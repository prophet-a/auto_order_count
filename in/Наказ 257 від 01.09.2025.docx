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9BCC1" w14:textId="77777777" w:rsidR="00110ACC" w:rsidRPr="00144251" w:rsidRDefault="00110ACC" w:rsidP="00144251">
      <w:pPr>
        <w:pStyle w:val="a1"/>
        <w:widowControl w:val="0"/>
        <w:jc w:val="center"/>
      </w:pPr>
      <w:bookmarkStart w:id="0" w:name="_Hlk200522478"/>
      <w:bookmarkStart w:id="1" w:name="_Hlk200532735"/>
      <w:r w:rsidRPr="00144251">
        <w:rPr>
          <w:noProof/>
        </w:rPr>
        <w:drawing>
          <wp:inline distT="0" distB="0" distL="0" distR="0" wp14:anchorId="596220BB" wp14:editId="248E91FB">
            <wp:extent cx="432000" cy="612000"/>
            <wp:effectExtent l="0" t="0" r="6350" b="0"/>
            <wp:docPr id="1001" name="Picture 2" descr="Изображение выглядит как символ, текст, логотип, эмблема&#10;&#10;Автоматически созданное описание"/>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имвол, текст, логотип, эмблем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 cy="612000"/>
                    </a:xfrm>
                    <a:prstGeom prst="rect">
                      <a:avLst/>
                    </a:prstGeom>
                    <a:noFill/>
                    <a:ln>
                      <a:noFill/>
                    </a:ln>
                  </pic:spPr>
                </pic:pic>
              </a:graphicData>
            </a:graphic>
          </wp:inline>
        </w:drawing>
      </w:r>
    </w:p>
    <w:p w14:paraId="486B24AF" w14:textId="77777777" w:rsidR="00110ACC" w:rsidRPr="00144251" w:rsidRDefault="00110ACC" w:rsidP="00144251">
      <w:pPr>
        <w:pStyle w:val="a5"/>
        <w:rPr>
          <w:szCs w:val="28"/>
        </w:rPr>
      </w:pPr>
      <w:r w:rsidRPr="00144251">
        <w:rPr>
          <w:szCs w:val="28"/>
        </w:rPr>
        <w:t>МІНІСТЕРСТВО ОБОРОНИ УКРАЇНИ</w:t>
      </w:r>
    </w:p>
    <w:p w14:paraId="516B2F0E" w14:textId="77777777" w:rsidR="004A4997" w:rsidRPr="00144251" w:rsidRDefault="004A4997" w:rsidP="00144251">
      <w:pPr>
        <w:pStyle w:val="a5"/>
        <w:rPr>
          <w:szCs w:val="28"/>
        </w:rPr>
      </w:pPr>
    </w:p>
    <w:p w14:paraId="17F911FE" w14:textId="77777777" w:rsidR="00110ACC" w:rsidRPr="00144251" w:rsidRDefault="002809C1" w:rsidP="00144251">
      <w:pPr>
        <w:pStyle w:val="a5"/>
        <w:rPr>
          <w:szCs w:val="28"/>
        </w:rPr>
      </w:pPr>
      <w:r w:rsidRPr="00144251">
        <w:rPr>
          <w:szCs w:val="28"/>
        </w:rPr>
        <w:t>Н</w:t>
      </w:r>
      <w:r w:rsidR="00110ACC" w:rsidRPr="00144251">
        <w:rPr>
          <w:szCs w:val="28"/>
        </w:rPr>
        <w:t>АКАЗ</w:t>
      </w:r>
    </w:p>
    <w:p w14:paraId="4933F1F3" w14:textId="77777777" w:rsidR="004A4997" w:rsidRPr="00144251" w:rsidRDefault="004A4997" w:rsidP="00144251">
      <w:pPr>
        <w:pStyle w:val="a5"/>
        <w:rPr>
          <w:b w:val="0"/>
          <w:szCs w:val="28"/>
        </w:rPr>
      </w:pPr>
    </w:p>
    <w:p w14:paraId="68D5C55A" w14:textId="77777777" w:rsidR="00110ACC" w:rsidRPr="00144251" w:rsidRDefault="00110ACC" w:rsidP="00144251">
      <w:pPr>
        <w:pStyle w:val="a3"/>
      </w:pPr>
      <w:r w:rsidRPr="00144251">
        <w:t>командира військової частини А1890</w:t>
      </w:r>
    </w:p>
    <w:p w14:paraId="6C00F1DF" w14:textId="77777777" w:rsidR="00110ACC" w:rsidRPr="00144251" w:rsidRDefault="00110ACC" w:rsidP="00144251">
      <w:pPr>
        <w:pStyle w:val="a3"/>
      </w:pPr>
      <w:r w:rsidRPr="00144251">
        <w:t>(по стройовій частині)</w:t>
      </w:r>
    </w:p>
    <w:p w14:paraId="7B4BF297" w14:textId="77777777" w:rsidR="004A4997" w:rsidRPr="00144251" w:rsidRDefault="004A4997" w:rsidP="00144251">
      <w:pPr>
        <w:pStyle w:val="a3"/>
      </w:pPr>
    </w:p>
    <w:bookmarkStart w:id="2" w:name="Закладка_Дата_Наказу"/>
    <w:bookmarkStart w:id="3" w:name="_Hlk153347764"/>
    <w:bookmarkStart w:id="4" w:name="_Hlk182910568"/>
    <w:bookmarkStart w:id="5" w:name="_Hlk182553737"/>
    <w:bookmarkStart w:id="6" w:name="_Hlk182922259"/>
    <w:p w14:paraId="2BA6915A" w14:textId="5C448E84" w:rsidR="009F612D" w:rsidRPr="00144251" w:rsidRDefault="0000302D" w:rsidP="00144251">
      <w:pPr>
        <w:widowControl w:val="0"/>
        <w:tabs>
          <w:tab w:val="center" w:pos="4962"/>
          <w:tab w:val="right" w:pos="9354"/>
        </w:tabs>
        <w:ind w:firstLine="0"/>
      </w:pPr>
      <w:sdt>
        <w:sdtPr>
          <w:alias w:val="Дата наказу"/>
          <w:tag w:val="Дата наказу"/>
          <w:id w:val="-2096160636"/>
          <w:placeholder>
            <w:docPart w:val="1FB6B847E2DD485E88B0533EB61E4C68"/>
          </w:placeholder>
        </w:sdtPr>
        <w:sdtContent>
          <w:r w:rsidR="00973DBF" w:rsidRPr="00144251">
            <w:t>01</w:t>
          </w:r>
          <w:r w:rsidR="007C449A" w:rsidRPr="00144251">
            <w:t>.0</w:t>
          </w:r>
          <w:r w:rsidR="00973DBF" w:rsidRPr="00144251">
            <w:t>9</w:t>
          </w:r>
          <w:r w:rsidR="007C449A" w:rsidRPr="00144251">
            <w:t>.2025</w:t>
          </w:r>
        </w:sdtContent>
      </w:sdt>
      <w:bookmarkEnd w:id="2"/>
      <w:r w:rsidR="00112209" w:rsidRPr="00144251">
        <w:tab/>
      </w:r>
      <w:r w:rsidR="04EA9282" w:rsidRPr="00144251">
        <w:t>с. Михайлівка</w:t>
      </w:r>
      <w:r w:rsidR="002809C1" w:rsidRPr="00144251">
        <w:tab/>
      </w:r>
      <w:r w:rsidR="04EA9282" w:rsidRPr="00144251">
        <w:t>№</w:t>
      </w:r>
      <w:bookmarkStart w:id="7" w:name="Закладка_Номер_Наказу"/>
      <w:bookmarkEnd w:id="3"/>
      <w:bookmarkEnd w:id="4"/>
      <w:bookmarkEnd w:id="5"/>
      <w:bookmarkEnd w:id="6"/>
      <w:sdt>
        <w:sdtPr>
          <w:alias w:val="Номер наказу"/>
          <w:tag w:val="Номер наказу"/>
          <w:id w:val="1140614813"/>
          <w:placeholder>
            <w:docPart w:val="1FB6B847E2DD485E88B0533EB61E4C68"/>
          </w:placeholder>
        </w:sdtPr>
        <w:sdtContent>
          <w:r w:rsidR="007C449A" w:rsidRPr="00144251">
            <w:t>25</w:t>
          </w:r>
          <w:r w:rsidR="00973DBF" w:rsidRPr="00144251">
            <w:t>7</w:t>
          </w:r>
        </w:sdtContent>
      </w:sdt>
      <w:bookmarkEnd w:id="7"/>
    </w:p>
    <w:p w14:paraId="30230555" w14:textId="77777777" w:rsidR="00BB0E83" w:rsidRPr="00144251" w:rsidRDefault="00BB0E83" w:rsidP="00144251">
      <w:pPr>
        <w:widowControl w:val="0"/>
        <w:rPr>
          <w:rFonts w:eastAsiaTheme="majorEastAsia" w:cstheme="majorBidi"/>
        </w:rPr>
      </w:pPr>
    </w:p>
    <w:p w14:paraId="28A487CE" w14:textId="1290662C" w:rsidR="00BD6CD9" w:rsidRPr="00144251" w:rsidRDefault="00BD6CD9" w:rsidP="00144251">
      <w:pPr>
        <w:pStyle w:val="Heading1"/>
        <w:widowControl w:val="0"/>
        <w:rPr>
          <w:szCs w:val="28"/>
        </w:rPr>
      </w:pPr>
      <w:r w:rsidRPr="00144251">
        <w:rPr>
          <w:szCs w:val="28"/>
        </w:rPr>
        <w:t>Солдата за призовом по мобілізації СТОРОЖЕНКА Сергія Миколайовича, курсанта навчального взводу навчальної роти 3 навчального батальйону школи індивідуальної підготовки, вважати таким, що з ''29''</w:t>
      </w:r>
      <w:r w:rsidR="00397C41" w:rsidRPr="00144251">
        <w:rPr>
          <w:szCs w:val="28"/>
        </w:rPr>
        <w:t> серпня</w:t>
      </w:r>
      <w:r w:rsidRPr="00144251">
        <w:rPr>
          <w:szCs w:val="28"/>
        </w:rPr>
        <w:t xml:space="preserve"> </w:t>
      </w:r>
      <w:r w:rsidR="00397C41" w:rsidRPr="00144251">
        <w:rPr>
          <w:szCs w:val="28"/>
        </w:rPr>
        <w:t>2025 року</w:t>
      </w:r>
      <w:r w:rsidRPr="00144251">
        <w:rPr>
          <w:szCs w:val="28"/>
        </w:rPr>
        <w:t xml:space="preserve"> виключений з усіх видів забезпечення у зв'язку із самовільним залишенням частини, виключити з котлового забезпечення в місці тимчасового розміщення особового складу, 3 навчального батальйону школи індивідуальної підготовки</w:t>
      </w:r>
      <w:r w:rsidR="00397C41" w:rsidRPr="00144251">
        <w:rPr>
          <w:szCs w:val="28"/>
        </w:rPr>
        <w:t xml:space="preserve"> зі сніданку</w:t>
      </w:r>
      <w:r w:rsidRPr="00144251">
        <w:rPr>
          <w:szCs w:val="28"/>
        </w:rPr>
        <w:t xml:space="preserve"> ''29''</w:t>
      </w:r>
      <w:r w:rsidR="00397C41" w:rsidRPr="00144251">
        <w:rPr>
          <w:szCs w:val="28"/>
        </w:rPr>
        <w:t> серпня</w:t>
      </w:r>
      <w:r w:rsidRPr="00144251">
        <w:rPr>
          <w:szCs w:val="28"/>
        </w:rPr>
        <w:t xml:space="preserve"> </w:t>
      </w:r>
      <w:r w:rsidR="00397C41" w:rsidRPr="00144251">
        <w:rPr>
          <w:szCs w:val="28"/>
        </w:rPr>
        <w:t>2025 року</w:t>
      </w:r>
      <w:r w:rsidRPr="00144251">
        <w:rPr>
          <w:szCs w:val="28"/>
        </w:rPr>
        <w:t>.</w:t>
      </w:r>
    </w:p>
    <w:p w14:paraId="4AFABD9B" w14:textId="77777777" w:rsidR="00BD6CD9" w:rsidRPr="00144251" w:rsidRDefault="00BD6CD9" w:rsidP="00144251">
      <w:pPr>
        <w:widowControl w:val="0"/>
        <w:rPr>
          <w:rFonts w:eastAsiaTheme="majorEastAsia" w:cstheme="majorBidi"/>
        </w:rPr>
      </w:pPr>
    </w:p>
    <w:p w14:paraId="1048C000" w14:textId="77777777" w:rsidR="00BD6CD9" w:rsidRPr="00144251" w:rsidRDefault="00BD6CD9" w:rsidP="00144251">
      <w:pPr>
        <w:widowControl w:val="0"/>
        <w:rPr>
          <w:rFonts w:eastAsiaTheme="majorEastAsia" w:cstheme="majorBidi"/>
        </w:rPr>
      </w:pPr>
      <w:r w:rsidRPr="00144251">
        <w:rPr>
          <w:rFonts w:eastAsiaTheme="majorEastAsia" w:cstheme="majorBidi"/>
        </w:rPr>
        <w:t>Підстава: рапорт майора ПІСТОЛЯ А.С. №16979 від 01.09.2025.</w:t>
      </w:r>
    </w:p>
    <w:p w14:paraId="51FA6790" w14:textId="77777777" w:rsidR="00BD6CD9" w:rsidRPr="00144251" w:rsidRDefault="00BD6CD9" w:rsidP="00144251">
      <w:pPr>
        <w:widowControl w:val="0"/>
        <w:rPr>
          <w:rFonts w:eastAsiaTheme="majorEastAsia" w:cstheme="majorBidi"/>
        </w:rPr>
      </w:pPr>
    </w:p>
    <w:p w14:paraId="0E63D58F" w14:textId="1550084B" w:rsidR="00BD6CD9" w:rsidRPr="00144251" w:rsidRDefault="00BD6CD9" w:rsidP="00144251">
      <w:pPr>
        <w:pStyle w:val="Heading1"/>
        <w:widowControl w:val="0"/>
        <w:rPr>
          <w:szCs w:val="28"/>
        </w:rPr>
      </w:pPr>
      <w:r w:rsidRPr="00144251">
        <w:rPr>
          <w:szCs w:val="28"/>
        </w:rPr>
        <w:t>Солдата за призовом по мобілізації ЗАДИРАНОВА Андрія Віталійовича, курсанта навчального взводу навчальної роти 2 навчального батальйону школи індивідуальної підготовки, з ''01''</w:t>
      </w:r>
      <w:r w:rsidR="00397C41" w:rsidRPr="00144251">
        <w:rPr>
          <w:szCs w:val="28"/>
        </w:rPr>
        <w:t> вересня</w:t>
      </w:r>
      <w:r w:rsidRPr="00144251">
        <w:rPr>
          <w:szCs w:val="28"/>
        </w:rPr>
        <w:t xml:space="preserve"> </w:t>
      </w:r>
      <w:r w:rsidR="00397C41" w:rsidRPr="00144251">
        <w:rPr>
          <w:szCs w:val="28"/>
        </w:rPr>
        <w:t>2025 року</w:t>
      </w:r>
      <w:r w:rsidRPr="00144251">
        <w:rPr>
          <w:szCs w:val="28"/>
        </w:rPr>
        <w:t xml:space="preserve"> виключити з усіх видів забезпечення у зв'язку із самовільним залишенням частини, виключити з котлового забезпечення в місці тимчасового розміщення особового складу, 2 навчального батальйону школи індивідуальної підготовки</w:t>
      </w:r>
      <w:r w:rsidR="00397C41" w:rsidRPr="00144251">
        <w:rPr>
          <w:szCs w:val="28"/>
        </w:rPr>
        <w:t xml:space="preserve"> зі сніданку</w:t>
      </w:r>
      <w:r w:rsidRPr="00144251">
        <w:rPr>
          <w:szCs w:val="28"/>
        </w:rPr>
        <w:t xml:space="preserve"> ''01''</w:t>
      </w:r>
      <w:r w:rsidR="00397C41" w:rsidRPr="00144251">
        <w:rPr>
          <w:szCs w:val="28"/>
        </w:rPr>
        <w:t> вересня</w:t>
      </w:r>
      <w:r w:rsidRPr="00144251">
        <w:rPr>
          <w:szCs w:val="28"/>
        </w:rPr>
        <w:t xml:space="preserve"> </w:t>
      </w:r>
      <w:r w:rsidR="00397C41" w:rsidRPr="00144251">
        <w:rPr>
          <w:szCs w:val="28"/>
        </w:rPr>
        <w:t>2025 року</w:t>
      </w:r>
      <w:r w:rsidRPr="00144251">
        <w:rPr>
          <w:szCs w:val="28"/>
        </w:rPr>
        <w:t>.</w:t>
      </w:r>
    </w:p>
    <w:p w14:paraId="2704850D" w14:textId="77777777" w:rsidR="00BD6CD9" w:rsidRPr="00144251" w:rsidRDefault="00BD6CD9" w:rsidP="00144251">
      <w:pPr>
        <w:widowControl w:val="0"/>
        <w:rPr>
          <w:rFonts w:eastAsiaTheme="majorEastAsia" w:cstheme="majorBidi"/>
        </w:rPr>
      </w:pPr>
    </w:p>
    <w:p w14:paraId="7370FCBE" w14:textId="77777777" w:rsidR="00BD6CD9" w:rsidRPr="00144251" w:rsidRDefault="00BD6CD9" w:rsidP="00144251">
      <w:pPr>
        <w:widowControl w:val="0"/>
        <w:rPr>
          <w:rFonts w:eastAsiaTheme="majorEastAsia" w:cstheme="majorBidi"/>
        </w:rPr>
      </w:pPr>
      <w:r w:rsidRPr="00144251">
        <w:rPr>
          <w:rFonts w:eastAsiaTheme="majorEastAsia" w:cstheme="majorBidi"/>
        </w:rPr>
        <w:t>Підстава: рапорт підполковника ФАСІЯ Д.М. №16977 від 01.09.2025.</w:t>
      </w:r>
    </w:p>
    <w:p w14:paraId="509CE7A1" w14:textId="77777777" w:rsidR="00BD6CD9" w:rsidRPr="00144251" w:rsidRDefault="00BD6CD9" w:rsidP="00144251">
      <w:pPr>
        <w:widowControl w:val="0"/>
        <w:rPr>
          <w:rFonts w:eastAsiaTheme="majorEastAsia" w:cstheme="majorBidi"/>
        </w:rPr>
      </w:pPr>
    </w:p>
    <w:p w14:paraId="2E6EE6D4" w14:textId="4D77BD81" w:rsidR="00BD6CD9" w:rsidRPr="00144251" w:rsidRDefault="00B918D2" w:rsidP="00144251">
      <w:pPr>
        <w:pStyle w:val="Heading1"/>
        <w:widowControl w:val="0"/>
        <w:rPr>
          <w:szCs w:val="28"/>
        </w:rPr>
      </w:pPr>
      <w:r w:rsidRPr="00144251">
        <w:rPr>
          <w:szCs w:val="28"/>
        </w:rPr>
        <w:t>С</w:t>
      </w:r>
      <w:r w:rsidR="00BD6CD9" w:rsidRPr="00144251">
        <w:rPr>
          <w:szCs w:val="28"/>
        </w:rPr>
        <w:t>таршого сержанта за призовом по мобілізації НІКОЛАЄВА Олега Михайловича, курсанта навчального взводу навчальної роти 1 навчального батальйону школи індивідуальної підготовки, з ''01''</w:t>
      </w:r>
      <w:r w:rsidR="00397C41" w:rsidRPr="00144251">
        <w:rPr>
          <w:szCs w:val="28"/>
        </w:rPr>
        <w:t> вересня</w:t>
      </w:r>
      <w:r w:rsidR="00BD6CD9" w:rsidRPr="00144251">
        <w:rPr>
          <w:szCs w:val="28"/>
        </w:rPr>
        <w:t xml:space="preserve"> </w:t>
      </w:r>
      <w:r w:rsidR="00397C41" w:rsidRPr="00144251">
        <w:rPr>
          <w:szCs w:val="28"/>
        </w:rPr>
        <w:t>2025 року</w:t>
      </w:r>
      <w:r w:rsidR="00BD6CD9" w:rsidRPr="00144251">
        <w:rPr>
          <w:szCs w:val="28"/>
        </w:rPr>
        <w:t xml:space="preserve"> виключити з усіх видів забезпечення у зв'язку із самовільним залишенням частини, виключити з котлового забезпечення в місці тимчасового розміщення особового складу, 1 навчального батальйону школи індивідуальної підготовки</w:t>
      </w:r>
      <w:r w:rsidR="00397C41" w:rsidRPr="00144251">
        <w:rPr>
          <w:szCs w:val="28"/>
        </w:rPr>
        <w:t xml:space="preserve"> зі сніданку</w:t>
      </w:r>
      <w:r w:rsidR="00BD6CD9" w:rsidRPr="00144251">
        <w:rPr>
          <w:szCs w:val="28"/>
        </w:rPr>
        <w:t xml:space="preserve"> ''01''</w:t>
      </w:r>
      <w:r w:rsidR="00397C41" w:rsidRPr="00144251">
        <w:rPr>
          <w:szCs w:val="28"/>
        </w:rPr>
        <w:t> вересня</w:t>
      </w:r>
      <w:r w:rsidR="00BD6CD9" w:rsidRPr="00144251">
        <w:rPr>
          <w:szCs w:val="28"/>
        </w:rPr>
        <w:t xml:space="preserve"> </w:t>
      </w:r>
      <w:r w:rsidR="00397C41" w:rsidRPr="00144251">
        <w:rPr>
          <w:szCs w:val="28"/>
        </w:rPr>
        <w:t>2025 року</w:t>
      </w:r>
      <w:r w:rsidR="00BD6CD9" w:rsidRPr="00144251">
        <w:rPr>
          <w:szCs w:val="28"/>
        </w:rPr>
        <w:t>.</w:t>
      </w:r>
    </w:p>
    <w:p w14:paraId="6F9A1699" w14:textId="77777777" w:rsidR="00BD6CD9" w:rsidRPr="00144251" w:rsidRDefault="00BD6CD9" w:rsidP="00144251">
      <w:pPr>
        <w:widowControl w:val="0"/>
        <w:rPr>
          <w:rFonts w:eastAsiaTheme="majorEastAsia" w:cstheme="majorBidi"/>
        </w:rPr>
      </w:pPr>
    </w:p>
    <w:p w14:paraId="0561E5A5" w14:textId="77777777" w:rsidR="00BD6CD9" w:rsidRPr="00144251" w:rsidRDefault="00BD6CD9" w:rsidP="00144251">
      <w:pPr>
        <w:widowControl w:val="0"/>
        <w:rPr>
          <w:rFonts w:eastAsiaTheme="majorEastAsia" w:cstheme="majorBidi"/>
        </w:rPr>
      </w:pPr>
      <w:r w:rsidRPr="00144251">
        <w:rPr>
          <w:rFonts w:eastAsiaTheme="majorEastAsia" w:cstheme="majorBidi"/>
        </w:rPr>
        <w:t>Підстава: рапорт підполковника СЕРГІЄНКА І.О. №16984 від 01.09.2025.</w:t>
      </w:r>
    </w:p>
    <w:p w14:paraId="17B39A60" w14:textId="77777777" w:rsidR="00BD6CD9" w:rsidRPr="00144251" w:rsidRDefault="00BD6CD9" w:rsidP="00144251">
      <w:pPr>
        <w:widowControl w:val="0"/>
        <w:rPr>
          <w:rFonts w:eastAsiaTheme="majorEastAsia" w:cstheme="majorBidi"/>
        </w:rPr>
      </w:pPr>
    </w:p>
    <w:p w14:paraId="60360786" w14:textId="78E589CF" w:rsidR="00BD6CD9" w:rsidRPr="00144251" w:rsidRDefault="00B918D2" w:rsidP="00144251">
      <w:pPr>
        <w:pStyle w:val="Heading1"/>
        <w:widowControl w:val="0"/>
        <w:rPr>
          <w:szCs w:val="28"/>
        </w:rPr>
      </w:pPr>
      <w:r w:rsidRPr="00144251">
        <w:rPr>
          <w:szCs w:val="28"/>
        </w:rPr>
        <w:t>С</w:t>
      </w:r>
      <w:r w:rsidR="00BD6CD9" w:rsidRPr="00144251">
        <w:rPr>
          <w:szCs w:val="28"/>
        </w:rPr>
        <w:t>олдата за призовом по мобілізації РИРАКА Дениса Геннадійовича, курсанта навчального взводу навчальної роти 1 навчального батальйону школи індивідуальної підготовки, з ''01''</w:t>
      </w:r>
      <w:r w:rsidR="00397C41" w:rsidRPr="00144251">
        <w:rPr>
          <w:szCs w:val="28"/>
        </w:rPr>
        <w:t> вересня</w:t>
      </w:r>
      <w:r w:rsidR="00BD6CD9" w:rsidRPr="00144251">
        <w:rPr>
          <w:szCs w:val="28"/>
        </w:rPr>
        <w:t xml:space="preserve"> </w:t>
      </w:r>
      <w:r w:rsidR="00397C41" w:rsidRPr="00144251">
        <w:rPr>
          <w:szCs w:val="28"/>
        </w:rPr>
        <w:t>2025 року</w:t>
      </w:r>
      <w:r w:rsidR="00BD6CD9" w:rsidRPr="00144251">
        <w:rPr>
          <w:szCs w:val="28"/>
        </w:rPr>
        <w:t xml:space="preserve"> виключити з усіх видів забезпечення у зв'язку із самовільним залишенням частини, виключити з котлового забезпечення в місці тимчасового розміщення особового складу, 1 навчального батальйону школи індивідуальної підготовки</w:t>
      </w:r>
      <w:r w:rsidR="00397C41" w:rsidRPr="00144251">
        <w:rPr>
          <w:szCs w:val="28"/>
        </w:rPr>
        <w:t xml:space="preserve"> зі сніданку</w:t>
      </w:r>
      <w:r w:rsidR="00BD6CD9" w:rsidRPr="00144251">
        <w:rPr>
          <w:szCs w:val="28"/>
        </w:rPr>
        <w:t xml:space="preserve"> ''01''</w:t>
      </w:r>
      <w:r w:rsidR="00397C41" w:rsidRPr="00144251">
        <w:rPr>
          <w:szCs w:val="28"/>
        </w:rPr>
        <w:t> вересня</w:t>
      </w:r>
      <w:r w:rsidR="00BD6CD9" w:rsidRPr="00144251">
        <w:rPr>
          <w:szCs w:val="28"/>
        </w:rPr>
        <w:t xml:space="preserve"> </w:t>
      </w:r>
      <w:r w:rsidR="00397C41" w:rsidRPr="00144251">
        <w:rPr>
          <w:szCs w:val="28"/>
        </w:rPr>
        <w:t>2025 року</w:t>
      </w:r>
      <w:r w:rsidR="00BD6CD9" w:rsidRPr="00144251">
        <w:rPr>
          <w:szCs w:val="28"/>
        </w:rPr>
        <w:t>.</w:t>
      </w:r>
    </w:p>
    <w:p w14:paraId="13CB97CB" w14:textId="77777777" w:rsidR="00BD6CD9" w:rsidRPr="00144251" w:rsidRDefault="00BD6CD9" w:rsidP="00144251">
      <w:pPr>
        <w:widowControl w:val="0"/>
        <w:rPr>
          <w:rFonts w:eastAsiaTheme="majorEastAsia" w:cstheme="majorBidi"/>
        </w:rPr>
      </w:pPr>
    </w:p>
    <w:p w14:paraId="048B00BF" w14:textId="77777777" w:rsidR="00BD6CD9" w:rsidRPr="00144251" w:rsidRDefault="00BD6CD9" w:rsidP="00144251">
      <w:pPr>
        <w:widowControl w:val="0"/>
        <w:rPr>
          <w:rFonts w:eastAsiaTheme="majorEastAsia" w:cstheme="majorBidi"/>
        </w:rPr>
      </w:pPr>
      <w:r w:rsidRPr="00144251">
        <w:rPr>
          <w:rFonts w:eastAsiaTheme="majorEastAsia" w:cstheme="majorBidi"/>
        </w:rPr>
        <w:t>Підстава: рапорт підполковника СЕРГІЄНКА І.О. №16984 від 01.09.2025.</w:t>
      </w:r>
    </w:p>
    <w:p w14:paraId="63A84320" w14:textId="77777777" w:rsidR="00BD6CD9" w:rsidRPr="00144251" w:rsidRDefault="00BD6CD9" w:rsidP="00144251">
      <w:pPr>
        <w:widowControl w:val="0"/>
        <w:rPr>
          <w:rFonts w:eastAsiaTheme="majorEastAsia" w:cstheme="majorBidi"/>
        </w:rPr>
      </w:pPr>
    </w:p>
    <w:p w14:paraId="4924151D" w14:textId="37A25587" w:rsidR="00BD6CD9" w:rsidRPr="00144251" w:rsidRDefault="004962DA" w:rsidP="00144251">
      <w:pPr>
        <w:pStyle w:val="Heading1"/>
        <w:widowControl w:val="0"/>
        <w:rPr>
          <w:szCs w:val="28"/>
        </w:rPr>
      </w:pPr>
      <w:r w:rsidRPr="00144251">
        <w:rPr>
          <w:szCs w:val="28"/>
        </w:rPr>
        <w:t>Р</w:t>
      </w:r>
      <w:r w:rsidR="00BD6CD9" w:rsidRPr="00144251">
        <w:rPr>
          <w:szCs w:val="28"/>
        </w:rPr>
        <w:t xml:space="preserve">ядового за призовом по мобілізації ЖЕРЕБЦОВА Івана Романовича, курсанта навчального взводу навчальної роти </w:t>
      </w:r>
      <w:r w:rsidR="005E30A5" w:rsidRPr="00144251">
        <w:rPr>
          <w:szCs w:val="28"/>
        </w:rPr>
        <w:t>2</w:t>
      </w:r>
      <w:r w:rsidR="00BD6CD9" w:rsidRPr="00144251">
        <w:rPr>
          <w:szCs w:val="28"/>
        </w:rPr>
        <w:t xml:space="preserve"> навчального батальйону школи індивідуальної підготовки, з ''01''</w:t>
      </w:r>
      <w:r w:rsidR="00397C41" w:rsidRPr="00144251">
        <w:rPr>
          <w:szCs w:val="28"/>
        </w:rPr>
        <w:t> вересня</w:t>
      </w:r>
      <w:r w:rsidR="00BD6CD9" w:rsidRPr="00144251">
        <w:rPr>
          <w:szCs w:val="28"/>
        </w:rPr>
        <w:t xml:space="preserve"> </w:t>
      </w:r>
      <w:r w:rsidR="00397C41" w:rsidRPr="00144251">
        <w:rPr>
          <w:szCs w:val="28"/>
        </w:rPr>
        <w:t>2025 року</w:t>
      </w:r>
      <w:r w:rsidR="00BD6CD9" w:rsidRPr="00144251">
        <w:rPr>
          <w:szCs w:val="28"/>
        </w:rPr>
        <w:t xml:space="preserve"> виключити з усіх видів забезпечення у зв'язку із самовільним залишенням місц</w:t>
      </w:r>
      <w:r w:rsidRPr="00144251">
        <w:rPr>
          <w:szCs w:val="28"/>
        </w:rPr>
        <w:t>я</w:t>
      </w:r>
      <w:r w:rsidR="00BD6CD9" w:rsidRPr="00144251">
        <w:rPr>
          <w:szCs w:val="28"/>
        </w:rPr>
        <w:t xml:space="preserve"> тимчасового розміщення особового складу, </w:t>
      </w:r>
      <w:r w:rsidRPr="00144251">
        <w:rPr>
          <w:szCs w:val="28"/>
        </w:rPr>
        <w:t>6 зведеного</w:t>
      </w:r>
      <w:r w:rsidR="00BD6CD9" w:rsidRPr="00144251">
        <w:rPr>
          <w:szCs w:val="28"/>
        </w:rPr>
        <w:t xml:space="preserve"> навчального батальйону школи індивідуальної підготовки.</w:t>
      </w:r>
    </w:p>
    <w:p w14:paraId="084AE85C" w14:textId="77777777" w:rsidR="00BD6CD9" w:rsidRPr="00144251" w:rsidRDefault="00BD6CD9" w:rsidP="00144251">
      <w:pPr>
        <w:widowControl w:val="0"/>
        <w:rPr>
          <w:rFonts w:eastAsiaTheme="majorEastAsia" w:cstheme="majorBidi"/>
        </w:rPr>
      </w:pPr>
    </w:p>
    <w:p w14:paraId="3CC0B756" w14:textId="2A27F182" w:rsidR="00BD6CD9" w:rsidRPr="00144251" w:rsidRDefault="00BD6CD9" w:rsidP="00144251">
      <w:pPr>
        <w:widowControl w:val="0"/>
        <w:rPr>
          <w:rFonts w:eastAsiaTheme="majorEastAsia" w:cstheme="majorBidi"/>
        </w:rPr>
      </w:pPr>
      <w:r w:rsidRPr="00144251">
        <w:rPr>
          <w:rFonts w:eastAsiaTheme="majorEastAsia" w:cstheme="majorBidi"/>
        </w:rPr>
        <w:t xml:space="preserve">Підстава: рапорт </w:t>
      </w:r>
      <w:r w:rsidR="00584453" w:rsidRPr="00144251">
        <w:rPr>
          <w:rFonts w:eastAsiaTheme="majorEastAsia" w:cstheme="majorBidi"/>
        </w:rPr>
        <w:t>майора КОТИКА О.Д.</w:t>
      </w:r>
      <w:r w:rsidRPr="00144251">
        <w:rPr>
          <w:rFonts w:eastAsiaTheme="majorEastAsia" w:cstheme="majorBidi"/>
        </w:rPr>
        <w:t xml:space="preserve"> №16979 від 01.09.2025.</w:t>
      </w:r>
    </w:p>
    <w:p w14:paraId="484634A2" w14:textId="77777777" w:rsidR="00BD6CD9" w:rsidRPr="00144251" w:rsidRDefault="00BD6CD9" w:rsidP="00144251">
      <w:pPr>
        <w:widowControl w:val="0"/>
        <w:rPr>
          <w:rFonts w:eastAsiaTheme="majorEastAsia" w:cstheme="majorBidi"/>
        </w:rPr>
      </w:pPr>
    </w:p>
    <w:p w14:paraId="485E1540" w14:textId="1CCDFC3D" w:rsidR="00BD6CD9" w:rsidRPr="00144251" w:rsidRDefault="0055588A" w:rsidP="00144251">
      <w:pPr>
        <w:pStyle w:val="Heading1"/>
        <w:widowControl w:val="0"/>
        <w:rPr>
          <w:szCs w:val="28"/>
        </w:rPr>
      </w:pPr>
      <w:r w:rsidRPr="00144251">
        <w:rPr>
          <w:szCs w:val="28"/>
        </w:rPr>
        <w:t>С</w:t>
      </w:r>
      <w:r w:rsidR="00BD6CD9" w:rsidRPr="00144251">
        <w:rPr>
          <w:szCs w:val="28"/>
        </w:rPr>
        <w:t>олдата за призовом по мобілізації РИЖИКА Олександра Вікторовича, курсанта навчального взводу навчальної роти 2 навчального батальйону школи індивідуальної підготовки, з ''01''</w:t>
      </w:r>
      <w:r w:rsidR="00397C41" w:rsidRPr="00144251">
        <w:rPr>
          <w:szCs w:val="28"/>
        </w:rPr>
        <w:t> вересня</w:t>
      </w:r>
      <w:r w:rsidR="00BD6CD9" w:rsidRPr="00144251">
        <w:rPr>
          <w:szCs w:val="28"/>
        </w:rPr>
        <w:t xml:space="preserve"> </w:t>
      </w:r>
      <w:r w:rsidR="00397C41" w:rsidRPr="00144251">
        <w:rPr>
          <w:szCs w:val="28"/>
        </w:rPr>
        <w:t>2025 року</w:t>
      </w:r>
      <w:r w:rsidR="00BD6CD9" w:rsidRPr="00144251">
        <w:rPr>
          <w:szCs w:val="28"/>
        </w:rPr>
        <w:t xml:space="preserve"> виключити з усіх видів забезпечення у зв'язку із самовільним залишенням частини, виключити з котлового забезпечення в місці тимчасового розміщення особового складу, 2 навчального батальйону школи індивідуальної підготовки</w:t>
      </w:r>
      <w:r w:rsidR="00397C41" w:rsidRPr="00144251">
        <w:rPr>
          <w:szCs w:val="28"/>
        </w:rPr>
        <w:t xml:space="preserve"> зі сніданку</w:t>
      </w:r>
      <w:r w:rsidR="00BD6CD9" w:rsidRPr="00144251">
        <w:rPr>
          <w:szCs w:val="28"/>
        </w:rPr>
        <w:t xml:space="preserve"> ''01''</w:t>
      </w:r>
      <w:r w:rsidR="00397C41" w:rsidRPr="00144251">
        <w:rPr>
          <w:szCs w:val="28"/>
        </w:rPr>
        <w:t> вересня</w:t>
      </w:r>
      <w:r w:rsidR="00BD6CD9" w:rsidRPr="00144251">
        <w:rPr>
          <w:szCs w:val="28"/>
        </w:rPr>
        <w:t xml:space="preserve"> </w:t>
      </w:r>
      <w:r w:rsidR="00397C41" w:rsidRPr="00144251">
        <w:rPr>
          <w:szCs w:val="28"/>
        </w:rPr>
        <w:t>2025 року</w:t>
      </w:r>
      <w:r w:rsidR="00BD6CD9" w:rsidRPr="00144251">
        <w:rPr>
          <w:szCs w:val="28"/>
        </w:rPr>
        <w:t>.</w:t>
      </w:r>
    </w:p>
    <w:p w14:paraId="5C620F64" w14:textId="77777777" w:rsidR="00BD6CD9" w:rsidRPr="00144251" w:rsidRDefault="00BD6CD9" w:rsidP="00144251">
      <w:pPr>
        <w:widowControl w:val="0"/>
        <w:rPr>
          <w:rFonts w:eastAsiaTheme="majorEastAsia" w:cstheme="majorBidi"/>
        </w:rPr>
      </w:pPr>
    </w:p>
    <w:p w14:paraId="38F552AF" w14:textId="77777777" w:rsidR="00BD6CD9" w:rsidRPr="00144251" w:rsidRDefault="00BD6CD9" w:rsidP="00144251">
      <w:pPr>
        <w:widowControl w:val="0"/>
        <w:rPr>
          <w:rFonts w:eastAsiaTheme="majorEastAsia" w:cstheme="majorBidi"/>
        </w:rPr>
      </w:pPr>
      <w:r w:rsidRPr="00144251">
        <w:rPr>
          <w:rFonts w:eastAsiaTheme="majorEastAsia" w:cstheme="majorBidi"/>
        </w:rPr>
        <w:t>Підстава: рапорт підполковника ФАСІЯ Д.М. №16980 від 01.09.2025.</w:t>
      </w:r>
    </w:p>
    <w:p w14:paraId="3671D7DF" w14:textId="77777777" w:rsidR="00BD6CD9" w:rsidRPr="00144251" w:rsidRDefault="00BD6CD9" w:rsidP="00144251">
      <w:pPr>
        <w:widowControl w:val="0"/>
        <w:rPr>
          <w:rFonts w:eastAsiaTheme="majorEastAsia" w:cstheme="majorBidi"/>
        </w:rPr>
      </w:pPr>
    </w:p>
    <w:p w14:paraId="487346C0" w14:textId="6677425B" w:rsidR="00BD6CD9" w:rsidRPr="00144251" w:rsidRDefault="009D4A22" w:rsidP="00144251">
      <w:pPr>
        <w:pStyle w:val="Heading1"/>
        <w:widowControl w:val="0"/>
        <w:rPr>
          <w:szCs w:val="28"/>
        </w:rPr>
      </w:pPr>
      <w:r w:rsidRPr="00144251">
        <w:rPr>
          <w:szCs w:val="28"/>
        </w:rPr>
        <w:t>С</w:t>
      </w:r>
      <w:r w:rsidR="00BD6CD9" w:rsidRPr="00144251">
        <w:rPr>
          <w:szCs w:val="28"/>
        </w:rPr>
        <w:t>олдата за призовом по мобілізації ГНАТЮКА Дмитра Петровича, курсанта навчального взводу навчальної роти 1 навчального батальйону школи індивідуальної підготовки, з ''01''</w:t>
      </w:r>
      <w:r w:rsidR="00397C41" w:rsidRPr="00144251">
        <w:rPr>
          <w:szCs w:val="28"/>
        </w:rPr>
        <w:t> вересня</w:t>
      </w:r>
      <w:r w:rsidR="00BD6CD9" w:rsidRPr="00144251">
        <w:rPr>
          <w:szCs w:val="28"/>
        </w:rPr>
        <w:t xml:space="preserve"> </w:t>
      </w:r>
      <w:r w:rsidR="00397C41" w:rsidRPr="00144251">
        <w:rPr>
          <w:szCs w:val="28"/>
        </w:rPr>
        <w:t>2025 року</w:t>
      </w:r>
      <w:r w:rsidR="00BD6CD9" w:rsidRPr="00144251">
        <w:rPr>
          <w:szCs w:val="28"/>
        </w:rPr>
        <w:t xml:space="preserve"> виключити з усіх видів забезпечення у зв'язку із самовільним залишенням частини, виключити з котлового забезпечення в місці тимчасового розміщення особового складу, 1 навчального батальйону школи індивідуальної підготовки</w:t>
      </w:r>
      <w:r w:rsidR="00397C41" w:rsidRPr="00144251">
        <w:rPr>
          <w:szCs w:val="28"/>
        </w:rPr>
        <w:t xml:space="preserve"> зі сніданку</w:t>
      </w:r>
      <w:r w:rsidR="00BD6CD9" w:rsidRPr="00144251">
        <w:rPr>
          <w:szCs w:val="28"/>
        </w:rPr>
        <w:t xml:space="preserve"> ''01''</w:t>
      </w:r>
      <w:r w:rsidR="00397C41" w:rsidRPr="00144251">
        <w:rPr>
          <w:szCs w:val="28"/>
        </w:rPr>
        <w:t> вересня</w:t>
      </w:r>
      <w:r w:rsidR="00BD6CD9" w:rsidRPr="00144251">
        <w:rPr>
          <w:szCs w:val="28"/>
        </w:rPr>
        <w:t xml:space="preserve"> </w:t>
      </w:r>
      <w:r w:rsidR="00397C41" w:rsidRPr="00144251">
        <w:rPr>
          <w:szCs w:val="28"/>
        </w:rPr>
        <w:t>2025 року</w:t>
      </w:r>
      <w:r w:rsidR="00BD6CD9" w:rsidRPr="00144251">
        <w:rPr>
          <w:szCs w:val="28"/>
        </w:rPr>
        <w:t>.</w:t>
      </w:r>
    </w:p>
    <w:p w14:paraId="096E0B32" w14:textId="77777777" w:rsidR="00BD6CD9" w:rsidRPr="00144251" w:rsidRDefault="00BD6CD9" w:rsidP="00144251">
      <w:pPr>
        <w:widowControl w:val="0"/>
        <w:rPr>
          <w:rFonts w:eastAsiaTheme="majorEastAsia" w:cstheme="majorBidi"/>
        </w:rPr>
      </w:pPr>
    </w:p>
    <w:p w14:paraId="5DB02FAA" w14:textId="77777777" w:rsidR="00BD6CD9" w:rsidRPr="00144251" w:rsidRDefault="00BD6CD9" w:rsidP="00144251">
      <w:pPr>
        <w:widowControl w:val="0"/>
        <w:rPr>
          <w:rFonts w:eastAsiaTheme="majorEastAsia" w:cstheme="majorBidi"/>
        </w:rPr>
      </w:pPr>
      <w:r w:rsidRPr="00144251">
        <w:rPr>
          <w:rFonts w:eastAsiaTheme="majorEastAsia" w:cstheme="majorBidi"/>
        </w:rPr>
        <w:t>Підстава: рапорт підполковника СЕРГІЄНКА І.О. №16972 від 01.09.2025.</w:t>
      </w:r>
    </w:p>
    <w:p w14:paraId="4B2176EE" w14:textId="77777777" w:rsidR="00BD6CD9" w:rsidRPr="00144251" w:rsidRDefault="00BD6CD9" w:rsidP="00144251">
      <w:pPr>
        <w:widowControl w:val="0"/>
        <w:rPr>
          <w:rFonts w:eastAsiaTheme="majorEastAsia" w:cstheme="majorBidi"/>
        </w:rPr>
      </w:pPr>
    </w:p>
    <w:p w14:paraId="5DDC710F" w14:textId="2FA1815F" w:rsidR="00BD6CD9" w:rsidRPr="00144251" w:rsidRDefault="009D4A22" w:rsidP="00144251">
      <w:pPr>
        <w:pStyle w:val="Heading1"/>
        <w:widowControl w:val="0"/>
        <w:rPr>
          <w:szCs w:val="28"/>
        </w:rPr>
      </w:pPr>
      <w:r w:rsidRPr="00144251">
        <w:rPr>
          <w:szCs w:val="28"/>
        </w:rPr>
        <w:t>С</w:t>
      </w:r>
      <w:r w:rsidR="00BD6CD9" w:rsidRPr="00144251">
        <w:rPr>
          <w:szCs w:val="28"/>
        </w:rPr>
        <w:t>олдата за призовом по мобілізації ТЕРНАВСЬКОГО Сергія Олександровича, курсанта навчального взводу навчальної роти 3 навчального батальйону школи індивідуальної підготовки, з ''01''</w:t>
      </w:r>
      <w:r w:rsidR="00397C41" w:rsidRPr="00144251">
        <w:rPr>
          <w:szCs w:val="28"/>
        </w:rPr>
        <w:t> вересня</w:t>
      </w:r>
      <w:r w:rsidR="00BD6CD9" w:rsidRPr="00144251">
        <w:rPr>
          <w:szCs w:val="28"/>
        </w:rPr>
        <w:t xml:space="preserve"> </w:t>
      </w:r>
      <w:r w:rsidR="00397C41" w:rsidRPr="00144251">
        <w:rPr>
          <w:szCs w:val="28"/>
        </w:rPr>
        <w:t>2025 року</w:t>
      </w:r>
      <w:r w:rsidR="00BD6CD9" w:rsidRPr="00144251">
        <w:rPr>
          <w:szCs w:val="28"/>
        </w:rPr>
        <w:t xml:space="preserve"> виключити з усіх видів забезпечення у зв'язку із самовільним залишенням </w:t>
      </w:r>
      <w:r w:rsidR="00A21E81" w:rsidRPr="00144251">
        <w:rPr>
          <w:szCs w:val="28"/>
        </w:rPr>
        <w:t>лікувального закладу</w:t>
      </w:r>
      <w:r w:rsidR="00BD6CD9" w:rsidRPr="00144251">
        <w:rPr>
          <w:szCs w:val="28"/>
        </w:rPr>
        <w:t>.</w:t>
      </w:r>
    </w:p>
    <w:p w14:paraId="6CEA3C2A" w14:textId="77777777" w:rsidR="00BD6CD9" w:rsidRPr="00144251" w:rsidRDefault="00BD6CD9" w:rsidP="00144251">
      <w:pPr>
        <w:widowControl w:val="0"/>
        <w:rPr>
          <w:rFonts w:eastAsiaTheme="majorEastAsia" w:cstheme="majorBidi"/>
        </w:rPr>
      </w:pPr>
    </w:p>
    <w:p w14:paraId="711310CA" w14:textId="77777777" w:rsidR="00BD6CD9" w:rsidRPr="00144251" w:rsidRDefault="00BD6CD9" w:rsidP="00144251">
      <w:pPr>
        <w:widowControl w:val="0"/>
        <w:rPr>
          <w:rFonts w:eastAsiaTheme="majorEastAsia" w:cstheme="majorBidi"/>
        </w:rPr>
      </w:pPr>
      <w:r w:rsidRPr="00144251">
        <w:rPr>
          <w:rFonts w:eastAsiaTheme="majorEastAsia" w:cstheme="majorBidi"/>
        </w:rPr>
        <w:t>Підстава: рапорт майора ПІСТОЛЯ А.С. №16976 від 01.09.2025.</w:t>
      </w:r>
    </w:p>
    <w:p w14:paraId="03780734" w14:textId="77777777" w:rsidR="00BD6CD9" w:rsidRPr="00144251" w:rsidRDefault="00BD6CD9" w:rsidP="00144251">
      <w:pPr>
        <w:widowControl w:val="0"/>
        <w:rPr>
          <w:rFonts w:eastAsiaTheme="majorEastAsia" w:cstheme="majorBidi"/>
        </w:rPr>
      </w:pPr>
    </w:p>
    <w:p w14:paraId="2EB90612" w14:textId="23FCD467" w:rsidR="00BD6CD9" w:rsidRPr="00144251" w:rsidRDefault="00A21E81" w:rsidP="00144251">
      <w:pPr>
        <w:pStyle w:val="Heading1"/>
        <w:widowControl w:val="0"/>
        <w:rPr>
          <w:szCs w:val="28"/>
        </w:rPr>
      </w:pPr>
      <w:r w:rsidRPr="00144251">
        <w:rPr>
          <w:szCs w:val="28"/>
        </w:rPr>
        <w:t>С</w:t>
      </w:r>
      <w:r w:rsidR="00BD6CD9" w:rsidRPr="00144251">
        <w:rPr>
          <w:szCs w:val="28"/>
        </w:rPr>
        <w:t>олдата за призовом по мобілізації ЄФІМЕНКА Максима Вікторовича, курсанта навчального взводу навчальної роти 2 навчального батальйону школи індивідуальної підготовки, з ''01''</w:t>
      </w:r>
      <w:r w:rsidR="00397C41" w:rsidRPr="00144251">
        <w:rPr>
          <w:szCs w:val="28"/>
        </w:rPr>
        <w:t> вересня</w:t>
      </w:r>
      <w:r w:rsidR="00BD6CD9" w:rsidRPr="00144251">
        <w:rPr>
          <w:szCs w:val="28"/>
        </w:rPr>
        <w:t xml:space="preserve"> </w:t>
      </w:r>
      <w:r w:rsidR="00397C41" w:rsidRPr="00144251">
        <w:rPr>
          <w:szCs w:val="28"/>
        </w:rPr>
        <w:t>2025 року</w:t>
      </w:r>
      <w:r w:rsidR="00BD6CD9" w:rsidRPr="00144251">
        <w:rPr>
          <w:szCs w:val="28"/>
        </w:rPr>
        <w:t xml:space="preserve"> виключити з усіх видів забезпечення у зв'язку із самовільним залишенням частини, виключити з котлового забезпечення в місці тимчасового розміщення особового складу, 2 навчального батальйону школи індивідуальної підготовки</w:t>
      </w:r>
      <w:r w:rsidR="00397C41" w:rsidRPr="00144251">
        <w:rPr>
          <w:szCs w:val="28"/>
        </w:rPr>
        <w:t xml:space="preserve"> зі сніданку</w:t>
      </w:r>
      <w:r w:rsidR="00BD6CD9" w:rsidRPr="00144251">
        <w:rPr>
          <w:szCs w:val="28"/>
        </w:rPr>
        <w:t xml:space="preserve"> ''01''</w:t>
      </w:r>
      <w:r w:rsidR="00397C41" w:rsidRPr="00144251">
        <w:rPr>
          <w:szCs w:val="28"/>
        </w:rPr>
        <w:t> вересня</w:t>
      </w:r>
      <w:r w:rsidR="00BD6CD9" w:rsidRPr="00144251">
        <w:rPr>
          <w:szCs w:val="28"/>
        </w:rPr>
        <w:t xml:space="preserve"> </w:t>
      </w:r>
      <w:r w:rsidR="00397C41" w:rsidRPr="00144251">
        <w:rPr>
          <w:szCs w:val="28"/>
        </w:rPr>
        <w:t>2025 року</w:t>
      </w:r>
      <w:r w:rsidR="00BD6CD9" w:rsidRPr="00144251">
        <w:rPr>
          <w:szCs w:val="28"/>
        </w:rPr>
        <w:t>.</w:t>
      </w:r>
    </w:p>
    <w:p w14:paraId="0B2AB284" w14:textId="77777777" w:rsidR="00BD6CD9" w:rsidRPr="00144251" w:rsidRDefault="00BD6CD9" w:rsidP="00144251">
      <w:pPr>
        <w:widowControl w:val="0"/>
        <w:rPr>
          <w:rFonts w:eastAsiaTheme="majorEastAsia" w:cstheme="majorBidi"/>
        </w:rPr>
      </w:pPr>
    </w:p>
    <w:p w14:paraId="000F1A7E" w14:textId="77777777" w:rsidR="00BD6CD9" w:rsidRPr="00144251" w:rsidRDefault="00BD6CD9" w:rsidP="00144251">
      <w:pPr>
        <w:widowControl w:val="0"/>
        <w:rPr>
          <w:rFonts w:eastAsiaTheme="majorEastAsia" w:cstheme="majorBidi"/>
        </w:rPr>
      </w:pPr>
      <w:r w:rsidRPr="00144251">
        <w:rPr>
          <w:rFonts w:eastAsiaTheme="majorEastAsia" w:cstheme="majorBidi"/>
        </w:rPr>
        <w:t>Підстава: рапорт підполковника ФАСІЯ Д.М. №16986 від 01.09.2025.</w:t>
      </w:r>
    </w:p>
    <w:p w14:paraId="5E781183" w14:textId="77777777" w:rsidR="00BD6CD9" w:rsidRPr="00144251" w:rsidRDefault="00BD6CD9" w:rsidP="00144251">
      <w:pPr>
        <w:widowControl w:val="0"/>
        <w:rPr>
          <w:rFonts w:eastAsiaTheme="majorEastAsia" w:cstheme="majorBidi"/>
        </w:rPr>
      </w:pPr>
    </w:p>
    <w:p w14:paraId="0E36388A" w14:textId="3BE95DC8" w:rsidR="0010311C" w:rsidRPr="00144251" w:rsidRDefault="0010311C" w:rsidP="00144251">
      <w:pPr>
        <w:pStyle w:val="Heading1"/>
        <w:widowControl w:val="0"/>
        <w:rPr>
          <w:szCs w:val="28"/>
        </w:rPr>
      </w:pPr>
      <w:r w:rsidRPr="00144251">
        <w:rPr>
          <w:szCs w:val="28"/>
        </w:rPr>
        <w:t xml:space="preserve">Солдата за призовом по мобілізації ОРЛОВСЬКОГО </w:t>
      </w:r>
      <w:r w:rsidR="00384933" w:rsidRPr="00144251">
        <w:rPr>
          <w:szCs w:val="28"/>
        </w:rPr>
        <w:t>Ігоря</w:t>
      </w:r>
      <w:r w:rsidRPr="00144251">
        <w:rPr>
          <w:szCs w:val="28"/>
        </w:rPr>
        <w:t xml:space="preserve"> Володимировича, курсанта навчального взводу навчальної роти 2 навчального батальйону школи індивідуальної підготовки, з ''01''</w:t>
      </w:r>
      <w:r w:rsidR="00397C41" w:rsidRPr="00144251">
        <w:rPr>
          <w:szCs w:val="28"/>
        </w:rPr>
        <w:t> вересня</w:t>
      </w:r>
      <w:r w:rsidRPr="00144251">
        <w:rPr>
          <w:szCs w:val="28"/>
        </w:rPr>
        <w:t xml:space="preserve"> </w:t>
      </w:r>
      <w:r w:rsidR="00397C41" w:rsidRPr="00144251">
        <w:rPr>
          <w:szCs w:val="28"/>
        </w:rPr>
        <w:t>2025 року</w:t>
      </w:r>
      <w:r w:rsidRPr="00144251">
        <w:rPr>
          <w:szCs w:val="28"/>
        </w:rPr>
        <w:t xml:space="preserve"> виключити з усіх видів забезпечення у зв'язку із самовільним залишенням частини, виключити з котлового забезпечення в місці тимчасового розміщення особового складу, 2 навчального батальйону школи індивідуальної підготовки</w:t>
      </w:r>
      <w:r w:rsidR="00397C41" w:rsidRPr="00144251">
        <w:rPr>
          <w:szCs w:val="28"/>
        </w:rPr>
        <w:t xml:space="preserve"> зі сніданку</w:t>
      </w:r>
      <w:r w:rsidRPr="00144251">
        <w:rPr>
          <w:szCs w:val="28"/>
        </w:rPr>
        <w:t xml:space="preserve"> ''01''</w:t>
      </w:r>
      <w:r w:rsidR="00397C41" w:rsidRPr="00144251">
        <w:rPr>
          <w:szCs w:val="28"/>
        </w:rPr>
        <w:t> вересня</w:t>
      </w:r>
      <w:r w:rsidRPr="00144251">
        <w:rPr>
          <w:szCs w:val="28"/>
        </w:rPr>
        <w:t xml:space="preserve"> </w:t>
      </w:r>
      <w:r w:rsidR="00397C41" w:rsidRPr="00144251">
        <w:rPr>
          <w:szCs w:val="28"/>
        </w:rPr>
        <w:t>2025 року</w:t>
      </w:r>
      <w:r w:rsidRPr="00144251">
        <w:rPr>
          <w:szCs w:val="28"/>
        </w:rPr>
        <w:t>.</w:t>
      </w:r>
    </w:p>
    <w:p w14:paraId="5123C034" w14:textId="77777777" w:rsidR="0010311C" w:rsidRPr="00144251" w:rsidRDefault="0010311C" w:rsidP="00144251">
      <w:pPr>
        <w:widowControl w:val="0"/>
        <w:rPr>
          <w:rFonts w:eastAsiaTheme="majorEastAsia" w:cstheme="majorBidi"/>
        </w:rPr>
      </w:pPr>
    </w:p>
    <w:p w14:paraId="63915BF6" w14:textId="77777777" w:rsidR="0010311C" w:rsidRPr="00144251" w:rsidRDefault="0010311C" w:rsidP="00144251">
      <w:pPr>
        <w:widowControl w:val="0"/>
        <w:rPr>
          <w:rFonts w:eastAsiaTheme="majorEastAsia" w:cstheme="majorBidi"/>
        </w:rPr>
      </w:pPr>
      <w:r w:rsidRPr="00144251">
        <w:rPr>
          <w:rFonts w:eastAsiaTheme="majorEastAsia" w:cstheme="majorBidi"/>
        </w:rPr>
        <w:t>Підстава: рапорт підполковника ФАСІЯ Д.М. №16935 від 01.09.2025.</w:t>
      </w:r>
    </w:p>
    <w:p w14:paraId="5A81DABC" w14:textId="77777777" w:rsidR="0010311C" w:rsidRPr="00144251" w:rsidRDefault="0010311C" w:rsidP="00144251">
      <w:pPr>
        <w:widowControl w:val="0"/>
        <w:rPr>
          <w:rFonts w:eastAsiaTheme="majorEastAsia" w:cstheme="majorBidi"/>
        </w:rPr>
      </w:pPr>
    </w:p>
    <w:p w14:paraId="5CBC476B" w14:textId="0930A62B" w:rsidR="00384933" w:rsidRPr="00144251" w:rsidRDefault="00384933" w:rsidP="00144251">
      <w:pPr>
        <w:pStyle w:val="Heading1"/>
        <w:widowControl w:val="0"/>
        <w:rPr>
          <w:szCs w:val="28"/>
        </w:rPr>
      </w:pPr>
      <w:r w:rsidRPr="00144251">
        <w:rPr>
          <w:szCs w:val="28"/>
        </w:rPr>
        <w:t>солдата за призовом по мобілізації БІРКУ Олексія Вікторовича, курсанта навчального взводу навчальної роти 1 навчального батальйону школи індивідуальної підготовки, з ''01''</w:t>
      </w:r>
      <w:r w:rsidR="00397C41" w:rsidRPr="00144251">
        <w:rPr>
          <w:szCs w:val="28"/>
        </w:rPr>
        <w:t> вересня</w:t>
      </w:r>
      <w:r w:rsidRPr="00144251">
        <w:rPr>
          <w:szCs w:val="28"/>
        </w:rPr>
        <w:t xml:space="preserve"> </w:t>
      </w:r>
      <w:r w:rsidR="00397C41" w:rsidRPr="00144251">
        <w:rPr>
          <w:szCs w:val="28"/>
        </w:rPr>
        <w:t>2025 року</w:t>
      </w:r>
      <w:r w:rsidRPr="00144251">
        <w:rPr>
          <w:szCs w:val="28"/>
        </w:rPr>
        <w:t xml:space="preserve"> виключити з усіх видів забезпечення у зв'язку із самовільним залишенням частини, виключити з котлового забезпечення в місці тимчасового розміщення особового складу, 1 навчального батальйону школи індивідуальної підготовки</w:t>
      </w:r>
      <w:r w:rsidR="00397C41" w:rsidRPr="00144251">
        <w:rPr>
          <w:szCs w:val="28"/>
        </w:rPr>
        <w:t xml:space="preserve"> зі сніданку</w:t>
      </w:r>
      <w:r w:rsidRPr="00144251">
        <w:rPr>
          <w:szCs w:val="28"/>
        </w:rPr>
        <w:t xml:space="preserve"> ''01''</w:t>
      </w:r>
      <w:r w:rsidR="00397C41" w:rsidRPr="00144251">
        <w:rPr>
          <w:szCs w:val="28"/>
        </w:rPr>
        <w:t> вересня</w:t>
      </w:r>
      <w:r w:rsidRPr="00144251">
        <w:rPr>
          <w:szCs w:val="28"/>
        </w:rPr>
        <w:t xml:space="preserve"> </w:t>
      </w:r>
      <w:r w:rsidR="00397C41" w:rsidRPr="00144251">
        <w:rPr>
          <w:szCs w:val="28"/>
        </w:rPr>
        <w:t>2025 року</w:t>
      </w:r>
      <w:r w:rsidRPr="00144251">
        <w:rPr>
          <w:szCs w:val="28"/>
        </w:rPr>
        <w:t>.</w:t>
      </w:r>
    </w:p>
    <w:p w14:paraId="3E0CB38E" w14:textId="77777777" w:rsidR="00384933" w:rsidRPr="00144251" w:rsidRDefault="00384933" w:rsidP="00144251">
      <w:pPr>
        <w:widowControl w:val="0"/>
        <w:rPr>
          <w:rFonts w:eastAsiaTheme="majorEastAsia" w:cstheme="majorBidi"/>
        </w:rPr>
      </w:pPr>
    </w:p>
    <w:p w14:paraId="085126B5" w14:textId="77777777" w:rsidR="00384933" w:rsidRPr="00144251" w:rsidRDefault="00384933" w:rsidP="00144251">
      <w:pPr>
        <w:widowControl w:val="0"/>
        <w:rPr>
          <w:rFonts w:eastAsiaTheme="majorEastAsia" w:cstheme="majorBidi"/>
        </w:rPr>
      </w:pPr>
      <w:r w:rsidRPr="00144251">
        <w:rPr>
          <w:rFonts w:eastAsiaTheme="majorEastAsia" w:cstheme="majorBidi"/>
        </w:rPr>
        <w:t>Підстава: рапорт підполковника СЕРГІЄНКА І.О. №16938 від 01.09.2025.</w:t>
      </w:r>
    </w:p>
    <w:p w14:paraId="2C46923F" w14:textId="77777777" w:rsidR="00384933" w:rsidRPr="00144251" w:rsidRDefault="00384933" w:rsidP="00144251">
      <w:pPr>
        <w:widowControl w:val="0"/>
        <w:rPr>
          <w:rFonts w:eastAsiaTheme="majorEastAsia" w:cstheme="majorBidi"/>
        </w:rPr>
      </w:pPr>
    </w:p>
    <w:p w14:paraId="00E52E8E" w14:textId="4668760C" w:rsidR="008F1D30" w:rsidRPr="00144251" w:rsidRDefault="008F1D30" w:rsidP="00144251">
      <w:pPr>
        <w:pStyle w:val="Heading1"/>
        <w:widowControl w:val="0"/>
        <w:rPr>
          <w:szCs w:val="28"/>
        </w:rPr>
      </w:pPr>
      <w:r w:rsidRPr="00144251">
        <w:rPr>
          <w:szCs w:val="28"/>
        </w:rPr>
        <w:t>Солдата за призовом по мобілізації ФРАНЧУКА Владислава Анатолійовича, курсанта навчального взводу навчальної роти 1 навчального батальйону школи індивідуальної підготовки, з ''01''</w:t>
      </w:r>
      <w:r w:rsidR="00397C41" w:rsidRPr="00144251">
        <w:rPr>
          <w:szCs w:val="28"/>
        </w:rPr>
        <w:t> вересня</w:t>
      </w:r>
      <w:r w:rsidRPr="00144251">
        <w:rPr>
          <w:szCs w:val="28"/>
        </w:rPr>
        <w:t xml:space="preserve"> </w:t>
      </w:r>
      <w:r w:rsidR="00397C41" w:rsidRPr="00144251">
        <w:rPr>
          <w:szCs w:val="28"/>
        </w:rPr>
        <w:t>2025 року</w:t>
      </w:r>
      <w:r w:rsidRPr="00144251">
        <w:rPr>
          <w:szCs w:val="28"/>
        </w:rPr>
        <w:t xml:space="preserve"> виключити з усіх видів забезпечення у зв'язку із самовільним залишенням частини, виключити з котлового забезпечення в місці тимчасового розміщення особового складу, 1 навчального батальйону школи індивідуальної підготовки</w:t>
      </w:r>
      <w:r w:rsidR="00397C41" w:rsidRPr="00144251">
        <w:rPr>
          <w:szCs w:val="28"/>
        </w:rPr>
        <w:t xml:space="preserve"> зі сніданку</w:t>
      </w:r>
      <w:r w:rsidRPr="00144251">
        <w:rPr>
          <w:szCs w:val="28"/>
        </w:rPr>
        <w:t xml:space="preserve"> ''01''</w:t>
      </w:r>
      <w:r w:rsidR="00397C41" w:rsidRPr="00144251">
        <w:rPr>
          <w:szCs w:val="28"/>
        </w:rPr>
        <w:t> вересня</w:t>
      </w:r>
      <w:r w:rsidRPr="00144251">
        <w:rPr>
          <w:szCs w:val="28"/>
        </w:rPr>
        <w:t xml:space="preserve"> </w:t>
      </w:r>
      <w:r w:rsidR="00397C41" w:rsidRPr="00144251">
        <w:rPr>
          <w:szCs w:val="28"/>
        </w:rPr>
        <w:t>2025 року</w:t>
      </w:r>
      <w:r w:rsidRPr="00144251">
        <w:rPr>
          <w:szCs w:val="28"/>
        </w:rPr>
        <w:t>.</w:t>
      </w:r>
    </w:p>
    <w:p w14:paraId="7337B9E7" w14:textId="77777777" w:rsidR="008F1D30" w:rsidRPr="00144251" w:rsidRDefault="008F1D30" w:rsidP="00144251">
      <w:pPr>
        <w:widowControl w:val="0"/>
        <w:rPr>
          <w:rFonts w:eastAsiaTheme="majorEastAsia" w:cstheme="majorBidi"/>
        </w:rPr>
      </w:pPr>
    </w:p>
    <w:p w14:paraId="3BE3B53A" w14:textId="77777777" w:rsidR="008F1D30" w:rsidRPr="00144251" w:rsidRDefault="008F1D30" w:rsidP="00144251">
      <w:pPr>
        <w:widowControl w:val="0"/>
        <w:rPr>
          <w:rFonts w:eastAsiaTheme="majorEastAsia" w:cstheme="majorBidi"/>
        </w:rPr>
      </w:pPr>
      <w:r w:rsidRPr="00144251">
        <w:rPr>
          <w:rFonts w:eastAsiaTheme="majorEastAsia" w:cstheme="majorBidi"/>
        </w:rPr>
        <w:t>Підстава: рапорт підполковника СЕРГІЄНКА І.О. №16939 від 01.09.2025.</w:t>
      </w:r>
    </w:p>
    <w:p w14:paraId="29AC3D13" w14:textId="77777777" w:rsidR="008F1D30" w:rsidRPr="00144251" w:rsidRDefault="008F1D30" w:rsidP="00144251">
      <w:pPr>
        <w:widowControl w:val="0"/>
        <w:rPr>
          <w:rFonts w:eastAsiaTheme="majorEastAsia" w:cstheme="majorBidi"/>
        </w:rPr>
      </w:pPr>
    </w:p>
    <w:p w14:paraId="4A7E65A7" w14:textId="0C3D64F7" w:rsidR="00E20F72" w:rsidRPr="00144251" w:rsidRDefault="00E20F72" w:rsidP="00144251">
      <w:pPr>
        <w:pStyle w:val="Heading1"/>
        <w:widowControl w:val="0"/>
        <w:rPr>
          <w:szCs w:val="28"/>
        </w:rPr>
      </w:pPr>
      <w:r w:rsidRPr="00144251">
        <w:rPr>
          <w:szCs w:val="28"/>
        </w:rPr>
        <w:t>Солдата за призовом по мобілізації БІЛІБІНА Володимира Валерійовича, курсанта навчального взводу навчальної роти 1 навчального батальйону школи індивідуальної підготовки, з ''01''</w:t>
      </w:r>
      <w:r w:rsidR="00397C41" w:rsidRPr="00144251">
        <w:rPr>
          <w:szCs w:val="28"/>
        </w:rPr>
        <w:t> вересня</w:t>
      </w:r>
      <w:r w:rsidRPr="00144251">
        <w:rPr>
          <w:szCs w:val="28"/>
        </w:rPr>
        <w:t xml:space="preserve"> </w:t>
      </w:r>
      <w:r w:rsidR="00397C41" w:rsidRPr="00144251">
        <w:rPr>
          <w:szCs w:val="28"/>
        </w:rPr>
        <w:t>2025 року</w:t>
      </w:r>
      <w:r w:rsidRPr="00144251">
        <w:rPr>
          <w:szCs w:val="28"/>
        </w:rPr>
        <w:t xml:space="preserve"> виключити з усіх видів забезпечення у зв'язку із самовільним залишенням частини, виключити з котлового забезпечення в місці тимчасового розміщення особового складу, 1 навчального батальйону школи індивідуальної підготовки</w:t>
      </w:r>
      <w:r w:rsidR="00397C41" w:rsidRPr="00144251">
        <w:rPr>
          <w:szCs w:val="28"/>
        </w:rPr>
        <w:t xml:space="preserve"> зі сніданку</w:t>
      </w:r>
      <w:r w:rsidRPr="00144251">
        <w:rPr>
          <w:szCs w:val="28"/>
        </w:rPr>
        <w:t xml:space="preserve"> ''01''</w:t>
      </w:r>
      <w:r w:rsidR="00397C41" w:rsidRPr="00144251">
        <w:rPr>
          <w:szCs w:val="28"/>
        </w:rPr>
        <w:t> вересня</w:t>
      </w:r>
      <w:r w:rsidRPr="00144251">
        <w:rPr>
          <w:szCs w:val="28"/>
        </w:rPr>
        <w:t xml:space="preserve"> </w:t>
      </w:r>
      <w:r w:rsidR="00397C41" w:rsidRPr="00144251">
        <w:rPr>
          <w:szCs w:val="28"/>
        </w:rPr>
        <w:t>2025 року</w:t>
      </w:r>
      <w:r w:rsidRPr="00144251">
        <w:rPr>
          <w:szCs w:val="28"/>
        </w:rPr>
        <w:t>.</w:t>
      </w:r>
    </w:p>
    <w:p w14:paraId="6E0E8225" w14:textId="77777777" w:rsidR="00E20F72" w:rsidRPr="00144251" w:rsidRDefault="00E20F72" w:rsidP="00144251">
      <w:pPr>
        <w:widowControl w:val="0"/>
        <w:rPr>
          <w:rFonts w:eastAsiaTheme="majorEastAsia" w:cstheme="majorBidi"/>
        </w:rPr>
      </w:pPr>
    </w:p>
    <w:p w14:paraId="3DA3B469" w14:textId="77777777" w:rsidR="00E20F72" w:rsidRPr="00144251" w:rsidRDefault="00E20F72" w:rsidP="00144251">
      <w:pPr>
        <w:widowControl w:val="0"/>
        <w:rPr>
          <w:rFonts w:eastAsiaTheme="majorEastAsia" w:cstheme="majorBidi"/>
        </w:rPr>
      </w:pPr>
      <w:r w:rsidRPr="00144251">
        <w:rPr>
          <w:rFonts w:eastAsiaTheme="majorEastAsia" w:cstheme="majorBidi"/>
        </w:rPr>
        <w:t>Підстава: рапорт підполковника СЕРГІЄНКА І.О. №16940 від 01.09.2025.</w:t>
      </w:r>
    </w:p>
    <w:p w14:paraId="4C4CFA6F" w14:textId="77777777" w:rsidR="00E20F72" w:rsidRPr="00144251" w:rsidRDefault="00E20F72" w:rsidP="00144251">
      <w:pPr>
        <w:widowControl w:val="0"/>
        <w:rPr>
          <w:rFonts w:eastAsiaTheme="majorEastAsia" w:cstheme="majorBidi"/>
        </w:rPr>
      </w:pPr>
    </w:p>
    <w:p w14:paraId="28D75812" w14:textId="2EEA4F5A" w:rsidR="00C16D69" w:rsidRPr="00144251" w:rsidRDefault="00C16D69" w:rsidP="00144251">
      <w:pPr>
        <w:pStyle w:val="Heading1"/>
        <w:widowControl w:val="0"/>
        <w:rPr>
          <w:szCs w:val="28"/>
        </w:rPr>
      </w:pPr>
      <w:r w:rsidRPr="00144251">
        <w:rPr>
          <w:szCs w:val="28"/>
        </w:rPr>
        <w:t>Солдата за призовом по мобілізації ПЕТРІКЄЄВА Віталія Анатолійовича, курсанта навчального взводу навчальної роти 3 навчального батальйону школи індивідуальної підготовки, з ''29''</w:t>
      </w:r>
      <w:r w:rsidR="00397C41" w:rsidRPr="00144251">
        <w:rPr>
          <w:szCs w:val="28"/>
        </w:rPr>
        <w:t> серпня</w:t>
      </w:r>
      <w:r w:rsidRPr="00144251">
        <w:rPr>
          <w:szCs w:val="28"/>
        </w:rPr>
        <w:t xml:space="preserve"> </w:t>
      </w:r>
      <w:r w:rsidR="00397C41" w:rsidRPr="00144251">
        <w:rPr>
          <w:szCs w:val="28"/>
        </w:rPr>
        <w:t>2025 року</w:t>
      </w:r>
      <w:r w:rsidRPr="00144251">
        <w:rPr>
          <w:szCs w:val="28"/>
        </w:rPr>
        <w:t xml:space="preserve"> виключити з усіх видів забезпечення у зв'язку із непри</w:t>
      </w:r>
      <w:r w:rsidR="004D31E1" w:rsidRPr="00144251">
        <w:rPr>
          <w:szCs w:val="28"/>
        </w:rPr>
        <w:t>буттям із відрядження у військову частину А3508</w:t>
      </w:r>
      <w:r w:rsidRPr="00144251">
        <w:rPr>
          <w:szCs w:val="28"/>
        </w:rPr>
        <w:t>.</w:t>
      </w:r>
    </w:p>
    <w:p w14:paraId="685A7E3B" w14:textId="77777777" w:rsidR="00C16D69" w:rsidRPr="00144251" w:rsidRDefault="00C16D69" w:rsidP="00144251">
      <w:pPr>
        <w:widowControl w:val="0"/>
        <w:rPr>
          <w:rFonts w:eastAsiaTheme="majorEastAsia" w:cstheme="majorBidi"/>
        </w:rPr>
      </w:pPr>
    </w:p>
    <w:p w14:paraId="72A99983" w14:textId="77777777" w:rsidR="00C16D69" w:rsidRPr="00144251" w:rsidRDefault="00C16D69" w:rsidP="00144251">
      <w:pPr>
        <w:widowControl w:val="0"/>
        <w:rPr>
          <w:rFonts w:eastAsiaTheme="majorEastAsia" w:cstheme="majorBidi"/>
        </w:rPr>
      </w:pPr>
      <w:r w:rsidRPr="00144251">
        <w:rPr>
          <w:rFonts w:eastAsiaTheme="majorEastAsia" w:cstheme="majorBidi"/>
        </w:rPr>
        <w:t>Підстава: рапорт майора ПІСТОЛЯ А.С. №16951 від 01.09.2025.</w:t>
      </w:r>
    </w:p>
    <w:p w14:paraId="10D5A9FE" w14:textId="77777777" w:rsidR="00510191" w:rsidRPr="00144251" w:rsidRDefault="00510191" w:rsidP="00144251">
      <w:pPr>
        <w:widowControl w:val="0"/>
        <w:rPr>
          <w:rFonts w:eastAsiaTheme="majorEastAsia" w:cstheme="majorBidi"/>
        </w:rPr>
      </w:pPr>
    </w:p>
    <w:p w14:paraId="0FE38C6F" w14:textId="2B479DC3" w:rsidR="00510191" w:rsidRPr="00144251" w:rsidRDefault="0088172F" w:rsidP="00144251">
      <w:pPr>
        <w:pStyle w:val="Heading1"/>
        <w:widowControl w:val="0"/>
        <w:rPr>
          <w:szCs w:val="28"/>
        </w:rPr>
      </w:pPr>
      <w:r w:rsidRPr="00144251">
        <w:rPr>
          <w:szCs w:val="28"/>
        </w:rPr>
        <w:t>С</w:t>
      </w:r>
      <w:r w:rsidR="009362A5" w:rsidRPr="00144251">
        <w:rPr>
          <w:szCs w:val="28"/>
        </w:rPr>
        <w:t>таршого лейтенанта за призовом по мобілізації БОЙКА Вячеслава Олеговича</w:t>
      </w:r>
      <w:r w:rsidR="00510191" w:rsidRPr="00144251">
        <w:rPr>
          <w:szCs w:val="28"/>
        </w:rPr>
        <w:t>, призначеного наказом командира військової частини А2393 від "</w:t>
      </w:r>
      <w:r w:rsidR="009362A5" w:rsidRPr="00144251">
        <w:rPr>
          <w:szCs w:val="28"/>
        </w:rPr>
        <w:t>28</w:t>
      </w:r>
      <w:r w:rsidR="00510191" w:rsidRPr="00144251">
        <w:rPr>
          <w:szCs w:val="28"/>
        </w:rPr>
        <w:t>"</w:t>
      </w:r>
      <w:r w:rsidR="00397C41" w:rsidRPr="00144251">
        <w:rPr>
          <w:szCs w:val="28"/>
        </w:rPr>
        <w:t> лютого</w:t>
      </w:r>
      <w:r w:rsidR="00510191" w:rsidRPr="00144251">
        <w:rPr>
          <w:szCs w:val="28"/>
        </w:rPr>
        <w:t xml:space="preserve"> </w:t>
      </w:r>
      <w:r w:rsidR="00397C41" w:rsidRPr="00144251">
        <w:rPr>
          <w:szCs w:val="28"/>
        </w:rPr>
        <w:t>2025 року</w:t>
      </w:r>
      <w:r w:rsidR="00510191" w:rsidRPr="00144251">
        <w:rPr>
          <w:szCs w:val="28"/>
        </w:rPr>
        <w:t xml:space="preserve"> №</w:t>
      </w:r>
      <w:r w:rsidR="009362A5" w:rsidRPr="00144251">
        <w:rPr>
          <w:szCs w:val="28"/>
        </w:rPr>
        <w:t>63</w:t>
      </w:r>
      <w:r w:rsidR="00397C41" w:rsidRPr="00144251">
        <w:rPr>
          <w:szCs w:val="28"/>
        </w:rPr>
        <w:t>(по особовому складу)</w:t>
      </w:r>
      <w:r w:rsidR="00510191" w:rsidRPr="00144251">
        <w:rPr>
          <w:szCs w:val="28"/>
        </w:rPr>
        <w:t xml:space="preserve"> на посаду </w:t>
      </w:r>
      <w:r w:rsidR="002447DF" w:rsidRPr="00144251">
        <w:rPr>
          <w:szCs w:val="28"/>
        </w:rPr>
        <w:t>офіцера відділення морально-психологічного забезпечення</w:t>
      </w:r>
      <w:r w:rsidR="00510191" w:rsidRPr="00144251">
        <w:rPr>
          <w:szCs w:val="28"/>
        </w:rPr>
        <w:t xml:space="preserve"> військової частини А1890, ВОС- </w:t>
      </w:r>
      <w:r w:rsidR="002447DF" w:rsidRPr="00144251">
        <w:rPr>
          <w:szCs w:val="28"/>
        </w:rPr>
        <w:t>3400023</w:t>
      </w:r>
      <w:r w:rsidR="00510191" w:rsidRPr="00144251">
        <w:rPr>
          <w:szCs w:val="28"/>
        </w:rPr>
        <w:t>, вважати таким, що з "0</w:t>
      </w:r>
      <w:r w:rsidR="002447DF" w:rsidRPr="00144251">
        <w:rPr>
          <w:szCs w:val="28"/>
        </w:rPr>
        <w:t>1</w:t>
      </w:r>
      <w:r w:rsidR="00510191" w:rsidRPr="00144251">
        <w:rPr>
          <w:szCs w:val="28"/>
        </w:rPr>
        <w:t>"</w:t>
      </w:r>
      <w:r w:rsidR="00397C41" w:rsidRPr="00144251">
        <w:rPr>
          <w:szCs w:val="28"/>
        </w:rPr>
        <w:t> вересня</w:t>
      </w:r>
      <w:r w:rsidR="00510191" w:rsidRPr="00144251">
        <w:rPr>
          <w:szCs w:val="28"/>
        </w:rPr>
        <w:t xml:space="preserve"> </w:t>
      </w:r>
      <w:r w:rsidR="00397C41" w:rsidRPr="00144251">
        <w:rPr>
          <w:szCs w:val="28"/>
        </w:rPr>
        <w:t>2025 року</w:t>
      </w:r>
      <w:r w:rsidR="00510191" w:rsidRPr="00144251">
        <w:rPr>
          <w:szCs w:val="28"/>
        </w:rPr>
        <w:t xml:space="preserve"> справи та посаду </w:t>
      </w:r>
      <w:r w:rsidR="002447DF" w:rsidRPr="00144251">
        <w:rPr>
          <w:szCs w:val="28"/>
        </w:rPr>
        <w:t xml:space="preserve">ОФІЦЕРА ВІДДІЛЕННЯ МОРАЛЬНО-ПСИХОЛОГІЧНОГО ЗАБЕЗПЕЧЕННЯ </w:t>
      </w:r>
      <w:r w:rsidR="00510191" w:rsidRPr="00144251">
        <w:rPr>
          <w:szCs w:val="28"/>
        </w:rPr>
        <w:t xml:space="preserve">ВІЙСЬКОВОЇ ЧАСТИНИ А1890 прийняв та приступив до виконання службових обов’язків за посадою з посадовим окладом </w:t>
      </w:r>
      <w:r w:rsidRPr="00144251">
        <w:rPr>
          <w:szCs w:val="28"/>
        </w:rPr>
        <w:t>4370</w:t>
      </w:r>
      <w:r w:rsidR="00510191" w:rsidRPr="00144251">
        <w:rPr>
          <w:szCs w:val="28"/>
        </w:rPr>
        <w:t xml:space="preserve"> гривень на місяць, військове звання за штатом ''</w:t>
      </w:r>
      <w:r w:rsidRPr="00144251">
        <w:rPr>
          <w:szCs w:val="28"/>
        </w:rPr>
        <w:t>капітан</w:t>
      </w:r>
      <w:r w:rsidR="00510191" w:rsidRPr="00144251">
        <w:rPr>
          <w:szCs w:val="28"/>
        </w:rPr>
        <w:t>''.</w:t>
      </w:r>
    </w:p>
    <w:p w14:paraId="278F437C" w14:textId="38D3F265" w:rsidR="00510191" w:rsidRPr="00144251" w:rsidRDefault="00510191" w:rsidP="00144251">
      <w:pPr>
        <w:widowControl w:val="0"/>
        <w:rPr>
          <w:rFonts w:eastAsiaTheme="majorEastAsia" w:cstheme="majorBidi"/>
        </w:rPr>
      </w:pPr>
      <w:r w:rsidRPr="00144251">
        <w:rPr>
          <w:rFonts w:eastAsiaTheme="majorEastAsia" w:cstheme="majorBidi"/>
        </w:rPr>
        <w:t xml:space="preserve">Виплачувати щомісячну премію за особистий внесок у загальні результати служби у розмірі </w:t>
      </w:r>
      <w:r w:rsidR="0088172F" w:rsidRPr="00144251">
        <w:rPr>
          <w:rFonts w:eastAsiaTheme="majorEastAsia" w:cstheme="majorBidi"/>
        </w:rPr>
        <w:t>405</w:t>
      </w:r>
      <w:r w:rsidRPr="00144251">
        <w:rPr>
          <w:rFonts w:eastAsiaTheme="majorEastAsia" w:cstheme="majorBidi"/>
        </w:rPr>
        <w:t xml:space="preserve">%, щомісячну надбавку за особливості проходження служби у розмірі </w:t>
      </w:r>
      <w:r w:rsidR="0088172F" w:rsidRPr="00144251">
        <w:rPr>
          <w:rFonts w:eastAsiaTheme="majorEastAsia" w:cstheme="majorBidi"/>
        </w:rPr>
        <w:t>6</w:t>
      </w:r>
      <w:r w:rsidRPr="00144251">
        <w:rPr>
          <w:rFonts w:eastAsiaTheme="majorEastAsia" w:cstheme="majorBidi"/>
        </w:rPr>
        <w:t>5%.</w:t>
      </w:r>
    </w:p>
    <w:p w14:paraId="3E1CB8A0" w14:textId="77777777" w:rsidR="00510191" w:rsidRPr="00144251" w:rsidRDefault="00510191" w:rsidP="00144251">
      <w:pPr>
        <w:widowControl w:val="0"/>
        <w:rPr>
          <w:rFonts w:eastAsiaTheme="majorEastAsia" w:cstheme="majorBidi"/>
        </w:rPr>
      </w:pPr>
    </w:p>
    <w:p w14:paraId="151E1C61" w14:textId="34E877C3" w:rsidR="00510191" w:rsidRPr="00144251" w:rsidRDefault="00510191" w:rsidP="00144251">
      <w:pPr>
        <w:widowControl w:val="0"/>
        <w:rPr>
          <w:rFonts w:eastAsiaTheme="majorEastAsia" w:cstheme="majorBidi"/>
        </w:rPr>
      </w:pPr>
      <w:r w:rsidRPr="00144251">
        <w:rPr>
          <w:rFonts w:eastAsiaTheme="majorEastAsia" w:cstheme="majorBidi"/>
        </w:rPr>
        <w:t xml:space="preserve">Підстава: наказ командира військової частини А2393 від </w:t>
      </w:r>
      <w:r w:rsidR="006B3054" w:rsidRPr="00144251">
        <w:rPr>
          <w:rFonts w:eastAsiaTheme="majorEastAsia" w:cstheme="majorBidi"/>
        </w:rPr>
        <w:t>"28"</w:t>
      </w:r>
      <w:r w:rsidR="00397C41" w:rsidRPr="00144251">
        <w:rPr>
          <w:rFonts w:eastAsiaTheme="majorEastAsia" w:cstheme="majorBidi"/>
        </w:rPr>
        <w:t> лютого</w:t>
      </w:r>
      <w:r w:rsidR="006B3054" w:rsidRPr="00144251">
        <w:rPr>
          <w:rFonts w:eastAsiaTheme="majorEastAsia" w:cstheme="majorBidi"/>
        </w:rPr>
        <w:t xml:space="preserve"> </w:t>
      </w:r>
      <w:r w:rsidR="00397C41" w:rsidRPr="00144251">
        <w:rPr>
          <w:rFonts w:eastAsiaTheme="majorEastAsia" w:cstheme="majorBidi"/>
        </w:rPr>
        <w:t>2025 року</w:t>
      </w:r>
      <w:r w:rsidR="006B3054" w:rsidRPr="00144251">
        <w:rPr>
          <w:rFonts w:eastAsiaTheme="majorEastAsia" w:cstheme="majorBidi"/>
        </w:rPr>
        <w:t xml:space="preserve"> №63</w:t>
      </w:r>
      <w:r w:rsidR="00397C41" w:rsidRPr="00144251">
        <w:rPr>
          <w:rFonts w:eastAsiaTheme="majorEastAsia" w:cstheme="majorBidi"/>
        </w:rPr>
        <w:t>(по особовому складу)</w:t>
      </w:r>
      <w:r w:rsidRPr="00144251">
        <w:rPr>
          <w:rFonts w:eastAsiaTheme="majorEastAsia" w:cstheme="majorBidi"/>
        </w:rPr>
        <w:t xml:space="preserve">, </w:t>
      </w:r>
      <w:r w:rsidR="0088172F" w:rsidRPr="00144251">
        <w:rPr>
          <w:rFonts w:eastAsiaTheme="majorEastAsia" w:cstheme="majorBidi"/>
        </w:rPr>
        <w:t>старшого лейтенанта за призовом по мобілізації БОЙКА В</w:t>
      </w:r>
      <w:r w:rsidRPr="00144251">
        <w:rPr>
          <w:rFonts w:eastAsiaTheme="majorEastAsia" w:cstheme="majorBidi"/>
        </w:rPr>
        <w:t>.</w:t>
      </w:r>
      <w:r w:rsidR="0088172F" w:rsidRPr="00144251">
        <w:rPr>
          <w:rFonts w:eastAsiaTheme="majorEastAsia" w:cstheme="majorBidi"/>
        </w:rPr>
        <w:t>О.</w:t>
      </w:r>
      <w:r w:rsidRPr="00144251">
        <w:rPr>
          <w:rFonts w:eastAsiaTheme="majorEastAsia" w:cstheme="majorBidi"/>
        </w:rPr>
        <w:t xml:space="preserve"> №</w:t>
      </w:r>
      <w:r w:rsidR="0088172F" w:rsidRPr="00144251">
        <w:rPr>
          <w:rFonts w:eastAsiaTheme="majorEastAsia" w:cstheme="majorBidi"/>
        </w:rPr>
        <w:t>17513</w:t>
      </w:r>
      <w:r w:rsidRPr="00144251">
        <w:rPr>
          <w:rFonts w:eastAsiaTheme="majorEastAsia" w:cstheme="majorBidi"/>
        </w:rPr>
        <w:t xml:space="preserve"> від </w:t>
      </w:r>
      <w:r w:rsidR="0088172F" w:rsidRPr="00144251">
        <w:rPr>
          <w:rFonts w:eastAsiaTheme="majorEastAsia" w:cstheme="majorBidi"/>
        </w:rPr>
        <w:t>01</w:t>
      </w:r>
      <w:r w:rsidRPr="00144251">
        <w:rPr>
          <w:rFonts w:eastAsiaTheme="majorEastAsia" w:cstheme="majorBidi"/>
        </w:rPr>
        <w:t>.09.2025.</w:t>
      </w:r>
    </w:p>
    <w:p w14:paraId="6F732EFF" w14:textId="77777777" w:rsidR="00C16D69" w:rsidRPr="00144251" w:rsidRDefault="00C16D69" w:rsidP="00144251">
      <w:pPr>
        <w:widowControl w:val="0"/>
        <w:rPr>
          <w:rFonts w:eastAsiaTheme="majorEastAsia" w:cstheme="majorBidi"/>
        </w:rPr>
      </w:pPr>
    </w:p>
    <w:p w14:paraId="745995F3" w14:textId="6505C0C6" w:rsidR="00C15B43" w:rsidRPr="00144251" w:rsidRDefault="00EF082D" w:rsidP="00144251">
      <w:pPr>
        <w:pStyle w:val="Heading1"/>
        <w:widowControl w:val="0"/>
        <w:rPr>
          <w:szCs w:val="28"/>
        </w:rPr>
      </w:pPr>
      <w:r w:rsidRPr="00144251">
        <w:rPr>
          <w:szCs w:val="28"/>
        </w:rPr>
        <w:t>С</w:t>
      </w:r>
      <w:r w:rsidR="00C73DB6" w:rsidRPr="00144251">
        <w:rPr>
          <w:szCs w:val="28"/>
        </w:rPr>
        <w:t>таршого сержанта за призовом по мобілізації УХІНА Юрія Олександровича</w:t>
      </w:r>
      <w:r w:rsidR="00C15B43" w:rsidRPr="00144251">
        <w:rPr>
          <w:szCs w:val="28"/>
        </w:rPr>
        <w:t xml:space="preserve">, </w:t>
      </w:r>
      <w:r w:rsidR="00820B8F" w:rsidRPr="00144251">
        <w:rPr>
          <w:szCs w:val="28"/>
        </w:rPr>
        <w:t>командира 1 взводу - викладача перепідготовки резерву сержантського (старшинського) складу роти резерву сержантського (старшинського) складу навчального батальйону резерву сержантського складу школи індивідуальної підготовки</w:t>
      </w:r>
      <w:r w:rsidR="00C15B43" w:rsidRPr="00144251">
        <w:rPr>
          <w:szCs w:val="28"/>
        </w:rPr>
        <w:t xml:space="preserve"> допустити до тимчасового виконання обов'язків за вакантною посадою </w:t>
      </w:r>
      <w:r w:rsidR="00820B8F" w:rsidRPr="00144251">
        <w:rPr>
          <w:szCs w:val="28"/>
        </w:rPr>
        <w:t xml:space="preserve">КОМАНДИРА РОТИ РЕЗЕРВУ СЕРЖАНТСЬКОГО (СТАРШИНСЬКОГО) СКЛАДУ НАВЧАЛЬНОГО БАТАЛЬЙОНУ РЕЗЕРВУ СЕРЖАНТСЬКОГО СКЛАДУ ШКОЛИ ІНДИВІДУАЛЬНОЇ ПІДГОТОВКИ </w:t>
      </w:r>
      <w:r w:rsidR="00C15B43" w:rsidRPr="00144251">
        <w:rPr>
          <w:szCs w:val="28"/>
        </w:rPr>
        <w:t>ВІЙСЬКОВОЇ ЧАСТИНИ А1890, та вважати таким, що з "</w:t>
      </w:r>
      <w:r w:rsidR="00820B8F" w:rsidRPr="00144251">
        <w:rPr>
          <w:szCs w:val="28"/>
        </w:rPr>
        <w:t>01</w:t>
      </w:r>
      <w:r w:rsidR="00C15B43" w:rsidRPr="00144251">
        <w:rPr>
          <w:szCs w:val="28"/>
        </w:rPr>
        <w:t>"</w:t>
      </w:r>
      <w:r w:rsidR="00397C41" w:rsidRPr="00144251">
        <w:rPr>
          <w:szCs w:val="28"/>
        </w:rPr>
        <w:t> вересня</w:t>
      </w:r>
      <w:r w:rsidR="00C15B43" w:rsidRPr="00144251">
        <w:rPr>
          <w:szCs w:val="28"/>
        </w:rPr>
        <w:t xml:space="preserve"> </w:t>
      </w:r>
      <w:r w:rsidR="00397C41" w:rsidRPr="00144251">
        <w:rPr>
          <w:szCs w:val="28"/>
        </w:rPr>
        <w:t>2025 року</w:t>
      </w:r>
      <w:r w:rsidR="00C15B43" w:rsidRPr="00144251">
        <w:rPr>
          <w:szCs w:val="28"/>
        </w:rPr>
        <w:t xml:space="preserve"> справи та посаду прийняв і приступив до виконання службових обов’язків за посадою, встановити посадовий оклад в розмірі </w:t>
      </w:r>
      <w:r w:rsidRPr="00144251">
        <w:rPr>
          <w:szCs w:val="28"/>
        </w:rPr>
        <w:t>4370</w:t>
      </w:r>
      <w:r w:rsidR="00C15B43" w:rsidRPr="00144251">
        <w:rPr>
          <w:szCs w:val="28"/>
        </w:rPr>
        <w:t xml:space="preserve"> гривень.</w:t>
      </w:r>
    </w:p>
    <w:p w14:paraId="2BDA923A" w14:textId="116B846D" w:rsidR="00C15B43" w:rsidRPr="00144251" w:rsidRDefault="00C15B43" w:rsidP="00144251">
      <w:pPr>
        <w:widowControl w:val="0"/>
        <w:rPr>
          <w:rFonts w:eastAsiaTheme="majorEastAsia" w:cstheme="majorBidi"/>
        </w:rPr>
      </w:pPr>
      <w:r w:rsidRPr="00144251">
        <w:rPr>
          <w:rFonts w:eastAsiaTheme="majorEastAsia" w:cstheme="majorBidi"/>
        </w:rPr>
        <w:t xml:space="preserve">Виплачувати щомісячну премію за особистий внесок у загальні результати служби у розмірі </w:t>
      </w:r>
      <w:r w:rsidR="00EF082D" w:rsidRPr="00144251">
        <w:rPr>
          <w:rFonts w:eastAsiaTheme="majorEastAsia" w:cstheme="majorBidi"/>
        </w:rPr>
        <w:t>405</w:t>
      </w:r>
      <w:r w:rsidRPr="00144251">
        <w:rPr>
          <w:rFonts w:eastAsiaTheme="majorEastAsia" w:cstheme="majorBidi"/>
        </w:rPr>
        <w:t>%, щомісячну надбавку за особливості проходження служби у розмірі 65%.</w:t>
      </w:r>
    </w:p>
    <w:p w14:paraId="7B2873CA" w14:textId="77777777" w:rsidR="00C15B43" w:rsidRPr="00144251" w:rsidRDefault="00C15B43" w:rsidP="00144251">
      <w:pPr>
        <w:widowControl w:val="0"/>
        <w:rPr>
          <w:rFonts w:eastAsiaTheme="majorEastAsia" w:cstheme="majorBidi"/>
        </w:rPr>
      </w:pPr>
    </w:p>
    <w:p w14:paraId="57645691" w14:textId="1437BDD7" w:rsidR="0010311C" w:rsidRPr="00144251" w:rsidRDefault="00C15B43" w:rsidP="00144251">
      <w:pPr>
        <w:widowControl w:val="0"/>
        <w:rPr>
          <w:rFonts w:eastAsiaTheme="majorEastAsia" w:cstheme="majorBidi"/>
        </w:rPr>
      </w:pPr>
      <w:r w:rsidRPr="00144251">
        <w:rPr>
          <w:rFonts w:eastAsiaTheme="majorEastAsia" w:cstheme="majorBidi"/>
        </w:rPr>
        <w:t xml:space="preserve">Підстава: рапорт </w:t>
      </w:r>
      <w:r w:rsidR="00EF082D" w:rsidRPr="00144251">
        <w:rPr>
          <w:rFonts w:eastAsiaTheme="majorEastAsia" w:cstheme="majorBidi"/>
        </w:rPr>
        <w:t>старшого сержанта за призовом по мобілізації УХІНА Ю</w:t>
      </w:r>
      <w:r w:rsidRPr="00144251">
        <w:rPr>
          <w:rFonts w:eastAsiaTheme="majorEastAsia" w:cstheme="majorBidi"/>
        </w:rPr>
        <w:t>.</w:t>
      </w:r>
      <w:r w:rsidR="00EF082D" w:rsidRPr="00144251">
        <w:rPr>
          <w:rFonts w:eastAsiaTheme="majorEastAsia" w:cstheme="majorBidi"/>
        </w:rPr>
        <w:t>О.</w:t>
      </w:r>
      <w:r w:rsidRPr="00144251">
        <w:rPr>
          <w:rFonts w:eastAsiaTheme="majorEastAsia" w:cstheme="majorBidi"/>
        </w:rPr>
        <w:t xml:space="preserve"> №</w:t>
      </w:r>
      <w:r w:rsidR="00EF082D" w:rsidRPr="00144251">
        <w:rPr>
          <w:rFonts w:eastAsiaTheme="majorEastAsia" w:cstheme="majorBidi"/>
        </w:rPr>
        <w:t>16988</w:t>
      </w:r>
      <w:r w:rsidRPr="00144251">
        <w:rPr>
          <w:rFonts w:eastAsiaTheme="majorEastAsia" w:cstheme="majorBidi"/>
        </w:rPr>
        <w:t xml:space="preserve"> від </w:t>
      </w:r>
      <w:r w:rsidR="00EF082D" w:rsidRPr="00144251">
        <w:rPr>
          <w:rFonts w:eastAsiaTheme="majorEastAsia" w:cstheme="majorBidi"/>
        </w:rPr>
        <w:t>01</w:t>
      </w:r>
      <w:r w:rsidRPr="00144251">
        <w:rPr>
          <w:rFonts w:eastAsiaTheme="majorEastAsia" w:cstheme="majorBidi"/>
        </w:rPr>
        <w:t>.0</w:t>
      </w:r>
      <w:r w:rsidR="00EF082D" w:rsidRPr="00144251">
        <w:rPr>
          <w:rFonts w:eastAsiaTheme="majorEastAsia" w:cstheme="majorBidi"/>
        </w:rPr>
        <w:t>9</w:t>
      </w:r>
      <w:r w:rsidRPr="00144251">
        <w:rPr>
          <w:rFonts w:eastAsiaTheme="majorEastAsia" w:cstheme="majorBidi"/>
        </w:rPr>
        <w:t>.2025.</w:t>
      </w:r>
    </w:p>
    <w:p w14:paraId="53820F1B" w14:textId="77777777" w:rsidR="00632E11" w:rsidRPr="00144251" w:rsidRDefault="00632E11" w:rsidP="00144251">
      <w:pPr>
        <w:widowControl w:val="0"/>
        <w:rPr>
          <w:rFonts w:eastAsiaTheme="majorEastAsia" w:cstheme="majorBidi"/>
        </w:rPr>
      </w:pPr>
    </w:p>
    <w:p w14:paraId="2AE200D3" w14:textId="77777777" w:rsidR="00632E11" w:rsidRPr="00144251" w:rsidRDefault="00632E11" w:rsidP="00144251">
      <w:pPr>
        <w:pStyle w:val="Heading1"/>
        <w:widowControl w:val="0"/>
        <w:rPr>
          <w:szCs w:val="28"/>
        </w:rPr>
      </w:pPr>
      <w:r w:rsidRPr="00144251">
        <w:rPr>
          <w:szCs w:val="28"/>
        </w:rPr>
        <w:t>Надати доступ до секретної інформації із нижчезазначеними ступенями секретності в зв’язку з роботою, яка передбачає доступ до державної таємниці:</w:t>
      </w:r>
    </w:p>
    <w:p w14:paraId="3B466A1B" w14:textId="77777777" w:rsidR="00632E11" w:rsidRPr="00144251" w:rsidRDefault="00632E11" w:rsidP="00144251">
      <w:pPr>
        <w:widowControl w:val="0"/>
      </w:pPr>
    </w:p>
    <w:p w14:paraId="17616447" w14:textId="6E8420B0" w:rsidR="00632E11" w:rsidRPr="00144251" w:rsidRDefault="00CE4939" w:rsidP="00144251">
      <w:pPr>
        <w:pStyle w:val="Heading2"/>
        <w:widowControl w:val="0"/>
        <w:rPr>
          <w:szCs w:val="28"/>
          <w:lang w:val="uk-UA"/>
        </w:rPr>
      </w:pPr>
      <w:r w:rsidRPr="00144251">
        <w:rPr>
          <w:szCs w:val="28"/>
          <w:lang w:val="uk-UA"/>
        </w:rPr>
        <w:t xml:space="preserve">майору за призовом по мобілізації </w:t>
      </w:r>
      <w:r w:rsidR="00176DFB" w:rsidRPr="00144251">
        <w:rPr>
          <w:szCs w:val="28"/>
          <w:lang w:val="uk-UA"/>
        </w:rPr>
        <w:t>ДОЦЕНКУ Віктору Миколайовичу</w:t>
      </w:r>
      <w:r w:rsidR="00632E11" w:rsidRPr="00144251">
        <w:rPr>
          <w:szCs w:val="28"/>
          <w:lang w:val="uk-UA"/>
        </w:rPr>
        <w:t xml:space="preserve">, </w:t>
      </w:r>
      <w:r w:rsidR="00E07284" w:rsidRPr="00144251">
        <w:rPr>
          <w:szCs w:val="28"/>
          <w:lang w:val="uk-UA"/>
        </w:rPr>
        <w:t>заступнику командира 2 навчального батальйону школи індивідуальної підготовки</w:t>
      </w:r>
      <w:r w:rsidR="00632E11" w:rsidRPr="00144251">
        <w:rPr>
          <w:szCs w:val="28"/>
          <w:lang w:val="uk-UA"/>
        </w:rPr>
        <w:t xml:space="preserve"> із ступенем секретності “Таємно”.</w:t>
      </w:r>
    </w:p>
    <w:p w14:paraId="0E50C2CD" w14:textId="77777777" w:rsidR="00632E11" w:rsidRPr="00144251" w:rsidRDefault="00632E11" w:rsidP="00144251">
      <w:pPr>
        <w:widowControl w:val="0"/>
      </w:pPr>
    </w:p>
    <w:p w14:paraId="549521F2" w14:textId="022EA38F" w:rsidR="00632E11" w:rsidRPr="00144251" w:rsidRDefault="00632E11" w:rsidP="00144251">
      <w:pPr>
        <w:widowControl w:val="0"/>
      </w:pPr>
      <w:r w:rsidRPr="00144251">
        <w:t>Підстава: рапорт майора ШЕВЧУКА Ю. від 01.09.</w:t>
      </w:r>
      <w:r w:rsidR="00397C41" w:rsidRPr="00144251">
        <w:t>2025 №</w:t>
      </w:r>
      <w:r w:rsidRPr="00144251">
        <w:t>16905.</w:t>
      </w:r>
    </w:p>
    <w:p w14:paraId="3A88BDB1" w14:textId="77777777" w:rsidR="00632E11" w:rsidRPr="00144251" w:rsidRDefault="00632E11" w:rsidP="00144251">
      <w:pPr>
        <w:widowControl w:val="0"/>
        <w:rPr>
          <w:rFonts w:eastAsiaTheme="majorEastAsia" w:cstheme="majorBidi"/>
        </w:rPr>
      </w:pPr>
    </w:p>
    <w:p w14:paraId="46CF2626" w14:textId="0B0A67FA" w:rsidR="009A3D15" w:rsidRPr="00144251" w:rsidRDefault="00D77549" w:rsidP="00144251">
      <w:pPr>
        <w:pStyle w:val="Heading2"/>
        <w:widowControl w:val="0"/>
        <w:rPr>
          <w:szCs w:val="28"/>
          <w:lang w:val="uk-UA"/>
        </w:rPr>
      </w:pPr>
      <w:r w:rsidRPr="00144251">
        <w:rPr>
          <w:szCs w:val="28"/>
          <w:lang w:val="uk-UA"/>
        </w:rPr>
        <w:t>Нижчепойменованим військовослужбовцям продовжити термін відрядження:</w:t>
      </w:r>
    </w:p>
    <w:p w14:paraId="3C9B577A" w14:textId="77777777" w:rsidR="00D77549" w:rsidRPr="00144251" w:rsidRDefault="00D77549" w:rsidP="00144251">
      <w:pPr>
        <w:widowControl w:val="0"/>
        <w:rPr>
          <w:rFonts w:eastAsiaTheme="majorEastAsia" w:cstheme="majorBidi"/>
        </w:rPr>
      </w:pPr>
    </w:p>
    <w:p w14:paraId="13F765EF" w14:textId="050F8727" w:rsidR="009A3D15" w:rsidRPr="00144251" w:rsidRDefault="009A3D15" w:rsidP="00144251">
      <w:pPr>
        <w:pStyle w:val="Heading3"/>
        <w:widowControl w:val="0"/>
        <w:rPr>
          <w:lang w:val="uk-UA"/>
        </w:rPr>
      </w:pPr>
      <w:r w:rsidRPr="00144251">
        <w:rPr>
          <w:lang w:val="uk-UA"/>
        </w:rPr>
        <w:t>до військової частини А5000 з ''</w:t>
      </w:r>
      <w:r w:rsidR="0080513B" w:rsidRPr="00144251">
        <w:rPr>
          <w:lang w:val="uk-UA"/>
        </w:rPr>
        <w:t>01</w:t>
      </w:r>
      <w:r w:rsidRPr="00144251">
        <w:rPr>
          <w:lang w:val="uk-UA"/>
        </w:rPr>
        <w:t>''</w:t>
      </w:r>
      <w:r w:rsidR="00397C41" w:rsidRPr="00144251">
        <w:rPr>
          <w:lang w:val="uk-UA"/>
        </w:rPr>
        <w:t> вересня</w:t>
      </w:r>
      <w:r w:rsidRPr="00144251">
        <w:rPr>
          <w:lang w:val="uk-UA"/>
        </w:rPr>
        <w:t xml:space="preserve"> до </w:t>
      </w:r>
      <w:r w:rsidR="0080513B" w:rsidRPr="00144251">
        <w:rPr>
          <w:lang w:val="uk-UA"/>
        </w:rPr>
        <w:t>окремого розпорядження</w:t>
      </w:r>
      <w:r w:rsidRPr="00144251">
        <w:rPr>
          <w:lang w:val="uk-UA"/>
        </w:rPr>
        <w:t xml:space="preserve"> з метою виконання бойових (спеціальних), службових завдань:</w:t>
      </w:r>
    </w:p>
    <w:p w14:paraId="150E4B68" w14:textId="77777777" w:rsidR="009A3D15" w:rsidRPr="00144251" w:rsidRDefault="009A3D15" w:rsidP="00144251">
      <w:pPr>
        <w:widowControl w:val="0"/>
        <w:rPr>
          <w:rFonts w:eastAsiaTheme="majorEastAsia" w:cstheme="majorBidi"/>
        </w:rPr>
      </w:pPr>
    </w:p>
    <w:p w14:paraId="606F967E" w14:textId="35A3CF01" w:rsidR="009A3D15" w:rsidRPr="00144251" w:rsidRDefault="009A3D15" w:rsidP="00144251">
      <w:pPr>
        <w:widowControl w:val="0"/>
        <w:rPr>
          <w:rFonts w:eastAsiaTheme="majorEastAsia" w:cstheme="majorBidi"/>
        </w:rPr>
      </w:pPr>
      <w:r w:rsidRPr="00144251">
        <w:rPr>
          <w:rFonts w:eastAsiaTheme="majorEastAsia" w:cstheme="majorBidi"/>
        </w:rPr>
        <w:t>підполковника ЮЗЬКОВА Андрія Володимировича, провідного інструктора відділу імітаційного моделювання центру підготовки підрозділів.</w:t>
      </w:r>
    </w:p>
    <w:p w14:paraId="33ED4514" w14:textId="77777777" w:rsidR="009A3D15" w:rsidRPr="00144251" w:rsidRDefault="009A3D15" w:rsidP="00144251">
      <w:pPr>
        <w:widowControl w:val="0"/>
        <w:rPr>
          <w:rFonts w:eastAsiaTheme="majorEastAsia" w:cstheme="majorBidi"/>
        </w:rPr>
      </w:pPr>
    </w:p>
    <w:p w14:paraId="16C51036" w14:textId="5B3DD9BC" w:rsidR="009A3D15" w:rsidRPr="00144251" w:rsidRDefault="009A3D15" w:rsidP="00144251">
      <w:pPr>
        <w:widowControl w:val="0"/>
        <w:rPr>
          <w:rFonts w:eastAsiaTheme="majorEastAsia" w:cstheme="majorBidi"/>
        </w:rPr>
      </w:pPr>
      <w:r w:rsidRPr="00144251">
        <w:rPr>
          <w:rFonts w:eastAsiaTheme="majorEastAsia" w:cstheme="majorBidi"/>
        </w:rPr>
        <w:t>Підстава: посвідчення про відрядження №1452 від 20.08.2025</w:t>
      </w:r>
      <w:r w:rsidR="00C30F93" w:rsidRPr="00144251">
        <w:rPr>
          <w:rFonts w:eastAsiaTheme="majorEastAsia" w:cstheme="majorBidi"/>
        </w:rPr>
        <w:t xml:space="preserve">, </w:t>
      </w:r>
      <w:r w:rsidRPr="00144251">
        <w:rPr>
          <w:rFonts w:eastAsiaTheme="majorEastAsia" w:cstheme="majorBidi"/>
        </w:rPr>
        <w:t>рапорт підполковника</w:t>
      </w:r>
      <w:r w:rsidR="00C30F93" w:rsidRPr="00144251">
        <w:rPr>
          <w:rFonts w:eastAsiaTheme="majorEastAsia" w:cstheme="majorBidi"/>
        </w:rPr>
        <w:t xml:space="preserve"> </w:t>
      </w:r>
      <w:r w:rsidR="001B77D6" w:rsidRPr="00144251">
        <w:rPr>
          <w:rFonts w:eastAsiaTheme="majorEastAsia" w:cstheme="majorBidi"/>
        </w:rPr>
        <w:t>ПЕТРЕНКА А.М.</w:t>
      </w:r>
      <w:r w:rsidRPr="00144251">
        <w:rPr>
          <w:rFonts w:eastAsiaTheme="majorEastAsia" w:cstheme="majorBidi"/>
        </w:rPr>
        <w:t xml:space="preserve"> №</w:t>
      </w:r>
      <w:r w:rsidR="001B77D6" w:rsidRPr="00144251">
        <w:rPr>
          <w:rFonts w:eastAsiaTheme="majorEastAsia" w:cstheme="majorBidi"/>
        </w:rPr>
        <w:t>16906</w:t>
      </w:r>
      <w:r w:rsidRPr="00144251">
        <w:rPr>
          <w:rFonts w:eastAsiaTheme="majorEastAsia" w:cstheme="majorBidi"/>
        </w:rPr>
        <w:t xml:space="preserve"> від </w:t>
      </w:r>
      <w:r w:rsidR="001B77D6" w:rsidRPr="00144251">
        <w:rPr>
          <w:rFonts w:eastAsiaTheme="majorEastAsia" w:cstheme="majorBidi"/>
        </w:rPr>
        <w:t>01</w:t>
      </w:r>
      <w:r w:rsidRPr="00144251">
        <w:rPr>
          <w:rFonts w:eastAsiaTheme="majorEastAsia" w:cstheme="majorBidi"/>
        </w:rPr>
        <w:t>.0</w:t>
      </w:r>
      <w:r w:rsidR="001B77D6" w:rsidRPr="00144251">
        <w:rPr>
          <w:rFonts w:eastAsiaTheme="majorEastAsia" w:cstheme="majorBidi"/>
        </w:rPr>
        <w:t>9</w:t>
      </w:r>
      <w:r w:rsidRPr="00144251">
        <w:rPr>
          <w:rFonts w:eastAsiaTheme="majorEastAsia" w:cstheme="majorBidi"/>
        </w:rPr>
        <w:t>.</w:t>
      </w:r>
      <w:r w:rsidR="001B77D6" w:rsidRPr="00144251">
        <w:rPr>
          <w:rFonts w:eastAsiaTheme="majorEastAsia" w:cstheme="majorBidi"/>
        </w:rPr>
        <w:t>2</w:t>
      </w:r>
      <w:r w:rsidRPr="00144251">
        <w:rPr>
          <w:rFonts w:eastAsiaTheme="majorEastAsia" w:cstheme="majorBidi"/>
        </w:rPr>
        <w:t>0</w:t>
      </w:r>
      <w:r w:rsidR="001B77D6" w:rsidRPr="00144251">
        <w:rPr>
          <w:rFonts w:eastAsiaTheme="majorEastAsia" w:cstheme="majorBidi"/>
        </w:rPr>
        <w:t>25</w:t>
      </w:r>
      <w:r w:rsidRPr="00144251">
        <w:rPr>
          <w:rFonts w:eastAsiaTheme="majorEastAsia" w:cstheme="majorBidi"/>
        </w:rPr>
        <w:t>.</w:t>
      </w:r>
    </w:p>
    <w:p w14:paraId="210BB3AC" w14:textId="77777777" w:rsidR="009A3D15" w:rsidRPr="00144251" w:rsidRDefault="009A3D15" w:rsidP="00144251">
      <w:pPr>
        <w:widowControl w:val="0"/>
        <w:rPr>
          <w:rFonts w:eastAsiaTheme="majorEastAsia" w:cstheme="majorBidi"/>
        </w:rPr>
      </w:pPr>
    </w:p>
    <w:p w14:paraId="4A906D56" w14:textId="77777777" w:rsidR="00FD268E" w:rsidRPr="00144251" w:rsidRDefault="00ED3366" w:rsidP="00144251">
      <w:pPr>
        <w:pStyle w:val="Heading1"/>
        <w:widowControl w:val="0"/>
        <w:rPr>
          <w:szCs w:val="28"/>
        </w:rPr>
      </w:pPr>
      <w:r w:rsidRPr="00144251">
        <w:rPr>
          <w:szCs w:val="28"/>
        </w:rPr>
        <w:t>Вважати такими, що прибули та приступили до виконання службових обов'язків:</w:t>
      </w:r>
    </w:p>
    <w:p w14:paraId="21BF65D1" w14:textId="77777777" w:rsidR="00375464" w:rsidRPr="00144251" w:rsidRDefault="00375464" w:rsidP="00144251">
      <w:pPr>
        <w:widowControl w:val="0"/>
      </w:pPr>
    </w:p>
    <w:p w14:paraId="5E735219" w14:textId="15609D01" w:rsidR="002F02E9" w:rsidRPr="00144251" w:rsidRDefault="002F02E9" w:rsidP="00144251">
      <w:pPr>
        <w:pStyle w:val="Heading2"/>
        <w:widowControl w:val="0"/>
        <w:rPr>
          <w:szCs w:val="28"/>
          <w:lang w:val="uk-UA"/>
        </w:rPr>
      </w:pPr>
      <w:r w:rsidRPr="00144251">
        <w:rPr>
          <w:szCs w:val="28"/>
          <w:lang w:val="uk-UA"/>
        </w:rPr>
        <w:t>Відповідно до мобілізаційного призначення за мобілізаційним планом вважати нижчепойменованих військовозобов’язаних такими, що ''01''</w:t>
      </w:r>
      <w:r w:rsidR="00397C41" w:rsidRPr="00144251">
        <w:rPr>
          <w:szCs w:val="28"/>
          <w:lang w:val="uk-UA"/>
        </w:rPr>
        <w:t> вересня</w:t>
      </w:r>
      <w:r w:rsidRPr="00144251">
        <w:rPr>
          <w:szCs w:val="28"/>
          <w:lang w:val="uk-UA"/>
        </w:rPr>
        <w:t xml:space="preserve"> </w:t>
      </w:r>
      <w:r w:rsidR="00397C41" w:rsidRPr="00144251">
        <w:rPr>
          <w:szCs w:val="28"/>
          <w:lang w:val="uk-UA"/>
        </w:rPr>
        <w:t>2025 року</w:t>
      </w:r>
      <w:r w:rsidRPr="00144251">
        <w:rPr>
          <w:szCs w:val="28"/>
          <w:lang w:val="uk-UA"/>
        </w:rPr>
        <w:t xml:space="preserve"> прибули для подальшого проходження служби, з ''01''</w:t>
      </w:r>
      <w:r w:rsidR="00397C41" w:rsidRPr="00144251">
        <w:rPr>
          <w:szCs w:val="28"/>
          <w:lang w:val="uk-UA"/>
        </w:rPr>
        <w:t> вересня</w:t>
      </w:r>
      <w:r w:rsidRPr="00144251">
        <w:rPr>
          <w:szCs w:val="28"/>
          <w:lang w:val="uk-UA"/>
        </w:rPr>
        <w:t xml:space="preserve"> </w:t>
      </w:r>
      <w:r w:rsidR="00397C41" w:rsidRPr="00144251">
        <w:rPr>
          <w:szCs w:val="28"/>
          <w:lang w:val="uk-UA"/>
        </w:rPr>
        <w:t>2025 року</w:t>
      </w:r>
      <w:r w:rsidRPr="00144251">
        <w:rPr>
          <w:szCs w:val="28"/>
          <w:lang w:val="uk-UA"/>
        </w:rPr>
        <w:t xml:space="preserve"> зарахувати їх на всі види забезпечення, на котлове забезпечення зарахувати зі сніданку ''02''</w:t>
      </w:r>
      <w:r w:rsidR="00397C41" w:rsidRPr="00144251">
        <w:rPr>
          <w:szCs w:val="28"/>
          <w:lang w:val="uk-UA"/>
        </w:rPr>
        <w:t> вересня</w:t>
      </w:r>
      <w:r w:rsidRPr="00144251">
        <w:rPr>
          <w:szCs w:val="28"/>
          <w:lang w:val="uk-UA"/>
        </w:rPr>
        <w:t xml:space="preserve"> </w:t>
      </w:r>
      <w:r w:rsidR="00397C41" w:rsidRPr="00144251">
        <w:rPr>
          <w:szCs w:val="28"/>
          <w:lang w:val="uk-UA"/>
        </w:rPr>
        <w:t>2025 року</w:t>
      </w:r>
      <w:r w:rsidRPr="00144251">
        <w:rPr>
          <w:szCs w:val="28"/>
          <w:lang w:val="uk-UA"/>
        </w:rPr>
        <w:t xml:space="preserve"> та призначити на посади курсантів до навчальних батальйонів школи індивідуальної підготовки військової частини А1890, вважати такими, що справи та посаду прийняли і приступили до виконання службових обов’язків, військове звання за штатом ''солдат'', встановити посадовий оклад 2470 гривень на місяць.</w:t>
      </w:r>
    </w:p>
    <w:p w14:paraId="09217E59" w14:textId="786C3038" w:rsidR="002F02E9" w:rsidRPr="00144251" w:rsidRDefault="002F02E9" w:rsidP="00144251">
      <w:pPr>
        <w:widowControl w:val="0"/>
      </w:pPr>
      <w:r w:rsidRPr="00144251">
        <w:t>Виплачувати щомісячну премію за особистий внесок у загальні результати служби у розмірі 633%, щомісячну надбавку за особливості проходження служби у розмірі 65%.</w:t>
      </w:r>
    </w:p>
    <w:p w14:paraId="64F8DA12" w14:textId="77777777" w:rsidR="002F02E9" w:rsidRPr="00144251" w:rsidRDefault="002F02E9" w:rsidP="00144251">
      <w:pPr>
        <w:widowControl w:val="0"/>
      </w:pPr>
    </w:p>
    <w:p w14:paraId="39D2D827" w14:textId="77777777" w:rsidR="002F02E9" w:rsidRPr="00144251" w:rsidRDefault="002F02E9" w:rsidP="00144251">
      <w:pPr>
        <w:widowControl w:val="0"/>
      </w:pPr>
      <w:r w:rsidRPr="00144251">
        <w:t>1.</w:t>
      </w:r>
      <w:r w:rsidRPr="00144251">
        <w:tab/>
        <w:t>солдат за призовом по мобілізації ДАНИЛЕНКО Дмитро Володимирович, курсант навчального взводу навчальної роти 1 навчального батальйону школи індивідуальної підготовки, ВОС-100221А, 3108002374, який прибув з Одеського районного територіального центру комплектування та соціальної підтримки Одеської області;</w:t>
      </w:r>
    </w:p>
    <w:p w14:paraId="68BB346B" w14:textId="77777777" w:rsidR="002F02E9" w:rsidRPr="00144251" w:rsidRDefault="002F02E9" w:rsidP="00144251">
      <w:pPr>
        <w:widowControl w:val="0"/>
      </w:pPr>
      <w:r w:rsidRPr="00144251">
        <w:t>2.</w:t>
      </w:r>
      <w:r w:rsidRPr="00144251">
        <w:tab/>
        <w:t>солдат за призовом по мобілізації ДОРМИДОНТОВ Денис Євгенович, курсант навчального взводу навчальної роти 1 навчального батальйону школи індивідуальної підготовки, ВОС-100221А, 3443104257, який прибув з Одеського районного територіального центру комплектування та соціальної підтримки Одеської області;</w:t>
      </w:r>
    </w:p>
    <w:p w14:paraId="70D6EE6B" w14:textId="77777777" w:rsidR="002F02E9" w:rsidRPr="00144251" w:rsidRDefault="002F02E9" w:rsidP="00144251">
      <w:pPr>
        <w:widowControl w:val="0"/>
      </w:pPr>
      <w:r w:rsidRPr="00144251">
        <w:t>3.</w:t>
      </w:r>
      <w:r w:rsidRPr="00144251">
        <w:tab/>
        <w:t>солдат за призовом по мобілізації ЗУБАР Олександр Олександрович, курсант навчального взводу навчальної роти 1 навчального батальйону школи індивідуальної підготовки, ВОС-100221А, 3310511532, який прибув з Київського районного територіального центру комплектування та соціальної підтримки Одеської області;</w:t>
      </w:r>
    </w:p>
    <w:p w14:paraId="00858140" w14:textId="77777777" w:rsidR="002F02E9" w:rsidRPr="00144251" w:rsidRDefault="002F02E9" w:rsidP="00144251">
      <w:pPr>
        <w:widowControl w:val="0"/>
      </w:pPr>
      <w:r w:rsidRPr="00144251">
        <w:t>4.</w:t>
      </w:r>
      <w:r w:rsidRPr="00144251">
        <w:tab/>
        <w:t>солдат за призовом по мобілізації ПРОХОРОВ Олександр Дмитрович, курсант навчального взводу навчальної роти 1 навчального батальйону школи індивідуальної підготовки, ВОС-100221А, 3501005957, який прибув з Одеського районного територіального центру комплектування та соціальної підтримки Одеської області;</w:t>
      </w:r>
    </w:p>
    <w:p w14:paraId="1CBC29D4" w14:textId="77777777" w:rsidR="002F02E9" w:rsidRPr="00144251" w:rsidRDefault="002F02E9" w:rsidP="00144251">
      <w:pPr>
        <w:widowControl w:val="0"/>
      </w:pPr>
      <w:r w:rsidRPr="00144251">
        <w:t>5.</w:t>
      </w:r>
      <w:r w:rsidRPr="00144251">
        <w:tab/>
        <w:t>солдат за призовом по мобілізації МИКОЛАЙЧУК Сергій Антонович, курсант навчального взводу навчальної роти 1 навчального батальйону школи індивідуальної підготовки, ВОС-100221А, 2954016758, який прибув з Одеського районного територіального центру комплектування та соціальної підтримки Одеської області;</w:t>
      </w:r>
    </w:p>
    <w:p w14:paraId="799D589E" w14:textId="77777777" w:rsidR="002F02E9" w:rsidRPr="00144251" w:rsidRDefault="002F02E9" w:rsidP="00144251">
      <w:pPr>
        <w:widowControl w:val="0"/>
      </w:pPr>
      <w:r w:rsidRPr="00144251">
        <w:t>6.</w:t>
      </w:r>
      <w:r w:rsidRPr="00144251">
        <w:tab/>
        <w:t>солдат за призовом по мобілізації БРУСЛИК Кирило Сергійович, курсант навчального взводу навчальної роти 1 навчального батальйону школи індивідуальної підготовки, ВОС-100221А, 3346503837, який прибув з Олександрійського районного територіального центру комплектування та соціальної підтримки Кіровоградської області;</w:t>
      </w:r>
    </w:p>
    <w:p w14:paraId="245DB05B" w14:textId="77777777" w:rsidR="002F02E9" w:rsidRPr="00144251" w:rsidRDefault="002F02E9" w:rsidP="00144251">
      <w:pPr>
        <w:widowControl w:val="0"/>
      </w:pPr>
      <w:r w:rsidRPr="00144251">
        <w:t>7.</w:t>
      </w:r>
      <w:r w:rsidRPr="00144251">
        <w:tab/>
        <w:t>солдат за призовом по мобілізації ЛИТКА Михайло Іванович, курсант навчального взводу навчальної роти 1 навчального батальйону школи індивідуальної підготовки, ВОС-100221А, 3484000753, який прибув з Олександрійського районного територіального центру комплектування та соціальної підтримки Кіровоградської області;</w:t>
      </w:r>
    </w:p>
    <w:p w14:paraId="3943542C" w14:textId="77777777" w:rsidR="002F02E9" w:rsidRPr="00144251" w:rsidRDefault="002F02E9" w:rsidP="00144251">
      <w:pPr>
        <w:widowControl w:val="0"/>
      </w:pPr>
      <w:r w:rsidRPr="00144251">
        <w:t>8.</w:t>
      </w:r>
      <w:r w:rsidRPr="00144251">
        <w:tab/>
        <w:t>солдат за призовом по мобілізації ТИМОШЕНКО Віталій Васильович, курсант навчального взводу навчальної роти 1 навчального батальйону школи індивідуальної підготовки, ВОС-100221А, 2794223737, який прибув з Миколаївського районного територіального центру комплектування та соціальної підтримки Миколаївської області;</w:t>
      </w:r>
    </w:p>
    <w:p w14:paraId="6700EFE7" w14:textId="77777777" w:rsidR="002F02E9" w:rsidRPr="00144251" w:rsidRDefault="002F02E9" w:rsidP="00144251">
      <w:pPr>
        <w:widowControl w:val="0"/>
      </w:pPr>
      <w:r w:rsidRPr="00144251">
        <w:t>9.</w:t>
      </w:r>
      <w:r w:rsidRPr="00144251">
        <w:tab/>
        <w:t>солдат за призовом по мобілізації ТАБАЧКОВСЬКИЙ Василь Олександрович, курсант навчального взводу навчальної роти 1 навчального батальйону школи індивідуальної підготовки, ВОС-100221А, 3106023590, який прибув з Миколаївського районного територіального центру комплектування та соціальної підтримки Миколаївської області;</w:t>
      </w:r>
    </w:p>
    <w:p w14:paraId="2A005B8B" w14:textId="77777777" w:rsidR="002F02E9" w:rsidRPr="00144251" w:rsidRDefault="002F02E9" w:rsidP="00144251">
      <w:pPr>
        <w:widowControl w:val="0"/>
      </w:pPr>
      <w:r w:rsidRPr="00144251">
        <w:t>10.</w:t>
      </w:r>
      <w:r w:rsidRPr="00144251">
        <w:tab/>
        <w:t>солдат за призовом по мобілізації ЧОРАП Василь Дмитрович, курсант навчального взводу навчальної роти 1 навчального батальйону школи індивідуальної підготовки, ВОС-100221А, 3175720571, який прибув з Вознесенського районного територіального центру комплектування та соціальної підтримки Миколаївської області;</w:t>
      </w:r>
    </w:p>
    <w:p w14:paraId="6AC4A92D" w14:textId="77777777" w:rsidR="002F02E9" w:rsidRPr="00144251" w:rsidRDefault="002F02E9" w:rsidP="00144251">
      <w:pPr>
        <w:widowControl w:val="0"/>
      </w:pPr>
      <w:r w:rsidRPr="00144251">
        <w:t>11.</w:t>
      </w:r>
      <w:r w:rsidRPr="00144251">
        <w:tab/>
        <w:t>солдат за призовом по мобілізації ФЕДОРИК Микола Йосипович, курсант навчального взводу навчальної роти 1 навчального батальйону школи індивідуальної підготовки, ВОС-100221А, 2966800913, який прибув з Первомайського районного територіального центру комплектування та соціальної підтримки Миколаївської області;</w:t>
      </w:r>
    </w:p>
    <w:p w14:paraId="159B20B5" w14:textId="77777777" w:rsidR="002F02E9" w:rsidRPr="00144251" w:rsidRDefault="002F02E9" w:rsidP="00144251">
      <w:pPr>
        <w:widowControl w:val="0"/>
      </w:pPr>
      <w:r w:rsidRPr="00144251">
        <w:t>12.</w:t>
      </w:r>
      <w:r w:rsidRPr="00144251">
        <w:tab/>
        <w:t>солдат за призовом по мобілізації ГРОЗОВ В'ячеслав Іванович, курсант навчального взводу навчальної роти 1 навчального батальйону школи індивідуальної підготовки, ВОС-100221А, 3054900373, який прибув з Первомайського районного територіального центру комплектування та соціальної підтримки Миколаївської області;</w:t>
      </w:r>
    </w:p>
    <w:p w14:paraId="7B426EE1" w14:textId="77777777" w:rsidR="002F02E9" w:rsidRPr="00144251" w:rsidRDefault="002F02E9" w:rsidP="00144251">
      <w:pPr>
        <w:widowControl w:val="0"/>
      </w:pPr>
      <w:r w:rsidRPr="00144251">
        <w:t>13.</w:t>
      </w:r>
      <w:r w:rsidRPr="00144251">
        <w:tab/>
        <w:t>солдат за призовом по мобілізації КУЛИГІН Віталій Анатолійович, курсант навчального взводу навчальної роти 1 навчального батальйону школи індивідуальної підготовки, ВОС-100221А, 3150017371, який прибув з Інгульського районного територіального центру комплектування та соціальної підтримки Миколаївської області;</w:t>
      </w:r>
    </w:p>
    <w:p w14:paraId="3EA4B79B" w14:textId="77777777" w:rsidR="002F02E9" w:rsidRPr="00144251" w:rsidRDefault="002F02E9" w:rsidP="00144251">
      <w:pPr>
        <w:widowControl w:val="0"/>
      </w:pPr>
      <w:r w:rsidRPr="00144251">
        <w:t>14.</w:t>
      </w:r>
      <w:r w:rsidRPr="00144251">
        <w:tab/>
        <w:t>солдат за призовом по мобілізації БАРАНЧУК Ігор Вікторович, курсант навчального взводу навчальної роти 1 навчального батальйону школи індивідуальної підготовки, ВОС-100221А, 3130319554, який прибув з Інгульського районного територіального центру комплектування та соціальної підтримки Миколаївської області;</w:t>
      </w:r>
    </w:p>
    <w:p w14:paraId="5024978A" w14:textId="77777777" w:rsidR="002F02E9" w:rsidRPr="00144251" w:rsidRDefault="002F02E9" w:rsidP="00144251">
      <w:pPr>
        <w:widowControl w:val="0"/>
      </w:pPr>
      <w:r w:rsidRPr="00144251">
        <w:t>15.</w:t>
      </w:r>
      <w:r w:rsidRPr="00144251">
        <w:tab/>
        <w:t>солдат за призовом по мобілізації ЗАГОРСЬКИЙ Іван Дмитрович, курсант навчального взводу навчальної роти 1 навчального батальйону школи індивідуальної підготовки, ВОС-100221А, 3166713493, який прибув з Тульчинського районного територіального центру комплектування та соціальної підтримки Вінницької області;</w:t>
      </w:r>
    </w:p>
    <w:p w14:paraId="26D667FE" w14:textId="77777777" w:rsidR="002F02E9" w:rsidRPr="00144251" w:rsidRDefault="002F02E9" w:rsidP="00144251">
      <w:pPr>
        <w:widowControl w:val="0"/>
      </w:pPr>
      <w:r w:rsidRPr="00144251">
        <w:t>16.</w:t>
      </w:r>
      <w:r w:rsidRPr="00144251">
        <w:tab/>
        <w:t>солдат за призовом по мобілізації КЛІМКІН Микола Ігорович, курсант навчального взводу навчальної роти 1 навчального батальйону школи індивідуальної підготовки, ВОС-100221А, 3301504653, який прибув з Тульчинського районного територіального центру комплектування та соціальної підтримки Вінницької області;</w:t>
      </w:r>
    </w:p>
    <w:p w14:paraId="0A605378" w14:textId="77777777" w:rsidR="002F02E9" w:rsidRPr="00144251" w:rsidRDefault="002F02E9" w:rsidP="00144251">
      <w:pPr>
        <w:widowControl w:val="0"/>
      </w:pPr>
      <w:r w:rsidRPr="00144251">
        <w:t>17.</w:t>
      </w:r>
      <w:r w:rsidRPr="00144251">
        <w:tab/>
        <w:t>солдат за призовом по мобілізації ТКАЧУК Юрій Степанович, курсант навчального взводу навчальної роти 1 навчального батальйону школи індивідуальної підготовки, ВОС-100221А, 2860412673, який прибув з Тульчинського районного територіального центру комплектування та соціальної підтримки Вінницької області;</w:t>
      </w:r>
    </w:p>
    <w:p w14:paraId="2C6ECE0E" w14:textId="77777777" w:rsidR="002F02E9" w:rsidRPr="00144251" w:rsidRDefault="002F02E9" w:rsidP="00144251">
      <w:pPr>
        <w:widowControl w:val="0"/>
      </w:pPr>
      <w:r w:rsidRPr="00144251">
        <w:t>18.</w:t>
      </w:r>
      <w:r w:rsidRPr="00144251">
        <w:tab/>
        <w:t>солдат за призовом по мобілізації КУЦОЛАБСЬКИЙ Віктор Іванович, курсант навчального взводу навчальної роти 1 навчального батальйону школи індивідуальної підготовки, ВОС-100221А, 3458900479, який прибув з Могилів-Подільського районного територіального центру комплектування та соціальної підтримки Вінницької області;</w:t>
      </w:r>
    </w:p>
    <w:p w14:paraId="31E3B00D" w14:textId="77777777" w:rsidR="002F02E9" w:rsidRPr="00144251" w:rsidRDefault="002F02E9" w:rsidP="00144251">
      <w:pPr>
        <w:widowControl w:val="0"/>
      </w:pPr>
      <w:r w:rsidRPr="00144251">
        <w:t>19.</w:t>
      </w:r>
      <w:r w:rsidRPr="00144251">
        <w:tab/>
        <w:t>солдат за призовом по мобілізації ПЕЧОЛАТ Руслан Васильович, курсант навчального взводу навчальної роти 1 навчального батальйону школи індивідуальної підготовки, ВОС-100221А, 2954514196, який прибув з Кропивницького міського територіального центру комплектування та соціальної підтримки Кіровоградської області;</w:t>
      </w:r>
    </w:p>
    <w:p w14:paraId="06E5A8B6" w14:textId="77777777" w:rsidR="002F02E9" w:rsidRPr="00144251" w:rsidRDefault="002F02E9" w:rsidP="00144251">
      <w:pPr>
        <w:widowControl w:val="0"/>
      </w:pPr>
      <w:r w:rsidRPr="00144251">
        <w:t>20.</w:t>
      </w:r>
      <w:r w:rsidRPr="00144251">
        <w:tab/>
        <w:t>солдат за призовом по мобілізації РАКІТСЬКИЙ Євген Вячеславович, курсант навчального взводу навчальної роти 1 навчального батальйону школи індивідуальної підготовки, ВОС-100221А, 3482002135, який прибув з Кропивницького міського територіального центру комплектування та соціальної підтримки Кіровоградської області;</w:t>
      </w:r>
    </w:p>
    <w:p w14:paraId="3385F442" w14:textId="77777777" w:rsidR="002F02E9" w:rsidRPr="00144251" w:rsidRDefault="002F02E9" w:rsidP="00144251">
      <w:pPr>
        <w:widowControl w:val="0"/>
      </w:pPr>
      <w:r w:rsidRPr="00144251">
        <w:t>21.</w:t>
      </w:r>
      <w:r w:rsidRPr="00144251">
        <w:tab/>
        <w:t>солдат за призовом по мобілізації ДЕЦЮК Сергій Анатолійович, курсант навчального взводу навчальної роти 1 навчального батальйону школи індивідуальної підготовки, ВОС-100221А, 3078509014, який прибув з Вінницького районного територіального центру комплектування та соціальної підтримки Вінницької області;</w:t>
      </w:r>
    </w:p>
    <w:p w14:paraId="34F84CE9" w14:textId="77777777" w:rsidR="002F02E9" w:rsidRPr="00144251" w:rsidRDefault="002F02E9" w:rsidP="00144251">
      <w:pPr>
        <w:widowControl w:val="0"/>
      </w:pPr>
      <w:r w:rsidRPr="00144251">
        <w:t>22.</w:t>
      </w:r>
      <w:r w:rsidRPr="00144251">
        <w:tab/>
        <w:t>солдат за призовом по мобілізації КРИВИЙ Михайло Іларіонович, курсант навчального взводу навчальної роти 1 навчального батальйону школи індивідуальної підготовки, ВОС-100221А, 2820108350, який прибув з Тульчинського районного територіального центру комплектування та соціальної підтримки Вінницької області;</w:t>
      </w:r>
    </w:p>
    <w:p w14:paraId="34AB64AE" w14:textId="77777777" w:rsidR="002F02E9" w:rsidRPr="00144251" w:rsidRDefault="002F02E9" w:rsidP="00144251">
      <w:pPr>
        <w:widowControl w:val="0"/>
      </w:pPr>
      <w:r w:rsidRPr="00144251">
        <w:t>23.</w:t>
      </w:r>
      <w:r w:rsidRPr="00144251">
        <w:tab/>
        <w:t>солдат за призовом по мобілізації МАНЮК Богдан Володимирович, курсант навчального взводу навчальної роти 1 навчального батальйону школи індивідуальної підготовки, ВОС-100221А, 2979323679, який прибув з Вінницького районного територіального центру комплектування та соціальної підтримки Вінницької області;</w:t>
      </w:r>
    </w:p>
    <w:p w14:paraId="2E423F7A" w14:textId="77777777" w:rsidR="002F02E9" w:rsidRPr="00144251" w:rsidRDefault="002F02E9" w:rsidP="00144251">
      <w:pPr>
        <w:widowControl w:val="0"/>
      </w:pPr>
      <w:r w:rsidRPr="00144251">
        <w:t>24.</w:t>
      </w:r>
      <w:r w:rsidRPr="00144251">
        <w:tab/>
        <w:t>солдат за призовом по мобілізації ГАРНИК Олег Євгенійович, курсант навчального взводу навчальної роти 1 навчального батальйону школи індивідуальної підготовки, ВОС-100221А, 3332905174, який прибув з Вінницького районного територіального центру комплектування та соціальної підтримки Вінницької області;</w:t>
      </w:r>
    </w:p>
    <w:p w14:paraId="3E8A041C" w14:textId="77777777" w:rsidR="002F02E9" w:rsidRPr="00144251" w:rsidRDefault="002F02E9" w:rsidP="00144251">
      <w:pPr>
        <w:widowControl w:val="0"/>
      </w:pPr>
      <w:r w:rsidRPr="00144251">
        <w:t>25.</w:t>
      </w:r>
      <w:r w:rsidRPr="00144251">
        <w:tab/>
        <w:t>солдат за призовом по мобілізації ТЮРІН Андрій Олександрович, курсант навчального взводу навчальної роти 1 навчального батальйону школи індивідуальної підготовки, ВОС-100221А, 3213401615, який прибув з Вінницького районного територіального центру комплектування та соціальної підтримки Вінницької області;</w:t>
      </w:r>
    </w:p>
    <w:p w14:paraId="4FCC8960" w14:textId="77777777" w:rsidR="002F02E9" w:rsidRPr="00144251" w:rsidRDefault="002F02E9" w:rsidP="00144251">
      <w:pPr>
        <w:widowControl w:val="0"/>
      </w:pPr>
      <w:r w:rsidRPr="00144251">
        <w:t>26.</w:t>
      </w:r>
      <w:r w:rsidRPr="00144251">
        <w:tab/>
        <w:t>солдат за призовом по мобілізації ПОЛОВЮК Сергій Васильович, курсант навчального взводу навчальної роти 1 навчального батальйону школи індивідуальної підготовки, ВОС-100221А, 3108813355, який прибув з Вінницького районного територіального центру комплектування та соціальної підтримки Вінницької області;</w:t>
      </w:r>
    </w:p>
    <w:p w14:paraId="74BF1498" w14:textId="77777777" w:rsidR="002F02E9" w:rsidRPr="00144251" w:rsidRDefault="002F02E9" w:rsidP="00144251">
      <w:pPr>
        <w:widowControl w:val="0"/>
      </w:pPr>
      <w:r w:rsidRPr="00144251">
        <w:t>27.</w:t>
      </w:r>
      <w:r w:rsidRPr="00144251">
        <w:tab/>
        <w:t>солдат за призовом по мобілізації ПІДВЕРБНИЙ Юрій Олександрович, курсант навчального взводу навчальної роти 1 навчального батальйону школи індивідуальної підготовки, ВОС-100221А, 2911612414, який прибув з Вінницького районного територіального центру комплектування та соціальної підтримки Вінницької області;</w:t>
      </w:r>
    </w:p>
    <w:p w14:paraId="6185FA8F" w14:textId="77777777" w:rsidR="002F02E9" w:rsidRPr="00144251" w:rsidRDefault="002F02E9" w:rsidP="00144251">
      <w:pPr>
        <w:widowControl w:val="0"/>
      </w:pPr>
      <w:r w:rsidRPr="00144251">
        <w:t>28.</w:t>
      </w:r>
      <w:r w:rsidRPr="00144251">
        <w:tab/>
        <w:t>солдат за призовом по мобілізації СКУТАР Сергій Михайлович, курсант навчального взводу навчальної роти 1 навчального батальйону школи індивідуальної підготовки, ВОС-100221А, 3506511194, який прибув з Приморського районного територіального центру комплектування та соціальної підтримки Одеської області;</w:t>
      </w:r>
    </w:p>
    <w:p w14:paraId="6BEA3D27" w14:textId="77777777" w:rsidR="002F02E9" w:rsidRPr="00144251" w:rsidRDefault="002F02E9" w:rsidP="00144251">
      <w:pPr>
        <w:widowControl w:val="0"/>
      </w:pPr>
      <w:r w:rsidRPr="00144251">
        <w:t>29.</w:t>
      </w:r>
      <w:r w:rsidRPr="00144251">
        <w:tab/>
        <w:t>солдат за призовом по мобілізації СНЕТКОВ Сергій Вікторович, курсант навчального взводу навчальної роти 1 навчального батальйону школи індивідуальної підготовки, ВОС-100221А, 3066411911, який прибув з Приморського районного територіального центру комплектування та соціальної підтримки Одеської області;</w:t>
      </w:r>
    </w:p>
    <w:p w14:paraId="1438EF04" w14:textId="77777777" w:rsidR="002F02E9" w:rsidRPr="00144251" w:rsidRDefault="002F02E9" w:rsidP="00144251">
      <w:pPr>
        <w:widowControl w:val="0"/>
      </w:pPr>
      <w:r w:rsidRPr="00144251">
        <w:t>30.</w:t>
      </w:r>
      <w:r w:rsidRPr="00144251">
        <w:tab/>
        <w:t>солдат за призовом по мобілізації КРАВЧЕНКО Сергій Іванович, курсант навчального взводу навчальної роти 1 навчального батальйону школи індивідуальної підготовки, ВОС-100221А, 3368705433, який прибув з Березівського районного територіального центру комплектування та соціальної підтримки Одеської області;</w:t>
      </w:r>
    </w:p>
    <w:p w14:paraId="67362B04" w14:textId="77777777" w:rsidR="002F02E9" w:rsidRPr="00144251" w:rsidRDefault="002F02E9" w:rsidP="00144251">
      <w:pPr>
        <w:widowControl w:val="0"/>
      </w:pPr>
      <w:r w:rsidRPr="00144251">
        <w:t>31.</w:t>
      </w:r>
      <w:r w:rsidRPr="00144251">
        <w:tab/>
        <w:t>солдат за призовом по мобілізації ЯВОРСЬКИЙ Олександр Володимирович, курсант навчального взводу навчальної роти 1 навчального батальйону школи індивідуальної підготовки, ВОС-100221А, 3404501655, який прибув з Приморського районного територіального центру комплектування та соціальної підтримки Одеської області;</w:t>
      </w:r>
    </w:p>
    <w:p w14:paraId="241D2BFF" w14:textId="77777777" w:rsidR="002F02E9" w:rsidRPr="00144251" w:rsidRDefault="002F02E9" w:rsidP="00144251">
      <w:pPr>
        <w:widowControl w:val="0"/>
      </w:pPr>
      <w:r w:rsidRPr="00144251">
        <w:t>32.</w:t>
      </w:r>
      <w:r w:rsidRPr="00144251">
        <w:tab/>
        <w:t>старшина 2ст. за призовом по мобілізації ПОПОВ Олексій Олександрович, курсант навчального взводу навчальної роти 1 навчального батальйону школи індивідуальної підготовки, ВОС-100221А, 2917606799, який прибув з Тульчинського районного територіального центру комплектування та соціальної підтримки Вінницької області;</w:t>
      </w:r>
    </w:p>
    <w:p w14:paraId="0E2D8C90" w14:textId="77777777" w:rsidR="002F02E9" w:rsidRPr="00144251" w:rsidRDefault="002F02E9" w:rsidP="00144251">
      <w:pPr>
        <w:widowControl w:val="0"/>
      </w:pPr>
      <w:r w:rsidRPr="00144251">
        <w:t>33.</w:t>
      </w:r>
      <w:r w:rsidRPr="00144251">
        <w:tab/>
        <w:t>солдат за призовом по мобілізації БОГДАН Андрій Леонідович, курсант навчального взводу навчальної роти 1 навчального батальйону школи індивідуальної підготовки, ВОС-100221А, 2915000516, який прибув з Вінницького об'єднаного міського територіального центру комплектування та соціальної підтримки Вінницької області;</w:t>
      </w:r>
    </w:p>
    <w:p w14:paraId="04762943" w14:textId="77777777" w:rsidR="002F02E9" w:rsidRPr="00144251" w:rsidRDefault="002F02E9" w:rsidP="00144251">
      <w:pPr>
        <w:widowControl w:val="0"/>
      </w:pPr>
      <w:r w:rsidRPr="00144251">
        <w:t>34.</w:t>
      </w:r>
      <w:r w:rsidRPr="00144251">
        <w:tab/>
        <w:t>солдат за призовом по мобілізації АНІСІМОВ Олександр Анатолійович, курсант навчального взводу навчальної роти 1 навчального батальйону школи індивідуальної підготовки, ВОС-100221А, 3052807612, який прибув з Голованівського районного територіального центру комплектування та соціальної підтримки Кіровоградської області;</w:t>
      </w:r>
    </w:p>
    <w:p w14:paraId="4419A49D" w14:textId="77777777" w:rsidR="002F02E9" w:rsidRPr="00144251" w:rsidRDefault="002F02E9" w:rsidP="00144251">
      <w:pPr>
        <w:widowControl w:val="0"/>
      </w:pPr>
      <w:r w:rsidRPr="00144251">
        <w:t>35.</w:t>
      </w:r>
      <w:r w:rsidRPr="00144251">
        <w:tab/>
        <w:t>солдат за призовом по мобілізації ШПАК Максим Юрійович, курсант навчального взводу навчальної роти 1 навчального батальйону школи індивідуальної підготовки, ВОС-100221А, 3241907832, який прибув з Гайсинського районного територіального центру комплектування та соціальної підтримки Вінницької області;</w:t>
      </w:r>
    </w:p>
    <w:p w14:paraId="26CCFA7F" w14:textId="77777777" w:rsidR="002F02E9" w:rsidRPr="00144251" w:rsidRDefault="002F02E9" w:rsidP="00144251">
      <w:pPr>
        <w:widowControl w:val="0"/>
      </w:pPr>
      <w:r w:rsidRPr="00144251">
        <w:t>36.</w:t>
      </w:r>
      <w:r w:rsidRPr="00144251">
        <w:tab/>
        <w:t>солдат за призовом по мобілізації ПОЛІЩУК Олександр Валерійович, курсант навчального взводу навчальної роти 1 навчального батальйону школи індивідуальної підготовки, ВОС-100221А, 3063216751, який прибув з Гайсинського районного територіального центру комплектування та соціальної підтримки Вінницької області;</w:t>
      </w:r>
    </w:p>
    <w:p w14:paraId="20B29D5A" w14:textId="77777777" w:rsidR="002F02E9" w:rsidRPr="00144251" w:rsidRDefault="002F02E9" w:rsidP="00144251">
      <w:pPr>
        <w:widowControl w:val="0"/>
      </w:pPr>
      <w:r w:rsidRPr="00144251">
        <w:t>37.</w:t>
      </w:r>
      <w:r w:rsidRPr="00144251">
        <w:tab/>
        <w:t>солдат за призовом по мобілізації ОГЛУ Сулейман Сейдометович, курсант навчального взводу навчальної роти 1 навчального батальйону школи індивідуальної підготовки, ВОС-100221А, 3008124372, який прибув з Болградського районного територіального центру комплектування та соціальної підтримки Одеської області;</w:t>
      </w:r>
    </w:p>
    <w:p w14:paraId="7F4B368C" w14:textId="77777777" w:rsidR="002F02E9" w:rsidRPr="00144251" w:rsidRDefault="002F02E9" w:rsidP="00144251">
      <w:pPr>
        <w:widowControl w:val="0"/>
      </w:pPr>
      <w:r w:rsidRPr="00144251">
        <w:t>38.</w:t>
      </w:r>
      <w:r w:rsidRPr="00144251">
        <w:tab/>
        <w:t>солдат за призовом по мобілізації МУХАМЕДЄЄВ Віталій Зуфарович, курсант навчального взводу навчальної роти 1 навчального батальйону школи індивідуальної підготовки, ВОС-100221А, 3045202930, який прибув з Жмеринського районного територіального центру комплектування та соціальної підтримки Вінницької області;</w:t>
      </w:r>
    </w:p>
    <w:p w14:paraId="03788330" w14:textId="77777777" w:rsidR="002F02E9" w:rsidRPr="00144251" w:rsidRDefault="002F02E9" w:rsidP="00144251">
      <w:pPr>
        <w:widowControl w:val="0"/>
      </w:pPr>
      <w:r w:rsidRPr="00144251">
        <w:t>39.</w:t>
      </w:r>
      <w:r w:rsidRPr="00144251">
        <w:tab/>
        <w:t>молодший сержант за призовом по мобілізації ТКАЧУК Віктор Дмитрович, курсант навчального взводу навчальної роти 1 навчального батальйону школи індивідуальної підготовки, ВОС-100221А, 2817420196, який прибув з Хмільницького районного територіального центру комплектування та соціальної підтримки Вінницької області;</w:t>
      </w:r>
    </w:p>
    <w:p w14:paraId="414D7253" w14:textId="77777777" w:rsidR="002F02E9" w:rsidRPr="00144251" w:rsidRDefault="002F02E9" w:rsidP="00144251">
      <w:pPr>
        <w:widowControl w:val="0"/>
      </w:pPr>
      <w:r w:rsidRPr="00144251">
        <w:t>40.</w:t>
      </w:r>
      <w:r w:rsidRPr="00144251">
        <w:tab/>
        <w:t>солдат за призовом по мобілізації КОРСУН Ігор Сергійович, курсант навчального взводу навчальної роти 1 навчального батальйону школи індивідуальної підготовки, ВОС-100221А, 3397202298, який прибув з Хмільницького районного територіального центру комплектування та соціальної підтримки Вінницької області;</w:t>
      </w:r>
    </w:p>
    <w:p w14:paraId="5327A23C" w14:textId="77777777" w:rsidR="002F02E9" w:rsidRPr="00144251" w:rsidRDefault="002F02E9" w:rsidP="00144251">
      <w:pPr>
        <w:widowControl w:val="0"/>
      </w:pPr>
      <w:r w:rsidRPr="00144251">
        <w:t>41.</w:t>
      </w:r>
      <w:r w:rsidRPr="00144251">
        <w:tab/>
        <w:t>солдат за призовом по мобілізації ШИНКАРЕНКО Дмитро Віталійович, курсант навчального взводу навчальної роти 1 навчального батальйону школи індивідуальної підготовки, ВОС-100221А, 3193206538, який прибув з Вознесенського районного територіального центру комплектування та соціальної підтримки Миколаївської області;</w:t>
      </w:r>
    </w:p>
    <w:p w14:paraId="3287A799" w14:textId="77777777" w:rsidR="002F02E9" w:rsidRPr="00144251" w:rsidRDefault="002F02E9" w:rsidP="00144251">
      <w:pPr>
        <w:widowControl w:val="0"/>
      </w:pPr>
      <w:r w:rsidRPr="00144251">
        <w:t>42.</w:t>
      </w:r>
      <w:r w:rsidRPr="00144251">
        <w:tab/>
        <w:t>солдат за призовом по мобілізації ВИНОГРАДОВ Андрій Юрійович, курсант навчального взводу навчальної роти 1 навчального батальйону школи індивідуальної підготовки, ВОС-100221А, 3041902838, який прибув з Херсонського районного територіального центру комплектування та соціальної підтримки Херсонської області.</w:t>
      </w:r>
    </w:p>
    <w:p w14:paraId="19355D38" w14:textId="77777777" w:rsidR="002F02E9" w:rsidRPr="00144251" w:rsidRDefault="002F02E9" w:rsidP="00144251">
      <w:pPr>
        <w:widowControl w:val="0"/>
      </w:pPr>
    </w:p>
    <w:p w14:paraId="044974A0" w14:textId="00B91A5C" w:rsidR="002F02E9" w:rsidRPr="00144251" w:rsidRDefault="002F02E9" w:rsidP="00144251">
      <w:pPr>
        <w:widowControl w:val="0"/>
      </w:pPr>
      <w:r w:rsidRPr="00144251">
        <w:t>Підстава: поіменний список Одеського районного територіального центру комплектування та соціальної підтримки №5/10/2021/3 від 31.08.2025, поіменний список Київського районного територіального центру комплектування та соціальної підтримки №8359 від 31.08.2025, поіменний список Олександрійського районного територіального центру комплектування та соціальної підтримки №1/1/2945 від 31.08.2025, поіменний список Олександрійського районного територіального центру комплектування та соціальної підтримки №3/2117 від 31.08.2025, поіменний список Інгульського районного територіального центру комплектування та соціальної підтримки №11/9797 від 31.08.2025, поіменний список Вознесенського районного територіального центру комплектування та соціальної підтримки №12639 від 31.08.2025, поіменний список Первомайського районного територіального центру комплектування та соціальної підтримки №11256 від 31.08.2025, поіменний список Миколаївського районного територіального центру комплектування та соціальної підтримки №880 від 31.08.2025, поіменний список Могилів-Подільського районного територіального центру комплектування та соціальної підтримки №1060/8 від 31.08.205, поіменний список Кропивницького міського територіального центру комплектування та соціальної підтримки №1/14174 від 01.09.2025, поіменний список Вінницького районного територіального центру комплектування та соціальної підтримки №465 від 31.08.2025, поіменний список Вінницького районного територіального центру комплектування та соціальної підтримки №464 від 31.08.2025, поіменний список Березівського районного територіального центру комплектування та соціальної підтримки №2644 від 01.09.2025, поіменний список Приморського районного територіального центру комплектування та соціальної підтримки №м/247 від 01.09.2025, поіменний список Приморського районного територіального центру комплектування та соціальної підтримки №м/246 від 31.08.2025, поіменний список Тульчинського районного територіального центру комплектування та соціальної підтримки №6611 від 31.08.2025, поіменний список Тульчинського районного територіального центру комплектування та соціальної підтримки №6609 від 31.08.2025, поіменний список Голованівського районного територіального центру комплектування та соціальної підтримки №9/6994 від 01.09.2025, поіменний список Гайсинського районного територіального центру комплектування та соціальної підтримки №11951 від 31.08.2025, поіменний список Вінницького об'єднаного міського територіального центру комплектування та соціальної підтримки №7372 від 31.08.2025, поіменний список Болградського районного територіального центру комплектування та соціальної підтримки №1314 від 31.08.2025, поіменний список Жмеринського районного територіального центру комплектування та соціальної підтримки №6889 від 01.09.2025, поіменний список Хмільницького районного територіального центру комплектування та соціальної підтримки №6907 від 01.09.2025, поіменний список Вознесенського районного територіального центру комплектування та соціальної підтримки №12732 від 01.09.2025, поіменний список Херсонського районного територіального центру комплектування та соціальної підтримки №1/11993 від 01.09.2025.</w:t>
      </w:r>
    </w:p>
    <w:p w14:paraId="0C02034E" w14:textId="77777777" w:rsidR="002F02E9" w:rsidRPr="00144251" w:rsidRDefault="002F02E9" w:rsidP="00144251">
      <w:pPr>
        <w:widowControl w:val="0"/>
      </w:pPr>
    </w:p>
    <w:p w14:paraId="14D0DF47" w14:textId="4A53469C" w:rsidR="007C110B" w:rsidRPr="00144251" w:rsidRDefault="007C110B" w:rsidP="00144251">
      <w:pPr>
        <w:pStyle w:val="Heading2"/>
        <w:widowControl w:val="0"/>
        <w:rPr>
          <w:szCs w:val="28"/>
          <w:lang w:val="uk-UA"/>
        </w:rPr>
      </w:pPr>
      <w:r w:rsidRPr="00144251">
        <w:rPr>
          <w:szCs w:val="28"/>
          <w:lang w:val="uk-UA"/>
        </w:rPr>
        <w:t>З відрядження:</w:t>
      </w:r>
    </w:p>
    <w:p w14:paraId="2C12527A" w14:textId="77777777" w:rsidR="007C110B" w:rsidRPr="00144251" w:rsidRDefault="007C110B" w:rsidP="00144251">
      <w:pPr>
        <w:widowControl w:val="0"/>
      </w:pPr>
    </w:p>
    <w:p w14:paraId="22D128A2" w14:textId="77777777" w:rsidR="00397C41" w:rsidRPr="00144251" w:rsidRDefault="007C110B" w:rsidP="00144251">
      <w:pPr>
        <w:widowControl w:val="0"/>
      </w:pPr>
      <w:r w:rsidRPr="00144251">
        <w:t>з місто Київ, ''01''</w:t>
      </w:r>
      <w:r w:rsidR="00397C41" w:rsidRPr="00144251">
        <w:t> вересня</w:t>
      </w:r>
      <w:r w:rsidRPr="00144251">
        <w:t xml:space="preserve"> </w:t>
      </w:r>
      <w:r w:rsidR="00397C41" w:rsidRPr="00144251">
        <w:t>2025 року</w:t>
      </w:r>
      <w:r w:rsidRPr="00144251">
        <w:t>:</w:t>
      </w:r>
    </w:p>
    <w:p w14:paraId="62C2596B" w14:textId="1328E475" w:rsidR="007C110B" w:rsidRPr="00144251" w:rsidRDefault="007C110B" w:rsidP="00144251">
      <w:pPr>
        <w:widowControl w:val="0"/>
      </w:pPr>
    </w:p>
    <w:p w14:paraId="34052004" w14:textId="77777777" w:rsidR="00397C41" w:rsidRPr="00144251" w:rsidRDefault="007C110B" w:rsidP="00144251">
      <w:pPr>
        <w:pStyle w:val="Heading3"/>
        <w:widowControl w:val="0"/>
        <w:rPr>
          <w:lang w:val="uk-UA"/>
        </w:rPr>
      </w:pPr>
      <w:r w:rsidRPr="00144251">
        <w:rPr>
          <w:lang w:val="uk-UA"/>
        </w:rPr>
        <w:t>майора ФЕНЕНКА Олега Петровича, викладача циклової комісії загальновійськових дисциплін школи індивідуальної підготовки. Зарахувати на котлове забезпечення частини зі сніданку ''02''</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2F6A45A8" w14:textId="05B2B637" w:rsidR="007C110B" w:rsidRPr="00144251" w:rsidRDefault="007C110B" w:rsidP="00144251">
      <w:pPr>
        <w:widowControl w:val="0"/>
      </w:pPr>
    </w:p>
    <w:p w14:paraId="526EA010" w14:textId="44AD9F87" w:rsidR="007C110B" w:rsidRPr="00144251" w:rsidRDefault="007C110B" w:rsidP="00144251">
      <w:pPr>
        <w:widowControl w:val="0"/>
      </w:pPr>
      <w:r w:rsidRPr="00144251">
        <w:t>Підстава: посвідчення про відрядження №1482 від 25.08.</w:t>
      </w:r>
      <w:r w:rsidR="00397C41" w:rsidRPr="00144251">
        <w:t>2025 року</w:t>
      </w:r>
      <w:r w:rsidRPr="00144251">
        <w:t>.</w:t>
      </w:r>
    </w:p>
    <w:p w14:paraId="69120E75" w14:textId="77777777" w:rsidR="007C110B" w:rsidRPr="00144251" w:rsidRDefault="007C110B" w:rsidP="00144251">
      <w:pPr>
        <w:widowControl w:val="0"/>
      </w:pPr>
    </w:p>
    <w:p w14:paraId="7BA7ECD6" w14:textId="77777777" w:rsidR="00397C41" w:rsidRPr="00144251" w:rsidRDefault="00190A42" w:rsidP="00144251">
      <w:pPr>
        <w:pStyle w:val="Heading3"/>
        <w:widowControl w:val="0"/>
        <w:rPr>
          <w:lang w:val="uk-UA"/>
        </w:rPr>
      </w:pPr>
      <w:r w:rsidRPr="00144251">
        <w:rPr>
          <w:lang w:val="uk-UA"/>
        </w:rPr>
        <w:t>з Житомирського військового інституту імені Сергія Павловича Корольова, ''01''</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5248EC0B" w14:textId="60AA2DB2" w:rsidR="00190A42" w:rsidRPr="00144251" w:rsidRDefault="00190A42" w:rsidP="00144251">
      <w:pPr>
        <w:widowControl w:val="0"/>
      </w:pPr>
    </w:p>
    <w:p w14:paraId="03C74D92" w14:textId="77777777" w:rsidR="00397C41" w:rsidRPr="00144251" w:rsidRDefault="00190A42" w:rsidP="00144251">
      <w:pPr>
        <w:widowControl w:val="0"/>
      </w:pPr>
      <w:r w:rsidRPr="00144251">
        <w:t>старшого сержанта за призовом по мобілізації ОЛІЙНИКА Віталія Валентиновича, інструктора з фізичної підготовки і спорту циклової комісії загальновійськових дисциплін школи індивідуальної підготовки. Зарахувати на котлове забезпечення частини зі сніданку ''02''</w:t>
      </w:r>
      <w:r w:rsidR="00397C41" w:rsidRPr="00144251">
        <w:t> вересня</w:t>
      </w:r>
      <w:r w:rsidRPr="00144251">
        <w:t xml:space="preserve"> </w:t>
      </w:r>
      <w:r w:rsidR="00397C41" w:rsidRPr="00144251">
        <w:t>2025 року</w:t>
      </w:r>
      <w:r w:rsidRPr="00144251">
        <w:t>.</w:t>
      </w:r>
    </w:p>
    <w:p w14:paraId="510DD12D" w14:textId="75742549" w:rsidR="00190A42" w:rsidRPr="00144251" w:rsidRDefault="00190A42" w:rsidP="00144251">
      <w:pPr>
        <w:widowControl w:val="0"/>
      </w:pPr>
    </w:p>
    <w:p w14:paraId="1A1E8CAF" w14:textId="2F7A6F13" w:rsidR="00190A42" w:rsidRPr="00144251" w:rsidRDefault="00190A42" w:rsidP="00144251">
      <w:pPr>
        <w:widowControl w:val="0"/>
      </w:pPr>
      <w:r w:rsidRPr="00144251">
        <w:t>Підстава: посвідчення про відрядження №1351 від 28.07.</w:t>
      </w:r>
      <w:r w:rsidR="00397C41" w:rsidRPr="00144251">
        <w:t>2025 року</w:t>
      </w:r>
      <w:r w:rsidRPr="00144251">
        <w:t>.</w:t>
      </w:r>
    </w:p>
    <w:p w14:paraId="2107C72E" w14:textId="77777777" w:rsidR="00190A42" w:rsidRPr="00144251" w:rsidRDefault="00190A42" w:rsidP="00144251">
      <w:pPr>
        <w:widowControl w:val="0"/>
      </w:pPr>
    </w:p>
    <w:p w14:paraId="69A2D7E0" w14:textId="77777777" w:rsidR="00397C41" w:rsidRPr="00144251" w:rsidRDefault="00BB2AD6" w:rsidP="00144251">
      <w:pPr>
        <w:pStyle w:val="Heading3"/>
        <w:widowControl w:val="0"/>
        <w:rPr>
          <w:lang w:val="uk-UA"/>
        </w:rPr>
      </w:pPr>
      <w:r w:rsidRPr="00144251">
        <w:rPr>
          <w:lang w:val="uk-UA"/>
        </w:rPr>
        <w:t>з військової частини А7020, ''01''</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0EE8A8E8" w14:textId="4A423973" w:rsidR="00BB2AD6" w:rsidRPr="00144251" w:rsidRDefault="00BB2AD6" w:rsidP="00144251">
      <w:pPr>
        <w:widowControl w:val="0"/>
      </w:pPr>
    </w:p>
    <w:p w14:paraId="65B63413" w14:textId="77777777" w:rsidR="00397C41" w:rsidRPr="00144251" w:rsidRDefault="00BB2AD6" w:rsidP="00144251">
      <w:pPr>
        <w:widowControl w:val="0"/>
      </w:pPr>
      <w:r w:rsidRPr="00144251">
        <w:t>майора за призовом по мобілізації КОНДРАТЮКА Юрія Олексійовича, старшого викладача циклової комісії водіння та технічної підготовки школи індивідуальної підготовки. Зарахувати на котлове забезпечення частини зі сніданку ''02''</w:t>
      </w:r>
      <w:r w:rsidR="00397C41" w:rsidRPr="00144251">
        <w:t> вересня</w:t>
      </w:r>
      <w:r w:rsidRPr="00144251">
        <w:t xml:space="preserve"> </w:t>
      </w:r>
      <w:r w:rsidR="00397C41" w:rsidRPr="00144251">
        <w:t>2025 року</w:t>
      </w:r>
      <w:r w:rsidRPr="00144251">
        <w:t>.</w:t>
      </w:r>
    </w:p>
    <w:p w14:paraId="57644B8B" w14:textId="44A41493" w:rsidR="00BB2AD6" w:rsidRPr="00144251" w:rsidRDefault="00BB2AD6" w:rsidP="00144251">
      <w:pPr>
        <w:widowControl w:val="0"/>
      </w:pPr>
    </w:p>
    <w:p w14:paraId="6BEB0F88" w14:textId="691C9128" w:rsidR="00BB2AD6" w:rsidRPr="00144251" w:rsidRDefault="00BB2AD6" w:rsidP="00144251">
      <w:pPr>
        <w:widowControl w:val="0"/>
      </w:pPr>
      <w:r w:rsidRPr="00144251">
        <w:t>Підстава: посвідчення про відрядження №1344 від 28.07.</w:t>
      </w:r>
      <w:r w:rsidR="00397C41" w:rsidRPr="00144251">
        <w:t>2025 року</w:t>
      </w:r>
      <w:r w:rsidRPr="00144251">
        <w:t>.</w:t>
      </w:r>
    </w:p>
    <w:p w14:paraId="6DDF5D1F" w14:textId="77777777" w:rsidR="00FC42F0" w:rsidRPr="00144251" w:rsidRDefault="00FC42F0" w:rsidP="00144251">
      <w:pPr>
        <w:widowControl w:val="0"/>
      </w:pPr>
    </w:p>
    <w:p w14:paraId="2A2B3B87" w14:textId="77777777" w:rsidR="00397C41" w:rsidRPr="00144251" w:rsidRDefault="00D8709C" w:rsidP="00144251">
      <w:pPr>
        <w:pStyle w:val="Heading3"/>
        <w:widowControl w:val="0"/>
        <w:rPr>
          <w:lang w:val="uk-UA"/>
        </w:rPr>
      </w:pPr>
      <w:r w:rsidRPr="00144251">
        <w:rPr>
          <w:lang w:val="uk-UA"/>
        </w:rPr>
        <w:t>з військової частини А3508, ''01''</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2F74819A" w14:textId="46F46DF5" w:rsidR="00D8709C" w:rsidRPr="00144251" w:rsidRDefault="00D8709C" w:rsidP="00144251">
      <w:pPr>
        <w:widowControl w:val="0"/>
      </w:pPr>
    </w:p>
    <w:p w14:paraId="6EADEB1F" w14:textId="77777777" w:rsidR="00397C41" w:rsidRPr="00144251" w:rsidRDefault="00D8709C" w:rsidP="00144251">
      <w:pPr>
        <w:widowControl w:val="0"/>
      </w:pPr>
      <w:r w:rsidRPr="00144251">
        <w:t>сержанта за призовом по мобілізації РЕШЕТНЯКА Олександра Миколайовича, інструктора 2 навчальної роти 3 навчального батальйону школи індивідуальної підготовки. Зарахувати на котлове забезпечення в місці тимчасового розміщення особового складу, 3 навчального батальйону школи індивідуальної підготовки зі сніданку ''02''</w:t>
      </w:r>
      <w:r w:rsidR="00397C41" w:rsidRPr="00144251">
        <w:t> вересня</w:t>
      </w:r>
      <w:r w:rsidRPr="00144251">
        <w:t xml:space="preserve"> </w:t>
      </w:r>
      <w:r w:rsidR="00397C41" w:rsidRPr="00144251">
        <w:t>2025 року</w:t>
      </w:r>
      <w:r w:rsidRPr="00144251">
        <w:t>.</w:t>
      </w:r>
    </w:p>
    <w:p w14:paraId="516CCF12" w14:textId="0917BCAD" w:rsidR="00D8709C" w:rsidRPr="00144251" w:rsidRDefault="00D8709C" w:rsidP="00144251">
      <w:pPr>
        <w:widowControl w:val="0"/>
      </w:pPr>
    </w:p>
    <w:p w14:paraId="64C70156" w14:textId="77777777" w:rsidR="00397C41" w:rsidRPr="00144251" w:rsidRDefault="00D8709C" w:rsidP="00144251">
      <w:pPr>
        <w:widowControl w:val="0"/>
      </w:pPr>
      <w:r w:rsidRPr="00144251">
        <w:t>солдата за призовом по мобілізації МИРОНЕНКА Віктора Вікторовича, інструктора 2 навчальної роти 3 навчального батальйону школи індивідуальної підготовки. Зарахувати на котлове забезпечення в місці тимчасового розміщення особового складу, 3 навчального батальйону школи індивідуальної підготовки зі сніданку ''02''</w:t>
      </w:r>
      <w:r w:rsidR="00397C41" w:rsidRPr="00144251">
        <w:t> вересня</w:t>
      </w:r>
      <w:r w:rsidRPr="00144251">
        <w:t xml:space="preserve"> </w:t>
      </w:r>
      <w:r w:rsidR="00397C41" w:rsidRPr="00144251">
        <w:t>2025 року</w:t>
      </w:r>
      <w:r w:rsidRPr="00144251">
        <w:t>.</w:t>
      </w:r>
    </w:p>
    <w:p w14:paraId="72ADFF33" w14:textId="57DD6DB8" w:rsidR="00D8709C" w:rsidRPr="00144251" w:rsidRDefault="00D8709C" w:rsidP="00144251">
      <w:pPr>
        <w:widowControl w:val="0"/>
      </w:pPr>
    </w:p>
    <w:p w14:paraId="6F08902A" w14:textId="77777777" w:rsidR="00397C41" w:rsidRPr="00144251" w:rsidRDefault="00D8709C" w:rsidP="00144251">
      <w:pPr>
        <w:widowControl w:val="0"/>
      </w:pPr>
      <w:r w:rsidRPr="00144251">
        <w:t>солдата за призовом по мобілізації КОЧУРОВ Андрій Дмитрович, інструктора 2 навчальної роти 3 навчального батальйону школи індивідуальної підготовки. Зарахувати на котлове забезпечення в місці тимчасового розміщення особового складу, 3 навчального батальйону школи індивідуальної підготовки зі сніданку ''02''</w:t>
      </w:r>
      <w:r w:rsidR="00397C41" w:rsidRPr="00144251">
        <w:t> вересня</w:t>
      </w:r>
      <w:r w:rsidRPr="00144251">
        <w:t xml:space="preserve"> </w:t>
      </w:r>
      <w:r w:rsidR="00397C41" w:rsidRPr="00144251">
        <w:t>2025 року</w:t>
      </w:r>
      <w:r w:rsidRPr="00144251">
        <w:t>.</w:t>
      </w:r>
    </w:p>
    <w:p w14:paraId="433C9E8B" w14:textId="6E73E441" w:rsidR="00D8709C" w:rsidRPr="00144251" w:rsidRDefault="00D8709C" w:rsidP="00144251">
      <w:pPr>
        <w:widowControl w:val="0"/>
      </w:pPr>
    </w:p>
    <w:p w14:paraId="23165761" w14:textId="3A588C21" w:rsidR="00D8709C" w:rsidRPr="00144251" w:rsidRDefault="00D8709C" w:rsidP="00144251">
      <w:pPr>
        <w:widowControl w:val="0"/>
      </w:pPr>
      <w:r w:rsidRPr="00144251">
        <w:t>Підстава: посвідчення про відрядження №1503, 1504, 1505 від 28.08.</w:t>
      </w:r>
      <w:r w:rsidR="00397C41" w:rsidRPr="00144251">
        <w:t>2025 року</w:t>
      </w:r>
      <w:r w:rsidRPr="00144251">
        <w:t>.</w:t>
      </w:r>
    </w:p>
    <w:p w14:paraId="1929555E" w14:textId="77777777" w:rsidR="00FC42F0" w:rsidRPr="00144251" w:rsidRDefault="00FC42F0" w:rsidP="00144251">
      <w:pPr>
        <w:widowControl w:val="0"/>
      </w:pPr>
    </w:p>
    <w:p w14:paraId="535EA94D" w14:textId="77777777" w:rsidR="00397C41" w:rsidRPr="00144251" w:rsidRDefault="00786BE6" w:rsidP="00144251">
      <w:pPr>
        <w:pStyle w:val="Heading3"/>
        <w:widowControl w:val="0"/>
        <w:rPr>
          <w:lang w:val="uk-UA"/>
        </w:rPr>
      </w:pPr>
      <w:r w:rsidRPr="00144251">
        <w:rPr>
          <w:lang w:val="uk-UA"/>
        </w:rPr>
        <w:t>з військової частини А4860, ''01''</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673F18AB" w14:textId="5440C1FB" w:rsidR="00786BE6" w:rsidRPr="00144251" w:rsidRDefault="00786BE6" w:rsidP="00144251">
      <w:pPr>
        <w:widowControl w:val="0"/>
      </w:pPr>
    </w:p>
    <w:p w14:paraId="2C4B5E44" w14:textId="77777777" w:rsidR="00397C41" w:rsidRPr="00144251" w:rsidRDefault="00786BE6" w:rsidP="00144251">
      <w:pPr>
        <w:widowControl w:val="0"/>
      </w:pPr>
      <w:r w:rsidRPr="00144251">
        <w:t>солдата за призовом по мобілізації ЯКОВЛЄВА Євгена Петровича, водія 1 відділення забезпечення навчального процесу 2 взводу забезпечення навчального процесу роти забезпечення навчального процесу школи індивідуальної підготовки. Зарахувати на котлове забезпечення частини зі сніданку ''01''</w:t>
      </w:r>
      <w:r w:rsidR="00397C41" w:rsidRPr="00144251">
        <w:t> вересня</w:t>
      </w:r>
      <w:r w:rsidRPr="00144251">
        <w:t xml:space="preserve"> </w:t>
      </w:r>
      <w:r w:rsidR="00397C41" w:rsidRPr="00144251">
        <w:t>2025 року</w:t>
      </w:r>
      <w:r w:rsidRPr="00144251">
        <w:t>.</w:t>
      </w:r>
    </w:p>
    <w:p w14:paraId="3C663066" w14:textId="4C45C961" w:rsidR="00786BE6" w:rsidRPr="00144251" w:rsidRDefault="00786BE6" w:rsidP="00144251">
      <w:pPr>
        <w:widowControl w:val="0"/>
      </w:pPr>
    </w:p>
    <w:p w14:paraId="1F24C9BF" w14:textId="4F73AD32" w:rsidR="00786BE6" w:rsidRPr="00144251" w:rsidRDefault="00786BE6" w:rsidP="00144251">
      <w:pPr>
        <w:widowControl w:val="0"/>
      </w:pPr>
      <w:r w:rsidRPr="00144251">
        <w:t>Підстава: посвідчення про відрядження №1320 від 18.07.</w:t>
      </w:r>
      <w:r w:rsidR="00397C41" w:rsidRPr="00144251">
        <w:t>2025 року</w:t>
      </w:r>
      <w:r w:rsidRPr="00144251">
        <w:t>.</w:t>
      </w:r>
    </w:p>
    <w:p w14:paraId="615C6353" w14:textId="77777777" w:rsidR="00786BE6" w:rsidRPr="00144251" w:rsidRDefault="00786BE6" w:rsidP="00144251">
      <w:pPr>
        <w:widowControl w:val="0"/>
      </w:pPr>
    </w:p>
    <w:p w14:paraId="446991D6" w14:textId="07E4A813" w:rsidR="005B19BB" w:rsidRPr="00144251" w:rsidRDefault="005B19BB" w:rsidP="00144251">
      <w:pPr>
        <w:pStyle w:val="Heading2"/>
        <w:widowControl w:val="0"/>
        <w:rPr>
          <w:szCs w:val="28"/>
          <w:lang w:val="uk-UA"/>
        </w:rPr>
      </w:pPr>
      <w:r w:rsidRPr="00144251">
        <w:rPr>
          <w:szCs w:val="28"/>
          <w:lang w:val="uk-UA"/>
        </w:rPr>
        <w:t>З частини щорічної основної відпустки відповідно до Закону України “Про соціальний і правовий захист військовослужбовців та членів їх сімей”:</w:t>
      </w:r>
    </w:p>
    <w:p w14:paraId="210C9716" w14:textId="77777777" w:rsidR="005B19BB" w:rsidRPr="00144251" w:rsidRDefault="005B19BB" w:rsidP="00144251">
      <w:pPr>
        <w:widowControl w:val="0"/>
      </w:pPr>
    </w:p>
    <w:p w14:paraId="7B0CE062" w14:textId="5309B9A7" w:rsidR="005B19BB" w:rsidRPr="00144251" w:rsidRDefault="005B19BB" w:rsidP="00144251">
      <w:pPr>
        <w:widowControl w:val="0"/>
      </w:pPr>
      <w:r w:rsidRPr="00144251">
        <w:t>з ''01''</w:t>
      </w:r>
      <w:r w:rsidR="00397C41" w:rsidRPr="00144251">
        <w:t> вересня</w:t>
      </w:r>
      <w:r w:rsidRPr="00144251">
        <w:t xml:space="preserve"> </w:t>
      </w:r>
      <w:r w:rsidR="00397C41" w:rsidRPr="00144251">
        <w:t>2025 року</w:t>
      </w:r>
      <w:r w:rsidRPr="00144251">
        <w:t>:</w:t>
      </w:r>
    </w:p>
    <w:p w14:paraId="3809150D" w14:textId="77777777" w:rsidR="005B19BB" w:rsidRPr="00144251" w:rsidRDefault="005B19BB" w:rsidP="00144251">
      <w:pPr>
        <w:widowControl w:val="0"/>
      </w:pPr>
    </w:p>
    <w:p w14:paraId="4F795A87" w14:textId="016D8A78" w:rsidR="005B19BB" w:rsidRPr="00144251" w:rsidRDefault="005B19BB" w:rsidP="00144251">
      <w:pPr>
        <w:widowControl w:val="0"/>
      </w:pPr>
      <w:r w:rsidRPr="00144251">
        <w:t>молодшого сержанта за призовом по мобілізації СОРОКУ Віктора Валентиновича, інструктора 3 навчальної роти 2 навчального батальйону школи індивідуальної підготовки. Зарахувати на котлове забезпечення в місці тимчасового розміщення особового складу, 2 навчального батальйону школи індивідуальної підготовки зі сніданку ''01''</w:t>
      </w:r>
      <w:r w:rsidR="00397C41" w:rsidRPr="00144251">
        <w:t> вересня</w:t>
      </w:r>
      <w:r w:rsidRPr="00144251">
        <w:t xml:space="preserve"> </w:t>
      </w:r>
      <w:r w:rsidR="00397C41" w:rsidRPr="00144251">
        <w:t>2025 року</w:t>
      </w:r>
      <w:r w:rsidRPr="00144251">
        <w:t>.</w:t>
      </w:r>
    </w:p>
    <w:p w14:paraId="7D92DFD4" w14:textId="77777777" w:rsidR="005B19BB" w:rsidRPr="00144251" w:rsidRDefault="005B19BB" w:rsidP="00144251">
      <w:pPr>
        <w:widowControl w:val="0"/>
      </w:pPr>
    </w:p>
    <w:p w14:paraId="06A1D2B6" w14:textId="77777777" w:rsidR="005B19BB" w:rsidRPr="00144251" w:rsidRDefault="005B19BB" w:rsidP="00144251">
      <w:pPr>
        <w:widowControl w:val="0"/>
      </w:pPr>
      <w:r w:rsidRPr="00144251">
        <w:t>Підстава: відпускний квиток №1156 від 08.08.2025.</w:t>
      </w:r>
    </w:p>
    <w:p w14:paraId="091D4BFD" w14:textId="77777777" w:rsidR="005B19BB" w:rsidRPr="00144251" w:rsidRDefault="005B19BB" w:rsidP="00144251">
      <w:pPr>
        <w:widowControl w:val="0"/>
      </w:pPr>
    </w:p>
    <w:p w14:paraId="43F8E168" w14:textId="74830EB2" w:rsidR="005B19BB" w:rsidRPr="00144251" w:rsidRDefault="005B19BB" w:rsidP="00144251">
      <w:pPr>
        <w:widowControl w:val="0"/>
      </w:pPr>
      <w:r w:rsidRPr="00144251">
        <w:t>капітана за призовом по мобілізації ЛЕВЧЕНКА Дмитра Володимировича, старшого інструктора відділу загальновійськових та танкових підрозділів центру підготовки підрозділів. Зарахувати на котлове забезпечення частини зі сніданку ''01''</w:t>
      </w:r>
      <w:r w:rsidR="00397C41" w:rsidRPr="00144251">
        <w:t> вересня</w:t>
      </w:r>
      <w:r w:rsidRPr="00144251">
        <w:t xml:space="preserve"> </w:t>
      </w:r>
      <w:r w:rsidR="00397C41" w:rsidRPr="00144251">
        <w:t>2025 року</w:t>
      </w:r>
      <w:r w:rsidRPr="00144251">
        <w:t>.</w:t>
      </w:r>
    </w:p>
    <w:p w14:paraId="3DEC2AF9" w14:textId="77777777" w:rsidR="005B19BB" w:rsidRPr="00144251" w:rsidRDefault="005B19BB" w:rsidP="00144251">
      <w:pPr>
        <w:widowControl w:val="0"/>
      </w:pPr>
    </w:p>
    <w:p w14:paraId="28396448" w14:textId="23E41EA9" w:rsidR="005B19BB" w:rsidRPr="00144251" w:rsidRDefault="005B19BB" w:rsidP="00144251">
      <w:pPr>
        <w:widowControl w:val="0"/>
      </w:pPr>
      <w:r w:rsidRPr="00144251">
        <w:t>Підстава: відпускний квиток №1265 від 18.08.2025.</w:t>
      </w:r>
    </w:p>
    <w:p w14:paraId="4AA5B8B1" w14:textId="77777777" w:rsidR="00610A50" w:rsidRPr="00144251" w:rsidRDefault="00610A50" w:rsidP="00144251">
      <w:pPr>
        <w:widowControl w:val="0"/>
      </w:pPr>
    </w:p>
    <w:p w14:paraId="3EC90390" w14:textId="1584E35D" w:rsidR="00610A50" w:rsidRPr="00144251" w:rsidRDefault="00610A50" w:rsidP="00144251">
      <w:pPr>
        <w:pStyle w:val="Heading2"/>
        <w:widowControl w:val="0"/>
        <w:rPr>
          <w:szCs w:val="28"/>
          <w:lang w:val="uk-UA"/>
        </w:rPr>
      </w:pPr>
      <w:r w:rsidRPr="00144251">
        <w:rPr>
          <w:szCs w:val="28"/>
          <w:lang w:val="uk-UA"/>
        </w:rPr>
        <w:t>З відпустки за сімейними обставинами та з інших поважних причин відповідно до Закону України “Про соціальний і правовий захист військовослужбовців та членів їх сімей”:</w:t>
      </w:r>
    </w:p>
    <w:p w14:paraId="409A7FC2" w14:textId="77777777" w:rsidR="00610A50" w:rsidRPr="00144251" w:rsidRDefault="00610A50" w:rsidP="00144251">
      <w:pPr>
        <w:widowControl w:val="0"/>
      </w:pPr>
    </w:p>
    <w:p w14:paraId="02240428" w14:textId="0916BF16" w:rsidR="00610A50" w:rsidRPr="00144251" w:rsidRDefault="00610A50" w:rsidP="00144251">
      <w:pPr>
        <w:widowControl w:val="0"/>
      </w:pPr>
      <w:r w:rsidRPr="00144251">
        <w:t>з ''01''</w:t>
      </w:r>
      <w:r w:rsidR="00397C41" w:rsidRPr="00144251">
        <w:t> вересня</w:t>
      </w:r>
      <w:r w:rsidRPr="00144251">
        <w:t xml:space="preserve"> </w:t>
      </w:r>
      <w:r w:rsidR="00397C41" w:rsidRPr="00144251">
        <w:t>2025 року</w:t>
      </w:r>
      <w:r w:rsidRPr="00144251">
        <w:t>:</w:t>
      </w:r>
    </w:p>
    <w:p w14:paraId="3AC01B5E" w14:textId="77777777" w:rsidR="00610A50" w:rsidRPr="00144251" w:rsidRDefault="00610A50" w:rsidP="00144251">
      <w:pPr>
        <w:widowControl w:val="0"/>
      </w:pPr>
    </w:p>
    <w:p w14:paraId="76E6BEC3" w14:textId="4178E6CE" w:rsidR="00610A50" w:rsidRPr="00144251" w:rsidRDefault="00610A50" w:rsidP="00144251">
      <w:pPr>
        <w:pStyle w:val="Heading3"/>
        <w:widowControl w:val="0"/>
        <w:rPr>
          <w:lang w:val="uk-UA"/>
        </w:rPr>
      </w:pPr>
      <w:r w:rsidRPr="00144251">
        <w:rPr>
          <w:lang w:val="uk-UA"/>
        </w:rPr>
        <w:t>солдата за призовом по мобілізації ТРУХАН Віктора Ігоревича, інструктора 3 навчальної роти 3 навчального батальйону школи індивідуальної підготовки. Зарахувати на котлове забезпечення в місці тимчасового розміщення особового складу, 3 навчального батальйону школи індивідуальної підготовки зі сніданку ''01''</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0D3138FA" w14:textId="77777777" w:rsidR="00610A50" w:rsidRPr="00144251" w:rsidRDefault="00610A50" w:rsidP="00144251">
      <w:pPr>
        <w:widowControl w:val="0"/>
      </w:pPr>
    </w:p>
    <w:p w14:paraId="3463854B" w14:textId="77777777" w:rsidR="00610A50" w:rsidRPr="00144251" w:rsidRDefault="00610A50" w:rsidP="00144251">
      <w:pPr>
        <w:widowControl w:val="0"/>
      </w:pPr>
      <w:r w:rsidRPr="00144251">
        <w:t>Підстава: відпускний квиток №160 від 27.08.2025.</w:t>
      </w:r>
    </w:p>
    <w:p w14:paraId="447EDE0C" w14:textId="77777777" w:rsidR="00610A50" w:rsidRPr="00144251" w:rsidRDefault="00610A50" w:rsidP="00144251">
      <w:pPr>
        <w:widowControl w:val="0"/>
      </w:pPr>
    </w:p>
    <w:p w14:paraId="20F5749F" w14:textId="548BAC97" w:rsidR="00137785" w:rsidRPr="00144251" w:rsidRDefault="00137785" w:rsidP="00144251">
      <w:pPr>
        <w:pStyle w:val="Heading2"/>
        <w:widowControl w:val="0"/>
        <w:rPr>
          <w:szCs w:val="28"/>
          <w:lang w:val="uk-UA"/>
        </w:rPr>
      </w:pPr>
      <w:r w:rsidRPr="00144251">
        <w:rPr>
          <w:szCs w:val="28"/>
          <w:lang w:val="uk-UA"/>
        </w:rPr>
        <w:t>З відпустки для лікування у зв’язку з хворобою:</w:t>
      </w:r>
    </w:p>
    <w:p w14:paraId="0387B954" w14:textId="77777777" w:rsidR="00137785" w:rsidRPr="00144251" w:rsidRDefault="00137785" w:rsidP="00144251">
      <w:pPr>
        <w:widowControl w:val="0"/>
      </w:pPr>
    </w:p>
    <w:p w14:paraId="08DD7C86" w14:textId="3B388AD7" w:rsidR="00137785" w:rsidRPr="00144251" w:rsidRDefault="00137785" w:rsidP="00144251">
      <w:pPr>
        <w:widowControl w:val="0"/>
      </w:pPr>
      <w:r w:rsidRPr="00144251">
        <w:t>з ''01''</w:t>
      </w:r>
      <w:r w:rsidR="00397C41" w:rsidRPr="00144251">
        <w:t> вересня</w:t>
      </w:r>
      <w:r w:rsidRPr="00144251">
        <w:t xml:space="preserve"> </w:t>
      </w:r>
      <w:r w:rsidR="00397C41" w:rsidRPr="00144251">
        <w:t>2025 року</w:t>
      </w:r>
      <w:r w:rsidRPr="00144251">
        <w:t>:</w:t>
      </w:r>
    </w:p>
    <w:p w14:paraId="33FECC37" w14:textId="77777777" w:rsidR="00137785" w:rsidRPr="00144251" w:rsidRDefault="00137785" w:rsidP="00144251">
      <w:pPr>
        <w:widowControl w:val="0"/>
      </w:pPr>
    </w:p>
    <w:p w14:paraId="50ED21E9" w14:textId="5C03D79D" w:rsidR="00137785" w:rsidRPr="00144251" w:rsidRDefault="00137785" w:rsidP="00144251">
      <w:pPr>
        <w:pStyle w:val="Heading3"/>
        <w:widowControl w:val="0"/>
        <w:rPr>
          <w:lang w:val="uk-UA"/>
        </w:rPr>
      </w:pPr>
      <w:r w:rsidRPr="00144251">
        <w:rPr>
          <w:lang w:val="uk-UA"/>
        </w:rPr>
        <w:t>старшого солдата за призовом по мобілізації БІЛОУСА Геннадія Федоровича, водія відділення безпілотних авіаційних комплексів роти позначення дій противника центру підготовки підрозділів. Зарахувати на котлове забезпечення частини зі сніданку ''01''</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343ACFDF" w14:textId="77777777" w:rsidR="00137785" w:rsidRPr="00144251" w:rsidRDefault="00137785" w:rsidP="00144251">
      <w:pPr>
        <w:widowControl w:val="0"/>
      </w:pPr>
    </w:p>
    <w:p w14:paraId="4F456AE3" w14:textId="77777777" w:rsidR="00137785" w:rsidRPr="00144251" w:rsidRDefault="00137785" w:rsidP="00144251">
      <w:pPr>
        <w:widowControl w:val="0"/>
      </w:pPr>
      <w:r w:rsidRPr="00144251">
        <w:t>Підстава: відпускний квиток №225 від 01.08.2025.</w:t>
      </w:r>
    </w:p>
    <w:p w14:paraId="4B0CA6BA" w14:textId="77777777" w:rsidR="00812351" w:rsidRPr="00144251" w:rsidRDefault="00812351" w:rsidP="00144251">
      <w:pPr>
        <w:widowControl w:val="0"/>
      </w:pPr>
    </w:p>
    <w:p w14:paraId="69156577" w14:textId="71FFF7D9" w:rsidR="00906200" w:rsidRPr="00144251" w:rsidRDefault="00906200" w:rsidP="00144251">
      <w:pPr>
        <w:pStyle w:val="Heading3"/>
        <w:widowControl w:val="0"/>
        <w:rPr>
          <w:lang w:val="uk-UA"/>
        </w:rPr>
      </w:pPr>
      <w:r w:rsidRPr="00144251">
        <w:rPr>
          <w:lang w:val="uk-UA"/>
        </w:rPr>
        <w:t>солдата за призовом по мобілізації ПІР'ЯНА Богдана Миколайовича, курсанта навчального взводу навчальної роти 2 навчального батальйону школи індивідуальної підготовки.</w:t>
      </w:r>
    </w:p>
    <w:p w14:paraId="74E26FA7" w14:textId="77777777" w:rsidR="00906200" w:rsidRPr="00144251" w:rsidRDefault="00906200" w:rsidP="00144251">
      <w:pPr>
        <w:widowControl w:val="0"/>
      </w:pPr>
    </w:p>
    <w:p w14:paraId="2DE24950" w14:textId="77777777" w:rsidR="00906200" w:rsidRPr="00144251" w:rsidRDefault="00906200" w:rsidP="00144251">
      <w:pPr>
        <w:widowControl w:val="0"/>
      </w:pPr>
      <w:r w:rsidRPr="00144251">
        <w:t>Підстава: відпускний квиток №211 від 17.07.2025.</w:t>
      </w:r>
    </w:p>
    <w:p w14:paraId="1D536744" w14:textId="77777777" w:rsidR="00807AC0" w:rsidRPr="00144251" w:rsidRDefault="00807AC0" w:rsidP="00144251">
      <w:pPr>
        <w:widowControl w:val="0"/>
      </w:pPr>
    </w:p>
    <w:p w14:paraId="755D921A" w14:textId="19B9C44D" w:rsidR="00807AC0" w:rsidRPr="00144251" w:rsidRDefault="00807AC0" w:rsidP="00144251">
      <w:pPr>
        <w:pStyle w:val="Heading3"/>
        <w:widowControl w:val="0"/>
        <w:rPr>
          <w:lang w:val="uk-UA"/>
        </w:rPr>
      </w:pPr>
      <w:r w:rsidRPr="00144251">
        <w:rPr>
          <w:lang w:val="uk-UA"/>
        </w:rPr>
        <w:t>солдата за призовом по мобілізації КРАВЧУКА Миколу Михайловича, курсанта навчального взводу навчальної роти 1 навчального батальйону школи індивідуальної підготовки, в місце тимчасового розміщення особового складу, 6 зведеного навчального батальйону школи індивідуальної підготовки.</w:t>
      </w:r>
    </w:p>
    <w:p w14:paraId="21BAF44C" w14:textId="77777777" w:rsidR="00807AC0" w:rsidRPr="00144251" w:rsidRDefault="00807AC0" w:rsidP="00144251">
      <w:pPr>
        <w:widowControl w:val="0"/>
      </w:pPr>
    </w:p>
    <w:p w14:paraId="3F5B7091" w14:textId="77777777" w:rsidR="00397C41" w:rsidRPr="00144251" w:rsidRDefault="00807AC0" w:rsidP="00144251">
      <w:pPr>
        <w:widowControl w:val="0"/>
      </w:pPr>
      <w:r w:rsidRPr="00144251">
        <w:t>Підстава: відпускний квиток №229 від 06.08.2025.</w:t>
      </w:r>
    </w:p>
    <w:p w14:paraId="2D9C8CE1" w14:textId="77777777" w:rsidR="00397C41" w:rsidRPr="00144251" w:rsidRDefault="00397C41" w:rsidP="00144251">
      <w:pPr>
        <w:widowControl w:val="0"/>
      </w:pPr>
    </w:p>
    <w:p w14:paraId="01D13A4D" w14:textId="31FA4950" w:rsidR="00812351" w:rsidRPr="00144251" w:rsidRDefault="00812351" w:rsidP="00144251">
      <w:pPr>
        <w:pStyle w:val="Heading2"/>
        <w:widowControl w:val="0"/>
        <w:rPr>
          <w:szCs w:val="28"/>
          <w:lang w:val="uk-UA"/>
        </w:rPr>
      </w:pPr>
      <w:r w:rsidRPr="00144251">
        <w:rPr>
          <w:szCs w:val="28"/>
          <w:lang w:val="uk-UA"/>
        </w:rPr>
        <w:t>З лікувального закладу:</w:t>
      </w:r>
    </w:p>
    <w:p w14:paraId="52B651D8" w14:textId="77777777" w:rsidR="00812351" w:rsidRPr="00144251" w:rsidRDefault="00812351" w:rsidP="00144251">
      <w:pPr>
        <w:widowControl w:val="0"/>
      </w:pPr>
    </w:p>
    <w:p w14:paraId="376EBC50" w14:textId="77777777" w:rsidR="00812351" w:rsidRPr="00144251" w:rsidRDefault="00812351" w:rsidP="00144251">
      <w:pPr>
        <w:pStyle w:val="Heading3"/>
        <w:widowControl w:val="0"/>
        <w:rPr>
          <w:lang w:val="uk-UA"/>
        </w:rPr>
      </w:pPr>
      <w:r w:rsidRPr="00144251">
        <w:rPr>
          <w:lang w:val="uk-UA"/>
        </w:rPr>
        <w:t>з Немирівської міської лікарні:</w:t>
      </w:r>
    </w:p>
    <w:p w14:paraId="2E3B28AC" w14:textId="77777777" w:rsidR="00812351" w:rsidRPr="00144251" w:rsidRDefault="00812351" w:rsidP="00144251">
      <w:pPr>
        <w:widowControl w:val="0"/>
      </w:pPr>
    </w:p>
    <w:p w14:paraId="2E941FA2" w14:textId="5DEAEBF3" w:rsidR="00812351" w:rsidRPr="00144251" w:rsidRDefault="00812351" w:rsidP="00144251">
      <w:pPr>
        <w:widowControl w:val="0"/>
      </w:pPr>
      <w:r w:rsidRPr="00144251">
        <w:t>з ''01''</w:t>
      </w:r>
      <w:r w:rsidR="00397C41" w:rsidRPr="00144251">
        <w:t> вересня</w:t>
      </w:r>
      <w:r w:rsidRPr="00144251">
        <w:t xml:space="preserve"> </w:t>
      </w:r>
      <w:r w:rsidR="00397C41" w:rsidRPr="00144251">
        <w:t>2025 року</w:t>
      </w:r>
      <w:r w:rsidRPr="00144251">
        <w:t>:</w:t>
      </w:r>
    </w:p>
    <w:p w14:paraId="038E58D4" w14:textId="77777777" w:rsidR="00812351" w:rsidRPr="00144251" w:rsidRDefault="00812351" w:rsidP="00144251">
      <w:pPr>
        <w:widowControl w:val="0"/>
      </w:pPr>
    </w:p>
    <w:p w14:paraId="06F281BB" w14:textId="51592108" w:rsidR="00812351" w:rsidRPr="00144251" w:rsidRDefault="00812351" w:rsidP="00144251">
      <w:pPr>
        <w:widowControl w:val="0"/>
      </w:pPr>
      <w:r w:rsidRPr="00144251">
        <w:t>головного сержанта за призовом по мобілізації ЗАДОРОЖНОГО Ігоря Ярославовича, сержанта-інструктора 1 навчальної роти 1 навчального батальйону школи індивідуальної підготовки. Зарахувати на котлове забезпечення в місці тимчасового розміщення особового складу, 1 навчального батальйону школи індивідуальної підготовки зі сніданку ''02''</w:t>
      </w:r>
      <w:r w:rsidR="00397C41" w:rsidRPr="00144251">
        <w:t> вересня</w:t>
      </w:r>
      <w:r w:rsidRPr="00144251">
        <w:t xml:space="preserve"> </w:t>
      </w:r>
      <w:r w:rsidR="00397C41" w:rsidRPr="00144251">
        <w:t>2025 року</w:t>
      </w:r>
      <w:r w:rsidRPr="00144251">
        <w:t>.</w:t>
      </w:r>
    </w:p>
    <w:p w14:paraId="206785B4" w14:textId="77777777" w:rsidR="00812351" w:rsidRPr="00144251" w:rsidRDefault="00812351" w:rsidP="00144251">
      <w:pPr>
        <w:widowControl w:val="0"/>
      </w:pPr>
    </w:p>
    <w:p w14:paraId="3E8108A8" w14:textId="14F651F5" w:rsidR="00812351" w:rsidRPr="00144251" w:rsidRDefault="00812351" w:rsidP="00144251">
      <w:pPr>
        <w:widowControl w:val="0"/>
      </w:pPr>
      <w:r w:rsidRPr="00144251">
        <w:t xml:space="preserve">Підстава: </w:t>
      </w:r>
      <w:r w:rsidR="00A06F04" w:rsidRPr="00144251">
        <w:t>виписний епікриз із медичної картки стаціонарного хворого №5612/1104(В)</w:t>
      </w:r>
      <w:r w:rsidRPr="00144251">
        <w:t>.</w:t>
      </w:r>
    </w:p>
    <w:p w14:paraId="7735ECB2" w14:textId="77777777" w:rsidR="00812351" w:rsidRPr="00144251" w:rsidRDefault="00812351" w:rsidP="00144251">
      <w:pPr>
        <w:widowControl w:val="0"/>
      </w:pPr>
    </w:p>
    <w:p w14:paraId="35DC7D80" w14:textId="357412B9" w:rsidR="00CA2D6B" w:rsidRPr="00144251" w:rsidRDefault="00CA2D6B" w:rsidP="00144251">
      <w:pPr>
        <w:pStyle w:val="Heading3"/>
        <w:widowControl w:val="0"/>
        <w:rPr>
          <w:lang w:val="uk-UA"/>
        </w:rPr>
      </w:pPr>
      <w:r w:rsidRPr="00144251">
        <w:rPr>
          <w:lang w:val="uk-UA"/>
        </w:rPr>
        <w:t>з Ладижинської міської лікарні:</w:t>
      </w:r>
    </w:p>
    <w:p w14:paraId="66C7637A" w14:textId="77777777" w:rsidR="00CA2D6B" w:rsidRPr="00144251" w:rsidRDefault="00CA2D6B" w:rsidP="00144251">
      <w:pPr>
        <w:widowControl w:val="0"/>
      </w:pPr>
    </w:p>
    <w:p w14:paraId="0A402035" w14:textId="5041379C" w:rsidR="00CA2D6B" w:rsidRPr="00144251" w:rsidRDefault="00CA2D6B" w:rsidP="00144251">
      <w:pPr>
        <w:widowControl w:val="0"/>
      </w:pPr>
      <w:r w:rsidRPr="00144251">
        <w:t>з ''01''</w:t>
      </w:r>
      <w:r w:rsidR="00397C41" w:rsidRPr="00144251">
        <w:t> вересня</w:t>
      </w:r>
      <w:r w:rsidRPr="00144251">
        <w:t xml:space="preserve"> </w:t>
      </w:r>
      <w:r w:rsidR="00397C41" w:rsidRPr="00144251">
        <w:t>2025 року</w:t>
      </w:r>
      <w:r w:rsidRPr="00144251">
        <w:t>:</w:t>
      </w:r>
    </w:p>
    <w:p w14:paraId="59203F69" w14:textId="77777777" w:rsidR="00CA2D6B" w:rsidRPr="00144251" w:rsidRDefault="00CA2D6B" w:rsidP="00144251">
      <w:pPr>
        <w:widowControl w:val="0"/>
      </w:pPr>
    </w:p>
    <w:p w14:paraId="452D74CA" w14:textId="3167F6D1" w:rsidR="00CA2D6B" w:rsidRPr="00144251" w:rsidRDefault="00CA2D6B" w:rsidP="00144251">
      <w:pPr>
        <w:widowControl w:val="0"/>
      </w:pPr>
      <w:r w:rsidRPr="00144251">
        <w:t>солдата за призовом по мобілізації КОЧИНА Андрія Вікторовича, курсанта навчального взводу навчальної роти 3 навчального батальйону школи індивідуальної підготовки.</w:t>
      </w:r>
    </w:p>
    <w:p w14:paraId="7BE63475" w14:textId="77777777" w:rsidR="00CA2D6B" w:rsidRPr="00144251" w:rsidRDefault="00CA2D6B" w:rsidP="00144251">
      <w:pPr>
        <w:widowControl w:val="0"/>
      </w:pPr>
    </w:p>
    <w:p w14:paraId="49776CDB" w14:textId="3A9A9825" w:rsidR="00CA2D6B" w:rsidRPr="00144251" w:rsidRDefault="00CA2D6B" w:rsidP="00144251">
      <w:pPr>
        <w:widowControl w:val="0"/>
      </w:pPr>
      <w:r w:rsidRPr="00144251">
        <w:t>Підстава: виписний епікриз №3750 від 01.09.2025, рапорт майора КОТИКА О.Д. №16969 від 01.09.2025.</w:t>
      </w:r>
    </w:p>
    <w:p w14:paraId="0597ED3F" w14:textId="77777777" w:rsidR="00CA2D6B" w:rsidRPr="00144251" w:rsidRDefault="00CA2D6B" w:rsidP="00144251">
      <w:pPr>
        <w:widowControl w:val="0"/>
      </w:pPr>
    </w:p>
    <w:p w14:paraId="30753BA4" w14:textId="57CB859A" w:rsidR="00CA2D6B" w:rsidRPr="00144251" w:rsidRDefault="00CA2D6B" w:rsidP="00144251">
      <w:pPr>
        <w:widowControl w:val="0"/>
      </w:pPr>
      <w:r w:rsidRPr="00144251">
        <w:t>молодшого сержанта за призовом по мобілізації ПОЧТАРА Валерія Станіславовича, курсанта навчального взводу навчальної роти 3 навчального батальйону школи індивідуальної підготовки.</w:t>
      </w:r>
    </w:p>
    <w:p w14:paraId="1C7DCD6F" w14:textId="77777777" w:rsidR="00CA2D6B" w:rsidRPr="00144251" w:rsidRDefault="00CA2D6B" w:rsidP="00144251">
      <w:pPr>
        <w:widowControl w:val="0"/>
      </w:pPr>
    </w:p>
    <w:p w14:paraId="213EE069" w14:textId="70D97A71" w:rsidR="00CA2D6B" w:rsidRPr="00144251" w:rsidRDefault="00CA2D6B" w:rsidP="00144251">
      <w:pPr>
        <w:widowControl w:val="0"/>
      </w:pPr>
      <w:r w:rsidRPr="00144251">
        <w:t>Підстава: виписний епікриз №3794 від 01.09.2025, рапорт майора КОТИКА О.Д. №16969 від 01.09.2025.</w:t>
      </w:r>
    </w:p>
    <w:p w14:paraId="7557C7E3" w14:textId="77777777" w:rsidR="00CA2D6B" w:rsidRPr="00144251" w:rsidRDefault="00CA2D6B" w:rsidP="00144251">
      <w:pPr>
        <w:widowControl w:val="0"/>
      </w:pPr>
    </w:p>
    <w:p w14:paraId="45A1CE69" w14:textId="4D51C549" w:rsidR="00297430" w:rsidRPr="00144251" w:rsidRDefault="00297430" w:rsidP="00144251">
      <w:pPr>
        <w:pStyle w:val="Heading3"/>
        <w:widowControl w:val="0"/>
        <w:rPr>
          <w:lang w:val="uk-UA"/>
        </w:rPr>
      </w:pPr>
      <w:r w:rsidRPr="00144251">
        <w:rPr>
          <w:lang w:val="uk-UA"/>
        </w:rPr>
        <w:t>з приватної виробничої фірми «Ацинус»:</w:t>
      </w:r>
    </w:p>
    <w:p w14:paraId="6B786730" w14:textId="77777777" w:rsidR="00297430" w:rsidRPr="00144251" w:rsidRDefault="00297430" w:rsidP="00144251">
      <w:pPr>
        <w:widowControl w:val="0"/>
      </w:pPr>
    </w:p>
    <w:p w14:paraId="051B7C80" w14:textId="0B4CE1E7" w:rsidR="00297430" w:rsidRPr="00144251" w:rsidRDefault="00297430" w:rsidP="00144251">
      <w:pPr>
        <w:widowControl w:val="0"/>
      </w:pPr>
      <w:r w:rsidRPr="00144251">
        <w:t>з ''01''</w:t>
      </w:r>
      <w:r w:rsidR="00397C41" w:rsidRPr="00144251">
        <w:t> вересня</w:t>
      </w:r>
      <w:r w:rsidRPr="00144251">
        <w:t xml:space="preserve"> </w:t>
      </w:r>
      <w:r w:rsidR="00397C41" w:rsidRPr="00144251">
        <w:t>2025 року</w:t>
      </w:r>
      <w:r w:rsidRPr="00144251">
        <w:t>:</w:t>
      </w:r>
    </w:p>
    <w:p w14:paraId="0A83E8E2" w14:textId="77777777" w:rsidR="00297430" w:rsidRPr="00144251" w:rsidRDefault="00297430" w:rsidP="00144251">
      <w:pPr>
        <w:widowControl w:val="0"/>
      </w:pPr>
    </w:p>
    <w:p w14:paraId="0189EA4A" w14:textId="67924AB8" w:rsidR="00297430" w:rsidRPr="00144251" w:rsidRDefault="00297430" w:rsidP="00144251">
      <w:pPr>
        <w:widowControl w:val="0"/>
      </w:pPr>
      <w:r w:rsidRPr="00144251">
        <w:t>молодшого сержанта за призовом по мобілізації СМУТКА Володимира Петровича, курсанта навчального взводу навчальної роти 3 навчального батальйону школи індивідуальної підготовки, зарахувати на котлове забезпечення в місці тимчасового розміщення особового складу, 3 навчального батальйону школи індивідуальної підготовки</w:t>
      </w:r>
      <w:r w:rsidR="00397C41" w:rsidRPr="00144251">
        <w:t xml:space="preserve"> зі сніданку</w:t>
      </w:r>
      <w:r w:rsidRPr="00144251">
        <w:t xml:space="preserve"> ''02''</w:t>
      </w:r>
      <w:r w:rsidR="00397C41" w:rsidRPr="00144251">
        <w:t> вересня</w:t>
      </w:r>
      <w:r w:rsidRPr="00144251">
        <w:t xml:space="preserve"> </w:t>
      </w:r>
      <w:r w:rsidR="00397C41" w:rsidRPr="00144251">
        <w:t>2025 року</w:t>
      </w:r>
      <w:r w:rsidRPr="00144251">
        <w:t>.</w:t>
      </w:r>
    </w:p>
    <w:p w14:paraId="22EDD79A" w14:textId="77777777" w:rsidR="00297430" w:rsidRPr="00144251" w:rsidRDefault="00297430" w:rsidP="00144251">
      <w:pPr>
        <w:widowControl w:val="0"/>
      </w:pPr>
    </w:p>
    <w:p w14:paraId="1974E3B3" w14:textId="77777777" w:rsidR="00297430" w:rsidRPr="00144251" w:rsidRDefault="00297430" w:rsidP="00144251">
      <w:pPr>
        <w:widowControl w:val="0"/>
      </w:pPr>
      <w:r w:rsidRPr="00144251">
        <w:t>Підстава: виписний епікриз №2043 від 01.09.2025, рапорт майора ПІСТОЛЯ А.С. №16978 від 01.09.2025.</w:t>
      </w:r>
    </w:p>
    <w:p w14:paraId="34522862" w14:textId="77777777" w:rsidR="00297430" w:rsidRPr="00144251" w:rsidRDefault="00297430" w:rsidP="00144251">
      <w:pPr>
        <w:widowControl w:val="0"/>
      </w:pPr>
    </w:p>
    <w:p w14:paraId="4BE590E7" w14:textId="7353C8CA" w:rsidR="006D0439" w:rsidRPr="00144251" w:rsidRDefault="006D0439" w:rsidP="00144251">
      <w:pPr>
        <w:pStyle w:val="Heading3"/>
        <w:widowControl w:val="0"/>
        <w:rPr>
          <w:lang w:val="uk-UA"/>
        </w:rPr>
      </w:pPr>
      <w:r w:rsidRPr="00144251">
        <w:rPr>
          <w:lang w:val="uk-UA"/>
        </w:rPr>
        <w:t>з Бершадської окружної лікарні інтенсивного лікування:</w:t>
      </w:r>
    </w:p>
    <w:p w14:paraId="40F4D133" w14:textId="77777777" w:rsidR="006D0439" w:rsidRPr="00144251" w:rsidRDefault="006D0439" w:rsidP="00144251">
      <w:pPr>
        <w:widowControl w:val="0"/>
      </w:pPr>
    </w:p>
    <w:p w14:paraId="0B0A5EDB" w14:textId="2FAFD000" w:rsidR="006D0439" w:rsidRPr="00144251" w:rsidRDefault="006D0439" w:rsidP="00144251">
      <w:pPr>
        <w:widowControl w:val="0"/>
      </w:pPr>
      <w:r w:rsidRPr="00144251">
        <w:t>з ''01''</w:t>
      </w:r>
      <w:r w:rsidR="00397C41" w:rsidRPr="00144251">
        <w:t> вересня</w:t>
      </w:r>
      <w:r w:rsidRPr="00144251">
        <w:t xml:space="preserve"> </w:t>
      </w:r>
      <w:r w:rsidR="00397C41" w:rsidRPr="00144251">
        <w:t>2025 року</w:t>
      </w:r>
      <w:r w:rsidRPr="00144251">
        <w:t>:</w:t>
      </w:r>
    </w:p>
    <w:p w14:paraId="27E5BC6B" w14:textId="77777777" w:rsidR="006D0439" w:rsidRPr="00144251" w:rsidRDefault="006D0439" w:rsidP="00144251">
      <w:pPr>
        <w:widowControl w:val="0"/>
      </w:pPr>
    </w:p>
    <w:p w14:paraId="337A2BF0" w14:textId="030B8DDA" w:rsidR="006D0439" w:rsidRPr="00144251" w:rsidRDefault="006D0439" w:rsidP="00144251">
      <w:pPr>
        <w:widowControl w:val="0"/>
      </w:pPr>
      <w:r w:rsidRPr="00144251">
        <w:t>солдата за призовом по мобілізації ДУДЧЕНКА Дмитра Сергійовича, курсанта навчального взводу навчальної роти 2 навчального батальйону школи індивідуальної підготовки, зарахувати на котлове забезпечення в місці тимчасового розміщення особового складу, 2 навчального батальйону школи індивідуальної підготовки</w:t>
      </w:r>
      <w:r w:rsidR="00397C41" w:rsidRPr="00144251">
        <w:t xml:space="preserve"> зі сніданку</w:t>
      </w:r>
      <w:r w:rsidRPr="00144251">
        <w:t xml:space="preserve"> ''02''</w:t>
      </w:r>
      <w:r w:rsidR="00397C41" w:rsidRPr="00144251">
        <w:t> вересня</w:t>
      </w:r>
      <w:r w:rsidRPr="00144251">
        <w:t xml:space="preserve"> </w:t>
      </w:r>
      <w:r w:rsidR="00397C41" w:rsidRPr="00144251">
        <w:t>2025 року</w:t>
      </w:r>
      <w:r w:rsidRPr="00144251">
        <w:t>.</w:t>
      </w:r>
    </w:p>
    <w:p w14:paraId="70F47292" w14:textId="77777777" w:rsidR="006D0439" w:rsidRPr="00144251" w:rsidRDefault="006D0439" w:rsidP="00144251">
      <w:pPr>
        <w:widowControl w:val="0"/>
      </w:pPr>
    </w:p>
    <w:p w14:paraId="6CDC49D1" w14:textId="77777777" w:rsidR="006D0439" w:rsidRPr="00144251" w:rsidRDefault="006D0439" w:rsidP="00144251">
      <w:pPr>
        <w:widowControl w:val="0"/>
      </w:pPr>
      <w:r w:rsidRPr="00144251">
        <w:t>Підстава: виписний епікриз №8507 від 01.09.2025, рапорт підполковника ФАСІЯ Д.М. №16981 від 01.09.2025.</w:t>
      </w:r>
    </w:p>
    <w:p w14:paraId="5A08BDA7" w14:textId="77777777" w:rsidR="006D0439" w:rsidRPr="00144251" w:rsidRDefault="006D0439" w:rsidP="00144251">
      <w:pPr>
        <w:widowControl w:val="0"/>
      </w:pPr>
    </w:p>
    <w:p w14:paraId="1C608AB5" w14:textId="54087B6F" w:rsidR="006D0439" w:rsidRPr="00144251" w:rsidRDefault="006D0439" w:rsidP="00144251">
      <w:pPr>
        <w:widowControl w:val="0"/>
      </w:pPr>
      <w:r w:rsidRPr="00144251">
        <w:t>солдата за призовом по мобілізації КОВАЛЯ Юрія Миколайовича, курсанта навчального взводу навчальної роти 2 навчального батальйону школи індивідуальної підготовки, зарахувати на котлове забезпечення в місці тимчасового розміщення особового складу, 2 навчального батальйону школи індивідуальної підготовки</w:t>
      </w:r>
      <w:r w:rsidR="00397C41" w:rsidRPr="00144251">
        <w:t xml:space="preserve"> зі сніданку</w:t>
      </w:r>
      <w:r w:rsidRPr="00144251">
        <w:t xml:space="preserve"> ''02''</w:t>
      </w:r>
      <w:r w:rsidR="00397C41" w:rsidRPr="00144251">
        <w:t> вересня</w:t>
      </w:r>
      <w:r w:rsidRPr="00144251">
        <w:t xml:space="preserve"> </w:t>
      </w:r>
      <w:r w:rsidR="00397C41" w:rsidRPr="00144251">
        <w:t>2025 року</w:t>
      </w:r>
      <w:r w:rsidRPr="00144251">
        <w:t>.</w:t>
      </w:r>
    </w:p>
    <w:p w14:paraId="3EB60FD4" w14:textId="77777777" w:rsidR="006D0439" w:rsidRPr="00144251" w:rsidRDefault="006D0439" w:rsidP="00144251">
      <w:pPr>
        <w:widowControl w:val="0"/>
      </w:pPr>
    </w:p>
    <w:p w14:paraId="698A1C31" w14:textId="77777777" w:rsidR="006D0439" w:rsidRPr="00144251" w:rsidRDefault="006D0439" w:rsidP="00144251">
      <w:pPr>
        <w:widowControl w:val="0"/>
      </w:pPr>
      <w:r w:rsidRPr="00144251">
        <w:t>Підстава: виписний епікриз №8418 від 01.09.2025, рапорт підполковника ФАСІЯ Д.М. №16981 від 01.09.2025.</w:t>
      </w:r>
    </w:p>
    <w:p w14:paraId="72687E61" w14:textId="77777777" w:rsidR="006D0439" w:rsidRPr="00144251" w:rsidRDefault="006D0439" w:rsidP="00144251">
      <w:pPr>
        <w:widowControl w:val="0"/>
      </w:pPr>
    </w:p>
    <w:p w14:paraId="2DC555BC" w14:textId="5A54DD26" w:rsidR="006D0439" w:rsidRPr="00144251" w:rsidRDefault="006D0439" w:rsidP="00144251">
      <w:pPr>
        <w:widowControl w:val="0"/>
      </w:pPr>
      <w:r w:rsidRPr="00144251">
        <w:t>солдата за призовом по мобілізації БІБКА Олександра Ігоровича, курсанта навчального взводу навчальної роти 2 навчального батальйону школи індивідуальної підготовки, зарахувати на котлове забезпечення в місці тимчасового розміщення особового складу, 2 навчального батальйону школи індивідуальної підготовки</w:t>
      </w:r>
      <w:r w:rsidR="00397C41" w:rsidRPr="00144251">
        <w:t xml:space="preserve"> зі сніданку</w:t>
      </w:r>
      <w:r w:rsidRPr="00144251">
        <w:t xml:space="preserve"> ''02''</w:t>
      </w:r>
      <w:r w:rsidR="00397C41" w:rsidRPr="00144251">
        <w:t> вересня</w:t>
      </w:r>
      <w:r w:rsidRPr="00144251">
        <w:t xml:space="preserve"> </w:t>
      </w:r>
      <w:r w:rsidR="00397C41" w:rsidRPr="00144251">
        <w:t>2025 року</w:t>
      </w:r>
      <w:r w:rsidRPr="00144251">
        <w:t>.</w:t>
      </w:r>
    </w:p>
    <w:p w14:paraId="0676E8F0" w14:textId="77777777" w:rsidR="006D0439" w:rsidRPr="00144251" w:rsidRDefault="006D0439" w:rsidP="00144251">
      <w:pPr>
        <w:widowControl w:val="0"/>
      </w:pPr>
    </w:p>
    <w:p w14:paraId="1AD2F849" w14:textId="77777777" w:rsidR="006D0439" w:rsidRPr="00144251" w:rsidRDefault="006D0439" w:rsidP="00144251">
      <w:pPr>
        <w:widowControl w:val="0"/>
      </w:pPr>
      <w:r w:rsidRPr="00144251">
        <w:t>Підстава: виписний епікриз №8506 від 01.09.2025, рапорт підполковника ФАСІЯ Д.М. №16981 від 01.09.2025.</w:t>
      </w:r>
    </w:p>
    <w:p w14:paraId="2A8BCBBB" w14:textId="77777777" w:rsidR="006D0439" w:rsidRPr="00144251" w:rsidRDefault="006D0439" w:rsidP="00144251">
      <w:pPr>
        <w:widowControl w:val="0"/>
      </w:pPr>
    </w:p>
    <w:p w14:paraId="50139C26" w14:textId="2ABB73AE" w:rsidR="006D0439" w:rsidRPr="00144251" w:rsidRDefault="006D0439" w:rsidP="00144251">
      <w:pPr>
        <w:widowControl w:val="0"/>
      </w:pPr>
      <w:r w:rsidRPr="00144251">
        <w:t>солдата за призовом по мобілізації БАРАНОВА Олега Валентиновича, курсанта навчального взводу навчальної роти 2 навчального батальйону школи індивідуальної підготовки, зарахувати на котлове забезпечення в місці тимчасового розміщення особового складу, 2 навчального батальйону школи індивідуальної підготовки</w:t>
      </w:r>
      <w:r w:rsidR="00397C41" w:rsidRPr="00144251">
        <w:t xml:space="preserve"> зі сніданку</w:t>
      </w:r>
      <w:r w:rsidRPr="00144251">
        <w:t xml:space="preserve"> ''02''</w:t>
      </w:r>
      <w:r w:rsidR="00397C41" w:rsidRPr="00144251">
        <w:t> вересня</w:t>
      </w:r>
      <w:r w:rsidRPr="00144251">
        <w:t xml:space="preserve"> </w:t>
      </w:r>
      <w:r w:rsidR="00397C41" w:rsidRPr="00144251">
        <w:t>2025 року</w:t>
      </w:r>
      <w:r w:rsidRPr="00144251">
        <w:t>.</w:t>
      </w:r>
    </w:p>
    <w:p w14:paraId="1B5A4821" w14:textId="77777777" w:rsidR="006D0439" w:rsidRPr="00144251" w:rsidRDefault="006D0439" w:rsidP="00144251">
      <w:pPr>
        <w:widowControl w:val="0"/>
      </w:pPr>
    </w:p>
    <w:p w14:paraId="718DEA29" w14:textId="77777777" w:rsidR="006D0439" w:rsidRPr="00144251" w:rsidRDefault="006D0439" w:rsidP="00144251">
      <w:pPr>
        <w:widowControl w:val="0"/>
      </w:pPr>
      <w:r w:rsidRPr="00144251">
        <w:t>Підстава: виписний епікриз №8425 від 01.09.2025, рапорт підполковника ФАСІЯ Д.М. №16981 від 01.09.2025.</w:t>
      </w:r>
    </w:p>
    <w:p w14:paraId="6C5D0E5E" w14:textId="77777777" w:rsidR="006D0439" w:rsidRPr="00144251" w:rsidRDefault="006D0439" w:rsidP="00144251">
      <w:pPr>
        <w:widowControl w:val="0"/>
      </w:pPr>
    </w:p>
    <w:p w14:paraId="48FD2682" w14:textId="7C38F69E" w:rsidR="006D0439" w:rsidRPr="00144251" w:rsidRDefault="006D0439" w:rsidP="00144251">
      <w:pPr>
        <w:widowControl w:val="0"/>
      </w:pPr>
      <w:r w:rsidRPr="00144251">
        <w:t>солдата за призовом по мобілізації АНІСІМОВА Миколу Юрійовича, курсанта навчального взводу навчальної роти 2 навчального батальйону школи індивідуальної підготовки, зарахувати на котлове забезпечення в місці тимчасового розміщення особового складу, 2 навчального батальйону школи індивідуальної підготовки</w:t>
      </w:r>
      <w:r w:rsidR="00397C41" w:rsidRPr="00144251">
        <w:t xml:space="preserve"> зі сніданку</w:t>
      </w:r>
      <w:r w:rsidRPr="00144251">
        <w:t xml:space="preserve"> ''02''</w:t>
      </w:r>
      <w:r w:rsidR="00397C41" w:rsidRPr="00144251">
        <w:t> вересня</w:t>
      </w:r>
      <w:r w:rsidRPr="00144251">
        <w:t xml:space="preserve"> </w:t>
      </w:r>
      <w:r w:rsidR="00397C41" w:rsidRPr="00144251">
        <w:t>2025 року</w:t>
      </w:r>
      <w:r w:rsidRPr="00144251">
        <w:t>.</w:t>
      </w:r>
    </w:p>
    <w:p w14:paraId="32BB1488" w14:textId="77777777" w:rsidR="006D0439" w:rsidRPr="00144251" w:rsidRDefault="006D0439" w:rsidP="00144251">
      <w:pPr>
        <w:widowControl w:val="0"/>
      </w:pPr>
    </w:p>
    <w:p w14:paraId="4E0F6DF0" w14:textId="1FFB2F48" w:rsidR="006D0439" w:rsidRPr="00144251" w:rsidRDefault="006D0439" w:rsidP="00144251">
      <w:pPr>
        <w:widowControl w:val="0"/>
      </w:pPr>
      <w:r w:rsidRPr="00144251">
        <w:t>Підстава: виписний епікриз від 01.09.2025, рапорт підполковника ФАСІЯ Д.М. №16981 від 01.09.2025.</w:t>
      </w:r>
    </w:p>
    <w:p w14:paraId="40F9636F" w14:textId="77777777" w:rsidR="006D0439" w:rsidRPr="00144251" w:rsidRDefault="006D0439" w:rsidP="00144251">
      <w:pPr>
        <w:widowControl w:val="0"/>
      </w:pPr>
    </w:p>
    <w:p w14:paraId="3A686B99" w14:textId="085C71A1" w:rsidR="006D0439" w:rsidRPr="00144251" w:rsidRDefault="006D0439" w:rsidP="00144251">
      <w:pPr>
        <w:widowControl w:val="0"/>
      </w:pPr>
      <w:r w:rsidRPr="00144251">
        <w:t>солдата за призовом по мобілізації САВИЦЬКОГО Юрія Сергійовича, курсанта навчального взводу навчальної роти 2 навчального батальйону школи індивідуальної підготовки, зарахувати на котлове забезпечення в місці тимчасового розміщення особового складу, 2 навчального батальйону школи індивідуальної підготовки</w:t>
      </w:r>
      <w:r w:rsidR="00397C41" w:rsidRPr="00144251">
        <w:t xml:space="preserve"> зі сніданку</w:t>
      </w:r>
      <w:r w:rsidRPr="00144251">
        <w:t xml:space="preserve"> ''02''</w:t>
      </w:r>
      <w:r w:rsidR="00397C41" w:rsidRPr="00144251">
        <w:t> вересня</w:t>
      </w:r>
      <w:r w:rsidRPr="00144251">
        <w:t xml:space="preserve"> </w:t>
      </w:r>
      <w:r w:rsidR="00397C41" w:rsidRPr="00144251">
        <w:t>2025 року</w:t>
      </w:r>
      <w:r w:rsidRPr="00144251">
        <w:t>.</w:t>
      </w:r>
    </w:p>
    <w:p w14:paraId="52F490FE" w14:textId="77777777" w:rsidR="006D0439" w:rsidRPr="00144251" w:rsidRDefault="006D0439" w:rsidP="00144251">
      <w:pPr>
        <w:widowControl w:val="0"/>
      </w:pPr>
    </w:p>
    <w:p w14:paraId="0B6B33E6" w14:textId="77777777" w:rsidR="006D0439" w:rsidRPr="00144251" w:rsidRDefault="006D0439" w:rsidP="00144251">
      <w:pPr>
        <w:widowControl w:val="0"/>
      </w:pPr>
      <w:r w:rsidRPr="00144251">
        <w:t>Підстава: виписний епікриз №8271 від 01.09.2025, рапорт підполковника ФАСІЯ Д.М. №16981 від 01.09.2025.</w:t>
      </w:r>
    </w:p>
    <w:p w14:paraId="2AB2A6F1" w14:textId="77777777" w:rsidR="006D0439" w:rsidRPr="00144251" w:rsidRDefault="006D0439" w:rsidP="00144251">
      <w:pPr>
        <w:widowControl w:val="0"/>
      </w:pPr>
    </w:p>
    <w:p w14:paraId="22BB41B8" w14:textId="0D64DB3A" w:rsidR="006D0439" w:rsidRPr="00144251" w:rsidRDefault="006D0439" w:rsidP="00144251">
      <w:pPr>
        <w:widowControl w:val="0"/>
      </w:pPr>
      <w:r w:rsidRPr="00144251">
        <w:t>солдата за призовом по мобілізації МЯГЧЕНКА Романа Володимировича, курсанта навчального взводу навчальної роти 2 навчального батальйону школи індивідуальної підготовки, зарахувати на котлове забезпечення в місці тимчасового розміщення особового складу, 2 навчального батальйону школи індивідуальної підготовки</w:t>
      </w:r>
      <w:r w:rsidR="00397C41" w:rsidRPr="00144251">
        <w:t xml:space="preserve"> зі сніданку</w:t>
      </w:r>
      <w:r w:rsidRPr="00144251">
        <w:t xml:space="preserve"> ''02''</w:t>
      </w:r>
      <w:r w:rsidR="00397C41" w:rsidRPr="00144251">
        <w:t> вересня</w:t>
      </w:r>
      <w:r w:rsidRPr="00144251">
        <w:t xml:space="preserve"> </w:t>
      </w:r>
      <w:r w:rsidR="00397C41" w:rsidRPr="00144251">
        <w:t>2025 року</w:t>
      </w:r>
      <w:r w:rsidRPr="00144251">
        <w:t>.</w:t>
      </w:r>
    </w:p>
    <w:p w14:paraId="04D50557" w14:textId="77777777" w:rsidR="006D0439" w:rsidRPr="00144251" w:rsidRDefault="006D0439" w:rsidP="00144251">
      <w:pPr>
        <w:widowControl w:val="0"/>
      </w:pPr>
    </w:p>
    <w:p w14:paraId="7B3A97BE" w14:textId="77777777" w:rsidR="006D0439" w:rsidRPr="00144251" w:rsidRDefault="006D0439" w:rsidP="00144251">
      <w:pPr>
        <w:widowControl w:val="0"/>
      </w:pPr>
      <w:r w:rsidRPr="00144251">
        <w:t>Підстава: виписний епікриз №8505 від 01.09.2025, рапорт підполковника ФАСІЯ Д.М. №16981 від 01.09.2025.</w:t>
      </w:r>
    </w:p>
    <w:p w14:paraId="11DC5C9F" w14:textId="77777777" w:rsidR="006D0439" w:rsidRPr="00144251" w:rsidRDefault="006D0439" w:rsidP="00144251">
      <w:pPr>
        <w:widowControl w:val="0"/>
      </w:pPr>
    </w:p>
    <w:p w14:paraId="4DD9F855" w14:textId="7C987F4C" w:rsidR="006D0439" w:rsidRPr="00144251" w:rsidRDefault="006D0439" w:rsidP="00144251">
      <w:pPr>
        <w:widowControl w:val="0"/>
      </w:pPr>
      <w:r w:rsidRPr="00144251">
        <w:t>солдата за призовом по мобілізації ГУРУ Станіслава Григоровича, курсанта навчального взводу навчальної роти 2 навчального батальйону школи індивідуальної підготовки, зарахувати на котлове забезпечення в місці тимчасового розміщення особового складу, 2 навчального батальйону школи індивідуальної підготовки</w:t>
      </w:r>
      <w:r w:rsidR="00397C41" w:rsidRPr="00144251">
        <w:t xml:space="preserve"> зі сніданку</w:t>
      </w:r>
      <w:r w:rsidRPr="00144251">
        <w:t xml:space="preserve"> ''02''</w:t>
      </w:r>
      <w:r w:rsidR="00397C41" w:rsidRPr="00144251">
        <w:t> вересня</w:t>
      </w:r>
      <w:r w:rsidRPr="00144251">
        <w:t xml:space="preserve"> </w:t>
      </w:r>
      <w:r w:rsidR="00397C41" w:rsidRPr="00144251">
        <w:t>2025 року</w:t>
      </w:r>
      <w:r w:rsidRPr="00144251">
        <w:t>.</w:t>
      </w:r>
    </w:p>
    <w:p w14:paraId="3E18B40A" w14:textId="77777777" w:rsidR="006D0439" w:rsidRPr="00144251" w:rsidRDefault="006D0439" w:rsidP="00144251">
      <w:pPr>
        <w:widowControl w:val="0"/>
      </w:pPr>
    </w:p>
    <w:p w14:paraId="54BFB155" w14:textId="5E6BB80E" w:rsidR="006D0439" w:rsidRPr="00144251" w:rsidRDefault="006D0439" w:rsidP="00144251">
      <w:pPr>
        <w:widowControl w:val="0"/>
      </w:pPr>
      <w:r w:rsidRPr="00144251">
        <w:t>Підстава: виписний епікриз</w:t>
      </w:r>
      <w:r w:rsidR="00397C41" w:rsidRPr="00144251">
        <w:t xml:space="preserve"> </w:t>
      </w:r>
      <w:r w:rsidRPr="00144251">
        <w:t>від 01.09.2025, рапорт підполковника ФАСІЯ Д.М. №16981 від 01.09.2025.</w:t>
      </w:r>
    </w:p>
    <w:p w14:paraId="51913623" w14:textId="77777777" w:rsidR="00705978" w:rsidRPr="00144251" w:rsidRDefault="00705978" w:rsidP="00144251">
      <w:pPr>
        <w:widowControl w:val="0"/>
      </w:pPr>
    </w:p>
    <w:p w14:paraId="162683B1" w14:textId="77777777" w:rsidR="005B18F0" w:rsidRPr="00144251" w:rsidRDefault="005B18F0" w:rsidP="00144251">
      <w:pPr>
        <w:pStyle w:val="Heading3"/>
        <w:widowControl w:val="0"/>
        <w:rPr>
          <w:lang w:val="uk-UA"/>
        </w:rPr>
      </w:pPr>
      <w:r w:rsidRPr="00144251">
        <w:rPr>
          <w:lang w:val="uk-UA"/>
        </w:rPr>
        <w:t>з Миколаївського обласного клінічного госпіталя ветеранів війни:</w:t>
      </w:r>
    </w:p>
    <w:p w14:paraId="5E96E95A" w14:textId="77777777" w:rsidR="005B18F0" w:rsidRPr="00144251" w:rsidRDefault="005B18F0" w:rsidP="00144251">
      <w:pPr>
        <w:widowControl w:val="0"/>
      </w:pPr>
    </w:p>
    <w:p w14:paraId="5E83098B" w14:textId="16394D57" w:rsidR="005B18F0" w:rsidRPr="00144251" w:rsidRDefault="005B18F0" w:rsidP="00144251">
      <w:pPr>
        <w:widowControl w:val="0"/>
      </w:pPr>
      <w:r w:rsidRPr="00144251">
        <w:t>з ''01''</w:t>
      </w:r>
      <w:r w:rsidR="00397C41" w:rsidRPr="00144251">
        <w:t> вересня</w:t>
      </w:r>
      <w:r w:rsidRPr="00144251">
        <w:t xml:space="preserve"> </w:t>
      </w:r>
      <w:r w:rsidR="00397C41" w:rsidRPr="00144251">
        <w:t>2025 року</w:t>
      </w:r>
      <w:r w:rsidRPr="00144251">
        <w:t>:</w:t>
      </w:r>
    </w:p>
    <w:p w14:paraId="64121041" w14:textId="77777777" w:rsidR="005B18F0" w:rsidRPr="00144251" w:rsidRDefault="005B18F0" w:rsidP="00144251">
      <w:pPr>
        <w:widowControl w:val="0"/>
      </w:pPr>
    </w:p>
    <w:p w14:paraId="240689FF" w14:textId="7BD4D833" w:rsidR="005B18F0" w:rsidRPr="00144251" w:rsidRDefault="005B18F0" w:rsidP="00144251">
      <w:pPr>
        <w:widowControl w:val="0"/>
      </w:pPr>
      <w:r w:rsidRPr="00144251">
        <w:t>сержанта КОШЕЛЕВА Віталія Андрійовича, інструктора відділення підготовки загальновійськових підрозділів відділу підготовки загальновійськових та танкових підрозділів центру підготовки підрозділів. Зарахувати на котлове забезпечення частини зі сніданку ''02''</w:t>
      </w:r>
      <w:r w:rsidR="00397C41" w:rsidRPr="00144251">
        <w:t> вересня</w:t>
      </w:r>
      <w:r w:rsidRPr="00144251">
        <w:t xml:space="preserve"> </w:t>
      </w:r>
      <w:r w:rsidR="00397C41" w:rsidRPr="00144251">
        <w:t>2025 року</w:t>
      </w:r>
      <w:r w:rsidRPr="00144251">
        <w:t>.</w:t>
      </w:r>
    </w:p>
    <w:p w14:paraId="29E8C332" w14:textId="77777777" w:rsidR="005B18F0" w:rsidRPr="00144251" w:rsidRDefault="005B18F0" w:rsidP="00144251">
      <w:pPr>
        <w:widowControl w:val="0"/>
      </w:pPr>
    </w:p>
    <w:p w14:paraId="47E9826F" w14:textId="77777777" w:rsidR="00397C41" w:rsidRPr="00144251" w:rsidRDefault="005B18F0" w:rsidP="00144251">
      <w:pPr>
        <w:widowControl w:val="0"/>
      </w:pPr>
      <w:r w:rsidRPr="00144251">
        <w:t>Підстава: рапорт підполковника БУХТІЯРОВА О.Л. №</w:t>
      </w:r>
      <w:r w:rsidR="003A1E15" w:rsidRPr="00144251">
        <w:t>17060</w:t>
      </w:r>
      <w:r w:rsidRPr="00144251">
        <w:t xml:space="preserve"> від </w:t>
      </w:r>
      <w:r w:rsidR="003A1E15" w:rsidRPr="00144251">
        <w:t>01</w:t>
      </w:r>
      <w:r w:rsidRPr="00144251">
        <w:t>.0</w:t>
      </w:r>
      <w:r w:rsidR="003A1E15" w:rsidRPr="00144251">
        <w:t>9</w:t>
      </w:r>
      <w:r w:rsidRPr="00144251">
        <w:t>.2025.</w:t>
      </w:r>
    </w:p>
    <w:p w14:paraId="69D56FE6" w14:textId="77777777" w:rsidR="00397C41" w:rsidRPr="00144251" w:rsidRDefault="00397C41" w:rsidP="00144251">
      <w:pPr>
        <w:widowControl w:val="0"/>
      </w:pPr>
    </w:p>
    <w:p w14:paraId="2653723B" w14:textId="643DA7B3" w:rsidR="00CF7F5C" w:rsidRPr="00144251" w:rsidRDefault="00CF7F5C" w:rsidP="00144251">
      <w:pPr>
        <w:pStyle w:val="Heading2"/>
        <w:widowControl w:val="0"/>
        <w:rPr>
          <w:szCs w:val="28"/>
          <w:lang w:val="uk-UA"/>
        </w:rPr>
      </w:pPr>
      <w:r w:rsidRPr="00144251">
        <w:rPr>
          <w:szCs w:val="28"/>
          <w:lang w:val="uk-UA"/>
        </w:rPr>
        <w:t>Нижчепойменовані військовослужбовці, які були звільнені від виконання службових обов’язків у зв’язку з хворобою:</w:t>
      </w:r>
    </w:p>
    <w:p w14:paraId="6A5207CA" w14:textId="77777777" w:rsidR="00CF7F5C" w:rsidRPr="00144251" w:rsidRDefault="00CF7F5C" w:rsidP="00144251">
      <w:pPr>
        <w:widowControl w:val="0"/>
      </w:pPr>
    </w:p>
    <w:p w14:paraId="6801BFB9" w14:textId="068AAFC9" w:rsidR="00CF7F5C" w:rsidRPr="00144251" w:rsidRDefault="00CF7F5C" w:rsidP="00144251">
      <w:pPr>
        <w:widowControl w:val="0"/>
      </w:pPr>
      <w:r w:rsidRPr="00144251">
        <w:t>з ''01''</w:t>
      </w:r>
      <w:r w:rsidR="00397C41" w:rsidRPr="00144251">
        <w:t> вересня</w:t>
      </w:r>
      <w:r w:rsidRPr="00144251">
        <w:t xml:space="preserve"> </w:t>
      </w:r>
      <w:r w:rsidR="00397C41" w:rsidRPr="00144251">
        <w:t>2025 року</w:t>
      </w:r>
      <w:r w:rsidRPr="00144251">
        <w:t>:</w:t>
      </w:r>
    </w:p>
    <w:p w14:paraId="26251944" w14:textId="77777777" w:rsidR="00CF7F5C" w:rsidRPr="00144251" w:rsidRDefault="00CF7F5C" w:rsidP="00144251">
      <w:pPr>
        <w:widowControl w:val="0"/>
      </w:pPr>
    </w:p>
    <w:p w14:paraId="7846FF3F" w14:textId="77777777" w:rsidR="00CF7F5C" w:rsidRPr="00144251" w:rsidRDefault="00CF7F5C" w:rsidP="00144251">
      <w:pPr>
        <w:pStyle w:val="Heading3"/>
        <w:widowControl w:val="0"/>
        <w:rPr>
          <w:lang w:val="uk-UA"/>
        </w:rPr>
      </w:pPr>
      <w:r w:rsidRPr="00144251">
        <w:rPr>
          <w:lang w:val="uk-UA"/>
        </w:rPr>
        <w:t>сержанта ПЕТРЕНКО Катерину Юріївну, сержант-менеджер 3 категорії відділення персоналу штабу</w:t>
      </w:r>
    </w:p>
    <w:p w14:paraId="56BB00E8" w14:textId="77777777" w:rsidR="00CF7F5C" w:rsidRPr="00144251" w:rsidRDefault="00CF7F5C" w:rsidP="00144251">
      <w:pPr>
        <w:widowControl w:val="0"/>
      </w:pPr>
    </w:p>
    <w:p w14:paraId="5F1EA935" w14:textId="713AB2C3" w:rsidR="00CF7F5C" w:rsidRPr="00144251" w:rsidRDefault="00CF7F5C" w:rsidP="00144251">
      <w:pPr>
        <w:widowControl w:val="0"/>
      </w:pPr>
      <w:r w:rsidRPr="00144251">
        <w:t>Підстава: довідка лікаря №16821 від 29.08.2025.</w:t>
      </w:r>
    </w:p>
    <w:p w14:paraId="464166DA" w14:textId="77777777" w:rsidR="00CF7F5C" w:rsidRPr="00144251" w:rsidRDefault="00CF7F5C" w:rsidP="00144251">
      <w:pPr>
        <w:widowControl w:val="0"/>
      </w:pPr>
    </w:p>
    <w:p w14:paraId="38FF31E2" w14:textId="6DE7942D" w:rsidR="004252D2" w:rsidRPr="00144251" w:rsidRDefault="004252D2" w:rsidP="00144251">
      <w:pPr>
        <w:pStyle w:val="Heading2"/>
        <w:widowControl w:val="0"/>
        <w:rPr>
          <w:szCs w:val="28"/>
          <w:lang w:val="uk-UA"/>
        </w:rPr>
      </w:pPr>
      <w:r w:rsidRPr="00144251">
        <w:rPr>
          <w:szCs w:val="28"/>
          <w:lang w:val="uk-UA"/>
        </w:rPr>
        <w:t>Нижчепойменованих військовослужбовців вважати такими, що прибули у службове відрядження до 4 навчального батальйону школи індивідуальної підготовки ''01''</w:t>
      </w:r>
      <w:r w:rsidR="00397C41" w:rsidRPr="00144251">
        <w:rPr>
          <w:szCs w:val="28"/>
          <w:lang w:val="uk-UA"/>
        </w:rPr>
        <w:t> вересня</w:t>
      </w:r>
      <w:r w:rsidRPr="00144251">
        <w:rPr>
          <w:szCs w:val="28"/>
          <w:lang w:val="uk-UA"/>
        </w:rPr>
        <w:t xml:space="preserve"> </w:t>
      </w:r>
      <w:r w:rsidR="00397C41" w:rsidRPr="00144251">
        <w:rPr>
          <w:szCs w:val="28"/>
          <w:lang w:val="uk-UA"/>
        </w:rPr>
        <w:t>2025 року</w:t>
      </w:r>
      <w:r w:rsidRPr="00144251">
        <w:rPr>
          <w:szCs w:val="28"/>
          <w:lang w:val="uk-UA"/>
        </w:rPr>
        <w:t xml:space="preserve"> з метою проходження навчання:</w:t>
      </w:r>
    </w:p>
    <w:p w14:paraId="31297402" w14:textId="77777777" w:rsidR="004252D2" w:rsidRPr="00144251" w:rsidRDefault="004252D2" w:rsidP="00144251">
      <w:pPr>
        <w:widowControl w:val="0"/>
      </w:pPr>
    </w:p>
    <w:p w14:paraId="1E544074" w14:textId="19C7A556" w:rsidR="004252D2" w:rsidRPr="00144251" w:rsidRDefault="004252D2" w:rsidP="00144251">
      <w:pPr>
        <w:pStyle w:val="Heading3"/>
        <w:widowControl w:val="0"/>
        <w:rPr>
          <w:lang w:val="uk-UA"/>
        </w:rPr>
      </w:pPr>
      <w:r w:rsidRPr="00144251">
        <w:rPr>
          <w:lang w:val="uk-UA"/>
        </w:rPr>
        <w:t>військовослужбовців військової частини А0153 у кількості 04 осіб: солдата ДЕМЕДЮКА Вадима Івановича, солдата ЗІНІШИНА Євгена Васильовича, солдата МЕЛЬНИКА Руслана Івановича, старшого солдата ДЕСЯТНИКА Ігоря Валерійовича, зарахувати на котлове забезпечення</w:t>
      </w:r>
      <w:r w:rsidR="00397C41" w:rsidRPr="00144251">
        <w:rPr>
          <w:lang w:val="uk-UA"/>
        </w:rPr>
        <w:t xml:space="preserve"> </w:t>
      </w:r>
      <w:r w:rsidRPr="00144251">
        <w:rPr>
          <w:lang w:val="uk-UA"/>
        </w:rPr>
        <w:t>в місці тимчасового розміщення особового складу, 4 навчального батальйону школи індивідуальної підготовки зі сніданку ''01''</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21395FCF" w14:textId="77777777" w:rsidR="004252D2" w:rsidRPr="00144251" w:rsidRDefault="004252D2" w:rsidP="00144251">
      <w:pPr>
        <w:widowControl w:val="0"/>
      </w:pPr>
    </w:p>
    <w:p w14:paraId="311D4E7C" w14:textId="7CC53576" w:rsidR="004252D2" w:rsidRPr="00144251" w:rsidRDefault="004252D2" w:rsidP="00144251">
      <w:pPr>
        <w:widowControl w:val="0"/>
      </w:pPr>
      <w:r w:rsidRPr="00144251">
        <w:t>Підстава: рапорт підполковника КУЧИНСЬКОГО Є.В. №17106 від 01.09.2025, посвідчення про відрядження №1049, №1050, №1048, №1047</w:t>
      </w:r>
      <w:r w:rsidR="00397C41" w:rsidRPr="00144251">
        <w:t xml:space="preserve"> </w:t>
      </w:r>
      <w:r w:rsidRPr="00144251">
        <w:t>від 29.08.2025, продовольчий атестат №95 від 29.08.2025.</w:t>
      </w:r>
    </w:p>
    <w:p w14:paraId="4C58AD0F" w14:textId="77777777" w:rsidR="004252D2" w:rsidRPr="00144251" w:rsidRDefault="004252D2" w:rsidP="00144251">
      <w:pPr>
        <w:widowControl w:val="0"/>
      </w:pPr>
    </w:p>
    <w:p w14:paraId="00F3F344" w14:textId="1CBF38F2" w:rsidR="004252D2" w:rsidRPr="00144251" w:rsidRDefault="004252D2" w:rsidP="00144251">
      <w:pPr>
        <w:pStyle w:val="Heading3"/>
        <w:widowControl w:val="0"/>
        <w:rPr>
          <w:lang w:val="uk-UA"/>
        </w:rPr>
      </w:pPr>
      <w:r w:rsidRPr="00144251">
        <w:rPr>
          <w:lang w:val="uk-UA"/>
        </w:rPr>
        <w:t>військовослужбовця військової частини А1556: солдата КНИША Дмитра Степановича, зарахувати на котлове забезпечення</w:t>
      </w:r>
      <w:r w:rsidR="00397C41" w:rsidRPr="00144251">
        <w:rPr>
          <w:lang w:val="uk-UA"/>
        </w:rPr>
        <w:t xml:space="preserve"> </w:t>
      </w:r>
      <w:r w:rsidRPr="00144251">
        <w:rPr>
          <w:lang w:val="uk-UA"/>
        </w:rPr>
        <w:t>в місці тимчасового розміщення особового складу, 4 навчального батальйону школи індивідуальної підготовки зі сніданку ''01''</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29C830E0" w14:textId="77777777" w:rsidR="004252D2" w:rsidRPr="00144251" w:rsidRDefault="004252D2" w:rsidP="00144251">
      <w:pPr>
        <w:widowControl w:val="0"/>
      </w:pPr>
    </w:p>
    <w:p w14:paraId="0007CB8F" w14:textId="47411E8B" w:rsidR="004252D2" w:rsidRPr="00144251" w:rsidRDefault="004252D2" w:rsidP="00144251">
      <w:pPr>
        <w:widowControl w:val="0"/>
      </w:pPr>
      <w:r w:rsidRPr="00144251">
        <w:t>Підстава: рапорт підполковника КУЧИНСЬКОГО Є.В. №17106 від 01.09.2025, посвідчення про відрядження №9448/кп</w:t>
      </w:r>
      <w:r w:rsidR="00397C41" w:rsidRPr="00144251">
        <w:t xml:space="preserve"> </w:t>
      </w:r>
      <w:r w:rsidRPr="00144251">
        <w:t>від 01.09.2025, продовольчий атестат №55 від 30.08.2025.</w:t>
      </w:r>
    </w:p>
    <w:p w14:paraId="4618E52F" w14:textId="77777777" w:rsidR="004252D2" w:rsidRPr="00144251" w:rsidRDefault="004252D2" w:rsidP="00144251">
      <w:pPr>
        <w:widowControl w:val="0"/>
      </w:pPr>
    </w:p>
    <w:p w14:paraId="441D0F0F" w14:textId="5D25BC46" w:rsidR="004252D2" w:rsidRPr="00144251" w:rsidRDefault="004252D2" w:rsidP="00144251">
      <w:pPr>
        <w:pStyle w:val="Heading3"/>
        <w:widowControl w:val="0"/>
        <w:rPr>
          <w:lang w:val="uk-UA"/>
        </w:rPr>
      </w:pPr>
      <w:r w:rsidRPr="00144251">
        <w:rPr>
          <w:lang w:val="uk-UA"/>
        </w:rPr>
        <w:t>військовослужбовців військової частини А1964 у кількості 03 осіб: солдата РАГУЛІНА Дениса Євгеновича, солдата ФЕДОРЕНКА Андрія Олексійовича, старшого сержанта ЛАЗУТКІНА Євгена Сергійовича, зарахувати на котлове забезпечення</w:t>
      </w:r>
      <w:r w:rsidR="00397C41" w:rsidRPr="00144251">
        <w:rPr>
          <w:lang w:val="uk-UA"/>
        </w:rPr>
        <w:t xml:space="preserve"> </w:t>
      </w:r>
      <w:r w:rsidRPr="00144251">
        <w:rPr>
          <w:lang w:val="uk-UA"/>
        </w:rPr>
        <w:t>в місці тимчасового розміщення особового складу, 4 навчального батальйону школи індивідуальної підготовки зі сніданку ''01''</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29D78D30" w14:textId="77777777" w:rsidR="004252D2" w:rsidRPr="00144251" w:rsidRDefault="004252D2" w:rsidP="00144251">
      <w:pPr>
        <w:widowControl w:val="0"/>
      </w:pPr>
    </w:p>
    <w:p w14:paraId="4D504301" w14:textId="30662C02" w:rsidR="004252D2" w:rsidRPr="00144251" w:rsidRDefault="004252D2" w:rsidP="00144251">
      <w:pPr>
        <w:widowControl w:val="0"/>
      </w:pPr>
      <w:r w:rsidRPr="00144251">
        <w:t>Підстава: рапорт підполковника КУЧИНСЬКОГО Є.В. №17106 від 01.09.2025, посвідчення про відрядження №465, №470, №463</w:t>
      </w:r>
      <w:r w:rsidR="00397C41" w:rsidRPr="00144251">
        <w:t xml:space="preserve"> </w:t>
      </w:r>
      <w:r w:rsidRPr="00144251">
        <w:t>від 31.08.2025, продовольчий атестат №97, №96, №98 від 31.08.2025.</w:t>
      </w:r>
    </w:p>
    <w:p w14:paraId="1B274BAA" w14:textId="77777777" w:rsidR="004252D2" w:rsidRPr="00144251" w:rsidRDefault="004252D2" w:rsidP="00144251">
      <w:pPr>
        <w:widowControl w:val="0"/>
      </w:pPr>
    </w:p>
    <w:p w14:paraId="4D8E8B7A" w14:textId="255EA50E" w:rsidR="004252D2" w:rsidRPr="00144251" w:rsidRDefault="004252D2" w:rsidP="00144251">
      <w:pPr>
        <w:pStyle w:val="Heading3"/>
        <w:widowControl w:val="0"/>
        <w:rPr>
          <w:lang w:val="uk-UA"/>
        </w:rPr>
      </w:pPr>
      <w:r w:rsidRPr="00144251">
        <w:rPr>
          <w:lang w:val="uk-UA"/>
        </w:rPr>
        <w:t>військовослужбовців військової частини А2363 у кількості 02 осіб: старшого солдата МЕЛЬНИЧУКА Олега Володимировича, старшого солдата ПАХАЛЮКА Дмитра Миколайовича, зарахувати на котлове забезпечення</w:t>
      </w:r>
      <w:r w:rsidR="00397C41" w:rsidRPr="00144251">
        <w:rPr>
          <w:lang w:val="uk-UA"/>
        </w:rPr>
        <w:t xml:space="preserve"> </w:t>
      </w:r>
      <w:r w:rsidRPr="00144251">
        <w:rPr>
          <w:lang w:val="uk-UA"/>
        </w:rPr>
        <w:t>в місці тимчасового розміщення особового складу, 4 навчального батальйону школи індивідуальної підготовки зі сніданку ''01''</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7089B58A" w14:textId="77777777" w:rsidR="004252D2" w:rsidRPr="00144251" w:rsidRDefault="004252D2" w:rsidP="00144251">
      <w:pPr>
        <w:widowControl w:val="0"/>
      </w:pPr>
    </w:p>
    <w:p w14:paraId="6E065063" w14:textId="792C5275" w:rsidR="004252D2" w:rsidRPr="00144251" w:rsidRDefault="004252D2" w:rsidP="00144251">
      <w:pPr>
        <w:widowControl w:val="0"/>
      </w:pPr>
      <w:r w:rsidRPr="00144251">
        <w:t>Підстава: рапорт підполковника КУЧИНСЬКОГО Є.В. №17106 від 01.09.2025, посвідчення про відрядження №812, №813</w:t>
      </w:r>
      <w:r w:rsidR="00397C41" w:rsidRPr="00144251">
        <w:t xml:space="preserve"> </w:t>
      </w:r>
      <w:r w:rsidRPr="00144251">
        <w:t>від 30.08.2025, продовольчий атестат №75 від 28.08.2025.</w:t>
      </w:r>
    </w:p>
    <w:p w14:paraId="0346DD7B" w14:textId="77777777" w:rsidR="004252D2" w:rsidRPr="00144251" w:rsidRDefault="004252D2" w:rsidP="00144251">
      <w:pPr>
        <w:widowControl w:val="0"/>
      </w:pPr>
    </w:p>
    <w:p w14:paraId="50AB605E" w14:textId="06220E63" w:rsidR="004252D2" w:rsidRPr="00144251" w:rsidRDefault="004252D2" w:rsidP="00144251">
      <w:pPr>
        <w:pStyle w:val="Heading3"/>
        <w:widowControl w:val="0"/>
        <w:rPr>
          <w:lang w:val="uk-UA"/>
        </w:rPr>
      </w:pPr>
      <w:r w:rsidRPr="00144251">
        <w:rPr>
          <w:lang w:val="uk-UA"/>
        </w:rPr>
        <w:t>військовослужбовців військової частини А3425 у кількості 05 осіб: молодшого сержанта ЧОРБУ Дениса Ігоровича, солдата ЖДАНОВА Андрія Володимировича, солдата КІЗЕЯ Даніїла Олександровича, солдата ЛУНГОЛА Володимира Олександровича, солдата ЯРОВОГО Сергія Володимировича, зарахувати на котлове забезпечення</w:t>
      </w:r>
      <w:r w:rsidR="00397C41" w:rsidRPr="00144251">
        <w:rPr>
          <w:lang w:val="uk-UA"/>
        </w:rPr>
        <w:t xml:space="preserve"> </w:t>
      </w:r>
      <w:r w:rsidRPr="00144251">
        <w:rPr>
          <w:lang w:val="uk-UA"/>
        </w:rPr>
        <w:t>в місці тимчасового розміщення особового складу, 4 навчального батальйону школи індивідуальної підготовки зі сніданку ''01''</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599CE831" w14:textId="77777777" w:rsidR="004252D2" w:rsidRPr="00144251" w:rsidRDefault="004252D2" w:rsidP="00144251">
      <w:pPr>
        <w:widowControl w:val="0"/>
      </w:pPr>
    </w:p>
    <w:p w14:paraId="73847BCF" w14:textId="70AFED6B" w:rsidR="004252D2" w:rsidRPr="00144251" w:rsidRDefault="004252D2" w:rsidP="00144251">
      <w:pPr>
        <w:widowControl w:val="0"/>
      </w:pPr>
      <w:r w:rsidRPr="00144251">
        <w:t>Підстава: рапорт підполковника КУЧИНСЬКОГО Є.В. №17106 від 01.09.2025, посвідчення про відрядження №1976, №1977, №1980, №1978</w:t>
      </w:r>
      <w:r w:rsidR="00397C41" w:rsidRPr="00144251">
        <w:t xml:space="preserve"> </w:t>
      </w:r>
      <w:r w:rsidRPr="00144251">
        <w:t>від 29.08.2025, продовольчий атестат №14 від 30.08.2025.</w:t>
      </w:r>
    </w:p>
    <w:p w14:paraId="3C8EB680" w14:textId="77777777" w:rsidR="004252D2" w:rsidRPr="00144251" w:rsidRDefault="004252D2" w:rsidP="00144251">
      <w:pPr>
        <w:widowControl w:val="0"/>
      </w:pPr>
    </w:p>
    <w:p w14:paraId="49FC218B" w14:textId="734E21BF" w:rsidR="004252D2" w:rsidRPr="00144251" w:rsidRDefault="004252D2" w:rsidP="00144251">
      <w:pPr>
        <w:pStyle w:val="Heading3"/>
        <w:widowControl w:val="0"/>
        <w:rPr>
          <w:lang w:val="uk-UA"/>
        </w:rPr>
      </w:pPr>
      <w:r w:rsidRPr="00144251">
        <w:rPr>
          <w:lang w:val="uk-UA"/>
        </w:rPr>
        <w:t>військовослужбовців військової частини А3880 у кількості 02 осіб: молодшого сержанта РОГОЗИНСЬКОГО Августа Леонідовича, молодшого сержанта СМАГЛА Вадима Григоровича, зарахувати на котлове забезпечення</w:t>
      </w:r>
      <w:r w:rsidR="00397C41" w:rsidRPr="00144251">
        <w:rPr>
          <w:lang w:val="uk-UA"/>
        </w:rPr>
        <w:t xml:space="preserve"> </w:t>
      </w:r>
      <w:r w:rsidRPr="00144251">
        <w:rPr>
          <w:lang w:val="uk-UA"/>
        </w:rPr>
        <w:t>в місці тимчасового розміщення особового складу, 4 навчального батальйону школи індивідуальної підготовки зі сніданку ''01''</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689FB18D" w14:textId="77777777" w:rsidR="004252D2" w:rsidRPr="00144251" w:rsidRDefault="004252D2" w:rsidP="00144251">
      <w:pPr>
        <w:widowControl w:val="0"/>
      </w:pPr>
    </w:p>
    <w:p w14:paraId="516B692E" w14:textId="7BE1C690" w:rsidR="004252D2" w:rsidRPr="00144251" w:rsidRDefault="004252D2" w:rsidP="00144251">
      <w:pPr>
        <w:widowControl w:val="0"/>
      </w:pPr>
      <w:r w:rsidRPr="00144251">
        <w:t>Підстава: рапорт підполковника КУЧИНСЬКОГО Є.В. №17106 від 01.09.2025, посвідчення про відрядження №917, №929</w:t>
      </w:r>
      <w:r w:rsidR="00397C41" w:rsidRPr="00144251">
        <w:t xml:space="preserve"> </w:t>
      </w:r>
      <w:r w:rsidRPr="00144251">
        <w:t>від 30.08.2025, 31.08.2025, продовольчий атестат №81 від 01.09.2025.</w:t>
      </w:r>
    </w:p>
    <w:p w14:paraId="20AEE653" w14:textId="77777777" w:rsidR="004252D2" w:rsidRPr="00144251" w:rsidRDefault="004252D2" w:rsidP="00144251">
      <w:pPr>
        <w:widowControl w:val="0"/>
      </w:pPr>
    </w:p>
    <w:p w14:paraId="70C6C51B" w14:textId="458DFA1D" w:rsidR="004252D2" w:rsidRPr="00144251" w:rsidRDefault="004252D2" w:rsidP="00144251">
      <w:pPr>
        <w:pStyle w:val="Heading3"/>
        <w:widowControl w:val="0"/>
        <w:rPr>
          <w:lang w:val="uk-UA"/>
        </w:rPr>
      </w:pPr>
      <w:r w:rsidRPr="00144251">
        <w:rPr>
          <w:lang w:val="uk-UA"/>
        </w:rPr>
        <w:t>військовослужбовців військової частини А4447 у кількості 04 осіб: солдата ГАЛАТЮКА Владислава Анатолійовича, солдата МОРОЗА Сергія Миколайовича, солдата ТЕРЬОХІНА Сергія Олексійовича, старшого сержанта АТАМАНЮКА Тараса Григоровича, зарахувати на котлове забезпечення</w:t>
      </w:r>
      <w:r w:rsidR="00397C41" w:rsidRPr="00144251">
        <w:rPr>
          <w:lang w:val="uk-UA"/>
        </w:rPr>
        <w:t xml:space="preserve"> </w:t>
      </w:r>
      <w:r w:rsidRPr="00144251">
        <w:rPr>
          <w:lang w:val="uk-UA"/>
        </w:rPr>
        <w:t>в місці тимчасового розміщення особового складу, 4 навчального батальйону школи індивідуальної підготовки зі сніданку ''01''</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14849D8A" w14:textId="77777777" w:rsidR="004252D2" w:rsidRPr="00144251" w:rsidRDefault="004252D2" w:rsidP="00144251">
      <w:pPr>
        <w:widowControl w:val="0"/>
      </w:pPr>
    </w:p>
    <w:p w14:paraId="3E9C6D02" w14:textId="6F9B6205" w:rsidR="004252D2" w:rsidRPr="00144251" w:rsidRDefault="004252D2" w:rsidP="00144251">
      <w:pPr>
        <w:widowControl w:val="0"/>
      </w:pPr>
      <w:r w:rsidRPr="00144251">
        <w:t>Підстава: рапорт підполковника КУЧИНСЬКОГО Є.В. №17106 від 01.09.2025, посвідчення про відрядження №3-59-2/815, №3-59-2/816, №3-59-2/814, №3-59-2/813</w:t>
      </w:r>
      <w:r w:rsidR="00397C41" w:rsidRPr="00144251">
        <w:t xml:space="preserve"> </w:t>
      </w:r>
      <w:r w:rsidRPr="00144251">
        <w:t>від 30.08.2025, продовольчий атестат №458 від 31.08.2025.</w:t>
      </w:r>
    </w:p>
    <w:p w14:paraId="120EB035" w14:textId="77777777" w:rsidR="004252D2" w:rsidRPr="00144251" w:rsidRDefault="004252D2" w:rsidP="00144251">
      <w:pPr>
        <w:widowControl w:val="0"/>
      </w:pPr>
    </w:p>
    <w:p w14:paraId="588AA9DC" w14:textId="70C67979" w:rsidR="004252D2" w:rsidRPr="00144251" w:rsidRDefault="004252D2" w:rsidP="00144251">
      <w:pPr>
        <w:pStyle w:val="Heading3"/>
        <w:widowControl w:val="0"/>
        <w:rPr>
          <w:lang w:val="uk-UA"/>
        </w:rPr>
      </w:pPr>
      <w:r w:rsidRPr="00144251">
        <w:rPr>
          <w:lang w:val="uk-UA"/>
        </w:rPr>
        <w:t>військовослужбовців військової частини А4674 у кількості 02 осіб: молодшого сержанта ПШЕНИЧНОГО Ігоря Сергійовича, солдата ДАЦЬКОГО Євгена Петровича, зарахувати на котлове забезпечення</w:t>
      </w:r>
      <w:r w:rsidR="00397C41" w:rsidRPr="00144251">
        <w:rPr>
          <w:lang w:val="uk-UA"/>
        </w:rPr>
        <w:t xml:space="preserve"> </w:t>
      </w:r>
      <w:r w:rsidRPr="00144251">
        <w:rPr>
          <w:lang w:val="uk-UA"/>
        </w:rPr>
        <w:t>в місці тимчасового розміщення особового складу, 4 навчального батальйону школи індивідуальної підготовки зі сніданку ''01''</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5AA33722" w14:textId="77777777" w:rsidR="004252D2" w:rsidRPr="00144251" w:rsidRDefault="004252D2" w:rsidP="00144251">
      <w:pPr>
        <w:widowControl w:val="0"/>
      </w:pPr>
    </w:p>
    <w:p w14:paraId="428707DD" w14:textId="6D64BF67" w:rsidR="004252D2" w:rsidRPr="00144251" w:rsidRDefault="004252D2" w:rsidP="00144251">
      <w:pPr>
        <w:widowControl w:val="0"/>
      </w:pPr>
      <w:r w:rsidRPr="00144251">
        <w:t>Підстава: рапорт підполковника КУЧИНСЬКОГО Є.В. №17106 від 01.09.2025, посвідчення про відрядження №1843/1659, №1843/1660</w:t>
      </w:r>
      <w:r w:rsidR="00397C41" w:rsidRPr="00144251">
        <w:t xml:space="preserve"> </w:t>
      </w:r>
      <w:r w:rsidRPr="00144251">
        <w:t>від 30.08.2025, продовольчий атестат №683, №684 від 02.09.2025.</w:t>
      </w:r>
    </w:p>
    <w:p w14:paraId="5145946F" w14:textId="77777777" w:rsidR="004252D2" w:rsidRPr="00144251" w:rsidRDefault="004252D2" w:rsidP="00144251">
      <w:pPr>
        <w:widowControl w:val="0"/>
      </w:pPr>
    </w:p>
    <w:p w14:paraId="755C366B" w14:textId="701631DA" w:rsidR="004252D2" w:rsidRPr="00144251" w:rsidRDefault="004252D2" w:rsidP="00144251">
      <w:pPr>
        <w:pStyle w:val="Heading3"/>
        <w:widowControl w:val="0"/>
        <w:rPr>
          <w:lang w:val="uk-UA"/>
        </w:rPr>
      </w:pPr>
      <w:r w:rsidRPr="00144251">
        <w:rPr>
          <w:lang w:val="uk-UA"/>
        </w:rPr>
        <w:t>військовослужбовця військової частини А4723: старшого сержанта ЧУЙКОВА Євгенія Миколайовича, зарахувати на котлове забезпечення</w:t>
      </w:r>
      <w:r w:rsidR="00397C41" w:rsidRPr="00144251">
        <w:rPr>
          <w:lang w:val="uk-UA"/>
        </w:rPr>
        <w:t xml:space="preserve"> </w:t>
      </w:r>
      <w:r w:rsidRPr="00144251">
        <w:rPr>
          <w:lang w:val="uk-UA"/>
        </w:rPr>
        <w:t>в місці тимчасового розміщення особового складу, 4 навчального батальйону школи індивідуальної підготовки зі сніданку ''01''</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6DA0ADBD" w14:textId="77777777" w:rsidR="004252D2" w:rsidRPr="00144251" w:rsidRDefault="004252D2" w:rsidP="00144251">
      <w:pPr>
        <w:widowControl w:val="0"/>
      </w:pPr>
    </w:p>
    <w:p w14:paraId="48362A10" w14:textId="33A35EE8" w:rsidR="004252D2" w:rsidRPr="00144251" w:rsidRDefault="004252D2" w:rsidP="00144251">
      <w:pPr>
        <w:widowControl w:val="0"/>
      </w:pPr>
      <w:r w:rsidRPr="00144251">
        <w:t>Підстава: рапорт підполковника КУЧИНСЬКОГО Є.В. №17106 від 01.09.2025, посвідчення про відрядження №3331</w:t>
      </w:r>
      <w:r w:rsidR="00397C41" w:rsidRPr="00144251">
        <w:t xml:space="preserve"> </w:t>
      </w:r>
      <w:r w:rsidRPr="00144251">
        <w:t>від 30.08.2025, продовольчий атестат №86 від 28.08.2025.</w:t>
      </w:r>
    </w:p>
    <w:p w14:paraId="60F89222" w14:textId="77777777" w:rsidR="004252D2" w:rsidRPr="00144251" w:rsidRDefault="004252D2" w:rsidP="00144251">
      <w:pPr>
        <w:widowControl w:val="0"/>
      </w:pPr>
    </w:p>
    <w:p w14:paraId="3B0B18E4" w14:textId="52B3F684" w:rsidR="004252D2" w:rsidRPr="00144251" w:rsidRDefault="004252D2" w:rsidP="00144251">
      <w:pPr>
        <w:pStyle w:val="Heading3"/>
        <w:widowControl w:val="0"/>
        <w:rPr>
          <w:lang w:val="uk-UA"/>
        </w:rPr>
      </w:pPr>
      <w:r w:rsidRPr="00144251">
        <w:rPr>
          <w:lang w:val="uk-UA"/>
        </w:rPr>
        <w:t>військовослужбовця військової частини А4808: солдата СЕНТЯЯ Віталія Володимировича, зарахувати на котлове забезпечення</w:t>
      </w:r>
      <w:r w:rsidR="00397C41" w:rsidRPr="00144251">
        <w:rPr>
          <w:lang w:val="uk-UA"/>
        </w:rPr>
        <w:t xml:space="preserve"> </w:t>
      </w:r>
      <w:r w:rsidRPr="00144251">
        <w:rPr>
          <w:lang w:val="uk-UA"/>
        </w:rPr>
        <w:t>в місці тимчасового розміщення особового складу, 4 навчального батальйону школи індивідуальної підготовки зі сніданку ''01''</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33C6A3F1" w14:textId="77777777" w:rsidR="004252D2" w:rsidRPr="00144251" w:rsidRDefault="004252D2" w:rsidP="00144251">
      <w:pPr>
        <w:widowControl w:val="0"/>
      </w:pPr>
    </w:p>
    <w:p w14:paraId="668C2878" w14:textId="24ECB3E0" w:rsidR="004252D2" w:rsidRPr="00144251" w:rsidRDefault="004252D2" w:rsidP="00144251">
      <w:pPr>
        <w:widowControl w:val="0"/>
      </w:pPr>
      <w:r w:rsidRPr="00144251">
        <w:t>Підстава: рапорт підполковника КУЧИНСЬКОГО Є.В. №17106 від 01.09.2025, посвідчення про відрядження №27/295</w:t>
      </w:r>
      <w:r w:rsidR="00397C41" w:rsidRPr="00144251">
        <w:t xml:space="preserve"> </w:t>
      </w:r>
      <w:r w:rsidRPr="00144251">
        <w:t>від 01.09.2025, продовольчий атестат №14 від 01.09.2025.</w:t>
      </w:r>
    </w:p>
    <w:p w14:paraId="29F96E38" w14:textId="77777777" w:rsidR="004252D2" w:rsidRPr="00144251" w:rsidRDefault="004252D2" w:rsidP="00144251">
      <w:pPr>
        <w:widowControl w:val="0"/>
      </w:pPr>
    </w:p>
    <w:p w14:paraId="61062006" w14:textId="2758363C" w:rsidR="004252D2" w:rsidRPr="00144251" w:rsidRDefault="004252D2" w:rsidP="00144251">
      <w:pPr>
        <w:pStyle w:val="Heading3"/>
        <w:widowControl w:val="0"/>
        <w:rPr>
          <w:lang w:val="uk-UA"/>
        </w:rPr>
      </w:pPr>
      <w:r w:rsidRPr="00144251">
        <w:rPr>
          <w:lang w:val="uk-UA"/>
        </w:rPr>
        <w:t>військовослужбовців військової частини А4820 у кількості 02 осіб: рядового ПАВЛЮКА Віктора Васильовича, солдата ГОРЯШКА Євгенія Миколайовича, зарахувати на котлове забезпечення</w:t>
      </w:r>
      <w:r w:rsidR="00397C41" w:rsidRPr="00144251">
        <w:rPr>
          <w:lang w:val="uk-UA"/>
        </w:rPr>
        <w:t xml:space="preserve"> </w:t>
      </w:r>
      <w:r w:rsidRPr="00144251">
        <w:rPr>
          <w:lang w:val="uk-UA"/>
        </w:rPr>
        <w:t>в місці тимчасового розміщення особового складу, 4 навчального батальйону школи індивідуальної підготовки зі сніданку ''01''</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43078389" w14:textId="77777777" w:rsidR="004252D2" w:rsidRPr="00144251" w:rsidRDefault="004252D2" w:rsidP="00144251">
      <w:pPr>
        <w:widowControl w:val="0"/>
      </w:pPr>
    </w:p>
    <w:p w14:paraId="124DF431" w14:textId="7C8F31DC" w:rsidR="004252D2" w:rsidRPr="00144251" w:rsidRDefault="004252D2" w:rsidP="00144251">
      <w:pPr>
        <w:widowControl w:val="0"/>
      </w:pPr>
      <w:r w:rsidRPr="00144251">
        <w:t>Підстава: рапорт підполковника КУЧИНСЬКОГО Є.В. №17106 від 01.09.2025, посвідчення про відрядження №1378, №1379</w:t>
      </w:r>
      <w:r w:rsidR="00397C41" w:rsidRPr="00144251">
        <w:t xml:space="preserve"> </w:t>
      </w:r>
      <w:r w:rsidRPr="00144251">
        <w:t>від 31.08.2025, продовольчий атестат №999 від 31.08.2025.</w:t>
      </w:r>
    </w:p>
    <w:p w14:paraId="539DB1F9" w14:textId="77777777" w:rsidR="004252D2" w:rsidRPr="00144251" w:rsidRDefault="004252D2" w:rsidP="00144251">
      <w:pPr>
        <w:widowControl w:val="0"/>
      </w:pPr>
    </w:p>
    <w:p w14:paraId="63C183CF" w14:textId="5FBC338B" w:rsidR="004252D2" w:rsidRPr="00144251" w:rsidRDefault="004252D2" w:rsidP="00144251">
      <w:pPr>
        <w:pStyle w:val="Heading3"/>
        <w:widowControl w:val="0"/>
        <w:rPr>
          <w:lang w:val="uk-UA"/>
        </w:rPr>
      </w:pPr>
      <w:r w:rsidRPr="00144251">
        <w:rPr>
          <w:lang w:val="uk-UA"/>
        </w:rPr>
        <w:t>військовослужбовців військової частини А5000 у кількості 07 осіб: солдата БОРОДАЯ Сергія Володимировича, солдата ВЕЛИЧКА Дмитра Сергійовича, солдата ГУРНОГО Дмитра Володимировича, солдата ІГНАТЕНКА Юрія Дмитровича, солдата МАЗУРА Віталія Сергійовича, солдата СЛІПЕНКА Романа Володимировича, солдата ХОМИЧА Павла Миколайовича, зарахувати на котлове забезпечення</w:t>
      </w:r>
      <w:r w:rsidR="00397C41" w:rsidRPr="00144251">
        <w:rPr>
          <w:lang w:val="uk-UA"/>
        </w:rPr>
        <w:t xml:space="preserve"> </w:t>
      </w:r>
      <w:r w:rsidRPr="00144251">
        <w:rPr>
          <w:lang w:val="uk-UA"/>
        </w:rPr>
        <w:t>в місці тимчасового розміщення особового складу, 4 навчального батальйону школи індивідуальної підготовки зі сніданку ''01''</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11EA7AB0" w14:textId="77777777" w:rsidR="004252D2" w:rsidRPr="00144251" w:rsidRDefault="004252D2" w:rsidP="00144251">
      <w:pPr>
        <w:widowControl w:val="0"/>
      </w:pPr>
    </w:p>
    <w:p w14:paraId="6B716749" w14:textId="3C5456BE" w:rsidR="004252D2" w:rsidRPr="00144251" w:rsidRDefault="004252D2" w:rsidP="00144251">
      <w:pPr>
        <w:widowControl w:val="0"/>
      </w:pPr>
      <w:r w:rsidRPr="00144251">
        <w:t>Підстава: рапорт підполковника КУЧИНСЬКОГО Є.В. №17106 від 01.09.2025, посвідчення про відрядження №2287, №2296, №2289, №2381, №2288, №2285, №2380</w:t>
      </w:r>
      <w:r w:rsidR="00397C41" w:rsidRPr="00144251">
        <w:t xml:space="preserve"> </w:t>
      </w:r>
      <w:r w:rsidRPr="00144251">
        <w:t>від 31.08.2025, продовольчий атестат №245/159, №249/159, №248/159 від 30.08.2025, 31.08.2025,</w:t>
      </w:r>
      <w:r w:rsidR="00397C41" w:rsidRPr="00144251">
        <w:t xml:space="preserve"> </w:t>
      </w:r>
      <w:r w:rsidRPr="00144251">
        <w:t xml:space="preserve"> 30.08.2025.</w:t>
      </w:r>
    </w:p>
    <w:p w14:paraId="789441F2" w14:textId="77777777" w:rsidR="004252D2" w:rsidRPr="00144251" w:rsidRDefault="004252D2" w:rsidP="00144251">
      <w:pPr>
        <w:widowControl w:val="0"/>
      </w:pPr>
    </w:p>
    <w:p w14:paraId="009D839E" w14:textId="257DBFB9" w:rsidR="003F1E51" w:rsidRPr="00144251" w:rsidRDefault="003F1E51" w:rsidP="00144251">
      <w:pPr>
        <w:pStyle w:val="Heading2"/>
        <w:widowControl w:val="0"/>
        <w:rPr>
          <w:szCs w:val="28"/>
          <w:lang w:val="uk-UA"/>
        </w:rPr>
      </w:pPr>
      <w:r w:rsidRPr="00144251">
        <w:rPr>
          <w:szCs w:val="28"/>
          <w:lang w:val="uk-UA"/>
        </w:rPr>
        <w:t>Нижчепойменованих військовослужбовців вважати такими, що прибули у службове відрядження до військової частини А1890 з метою виконання службового завдання:</w:t>
      </w:r>
    </w:p>
    <w:p w14:paraId="5FEE3F36" w14:textId="77777777" w:rsidR="003F1E51" w:rsidRPr="00144251" w:rsidRDefault="003F1E51" w:rsidP="00144251">
      <w:pPr>
        <w:widowControl w:val="0"/>
      </w:pPr>
    </w:p>
    <w:p w14:paraId="535F8958" w14:textId="4C8438CF" w:rsidR="00D67C38" w:rsidRPr="00144251" w:rsidRDefault="00D67C38" w:rsidP="00144251">
      <w:pPr>
        <w:pStyle w:val="Heading3"/>
        <w:widowControl w:val="0"/>
        <w:rPr>
          <w:highlight w:val="cyan"/>
          <w:lang w:val="uk-UA"/>
        </w:rPr>
      </w:pPr>
      <w:r w:rsidRPr="00144251">
        <w:rPr>
          <w:highlight w:val="cyan"/>
          <w:lang w:val="uk-UA"/>
        </w:rPr>
        <w:t>військовослужбовців військової частини А5000, у кількості 06 осіб: солдата УДОДЕНКА Олексія Анатолійовича, солдата ВЛАСЕНКА Євгена Олександровича, солдата ВОВЧЕНКА Сергія Івановича, солдата ДЕВ'ЯТКУ Ігоря Володимировича, солдата ЛАНОВОГО Максима Володимировича, солдата ОСТРЕНКА Дмитра Сергійовича, зарахувати на котлове забезпечення частини зі сніданку ''02''</w:t>
      </w:r>
      <w:r w:rsidR="00397C41" w:rsidRPr="00144251">
        <w:rPr>
          <w:highlight w:val="cyan"/>
          <w:lang w:val="uk-UA"/>
        </w:rPr>
        <w:t> вересня</w:t>
      </w:r>
      <w:r w:rsidRPr="00144251">
        <w:rPr>
          <w:highlight w:val="cyan"/>
          <w:lang w:val="uk-UA"/>
        </w:rPr>
        <w:t xml:space="preserve"> </w:t>
      </w:r>
      <w:r w:rsidR="00397C41" w:rsidRPr="00144251">
        <w:rPr>
          <w:highlight w:val="cyan"/>
          <w:lang w:val="uk-UA"/>
        </w:rPr>
        <w:t>2025 року</w:t>
      </w:r>
      <w:r w:rsidRPr="00144251">
        <w:rPr>
          <w:highlight w:val="cyan"/>
          <w:lang w:val="uk-UA"/>
        </w:rPr>
        <w:t>.</w:t>
      </w:r>
    </w:p>
    <w:p w14:paraId="1324C61F" w14:textId="77777777" w:rsidR="00D67C38" w:rsidRPr="00144251" w:rsidRDefault="00D67C38" w:rsidP="00144251">
      <w:pPr>
        <w:widowControl w:val="0"/>
        <w:rPr>
          <w:highlight w:val="cyan"/>
        </w:rPr>
      </w:pPr>
    </w:p>
    <w:p w14:paraId="0F72B949" w14:textId="46504273" w:rsidR="00610A50" w:rsidRPr="00144251" w:rsidRDefault="00D67C38" w:rsidP="00144251">
      <w:pPr>
        <w:widowControl w:val="0"/>
      </w:pPr>
      <w:r w:rsidRPr="00144251">
        <w:rPr>
          <w:highlight w:val="cyan"/>
        </w:rPr>
        <w:t>Підстава: рапорт старшого лейтенанта МІЛЕВСЬКОГО О.І. №16903 від 01.09.2025, посвідчення про відрядження №2119, №2120, №2121, №2122, №2123, №2124 від 26.08.2025, продовольчий атестат №217/159 від 27.08.</w:t>
      </w:r>
      <w:r w:rsidR="00397C41" w:rsidRPr="00144251">
        <w:rPr>
          <w:highlight w:val="cyan"/>
        </w:rPr>
        <w:t>2025 №</w:t>
      </w:r>
      <w:r w:rsidRPr="00144251">
        <w:rPr>
          <w:highlight w:val="cyan"/>
        </w:rPr>
        <w:t>218/159 від 27.08.2025.</w:t>
      </w:r>
    </w:p>
    <w:p w14:paraId="46807E2C" w14:textId="77777777" w:rsidR="00B65116" w:rsidRPr="00144251" w:rsidRDefault="00B65116" w:rsidP="00144251">
      <w:pPr>
        <w:widowControl w:val="0"/>
      </w:pPr>
    </w:p>
    <w:p w14:paraId="1345DC44" w14:textId="77AA7C02" w:rsidR="00B65116" w:rsidRPr="00144251" w:rsidRDefault="00B65116" w:rsidP="00144251">
      <w:pPr>
        <w:pStyle w:val="Heading3"/>
        <w:widowControl w:val="0"/>
        <w:rPr>
          <w:highlight w:val="cyan"/>
          <w:lang w:val="uk-UA"/>
        </w:rPr>
      </w:pPr>
      <w:r w:rsidRPr="00144251">
        <w:rPr>
          <w:highlight w:val="cyan"/>
          <w:lang w:val="uk-UA"/>
        </w:rPr>
        <w:t>військовослужбовців військової частини А1512, у кількості 04 осіб: старшого лейтенанта АВДОХІНА Олексія Валерійовича, сержанта КРОПИВКУ Євгенія Олександровича, солдата БОНДАРЮКА Сергія Сергійовича, старшого солдата ДЕШКА Василя Юрійовича, зарахувати на котлове забезпечення частини зі сніданку ''02''</w:t>
      </w:r>
      <w:r w:rsidR="00397C41" w:rsidRPr="00144251">
        <w:rPr>
          <w:highlight w:val="cyan"/>
          <w:lang w:val="uk-UA"/>
        </w:rPr>
        <w:t> вересня</w:t>
      </w:r>
      <w:r w:rsidRPr="00144251">
        <w:rPr>
          <w:highlight w:val="cyan"/>
          <w:lang w:val="uk-UA"/>
        </w:rPr>
        <w:t xml:space="preserve"> </w:t>
      </w:r>
      <w:r w:rsidR="00397C41" w:rsidRPr="00144251">
        <w:rPr>
          <w:highlight w:val="cyan"/>
          <w:lang w:val="uk-UA"/>
        </w:rPr>
        <w:t>2025 року</w:t>
      </w:r>
      <w:r w:rsidRPr="00144251">
        <w:rPr>
          <w:highlight w:val="cyan"/>
          <w:lang w:val="uk-UA"/>
        </w:rPr>
        <w:t>.</w:t>
      </w:r>
    </w:p>
    <w:p w14:paraId="7A1FD858" w14:textId="77777777" w:rsidR="00B65116" w:rsidRPr="00144251" w:rsidRDefault="00B65116" w:rsidP="00144251">
      <w:pPr>
        <w:widowControl w:val="0"/>
        <w:rPr>
          <w:highlight w:val="cyan"/>
        </w:rPr>
      </w:pPr>
    </w:p>
    <w:p w14:paraId="0F137E02" w14:textId="4DCC4498" w:rsidR="00B65116" w:rsidRPr="00144251" w:rsidRDefault="00B65116" w:rsidP="00144251">
      <w:pPr>
        <w:widowControl w:val="0"/>
      </w:pPr>
      <w:r w:rsidRPr="00144251">
        <w:rPr>
          <w:highlight w:val="cyan"/>
        </w:rPr>
        <w:t>Підстава: рапорт майора САПОТИ Д.М. №16919 від 01.09.2025.</w:t>
      </w:r>
    </w:p>
    <w:p w14:paraId="11A9EE0B" w14:textId="77777777" w:rsidR="008C1EBE" w:rsidRPr="00144251" w:rsidRDefault="008C1EBE" w:rsidP="00144251">
      <w:pPr>
        <w:widowControl w:val="0"/>
      </w:pPr>
    </w:p>
    <w:p w14:paraId="31AD4B0B" w14:textId="3B8F986B" w:rsidR="0037551F" w:rsidRPr="00144251" w:rsidRDefault="0037551F" w:rsidP="00144251">
      <w:pPr>
        <w:pStyle w:val="Heading3"/>
        <w:widowControl w:val="0"/>
        <w:rPr>
          <w:highlight w:val="cyan"/>
          <w:lang w:val="uk-UA"/>
        </w:rPr>
      </w:pPr>
      <w:r w:rsidRPr="00144251">
        <w:rPr>
          <w:highlight w:val="cyan"/>
          <w:lang w:val="uk-UA"/>
        </w:rPr>
        <w:t>військовослужбовця військової частини А3931: молодшого сержанта КИРИЧЕНКА Владислава Сергійовича, зарахувати на котлове забезпечення частини зі сніданку ''02''</w:t>
      </w:r>
      <w:r w:rsidR="00397C41" w:rsidRPr="00144251">
        <w:rPr>
          <w:highlight w:val="cyan"/>
          <w:lang w:val="uk-UA"/>
        </w:rPr>
        <w:t> вересня</w:t>
      </w:r>
      <w:r w:rsidRPr="00144251">
        <w:rPr>
          <w:highlight w:val="cyan"/>
          <w:lang w:val="uk-UA"/>
        </w:rPr>
        <w:t xml:space="preserve"> </w:t>
      </w:r>
      <w:r w:rsidR="00397C41" w:rsidRPr="00144251">
        <w:rPr>
          <w:highlight w:val="cyan"/>
          <w:lang w:val="uk-UA"/>
        </w:rPr>
        <w:t>2025 року</w:t>
      </w:r>
      <w:r w:rsidRPr="00144251">
        <w:rPr>
          <w:highlight w:val="cyan"/>
          <w:lang w:val="uk-UA"/>
        </w:rPr>
        <w:t>.</w:t>
      </w:r>
    </w:p>
    <w:p w14:paraId="6024B16C" w14:textId="77777777" w:rsidR="0037551F" w:rsidRPr="00144251" w:rsidRDefault="0037551F" w:rsidP="00144251">
      <w:pPr>
        <w:widowControl w:val="0"/>
        <w:rPr>
          <w:highlight w:val="cyan"/>
        </w:rPr>
      </w:pPr>
    </w:p>
    <w:p w14:paraId="392B859A" w14:textId="65FCDC0D" w:rsidR="0037551F" w:rsidRPr="00144251" w:rsidRDefault="0037551F" w:rsidP="00144251">
      <w:pPr>
        <w:widowControl w:val="0"/>
      </w:pPr>
      <w:r w:rsidRPr="00144251">
        <w:rPr>
          <w:highlight w:val="cyan"/>
        </w:rPr>
        <w:t>Підстава: рапорт майора САПОТИ Д.М. №16919 від 01.09.2025.</w:t>
      </w:r>
    </w:p>
    <w:p w14:paraId="300A8167" w14:textId="77777777" w:rsidR="00B24B8C" w:rsidRPr="00144251" w:rsidRDefault="00B24B8C" w:rsidP="00144251">
      <w:pPr>
        <w:widowControl w:val="0"/>
      </w:pPr>
      <w:bookmarkStart w:id="8" w:name="Прибули"/>
      <w:bookmarkEnd w:id="8"/>
    </w:p>
    <w:p w14:paraId="72F2EAB4" w14:textId="6E95995D" w:rsidR="0034254B" w:rsidRPr="00144251" w:rsidRDefault="0034254B" w:rsidP="00144251">
      <w:pPr>
        <w:pStyle w:val="Heading3"/>
        <w:widowControl w:val="0"/>
        <w:rPr>
          <w:highlight w:val="cyan"/>
          <w:lang w:val="uk-UA"/>
        </w:rPr>
      </w:pPr>
      <w:r w:rsidRPr="00144251">
        <w:rPr>
          <w:highlight w:val="cyan"/>
          <w:lang w:val="uk-UA"/>
        </w:rPr>
        <w:t>військовослужбовця військової частини А1629: старшого сержанта СІВЧИКА Олексія Олександровича, зарахувати на котлове забезпечення частини зі сніданку ''02''</w:t>
      </w:r>
      <w:r w:rsidR="00397C41" w:rsidRPr="00144251">
        <w:rPr>
          <w:highlight w:val="cyan"/>
          <w:lang w:val="uk-UA"/>
        </w:rPr>
        <w:t> вересня</w:t>
      </w:r>
      <w:r w:rsidRPr="00144251">
        <w:rPr>
          <w:highlight w:val="cyan"/>
          <w:lang w:val="uk-UA"/>
        </w:rPr>
        <w:t xml:space="preserve"> </w:t>
      </w:r>
      <w:r w:rsidR="00397C41" w:rsidRPr="00144251">
        <w:rPr>
          <w:highlight w:val="cyan"/>
          <w:lang w:val="uk-UA"/>
        </w:rPr>
        <w:t>2025 року</w:t>
      </w:r>
      <w:r w:rsidRPr="00144251">
        <w:rPr>
          <w:highlight w:val="cyan"/>
          <w:lang w:val="uk-UA"/>
        </w:rPr>
        <w:t>.</w:t>
      </w:r>
    </w:p>
    <w:p w14:paraId="6C22FE70" w14:textId="77777777" w:rsidR="0034254B" w:rsidRPr="00144251" w:rsidRDefault="0034254B" w:rsidP="00144251">
      <w:pPr>
        <w:widowControl w:val="0"/>
        <w:rPr>
          <w:highlight w:val="cyan"/>
        </w:rPr>
      </w:pPr>
    </w:p>
    <w:p w14:paraId="171E85EF" w14:textId="77777777" w:rsidR="00397C41" w:rsidRPr="00144251" w:rsidRDefault="0034254B" w:rsidP="00144251">
      <w:pPr>
        <w:widowControl w:val="0"/>
      </w:pPr>
      <w:r w:rsidRPr="00144251">
        <w:rPr>
          <w:highlight w:val="cyan"/>
        </w:rPr>
        <w:t>Підстава: посвідчення про відрядження №131 від 01.09.2025, продовольчий атестат №029770/38 від 01.09.2025.</w:t>
      </w:r>
    </w:p>
    <w:p w14:paraId="3C32B46E" w14:textId="77777777" w:rsidR="00397C41" w:rsidRPr="00144251" w:rsidRDefault="00397C41" w:rsidP="00144251">
      <w:pPr>
        <w:widowControl w:val="0"/>
      </w:pPr>
    </w:p>
    <w:p w14:paraId="1E131C98" w14:textId="0904EF4E" w:rsidR="00663462" w:rsidRPr="00144251" w:rsidRDefault="00D91137" w:rsidP="00144251">
      <w:pPr>
        <w:pStyle w:val="Heading1"/>
        <w:widowControl w:val="0"/>
        <w:rPr>
          <w:szCs w:val="28"/>
        </w:rPr>
      </w:pPr>
      <w:r w:rsidRPr="00144251">
        <w:rPr>
          <w:szCs w:val="28"/>
        </w:rPr>
        <w:t>Вважати такими, що вибули:</w:t>
      </w:r>
      <w:bookmarkEnd w:id="0"/>
      <w:bookmarkEnd w:id="1"/>
    </w:p>
    <w:p w14:paraId="5E3CB454" w14:textId="77777777" w:rsidR="003D7F29" w:rsidRPr="00144251" w:rsidRDefault="003D7F29" w:rsidP="00144251">
      <w:pPr>
        <w:widowControl w:val="0"/>
      </w:pPr>
    </w:p>
    <w:p w14:paraId="093E0336" w14:textId="7F111F28" w:rsidR="00973DBF" w:rsidRPr="00144251" w:rsidRDefault="00973DBF" w:rsidP="00144251">
      <w:pPr>
        <w:pStyle w:val="Heading2"/>
        <w:widowControl w:val="0"/>
        <w:rPr>
          <w:szCs w:val="28"/>
          <w:lang w:val="uk-UA"/>
        </w:rPr>
      </w:pPr>
      <w:bookmarkStart w:id="9" w:name="Вибули"/>
      <w:bookmarkEnd w:id="9"/>
      <w:r w:rsidRPr="00144251">
        <w:rPr>
          <w:szCs w:val="28"/>
          <w:lang w:val="uk-UA"/>
        </w:rPr>
        <w:t>Для подальшого проходження служби:</w:t>
      </w:r>
    </w:p>
    <w:p w14:paraId="2B0DED7C" w14:textId="77777777" w:rsidR="00973DBF" w:rsidRPr="00144251" w:rsidRDefault="00973DBF" w:rsidP="00144251">
      <w:pPr>
        <w:widowControl w:val="0"/>
      </w:pPr>
    </w:p>
    <w:p w14:paraId="007BFF26" w14:textId="2D2765C4" w:rsidR="00754F42" w:rsidRPr="00144251" w:rsidRDefault="00635B32" w:rsidP="00144251">
      <w:pPr>
        <w:pStyle w:val="Heading3"/>
        <w:widowControl w:val="0"/>
        <w:rPr>
          <w:lang w:val="uk-UA"/>
        </w:rPr>
      </w:pPr>
      <w:r w:rsidRPr="00144251">
        <w:rPr>
          <w:lang w:val="uk-UA"/>
        </w:rPr>
        <w:t>головного сержанта за призовом по мобілізації</w:t>
      </w:r>
      <w:r w:rsidR="00754F42" w:rsidRPr="00144251">
        <w:rPr>
          <w:lang w:val="uk-UA"/>
        </w:rPr>
        <w:t xml:space="preserve"> </w:t>
      </w:r>
      <w:r w:rsidR="00F50C92" w:rsidRPr="00144251">
        <w:rPr>
          <w:lang w:val="uk-UA"/>
        </w:rPr>
        <w:t>ВАСІНА Олександра Сергійовича,</w:t>
      </w:r>
      <w:r w:rsidR="00754F42" w:rsidRPr="00144251">
        <w:rPr>
          <w:lang w:val="uk-UA"/>
        </w:rPr>
        <w:t xml:space="preserve"> </w:t>
      </w:r>
      <w:r w:rsidR="00FB2869" w:rsidRPr="00144251">
        <w:rPr>
          <w:lang w:val="uk-UA"/>
        </w:rPr>
        <w:t>інструктора 3 навчального взводу 1 навчальної роти 4 навчального батальйону школи індивідуальної підготовки</w:t>
      </w:r>
      <w:r w:rsidR="00754F42" w:rsidRPr="00144251">
        <w:rPr>
          <w:lang w:val="uk-UA"/>
        </w:rPr>
        <w:t xml:space="preserve"> військової частини А1890, призначеного наказом командира військової частини А</w:t>
      </w:r>
      <w:r w:rsidR="00FB2869" w:rsidRPr="00144251">
        <w:rPr>
          <w:lang w:val="uk-UA"/>
        </w:rPr>
        <w:t>2393</w:t>
      </w:r>
      <w:r w:rsidR="00397C41" w:rsidRPr="00144251">
        <w:rPr>
          <w:lang w:val="uk-UA"/>
        </w:rPr>
        <w:t>(по особовому складу)</w:t>
      </w:r>
      <w:r w:rsidR="00754F42" w:rsidRPr="00144251">
        <w:rPr>
          <w:lang w:val="uk-UA"/>
        </w:rPr>
        <w:t xml:space="preserve"> від </w:t>
      </w:r>
      <w:r w:rsidR="002917A8" w:rsidRPr="00144251">
        <w:rPr>
          <w:lang w:val="uk-UA"/>
        </w:rPr>
        <w:t>25</w:t>
      </w:r>
      <w:r w:rsidR="00754F42" w:rsidRPr="00144251">
        <w:rPr>
          <w:lang w:val="uk-UA"/>
        </w:rPr>
        <w:t>.0</w:t>
      </w:r>
      <w:r w:rsidR="002917A8" w:rsidRPr="00144251">
        <w:rPr>
          <w:lang w:val="uk-UA"/>
        </w:rPr>
        <w:t>7</w:t>
      </w:r>
      <w:r w:rsidR="00754F42" w:rsidRPr="00144251">
        <w:rPr>
          <w:lang w:val="uk-UA"/>
        </w:rPr>
        <w:t>.</w:t>
      </w:r>
      <w:r w:rsidR="00397C41" w:rsidRPr="00144251">
        <w:rPr>
          <w:lang w:val="uk-UA"/>
        </w:rPr>
        <w:t>2025 №</w:t>
      </w:r>
      <w:r w:rsidR="00754F42" w:rsidRPr="00144251">
        <w:rPr>
          <w:lang w:val="uk-UA"/>
        </w:rPr>
        <w:t>3</w:t>
      </w:r>
      <w:r w:rsidR="002917A8" w:rsidRPr="00144251">
        <w:rPr>
          <w:lang w:val="uk-UA"/>
        </w:rPr>
        <w:t>5</w:t>
      </w:r>
      <w:r w:rsidR="00754F42" w:rsidRPr="00144251">
        <w:rPr>
          <w:lang w:val="uk-UA"/>
        </w:rPr>
        <w:t xml:space="preserve">1-РС, на посаду </w:t>
      </w:r>
      <w:r w:rsidR="00051093" w:rsidRPr="00144251">
        <w:rPr>
          <w:lang w:val="uk-UA"/>
        </w:rPr>
        <w:t>НАЧАЛЬНИКА ГРУПИ ЗАБЕЗПЕЧЕННЯ ЗАХОДІВ ЦИВІЛЬНО-ВІЙСЬКОВОГО СПІВРОБІТНИЦТВА ЗАВОДСЬКОГО РАЙОНУ ТЕРИТОРІАЛЬНОГО ЦЕНТРУ КОМПЛЕКТУВАННЯ ТА СОЦІАЛЬНОЇ ПІДТРИМКИ МІСТА МИКОЛАЇВ</w:t>
      </w:r>
      <w:r w:rsidR="00754F42" w:rsidRPr="00144251">
        <w:rPr>
          <w:lang w:val="uk-UA"/>
        </w:rPr>
        <w:t>, вважати таким, що справи і посаду ''</w:t>
      </w:r>
      <w:r w:rsidR="00421791" w:rsidRPr="00144251">
        <w:rPr>
          <w:lang w:val="uk-UA"/>
        </w:rPr>
        <w:t>01</w:t>
      </w:r>
      <w:r w:rsidR="00754F42" w:rsidRPr="00144251">
        <w:rPr>
          <w:lang w:val="uk-UA"/>
        </w:rPr>
        <w:t>''</w:t>
      </w:r>
      <w:r w:rsidR="00397C41" w:rsidRPr="00144251">
        <w:rPr>
          <w:lang w:val="uk-UA"/>
        </w:rPr>
        <w:t> вересня</w:t>
      </w:r>
      <w:r w:rsidR="00754F42" w:rsidRPr="00144251">
        <w:rPr>
          <w:lang w:val="uk-UA"/>
        </w:rPr>
        <w:t xml:space="preserve"> </w:t>
      </w:r>
      <w:r w:rsidR="00397C41" w:rsidRPr="00144251">
        <w:rPr>
          <w:lang w:val="uk-UA"/>
        </w:rPr>
        <w:t>2025 року</w:t>
      </w:r>
      <w:r w:rsidR="00754F42" w:rsidRPr="00144251">
        <w:rPr>
          <w:lang w:val="uk-UA"/>
        </w:rPr>
        <w:t xml:space="preserve"> здав та вибув до нового місця служби.</w:t>
      </w:r>
    </w:p>
    <w:p w14:paraId="2FF80EBA" w14:textId="7E652C64" w:rsidR="00754F42" w:rsidRPr="00144251" w:rsidRDefault="00754F42" w:rsidP="00144251">
      <w:pPr>
        <w:widowControl w:val="0"/>
      </w:pPr>
      <w:r w:rsidRPr="00144251">
        <w:t>З ''</w:t>
      </w:r>
      <w:r w:rsidR="00421791" w:rsidRPr="00144251">
        <w:t>01</w:t>
      </w:r>
      <w:r w:rsidRPr="00144251">
        <w:t>''</w:t>
      </w:r>
      <w:r w:rsidR="00397C41" w:rsidRPr="00144251">
        <w:t> вересня</w:t>
      </w:r>
      <w:r w:rsidRPr="00144251">
        <w:t xml:space="preserve"> </w:t>
      </w:r>
      <w:r w:rsidR="00397C41" w:rsidRPr="00144251">
        <w:t>2025 року</w:t>
      </w:r>
      <w:r w:rsidRPr="00144251">
        <w:t xml:space="preserve"> виключити зі списків особового складу військової частини та всіх видів забезпечення.</w:t>
      </w:r>
    </w:p>
    <w:p w14:paraId="5A59B8B5" w14:textId="5C40C65D" w:rsidR="00754F42" w:rsidRPr="00144251" w:rsidRDefault="00754F42" w:rsidP="00144251">
      <w:pPr>
        <w:widowControl w:val="0"/>
      </w:pPr>
      <w:r w:rsidRPr="00144251">
        <w:t>Вислуга років станом на ''</w:t>
      </w:r>
      <w:r w:rsidR="00421791" w:rsidRPr="00144251">
        <w:t>01</w:t>
      </w:r>
      <w:r w:rsidRPr="00144251">
        <w:t>''</w:t>
      </w:r>
      <w:r w:rsidR="00397C41" w:rsidRPr="00144251">
        <w:t> вересня</w:t>
      </w:r>
      <w:r w:rsidRPr="00144251">
        <w:t xml:space="preserve"> </w:t>
      </w:r>
      <w:r w:rsidR="00397C41" w:rsidRPr="00144251">
        <w:t>2025 року</w:t>
      </w:r>
      <w:r w:rsidRPr="00144251">
        <w:t xml:space="preserve"> становить: загальна </w:t>
      </w:r>
      <w:r w:rsidR="00221CED" w:rsidRPr="00144251">
        <w:t>13</w:t>
      </w:r>
      <w:r w:rsidRPr="00144251">
        <w:t xml:space="preserve"> рок</w:t>
      </w:r>
      <w:r w:rsidR="00FF05F7" w:rsidRPr="00144251">
        <w:t>ів</w:t>
      </w:r>
      <w:r w:rsidRPr="00144251">
        <w:t xml:space="preserve"> </w:t>
      </w:r>
      <w:r w:rsidR="00221CED" w:rsidRPr="00144251">
        <w:t>07</w:t>
      </w:r>
      <w:r w:rsidRPr="00144251">
        <w:t xml:space="preserve"> місяців </w:t>
      </w:r>
      <w:r w:rsidR="00221CED" w:rsidRPr="00144251">
        <w:t>13</w:t>
      </w:r>
      <w:r w:rsidRPr="00144251">
        <w:t xml:space="preserve"> днів; календарна </w:t>
      </w:r>
      <w:r w:rsidR="00FF05F7" w:rsidRPr="00144251">
        <w:t>13 років 07 місяців 13 днів</w:t>
      </w:r>
      <w:r w:rsidRPr="00144251">
        <w:t>; пільгова 00 років 00 місяців 00 днів.</w:t>
      </w:r>
    </w:p>
    <w:p w14:paraId="3F0FD381" w14:textId="6B80C5A6" w:rsidR="00754F42" w:rsidRPr="00144251" w:rsidRDefault="00754F42" w:rsidP="00144251">
      <w:pPr>
        <w:widowControl w:val="0"/>
      </w:pPr>
      <w:r w:rsidRPr="00144251">
        <w:t xml:space="preserve">Виплатити щомісячну премію за особистий внесок у загальні результати служби у розмірі </w:t>
      </w:r>
      <w:r w:rsidR="00214CF5" w:rsidRPr="00144251">
        <w:t>483</w:t>
      </w:r>
      <w:r w:rsidRPr="00144251">
        <w:t xml:space="preserve">%, щомісячну надбавку за особливості проходження служби у розмірі </w:t>
      </w:r>
      <w:r w:rsidR="00214CF5" w:rsidRPr="00144251">
        <w:t>81,25</w:t>
      </w:r>
      <w:r w:rsidRPr="00144251">
        <w:t>% за період з ''01'' по ''</w:t>
      </w:r>
      <w:r w:rsidR="00214CF5" w:rsidRPr="00144251">
        <w:t>01</w:t>
      </w:r>
      <w:r w:rsidRPr="00144251">
        <w:t>''</w:t>
      </w:r>
      <w:r w:rsidR="00397C41" w:rsidRPr="00144251">
        <w:t> вересня</w:t>
      </w:r>
      <w:r w:rsidRPr="00144251">
        <w:t xml:space="preserve"> </w:t>
      </w:r>
      <w:r w:rsidR="00397C41" w:rsidRPr="00144251">
        <w:t>2025 року</w:t>
      </w:r>
      <w:r w:rsidRPr="00144251">
        <w:t xml:space="preserve"> згідно рішення Міністра оборони України від “09”</w:t>
      </w:r>
      <w:r w:rsidR="00397C41" w:rsidRPr="00144251">
        <w:t> січня</w:t>
      </w:r>
      <w:r w:rsidRPr="00144251">
        <w:t xml:space="preserve"> </w:t>
      </w:r>
      <w:r w:rsidR="00397C41" w:rsidRPr="00144251">
        <w:t>2025 року</w:t>
      </w:r>
      <w:r w:rsidRPr="00144251">
        <w:t xml:space="preserve"> №156/уд.</w:t>
      </w:r>
    </w:p>
    <w:p w14:paraId="4539611A" w14:textId="1F0B8101" w:rsidR="00FF05F7" w:rsidRPr="00144251" w:rsidRDefault="00FF05F7" w:rsidP="00144251">
      <w:pPr>
        <w:widowControl w:val="0"/>
      </w:pPr>
      <w:r w:rsidRPr="00144251">
        <w:t>Щорічна основна відпустка за 2022 рік не надавалась.</w:t>
      </w:r>
    </w:p>
    <w:p w14:paraId="5D31D2A1" w14:textId="1B7F0C07" w:rsidR="00754F42" w:rsidRPr="00144251" w:rsidRDefault="00754F42" w:rsidP="00144251">
      <w:pPr>
        <w:widowControl w:val="0"/>
      </w:pPr>
      <w:r w:rsidRPr="00144251">
        <w:t xml:space="preserve">Щорічна основна відпустка за 2023 рік </w:t>
      </w:r>
      <w:r w:rsidR="00FF05F7" w:rsidRPr="00144251">
        <w:t>використано 20 діб</w:t>
      </w:r>
      <w:r w:rsidRPr="00144251">
        <w:t>.</w:t>
      </w:r>
    </w:p>
    <w:p w14:paraId="5B6A515D" w14:textId="6FF5AC6F" w:rsidR="00754F42" w:rsidRPr="00144251" w:rsidRDefault="00754F42" w:rsidP="00144251">
      <w:pPr>
        <w:widowControl w:val="0"/>
      </w:pPr>
      <w:r w:rsidRPr="00144251">
        <w:t xml:space="preserve">Щорічна основна відпустка за </w:t>
      </w:r>
      <w:r w:rsidR="00397C41" w:rsidRPr="00144251">
        <w:t xml:space="preserve">2024 рік </w:t>
      </w:r>
      <w:r w:rsidRPr="00144251">
        <w:t xml:space="preserve">використано </w:t>
      </w:r>
      <w:r w:rsidR="00FF05F7" w:rsidRPr="00144251">
        <w:t>30</w:t>
      </w:r>
      <w:r w:rsidRPr="00144251">
        <w:t xml:space="preserve"> діб.</w:t>
      </w:r>
    </w:p>
    <w:p w14:paraId="18C045B0" w14:textId="4217FE20" w:rsidR="00754F42" w:rsidRPr="00144251" w:rsidRDefault="00754F42" w:rsidP="00144251">
      <w:pPr>
        <w:widowControl w:val="0"/>
      </w:pPr>
      <w:r w:rsidRPr="00144251">
        <w:t xml:space="preserve">Щорічна основна відпустка за </w:t>
      </w:r>
      <w:r w:rsidR="00397C41" w:rsidRPr="00144251">
        <w:t xml:space="preserve">2025 рік </w:t>
      </w:r>
      <w:r w:rsidRPr="00144251">
        <w:t>використано 15 діб.</w:t>
      </w:r>
    </w:p>
    <w:p w14:paraId="233E2FCE" w14:textId="2AD557C0" w:rsidR="00754F42" w:rsidRPr="00144251" w:rsidRDefault="00754F42" w:rsidP="00144251">
      <w:pPr>
        <w:widowControl w:val="0"/>
      </w:pPr>
      <w:r w:rsidRPr="00144251">
        <w:t xml:space="preserve">Грошову допомогу на оздоровлення за </w:t>
      </w:r>
      <w:r w:rsidR="00397C41" w:rsidRPr="00144251">
        <w:t xml:space="preserve">2025 рік </w:t>
      </w:r>
      <w:r w:rsidRPr="00144251">
        <w:t>отримав.</w:t>
      </w:r>
    </w:p>
    <w:p w14:paraId="23BCB486" w14:textId="361D2005" w:rsidR="00754F42" w:rsidRPr="00144251" w:rsidRDefault="00754F42" w:rsidP="00144251">
      <w:pPr>
        <w:widowControl w:val="0"/>
      </w:pPr>
      <w:r w:rsidRPr="00144251">
        <w:t>Матеріальну допомогу для вирішення соціально-побутових питань, відповідно до Інструкції про порядок виплати грошового забезпечення військовослужбовцям Збройних Сил України та деяким іншим особам, затвердженої наказом Міністра оборони України від 07</w:t>
      </w:r>
      <w:r w:rsidR="00397C41" w:rsidRPr="00144251">
        <w:t> червня</w:t>
      </w:r>
      <w:r w:rsidRPr="00144251">
        <w:t xml:space="preserve"> 2018 року №260 не отримав.</w:t>
      </w:r>
    </w:p>
    <w:p w14:paraId="1966457C" w14:textId="77777777" w:rsidR="00754F42" w:rsidRPr="00144251" w:rsidRDefault="00754F42" w:rsidP="00144251">
      <w:pPr>
        <w:widowControl w:val="0"/>
      </w:pPr>
      <w:r w:rsidRPr="00144251">
        <w:t>Постійним або службовим житлом не забезпечувався. На квартирному обліку у військовій частині А1890 не перебував.</w:t>
      </w:r>
    </w:p>
    <w:p w14:paraId="0384607F" w14:textId="77777777" w:rsidR="00754F42" w:rsidRPr="00144251" w:rsidRDefault="00754F42" w:rsidP="00144251">
      <w:pPr>
        <w:widowControl w:val="0"/>
      </w:pPr>
      <w:r w:rsidRPr="00144251">
        <w:t>Військовослужбовцю видані атестати служби ракетно-артилерійського озброєння, грошовий, речовий та продовольчий.</w:t>
      </w:r>
    </w:p>
    <w:p w14:paraId="08768F54" w14:textId="77777777" w:rsidR="00754F42" w:rsidRPr="00144251" w:rsidRDefault="00754F42" w:rsidP="00144251">
      <w:pPr>
        <w:widowControl w:val="0"/>
      </w:pPr>
    </w:p>
    <w:p w14:paraId="13B97D57" w14:textId="201B9389" w:rsidR="00754F42" w:rsidRPr="00144251" w:rsidRDefault="00754F42" w:rsidP="00144251">
      <w:pPr>
        <w:widowControl w:val="0"/>
      </w:pPr>
      <w:r w:rsidRPr="00144251">
        <w:t>Підстава: наказ командира військової частини А</w:t>
      </w:r>
      <w:r w:rsidR="000127E9" w:rsidRPr="00144251">
        <w:t>2393</w:t>
      </w:r>
      <w:r w:rsidR="00397C41" w:rsidRPr="00144251">
        <w:t>(по особовому складу)</w:t>
      </w:r>
      <w:r w:rsidRPr="00144251">
        <w:t xml:space="preserve"> від </w:t>
      </w:r>
      <w:r w:rsidR="000127E9" w:rsidRPr="00144251">
        <w:t>25.07.</w:t>
      </w:r>
      <w:r w:rsidR="00397C41" w:rsidRPr="00144251">
        <w:t>2025 №</w:t>
      </w:r>
      <w:r w:rsidR="000127E9" w:rsidRPr="00144251">
        <w:t>351-РС</w:t>
      </w:r>
      <w:r w:rsidRPr="00144251">
        <w:t>.</w:t>
      </w:r>
    </w:p>
    <w:p w14:paraId="7943A431" w14:textId="77777777" w:rsidR="00754F42" w:rsidRPr="00144251" w:rsidRDefault="00754F42" w:rsidP="00144251">
      <w:pPr>
        <w:widowControl w:val="0"/>
      </w:pPr>
    </w:p>
    <w:p w14:paraId="505C70BB" w14:textId="760E22F4" w:rsidR="00973DBF" w:rsidRPr="00144251" w:rsidRDefault="00973DBF" w:rsidP="00144251">
      <w:pPr>
        <w:pStyle w:val="Heading3"/>
        <w:widowControl w:val="0"/>
        <w:rPr>
          <w:lang w:val="uk-UA"/>
        </w:rPr>
      </w:pPr>
      <w:r w:rsidRPr="00144251">
        <w:rPr>
          <w:lang w:val="uk-UA"/>
        </w:rPr>
        <w:t>нижчепойменованих військовослужбовців за призовом по мобілізації курсантів 2 навчального батальйону школи індивідуальної підготовки військової частини А1890, вважати такими, що справи і посаду здали і вибули в розпорядження командирів військових частини для подальшого проходження служби.</w:t>
      </w:r>
    </w:p>
    <w:p w14:paraId="055DA91A" w14:textId="0657517E" w:rsidR="00973DBF" w:rsidRPr="00144251" w:rsidRDefault="00973DBF" w:rsidP="00144251">
      <w:pPr>
        <w:widowControl w:val="0"/>
      </w:pPr>
      <w:r w:rsidRPr="00144251">
        <w:t>З ''01''</w:t>
      </w:r>
      <w:r w:rsidR="00397C41" w:rsidRPr="00144251">
        <w:t> вересня</w:t>
      </w:r>
      <w:r w:rsidRPr="00144251">
        <w:t xml:space="preserve"> </w:t>
      </w:r>
      <w:r w:rsidR="00397C41" w:rsidRPr="00144251">
        <w:t>2025 року</w:t>
      </w:r>
      <w:r w:rsidRPr="00144251">
        <w:t xml:space="preserve"> виключити зі списків особового складу військової частини А1890 та всіх видів забезпечення, з котлового забезпечення частини виключити в місці тимчасового розміщення особового складу, 2 навчального батальйону школи індивідуальної підготовки</w:t>
      </w:r>
      <w:r w:rsidR="00397C41" w:rsidRPr="00144251">
        <w:t xml:space="preserve"> зі сніданку</w:t>
      </w:r>
      <w:r w:rsidRPr="00144251">
        <w:t xml:space="preserve"> ''02''</w:t>
      </w:r>
      <w:r w:rsidR="00397C41" w:rsidRPr="00144251">
        <w:t> вересня</w:t>
      </w:r>
      <w:r w:rsidRPr="00144251">
        <w:t xml:space="preserve"> </w:t>
      </w:r>
      <w:r w:rsidR="00397C41" w:rsidRPr="00144251">
        <w:t>2025 року</w:t>
      </w:r>
      <w:r w:rsidRPr="00144251">
        <w:t>.</w:t>
      </w:r>
    </w:p>
    <w:p w14:paraId="752D04E3" w14:textId="1AD6FA1A" w:rsidR="00973DBF" w:rsidRPr="00144251" w:rsidRDefault="00973DBF" w:rsidP="00144251">
      <w:pPr>
        <w:widowControl w:val="0"/>
      </w:pPr>
      <w:r w:rsidRPr="00144251">
        <w:t>Вислуга років станом на 01.09.</w:t>
      </w:r>
      <w:r w:rsidR="00397C41" w:rsidRPr="00144251">
        <w:t>2025 становить</w:t>
      </w:r>
      <w:r w:rsidRPr="00144251">
        <w:t>: загальна ''00'' років ''01'' місяць ''21'' днів; календарна ''00'' років ''01'' місяць ''21'' днів.</w:t>
      </w:r>
    </w:p>
    <w:p w14:paraId="5B216C61" w14:textId="265D3C9F" w:rsidR="00973DBF" w:rsidRPr="00144251" w:rsidRDefault="00973DBF" w:rsidP="00144251">
      <w:pPr>
        <w:widowControl w:val="0"/>
      </w:pPr>
      <w:r w:rsidRPr="00144251">
        <w:t>Виплатити щомісячну премію за особистий внесок у загальні результати служби у розмірі 633%, щомісячну надбавку за особливості проходження служби у розмірі 65% за період з ''01'' по ''01''</w:t>
      </w:r>
      <w:r w:rsidR="00397C41" w:rsidRPr="00144251">
        <w:t> вересня</w:t>
      </w:r>
      <w:r w:rsidRPr="00144251">
        <w:t xml:space="preserve"> </w:t>
      </w:r>
      <w:r w:rsidR="00397C41" w:rsidRPr="00144251">
        <w:t>2025 року</w:t>
      </w:r>
      <w:r w:rsidRPr="00144251">
        <w:t xml:space="preserve"> згідно рішення Міністра оборони України від “09”</w:t>
      </w:r>
      <w:r w:rsidR="00397C41" w:rsidRPr="00144251">
        <w:t> січня</w:t>
      </w:r>
      <w:r w:rsidRPr="00144251">
        <w:t xml:space="preserve"> </w:t>
      </w:r>
      <w:r w:rsidR="00397C41" w:rsidRPr="00144251">
        <w:t>2025 року</w:t>
      </w:r>
      <w:r w:rsidRPr="00144251">
        <w:t xml:space="preserve"> </w:t>
      </w:r>
      <w:r w:rsidR="00397C41" w:rsidRPr="00144251">
        <w:t>№</w:t>
      </w:r>
      <w:r w:rsidRPr="00144251">
        <w:t>156/уд.</w:t>
      </w:r>
    </w:p>
    <w:p w14:paraId="2C479F14" w14:textId="318490F2" w:rsidR="00973DBF" w:rsidRPr="00144251" w:rsidRDefault="00973DBF" w:rsidP="00144251">
      <w:pPr>
        <w:widowControl w:val="0"/>
      </w:pPr>
      <w:r w:rsidRPr="00144251">
        <w:t xml:space="preserve">Щорічна основна відпустка за </w:t>
      </w:r>
      <w:r w:rsidR="00397C41" w:rsidRPr="00144251">
        <w:t xml:space="preserve">2025 рік </w:t>
      </w:r>
      <w:r w:rsidRPr="00144251">
        <w:t>не використана.</w:t>
      </w:r>
    </w:p>
    <w:p w14:paraId="52AE93F0" w14:textId="71AF4515" w:rsidR="00973DBF" w:rsidRPr="00144251" w:rsidRDefault="00973DBF" w:rsidP="00144251">
      <w:pPr>
        <w:widowControl w:val="0"/>
      </w:pPr>
      <w:r w:rsidRPr="00144251">
        <w:t xml:space="preserve">Грошову допомогу на оздоровлення за </w:t>
      </w:r>
      <w:r w:rsidR="00397C41" w:rsidRPr="00144251">
        <w:t xml:space="preserve">2025 рік </w:t>
      </w:r>
      <w:r w:rsidRPr="00144251">
        <w:t>не отримували.</w:t>
      </w:r>
    </w:p>
    <w:p w14:paraId="0E6E3795" w14:textId="1FF5AE05" w:rsidR="00973DBF" w:rsidRPr="00144251" w:rsidRDefault="00973DBF" w:rsidP="00144251">
      <w:pPr>
        <w:widowControl w:val="0"/>
      </w:pPr>
      <w:r w:rsidRPr="00144251">
        <w:t>Матеріальну допомогу для вирішення соціально-побутових питань, відповідно до Інструкції про порядок виплати грошового забезпечення військовослужбовцям Збройних Сил України та деяким іншим особам, затвердженої наказом Міністра оборони України від 07</w:t>
      </w:r>
      <w:r w:rsidR="00397C41" w:rsidRPr="00144251">
        <w:t> червня</w:t>
      </w:r>
      <w:r w:rsidRPr="00144251">
        <w:t xml:space="preserve"> 2018 року </w:t>
      </w:r>
      <w:r w:rsidR="00397C41" w:rsidRPr="00144251">
        <w:t>№</w:t>
      </w:r>
      <w:r w:rsidRPr="00144251">
        <w:t>260 не отримували.</w:t>
      </w:r>
    </w:p>
    <w:p w14:paraId="3556F6FE" w14:textId="77777777" w:rsidR="00973DBF" w:rsidRPr="00144251" w:rsidRDefault="00973DBF" w:rsidP="00144251">
      <w:pPr>
        <w:widowControl w:val="0"/>
      </w:pPr>
      <w:r w:rsidRPr="00144251">
        <w:t>Постійним або службовим житлом не забезпечувалися. На квартирному обліку у військовій частині А1890 не перебували.</w:t>
      </w:r>
    </w:p>
    <w:p w14:paraId="644E3A06" w14:textId="77777777" w:rsidR="00973DBF" w:rsidRPr="00144251" w:rsidRDefault="00973DBF" w:rsidP="00144251">
      <w:pPr>
        <w:widowControl w:val="0"/>
      </w:pPr>
      <w:r w:rsidRPr="00144251">
        <w:t>Військовослужбовцям видані атестати служби ракетно-артилерійського озброєння, грошовий, речовий та продовольчий.</w:t>
      </w:r>
    </w:p>
    <w:p w14:paraId="2814EA86" w14:textId="77777777" w:rsidR="00973DBF" w:rsidRPr="00144251" w:rsidRDefault="00973DBF" w:rsidP="00144251">
      <w:pPr>
        <w:widowControl w:val="0"/>
      </w:pPr>
    </w:p>
    <w:p w14:paraId="4575D133" w14:textId="77777777" w:rsidR="00973DBF" w:rsidRPr="00144251" w:rsidRDefault="00973DBF" w:rsidP="00144251">
      <w:pPr>
        <w:widowControl w:val="0"/>
      </w:pPr>
      <w:r w:rsidRPr="00144251">
        <w:t>до військової частини А0224:</w:t>
      </w:r>
    </w:p>
    <w:p w14:paraId="53E7660C" w14:textId="77777777" w:rsidR="00973DBF" w:rsidRPr="00144251" w:rsidRDefault="00973DBF" w:rsidP="00144251">
      <w:pPr>
        <w:widowControl w:val="0"/>
      </w:pPr>
    </w:p>
    <w:p w14:paraId="6F42B000" w14:textId="77777777" w:rsidR="00973DBF" w:rsidRPr="00144251" w:rsidRDefault="00973DBF" w:rsidP="00144251">
      <w:pPr>
        <w:pStyle w:val="ListParagraph"/>
        <w:widowControl w:val="0"/>
        <w:numPr>
          <w:ilvl w:val="0"/>
          <w:numId w:val="13"/>
        </w:numPr>
        <w:ind w:left="0" w:firstLine="709"/>
      </w:pPr>
      <w:r w:rsidRPr="00144251">
        <w:t>солдат</w:t>
      </w:r>
      <w:r w:rsidRPr="00144251">
        <w:tab/>
        <w:t>СУХОВЄЄВ Максим Миколайович, 2975915319</w:t>
      </w:r>
    </w:p>
    <w:p w14:paraId="6C66E170" w14:textId="77777777" w:rsidR="00973DBF" w:rsidRPr="00144251" w:rsidRDefault="00973DBF" w:rsidP="00144251">
      <w:pPr>
        <w:pStyle w:val="ListParagraph"/>
        <w:widowControl w:val="0"/>
        <w:numPr>
          <w:ilvl w:val="0"/>
          <w:numId w:val="13"/>
        </w:numPr>
        <w:ind w:left="0" w:firstLine="709"/>
      </w:pPr>
      <w:r w:rsidRPr="00144251">
        <w:t>солдат</w:t>
      </w:r>
      <w:r w:rsidRPr="00144251">
        <w:tab/>
        <w:t>ГОРОБЧУК Андрій Володимирович, 2988210015</w:t>
      </w:r>
    </w:p>
    <w:p w14:paraId="41E38631" w14:textId="77777777" w:rsidR="00973DBF" w:rsidRPr="00144251" w:rsidRDefault="00973DBF" w:rsidP="00144251">
      <w:pPr>
        <w:pStyle w:val="ListParagraph"/>
        <w:widowControl w:val="0"/>
        <w:numPr>
          <w:ilvl w:val="0"/>
          <w:numId w:val="13"/>
        </w:numPr>
        <w:ind w:left="0" w:firstLine="709"/>
      </w:pPr>
      <w:r w:rsidRPr="00144251">
        <w:t>солдат</w:t>
      </w:r>
      <w:r w:rsidRPr="00144251">
        <w:tab/>
        <w:t>СКОРИК Ігор Євгенович, 3198428394</w:t>
      </w:r>
    </w:p>
    <w:p w14:paraId="509FCD0F" w14:textId="77777777" w:rsidR="00973DBF" w:rsidRPr="00144251" w:rsidRDefault="00973DBF" w:rsidP="00144251">
      <w:pPr>
        <w:pStyle w:val="ListParagraph"/>
        <w:widowControl w:val="0"/>
        <w:numPr>
          <w:ilvl w:val="0"/>
          <w:numId w:val="13"/>
        </w:numPr>
        <w:ind w:left="0" w:firstLine="709"/>
      </w:pPr>
      <w:r w:rsidRPr="00144251">
        <w:t>солдат</w:t>
      </w:r>
      <w:r w:rsidRPr="00144251">
        <w:tab/>
        <w:t>МІЖА Володимир Іванович, 3094818116</w:t>
      </w:r>
    </w:p>
    <w:p w14:paraId="1D8A8853" w14:textId="77777777" w:rsidR="00973DBF" w:rsidRPr="00144251" w:rsidRDefault="00973DBF" w:rsidP="00144251">
      <w:pPr>
        <w:pStyle w:val="ListParagraph"/>
        <w:widowControl w:val="0"/>
        <w:numPr>
          <w:ilvl w:val="0"/>
          <w:numId w:val="13"/>
        </w:numPr>
        <w:ind w:left="0" w:firstLine="709"/>
      </w:pPr>
      <w:r w:rsidRPr="00144251">
        <w:t>солдат</w:t>
      </w:r>
      <w:r w:rsidRPr="00144251">
        <w:tab/>
        <w:t>ФЛОРА Олег Андрійович, 2901202418</w:t>
      </w:r>
    </w:p>
    <w:p w14:paraId="669CA3C1" w14:textId="77777777" w:rsidR="00973DBF" w:rsidRPr="00144251" w:rsidRDefault="00973DBF" w:rsidP="00144251">
      <w:pPr>
        <w:pStyle w:val="ListParagraph"/>
        <w:widowControl w:val="0"/>
        <w:numPr>
          <w:ilvl w:val="0"/>
          <w:numId w:val="13"/>
        </w:numPr>
        <w:ind w:left="0" w:firstLine="709"/>
      </w:pPr>
      <w:r w:rsidRPr="00144251">
        <w:t>солдат</w:t>
      </w:r>
      <w:r w:rsidRPr="00144251">
        <w:tab/>
        <w:t>ЯВОРСЬКИЙ Дмитро Миколайович, 3647300132</w:t>
      </w:r>
    </w:p>
    <w:p w14:paraId="22430785" w14:textId="77777777" w:rsidR="00973DBF" w:rsidRPr="00144251" w:rsidRDefault="00973DBF" w:rsidP="00144251">
      <w:pPr>
        <w:pStyle w:val="ListParagraph"/>
        <w:widowControl w:val="0"/>
        <w:numPr>
          <w:ilvl w:val="0"/>
          <w:numId w:val="13"/>
        </w:numPr>
        <w:ind w:left="0" w:firstLine="709"/>
      </w:pPr>
      <w:r w:rsidRPr="00144251">
        <w:t>солдат</w:t>
      </w:r>
      <w:r w:rsidRPr="00144251">
        <w:tab/>
        <w:t>ЦИМБАЛЮК Валентин Олегович, 3472300657</w:t>
      </w:r>
    </w:p>
    <w:p w14:paraId="00843C15" w14:textId="77777777" w:rsidR="00973DBF" w:rsidRPr="00144251" w:rsidRDefault="00973DBF" w:rsidP="00144251">
      <w:pPr>
        <w:pStyle w:val="ListParagraph"/>
        <w:widowControl w:val="0"/>
        <w:numPr>
          <w:ilvl w:val="0"/>
          <w:numId w:val="13"/>
        </w:numPr>
        <w:ind w:left="0" w:firstLine="709"/>
      </w:pPr>
      <w:r w:rsidRPr="00144251">
        <w:t>солдат</w:t>
      </w:r>
      <w:r w:rsidRPr="00144251">
        <w:tab/>
        <w:t>МЕЛЬНИК Олексій Євгенійович, 3661306950</w:t>
      </w:r>
    </w:p>
    <w:p w14:paraId="6C019F08" w14:textId="77777777" w:rsidR="00973DBF" w:rsidRPr="00144251" w:rsidRDefault="00973DBF" w:rsidP="00144251">
      <w:pPr>
        <w:pStyle w:val="ListParagraph"/>
        <w:widowControl w:val="0"/>
        <w:numPr>
          <w:ilvl w:val="0"/>
          <w:numId w:val="13"/>
        </w:numPr>
        <w:ind w:left="0" w:firstLine="709"/>
      </w:pPr>
      <w:r w:rsidRPr="00144251">
        <w:t>солдат</w:t>
      </w:r>
      <w:r w:rsidRPr="00144251">
        <w:tab/>
        <w:t>ЛАБУНСЬКИЙ Максим Віталійович, 3220714832</w:t>
      </w:r>
    </w:p>
    <w:p w14:paraId="153EF8F6" w14:textId="77777777" w:rsidR="00973DBF" w:rsidRPr="00144251" w:rsidRDefault="00973DBF" w:rsidP="00144251">
      <w:pPr>
        <w:widowControl w:val="0"/>
      </w:pPr>
    </w:p>
    <w:p w14:paraId="2BE1A88B" w14:textId="77777777" w:rsidR="00973DBF" w:rsidRPr="00144251" w:rsidRDefault="00973DBF" w:rsidP="00144251">
      <w:pPr>
        <w:widowControl w:val="0"/>
      </w:pPr>
      <w:r w:rsidRPr="00144251">
        <w:t>Видати добовий польовий набір сухих продуктів 09 комплектів на одну добу.</w:t>
      </w:r>
    </w:p>
    <w:p w14:paraId="0B0BB8A9" w14:textId="77777777" w:rsidR="00973DBF" w:rsidRPr="00144251" w:rsidRDefault="00973DBF" w:rsidP="00144251">
      <w:pPr>
        <w:widowControl w:val="0"/>
      </w:pPr>
    </w:p>
    <w:p w14:paraId="59DEF4CC" w14:textId="0859D6DC" w:rsidR="00E701C2" w:rsidRPr="00144251" w:rsidRDefault="00973DBF" w:rsidP="00144251">
      <w:pPr>
        <w:widowControl w:val="0"/>
      </w:pPr>
      <w:r w:rsidRPr="00144251">
        <w:t>Підстава: розпорядження начальника Генерального штабу Збройних Сил України №300/ПУ/3583/П/дск від 30.08.2025.</w:t>
      </w:r>
    </w:p>
    <w:p w14:paraId="5BD9721E" w14:textId="77777777" w:rsidR="00731DE8" w:rsidRPr="00144251" w:rsidRDefault="00731DE8" w:rsidP="00144251">
      <w:pPr>
        <w:widowControl w:val="0"/>
      </w:pPr>
    </w:p>
    <w:p w14:paraId="3FFBC596" w14:textId="573EABDA" w:rsidR="001C3148" w:rsidRPr="00144251" w:rsidRDefault="001C3148" w:rsidP="00144251">
      <w:pPr>
        <w:pStyle w:val="Heading3"/>
        <w:widowControl w:val="0"/>
        <w:rPr>
          <w:lang w:val="uk-UA"/>
        </w:rPr>
      </w:pPr>
      <w:r w:rsidRPr="00144251">
        <w:rPr>
          <w:lang w:val="uk-UA"/>
        </w:rPr>
        <w:t>нижчепойменованих військовослужбовців за призовом по мобілізації курсантів 2 навчального батальйону школи індивідуальної підготовки військової частини А1890, вважати такими, що справи і посаду здали і вибули в розпорядження командирів військових частини для подальшого проходження служби.</w:t>
      </w:r>
    </w:p>
    <w:p w14:paraId="38D7D96B" w14:textId="0850A8AC" w:rsidR="001C3148" w:rsidRPr="00144251" w:rsidRDefault="001C3148" w:rsidP="00144251">
      <w:pPr>
        <w:widowControl w:val="0"/>
      </w:pPr>
      <w:r w:rsidRPr="00144251">
        <w:t>З ''01''</w:t>
      </w:r>
      <w:r w:rsidR="00397C41" w:rsidRPr="00144251">
        <w:t> вересня</w:t>
      </w:r>
      <w:r w:rsidRPr="00144251">
        <w:t xml:space="preserve"> </w:t>
      </w:r>
      <w:r w:rsidR="00397C41" w:rsidRPr="00144251">
        <w:t>2025 року</w:t>
      </w:r>
      <w:r w:rsidRPr="00144251">
        <w:t xml:space="preserve"> виключити зі списків особового складу військової частини А1890 та всіх видів забезпечення, з котлового забезпечення частини виключити в місці тимчасового розміщення особового складу, 2 навчального батальйону школи індивідуальної підготовки</w:t>
      </w:r>
      <w:r w:rsidR="00397C41" w:rsidRPr="00144251">
        <w:t xml:space="preserve"> зі сніданку</w:t>
      </w:r>
      <w:r w:rsidRPr="00144251">
        <w:t xml:space="preserve"> ''02''</w:t>
      </w:r>
      <w:r w:rsidR="00397C41" w:rsidRPr="00144251">
        <w:t> вересня</w:t>
      </w:r>
      <w:r w:rsidRPr="00144251">
        <w:t xml:space="preserve"> </w:t>
      </w:r>
      <w:r w:rsidR="00397C41" w:rsidRPr="00144251">
        <w:t>2025 року</w:t>
      </w:r>
      <w:r w:rsidRPr="00144251">
        <w:t>.</w:t>
      </w:r>
    </w:p>
    <w:p w14:paraId="4BBCB41D" w14:textId="37460458" w:rsidR="001C3148" w:rsidRPr="00144251" w:rsidRDefault="001C3148" w:rsidP="00144251">
      <w:pPr>
        <w:widowControl w:val="0"/>
      </w:pPr>
      <w:r w:rsidRPr="00144251">
        <w:t>Вислуга років станом на 01.09.</w:t>
      </w:r>
      <w:r w:rsidR="00397C41" w:rsidRPr="00144251">
        <w:t>2025 становить</w:t>
      </w:r>
      <w:r w:rsidRPr="00144251">
        <w:t>: загальна ''00'' років ''01'' місяць ''20'' днів; календарна ''00'' років ''01'' місяць ''20'' днів.</w:t>
      </w:r>
    </w:p>
    <w:p w14:paraId="21569900" w14:textId="39FDED32" w:rsidR="001C3148" w:rsidRPr="00144251" w:rsidRDefault="001C3148" w:rsidP="00144251">
      <w:pPr>
        <w:widowControl w:val="0"/>
      </w:pPr>
      <w:r w:rsidRPr="00144251">
        <w:t>Виплатити щомісячну премію за особистий внесок у загальні результати служби у розмірі 633%, щомісячну надбавку за особливості проходження служби у розмірі 65% за період з ''01'' по ''01''</w:t>
      </w:r>
      <w:r w:rsidR="00397C41" w:rsidRPr="00144251">
        <w:t> вересня</w:t>
      </w:r>
      <w:r w:rsidRPr="00144251">
        <w:t xml:space="preserve"> </w:t>
      </w:r>
      <w:r w:rsidR="00397C41" w:rsidRPr="00144251">
        <w:t>2025 року</w:t>
      </w:r>
      <w:r w:rsidRPr="00144251">
        <w:t xml:space="preserve"> згідно рішення Міністра оборони України від “09”</w:t>
      </w:r>
      <w:r w:rsidR="00397C41" w:rsidRPr="00144251">
        <w:t> січня</w:t>
      </w:r>
      <w:r w:rsidRPr="00144251">
        <w:t xml:space="preserve"> </w:t>
      </w:r>
      <w:r w:rsidR="00397C41" w:rsidRPr="00144251">
        <w:t>2025 року</w:t>
      </w:r>
      <w:r w:rsidRPr="00144251">
        <w:t xml:space="preserve"> </w:t>
      </w:r>
      <w:r w:rsidR="00397C41" w:rsidRPr="00144251">
        <w:t>№</w:t>
      </w:r>
      <w:r w:rsidRPr="00144251">
        <w:t>156/уд.</w:t>
      </w:r>
    </w:p>
    <w:p w14:paraId="12384E06" w14:textId="75E5FFDA" w:rsidR="001C3148" w:rsidRPr="00144251" w:rsidRDefault="001C3148" w:rsidP="00144251">
      <w:pPr>
        <w:widowControl w:val="0"/>
      </w:pPr>
      <w:r w:rsidRPr="00144251">
        <w:t xml:space="preserve">Щорічна основна відпустка за </w:t>
      </w:r>
      <w:r w:rsidR="00397C41" w:rsidRPr="00144251">
        <w:t xml:space="preserve">2025 рік </w:t>
      </w:r>
      <w:r w:rsidRPr="00144251">
        <w:t>не використана.</w:t>
      </w:r>
    </w:p>
    <w:p w14:paraId="1515F86D" w14:textId="60160602" w:rsidR="001C3148" w:rsidRPr="00144251" w:rsidRDefault="001C3148" w:rsidP="00144251">
      <w:pPr>
        <w:widowControl w:val="0"/>
      </w:pPr>
      <w:r w:rsidRPr="00144251">
        <w:t xml:space="preserve">Грошову допомогу на оздоровлення за </w:t>
      </w:r>
      <w:r w:rsidR="00397C41" w:rsidRPr="00144251">
        <w:t xml:space="preserve">2025 рік </w:t>
      </w:r>
      <w:r w:rsidRPr="00144251">
        <w:t>не отримували.</w:t>
      </w:r>
    </w:p>
    <w:p w14:paraId="06E82293" w14:textId="46696C9C" w:rsidR="001C3148" w:rsidRPr="00144251" w:rsidRDefault="001C3148" w:rsidP="00144251">
      <w:pPr>
        <w:widowControl w:val="0"/>
      </w:pPr>
      <w:r w:rsidRPr="00144251">
        <w:t>Матеріальну допомогу для вирішення соціально-побутових питань, відповідно до Інструкції про порядок виплати грошового забезпечення військовослужбовцям Збройних Сил України та деяким іншим особам, затвердженої наказом Міністра оборони України від 07</w:t>
      </w:r>
      <w:r w:rsidR="00397C41" w:rsidRPr="00144251">
        <w:t> червня</w:t>
      </w:r>
      <w:r w:rsidRPr="00144251">
        <w:t xml:space="preserve"> 2018 року </w:t>
      </w:r>
      <w:r w:rsidR="00397C41" w:rsidRPr="00144251">
        <w:t>№</w:t>
      </w:r>
      <w:r w:rsidRPr="00144251">
        <w:t>260 не отримували.</w:t>
      </w:r>
    </w:p>
    <w:p w14:paraId="128324FE" w14:textId="77777777" w:rsidR="001C3148" w:rsidRPr="00144251" w:rsidRDefault="001C3148" w:rsidP="00144251">
      <w:pPr>
        <w:widowControl w:val="0"/>
      </w:pPr>
      <w:r w:rsidRPr="00144251">
        <w:t>Постійним або службовим житлом не забезпечувалися. На квартирному обліку у військовій частині А1890 не перебували.</w:t>
      </w:r>
    </w:p>
    <w:p w14:paraId="4C2ED19B" w14:textId="77777777" w:rsidR="001C3148" w:rsidRPr="00144251" w:rsidRDefault="001C3148" w:rsidP="00144251">
      <w:pPr>
        <w:widowControl w:val="0"/>
      </w:pPr>
      <w:r w:rsidRPr="00144251">
        <w:t>Військовослужбовцям видані атестати служби ракетно-артилерійського озброєння, грошовий, речовий та продовольчий.</w:t>
      </w:r>
    </w:p>
    <w:p w14:paraId="3B2BFD07" w14:textId="77777777" w:rsidR="001C3148" w:rsidRPr="00144251" w:rsidRDefault="001C3148" w:rsidP="00144251">
      <w:pPr>
        <w:widowControl w:val="0"/>
      </w:pPr>
    </w:p>
    <w:p w14:paraId="2196C797" w14:textId="77777777" w:rsidR="001C3148" w:rsidRPr="00144251" w:rsidRDefault="001C3148" w:rsidP="00144251">
      <w:pPr>
        <w:widowControl w:val="0"/>
      </w:pPr>
      <w:r w:rsidRPr="00144251">
        <w:t>до військової частини А1126:</w:t>
      </w:r>
    </w:p>
    <w:p w14:paraId="3073C1B9" w14:textId="77777777" w:rsidR="001C3148" w:rsidRPr="00144251" w:rsidRDefault="001C3148" w:rsidP="00144251">
      <w:pPr>
        <w:widowControl w:val="0"/>
      </w:pPr>
    </w:p>
    <w:p w14:paraId="63DBB630" w14:textId="77777777" w:rsidR="001C3148" w:rsidRPr="00144251" w:rsidRDefault="001C3148" w:rsidP="00144251">
      <w:pPr>
        <w:pStyle w:val="ListParagraph"/>
        <w:widowControl w:val="0"/>
        <w:numPr>
          <w:ilvl w:val="0"/>
          <w:numId w:val="14"/>
        </w:numPr>
        <w:ind w:left="0" w:firstLine="709"/>
      </w:pPr>
      <w:r w:rsidRPr="00144251">
        <w:t>солдат</w:t>
      </w:r>
      <w:r w:rsidRPr="00144251">
        <w:tab/>
        <w:t>ЛЕБІДЬ Андрій Анатолійович, 2956718115</w:t>
      </w:r>
    </w:p>
    <w:p w14:paraId="7EE9436C" w14:textId="77777777" w:rsidR="001C3148" w:rsidRPr="00144251" w:rsidRDefault="001C3148" w:rsidP="00144251">
      <w:pPr>
        <w:pStyle w:val="ListParagraph"/>
        <w:widowControl w:val="0"/>
        <w:numPr>
          <w:ilvl w:val="0"/>
          <w:numId w:val="14"/>
        </w:numPr>
        <w:ind w:left="0" w:firstLine="709"/>
      </w:pPr>
      <w:r w:rsidRPr="00144251">
        <w:t>солдат</w:t>
      </w:r>
      <w:r w:rsidRPr="00144251">
        <w:tab/>
        <w:t>ТОРІШНИЙ Олег Анатолійович, 3330404895</w:t>
      </w:r>
    </w:p>
    <w:p w14:paraId="55CC8D54" w14:textId="77777777" w:rsidR="001C3148" w:rsidRPr="00144251" w:rsidRDefault="001C3148" w:rsidP="00144251">
      <w:pPr>
        <w:pStyle w:val="ListParagraph"/>
        <w:widowControl w:val="0"/>
        <w:numPr>
          <w:ilvl w:val="0"/>
          <w:numId w:val="14"/>
        </w:numPr>
        <w:ind w:left="0" w:firstLine="709"/>
      </w:pPr>
      <w:r w:rsidRPr="00144251">
        <w:t>сержант</w:t>
      </w:r>
      <w:r w:rsidRPr="00144251">
        <w:tab/>
        <w:t>МІХАНОШИН Олег Олександрович, 3116424414</w:t>
      </w:r>
    </w:p>
    <w:p w14:paraId="2356BC8A" w14:textId="77777777" w:rsidR="001C3148" w:rsidRPr="00144251" w:rsidRDefault="001C3148" w:rsidP="00144251">
      <w:pPr>
        <w:pStyle w:val="ListParagraph"/>
        <w:widowControl w:val="0"/>
        <w:numPr>
          <w:ilvl w:val="0"/>
          <w:numId w:val="14"/>
        </w:numPr>
        <w:ind w:left="0" w:firstLine="709"/>
      </w:pPr>
      <w:r w:rsidRPr="00144251">
        <w:t>солдат</w:t>
      </w:r>
      <w:r w:rsidRPr="00144251">
        <w:tab/>
        <w:t>ЧУДІНОВСЬКИХ Дмитро Сергійович, 3209313337</w:t>
      </w:r>
    </w:p>
    <w:p w14:paraId="518BB89F" w14:textId="77777777" w:rsidR="001C3148" w:rsidRPr="00144251" w:rsidRDefault="001C3148" w:rsidP="00144251">
      <w:pPr>
        <w:pStyle w:val="ListParagraph"/>
        <w:widowControl w:val="0"/>
        <w:numPr>
          <w:ilvl w:val="0"/>
          <w:numId w:val="14"/>
        </w:numPr>
        <w:ind w:left="0" w:firstLine="709"/>
      </w:pPr>
      <w:r w:rsidRPr="00144251">
        <w:t>солдат</w:t>
      </w:r>
      <w:r w:rsidRPr="00144251">
        <w:tab/>
        <w:t>ТАРАСЮК Володимир Миколайович, 2944411796</w:t>
      </w:r>
    </w:p>
    <w:p w14:paraId="78369854" w14:textId="77777777" w:rsidR="001C3148" w:rsidRPr="00144251" w:rsidRDefault="001C3148" w:rsidP="00144251">
      <w:pPr>
        <w:pStyle w:val="ListParagraph"/>
        <w:widowControl w:val="0"/>
        <w:numPr>
          <w:ilvl w:val="0"/>
          <w:numId w:val="14"/>
        </w:numPr>
        <w:ind w:left="0" w:firstLine="709"/>
      </w:pPr>
      <w:r w:rsidRPr="00144251">
        <w:t>солдат</w:t>
      </w:r>
      <w:r w:rsidRPr="00144251">
        <w:tab/>
        <w:t>ЧОРНИЙ Євген Сергійович, 3218221491</w:t>
      </w:r>
    </w:p>
    <w:p w14:paraId="617ED649" w14:textId="77777777" w:rsidR="001C3148" w:rsidRPr="00144251" w:rsidRDefault="001C3148" w:rsidP="00144251">
      <w:pPr>
        <w:pStyle w:val="ListParagraph"/>
        <w:widowControl w:val="0"/>
        <w:numPr>
          <w:ilvl w:val="0"/>
          <w:numId w:val="14"/>
        </w:numPr>
        <w:ind w:left="0" w:firstLine="709"/>
      </w:pPr>
      <w:r w:rsidRPr="00144251">
        <w:t>солдат</w:t>
      </w:r>
      <w:r w:rsidRPr="00144251">
        <w:tab/>
        <w:t>ШАЛОПА Олександр Олегович, 3487407674</w:t>
      </w:r>
    </w:p>
    <w:p w14:paraId="59EF8D74" w14:textId="77777777" w:rsidR="001C3148" w:rsidRPr="00144251" w:rsidRDefault="001C3148" w:rsidP="00144251">
      <w:pPr>
        <w:widowControl w:val="0"/>
      </w:pPr>
    </w:p>
    <w:p w14:paraId="56127A4C" w14:textId="77777777" w:rsidR="001C3148" w:rsidRPr="00144251" w:rsidRDefault="001C3148" w:rsidP="00144251">
      <w:pPr>
        <w:widowControl w:val="0"/>
      </w:pPr>
      <w:r w:rsidRPr="00144251">
        <w:t>Видати добовий польовий набір сухих продуктів 07 комплектів на одну добу.</w:t>
      </w:r>
    </w:p>
    <w:p w14:paraId="1DEAA9AD" w14:textId="77777777" w:rsidR="001C3148" w:rsidRPr="00144251" w:rsidRDefault="001C3148" w:rsidP="00144251">
      <w:pPr>
        <w:widowControl w:val="0"/>
      </w:pPr>
    </w:p>
    <w:p w14:paraId="60B703ED" w14:textId="4076BEB7" w:rsidR="009F41BE" w:rsidRPr="00144251" w:rsidRDefault="001C3148" w:rsidP="00144251">
      <w:pPr>
        <w:widowControl w:val="0"/>
      </w:pPr>
      <w:r w:rsidRPr="00144251">
        <w:t>Підстава: розпорядження начальника Генерального штабу Збройних Сил України №300/ПУ/3583/П/дск від 30.08.2025.</w:t>
      </w:r>
    </w:p>
    <w:p w14:paraId="2648D3F0" w14:textId="77777777" w:rsidR="007416F1" w:rsidRPr="00144251" w:rsidRDefault="007416F1" w:rsidP="00144251">
      <w:pPr>
        <w:widowControl w:val="0"/>
      </w:pPr>
    </w:p>
    <w:p w14:paraId="52F754CF" w14:textId="305F0653" w:rsidR="007416F1" w:rsidRPr="00144251" w:rsidRDefault="007416F1" w:rsidP="00144251">
      <w:pPr>
        <w:pStyle w:val="Heading3"/>
        <w:widowControl w:val="0"/>
        <w:rPr>
          <w:lang w:val="uk-UA"/>
        </w:rPr>
      </w:pPr>
      <w:r w:rsidRPr="00144251">
        <w:rPr>
          <w:lang w:val="uk-UA"/>
        </w:rPr>
        <w:t>нижчепойменованих військовослужбовців за призовом по мобілізації курсантів 2 навчального батальйону школи індивідуальної підготовки військової частини А1890, вважати такими, що справи і посаду здали і вибули в розпорядження командирів військових частини для подальшого проходження служби.</w:t>
      </w:r>
    </w:p>
    <w:p w14:paraId="757D72FF" w14:textId="1A88E004" w:rsidR="007416F1" w:rsidRPr="00144251" w:rsidRDefault="007416F1" w:rsidP="00144251">
      <w:pPr>
        <w:widowControl w:val="0"/>
      </w:pPr>
      <w:r w:rsidRPr="00144251">
        <w:t>З ''01''</w:t>
      </w:r>
      <w:r w:rsidR="00397C41" w:rsidRPr="00144251">
        <w:t> вересня</w:t>
      </w:r>
      <w:r w:rsidRPr="00144251">
        <w:t xml:space="preserve"> </w:t>
      </w:r>
      <w:r w:rsidR="00397C41" w:rsidRPr="00144251">
        <w:t>2025 року</w:t>
      </w:r>
      <w:r w:rsidRPr="00144251">
        <w:t xml:space="preserve"> виключити зі списків особового складу військової частини А1890 та всіх видів забезпечення, з котлового забезпечення частини виключити в місці тимчасового розміщення особового складу, 2 навчального батальйону школи індивідуальної підготовки</w:t>
      </w:r>
      <w:r w:rsidR="00397C41" w:rsidRPr="00144251">
        <w:t xml:space="preserve"> зі сніданку</w:t>
      </w:r>
      <w:r w:rsidRPr="00144251">
        <w:t xml:space="preserve"> ''02''</w:t>
      </w:r>
      <w:r w:rsidR="00397C41" w:rsidRPr="00144251">
        <w:t> вересня</w:t>
      </w:r>
      <w:r w:rsidRPr="00144251">
        <w:t xml:space="preserve"> </w:t>
      </w:r>
      <w:r w:rsidR="00397C41" w:rsidRPr="00144251">
        <w:t>2025 року</w:t>
      </w:r>
      <w:r w:rsidRPr="00144251">
        <w:t>.</w:t>
      </w:r>
    </w:p>
    <w:p w14:paraId="68B18CC2" w14:textId="64B056B0" w:rsidR="007416F1" w:rsidRPr="00144251" w:rsidRDefault="007416F1" w:rsidP="00144251">
      <w:pPr>
        <w:widowControl w:val="0"/>
      </w:pPr>
      <w:r w:rsidRPr="00144251">
        <w:t>Вислуга років станом на 01.09.</w:t>
      </w:r>
      <w:r w:rsidR="00397C41" w:rsidRPr="00144251">
        <w:t>2025 становить</w:t>
      </w:r>
      <w:r w:rsidRPr="00144251">
        <w:t>: загальна ''00'' років ''01'' місяць ''20'' днів; календарна ''00'' років ''01'' місяць ''20'' днів.</w:t>
      </w:r>
    </w:p>
    <w:p w14:paraId="7E71CC82" w14:textId="08985A94" w:rsidR="007416F1" w:rsidRPr="00144251" w:rsidRDefault="007416F1" w:rsidP="00144251">
      <w:pPr>
        <w:widowControl w:val="0"/>
      </w:pPr>
      <w:r w:rsidRPr="00144251">
        <w:t>Виплатити щомісячну премію за особистий внесок у загальні результати служби у розмірі 633%, щомісячну надбавку за особливості проходження служби у розмірі 65% за період з ''01'' по ''01''</w:t>
      </w:r>
      <w:r w:rsidR="00397C41" w:rsidRPr="00144251">
        <w:t> вересня</w:t>
      </w:r>
      <w:r w:rsidRPr="00144251">
        <w:t xml:space="preserve"> </w:t>
      </w:r>
      <w:r w:rsidR="00397C41" w:rsidRPr="00144251">
        <w:t>2025 року</w:t>
      </w:r>
      <w:r w:rsidRPr="00144251">
        <w:t xml:space="preserve"> згідно рішення Міністра оборони України від “09”</w:t>
      </w:r>
      <w:r w:rsidR="00397C41" w:rsidRPr="00144251">
        <w:t> січня</w:t>
      </w:r>
      <w:r w:rsidRPr="00144251">
        <w:t xml:space="preserve"> </w:t>
      </w:r>
      <w:r w:rsidR="00397C41" w:rsidRPr="00144251">
        <w:t>2025 року</w:t>
      </w:r>
      <w:r w:rsidRPr="00144251">
        <w:t xml:space="preserve"> </w:t>
      </w:r>
      <w:r w:rsidR="00397C41" w:rsidRPr="00144251">
        <w:t>№</w:t>
      </w:r>
      <w:r w:rsidRPr="00144251">
        <w:t>156/уд.</w:t>
      </w:r>
    </w:p>
    <w:p w14:paraId="6EBF95DA" w14:textId="14CC7C3B" w:rsidR="007416F1" w:rsidRPr="00144251" w:rsidRDefault="007416F1" w:rsidP="00144251">
      <w:pPr>
        <w:widowControl w:val="0"/>
      </w:pPr>
      <w:r w:rsidRPr="00144251">
        <w:t xml:space="preserve">Щорічна основна відпустка за </w:t>
      </w:r>
      <w:r w:rsidR="00397C41" w:rsidRPr="00144251">
        <w:t xml:space="preserve">2025 рік </w:t>
      </w:r>
      <w:r w:rsidRPr="00144251">
        <w:t>не використана.</w:t>
      </w:r>
    </w:p>
    <w:p w14:paraId="46E4CB80" w14:textId="789A6C25" w:rsidR="007416F1" w:rsidRPr="00144251" w:rsidRDefault="007416F1" w:rsidP="00144251">
      <w:pPr>
        <w:widowControl w:val="0"/>
      </w:pPr>
      <w:r w:rsidRPr="00144251">
        <w:t xml:space="preserve">Грошову допомогу на оздоровлення за </w:t>
      </w:r>
      <w:r w:rsidR="00397C41" w:rsidRPr="00144251">
        <w:t xml:space="preserve">2025 рік </w:t>
      </w:r>
      <w:r w:rsidRPr="00144251">
        <w:t>не отримували.</w:t>
      </w:r>
    </w:p>
    <w:p w14:paraId="525FB85A" w14:textId="02A05590" w:rsidR="007416F1" w:rsidRPr="00144251" w:rsidRDefault="007416F1" w:rsidP="00144251">
      <w:pPr>
        <w:widowControl w:val="0"/>
      </w:pPr>
      <w:r w:rsidRPr="00144251">
        <w:t>Матеріальну допомогу для вирішення соціально-побутових питань, відповідно до Інструкції про порядок виплати грошового забезпечення військовослужбовцям Збройних Сил України та деяким іншим особам, затвердженої наказом Міністра оборони України від 07</w:t>
      </w:r>
      <w:r w:rsidR="00397C41" w:rsidRPr="00144251">
        <w:t> червня</w:t>
      </w:r>
      <w:r w:rsidRPr="00144251">
        <w:t xml:space="preserve"> 2018 року </w:t>
      </w:r>
      <w:r w:rsidR="00397C41" w:rsidRPr="00144251">
        <w:t>№</w:t>
      </w:r>
      <w:r w:rsidRPr="00144251">
        <w:t>260 не отримували.</w:t>
      </w:r>
    </w:p>
    <w:p w14:paraId="3D304025" w14:textId="77777777" w:rsidR="007416F1" w:rsidRPr="00144251" w:rsidRDefault="007416F1" w:rsidP="00144251">
      <w:pPr>
        <w:widowControl w:val="0"/>
      </w:pPr>
      <w:r w:rsidRPr="00144251">
        <w:t>Постійним або службовим житлом не забезпечувалися. На квартирному обліку у військовій частині А1890 не перебували.</w:t>
      </w:r>
    </w:p>
    <w:p w14:paraId="7F19910C" w14:textId="77777777" w:rsidR="007416F1" w:rsidRPr="00144251" w:rsidRDefault="007416F1" w:rsidP="00144251">
      <w:pPr>
        <w:widowControl w:val="0"/>
      </w:pPr>
      <w:r w:rsidRPr="00144251">
        <w:t>Військовослужбовцям видані атестати служби ракетно-артилерійського озброєння, грошовий, речовий та продовольчий.</w:t>
      </w:r>
    </w:p>
    <w:p w14:paraId="12DE6FC0" w14:textId="77777777" w:rsidR="007416F1" w:rsidRPr="00144251" w:rsidRDefault="007416F1" w:rsidP="00144251">
      <w:pPr>
        <w:widowControl w:val="0"/>
      </w:pPr>
    </w:p>
    <w:p w14:paraId="7A71CBEC" w14:textId="77777777" w:rsidR="007416F1" w:rsidRPr="00144251" w:rsidRDefault="007416F1" w:rsidP="00144251">
      <w:pPr>
        <w:widowControl w:val="0"/>
      </w:pPr>
      <w:r w:rsidRPr="00144251">
        <w:t>до військової частини А7400:</w:t>
      </w:r>
    </w:p>
    <w:p w14:paraId="7AA91F42" w14:textId="77777777" w:rsidR="007416F1" w:rsidRPr="00144251" w:rsidRDefault="007416F1" w:rsidP="00144251">
      <w:pPr>
        <w:widowControl w:val="0"/>
      </w:pPr>
    </w:p>
    <w:p w14:paraId="45211100" w14:textId="77777777" w:rsidR="007416F1" w:rsidRPr="00144251" w:rsidRDefault="007416F1" w:rsidP="00144251">
      <w:pPr>
        <w:pStyle w:val="ListParagraph"/>
        <w:widowControl w:val="0"/>
        <w:numPr>
          <w:ilvl w:val="0"/>
          <w:numId w:val="15"/>
        </w:numPr>
        <w:ind w:left="0" w:firstLine="709"/>
      </w:pPr>
      <w:r w:rsidRPr="00144251">
        <w:t>солдат</w:t>
      </w:r>
      <w:r w:rsidRPr="00144251">
        <w:tab/>
        <w:t>ГАЄВСЬКИЙ Сергій Валерійович, 3163718436</w:t>
      </w:r>
    </w:p>
    <w:p w14:paraId="209607BE" w14:textId="77777777" w:rsidR="007416F1" w:rsidRPr="00144251" w:rsidRDefault="007416F1" w:rsidP="00144251">
      <w:pPr>
        <w:pStyle w:val="ListParagraph"/>
        <w:widowControl w:val="0"/>
        <w:numPr>
          <w:ilvl w:val="0"/>
          <w:numId w:val="15"/>
        </w:numPr>
        <w:ind w:left="0" w:firstLine="709"/>
      </w:pPr>
      <w:r w:rsidRPr="00144251">
        <w:t>солдат</w:t>
      </w:r>
      <w:r w:rsidRPr="00144251">
        <w:tab/>
        <w:t>КОНДАКОВ Олександр Вікторович, 3490016137</w:t>
      </w:r>
    </w:p>
    <w:p w14:paraId="36B3B63A" w14:textId="77777777" w:rsidR="007416F1" w:rsidRPr="00144251" w:rsidRDefault="007416F1" w:rsidP="00144251">
      <w:pPr>
        <w:pStyle w:val="ListParagraph"/>
        <w:widowControl w:val="0"/>
        <w:numPr>
          <w:ilvl w:val="0"/>
          <w:numId w:val="15"/>
        </w:numPr>
        <w:ind w:left="0" w:firstLine="709"/>
      </w:pPr>
      <w:r w:rsidRPr="00144251">
        <w:t>солдат</w:t>
      </w:r>
      <w:r w:rsidRPr="00144251">
        <w:tab/>
        <w:t>ГАЙДАЙ Юрій Петрович, 2914705355</w:t>
      </w:r>
    </w:p>
    <w:p w14:paraId="27629D5F" w14:textId="77777777" w:rsidR="007416F1" w:rsidRPr="00144251" w:rsidRDefault="007416F1" w:rsidP="00144251">
      <w:pPr>
        <w:pStyle w:val="ListParagraph"/>
        <w:widowControl w:val="0"/>
        <w:numPr>
          <w:ilvl w:val="0"/>
          <w:numId w:val="15"/>
        </w:numPr>
        <w:ind w:left="0" w:firstLine="709"/>
      </w:pPr>
      <w:r w:rsidRPr="00144251">
        <w:t>солдат</w:t>
      </w:r>
      <w:r w:rsidRPr="00144251">
        <w:tab/>
        <w:t>ГОЛИШЕВ В'ячеслав Андрійович, 3606300631</w:t>
      </w:r>
    </w:p>
    <w:p w14:paraId="0D3C183C" w14:textId="77777777" w:rsidR="007416F1" w:rsidRPr="00144251" w:rsidRDefault="007416F1" w:rsidP="00144251">
      <w:pPr>
        <w:pStyle w:val="ListParagraph"/>
        <w:widowControl w:val="0"/>
        <w:numPr>
          <w:ilvl w:val="0"/>
          <w:numId w:val="15"/>
        </w:numPr>
        <w:ind w:left="0" w:firstLine="709"/>
      </w:pPr>
      <w:r w:rsidRPr="00144251">
        <w:t>солдат</w:t>
      </w:r>
      <w:r w:rsidRPr="00144251">
        <w:tab/>
        <w:t>ЄФІМЕНКО Олександр Вікторович, 3235517735</w:t>
      </w:r>
    </w:p>
    <w:p w14:paraId="557A7DA7" w14:textId="77777777" w:rsidR="007416F1" w:rsidRPr="00144251" w:rsidRDefault="007416F1" w:rsidP="00144251">
      <w:pPr>
        <w:pStyle w:val="ListParagraph"/>
        <w:widowControl w:val="0"/>
        <w:numPr>
          <w:ilvl w:val="0"/>
          <w:numId w:val="15"/>
        </w:numPr>
        <w:ind w:left="0" w:firstLine="709"/>
      </w:pPr>
      <w:r w:rsidRPr="00144251">
        <w:t>солдат</w:t>
      </w:r>
      <w:r w:rsidRPr="00144251">
        <w:tab/>
        <w:t>КРАВЦОВ Іван Вікторович, 3062124371</w:t>
      </w:r>
    </w:p>
    <w:p w14:paraId="573350EC" w14:textId="77777777" w:rsidR="007416F1" w:rsidRPr="00144251" w:rsidRDefault="007416F1" w:rsidP="00144251">
      <w:pPr>
        <w:pStyle w:val="ListParagraph"/>
        <w:widowControl w:val="0"/>
        <w:numPr>
          <w:ilvl w:val="0"/>
          <w:numId w:val="15"/>
        </w:numPr>
        <w:ind w:left="0" w:firstLine="709"/>
      </w:pPr>
      <w:r w:rsidRPr="00144251">
        <w:t>солдат</w:t>
      </w:r>
      <w:r w:rsidRPr="00144251">
        <w:tab/>
        <w:t>АНОХІН Василь Анатолійович, 3255001870</w:t>
      </w:r>
    </w:p>
    <w:p w14:paraId="66B46518" w14:textId="77777777" w:rsidR="007416F1" w:rsidRPr="00144251" w:rsidRDefault="007416F1" w:rsidP="00144251">
      <w:pPr>
        <w:pStyle w:val="ListParagraph"/>
        <w:widowControl w:val="0"/>
        <w:numPr>
          <w:ilvl w:val="0"/>
          <w:numId w:val="15"/>
        </w:numPr>
        <w:ind w:left="0" w:firstLine="709"/>
      </w:pPr>
      <w:r w:rsidRPr="00144251">
        <w:t>старший солдат</w:t>
      </w:r>
      <w:r w:rsidRPr="00144251">
        <w:tab/>
        <w:t>ІВАНЮТА Олександр Миколайович, 3267115738</w:t>
      </w:r>
    </w:p>
    <w:p w14:paraId="3197311F" w14:textId="77777777" w:rsidR="007416F1" w:rsidRPr="00144251" w:rsidRDefault="007416F1" w:rsidP="00144251">
      <w:pPr>
        <w:pStyle w:val="ListParagraph"/>
        <w:widowControl w:val="0"/>
        <w:numPr>
          <w:ilvl w:val="0"/>
          <w:numId w:val="15"/>
        </w:numPr>
        <w:ind w:left="0" w:firstLine="709"/>
      </w:pPr>
      <w:r w:rsidRPr="00144251">
        <w:t>солдат</w:t>
      </w:r>
      <w:r w:rsidRPr="00144251">
        <w:tab/>
        <w:t>КАРАКОША Віталій Віталійович, 3155923772</w:t>
      </w:r>
    </w:p>
    <w:p w14:paraId="10443F37" w14:textId="77777777" w:rsidR="007416F1" w:rsidRPr="00144251" w:rsidRDefault="007416F1" w:rsidP="00144251">
      <w:pPr>
        <w:pStyle w:val="ListParagraph"/>
        <w:widowControl w:val="0"/>
        <w:numPr>
          <w:ilvl w:val="0"/>
          <w:numId w:val="15"/>
        </w:numPr>
        <w:ind w:left="0" w:firstLine="709"/>
      </w:pPr>
      <w:r w:rsidRPr="00144251">
        <w:t>сержант</w:t>
      </w:r>
      <w:r w:rsidRPr="00144251">
        <w:tab/>
        <w:t>ГУК Володимир Дмитрович, 3116921578</w:t>
      </w:r>
    </w:p>
    <w:p w14:paraId="2539E95D" w14:textId="77777777" w:rsidR="007416F1" w:rsidRPr="00144251" w:rsidRDefault="007416F1" w:rsidP="00144251">
      <w:pPr>
        <w:pStyle w:val="ListParagraph"/>
        <w:widowControl w:val="0"/>
        <w:numPr>
          <w:ilvl w:val="0"/>
          <w:numId w:val="15"/>
        </w:numPr>
        <w:ind w:left="0" w:firstLine="709"/>
      </w:pPr>
      <w:r w:rsidRPr="00144251">
        <w:t>солдат</w:t>
      </w:r>
      <w:r w:rsidRPr="00144251">
        <w:tab/>
        <w:t>ІЛЬЧУК Андрій Миколайович, 3208905030</w:t>
      </w:r>
    </w:p>
    <w:p w14:paraId="39BA5A18" w14:textId="77777777" w:rsidR="007416F1" w:rsidRPr="00144251" w:rsidRDefault="007416F1" w:rsidP="00144251">
      <w:pPr>
        <w:pStyle w:val="ListParagraph"/>
        <w:widowControl w:val="0"/>
        <w:numPr>
          <w:ilvl w:val="0"/>
          <w:numId w:val="15"/>
        </w:numPr>
        <w:ind w:left="0" w:firstLine="709"/>
      </w:pPr>
      <w:r w:rsidRPr="00144251">
        <w:t>солдат</w:t>
      </w:r>
      <w:r w:rsidRPr="00144251">
        <w:tab/>
        <w:t>КАМІНСЬКИЙ Андрій Олегович, 3222523253</w:t>
      </w:r>
    </w:p>
    <w:p w14:paraId="3D1F253C" w14:textId="77777777" w:rsidR="007416F1" w:rsidRPr="00144251" w:rsidRDefault="007416F1" w:rsidP="00144251">
      <w:pPr>
        <w:pStyle w:val="ListParagraph"/>
        <w:widowControl w:val="0"/>
        <w:numPr>
          <w:ilvl w:val="0"/>
          <w:numId w:val="15"/>
        </w:numPr>
        <w:ind w:left="0" w:firstLine="709"/>
      </w:pPr>
      <w:r w:rsidRPr="00144251">
        <w:t>солдат</w:t>
      </w:r>
      <w:r w:rsidRPr="00144251">
        <w:tab/>
        <w:t>ГАРМАШ Денис Олександрович, 3362303735</w:t>
      </w:r>
    </w:p>
    <w:p w14:paraId="6EE43274" w14:textId="77777777" w:rsidR="007416F1" w:rsidRPr="00144251" w:rsidRDefault="007416F1" w:rsidP="00144251">
      <w:pPr>
        <w:pStyle w:val="ListParagraph"/>
        <w:widowControl w:val="0"/>
        <w:numPr>
          <w:ilvl w:val="0"/>
          <w:numId w:val="15"/>
        </w:numPr>
        <w:ind w:left="0" w:firstLine="709"/>
      </w:pPr>
      <w:r w:rsidRPr="00144251">
        <w:t>солдат</w:t>
      </w:r>
      <w:r w:rsidRPr="00144251">
        <w:tab/>
        <w:t>КАМЕНЮК Сергій Анатолійович, 3105823333</w:t>
      </w:r>
    </w:p>
    <w:p w14:paraId="43708D2B" w14:textId="77777777" w:rsidR="007416F1" w:rsidRPr="00144251" w:rsidRDefault="007416F1" w:rsidP="00144251">
      <w:pPr>
        <w:pStyle w:val="ListParagraph"/>
        <w:widowControl w:val="0"/>
        <w:numPr>
          <w:ilvl w:val="0"/>
          <w:numId w:val="15"/>
        </w:numPr>
        <w:ind w:left="0" w:firstLine="709"/>
      </w:pPr>
      <w:r w:rsidRPr="00144251">
        <w:t>солдат</w:t>
      </w:r>
      <w:r w:rsidRPr="00144251">
        <w:tab/>
        <w:t>БУРЕВИЧ Олег Володимирович, 3270622019</w:t>
      </w:r>
    </w:p>
    <w:p w14:paraId="4FE47C5E" w14:textId="77777777" w:rsidR="007416F1" w:rsidRPr="00144251" w:rsidRDefault="007416F1" w:rsidP="00144251">
      <w:pPr>
        <w:pStyle w:val="ListParagraph"/>
        <w:widowControl w:val="0"/>
        <w:numPr>
          <w:ilvl w:val="0"/>
          <w:numId w:val="15"/>
        </w:numPr>
        <w:ind w:left="0" w:firstLine="709"/>
      </w:pPr>
      <w:r w:rsidRPr="00144251">
        <w:t>солдат</w:t>
      </w:r>
      <w:r w:rsidRPr="00144251">
        <w:tab/>
        <w:t>ВОЗНЯК Олександр Павлович, 3053000594</w:t>
      </w:r>
    </w:p>
    <w:p w14:paraId="0B840282" w14:textId="77777777" w:rsidR="007416F1" w:rsidRPr="00144251" w:rsidRDefault="007416F1" w:rsidP="00144251">
      <w:pPr>
        <w:pStyle w:val="ListParagraph"/>
        <w:widowControl w:val="0"/>
        <w:numPr>
          <w:ilvl w:val="0"/>
          <w:numId w:val="15"/>
        </w:numPr>
        <w:ind w:left="0" w:firstLine="709"/>
      </w:pPr>
      <w:r w:rsidRPr="00144251">
        <w:t>солдат</w:t>
      </w:r>
      <w:r w:rsidRPr="00144251">
        <w:tab/>
        <w:t>КОСТЮК Олексій Володимирович, 3084421374</w:t>
      </w:r>
    </w:p>
    <w:p w14:paraId="6260FF54" w14:textId="77777777" w:rsidR="007416F1" w:rsidRPr="00144251" w:rsidRDefault="007416F1" w:rsidP="00144251">
      <w:pPr>
        <w:pStyle w:val="ListParagraph"/>
        <w:widowControl w:val="0"/>
        <w:numPr>
          <w:ilvl w:val="0"/>
          <w:numId w:val="15"/>
        </w:numPr>
        <w:ind w:left="0" w:firstLine="709"/>
      </w:pPr>
      <w:r w:rsidRPr="00144251">
        <w:t>солдат</w:t>
      </w:r>
      <w:r w:rsidRPr="00144251">
        <w:tab/>
        <w:t>ІВАНЧАК Іван Васильович, 3009119136</w:t>
      </w:r>
    </w:p>
    <w:p w14:paraId="3E302C02" w14:textId="77777777" w:rsidR="007416F1" w:rsidRPr="00144251" w:rsidRDefault="007416F1" w:rsidP="00144251">
      <w:pPr>
        <w:pStyle w:val="ListParagraph"/>
        <w:widowControl w:val="0"/>
        <w:numPr>
          <w:ilvl w:val="0"/>
          <w:numId w:val="15"/>
        </w:numPr>
        <w:ind w:left="0" w:firstLine="709"/>
      </w:pPr>
      <w:r w:rsidRPr="00144251">
        <w:t>старший солдат</w:t>
      </w:r>
      <w:r w:rsidRPr="00144251">
        <w:tab/>
        <w:t>ДУДНИК Віталій Володимирович, 3171518696</w:t>
      </w:r>
    </w:p>
    <w:p w14:paraId="5915112E" w14:textId="77777777" w:rsidR="007416F1" w:rsidRPr="00144251" w:rsidRDefault="007416F1" w:rsidP="00144251">
      <w:pPr>
        <w:pStyle w:val="ListParagraph"/>
        <w:widowControl w:val="0"/>
        <w:numPr>
          <w:ilvl w:val="0"/>
          <w:numId w:val="15"/>
        </w:numPr>
        <w:ind w:left="0" w:firstLine="709"/>
      </w:pPr>
      <w:r w:rsidRPr="00144251">
        <w:t>солдат</w:t>
      </w:r>
      <w:r w:rsidRPr="00144251">
        <w:tab/>
        <w:t>БОНДАРЕНКО Дмитро Дмитрович, 3155117190</w:t>
      </w:r>
    </w:p>
    <w:p w14:paraId="1841045B" w14:textId="77777777" w:rsidR="007416F1" w:rsidRPr="00144251" w:rsidRDefault="007416F1" w:rsidP="00144251">
      <w:pPr>
        <w:pStyle w:val="ListParagraph"/>
        <w:widowControl w:val="0"/>
        <w:numPr>
          <w:ilvl w:val="0"/>
          <w:numId w:val="15"/>
        </w:numPr>
        <w:ind w:left="0" w:firstLine="709"/>
      </w:pPr>
      <w:r w:rsidRPr="00144251">
        <w:t>солдат</w:t>
      </w:r>
      <w:r w:rsidRPr="00144251">
        <w:tab/>
        <w:t>КОТЛЯРОВ Василь Дмитрович, 2994821730</w:t>
      </w:r>
    </w:p>
    <w:p w14:paraId="1150C717" w14:textId="77777777" w:rsidR="007416F1" w:rsidRPr="00144251" w:rsidRDefault="007416F1" w:rsidP="00144251">
      <w:pPr>
        <w:pStyle w:val="ListParagraph"/>
        <w:widowControl w:val="0"/>
        <w:numPr>
          <w:ilvl w:val="0"/>
          <w:numId w:val="15"/>
        </w:numPr>
        <w:ind w:left="0" w:firstLine="709"/>
      </w:pPr>
      <w:r w:rsidRPr="00144251">
        <w:t>солдат</w:t>
      </w:r>
      <w:r w:rsidRPr="00144251">
        <w:tab/>
        <w:t>БАБИН Борис Іванович, 2998311657</w:t>
      </w:r>
    </w:p>
    <w:p w14:paraId="62F28163" w14:textId="77777777" w:rsidR="007416F1" w:rsidRPr="00144251" w:rsidRDefault="007416F1" w:rsidP="00144251">
      <w:pPr>
        <w:pStyle w:val="ListParagraph"/>
        <w:widowControl w:val="0"/>
        <w:numPr>
          <w:ilvl w:val="0"/>
          <w:numId w:val="15"/>
        </w:numPr>
        <w:ind w:left="0" w:firstLine="709"/>
      </w:pPr>
      <w:r w:rsidRPr="00144251">
        <w:t>солдат</w:t>
      </w:r>
      <w:r w:rsidRPr="00144251">
        <w:tab/>
        <w:t>БАЛАТЮК Руслан Петрович, 3026502913</w:t>
      </w:r>
    </w:p>
    <w:p w14:paraId="0C5AB079" w14:textId="77777777" w:rsidR="007416F1" w:rsidRPr="00144251" w:rsidRDefault="007416F1" w:rsidP="00144251">
      <w:pPr>
        <w:pStyle w:val="ListParagraph"/>
        <w:widowControl w:val="0"/>
        <w:numPr>
          <w:ilvl w:val="0"/>
          <w:numId w:val="15"/>
        </w:numPr>
        <w:ind w:left="0" w:firstLine="709"/>
      </w:pPr>
      <w:r w:rsidRPr="00144251">
        <w:t>солдат</w:t>
      </w:r>
      <w:r w:rsidRPr="00144251">
        <w:tab/>
        <w:t>ГЕДЗ Андрій Михайлович, 3138921952</w:t>
      </w:r>
    </w:p>
    <w:p w14:paraId="0E30CEF4" w14:textId="77777777" w:rsidR="007416F1" w:rsidRPr="00144251" w:rsidRDefault="007416F1" w:rsidP="00144251">
      <w:pPr>
        <w:pStyle w:val="ListParagraph"/>
        <w:widowControl w:val="0"/>
        <w:numPr>
          <w:ilvl w:val="0"/>
          <w:numId w:val="15"/>
        </w:numPr>
        <w:ind w:left="0" w:firstLine="709"/>
      </w:pPr>
      <w:r w:rsidRPr="00144251">
        <w:t>старший солдат</w:t>
      </w:r>
      <w:r w:rsidRPr="00144251">
        <w:tab/>
        <w:t>БАЛАГУРА Віктор Костянтинович, 3201913379</w:t>
      </w:r>
    </w:p>
    <w:p w14:paraId="01801493" w14:textId="77777777" w:rsidR="007416F1" w:rsidRPr="00144251" w:rsidRDefault="007416F1" w:rsidP="00144251">
      <w:pPr>
        <w:pStyle w:val="ListParagraph"/>
        <w:widowControl w:val="0"/>
        <w:numPr>
          <w:ilvl w:val="0"/>
          <w:numId w:val="15"/>
        </w:numPr>
        <w:ind w:left="0" w:firstLine="709"/>
      </w:pPr>
      <w:r w:rsidRPr="00144251">
        <w:t>солдат</w:t>
      </w:r>
      <w:r w:rsidRPr="00144251">
        <w:tab/>
        <w:t>БУРЛАЧЕНКО Валерій Іванович, 3107622111</w:t>
      </w:r>
    </w:p>
    <w:p w14:paraId="29A20C24" w14:textId="77777777" w:rsidR="007416F1" w:rsidRPr="00144251" w:rsidRDefault="007416F1" w:rsidP="00144251">
      <w:pPr>
        <w:widowControl w:val="0"/>
      </w:pPr>
    </w:p>
    <w:p w14:paraId="48B89885" w14:textId="77777777" w:rsidR="007416F1" w:rsidRPr="00144251" w:rsidRDefault="007416F1" w:rsidP="00144251">
      <w:pPr>
        <w:widowControl w:val="0"/>
      </w:pPr>
      <w:r w:rsidRPr="00144251">
        <w:t>Видати добовий польовий набір сухих продуктів 26 комплектів на одну добу.</w:t>
      </w:r>
    </w:p>
    <w:p w14:paraId="6CC00AAE" w14:textId="77777777" w:rsidR="007416F1" w:rsidRPr="00144251" w:rsidRDefault="007416F1" w:rsidP="00144251">
      <w:pPr>
        <w:widowControl w:val="0"/>
      </w:pPr>
    </w:p>
    <w:p w14:paraId="4CEC36E0" w14:textId="167D0F3D" w:rsidR="007416F1" w:rsidRPr="00144251" w:rsidRDefault="007416F1" w:rsidP="00144251">
      <w:pPr>
        <w:widowControl w:val="0"/>
      </w:pPr>
      <w:r w:rsidRPr="00144251">
        <w:t>Підстава: розпорядження начальника Генерального штабу Збройних Сил України №300/ПУ/3583/П/дск від 30.08.2025.</w:t>
      </w:r>
    </w:p>
    <w:p w14:paraId="2B71D558" w14:textId="77777777" w:rsidR="00092E23" w:rsidRPr="00144251" w:rsidRDefault="00092E23" w:rsidP="00144251">
      <w:pPr>
        <w:widowControl w:val="0"/>
      </w:pPr>
    </w:p>
    <w:p w14:paraId="49125BD2" w14:textId="062C6608" w:rsidR="00092E23" w:rsidRPr="00144251" w:rsidRDefault="00092E23" w:rsidP="00144251">
      <w:pPr>
        <w:pStyle w:val="Heading3"/>
        <w:widowControl w:val="0"/>
        <w:rPr>
          <w:lang w:val="uk-UA"/>
        </w:rPr>
      </w:pPr>
      <w:r w:rsidRPr="00144251">
        <w:rPr>
          <w:lang w:val="uk-UA"/>
        </w:rPr>
        <w:t>нижчепойменованих військовослужбовців за призовом по мобілізації курсантів 2 навчального батальйону школи індивідуальної підготовки військової частини А1890, вважати такими, що справи і посаду здали і вибули в розпорядження командирів військових частини для подальшого проходження служби.</w:t>
      </w:r>
    </w:p>
    <w:p w14:paraId="605972BC" w14:textId="6B221843" w:rsidR="00092E23" w:rsidRPr="00144251" w:rsidRDefault="00092E23" w:rsidP="00144251">
      <w:pPr>
        <w:widowControl w:val="0"/>
      </w:pPr>
      <w:r w:rsidRPr="00144251">
        <w:t>З ''01''</w:t>
      </w:r>
      <w:r w:rsidR="00397C41" w:rsidRPr="00144251">
        <w:t> вересня</w:t>
      </w:r>
      <w:r w:rsidRPr="00144251">
        <w:t xml:space="preserve"> </w:t>
      </w:r>
      <w:r w:rsidR="00397C41" w:rsidRPr="00144251">
        <w:t>2025 року</w:t>
      </w:r>
      <w:r w:rsidRPr="00144251">
        <w:t xml:space="preserve"> виключити зі списків особового складу військової частини А1890 та всіх видів забезпечення, з котлового забезпечення частини виключити в місці тимчасового розміщення особового складу, 2 навчального батальйону школи індивідуальної підготовки</w:t>
      </w:r>
      <w:r w:rsidR="00397C41" w:rsidRPr="00144251">
        <w:t xml:space="preserve"> зі сніданку</w:t>
      </w:r>
      <w:r w:rsidRPr="00144251">
        <w:t xml:space="preserve"> ''02''</w:t>
      </w:r>
      <w:r w:rsidR="00397C41" w:rsidRPr="00144251">
        <w:t> вересня</w:t>
      </w:r>
      <w:r w:rsidRPr="00144251">
        <w:t xml:space="preserve"> </w:t>
      </w:r>
      <w:r w:rsidR="00397C41" w:rsidRPr="00144251">
        <w:t>2025 року</w:t>
      </w:r>
      <w:r w:rsidRPr="00144251">
        <w:t>.</w:t>
      </w:r>
    </w:p>
    <w:p w14:paraId="62938244" w14:textId="34E5A70A" w:rsidR="00092E23" w:rsidRPr="00144251" w:rsidRDefault="00092E23" w:rsidP="00144251">
      <w:pPr>
        <w:widowControl w:val="0"/>
      </w:pPr>
      <w:r w:rsidRPr="00144251">
        <w:t>Вислуга років станом на 01.09.</w:t>
      </w:r>
      <w:r w:rsidR="00397C41" w:rsidRPr="00144251">
        <w:t>2025 становить</w:t>
      </w:r>
      <w:r w:rsidRPr="00144251">
        <w:t>: загальна ''00'' років ''01'' місяць ''22'' днів; календарна ''00'' років ''01'' місяць ''22'' днів.</w:t>
      </w:r>
    </w:p>
    <w:p w14:paraId="4FF96117" w14:textId="68310F05" w:rsidR="00092E23" w:rsidRPr="00144251" w:rsidRDefault="00092E23" w:rsidP="00144251">
      <w:pPr>
        <w:widowControl w:val="0"/>
      </w:pPr>
      <w:r w:rsidRPr="00144251">
        <w:t>Виплатити щомісячну премію за особистий внесок у загальні результати служби у розмірі 633%, щомісячну надбавку за особливості проходження служби у розмірі 65% за період з ''01'' по ''01''</w:t>
      </w:r>
      <w:r w:rsidR="00397C41" w:rsidRPr="00144251">
        <w:t> вересня</w:t>
      </w:r>
      <w:r w:rsidRPr="00144251">
        <w:t xml:space="preserve"> </w:t>
      </w:r>
      <w:r w:rsidR="00397C41" w:rsidRPr="00144251">
        <w:t>2025 року</w:t>
      </w:r>
      <w:r w:rsidRPr="00144251">
        <w:t xml:space="preserve"> згідно рішення Міністра оборони України від “09”</w:t>
      </w:r>
      <w:r w:rsidR="00397C41" w:rsidRPr="00144251">
        <w:t> січня</w:t>
      </w:r>
      <w:r w:rsidRPr="00144251">
        <w:t xml:space="preserve"> </w:t>
      </w:r>
      <w:r w:rsidR="00397C41" w:rsidRPr="00144251">
        <w:t>2025 року</w:t>
      </w:r>
      <w:r w:rsidRPr="00144251">
        <w:t xml:space="preserve"> </w:t>
      </w:r>
      <w:r w:rsidR="00397C41" w:rsidRPr="00144251">
        <w:t>№</w:t>
      </w:r>
      <w:r w:rsidRPr="00144251">
        <w:t>156/уд.</w:t>
      </w:r>
    </w:p>
    <w:p w14:paraId="2D0E88E5" w14:textId="766B0EAF" w:rsidR="00092E23" w:rsidRPr="00144251" w:rsidRDefault="00092E23" w:rsidP="00144251">
      <w:pPr>
        <w:widowControl w:val="0"/>
      </w:pPr>
      <w:r w:rsidRPr="00144251">
        <w:t xml:space="preserve">Щорічна основна відпустка за </w:t>
      </w:r>
      <w:r w:rsidR="00397C41" w:rsidRPr="00144251">
        <w:t xml:space="preserve">2025 рік </w:t>
      </w:r>
      <w:r w:rsidRPr="00144251">
        <w:t>не використана.</w:t>
      </w:r>
    </w:p>
    <w:p w14:paraId="21A6955B" w14:textId="418EE83E" w:rsidR="00092E23" w:rsidRPr="00144251" w:rsidRDefault="00092E23" w:rsidP="00144251">
      <w:pPr>
        <w:widowControl w:val="0"/>
      </w:pPr>
      <w:r w:rsidRPr="00144251">
        <w:t xml:space="preserve">Грошову допомогу на оздоровлення за </w:t>
      </w:r>
      <w:r w:rsidR="00397C41" w:rsidRPr="00144251">
        <w:t xml:space="preserve">2025 рік </w:t>
      </w:r>
      <w:r w:rsidRPr="00144251">
        <w:t>не отримували.</w:t>
      </w:r>
    </w:p>
    <w:p w14:paraId="0EBC8793" w14:textId="2CEE28FD" w:rsidR="00092E23" w:rsidRPr="00144251" w:rsidRDefault="00092E23" w:rsidP="00144251">
      <w:pPr>
        <w:widowControl w:val="0"/>
      </w:pPr>
      <w:r w:rsidRPr="00144251">
        <w:t>Матеріальну допомогу для вирішення соціально-побутових питань, відповідно до Інструкції про порядок виплати грошового забезпечення військовослужбовцям Збройних Сил України та деяким іншим особам, затвердженої наказом Міністра оборони України від 07</w:t>
      </w:r>
      <w:r w:rsidR="00397C41" w:rsidRPr="00144251">
        <w:t> червня</w:t>
      </w:r>
      <w:r w:rsidRPr="00144251">
        <w:t xml:space="preserve"> 2018 року </w:t>
      </w:r>
      <w:r w:rsidR="00397C41" w:rsidRPr="00144251">
        <w:t>№</w:t>
      </w:r>
      <w:r w:rsidRPr="00144251">
        <w:t>260 не отримували.</w:t>
      </w:r>
    </w:p>
    <w:p w14:paraId="71A9B8C3" w14:textId="77777777" w:rsidR="00092E23" w:rsidRPr="00144251" w:rsidRDefault="00092E23" w:rsidP="00144251">
      <w:pPr>
        <w:widowControl w:val="0"/>
      </w:pPr>
      <w:r w:rsidRPr="00144251">
        <w:t>Постійним або службовим житлом не забезпечувалися. На квартирному обліку у військовій частині А1890 не перебували.</w:t>
      </w:r>
    </w:p>
    <w:p w14:paraId="1722110C" w14:textId="77777777" w:rsidR="00092E23" w:rsidRPr="00144251" w:rsidRDefault="00092E23" w:rsidP="00144251">
      <w:pPr>
        <w:widowControl w:val="0"/>
      </w:pPr>
      <w:r w:rsidRPr="00144251">
        <w:t>Військовослужбовцям видані атестати служби ракетно-артилерійського озброєння, грошовий, речовий та продовольчий.</w:t>
      </w:r>
    </w:p>
    <w:p w14:paraId="10F4A4BF" w14:textId="77777777" w:rsidR="00092E23" w:rsidRPr="00144251" w:rsidRDefault="00092E23" w:rsidP="00144251">
      <w:pPr>
        <w:widowControl w:val="0"/>
      </w:pPr>
    </w:p>
    <w:p w14:paraId="1460ED62" w14:textId="77777777" w:rsidR="00092E23" w:rsidRPr="00144251" w:rsidRDefault="00092E23" w:rsidP="00144251">
      <w:pPr>
        <w:widowControl w:val="0"/>
      </w:pPr>
      <w:r w:rsidRPr="00144251">
        <w:t>до військової частини А1445:</w:t>
      </w:r>
    </w:p>
    <w:p w14:paraId="657F92B4" w14:textId="77777777" w:rsidR="00092E23" w:rsidRPr="00144251" w:rsidRDefault="00092E23" w:rsidP="00144251">
      <w:pPr>
        <w:widowControl w:val="0"/>
      </w:pPr>
    </w:p>
    <w:p w14:paraId="6A2BF5E1" w14:textId="77777777" w:rsidR="00092E23" w:rsidRPr="00144251" w:rsidRDefault="00092E23" w:rsidP="00144251">
      <w:pPr>
        <w:pStyle w:val="ListParagraph"/>
        <w:widowControl w:val="0"/>
        <w:numPr>
          <w:ilvl w:val="0"/>
          <w:numId w:val="16"/>
        </w:numPr>
        <w:ind w:left="0" w:firstLine="709"/>
      </w:pPr>
      <w:r w:rsidRPr="00144251">
        <w:t>солдат</w:t>
      </w:r>
      <w:r w:rsidRPr="00144251">
        <w:tab/>
        <w:t>ШАКУЛА Ігор Васильович, 2950323813</w:t>
      </w:r>
    </w:p>
    <w:p w14:paraId="3384A78F" w14:textId="77777777" w:rsidR="00092E23" w:rsidRPr="00144251" w:rsidRDefault="00092E23" w:rsidP="00144251">
      <w:pPr>
        <w:pStyle w:val="ListParagraph"/>
        <w:widowControl w:val="0"/>
        <w:numPr>
          <w:ilvl w:val="0"/>
          <w:numId w:val="16"/>
        </w:numPr>
        <w:ind w:left="0" w:firstLine="709"/>
      </w:pPr>
      <w:r w:rsidRPr="00144251">
        <w:t>солдат</w:t>
      </w:r>
      <w:r w:rsidRPr="00144251">
        <w:tab/>
        <w:t>ШЕВЧЕНКО Богдан Ігорович, 3575805650</w:t>
      </w:r>
    </w:p>
    <w:p w14:paraId="031CE53B" w14:textId="77777777" w:rsidR="00092E23" w:rsidRPr="00144251" w:rsidRDefault="00092E23" w:rsidP="00144251">
      <w:pPr>
        <w:pStyle w:val="ListParagraph"/>
        <w:widowControl w:val="0"/>
        <w:numPr>
          <w:ilvl w:val="0"/>
          <w:numId w:val="16"/>
        </w:numPr>
        <w:ind w:left="0" w:firstLine="709"/>
      </w:pPr>
      <w:r w:rsidRPr="00144251">
        <w:t>солдат</w:t>
      </w:r>
      <w:r w:rsidRPr="00144251">
        <w:tab/>
        <w:t>НАУЄВСЬКИЙ Микита Сергійович, 3432205255</w:t>
      </w:r>
    </w:p>
    <w:p w14:paraId="0692B877" w14:textId="77777777" w:rsidR="00092E23" w:rsidRPr="00144251" w:rsidRDefault="00092E23" w:rsidP="00144251">
      <w:pPr>
        <w:pStyle w:val="ListParagraph"/>
        <w:widowControl w:val="0"/>
        <w:numPr>
          <w:ilvl w:val="0"/>
          <w:numId w:val="16"/>
        </w:numPr>
        <w:ind w:left="0" w:firstLine="709"/>
      </w:pPr>
      <w:r w:rsidRPr="00144251">
        <w:t>солдат</w:t>
      </w:r>
      <w:r w:rsidRPr="00144251">
        <w:tab/>
        <w:t>ЩЕГЛОВ Андрій Володимирович, 3446415573</w:t>
      </w:r>
    </w:p>
    <w:p w14:paraId="45BB7145" w14:textId="77777777" w:rsidR="00092E23" w:rsidRPr="00144251" w:rsidRDefault="00092E23" w:rsidP="00144251">
      <w:pPr>
        <w:pStyle w:val="ListParagraph"/>
        <w:widowControl w:val="0"/>
        <w:numPr>
          <w:ilvl w:val="0"/>
          <w:numId w:val="16"/>
        </w:numPr>
        <w:ind w:left="0" w:firstLine="709"/>
      </w:pPr>
      <w:r w:rsidRPr="00144251">
        <w:t>солдат</w:t>
      </w:r>
      <w:r w:rsidRPr="00144251">
        <w:tab/>
        <w:t>РЕГЕЦІ Павло Павлович, 3099407855</w:t>
      </w:r>
    </w:p>
    <w:p w14:paraId="42F52BD7" w14:textId="77777777" w:rsidR="00092E23" w:rsidRPr="00144251" w:rsidRDefault="00092E23" w:rsidP="00144251">
      <w:pPr>
        <w:pStyle w:val="ListParagraph"/>
        <w:widowControl w:val="0"/>
        <w:numPr>
          <w:ilvl w:val="0"/>
          <w:numId w:val="16"/>
        </w:numPr>
        <w:ind w:left="0" w:firstLine="709"/>
      </w:pPr>
      <w:r w:rsidRPr="00144251">
        <w:t>солдат</w:t>
      </w:r>
      <w:r w:rsidRPr="00144251">
        <w:tab/>
        <w:t>ПРОКОПЕНКО Ярослав Валентинович, 3314209355</w:t>
      </w:r>
    </w:p>
    <w:p w14:paraId="529FA21C" w14:textId="77777777" w:rsidR="00092E23" w:rsidRPr="00144251" w:rsidRDefault="00092E23" w:rsidP="00144251">
      <w:pPr>
        <w:pStyle w:val="ListParagraph"/>
        <w:widowControl w:val="0"/>
        <w:numPr>
          <w:ilvl w:val="0"/>
          <w:numId w:val="16"/>
        </w:numPr>
        <w:ind w:left="0" w:firstLine="709"/>
      </w:pPr>
      <w:r w:rsidRPr="00144251">
        <w:t>солдат</w:t>
      </w:r>
      <w:r w:rsidRPr="00144251">
        <w:tab/>
        <w:t>КУБАРСЬКИЙ Анатолій Станіславович, 3010512374</w:t>
      </w:r>
    </w:p>
    <w:p w14:paraId="511ADF31" w14:textId="77777777" w:rsidR="00092E23" w:rsidRPr="00144251" w:rsidRDefault="00092E23" w:rsidP="00144251">
      <w:pPr>
        <w:pStyle w:val="ListParagraph"/>
        <w:widowControl w:val="0"/>
        <w:numPr>
          <w:ilvl w:val="0"/>
          <w:numId w:val="16"/>
        </w:numPr>
        <w:ind w:left="0" w:firstLine="709"/>
      </w:pPr>
      <w:r w:rsidRPr="00144251">
        <w:t>солдат</w:t>
      </w:r>
      <w:r w:rsidRPr="00144251">
        <w:tab/>
        <w:t>ЧЕПЕЛА Кирило Олександрович, 3248510710</w:t>
      </w:r>
    </w:p>
    <w:p w14:paraId="0EF13E89" w14:textId="77777777" w:rsidR="00092E23" w:rsidRPr="00144251" w:rsidRDefault="00092E23" w:rsidP="00144251">
      <w:pPr>
        <w:pStyle w:val="ListParagraph"/>
        <w:widowControl w:val="0"/>
        <w:numPr>
          <w:ilvl w:val="0"/>
          <w:numId w:val="16"/>
        </w:numPr>
        <w:ind w:left="0" w:firstLine="709"/>
      </w:pPr>
      <w:r w:rsidRPr="00144251">
        <w:t>солдат</w:t>
      </w:r>
      <w:r w:rsidRPr="00144251">
        <w:tab/>
        <w:t>ЛУНГУ Сергій Семенович, 3052723554</w:t>
      </w:r>
    </w:p>
    <w:p w14:paraId="57F8B82E" w14:textId="77777777" w:rsidR="00092E23" w:rsidRPr="00144251" w:rsidRDefault="00092E23" w:rsidP="00144251">
      <w:pPr>
        <w:pStyle w:val="ListParagraph"/>
        <w:widowControl w:val="0"/>
        <w:numPr>
          <w:ilvl w:val="0"/>
          <w:numId w:val="16"/>
        </w:numPr>
        <w:ind w:left="0" w:firstLine="709"/>
      </w:pPr>
      <w:r w:rsidRPr="00144251">
        <w:t>солдат</w:t>
      </w:r>
      <w:r w:rsidRPr="00144251">
        <w:tab/>
        <w:t>ТИЩЕНКО Олександр Миколайович, 2959318138</w:t>
      </w:r>
    </w:p>
    <w:p w14:paraId="7BBE8F34" w14:textId="77777777" w:rsidR="00092E23" w:rsidRPr="00144251" w:rsidRDefault="00092E23" w:rsidP="00144251">
      <w:pPr>
        <w:widowControl w:val="0"/>
      </w:pPr>
    </w:p>
    <w:p w14:paraId="5888BD91" w14:textId="77777777" w:rsidR="00092E23" w:rsidRPr="00144251" w:rsidRDefault="00092E23" w:rsidP="00144251">
      <w:pPr>
        <w:widowControl w:val="0"/>
      </w:pPr>
      <w:r w:rsidRPr="00144251">
        <w:t>Видати добовий польовий набір сухих продуктів 10 комплектів на одну добу.</w:t>
      </w:r>
    </w:p>
    <w:p w14:paraId="10DD514D" w14:textId="77777777" w:rsidR="00092E23" w:rsidRPr="00144251" w:rsidRDefault="00092E23" w:rsidP="00144251">
      <w:pPr>
        <w:widowControl w:val="0"/>
      </w:pPr>
    </w:p>
    <w:p w14:paraId="290898D4" w14:textId="28C65763" w:rsidR="00092E23" w:rsidRPr="00144251" w:rsidRDefault="00092E23" w:rsidP="00144251">
      <w:pPr>
        <w:widowControl w:val="0"/>
      </w:pPr>
      <w:r w:rsidRPr="00144251">
        <w:t>Підстава: розпорядження начальника Генерального штабу Збройних Сил України №300/ПУ/3583/П/дск від 30.08.2025.</w:t>
      </w:r>
    </w:p>
    <w:p w14:paraId="33864E0B" w14:textId="77777777" w:rsidR="00171F50" w:rsidRPr="00144251" w:rsidRDefault="00171F50" w:rsidP="00144251">
      <w:pPr>
        <w:widowControl w:val="0"/>
      </w:pPr>
    </w:p>
    <w:p w14:paraId="426CC26E" w14:textId="52FED80D" w:rsidR="00171F50" w:rsidRPr="00144251" w:rsidRDefault="00171F50" w:rsidP="00144251">
      <w:pPr>
        <w:pStyle w:val="Heading3"/>
        <w:widowControl w:val="0"/>
        <w:rPr>
          <w:lang w:val="uk-UA"/>
        </w:rPr>
      </w:pPr>
      <w:r w:rsidRPr="00144251">
        <w:rPr>
          <w:lang w:val="uk-UA"/>
        </w:rPr>
        <w:t>нижчепойменованих військовослужбовців за призовом по мобілізації курсантів 2 навчального батальйону школи індивідуальної підготовки військової частини А1890, вважати такими, що справи і посаду здали і вибули в розпорядження командирів військових частини для подальшого проходження служби.</w:t>
      </w:r>
    </w:p>
    <w:p w14:paraId="616BC5E8" w14:textId="0A463C0D" w:rsidR="00171F50" w:rsidRPr="00144251" w:rsidRDefault="00171F50" w:rsidP="00144251">
      <w:pPr>
        <w:widowControl w:val="0"/>
      </w:pPr>
      <w:r w:rsidRPr="00144251">
        <w:t>З ''01''</w:t>
      </w:r>
      <w:r w:rsidR="00397C41" w:rsidRPr="00144251">
        <w:t> вересня</w:t>
      </w:r>
      <w:r w:rsidRPr="00144251">
        <w:t xml:space="preserve"> </w:t>
      </w:r>
      <w:r w:rsidR="00397C41" w:rsidRPr="00144251">
        <w:t>2025 року</w:t>
      </w:r>
      <w:r w:rsidRPr="00144251">
        <w:t xml:space="preserve"> виключити зі списків особового складу військової частини А1890 та всіх видів забезпечення, з котлового забезпечення частини виключити в місці тимчасового розміщення особового складу, 2 навчального батальйону школи індивідуальної підготовки</w:t>
      </w:r>
      <w:r w:rsidR="00397C41" w:rsidRPr="00144251">
        <w:t xml:space="preserve"> зі сніданку</w:t>
      </w:r>
      <w:r w:rsidRPr="00144251">
        <w:t xml:space="preserve"> ''02''</w:t>
      </w:r>
      <w:r w:rsidR="00397C41" w:rsidRPr="00144251">
        <w:t> вересня</w:t>
      </w:r>
      <w:r w:rsidRPr="00144251">
        <w:t xml:space="preserve"> </w:t>
      </w:r>
      <w:r w:rsidR="00397C41" w:rsidRPr="00144251">
        <w:t>2025 року</w:t>
      </w:r>
      <w:r w:rsidRPr="00144251">
        <w:t>.</w:t>
      </w:r>
    </w:p>
    <w:p w14:paraId="7E944E36" w14:textId="3ED00000" w:rsidR="00171F50" w:rsidRPr="00144251" w:rsidRDefault="00171F50" w:rsidP="00144251">
      <w:pPr>
        <w:widowControl w:val="0"/>
      </w:pPr>
      <w:r w:rsidRPr="00144251">
        <w:t>Вислуга років станом на 01.09.</w:t>
      </w:r>
      <w:r w:rsidR="00397C41" w:rsidRPr="00144251">
        <w:t>2025 становить</w:t>
      </w:r>
      <w:r w:rsidRPr="00144251">
        <w:t>: загальна ''00'' років ''01'' місяць ''21'' днів; календарна ''00'' років ''01'' місяць ''21'' днів.</w:t>
      </w:r>
    </w:p>
    <w:p w14:paraId="1A897444" w14:textId="73E1A6A8" w:rsidR="00171F50" w:rsidRPr="00144251" w:rsidRDefault="00171F50" w:rsidP="00144251">
      <w:pPr>
        <w:widowControl w:val="0"/>
      </w:pPr>
      <w:r w:rsidRPr="00144251">
        <w:t>Виплатити щомісячну премію за особистий внесок у загальні результати служби у розмірі 633%, щомісячну надбавку за особливості проходження служби у розмірі 65% за період з ''01'' по ''01''</w:t>
      </w:r>
      <w:r w:rsidR="00397C41" w:rsidRPr="00144251">
        <w:t> вересня</w:t>
      </w:r>
      <w:r w:rsidRPr="00144251">
        <w:t xml:space="preserve"> </w:t>
      </w:r>
      <w:r w:rsidR="00397C41" w:rsidRPr="00144251">
        <w:t>2025 року</w:t>
      </w:r>
      <w:r w:rsidRPr="00144251">
        <w:t xml:space="preserve"> згідно рішення Міністра оборони України від “09”</w:t>
      </w:r>
      <w:r w:rsidR="00397C41" w:rsidRPr="00144251">
        <w:t> січня</w:t>
      </w:r>
      <w:r w:rsidRPr="00144251">
        <w:t xml:space="preserve"> </w:t>
      </w:r>
      <w:r w:rsidR="00397C41" w:rsidRPr="00144251">
        <w:t>2025 року</w:t>
      </w:r>
      <w:r w:rsidRPr="00144251">
        <w:t xml:space="preserve"> </w:t>
      </w:r>
      <w:r w:rsidR="00397C41" w:rsidRPr="00144251">
        <w:t>№</w:t>
      </w:r>
      <w:r w:rsidRPr="00144251">
        <w:t>156/уд.</w:t>
      </w:r>
    </w:p>
    <w:p w14:paraId="263E17EA" w14:textId="4DF71D96" w:rsidR="00171F50" w:rsidRPr="00144251" w:rsidRDefault="00171F50" w:rsidP="00144251">
      <w:pPr>
        <w:widowControl w:val="0"/>
      </w:pPr>
      <w:r w:rsidRPr="00144251">
        <w:t xml:space="preserve">Щорічна основна відпустка за </w:t>
      </w:r>
      <w:r w:rsidR="00397C41" w:rsidRPr="00144251">
        <w:t xml:space="preserve">2025 рік </w:t>
      </w:r>
      <w:r w:rsidRPr="00144251">
        <w:t>не використана.</w:t>
      </w:r>
    </w:p>
    <w:p w14:paraId="3728433A" w14:textId="0062B138" w:rsidR="00171F50" w:rsidRPr="00144251" w:rsidRDefault="00171F50" w:rsidP="00144251">
      <w:pPr>
        <w:widowControl w:val="0"/>
      </w:pPr>
      <w:r w:rsidRPr="00144251">
        <w:t xml:space="preserve">Грошову допомогу на оздоровлення за </w:t>
      </w:r>
      <w:r w:rsidR="00397C41" w:rsidRPr="00144251">
        <w:t xml:space="preserve">2025 рік </w:t>
      </w:r>
      <w:r w:rsidRPr="00144251">
        <w:t>не отримували.</w:t>
      </w:r>
    </w:p>
    <w:p w14:paraId="1EA7CC08" w14:textId="10AEDAB9" w:rsidR="00171F50" w:rsidRPr="00144251" w:rsidRDefault="00171F50" w:rsidP="00144251">
      <w:pPr>
        <w:widowControl w:val="0"/>
      </w:pPr>
      <w:r w:rsidRPr="00144251">
        <w:t>Матеріальну допомогу для вирішення соціально-побутових питань, відповідно до Інструкції про порядок виплати грошового забезпечення військовослужбовцям Збройних Сил України та деяким іншим особам, затвердженої наказом Міністра оборони України від 07</w:t>
      </w:r>
      <w:r w:rsidR="00397C41" w:rsidRPr="00144251">
        <w:t> червня</w:t>
      </w:r>
      <w:r w:rsidRPr="00144251">
        <w:t xml:space="preserve"> 2018 року </w:t>
      </w:r>
      <w:r w:rsidR="00397C41" w:rsidRPr="00144251">
        <w:t>№</w:t>
      </w:r>
      <w:r w:rsidRPr="00144251">
        <w:t>260 не отримували.</w:t>
      </w:r>
    </w:p>
    <w:p w14:paraId="264B1F15" w14:textId="77777777" w:rsidR="00171F50" w:rsidRPr="00144251" w:rsidRDefault="00171F50" w:rsidP="00144251">
      <w:pPr>
        <w:widowControl w:val="0"/>
      </w:pPr>
      <w:r w:rsidRPr="00144251">
        <w:t>Постійним або службовим житлом не забезпечувалися. На квартирному обліку у військовій частині А1890 не перебували.</w:t>
      </w:r>
    </w:p>
    <w:p w14:paraId="2AF429BE" w14:textId="77777777" w:rsidR="00171F50" w:rsidRPr="00144251" w:rsidRDefault="00171F50" w:rsidP="00144251">
      <w:pPr>
        <w:widowControl w:val="0"/>
      </w:pPr>
      <w:r w:rsidRPr="00144251">
        <w:t>Військовослужбовцям видані атестати служби ракетно-артилерійського озброєння, грошовий, речовий та продовольчий.</w:t>
      </w:r>
    </w:p>
    <w:p w14:paraId="73F231F1" w14:textId="77777777" w:rsidR="00171F50" w:rsidRPr="00144251" w:rsidRDefault="00171F50" w:rsidP="00144251">
      <w:pPr>
        <w:widowControl w:val="0"/>
      </w:pPr>
    </w:p>
    <w:p w14:paraId="2D72D52D" w14:textId="77777777" w:rsidR="00171F50" w:rsidRPr="00144251" w:rsidRDefault="00171F50" w:rsidP="00144251">
      <w:pPr>
        <w:widowControl w:val="0"/>
      </w:pPr>
      <w:r w:rsidRPr="00144251">
        <w:t>до військової частини А4848:</w:t>
      </w:r>
    </w:p>
    <w:p w14:paraId="2968E51C" w14:textId="77777777" w:rsidR="00171F50" w:rsidRPr="00144251" w:rsidRDefault="00171F50" w:rsidP="00144251">
      <w:pPr>
        <w:widowControl w:val="0"/>
      </w:pPr>
    </w:p>
    <w:p w14:paraId="382A1AC5" w14:textId="77777777" w:rsidR="00171F50" w:rsidRPr="00144251" w:rsidRDefault="00171F50" w:rsidP="00144251">
      <w:pPr>
        <w:pStyle w:val="ListParagraph"/>
        <w:widowControl w:val="0"/>
        <w:numPr>
          <w:ilvl w:val="0"/>
          <w:numId w:val="17"/>
        </w:numPr>
        <w:ind w:left="0" w:firstLine="709"/>
      </w:pPr>
      <w:r w:rsidRPr="00144251">
        <w:t>солдат</w:t>
      </w:r>
      <w:r w:rsidRPr="00144251">
        <w:tab/>
        <w:t>ПОЛІЩУК Валерій Миколайович, 2791121097</w:t>
      </w:r>
    </w:p>
    <w:p w14:paraId="4251C8DD" w14:textId="77777777" w:rsidR="00171F50" w:rsidRPr="00144251" w:rsidRDefault="00171F50" w:rsidP="00144251">
      <w:pPr>
        <w:pStyle w:val="ListParagraph"/>
        <w:widowControl w:val="0"/>
        <w:numPr>
          <w:ilvl w:val="0"/>
          <w:numId w:val="17"/>
        </w:numPr>
        <w:ind w:left="0" w:firstLine="709"/>
      </w:pPr>
      <w:r w:rsidRPr="00144251">
        <w:t>солдат</w:t>
      </w:r>
      <w:r w:rsidRPr="00144251">
        <w:tab/>
        <w:t>ТРИБУСЯН Володимир Миколайович, 3176620635</w:t>
      </w:r>
    </w:p>
    <w:p w14:paraId="5693A332" w14:textId="77777777" w:rsidR="00171F50" w:rsidRPr="00144251" w:rsidRDefault="00171F50" w:rsidP="00144251">
      <w:pPr>
        <w:pStyle w:val="ListParagraph"/>
        <w:widowControl w:val="0"/>
        <w:numPr>
          <w:ilvl w:val="0"/>
          <w:numId w:val="17"/>
        </w:numPr>
        <w:ind w:left="0" w:firstLine="709"/>
      </w:pPr>
      <w:r w:rsidRPr="00144251">
        <w:t>солдат</w:t>
      </w:r>
      <w:r w:rsidRPr="00144251">
        <w:tab/>
        <w:t>ОГАНОВ Олег Ігоревич, 2841203593</w:t>
      </w:r>
    </w:p>
    <w:p w14:paraId="78E897FE" w14:textId="77777777" w:rsidR="00171F50" w:rsidRPr="00144251" w:rsidRDefault="00171F50" w:rsidP="00144251">
      <w:pPr>
        <w:pStyle w:val="ListParagraph"/>
        <w:widowControl w:val="0"/>
        <w:numPr>
          <w:ilvl w:val="0"/>
          <w:numId w:val="17"/>
        </w:numPr>
        <w:ind w:left="0" w:firstLine="709"/>
      </w:pPr>
      <w:r w:rsidRPr="00144251">
        <w:t>солдат</w:t>
      </w:r>
      <w:r w:rsidRPr="00144251">
        <w:tab/>
        <w:t>НАЗАРОВ Ігор Миколайович, 2916501335</w:t>
      </w:r>
    </w:p>
    <w:p w14:paraId="0E1BDB85" w14:textId="77777777" w:rsidR="00171F50" w:rsidRPr="00144251" w:rsidRDefault="00171F50" w:rsidP="00144251">
      <w:pPr>
        <w:pStyle w:val="ListParagraph"/>
        <w:widowControl w:val="0"/>
        <w:numPr>
          <w:ilvl w:val="0"/>
          <w:numId w:val="17"/>
        </w:numPr>
        <w:ind w:left="0" w:firstLine="709"/>
      </w:pPr>
      <w:r w:rsidRPr="00144251">
        <w:t>сержант</w:t>
      </w:r>
      <w:r w:rsidRPr="00144251">
        <w:tab/>
        <w:t>САМОЛЮК Олександр Володимирович, 2917516230</w:t>
      </w:r>
    </w:p>
    <w:p w14:paraId="5DC134B0" w14:textId="77777777" w:rsidR="00171F50" w:rsidRPr="00144251" w:rsidRDefault="00171F50" w:rsidP="00144251">
      <w:pPr>
        <w:pStyle w:val="ListParagraph"/>
        <w:widowControl w:val="0"/>
        <w:numPr>
          <w:ilvl w:val="0"/>
          <w:numId w:val="17"/>
        </w:numPr>
        <w:ind w:left="0" w:firstLine="709"/>
      </w:pPr>
      <w:r w:rsidRPr="00144251">
        <w:t>солдат</w:t>
      </w:r>
      <w:r w:rsidRPr="00144251">
        <w:tab/>
        <w:t>ШЕВЧУК Віталій Олексійович, 2924117575</w:t>
      </w:r>
    </w:p>
    <w:p w14:paraId="580F26B1" w14:textId="77777777" w:rsidR="00171F50" w:rsidRPr="00144251" w:rsidRDefault="00171F50" w:rsidP="00144251">
      <w:pPr>
        <w:pStyle w:val="ListParagraph"/>
        <w:widowControl w:val="0"/>
        <w:numPr>
          <w:ilvl w:val="0"/>
          <w:numId w:val="17"/>
        </w:numPr>
        <w:ind w:left="0" w:firstLine="709"/>
      </w:pPr>
      <w:r w:rsidRPr="00144251">
        <w:t>солдат</w:t>
      </w:r>
      <w:r w:rsidRPr="00144251">
        <w:tab/>
        <w:t>КАЛІНІЧЕНКО Микола Вікторович, 2954012833</w:t>
      </w:r>
    </w:p>
    <w:p w14:paraId="584C3D93" w14:textId="77777777" w:rsidR="00171F50" w:rsidRPr="00144251" w:rsidRDefault="00171F50" w:rsidP="00144251">
      <w:pPr>
        <w:pStyle w:val="ListParagraph"/>
        <w:widowControl w:val="0"/>
        <w:numPr>
          <w:ilvl w:val="0"/>
          <w:numId w:val="17"/>
        </w:numPr>
        <w:ind w:left="0" w:firstLine="709"/>
      </w:pPr>
      <w:r w:rsidRPr="00144251">
        <w:t>солдат</w:t>
      </w:r>
      <w:r w:rsidRPr="00144251">
        <w:tab/>
        <w:t>ГЛАТЕНКО Олег Вадимович, 2818302515</w:t>
      </w:r>
    </w:p>
    <w:p w14:paraId="7FE3121B" w14:textId="77777777" w:rsidR="00171F50" w:rsidRPr="00144251" w:rsidRDefault="00171F50" w:rsidP="00144251">
      <w:pPr>
        <w:pStyle w:val="ListParagraph"/>
        <w:widowControl w:val="0"/>
        <w:numPr>
          <w:ilvl w:val="0"/>
          <w:numId w:val="17"/>
        </w:numPr>
        <w:ind w:left="0" w:firstLine="709"/>
      </w:pPr>
      <w:r w:rsidRPr="00144251">
        <w:t>сержант</w:t>
      </w:r>
      <w:r w:rsidRPr="00144251">
        <w:tab/>
        <w:t>ЗАДЕРІЄНКО Сергій Миколайович, 2885311779</w:t>
      </w:r>
    </w:p>
    <w:p w14:paraId="453A909E" w14:textId="77777777" w:rsidR="00171F50" w:rsidRPr="00144251" w:rsidRDefault="00171F50" w:rsidP="00144251">
      <w:pPr>
        <w:widowControl w:val="0"/>
      </w:pPr>
    </w:p>
    <w:p w14:paraId="72CACC25" w14:textId="77777777" w:rsidR="00171F50" w:rsidRPr="00144251" w:rsidRDefault="00171F50" w:rsidP="00144251">
      <w:pPr>
        <w:widowControl w:val="0"/>
      </w:pPr>
      <w:r w:rsidRPr="00144251">
        <w:t>Видати добовий польовий набір сухих продуктів 09 комплектів на одну добу.</w:t>
      </w:r>
    </w:p>
    <w:p w14:paraId="6906A3F8" w14:textId="77777777" w:rsidR="00171F50" w:rsidRPr="00144251" w:rsidRDefault="00171F50" w:rsidP="00144251">
      <w:pPr>
        <w:widowControl w:val="0"/>
      </w:pPr>
    </w:p>
    <w:p w14:paraId="1C41245C" w14:textId="10871CAD" w:rsidR="00171F50" w:rsidRPr="00144251" w:rsidRDefault="00171F50" w:rsidP="00144251">
      <w:pPr>
        <w:widowControl w:val="0"/>
      </w:pPr>
      <w:r w:rsidRPr="00144251">
        <w:t>Підстава: розпорядження начальника Генерального штабу Збройних Сил України №300/ПУ/3583/П/дск від 30.08.2025.</w:t>
      </w:r>
    </w:p>
    <w:p w14:paraId="49191D8D" w14:textId="77777777" w:rsidR="0099481D" w:rsidRPr="00144251" w:rsidRDefault="0099481D" w:rsidP="00144251">
      <w:pPr>
        <w:widowControl w:val="0"/>
      </w:pPr>
    </w:p>
    <w:p w14:paraId="638F785F" w14:textId="1FD33B50" w:rsidR="0099481D" w:rsidRPr="00144251" w:rsidRDefault="0099481D" w:rsidP="00144251">
      <w:pPr>
        <w:pStyle w:val="Heading3"/>
        <w:widowControl w:val="0"/>
        <w:rPr>
          <w:lang w:val="uk-UA"/>
        </w:rPr>
      </w:pPr>
      <w:r w:rsidRPr="00144251">
        <w:rPr>
          <w:lang w:val="uk-UA"/>
        </w:rPr>
        <w:t>нижчепойменованих військовослужбовців за призовом по мобілізації курсантів 2 навчального батальйону школи індивідуальної підготовки військової частини А1890, вважати такими, що справи і посаду здали і вибули в розпорядження командирів військових частини для подальшого проходження служби.</w:t>
      </w:r>
    </w:p>
    <w:p w14:paraId="1209BFAA" w14:textId="49E6926F" w:rsidR="0099481D" w:rsidRPr="00144251" w:rsidRDefault="0099481D" w:rsidP="00144251">
      <w:pPr>
        <w:widowControl w:val="0"/>
      </w:pPr>
      <w:r w:rsidRPr="00144251">
        <w:t>З ''01''</w:t>
      </w:r>
      <w:r w:rsidR="00397C41" w:rsidRPr="00144251">
        <w:t> вересня</w:t>
      </w:r>
      <w:r w:rsidRPr="00144251">
        <w:t xml:space="preserve"> </w:t>
      </w:r>
      <w:r w:rsidR="00397C41" w:rsidRPr="00144251">
        <w:t>2025 року</w:t>
      </w:r>
      <w:r w:rsidRPr="00144251">
        <w:t xml:space="preserve"> виключити зі списків особового складу військової частини А1890 та всіх видів забезпечення, з котлового забезпечення частини виключити в місці тимчасового розміщення особового складу, 2 навчального батальйону школи індивідуальної підготовки</w:t>
      </w:r>
      <w:r w:rsidR="00397C41" w:rsidRPr="00144251">
        <w:t xml:space="preserve"> зі сніданку</w:t>
      </w:r>
      <w:r w:rsidRPr="00144251">
        <w:t xml:space="preserve"> ''02''</w:t>
      </w:r>
      <w:r w:rsidR="00397C41" w:rsidRPr="00144251">
        <w:t> вересня</w:t>
      </w:r>
      <w:r w:rsidRPr="00144251">
        <w:t xml:space="preserve"> </w:t>
      </w:r>
      <w:r w:rsidR="00397C41" w:rsidRPr="00144251">
        <w:t>2025 року</w:t>
      </w:r>
      <w:r w:rsidRPr="00144251">
        <w:t>.</w:t>
      </w:r>
    </w:p>
    <w:p w14:paraId="1B0A867F" w14:textId="365B55ED" w:rsidR="0099481D" w:rsidRPr="00144251" w:rsidRDefault="0099481D" w:rsidP="00144251">
      <w:pPr>
        <w:widowControl w:val="0"/>
      </w:pPr>
      <w:r w:rsidRPr="00144251">
        <w:t>Вислуга років станом на 01.09.</w:t>
      </w:r>
      <w:r w:rsidR="00397C41" w:rsidRPr="00144251">
        <w:t>2025 становить</w:t>
      </w:r>
      <w:r w:rsidRPr="00144251">
        <w:t>: загальна ''00'' років ''01'' місяць ''21'' днів; календарна ''00'' років ''01'' місяць ''21'' днів.</w:t>
      </w:r>
    </w:p>
    <w:p w14:paraId="7DD67047" w14:textId="4E5E99A7" w:rsidR="0099481D" w:rsidRPr="00144251" w:rsidRDefault="0099481D" w:rsidP="00144251">
      <w:pPr>
        <w:widowControl w:val="0"/>
      </w:pPr>
      <w:r w:rsidRPr="00144251">
        <w:t>Виплатити щомісячну премію за особистий внесок у загальні результати служби у розмірі 633%, щомісячну надбавку за особливості проходження служби у розмірі 65% за період з ''01'' по ''01''</w:t>
      </w:r>
      <w:r w:rsidR="00397C41" w:rsidRPr="00144251">
        <w:t> вересня</w:t>
      </w:r>
      <w:r w:rsidRPr="00144251">
        <w:t xml:space="preserve"> </w:t>
      </w:r>
      <w:r w:rsidR="00397C41" w:rsidRPr="00144251">
        <w:t>2025 року</w:t>
      </w:r>
      <w:r w:rsidRPr="00144251">
        <w:t xml:space="preserve"> згідно рішення Міністра оборони України від “09”</w:t>
      </w:r>
      <w:r w:rsidR="00397C41" w:rsidRPr="00144251">
        <w:t> січня</w:t>
      </w:r>
      <w:r w:rsidRPr="00144251">
        <w:t xml:space="preserve"> </w:t>
      </w:r>
      <w:r w:rsidR="00397C41" w:rsidRPr="00144251">
        <w:t>2025 року</w:t>
      </w:r>
      <w:r w:rsidRPr="00144251">
        <w:t xml:space="preserve"> </w:t>
      </w:r>
      <w:r w:rsidR="00397C41" w:rsidRPr="00144251">
        <w:t>№</w:t>
      </w:r>
      <w:r w:rsidRPr="00144251">
        <w:t>156/уд.</w:t>
      </w:r>
    </w:p>
    <w:p w14:paraId="269E5233" w14:textId="4AD45032" w:rsidR="0099481D" w:rsidRPr="00144251" w:rsidRDefault="0099481D" w:rsidP="00144251">
      <w:pPr>
        <w:widowControl w:val="0"/>
      </w:pPr>
      <w:r w:rsidRPr="00144251">
        <w:t xml:space="preserve">Щорічна основна відпустка за </w:t>
      </w:r>
      <w:r w:rsidR="00397C41" w:rsidRPr="00144251">
        <w:t xml:space="preserve">2025 рік </w:t>
      </w:r>
      <w:r w:rsidRPr="00144251">
        <w:t>не використана.</w:t>
      </w:r>
    </w:p>
    <w:p w14:paraId="22C4327D" w14:textId="2931FE48" w:rsidR="0099481D" w:rsidRPr="00144251" w:rsidRDefault="0099481D" w:rsidP="00144251">
      <w:pPr>
        <w:widowControl w:val="0"/>
      </w:pPr>
      <w:r w:rsidRPr="00144251">
        <w:t xml:space="preserve">Грошову допомогу на оздоровлення за </w:t>
      </w:r>
      <w:r w:rsidR="00397C41" w:rsidRPr="00144251">
        <w:t xml:space="preserve">2025 рік </w:t>
      </w:r>
      <w:r w:rsidRPr="00144251">
        <w:t>не отримували.</w:t>
      </w:r>
    </w:p>
    <w:p w14:paraId="5BD1B595" w14:textId="1D32AFD7" w:rsidR="0099481D" w:rsidRPr="00144251" w:rsidRDefault="0099481D" w:rsidP="00144251">
      <w:pPr>
        <w:widowControl w:val="0"/>
      </w:pPr>
      <w:r w:rsidRPr="00144251">
        <w:t>Матеріальну допомогу для вирішення соціально-побутових питань, відповідно до Інструкції про порядок виплати грошового забезпечення військовослужбовцям Збройних Сил України та деяким іншим особам, затвердженої наказом Міністра оборони України від 07</w:t>
      </w:r>
      <w:r w:rsidR="00397C41" w:rsidRPr="00144251">
        <w:t> червня</w:t>
      </w:r>
      <w:r w:rsidRPr="00144251">
        <w:t xml:space="preserve"> 2018 року </w:t>
      </w:r>
      <w:r w:rsidR="00397C41" w:rsidRPr="00144251">
        <w:t>№</w:t>
      </w:r>
      <w:r w:rsidRPr="00144251">
        <w:t>260 не отримували.</w:t>
      </w:r>
    </w:p>
    <w:p w14:paraId="172FFC9C" w14:textId="77777777" w:rsidR="0099481D" w:rsidRPr="00144251" w:rsidRDefault="0099481D" w:rsidP="00144251">
      <w:pPr>
        <w:widowControl w:val="0"/>
      </w:pPr>
      <w:r w:rsidRPr="00144251">
        <w:t>Постійним або службовим житлом не забезпечувалися. На квартирному обліку у військовій частині А1890 не перебували.</w:t>
      </w:r>
    </w:p>
    <w:p w14:paraId="26FA9A3B" w14:textId="77777777" w:rsidR="0099481D" w:rsidRPr="00144251" w:rsidRDefault="0099481D" w:rsidP="00144251">
      <w:pPr>
        <w:widowControl w:val="0"/>
      </w:pPr>
      <w:r w:rsidRPr="00144251">
        <w:t>Військовослужбовцям видані атестати служби ракетно-артилерійського озброєння, грошовий, речовий та продовольчий.</w:t>
      </w:r>
    </w:p>
    <w:p w14:paraId="76FB8DB1" w14:textId="77777777" w:rsidR="0099481D" w:rsidRPr="00144251" w:rsidRDefault="0099481D" w:rsidP="00144251">
      <w:pPr>
        <w:widowControl w:val="0"/>
      </w:pPr>
    </w:p>
    <w:p w14:paraId="2B77AB59" w14:textId="77777777" w:rsidR="0099481D" w:rsidRPr="00144251" w:rsidRDefault="0099481D" w:rsidP="00144251">
      <w:pPr>
        <w:widowControl w:val="0"/>
      </w:pPr>
      <w:r w:rsidRPr="00144251">
        <w:t>до військової частини А4808:</w:t>
      </w:r>
    </w:p>
    <w:p w14:paraId="28F54C7A" w14:textId="77777777" w:rsidR="0099481D" w:rsidRPr="00144251" w:rsidRDefault="0099481D" w:rsidP="00144251">
      <w:pPr>
        <w:widowControl w:val="0"/>
      </w:pPr>
    </w:p>
    <w:p w14:paraId="6583A14F" w14:textId="77777777" w:rsidR="0099481D" w:rsidRPr="00144251" w:rsidRDefault="0099481D" w:rsidP="00144251">
      <w:pPr>
        <w:pStyle w:val="ListParagraph"/>
        <w:widowControl w:val="0"/>
        <w:numPr>
          <w:ilvl w:val="0"/>
          <w:numId w:val="18"/>
        </w:numPr>
        <w:ind w:left="0" w:firstLine="709"/>
      </w:pPr>
      <w:r w:rsidRPr="00144251">
        <w:t>солдат</w:t>
      </w:r>
      <w:r w:rsidRPr="00144251">
        <w:tab/>
        <w:t>КРУКОВСЬКИЙ Роман Олександрович, 3129808650</w:t>
      </w:r>
    </w:p>
    <w:p w14:paraId="05D04E5C" w14:textId="77777777" w:rsidR="0099481D" w:rsidRPr="00144251" w:rsidRDefault="0099481D" w:rsidP="00144251">
      <w:pPr>
        <w:pStyle w:val="ListParagraph"/>
        <w:widowControl w:val="0"/>
        <w:numPr>
          <w:ilvl w:val="0"/>
          <w:numId w:val="18"/>
        </w:numPr>
        <w:ind w:left="0" w:firstLine="709"/>
      </w:pPr>
      <w:r w:rsidRPr="00144251">
        <w:t>солдат</w:t>
      </w:r>
      <w:r w:rsidRPr="00144251">
        <w:tab/>
        <w:t>ХМАРЮК Євген Анатолійович, 2886200815</w:t>
      </w:r>
    </w:p>
    <w:p w14:paraId="235AE029" w14:textId="77777777" w:rsidR="0099481D" w:rsidRPr="00144251" w:rsidRDefault="0099481D" w:rsidP="00144251">
      <w:pPr>
        <w:pStyle w:val="ListParagraph"/>
        <w:widowControl w:val="0"/>
        <w:numPr>
          <w:ilvl w:val="0"/>
          <w:numId w:val="18"/>
        </w:numPr>
        <w:ind w:left="0" w:firstLine="709"/>
      </w:pPr>
      <w:r w:rsidRPr="00144251">
        <w:t>солдат</w:t>
      </w:r>
      <w:r w:rsidRPr="00144251">
        <w:tab/>
        <w:t>МІХЄЄВ Володимир Степанович, 3192401753</w:t>
      </w:r>
    </w:p>
    <w:p w14:paraId="70565C55" w14:textId="77777777" w:rsidR="0099481D" w:rsidRPr="00144251" w:rsidRDefault="0099481D" w:rsidP="00144251">
      <w:pPr>
        <w:pStyle w:val="ListParagraph"/>
        <w:widowControl w:val="0"/>
        <w:numPr>
          <w:ilvl w:val="0"/>
          <w:numId w:val="18"/>
        </w:numPr>
        <w:ind w:left="0" w:firstLine="709"/>
      </w:pPr>
      <w:r w:rsidRPr="00144251">
        <w:t>солдат</w:t>
      </w:r>
      <w:r w:rsidRPr="00144251">
        <w:tab/>
        <w:t>САМОТЄЙ Андрій Анатолійович, 2777924430</w:t>
      </w:r>
    </w:p>
    <w:p w14:paraId="3C21281C" w14:textId="77777777" w:rsidR="0099481D" w:rsidRPr="00144251" w:rsidRDefault="0099481D" w:rsidP="00144251">
      <w:pPr>
        <w:pStyle w:val="ListParagraph"/>
        <w:widowControl w:val="0"/>
        <w:numPr>
          <w:ilvl w:val="0"/>
          <w:numId w:val="18"/>
        </w:numPr>
        <w:ind w:left="0" w:firstLine="709"/>
      </w:pPr>
      <w:r w:rsidRPr="00144251">
        <w:t>солдат</w:t>
      </w:r>
      <w:r w:rsidRPr="00144251">
        <w:tab/>
        <w:t>МАЗУРУК Сергій Петрович, 2832801576</w:t>
      </w:r>
    </w:p>
    <w:p w14:paraId="5F0C7E21" w14:textId="77777777" w:rsidR="0099481D" w:rsidRPr="00144251" w:rsidRDefault="0099481D" w:rsidP="00144251">
      <w:pPr>
        <w:pStyle w:val="ListParagraph"/>
        <w:widowControl w:val="0"/>
        <w:numPr>
          <w:ilvl w:val="0"/>
          <w:numId w:val="18"/>
        </w:numPr>
        <w:ind w:left="0" w:firstLine="709"/>
      </w:pPr>
      <w:r w:rsidRPr="00144251">
        <w:t>солдат</w:t>
      </w:r>
      <w:r w:rsidRPr="00144251">
        <w:tab/>
        <w:t>ШПИТКО Петро Михайлович, 2937701052</w:t>
      </w:r>
    </w:p>
    <w:p w14:paraId="7D4FAE85" w14:textId="77777777" w:rsidR="0099481D" w:rsidRPr="00144251" w:rsidRDefault="0099481D" w:rsidP="00144251">
      <w:pPr>
        <w:pStyle w:val="ListParagraph"/>
        <w:widowControl w:val="0"/>
        <w:numPr>
          <w:ilvl w:val="0"/>
          <w:numId w:val="18"/>
        </w:numPr>
        <w:ind w:left="0" w:firstLine="709"/>
      </w:pPr>
      <w:r w:rsidRPr="00144251">
        <w:t>солдат</w:t>
      </w:r>
      <w:r w:rsidRPr="00144251">
        <w:tab/>
        <w:t>СЕМЕНОВ Костянтин Валерійович, 2792700917</w:t>
      </w:r>
    </w:p>
    <w:p w14:paraId="74E73227" w14:textId="77777777" w:rsidR="0099481D" w:rsidRPr="00144251" w:rsidRDefault="0099481D" w:rsidP="00144251">
      <w:pPr>
        <w:pStyle w:val="ListParagraph"/>
        <w:widowControl w:val="0"/>
        <w:numPr>
          <w:ilvl w:val="0"/>
          <w:numId w:val="18"/>
        </w:numPr>
        <w:ind w:left="0" w:firstLine="709"/>
      </w:pPr>
      <w:r w:rsidRPr="00144251">
        <w:t>солдат</w:t>
      </w:r>
      <w:r w:rsidRPr="00144251">
        <w:tab/>
        <w:t>КУЗЬМЕНКО Олександр Вікторович, 3035223476</w:t>
      </w:r>
    </w:p>
    <w:p w14:paraId="647BFC86" w14:textId="77777777" w:rsidR="0099481D" w:rsidRPr="00144251" w:rsidRDefault="0099481D" w:rsidP="00144251">
      <w:pPr>
        <w:pStyle w:val="ListParagraph"/>
        <w:widowControl w:val="0"/>
        <w:numPr>
          <w:ilvl w:val="0"/>
          <w:numId w:val="18"/>
        </w:numPr>
        <w:ind w:left="0" w:firstLine="709"/>
      </w:pPr>
      <w:r w:rsidRPr="00144251">
        <w:t>солдат</w:t>
      </w:r>
      <w:r w:rsidRPr="00144251">
        <w:tab/>
        <w:t>СПИНОВ Микола Сергійович, 3373615032</w:t>
      </w:r>
    </w:p>
    <w:p w14:paraId="0393925A" w14:textId="77777777" w:rsidR="0099481D" w:rsidRPr="00144251" w:rsidRDefault="0099481D" w:rsidP="00144251">
      <w:pPr>
        <w:pStyle w:val="ListParagraph"/>
        <w:widowControl w:val="0"/>
        <w:numPr>
          <w:ilvl w:val="0"/>
          <w:numId w:val="18"/>
        </w:numPr>
        <w:ind w:left="0" w:firstLine="709"/>
      </w:pPr>
      <w:r w:rsidRPr="00144251">
        <w:t>солдат</w:t>
      </w:r>
      <w:r w:rsidRPr="00144251">
        <w:tab/>
        <w:t>СІЛІН Вадим Андрійович, 2956819317</w:t>
      </w:r>
    </w:p>
    <w:p w14:paraId="4F6228DD" w14:textId="77777777" w:rsidR="0099481D" w:rsidRPr="00144251" w:rsidRDefault="0099481D" w:rsidP="00144251">
      <w:pPr>
        <w:pStyle w:val="ListParagraph"/>
        <w:widowControl w:val="0"/>
        <w:numPr>
          <w:ilvl w:val="0"/>
          <w:numId w:val="18"/>
        </w:numPr>
        <w:ind w:left="0" w:firstLine="709"/>
      </w:pPr>
      <w:r w:rsidRPr="00144251">
        <w:t>солдат</w:t>
      </w:r>
      <w:r w:rsidRPr="00144251">
        <w:tab/>
        <w:t>ЛЕВЧУК Станіслав Ігорович, 3437413074</w:t>
      </w:r>
    </w:p>
    <w:p w14:paraId="03C67989" w14:textId="77777777" w:rsidR="0099481D" w:rsidRPr="00144251" w:rsidRDefault="0099481D" w:rsidP="00144251">
      <w:pPr>
        <w:pStyle w:val="ListParagraph"/>
        <w:widowControl w:val="0"/>
        <w:numPr>
          <w:ilvl w:val="0"/>
          <w:numId w:val="18"/>
        </w:numPr>
        <w:ind w:left="0" w:firstLine="709"/>
      </w:pPr>
      <w:r w:rsidRPr="00144251">
        <w:t>солдат</w:t>
      </w:r>
      <w:r w:rsidRPr="00144251">
        <w:tab/>
        <w:t>МЕЛЬНІЧЕНКО Андрій Валерійович, 3122722093</w:t>
      </w:r>
    </w:p>
    <w:p w14:paraId="703128AD" w14:textId="77777777" w:rsidR="0099481D" w:rsidRPr="00144251" w:rsidRDefault="0099481D" w:rsidP="00144251">
      <w:pPr>
        <w:widowControl w:val="0"/>
      </w:pPr>
    </w:p>
    <w:p w14:paraId="28F25F9F" w14:textId="77777777" w:rsidR="0099481D" w:rsidRPr="00144251" w:rsidRDefault="0099481D" w:rsidP="00144251">
      <w:pPr>
        <w:widowControl w:val="0"/>
      </w:pPr>
      <w:r w:rsidRPr="00144251">
        <w:t>Видати добовий польовий набір сухих продуктів 12 комплектів на одну добу.</w:t>
      </w:r>
    </w:p>
    <w:p w14:paraId="754B2A74" w14:textId="77777777" w:rsidR="0099481D" w:rsidRPr="00144251" w:rsidRDefault="0099481D" w:rsidP="00144251">
      <w:pPr>
        <w:widowControl w:val="0"/>
      </w:pPr>
    </w:p>
    <w:p w14:paraId="7EF1F782" w14:textId="1C560E49" w:rsidR="0099481D" w:rsidRPr="00144251" w:rsidRDefault="0099481D" w:rsidP="00144251">
      <w:pPr>
        <w:widowControl w:val="0"/>
      </w:pPr>
      <w:r w:rsidRPr="00144251">
        <w:t>Підстава: розпорядження начальника Генерального штабу Збройних Сил України №300/ПУ/3583/П/дск від 30.08.2025.</w:t>
      </w:r>
    </w:p>
    <w:p w14:paraId="25AFEBE7" w14:textId="77777777" w:rsidR="009C56AB" w:rsidRPr="00144251" w:rsidRDefault="009C56AB" w:rsidP="00144251">
      <w:pPr>
        <w:widowControl w:val="0"/>
      </w:pPr>
    </w:p>
    <w:p w14:paraId="68F9D302" w14:textId="27176833" w:rsidR="009C56AB" w:rsidRPr="00144251" w:rsidRDefault="009C56AB" w:rsidP="00144251">
      <w:pPr>
        <w:pStyle w:val="Heading3"/>
        <w:widowControl w:val="0"/>
        <w:rPr>
          <w:lang w:val="uk-UA"/>
        </w:rPr>
      </w:pPr>
      <w:r w:rsidRPr="00144251">
        <w:rPr>
          <w:lang w:val="uk-UA"/>
        </w:rPr>
        <w:t>нижчепойменованих військовослужбовців за призовом по мобілізації курсантів 2 навчального батальйону школи індивідуальної підготовки військової частини А1890, вважати такими, що справи і посаду здали і вибули в розпорядження командирів військових частини для подальшого проходження служби.</w:t>
      </w:r>
    </w:p>
    <w:p w14:paraId="5320E89D" w14:textId="03CA2203" w:rsidR="009C56AB" w:rsidRPr="00144251" w:rsidRDefault="009C56AB" w:rsidP="00144251">
      <w:pPr>
        <w:widowControl w:val="0"/>
      </w:pPr>
      <w:r w:rsidRPr="00144251">
        <w:t>З ''01''</w:t>
      </w:r>
      <w:r w:rsidR="00397C41" w:rsidRPr="00144251">
        <w:t> вересня</w:t>
      </w:r>
      <w:r w:rsidRPr="00144251">
        <w:t xml:space="preserve"> </w:t>
      </w:r>
      <w:r w:rsidR="00397C41" w:rsidRPr="00144251">
        <w:t>2025 року</w:t>
      </w:r>
      <w:r w:rsidRPr="00144251">
        <w:t xml:space="preserve"> виключити зі списків особового складу військової частини А1890 та всіх видів забезпечення, з котлового забезпечення частини виключити в місці тимчасового розміщення особового складу, 2 навчального батальйону школи індивідуальної підготовки</w:t>
      </w:r>
      <w:r w:rsidR="00397C41" w:rsidRPr="00144251">
        <w:t xml:space="preserve"> зі сніданку</w:t>
      </w:r>
      <w:r w:rsidRPr="00144251">
        <w:t xml:space="preserve"> ''02''</w:t>
      </w:r>
      <w:r w:rsidR="00397C41" w:rsidRPr="00144251">
        <w:t> вересня</w:t>
      </w:r>
      <w:r w:rsidRPr="00144251">
        <w:t xml:space="preserve"> </w:t>
      </w:r>
      <w:r w:rsidR="00397C41" w:rsidRPr="00144251">
        <w:t>2025 року</w:t>
      </w:r>
      <w:r w:rsidRPr="00144251">
        <w:t>.</w:t>
      </w:r>
    </w:p>
    <w:p w14:paraId="3088B6AA" w14:textId="31466081" w:rsidR="009C56AB" w:rsidRPr="00144251" w:rsidRDefault="009C56AB" w:rsidP="00144251">
      <w:pPr>
        <w:widowControl w:val="0"/>
      </w:pPr>
      <w:r w:rsidRPr="00144251">
        <w:t>Вислуга років станом на 01.09.</w:t>
      </w:r>
      <w:r w:rsidR="00397C41" w:rsidRPr="00144251">
        <w:t>2025 становить</w:t>
      </w:r>
      <w:r w:rsidRPr="00144251">
        <w:t>: загальна ''00'' років ''01'' місяць ''20'' днів; календарна ''00'' років ''01'' місяць ''20'' днів.</w:t>
      </w:r>
    </w:p>
    <w:p w14:paraId="07D45341" w14:textId="11C7641A" w:rsidR="009C56AB" w:rsidRPr="00144251" w:rsidRDefault="009C56AB" w:rsidP="00144251">
      <w:pPr>
        <w:widowControl w:val="0"/>
      </w:pPr>
      <w:r w:rsidRPr="00144251">
        <w:t>Виплатити щомісячну премію за особистий внесок у загальні результати служби у розмірі 633%, щомісячну надбавку за особливості проходження служби у розмірі 65% за період з ''01'' по ''01''</w:t>
      </w:r>
      <w:r w:rsidR="00397C41" w:rsidRPr="00144251">
        <w:t> вересня</w:t>
      </w:r>
      <w:r w:rsidRPr="00144251">
        <w:t xml:space="preserve"> </w:t>
      </w:r>
      <w:r w:rsidR="00397C41" w:rsidRPr="00144251">
        <w:t>2025 року</w:t>
      </w:r>
      <w:r w:rsidRPr="00144251">
        <w:t xml:space="preserve"> згідно рішення Міністра оборони України від “09”</w:t>
      </w:r>
      <w:r w:rsidR="00397C41" w:rsidRPr="00144251">
        <w:t> січня</w:t>
      </w:r>
      <w:r w:rsidRPr="00144251">
        <w:t xml:space="preserve"> </w:t>
      </w:r>
      <w:r w:rsidR="00397C41" w:rsidRPr="00144251">
        <w:t>2025 року</w:t>
      </w:r>
      <w:r w:rsidRPr="00144251">
        <w:t xml:space="preserve"> </w:t>
      </w:r>
      <w:r w:rsidR="00397C41" w:rsidRPr="00144251">
        <w:t>№</w:t>
      </w:r>
      <w:r w:rsidRPr="00144251">
        <w:t>156/уд.</w:t>
      </w:r>
    </w:p>
    <w:p w14:paraId="778AA0A1" w14:textId="3779D08B" w:rsidR="009C56AB" w:rsidRPr="00144251" w:rsidRDefault="009C56AB" w:rsidP="00144251">
      <w:pPr>
        <w:widowControl w:val="0"/>
      </w:pPr>
      <w:r w:rsidRPr="00144251">
        <w:t xml:space="preserve">Щорічна основна відпустка за </w:t>
      </w:r>
      <w:r w:rsidR="00397C41" w:rsidRPr="00144251">
        <w:t xml:space="preserve">2025 рік </w:t>
      </w:r>
      <w:r w:rsidRPr="00144251">
        <w:t>не використана.</w:t>
      </w:r>
    </w:p>
    <w:p w14:paraId="1C412D49" w14:textId="21811062" w:rsidR="009C56AB" w:rsidRPr="00144251" w:rsidRDefault="009C56AB" w:rsidP="00144251">
      <w:pPr>
        <w:widowControl w:val="0"/>
      </w:pPr>
      <w:r w:rsidRPr="00144251">
        <w:t xml:space="preserve">Грошову допомогу на оздоровлення за </w:t>
      </w:r>
      <w:r w:rsidR="00397C41" w:rsidRPr="00144251">
        <w:t xml:space="preserve">2025 рік </w:t>
      </w:r>
      <w:r w:rsidRPr="00144251">
        <w:t>не отримували.</w:t>
      </w:r>
    </w:p>
    <w:p w14:paraId="0B731979" w14:textId="2D374AC3" w:rsidR="009C56AB" w:rsidRPr="00144251" w:rsidRDefault="009C56AB" w:rsidP="00144251">
      <w:pPr>
        <w:widowControl w:val="0"/>
      </w:pPr>
      <w:r w:rsidRPr="00144251">
        <w:t>Матеріальну допомогу для вирішення соціально-побутових питань, відповідно до Інструкції про порядок виплати грошового забезпечення військовослужбовцям Збройних Сил України та деяким іншим особам, затвердженої наказом Міністра оборони України від 07</w:t>
      </w:r>
      <w:r w:rsidR="00397C41" w:rsidRPr="00144251">
        <w:t> червня</w:t>
      </w:r>
      <w:r w:rsidRPr="00144251">
        <w:t xml:space="preserve"> 2018 року </w:t>
      </w:r>
      <w:r w:rsidR="00397C41" w:rsidRPr="00144251">
        <w:t>№</w:t>
      </w:r>
      <w:r w:rsidRPr="00144251">
        <w:t>260 не отримували.</w:t>
      </w:r>
    </w:p>
    <w:p w14:paraId="59A4E32A" w14:textId="77777777" w:rsidR="009C56AB" w:rsidRPr="00144251" w:rsidRDefault="009C56AB" w:rsidP="00144251">
      <w:pPr>
        <w:widowControl w:val="0"/>
      </w:pPr>
      <w:r w:rsidRPr="00144251">
        <w:t>Постійним або службовим житлом не забезпечувалися. На квартирному обліку у військовій частині А1890 не перебували.</w:t>
      </w:r>
    </w:p>
    <w:p w14:paraId="25ABA28B" w14:textId="77777777" w:rsidR="009C56AB" w:rsidRPr="00144251" w:rsidRDefault="009C56AB" w:rsidP="00144251">
      <w:pPr>
        <w:widowControl w:val="0"/>
      </w:pPr>
      <w:r w:rsidRPr="00144251">
        <w:t>Військовослужбовцям видані атестати служби ракетно-артилерійського озброєння, грошовий, речовий та продовольчий.</w:t>
      </w:r>
    </w:p>
    <w:p w14:paraId="448771A2" w14:textId="77777777" w:rsidR="009C56AB" w:rsidRPr="00144251" w:rsidRDefault="009C56AB" w:rsidP="00144251">
      <w:pPr>
        <w:widowControl w:val="0"/>
      </w:pPr>
    </w:p>
    <w:p w14:paraId="1B1F241A" w14:textId="77777777" w:rsidR="009C56AB" w:rsidRPr="00144251" w:rsidRDefault="009C56AB" w:rsidP="00144251">
      <w:pPr>
        <w:widowControl w:val="0"/>
      </w:pPr>
      <w:r w:rsidRPr="00144251">
        <w:t>до військової частини А7047:</w:t>
      </w:r>
    </w:p>
    <w:p w14:paraId="14B8C188" w14:textId="77777777" w:rsidR="009C56AB" w:rsidRPr="00144251" w:rsidRDefault="009C56AB" w:rsidP="00144251">
      <w:pPr>
        <w:widowControl w:val="0"/>
      </w:pPr>
    </w:p>
    <w:p w14:paraId="0EE527D8" w14:textId="77777777" w:rsidR="009C56AB" w:rsidRPr="00144251" w:rsidRDefault="009C56AB" w:rsidP="00144251">
      <w:pPr>
        <w:pStyle w:val="ListParagraph"/>
        <w:widowControl w:val="0"/>
        <w:numPr>
          <w:ilvl w:val="0"/>
          <w:numId w:val="19"/>
        </w:numPr>
        <w:ind w:left="0" w:firstLine="709"/>
      </w:pPr>
      <w:r w:rsidRPr="00144251">
        <w:t>солдат</w:t>
      </w:r>
      <w:r w:rsidRPr="00144251">
        <w:tab/>
        <w:t>КРОФТА Максим Михайлович, 2933502776</w:t>
      </w:r>
    </w:p>
    <w:p w14:paraId="08364E1B" w14:textId="77777777" w:rsidR="009C56AB" w:rsidRPr="00144251" w:rsidRDefault="009C56AB" w:rsidP="00144251">
      <w:pPr>
        <w:pStyle w:val="ListParagraph"/>
        <w:widowControl w:val="0"/>
        <w:numPr>
          <w:ilvl w:val="0"/>
          <w:numId w:val="19"/>
        </w:numPr>
        <w:ind w:left="0" w:firstLine="709"/>
      </w:pPr>
      <w:r w:rsidRPr="00144251">
        <w:t>солдат</w:t>
      </w:r>
      <w:r w:rsidRPr="00144251">
        <w:tab/>
        <w:t>ПАРФЬОНОВ Тимур Миколайович, 2993521191</w:t>
      </w:r>
    </w:p>
    <w:p w14:paraId="265F23F9" w14:textId="77777777" w:rsidR="009C56AB" w:rsidRPr="00144251" w:rsidRDefault="009C56AB" w:rsidP="00144251">
      <w:pPr>
        <w:pStyle w:val="ListParagraph"/>
        <w:widowControl w:val="0"/>
        <w:numPr>
          <w:ilvl w:val="0"/>
          <w:numId w:val="19"/>
        </w:numPr>
        <w:ind w:left="0" w:firstLine="709"/>
      </w:pPr>
      <w:r w:rsidRPr="00144251">
        <w:t>солдат</w:t>
      </w:r>
      <w:r w:rsidRPr="00144251">
        <w:tab/>
        <w:t>ПІДЛУБНИЙ Юрій Сергійович, 3553702578</w:t>
      </w:r>
    </w:p>
    <w:p w14:paraId="2AF3C9D8" w14:textId="77777777" w:rsidR="009C56AB" w:rsidRPr="00144251" w:rsidRDefault="009C56AB" w:rsidP="00144251">
      <w:pPr>
        <w:pStyle w:val="ListParagraph"/>
        <w:widowControl w:val="0"/>
        <w:numPr>
          <w:ilvl w:val="0"/>
          <w:numId w:val="19"/>
        </w:numPr>
        <w:ind w:left="0" w:firstLine="709"/>
      </w:pPr>
      <w:r w:rsidRPr="00144251">
        <w:t>солдат</w:t>
      </w:r>
      <w:r w:rsidRPr="00144251">
        <w:tab/>
        <w:t>РИБЧЕНКО Олександр Володимирович, 3272210274</w:t>
      </w:r>
    </w:p>
    <w:p w14:paraId="65933AC2" w14:textId="77777777" w:rsidR="009C56AB" w:rsidRPr="00144251" w:rsidRDefault="009C56AB" w:rsidP="00144251">
      <w:pPr>
        <w:pStyle w:val="ListParagraph"/>
        <w:widowControl w:val="0"/>
        <w:numPr>
          <w:ilvl w:val="0"/>
          <w:numId w:val="19"/>
        </w:numPr>
        <w:ind w:left="0" w:firstLine="709"/>
      </w:pPr>
      <w:r w:rsidRPr="00144251">
        <w:t>солдат</w:t>
      </w:r>
      <w:r w:rsidRPr="00144251">
        <w:tab/>
        <w:t>САНДУЛ Олександр Володимирович, 3101119135</w:t>
      </w:r>
    </w:p>
    <w:p w14:paraId="5C4215C4" w14:textId="77777777" w:rsidR="009C56AB" w:rsidRPr="00144251" w:rsidRDefault="009C56AB" w:rsidP="00144251">
      <w:pPr>
        <w:pStyle w:val="ListParagraph"/>
        <w:widowControl w:val="0"/>
        <w:numPr>
          <w:ilvl w:val="0"/>
          <w:numId w:val="19"/>
        </w:numPr>
        <w:ind w:left="0" w:firstLine="709"/>
      </w:pPr>
      <w:r w:rsidRPr="00144251">
        <w:t>солдат</w:t>
      </w:r>
      <w:r w:rsidRPr="00144251">
        <w:tab/>
        <w:t>ОЛІЙНИК Олександр Анатолійович, 2835200873</w:t>
      </w:r>
    </w:p>
    <w:p w14:paraId="6E49F29E" w14:textId="77777777" w:rsidR="009C56AB" w:rsidRPr="00144251" w:rsidRDefault="009C56AB" w:rsidP="00144251">
      <w:pPr>
        <w:pStyle w:val="ListParagraph"/>
        <w:widowControl w:val="0"/>
        <w:numPr>
          <w:ilvl w:val="0"/>
          <w:numId w:val="19"/>
        </w:numPr>
        <w:ind w:left="0" w:firstLine="709"/>
      </w:pPr>
      <w:r w:rsidRPr="00144251">
        <w:t>солдат</w:t>
      </w:r>
      <w:r w:rsidRPr="00144251">
        <w:tab/>
        <w:t>ФАРАОН Андрій Борисович, 2874815733</w:t>
      </w:r>
    </w:p>
    <w:p w14:paraId="25ED7F40" w14:textId="77777777" w:rsidR="009C56AB" w:rsidRPr="00144251" w:rsidRDefault="009C56AB" w:rsidP="00144251">
      <w:pPr>
        <w:pStyle w:val="ListParagraph"/>
        <w:widowControl w:val="0"/>
        <w:numPr>
          <w:ilvl w:val="0"/>
          <w:numId w:val="19"/>
        </w:numPr>
        <w:ind w:left="0" w:firstLine="709"/>
      </w:pPr>
      <w:r w:rsidRPr="00144251">
        <w:t>солдат</w:t>
      </w:r>
      <w:r w:rsidRPr="00144251">
        <w:tab/>
        <w:t>МАРТИНОВ Сергій Іванович, 3303312650</w:t>
      </w:r>
    </w:p>
    <w:p w14:paraId="23378ACD" w14:textId="77777777" w:rsidR="009C56AB" w:rsidRPr="00144251" w:rsidRDefault="009C56AB" w:rsidP="00144251">
      <w:pPr>
        <w:pStyle w:val="ListParagraph"/>
        <w:widowControl w:val="0"/>
        <w:numPr>
          <w:ilvl w:val="0"/>
          <w:numId w:val="19"/>
        </w:numPr>
        <w:ind w:left="0" w:firstLine="709"/>
      </w:pPr>
      <w:r w:rsidRPr="00144251">
        <w:t>солдат</w:t>
      </w:r>
      <w:r w:rsidRPr="00144251">
        <w:tab/>
        <w:t>ШЕВЧЕНКО Руслан Броніславович, 2956619472</w:t>
      </w:r>
    </w:p>
    <w:p w14:paraId="24D49811" w14:textId="77777777" w:rsidR="009C56AB" w:rsidRPr="00144251" w:rsidRDefault="009C56AB" w:rsidP="00144251">
      <w:pPr>
        <w:pStyle w:val="ListParagraph"/>
        <w:widowControl w:val="0"/>
        <w:numPr>
          <w:ilvl w:val="0"/>
          <w:numId w:val="19"/>
        </w:numPr>
        <w:ind w:left="0" w:firstLine="709"/>
      </w:pPr>
      <w:r w:rsidRPr="00144251">
        <w:t>солдат</w:t>
      </w:r>
      <w:r w:rsidRPr="00144251">
        <w:tab/>
        <w:t>ЧАБАН Іван Віталійович, 3670803772</w:t>
      </w:r>
    </w:p>
    <w:p w14:paraId="0ADA837E" w14:textId="77777777" w:rsidR="009C56AB" w:rsidRPr="00144251" w:rsidRDefault="009C56AB" w:rsidP="00144251">
      <w:pPr>
        <w:widowControl w:val="0"/>
      </w:pPr>
    </w:p>
    <w:p w14:paraId="7BF33EE7" w14:textId="77777777" w:rsidR="009C56AB" w:rsidRPr="00144251" w:rsidRDefault="009C56AB" w:rsidP="00144251">
      <w:pPr>
        <w:widowControl w:val="0"/>
      </w:pPr>
      <w:r w:rsidRPr="00144251">
        <w:t>Видати добовий польовий набір сухих продуктів 10 комплектів на одну добу.</w:t>
      </w:r>
    </w:p>
    <w:p w14:paraId="3DC124B8" w14:textId="77777777" w:rsidR="009C56AB" w:rsidRPr="00144251" w:rsidRDefault="009C56AB" w:rsidP="00144251">
      <w:pPr>
        <w:widowControl w:val="0"/>
      </w:pPr>
    </w:p>
    <w:p w14:paraId="011962E9" w14:textId="53048F62" w:rsidR="009C56AB" w:rsidRPr="00144251" w:rsidRDefault="009C56AB" w:rsidP="00144251">
      <w:pPr>
        <w:widowControl w:val="0"/>
      </w:pPr>
      <w:r w:rsidRPr="00144251">
        <w:t>Підстава: розпорядження начальника Генерального штабу Збройних Сил України №300/ПУ/3583/П/дск від 30.08.2025.</w:t>
      </w:r>
    </w:p>
    <w:p w14:paraId="6178A783" w14:textId="77777777" w:rsidR="009C69EC" w:rsidRPr="00144251" w:rsidRDefault="009C69EC" w:rsidP="00144251">
      <w:pPr>
        <w:widowControl w:val="0"/>
      </w:pPr>
    </w:p>
    <w:p w14:paraId="6CBF4380" w14:textId="32FE43D6" w:rsidR="009C69EC" w:rsidRPr="00144251" w:rsidRDefault="009C69EC" w:rsidP="00144251">
      <w:pPr>
        <w:pStyle w:val="Heading3"/>
        <w:widowControl w:val="0"/>
        <w:rPr>
          <w:lang w:val="uk-UA"/>
        </w:rPr>
      </w:pPr>
      <w:r w:rsidRPr="00144251">
        <w:rPr>
          <w:lang w:val="uk-UA"/>
        </w:rPr>
        <w:t>нижчепойменованих військовослужбовців за призовом по мобілізації курсантів 2 навчального батальйону школи індивідуальної підготовки військової частини А1890, вважати такими, що справи і посаду здали і вибули в розпорядження командирів військових частини для подальшого проходження служби.</w:t>
      </w:r>
    </w:p>
    <w:p w14:paraId="008D6975" w14:textId="72EC4869" w:rsidR="009C69EC" w:rsidRPr="00144251" w:rsidRDefault="009C69EC" w:rsidP="00144251">
      <w:pPr>
        <w:widowControl w:val="0"/>
      </w:pPr>
      <w:r w:rsidRPr="00144251">
        <w:t>З ''01''</w:t>
      </w:r>
      <w:r w:rsidR="00397C41" w:rsidRPr="00144251">
        <w:t> вересня</w:t>
      </w:r>
      <w:r w:rsidRPr="00144251">
        <w:t xml:space="preserve"> </w:t>
      </w:r>
      <w:r w:rsidR="00397C41" w:rsidRPr="00144251">
        <w:t>2025 року</w:t>
      </w:r>
      <w:r w:rsidRPr="00144251">
        <w:t xml:space="preserve"> виключити зі списків особового складу військової частини А1890 та всіх видів забезпечення, з котлового забезпечення частини виключити в місці тимчасового розміщення особового складу, 2 навчального батальйону школи індивідуальної підготовки</w:t>
      </w:r>
      <w:r w:rsidR="00397C41" w:rsidRPr="00144251">
        <w:t xml:space="preserve"> зі сніданку</w:t>
      </w:r>
      <w:r w:rsidRPr="00144251">
        <w:t xml:space="preserve"> ''02''</w:t>
      </w:r>
      <w:r w:rsidR="00397C41" w:rsidRPr="00144251">
        <w:t> вересня</w:t>
      </w:r>
      <w:r w:rsidRPr="00144251">
        <w:t xml:space="preserve"> </w:t>
      </w:r>
      <w:r w:rsidR="00397C41" w:rsidRPr="00144251">
        <w:t>2025 року</w:t>
      </w:r>
      <w:r w:rsidRPr="00144251">
        <w:t>.</w:t>
      </w:r>
    </w:p>
    <w:p w14:paraId="4C136CF8" w14:textId="022CBCCC" w:rsidR="009C69EC" w:rsidRPr="00144251" w:rsidRDefault="009C69EC" w:rsidP="00144251">
      <w:pPr>
        <w:widowControl w:val="0"/>
      </w:pPr>
      <w:r w:rsidRPr="00144251">
        <w:t>Вислуга років станом на 01.09.</w:t>
      </w:r>
      <w:r w:rsidR="00397C41" w:rsidRPr="00144251">
        <w:t>2025 становить</w:t>
      </w:r>
      <w:r w:rsidRPr="00144251">
        <w:t>: загальна ''00'' років ''01'' місяць ''21'' днів; календарна ''00'' років ''01'' місяць ''21'' днів.</w:t>
      </w:r>
    </w:p>
    <w:p w14:paraId="20483A2B" w14:textId="3CFECD39" w:rsidR="009C69EC" w:rsidRPr="00144251" w:rsidRDefault="009C69EC" w:rsidP="00144251">
      <w:pPr>
        <w:widowControl w:val="0"/>
      </w:pPr>
      <w:r w:rsidRPr="00144251">
        <w:t>Виплатити щомісячну премію за особистий внесок у загальні результати служби у розмірі 633%, щомісячну надбавку за особливості проходження служби у розмірі 65% за період з ''01'' по ''01''</w:t>
      </w:r>
      <w:r w:rsidR="00397C41" w:rsidRPr="00144251">
        <w:t> вересня</w:t>
      </w:r>
      <w:r w:rsidRPr="00144251">
        <w:t xml:space="preserve"> </w:t>
      </w:r>
      <w:r w:rsidR="00397C41" w:rsidRPr="00144251">
        <w:t>2025 року</w:t>
      </w:r>
      <w:r w:rsidRPr="00144251">
        <w:t xml:space="preserve"> згідно рішення Міністра оборони України від “09”</w:t>
      </w:r>
      <w:r w:rsidR="00397C41" w:rsidRPr="00144251">
        <w:t> січня</w:t>
      </w:r>
      <w:r w:rsidRPr="00144251">
        <w:t xml:space="preserve"> </w:t>
      </w:r>
      <w:r w:rsidR="00397C41" w:rsidRPr="00144251">
        <w:t>2025 року</w:t>
      </w:r>
      <w:r w:rsidRPr="00144251">
        <w:t xml:space="preserve"> </w:t>
      </w:r>
      <w:r w:rsidR="00397C41" w:rsidRPr="00144251">
        <w:t>№</w:t>
      </w:r>
      <w:r w:rsidRPr="00144251">
        <w:t>156/уд.</w:t>
      </w:r>
    </w:p>
    <w:p w14:paraId="0DEC3AEC" w14:textId="1091A1A0" w:rsidR="009C69EC" w:rsidRPr="00144251" w:rsidRDefault="009C69EC" w:rsidP="00144251">
      <w:pPr>
        <w:widowControl w:val="0"/>
      </w:pPr>
      <w:r w:rsidRPr="00144251">
        <w:t xml:space="preserve">Щорічна основна відпустка за </w:t>
      </w:r>
      <w:r w:rsidR="00397C41" w:rsidRPr="00144251">
        <w:t xml:space="preserve">2025 рік </w:t>
      </w:r>
      <w:r w:rsidRPr="00144251">
        <w:t>не використана.</w:t>
      </w:r>
    </w:p>
    <w:p w14:paraId="3A9D2529" w14:textId="0DA12FE6" w:rsidR="009C69EC" w:rsidRPr="00144251" w:rsidRDefault="009C69EC" w:rsidP="00144251">
      <w:pPr>
        <w:widowControl w:val="0"/>
      </w:pPr>
      <w:r w:rsidRPr="00144251">
        <w:t xml:space="preserve">Грошову допомогу на оздоровлення за </w:t>
      </w:r>
      <w:r w:rsidR="00397C41" w:rsidRPr="00144251">
        <w:t xml:space="preserve">2025 рік </w:t>
      </w:r>
      <w:r w:rsidRPr="00144251">
        <w:t>не отримували.</w:t>
      </w:r>
    </w:p>
    <w:p w14:paraId="39A75CED" w14:textId="1426EA06" w:rsidR="009C69EC" w:rsidRPr="00144251" w:rsidRDefault="009C69EC" w:rsidP="00144251">
      <w:pPr>
        <w:widowControl w:val="0"/>
      </w:pPr>
      <w:r w:rsidRPr="00144251">
        <w:t>Матеріальну допомогу для вирішення соціально-побутових питань, відповідно до Інструкції про порядок виплати грошового забезпечення військовослужбовцям Збройних Сил України та деяким іншим особам, затвердженої наказом Міністра оборони України від 07</w:t>
      </w:r>
      <w:r w:rsidR="00397C41" w:rsidRPr="00144251">
        <w:t> червня</w:t>
      </w:r>
      <w:r w:rsidRPr="00144251">
        <w:t xml:space="preserve"> 2018 року </w:t>
      </w:r>
      <w:r w:rsidR="00397C41" w:rsidRPr="00144251">
        <w:t>№</w:t>
      </w:r>
      <w:r w:rsidRPr="00144251">
        <w:t>260 не отримували.</w:t>
      </w:r>
    </w:p>
    <w:p w14:paraId="64A4D16D" w14:textId="77777777" w:rsidR="009C69EC" w:rsidRPr="00144251" w:rsidRDefault="009C69EC" w:rsidP="00144251">
      <w:pPr>
        <w:widowControl w:val="0"/>
      </w:pPr>
      <w:r w:rsidRPr="00144251">
        <w:t>Постійним або службовим житлом не забезпечувалися. На квартирному обліку у військовій частині А1890 не перебували.</w:t>
      </w:r>
    </w:p>
    <w:p w14:paraId="220340EE" w14:textId="77777777" w:rsidR="009C69EC" w:rsidRPr="00144251" w:rsidRDefault="009C69EC" w:rsidP="00144251">
      <w:pPr>
        <w:widowControl w:val="0"/>
      </w:pPr>
      <w:r w:rsidRPr="00144251">
        <w:t>Військовослужбовцям видані атестати служби ракетно-артилерійського озброєння, грошовий, речовий та продовольчий.</w:t>
      </w:r>
    </w:p>
    <w:p w14:paraId="71DEA760" w14:textId="77777777" w:rsidR="009C69EC" w:rsidRPr="00144251" w:rsidRDefault="009C69EC" w:rsidP="00144251">
      <w:pPr>
        <w:widowControl w:val="0"/>
      </w:pPr>
    </w:p>
    <w:p w14:paraId="05C80191" w14:textId="77777777" w:rsidR="009C69EC" w:rsidRPr="00144251" w:rsidRDefault="009C69EC" w:rsidP="00144251">
      <w:pPr>
        <w:widowControl w:val="0"/>
      </w:pPr>
      <w:r w:rsidRPr="00144251">
        <w:t>до військової частини А3880:</w:t>
      </w:r>
    </w:p>
    <w:p w14:paraId="64F0DC88" w14:textId="77777777" w:rsidR="009C69EC" w:rsidRPr="00144251" w:rsidRDefault="009C69EC" w:rsidP="00144251">
      <w:pPr>
        <w:widowControl w:val="0"/>
      </w:pPr>
    </w:p>
    <w:p w14:paraId="07494AD7" w14:textId="77777777" w:rsidR="009C69EC" w:rsidRPr="00144251" w:rsidRDefault="009C69EC" w:rsidP="00144251">
      <w:pPr>
        <w:pStyle w:val="ListParagraph"/>
        <w:widowControl w:val="0"/>
        <w:numPr>
          <w:ilvl w:val="0"/>
          <w:numId w:val="20"/>
        </w:numPr>
        <w:ind w:left="0" w:firstLine="709"/>
      </w:pPr>
      <w:r w:rsidRPr="00144251">
        <w:t>солдат</w:t>
      </w:r>
      <w:r w:rsidRPr="00144251">
        <w:tab/>
        <w:t>ПОЛЯНСЬКИЙ Сергій Олексійович, 2892417511</w:t>
      </w:r>
    </w:p>
    <w:p w14:paraId="21C8D022" w14:textId="77777777" w:rsidR="009C69EC" w:rsidRPr="00144251" w:rsidRDefault="009C69EC" w:rsidP="00144251">
      <w:pPr>
        <w:widowControl w:val="0"/>
      </w:pPr>
    </w:p>
    <w:p w14:paraId="2FE55A68" w14:textId="77777777" w:rsidR="009C69EC" w:rsidRPr="00144251" w:rsidRDefault="009C69EC" w:rsidP="00144251">
      <w:pPr>
        <w:widowControl w:val="0"/>
      </w:pPr>
      <w:r w:rsidRPr="00144251">
        <w:t>Видати добовий польовий набір сухих продуктів 01 комплект на одну добу.</w:t>
      </w:r>
    </w:p>
    <w:p w14:paraId="0CCA0826" w14:textId="77777777" w:rsidR="009C69EC" w:rsidRPr="00144251" w:rsidRDefault="009C69EC" w:rsidP="00144251">
      <w:pPr>
        <w:widowControl w:val="0"/>
      </w:pPr>
    </w:p>
    <w:p w14:paraId="3D9AB32F" w14:textId="2B39E755" w:rsidR="009C69EC" w:rsidRPr="00144251" w:rsidRDefault="009C69EC" w:rsidP="00144251">
      <w:pPr>
        <w:widowControl w:val="0"/>
      </w:pPr>
      <w:r w:rsidRPr="00144251">
        <w:t>Підстава: розпорядження начальника Генерального штабу Збройних Сил України №300/ПУ/3583/П/дск від 30.08.2025.</w:t>
      </w:r>
    </w:p>
    <w:p w14:paraId="3EF8D91C" w14:textId="77777777" w:rsidR="00FA1070" w:rsidRPr="00144251" w:rsidRDefault="00FA1070" w:rsidP="00144251">
      <w:pPr>
        <w:widowControl w:val="0"/>
      </w:pPr>
    </w:p>
    <w:p w14:paraId="6BADD432" w14:textId="4E26302F" w:rsidR="00FA1070" w:rsidRPr="00144251" w:rsidRDefault="00FA1070" w:rsidP="00144251">
      <w:pPr>
        <w:pStyle w:val="Heading3"/>
        <w:widowControl w:val="0"/>
        <w:rPr>
          <w:lang w:val="uk-UA"/>
        </w:rPr>
      </w:pPr>
      <w:r w:rsidRPr="00144251">
        <w:rPr>
          <w:lang w:val="uk-UA"/>
        </w:rPr>
        <w:t>нижчепойменованих військовослужбовців за призовом по мобілізації курсантів 2 навчального батальйону школи індивідуальної підготовки військової частини А1890, вважати такими, що справи і посаду здали і вибули в розпорядження командирів військових частини для подальшого проходження служби.</w:t>
      </w:r>
    </w:p>
    <w:p w14:paraId="06B277E1" w14:textId="1919EA61" w:rsidR="00FA1070" w:rsidRPr="00144251" w:rsidRDefault="00FA1070" w:rsidP="00144251">
      <w:pPr>
        <w:widowControl w:val="0"/>
      </w:pPr>
      <w:r w:rsidRPr="00144251">
        <w:t>З ''01''</w:t>
      </w:r>
      <w:r w:rsidR="00397C41" w:rsidRPr="00144251">
        <w:t> вересня</w:t>
      </w:r>
      <w:r w:rsidRPr="00144251">
        <w:t xml:space="preserve"> </w:t>
      </w:r>
      <w:r w:rsidR="00397C41" w:rsidRPr="00144251">
        <w:t>2025 року</w:t>
      </w:r>
      <w:r w:rsidRPr="00144251">
        <w:t xml:space="preserve"> виключити зі списків особового складу військової частини А1890 та всіх видів забезпечення, з котлового забезпечення частини виключити в місці тимчасового розміщення особового складу, 2 навчального батальйону школи індивідуальної підготовки</w:t>
      </w:r>
      <w:r w:rsidR="00397C41" w:rsidRPr="00144251">
        <w:t xml:space="preserve"> зі сніданку</w:t>
      </w:r>
      <w:r w:rsidRPr="00144251">
        <w:t xml:space="preserve"> ''02''</w:t>
      </w:r>
      <w:r w:rsidR="00397C41" w:rsidRPr="00144251">
        <w:t> вересня</w:t>
      </w:r>
      <w:r w:rsidRPr="00144251">
        <w:t xml:space="preserve"> </w:t>
      </w:r>
      <w:r w:rsidR="00397C41" w:rsidRPr="00144251">
        <w:t>2025 року</w:t>
      </w:r>
      <w:r w:rsidRPr="00144251">
        <w:t>.</w:t>
      </w:r>
    </w:p>
    <w:p w14:paraId="07ADB401" w14:textId="68945BAE" w:rsidR="00FA1070" w:rsidRPr="00144251" w:rsidRDefault="00FA1070" w:rsidP="00144251">
      <w:pPr>
        <w:widowControl w:val="0"/>
      </w:pPr>
      <w:r w:rsidRPr="00144251">
        <w:t>Вислуга років станом на 01.09.</w:t>
      </w:r>
      <w:r w:rsidR="00397C41" w:rsidRPr="00144251">
        <w:t>2025 становить</w:t>
      </w:r>
      <w:r w:rsidRPr="00144251">
        <w:t>: загальна ''00'' років ''01'' місяць ''22'' днів; календарна ''00'' років ''01'' місяць ''22'' днів.</w:t>
      </w:r>
    </w:p>
    <w:p w14:paraId="2DDF45DC" w14:textId="1991D162" w:rsidR="00FA1070" w:rsidRPr="00144251" w:rsidRDefault="00FA1070" w:rsidP="00144251">
      <w:pPr>
        <w:widowControl w:val="0"/>
      </w:pPr>
      <w:r w:rsidRPr="00144251">
        <w:t>Виплатити щомісячну премію за особистий внесок у загальні результати служби у розмірі 633%, щомісячну надбавку за особливості проходження служби у розмірі 65% за період з ''01'' по ''01''</w:t>
      </w:r>
      <w:r w:rsidR="00397C41" w:rsidRPr="00144251">
        <w:t> вересня</w:t>
      </w:r>
      <w:r w:rsidRPr="00144251">
        <w:t xml:space="preserve"> </w:t>
      </w:r>
      <w:r w:rsidR="00397C41" w:rsidRPr="00144251">
        <w:t>2025 року</w:t>
      </w:r>
      <w:r w:rsidRPr="00144251">
        <w:t xml:space="preserve"> згідно рішення Міністра оборони України від “09”</w:t>
      </w:r>
      <w:r w:rsidR="00397C41" w:rsidRPr="00144251">
        <w:t> січня</w:t>
      </w:r>
      <w:r w:rsidRPr="00144251">
        <w:t xml:space="preserve"> </w:t>
      </w:r>
      <w:r w:rsidR="00397C41" w:rsidRPr="00144251">
        <w:t>2025 року</w:t>
      </w:r>
      <w:r w:rsidRPr="00144251">
        <w:t xml:space="preserve"> </w:t>
      </w:r>
      <w:r w:rsidR="00397C41" w:rsidRPr="00144251">
        <w:t>№</w:t>
      </w:r>
      <w:r w:rsidRPr="00144251">
        <w:t>156/уд.</w:t>
      </w:r>
    </w:p>
    <w:p w14:paraId="6987C4F0" w14:textId="3F0A53A2" w:rsidR="00FA1070" w:rsidRPr="00144251" w:rsidRDefault="00FA1070" w:rsidP="00144251">
      <w:pPr>
        <w:widowControl w:val="0"/>
      </w:pPr>
      <w:r w:rsidRPr="00144251">
        <w:t xml:space="preserve">Щорічна основна відпустка за </w:t>
      </w:r>
      <w:r w:rsidR="00397C41" w:rsidRPr="00144251">
        <w:t xml:space="preserve">2025 рік </w:t>
      </w:r>
      <w:r w:rsidRPr="00144251">
        <w:t>не використана.</w:t>
      </w:r>
    </w:p>
    <w:p w14:paraId="189B17FC" w14:textId="02F1C391" w:rsidR="00FA1070" w:rsidRPr="00144251" w:rsidRDefault="00FA1070" w:rsidP="00144251">
      <w:pPr>
        <w:widowControl w:val="0"/>
      </w:pPr>
      <w:r w:rsidRPr="00144251">
        <w:t xml:space="preserve">Грошову допомогу на оздоровлення за </w:t>
      </w:r>
      <w:r w:rsidR="00397C41" w:rsidRPr="00144251">
        <w:t xml:space="preserve">2025 рік </w:t>
      </w:r>
      <w:r w:rsidRPr="00144251">
        <w:t>не отримували.</w:t>
      </w:r>
    </w:p>
    <w:p w14:paraId="10F3EE80" w14:textId="3128224A" w:rsidR="00FA1070" w:rsidRPr="00144251" w:rsidRDefault="00FA1070" w:rsidP="00144251">
      <w:pPr>
        <w:widowControl w:val="0"/>
      </w:pPr>
      <w:r w:rsidRPr="00144251">
        <w:t>Матеріальну допомогу для вирішення соціально-побутових питань, відповідно до Інструкції про порядок виплати грошового забезпечення військовослужбовцям Збройних Сил України та деяким іншим особам, затвердженої наказом Міністра оборони України від 07</w:t>
      </w:r>
      <w:r w:rsidR="00397C41" w:rsidRPr="00144251">
        <w:t> червня</w:t>
      </w:r>
      <w:r w:rsidRPr="00144251">
        <w:t xml:space="preserve"> 2018 року </w:t>
      </w:r>
      <w:r w:rsidR="00397C41" w:rsidRPr="00144251">
        <w:t>№</w:t>
      </w:r>
      <w:r w:rsidRPr="00144251">
        <w:t>260 не отримували.</w:t>
      </w:r>
    </w:p>
    <w:p w14:paraId="791150B4" w14:textId="77777777" w:rsidR="00FA1070" w:rsidRPr="00144251" w:rsidRDefault="00FA1070" w:rsidP="00144251">
      <w:pPr>
        <w:widowControl w:val="0"/>
      </w:pPr>
      <w:r w:rsidRPr="00144251">
        <w:t>Постійним або службовим житлом не забезпечувалися. На квартирному обліку у військовій частині А1890 не перебували.</w:t>
      </w:r>
    </w:p>
    <w:p w14:paraId="2852100A" w14:textId="77777777" w:rsidR="00FA1070" w:rsidRPr="00144251" w:rsidRDefault="00FA1070" w:rsidP="00144251">
      <w:pPr>
        <w:widowControl w:val="0"/>
      </w:pPr>
      <w:r w:rsidRPr="00144251">
        <w:t>Військовослужбовцям видані атестати служби ракетно-артилерійського озброєння, грошовий, речовий та продовольчий.</w:t>
      </w:r>
    </w:p>
    <w:p w14:paraId="6F3E12D7" w14:textId="77777777" w:rsidR="00FA1070" w:rsidRPr="00144251" w:rsidRDefault="00FA1070" w:rsidP="00144251">
      <w:pPr>
        <w:widowControl w:val="0"/>
      </w:pPr>
    </w:p>
    <w:p w14:paraId="3B65BFB0" w14:textId="77777777" w:rsidR="00FA1070" w:rsidRPr="00144251" w:rsidRDefault="00FA1070" w:rsidP="00144251">
      <w:pPr>
        <w:widowControl w:val="0"/>
      </w:pPr>
      <w:r w:rsidRPr="00144251">
        <w:t>до військової частини А0222:</w:t>
      </w:r>
    </w:p>
    <w:p w14:paraId="497786E6" w14:textId="77777777" w:rsidR="00FA1070" w:rsidRPr="00144251" w:rsidRDefault="00FA1070" w:rsidP="00144251">
      <w:pPr>
        <w:widowControl w:val="0"/>
      </w:pPr>
    </w:p>
    <w:p w14:paraId="097EF5BB" w14:textId="77777777" w:rsidR="00FA1070" w:rsidRPr="00144251" w:rsidRDefault="00FA1070" w:rsidP="00144251">
      <w:pPr>
        <w:pStyle w:val="ListParagraph"/>
        <w:widowControl w:val="0"/>
        <w:numPr>
          <w:ilvl w:val="0"/>
          <w:numId w:val="21"/>
        </w:numPr>
        <w:ind w:left="0" w:firstLine="709"/>
      </w:pPr>
      <w:r w:rsidRPr="00144251">
        <w:t>солдат</w:t>
      </w:r>
      <w:r w:rsidRPr="00144251">
        <w:tab/>
        <w:t>ЗІНЧЕНКО Олександр Геннадійович, 3382409455</w:t>
      </w:r>
    </w:p>
    <w:p w14:paraId="66A5C80B" w14:textId="77777777" w:rsidR="00FA1070" w:rsidRPr="00144251" w:rsidRDefault="00FA1070" w:rsidP="00144251">
      <w:pPr>
        <w:widowControl w:val="0"/>
      </w:pPr>
    </w:p>
    <w:p w14:paraId="00F84849" w14:textId="77777777" w:rsidR="00FA1070" w:rsidRPr="00144251" w:rsidRDefault="00FA1070" w:rsidP="00144251">
      <w:pPr>
        <w:widowControl w:val="0"/>
      </w:pPr>
      <w:r w:rsidRPr="00144251">
        <w:t>Видати добовий польовий набір сухих продуктів 01 комплект на одну добу.</w:t>
      </w:r>
    </w:p>
    <w:p w14:paraId="4FF9B66A" w14:textId="77777777" w:rsidR="00FA1070" w:rsidRPr="00144251" w:rsidRDefault="00FA1070" w:rsidP="00144251">
      <w:pPr>
        <w:widowControl w:val="0"/>
      </w:pPr>
    </w:p>
    <w:p w14:paraId="7591FBF9" w14:textId="325EB884" w:rsidR="00FA1070" w:rsidRPr="00144251" w:rsidRDefault="00FA1070" w:rsidP="00144251">
      <w:pPr>
        <w:widowControl w:val="0"/>
      </w:pPr>
      <w:r w:rsidRPr="00144251">
        <w:t>Підстава: розпорядження начальника Генерального штабу Збройних Сил України №300/ПУ/3583/П/дск від 30.08.2025.</w:t>
      </w:r>
    </w:p>
    <w:p w14:paraId="4DAABA0B" w14:textId="77777777" w:rsidR="00FA1070" w:rsidRPr="00144251" w:rsidRDefault="00FA1070" w:rsidP="00144251">
      <w:pPr>
        <w:widowControl w:val="0"/>
      </w:pPr>
    </w:p>
    <w:p w14:paraId="41E42571" w14:textId="54E2086E" w:rsidR="00731DE8" w:rsidRPr="00144251" w:rsidRDefault="00731DE8" w:rsidP="00144251">
      <w:pPr>
        <w:pStyle w:val="Heading2"/>
        <w:widowControl w:val="0"/>
        <w:rPr>
          <w:szCs w:val="28"/>
          <w:lang w:val="uk-UA"/>
        </w:rPr>
      </w:pPr>
      <w:r w:rsidRPr="00144251">
        <w:rPr>
          <w:szCs w:val="28"/>
          <w:lang w:val="uk-UA"/>
        </w:rPr>
        <w:t>У відрядження:</w:t>
      </w:r>
    </w:p>
    <w:p w14:paraId="687D44FA" w14:textId="77777777" w:rsidR="00731DE8" w:rsidRPr="00144251" w:rsidRDefault="00731DE8" w:rsidP="00144251">
      <w:pPr>
        <w:widowControl w:val="0"/>
      </w:pPr>
    </w:p>
    <w:p w14:paraId="392DB4CE" w14:textId="77777777" w:rsidR="00397C41" w:rsidRPr="00144251" w:rsidRDefault="00731DE8" w:rsidP="00144251">
      <w:pPr>
        <w:pStyle w:val="Heading3"/>
        <w:widowControl w:val="0"/>
        <w:rPr>
          <w:lang w:val="uk-UA"/>
        </w:rPr>
      </w:pPr>
      <w:r w:rsidRPr="00144251">
        <w:rPr>
          <w:lang w:val="uk-UA"/>
        </w:rPr>
        <w:t>до військової частини А1785, Національної академії Сухопутних військ імені Петра Сагайдачного на 14 діб з ''02''</w:t>
      </w:r>
      <w:r w:rsidR="00397C41" w:rsidRPr="00144251">
        <w:rPr>
          <w:lang w:val="uk-UA"/>
        </w:rPr>
        <w:t> вересня</w:t>
      </w:r>
      <w:r w:rsidRPr="00144251">
        <w:rPr>
          <w:lang w:val="uk-UA"/>
        </w:rPr>
        <w:t xml:space="preserve"> до ''15''</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 з метою підготовк</w:t>
      </w:r>
      <w:r w:rsidR="000F355B" w:rsidRPr="00144251">
        <w:rPr>
          <w:lang w:val="uk-UA"/>
        </w:rPr>
        <w:t>и</w:t>
      </w:r>
      <w:r w:rsidRPr="00144251">
        <w:rPr>
          <w:lang w:val="uk-UA"/>
        </w:rPr>
        <w:t xml:space="preserve"> до фізкультурно-оздоровчого заходу ''Титани UA'' та участ</w:t>
      </w:r>
      <w:r w:rsidR="000F355B" w:rsidRPr="00144251">
        <w:rPr>
          <w:lang w:val="uk-UA"/>
        </w:rPr>
        <w:t>і</w:t>
      </w:r>
      <w:r w:rsidRPr="00144251">
        <w:rPr>
          <w:lang w:val="uk-UA"/>
        </w:rPr>
        <w:t xml:space="preserve"> у змаганнях:</w:t>
      </w:r>
    </w:p>
    <w:p w14:paraId="39B58CB5" w14:textId="581F05C8" w:rsidR="00731DE8" w:rsidRPr="00144251" w:rsidRDefault="00731DE8" w:rsidP="00144251">
      <w:pPr>
        <w:widowControl w:val="0"/>
      </w:pPr>
    </w:p>
    <w:p w14:paraId="3DE1389F" w14:textId="6FAD5A82" w:rsidR="00397C41" w:rsidRPr="00144251" w:rsidRDefault="00731DE8" w:rsidP="00144251">
      <w:pPr>
        <w:widowControl w:val="0"/>
      </w:pPr>
      <w:r w:rsidRPr="00144251">
        <w:t>капітана КОМАРЧУКА Павла Віталійовича, начальника</w:t>
      </w:r>
      <w:r w:rsidR="00397C41" w:rsidRPr="00144251">
        <w:t xml:space="preserve"> </w:t>
      </w:r>
      <w:r w:rsidRPr="00144251">
        <w:t>фізичної підготовки і спорту. Виключити з котлового забезпечення частини</w:t>
      </w:r>
      <w:r w:rsidR="00397C41" w:rsidRPr="00144251">
        <w:t xml:space="preserve"> зі сніданку</w:t>
      </w:r>
      <w:r w:rsidRPr="00144251">
        <w:t xml:space="preserve"> ''02''</w:t>
      </w:r>
      <w:r w:rsidR="00397C41" w:rsidRPr="00144251">
        <w:t> вересня</w:t>
      </w:r>
      <w:r w:rsidRPr="00144251">
        <w:t xml:space="preserve"> </w:t>
      </w:r>
      <w:r w:rsidR="00397C41" w:rsidRPr="00144251">
        <w:t>2025 року</w:t>
      </w:r>
      <w:r w:rsidRPr="00144251">
        <w:t>.</w:t>
      </w:r>
    </w:p>
    <w:p w14:paraId="3457D073" w14:textId="4B5603EB" w:rsidR="00731DE8" w:rsidRPr="00144251" w:rsidRDefault="00731DE8" w:rsidP="00144251">
      <w:pPr>
        <w:widowControl w:val="0"/>
      </w:pPr>
    </w:p>
    <w:p w14:paraId="19AC1A99" w14:textId="15444E8B" w:rsidR="00397C41" w:rsidRPr="00144251" w:rsidRDefault="00731DE8" w:rsidP="00144251">
      <w:pPr>
        <w:widowControl w:val="0"/>
      </w:pPr>
      <w:r w:rsidRPr="00144251">
        <w:t>солдата за призовом по мобілізації БАБИЧА Валерія Юрійовича, інструктора з фізичної підготовки і спорту циклової комісії загальновійськових дисциплін школи індивідуальної підготовки. Виключити з котлового забезпечення частини</w:t>
      </w:r>
      <w:r w:rsidR="00397C41" w:rsidRPr="00144251">
        <w:t xml:space="preserve"> зі сніданку</w:t>
      </w:r>
      <w:r w:rsidRPr="00144251">
        <w:t xml:space="preserve"> ''02''</w:t>
      </w:r>
      <w:r w:rsidR="00397C41" w:rsidRPr="00144251">
        <w:t> вересня</w:t>
      </w:r>
      <w:r w:rsidRPr="00144251">
        <w:t xml:space="preserve"> </w:t>
      </w:r>
      <w:r w:rsidR="00397C41" w:rsidRPr="00144251">
        <w:t>2025 року</w:t>
      </w:r>
      <w:r w:rsidRPr="00144251">
        <w:t>.</w:t>
      </w:r>
    </w:p>
    <w:p w14:paraId="1F9D66E5" w14:textId="71C7D10F" w:rsidR="00731DE8" w:rsidRPr="00144251" w:rsidRDefault="00731DE8" w:rsidP="00144251">
      <w:pPr>
        <w:widowControl w:val="0"/>
      </w:pPr>
    </w:p>
    <w:p w14:paraId="74812F70" w14:textId="032BB143" w:rsidR="00731DE8" w:rsidRPr="00144251" w:rsidRDefault="00731DE8" w:rsidP="00144251">
      <w:pPr>
        <w:widowControl w:val="0"/>
      </w:pPr>
      <w:r w:rsidRPr="00144251">
        <w:t>Підстава: посвідчення про відрядження №1522, 1523 від 01.09.2025, рапорт капітана КОМАРЧУКА П.В. №16827 від 29.08.2025.</w:t>
      </w:r>
    </w:p>
    <w:p w14:paraId="16535712" w14:textId="77777777" w:rsidR="0036682B" w:rsidRPr="00144251" w:rsidRDefault="0036682B" w:rsidP="00144251">
      <w:pPr>
        <w:widowControl w:val="0"/>
      </w:pPr>
    </w:p>
    <w:p w14:paraId="356F9442" w14:textId="77777777" w:rsidR="00397C41" w:rsidRPr="00144251" w:rsidRDefault="0036682B" w:rsidP="00144251">
      <w:pPr>
        <w:pStyle w:val="Heading3"/>
        <w:widowControl w:val="0"/>
        <w:rPr>
          <w:lang w:val="uk-UA"/>
        </w:rPr>
      </w:pPr>
      <w:r w:rsidRPr="00144251">
        <w:rPr>
          <w:lang w:val="uk-UA"/>
        </w:rPr>
        <w:t>до військової частини А4150 на 03 доби з ''01''</w:t>
      </w:r>
      <w:r w:rsidR="00397C41" w:rsidRPr="00144251">
        <w:rPr>
          <w:lang w:val="uk-UA"/>
        </w:rPr>
        <w:t xml:space="preserve"> вересня </w:t>
      </w:r>
      <w:r w:rsidRPr="00144251">
        <w:rPr>
          <w:lang w:val="uk-UA"/>
        </w:rPr>
        <w:t>до ''03''</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 з метою супровід особового складу:</w:t>
      </w:r>
    </w:p>
    <w:p w14:paraId="39A2ABFE" w14:textId="3CC6E5ED" w:rsidR="0036682B" w:rsidRPr="00144251" w:rsidRDefault="0036682B" w:rsidP="00144251">
      <w:pPr>
        <w:widowControl w:val="0"/>
      </w:pPr>
    </w:p>
    <w:p w14:paraId="4F864BD5" w14:textId="77777777" w:rsidR="00397C41" w:rsidRPr="00144251" w:rsidRDefault="0036682B" w:rsidP="00144251">
      <w:pPr>
        <w:widowControl w:val="0"/>
      </w:pPr>
      <w:r w:rsidRPr="00144251">
        <w:t>старшого сержанта за призовом по мобілізації СКАЛАЦЬКОГО Олександра Вікторовича, інструктора 1 навчальної роти 2 навчального батальйону школи індивідуальної підготовки. Виключити з котлового забезпечення в місці тимчасового розміщення особового складу, 2 навчального батальйону школи індивідуальної підготовки</w:t>
      </w:r>
      <w:r w:rsidR="00397C41" w:rsidRPr="00144251">
        <w:t xml:space="preserve"> </w:t>
      </w:r>
      <w:r w:rsidRPr="00144251">
        <w:t>зі сніданку ''01''</w:t>
      </w:r>
      <w:r w:rsidR="00397C41" w:rsidRPr="00144251">
        <w:t> вересня</w:t>
      </w:r>
      <w:r w:rsidRPr="00144251">
        <w:t xml:space="preserve"> </w:t>
      </w:r>
      <w:r w:rsidR="00397C41" w:rsidRPr="00144251">
        <w:t>2025 року</w:t>
      </w:r>
      <w:r w:rsidRPr="00144251">
        <w:t>.</w:t>
      </w:r>
    </w:p>
    <w:p w14:paraId="679CA302" w14:textId="0300C4B0" w:rsidR="0036682B" w:rsidRPr="00144251" w:rsidRDefault="0036682B" w:rsidP="00144251">
      <w:pPr>
        <w:widowControl w:val="0"/>
      </w:pPr>
    </w:p>
    <w:p w14:paraId="7F267A2F" w14:textId="5D732570" w:rsidR="0036682B" w:rsidRPr="00144251" w:rsidRDefault="0036682B" w:rsidP="00144251">
      <w:pPr>
        <w:widowControl w:val="0"/>
      </w:pPr>
      <w:r w:rsidRPr="00144251">
        <w:t>Підстава: посвідчення про відрядження №1526 від 01.09.2025, наказ командира військової частини А1890 від 01.09.</w:t>
      </w:r>
      <w:r w:rsidR="00397C41" w:rsidRPr="00144251">
        <w:t>2025 року</w:t>
      </w:r>
      <w:r w:rsidRPr="00144251">
        <w:t xml:space="preserve"> №257, рапорт підполковника МІЗЕРІЇ С.О. №16901</w:t>
      </w:r>
      <w:r w:rsidR="00397C41" w:rsidRPr="00144251">
        <w:t xml:space="preserve"> </w:t>
      </w:r>
      <w:r w:rsidRPr="00144251">
        <w:t>від 01.09.2025.</w:t>
      </w:r>
    </w:p>
    <w:p w14:paraId="022A63F3" w14:textId="77777777" w:rsidR="0036682B" w:rsidRPr="00144251" w:rsidRDefault="0036682B" w:rsidP="00144251">
      <w:pPr>
        <w:widowControl w:val="0"/>
      </w:pPr>
    </w:p>
    <w:p w14:paraId="6B75C14F" w14:textId="77777777" w:rsidR="00397C41" w:rsidRPr="00144251" w:rsidRDefault="0036682B" w:rsidP="00144251">
      <w:pPr>
        <w:pStyle w:val="Heading3"/>
        <w:widowControl w:val="0"/>
        <w:rPr>
          <w:lang w:val="uk-UA"/>
        </w:rPr>
      </w:pPr>
      <w:r w:rsidRPr="00144251">
        <w:rPr>
          <w:lang w:val="uk-UA"/>
        </w:rPr>
        <w:t>до військової частини А0665 на 6 діб з ''01''</w:t>
      </w:r>
      <w:r w:rsidR="00397C41" w:rsidRPr="00144251">
        <w:rPr>
          <w:lang w:val="uk-UA"/>
        </w:rPr>
        <w:t xml:space="preserve"> вересня </w:t>
      </w:r>
      <w:r w:rsidRPr="00144251">
        <w:rPr>
          <w:lang w:val="uk-UA"/>
        </w:rPr>
        <w:t>до ''06''</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 з метою проходження курсу підвищення кваліфікації з підготовки та спорядження ударних БпАК мультироторного типу з системою ""FPV"":</w:t>
      </w:r>
    </w:p>
    <w:p w14:paraId="216904E5" w14:textId="65FE6501" w:rsidR="0036682B" w:rsidRPr="00144251" w:rsidRDefault="0036682B" w:rsidP="00144251">
      <w:pPr>
        <w:widowControl w:val="0"/>
      </w:pPr>
    </w:p>
    <w:p w14:paraId="55913060" w14:textId="4419FA30" w:rsidR="00397C41" w:rsidRPr="00144251" w:rsidRDefault="0036682B" w:rsidP="00144251">
      <w:pPr>
        <w:widowControl w:val="0"/>
      </w:pPr>
      <w:r w:rsidRPr="00144251">
        <w:t>сержанта за призовом по мобілізації КАРАУЛОВА Максима Володимировича, інструктора 2 навчального взводу навчальної роти школи індивідуальної підготовки. Виключити з котлового забезпечення частини</w:t>
      </w:r>
      <w:r w:rsidR="00397C41" w:rsidRPr="00144251">
        <w:t xml:space="preserve"> зі сніданку</w:t>
      </w:r>
      <w:r w:rsidRPr="00144251">
        <w:t xml:space="preserve"> ''01''</w:t>
      </w:r>
      <w:r w:rsidR="00397C41" w:rsidRPr="00144251">
        <w:t> вересня</w:t>
      </w:r>
      <w:r w:rsidRPr="00144251">
        <w:t xml:space="preserve"> </w:t>
      </w:r>
      <w:r w:rsidR="00397C41" w:rsidRPr="00144251">
        <w:t>2025 року</w:t>
      </w:r>
      <w:r w:rsidRPr="00144251">
        <w:t>.</w:t>
      </w:r>
    </w:p>
    <w:p w14:paraId="165DD02E" w14:textId="24E08D15" w:rsidR="0036682B" w:rsidRPr="00144251" w:rsidRDefault="0036682B" w:rsidP="00144251">
      <w:pPr>
        <w:widowControl w:val="0"/>
      </w:pPr>
    </w:p>
    <w:p w14:paraId="280821AB" w14:textId="61AD9146" w:rsidR="0036682B" w:rsidRPr="00144251" w:rsidRDefault="0036682B" w:rsidP="00144251">
      <w:pPr>
        <w:widowControl w:val="0"/>
      </w:pPr>
      <w:r w:rsidRPr="00144251">
        <w:t>Підстава: посвідчення про відрядження №1525 від 01.09.2025, розпорядження начальника штабу – заступника командувача сухопутних військ Збройних Сил України від 29.08.</w:t>
      </w:r>
      <w:r w:rsidR="00397C41" w:rsidRPr="00144251">
        <w:t>2025 року</w:t>
      </w:r>
      <w:r w:rsidRPr="00144251">
        <w:t xml:space="preserve"> №5138/р, рапорт підполковника МІЗЕРІЇ С.О. №16902</w:t>
      </w:r>
      <w:r w:rsidR="00397C41" w:rsidRPr="00144251">
        <w:t xml:space="preserve"> </w:t>
      </w:r>
      <w:r w:rsidRPr="00144251">
        <w:t>від 01.09.2025.</w:t>
      </w:r>
    </w:p>
    <w:p w14:paraId="467A4770" w14:textId="77777777" w:rsidR="00C127CE" w:rsidRPr="00144251" w:rsidRDefault="00C127CE" w:rsidP="00144251">
      <w:pPr>
        <w:widowControl w:val="0"/>
      </w:pPr>
    </w:p>
    <w:p w14:paraId="28C0D4D1" w14:textId="77777777" w:rsidR="00397C41" w:rsidRPr="00144251" w:rsidRDefault="00C127CE" w:rsidP="00144251">
      <w:pPr>
        <w:pStyle w:val="Heading3"/>
        <w:widowControl w:val="0"/>
        <w:rPr>
          <w:lang w:val="uk-UA"/>
        </w:rPr>
      </w:pPr>
      <w:r w:rsidRPr="00144251">
        <w:rPr>
          <w:lang w:val="uk-UA"/>
        </w:rPr>
        <w:t>до військової частини А4150, Республіка Польща на 27 діб з ''04''</w:t>
      </w:r>
      <w:r w:rsidR="00397C41" w:rsidRPr="00144251">
        <w:rPr>
          <w:lang w:val="uk-UA"/>
        </w:rPr>
        <w:t xml:space="preserve"> вересня </w:t>
      </w:r>
      <w:r w:rsidRPr="00144251">
        <w:rPr>
          <w:lang w:val="uk-UA"/>
        </w:rPr>
        <w:t>до ''30''</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 з метою проходження курсів з рукопашного бою:</w:t>
      </w:r>
    </w:p>
    <w:p w14:paraId="0168E98E" w14:textId="3CD7400C" w:rsidR="00C127CE" w:rsidRPr="00144251" w:rsidRDefault="00C127CE" w:rsidP="00144251">
      <w:pPr>
        <w:widowControl w:val="0"/>
      </w:pPr>
    </w:p>
    <w:p w14:paraId="288B95BB" w14:textId="168003E6" w:rsidR="00397C41" w:rsidRPr="00144251" w:rsidRDefault="00C127CE" w:rsidP="00144251">
      <w:pPr>
        <w:widowControl w:val="0"/>
      </w:pPr>
      <w:r w:rsidRPr="00144251">
        <w:t>молодшого сержанта за призовом по мобілізації ГУДЬ Кирила Олександровича, інструктора з фізичної підготовки і спорту циклової комісії загальновійськових дисциплін школи індивідуальної підготовки. Виключити з котлового забезпечення частини</w:t>
      </w:r>
      <w:r w:rsidR="00397C41" w:rsidRPr="00144251">
        <w:t xml:space="preserve"> зі сніданку</w:t>
      </w:r>
      <w:r w:rsidRPr="00144251">
        <w:t xml:space="preserve"> ''04''</w:t>
      </w:r>
      <w:r w:rsidR="00397C41" w:rsidRPr="00144251">
        <w:t> вересня</w:t>
      </w:r>
      <w:r w:rsidRPr="00144251">
        <w:t xml:space="preserve"> </w:t>
      </w:r>
      <w:r w:rsidR="00397C41" w:rsidRPr="00144251">
        <w:t>2025 року</w:t>
      </w:r>
      <w:r w:rsidRPr="00144251">
        <w:t>.</w:t>
      </w:r>
    </w:p>
    <w:p w14:paraId="6A2F7EE9" w14:textId="78A9E38D" w:rsidR="00C127CE" w:rsidRPr="00144251" w:rsidRDefault="00C127CE" w:rsidP="00144251">
      <w:pPr>
        <w:widowControl w:val="0"/>
      </w:pPr>
    </w:p>
    <w:p w14:paraId="756DA19A" w14:textId="682BDD78" w:rsidR="00397C41" w:rsidRPr="00144251" w:rsidRDefault="00C127CE" w:rsidP="00144251">
      <w:pPr>
        <w:widowControl w:val="0"/>
      </w:pPr>
      <w:r w:rsidRPr="00144251">
        <w:t>молодшого сержанта за призовом по мобілізації ВАСИЛЕНКА Віталія Вікторовича, інструктора з фізичної підготовки і спорту циклової комісії загальновійськових дисциплін школи індивідуальної підготовки. Виключити з котлового забезпечення частини</w:t>
      </w:r>
      <w:r w:rsidR="00397C41" w:rsidRPr="00144251">
        <w:t xml:space="preserve"> зі сніданку</w:t>
      </w:r>
      <w:r w:rsidRPr="00144251">
        <w:t xml:space="preserve"> ''04''</w:t>
      </w:r>
      <w:r w:rsidR="00397C41" w:rsidRPr="00144251">
        <w:t> вересня</w:t>
      </w:r>
      <w:r w:rsidRPr="00144251">
        <w:t xml:space="preserve"> </w:t>
      </w:r>
      <w:r w:rsidR="00397C41" w:rsidRPr="00144251">
        <w:t>2025 року</w:t>
      </w:r>
      <w:r w:rsidRPr="00144251">
        <w:t>.</w:t>
      </w:r>
    </w:p>
    <w:p w14:paraId="0040ACB1" w14:textId="77777777" w:rsidR="00397C41" w:rsidRPr="00144251" w:rsidRDefault="00397C41" w:rsidP="00144251">
      <w:pPr>
        <w:widowControl w:val="0"/>
      </w:pPr>
    </w:p>
    <w:p w14:paraId="3EB7B900" w14:textId="655E8051" w:rsidR="00397C41" w:rsidRPr="00144251" w:rsidRDefault="00C127CE" w:rsidP="00144251">
      <w:pPr>
        <w:widowControl w:val="0"/>
      </w:pPr>
      <w:r w:rsidRPr="00144251">
        <w:t>Підстава: посвідчення про відрядження №1529, 1530 від 01.09.2025, телеграма Командувача Сухопутних військ Збройних Сил України від 29.08.</w:t>
      </w:r>
      <w:r w:rsidR="00397C41" w:rsidRPr="00144251">
        <w:t>2025 №</w:t>
      </w:r>
      <w:r w:rsidRPr="00144251">
        <w:t>116/7/82151, рапорт капітана КОМАРЧУКА П.В. №16962 від 01.09.2025.</w:t>
      </w:r>
    </w:p>
    <w:p w14:paraId="4C2DB5C7" w14:textId="77777777" w:rsidR="00397C41" w:rsidRPr="00144251" w:rsidRDefault="00397C41" w:rsidP="00144251">
      <w:pPr>
        <w:widowControl w:val="0"/>
      </w:pPr>
    </w:p>
    <w:p w14:paraId="339C5F11" w14:textId="77777777" w:rsidR="00397C41" w:rsidRPr="00144251" w:rsidRDefault="005F0B3E" w:rsidP="00144251">
      <w:pPr>
        <w:pStyle w:val="Heading2"/>
        <w:widowControl w:val="0"/>
        <w:rPr>
          <w:szCs w:val="28"/>
          <w:lang w:val="uk-UA"/>
        </w:rPr>
      </w:pPr>
      <w:r w:rsidRPr="00144251">
        <w:rPr>
          <w:szCs w:val="28"/>
          <w:lang w:val="uk-UA"/>
        </w:rPr>
        <w:t>У відпустку за сімейними обставинами та з інших поважних причин відповідно до Закону України “Про соціальний і правовий захист військовослужбовців та членів їх сімей”:</w:t>
      </w:r>
    </w:p>
    <w:p w14:paraId="2733430B" w14:textId="59D0A024" w:rsidR="005F0B3E" w:rsidRPr="00144251" w:rsidRDefault="005F0B3E" w:rsidP="00144251">
      <w:pPr>
        <w:widowControl w:val="0"/>
      </w:pPr>
    </w:p>
    <w:p w14:paraId="749FCF0A" w14:textId="1B56F9AB" w:rsidR="005F0B3E" w:rsidRPr="00144251" w:rsidRDefault="005F0B3E" w:rsidP="00144251">
      <w:pPr>
        <w:pStyle w:val="Heading3"/>
        <w:widowControl w:val="0"/>
        <w:rPr>
          <w:lang w:val="uk-UA"/>
        </w:rPr>
      </w:pPr>
      <w:r w:rsidRPr="00144251">
        <w:rPr>
          <w:lang w:val="uk-UA"/>
        </w:rPr>
        <w:t>солдата за призовом по мобілізації КУРИЛЕНКА Андрія Володимировича, курсанта навчального взводу навчальної роти навчального батальйону резерву сержантського складу школи індивідуальної підготовки в село Олександрівка Миколаївська область на п'ять діб з ''02''</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 xml:space="preserve"> по ''06''</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 xml:space="preserve"> у зв'язку з смертю батька, виключити з котлового забезпечення в місці тимчасового розміщення особового складу, навчального батальйону резерву сержантського складу школи індивідуальної підготовки</w:t>
      </w:r>
      <w:r w:rsidR="00397C41" w:rsidRPr="00144251">
        <w:rPr>
          <w:lang w:val="uk-UA"/>
        </w:rPr>
        <w:t xml:space="preserve"> зі сніданку</w:t>
      </w:r>
      <w:r w:rsidRPr="00144251">
        <w:rPr>
          <w:lang w:val="uk-UA"/>
        </w:rPr>
        <w:t xml:space="preserve"> ''02''</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31D6AEDD" w14:textId="77777777" w:rsidR="005F0B3E" w:rsidRPr="00144251" w:rsidRDefault="005F0B3E" w:rsidP="00144251">
      <w:pPr>
        <w:widowControl w:val="0"/>
      </w:pPr>
    </w:p>
    <w:p w14:paraId="13FF346C" w14:textId="77777777" w:rsidR="005F0B3E" w:rsidRPr="00144251" w:rsidRDefault="005F0B3E" w:rsidP="00144251">
      <w:pPr>
        <w:widowControl w:val="0"/>
      </w:pPr>
      <w:r w:rsidRPr="00144251">
        <w:t>Підстава: відпускний квиток №162 від 01.09.2025.</w:t>
      </w:r>
    </w:p>
    <w:p w14:paraId="408AC86F" w14:textId="77777777" w:rsidR="005F0B3E" w:rsidRPr="00144251" w:rsidRDefault="005F0B3E" w:rsidP="00144251">
      <w:pPr>
        <w:widowControl w:val="0"/>
      </w:pPr>
    </w:p>
    <w:p w14:paraId="6DDEBE05" w14:textId="589EBEA5" w:rsidR="004566EA" w:rsidRPr="00144251" w:rsidRDefault="004566EA" w:rsidP="00144251">
      <w:pPr>
        <w:pStyle w:val="Heading3"/>
        <w:widowControl w:val="0"/>
        <w:rPr>
          <w:lang w:val="uk-UA"/>
        </w:rPr>
      </w:pPr>
      <w:r w:rsidRPr="00144251">
        <w:rPr>
          <w:lang w:val="uk-UA"/>
        </w:rPr>
        <w:t>майстер-сержанта ПОПАДЮКА Сергія Івановича,</w:t>
      </w:r>
      <w:r w:rsidR="00A5433A" w:rsidRPr="00144251">
        <w:rPr>
          <w:lang w:val="uk-UA"/>
        </w:rPr>
        <w:t xml:space="preserve"> який знаходиться у розпорядженні командира військової частини А1890</w:t>
      </w:r>
      <w:r w:rsidRPr="00144251">
        <w:rPr>
          <w:lang w:val="uk-UA"/>
        </w:rPr>
        <w:t>, в село Писарівка, Кодимський район, Одеська область на 5 діб з ''01''</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 xml:space="preserve"> по ''05''</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 у зв'язку з смертю матері.</w:t>
      </w:r>
      <w:r w:rsidR="00397C41" w:rsidRPr="00144251">
        <w:rPr>
          <w:lang w:val="uk-UA"/>
        </w:rPr>
        <w:t xml:space="preserve"> </w:t>
      </w:r>
      <w:r w:rsidRPr="00144251">
        <w:rPr>
          <w:lang w:val="uk-UA"/>
        </w:rPr>
        <w:t>''01''</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152CA919" w14:textId="77777777" w:rsidR="004566EA" w:rsidRPr="00144251" w:rsidRDefault="004566EA" w:rsidP="00144251">
      <w:pPr>
        <w:widowControl w:val="0"/>
      </w:pPr>
    </w:p>
    <w:p w14:paraId="6D5FF17B" w14:textId="77777777" w:rsidR="004566EA" w:rsidRPr="00144251" w:rsidRDefault="004566EA" w:rsidP="00144251">
      <w:pPr>
        <w:widowControl w:val="0"/>
      </w:pPr>
      <w:r w:rsidRPr="00144251">
        <w:t>Підстава: відпускний квиток №167 від 01.09.2025.</w:t>
      </w:r>
    </w:p>
    <w:p w14:paraId="14BFEDE1" w14:textId="77777777" w:rsidR="004566EA" w:rsidRPr="00144251" w:rsidRDefault="004566EA" w:rsidP="00144251">
      <w:pPr>
        <w:widowControl w:val="0"/>
      </w:pPr>
    </w:p>
    <w:p w14:paraId="3533379C" w14:textId="6408556A" w:rsidR="00145C07" w:rsidRPr="00144251" w:rsidRDefault="00145C07" w:rsidP="00144251">
      <w:pPr>
        <w:pStyle w:val="Heading2"/>
        <w:widowControl w:val="0"/>
        <w:rPr>
          <w:szCs w:val="28"/>
          <w:lang w:val="uk-UA"/>
        </w:rPr>
      </w:pPr>
      <w:r w:rsidRPr="00144251">
        <w:rPr>
          <w:szCs w:val="28"/>
          <w:lang w:val="uk-UA"/>
        </w:rPr>
        <w:t>У відпустку для лікування у зв'язку з хворобою:</w:t>
      </w:r>
    </w:p>
    <w:p w14:paraId="08E93597" w14:textId="77777777" w:rsidR="00145C07" w:rsidRPr="00144251" w:rsidRDefault="00145C07" w:rsidP="00144251">
      <w:pPr>
        <w:widowControl w:val="0"/>
      </w:pPr>
    </w:p>
    <w:p w14:paraId="75B99421" w14:textId="4E95B1AD" w:rsidR="00145C07" w:rsidRPr="00144251" w:rsidRDefault="00145C07" w:rsidP="00144251">
      <w:pPr>
        <w:pStyle w:val="Heading3"/>
        <w:widowControl w:val="0"/>
        <w:rPr>
          <w:lang w:val="uk-UA"/>
        </w:rPr>
      </w:pPr>
      <w:r w:rsidRPr="00144251">
        <w:rPr>
          <w:lang w:val="uk-UA"/>
        </w:rPr>
        <w:t>головного сержанта за призовом по мобілізації ЗАДОРОЖНОГО Ігоря Ярославовича, сержанта-інструктора 1 навчальної роти 1 навчального батальйону школи індивідуальної підготовки, в село Війтівці Хмільницький район Вінницька область на 30 діб з ''02''</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 xml:space="preserve"> по ''01''</w:t>
      </w:r>
      <w:r w:rsidR="00397C41" w:rsidRPr="00144251">
        <w:rPr>
          <w:lang w:val="uk-UA"/>
        </w:rPr>
        <w:t> жовтня</w:t>
      </w:r>
      <w:r w:rsidRPr="00144251">
        <w:rPr>
          <w:lang w:val="uk-UA"/>
        </w:rPr>
        <w:t xml:space="preserve"> </w:t>
      </w:r>
      <w:r w:rsidR="00397C41" w:rsidRPr="00144251">
        <w:rPr>
          <w:lang w:val="uk-UA"/>
        </w:rPr>
        <w:t>2025 року</w:t>
      </w:r>
      <w:r w:rsidRPr="00144251">
        <w:rPr>
          <w:lang w:val="uk-UA"/>
        </w:rPr>
        <w:t>. Виключити з котлового забезпечення в місці тимчасового розміщення особового складу, 1 навчального батальйону школи індивідуальної підготовки зі сніданку ''02''</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6B74B19E" w14:textId="77777777" w:rsidR="00145C07" w:rsidRPr="00144251" w:rsidRDefault="00145C07" w:rsidP="00144251">
      <w:pPr>
        <w:widowControl w:val="0"/>
      </w:pPr>
    </w:p>
    <w:p w14:paraId="76CEEF82" w14:textId="77777777" w:rsidR="00145C07" w:rsidRPr="00144251" w:rsidRDefault="00145C07" w:rsidP="00144251">
      <w:pPr>
        <w:widowControl w:val="0"/>
      </w:pPr>
      <w:r w:rsidRPr="00144251">
        <w:t>Підстава: довідка військово-лікарської комісії №2025-0901-1356-0154-0 від 01.09.2025.</w:t>
      </w:r>
    </w:p>
    <w:p w14:paraId="69FFD229" w14:textId="77777777" w:rsidR="00C105CA" w:rsidRPr="00144251" w:rsidRDefault="00C105CA" w:rsidP="00144251">
      <w:pPr>
        <w:widowControl w:val="0"/>
      </w:pPr>
    </w:p>
    <w:p w14:paraId="545D3099" w14:textId="1D43DE76" w:rsidR="00C105CA" w:rsidRPr="00144251" w:rsidRDefault="00C105CA" w:rsidP="00144251">
      <w:pPr>
        <w:pStyle w:val="Heading3"/>
        <w:widowControl w:val="0"/>
        <w:rPr>
          <w:lang w:val="uk-UA"/>
        </w:rPr>
      </w:pPr>
      <w:r w:rsidRPr="00144251">
        <w:rPr>
          <w:lang w:val="uk-UA"/>
        </w:rPr>
        <w:t>старшого солдата за призовом по мобілізації БІЛОУСА Геннадія Федоровича, водія відділення безпілотних авіаційних комплексів роти позначення дій противника центру підготовки підрозділів, в село Кринички, Миколаївський район, Миколаївська область на 60 діб з ''01''</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 xml:space="preserve"> по ''30''</w:t>
      </w:r>
      <w:r w:rsidR="00397C41" w:rsidRPr="00144251">
        <w:rPr>
          <w:lang w:val="uk-UA"/>
        </w:rPr>
        <w:t> жовтня</w:t>
      </w:r>
      <w:r w:rsidRPr="00144251">
        <w:rPr>
          <w:lang w:val="uk-UA"/>
        </w:rPr>
        <w:t xml:space="preserve"> </w:t>
      </w:r>
      <w:r w:rsidR="00397C41" w:rsidRPr="00144251">
        <w:rPr>
          <w:lang w:val="uk-UA"/>
        </w:rPr>
        <w:t>2025 року</w:t>
      </w:r>
      <w:r w:rsidRPr="00144251">
        <w:rPr>
          <w:lang w:val="uk-UA"/>
        </w:rPr>
        <w:t>. Виключити з котлового забезпечення частини</w:t>
      </w:r>
      <w:r w:rsidR="00397C41" w:rsidRPr="00144251">
        <w:rPr>
          <w:lang w:val="uk-UA"/>
        </w:rPr>
        <w:t xml:space="preserve"> зі сніданку</w:t>
      </w:r>
      <w:r w:rsidRPr="00144251">
        <w:rPr>
          <w:lang w:val="uk-UA"/>
        </w:rPr>
        <w:t xml:space="preserve"> ''01''</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161E3F5E" w14:textId="77777777" w:rsidR="00C105CA" w:rsidRPr="00144251" w:rsidRDefault="00C105CA" w:rsidP="00144251">
      <w:pPr>
        <w:widowControl w:val="0"/>
      </w:pPr>
    </w:p>
    <w:p w14:paraId="2171AE33" w14:textId="77777777" w:rsidR="00C105CA" w:rsidRPr="00144251" w:rsidRDefault="00C105CA" w:rsidP="00144251">
      <w:pPr>
        <w:widowControl w:val="0"/>
      </w:pPr>
      <w:r w:rsidRPr="00144251">
        <w:t>Підстава: довідка військово-лікарської комісії №2025-0830-0935-5112-3 від 31.08.2025.</w:t>
      </w:r>
    </w:p>
    <w:p w14:paraId="2134A515" w14:textId="77777777" w:rsidR="00C105CA" w:rsidRPr="00144251" w:rsidRDefault="00C105CA" w:rsidP="00144251">
      <w:pPr>
        <w:widowControl w:val="0"/>
      </w:pPr>
    </w:p>
    <w:p w14:paraId="1B865364" w14:textId="486E29DB" w:rsidR="00D56350" w:rsidRPr="00144251" w:rsidRDefault="00D56350" w:rsidP="00144251">
      <w:pPr>
        <w:pStyle w:val="Heading2"/>
        <w:widowControl w:val="0"/>
        <w:rPr>
          <w:szCs w:val="28"/>
          <w:lang w:val="uk-UA"/>
        </w:rPr>
      </w:pPr>
      <w:r w:rsidRPr="00144251">
        <w:rPr>
          <w:szCs w:val="28"/>
          <w:lang w:val="uk-UA"/>
        </w:rPr>
        <w:t>У лікувальний заклад:</w:t>
      </w:r>
    </w:p>
    <w:p w14:paraId="0B39E80A" w14:textId="77777777" w:rsidR="00D56350" w:rsidRPr="00144251" w:rsidRDefault="00D56350" w:rsidP="00144251">
      <w:pPr>
        <w:widowControl w:val="0"/>
      </w:pPr>
    </w:p>
    <w:p w14:paraId="478790C3" w14:textId="1DE185EF" w:rsidR="00D56350" w:rsidRPr="00144251" w:rsidRDefault="00D56350" w:rsidP="00144251">
      <w:pPr>
        <w:pStyle w:val="Heading3"/>
        <w:widowControl w:val="0"/>
        <w:rPr>
          <w:lang w:val="uk-UA"/>
        </w:rPr>
      </w:pPr>
      <w:r w:rsidRPr="00144251">
        <w:rPr>
          <w:lang w:val="uk-UA"/>
        </w:rPr>
        <w:t>до Вінницької обласної клінічної лікарні ім. М.І. Пирогова:</w:t>
      </w:r>
    </w:p>
    <w:p w14:paraId="0B9E5207" w14:textId="77777777" w:rsidR="00397C41" w:rsidRPr="00144251" w:rsidRDefault="00397C41" w:rsidP="00144251">
      <w:pPr>
        <w:widowControl w:val="0"/>
      </w:pPr>
    </w:p>
    <w:p w14:paraId="68796C42" w14:textId="745568B1" w:rsidR="00D56350" w:rsidRPr="00144251" w:rsidRDefault="00D56350" w:rsidP="00144251">
      <w:pPr>
        <w:widowControl w:val="0"/>
      </w:pPr>
      <w:r w:rsidRPr="00144251">
        <w:t>з ''01''</w:t>
      </w:r>
      <w:r w:rsidR="00397C41" w:rsidRPr="00144251">
        <w:t> вересня</w:t>
      </w:r>
      <w:r w:rsidRPr="00144251">
        <w:t xml:space="preserve"> </w:t>
      </w:r>
      <w:r w:rsidR="00397C41" w:rsidRPr="00144251">
        <w:t>2025 року</w:t>
      </w:r>
      <w:r w:rsidRPr="00144251">
        <w:t>:</w:t>
      </w:r>
    </w:p>
    <w:p w14:paraId="153B0DC0" w14:textId="77777777" w:rsidR="00D56350" w:rsidRPr="00144251" w:rsidRDefault="00D56350" w:rsidP="00144251">
      <w:pPr>
        <w:widowControl w:val="0"/>
      </w:pPr>
    </w:p>
    <w:p w14:paraId="158B3633" w14:textId="13758BE0" w:rsidR="00D56350" w:rsidRPr="00144251" w:rsidRDefault="00D56350" w:rsidP="00144251">
      <w:pPr>
        <w:widowControl w:val="0"/>
      </w:pPr>
      <w:r w:rsidRPr="00144251">
        <w:t>старшого сержанта ГОНЧАРЕНКА Дениса Віталійовича, інструктора 2 навчальної роти 3 навчального батальйону школи індивідуальної підготовки. Виключити з котлового забезпечення в місці тимчасового розміщення особового складу, 3 навчального батальйону школи індивідуальної підготовки</w:t>
      </w:r>
      <w:r w:rsidR="00397C41" w:rsidRPr="00144251">
        <w:t xml:space="preserve"> </w:t>
      </w:r>
      <w:r w:rsidRPr="00144251">
        <w:t>зі сніданку ''01''</w:t>
      </w:r>
      <w:r w:rsidR="00397C41" w:rsidRPr="00144251">
        <w:t> вересня</w:t>
      </w:r>
      <w:r w:rsidRPr="00144251">
        <w:t xml:space="preserve"> </w:t>
      </w:r>
      <w:r w:rsidR="00397C41" w:rsidRPr="00144251">
        <w:t>2025 року</w:t>
      </w:r>
      <w:r w:rsidRPr="00144251">
        <w:t>.</w:t>
      </w:r>
    </w:p>
    <w:p w14:paraId="18AB05E4" w14:textId="77777777" w:rsidR="00D56350" w:rsidRPr="00144251" w:rsidRDefault="00D56350" w:rsidP="00144251">
      <w:pPr>
        <w:widowControl w:val="0"/>
      </w:pPr>
    </w:p>
    <w:p w14:paraId="740DBA9D" w14:textId="54D7131C" w:rsidR="00D56350" w:rsidRPr="00144251" w:rsidRDefault="00D56350" w:rsidP="00144251">
      <w:pPr>
        <w:widowControl w:val="0"/>
      </w:pPr>
      <w:r w:rsidRPr="00144251">
        <w:t xml:space="preserve">Підстава: рапорт </w:t>
      </w:r>
      <w:r w:rsidR="000E283F" w:rsidRPr="00144251">
        <w:t>майора ПІСТОЛЯ А.С.</w:t>
      </w:r>
      <w:r w:rsidRPr="00144251">
        <w:t xml:space="preserve"> №16974 від 01.09.2025.</w:t>
      </w:r>
    </w:p>
    <w:p w14:paraId="7BC74AD4" w14:textId="77777777" w:rsidR="00145C07" w:rsidRPr="00144251" w:rsidRDefault="00145C07" w:rsidP="00144251">
      <w:pPr>
        <w:widowControl w:val="0"/>
      </w:pPr>
    </w:p>
    <w:p w14:paraId="77F186AC" w14:textId="3B60A32A" w:rsidR="0059794F" w:rsidRPr="00144251" w:rsidRDefault="0059794F" w:rsidP="00144251">
      <w:pPr>
        <w:pStyle w:val="Heading3"/>
        <w:widowControl w:val="0"/>
        <w:rPr>
          <w:lang w:val="uk-UA"/>
        </w:rPr>
      </w:pPr>
      <w:r w:rsidRPr="00144251">
        <w:rPr>
          <w:lang w:val="uk-UA"/>
        </w:rPr>
        <w:t>до Ладижинської міської лікарні:</w:t>
      </w:r>
    </w:p>
    <w:p w14:paraId="07C869D3" w14:textId="77777777" w:rsidR="0059794F" w:rsidRPr="00144251" w:rsidRDefault="0059794F" w:rsidP="00144251">
      <w:pPr>
        <w:widowControl w:val="0"/>
      </w:pPr>
    </w:p>
    <w:p w14:paraId="2E908883" w14:textId="496285D6" w:rsidR="0059794F" w:rsidRPr="00144251" w:rsidRDefault="0059794F" w:rsidP="00144251">
      <w:pPr>
        <w:widowControl w:val="0"/>
      </w:pPr>
      <w:r w:rsidRPr="00144251">
        <w:t>з ''01''</w:t>
      </w:r>
      <w:r w:rsidR="00397C41" w:rsidRPr="00144251">
        <w:t> вересня</w:t>
      </w:r>
      <w:r w:rsidRPr="00144251">
        <w:t xml:space="preserve"> </w:t>
      </w:r>
      <w:r w:rsidR="00397C41" w:rsidRPr="00144251">
        <w:t>2025 року</w:t>
      </w:r>
      <w:r w:rsidRPr="00144251">
        <w:t>:</w:t>
      </w:r>
    </w:p>
    <w:p w14:paraId="79D1E0A7" w14:textId="77777777" w:rsidR="0059794F" w:rsidRPr="00144251" w:rsidRDefault="0059794F" w:rsidP="00144251">
      <w:pPr>
        <w:widowControl w:val="0"/>
      </w:pPr>
    </w:p>
    <w:p w14:paraId="03A4696C" w14:textId="1D01C830" w:rsidR="0059794F" w:rsidRPr="00144251" w:rsidRDefault="0059794F" w:rsidP="00144251">
      <w:pPr>
        <w:widowControl w:val="0"/>
      </w:pPr>
      <w:r w:rsidRPr="00144251">
        <w:t>солдата за призовом по мобілізації КОЧИНА Андрія Вікторовича, курсанта навчального взводу навчальної роти 3 навчального батальйону школи індивідуальної підготовки.</w:t>
      </w:r>
    </w:p>
    <w:p w14:paraId="556D065C" w14:textId="77777777" w:rsidR="0059794F" w:rsidRPr="00144251" w:rsidRDefault="0059794F" w:rsidP="00144251">
      <w:pPr>
        <w:widowControl w:val="0"/>
      </w:pPr>
    </w:p>
    <w:p w14:paraId="5299E51E" w14:textId="4F9ACA6B" w:rsidR="0059794F" w:rsidRPr="00144251" w:rsidRDefault="0059794F" w:rsidP="00144251">
      <w:pPr>
        <w:widowControl w:val="0"/>
      </w:pPr>
      <w:r w:rsidRPr="00144251">
        <w:t>Підстава: направлення №569 від 01.09.2025, рапорт майора КОТИКА О.Д. №16970 від 01.09.2025.</w:t>
      </w:r>
    </w:p>
    <w:p w14:paraId="53307419" w14:textId="77777777" w:rsidR="0059794F" w:rsidRPr="00144251" w:rsidRDefault="0059794F" w:rsidP="00144251">
      <w:pPr>
        <w:widowControl w:val="0"/>
      </w:pPr>
    </w:p>
    <w:p w14:paraId="70F782A0" w14:textId="02FB81E4" w:rsidR="00B935E6" w:rsidRPr="00144251" w:rsidRDefault="00B935E6" w:rsidP="00144251">
      <w:pPr>
        <w:pStyle w:val="Heading3"/>
        <w:widowControl w:val="0"/>
        <w:rPr>
          <w:lang w:val="uk-UA"/>
        </w:rPr>
      </w:pPr>
      <w:r w:rsidRPr="00144251">
        <w:rPr>
          <w:lang w:val="uk-UA"/>
        </w:rPr>
        <w:t>до Військово-медичного клінічного центру Центрального регіону:</w:t>
      </w:r>
    </w:p>
    <w:p w14:paraId="625B1F92" w14:textId="77777777" w:rsidR="00B935E6" w:rsidRPr="00144251" w:rsidRDefault="00B935E6" w:rsidP="00144251">
      <w:pPr>
        <w:widowControl w:val="0"/>
      </w:pPr>
    </w:p>
    <w:p w14:paraId="5CD71029" w14:textId="3901E766" w:rsidR="00B935E6" w:rsidRPr="00144251" w:rsidRDefault="00B935E6" w:rsidP="00144251">
      <w:pPr>
        <w:widowControl w:val="0"/>
      </w:pPr>
      <w:r w:rsidRPr="00144251">
        <w:t>з ''01''</w:t>
      </w:r>
      <w:r w:rsidR="00397C41" w:rsidRPr="00144251">
        <w:t> вересня</w:t>
      </w:r>
      <w:r w:rsidRPr="00144251">
        <w:t xml:space="preserve"> </w:t>
      </w:r>
      <w:r w:rsidR="00397C41" w:rsidRPr="00144251">
        <w:t>2025 року</w:t>
      </w:r>
      <w:r w:rsidRPr="00144251">
        <w:t>:</w:t>
      </w:r>
    </w:p>
    <w:p w14:paraId="4193D2DB" w14:textId="77777777" w:rsidR="00B935E6" w:rsidRPr="00144251" w:rsidRDefault="00B935E6" w:rsidP="00144251">
      <w:pPr>
        <w:widowControl w:val="0"/>
      </w:pPr>
    </w:p>
    <w:p w14:paraId="5F0CECDB" w14:textId="32D2BC1E" w:rsidR="00B935E6" w:rsidRPr="00144251" w:rsidRDefault="00B935E6" w:rsidP="00144251">
      <w:pPr>
        <w:widowControl w:val="0"/>
      </w:pPr>
      <w:r w:rsidRPr="00144251">
        <w:t>солдата за призовом по мобілізації ФЕДОРОВА Олега Юрійовича, курсанта навчального взводу навчальної роти 1 навчального батальйону школи індивідуальної підготовки, виключити з котлового забезпечення в місці тимчасового розміщення особового складу, 1 навчального батальйону школи індивідуальної підготовки</w:t>
      </w:r>
      <w:r w:rsidR="00397C41" w:rsidRPr="00144251">
        <w:t xml:space="preserve"> зі сніданку</w:t>
      </w:r>
      <w:r w:rsidRPr="00144251">
        <w:t xml:space="preserve"> ''01''</w:t>
      </w:r>
      <w:r w:rsidR="00397C41" w:rsidRPr="00144251">
        <w:t> вересня</w:t>
      </w:r>
      <w:r w:rsidRPr="00144251">
        <w:t xml:space="preserve"> </w:t>
      </w:r>
      <w:r w:rsidR="00397C41" w:rsidRPr="00144251">
        <w:t>2025 року</w:t>
      </w:r>
      <w:r w:rsidRPr="00144251">
        <w:t>.</w:t>
      </w:r>
    </w:p>
    <w:p w14:paraId="0DE76A79" w14:textId="77777777" w:rsidR="00B935E6" w:rsidRPr="00144251" w:rsidRDefault="00B935E6" w:rsidP="00144251">
      <w:pPr>
        <w:widowControl w:val="0"/>
      </w:pPr>
    </w:p>
    <w:p w14:paraId="01EC606E" w14:textId="77777777" w:rsidR="00B935E6" w:rsidRPr="00144251" w:rsidRDefault="00B935E6" w:rsidP="00144251">
      <w:pPr>
        <w:widowControl w:val="0"/>
      </w:pPr>
      <w:r w:rsidRPr="00144251">
        <w:t>Підстава: направлення №1495 від 01.09.2025, рапорт підполковника СЕРГІЄНКА І.О. №16985 від 01.09.2025.</w:t>
      </w:r>
    </w:p>
    <w:p w14:paraId="643BFF7A" w14:textId="77777777" w:rsidR="00B935E6" w:rsidRPr="00144251" w:rsidRDefault="00B935E6" w:rsidP="00144251">
      <w:pPr>
        <w:widowControl w:val="0"/>
      </w:pPr>
    </w:p>
    <w:p w14:paraId="6CC4C8E8" w14:textId="44CA6CB1" w:rsidR="00B935E6" w:rsidRPr="00144251" w:rsidRDefault="00B935E6" w:rsidP="00144251">
      <w:pPr>
        <w:widowControl w:val="0"/>
      </w:pPr>
      <w:r w:rsidRPr="00144251">
        <w:t>солдата за призовом по мобілізації МЕЛЬНИКА Олександра Леонідовича, курсанта навчального взводу навчальної роти 1 навчального батальйону школи індивідуальної підготовки, виключити з котлового забезпечення в місці тимчасового розміщення особового складу, 1 навчального батальйону школи індивідуальної підготовки</w:t>
      </w:r>
      <w:r w:rsidR="00397C41" w:rsidRPr="00144251">
        <w:t xml:space="preserve"> зі сніданку</w:t>
      </w:r>
      <w:r w:rsidRPr="00144251">
        <w:t xml:space="preserve"> ''01''</w:t>
      </w:r>
      <w:r w:rsidR="00397C41" w:rsidRPr="00144251">
        <w:t> вересня</w:t>
      </w:r>
      <w:r w:rsidRPr="00144251">
        <w:t xml:space="preserve"> </w:t>
      </w:r>
      <w:r w:rsidR="00397C41" w:rsidRPr="00144251">
        <w:t>2025 року</w:t>
      </w:r>
      <w:r w:rsidRPr="00144251">
        <w:t>.</w:t>
      </w:r>
    </w:p>
    <w:p w14:paraId="545C581A" w14:textId="77777777" w:rsidR="00B935E6" w:rsidRPr="00144251" w:rsidRDefault="00B935E6" w:rsidP="00144251">
      <w:pPr>
        <w:widowControl w:val="0"/>
      </w:pPr>
    </w:p>
    <w:p w14:paraId="75ACC5F8" w14:textId="77777777" w:rsidR="00B935E6" w:rsidRPr="00144251" w:rsidRDefault="00B935E6" w:rsidP="00144251">
      <w:pPr>
        <w:widowControl w:val="0"/>
      </w:pPr>
      <w:r w:rsidRPr="00144251">
        <w:t>Підстава: направлення №1496 від 01.09.2025, рапорт підполковника СЕРГІЄНКА І.О. №16985 від 01.09.2025.</w:t>
      </w:r>
    </w:p>
    <w:p w14:paraId="6FF8DDA4" w14:textId="77777777" w:rsidR="003026CE" w:rsidRPr="00144251" w:rsidRDefault="003026CE" w:rsidP="00144251">
      <w:pPr>
        <w:widowControl w:val="0"/>
      </w:pPr>
    </w:p>
    <w:p w14:paraId="395BCF25" w14:textId="5132BE28" w:rsidR="003026CE" w:rsidRPr="00144251" w:rsidRDefault="003026CE" w:rsidP="00144251">
      <w:pPr>
        <w:widowControl w:val="0"/>
      </w:pPr>
      <w:r w:rsidRPr="00144251">
        <w:t>солдата за призовом по мобілізації КРАВЧУКА Миколу Михайловича, курсанта навчального взводу навчальної роти 1 навчального батальйону школи індивідуальної підготовки, з місця тимчасового розміщення особового складу, 6 зведеного навчального батальйону школи індивідуальної підготовки.</w:t>
      </w:r>
    </w:p>
    <w:p w14:paraId="12268DF2" w14:textId="77777777" w:rsidR="003026CE" w:rsidRPr="00144251" w:rsidRDefault="003026CE" w:rsidP="00144251">
      <w:pPr>
        <w:widowControl w:val="0"/>
      </w:pPr>
    </w:p>
    <w:p w14:paraId="624C5EC7" w14:textId="77777777" w:rsidR="00397C41" w:rsidRPr="00144251" w:rsidRDefault="003026CE" w:rsidP="00144251">
      <w:pPr>
        <w:widowControl w:val="0"/>
      </w:pPr>
      <w:r w:rsidRPr="00144251">
        <w:t>Підстава: направлення №6500 від 01.09.2025, рапорт майора КОТИКА О.Д. №17566 від 01.09.2025.</w:t>
      </w:r>
    </w:p>
    <w:p w14:paraId="10A364F8" w14:textId="77777777" w:rsidR="00397C41" w:rsidRPr="00144251" w:rsidRDefault="00397C41" w:rsidP="00144251">
      <w:pPr>
        <w:widowControl w:val="0"/>
      </w:pPr>
    </w:p>
    <w:p w14:paraId="16F557C7" w14:textId="26DCF49A" w:rsidR="00A00280" w:rsidRPr="00144251" w:rsidRDefault="00A00280" w:rsidP="00144251">
      <w:pPr>
        <w:pStyle w:val="Heading3"/>
        <w:widowControl w:val="0"/>
        <w:rPr>
          <w:lang w:val="uk-UA"/>
        </w:rPr>
      </w:pPr>
      <w:r w:rsidRPr="00144251">
        <w:rPr>
          <w:lang w:val="uk-UA"/>
        </w:rPr>
        <w:t>до військової частини 2428:</w:t>
      </w:r>
    </w:p>
    <w:p w14:paraId="5D352317" w14:textId="77777777" w:rsidR="00A00280" w:rsidRPr="00144251" w:rsidRDefault="00A00280" w:rsidP="00144251">
      <w:pPr>
        <w:widowControl w:val="0"/>
      </w:pPr>
    </w:p>
    <w:p w14:paraId="5A90133A" w14:textId="25C93258" w:rsidR="00A00280" w:rsidRPr="00144251" w:rsidRDefault="00A00280" w:rsidP="00144251">
      <w:pPr>
        <w:widowControl w:val="0"/>
      </w:pPr>
      <w:r w:rsidRPr="00144251">
        <w:t>з ''01''</w:t>
      </w:r>
      <w:r w:rsidR="00397C41" w:rsidRPr="00144251">
        <w:t> вересня</w:t>
      </w:r>
      <w:r w:rsidRPr="00144251">
        <w:t xml:space="preserve"> </w:t>
      </w:r>
      <w:r w:rsidR="00397C41" w:rsidRPr="00144251">
        <w:t>2025 року</w:t>
      </w:r>
      <w:r w:rsidRPr="00144251">
        <w:t>:</w:t>
      </w:r>
    </w:p>
    <w:p w14:paraId="643E8B29" w14:textId="77777777" w:rsidR="00A00280" w:rsidRPr="00144251" w:rsidRDefault="00A00280" w:rsidP="00144251">
      <w:pPr>
        <w:widowControl w:val="0"/>
      </w:pPr>
    </w:p>
    <w:p w14:paraId="2C7A4989" w14:textId="5B224D8A" w:rsidR="00A16461" w:rsidRPr="00144251" w:rsidRDefault="00A16461" w:rsidP="00144251">
      <w:pPr>
        <w:widowControl w:val="0"/>
      </w:pPr>
      <w:r w:rsidRPr="00144251">
        <w:t>майора ЖОЛТІКОВА Юрія Валерійовича, заступника начальника загальновійськового полігону з морально-психологічного забезпечення. Виключити з котлового забезпечення частини</w:t>
      </w:r>
      <w:r w:rsidR="00397C41" w:rsidRPr="00144251">
        <w:t xml:space="preserve"> зі сніданку</w:t>
      </w:r>
      <w:r w:rsidRPr="00144251">
        <w:t xml:space="preserve"> ''01''</w:t>
      </w:r>
      <w:r w:rsidR="00397C41" w:rsidRPr="00144251">
        <w:t> вересня</w:t>
      </w:r>
      <w:r w:rsidRPr="00144251">
        <w:t xml:space="preserve"> </w:t>
      </w:r>
      <w:r w:rsidR="00397C41" w:rsidRPr="00144251">
        <w:t>2025 року</w:t>
      </w:r>
      <w:r w:rsidRPr="00144251">
        <w:t>.</w:t>
      </w:r>
    </w:p>
    <w:p w14:paraId="6A63C7F6" w14:textId="77777777" w:rsidR="00A16461" w:rsidRPr="00144251" w:rsidRDefault="00A16461" w:rsidP="00144251">
      <w:pPr>
        <w:widowControl w:val="0"/>
      </w:pPr>
    </w:p>
    <w:p w14:paraId="10FB153E" w14:textId="77777777" w:rsidR="00A16461" w:rsidRPr="00144251" w:rsidRDefault="00A16461" w:rsidP="00144251">
      <w:pPr>
        <w:widowControl w:val="0"/>
      </w:pPr>
      <w:r w:rsidRPr="00144251">
        <w:t>Підстава: рапорт штаб-сержанта ТУРКО Г.С. №16957 від 01.09.2025.</w:t>
      </w:r>
    </w:p>
    <w:p w14:paraId="6DB27F24" w14:textId="77777777" w:rsidR="00A16461" w:rsidRPr="00144251" w:rsidRDefault="00A16461" w:rsidP="00144251">
      <w:pPr>
        <w:widowControl w:val="0"/>
      </w:pPr>
    </w:p>
    <w:p w14:paraId="4E6D7DBC" w14:textId="4653C98F" w:rsidR="00A00280" w:rsidRPr="00144251" w:rsidRDefault="00A00280" w:rsidP="00144251">
      <w:pPr>
        <w:widowControl w:val="0"/>
      </w:pPr>
      <w:r w:rsidRPr="00144251">
        <w:t>солдата за призовом по мобілізації КОРОБКУ Валерія Сергійовича, курсанта навчального взводу навчальної роти навчального батальйону резерву сержантського складу школи індивідуальної підготовки, виключити з котлового забезпечення в місці тимчасового розміщення особового складу, навчального батальйону резерву сержантського складу школи індивідуальної підготовки</w:t>
      </w:r>
      <w:r w:rsidR="00397C41" w:rsidRPr="00144251">
        <w:t xml:space="preserve"> зі сніданку</w:t>
      </w:r>
      <w:r w:rsidRPr="00144251">
        <w:t xml:space="preserve"> ''01''</w:t>
      </w:r>
      <w:r w:rsidR="00397C41" w:rsidRPr="00144251">
        <w:t> вересня</w:t>
      </w:r>
      <w:r w:rsidRPr="00144251">
        <w:t xml:space="preserve"> </w:t>
      </w:r>
      <w:r w:rsidR="00397C41" w:rsidRPr="00144251">
        <w:t>2025 року</w:t>
      </w:r>
      <w:r w:rsidRPr="00144251">
        <w:t>.</w:t>
      </w:r>
    </w:p>
    <w:p w14:paraId="597D66F8" w14:textId="77777777" w:rsidR="00A00280" w:rsidRPr="00144251" w:rsidRDefault="00A00280" w:rsidP="00144251">
      <w:pPr>
        <w:widowControl w:val="0"/>
      </w:pPr>
    </w:p>
    <w:p w14:paraId="3AE4117C" w14:textId="1562AC0D" w:rsidR="00A00280" w:rsidRPr="00144251" w:rsidRDefault="00A00280" w:rsidP="00144251">
      <w:pPr>
        <w:widowControl w:val="0"/>
      </w:pPr>
      <w:r w:rsidRPr="00144251">
        <w:t xml:space="preserve">Підстава: направлення </w:t>
      </w:r>
      <w:r w:rsidR="00397C41" w:rsidRPr="00144251">
        <w:t>№</w:t>
      </w:r>
      <w:r w:rsidRPr="00144251">
        <w:t>від 01.09.2025, рапорт підполковника ОСОКІНА Р.М. №16983 від 01.09.2025.</w:t>
      </w:r>
    </w:p>
    <w:p w14:paraId="4B70E1A7" w14:textId="77777777" w:rsidR="00A00280" w:rsidRPr="00144251" w:rsidRDefault="00A00280" w:rsidP="00144251">
      <w:pPr>
        <w:widowControl w:val="0"/>
      </w:pPr>
    </w:p>
    <w:p w14:paraId="58A32CA5" w14:textId="29517D7E" w:rsidR="00181A40" w:rsidRPr="00144251" w:rsidRDefault="00181A40" w:rsidP="00144251">
      <w:pPr>
        <w:pStyle w:val="Heading3"/>
        <w:widowControl w:val="0"/>
        <w:rPr>
          <w:lang w:val="uk-UA"/>
        </w:rPr>
      </w:pPr>
      <w:r w:rsidRPr="00144251">
        <w:rPr>
          <w:lang w:val="uk-UA"/>
        </w:rPr>
        <w:t>до Військово-медичного клінічного центру Південного регіону:</w:t>
      </w:r>
    </w:p>
    <w:p w14:paraId="06F4A331" w14:textId="77777777" w:rsidR="00181A40" w:rsidRPr="00144251" w:rsidRDefault="00181A40" w:rsidP="00144251">
      <w:pPr>
        <w:widowControl w:val="0"/>
      </w:pPr>
    </w:p>
    <w:p w14:paraId="72253BD4" w14:textId="2B3D30A2" w:rsidR="00181A40" w:rsidRPr="00144251" w:rsidRDefault="00181A40" w:rsidP="00144251">
      <w:pPr>
        <w:widowControl w:val="0"/>
      </w:pPr>
      <w:r w:rsidRPr="00144251">
        <w:t>з ''01''</w:t>
      </w:r>
      <w:r w:rsidR="00397C41" w:rsidRPr="00144251">
        <w:t> вересня</w:t>
      </w:r>
      <w:r w:rsidRPr="00144251">
        <w:t xml:space="preserve"> </w:t>
      </w:r>
      <w:r w:rsidR="00397C41" w:rsidRPr="00144251">
        <w:t>2025 року</w:t>
      </w:r>
      <w:r w:rsidRPr="00144251">
        <w:t>:</w:t>
      </w:r>
    </w:p>
    <w:p w14:paraId="19753A97" w14:textId="77777777" w:rsidR="00181A40" w:rsidRPr="00144251" w:rsidRDefault="00181A40" w:rsidP="00144251">
      <w:pPr>
        <w:widowControl w:val="0"/>
      </w:pPr>
    </w:p>
    <w:p w14:paraId="41556F06" w14:textId="6AF4CC47" w:rsidR="00181A40" w:rsidRPr="00144251" w:rsidRDefault="00181A40" w:rsidP="00144251">
      <w:pPr>
        <w:widowControl w:val="0"/>
      </w:pPr>
      <w:r w:rsidRPr="00144251">
        <w:t>солдата за призовом по мобілізації ПІР'ЯНА Богдана Миколайовича, курсанта навчального взводу навчальної роти 2 навчального батальйону школи індивідуальної підготовки.</w:t>
      </w:r>
    </w:p>
    <w:p w14:paraId="05910D8E" w14:textId="77777777" w:rsidR="00181A40" w:rsidRPr="00144251" w:rsidRDefault="00181A40" w:rsidP="00144251">
      <w:pPr>
        <w:widowControl w:val="0"/>
      </w:pPr>
    </w:p>
    <w:p w14:paraId="28C1A1EE" w14:textId="1097C8DE" w:rsidR="00181A40" w:rsidRPr="00144251" w:rsidRDefault="00181A40" w:rsidP="00144251">
      <w:pPr>
        <w:widowControl w:val="0"/>
      </w:pPr>
      <w:r w:rsidRPr="00144251">
        <w:t xml:space="preserve">Підстава: направлення №6095/25 від 27.08.2025, рапорт </w:t>
      </w:r>
      <w:r w:rsidR="000D0788" w:rsidRPr="00144251">
        <w:t>майора КОТИКА О.Д.</w:t>
      </w:r>
      <w:r w:rsidRPr="00144251">
        <w:t xml:space="preserve"> №16966 від 01.09.2025.</w:t>
      </w:r>
    </w:p>
    <w:p w14:paraId="276DFAC8" w14:textId="77777777" w:rsidR="00181A40" w:rsidRPr="00144251" w:rsidRDefault="00181A40" w:rsidP="00144251">
      <w:pPr>
        <w:widowControl w:val="0"/>
      </w:pPr>
    </w:p>
    <w:p w14:paraId="423BCF92" w14:textId="1B9D8EE3" w:rsidR="00B6249B" w:rsidRPr="00144251" w:rsidRDefault="00B6249B" w:rsidP="00144251">
      <w:pPr>
        <w:pStyle w:val="Heading3"/>
        <w:widowControl w:val="0"/>
        <w:rPr>
          <w:lang w:val="uk-UA"/>
        </w:rPr>
      </w:pPr>
      <w:r w:rsidRPr="00144251">
        <w:rPr>
          <w:lang w:val="uk-UA"/>
        </w:rPr>
        <w:t>до Бершадської окружної лікарні інтенсивного лікування:</w:t>
      </w:r>
    </w:p>
    <w:p w14:paraId="0B96F812" w14:textId="77777777" w:rsidR="00B6249B" w:rsidRPr="00144251" w:rsidRDefault="00B6249B" w:rsidP="00144251">
      <w:pPr>
        <w:widowControl w:val="0"/>
      </w:pPr>
    </w:p>
    <w:p w14:paraId="39B790D3" w14:textId="696BAD25" w:rsidR="00B6249B" w:rsidRPr="00144251" w:rsidRDefault="00B6249B" w:rsidP="00144251">
      <w:pPr>
        <w:widowControl w:val="0"/>
      </w:pPr>
      <w:r w:rsidRPr="00144251">
        <w:t>з ''01''</w:t>
      </w:r>
      <w:r w:rsidR="00397C41" w:rsidRPr="00144251">
        <w:t> вересня</w:t>
      </w:r>
      <w:r w:rsidRPr="00144251">
        <w:t xml:space="preserve"> </w:t>
      </w:r>
      <w:r w:rsidR="00397C41" w:rsidRPr="00144251">
        <w:t>2025 року</w:t>
      </w:r>
      <w:r w:rsidRPr="00144251">
        <w:t>:</w:t>
      </w:r>
    </w:p>
    <w:p w14:paraId="523BB0AA" w14:textId="77777777" w:rsidR="00B6249B" w:rsidRPr="00144251" w:rsidRDefault="00B6249B" w:rsidP="00144251">
      <w:pPr>
        <w:widowControl w:val="0"/>
      </w:pPr>
    </w:p>
    <w:p w14:paraId="56F54492" w14:textId="14E9CEFE" w:rsidR="00B6249B" w:rsidRPr="00144251" w:rsidRDefault="00B6249B" w:rsidP="00144251">
      <w:pPr>
        <w:widowControl w:val="0"/>
      </w:pPr>
      <w:r w:rsidRPr="00144251">
        <w:t>солдата за призовом по мобілізації СОЛОГУБА Вадима Васильовича, курсанта навчального взводу навчальної роти 2 навчального батальйону школи індивідуальної підготовки, виключити з котлового забезпечення в місці тимчасового розміщення особового складу, 2 навчального батальйону школи індивідуальної підготовки</w:t>
      </w:r>
      <w:r w:rsidR="00397C41" w:rsidRPr="00144251">
        <w:t xml:space="preserve"> зі сніданку</w:t>
      </w:r>
      <w:r w:rsidRPr="00144251">
        <w:t xml:space="preserve"> ''01''</w:t>
      </w:r>
      <w:r w:rsidR="00397C41" w:rsidRPr="00144251">
        <w:t> вересня</w:t>
      </w:r>
      <w:r w:rsidRPr="00144251">
        <w:t xml:space="preserve"> </w:t>
      </w:r>
      <w:r w:rsidR="00397C41" w:rsidRPr="00144251">
        <w:t>2025 року</w:t>
      </w:r>
      <w:r w:rsidRPr="00144251">
        <w:t>.</w:t>
      </w:r>
    </w:p>
    <w:p w14:paraId="1A547493" w14:textId="77777777" w:rsidR="00B6249B" w:rsidRPr="00144251" w:rsidRDefault="00B6249B" w:rsidP="00144251">
      <w:pPr>
        <w:widowControl w:val="0"/>
      </w:pPr>
    </w:p>
    <w:p w14:paraId="3508F595" w14:textId="77777777" w:rsidR="00B6249B" w:rsidRPr="00144251" w:rsidRDefault="00B6249B" w:rsidP="00144251">
      <w:pPr>
        <w:widowControl w:val="0"/>
      </w:pPr>
      <w:r w:rsidRPr="00144251">
        <w:t>Підстава: направлення №891 від 01.09.2025, рапорт підполковника ФАСІЯ Д.М. №16982 від 01.09.2025.</w:t>
      </w:r>
    </w:p>
    <w:p w14:paraId="33C2283A" w14:textId="77777777" w:rsidR="00B6249B" w:rsidRPr="00144251" w:rsidRDefault="00B6249B" w:rsidP="00144251">
      <w:pPr>
        <w:widowControl w:val="0"/>
      </w:pPr>
    </w:p>
    <w:p w14:paraId="3A8DFD68" w14:textId="414EDFC0" w:rsidR="00B6249B" w:rsidRPr="00144251" w:rsidRDefault="00B6249B" w:rsidP="00144251">
      <w:pPr>
        <w:widowControl w:val="0"/>
      </w:pPr>
      <w:r w:rsidRPr="00144251">
        <w:t>солдата за призовом по мобілізації РОЙЗІНА Юрія Михайловича, курсанта навчального взводу навчальної роти 2 навчального батальйону школи індивідуальної підготовки, виключити з котлового забезпечення в місці тимчасового розміщення особового складу, 2 навчального батальйону школи індивідуальної підготовки</w:t>
      </w:r>
      <w:r w:rsidR="00397C41" w:rsidRPr="00144251">
        <w:t xml:space="preserve"> зі сніданку</w:t>
      </w:r>
      <w:r w:rsidRPr="00144251">
        <w:t xml:space="preserve"> ''01''</w:t>
      </w:r>
      <w:r w:rsidR="00397C41" w:rsidRPr="00144251">
        <w:t> вересня</w:t>
      </w:r>
      <w:r w:rsidRPr="00144251">
        <w:t xml:space="preserve"> </w:t>
      </w:r>
      <w:r w:rsidR="00397C41" w:rsidRPr="00144251">
        <w:t>2025 року</w:t>
      </w:r>
      <w:r w:rsidRPr="00144251">
        <w:t>.</w:t>
      </w:r>
    </w:p>
    <w:p w14:paraId="743F4B6E" w14:textId="77777777" w:rsidR="00B6249B" w:rsidRPr="00144251" w:rsidRDefault="00B6249B" w:rsidP="00144251">
      <w:pPr>
        <w:widowControl w:val="0"/>
      </w:pPr>
    </w:p>
    <w:p w14:paraId="3B3DB432" w14:textId="77777777" w:rsidR="00B6249B" w:rsidRPr="00144251" w:rsidRDefault="00B6249B" w:rsidP="00144251">
      <w:pPr>
        <w:widowControl w:val="0"/>
      </w:pPr>
      <w:r w:rsidRPr="00144251">
        <w:t>Підстава: направлення №892 від 01.09.2025, рапорт підполковника ФАСІЯ Д.М. №16982 від 01.09.2025.</w:t>
      </w:r>
    </w:p>
    <w:p w14:paraId="4936B81B" w14:textId="77777777" w:rsidR="00B6249B" w:rsidRPr="00144251" w:rsidRDefault="00B6249B" w:rsidP="00144251">
      <w:pPr>
        <w:widowControl w:val="0"/>
      </w:pPr>
    </w:p>
    <w:p w14:paraId="5341CAC2" w14:textId="25CFBD43" w:rsidR="00B6249B" w:rsidRPr="00144251" w:rsidRDefault="00B6249B" w:rsidP="00144251">
      <w:pPr>
        <w:widowControl w:val="0"/>
      </w:pPr>
      <w:r w:rsidRPr="00144251">
        <w:t>солдата за призовом по мобілізації ПІКУСА</w:t>
      </w:r>
      <w:r w:rsidR="00397C41" w:rsidRPr="00144251">
        <w:t xml:space="preserve"> Ігоря </w:t>
      </w:r>
      <w:r w:rsidRPr="00144251">
        <w:t>Олександровича, курсанта навчального взводу навчальної роти 2 навчального батальйону школи індивідуальної підготовки, виключити з котлового забезпечення в місці тимчасового розміщення особового складу, 2 навчального батальйону школи індивідуальної підготовки</w:t>
      </w:r>
      <w:r w:rsidR="00397C41" w:rsidRPr="00144251">
        <w:t xml:space="preserve"> зі сніданку</w:t>
      </w:r>
      <w:r w:rsidRPr="00144251">
        <w:t xml:space="preserve"> ''01''</w:t>
      </w:r>
      <w:r w:rsidR="00397C41" w:rsidRPr="00144251">
        <w:t> вересня</w:t>
      </w:r>
      <w:r w:rsidRPr="00144251">
        <w:t xml:space="preserve"> </w:t>
      </w:r>
      <w:r w:rsidR="00397C41" w:rsidRPr="00144251">
        <w:t>2025 року</w:t>
      </w:r>
      <w:r w:rsidRPr="00144251">
        <w:t>.</w:t>
      </w:r>
    </w:p>
    <w:p w14:paraId="1E0C6459" w14:textId="77777777" w:rsidR="00B6249B" w:rsidRPr="00144251" w:rsidRDefault="00B6249B" w:rsidP="00144251">
      <w:pPr>
        <w:widowControl w:val="0"/>
      </w:pPr>
    </w:p>
    <w:p w14:paraId="5C726513" w14:textId="77777777" w:rsidR="00B6249B" w:rsidRPr="00144251" w:rsidRDefault="00B6249B" w:rsidP="00144251">
      <w:pPr>
        <w:widowControl w:val="0"/>
      </w:pPr>
      <w:r w:rsidRPr="00144251">
        <w:t>Підстава: направлення №882 від 01.09.2025, рапорт підполковника ФАСІЯ Д.М. №16982 від 01.09.2025.</w:t>
      </w:r>
    </w:p>
    <w:p w14:paraId="2B9C7354" w14:textId="77777777" w:rsidR="00B6249B" w:rsidRPr="00144251" w:rsidRDefault="00B6249B" w:rsidP="00144251">
      <w:pPr>
        <w:widowControl w:val="0"/>
      </w:pPr>
    </w:p>
    <w:p w14:paraId="2C0126CC" w14:textId="5EF6E896" w:rsidR="00B6249B" w:rsidRPr="00144251" w:rsidRDefault="00B6249B" w:rsidP="00144251">
      <w:pPr>
        <w:widowControl w:val="0"/>
      </w:pPr>
      <w:r w:rsidRPr="00144251">
        <w:t>солдата за призовом по мобілізації БАБАЄВА Кирила Олександровича, курсанта навчального взводу навчальної роти 2 навчального батальйону школи індивідуальної підготовки, виключити з котлового забезпечення в місці тимчасового розміщення особового складу, 2 навчального батальйону школи індивідуальної підготовки</w:t>
      </w:r>
      <w:r w:rsidR="00397C41" w:rsidRPr="00144251">
        <w:t xml:space="preserve"> зі сніданку</w:t>
      </w:r>
      <w:r w:rsidRPr="00144251">
        <w:t xml:space="preserve"> ''01''</w:t>
      </w:r>
      <w:r w:rsidR="00397C41" w:rsidRPr="00144251">
        <w:t> вересня</w:t>
      </w:r>
      <w:r w:rsidRPr="00144251">
        <w:t xml:space="preserve"> </w:t>
      </w:r>
      <w:r w:rsidR="00397C41" w:rsidRPr="00144251">
        <w:t>2025 року</w:t>
      </w:r>
      <w:r w:rsidRPr="00144251">
        <w:t>.</w:t>
      </w:r>
    </w:p>
    <w:p w14:paraId="433A2C50" w14:textId="77777777" w:rsidR="00B6249B" w:rsidRPr="00144251" w:rsidRDefault="00B6249B" w:rsidP="00144251">
      <w:pPr>
        <w:widowControl w:val="0"/>
      </w:pPr>
    </w:p>
    <w:p w14:paraId="29C2C87D" w14:textId="77777777" w:rsidR="00B6249B" w:rsidRPr="00144251" w:rsidRDefault="00B6249B" w:rsidP="00144251">
      <w:pPr>
        <w:widowControl w:val="0"/>
      </w:pPr>
      <w:r w:rsidRPr="00144251">
        <w:t>Підстава: направлення №878 від 01.09.2025, рапорт підполковника ФАСІЯ Д.М. №16982 від 01.09.2025.</w:t>
      </w:r>
    </w:p>
    <w:p w14:paraId="1CF184FB" w14:textId="77777777" w:rsidR="00B6249B" w:rsidRPr="00144251" w:rsidRDefault="00B6249B" w:rsidP="00144251">
      <w:pPr>
        <w:widowControl w:val="0"/>
      </w:pPr>
    </w:p>
    <w:p w14:paraId="67B2F1D2" w14:textId="33C0BF5F" w:rsidR="00781B3F" w:rsidRPr="00144251" w:rsidRDefault="00781B3F" w:rsidP="00144251">
      <w:pPr>
        <w:pStyle w:val="Heading2"/>
        <w:widowControl w:val="0"/>
        <w:rPr>
          <w:szCs w:val="28"/>
          <w:lang w:val="uk-UA"/>
        </w:rPr>
      </w:pPr>
      <w:r w:rsidRPr="00144251">
        <w:rPr>
          <w:szCs w:val="28"/>
          <w:lang w:val="uk-UA"/>
        </w:rPr>
        <w:t>Нижчепойменованих військовослужбовців звільнити від виконання службових обов’язків у зв’язку з хворобою:</w:t>
      </w:r>
    </w:p>
    <w:p w14:paraId="56F3EF3D" w14:textId="77777777" w:rsidR="00781B3F" w:rsidRPr="00144251" w:rsidRDefault="00781B3F" w:rsidP="00144251">
      <w:pPr>
        <w:widowControl w:val="0"/>
      </w:pPr>
    </w:p>
    <w:p w14:paraId="672DCADA" w14:textId="52236AFB" w:rsidR="00781B3F" w:rsidRPr="00144251" w:rsidRDefault="00781B3F" w:rsidP="00144251">
      <w:pPr>
        <w:pStyle w:val="Heading3"/>
        <w:widowControl w:val="0"/>
        <w:rPr>
          <w:lang w:val="uk-UA"/>
        </w:rPr>
      </w:pPr>
      <w:r w:rsidRPr="00144251">
        <w:rPr>
          <w:lang w:val="uk-UA"/>
        </w:rPr>
        <w:t>старшого сержанта за призовом по мобілізації ДАНИЛЬЧУКА Віталія Вікторовича, командира 4 навчального взводу - викладача 2 навчальної роти 3 навчального батальйону школи індивідуальної підготовки на 30 діб з ''02''</w:t>
      </w:r>
      <w:r w:rsidR="00397C41" w:rsidRPr="00144251">
        <w:rPr>
          <w:lang w:val="uk-UA"/>
        </w:rPr>
        <w:t> вересня</w:t>
      </w:r>
      <w:r w:rsidRPr="00144251">
        <w:rPr>
          <w:lang w:val="uk-UA"/>
        </w:rPr>
        <w:t xml:space="preserve"> по ''01''</w:t>
      </w:r>
      <w:r w:rsidR="00397C41" w:rsidRPr="00144251">
        <w:rPr>
          <w:lang w:val="uk-UA"/>
        </w:rPr>
        <w:t> жовтня</w:t>
      </w:r>
      <w:r w:rsidRPr="00144251">
        <w:rPr>
          <w:lang w:val="uk-UA"/>
        </w:rPr>
        <w:t xml:space="preserve"> </w:t>
      </w:r>
      <w:r w:rsidR="00397C41" w:rsidRPr="00144251">
        <w:rPr>
          <w:lang w:val="uk-UA"/>
        </w:rPr>
        <w:t>2025 року</w:t>
      </w:r>
      <w:r w:rsidRPr="00144251">
        <w:rPr>
          <w:lang w:val="uk-UA"/>
        </w:rPr>
        <w:t>.</w:t>
      </w:r>
    </w:p>
    <w:p w14:paraId="62CC0946" w14:textId="77777777" w:rsidR="00781B3F" w:rsidRPr="00144251" w:rsidRDefault="00781B3F" w:rsidP="00144251">
      <w:pPr>
        <w:widowControl w:val="0"/>
      </w:pPr>
    </w:p>
    <w:p w14:paraId="488CBAD7" w14:textId="495ABD19" w:rsidR="00781B3F" w:rsidRPr="00144251" w:rsidRDefault="00781B3F" w:rsidP="00144251">
      <w:pPr>
        <w:widowControl w:val="0"/>
      </w:pPr>
      <w:r w:rsidRPr="00144251">
        <w:t>Підстава: довідка військово-лікарської комісії №2025-0830-1113/Д від 01.09.2025.</w:t>
      </w:r>
    </w:p>
    <w:p w14:paraId="0FB03283" w14:textId="77777777" w:rsidR="00781B3F" w:rsidRPr="00144251" w:rsidRDefault="00781B3F" w:rsidP="00144251">
      <w:pPr>
        <w:widowControl w:val="0"/>
      </w:pPr>
    </w:p>
    <w:p w14:paraId="66B14232" w14:textId="1F5618D7" w:rsidR="00C7769E" w:rsidRPr="00144251" w:rsidRDefault="00C7769E" w:rsidP="00144251">
      <w:pPr>
        <w:pStyle w:val="Heading2"/>
        <w:widowControl w:val="0"/>
        <w:rPr>
          <w:szCs w:val="28"/>
          <w:lang w:val="uk-UA"/>
        </w:rPr>
      </w:pPr>
      <w:r w:rsidRPr="00144251">
        <w:rPr>
          <w:szCs w:val="28"/>
          <w:lang w:val="uk-UA"/>
        </w:rPr>
        <w:t>Нижчепойменованих військовослужбовців вважати такими, що</w:t>
      </w:r>
      <w:r w:rsidR="00397C41" w:rsidRPr="00144251">
        <w:rPr>
          <w:szCs w:val="28"/>
          <w:lang w:val="uk-UA"/>
        </w:rPr>
        <w:t xml:space="preserve"> </w:t>
      </w:r>
      <w:r w:rsidRPr="00144251">
        <w:rPr>
          <w:szCs w:val="28"/>
          <w:lang w:val="uk-UA"/>
        </w:rPr>
        <w:t>''04''</w:t>
      </w:r>
      <w:r w:rsidR="00397C41" w:rsidRPr="00144251">
        <w:rPr>
          <w:szCs w:val="28"/>
          <w:lang w:val="uk-UA"/>
        </w:rPr>
        <w:t> вересня</w:t>
      </w:r>
      <w:r w:rsidRPr="00144251">
        <w:rPr>
          <w:szCs w:val="28"/>
          <w:lang w:val="uk-UA"/>
        </w:rPr>
        <w:t xml:space="preserve"> </w:t>
      </w:r>
      <w:r w:rsidR="00397C41" w:rsidRPr="00144251">
        <w:rPr>
          <w:szCs w:val="28"/>
          <w:lang w:val="uk-UA"/>
        </w:rPr>
        <w:t>2025 року</w:t>
      </w:r>
      <w:r w:rsidRPr="00144251">
        <w:rPr>
          <w:szCs w:val="28"/>
          <w:lang w:val="uk-UA"/>
        </w:rPr>
        <w:t xml:space="preserve"> закінчили навчання у 1 навчальному батальйоні школи індивідуальної підготовки, та вибули у місце постійної дислокації:</w:t>
      </w:r>
    </w:p>
    <w:p w14:paraId="39456CC1" w14:textId="77777777" w:rsidR="00C7769E" w:rsidRPr="00144251" w:rsidRDefault="00C7769E" w:rsidP="00144251">
      <w:pPr>
        <w:widowControl w:val="0"/>
      </w:pPr>
    </w:p>
    <w:p w14:paraId="3769F3DE" w14:textId="3ABDD93D" w:rsidR="00C7769E" w:rsidRPr="00144251" w:rsidRDefault="00C7769E" w:rsidP="00144251">
      <w:pPr>
        <w:pStyle w:val="Heading3"/>
        <w:widowControl w:val="0"/>
        <w:rPr>
          <w:lang w:val="uk-UA"/>
        </w:rPr>
      </w:pPr>
      <w:r w:rsidRPr="00144251">
        <w:rPr>
          <w:lang w:val="uk-UA"/>
        </w:rPr>
        <w:t xml:space="preserve">військовослужбовців військової частини А0989 у кількості 06 осіб: </w:t>
      </w:r>
      <w:r w:rsidR="00E86406" w:rsidRPr="00144251">
        <w:rPr>
          <w:lang w:val="uk-UA"/>
        </w:rPr>
        <w:t>рекрута</w:t>
      </w:r>
      <w:r w:rsidRPr="00144251">
        <w:rPr>
          <w:lang w:val="uk-UA"/>
        </w:rPr>
        <w:t xml:space="preserve"> МІРОШНІКА Дмитра Володимировича, </w:t>
      </w:r>
      <w:r w:rsidR="00E86406" w:rsidRPr="00144251">
        <w:rPr>
          <w:lang w:val="uk-UA"/>
        </w:rPr>
        <w:t>рекрута</w:t>
      </w:r>
      <w:r w:rsidRPr="00144251">
        <w:rPr>
          <w:lang w:val="uk-UA"/>
        </w:rPr>
        <w:t xml:space="preserve"> СЕРГІЄВА Владислава Григоровича, солдата ДОЛОВАНЮКА Василя Євгеновича, солдата КУЛІШОВА Андрія Володимировича, солдата ШАБАЛОВА Максима Дмитровича, солдата ШЕВЧУКА Андрія Анатолійовича, виключити з котлового забезпечення</w:t>
      </w:r>
      <w:r w:rsidR="00397C41" w:rsidRPr="00144251">
        <w:rPr>
          <w:lang w:val="uk-UA"/>
        </w:rPr>
        <w:t xml:space="preserve"> </w:t>
      </w:r>
      <w:r w:rsidRPr="00144251">
        <w:rPr>
          <w:lang w:val="uk-UA"/>
        </w:rPr>
        <w:t>в місці тимчасового розміщення особового складу, 1 навчального батальйону школи індивідуальної підготовки зі сніданку ''04''</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76BD579F" w14:textId="77777777" w:rsidR="00C7769E" w:rsidRPr="00144251" w:rsidRDefault="00C7769E" w:rsidP="00144251">
      <w:pPr>
        <w:widowControl w:val="0"/>
      </w:pPr>
    </w:p>
    <w:p w14:paraId="58D77602" w14:textId="61D4FD45" w:rsidR="00C7769E" w:rsidRPr="00144251" w:rsidRDefault="00C7769E" w:rsidP="00144251">
      <w:pPr>
        <w:widowControl w:val="0"/>
      </w:pPr>
      <w:r w:rsidRPr="00144251">
        <w:t>Підстава: рапорт підполковника СЕРГІЄНКА І.О. №16975 від 01.09.2025, посвідчення про відрядження №392, №391, №389, №388, №386, №387</w:t>
      </w:r>
      <w:r w:rsidR="00397C41" w:rsidRPr="00144251">
        <w:t xml:space="preserve"> </w:t>
      </w:r>
      <w:r w:rsidRPr="00144251">
        <w:t>від 15.07.2025.</w:t>
      </w:r>
    </w:p>
    <w:p w14:paraId="766AC377" w14:textId="77777777" w:rsidR="00C7769E" w:rsidRPr="00144251" w:rsidRDefault="00C7769E" w:rsidP="00144251">
      <w:pPr>
        <w:widowControl w:val="0"/>
      </w:pPr>
    </w:p>
    <w:p w14:paraId="3E820F2F" w14:textId="692DB546" w:rsidR="00E214B2" w:rsidRPr="00144251" w:rsidRDefault="00E214B2" w:rsidP="00144251">
      <w:pPr>
        <w:pStyle w:val="Heading2"/>
        <w:widowControl w:val="0"/>
        <w:rPr>
          <w:szCs w:val="28"/>
          <w:lang w:val="uk-UA"/>
        </w:rPr>
      </w:pPr>
      <w:r w:rsidRPr="00144251">
        <w:rPr>
          <w:szCs w:val="28"/>
          <w:lang w:val="uk-UA"/>
        </w:rPr>
        <w:t>Нижчепойменованих військовослужбовців вважати такими, що ''01''</w:t>
      </w:r>
      <w:r w:rsidR="00397C41" w:rsidRPr="00144251">
        <w:rPr>
          <w:szCs w:val="28"/>
          <w:lang w:val="uk-UA"/>
        </w:rPr>
        <w:t> вересня</w:t>
      </w:r>
      <w:r w:rsidRPr="00144251">
        <w:rPr>
          <w:szCs w:val="28"/>
          <w:lang w:val="uk-UA"/>
        </w:rPr>
        <w:t xml:space="preserve"> </w:t>
      </w:r>
      <w:r w:rsidR="00397C41" w:rsidRPr="00144251">
        <w:rPr>
          <w:szCs w:val="28"/>
          <w:lang w:val="uk-UA"/>
        </w:rPr>
        <w:t>2025 року</w:t>
      </w:r>
      <w:r w:rsidRPr="00144251">
        <w:rPr>
          <w:szCs w:val="28"/>
          <w:lang w:val="uk-UA"/>
        </w:rPr>
        <w:t xml:space="preserve"> закінчили навчання у 4 навчальному батальйоні школи індивідуальної підготовки, та вибули у місце постійної дислокації:</w:t>
      </w:r>
    </w:p>
    <w:p w14:paraId="1E8D4B7A" w14:textId="77777777" w:rsidR="00E214B2" w:rsidRPr="00144251" w:rsidRDefault="00E214B2" w:rsidP="00144251">
      <w:pPr>
        <w:widowControl w:val="0"/>
      </w:pPr>
    </w:p>
    <w:p w14:paraId="2D955326" w14:textId="4AAEE1D4" w:rsidR="00E214B2" w:rsidRPr="00144251" w:rsidRDefault="00E214B2" w:rsidP="00144251">
      <w:pPr>
        <w:pStyle w:val="Heading3"/>
        <w:widowControl w:val="0"/>
        <w:rPr>
          <w:lang w:val="uk-UA"/>
        </w:rPr>
      </w:pPr>
      <w:r w:rsidRPr="00144251">
        <w:rPr>
          <w:lang w:val="uk-UA"/>
        </w:rPr>
        <w:t>військовослужбовця військової частини А1119: молодшого сержанта БУДОЛАКА Олексія Сергійовича, виключити з котлового забезпечення в місці тимчасового розміщення особового складу, 4 навчального батальйону школи індивідуальної підготовки зі сніданку ''01''</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54A3ABC0" w14:textId="77777777" w:rsidR="00E214B2" w:rsidRPr="00144251" w:rsidRDefault="00E214B2" w:rsidP="00144251">
      <w:pPr>
        <w:widowControl w:val="0"/>
      </w:pPr>
    </w:p>
    <w:p w14:paraId="2600C183" w14:textId="37FBB138" w:rsidR="00E214B2" w:rsidRPr="00144251" w:rsidRDefault="00E214B2" w:rsidP="00144251">
      <w:pPr>
        <w:widowControl w:val="0"/>
      </w:pPr>
      <w:r w:rsidRPr="00144251">
        <w:t>Підстава: рапорт підполковника КУЧИНСЬКОГО Є.В. №17741 від 01.09.2025, посвідчення про відрядження №2774</w:t>
      </w:r>
      <w:r w:rsidR="00397C41" w:rsidRPr="00144251">
        <w:t xml:space="preserve"> </w:t>
      </w:r>
      <w:r w:rsidRPr="00144251">
        <w:t>від 27.06.2025.</w:t>
      </w:r>
    </w:p>
    <w:p w14:paraId="060C937D" w14:textId="77777777" w:rsidR="00E214B2" w:rsidRPr="00144251" w:rsidRDefault="00E214B2" w:rsidP="00144251">
      <w:pPr>
        <w:widowControl w:val="0"/>
      </w:pPr>
    </w:p>
    <w:p w14:paraId="2B82CE2B" w14:textId="3A117D69" w:rsidR="00E214B2" w:rsidRPr="00144251" w:rsidRDefault="00E214B2" w:rsidP="00144251">
      <w:pPr>
        <w:pStyle w:val="Heading3"/>
        <w:widowControl w:val="0"/>
        <w:rPr>
          <w:lang w:val="uk-UA"/>
        </w:rPr>
      </w:pPr>
      <w:r w:rsidRPr="00144251">
        <w:rPr>
          <w:lang w:val="uk-UA"/>
        </w:rPr>
        <w:t>військовослужбовця військової частини А2363: старшого солдата НЕЧИПОРУКА Мирослава Андрійовича, виключити з котлового забезпечення в місці тимчасового розміщення особового складу, 4 навчального батальйону школи індивідуальної підготовки зі сніданку ''01''</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542C2475" w14:textId="77777777" w:rsidR="00E214B2" w:rsidRPr="00144251" w:rsidRDefault="00E214B2" w:rsidP="00144251">
      <w:pPr>
        <w:widowControl w:val="0"/>
      </w:pPr>
    </w:p>
    <w:p w14:paraId="3C7F785E" w14:textId="6C0E557B" w:rsidR="00E214B2" w:rsidRPr="00144251" w:rsidRDefault="00E214B2" w:rsidP="00144251">
      <w:pPr>
        <w:widowControl w:val="0"/>
      </w:pPr>
      <w:r w:rsidRPr="00144251">
        <w:t>Підстава: рапорт підполковника КУЧИНСЬКОГО Є.В. №17741 від 01.09.2025, посвідчення про відрядження №593</w:t>
      </w:r>
      <w:r w:rsidR="00397C41" w:rsidRPr="00144251">
        <w:t xml:space="preserve"> </w:t>
      </w:r>
      <w:r w:rsidRPr="00144251">
        <w:t>від 29.06.2025.</w:t>
      </w:r>
    </w:p>
    <w:p w14:paraId="01397C27" w14:textId="77777777" w:rsidR="00E214B2" w:rsidRPr="00144251" w:rsidRDefault="00E214B2" w:rsidP="00144251">
      <w:pPr>
        <w:widowControl w:val="0"/>
      </w:pPr>
    </w:p>
    <w:p w14:paraId="155C9B05" w14:textId="73495351" w:rsidR="00E214B2" w:rsidRPr="00144251" w:rsidRDefault="00E214B2" w:rsidP="00144251">
      <w:pPr>
        <w:pStyle w:val="Heading3"/>
        <w:widowControl w:val="0"/>
        <w:rPr>
          <w:lang w:val="uk-UA"/>
        </w:rPr>
      </w:pPr>
      <w:r w:rsidRPr="00144251">
        <w:rPr>
          <w:lang w:val="uk-UA"/>
        </w:rPr>
        <w:t>військовослужбовців військової частини А5000 у кількості 10 осіб: солдата БАГИНСЬКОГО Валентина Петровича, солдата БЕНЗАРА Ігоря Михайловича, солдата ЗАЛЕВСЬКОГО Володимира Михайловича, солдата КРИВОГО Сергія Петровича, солдата САПСАЯ Василя Григоровича, солдата ТЕГУБЧУКА Петра Миколайовича, солдата ЧЕПУРНУЯ Петра Петровича, солдата ЧУГАЯ Євгена Миколайовича, солдата ШЕВЧУКА Сергія Анатолійовича, старшого солдата ЗУБЕНКА Олександра Володимировича, виключити з котлового забезпечення</w:t>
      </w:r>
      <w:r w:rsidR="00397C41" w:rsidRPr="00144251">
        <w:rPr>
          <w:lang w:val="uk-UA"/>
        </w:rPr>
        <w:t xml:space="preserve"> </w:t>
      </w:r>
      <w:r w:rsidRPr="00144251">
        <w:rPr>
          <w:lang w:val="uk-UA"/>
        </w:rPr>
        <w:t>в місці тимчасового розміщення особового складу, 4 навчального батальйону школи індивідуальної підготовки зі сніданку ''01''</w:t>
      </w:r>
      <w:r w:rsidR="00397C41" w:rsidRPr="00144251">
        <w:rPr>
          <w:lang w:val="uk-UA"/>
        </w:rPr>
        <w:t> вересня</w:t>
      </w:r>
      <w:r w:rsidRPr="00144251">
        <w:rPr>
          <w:lang w:val="uk-UA"/>
        </w:rPr>
        <w:t xml:space="preserve"> </w:t>
      </w:r>
      <w:r w:rsidR="00397C41" w:rsidRPr="00144251">
        <w:rPr>
          <w:lang w:val="uk-UA"/>
        </w:rPr>
        <w:t>2025 року</w:t>
      </w:r>
      <w:r w:rsidRPr="00144251">
        <w:rPr>
          <w:lang w:val="uk-UA"/>
        </w:rPr>
        <w:t>.</w:t>
      </w:r>
    </w:p>
    <w:p w14:paraId="1CB3C0CC" w14:textId="77777777" w:rsidR="00E214B2" w:rsidRPr="00144251" w:rsidRDefault="00E214B2" w:rsidP="00144251">
      <w:pPr>
        <w:widowControl w:val="0"/>
      </w:pPr>
    </w:p>
    <w:p w14:paraId="5402BEE5" w14:textId="77777777" w:rsidR="00397C41" w:rsidRPr="00144251" w:rsidRDefault="00E214B2" w:rsidP="00144251">
      <w:pPr>
        <w:widowControl w:val="0"/>
      </w:pPr>
      <w:r w:rsidRPr="00144251">
        <w:t>Підстава: рапорт підполковника КУЧИНСЬКОГО Є.В. №17741 від 01.09.2025, посвідчення про відрядження №4199, №4209, №4200, №4201, №4193, №4198, №4211, №4205, №4212, №4195</w:t>
      </w:r>
      <w:r w:rsidR="00397C41" w:rsidRPr="00144251">
        <w:t xml:space="preserve"> </w:t>
      </w:r>
      <w:r w:rsidRPr="00144251">
        <w:t>від 02.07.2025.</w:t>
      </w:r>
    </w:p>
    <w:p w14:paraId="67653F81" w14:textId="77777777" w:rsidR="00397C41" w:rsidRPr="00144251" w:rsidRDefault="00397C41" w:rsidP="00144251">
      <w:pPr>
        <w:widowControl w:val="0"/>
      </w:pPr>
    </w:p>
    <w:p w14:paraId="4FB5A509" w14:textId="08624723" w:rsidR="000774F7" w:rsidRPr="00144251" w:rsidRDefault="0002012D" w:rsidP="00144251">
      <w:pPr>
        <w:pStyle w:val="Heading2"/>
        <w:widowControl w:val="0"/>
        <w:rPr>
          <w:szCs w:val="28"/>
          <w:lang w:val="uk-UA"/>
        </w:rPr>
      </w:pPr>
      <w:r w:rsidRPr="00144251">
        <w:rPr>
          <w:szCs w:val="28"/>
          <w:lang w:val="uk-UA"/>
        </w:rPr>
        <w:t>Нижчепойменованих військовослужбовців, які перебували у відрядженні у військовій частині А1890, вважати такими, що вибули:</w:t>
      </w:r>
    </w:p>
    <w:p w14:paraId="565AB66C" w14:textId="77777777" w:rsidR="000774F7" w:rsidRPr="00144251" w:rsidRDefault="000774F7" w:rsidP="00144251">
      <w:pPr>
        <w:widowControl w:val="0"/>
      </w:pPr>
    </w:p>
    <w:p w14:paraId="5C6C1139" w14:textId="2D61E6B0" w:rsidR="001A5EA7" w:rsidRPr="00144251" w:rsidRDefault="001A5EA7" w:rsidP="00144251">
      <w:pPr>
        <w:pStyle w:val="Heading3"/>
        <w:widowControl w:val="0"/>
        <w:rPr>
          <w:highlight w:val="cyan"/>
          <w:lang w:val="uk-UA"/>
        </w:rPr>
      </w:pPr>
      <w:r w:rsidRPr="00144251">
        <w:rPr>
          <w:highlight w:val="cyan"/>
          <w:lang w:val="uk-UA"/>
        </w:rPr>
        <w:t>військовослужбовця військової частини А3784: солдата КІСЛЯКА Валентина Івановича, виключити з котлового забезпечення частини з вечері ''01''</w:t>
      </w:r>
      <w:r w:rsidR="00397C41" w:rsidRPr="00144251">
        <w:rPr>
          <w:highlight w:val="cyan"/>
          <w:lang w:val="uk-UA"/>
        </w:rPr>
        <w:t> вересня</w:t>
      </w:r>
      <w:r w:rsidRPr="00144251">
        <w:rPr>
          <w:highlight w:val="cyan"/>
          <w:lang w:val="uk-UA"/>
        </w:rPr>
        <w:t xml:space="preserve"> </w:t>
      </w:r>
      <w:r w:rsidR="00397C41" w:rsidRPr="00144251">
        <w:rPr>
          <w:highlight w:val="cyan"/>
          <w:lang w:val="uk-UA"/>
        </w:rPr>
        <w:t>2025 року</w:t>
      </w:r>
      <w:r w:rsidRPr="00144251">
        <w:rPr>
          <w:highlight w:val="cyan"/>
          <w:lang w:val="uk-UA"/>
        </w:rPr>
        <w:t>.</w:t>
      </w:r>
    </w:p>
    <w:p w14:paraId="38DDAADF" w14:textId="77777777" w:rsidR="001A5EA7" w:rsidRPr="00144251" w:rsidRDefault="001A5EA7" w:rsidP="00144251">
      <w:pPr>
        <w:widowControl w:val="0"/>
        <w:rPr>
          <w:highlight w:val="cyan"/>
        </w:rPr>
      </w:pPr>
    </w:p>
    <w:p w14:paraId="4D6D07C9" w14:textId="7CABFED6" w:rsidR="001A5EA7" w:rsidRPr="00144251" w:rsidRDefault="001A5EA7" w:rsidP="00144251">
      <w:pPr>
        <w:widowControl w:val="0"/>
      </w:pPr>
      <w:r w:rsidRPr="00144251">
        <w:rPr>
          <w:highlight w:val="cyan"/>
        </w:rPr>
        <w:t>Підстава: посвідчення про відрядження №3650 від 20.07.2025.</w:t>
      </w:r>
    </w:p>
    <w:p w14:paraId="247BD1D3" w14:textId="77777777" w:rsidR="00350FD3" w:rsidRPr="00144251" w:rsidRDefault="00350FD3" w:rsidP="00144251">
      <w:pPr>
        <w:widowControl w:val="0"/>
      </w:pPr>
    </w:p>
    <w:p w14:paraId="25AD4A48" w14:textId="4DCE0BFD" w:rsidR="00350FD3" w:rsidRPr="00144251" w:rsidRDefault="00350FD3" w:rsidP="00144251">
      <w:pPr>
        <w:pStyle w:val="Heading3"/>
        <w:widowControl w:val="0"/>
        <w:rPr>
          <w:highlight w:val="cyan"/>
          <w:lang w:val="uk-UA"/>
        </w:rPr>
      </w:pPr>
      <w:r w:rsidRPr="00144251">
        <w:rPr>
          <w:highlight w:val="cyan"/>
          <w:lang w:val="uk-UA"/>
        </w:rPr>
        <w:t>військовослужбовця військової частини А5000: солдата ВЛАСЕНКА Євгена Олександровича, виключити з котлового забезпечення частини зі сніданку ''02''</w:t>
      </w:r>
      <w:r w:rsidR="00397C41" w:rsidRPr="00144251">
        <w:rPr>
          <w:highlight w:val="cyan"/>
          <w:lang w:val="uk-UA"/>
        </w:rPr>
        <w:t> вересня</w:t>
      </w:r>
      <w:r w:rsidRPr="00144251">
        <w:rPr>
          <w:highlight w:val="cyan"/>
          <w:lang w:val="uk-UA"/>
        </w:rPr>
        <w:t xml:space="preserve"> </w:t>
      </w:r>
      <w:r w:rsidR="00397C41" w:rsidRPr="00144251">
        <w:rPr>
          <w:highlight w:val="cyan"/>
          <w:lang w:val="uk-UA"/>
        </w:rPr>
        <w:t>2025 року</w:t>
      </w:r>
      <w:r w:rsidRPr="00144251">
        <w:rPr>
          <w:highlight w:val="cyan"/>
          <w:lang w:val="uk-UA"/>
        </w:rPr>
        <w:t>.</w:t>
      </w:r>
    </w:p>
    <w:p w14:paraId="04077A89" w14:textId="77777777" w:rsidR="00350FD3" w:rsidRPr="00144251" w:rsidRDefault="00350FD3" w:rsidP="00144251">
      <w:pPr>
        <w:widowControl w:val="0"/>
        <w:rPr>
          <w:highlight w:val="cyan"/>
        </w:rPr>
      </w:pPr>
    </w:p>
    <w:p w14:paraId="0F344020" w14:textId="22A1956D" w:rsidR="00350FD3" w:rsidRPr="00144251" w:rsidRDefault="00350FD3" w:rsidP="00144251">
      <w:pPr>
        <w:widowControl w:val="0"/>
      </w:pPr>
      <w:r w:rsidRPr="00144251">
        <w:rPr>
          <w:highlight w:val="cyan"/>
        </w:rPr>
        <w:t>Підстава: рапорт старшого лейтенанта МІЛЕВСЬКОГО О.І. №16902 від 01.09.2025, посвідчення про відрядження №2120 від 26.08.2025.</w:t>
      </w:r>
    </w:p>
    <w:p w14:paraId="6134AAEA" w14:textId="77777777" w:rsidR="009B20D5" w:rsidRPr="00144251" w:rsidRDefault="009B20D5" w:rsidP="00144251">
      <w:pPr>
        <w:widowControl w:val="0"/>
      </w:pPr>
    </w:p>
    <w:p w14:paraId="693A3C89" w14:textId="726BCF26" w:rsidR="009B20D5" w:rsidRPr="00144251" w:rsidRDefault="009B20D5" w:rsidP="00144251">
      <w:pPr>
        <w:pStyle w:val="Heading3"/>
        <w:widowControl w:val="0"/>
        <w:rPr>
          <w:highlight w:val="cyan"/>
          <w:lang w:val="uk-UA"/>
        </w:rPr>
      </w:pPr>
      <w:r w:rsidRPr="00144251">
        <w:rPr>
          <w:highlight w:val="cyan"/>
          <w:lang w:val="uk-UA"/>
        </w:rPr>
        <w:t>військовослужбовця військової частини А1512: капітана ХМЕЛЬНИЦЬКОГО Богдана Євгеновича, виключити з котлового забезпечення частини зі сніданку ''02''</w:t>
      </w:r>
      <w:r w:rsidR="00397C41" w:rsidRPr="00144251">
        <w:rPr>
          <w:highlight w:val="cyan"/>
          <w:lang w:val="uk-UA"/>
        </w:rPr>
        <w:t> вересня</w:t>
      </w:r>
      <w:r w:rsidRPr="00144251">
        <w:rPr>
          <w:highlight w:val="cyan"/>
          <w:lang w:val="uk-UA"/>
        </w:rPr>
        <w:t xml:space="preserve"> </w:t>
      </w:r>
      <w:r w:rsidR="00397C41" w:rsidRPr="00144251">
        <w:rPr>
          <w:highlight w:val="cyan"/>
          <w:lang w:val="uk-UA"/>
        </w:rPr>
        <w:t>2025 року</w:t>
      </w:r>
      <w:r w:rsidRPr="00144251">
        <w:rPr>
          <w:highlight w:val="cyan"/>
          <w:lang w:val="uk-UA"/>
        </w:rPr>
        <w:t>.</w:t>
      </w:r>
    </w:p>
    <w:p w14:paraId="7A3146C8" w14:textId="77777777" w:rsidR="009B20D5" w:rsidRPr="00144251" w:rsidRDefault="009B20D5" w:rsidP="00144251">
      <w:pPr>
        <w:widowControl w:val="0"/>
        <w:rPr>
          <w:highlight w:val="cyan"/>
        </w:rPr>
      </w:pPr>
    </w:p>
    <w:p w14:paraId="2420FC01" w14:textId="5CFBCED2" w:rsidR="009B20D5" w:rsidRPr="00144251" w:rsidRDefault="009B20D5" w:rsidP="00144251">
      <w:pPr>
        <w:widowControl w:val="0"/>
      </w:pPr>
      <w:r w:rsidRPr="00144251">
        <w:rPr>
          <w:highlight w:val="cyan"/>
        </w:rPr>
        <w:t>Підстава: рапорт майора САПОТИ Д.М. №16919 від 01.09.2025.</w:t>
      </w:r>
    </w:p>
    <w:p w14:paraId="5916F032" w14:textId="77777777" w:rsidR="004501E1" w:rsidRPr="00144251" w:rsidRDefault="004501E1" w:rsidP="00144251">
      <w:pPr>
        <w:widowControl w:val="0"/>
      </w:pPr>
    </w:p>
    <w:p w14:paraId="0AC5D494" w14:textId="13FEEF08" w:rsidR="004501E1" w:rsidRPr="00144251" w:rsidRDefault="004501E1" w:rsidP="00144251">
      <w:pPr>
        <w:pStyle w:val="Heading3"/>
        <w:widowControl w:val="0"/>
        <w:rPr>
          <w:highlight w:val="cyan"/>
          <w:lang w:val="uk-UA"/>
        </w:rPr>
      </w:pPr>
      <w:r w:rsidRPr="00144251">
        <w:rPr>
          <w:highlight w:val="cyan"/>
          <w:lang w:val="uk-UA"/>
        </w:rPr>
        <w:t>військовослужбовців військової частини А5000, у кількості 02 осіб: солдата ВАСИЛЕНКА Володимира Сергійовича, солдата БОГДАНОВА Андрія Федоровича, виключити з котлового забезпечення частини зі сніданку ''02''</w:t>
      </w:r>
      <w:r w:rsidR="00397C41" w:rsidRPr="00144251">
        <w:rPr>
          <w:highlight w:val="cyan"/>
          <w:lang w:val="uk-UA"/>
        </w:rPr>
        <w:t> вересня</w:t>
      </w:r>
      <w:r w:rsidRPr="00144251">
        <w:rPr>
          <w:highlight w:val="cyan"/>
          <w:lang w:val="uk-UA"/>
        </w:rPr>
        <w:t xml:space="preserve"> </w:t>
      </w:r>
      <w:r w:rsidR="00397C41" w:rsidRPr="00144251">
        <w:rPr>
          <w:highlight w:val="cyan"/>
          <w:lang w:val="uk-UA"/>
        </w:rPr>
        <w:t>2025 року</w:t>
      </w:r>
      <w:r w:rsidRPr="00144251">
        <w:rPr>
          <w:highlight w:val="cyan"/>
          <w:lang w:val="uk-UA"/>
        </w:rPr>
        <w:t>.</w:t>
      </w:r>
    </w:p>
    <w:p w14:paraId="6278E23E" w14:textId="77777777" w:rsidR="004501E1" w:rsidRPr="00144251" w:rsidRDefault="004501E1" w:rsidP="00144251">
      <w:pPr>
        <w:widowControl w:val="0"/>
        <w:rPr>
          <w:highlight w:val="cyan"/>
        </w:rPr>
      </w:pPr>
    </w:p>
    <w:p w14:paraId="68DB9E39" w14:textId="36E1C18E" w:rsidR="004501E1" w:rsidRPr="00144251" w:rsidRDefault="004501E1" w:rsidP="00144251">
      <w:pPr>
        <w:widowControl w:val="0"/>
      </w:pPr>
      <w:r w:rsidRPr="00144251">
        <w:rPr>
          <w:highlight w:val="cyan"/>
        </w:rPr>
        <w:t>Підстава: рапорт старшого лейтенанта МІЛЕВСЬКОГО О.І. №16961 від 01.09.2025, посвідчення про відрядження №2016, №2006 від 26.08.2025.</w:t>
      </w:r>
    </w:p>
    <w:p w14:paraId="3B9B6033" w14:textId="77777777" w:rsidR="001158D0" w:rsidRPr="00144251" w:rsidRDefault="001158D0" w:rsidP="00144251">
      <w:pPr>
        <w:widowControl w:val="0"/>
      </w:pPr>
    </w:p>
    <w:p w14:paraId="7D7550E1" w14:textId="3C193D0E" w:rsidR="001158D0" w:rsidRPr="00144251" w:rsidRDefault="001158D0" w:rsidP="00144251">
      <w:pPr>
        <w:pStyle w:val="Heading3"/>
        <w:widowControl w:val="0"/>
        <w:rPr>
          <w:highlight w:val="cyan"/>
          <w:lang w:val="uk-UA"/>
        </w:rPr>
      </w:pPr>
      <w:r w:rsidRPr="00144251">
        <w:rPr>
          <w:highlight w:val="cyan"/>
          <w:lang w:val="uk-UA"/>
        </w:rPr>
        <w:t>військовослужбовця військової частини А7010: солдата РЕБЕНКА Олександра Степановича, виключити з котлового забезпечення частини зі сніданку ''01''</w:t>
      </w:r>
      <w:r w:rsidR="00397C41" w:rsidRPr="00144251">
        <w:rPr>
          <w:highlight w:val="cyan"/>
          <w:lang w:val="uk-UA"/>
        </w:rPr>
        <w:t> вересня</w:t>
      </w:r>
      <w:r w:rsidRPr="00144251">
        <w:rPr>
          <w:highlight w:val="cyan"/>
          <w:lang w:val="uk-UA"/>
        </w:rPr>
        <w:t xml:space="preserve"> </w:t>
      </w:r>
      <w:r w:rsidR="00397C41" w:rsidRPr="00144251">
        <w:rPr>
          <w:highlight w:val="cyan"/>
          <w:lang w:val="uk-UA"/>
        </w:rPr>
        <w:t>2025 року</w:t>
      </w:r>
      <w:r w:rsidRPr="00144251">
        <w:rPr>
          <w:highlight w:val="cyan"/>
          <w:lang w:val="uk-UA"/>
        </w:rPr>
        <w:t>.</w:t>
      </w:r>
    </w:p>
    <w:p w14:paraId="18ACB79C" w14:textId="77777777" w:rsidR="001158D0" w:rsidRPr="00144251" w:rsidRDefault="001158D0" w:rsidP="00144251">
      <w:pPr>
        <w:widowControl w:val="0"/>
        <w:rPr>
          <w:highlight w:val="cyan"/>
        </w:rPr>
      </w:pPr>
    </w:p>
    <w:p w14:paraId="1CE8C74D" w14:textId="36CA6B37" w:rsidR="001158D0" w:rsidRPr="00144251" w:rsidRDefault="001158D0" w:rsidP="00144251">
      <w:pPr>
        <w:widowControl w:val="0"/>
      </w:pPr>
      <w:r w:rsidRPr="00144251">
        <w:rPr>
          <w:highlight w:val="cyan"/>
        </w:rPr>
        <w:t>Підстава: рапорт підполковника СЕРГІЄНКА І.О. №16968 від 01.09.2025, посвідчення про відрядження №660 від 15.06.2025.</w:t>
      </w:r>
    </w:p>
    <w:p w14:paraId="584A12E8" w14:textId="77777777" w:rsidR="00A053C8" w:rsidRPr="00144251" w:rsidRDefault="00A053C8" w:rsidP="00144251">
      <w:pPr>
        <w:widowControl w:val="0"/>
      </w:pPr>
    </w:p>
    <w:p w14:paraId="5900C72D" w14:textId="7CA0820D" w:rsidR="00C81AFC" w:rsidRPr="00144251" w:rsidRDefault="00C81AFC" w:rsidP="00144251">
      <w:pPr>
        <w:pStyle w:val="Heading3"/>
        <w:widowControl w:val="0"/>
        <w:rPr>
          <w:highlight w:val="cyan"/>
          <w:lang w:val="uk-UA"/>
        </w:rPr>
      </w:pPr>
      <w:r w:rsidRPr="00144251">
        <w:rPr>
          <w:highlight w:val="cyan"/>
          <w:lang w:val="uk-UA"/>
        </w:rPr>
        <w:t>військовослужбовця військової частини А5000: солдата КАРУ Миколу Олександровича, виключити з котлового забезпечення частини зі сніданку ''01''</w:t>
      </w:r>
      <w:r w:rsidR="00397C41" w:rsidRPr="00144251">
        <w:rPr>
          <w:highlight w:val="cyan"/>
          <w:lang w:val="uk-UA"/>
        </w:rPr>
        <w:t> вересня</w:t>
      </w:r>
      <w:r w:rsidRPr="00144251">
        <w:rPr>
          <w:highlight w:val="cyan"/>
          <w:lang w:val="uk-UA"/>
        </w:rPr>
        <w:t xml:space="preserve"> </w:t>
      </w:r>
      <w:r w:rsidR="00397C41" w:rsidRPr="00144251">
        <w:rPr>
          <w:highlight w:val="cyan"/>
          <w:lang w:val="uk-UA"/>
        </w:rPr>
        <w:t>2025 року</w:t>
      </w:r>
      <w:r w:rsidRPr="00144251">
        <w:rPr>
          <w:highlight w:val="cyan"/>
          <w:lang w:val="uk-UA"/>
        </w:rPr>
        <w:t>.</w:t>
      </w:r>
    </w:p>
    <w:p w14:paraId="0DE5DDDF" w14:textId="77777777" w:rsidR="00C81AFC" w:rsidRPr="00144251" w:rsidRDefault="00C81AFC" w:rsidP="00144251">
      <w:pPr>
        <w:widowControl w:val="0"/>
        <w:rPr>
          <w:highlight w:val="cyan"/>
        </w:rPr>
      </w:pPr>
    </w:p>
    <w:p w14:paraId="7FFE53FE" w14:textId="00A61666" w:rsidR="001158D0" w:rsidRPr="00144251" w:rsidRDefault="00C81AFC" w:rsidP="00144251">
      <w:pPr>
        <w:widowControl w:val="0"/>
      </w:pPr>
      <w:r w:rsidRPr="00144251">
        <w:rPr>
          <w:highlight w:val="cyan"/>
        </w:rPr>
        <w:t>Підстава: рапорт штаб-сержанта ТУРКО Г.С. №16956 від 01.09.2025, посвідчення про відрядження №5361</w:t>
      </w:r>
      <w:r w:rsidR="00397C41" w:rsidRPr="00144251">
        <w:rPr>
          <w:highlight w:val="cyan"/>
        </w:rPr>
        <w:t xml:space="preserve"> </w:t>
      </w:r>
      <w:r w:rsidRPr="00144251">
        <w:rPr>
          <w:highlight w:val="cyan"/>
        </w:rPr>
        <w:t xml:space="preserve"> від 24.07.2025.</w:t>
      </w:r>
    </w:p>
    <w:p w14:paraId="103EEED5" w14:textId="77777777" w:rsidR="0019136B" w:rsidRPr="00144251" w:rsidRDefault="0019136B" w:rsidP="00144251">
      <w:pPr>
        <w:widowControl w:val="0"/>
      </w:pPr>
    </w:p>
    <w:p w14:paraId="2A4DACDB" w14:textId="7E0083A2" w:rsidR="0019136B" w:rsidRPr="00144251" w:rsidRDefault="0019136B" w:rsidP="00144251">
      <w:pPr>
        <w:pStyle w:val="Heading3"/>
        <w:widowControl w:val="0"/>
        <w:rPr>
          <w:highlight w:val="cyan"/>
          <w:lang w:val="uk-UA"/>
        </w:rPr>
      </w:pPr>
      <w:r w:rsidRPr="00144251">
        <w:rPr>
          <w:highlight w:val="cyan"/>
          <w:lang w:val="uk-UA"/>
        </w:rPr>
        <w:t>військовослужбовця військової частини А1445: солдата ТАРКОВСЬКОГО Олександра Анатолійовича, виключити з котлового забезпечення частини зі сніданку ''01''</w:t>
      </w:r>
      <w:r w:rsidR="00397C41" w:rsidRPr="00144251">
        <w:rPr>
          <w:highlight w:val="cyan"/>
          <w:lang w:val="uk-UA"/>
        </w:rPr>
        <w:t> вересня</w:t>
      </w:r>
      <w:r w:rsidRPr="00144251">
        <w:rPr>
          <w:highlight w:val="cyan"/>
          <w:lang w:val="uk-UA"/>
        </w:rPr>
        <w:t xml:space="preserve"> </w:t>
      </w:r>
      <w:r w:rsidR="00397C41" w:rsidRPr="00144251">
        <w:rPr>
          <w:highlight w:val="cyan"/>
          <w:lang w:val="uk-UA"/>
        </w:rPr>
        <w:t>2025 року</w:t>
      </w:r>
      <w:r w:rsidRPr="00144251">
        <w:rPr>
          <w:highlight w:val="cyan"/>
          <w:lang w:val="uk-UA"/>
        </w:rPr>
        <w:t>.</w:t>
      </w:r>
    </w:p>
    <w:p w14:paraId="00ED0CBA" w14:textId="77777777" w:rsidR="0019136B" w:rsidRPr="00144251" w:rsidRDefault="0019136B" w:rsidP="00144251">
      <w:pPr>
        <w:widowControl w:val="0"/>
        <w:rPr>
          <w:highlight w:val="cyan"/>
        </w:rPr>
      </w:pPr>
    </w:p>
    <w:p w14:paraId="247187D2" w14:textId="77777777" w:rsidR="00397C41" w:rsidRPr="00144251" w:rsidRDefault="0019136B" w:rsidP="00144251">
      <w:pPr>
        <w:widowControl w:val="0"/>
      </w:pPr>
      <w:r w:rsidRPr="00144251">
        <w:rPr>
          <w:highlight w:val="cyan"/>
        </w:rPr>
        <w:t>Підстава: рапорт підполковника КУЧИНСЬКОГО Є.А. №17241 від 01.09.2025, посвідчення про відрядження №1442 від 02.08.2025.</w:t>
      </w:r>
    </w:p>
    <w:p w14:paraId="324227A8" w14:textId="77777777" w:rsidR="00397C41" w:rsidRPr="00144251" w:rsidRDefault="00397C41" w:rsidP="00144251">
      <w:pPr>
        <w:widowControl w:val="0"/>
      </w:pPr>
    </w:p>
    <w:p w14:paraId="690B51A7" w14:textId="327454E3" w:rsidR="00343138" w:rsidRPr="00144251" w:rsidRDefault="00343138" w:rsidP="00144251">
      <w:pPr>
        <w:pStyle w:val="Heading1"/>
        <w:widowControl w:val="0"/>
        <w:rPr>
          <w:szCs w:val="28"/>
        </w:rPr>
      </w:pPr>
      <w:r w:rsidRPr="00144251">
        <w:rPr>
          <w:szCs w:val="28"/>
        </w:rPr>
        <w:t>Внести зміни до раніше виданого наказу командира військової частини А1890:</w:t>
      </w:r>
    </w:p>
    <w:p w14:paraId="7248506D" w14:textId="77777777" w:rsidR="00343138" w:rsidRPr="00144251" w:rsidRDefault="00343138" w:rsidP="00144251">
      <w:pPr>
        <w:widowControl w:val="0"/>
      </w:pPr>
    </w:p>
    <w:p w14:paraId="08E73699" w14:textId="77777777" w:rsidR="00016C94" w:rsidRDefault="00016C94" w:rsidP="00144251">
      <w:pPr>
        <w:widowControl w:val="0"/>
      </w:pPr>
    </w:p>
    <w:p w14:paraId="3DA998F7" w14:textId="77777777" w:rsidR="00016C94" w:rsidRDefault="00016C94" w:rsidP="00144251">
      <w:pPr>
        <w:widowControl w:val="0"/>
      </w:pPr>
    </w:p>
    <w:p w14:paraId="551D71A0" w14:textId="43706BE2" w:rsidR="00016C94" w:rsidRDefault="00016C94" w:rsidP="00016C94">
      <w:pPr>
        <w:widowControl w:val="0"/>
        <w:tabs>
          <w:tab w:val="left" w:pos="6946"/>
        </w:tabs>
        <w:ind w:firstLine="0"/>
      </w:pPr>
      <w:r>
        <w:t>Командир військової частини А1890</w:t>
      </w:r>
    </w:p>
    <w:p w14:paraId="659CDA4B" w14:textId="77777777" w:rsidR="00016C94" w:rsidRDefault="00016C94" w:rsidP="00016C94">
      <w:pPr>
        <w:widowControl w:val="0"/>
        <w:tabs>
          <w:tab w:val="left" w:pos="6946"/>
        </w:tabs>
        <w:ind w:firstLine="0"/>
      </w:pPr>
      <w:r>
        <w:t>полковник</w:t>
      </w:r>
      <w:r>
        <w:tab/>
        <w:t>Юрій ДЕГТЯРЬОВ</w:t>
      </w:r>
    </w:p>
    <w:p w14:paraId="4D6F60E9" w14:textId="77777777" w:rsidR="00016C94" w:rsidRDefault="00016C94" w:rsidP="00016C94">
      <w:pPr>
        <w:widowControl w:val="0"/>
        <w:ind w:firstLine="0"/>
      </w:pPr>
    </w:p>
    <w:p w14:paraId="68ACACDC" w14:textId="77777777" w:rsidR="00016C94" w:rsidRDefault="00016C94" w:rsidP="00016C94">
      <w:pPr>
        <w:widowControl w:val="0"/>
        <w:ind w:firstLine="0"/>
        <w:sectPr w:rsidR="00016C94" w:rsidSect="00B546DD">
          <w:headerReference w:type="default" r:id="rId9"/>
          <w:pgSz w:w="11906" w:h="16838"/>
          <w:pgMar w:top="1134" w:right="567" w:bottom="1134" w:left="1985" w:header="567" w:footer="709" w:gutter="0"/>
          <w:cols w:space="708"/>
          <w:titlePg/>
          <w:docGrid w:linePitch="381"/>
        </w:sectPr>
      </w:pPr>
    </w:p>
    <w:p w14:paraId="44E5B98A" w14:textId="77777777" w:rsidR="00016C94" w:rsidRDefault="00016C94" w:rsidP="00016C94">
      <w:pPr>
        <w:widowControl w:val="0"/>
        <w:tabs>
          <w:tab w:val="left" w:pos="5670"/>
        </w:tabs>
        <w:ind w:firstLine="0"/>
      </w:pPr>
      <w:r>
        <w:t>Начальник штабу – заступник командира військової частини А1890</w:t>
      </w:r>
    </w:p>
    <w:p w14:paraId="3C0BB661" w14:textId="77777777" w:rsidR="00016C94" w:rsidRDefault="00016C94" w:rsidP="00016C94">
      <w:pPr>
        <w:widowControl w:val="0"/>
        <w:tabs>
          <w:tab w:val="left" w:pos="5670"/>
        </w:tabs>
        <w:ind w:firstLine="0"/>
      </w:pPr>
      <w:r>
        <w:t>підполковник</w:t>
      </w:r>
      <w:r>
        <w:tab/>
        <w:t>Сергій СЛОБОДЯНИК</w:t>
      </w:r>
    </w:p>
    <w:p w14:paraId="28607983" w14:textId="77777777" w:rsidR="00016C94" w:rsidRDefault="00016C94" w:rsidP="00016C94">
      <w:pPr>
        <w:widowControl w:val="0"/>
        <w:tabs>
          <w:tab w:val="left" w:pos="5670"/>
        </w:tabs>
        <w:ind w:firstLine="0"/>
      </w:pPr>
      <w:r>
        <w:t>01.09.2025</w:t>
      </w:r>
    </w:p>
    <w:p w14:paraId="18225B01" w14:textId="77777777" w:rsidR="00016C94" w:rsidRDefault="00016C94" w:rsidP="00016C94">
      <w:pPr>
        <w:widowControl w:val="0"/>
        <w:tabs>
          <w:tab w:val="left" w:pos="5670"/>
        </w:tabs>
        <w:ind w:firstLine="0"/>
      </w:pPr>
    </w:p>
    <w:p w14:paraId="7909E29E" w14:textId="77777777" w:rsidR="00016C94" w:rsidRDefault="00016C94" w:rsidP="00016C94">
      <w:pPr>
        <w:widowControl w:val="0"/>
        <w:tabs>
          <w:tab w:val="left" w:pos="5670"/>
        </w:tabs>
        <w:ind w:firstLine="0"/>
      </w:pPr>
      <w:r>
        <w:t>Начальник відділення персоналу штабу військової частини А1890</w:t>
      </w:r>
    </w:p>
    <w:p w14:paraId="0B47BC84" w14:textId="77777777" w:rsidR="00016C94" w:rsidRDefault="00016C94" w:rsidP="00016C94">
      <w:pPr>
        <w:widowControl w:val="0"/>
        <w:tabs>
          <w:tab w:val="left" w:pos="5670"/>
        </w:tabs>
        <w:ind w:firstLine="0"/>
      </w:pPr>
      <w:r>
        <w:t>майор</w:t>
      </w:r>
      <w:r>
        <w:tab/>
        <w:t>Олександр КОЗАК</w:t>
      </w:r>
    </w:p>
    <w:p w14:paraId="5A17C3D5" w14:textId="77777777" w:rsidR="00016C94" w:rsidRDefault="00016C94" w:rsidP="00016C94">
      <w:pPr>
        <w:widowControl w:val="0"/>
        <w:tabs>
          <w:tab w:val="left" w:pos="5670"/>
        </w:tabs>
        <w:ind w:firstLine="0"/>
      </w:pPr>
      <w:r>
        <w:t>01.09.2025</w:t>
      </w:r>
    </w:p>
    <w:p w14:paraId="5CC09ED7" w14:textId="77777777" w:rsidR="00016C94" w:rsidRDefault="00016C94" w:rsidP="00016C94">
      <w:pPr>
        <w:widowControl w:val="0"/>
        <w:tabs>
          <w:tab w:val="left" w:pos="5670"/>
        </w:tabs>
        <w:ind w:firstLine="0"/>
      </w:pPr>
    </w:p>
    <w:p w14:paraId="649A7D7D" w14:textId="77777777" w:rsidR="00016C94" w:rsidRDefault="00016C94" w:rsidP="00016C94">
      <w:pPr>
        <w:widowControl w:val="0"/>
        <w:tabs>
          <w:tab w:val="left" w:pos="5670"/>
        </w:tabs>
        <w:ind w:firstLine="0"/>
      </w:pPr>
      <w:r>
        <w:t>Помічник командира військової частини А1890 з фінансово - економічної роботи - начальник фінансово - економічної служби</w:t>
      </w:r>
    </w:p>
    <w:p w14:paraId="15CD0705" w14:textId="77777777" w:rsidR="00016C94" w:rsidRDefault="00016C94" w:rsidP="00016C94">
      <w:pPr>
        <w:widowControl w:val="0"/>
        <w:tabs>
          <w:tab w:val="left" w:pos="5670"/>
        </w:tabs>
        <w:ind w:firstLine="0"/>
      </w:pPr>
      <w:r>
        <w:t>майор</w:t>
      </w:r>
      <w:r>
        <w:tab/>
        <w:t>Марина ЛУЦІЙ</w:t>
      </w:r>
    </w:p>
    <w:p w14:paraId="7592FFCA" w14:textId="77777777" w:rsidR="00016C94" w:rsidRDefault="00016C94" w:rsidP="00016C94">
      <w:pPr>
        <w:widowControl w:val="0"/>
        <w:tabs>
          <w:tab w:val="left" w:pos="5670"/>
        </w:tabs>
        <w:ind w:firstLine="0"/>
      </w:pPr>
      <w:r>
        <w:t>01.09.2025</w:t>
      </w:r>
    </w:p>
    <w:p w14:paraId="236BD255" w14:textId="77777777" w:rsidR="00016C94" w:rsidRDefault="00016C94" w:rsidP="00016C94">
      <w:pPr>
        <w:widowControl w:val="0"/>
        <w:tabs>
          <w:tab w:val="left" w:pos="5670"/>
        </w:tabs>
        <w:ind w:firstLine="0"/>
      </w:pPr>
    </w:p>
    <w:p w14:paraId="7A70DAB8" w14:textId="77777777" w:rsidR="00016C94" w:rsidRDefault="00016C94" w:rsidP="00016C94">
      <w:pPr>
        <w:widowControl w:val="0"/>
        <w:tabs>
          <w:tab w:val="left" w:pos="5670"/>
        </w:tabs>
        <w:ind w:firstLine="0"/>
      </w:pPr>
      <w:r>
        <w:t>Начальник продовольчої служби тилу військової частини А1890</w:t>
      </w:r>
    </w:p>
    <w:p w14:paraId="5683CEDC" w14:textId="77777777" w:rsidR="00016C94" w:rsidRDefault="00016C94" w:rsidP="00016C94">
      <w:pPr>
        <w:widowControl w:val="0"/>
        <w:tabs>
          <w:tab w:val="left" w:pos="5670"/>
        </w:tabs>
        <w:ind w:firstLine="0"/>
      </w:pPr>
      <w:r>
        <w:t>капітан</w:t>
      </w:r>
      <w:r>
        <w:tab/>
        <w:t>Андрій СОЛОВЙОВ</w:t>
      </w:r>
    </w:p>
    <w:p w14:paraId="19A3BE3E" w14:textId="77777777" w:rsidR="00016C94" w:rsidRDefault="00016C94" w:rsidP="00016C94">
      <w:pPr>
        <w:widowControl w:val="0"/>
        <w:tabs>
          <w:tab w:val="left" w:pos="5670"/>
        </w:tabs>
        <w:ind w:firstLine="0"/>
      </w:pPr>
      <w:r>
        <w:t>01.09.2025</w:t>
      </w:r>
    </w:p>
    <w:p w14:paraId="39C60EB7" w14:textId="77777777" w:rsidR="00016C94" w:rsidRDefault="00016C94" w:rsidP="00016C94">
      <w:pPr>
        <w:widowControl w:val="0"/>
        <w:tabs>
          <w:tab w:val="left" w:pos="5670"/>
        </w:tabs>
        <w:ind w:firstLine="0"/>
      </w:pPr>
    </w:p>
    <w:p w14:paraId="7E2F532D" w14:textId="77777777" w:rsidR="00016C94" w:rsidRDefault="00016C94" w:rsidP="00016C94">
      <w:pPr>
        <w:widowControl w:val="0"/>
        <w:tabs>
          <w:tab w:val="left" w:pos="5670"/>
        </w:tabs>
        <w:ind w:firstLine="0"/>
      </w:pPr>
      <w:r>
        <w:t>Керівника позаштатного уповноваженого підрозділу з питань запобігання та виявлення корупції військової частини А1890</w:t>
      </w:r>
    </w:p>
    <w:p w14:paraId="7896D73C" w14:textId="77777777" w:rsidR="00016C94" w:rsidRDefault="00016C94" w:rsidP="00016C94">
      <w:pPr>
        <w:widowControl w:val="0"/>
        <w:tabs>
          <w:tab w:val="left" w:pos="5670"/>
        </w:tabs>
        <w:ind w:firstLine="0"/>
      </w:pPr>
      <w:r>
        <w:t>капітан</w:t>
      </w:r>
      <w:r>
        <w:tab/>
        <w:t>Владислав ЛУЦЕНКО</w:t>
      </w:r>
    </w:p>
    <w:p w14:paraId="4DCC1C98" w14:textId="77777777" w:rsidR="00016C94" w:rsidRDefault="00016C94" w:rsidP="00016C94">
      <w:pPr>
        <w:widowControl w:val="0"/>
        <w:tabs>
          <w:tab w:val="left" w:pos="5670"/>
        </w:tabs>
        <w:ind w:firstLine="0"/>
      </w:pPr>
      <w:r>
        <w:t>01.09.2025</w:t>
      </w:r>
    </w:p>
    <w:p w14:paraId="2A71E08A" w14:textId="77777777" w:rsidR="00016C94" w:rsidRDefault="00016C94" w:rsidP="00016C94">
      <w:pPr>
        <w:widowControl w:val="0"/>
        <w:tabs>
          <w:tab w:val="left" w:pos="5670"/>
        </w:tabs>
        <w:ind w:firstLine="0"/>
      </w:pPr>
    </w:p>
    <w:p w14:paraId="6DBFE87E" w14:textId="77777777" w:rsidR="00016C94" w:rsidRDefault="00016C94" w:rsidP="00016C94">
      <w:pPr>
        <w:widowControl w:val="0"/>
        <w:tabs>
          <w:tab w:val="left" w:pos="5670"/>
        </w:tabs>
        <w:ind w:firstLine="0"/>
      </w:pPr>
      <w:r>
        <w:t>Проєкт наказу підготовлено в штабі військової частини А1890</w:t>
      </w:r>
    </w:p>
    <w:p w14:paraId="76472C38" w14:textId="77777777" w:rsidR="00016C94" w:rsidRDefault="00016C94" w:rsidP="00016C94">
      <w:pPr>
        <w:widowControl w:val="0"/>
        <w:tabs>
          <w:tab w:val="left" w:pos="5670"/>
        </w:tabs>
        <w:ind w:firstLine="0"/>
      </w:pPr>
      <w:r>
        <w:t>Начальник стройової частини відділення персоналу штабу військової частини А1890</w:t>
      </w:r>
    </w:p>
    <w:p w14:paraId="237869B0" w14:textId="77777777" w:rsidR="00016C94" w:rsidRDefault="00016C94" w:rsidP="00016C94">
      <w:pPr>
        <w:widowControl w:val="0"/>
        <w:tabs>
          <w:tab w:val="left" w:pos="5670"/>
        </w:tabs>
        <w:ind w:firstLine="0"/>
      </w:pPr>
      <w:r>
        <w:t>майор</w:t>
      </w:r>
      <w:r>
        <w:tab/>
        <w:t>Едуард ЄВДОКІМОВ</w:t>
      </w:r>
    </w:p>
    <w:p w14:paraId="5D7B5CD4" w14:textId="77777777" w:rsidR="00016C94" w:rsidRDefault="00016C94" w:rsidP="00016C94">
      <w:pPr>
        <w:widowControl w:val="0"/>
        <w:tabs>
          <w:tab w:val="left" w:pos="5670"/>
        </w:tabs>
        <w:ind w:firstLine="0"/>
      </w:pPr>
      <w:r>
        <w:t>01.09.2025</w:t>
      </w:r>
    </w:p>
    <w:p w14:paraId="60A50D53" w14:textId="77777777" w:rsidR="00016C94" w:rsidRDefault="00016C94" w:rsidP="00016C94">
      <w:pPr>
        <w:widowControl w:val="0"/>
        <w:tabs>
          <w:tab w:val="left" w:pos="5670"/>
        </w:tabs>
        <w:ind w:firstLine="0"/>
      </w:pPr>
    </w:p>
    <w:p w14:paraId="36FD20F7" w14:textId="77777777" w:rsidR="00016C94" w:rsidRDefault="00016C94" w:rsidP="00016C94">
      <w:pPr>
        <w:widowControl w:val="0"/>
        <w:tabs>
          <w:tab w:val="left" w:pos="5670"/>
        </w:tabs>
        <w:ind w:firstLine="0"/>
      </w:pPr>
      <w:r>
        <w:t>Помічник командира військової частини А1890 з правової роботи</w:t>
      </w:r>
    </w:p>
    <w:p w14:paraId="27E66837" w14:textId="77777777" w:rsidR="00016C94" w:rsidRDefault="00016C94" w:rsidP="00016C94">
      <w:pPr>
        <w:widowControl w:val="0"/>
        <w:tabs>
          <w:tab w:val="left" w:pos="5670"/>
        </w:tabs>
        <w:ind w:firstLine="0"/>
      </w:pPr>
      <w:r>
        <w:t>майор юстиції</w:t>
      </w:r>
      <w:r>
        <w:tab/>
        <w:t>Олександр ТИМОШЕНКО</w:t>
      </w:r>
    </w:p>
    <w:p w14:paraId="14898C12" w14:textId="4AE78F86" w:rsidR="00016C94" w:rsidRDefault="00016C94" w:rsidP="00016C94">
      <w:pPr>
        <w:widowControl w:val="0"/>
        <w:tabs>
          <w:tab w:val="left" w:pos="5670"/>
        </w:tabs>
        <w:ind w:firstLine="0"/>
      </w:pPr>
      <w:r>
        <w:t>01.09.2025</w:t>
      </w:r>
    </w:p>
    <w:sectPr w:rsidR="00016C94" w:rsidSect="00016C94">
      <w:pgSz w:w="11906" w:h="16838"/>
      <w:pgMar w:top="1134" w:right="1985" w:bottom="1134" w:left="567" w:header="567"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F329F" w14:textId="77777777" w:rsidR="00D8508A" w:rsidRPr="00567CDB" w:rsidRDefault="00D8508A" w:rsidP="004A4997">
      <w:r w:rsidRPr="00567CDB">
        <w:separator/>
      </w:r>
    </w:p>
    <w:p w14:paraId="1CB5E192" w14:textId="77777777" w:rsidR="00D8508A" w:rsidRPr="00567CDB" w:rsidRDefault="00D8508A" w:rsidP="004A4997"/>
  </w:endnote>
  <w:endnote w:type="continuationSeparator" w:id="0">
    <w:p w14:paraId="49428A3F" w14:textId="77777777" w:rsidR="00D8508A" w:rsidRPr="00567CDB" w:rsidRDefault="00D8508A" w:rsidP="004A4997">
      <w:r w:rsidRPr="00567CDB">
        <w:continuationSeparator/>
      </w:r>
    </w:p>
    <w:p w14:paraId="18BE6C94" w14:textId="77777777" w:rsidR="00D8508A" w:rsidRPr="00567CDB" w:rsidRDefault="00D8508A" w:rsidP="004A4997"/>
  </w:endnote>
  <w:endnote w:type="continuationNotice" w:id="1">
    <w:p w14:paraId="3DD66922" w14:textId="77777777" w:rsidR="00D8508A" w:rsidRPr="00567CDB" w:rsidRDefault="00D8508A" w:rsidP="004A4997"/>
    <w:p w14:paraId="658C0AD3" w14:textId="77777777" w:rsidR="00D8508A" w:rsidRPr="00567CDB" w:rsidRDefault="00D8508A" w:rsidP="004A49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40A8E" w14:textId="77777777" w:rsidR="00D8508A" w:rsidRPr="00567CDB" w:rsidRDefault="00D8508A" w:rsidP="004A4997">
      <w:r w:rsidRPr="00567CDB">
        <w:separator/>
      </w:r>
    </w:p>
    <w:p w14:paraId="76F5E657" w14:textId="77777777" w:rsidR="00D8508A" w:rsidRPr="00567CDB" w:rsidRDefault="00D8508A" w:rsidP="004A4997"/>
  </w:footnote>
  <w:footnote w:type="continuationSeparator" w:id="0">
    <w:p w14:paraId="59951773" w14:textId="77777777" w:rsidR="00D8508A" w:rsidRPr="00567CDB" w:rsidRDefault="00D8508A" w:rsidP="004A4997">
      <w:r w:rsidRPr="00567CDB">
        <w:continuationSeparator/>
      </w:r>
    </w:p>
    <w:p w14:paraId="47B17CFB" w14:textId="77777777" w:rsidR="00D8508A" w:rsidRPr="00567CDB" w:rsidRDefault="00D8508A" w:rsidP="004A4997"/>
  </w:footnote>
  <w:footnote w:type="continuationNotice" w:id="1">
    <w:p w14:paraId="4F8EDEE3" w14:textId="77777777" w:rsidR="00D8508A" w:rsidRPr="00567CDB" w:rsidRDefault="00D8508A" w:rsidP="004A4997"/>
    <w:p w14:paraId="3709904B" w14:textId="77777777" w:rsidR="00D8508A" w:rsidRPr="00567CDB" w:rsidRDefault="00D8508A" w:rsidP="004A49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865885"/>
      <w:docPartObj>
        <w:docPartGallery w:val="Page Numbers (Top of Page)"/>
        <w:docPartUnique/>
      </w:docPartObj>
    </w:sdtPr>
    <w:sdtContent>
      <w:p w14:paraId="2DB46DF6" w14:textId="77777777" w:rsidR="00EE31A4" w:rsidRDefault="005451C0" w:rsidP="00DE349C">
        <w:pPr>
          <w:pStyle w:val="Header"/>
          <w:jc w:val="center"/>
        </w:pPr>
        <w:r>
          <w:fldChar w:fldCharType="begin"/>
        </w:r>
        <w:r>
          <w:instrText>PAGE   \* MERGEFORMAT</w:instrText>
        </w:r>
        <w:r>
          <w:fldChar w:fldCharType="separate"/>
        </w:r>
        <w:r>
          <w:rPr>
            <w:lang w:val="ru-RU"/>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20A04"/>
    <w:multiLevelType w:val="hybridMultilevel"/>
    <w:tmpl w:val="C5526A2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15:restartNumberingAfterBreak="0">
    <w:nsid w:val="09181448"/>
    <w:multiLevelType w:val="hybridMultilevel"/>
    <w:tmpl w:val="8A00827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0AF63ACC"/>
    <w:multiLevelType w:val="hybridMultilevel"/>
    <w:tmpl w:val="41829798"/>
    <w:lvl w:ilvl="0" w:tplc="FFFFFFFF">
      <w:start w:val="1"/>
      <w:numFmt w:val="decimal"/>
      <w:lvlText w:val="%1."/>
      <w:lvlJc w:val="left"/>
      <w:pPr>
        <w:ind w:left="2138"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01D61FE"/>
    <w:multiLevelType w:val="hybridMultilevel"/>
    <w:tmpl w:val="DF98602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15615FBA"/>
    <w:multiLevelType w:val="hybridMultilevel"/>
    <w:tmpl w:val="6E7A999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5" w15:restartNumberingAfterBreak="0">
    <w:nsid w:val="1DFF7399"/>
    <w:multiLevelType w:val="hybridMultilevel"/>
    <w:tmpl w:val="D566618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 w15:restartNumberingAfterBreak="0">
    <w:nsid w:val="1E962285"/>
    <w:multiLevelType w:val="hybridMultilevel"/>
    <w:tmpl w:val="1CEC04B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7" w15:restartNumberingAfterBreak="0">
    <w:nsid w:val="2226528A"/>
    <w:multiLevelType w:val="hybridMultilevel"/>
    <w:tmpl w:val="AE3CE0BE"/>
    <w:lvl w:ilvl="0" w:tplc="94E6B5C2">
      <w:start w:val="1"/>
      <w:numFmt w:val="decimal"/>
      <w:pStyle w:val="Heading5"/>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8" w15:restartNumberingAfterBreak="0">
    <w:nsid w:val="23B625D3"/>
    <w:multiLevelType w:val="hybridMultilevel"/>
    <w:tmpl w:val="B79ED60C"/>
    <w:lvl w:ilvl="0" w:tplc="89B67598">
      <w:start w:val="1"/>
      <w:numFmt w:val="decimal"/>
      <w:pStyle w:val="a"/>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41017358"/>
    <w:multiLevelType w:val="hybridMultilevel"/>
    <w:tmpl w:val="6CD0FB1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15:restartNumberingAfterBreak="0">
    <w:nsid w:val="43D91DB6"/>
    <w:multiLevelType w:val="hybridMultilevel"/>
    <w:tmpl w:val="E668D1C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1" w15:restartNumberingAfterBreak="0">
    <w:nsid w:val="45D827FB"/>
    <w:multiLevelType w:val="hybridMultilevel"/>
    <w:tmpl w:val="9BFC9F8A"/>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766522F"/>
    <w:multiLevelType w:val="hybridMultilevel"/>
    <w:tmpl w:val="4BF0A60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3" w15:restartNumberingAfterBreak="0">
    <w:nsid w:val="4806516C"/>
    <w:multiLevelType w:val="hybridMultilevel"/>
    <w:tmpl w:val="E7C638C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4CD378CD"/>
    <w:multiLevelType w:val="multilevel"/>
    <w:tmpl w:val="1CFAEA2A"/>
    <w:lvl w:ilvl="0">
      <w:start w:val="1"/>
      <w:numFmt w:val="decimal"/>
      <w:pStyle w:val="Heading1"/>
      <w:suff w:val="space"/>
      <w:lvlText w:val="%1."/>
      <w:lvlJc w:val="left"/>
      <w:pPr>
        <w:ind w:left="1" w:firstLine="709"/>
      </w:pPr>
      <w:rPr>
        <w:rFonts w:hint="default"/>
      </w:rPr>
    </w:lvl>
    <w:lvl w:ilvl="1">
      <w:start w:val="1"/>
      <w:numFmt w:val="decimal"/>
      <w:pStyle w:val="Heading2"/>
      <w:suff w:val="space"/>
      <w:lvlText w:val="%1.%2."/>
      <w:lvlJc w:val="left"/>
      <w:pPr>
        <w:ind w:left="-141" w:firstLine="709"/>
      </w:pPr>
      <w:rPr>
        <w:rFonts w:hint="default"/>
      </w:rPr>
    </w:lvl>
    <w:lvl w:ilvl="2">
      <w:start w:val="1"/>
      <w:numFmt w:val="decimal"/>
      <w:pStyle w:val="Heading3"/>
      <w:suff w:val="space"/>
      <w:lvlText w:val="%1.%2.%3"/>
      <w:lvlJc w:val="left"/>
      <w:pPr>
        <w:ind w:left="1135" w:firstLine="709"/>
      </w:pPr>
      <w:rPr>
        <w:rFonts w:hint="default"/>
      </w:rPr>
    </w:lvl>
    <w:lvl w:ilvl="3">
      <w:start w:val="1"/>
      <w:numFmt w:val="decimal"/>
      <w:lvlText w:val="(%4)"/>
      <w:lvlJc w:val="left"/>
      <w:pPr>
        <w:tabs>
          <w:tab w:val="num" w:pos="708"/>
        </w:tabs>
        <w:ind w:left="141" w:firstLine="709"/>
      </w:pPr>
      <w:rPr>
        <w:rFonts w:hint="default"/>
      </w:rPr>
    </w:lvl>
    <w:lvl w:ilvl="4">
      <w:start w:val="1"/>
      <w:numFmt w:val="lowerLetter"/>
      <w:lvlText w:val="(%5)"/>
      <w:lvlJc w:val="left"/>
      <w:pPr>
        <w:tabs>
          <w:tab w:val="num" w:pos="708"/>
        </w:tabs>
        <w:ind w:left="141" w:firstLine="709"/>
      </w:pPr>
      <w:rPr>
        <w:rFonts w:hint="default"/>
      </w:rPr>
    </w:lvl>
    <w:lvl w:ilvl="5">
      <w:start w:val="1"/>
      <w:numFmt w:val="lowerRoman"/>
      <w:lvlText w:val="(%6)"/>
      <w:lvlJc w:val="left"/>
      <w:pPr>
        <w:tabs>
          <w:tab w:val="num" w:pos="708"/>
        </w:tabs>
        <w:ind w:left="141" w:firstLine="709"/>
      </w:pPr>
      <w:rPr>
        <w:rFonts w:hint="default"/>
      </w:rPr>
    </w:lvl>
    <w:lvl w:ilvl="6">
      <w:start w:val="1"/>
      <w:numFmt w:val="decimal"/>
      <w:lvlText w:val="%7."/>
      <w:lvlJc w:val="left"/>
      <w:pPr>
        <w:tabs>
          <w:tab w:val="num" w:pos="708"/>
        </w:tabs>
        <w:ind w:left="141" w:firstLine="709"/>
      </w:pPr>
      <w:rPr>
        <w:rFonts w:hint="default"/>
      </w:rPr>
    </w:lvl>
    <w:lvl w:ilvl="7">
      <w:start w:val="1"/>
      <w:numFmt w:val="lowerLetter"/>
      <w:lvlText w:val="%8."/>
      <w:lvlJc w:val="left"/>
      <w:pPr>
        <w:tabs>
          <w:tab w:val="num" w:pos="708"/>
        </w:tabs>
        <w:ind w:left="141" w:firstLine="709"/>
      </w:pPr>
      <w:rPr>
        <w:rFonts w:hint="default"/>
      </w:rPr>
    </w:lvl>
    <w:lvl w:ilvl="8">
      <w:start w:val="1"/>
      <w:numFmt w:val="lowerRoman"/>
      <w:lvlText w:val="%9."/>
      <w:lvlJc w:val="left"/>
      <w:pPr>
        <w:tabs>
          <w:tab w:val="num" w:pos="708"/>
        </w:tabs>
        <w:ind w:left="141" w:firstLine="709"/>
      </w:pPr>
      <w:rPr>
        <w:rFonts w:hint="default"/>
      </w:rPr>
    </w:lvl>
  </w:abstractNum>
  <w:abstractNum w:abstractNumId="15" w15:restartNumberingAfterBreak="0">
    <w:nsid w:val="52B40F82"/>
    <w:multiLevelType w:val="hybridMultilevel"/>
    <w:tmpl w:val="1A14FBBC"/>
    <w:lvl w:ilvl="0" w:tplc="FFFFFFFF">
      <w:start w:val="1"/>
      <w:numFmt w:val="decimal"/>
      <w:lvlText w:val="%1."/>
      <w:lvlJc w:val="left"/>
      <w:pPr>
        <w:ind w:left="2138"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 w15:restartNumberingAfterBreak="0">
    <w:nsid w:val="5B1B60C9"/>
    <w:multiLevelType w:val="hybridMultilevel"/>
    <w:tmpl w:val="41829798"/>
    <w:lvl w:ilvl="0" w:tplc="F01AA488">
      <w:start w:val="1"/>
      <w:numFmt w:val="decimal"/>
      <w:lvlText w:val="%1."/>
      <w:lvlJc w:val="left"/>
      <w:pPr>
        <w:ind w:left="2138"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 w15:restartNumberingAfterBreak="0">
    <w:nsid w:val="5DC1127B"/>
    <w:multiLevelType w:val="hybridMultilevel"/>
    <w:tmpl w:val="42062CC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8" w15:restartNumberingAfterBreak="0">
    <w:nsid w:val="64E314CE"/>
    <w:multiLevelType w:val="hybridMultilevel"/>
    <w:tmpl w:val="1CEC04B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 w15:restartNumberingAfterBreak="0">
    <w:nsid w:val="7639375B"/>
    <w:multiLevelType w:val="hybridMultilevel"/>
    <w:tmpl w:val="BD30610E"/>
    <w:lvl w:ilvl="0" w:tplc="FFFFFFFF">
      <w:start w:val="1"/>
      <w:numFmt w:val="decimal"/>
      <w:lvlText w:val="%1."/>
      <w:lvlJc w:val="left"/>
      <w:pPr>
        <w:ind w:left="2138"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0" w15:restartNumberingAfterBreak="0">
    <w:nsid w:val="763F24A1"/>
    <w:multiLevelType w:val="hybridMultilevel"/>
    <w:tmpl w:val="9BFC9F8A"/>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759015787">
    <w:abstractNumId w:val="7"/>
  </w:num>
  <w:num w:numId="2" w16cid:durableId="1118842253">
    <w:abstractNumId w:val="8"/>
  </w:num>
  <w:num w:numId="3" w16cid:durableId="535655623">
    <w:abstractNumId w:val="14"/>
  </w:num>
  <w:num w:numId="4" w16cid:durableId="1025014419">
    <w:abstractNumId w:val="5"/>
  </w:num>
  <w:num w:numId="5" w16cid:durableId="1736124093">
    <w:abstractNumId w:val="13"/>
  </w:num>
  <w:num w:numId="6" w16cid:durableId="645595462">
    <w:abstractNumId w:val="19"/>
  </w:num>
  <w:num w:numId="7" w16cid:durableId="470556308">
    <w:abstractNumId w:val="15"/>
  </w:num>
  <w:num w:numId="8" w16cid:durableId="1453553700">
    <w:abstractNumId w:val="16"/>
  </w:num>
  <w:num w:numId="9" w16cid:durableId="1931084048">
    <w:abstractNumId w:val="2"/>
  </w:num>
  <w:num w:numId="10" w16cid:durableId="1519464324">
    <w:abstractNumId w:val="20"/>
  </w:num>
  <w:num w:numId="11" w16cid:durableId="1919092898">
    <w:abstractNumId w:val="11"/>
  </w:num>
  <w:num w:numId="12" w16cid:durableId="592013412">
    <w:abstractNumId w:val="0"/>
  </w:num>
  <w:num w:numId="13" w16cid:durableId="201986567">
    <w:abstractNumId w:val="12"/>
  </w:num>
  <w:num w:numId="14" w16cid:durableId="457727076">
    <w:abstractNumId w:val="3"/>
  </w:num>
  <w:num w:numId="15" w16cid:durableId="72363823">
    <w:abstractNumId w:val="17"/>
  </w:num>
  <w:num w:numId="16" w16cid:durableId="1504737992">
    <w:abstractNumId w:val="4"/>
  </w:num>
  <w:num w:numId="17" w16cid:durableId="660812761">
    <w:abstractNumId w:val="10"/>
  </w:num>
  <w:num w:numId="18" w16cid:durableId="1307781187">
    <w:abstractNumId w:val="9"/>
  </w:num>
  <w:num w:numId="19" w16cid:durableId="80758168">
    <w:abstractNumId w:val="6"/>
  </w:num>
  <w:num w:numId="20" w16cid:durableId="1220704676">
    <w:abstractNumId w:val="18"/>
  </w:num>
  <w:num w:numId="21" w16cid:durableId="1586960765">
    <w:abstractNumId w:val="1"/>
  </w:num>
  <w:num w:numId="22" w16cid:durableId="17253742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35236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393"/>
    <w:rsid w:val="00000035"/>
    <w:rsid w:val="000000A3"/>
    <w:rsid w:val="0000010F"/>
    <w:rsid w:val="00000239"/>
    <w:rsid w:val="00000297"/>
    <w:rsid w:val="000002EA"/>
    <w:rsid w:val="000002EF"/>
    <w:rsid w:val="00000315"/>
    <w:rsid w:val="0000038A"/>
    <w:rsid w:val="00000435"/>
    <w:rsid w:val="0000062D"/>
    <w:rsid w:val="0000062F"/>
    <w:rsid w:val="00000632"/>
    <w:rsid w:val="000006C6"/>
    <w:rsid w:val="000006D8"/>
    <w:rsid w:val="0000070A"/>
    <w:rsid w:val="000008D1"/>
    <w:rsid w:val="00000943"/>
    <w:rsid w:val="0000095C"/>
    <w:rsid w:val="00000A24"/>
    <w:rsid w:val="00000BFA"/>
    <w:rsid w:val="00000C34"/>
    <w:rsid w:val="00000C6C"/>
    <w:rsid w:val="00000CC3"/>
    <w:rsid w:val="00000CE2"/>
    <w:rsid w:val="00000D6C"/>
    <w:rsid w:val="00000DBB"/>
    <w:rsid w:val="00000DCF"/>
    <w:rsid w:val="00000DD8"/>
    <w:rsid w:val="00000E7F"/>
    <w:rsid w:val="00000E99"/>
    <w:rsid w:val="00000E9D"/>
    <w:rsid w:val="00000F16"/>
    <w:rsid w:val="00000F5E"/>
    <w:rsid w:val="00000F8B"/>
    <w:rsid w:val="00001042"/>
    <w:rsid w:val="0000107D"/>
    <w:rsid w:val="00001132"/>
    <w:rsid w:val="000011D6"/>
    <w:rsid w:val="000012EE"/>
    <w:rsid w:val="00001351"/>
    <w:rsid w:val="0000145D"/>
    <w:rsid w:val="000014D6"/>
    <w:rsid w:val="0000152D"/>
    <w:rsid w:val="0000159B"/>
    <w:rsid w:val="000015E3"/>
    <w:rsid w:val="000015EF"/>
    <w:rsid w:val="00001615"/>
    <w:rsid w:val="0000162D"/>
    <w:rsid w:val="000016E7"/>
    <w:rsid w:val="0000176B"/>
    <w:rsid w:val="00001841"/>
    <w:rsid w:val="00001901"/>
    <w:rsid w:val="00001910"/>
    <w:rsid w:val="0000196B"/>
    <w:rsid w:val="000019A7"/>
    <w:rsid w:val="00001A23"/>
    <w:rsid w:val="00001ABA"/>
    <w:rsid w:val="00001AC1"/>
    <w:rsid w:val="00001C2E"/>
    <w:rsid w:val="00001C4D"/>
    <w:rsid w:val="00001D25"/>
    <w:rsid w:val="00001DC8"/>
    <w:rsid w:val="00001E04"/>
    <w:rsid w:val="00001E16"/>
    <w:rsid w:val="00001EA5"/>
    <w:rsid w:val="00001FC9"/>
    <w:rsid w:val="00002006"/>
    <w:rsid w:val="00002065"/>
    <w:rsid w:val="00002109"/>
    <w:rsid w:val="00002124"/>
    <w:rsid w:val="00002163"/>
    <w:rsid w:val="000021CD"/>
    <w:rsid w:val="0000222E"/>
    <w:rsid w:val="00002287"/>
    <w:rsid w:val="00002373"/>
    <w:rsid w:val="000023C9"/>
    <w:rsid w:val="000023F1"/>
    <w:rsid w:val="0000240E"/>
    <w:rsid w:val="0000241A"/>
    <w:rsid w:val="0000243C"/>
    <w:rsid w:val="0000249A"/>
    <w:rsid w:val="000024BA"/>
    <w:rsid w:val="00002548"/>
    <w:rsid w:val="000025F0"/>
    <w:rsid w:val="00002603"/>
    <w:rsid w:val="000026D9"/>
    <w:rsid w:val="000028CE"/>
    <w:rsid w:val="000028E9"/>
    <w:rsid w:val="000028F7"/>
    <w:rsid w:val="000029A4"/>
    <w:rsid w:val="000029C3"/>
    <w:rsid w:val="000029C6"/>
    <w:rsid w:val="00002A39"/>
    <w:rsid w:val="00002AF0"/>
    <w:rsid w:val="00002AF7"/>
    <w:rsid w:val="00002B32"/>
    <w:rsid w:val="00002BC5"/>
    <w:rsid w:val="00002C76"/>
    <w:rsid w:val="00002CAC"/>
    <w:rsid w:val="00002D09"/>
    <w:rsid w:val="00002D6E"/>
    <w:rsid w:val="00002D7C"/>
    <w:rsid w:val="00002D82"/>
    <w:rsid w:val="00002E2C"/>
    <w:rsid w:val="00002E90"/>
    <w:rsid w:val="00002F01"/>
    <w:rsid w:val="00002F9F"/>
    <w:rsid w:val="00002FB5"/>
    <w:rsid w:val="00002FB7"/>
    <w:rsid w:val="0000302D"/>
    <w:rsid w:val="00003123"/>
    <w:rsid w:val="0000315D"/>
    <w:rsid w:val="00003198"/>
    <w:rsid w:val="000031C6"/>
    <w:rsid w:val="000031FC"/>
    <w:rsid w:val="00003254"/>
    <w:rsid w:val="000032AC"/>
    <w:rsid w:val="000032D4"/>
    <w:rsid w:val="0000337B"/>
    <w:rsid w:val="000033CF"/>
    <w:rsid w:val="0000341A"/>
    <w:rsid w:val="0000356D"/>
    <w:rsid w:val="000035AB"/>
    <w:rsid w:val="00003650"/>
    <w:rsid w:val="000036BD"/>
    <w:rsid w:val="0000371D"/>
    <w:rsid w:val="00003720"/>
    <w:rsid w:val="00003761"/>
    <w:rsid w:val="000037E0"/>
    <w:rsid w:val="00003981"/>
    <w:rsid w:val="00003AB8"/>
    <w:rsid w:val="00003ADB"/>
    <w:rsid w:val="00003B0C"/>
    <w:rsid w:val="00003B58"/>
    <w:rsid w:val="00003B6D"/>
    <w:rsid w:val="00003B7F"/>
    <w:rsid w:val="00003C06"/>
    <w:rsid w:val="00003C2C"/>
    <w:rsid w:val="00003C3F"/>
    <w:rsid w:val="00003D38"/>
    <w:rsid w:val="00003D5B"/>
    <w:rsid w:val="00003E0D"/>
    <w:rsid w:val="00003E4A"/>
    <w:rsid w:val="00003EAC"/>
    <w:rsid w:val="00003EE3"/>
    <w:rsid w:val="00004029"/>
    <w:rsid w:val="0000403D"/>
    <w:rsid w:val="0000407D"/>
    <w:rsid w:val="0000410E"/>
    <w:rsid w:val="0000412A"/>
    <w:rsid w:val="000041AD"/>
    <w:rsid w:val="00004218"/>
    <w:rsid w:val="00004224"/>
    <w:rsid w:val="0000426D"/>
    <w:rsid w:val="0000428A"/>
    <w:rsid w:val="000042DB"/>
    <w:rsid w:val="00004319"/>
    <w:rsid w:val="00004362"/>
    <w:rsid w:val="00004400"/>
    <w:rsid w:val="0000442E"/>
    <w:rsid w:val="000044EB"/>
    <w:rsid w:val="0000454F"/>
    <w:rsid w:val="000045E0"/>
    <w:rsid w:val="000045F6"/>
    <w:rsid w:val="00004641"/>
    <w:rsid w:val="00004682"/>
    <w:rsid w:val="000046AE"/>
    <w:rsid w:val="000046D9"/>
    <w:rsid w:val="00004707"/>
    <w:rsid w:val="00004783"/>
    <w:rsid w:val="0000478A"/>
    <w:rsid w:val="000047AE"/>
    <w:rsid w:val="000047D6"/>
    <w:rsid w:val="000048D5"/>
    <w:rsid w:val="00004A22"/>
    <w:rsid w:val="00004A23"/>
    <w:rsid w:val="00004A58"/>
    <w:rsid w:val="00004A63"/>
    <w:rsid w:val="00004B72"/>
    <w:rsid w:val="00004B80"/>
    <w:rsid w:val="00004B9B"/>
    <w:rsid w:val="00004BEB"/>
    <w:rsid w:val="00004C61"/>
    <w:rsid w:val="00004CFB"/>
    <w:rsid w:val="00004D22"/>
    <w:rsid w:val="00004DD2"/>
    <w:rsid w:val="00004DDD"/>
    <w:rsid w:val="00004E1B"/>
    <w:rsid w:val="00004E38"/>
    <w:rsid w:val="00004EDF"/>
    <w:rsid w:val="00004F0B"/>
    <w:rsid w:val="00004FA8"/>
    <w:rsid w:val="00005017"/>
    <w:rsid w:val="0000502D"/>
    <w:rsid w:val="00005036"/>
    <w:rsid w:val="00005041"/>
    <w:rsid w:val="0000506F"/>
    <w:rsid w:val="00005091"/>
    <w:rsid w:val="000050B2"/>
    <w:rsid w:val="0000511A"/>
    <w:rsid w:val="0000519B"/>
    <w:rsid w:val="00005343"/>
    <w:rsid w:val="0000535E"/>
    <w:rsid w:val="000053BB"/>
    <w:rsid w:val="00005428"/>
    <w:rsid w:val="000054B4"/>
    <w:rsid w:val="0000558E"/>
    <w:rsid w:val="00005591"/>
    <w:rsid w:val="00005593"/>
    <w:rsid w:val="00005609"/>
    <w:rsid w:val="00005611"/>
    <w:rsid w:val="00005642"/>
    <w:rsid w:val="0000570D"/>
    <w:rsid w:val="0000572D"/>
    <w:rsid w:val="00005735"/>
    <w:rsid w:val="000057B3"/>
    <w:rsid w:val="000057B9"/>
    <w:rsid w:val="0000581E"/>
    <w:rsid w:val="0000583F"/>
    <w:rsid w:val="000058A6"/>
    <w:rsid w:val="000058FC"/>
    <w:rsid w:val="00005904"/>
    <w:rsid w:val="000059AC"/>
    <w:rsid w:val="000059EA"/>
    <w:rsid w:val="00005A3C"/>
    <w:rsid w:val="00005A9F"/>
    <w:rsid w:val="00005ABD"/>
    <w:rsid w:val="00005BA4"/>
    <w:rsid w:val="00005CC5"/>
    <w:rsid w:val="00005D29"/>
    <w:rsid w:val="00005D5F"/>
    <w:rsid w:val="00005E0A"/>
    <w:rsid w:val="00005E4F"/>
    <w:rsid w:val="00005FB9"/>
    <w:rsid w:val="00005FC6"/>
    <w:rsid w:val="00005FDF"/>
    <w:rsid w:val="00005FEC"/>
    <w:rsid w:val="00006067"/>
    <w:rsid w:val="00006100"/>
    <w:rsid w:val="0000614F"/>
    <w:rsid w:val="000061E1"/>
    <w:rsid w:val="00006204"/>
    <w:rsid w:val="0000637A"/>
    <w:rsid w:val="000063A2"/>
    <w:rsid w:val="000063BE"/>
    <w:rsid w:val="000063F7"/>
    <w:rsid w:val="0000641C"/>
    <w:rsid w:val="00006440"/>
    <w:rsid w:val="000064BD"/>
    <w:rsid w:val="00006505"/>
    <w:rsid w:val="00006531"/>
    <w:rsid w:val="00006559"/>
    <w:rsid w:val="00006564"/>
    <w:rsid w:val="00006571"/>
    <w:rsid w:val="000065B4"/>
    <w:rsid w:val="000065DE"/>
    <w:rsid w:val="000065E6"/>
    <w:rsid w:val="00006614"/>
    <w:rsid w:val="0000662D"/>
    <w:rsid w:val="00006704"/>
    <w:rsid w:val="000067C3"/>
    <w:rsid w:val="0000681D"/>
    <w:rsid w:val="00006847"/>
    <w:rsid w:val="0000698B"/>
    <w:rsid w:val="0000698F"/>
    <w:rsid w:val="00006A1B"/>
    <w:rsid w:val="00006A5B"/>
    <w:rsid w:val="00006B19"/>
    <w:rsid w:val="00006BC5"/>
    <w:rsid w:val="00006CBB"/>
    <w:rsid w:val="00006ED2"/>
    <w:rsid w:val="00006F64"/>
    <w:rsid w:val="00006FD7"/>
    <w:rsid w:val="00007047"/>
    <w:rsid w:val="000070FF"/>
    <w:rsid w:val="000071F1"/>
    <w:rsid w:val="0000720C"/>
    <w:rsid w:val="00007386"/>
    <w:rsid w:val="0000741B"/>
    <w:rsid w:val="0000745B"/>
    <w:rsid w:val="000075D5"/>
    <w:rsid w:val="00007746"/>
    <w:rsid w:val="0000777F"/>
    <w:rsid w:val="00007797"/>
    <w:rsid w:val="00007799"/>
    <w:rsid w:val="000077AE"/>
    <w:rsid w:val="000077E4"/>
    <w:rsid w:val="00007836"/>
    <w:rsid w:val="000078A7"/>
    <w:rsid w:val="00007904"/>
    <w:rsid w:val="00007909"/>
    <w:rsid w:val="0000792F"/>
    <w:rsid w:val="0000793D"/>
    <w:rsid w:val="0000793F"/>
    <w:rsid w:val="000079C0"/>
    <w:rsid w:val="000079D2"/>
    <w:rsid w:val="000079FE"/>
    <w:rsid w:val="00007BD0"/>
    <w:rsid w:val="00007C2D"/>
    <w:rsid w:val="00007C87"/>
    <w:rsid w:val="00007D62"/>
    <w:rsid w:val="00007DAF"/>
    <w:rsid w:val="00007E5C"/>
    <w:rsid w:val="00007E60"/>
    <w:rsid w:val="00007E70"/>
    <w:rsid w:val="00007F73"/>
    <w:rsid w:val="00010002"/>
    <w:rsid w:val="0001005B"/>
    <w:rsid w:val="00010175"/>
    <w:rsid w:val="000101BA"/>
    <w:rsid w:val="0001028D"/>
    <w:rsid w:val="000102DC"/>
    <w:rsid w:val="000103B4"/>
    <w:rsid w:val="000103EB"/>
    <w:rsid w:val="00010684"/>
    <w:rsid w:val="000106E6"/>
    <w:rsid w:val="00010720"/>
    <w:rsid w:val="000107BB"/>
    <w:rsid w:val="00010882"/>
    <w:rsid w:val="000108A5"/>
    <w:rsid w:val="00010952"/>
    <w:rsid w:val="00010A29"/>
    <w:rsid w:val="00010B94"/>
    <w:rsid w:val="00010C43"/>
    <w:rsid w:val="00010C8C"/>
    <w:rsid w:val="00010D65"/>
    <w:rsid w:val="00010DC7"/>
    <w:rsid w:val="00010DF4"/>
    <w:rsid w:val="00010E04"/>
    <w:rsid w:val="00010E40"/>
    <w:rsid w:val="00010E96"/>
    <w:rsid w:val="00010F94"/>
    <w:rsid w:val="00010FAC"/>
    <w:rsid w:val="00010FE3"/>
    <w:rsid w:val="000110C4"/>
    <w:rsid w:val="000110EE"/>
    <w:rsid w:val="000110F7"/>
    <w:rsid w:val="00011119"/>
    <w:rsid w:val="000111FB"/>
    <w:rsid w:val="0001124C"/>
    <w:rsid w:val="0001126D"/>
    <w:rsid w:val="00011298"/>
    <w:rsid w:val="000112A2"/>
    <w:rsid w:val="00011308"/>
    <w:rsid w:val="00011385"/>
    <w:rsid w:val="000113A4"/>
    <w:rsid w:val="000113F1"/>
    <w:rsid w:val="00011463"/>
    <w:rsid w:val="000114E3"/>
    <w:rsid w:val="00011663"/>
    <w:rsid w:val="00011699"/>
    <w:rsid w:val="0001172D"/>
    <w:rsid w:val="00011741"/>
    <w:rsid w:val="00011809"/>
    <w:rsid w:val="0001185F"/>
    <w:rsid w:val="0001194A"/>
    <w:rsid w:val="00011A9A"/>
    <w:rsid w:val="00011ACB"/>
    <w:rsid w:val="00011AED"/>
    <w:rsid w:val="00011D59"/>
    <w:rsid w:val="00011E3B"/>
    <w:rsid w:val="00011E78"/>
    <w:rsid w:val="00011EAE"/>
    <w:rsid w:val="00011FC3"/>
    <w:rsid w:val="00012126"/>
    <w:rsid w:val="0001213F"/>
    <w:rsid w:val="00012181"/>
    <w:rsid w:val="0001218E"/>
    <w:rsid w:val="000121CF"/>
    <w:rsid w:val="000121EE"/>
    <w:rsid w:val="000122D8"/>
    <w:rsid w:val="000122E1"/>
    <w:rsid w:val="000122EC"/>
    <w:rsid w:val="000122F5"/>
    <w:rsid w:val="00012493"/>
    <w:rsid w:val="000124B3"/>
    <w:rsid w:val="000124C4"/>
    <w:rsid w:val="000124CA"/>
    <w:rsid w:val="000124F1"/>
    <w:rsid w:val="0001255C"/>
    <w:rsid w:val="0001258F"/>
    <w:rsid w:val="000125CD"/>
    <w:rsid w:val="00012636"/>
    <w:rsid w:val="00012645"/>
    <w:rsid w:val="00012653"/>
    <w:rsid w:val="000127E9"/>
    <w:rsid w:val="00012839"/>
    <w:rsid w:val="00012941"/>
    <w:rsid w:val="000129BC"/>
    <w:rsid w:val="000129EA"/>
    <w:rsid w:val="000129EF"/>
    <w:rsid w:val="00012A01"/>
    <w:rsid w:val="00012B1B"/>
    <w:rsid w:val="00012C2E"/>
    <w:rsid w:val="00012CBD"/>
    <w:rsid w:val="00012D4C"/>
    <w:rsid w:val="00012E24"/>
    <w:rsid w:val="00012EAA"/>
    <w:rsid w:val="00012F74"/>
    <w:rsid w:val="00012FA9"/>
    <w:rsid w:val="00013004"/>
    <w:rsid w:val="00013008"/>
    <w:rsid w:val="000130EB"/>
    <w:rsid w:val="0001310C"/>
    <w:rsid w:val="0001327C"/>
    <w:rsid w:val="00013387"/>
    <w:rsid w:val="0001343E"/>
    <w:rsid w:val="00013459"/>
    <w:rsid w:val="00013462"/>
    <w:rsid w:val="00013470"/>
    <w:rsid w:val="000134A7"/>
    <w:rsid w:val="000134BF"/>
    <w:rsid w:val="00013520"/>
    <w:rsid w:val="000135C8"/>
    <w:rsid w:val="00013629"/>
    <w:rsid w:val="00013955"/>
    <w:rsid w:val="00013A14"/>
    <w:rsid w:val="00013B44"/>
    <w:rsid w:val="00013B53"/>
    <w:rsid w:val="00013BBD"/>
    <w:rsid w:val="00013D3B"/>
    <w:rsid w:val="00013D88"/>
    <w:rsid w:val="00013D8B"/>
    <w:rsid w:val="00013F1E"/>
    <w:rsid w:val="00013F23"/>
    <w:rsid w:val="00013FC0"/>
    <w:rsid w:val="00013FF2"/>
    <w:rsid w:val="000140C7"/>
    <w:rsid w:val="000140EA"/>
    <w:rsid w:val="000141D4"/>
    <w:rsid w:val="000142D3"/>
    <w:rsid w:val="0001434D"/>
    <w:rsid w:val="00014441"/>
    <w:rsid w:val="0001446C"/>
    <w:rsid w:val="000144C7"/>
    <w:rsid w:val="000144DA"/>
    <w:rsid w:val="00014512"/>
    <w:rsid w:val="0001451E"/>
    <w:rsid w:val="000145C0"/>
    <w:rsid w:val="000145F5"/>
    <w:rsid w:val="00014628"/>
    <w:rsid w:val="000146BC"/>
    <w:rsid w:val="0001479E"/>
    <w:rsid w:val="000147AD"/>
    <w:rsid w:val="000147C6"/>
    <w:rsid w:val="000147EF"/>
    <w:rsid w:val="0001484A"/>
    <w:rsid w:val="000148B8"/>
    <w:rsid w:val="000148BE"/>
    <w:rsid w:val="000148D9"/>
    <w:rsid w:val="000149F3"/>
    <w:rsid w:val="00014A07"/>
    <w:rsid w:val="00014C30"/>
    <w:rsid w:val="00014C5C"/>
    <w:rsid w:val="00014D22"/>
    <w:rsid w:val="00014D3E"/>
    <w:rsid w:val="00014D50"/>
    <w:rsid w:val="00014DB9"/>
    <w:rsid w:val="00014E7C"/>
    <w:rsid w:val="00014E91"/>
    <w:rsid w:val="00014EEC"/>
    <w:rsid w:val="00014F01"/>
    <w:rsid w:val="00014F44"/>
    <w:rsid w:val="000150CD"/>
    <w:rsid w:val="000150EE"/>
    <w:rsid w:val="00015140"/>
    <w:rsid w:val="00015178"/>
    <w:rsid w:val="000151E2"/>
    <w:rsid w:val="000152A2"/>
    <w:rsid w:val="000152CB"/>
    <w:rsid w:val="00015326"/>
    <w:rsid w:val="0001537B"/>
    <w:rsid w:val="00015388"/>
    <w:rsid w:val="000153D1"/>
    <w:rsid w:val="0001541E"/>
    <w:rsid w:val="00015499"/>
    <w:rsid w:val="000154BD"/>
    <w:rsid w:val="00015503"/>
    <w:rsid w:val="0001556D"/>
    <w:rsid w:val="00015573"/>
    <w:rsid w:val="00015624"/>
    <w:rsid w:val="00015766"/>
    <w:rsid w:val="0001579F"/>
    <w:rsid w:val="000157AD"/>
    <w:rsid w:val="000157BE"/>
    <w:rsid w:val="0001587B"/>
    <w:rsid w:val="00015A0B"/>
    <w:rsid w:val="00015A75"/>
    <w:rsid w:val="00015A95"/>
    <w:rsid w:val="00015AAE"/>
    <w:rsid w:val="00015AFB"/>
    <w:rsid w:val="00015BD6"/>
    <w:rsid w:val="00015C16"/>
    <w:rsid w:val="00015C8C"/>
    <w:rsid w:val="00015D0B"/>
    <w:rsid w:val="00015D14"/>
    <w:rsid w:val="00015DB2"/>
    <w:rsid w:val="00015DD6"/>
    <w:rsid w:val="00015E58"/>
    <w:rsid w:val="00015E9F"/>
    <w:rsid w:val="00015EFE"/>
    <w:rsid w:val="00015F23"/>
    <w:rsid w:val="00015F3C"/>
    <w:rsid w:val="00015F76"/>
    <w:rsid w:val="00015FA2"/>
    <w:rsid w:val="0001604B"/>
    <w:rsid w:val="00016052"/>
    <w:rsid w:val="000160EF"/>
    <w:rsid w:val="00016110"/>
    <w:rsid w:val="00016111"/>
    <w:rsid w:val="0001621F"/>
    <w:rsid w:val="000162B2"/>
    <w:rsid w:val="000162E4"/>
    <w:rsid w:val="0001634D"/>
    <w:rsid w:val="00016357"/>
    <w:rsid w:val="000164B0"/>
    <w:rsid w:val="000164BB"/>
    <w:rsid w:val="00016507"/>
    <w:rsid w:val="00016514"/>
    <w:rsid w:val="0001654A"/>
    <w:rsid w:val="0001659E"/>
    <w:rsid w:val="000165A5"/>
    <w:rsid w:val="000165AB"/>
    <w:rsid w:val="0001662D"/>
    <w:rsid w:val="000166A1"/>
    <w:rsid w:val="00016782"/>
    <w:rsid w:val="000167B3"/>
    <w:rsid w:val="000167F5"/>
    <w:rsid w:val="0001681B"/>
    <w:rsid w:val="00016A43"/>
    <w:rsid w:val="00016A5B"/>
    <w:rsid w:val="00016B58"/>
    <w:rsid w:val="00016BC4"/>
    <w:rsid w:val="00016C7A"/>
    <w:rsid w:val="00016C94"/>
    <w:rsid w:val="00016CBC"/>
    <w:rsid w:val="00016CE7"/>
    <w:rsid w:val="00016D37"/>
    <w:rsid w:val="00016D58"/>
    <w:rsid w:val="00016E80"/>
    <w:rsid w:val="00016F6B"/>
    <w:rsid w:val="00017025"/>
    <w:rsid w:val="000170DB"/>
    <w:rsid w:val="000171EF"/>
    <w:rsid w:val="000171F2"/>
    <w:rsid w:val="0001722E"/>
    <w:rsid w:val="00017236"/>
    <w:rsid w:val="0001724D"/>
    <w:rsid w:val="00017346"/>
    <w:rsid w:val="00017398"/>
    <w:rsid w:val="000173F2"/>
    <w:rsid w:val="00017420"/>
    <w:rsid w:val="000175E0"/>
    <w:rsid w:val="000176DF"/>
    <w:rsid w:val="0001773A"/>
    <w:rsid w:val="00017877"/>
    <w:rsid w:val="00017884"/>
    <w:rsid w:val="000178CB"/>
    <w:rsid w:val="000178FE"/>
    <w:rsid w:val="00017976"/>
    <w:rsid w:val="00017999"/>
    <w:rsid w:val="000179AB"/>
    <w:rsid w:val="00017A35"/>
    <w:rsid w:val="00017A3F"/>
    <w:rsid w:val="00017A79"/>
    <w:rsid w:val="00017A87"/>
    <w:rsid w:val="00017A9F"/>
    <w:rsid w:val="00017C72"/>
    <w:rsid w:val="00017CE4"/>
    <w:rsid w:val="00017D54"/>
    <w:rsid w:val="00017E1F"/>
    <w:rsid w:val="00017EE4"/>
    <w:rsid w:val="00017FBC"/>
    <w:rsid w:val="000200EB"/>
    <w:rsid w:val="000200FD"/>
    <w:rsid w:val="0002012D"/>
    <w:rsid w:val="000201C0"/>
    <w:rsid w:val="000202EB"/>
    <w:rsid w:val="00020325"/>
    <w:rsid w:val="000203C3"/>
    <w:rsid w:val="0002041C"/>
    <w:rsid w:val="00020430"/>
    <w:rsid w:val="0002045D"/>
    <w:rsid w:val="0002049D"/>
    <w:rsid w:val="00020525"/>
    <w:rsid w:val="00020533"/>
    <w:rsid w:val="0002055C"/>
    <w:rsid w:val="0002060C"/>
    <w:rsid w:val="00020628"/>
    <w:rsid w:val="00020682"/>
    <w:rsid w:val="00020686"/>
    <w:rsid w:val="000206E9"/>
    <w:rsid w:val="0002071C"/>
    <w:rsid w:val="0002077C"/>
    <w:rsid w:val="000207E3"/>
    <w:rsid w:val="00020929"/>
    <w:rsid w:val="00020A12"/>
    <w:rsid w:val="00020AE9"/>
    <w:rsid w:val="00020B37"/>
    <w:rsid w:val="00020BBC"/>
    <w:rsid w:val="00020CCD"/>
    <w:rsid w:val="00020D32"/>
    <w:rsid w:val="00020D46"/>
    <w:rsid w:val="00020E21"/>
    <w:rsid w:val="00020E92"/>
    <w:rsid w:val="00020ECB"/>
    <w:rsid w:val="00020F3D"/>
    <w:rsid w:val="00020FBC"/>
    <w:rsid w:val="00020FD7"/>
    <w:rsid w:val="00021118"/>
    <w:rsid w:val="0002116E"/>
    <w:rsid w:val="0002123A"/>
    <w:rsid w:val="00021314"/>
    <w:rsid w:val="000214FB"/>
    <w:rsid w:val="000215EC"/>
    <w:rsid w:val="00021663"/>
    <w:rsid w:val="000216E0"/>
    <w:rsid w:val="00021809"/>
    <w:rsid w:val="0002187A"/>
    <w:rsid w:val="00021880"/>
    <w:rsid w:val="000218A4"/>
    <w:rsid w:val="0002192B"/>
    <w:rsid w:val="00021949"/>
    <w:rsid w:val="0002199C"/>
    <w:rsid w:val="00021B81"/>
    <w:rsid w:val="00021BD1"/>
    <w:rsid w:val="00021C85"/>
    <w:rsid w:val="00021C95"/>
    <w:rsid w:val="00021CA7"/>
    <w:rsid w:val="00021CC3"/>
    <w:rsid w:val="00021E8A"/>
    <w:rsid w:val="00021ECB"/>
    <w:rsid w:val="00021F03"/>
    <w:rsid w:val="00021FF4"/>
    <w:rsid w:val="000221A6"/>
    <w:rsid w:val="0002227A"/>
    <w:rsid w:val="000224BD"/>
    <w:rsid w:val="00022571"/>
    <w:rsid w:val="0002259E"/>
    <w:rsid w:val="00022693"/>
    <w:rsid w:val="0002269D"/>
    <w:rsid w:val="000227B0"/>
    <w:rsid w:val="000227F3"/>
    <w:rsid w:val="000228F9"/>
    <w:rsid w:val="0002297E"/>
    <w:rsid w:val="00022A12"/>
    <w:rsid w:val="00022A16"/>
    <w:rsid w:val="00022A18"/>
    <w:rsid w:val="00022A24"/>
    <w:rsid w:val="00022A7F"/>
    <w:rsid w:val="00022B22"/>
    <w:rsid w:val="00022B68"/>
    <w:rsid w:val="00022BB0"/>
    <w:rsid w:val="00022D7C"/>
    <w:rsid w:val="00022DAC"/>
    <w:rsid w:val="00022DE3"/>
    <w:rsid w:val="00022EAA"/>
    <w:rsid w:val="00022EF9"/>
    <w:rsid w:val="00022FA2"/>
    <w:rsid w:val="00022FD3"/>
    <w:rsid w:val="00022FE2"/>
    <w:rsid w:val="00023046"/>
    <w:rsid w:val="00023122"/>
    <w:rsid w:val="000233E4"/>
    <w:rsid w:val="000233F7"/>
    <w:rsid w:val="00023492"/>
    <w:rsid w:val="00023562"/>
    <w:rsid w:val="0002357F"/>
    <w:rsid w:val="000235B9"/>
    <w:rsid w:val="00023637"/>
    <w:rsid w:val="0002366B"/>
    <w:rsid w:val="00023671"/>
    <w:rsid w:val="0002367B"/>
    <w:rsid w:val="000236DB"/>
    <w:rsid w:val="00023700"/>
    <w:rsid w:val="0002373F"/>
    <w:rsid w:val="00023763"/>
    <w:rsid w:val="0002376F"/>
    <w:rsid w:val="000237C2"/>
    <w:rsid w:val="000237CA"/>
    <w:rsid w:val="00023833"/>
    <w:rsid w:val="000238CF"/>
    <w:rsid w:val="00023942"/>
    <w:rsid w:val="00023996"/>
    <w:rsid w:val="00023AA8"/>
    <w:rsid w:val="00023B0B"/>
    <w:rsid w:val="00023B36"/>
    <w:rsid w:val="00023C70"/>
    <w:rsid w:val="00023CB4"/>
    <w:rsid w:val="00023CE8"/>
    <w:rsid w:val="00023DF3"/>
    <w:rsid w:val="00023E1C"/>
    <w:rsid w:val="00023F4D"/>
    <w:rsid w:val="00023FCC"/>
    <w:rsid w:val="0002401C"/>
    <w:rsid w:val="00024066"/>
    <w:rsid w:val="000240DB"/>
    <w:rsid w:val="00024105"/>
    <w:rsid w:val="0002410F"/>
    <w:rsid w:val="0002418F"/>
    <w:rsid w:val="000241DC"/>
    <w:rsid w:val="00024273"/>
    <w:rsid w:val="00024283"/>
    <w:rsid w:val="00024297"/>
    <w:rsid w:val="000242E7"/>
    <w:rsid w:val="00024328"/>
    <w:rsid w:val="00024348"/>
    <w:rsid w:val="00024395"/>
    <w:rsid w:val="00024410"/>
    <w:rsid w:val="000244AE"/>
    <w:rsid w:val="000244BD"/>
    <w:rsid w:val="0002451B"/>
    <w:rsid w:val="00024534"/>
    <w:rsid w:val="00024548"/>
    <w:rsid w:val="000245E9"/>
    <w:rsid w:val="00024632"/>
    <w:rsid w:val="00024645"/>
    <w:rsid w:val="00024656"/>
    <w:rsid w:val="00024686"/>
    <w:rsid w:val="000246B4"/>
    <w:rsid w:val="000246E1"/>
    <w:rsid w:val="000246EF"/>
    <w:rsid w:val="00024722"/>
    <w:rsid w:val="000248CA"/>
    <w:rsid w:val="00024961"/>
    <w:rsid w:val="000249F3"/>
    <w:rsid w:val="00024ADD"/>
    <w:rsid w:val="00024AF5"/>
    <w:rsid w:val="00024BCE"/>
    <w:rsid w:val="00024BF0"/>
    <w:rsid w:val="00024C4F"/>
    <w:rsid w:val="00024C8D"/>
    <w:rsid w:val="00024D4A"/>
    <w:rsid w:val="00024D6B"/>
    <w:rsid w:val="00024E20"/>
    <w:rsid w:val="00024EE6"/>
    <w:rsid w:val="00024FD3"/>
    <w:rsid w:val="00025002"/>
    <w:rsid w:val="00025181"/>
    <w:rsid w:val="00025221"/>
    <w:rsid w:val="000252BF"/>
    <w:rsid w:val="00025331"/>
    <w:rsid w:val="000253CF"/>
    <w:rsid w:val="000253FB"/>
    <w:rsid w:val="000254D5"/>
    <w:rsid w:val="000254E2"/>
    <w:rsid w:val="00025531"/>
    <w:rsid w:val="0002554E"/>
    <w:rsid w:val="000255E9"/>
    <w:rsid w:val="0002560D"/>
    <w:rsid w:val="0002565F"/>
    <w:rsid w:val="00025676"/>
    <w:rsid w:val="00025735"/>
    <w:rsid w:val="00025767"/>
    <w:rsid w:val="000257DF"/>
    <w:rsid w:val="00025866"/>
    <w:rsid w:val="000259E3"/>
    <w:rsid w:val="00025A3C"/>
    <w:rsid w:val="00025ACA"/>
    <w:rsid w:val="00025AD3"/>
    <w:rsid w:val="00025BD8"/>
    <w:rsid w:val="00025C83"/>
    <w:rsid w:val="00025CAF"/>
    <w:rsid w:val="00025D4B"/>
    <w:rsid w:val="00025E0E"/>
    <w:rsid w:val="00025E53"/>
    <w:rsid w:val="00025F49"/>
    <w:rsid w:val="00025F83"/>
    <w:rsid w:val="0002602E"/>
    <w:rsid w:val="00026057"/>
    <w:rsid w:val="0002609C"/>
    <w:rsid w:val="000260C8"/>
    <w:rsid w:val="00026139"/>
    <w:rsid w:val="0002619A"/>
    <w:rsid w:val="000261AA"/>
    <w:rsid w:val="000261AC"/>
    <w:rsid w:val="000261C7"/>
    <w:rsid w:val="00026241"/>
    <w:rsid w:val="0002624E"/>
    <w:rsid w:val="00026274"/>
    <w:rsid w:val="000262D4"/>
    <w:rsid w:val="000262F0"/>
    <w:rsid w:val="00026417"/>
    <w:rsid w:val="0002647B"/>
    <w:rsid w:val="0002648D"/>
    <w:rsid w:val="00026583"/>
    <w:rsid w:val="00026616"/>
    <w:rsid w:val="00026660"/>
    <w:rsid w:val="00026687"/>
    <w:rsid w:val="000266F9"/>
    <w:rsid w:val="0002677A"/>
    <w:rsid w:val="00026783"/>
    <w:rsid w:val="00026793"/>
    <w:rsid w:val="0002679F"/>
    <w:rsid w:val="000267BB"/>
    <w:rsid w:val="0002681F"/>
    <w:rsid w:val="00026821"/>
    <w:rsid w:val="000268F1"/>
    <w:rsid w:val="00026994"/>
    <w:rsid w:val="000269E6"/>
    <w:rsid w:val="000269F8"/>
    <w:rsid w:val="00026AF0"/>
    <w:rsid w:val="00026B61"/>
    <w:rsid w:val="00026B6B"/>
    <w:rsid w:val="00026C3F"/>
    <w:rsid w:val="00026CA0"/>
    <w:rsid w:val="00026D29"/>
    <w:rsid w:val="00026D47"/>
    <w:rsid w:val="00026D5D"/>
    <w:rsid w:val="00026DB3"/>
    <w:rsid w:val="00026DF3"/>
    <w:rsid w:val="00026E99"/>
    <w:rsid w:val="00026EDF"/>
    <w:rsid w:val="00026F09"/>
    <w:rsid w:val="00026F21"/>
    <w:rsid w:val="00026F3B"/>
    <w:rsid w:val="00026F44"/>
    <w:rsid w:val="00026F86"/>
    <w:rsid w:val="00027009"/>
    <w:rsid w:val="00027045"/>
    <w:rsid w:val="00027064"/>
    <w:rsid w:val="00027083"/>
    <w:rsid w:val="000271A0"/>
    <w:rsid w:val="000272F6"/>
    <w:rsid w:val="0002735E"/>
    <w:rsid w:val="00027363"/>
    <w:rsid w:val="000273BD"/>
    <w:rsid w:val="00027416"/>
    <w:rsid w:val="00027521"/>
    <w:rsid w:val="00027654"/>
    <w:rsid w:val="000276E6"/>
    <w:rsid w:val="000277CB"/>
    <w:rsid w:val="0002786D"/>
    <w:rsid w:val="00027889"/>
    <w:rsid w:val="000278AE"/>
    <w:rsid w:val="000278BA"/>
    <w:rsid w:val="00027948"/>
    <w:rsid w:val="000279A4"/>
    <w:rsid w:val="000279F9"/>
    <w:rsid w:val="00027A0A"/>
    <w:rsid w:val="00027B47"/>
    <w:rsid w:val="00027B5D"/>
    <w:rsid w:val="00027B89"/>
    <w:rsid w:val="00027C2E"/>
    <w:rsid w:val="00027C8A"/>
    <w:rsid w:val="00027C8D"/>
    <w:rsid w:val="00027CAF"/>
    <w:rsid w:val="00027CBE"/>
    <w:rsid w:val="00027D0B"/>
    <w:rsid w:val="00027D28"/>
    <w:rsid w:val="00027E08"/>
    <w:rsid w:val="00027EE2"/>
    <w:rsid w:val="00027F30"/>
    <w:rsid w:val="00030029"/>
    <w:rsid w:val="0003016D"/>
    <w:rsid w:val="00030198"/>
    <w:rsid w:val="00030240"/>
    <w:rsid w:val="00030292"/>
    <w:rsid w:val="000303AD"/>
    <w:rsid w:val="000303C4"/>
    <w:rsid w:val="00030409"/>
    <w:rsid w:val="0003043A"/>
    <w:rsid w:val="00030487"/>
    <w:rsid w:val="000304D3"/>
    <w:rsid w:val="0003058B"/>
    <w:rsid w:val="00030666"/>
    <w:rsid w:val="00030677"/>
    <w:rsid w:val="0003069A"/>
    <w:rsid w:val="000306BD"/>
    <w:rsid w:val="000306E9"/>
    <w:rsid w:val="00030723"/>
    <w:rsid w:val="00030818"/>
    <w:rsid w:val="00030819"/>
    <w:rsid w:val="0003081D"/>
    <w:rsid w:val="00030851"/>
    <w:rsid w:val="00030873"/>
    <w:rsid w:val="000308A3"/>
    <w:rsid w:val="000308D6"/>
    <w:rsid w:val="000309C5"/>
    <w:rsid w:val="00030A07"/>
    <w:rsid w:val="00030AB7"/>
    <w:rsid w:val="00030AD6"/>
    <w:rsid w:val="00030B06"/>
    <w:rsid w:val="00030B14"/>
    <w:rsid w:val="00030B25"/>
    <w:rsid w:val="00030BA6"/>
    <w:rsid w:val="00030BE3"/>
    <w:rsid w:val="00030BEF"/>
    <w:rsid w:val="00030BF1"/>
    <w:rsid w:val="00030DA1"/>
    <w:rsid w:val="00030DFE"/>
    <w:rsid w:val="00030E06"/>
    <w:rsid w:val="00030E5D"/>
    <w:rsid w:val="00030EA8"/>
    <w:rsid w:val="00030EED"/>
    <w:rsid w:val="00030F0F"/>
    <w:rsid w:val="00030F52"/>
    <w:rsid w:val="00031016"/>
    <w:rsid w:val="000310C4"/>
    <w:rsid w:val="0003116E"/>
    <w:rsid w:val="0003117B"/>
    <w:rsid w:val="0003123F"/>
    <w:rsid w:val="00031258"/>
    <w:rsid w:val="00031267"/>
    <w:rsid w:val="000312C6"/>
    <w:rsid w:val="00031345"/>
    <w:rsid w:val="0003134B"/>
    <w:rsid w:val="00031357"/>
    <w:rsid w:val="0003135B"/>
    <w:rsid w:val="000313A0"/>
    <w:rsid w:val="0003140D"/>
    <w:rsid w:val="00031454"/>
    <w:rsid w:val="000314A0"/>
    <w:rsid w:val="000314E7"/>
    <w:rsid w:val="00031508"/>
    <w:rsid w:val="00031548"/>
    <w:rsid w:val="00031670"/>
    <w:rsid w:val="000316E5"/>
    <w:rsid w:val="0003170C"/>
    <w:rsid w:val="000317AE"/>
    <w:rsid w:val="0003181C"/>
    <w:rsid w:val="00031844"/>
    <w:rsid w:val="00031878"/>
    <w:rsid w:val="00031883"/>
    <w:rsid w:val="000318B8"/>
    <w:rsid w:val="000318CA"/>
    <w:rsid w:val="00031921"/>
    <w:rsid w:val="00031927"/>
    <w:rsid w:val="00031A1D"/>
    <w:rsid w:val="00031A43"/>
    <w:rsid w:val="00031A4F"/>
    <w:rsid w:val="00031B3F"/>
    <w:rsid w:val="00031B75"/>
    <w:rsid w:val="00031BA8"/>
    <w:rsid w:val="00031C44"/>
    <w:rsid w:val="00031CF2"/>
    <w:rsid w:val="00031D1C"/>
    <w:rsid w:val="00031D2F"/>
    <w:rsid w:val="00031D7A"/>
    <w:rsid w:val="00031D87"/>
    <w:rsid w:val="00031DED"/>
    <w:rsid w:val="00031E28"/>
    <w:rsid w:val="00031F16"/>
    <w:rsid w:val="00031FDD"/>
    <w:rsid w:val="00031FEB"/>
    <w:rsid w:val="00032018"/>
    <w:rsid w:val="000320AE"/>
    <w:rsid w:val="000320C7"/>
    <w:rsid w:val="000320D6"/>
    <w:rsid w:val="0003225E"/>
    <w:rsid w:val="00032271"/>
    <w:rsid w:val="0003228A"/>
    <w:rsid w:val="000322A0"/>
    <w:rsid w:val="000322DA"/>
    <w:rsid w:val="00032352"/>
    <w:rsid w:val="00032438"/>
    <w:rsid w:val="000324BD"/>
    <w:rsid w:val="00032513"/>
    <w:rsid w:val="00032521"/>
    <w:rsid w:val="0003260B"/>
    <w:rsid w:val="0003263E"/>
    <w:rsid w:val="00032650"/>
    <w:rsid w:val="000326B5"/>
    <w:rsid w:val="00032704"/>
    <w:rsid w:val="00032734"/>
    <w:rsid w:val="00032770"/>
    <w:rsid w:val="00032854"/>
    <w:rsid w:val="000328C9"/>
    <w:rsid w:val="00032956"/>
    <w:rsid w:val="00032965"/>
    <w:rsid w:val="000329C1"/>
    <w:rsid w:val="000329CA"/>
    <w:rsid w:val="00032A35"/>
    <w:rsid w:val="00032A7A"/>
    <w:rsid w:val="00032B53"/>
    <w:rsid w:val="00032C66"/>
    <w:rsid w:val="00032C91"/>
    <w:rsid w:val="00032D52"/>
    <w:rsid w:val="00032DCB"/>
    <w:rsid w:val="00032DE5"/>
    <w:rsid w:val="00032FD6"/>
    <w:rsid w:val="00033102"/>
    <w:rsid w:val="00033261"/>
    <w:rsid w:val="0003332D"/>
    <w:rsid w:val="00033376"/>
    <w:rsid w:val="0003345F"/>
    <w:rsid w:val="000334D8"/>
    <w:rsid w:val="00033596"/>
    <w:rsid w:val="0003359D"/>
    <w:rsid w:val="00033608"/>
    <w:rsid w:val="0003370D"/>
    <w:rsid w:val="00033787"/>
    <w:rsid w:val="0003384A"/>
    <w:rsid w:val="00033872"/>
    <w:rsid w:val="000338F7"/>
    <w:rsid w:val="00033A09"/>
    <w:rsid w:val="00033A70"/>
    <w:rsid w:val="00033A75"/>
    <w:rsid w:val="00033AF9"/>
    <w:rsid w:val="00033AFE"/>
    <w:rsid w:val="00033BF1"/>
    <w:rsid w:val="00033BF2"/>
    <w:rsid w:val="00033CF0"/>
    <w:rsid w:val="00033DA9"/>
    <w:rsid w:val="00033DCE"/>
    <w:rsid w:val="00033EE9"/>
    <w:rsid w:val="00033F50"/>
    <w:rsid w:val="00033F53"/>
    <w:rsid w:val="00033FB2"/>
    <w:rsid w:val="00033FB7"/>
    <w:rsid w:val="00033FCE"/>
    <w:rsid w:val="00034145"/>
    <w:rsid w:val="00034161"/>
    <w:rsid w:val="00034176"/>
    <w:rsid w:val="00034179"/>
    <w:rsid w:val="00034259"/>
    <w:rsid w:val="00034278"/>
    <w:rsid w:val="00034280"/>
    <w:rsid w:val="000342B9"/>
    <w:rsid w:val="000342FF"/>
    <w:rsid w:val="00034329"/>
    <w:rsid w:val="00034385"/>
    <w:rsid w:val="000343AD"/>
    <w:rsid w:val="000343DE"/>
    <w:rsid w:val="0003445B"/>
    <w:rsid w:val="0003450E"/>
    <w:rsid w:val="00034566"/>
    <w:rsid w:val="00034576"/>
    <w:rsid w:val="000345E8"/>
    <w:rsid w:val="000345EF"/>
    <w:rsid w:val="00034637"/>
    <w:rsid w:val="000346C4"/>
    <w:rsid w:val="000346D6"/>
    <w:rsid w:val="00034722"/>
    <w:rsid w:val="0003477E"/>
    <w:rsid w:val="000348EE"/>
    <w:rsid w:val="00034922"/>
    <w:rsid w:val="0003494C"/>
    <w:rsid w:val="000349D3"/>
    <w:rsid w:val="00034A36"/>
    <w:rsid w:val="00034AFF"/>
    <w:rsid w:val="00034B12"/>
    <w:rsid w:val="00034BF0"/>
    <w:rsid w:val="00034C20"/>
    <w:rsid w:val="00034C35"/>
    <w:rsid w:val="00034EF0"/>
    <w:rsid w:val="00034F2D"/>
    <w:rsid w:val="00034F95"/>
    <w:rsid w:val="0003500C"/>
    <w:rsid w:val="00035079"/>
    <w:rsid w:val="00035107"/>
    <w:rsid w:val="00035151"/>
    <w:rsid w:val="00035165"/>
    <w:rsid w:val="00035185"/>
    <w:rsid w:val="000351C1"/>
    <w:rsid w:val="00035200"/>
    <w:rsid w:val="00035219"/>
    <w:rsid w:val="0003528F"/>
    <w:rsid w:val="000352E0"/>
    <w:rsid w:val="00035487"/>
    <w:rsid w:val="000354EA"/>
    <w:rsid w:val="00035510"/>
    <w:rsid w:val="0003552E"/>
    <w:rsid w:val="000355CF"/>
    <w:rsid w:val="000356D8"/>
    <w:rsid w:val="0003584C"/>
    <w:rsid w:val="000358D3"/>
    <w:rsid w:val="00035913"/>
    <w:rsid w:val="00035927"/>
    <w:rsid w:val="00035AC8"/>
    <w:rsid w:val="00035B2A"/>
    <w:rsid w:val="00035B53"/>
    <w:rsid w:val="00035BFD"/>
    <w:rsid w:val="00035C82"/>
    <w:rsid w:val="00035C84"/>
    <w:rsid w:val="00035CAC"/>
    <w:rsid w:val="00035D5A"/>
    <w:rsid w:val="00035D9B"/>
    <w:rsid w:val="00035DF6"/>
    <w:rsid w:val="00035E61"/>
    <w:rsid w:val="00035EB8"/>
    <w:rsid w:val="00035ED6"/>
    <w:rsid w:val="00035EEF"/>
    <w:rsid w:val="00036071"/>
    <w:rsid w:val="000360A8"/>
    <w:rsid w:val="00036139"/>
    <w:rsid w:val="00036213"/>
    <w:rsid w:val="000362AD"/>
    <w:rsid w:val="00036340"/>
    <w:rsid w:val="00036379"/>
    <w:rsid w:val="000363B6"/>
    <w:rsid w:val="000363E9"/>
    <w:rsid w:val="000363F4"/>
    <w:rsid w:val="00036472"/>
    <w:rsid w:val="00036473"/>
    <w:rsid w:val="00036493"/>
    <w:rsid w:val="00036572"/>
    <w:rsid w:val="000365AF"/>
    <w:rsid w:val="0003667A"/>
    <w:rsid w:val="00036686"/>
    <w:rsid w:val="000366DB"/>
    <w:rsid w:val="00036725"/>
    <w:rsid w:val="00036741"/>
    <w:rsid w:val="0003677A"/>
    <w:rsid w:val="000367F2"/>
    <w:rsid w:val="000367FF"/>
    <w:rsid w:val="000368C3"/>
    <w:rsid w:val="000368E8"/>
    <w:rsid w:val="0003694D"/>
    <w:rsid w:val="00036A75"/>
    <w:rsid w:val="00036A88"/>
    <w:rsid w:val="00036AAF"/>
    <w:rsid w:val="00036B32"/>
    <w:rsid w:val="00036B58"/>
    <w:rsid w:val="00036B90"/>
    <w:rsid w:val="00036C23"/>
    <w:rsid w:val="00036C63"/>
    <w:rsid w:val="00036CD7"/>
    <w:rsid w:val="00036D3B"/>
    <w:rsid w:val="00036D6F"/>
    <w:rsid w:val="00036D77"/>
    <w:rsid w:val="00036D8E"/>
    <w:rsid w:val="00036D9E"/>
    <w:rsid w:val="00036DAD"/>
    <w:rsid w:val="00036DD4"/>
    <w:rsid w:val="00036DEC"/>
    <w:rsid w:val="00036E3A"/>
    <w:rsid w:val="00036E89"/>
    <w:rsid w:val="00036F22"/>
    <w:rsid w:val="00036F44"/>
    <w:rsid w:val="00036F53"/>
    <w:rsid w:val="00036FEE"/>
    <w:rsid w:val="00037032"/>
    <w:rsid w:val="0003703B"/>
    <w:rsid w:val="00037088"/>
    <w:rsid w:val="00037117"/>
    <w:rsid w:val="00037144"/>
    <w:rsid w:val="00037197"/>
    <w:rsid w:val="000371AB"/>
    <w:rsid w:val="000371EB"/>
    <w:rsid w:val="000372A7"/>
    <w:rsid w:val="000372C3"/>
    <w:rsid w:val="000372D3"/>
    <w:rsid w:val="000373CF"/>
    <w:rsid w:val="0003751A"/>
    <w:rsid w:val="0003752D"/>
    <w:rsid w:val="000375CF"/>
    <w:rsid w:val="000375EF"/>
    <w:rsid w:val="00037636"/>
    <w:rsid w:val="0003763A"/>
    <w:rsid w:val="00037647"/>
    <w:rsid w:val="0003767A"/>
    <w:rsid w:val="000376DC"/>
    <w:rsid w:val="000376E2"/>
    <w:rsid w:val="00037717"/>
    <w:rsid w:val="00037718"/>
    <w:rsid w:val="00037793"/>
    <w:rsid w:val="00037821"/>
    <w:rsid w:val="00037848"/>
    <w:rsid w:val="000378A7"/>
    <w:rsid w:val="000378AF"/>
    <w:rsid w:val="000378D8"/>
    <w:rsid w:val="000378DA"/>
    <w:rsid w:val="00037999"/>
    <w:rsid w:val="00037A08"/>
    <w:rsid w:val="00037A1F"/>
    <w:rsid w:val="00037ABB"/>
    <w:rsid w:val="00037AD7"/>
    <w:rsid w:val="00037B03"/>
    <w:rsid w:val="00037B56"/>
    <w:rsid w:val="00037CA3"/>
    <w:rsid w:val="00037CAD"/>
    <w:rsid w:val="00037CCD"/>
    <w:rsid w:val="00037DFE"/>
    <w:rsid w:val="00037E41"/>
    <w:rsid w:val="00037E4E"/>
    <w:rsid w:val="00037EDD"/>
    <w:rsid w:val="00037F08"/>
    <w:rsid w:val="00037F45"/>
    <w:rsid w:val="00037F6F"/>
    <w:rsid w:val="00037FD9"/>
    <w:rsid w:val="0004012F"/>
    <w:rsid w:val="00040155"/>
    <w:rsid w:val="00040184"/>
    <w:rsid w:val="000402D2"/>
    <w:rsid w:val="000403B3"/>
    <w:rsid w:val="000403CB"/>
    <w:rsid w:val="00040470"/>
    <w:rsid w:val="0004062E"/>
    <w:rsid w:val="00040678"/>
    <w:rsid w:val="0004072E"/>
    <w:rsid w:val="000408EE"/>
    <w:rsid w:val="00040911"/>
    <w:rsid w:val="0004091A"/>
    <w:rsid w:val="0004096F"/>
    <w:rsid w:val="00040A24"/>
    <w:rsid w:val="00040A53"/>
    <w:rsid w:val="00040B06"/>
    <w:rsid w:val="00040B7B"/>
    <w:rsid w:val="00040BB9"/>
    <w:rsid w:val="00040BD4"/>
    <w:rsid w:val="00040BF5"/>
    <w:rsid w:val="00040C0A"/>
    <w:rsid w:val="00040D5A"/>
    <w:rsid w:val="00040D93"/>
    <w:rsid w:val="00040DC5"/>
    <w:rsid w:val="00040E7D"/>
    <w:rsid w:val="00040F7E"/>
    <w:rsid w:val="00040F7F"/>
    <w:rsid w:val="0004110B"/>
    <w:rsid w:val="00041119"/>
    <w:rsid w:val="00041267"/>
    <w:rsid w:val="000412B2"/>
    <w:rsid w:val="000412E5"/>
    <w:rsid w:val="00041319"/>
    <w:rsid w:val="0004135B"/>
    <w:rsid w:val="00041390"/>
    <w:rsid w:val="0004140B"/>
    <w:rsid w:val="00041479"/>
    <w:rsid w:val="0004154F"/>
    <w:rsid w:val="000415AF"/>
    <w:rsid w:val="000415FD"/>
    <w:rsid w:val="000416CC"/>
    <w:rsid w:val="0004174C"/>
    <w:rsid w:val="00041762"/>
    <w:rsid w:val="00041807"/>
    <w:rsid w:val="00041819"/>
    <w:rsid w:val="00041843"/>
    <w:rsid w:val="00041870"/>
    <w:rsid w:val="000418A3"/>
    <w:rsid w:val="00041A0C"/>
    <w:rsid w:val="00041A6E"/>
    <w:rsid w:val="00041AD9"/>
    <w:rsid w:val="00041ADB"/>
    <w:rsid w:val="00041B54"/>
    <w:rsid w:val="00041C26"/>
    <w:rsid w:val="00041CFC"/>
    <w:rsid w:val="00041D25"/>
    <w:rsid w:val="00041D2D"/>
    <w:rsid w:val="00041D79"/>
    <w:rsid w:val="00041D8F"/>
    <w:rsid w:val="00041E06"/>
    <w:rsid w:val="00041E4D"/>
    <w:rsid w:val="00041EA6"/>
    <w:rsid w:val="00041F8E"/>
    <w:rsid w:val="00041FBE"/>
    <w:rsid w:val="00041FDD"/>
    <w:rsid w:val="00042012"/>
    <w:rsid w:val="00042058"/>
    <w:rsid w:val="00042090"/>
    <w:rsid w:val="00042099"/>
    <w:rsid w:val="000420D3"/>
    <w:rsid w:val="00042181"/>
    <w:rsid w:val="000421CD"/>
    <w:rsid w:val="0004220B"/>
    <w:rsid w:val="0004224C"/>
    <w:rsid w:val="0004224D"/>
    <w:rsid w:val="000423DE"/>
    <w:rsid w:val="0004246A"/>
    <w:rsid w:val="0004255D"/>
    <w:rsid w:val="000426A7"/>
    <w:rsid w:val="00042781"/>
    <w:rsid w:val="000427E7"/>
    <w:rsid w:val="000428B2"/>
    <w:rsid w:val="000428BA"/>
    <w:rsid w:val="000428BB"/>
    <w:rsid w:val="00042932"/>
    <w:rsid w:val="00042954"/>
    <w:rsid w:val="000429A1"/>
    <w:rsid w:val="000429C2"/>
    <w:rsid w:val="00042A10"/>
    <w:rsid w:val="00042A52"/>
    <w:rsid w:val="00042ABD"/>
    <w:rsid w:val="00042BC2"/>
    <w:rsid w:val="00042C03"/>
    <w:rsid w:val="00042C3A"/>
    <w:rsid w:val="00042CB8"/>
    <w:rsid w:val="00042D10"/>
    <w:rsid w:val="00042DD6"/>
    <w:rsid w:val="00042E6F"/>
    <w:rsid w:val="00042E70"/>
    <w:rsid w:val="00042E89"/>
    <w:rsid w:val="00042EB0"/>
    <w:rsid w:val="00042EC3"/>
    <w:rsid w:val="00043014"/>
    <w:rsid w:val="00043051"/>
    <w:rsid w:val="0004317E"/>
    <w:rsid w:val="00043243"/>
    <w:rsid w:val="00043283"/>
    <w:rsid w:val="00043297"/>
    <w:rsid w:val="000432BE"/>
    <w:rsid w:val="000432F5"/>
    <w:rsid w:val="0004334B"/>
    <w:rsid w:val="00043373"/>
    <w:rsid w:val="00043377"/>
    <w:rsid w:val="000433D0"/>
    <w:rsid w:val="000433F3"/>
    <w:rsid w:val="00043493"/>
    <w:rsid w:val="000434B5"/>
    <w:rsid w:val="0004355A"/>
    <w:rsid w:val="000435F1"/>
    <w:rsid w:val="00043868"/>
    <w:rsid w:val="00043892"/>
    <w:rsid w:val="000438B2"/>
    <w:rsid w:val="000438D8"/>
    <w:rsid w:val="000438FA"/>
    <w:rsid w:val="00043A09"/>
    <w:rsid w:val="00043AAA"/>
    <w:rsid w:val="00043BB6"/>
    <w:rsid w:val="00043BD1"/>
    <w:rsid w:val="00043C71"/>
    <w:rsid w:val="00043D1C"/>
    <w:rsid w:val="00043E54"/>
    <w:rsid w:val="00043ED9"/>
    <w:rsid w:val="00043FC4"/>
    <w:rsid w:val="0004401B"/>
    <w:rsid w:val="0004404E"/>
    <w:rsid w:val="0004417D"/>
    <w:rsid w:val="000441D3"/>
    <w:rsid w:val="000441D4"/>
    <w:rsid w:val="00044223"/>
    <w:rsid w:val="00044242"/>
    <w:rsid w:val="000442AA"/>
    <w:rsid w:val="0004430F"/>
    <w:rsid w:val="000443C4"/>
    <w:rsid w:val="00044406"/>
    <w:rsid w:val="00044486"/>
    <w:rsid w:val="00044517"/>
    <w:rsid w:val="00044602"/>
    <w:rsid w:val="0004460A"/>
    <w:rsid w:val="00044669"/>
    <w:rsid w:val="000446DD"/>
    <w:rsid w:val="000446DE"/>
    <w:rsid w:val="00044735"/>
    <w:rsid w:val="0004475C"/>
    <w:rsid w:val="000447E3"/>
    <w:rsid w:val="0004486D"/>
    <w:rsid w:val="000448E0"/>
    <w:rsid w:val="00044918"/>
    <w:rsid w:val="00044993"/>
    <w:rsid w:val="00044AD2"/>
    <w:rsid w:val="00044B0E"/>
    <w:rsid w:val="00044B51"/>
    <w:rsid w:val="00044B61"/>
    <w:rsid w:val="00044BA0"/>
    <w:rsid w:val="00044C12"/>
    <w:rsid w:val="00044D5A"/>
    <w:rsid w:val="00044DF0"/>
    <w:rsid w:val="00044F74"/>
    <w:rsid w:val="00044FCE"/>
    <w:rsid w:val="0004500B"/>
    <w:rsid w:val="0004512C"/>
    <w:rsid w:val="000452BD"/>
    <w:rsid w:val="000452C0"/>
    <w:rsid w:val="000452EB"/>
    <w:rsid w:val="00045324"/>
    <w:rsid w:val="000453F4"/>
    <w:rsid w:val="000454CC"/>
    <w:rsid w:val="000454D4"/>
    <w:rsid w:val="00045564"/>
    <w:rsid w:val="00045582"/>
    <w:rsid w:val="000455E6"/>
    <w:rsid w:val="000455F1"/>
    <w:rsid w:val="0004562E"/>
    <w:rsid w:val="0004565B"/>
    <w:rsid w:val="000456F9"/>
    <w:rsid w:val="00045797"/>
    <w:rsid w:val="00045837"/>
    <w:rsid w:val="00045979"/>
    <w:rsid w:val="000459D5"/>
    <w:rsid w:val="00045A71"/>
    <w:rsid w:val="00045B91"/>
    <w:rsid w:val="00045BE7"/>
    <w:rsid w:val="00045C09"/>
    <w:rsid w:val="00045C3D"/>
    <w:rsid w:val="00045C74"/>
    <w:rsid w:val="00045CCE"/>
    <w:rsid w:val="00045CE9"/>
    <w:rsid w:val="00045D2C"/>
    <w:rsid w:val="00045D51"/>
    <w:rsid w:val="00045D76"/>
    <w:rsid w:val="00045D7D"/>
    <w:rsid w:val="00045D81"/>
    <w:rsid w:val="00045EC9"/>
    <w:rsid w:val="00045FA9"/>
    <w:rsid w:val="0004600C"/>
    <w:rsid w:val="00046169"/>
    <w:rsid w:val="0004617B"/>
    <w:rsid w:val="000461DA"/>
    <w:rsid w:val="00046260"/>
    <w:rsid w:val="000462BD"/>
    <w:rsid w:val="00046308"/>
    <w:rsid w:val="000463F7"/>
    <w:rsid w:val="000464E0"/>
    <w:rsid w:val="00046504"/>
    <w:rsid w:val="00046560"/>
    <w:rsid w:val="000465EE"/>
    <w:rsid w:val="00046674"/>
    <w:rsid w:val="0004674F"/>
    <w:rsid w:val="00046786"/>
    <w:rsid w:val="0004678F"/>
    <w:rsid w:val="00046801"/>
    <w:rsid w:val="00046834"/>
    <w:rsid w:val="0004690C"/>
    <w:rsid w:val="00046951"/>
    <w:rsid w:val="0004698E"/>
    <w:rsid w:val="000469B1"/>
    <w:rsid w:val="000469CC"/>
    <w:rsid w:val="00046A21"/>
    <w:rsid w:val="00046B79"/>
    <w:rsid w:val="00046B9E"/>
    <w:rsid w:val="00046BAA"/>
    <w:rsid w:val="00046BBC"/>
    <w:rsid w:val="00046C40"/>
    <w:rsid w:val="00046C85"/>
    <w:rsid w:val="00046D1D"/>
    <w:rsid w:val="00046E14"/>
    <w:rsid w:val="00046E75"/>
    <w:rsid w:val="00046F04"/>
    <w:rsid w:val="00046F08"/>
    <w:rsid w:val="00046F3A"/>
    <w:rsid w:val="00047096"/>
    <w:rsid w:val="00047099"/>
    <w:rsid w:val="00047113"/>
    <w:rsid w:val="000471E7"/>
    <w:rsid w:val="0004723D"/>
    <w:rsid w:val="00047257"/>
    <w:rsid w:val="000472DB"/>
    <w:rsid w:val="00047304"/>
    <w:rsid w:val="0004735A"/>
    <w:rsid w:val="000474AD"/>
    <w:rsid w:val="0004767E"/>
    <w:rsid w:val="000477B4"/>
    <w:rsid w:val="000477EF"/>
    <w:rsid w:val="00047833"/>
    <w:rsid w:val="0004792C"/>
    <w:rsid w:val="00047955"/>
    <w:rsid w:val="00047A8C"/>
    <w:rsid w:val="00047AA6"/>
    <w:rsid w:val="00047ABE"/>
    <w:rsid w:val="00047B1E"/>
    <w:rsid w:val="00047BCB"/>
    <w:rsid w:val="00047C14"/>
    <w:rsid w:val="00047C15"/>
    <w:rsid w:val="00047CAA"/>
    <w:rsid w:val="00047D44"/>
    <w:rsid w:val="00047E10"/>
    <w:rsid w:val="00047E96"/>
    <w:rsid w:val="00047EBC"/>
    <w:rsid w:val="00047F81"/>
    <w:rsid w:val="00047FCA"/>
    <w:rsid w:val="00050000"/>
    <w:rsid w:val="00050011"/>
    <w:rsid w:val="00050087"/>
    <w:rsid w:val="000500DB"/>
    <w:rsid w:val="000500ED"/>
    <w:rsid w:val="00050186"/>
    <w:rsid w:val="0005023F"/>
    <w:rsid w:val="000503C8"/>
    <w:rsid w:val="00050403"/>
    <w:rsid w:val="0005045F"/>
    <w:rsid w:val="00050468"/>
    <w:rsid w:val="000504ED"/>
    <w:rsid w:val="000504F1"/>
    <w:rsid w:val="00050524"/>
    <w:rsid w:val="0005063B"/>
    <w:rsid w:val="000506DA"/>
    <w:rsid w:val="00050793"/>
    <w:rsid w:val="000507A9"/>
    <w:rsid w:val="000507B8"/>
    <w:rsid w:val="00050860"/>
    <w:rsid w:val="000508EA"/>
    <w:rsid w:val="000509AF"/>
    <w:rsid w:val="00050A2E"/>
    <w:rsid w:val="00050A83"/>
    <w:rsid w:val="00050AB2"/>
    <w:rsid w:val="00050ACD"/>
    <w:rsid w:val="00050B2A"/>
    <w:rsid w:val="00050BE6"/>
    <w:rsid w:val="00050D3D"/>
    <w:rsid w:val="00050D97"/>
    <w:rsid w:val="00050EA7"/>
    <w:rsid w:val="00050EAB"/>
    <w:rsid w:val="00050F25"/>
    <w:rsid w:val="00050FDD"/>
    <w:rsid w:val="0005102F"/>
    <w:rsid w:val="00051057"/>
    <w:rsid w:val="00051093"/>
    <w:rsid w:val="00051190"/>
    <w:rsid w:val="0005119B"/>
    <w:rsid w:val="0005119E"/>
    <w:rsid w:val="00051271"/>
    <w:rsid w:val="000514BD"/>
    <w:rsid w:val="00051544"/>
    <w:rsid w:val="0005158D"/>
    <w:rsid w:val="000515C2"/>
    <w:rsid w:val="0005161D"/>
    <w:rsid w:val="0005166A"/>
    <w:rsid w:val="000516BA"/>
    <w:rsid w:val="000516C6"/>
    <w:rsid w:val="000516C9"/>
    <w:rsid w:val="000517F7"/>
    <w:rsid w:val="000517F8"/>
    <w:rsid w:val="00051803"/>
    <w:rsid w:val="00051869"/>
    <w:rsid w:val="00051882"/>
    <w:rsid w:val="000518C7"/>
    <w:rsid w:val="000518C8"/>
    <w:rsid w:val="000519A4"/>
    <w:rsid w:val="000519C8"/>
    <w:rsid w:val="00051A7A"/>
    <w:rsid w:val="00051A83"/>
    <w:rsid w:val="00051A8F"/>
    <w:rsid w:val="00051BA6"/>
    <w:rsid w:val="00051C5D"/>
    <w:rsid w:val="00051C6D"/>
    <w:rsid w:val="00051C75"/>
    <w:rsid w:val="00051D5D"/>
    <w:rsid w:val="00051DA9"/>
    <w:rsid w:val="00051DFC"/>
    <w:rsid w:val="00051E1D"/>
    <w:rsid w:val="00051E6C"/>
    <w:rsid w:val="00051E98"/>
    <w:rsid w:val="00051FEA"/>
    <w:rsid w:val="00052088"/>
    <w:rsid w:val="0005209C"/>
    <w:rsid w:val="0005225E"/>
    <w:rsid w:val="000522B3"/>
    <w:rsid w:val="000522CB"/>
    <w:rsid w:val="0005239C"/>
    <w:rsid w:val="000523CC"/>
    <w:rsid w:val="0005243F"/>
    <w:rsid w:val="00052496"/>
    <w:rsid w:val="00052549"/>
    <w:rsid w:val="000525BC"/>
    <w:rsid w:val="0005260A"/>
    <w:rsid w:val="000526D3"/>
    <w:rsid w:val="000526ED"/>
    <w:rsid w:val="000527B9"/>
    <w:rsid w:val="0005282A"/>
    <w:rsid w:val="0005285A"/>
    <w:rsid w:val="000528A8"/>
    <w:rsid w:val="000528B8"/>
    <w:rsid w:val="000528BB"/>
    <w:rsid w:val="0005296D"/>
    <w:rsid w:val="0005298B"/>
    <w:rsid w:val="000529A1"/>
    <w:rsid w:val="00052A5B"/>
    <w:rsid w:val="00052A66"/>
    <w:rsid w:val="00052A7A"/>
    <w:rsid w:val="00052AB4"/>
    <w:rsid w:val="00052AC2"/>
    <w:rsid w:val="00052BAE"/>
    <w:rsid w:val="00052C60"/>
    <w:rsid w:val="00052CC2"/>
    <w:rsid w:val="00052E5B"/>
    <w:rsid w:val="00052F3C"/>
    <w:rsid w:val="00052F67"/>
    <w:rsid w:val="00052F97"/>
    <w:rsid w:val="00052FE8"/>
    <w:rsid w:val="0005300C"/>
    <w:rsid w:val="00053014"/>
    <w:rsid w:val="000530BA"/>
    <w:rsid w:val="0005312A"/>
    <w:rsid w:val="0005312C"/>
    <w:rsid w:val="0005318A"/>
    <w:rsid w:val="000531FF"/>
    <w:rsid w:val="00053248"/>
    <w:rsid w:val="000532EE"/>
    <w:rsid w:val="00053351"/>
    <w:rsid w:val="00053468"/>
    <w:rsid w:val="00053578"/>
    <w:rsid w:val="00053592"/>
    <w:rsid w:val="0005365D"/>
    <w:rsid w:val="00053698"/>
    <w:rsid w:val="000536CA"/>
    <w:rsid w:val="000536E2"/>
    <w:rsid w:val="00053737"/>
    <w:rsid w:val="0005378A"/>
    <w:rsid w:val="00053793"/>
    <w:rsid w:val="00053823"/>
    <w:rsid w:val="0005386D"/>
    <w:rsid w:val="000538EE"/>
    <w:rsid w:val="00053903"/>
    <w:rsid w:val="00053963"/>
    <w:rsid w:val="000539F5"/>
    <w:rsid w:val="00053A22"/>
    <w:rsid w:val="00053A68"/>
    <w:rsid w:val="00053A7A"/>
    <w:rsid w:val="00053AD6"/>
    <w:rsid w:val="00053B2D"/>
    <w:rsid w:val="00053B6B"/>
    <w:rsid w:val="00053C7B"/>
    <w:rsid w:val="00053C7E"/>
    <w:rsid w:val="00053D43"/>
    <w:rsid w:val="00053D64"/>
    <w:rsid w:val="00053DD6"/>
    <w:rsid w:val="00053DE5"/>
    <w:rsid w:val="00053E09"/>
    <w:rsid w:val="00053E14"/>
    <w:rsid w:val="00053EE9"/>
    <w:rsid w:val="00054029"/>
    <w:rsid w:val="00054036"/>
    <w:rsid w:val="000540BC"/>
    <w:rsid w:val="000541E5"/>
    <w:rsid w:val="0005423D"/>
    <w:rsid w:val="00054318"/>
    <w:rsid w:val="00054347"/>
    <w:rsid w:val="00054372"/>
    <w:rsid w:val="0005438B"/>
    <w:rsid w:val="000544C6"/>
    <w:rsid w:val="00054565"/>
    <w:rsid w:val="0005456F"/>
    <w:rsid w:val="000545F9"/>
    <w:rsid w:val="000546F0"/>
    <w:rsid w:val="000546F1"/>
    <w:rsid w:val="000547AE"/>
    <w:rsid w:val="000547E0"/>
    <w:rsid w:val="000547EA"/>
    <w:rsid w:val="00054802"/>
    <w:rsid w:val="0005482C"/>
    <w:rsid w:val="000548B5"/>
    <w:rsid w:val="00054989"/>
    <w:rsid w:val="0005499F"/>
    <w:rsid w:val="000549C7"/>
    <w:rsid w:val="000549DA"/>
    <w:rsid w:val="00054A1E"/>
    <w:rsid w:val="00054A32"/>
    <w:rsid w:val="00054A76"/>
    <w:rsid w:val="00054A91"/>
    <w:rsid w:val="00054A94"/>
    <w:rsid w:val="00054AF6"/>
    <w:rsid w:val="00054B33"/>
    <w:rsid w:val="00054C9B"/>
    <w:rsid w:val="00054CED"/>
    <w:rsid w:val="00054D15"/>
    <w:rsid w:val="00054DC7"/>
    <w:rsid w:val="00054E09"/>
    <w:rsid w:val="00054E46"/>
    <w:rsid w:val="00054EAB"/>
    <w:rsid w:val="00054ECF"/>
    <w:rsid w:val="00054F7C"/>
    <w:rsid w:val="00054FDF"/>
    <w:rsid w:val="00055058"/>
    <w:rsid w:val="0005506F"/>
    <w:rsid w:val="00055077"/>
    <w:rsid w:val="0005514E"/>
    <w:rsid w:val="0005515B"/>
    <w:rsid w:val="00055200"/>
    <w:rsid w:val="00055247"/>
    <w:rsid w:val="0005529B"/>
    <w:rsid w:val="00055393"/>
    <w:rsid w:val="000553B4"/>
    <w:rsid w:val="000553F9"/>
    <w:rsid w:val="00055531"/>
    <w:rsid w:val="00055587"/>
    <w:rsid w:val="00055628"/>
    <w:rsid w:val="000556CC"/>
    <w:rsid w:val="000556D1"/>
    <w:rsid w:val="0005572A"/>
    <w:rsid w:val="00055734"/>
    <w:rsid w:val="00055743"/>
    <w:rsid w:val="000558D8"/>
    <w:rsid w:val="000558E4"/>
    <w:rsid w:val="00055979"/>
    <w:rsid w:val="0005598D"/>
    <w:rsid w:val="000559A8"/>
    <w:rsid w:val="00055A09"/>
    <w:rsid w:val="00055A50"/>
    <w:rsid w:val="00055A51"/>
    <w:rsid w:val="00055A99"/>
    <w:rsid w:val="00055AE9"/>
    <w:rsid w:val="00055B5C"/>
    <w:rsid w:val="00055B69"/>
    <w:rsid w:val="00055D50"/>
    <w:rsid w:val="00055D6D"/>
    <w:rsid w:val="00055D7C"/>
    <w:rsid w:val="00055D7E"/>
    <w:rsid w:val="00055DAD"/>
    <w:rsid w:val="00055E35"/>
    <w:rsid w:val="00055E55"/>
    <w:rsid w:val="00055EC1"/>
    <w:rsid w:val="00055ECB"/>
    <w:rsid w:val="00055ECD"/>
    <w:rsid w:val="00055F22"/>
    <w:rsid w:val="00055F88"/>
    <w:rsid w:val="00055F91"/>
    <w:rsid w:val="00055FD8"/>
    <w:rsid w:val="00055FDA"/>
    <w:rsid w:val="00056022"/>
    <w:rsid w:val="000560C6"/>
    <w:rsid w:val="0005612F"/>
    <w:rsid w:val="000561ED"/>
    <w:rsid w:val="00056218"/>
    <w:rsid w:val="000562FE"/>
    <w:rsid w:val="000563C1"/>
    <w:rsid w:val="0005653D"/>
    <w:rsid w:val="0005655B"/>
    <w:rsid w:val="000565EA"/>
    <w:rsid w:val="00056747"/>
    <w:rsid w:val="00056754"/>
    <w:rsid w:val="0005678C"/>
    <w:rsid w:val="000567EA"/>
    <w:rsid w:val="0005684A"/>
    <w:rsid w:val="00056867"/>
    <w:rsid w:val="00056A8B"/>
    <w:rsid w:val="00056AD9"/>
    <w:rsid w:val="00056B2B"/>
    <w:rsid w:val="00056BC3"/>
    <w:rsid w:val="00056C74"/>
    <w:rsid w:val="00056CBA"/>
    <w:rsid w:val="00056D5C"/>
    <w:rsid w:val="00056E05"/>
    <w:rsid w:val="00056E35"/>
    <w:rsid w:val="00056F67"/>
    <w:rsid w:val="00056F88"/>
    <w:rsid w:val="00056FF6"/>
    <w:rsid w:val="00057098"/>
    <w:rsid w:val="000571BE"/>
    <w:rsid w:val="000572EF"/>
    <w:rsid w:val="000572F3"/>
    <w:rsid w:val="00057345"/>
    <w:rsid w:val="00057381"/>
    <w:rsid w:val="000573C7"/>
    <w:rsid w:val="000574C2"/>
    <w:rsid w:val="000574EC"/>
    <w:rsid w:val="00057554"/>
    <w:rsid w:val="00057579"/>
    <w:rsid w:val="000575B6"/>
    <w:rsid w:val="000575DA"/>
    <w:rsid w:val="0005767B"/>
    <w:rsid w:val="0005767C"/>
    <w:rsid w:val="000576E3"/>
    <w:rsid w:val="0005777D"/>
    <w:rsid w:val="00057846"/>
    <w:rsid w:val="0005786F"/>
    <w:rsid w:val="00057894"/>
    <w:rsid w:val="000579AE"/>
    <w:rsid w:val="000579B1"/>
    <w:rsid w:val="00057B20"/>
    <w:rsid w:val="00057B28"/>
    <w:rsid w:val="00057CA3"/>
    <w:rsid w:val="00057D05"/>
    <w:rsid w:val="00057D63"/>
    <w:rsid w:val="00057E01"/>
    <w:rsid w:val="00057E12"/>
    <w:rsid w:val="00057EE2"/>
    <w:rsid w:val="00057EE5"/>
    <w:rsid w:val="00060021"/>
    <w:rsid w:val="00060070"/>
    <w:rsid w:val="0006009D"/>
    <w:rsid w:val="000600CF"/>
    <w:rsid w:val="000601C5"/>
    <w:rsid w:val="000601DC"/>
    <w:rsid w:val="000603C7"/>
    <w:rsid w:val="00060484"/>
    <w:rsid w:val="0006050E"/>
    <w:rsid w:val="0006053A"/>
    <w:rsid w:val="00060555"/>
    <w:rsid w:val="00060556"/>
    <w:rsid w:val="00060597"/>
    <w:rsid w:val="0006062A"/>
    <w:rsid w:val="000606A8"/>
    <w:rsid w:val="000606AF"/>
    <w:rsid w:val="000606E9"/>
    <w:rsid w:val="0006076E"/>
    <w:rsid w:val="0006079F"/>
    <w:rsid w:val="000607D7"/>
    <w:rsid w:val="0006084D"/>
    <w:rsid w:val="000609B4"/>
    <w:rsid w:val="000609BF"/>
    <w:rsid w:val="000609EC"/>
    <w:rsid w:val="00060A9A"/>
    <w:rsid w:val="00060AA5"/>
    <w:rsid w:val="00060B42"/>
    <w:rsid w:val="00060BAE"/>
    <w:rsid w:val="00060BEF"/>
    <w:rsid w:val="00060C09"/>
    <w:rsid w:val="00060C4C"/>
    <w:rsid w:val="00060C95"/>
    <w:rsid w:val="00060CB9"/>
    <w:rsid w:val="00060CEA"/>
    <w:rsid w:val="00060D5E"/>
    <w:rsid w:val="00060DA4"/>
    <w:rsid w:val="00060E50"/>
    <w:rsid w:val="00060EA6"/>
    <w:rsid w:val="00060ED1"/>
    <w:rsid w:val="00060F18"/>
    <w:rsid w:val="00060F1D"/>
    <w:rsid w:val="00060F93"/>
    <w:rsid w:val="00060FC4"/>
    <w:rsid w:val="0006100B"/>
    <w:rsid w:val="0006101F"/>
    <w:rsid w:val="00061083"/>
    <w:rsid w:val="0006108C"/>
    <w:rsid w:val="00061129"/>
    <w:rsid w:val="00061136"/>
    <w:rsid w:val="0006113A"/>
    <w:rsid w:val="000611D4"/>
    <w:rsid w:val="0006123F"/>
    <w:rsid w:val="0006130F"/>
    <w:rsid w:val="00061330"/>
    <w:rsid w:val="00061367"/>
    <w:rsid w:val="000613C8"/>
    <w:rsid w:val="0006148F"/>
    <w:rsid w:val="00061511"/>
    <w:rsid w:val="000615AD"/>
    <w:rsid w:val="00061610"/>
    <w:rsid w:val="00061656"/>
    <w:rsid w:val="00061680"/>
    <w:rsid w:val="000616E3"/>
    <w:rsid w:val="0006172F"/>
    <w:rsid w:val="00061759"/>
    <w:rsid w:val="0006178A"/>
    <w:rsid w:val="000617B2"/>
    <w:rsid w:val="000617CE"/>
    <w:rsid w:val="000617DB"/>
    <w:rsid w:val="00061818"/>
    <w:rsid w:val="00061929"/>
    <w:rsid w:val="00061933"/>
    <w:rsid w:val="00061989"/>
    <w:rsid w:val="000619C2"/>
    <w:rsid w:val="00061B2E"/>
    <w:rsid w:val="00061B37"/>
    <w:rsid w:val="00061C0E"/>
    <w:rsid w:val="00061DBB"/>
    <w:rsid w:val="00061E22"/>
    <w:rsid w:val="00061EAF"/>
    <w:rsid w:val="00061ED8"/>
    <w:rsid w:val="00061FCA"/>
    <w:rsid w:val="00062028"/>
    <w:rsid w:val="0006203C"/>
    <w:rsid w:val="0006204A"/>
    <w:rsid w:val="0006205B"/>
    <w:rsid w:val="000620E4"/>
    <w:rsid w:val="00062123"/>
    <w:rsid w:val="000622C1"/>
    <w:rsid w:val="000622CF"/>
    <w:rsid w:val="000622F0"/>
    <w:rsid w:val="000622FC"/>
    <w:rsid w:val="00062331"/>
    <w:rsid w:val="00062371"/>
    <w:rsid w:val="00062380"/>
    <w:rsid w:val="000623E1"/>
    <w:rsid w:val="000623ED"/>
    <w:rsid w:val="0006240D"/>
    <w:rsid w:val="00062435"/>
    <w:rsid w:val="00062463"/>
    <w:rsid w:val="00062495"/>
    <w:rsid w:val="000624E7"/>
    <w:rsid w:val="000624F0"/>
    <w:rsid w:val="00062520"/>
    <w:rsid w:val="0006254F"/>
    <w:rsid w:val="00062550"/>
    <w:rsid w:val="00062588"/>
    <w:rsid w:val="000625B3"/>
    <w:rsid w:val="000625C7"/>
    <w:rsid w:val="000625ED"/>
    <w:rsid w:val="000625EE"/>
    <w:rsid w:val="000626AB"/>
    <w:rsid w:val="000626B5"/>
    <w:rsid w:val="000626EE"/>
    <w:rsid w:val="00062706"/>
    <w:rsid w:val="0006274A"/>
    <w:rsid w:val="000627A7"/>
    <w:rsid w:val="000627F5"/>
    <w:rsid w:val="00062894"/>
    <w:rsid w:val="000628B9"/>
    <w:rsid w:val="00062933"/>
    <w:rsid w:val="000629FE"/>
    <w:rsid w:val="00062A36"/>
    <w:rsid w:val="00062A5A"/>
    <w:rsid w:val="00062AAC"/>
    <w:rsid w:val="00062BB5"/>
    <w:rsid w:val="00062BED"/>
    <w:rsid w:val="00062C33"/>
    <w:rsid w:val="00062CD3"/>
    <w:rsid w:val="00062D35"/>
    <w:rsid w:val="00062D9A"/>
    <w:rsid w:val="00062DFF"/>
    <w:rsid w:val="00062E71"/>
    <w:rsid w:val="00062EB2"/>
    <w:rsid w:val="00062EC5"/>
    <w:rsid w:val="0006304C"/>
    <w:rsid w:val="00063085"/>
    <w:rsid w:val="0006308E"/>
    <w:rsid w:val="000630B1"/>
    <w:rsid w:val="000630DC"/>
    <w:rsid w:val="000631E9"/>
    <w:rsid w:val="00063275"/>
    <w:rsid w:val="000632F2"/>
    <w:rsid w:val="00063362"/>
    <w:rsid w:val="00063377"/>
    <w:rsid w:val="0006337A"/>
    <w:rsid w:val="00063395"/>
    <w:rsid w:val="000633D1"/>
    <w:rsid w:val="0006343D"/>
    <w:rsid w:val="000634A1"/>
    <w:rsid w:val="000634A8"/>
    <w:rsid w:val="000634B6"/>
    <w:rsid w:val="000635CC"/>
    <w:rsid w:val="00063634"/>
    <w:rsid w:val="0006374E"/>
    <w:rsid w:val="000637D9"/>
    <w:rsid w:val="0006380E"/>
    <w:rsid w:val="000638AE"/>
    <w:rsid w:val="000638FB"/>
    <w:rsid w:val="00063904"/>
    <w:rsid w:val="0006394A"/>
    <w:rsid w:val="00063A0D"/>
    <w:rsid w:val="00063A5E"/>
    <w:rsid w:val="00063AD3"/>
    <w:rsid w:val="00063B04"/>
    <w:rsid w:val="00063B2C"/>
    <w:rsid w:val="00063B72"/>
    <w:rsid w:val="00063BC6"/>
    <w:rsid w:val="00063C16"/>
    <w:rsid w:val="00063D80"/>
    <w:rsid w:val="00063DEF"/>
    <w:rsid w:val="00063EA7"/>
    <w:rsid w:val="00063F9D"/>
    <w:rsid w:val="00063FE5"/>
    <w:rsid w:val="0006402F"/>
    <w:rsid w:val="00064127"/>
    <w:rsid w:val="00064174"/>
    <w:rsid w:val="000641A3"/>
    <w:rsid w:val="00064284"/>
    <w:rsid w:val="00064355"/>
    <w:rsid w:val="00064446"/>
    <w:rsid w:val="000644AE"/>
    <w:rsid w:val="00064593"/>
    <w:rsid w:val="0006459C"/>
    <w:rsid w:val="000645EB"/>
    <w:rsid w:val="0006471C"/>
    <w:rsid w:val="0006478B"/>
    <w:rsid w:val="0006488F"/>
    <w:rsid w:val="00064927"/>
    <w:rsid w:val="00064998"/>
    <w:rsid w:val="00064A73"/>
    <w:rsid w:val="00064A9D"/>
    <w:rsid w:val="00064AB7"/>
    <w:rsid w:val="00064AC7"/>
    <w:rsid w:val="00064B34"/>
    <w:rsid w:val="00064B7C"/>
    <w:rsid w:val="00064BC2"/>
    <w:rsid w:val="00064BC4"/>
    <w:rsid w:val="00064C5F"/>
    <w:rsid w:val="00064DA8"/>
    <w:rsid w:val="00064EB2"/>
    <w:rsid w:val="00064EE2"/>
    <w:rsid w:val="00064F9D"/>
    <w:rsid w:val="00064FBD"/>
    <w:rsid w:val="00065021"/>
    <w:rsid w:val="00065115"/>
    <w:rsid w:val="00065142"/>
    <w:rsid w:val="000651A6"/>
    <w:rsid w:val="000651C9"/>
    <w:rsid w:val="00065203"/>
    <w:rsid w:val="0006521B"/>
    <w:rsid w:val="0006521D"/>
    <w:rsid w:val="000652A9"/>
    <w:rsid w:val="000652AD"/>
    <w:rsid w:val="000652D2"/>
    <w:rsid w:val="00065366"/>
    <w:rsid w:val="0006538B"/>
    <w:rsid w:val="000653A2"/>
    <w:rsid w:val="000653D3"/>
    <w:rsid w:val="0006547A"/>
    <w:rsid w:val="00065545"/>
    <w:rsid w:val="000655B5"/>
    <w:rsid w:val="00065619"/>
    <w:rsid w:val="00065627"/>
    <w:rsid w:val="00065642"/>
    <w:rsid w:val="00065650"/>
    <w:rsid w:val="000656CD"/>
    <w:rsid w:val="00065759"/>
    <w:rsid w:val="00065767"/>
    <w:rsid w:val="00065879"/>
    <w:rsid w:val="000658E4"/>
    <w:rsid w:val="000658E6"/>
    <w:rsid w:val="0006594F"/>
    <w:rsid w:val="000659AE"/>
    <w:rsid w:val="000659B2"/>
    <w:rsid w:val="000659C8"/>
    <w:rsid w:val="000659F9"/>
    <w:rsid w:val="00065A05"/>
    <w:rsid w:val="00065A14"/>
    <w:rsid w:val="00065A82"/>
    <w:rsid w:val="00065AC3"/>
    <w:rsid w:val="00065ACA"/>
    <w:rsid w:val="00065B08"/>
    <w:rsid w:val="00065B0A"/>
    <w:rsid w:val="00065B38"/>
    <w:rsid w:val="00065B61"/>
    <w:rsid w:val="00065C65"/>
    <w:rsid w:val="00065C78"/>
    <w:rsid w:val="00065D4F"/>
    <w:rsid w:val="00065D5D"/>
    <w:rsid w:val="00065D79"/>
    <w:rsid w:val="00065EA2"/>
    <w:rsid w:val="00065EE4"/>
    <w:rsid w:val="00066003"/>
    <w:rsid w:val="0006603B"/>
    <w:rsid w:val="00066047"/>
    <w:rsid w:val="00066089"/>
    <w:rsid w:val="0006609D"/>
    <w:rsid w:val="000660D4"/>
    <w:rsid w:val="00066156"/>
    <w:rsid w:val="000661AA"/>
    <w:rsid w:val="000661EE"/>
    <w:rsid w:val="00066296"/>
    <w:rsid w:val="000662E7"/>
    <w:rsid w:val="00066301"/>
    <w:rsid w:val="00066323"/>
    <w:rsid w:val="00066350"/>
    <w:rsid w:val="000663EE"/>
    <w:rsid w:val="000664E4"/>
    <w:rsid w:val="00066557"/>
    <w:rsid w:val="00066593"/>
    <w:rsid w:val="000665EB"/>
    <w:rsid w:val="000665FA"/>
    <w:rsid w:val="0006661E"/>
    <w:rsid w:val="00066634"/>
    <w:rsid w:val="0006668C"/>
    <w:rsid w:val="0006670F"/>
    <w:rsid w:val="00066752"/>
    <w:rsid w:val="000667C7"/>
    <w:rsid w:val="00066815"/>
    <w:rsid w:val="00066840"/>
    <w:rsid w:val="00066854"/>
    <w:rsid w:val="0006687C"/>
    <w:rsid w:val="0006688A"/>
    <w:rsid w:val="0006691A"/>
    <w:rsid w:val="000669B5"/>
    <w:rsid w:val="000669F6"/>
    <w:rsid w:val="00066AAB"/>
    <w:rsid w:val="00066B27"/>
    <w:rsid w:val="00066B45"/>
    <w:rsid w:val="00066B88"/>
    <w:rsid w:val="00066B91"/>
    <w:rsid w:val="00066C9D"/>
    <w:rsid w:val="00066CAA"/>
    <w:rsid w:val="00066CC6"/>
    <w:rsid w:val="00066DCF"/>
    <w:rsid w:val="00066E67"/>
    <w:rsid w:val="00066F4D"/>
    <w:rsid w:val="00066F5A"/>
    <w:rsid w:val="00066F6D"/>
    <w:rsid w:val="00066FE8"/>
    <w:rsid w:val="0006700C"/>
    <w:rsid w:val="0006703F"/>
    <w:rsid w:val="00067127"/>
    <w:rsid w:val="000671CC"/>
    <w:rsid w:val="000671F5"/>
    <w:rsid w:val="000672EC"/>
    <w:rsid w:val="000674D3"/>
    <w:rsid w:val="00067551"/>
    <w:rsid w:val="00067685"/>
    <w:rsid w:val="000676F7"/>
    <w:rsid w:val="00067712"/>
    <w:rsid w:val="0006773A"/>
    <w:rsid w:val="0006785C"/>
    <w:rsid w:val="000678DA"/>
    <w:rsid w:val="000678E3"/>
    <w:rsid w:val="000679E9"/>
    <w:rsid w:val="00067AB7"/>
    <w:rsid w:val="00067AFF"/>
    <w:rsid w:val="00067C24"/>
    <w:rsid w:val="00067C32"/>
    <w:rsid w:val="00067C94"/>
    <w:rsid w:val="00067C96"/>
    <w:rsid w:val="00067CB9"/>
    <w:rsid w:val="00067CCC"/>
    <w:rsid w:val="00067E36"/>
    <w:rsid w:val="00067E42"/>
    <w:rsid w:val="00067EC1"/>
    <w:rsid w:val="00067F08"/>
    <w:rsid w:val="00070006"/>
    <w:rsid w:val="00070087"/>
    <w:rsid w:val="000700E2"/>
    <w:rsid w:val="00070116"/>
    <w:rsid w:val="00070171"/>
    <w:rsid w:val="000701CF"/>
    <w:rsid w:val="0007024C"/>
    <w:rsid w:val="00070296"/>
    <w:rsid w:val="000702EB"/>
    <w:rsid w:val="000703E0"/>
    <w:rsid w:val="00070435"/>
    <w:rsid w:val="00070496"/>
    <w:rsid w:val="0007054C"/>
    <w:rsid w:val="0007055A"/>
    <w:rsid w:val="000705A9"/>
    <w:rsid w:val="000705C2"/>
    <w:rsid w:val="00070600"/>
    <w:rsid w:val="00070602"/>
    <w:rsid w:val="00070622"/>
    <w:rsid w:val="000706BA"/>
    <w:rsid w:val="00070729"/>
    <w:rsid w:val="00070731"/>
    <w:rsid w:val="0007079E"/>
    <w:rsid w:val="000707B7"/>
    <w:rsid w:val="000707EF"/>
    <w:rsid w:val="000708B6"/>
    <w:rsid w:val="000709C2"/>
    <w:rsid w:val="00070A94"/>
    <w:rsid w:val="00070AA1"/>
    <w:rsid w:val="00070B93"/>
    <w:rsid w:val="00070BFE"/>
    <w:rsid w:val="00070C36"/>
    <w:rsid w:val="00070D92"/>
    <w:rsid w:val="00070D9F"/>
    <w:rsid w:val="00070DBC"/>
    <w:rsid w:val="00071060"/>
    <w:rsid w:val="000710DC"/>
    <w:rsid w:val="000710F7"/>
    <w:rsid w:val="000711B7"/>
    <w:rsid w:val="00071295"/>
    <w:rsid w:val="00071384"/>
    <w:rsid w:val="00071524"/>
    <w:rsid w:val="000715A0"/>
    <w:rsid w:val="0007169E"/>
    <w:rsid w:val="00071737"/>
    <w:rsid w:val="00071760"/>
    <w:rsid w:val="000717B6"/>
    <w:rsid w:val="0007183F"/>
    <w:rsid w:val="00071891"/>
    <w:rsid w:val="000719B9"/>
    <w:rsid w:val="00071A54"/>
    <w:rsid w:val="00071B82"/>
    <w:rsid w:val="00071B8E"/>
    <w:rsid w:val="00071C6F"/>
    <w:rsid w:val="00071CBC"/>
    <w:rsid w:val="00071D6E"/>
    <w:rsid w:val="00071D8C"/>
    <w:rsid w:val="00071EB0"/>
    <w:rsid w:val="00071EB6"/>
    <w:rsid w:val="00071EFF"/>
    <w:rsid w:val="00071F5A"/>
    <w:rsid w:val="00071F8C"/>
    <w:rsid w:val="00071FDB"/>
    <w:rsid w:val="00071FF3"/>
    <w:rsid w:val="0007204E"/>
    <w:rsid w:val="00072059"/>
    <w:rsid w:val="00072078"/>
    <w:rsid w:val="00072091"/>
    <w:rsid w:val="00072104"/>
    <w:rsid w:val="00072106"/>
    <w:rsid w:val="000721CF"/>
    <w:rsid w:val="000721EC"/>
    <w:rsid w:val="00072210"/>
    <w:rsid w:val="000722D0"/>
    <w:rsid w:val="00072303"/>
    <w:rsid w:val="0007235D"/>
    <w:rsid w:val="0007236F"/>
    <w:rsid w:val="0007239C"/>
    <w:rsid w:val="0007244D"/>
    <w:rsid w:val="00072453"/>
    <w:rsid w:val="0007250A"/>
    <w:rsid w:val="0007257B"/>
    <w:rsid w:val="00072740"/>
    <w:rsid w:val="00072767"/>
    <w:rsid w:val="000727C5"/>
    <w:rsid w:val="000727E3"/>
    <w:rsid w:val="0007287B"/>
    <w:rsid w:val="0007288E"/>
    <w:rsid w:val="000728A0"/>
    <w:rsid w:val="000728C1"/>
    <w:rsid w:val="000728FE"/>
    <w:rsid w:val="00072900"/>
    <w:rsid w:val="0007296E"/>
    <w:rsid w:val="00072A21"/>
    <w:rsid w:val="00072A2B"/>
    <w:rsid w:val="00072A89"/>
    <w:rsid w:val="00072ADA"/>
    <w:rsid w:val="00072BCB"/>
    <w:rsid w:val="00072BF6"/>
    <w:rsid w:val="00072C08"/>
    <w:rsid w:val="00072C6A"/>
    <w:rsid w:val="00072CAF"/>
    <w:rsid w:val="00072D3B"/>
    <w:rsid w:val="00072D43"/>
    <w:rsid w:val="00072D85"/>
    <w:rsid w:val="00072DC4"/>
    <w:rsid w:val="00072DCE"/>
    <w:rsid w:val="00072DDF"/>
    <w:rsid w:val="00072DE3"/>
    <w:rsid w:val="00072E0F"/>
    <w:rsid w:val="00072F0E"/>
    <w:rsid w:val="00072FA1"/>
    <w:rsid w:val="00072FD8"/>
    <w:rsid w:val="000730E1"/>
    <w:rsid w:val="0007314A"/>
    <w:rsid w:val="00073172"/>
    <w:rsid w:val="0007323F"/>
    <w:rsid w:val="00073293"/>
    <w:rsid w:val="000732B3"/>
    <w:rsid w:val="000732DE"/>
    <w:rsid w:val="000732EA"/>
    <w:rsid w:val="00073374"/>
    <w:rsid w:val="000733C1"/>
    <w:rsid w:val="000736C9"/>
    <w:rsid w:val="000737EA"/>
    <w:rsid w:val="0007382A"/>
    <w:rsid w:val="000738EC"/>
    <w:rsid w:val="000739B6"/>
    <w:rsid w:val="00073A13"/>
    <w:rsid w:val="00073A25"/>
    <w:rsid w:val="00073A52"/>
    <w:rsid w:val="00073A7E"/>
    <w:rsid w:val="00073AA8"/>
    <w:rsid w:val="00073AB0"/>
    <w:rsid w:val="00073B35"/>
    <w:rsid w:val="00073BB7"/>
    <w:rsid w:val="00073C51"/>
    <w:rsid w:val="00073C9D"/>
    <w:rsid w:val="00073E3E"/>
    <w:rsid w:val="00073E5C"/>
    <w:rsid w:val="00073EAB"/>
    <w:rsid w:val="00073ED2"/>
    <w:rsid w:val="00073F2A"/>
    <w:rsid w:val="00073F2D"/>
    <w:rsid w:val="00073F9E"/>
    <w:rsid w:val="00073FB6"/>
    <w:rsid w:val="000740BE"/>
    <w:rsid w:val="000740F7"/>
    <w:rsid w:val="0007411A"/>
    <w:rsid w:val="00074152"/>
    <w:rsid w:val="0007438F"/>
    <w:rsid w:val="000743B7"/>
    <w:rsid w:val="00074457"/>
    <w:rsid w:val="000744CF"/>
    <w:rsid w:val="0007461C"/>
    <w:rsid w:val="000746EF"/>
    <w:rsid w:val="00074700"/>
    <w:rsid w:val="0007478F"/>
    <w:rsid w:val="00074792"/>
    <w:rsid w:val="000747F1"/>
    <w:rsid w:val="00074895"/>
    <w:rsid w:val="0007493C"/>
    <w:rsid w:val="00074984"/>
    <w:rsid w:val="000749E3"/>
    <w:rsid w:val="00074ABB"/>
    <w:rsid w:val="00074B57"/>
    <w:rsid w:val="00074B79"/>
    <w:rsid w:val="00074B98"/>
    <w:rsid w:val="00074BE1"/>
    <w:rsid w:val="00074BEC"/>
    <w:rsid w:val="00074C07"/>
    <w:rsid w:val="00074CAC"/>
    <w:rsid w:val="00074CBA"/>
    <w:rsid w:val="00074D6F"/>
    <w:rsid w:val="00074D99"/>
    <w:rsid w:val="00074DC3"/>
    <w:rsid w:val="00074DED"/>
    <w:rsid w:val="00074E7D"/>
    <w:rsid w:val="00074ED8"/>
    <w:rsid w:val="00074F36"/>
    <w:rsid w:val="00074F3D"/>
    <w:rsid w:val="00074FD9"/>
    <w:rsid w:val="0007503C"/>
    <w:rsid w:val="00075144"/>
    <w:rsid w:val="000751A7"/>
    <w:rsid w:val="00075240"/>
    <w:rsid w:val="000752E3"/>
    <w:rsid w:val="00075329"/>
    <w:rsid w:val="0007532C"/>
    <w:rsid w:val="000753A0"/>
    <w:rsid w:val="000753EF"/>
    <w:rsid w:val="000754CC"/>
    <w:rsid w:val="00075523"/>
    <w:rsid w:val="00075539"/>
    <w:rsid w:val="00075590"/>
    <w:rsid w:val="00075604"/>
    <w:rsid w:val="00075722"/>
    <w:rsid w:val="000757C4"/>
    <w:rsid w:val="00075838"/>
    <w:rsid w:val="0007585E"/>
    <w:rsid w:val="00075988"/>
    <w:rsid w:val="00075A13"/>
    <w:rsid w:val="00075A3E"/>
    <w:rsid w:val="00075A60"/>
    <w:rsid w:val="00075B24"/>
    <w:rsid w:val="00075B69"/>
    <w:rsid w:val="00075BA6"/>
    <w:rsid w:val="00075CD4"/>
    <w:rsid w:val="00075CDE"/>
    <w:rsid w:val="00075D06"/>
    <w:rsid w:val="00075D15"/>
    <w:rsid w:val="00075D89"/>
    <w:rsid w:val="00075DE3"/>
    <w:rsid w:val="00075EB8"/>
    <w:rsid w:val="00075F61"/>
    <w:rsid w:val="00076015"/>
    <w:rsid w:val="000761A3"/>
    <w:rsid w:val="0007620B"/>
    <w:rsid w:val="00076278"/>
    <w:rsid w:val="00076313"/>
    <w:rsid w:val="00076326"/>
    <w:rsid w:val="000763A1"/>
    <w:rsid w:val="0007647A"/>
    <w:rsid w:val="0007649A"/>
    <w:rsid w:val="000765A7"/>
    <w:rsid w:val="000765B3"/>
    <w:rsid w:val="00076647"/>
    <w:rsid w:val="00076823"/>
    <w:rsid w:val="00076856"/>
    <w:rsid w:val="000769C9"/>
    <w:rsid w:val="00076A57"/>
    <w:rsid w:val="00076A78"/>
    <w:rsid w:val="00076AA6"/>
    <w:rsid w:val="00076B33"/>
    <w:rsid w:val="00076B95"/>
    <w:rsid w:val="00076C07"/>
    <w:rsid w:val="00076F25"/>
    <w:rsid w:val="00076F72"/>
    <w:rsid w:val="00076F7B"/>
    <w:rsid w:val="00076F7D"/>
    <w:rsid w:val="0007703C"/>
    <w:rsid w:val="00077047"/>
    <w:rsid w:val="000770B1"/>
    <w:rsid w:val="0007710B"/>
    <w:rsid w:val="0007715A"/>
    <w:rsid w:val="0007727A"/>
    <w:rsid w:val="00077378"/>
    <w:rsid w:val="00077384"/>
    <w:rsid w:val="0007739A"/>
    <w:rsid w:val="000773F2"/>
    <w:rsid w:val="000774F7"/>
    <w:rsid w:val="000775A9"/>
    <w:rsid w:val="000775AB"/>
    <w:rsid w:val="000775F8"/>
    <w:rsid w:val="0007767D"/>
    <w:rsid w:val="00077688"/>
    <w:rsid w:val="0007769B"/>
    <w:rsid w:val="00077713"/>
    <w:rsid w:val="0007773F"/>
    <w:rsid w:val="000777BD"/>
    <w:rsid w:val="00077816"/>
    <w:rsid w:val="0007790F"/>
    <w:rsid w:val="00077969"/>
    <w:rsid w:val="00077A26"/>
    <w:rsid w:val="00077A71"/>
    <w:rsid w:val="00077ACA"/>
    <w:rsid w:val="00077B37"/>
    <w:rsid w:val="00077B40"/>
    <w:rsid w:val="00077B5A"/>
    <w:rsid w:val="00077B7D"/>
    <w:rsid w:val="00077BA4"/>
    <w:rsid w:val="00077C08"/>
    <w:rsid w:val="00077CC0"/>
    <w:rsid w:val="00077CCB"/>
    <w:rsid w:val="00077CE9"/>
    <w:rsid w:val="00077D16"/>
    <w:rsid w:val="00077D2E"/>
    <w:rsid w:val="00077D84"/>
    <w:rsid w:val="00077E8F"/>
    <w:rsid w:val="00077E97"/>
    <w:rsid w:val="00077EA9"/>
    <w:rsid w:val="00077F44"/>
    <w:rsid w:val="00077F9E"/>
    <w:rsid w:val="00080003"/>
    <w:rsid w:val="0008000C"/>
    <w:rsid w:val="00080011"/>
    <w:rsid w:val="0008017D"/>
    <w:rsid w:val="00080224"/>
    <w:rsid w:val="00080259"/>
    <w:rsid w:val="000803A0"/>
    <w:rsid w:val="00080410"/>
    <w:rsid w:val="0008045B"/>
    <w:rsid w:val="0008047D"/>
    <w:rsid w:val="000804C2"/>
    <w:rsid w:val="00080583"/>
    <w:rsid w:val="00080641"/>
    <w:rsid w:val="0008064E"/>
    <w:rsid w:val="000806E1"/>
    <w:rsid w:val="000806E5"/>
    <w:rsid w:val="000807EF"/>
    <w:rsid w:val="00080833"/>
    <w:rsid w:val="0008085B"/>
    <w:rsid w:val="000808EC"/>
    <w:rsid w:val="00080907"/>
    <w:rsid w:val="0008090B"/>
    <w:rsid w:val="00080960"/>
    <w:rsid w:val="0008099E"/>
    <w:rsid w:val="000809C1"/>
    <w:rsid w:val="000809C3"/>
    <w:rsid w:val="00080B39"/>
    <w:rsid w:val="00080C69"/>
    <w:rsid w:val="00080CB3"/>
    <w:rsid w:val="00080CC1"/>
    <w:rsid w:val="00080CE9"/>
    <w:rsid w:val="00080CED"/>
    <w:rsid w:val="00080DE4"/>
    <w:rsid w:val="00080E07"/>
    <w:rsid w:val="00080E3B"/>
    <w:rsid w:val="00080E60"/>
    <w:rsid w:val="00080ED1"/>
    <w:rsid w:val="00080F02"/>
    <w:rsid w:val="00080F53"/>
    <w:rsid w:val="00080FB3"/>
    <w:rsid w:val="0008107A"/>
    <w:rsid w:val="000810A3"/>
    <w:rsid w:val="00081205"/>
    <w:rsid w:val="00081222"/>
    <w:rsid w:val="000812BB"/>
    <w:rsid w:val="00081332"/>
    <w:rsid w:val="00081345"/>
    <w:rsid w:val="000814E5"/>
    <w:rsid w:val="00081649"/>
    <w:rsid w:val="0008166D"/>
    <w:rsid w:val="0008166F"/>
    <w:rsid w:val="00081698"/>
    <w:rsid w:val="000816C6"/>
    <w:rsid w:val="000816F4"/>
    <w:rsid w:val="00081724"/>
    <w:rsid w:val="00081795"/>
    <w:rsid w:val="00081891"/>
    <w:rsid w:val="000818A4"/>
    <w:rsid w:val="000818B5"/>
    <w:rsid w:val="00081902"/>
    <w:rsid w:val="00081933"/>
    <w:rsid w:val="00081965"/>
    <w:rsid w:val="000819B5"/>
    <w:rsid w:val="000819B7"/>
    <w:rsid w:val="00081A88"/>
    <w:rsid w:val="00081B0E"/>
    <w:rsid w:val="00081BBC"/>
    <w:rsid w:val="00081BCB"/>
    <w:rsid w:val="00081CAA"/>
    <w:rsid w:val="00081CC1"/>
    <w:rsid w:val="00081D1A"/>
    <w:rsid w:val="00081E39"/>
    <w:rsid w:val="00081E71"/>
    <w:rsid w:val="00081EBC"/>
    <w:rsid w:val="00081EF4"/>
    <w:rsid w:val="00081F63"/>
    <w:rsid w:val="00081F7E"/>
    <w:rsid w:val="0008200F"/>
    <w:rsid w:val="000820FD"/>
    <w:rsid w:val="0008213A"/>
    <w:rsid w:val="00082190"/>
    <w:rsid w:val="00082195"/>
    <w:rsid w:val="00082235"/>
    <w:rsid w:val="000822C8"/>
    <w:rsid w:val="000822F0"/>
    <w:rsid w:val="000822F9"/>
    <w:rsid w:val="00082354"/>
    <w:rsid w:val="00082369"/>
    <w:rsid w:val="000823AA"/>
    <w:rsid w:val="00082429"/>
    <w:rsid w:val="000824BB"/>
    <w:rsid w:val="000825BB"/>
    <w:rsid w:val="000825D4"/>
    <w:rsid w:val="00082602"/>
    <w:rsid w:val="00082690"/>
    <w:rsid w:val="00082699"/>
    <w:rsid w:val="00082765"/>
    <w:rsid w:val="000827A7"/>
    <w:rsid w:val="000827CE"/>
    <w:rsid w:val="000827FC"/>
    <w:rsid w:val="0008284A"/>
    <w:rsid w:val="0008295F"/>
    <w:rsid w:val="000829E5"/>
    <w:rsid w:val="00082A48"/>
    <w:rsid w:val="00082A80"/>
    <w:rsid w:val="00082AA8"/>
    <w:rsid w:val="00082B9E"/>
    <w:rsid w:val="00082BCA"/>
    <w:rsid w:val="00082BD2"/>
    <w:rsid w:val="00082C1C"/>
    <w:rsid w:val="00082C1E"/>
    <w:rsid w:val="00082CB4"/>
    <w:rsid w:val="00082D2A"/>
    <w:rsid w:val="00082D94"/>
    <w:rsid w:val="00082DEC"/>
    <w:rsid w:val="00082DF8"/>
    <w:rsid w:val="00082E37"/>
    <w:rsid w:val="00082E6C"/>
    <w:rsid w:val="00082E89"/>
    <w:rsid w:val="00082ECE"/>
    <w:rsid w:val="00082F58"/>
    <w:rsid w:val="00082FA5"/>
    <w:rsid w:val="00082FEE"/>
    <w:rsid w:val="000831D2"/>
    <w:rsid w:val="0008325C"/>
    <w:rsid w:val="000832F7"/>
    <w:rsid w:val="00083336"/>
    <w:rsid w:val="000833FD"/>
    <w:rsid w:val="00083484"/>
    <w:rsid w:val="00083499"/>
    <w:rsid w:val="000834EC"/>
    <w:rsid w:val="000835E9"/>
    <w:rsid w:val="000835EB"/>
    <w:rsid w:val="0008377C"/>
    <w:rsid w:val="00083825"/>
    <w:rsid w:val="00083854"/>
    <w:rsid w:val="0008385D"/>
    <w:rsid w:val="0008390F"/>
    <w:rsid w:val="00083A3E"/>
    <w:rsid w:val="00083A7E"/>
    <w:rsid w:val="00083AAE"/>
    <w:rsid w:val="00083ADD"/>
    <w:rsid w:val="00083B4B"/>
    <w:rsid w:val="00083BDE"/>
    <w:rsid w:val="00083C05"/>
    <w:rsid w:val="00083C5A"/>
    <w:rsid w:val="00083CCE"/>
    <w:rsid w:val="00083CE9"/>
    <w:rsid w:val="00083DA6"/>
    <w:rsid w:val="00083E02"/>
    <w:rsid w:val="00083E0F"/>
    <w:rsid w:val="00083E9B"/>
    <w:rsid w:val="00083EF1"/>
    <w:rsid w:val="00083FB0"/>
    <w:rsid w:val="00083FEF"/>
    <w:rsid w:val="000840AF"/>
    <w:rsid w:val="0008413F"/>
    <w:rsid w:val="0008418D"/>
    <w:rsid w:val="000841E8"/>
    <w:rsid w:val="0008420F"/>
    <w:rsid w:val="0008425E"/>
    <w:rsid w:val="000842D7"/>
    <w:rsid w:val="000843B0"/>
    <w:rsid w:val="00084510"/>
    <w:rsid w:val="000845A5"/>
    <w:rsid w:val="00084603"/>
    <w:rsid w:val="0008463E"/>
    <w:rsid w:val="00084738"/>
    <w:rsid w:val="0008480B"/>
    <w:rsid w:val="00084895"/>
    <w:rsid w:val="000848C6"/>
    <w:rsid w:val="00084A98"/>
    <w:rsid w:val="00084AEF"/>
    <w:rsid w:val="00084B19"/>
    <w:rsid w:val="00084B60"/>
    <w:rsid w:val="00084B8A"/>
    <w:rsid w:val="00084C5B"/>
    <w:rsid w:val="00084E0B"/>
    <w:rsid w:val="00084E2A"/>
    <w:rsid w:val="00084E84"/>
    <w:rsid w:val="00084F82"/>
    <w:rsid w:val="00084FA6"/>
    <w:rsid w:val="00084FB6"/>
    <w:rsid w:val="00085082"/>
    <w:rsid w:val="0008509D"/>
    <w:rsid w:val="0008511B"/>
    <w:rsid w:val="00085203"/>
    <w:rsid w:val="000853AB"/>
    <w:rsid w:val="00085468"/>
    <w:rsid w:val="0008551F"/>
    <w:rsid w:val="00085552"/>
    <w:rsid w:val="0008555A"/>
    <w:rsid w:val="00085584"/>
    <w:rsid w:val="0008558F"/>
    <w:rsid w:val="0008563F"/>
    <w:rsid w:val="0008565B"/>
    <w:rsid w:val="0008580F"/>
    <w:rsid w:val="0008586F"/>
    <w:rsid w:val="00085890"/>
    <w:rsid w:val="000859B1"/>
    <w:rsid w:val="00085AA1"/>
    <w:rsid w:val="00085BBB"/>
    <w:rsid w:val="00085D82"/>
    <w:rsid w:val="00085DCF"/>
    <w:rsid w:val="00085E4F"/>
    <w:rsid w:val="00085E6E"/>
    <w:rsid w:val="00085F06"/>
    <w:rsid w:val="00085F27"/>
    <w:rsid w:val="00085F30"/>
    <w:rsid w:val="00085F38"/>
    <w:rsid w:val="00085F50"/>
    <w:rsid w:val="00085F82"/>
    <w:rsid w:val="00086004"/>
    <w:rsid w:val="00086013"/>
    <w:rsid w:val="0008611E"/>
    <w:rsid w:val="00086176"/>
    <w:rsid w:val="000861CE"/>
    <w:rsid w:val="00086232"/>
    <w:rsid w:val="00086291"/>
    <w:rsid w:val="000862B8"/>
    <w:rsid w:val="000862C1"/>
    <w:rsid w:val="000862F8"/>
    <w:rsid w:val="0008630B"/>
    <w:rsid w:val="00086477"/>
    <w:rsid w:val="000864A6"/>
    <w:rsid w:val="000864B2"/>
    <w:rsid w:val="000864BE"/>
    <w:rsid w:val="0008654B"/>
    <w:rsid w:val="0008654C"/>
    <w:rsid w:val="00086644"/>
    <w:rsid w:val="000866C0"/>
    <w:rsid w:val="00086704"/>
    <w:rsid w:val="00086752"/>
    <w:rsid w:val="00086804"/>
    <w:rsid w:val="00086888"/>
    <w:rsid w:val="000868A0"/>
    <w:rsid w:val="0008693A"/>
    <w:rsid w:val="00086998"/>
    <w:rsid w:val="000869C8"/>
    <w:rsid w:val="00086A00"/>
    <w:rsid w:val="00086A2E"/>
    <w:rsid w:val="00086A70"/>
    <w:rsid w:val="00086AE6"/>
    <w:rsid w:val="00086AED"/>
    <w:rsid w:val="00086BEA"/>
    <w:rsid w:val="00086C76"/>
    <w:rsid w:val="00086CEC"/>
    <w:rsid w:val="00086D02"/>
    <w:rsid w:val="00086D41"/>
    <w:rsid w:val="00086D9F"/>
    <w:rsid w:val="00086DB1"/>
    <w:rsid w:val="00086E03"/>
    <w:rsid w:val="00086E8F"/>
    <w:rsid w:val="00086EB2"/>
    <w:rsid w:val="00086F1C"/>
    <w:rsid w:val="00086F93"/>
    <w:rsid w:val="0008709F"/>
    <w:rsid w:val="0008712B"/>
    <w:rsid w:val="00087152"/>
    <w:rsid w:val="0008719B"/>
    <w:rsid w:val="00087255"/>
    <w:rsid w:val="000872FE"/>
    <w:rsid w:val="00087370"/>
    <w:rsid w:val="000873FA"/>
    <w:rsid w:val="0008740E"/>
    <w:rsid w:val="000874BF"/>
    <w:rsid w:val="00087507"/>
    <w:rsid w:val="00087548"/>
    <w:rsid w:val="0008754C"/>
    <w:rsid w:val="000876FE"/>
    <w:rsid w:val="0008775F"/>
    <w:rsid w:val="00087774"/>
    <w:rsid w:val="000877E3"/>
    <w:rsid w:val="0008785A"/>
    <w:rsid w:val="00087878"/>
    <w:rsid w:val="000878A0"/>
    <w:rsid w:val="000878C2"/>
    <w:rsid w:val="000878CF"/>
    <w:rsid w:val="00087918"/>
    <w:rsid w:val="000879ED"/>
    <w:rsid w:val="000879F7"/>
    <w:rsid w:val="00087A09"/>
    <w:rsid w:val="00087A0E"/>
    <w:rsid w:val="00087A51"/>
    <w:rsid w:val="00087A5F"/>
    <w:rsid w:val="00087ACF"/>
    <w:rsid w:val="00087B40"/>
    <w:rsid w:val="00087C2D"/>
    <w:rsid w:val="00087D45"/>
    <w:rsid w:val="00087D6B"/>
    <w:rsid w:val="00087E23"/>
    <w:rsid w:val="00087EBF"/>
    <w:rsid w:val="00087F05"/>
    <w:rsid w:val="00087F0E"/>
    <w:rsid w:val="00087F3D"/>
    <w:rsid w:val="00087F9F"/>
    <w:rsid w:val="00090086"/>
    <w:rsid w:val="0009009C"/>
    <w:rsid w:val="00090105"/>
    <w:rsid w:val="0009011B"/>
    <w:rsid w:val="00090126"/>
    <w:rsid w:val="000901A0"/>
    <w:rsid w:val="000901A3"/>
    <w:rsid w:val="000901D1"/>
    <w:rsid w:val="00090214"/>
    <w:rsid w:val="00090251"/>
    <w:rsid w:val="0009028E"/>
    <w:rsid w:val="00090308"/>
    <w:rsid w:val="0009037A"/>
    <w:rsid w:val="000903A9"/>
    <w:rsid w:val="0009041A"/>
    <w:rsid w:val="000904BD"/>
    <w:rsid w:val="0009053D"/>
    <w:rsid w:val="0009057F"/>
    <w:rsid w:val="000905BE"/>
    <w:rsid w:val="000905EE"/>
    <w:rsid w:val="00090682"/>
    <w:rsid w:val="0009068B"/>
    <w:rsid w:val="000906D8"/>
    <w:rsid w:val="00090745"/>
    <w:rsid w:val="0009080E"/>
    <w:rsid w:val="00090858"/>
    <w:rsid w:val="00090868"/>
    <w:rsid w:val="000908C2"/>
    <w:rsid w:val="0009092F"/>
    <w:rsid w:val="0009095C"/>
    <w:rsid w:val="00090A89"/>
    <w:rsid w:val="00090B3E"/>
    <w:rsid w:val="00090BB3"/>
    <w:rsid w:val="00090C29"/>
    <w:rsid w:val="00090C41"/>
    <w:rsid w:val="00090D28"/>
    <w:rsid w:val="00090D34"/>
    <w:rsid w:val="00090DA4"/>
    <w:rsid w:val="00090E7A"/>
    <w:rsid w:val="00090E8C"/>
    <w:rsid w:val="00090ECB"/>
    <w:rsid w:val="00090F3C"/>
    <w:rsid w:val="00090F63"/>
    <w:rsid w:val="00090F73"/>
    <w:rsid w:val="00090FE8"/>
    <w:rsid w:val="0009106C"/>
    <w:rsid w:val="00091119"/>
    <w:rsid w:val="00091198"/>
    <w:rsid w:val="0009119B"/>
    <w:rsid w:val="0009123A"/>
    <w:rsid w:val="000913B8"/>
    <w:rsid w:val="000913C7"/>
    <w:rsid w:val="0009140A"/>
    <w:rsid w:val="0009140E"/>
    <w:rsid w:val="00091489"/>
    <w:rsid w:val="000914F7"/>
    <w:rsid w:val="00091547"/>
    <w:rsid w:val="00091596"/>
    <w:rsid w:val="000915FD"/>
    <w:rsid w:val="00091689"/>
    <w:rsid w:val="0009168D"/>
    <w:rsid w:val="000916B2"/>
    <w:rsid w:val="0009173E"/>
    <w:rsid w:val="00091760"/>
    <w:rsid w:val="000917F4"/>
    <w:rsid w:val="00091829"/>
    <w:rsid w:val="0009187B"/>
    <w:rsid w:val="000918A2"/>
    <w:rsid w:val="000918C5"/>
    <w:rsid w:val="00091947"/>
    <w:rsid w:val="0009195D"/>
    <w:rsid w:val="0009198A"/>
    <w:rsid w:val="000919A6"/>
    <w:rsid w:val="000919C7"/>
    <w:rsid w:val="00091A08"/>
    <w:rsid w:val="00091AC6"/>
    <w:rsid w:val="00091AD5"/>
    <w:rsid w:val="00091AE9"/>
    <w:rsid w:val="00091B89"/>
    <w:rsid w:val="00091BA9"/>
    <w:rsid w:val="00091CB7"/>
    <w:rsid w:val="00091CF0"/>
    <w:rsid w:val="00091D58"/>
    <w:rsid w:val="00091DAE"/>
    <w:rsid w:val="00091E53"/>
    <w:rsid w:val="00091EF6"/>
    <w:rsid w:val="00091EFB"/>
    <w:rsid w:val="00091F74"/>
    <w:rsid w:val="00091FD1"/>
    <w:rsid w:val="00091FDD"/>
    <w:rsid w:val="00091FF5"/>
    <w:rsid w:val="0009212D"/>
    <w:rsid w:val="0009216C"/>
    <w:rsid w:val="000921C7"/>
    <w:rsid w:val="00092267"/>
    <w:rsid w:val="00092294"/>
    <w:rsid w:val="0009229B"/>
    <w:rsid w:val="000924D2"/>
    <w:rsid w:val="000924F4"/>
    <w:rsid w:val="0009256F"/>
    <w:rsid w:val="00092611"/>
    <w:rsid w:val="00092639"/>
    <w:rsid w:val="000927EB"/>
    <w:rsid w:val="00092839"/>
    <w:rsid w:val="0009287D"/>
    <w:rsid w:val="0009288C"/>
    <w:rsid w:val="000928C4"/>
    <w:rsid w:val="00092944"/>
    <w:rsid w:val="000929A6"/>
    <w:rsid w:val="00092B05"/>
    <w:rsid w:val="00092BF5"/>
    <w:rsid w:val="00092CC0"/>
    <w:rsid w:val="00092D30"/>
    <w:rsid w:val="00092D6A"/>
    <w:rsid w:val="00092DD6"/>
    <w:rsid w:val="00092E23"/>
    <w:rsid w:val="00092E86"/>
    <w:rsid w:val="00092FFC"/>
    <w:rsid w:val="00093003"/>
    <w:rsid w:val="0009323C"/>
    <w:rsid w:val="0009330F"/>
    <w:rsid w:val="000933AA"/>
    <w:rsid w:val="000933D6"/>
    <w:rsid w:val="000934B4"/>
    <w:rsid w:val="000934CF"/>
    <w:rsid w:val="00093541"/>
    <w:rsid w:val="00093547"/>
    <w:rsid w:val="00093565"/>
    <w:rsid w:val="00093879"/>
    <w:rsid w:val="000938C4"/>
    <w:rsid w:val="000939E1"/>
    <w:rsid w:val="00093A01"/>
    <w:rsid w:val="00093A2A"/>
    <w:rsid w:val="00093A32"/>
    <w:rsid w:val="00093AB6"/>
    <w:rsid w:val="00093AC1"/>
    <w:rsid w:val="00093ACC"/>
    <w:rsid w:val="00093BF1"/>
    <w:rsid w:val="00093C44"/>
    <w:rsid w:val="00093C48"/>
    <w:rsid w:val="00093C4D"/>
    <w:rsid w:val="00093C5F"/>
    <w:rsid w:val="00093C7E"/>
    <w:rsid w:val="00093CEF"/>
    <w:rsid w:val="00093E13"/>
    <w:rsid w:val="00093E33"/>
    <w:rsid w:val="00093E64"/>
    <w:rsid w:val="00093F0D"/>
    <w:rsid w:val="00093F93"/>
    <w:rsid w:val="00093FA1"/>
    <w:rsid w:val="00093FBF"/>
    <w:rsid w:val="00094024"/>
    <w:rsid w:val="00094063"/>
    <w:rsid w:val="000940B9"/>
    <w:rsid w:val="000940EE"/>
    <w:rsid w:val="00094104"/>
    <w:rsid w:val="00094134"/>
    <w:rsid w:val="00094138"/>
    <w:rsid w:val="00094191"/>
    <w:rsid w:val="00094225"/>
    <w:rsid w:val="00094239"/>
    <w:rsid w:val="00094290"/>
    <w:rsid w:val="000942B9"/>
    <w:rsid w:val="00094365"/>
    <w:rsid w:val="0009441B"/>
    <w:rsid w:val="00094448"/>
    <w:rsid w:val="0009447D"/>
    <w:rsid w:val="000945A3"/>
    <w:rsid w:val="000945C0"/>
    <w:rsid w:val="000945C7"/>
    <w:rsid w:val="0009462E"/>
    <w:rsid w:val="000946C9"/>
    <w:rsid w:val="00094792"/>
    <w:rsid w:val="000947F0"/>
    <w:rsid w:val="00094887"/>
    <w:rsid w:val="0009499B"/>
    <w:rsid w:val="000949BE"/>
    <w:rsid w:val="000949F8"/>
    <w:rsid w:val="00094A4E"/>
    <w:rsid w:val="00094A75"/>
    <w:rsid w:val="00094B17"/>
    <w:rsid w:val="00094B4F"/>
    <w:rsid w:val="00094BA0"/>
    <w:rsid w:val="00094BA5"/>
    <w:rsid w:val="00094BBD"/>
    <w:rsid w:val="00094BD4"/>
    <w:rsid w:val="00094BD6"/>
    <w:rsid w:val="00094BD8"/>
    <w:rsid w:val="00094C4B"/>
    <w:rsid w:val="00094C96"/>
    <w:rsid w:val="00094CCF"/>
    <w:rsid w:val="00094CEE"/>
    <w:rsid w:val="00094D00"/>
    <w:rsid w:val="00094D8D"/>
    <w:rsid w:val="00094DCC"/>
    <w:rsid w:val="00094ED4"/>
    <w:rsid w:val="00094F47"/>
    <w:rsid w:val="00095008"/>
    <w:rsid w:val="0009500A"/>
    <w:rsid w:val="00095051"/>
    <w:rsid w:val="000950B4"/>
    <w:rsid w:val="000950E7"/>
    <w:rsid w:val="0009516F"/>
    <w:rsid w:val="0009517E"/>
    <w:rsid w:val="00095296"/>
    <w:rsid w:val="000952CE"/>
    <w:rsid w:val="00095470"/>
    <w:rsid w:val="000954B8"/>
    <w:rsid w:val="000954B9"/>
    <w:rsid w:val="00095508"/>
    <w:rsid w:val="0009565D"/>
    <w:rsid w:val="000956B7"/>
    <w:rsid w:val="0009570B"/>
    <w:rsid w:val="00095719"/>
    <w:rsid w:val="0009576A"/>
    <w:rsid w:val="000957A1"/>
    <w:rsid w:val="000957F4"/>
    <w:rsid w:val="00095927"/>
    <w:rsid w:val="000959BD"/>
    <w:rsid w:val="00095ADE"/>
    <w:rsid w:val="00095B17"/>
    <w:rsid w:val="00095CE8"/>
    <w:rsid w:val="00095DC2"/>
    <w:rsid w:val="00095E6B"/>
    <w:rsid w:val="0009600C"/>
    <w:rsid w:val="00096017"/>
    <w:rsid w:val="00096023"/>
    <w:rsid w:val="0009602A"/>
    <w:rsid w:val="0009610F"/>
    <w:rsid w:val="00096132"/>
    <w:rsid w:val="00096173"/>
    <w:rsid w:val="00096192"/>
    <w:rsid w:val="00096218"/>
    <w:rsid w:val="000962BB"/>
    <w:rsid w:val="000962DF"/>
    <w:rsid w:val="00096328"/>
    <w:rsid w:val="0009637D"/>
    <w:rsid w:val="000963AB"/>
    <w:rsid w:val="00096447"/>
    <w:rsid w:val="00096507"/>
    <w:rsid w:val="00096613"/>
    <w:rsid w:val="000966D1"/>
    <w:rsid w:val="00096707"/>
    <w:rsid w:val="00096796"/>
    <w:rsid w:val="0009679D"/>
    <w:rsid w:val="000967C4"/>
    <w:rsid w:val="000967D3"/>
    <w:rsid w:val="000967F9"/>
    <w:rsid w:val="000967FF"/>
    <w:rsid w:val="000968BE"/>
    <w:rsid w:val="000968CD"/>
    <w:rsid w:val="00096960"/>
    <w:rsid w:val="00096C00"/>
    <w:rsid w:val="00096C21"/>
    <w:rsid w:val="00096CBD"/>
    <w:rsid w:val="00096CF7"/>
    <w:rsid w:val="00096DB6"/>
    <w:rsid w:val="00096DE8"/>
    <w:rsid w:val="00096E77"/>
    <w:rsid w:val="00096ED8"/>
    <w:rsid w:val="00096F1B"/>
    <w:rsid w:val="00097017"/>
    <w:rsid w:val="0009707D"/>
    <w:rsid w:val="000970DD"/>
    <w:rsid w:val="00097137"/>
    <w:rsid w:val="00097166"/>
    <w:rsid w:val="0009717E"/>
    <w:rsid w:val="0009718A"/>
    <w:rsid w:val="000971A2"/>
    <w:rsid w:val="000971FB"/>
    <w:rsid w:val="000972CC"/>
    <w:rsid w:val="000973D1"/>
    <w:rsid w:val="00097414"/>
    <w:rsid w:val="0009747C"/>
    <w:rsid w:val="000974E6"/>
    <w:rsid w:val="0009761C"/>
    <w:rsid w:val="00097679"/>
    <w:rsid w:val="000976DF"/>
    <w:rsid w:val="00097724"/>
    <w:rsid w:val="00097767"/>
    <w:rsid w:val="000977ED"/>
    <w:rsid w:val="000977F4"/>
    <w:rsid w:val="00097809"/>
    <w:rsid w:val="00097825"/>
    <w:rsid w:val="0009786A"/>
    <w:rsid w:val="00097898"/>
    <w:rsid w:val="000979A2"/>
    <w:rsid w:val="000979BD"/>
    <w:rsid w:val="00097A0D"/>
    <w:rsid w:val="00097A48"/>
    <w:rsid w:val="00097A82"/>
    <w:rsid w:val="00097AE3"/>
    <w:rsid w:val="00097AF5"/>
    <w:rsid w:val="00097B2A"/>
    <w:rsid w:val="00097C52"/>
    <w:rsid w:val="00097C8D"/>
    <w:rsid w:val="00097D04"/>
    <w:rsid w:val="00097DFE"/>
    <w:rsid w:val="00097E18"/>
    <w:rsid w:val="00097E28"/>
    <w:rsid w:val="00097E91"/>
    <w:rsid w:val="00097EDA"/>
    <w:rsid w:val="00097F2E"/>
    <w:rsid w:val="00097F3E"/>
    <w:rsid w:val="00097F47"/>
    <w:rsid w:val="00097F5C"/>
    <w:rsid w:val="00097FBB"/>
    <w:rsid w:val="000A008B"/>
    <w:rsid w:val="000A02A5"/>
    <w:rsid w:val="000A03CA"/>
    <w:rsid w:val="000A03CC"/>
    <w:rsid w:val="000A03E4"/>
    <w:rsid w:val="000A03FE"/>
    <w:rsid w:val="000A047A"/>
    <w:rsid w:val="000A0525"/>
    <w:rsid w:val="000A0560"/>
    <w:rsid w:val="000A0561"/>
    <w:rsid w:val="000A0595"/>
    <w:rsid w:val="000A0679"/>
    <w:rsid w:val="000A0740"/>
    <w:rsid w:val="000A090E"/>
    <w:rsid w:val="000A0918"/>
    <w:rsid w:val="000A09ED"/>
    <w:rsid w:val="000A0A46"/>
    <w:rsid w:val="000A0AA5"/>
    <w:rsid w:val="000A0B2C"/>
    <w:rsid w:val="000A0B51"/>
    <w:rsid w:val="000A0C02"/>
    <w:rsid w:val="000A0C4E"/>
    <w:rsid w:val="000A0CD8"/>
    <w:rsid w:val="000A0D6B"/>
    <w:rsid w:val="000A0DF9"/>
    <w:rsid w:val="000A0E92"/>
    <w:rsid w:val="000A0E98"/>
    <w:rsid w:val="000A0EB1"/>
    <w:rsid w:val="000A0EB7"/>
    <w:rsid w:val="000A0EC4"/>
    <w:rsid w:val="000A0EC6"/>
    <w:rsid w:val="000A0F71"/>
    <w:rsid w:val="000A0FC7"/>
    <w:rsid w:val="000A0FDE"/>
    <w:rsid w:val="000A1021"/>
    <w:rsid w:val="000A10C9"/>
    <w:rsid w:val="000A10ED"/>
    <w:rsid w:val="000A1135"/>
    <w:rsid w:val="000A11C4"/>
    <w:rsid w:val="000A11E2"/>
    <w:rsid w:val="000A1257"/>
    <w:rsid w:val="000A1390"/>
    <w:rsid w:val="000A13BB"/>
    <w:rsid w:val="000A141A"/>
    <w:rsid w:val="000A147F"/>
    <w:rsid w:val="000A14D0"/>
    <w:rsid w:val="000A14EC"/>
    <w:rsid w:val="000A1545"/>
    <w:rsid w:val="000A160F"/>
    <w:rsid w:val="000A1619"/>
    <w:rsid w:val="000A16FE"/>
    <w:rsid w:val="000A177D"/>
    <w:rsid w:val="000A17F8"/>
    <w:rsid w:val="000A1815"/>
    <w:rsid w:val="000A18A0"/>
    <w:rsid w:val="000A19C1"/>
    <w:rsid w:val="000A1AB7"/>
    <w:rsid w:val="000A1BD2"/>
    <w:rsid w:val="000A1BE9"/>
    <w:rsid w:val="000A1BF1"/>
    <w:rsid w:val="000A1C70"/>
    <w:rsid w:val="000A1C7C"/>
    <w:rsid w:val="000A1CE4"/>
    <w:rsid w:val="000A1D46"/>
    <w:rsid w:val="000A1D89"/>
    <w:rsid w:val="000A1F08"/>
    <w:rsid w:val="000A1F41"/>
    <w:rsid w:val="000A2049"/>
    <w:rsid w:val="000A204C"/>
    <w:rsid w:val="000A2122"/>
    <w:rsid w:val="000A21B8"/>
    <w:rsid w:val="000A22F3"/>
    <w:rsid w:val="000A22F7"/>
    <w:rsid w:val="000A2330"/>
    <w:rsid w:val="000A24EE"/>
    <w:rsid w:val="000A259A"/>
    <w:rsid w:val="000A26AE"/>
    <w:rsid w:val="000A26F6"/>
    <w:rsid w:val="000A27F4"/>
    <w:rsid w:val="000A2954"/>
    <w:rsid w:val="000A2A3F"/>
    <w:rsid w:val="000A2AC0"/>
    <w:rsid w:val="000A2AE2"/>
    <w:rsid w:val="000A2B7D"/>
    <w:rsid w:val="000A2CAC"/>
    <w:rsid w:val="000A2CED"/>
    <w:rsid w:val="000A2E93"/>
    <w:rsid w:val="000A2F40"/>
    <w:rsid w:val="000A2F54"/>
    <w:rsid w:val="000A2F88"/>
    <w:rsid w:val="000A304D"/>
    <w:rsid w:val="000A30FD"/>
    <w:rsid w:val="000A31AA"/>
    <w:rsid w:val="000A323D"/>
    <w:rsid w:val="000A329A"/>
    <w:rsid w:val="000A32C1"/>
    <w:rsid w:val="000A32D5"/>
    <w:rsid w:val="000A3361"/>
    <w:rsid w:val="000A33FA"/>
    <w:rsid w:val="000A33FD"/>
    <w:rsid w:val="000A3434"/>
    <w:rsid w:val="000A343A"/>
    <w:rsid w:val="000A349F"/>
    <w:rsid w:val="000A353B"/>
    <w:rsid w:val="000A359B"/>
    <w:rsid w:val="000A371A"/>
    <w:rsid w:val="000A3871"/>
    <w:rsid w:val="000A38C9"/>
    <w:rsid w:val="000A399D"/>
    <w:rsid w:val="000A3A06"/>
    <w:rsid w:val="000A3AA7"/>
    <w:rsid w:val="000A3AB9"/>
    <w:rsid w:val="000A3B01"/>
    <w:rsid w:val="000A3BC4"/>
    <w:rsid w:val="000A3C2B"/>
    <w:rsid w:val="000A3C99"/>
    <w:rsid w:val="000A3CA0"/>
    <w:rsid w:val="000A3CD0"/>
    <w:rsid w:val="000A3D99"/>
    <w:rsid w:val="000A3DCB"/>
    <w:rsid w:val="000A3E3E"/>
    <w:rsid w:val="000A3EA5"/>
    <w:rsid w:val="000A3EA6"/>
    <w:rsid w:val="000A3EB9"/>
    <w:rsid w:val="000A3F12"/>
    <w:rsid w:val="000A3F6B"/>
    <w:rsid w:val="000A3FC2"/>
    <w:rsid w:val="000A405F"/>
    <w:rsid w:val="000A40DF"/>
    <w:rsid w:val="000A411C"/>
    <w:rsid w:val="000A4126"/>
    <w:rsid w:val="000A41C1"/>
    <w:rsid w:val="000A41FD"/>
    <w:rsid w:val="000A42A0"/>
    <w:rsid w:val="000A4389"/>
    <w:rsid w:val="000A43AE"/>
    <w:rsid w:val="000A43E2"/>
    <w:rsid w:val="000A44C7"/>
    <w:rsid w:val="000A452B"/>
    <w:rsid w:val="000A452E"/>
    <w:rsid w:val="000A457C"/>
    <w:rsid w:val="000A462C"/>
    <w:rsid w:val="000A469A"/>
    <w:rsid w:val="000A46CB"/>
    <w:rsid w:val="000A46EB"/>
    <w:rsid w:val="000A4704"/>
    <w:rsid w:val="000A4785"/>
    <w:rsid w:val="000A47E3"/>
    <w:rsid w:val="000A493E"/>
    <w:rsid w:val="000A4A33"/>
    <w:rsid w:val="000A4A52"/>
    <w:rsid w:val="000A4A61"/>
    <w:rsid w:val="000A4A6D"/>
    <w:rsid w:val="000A4AB2"/>
    <w:rsid w:val="000A4B68"/>
    <w:rsid w:val="000A4C2E"/>
    <w:rsid w:val="000A4C5F"/>
    <w:rsid w:val="000A4DA4"/>
    <w:rsid w:val="000A4DB1"/>
    <w:rsid w:val="000A4DBA"/>
    <w:rsid w:val="000A4DCE"/>
    <w:rsid w:val="000A4E95"/>
    <w:rsid w:val="000A4F09"/>
    <w:rsid w:val="000A4F4C"/>
    <w:rsid w:val="000A4F58"/>
    <w:rsid w:val="000A4F66"/>
    <w:rsid w:val="000A4F91"/>
    <w:rsid w:val="000A500B"/>
    <w:rsid w:val="000A5041"/>
    <w:rsid w:val="000A5087"/>
    <w:rsid w:val="000A509E"/>
    <w:rsid w:val="000A5142"/>
    <w:rsid w:val="000A5157"/>
    <w:rsid w:val="000A51C0"/>
    <w:rsid w:val="000A51FA"/>
    <w:rsid w:val="000A527D"/>
    <w:rsid w:val="000A52AC"/>
    <w:rsid w:val="000A532C"/>
    <w:rsid w:val="000A538F"/>
    <w:rsid w:val="000A54F2"/>
    <w:rsid w:val="000A5505"/>
    <w:rsid w:val="000A5543"/>
    <w:rsid w:val="000A5633"/>
    <w:rsid w:val="000A56E3"/>
    <w:rsid w:val="000A56ED"/>
    <w:rsid w:val="000A5864"/>
    <w:rsid w:val="000A587D"/>
    <w:rsid w:val="000A58B4"/>
    <w:rsid w:val="000A58E8"/>
    <w:rsid w:val="000A5A0D"/>
    <w:rsid w:val="000A5A71"/>
    <w:rsid w:val="000A5AD2"/>
    <w:rsid w:val="000A5AD4"/>
    <w:rsid w:val="000A5B3E"/>
    <w:rsid w:val="000A5B91"/>
    <w:rsid w:val="000A5C54"/>
    <w:rsid w:val="000A5DE7"/>
    <w:rsid w:val="000A5E36"/>
    <w:rsid w:val="000A5EAA"/>
    <w:rsid w:val="000A5ED6"/>
    <w:rsid w:val="000A601B"/>
    <w:rsid w:val="000A60E6"/>
    <w:rsid w:val="000A61A1"/>
    <w:rsid w:val="000A61A6"/>
    <w:rsid w:val="000A6264"/>
    <w:rsid w:val="000A6268"/>
    <w:rsid w:val="000A6296"/>
    <w:rsid w:val="000A635F"/>
    <w:rsid w:val="000A63CF"/>
    <w:rsid w:val="000A6404"/>
    <w:rsid w:val="000A640C"/>
    <w:rsid w:val="000A64F7"/>
    <w:rsid w:val="000A65F8"/>
    <w:rsid w:val="000A6669"/>
    <w:rsid w:val="000A66A8"/>
    <w:rsid w:val="000A6717"/>
    <w:rsid w:val="000A6773"/>
    <w:rsid w:val="000A6972"/>
    <w:rsid w:val="000A69C1"/>
    <w:rsid w:val="000A69D5"/>
    <w:rsid w:val="000A6A28"/>
    <w:rsid w:val="000A6A7A"/>
    <w:rsid w:val="000A6A7C"/>
    <w:rsid w:val="000A6B80"/>
    <w:rsid w:val="000A6C0E"/>
    <w:rsid w:val="000A6C36"/>
    <w:rsid w:val="000A6CA7"/>
    <w:rsid w:val="000A6E1E"/>
    <w:rsid w:val="000A6EA5"/>
    <w:rsid w:val="000A6F15"/>
    <w:rsid w:val="000A6F57"/>
    <w:rsid w:val="000A6F68"/>
    <w:rsid w:val="000A6FAE"/>
    <w:rsid w:val="000A703F"/>
    <w:rsid w:val="000A70CE"/>
    <w:rsid w:val="000A714A"/>
    <w:rsid w:val="000A71CD"/>
    <w:rsid w:val="000A71FF"/>
    <w:rsid w:val="000A7235"/>
    <w:rsid w:val="000A7301"/>
    <w:rsid w:val="000A7326"/>
    <w:rsid w:val="000A73AC"/>
    <w:rsid w:val="000A73D8"/>
    <w:rsid w:val="000A744A"/>
    <w:rsid w:val="000A7471"/>
    <w:rsid w:val="000A760E"/>
    <w:rsid w:val="000A7667"/>
    <w:rsid w:val="000A768D"/>
    <w:rsid w:val="000A76C4"/>
    <w:rsid w:val="000A7786"/>
    <w:rsid w:val="000A77F8"/>
    <w:rsid w:val="000A7831"/>
    <w:rsid w:val="000A786C"/>
    <w:rsid w:val="000A7882"/>
    <w:rsid w:val="000A7885"/>
    <w:rsid w:val="000A7888"/>
    <w:rsid w:val="000A78EB"/>
    <w:rsid w:val="000A79FD"/>
    <w:rsid w:val="000A7A25"/>
    <w:rsid w:val="000A7A5E"/>
    <w:rsid w:val="000A7AC7"/>
    <w:rsid w:val="000A7ACE"/>
    <w:rsid w:val="000A7AFB"/>
    <w:rsid w:val="000A7B69"/>
    <w:rsid w:val="000A7BED"/>
    <w:rsid w:val="000A7C40"/>
    <w:rsid w:val="000A7C68"/>
    <w:rsid w:val="000A7DAE"/>
    <w:rsid w:val="000A7DD9"/>
    <w:rsid w:val="000A7DE3"/>
    <w:rsid w:val="000A7E47"/>
    <w:rsid w:val="000A7EC8"/>
    <w:rsid w:val="000A7F06"/>
    <w:rsid w:val="000A7F89"/>
    <w:rsid w:val="000B0077"/>
    <w:rsid w:val="000B0094"/>
    <w:rsid w:val="000B0170"/>
    <w:rsid w:val="000B0244"/>
    <w:rsid w:val="000B0245"/>
    <w:rsid w:val="000B028B"/>
    <w:rsid w:val="000B02B3"/>
    <w:rsid w:val="000B030A"/>
    <w:rsid w:val="000B03C9"/>
    <w:rsid w:val="000B0488"/>
    <w:rsid w:val="000B04AF"/>
    <w:rsid w:val="000B05B5"/>
    <w:rsid w:val="000B05DB"/>
    <w:rsid w:val="000B0610"/>
    <w:rsid w:val="000B06AF"/>
    <w:rsid w:val="000B06D5"/>
    <w:rsid w:val="000B071D"/>
    <w:rsid w:val="000B0722"/>
    <w:rsid w:val="000B079A"/>
    <w:rsid w:val="000B0915"/>
    <w:rsid w:val="000B094C"/>
    <w:rsid w:val="000B0968"/>
    <w:rsid w:val="000B0990"/>
    <w:rsid w:val="000B0A22"/>
    <w:rsid w:val="000B0A2F"/>
    <w:rsid w:val="000B0A55"/>
    <w:rsid w:val="000B0A7C"/>
    <w:rsid w:val="000B0AC0"/>
    <w:rsid w:val="000B0BFF"/>
    <w:rsid w:val="000B0C4F"/>
    <w:rsid w:val="000B0C5B"/>
    <w:rsid w:val="000B0CDD"/>
    <w:rsid w:val="000B0DA5"/>
    <w:rsid w:val="000B0E1A"/>
    <w:rsid w:val="000B0EA8"/>
    <w:rsid w:val="000B0EB3"/>
    <w:rsid w:val="000B0F15"/>
    <w:rsid w:val="000B0F6A"/>
    <w:rsid w:val="000B0FB8"/>
    <w:rsid w:val="000B1033"/>
    <w:rsid w:val="000B10E0"/>
    <w:rsid w:val="000B110D"/>
    <w:rsid w:val="000B1128"/>
    <w:rsid w:val="000B1249"/>
    <w:rsid w:val="000B128C"/>
    <w:rsid w:val="000B1301"/>
    <w:rsid w:val="000B1403"/>
    <w:rsid w:val="000B14A1"/>
    <w:rsid w:val="000B14C4"/>
    <w:rsid w:val="000B14D2"/>
    <w:rsid w:val="000B1507"/>
    <w:rsid w:val="000B1562"/>
    <w:rsid w:val="000B1583"/>
    <w:rsid w:val="000B15AA"/>
    <w:rsid w:val="000B1638"/>
    <w:rsid w:val="000B1661"/>
    <w:rsid w:val="000B16D3"/>
    <w:rsid w:val="000B1778"/>
    <w:rsid w:val="000B179D"/>
    <w:rsid w:val="000B17C1"/>
    <w:rsid w:val="000B17F8"/>
    <w:rsid w:val="000B17FF"/>
    <w:rsid w:val="000B18BE"/>
    <w:rsid w:val="000B1937"/>
    <w:rsid w:val="000B1996"/>
    <w:rsid w:val="000B19E0"/>
    <w:rsid w:val="000B1A1F"/>
    <w:rsid w:val="000B1A46"/>
    <w:rsid w:val="000B1AB9"/>
    <w:rsid w:val="000B1AF2"/>
    <w:rsid w:val="000B1BC4"/>
    <w:rsid w:val="000B1C2D"/>
    <w:rsid w:val="000B1C52"/>
    <w:rsid w:val="000B1C85"/>
    <w:rsid w:val="000B1C9D"/>
    <w:rsid w:val="000B1CAD"/>
    <w:rsid w:val="000B1CB0"/>
    <w:rsid w:val="000B1CE9"/>
    <w:rsid w:val="000B1D51"/>
    <w:rsid w:val="000B1D71"/>
    <w:rsid w:val="000B1D81"/>
    <w:rsid w:val="000B1EA1"/>
    <w:rsid w:val="000B1EDE"/>
    <w:rsid w:val="000B1F53"/>
    <w:rsid w:val="000B202A"/>
    <w:rsid w:val="000B2103"/>
    <w:rsid w:val="000B2119"/>
    <w:rsid w:val="000B211F"/>
    <w:rsid w:val="000B22CB"/>
    <w:rsid w:val="000B2313"/>
    <w:rsid w:val="000B231D"/>
    <w:rsid w:val="000B233C"/>
    <w:rsid w:val="000B2347"/>
    <w:rsid w:val="000B2388"/>
    <w:rsid w:val="000B240F"/>
    <w:rsid w:val="000B24A5"/>
    <w:rsid w:val="000B24BC"/>
    <w:rsid w:val="000B2502"/>
    <w:rsid w:val="000B2514"/>
    <w:rsid w:val="000B25F3"/>
    <w:rsid w:val="000B2612"/>
    <w:rsid w:val="000B2667"/>
    <w:rsid w:val="000B26D7"/>
    <w:rsid w:val="000B26D8"/>
    <w:rsid w:val="000B26F0"/>
    <w:rsid w:val="000B2701"/>
    <w:rsid w:val="000B270B"/>
    <w:rsid w:val="000B2720"/>
    <w:rsid w:val="000B2793"/>
    <w:rsid w:val="000B27D1"/>
    <w:rsid w:val="000B27D4"/>
    <w:rsid w:val="000B27E3"/>
    <w:rsid w:val="000B2832"/>
    <w:rsid w:val="000B2886"/>
    <w:rsid w:val="000B2952"/>
    <w:rsid w:val="000B2A0F"/>
    <w:rsid w:val="000B2A33"/>
    <w:rsid w:val="000B2AE8"/>
    <w:rsid w:val="000B2C47"/>
    <w:rsid w:val="000B2D0C"/>
    <w:rsid w:val="000B2DA6"/>
    <w:rsid w:val="000B2DBD"/>
    <w:rsid w:val="000B2E41"/>
    <w:rsid w:val="000B2E89"/>
    <w:rsid w:val="000B2F9C"/>
    <w:rsid w:val="000B301D"/>
    <w:rsid w:val="000B3058"/>
    <w:rsid w:val="000B30EC"/>
    <w:rsid w:val="000B3101"/>
    <w:rsid w:val="000B312B"/>
    <w:rsid w:val="000B316B"/>
    <w:rsid w:val="000B3179"/>
    <w:rsid w:val="000B31EE"/>
    <w:rsid w:val="000B3330"/>
    <w:rsid w:val="000B3390"/>
    <w:rsid w:val="000B33A4"/>
    <w:rsid w:val="000B351B"/>
    <w:rsid w:val="000B353A"/>
    <w:rsid w:val="000B3541"/>
    <w:rsid w:val="000B366B"/>
    <w:rsid w:val="000B3674"/>
    <w:rsid w:val="000B372C"/>
    <w:rsid w:val="000B3742"/>
    <w:rsid w:val="000B37A8"/>
    <w:rsid w:val="000B37DF"/>
    <w:rsid w:val="000B3845"/>
    <w:rsid w:val="000B384B"/>
    <w:rsid w:val="000B399B"/>
    <w:rsid w:val="000B39CE"/>
    <w:rsid w:val="000B39DD"/>
    <w:rsid w:val="000B3A98"/>
    <w:rsid w:val="000B3AE4"/>
    <w:rsid w:val="000B3B79"/>
    <w:rsid w:val="000B3BAA"/>
    <w:rsid w:val="000B3C0F"/>
    <w:rsid w:val="000B3C67"/>
    <w:rsid w:val="000B3C6A"/>
    <w:rsid w:val="000B3CD8"/>
    <w:rsid w:val="000B3CED"/>
    <w:rsid w:val="000B3CF6"/>
    <w:rsid w:val="000B3D1B"/>
    <w:rsid w:val="000B3D4B"/>
    <w:rsid w:val="000B3D72"/>
    <w:rsid w:val="000B3E10"/>
    <w:rsid w:val="000B3E3D"/>
    <w:rsid w:val="000B3E68"/>
    <w:rsid w:val="000B3E7B"/>
    <w:rsid w:val="000B3E7D"/>
    <w:rsid w:val="000B3ED0"/>
    <w:rsid w:val="000B3F5B"/>
    <w:rsid w:val="000B4000"/>
    <w:rsid w:val="000B41B4"/>
    <w:rsid w:val="000B41FA"/>
    <w:rsid w:val="000B4275"/>
    <w:rsid w:val="000B42BB"/>
    <w:rsid w:val="000B437C"/>
    <w:rsid w:val="000B43BD"/>
    <w:rsid w:val="000B43D1"/>
    <w:rsid w:val="000B43D9"/>
    <w:rsid w:val="000B4407"/>
    <w:rsid w:val="000B4429"/>
    <w:rsid w:val="000B45AA"/>
    <w:rsid w:val="000B45DD"/>
    <w:rsid w:val="000B4726"/>
    <w:rsid w:val="000B473D"/>
    <w:rsid w:val="000B47B1"/>
    <w:rsid w:val="000B480E"/>
    <w:rsid w:val="000B48AB"/>
    <w:rsid w:val="000B48C2"/>
    <w:rsid w:val="000B4A15"/>
    <w:rsid w:val="000B4A1E"/>
    <w:rsid w:val="000B4A68"/>
    <w:rsid w:val="000B4AA5"/>
    <w:rsid w:val="000B4AD7"/>
    <w:rsid w:val="000B4B7E"/>
    <w:rsid w:val="000B4BBE"/>
    <w:rsid w:val="000B4C01"/>
    <w:rsid w:val="000B4C3A"/>
    <w:rsid w:val="000B4C4A"/>
    <w:rsid w:val="000B4CA3"/>
    <w:rsid w:val="000B4CC5"/>
    <w:rsid w:val="000B4D1E"/>
    <w:rsid w:val="000B4DAC"/>
    <w:rsid w:val="000B4DBB"/>
    <w:rsid w:val="000B4DF9"/>
    <w:rsid w:val="000B4E97"/>
    <w:rsid w:val="000B4EB0"/>
    <w:rsid w:val="000B4EBA"/>
    <w:rsid w:val="000B4F70"/>
    <w:rsid w:val="000B4FC9"/>
    <w:rsid w:val="000B4FE8"/>
    <w:rsid w:val="000B500E"/>
    <w:rsid w:val="000B5021"/>
    <w:rsid w:val="000B50C6"/>
    <w:rsid w:val="000B510D"/>
    <w:rsid w:val="000B5130"/>
    <w:rsid w:val="000B51AF"/>
    <w:rsid w:val="000B51F3"/>
    <w:rsid w:val="000B52AA"/>
    <w:rsid w:val="000B52EC"/>
    <w:rsid w:val="000B5345"/>
    <w:rsid w:val="000B543E"/>
    <w:rsid w:val="000B54FF"/>
    <w:rsid w:val="000B55AD"/>
    <w:rsid w:val="000B55B4"/>
    <w:rsid w:val="000B55E9"/>
    <w:rsid w:val="000B5633"/>
    <w:rsid w:val="000B5659"/>
    <w:rsid w:val="000B5670"/>
    <w:rsid w:val="000B5681"/>
    <w:rsid w:val="000B56F8"/>
    <w:rsid w:val="000B5707"/>
    <w:rsid w:val="000B5752"/>
    <w:rsid w:val="000B5909"/>
    <w:rsid w:val="000B5964"/>
    <w:rsid w:val="000B5B56"/>
    <w:rsid w:val="000B5C68"/>
    <w:rsid w:val="000B5C72"/>
    <w:rsid w:val="000B5CA5"/>
    <w:rsid w:val="000B5D0C"/>
    <w:rsid w:val="000B5D70"/>
    <w:rsid w:val="000B5E08"/>
    <w:rsid w:val="000B5E0C"/>
    <w:rsid w:val="000B5F63"/>
    <w:rsid w:val="000B5F6A"/>
    <w:rsid w:val="000B5F87"/>
    <w:rsid w:val="000B6076"/>
    <w:rsid w:val="000B608A"/>
    <w:rsid w:val="000B61B0"/>
    <w:rsid w:val="000B61B9"/>
    <w:rsid w:val="000B620F"/>
    <w:rsid w:val="000B6278"/>
    <w:rsid w:val="000B632A"/>
    <w:rsid w:val="000B6391"/>
    <w:rsid w:val="000B6441"/>
    <w:rsid w:val="000B6455"/>
    <w:rsid w:val="000B6460"/>
    <w:rsid w:val="000B6481"/>
    <w:rsid w:val="000B6628"/>
    <w:rsid w:val="000B670F"/>
    <w:rsid w:val="000B6717"/>
    <w:rsid w:val="000B67F8"/>
    <w:rsid w:val="000B6855"/>
    <w:rsid w:val="000B68A5"/>
    <w:rsid w:val="000B68B3"/>
    <w:rsid w:val="000B6916"/>
    <w:rsid w:val="000B6927"/>
    <w:rsid w:val="000B695B"/>
    <w:rsid w:val="000B69B1"/>
    <w:rsid w:val="000B69E9"/>
    <w:rsid w:val="000B69F1"/>
    <w:rsid w:val="000B6B16"/>
    <w:rsid w:val="000B6B62"/>
    <w:rsid w:val="000B6BD0"/>
    <w:rsid w:val="000B6BE5"/>
    <w:rsid w:val="000B6C48"/>
    <w:rsid w:val="000B6C91"/>
    <w:rsid w:val="000B6D8A"/>
    <w:rsid w:val="000B6D8C"/>
    <w:rsid w:val="000B6E86"/>
    <w:rsid w:val="000B6EA9"/>
    <w:rsid w:val="000B6F0A"/>
    <w:rsid w:val="000B6F23"/>
    <w:rsid w:val="000B6F4D"/>
    <w:rsid w:val="000B6FC4"/>
    <w:rsid w:val="000B6FD2"/>
    <w:rsid w:val="000B6FE3"/>
    <w:rsid w:val="000B700F"/>
    <w:rsid w:val="000B70FE"/>
    <w:rsid w:val="000B723A"/>
    <w:rsid w:val="000B733E"/>
    <w:rsid w:val="000B73BC"/>
    <w:rsid w:val="000B73CC"/>
    <w:rsid w:val="000B73E6"/>
    <w:rsid w:val="000B7456"/>
    <w:rsid w:val="000B748E"/>
    <w:rsid w:val="000B74A4"/>
    <w:rsid w:val="000B7541"/>
    <w:rsid w:val="000B754E"/>
    <w:rsid w:val="000B75B8"/>
    <w:rsid w:val="000B760A"/>
    <w:rsid w:val="000B7629"/>
    <w:rsid w:val="000B762A"/>
    <w:rsid w:val="000B767D"/>
    <w:rsid w:val="000B768E"/>
    <w:rsid w:val="000B76B7"/>
    <w:rsid w:val="000B76E3"/>
    <w:rsid w:val="000B7808"/>
    <w:rsid w:val="000B7894"/>
    <w:rsid w:val="000B789F"/>
    <w:rsid w:val="000B7905"/>
    <w:rsid w:val="000B79AE"/>
    <w:rsid w:val="000B7A20"/>
    <w:rsid w:val="000B7AEC"/>
    <w:rsid w:val="000B7B58"/>
    <w:rsid w:val="000B7C44"/>
    <w:rsid w:val="000B7C5F"/>
    <w:rsid w:val="000B7D6E"/>
    <w:rsid w:val="000B7E21"/>
    <w:rsid w:val="000B7E38"/>
    <w:rsid w:val="000B7E62"/>
    <w:rsid w:val="000B7E9B"/>
    <w:rsid w:val="000B7EAC"/>
    <w:rsid w:val="000B7EBE"/>
    <w:rsid w:val="000B7F45"/>
    <w:rsid w:val="000B7F7E"/>
    <w:rsid w:val="000B7F84"/>
    <w:rsid w:val="000C00BD"/>
    <w:rsid w:val="000C0132"/>
    <w:rsid w:val="000C014B"/>
    <w:rsid w:val="000C014C"/>
    <w:rsid w:val="000C02EE"/>
    <w:rsid w:val="000C0365"/>
    <w:rsid w:val="000C0377"/>
    <w:rsid w:val="000C0411"/>
    <w:rsid w:val="000C0470"/>
    <w:rsid w:val="000C0504"/>
    <w:rsid w:val="000C05E6"/>
    <w:rsid w:val="000C0608"/>
    <w:rsid w:val="000C0664"/>
    <w:rsid w:val="000C067B"/>
    <w:rsid w:val="000C0744"/>
    <w:rsid w:val="000C0766"/>
    <w:rsid w:val="000C07E6"/>
    <w:rsid w:val="000C08C6"/>
    <w:rsid w:val="000C090E"/>
    <w:rsid w:val="000C0A88"/>
    <w:rsid w:val="000C0AE6"/>
    <w:rsid w:val="000C0AF1"/>
    <w:rsid w:val="000C0B27"/>
    <w:rsid w:val="000C0B67"/>
    <w:rsid w:val="000C0BB7"/>
    <w:rsid w:val="000C0C14"/>
    <w:rsid w:val="000C0C61"/>
    <w:rsid w:val="000C0CB9"/>
    <w:rsid w:val="000C0DC5"/>
    <w:rsid w:val="000C0DED"/>
    <w:rsid w:val="000C0EB2"/>
    <w:rsid w:val="000C0F1C"/>
    <w:rsid w:val="000C0F93"/>
    <w:rsid w:val="000C0FF3"/>
    <w:rsid w:val="000C0FFE"/>
    <w:rsid w:val="000C11E3"/>
    <w:rsid w:val="000C1202"/>
    <w:rsid w:val="000C1238"/>
    <w:rsid w:val="000C1301"/>
    <w:rsid w:val="000C133B"/>
    <w:rsid w:val="000C1352"/>
    <w:rsid w:val="000C1370"/>
    <w:rsid w:val="000C13D7"/>
    <w:rsid w:val="000C13E1"/>
    <w:rsid w:val="000C13F1"/>
    <w:rsid w:val="000C1483"/>
    <w:rsid w:val="000C1538"/>
    <w:rsid w:val="000C15EE"/>
    <w:rsid w:val="000C16B7"/>
    <w:rsid w:val="000C16C6"/>
    <w:rsid w:val="000C1754"/>
    <w:rsid w:val="000C1789"/>
    <w:rsid w:val="000C186E"/>
    <w:rsid w:val="000C18ED"/>
    <w:rsid w:val="000C192A"/>
    <w:rsid w:val="000C193C"/>
    <w:rsid w:val="000C1945"/>
    <w:rsid w:val="000C1A5C"/>
    <w:rsid w:val="000C1B09"/>
    <w:rsid w:val="000C1BAB"/>
    <w:rsid w:val="000C1C15"/>
    <w:rsid w:val="000C1C16"/>
    <w:rsid w:val="000C1CE4"/>
    <w:rsid w:val="000C1CE5"/>
    <w:rsid w:val="000C1CE6"/>
    <w:rsid w:val="000C1D25"/>
    <w:rsid w:val="000C1E36"/>
    <w:rsid w:val="000C1F00"/>
    <w:rsid w:val="000C1F03"/>
    <w:rsid w:val="000C1F06"/>
    <w:rsid w:val="000C1F38"/>
    <w:rsid w:val="000C1F99"/>
    <w:rsid w:val="000C1FAD"/>
    <w:rsid w:val="000C1FDE"/>
    <w:rsid w:val="000C206C"/>
    <w:rsid w:val="000C2098"/>
    <w:rsid w:val="000C2160"/>
    <w:rsid w:val="000C2179"/>
    <w:rsid w:val="000C21D9"/>
    <w:rsid w:val="000C2235"/>
    <w:rsid w:val="000C2263"/>
    <w:rsid w:val="000C2355"/>
    <w:rsid w:val="000C242D"/>
    <w:rsid w:val="000C249C"/>
    <w:rsid w:val="000C253B"/>
    <w:rsid w:val="000C258E"/>
    <w:rsid w:val="000C25C4"/>
    <w:rsid w:val="000C261B"/>
    <w:rsid w:val="000C2651"/>
    <w:rsid w:val="000C2661"/>
    <w:rsid w:val="000C2664"/>
    <w:rsid w:val="000C268C"/>
    <w:rsid w:val="000C26F5"/>
    <w:rsid w:val="000C2704"/>
    <w:rsid w:val="000C2734"/>
    <w:rsid w:val="000C2747"/>
    <w:rsid w:val="000C277A"/>
    <w:rsid w:val="000C2782"/>
    <w:rsid w:val="000C27AB"/>
    <w:rsid w:val="000C2830"/>
    <w:rsid w:val="000C28CB"/>
    <w:rsid w:val="000C28EF"/>
    <w:rsid w:val="000C2917"/>
    <w:rsid w:val="000C2966"/>
    <w:rsid w:val="000C2980"/>
    <w:rsid w:val="000C2A10"/>
    <w:rsid w:val="000C2BBA"/>
    <w:rsid w:val="000C2C30"/>
    <w:rsid w:val="000C2C67"/>
    <w:rsid w:val="000C2CEC"/>
    <w:rsid w:val="000C2D01"/>
    <w:rsid w:val="000C2D32"/>
    <w:rsid w:val="000C2E63"/>
    <w:rsid w:val="000C2F8E"/>
    <w:rsid w:val="000C2FCA"/>
    <w:rsid w:val="000C3008"/>
    <w:rsid w:val="000C3085"/>
    <w:rsid w:val="000C314A"/>
    <w:rsid w:val="000C31B5"/>
    <w:rsid w:val="000C31E5"/>
    <w:rsid w:val="000C323A"/>
    <w:rsid w:val="000C3279"/>
    <w:rsid w:val="000C3281"/>
    <w:rsid w:val="000C3285"/>
    <w:rsid w:val="000C32A5"/>
    <w:rsid w:val="000C32EC"/>
    <w:rsid w:val="000C3357"/>
    <w:rsid w:val="000C335B"/>
    <w:rsid w:val="000C347B"/>
    <w:rsid w:val="000C34BC"/>
    <w:rsid w:val="000C35B2"/>
    <w:rsid w:val="000C35B5"/>
    <w:rsid w:val="000C35D2"/>
    <w:rsid w:val="000C360F"/>
    <w:rsid w:val="000C361D"/>
    <w:rsid w:val="000C366B"/>
    <w:rsid w:val="000C375A"/>
    <w:rsid w:val="000C3783"/>
    <w:rsid w:val="000C37B9"/>
    <w:rsid w:val="000C37DE"/>
    <w:rsid w:val="000C3827"/>
    <w:rsid w:val="000C382E"/>
    <w:rsid w:val="000C3845"/>
    <w:rsid w:val="000C384A"/>
    <w:rsid w:val="000C384F"/>
    <w:rsid w:val="000C38C5"/>
    <w:rsid w:val="000C38EB"/>
    <w:rsid w:val="000C3905"/>
    <w:rsid w:val="000C3973"/>
    <w:rsid w:val="000C3A29"/>
    <w:rsid w:val="000C3A46"/>
    <w:rsid w:val="000C3A7B"/>
    <w:rsid w:val="000C3B5C"/>
    <w:rsid w:val="000C3B7D"/>
    <w:rsid w:val="000C3BA0"/>
    <w:rsid w:val="000C3C2A"/>
    <w:rsid w:val="000C3CEF"/>
    <w:rsid w:val="000C3D1A"/>
    <w:rsid w:val="000C3E31"/>
    <w:rsid w:val="000C3EB7"/>
    <w:rsid w:val="000C3EDC"/>
    <w:rsid w:val="000C4025"/>
    <w:rsid w:val="000C407C"/>
    <w:rsid w:val="000C408C"/>
    <w:rsid w:val="000C412D"/>
    <w:rsid w:val="000C41F8"/>
    <w:rsid w:val="000C4262"/>
    <w:rsid w:val="000C4397"/>
    <w:rsid w:val="000C43AD"/>
    <w:rsid w:val="000C4412"/>
    <w:rsid w:val="000C4477"/>
    <w:rsid w:val="000C4479"/>
    <w:rsid w:val="000C457E"/>
    <w:rsid w:val="000C45AE"/>
    <w:rsid w:val="000C45D8"/>
    <w:rsid w:val="000C45F1"/>
    <w:rsid w:val="000C460B"/>
    <w:rsid w:val="000C4710"/>
    <w:rsid w:val="000C486F"/>
    <w:rsid w:val="000C4897"/>
    <w:rsid w:val="000C4915"/>
    <w:rsid w:val="000C4985"/>
    <w:rsid w:val="000C4993"/>
    <w:rsid w:val="000C49E9"/>
    <w:rsid w:val="000C49F7"/>
    <w:rsid w:val="000C4A12"/>
    <w:rsid w:val="000C4A58"/>
    <w:rsid w:val="000C4A80"/>
    <w:rsid w:val="000C4A98"/>
    <w:rsid w:val="000C4BCD"/>
    <w:rsid w:val="000C4C07"/>
    <w:rsid w:val="000C4C53"/>
    <w:rsid w:val="000C4C69"/>
    <w:rsid w:val="000C4C6E"/>
    <w:rsid w:val="000C4C98"/>
    <w:rsid w:val="000C4CA6"/>
    <w:rsid w:val="000C4CE7"/>
    <w:rsid w:val="000C4DBF"/>
    <w:rsid w:val="000C4E68"/>
    <w:rsid w:val="000C4EA2"/>
    <w:rsid w:val="000C4ECE"/>
    <w:rsid w:val="000C4F46"/>
    <w:rsid w:val="000C4F5E"/>
    <w:rsid w:val="000C500C"/>
    <w:rsid w:val="000C51BD"/>
    <w:rsid w:val="000C5219"/>
    <w:rsid w:val="000C5272"/>
    <w:rsid w:val="000C53C2"/>
    <w:rsid w:val="000C541D"/>
    <w:rsid w:val="000C5441"/>
    <w:rsid w:val="000C5463"/>
    <w:rsid w:val="000C551F"/>
    <w:rsid w:val="000C55A4"/>
    <w:rsid w:val="000C55E8"/>
    <w:rsid w:val="000C561F"/>
    <w:rsid w:val="000C56BA"/>
    <w:rsid w:val="000C5718"/>
    <w:rsid w:val="000C57A2"/>
    <w:rsid w:val="000C57ED"/>
    <w:rsid w:val="000C5814"/>
    <w:rsid w:val="000C587E"/>
    <w:rsid w:val="000C58E8"/>
    <w:rsid w:val="000C5A19"/>
    <w:rsid w:val="000C5A2A"/>
    <w:rsid w:val="000C5A41"/>
    <w:rsid w:val="000C5A77"/>
    <w:rsid w:val="000C5AAC"/>
    <w:rsid w:val="000C5AC6"/>
    <w:rsid w:val="000C5B53"/>
    <w:rsid w:val="000C5B9A"/>
    <w:rsid w:val="000C5BE0"/>
    <w:rsid w:val="000C5C21"/>
    <w:rsid w:val="000C5C31"/>
    <w:rsid w:val="000C5C45"/>
    <w:rsid w:val="000C5CA2"/>
    <w:rsid w:val="000C5D38"/>
    <w:rsid w:val="000C5DC4"/>
    <w:rsid w:val="000C5EC4"/>
    <w:rsid w:val="000C5FF3"/>
    <w:rsid w:val="000C60FE"/>
    <w:rsid w:val="000C6174"/>
    <w:rsid w:val="000C628C"/>
    <w:rsid w:val="000C62BE"/>
    <w:rsid w:val="000C638B"/>
    <w:rsid w:val="000C639E"/>
    <w:rsid w:val="000C639F"/>
    <w:rsid w:val="000C63ED"/>
    <w:rsid w:val="000C643A"/>
    <w:rsid w:val="000C651C"/>
    <w:rsid w:val="000C6542"/>
    <w:rsid w:val="000C6568"/>
    <w:rsid w:val="000C6692"/>
    <w:rsid w:val="000C66A0"/>
    <w:rsid w:val="000C6788"/>
    <w:rsid w:val="000C678C"/>
    <w:rsid w:val="000C680E"/>
    <w:rsid w:val="000C68CC"/>
    <w:rsid w:val="000C6985"/>
    <w:rsid w:val="000C6A91"/>
    <w:rsid w:val="000C6AC2"/>
    <w:rsid w:val="000C6AE2"/>
    <w:rsid w:val="000C6B37"/>
    <w:rsid w:val="000C6B4D"/>
    <w:rsid w:val="000C6B68"/>
    <w:rsid w:val="000C6B94"/>
    <w:rsid w:val="000C6BAC"/>
    <w:rsid w:val="000C6BC1"/>
    <w:rsid w:val="000C6BE3"/>
    <w:rsid w:val="000C6C25"/>
    <w:rsid w:val="000C6C6E"/>
    <w:rsid w:val="000C6DDE"/>
    <w:rsid w:val="000C7084"/>
    <w:rsid w:val="000C70FB"/>
    <w:rsid w:val="000C7142"/>
    <w:rsid w:val="000C71BA"/>
    <w:rsid w:val="000C71F8"/>
    <w:rsid w:val="000C726B"/>
    <w:rsid w:val="000C72BE"/>
    <w:rsid w:val="000C72C1"/>
    <w:rsid w:val="000C72D2"/>
    <w:rsid w:val="000C72D4"/>
    <w:rsid w:val="000C72FB"/>
    <w:rsid w:val="000C73BC"/>
    <w:rsid w:val="000C74A5"/>
    <w:rsid w:val="000C74D5"/>
    <w:rsid w:val="000C74DD"/>
    <w:rsid w:val="000C74E4"/>
    <w:rsid w:val="000C7536"/>
    <w:rsid w:val="000C75B6"/>
    <w:rsid w:val="000C75F1"/>
    <w:rsid w:val="000C76EB"/>
    <w:rsid w:val="000C771F"/>
    <w:rsid w:val="000C7776"/>
    <w:rsid w:val="000C77D4"/>
    <w:rsid w:val="000C7819"/>
    <w:rsid w:val="000C787F"/>
    <w:rsid w:val="000C78DF"/>
    <w:rsid w:val="000C796E"/>
    <w:rsid w:val="000C79F5"/>
    <w:rsid w:val="000C7A1B"/>
    <w:rsid w:val="000C7B7C"/>
    <w:rsid w:val="000C7C0F"/>
    <w:rsid w:val="000C7C66"/>
    <w:rsid w:val="000C7CD2"/>
    <w:rsid w:val="000C7D1B"/>
    <w:rsid w:val="000C7EA1"/>
    <w:rsid w:val="000C7EF2"/>
    <w:rsid w:val="000C7F4F"/>
    <w:rsid w:val="000C7F59"/>
    <w:rsid w:val="000D0021"/>
    <w:rsid w:val="000D00E3"/>
    <w:rsid w:val="000D01B0"/>
    <w:rsid w:val="000D01E3"/>
    <w:rsid w:val="000D0238"/>
    <w:rsid w:val="000D033B"/>
    <w:rsid w:val="000D0429"/>
    <w:rsid w:val="000D0440"/>
    <w:rsid w:val="000D0448"/>
    <w:rsid w:val="000D0489"/>
    <w:rsid w:val="000D0505"/>
    <w:rsid w:val="000D0507"/>
    <w:rsid w:val="000D0509"/>
    <w:rsid w:val="000D05A3"/>
    <w:rsid w:val="000D069B"/>
    <w:rsid w:val="000D06A6"/>
    <w:rsid w:val="000D0788"/>
    <w:rsid w:val="000D07F8"/>
    <w:rsid w:val="000D07FD"/>
    <w:rsid w:val="000D0872"/>
    <w:rsid w:val="000D095D"/>
    <w:rsid w:val="000D098F"/>
    <w:rsid w:val="000D0B98"/>
    <w:rsid w:val="000D0BBE"/>
    <w:rsid w:val="000D0BCF"/>
    <w:rsid w:val="000D0C50"/>
    <w:rsid w:val="000D0D12"/>
    <w:rsid w:val="000D0DC7"/>
    <w:rsid w:val="000D0E51"/>
    <w:rsid w:val="000D0EB5"/>
    <w:rsid w:val="000D0EF4"/>
    <w:rsid w:val="000D0F52"/>
    <w:rsid w:val="000D0FF0"/>
    <w:rsid w:val="000D1002"/>
    <w:rsid w:val="000D100D"/>
    <w:rsid w:val="000D1060"/>
    <w:rsid w:val="000D110E"/>
    <w:rsid w:val="000D1113"/>
    <w:rsid w:val="000D113F"/>
    <w:rsid w:val="000D1185"/>
    <w:rsid w:val="000D11BE"/>
    <w:rsid w:val="000D1213"/>
    <w:rsid w:val="000D1234"/>
    <w:rsid w:val="000D125C"/>
    <w:rsid w:val="000D12E6"/>
    <w:rsid w:val="000D13CD"/>
    <w:rsid w:val="000D14D1"/>
    <w:rsid w:val="000D1546"/>
    <w:rsid w:val="000D15D4"/>
    <w:rsid w:val="000D1646"/>
    <w:rsid w:val="000D16D8"/>
    <w:rsid w:val="000D170C"/>
    <w:rsid w:val="000D1731"/>
    <w:rsid w:val="000D176A"/>
    <w:rsid w:val="000D17D6"/>
    <w:rsid w:val="000D1859"/>
    <w:rsid w:val="000D18A8"/>
    <w:rsid w:val="000D18D4"/>
    <w:rsid w:val="000D18FD"/>
    <w:rsid w:val="000D1901"/>
    <w:rsid w:val="000D1941"/>
    <w:rsid w:val="000D199C"/>
    <w:rsid w:val="000D19F8"/>
    <w:rsid w:val="000D1B35"/>
    <w:rsid w:val="000D1B60"/>
    <w:rsid w:val="000D1BE3"/>
    <w:rsid w:val="000D1C16"/>
    <w:rsid w:val="000D1C30"/>
    <w:rsid w:val="000D1C37"/>
    <w:rsid w:val="000D1C8A"/>
    <w:rsid w:val="000D1CD9"/>
    <w:rsid w:val="000D1D3B"/>
    <w:rsid w:val="000D1D7F"/>
    <w:rsid w:val="000D1E60"/>
    <w:rsid w:val="000D1EED"/>
    <w:rsid w:val="000D1F2C"/>
    <w:rsid w:val="000D2058"/>
    <w:rsid w:val="000D20B0"/>
    <w:rsid w:val="000D20B6"/>
    <w:rsid w:val="000D22E4"/>
    <w:rsid w:val="000D233E"/>
    <w:rsid w:val="000D235F"/>
    <w:rsid w:val="000D2371"/>
    <w:rsid w:val="000D2384"/>
    <w:rsid w:val="000D2456"/>
    <w:rsid w:val="000D247E"/>
    <w:rsid w:val="000D2480"/>
    <w:rsid w:val="000D2491"/>
    <w:rsid w:val="000D2517"/>
    <w:rsid w:val="000D25D4"/>
    <w:rsid w:val="000D25FD"/>
    <w:rsid w:val="000D2736"/>
    <w:rsid w:val="000D27A3"/>
    <w:rsid w:val="000D27F3"/>
    <w:rsid w:val="000D280C"/>
    <w:rsid w:val="000D2940"/>
    <w:rsid w:val="000D298D"/>
    <w:rsid w:val="000D2A89"/>
    <w:rsid w:val="000D2AA5"/>
    <w:rsid w:val="000D2AB5"/>
    <w:rsid w:val="000D2B46"/>
    <w:rsid w:val="000D2CB8"/>
    <w:rsid w:val="000D2D34"/>
    <w:rsid w:val="000D2DE9"/>
    <w:rsid w:val="000D2E37"/>
    <w:rsid w:val="000D2E8A"/>
    <w:rsid w:val="000D2FBF"/>
    <w:rsid w:val="000D2FFB"/>
    <w:rsid w:val="000D3043"/>
    <w:rsid w:val="000D3090"/>
    <w:rsid w:val="000D30DE"/>
    <w:rsid w:val="000D3117"/>
    <w:rsid w:val="000D324D"/>
    <w:rsid w:val="000D3372"/>
    <w:rsid w:val="000D343B"/>
    <w:rsid w:val="000D3490"/>
    <w:rsid w:val="000D3625"/>
    <w:rsid w:val="000D362E"/>
    <w:rsid w:val="000D3638"/>
    <w:rsid w:val="000D376A"/>
    <w:rsid w:val="000D37D3"/>
    <w:rsid w:val="000D38B6"/>
    <w:rsid w:val="000D38F2"/>
    <w:rsid w:val="000D390D"/>
    <w:rsid w:val="000D39C3"/>
    <w:rsid w:val="000D39DF"/>
    <w:rsid w:val="000D39FE"/>
    <w:rsid w:val="000D3A01"/>
    <w:rsid w:val="000D3A98"/>
    <w:rsid w:val="000D3B5A"/>
    <w:rsid w:val="000D3C1C"/>
    <w:rsid w:val="000D3C6F"/>
    <w:rsid w:val="000D3C88"/>
    <w:rsid w:val="000D3CE1"/>
    <w:rsid w:val="000D3EEE"/>
    <w:rsid w:val="000D3F0D"/>
    <w:rsid w:val="000D3F16"/>
    <w:rsid w:val="000D3F5F"/>
    <w:rsid w:val="000D3F8B"/>
    <w:rsid w:val="000D3FA4"/>
    <w:rsid w:val="000D3FB3"/>
    <w:rsid w:val="000D4042"/>
    <w:rsid w:val="000D40D8"/>
    <w:rsid w:val="000D4106"/>
    <w:rsid w:val="000D4195"/>
    <w:rsid w:val="000D41D8"/>
    <w:rsid w:val="000D4210"/>
    <w:rsid w:val="000D42F9"/>
    <w:rsid w:val="000D4346"/>
    <w:rsid w:val="000D4394"/>
    <w:rsid w:val="000D4474"/>
    <w:rsid w:val="000D448C"/>
    <w:rsid w:val="000D44DA"/>
    <w:rsid w:val="000D4657"/>
    <w:rsid w:val="000D468B"/>
    <w:rsid w:val="000D470B"/>
    <w:rsid w:val="000D4772"/>
    <w:rsid w:val="000D4835"/>
    <w:rsid w:val="000D483A"/>
    <w:rsid w:val="000D48CD"/>
    <w:rsid w:val="000D49D9"/>
    <w:rsid w:val="000D49DB"/>
    <w:rsid w:val="000D4A56"/>
    <w:rsid w:val="000D4B4F"/>
    <w:rsid w:val="000D4BD9"/>
    <w:rsid w:val="000D4C9F"/>
    <w:rsid w:val="000D4CAB"/>
    <w:rsid w:val="000D4CFF"/>
    <w:rsid w:val="000D4DA8"/>
    <w:rsid w:val="000D4E81"/>
    <w:rsid w:val="000D4E93"/>
    <w:rsid w:val="000D4EF3"/>
    <w:rsid w:val="000D4F85"/>
    <w:rsid w:val="000D4F87"/>
    <w:rsid w:val="000D5015"/>
    <w:rsid w:val="000D512A"/>
    <w:rsid w:val="000D5176"/>
    <w:rsid w:val="000D517A"/>
    <w:rsid w:val="000D52EC"/>
    <w:rsid w:val="000D538E"/>
    <w:rsid w:val="000D5464"/>
    <w:rsid w:val="000D54A1"/>
    <w:rsid w:val="000D551D"/>
    <w:rsid w:val="000D5601"/>
    <w:rsid w:val="000D561E"/>
    <w:rsid w:val="000D5652"/>
    <w:rsid w:val="000D5664"/>
    <w:rsid w:val="000D56C2"/>
    <w:rsid w:val="000D5725"/>
    <w:rsid w:val="000D5756"/>
    <w:rsid w:val="000D5788"/>
    <w:rsid w:val="000D57C4"/>
    <w:rsid w:val="000D57E3"/>
    <w:rsid w:val="000D585F"/>
    <w:rsid w:val="000D587C"/>
    <w:rsid w:val="000D58BE"/>
    <w:rsid w:val="000D58D8"/>
    <w:rsid w:val="000D593F"/>
    <w:rsid w:val="000D5979"/>
    <w:rsid w:val="000D599A"/>
    <w:rsid w:val="000D59D8"/>
    <w:rsid w:val="000D5A6B"/>
    <w:rsid w:val="000D5A7D"/>
    <w:rsid w:val="000D5AAA"/>
    <w:rsid w:val="000D5AF1"/>
    <w:rsid w:val="000D5B08"/>
    <w:rsid w:val="000D5B2B"/>
    <w:rsid w:val="000D5BB9"/>
    <w:rsid w:val="000D5CDF"/>
    <w:rsid w:val="000D5DB5"/>
    <w:rsid w:val="000D5DD5"/>
    <w:rsid w:val="000D5E07"/>
    <w:rsid w:val="000D5E32"/>
    <w:rsid w:val="000D5E63"/>
    <w:rsid w:val="000D5F3C"/>
    <w:rsid w:val="000D5F91"/>
    <w:rsid w:val="000D5FAC"/>
    <w:rsid w:val="000D6001"/>
    <w:rsid w:val="000D60E7"/>
    <w:rsid w:val="000D6162"/>
    <w:rsid w:val="000D6170"/>
    <w:rsid w:val="000D61A7"/>
    <w:rsid w:val="000D628F"/>
    <w:rsid w:val="000D63A8"/>
    <w:rsid w:val="000D63B8"/>
    <w:rsid w:val="000D63EF"/>
    <w:rsid w:val="000D64D7"/>
    <w:rsid w:val="000D64EE"/>
    <w:rsid w:val="000D66DC"/>
    <w:rsid w:val="000D66E7"/>
    <w:rsid w:val="000D6735"/>
    <w:rsid w:val="000D6785"/>
    <w:rsid w:val="000D67DB"/>
    <w:rsid w:val="000D682A"/>
    <w:rsid w:val="000D6899"/>
    <w:rsid w:val="000D68BE"/>
    <w:rsid w:val="000D68ED"/>
    <w:rsid w:val="000D69AD"/>
    <w:rsid w:val="000D69BA"/>
    <w:rsid w:val="000D6A21"/>
    <w:rsid w:val="000D6A60"/>
    <w:rsid w:val="000D6ACE"/>
    <w:rsid w:val="000D6B2A"/>
    <w:rsid w:val="000D6B9A"/>
    <w:rsid w:val="000D6BA7"/>
    <w:rsid w:val="000D6BD4"/>
    <w:rsid w:val="000D6BFF"/>
    <w:rsid w:val="000D6C44"/>
    <w:rsid w:val="000D6C60"/>
    <w:rsid w:val="000D6CD6"/>
    <w:rsid w:val="000D6CDB"/>
    <w:rsid w:val="000D6CDE"/>
    <w:rsid w:val="000D6D20"/>
    <w:rsid w:val="000D6DC0"/>
    <w:rsid w:val="000D6DDC"/>
    <w:rsid w:val="000D6DDD"/>
    <w:rsid w:val="000D6DFF"/>
    <w:rsid w:val="000D6E1C"/>
    <w:rsid w:val="000D6FC1"/>
    <w:rsid w:val="000D6FF9"/>
    <w:rsid w:val="000D70B2"/>
    <w:rsid w:val="000D70C6"/>
    <w:rsid w:val="000D70D8"/>
    <w:rsid w:val="000D70DD"/>
    <w:rsid w:val="000D70FD"/>
    <w:rsid w:val="000D7109"/>
    <w:rsid w:val="000D7156"/>
    <w:rsid w:val="000D71BE"/>
    <w:rsid w:val="000D724B"/>
    <w:rsid w:val="000D7280"/>
    <w:rsid w:val="000D734F"/>
    <w:rsid w:val="000D736F"/>
    <w:rsid w:val="000D738A"/>
    <w:rsid w:val="000D73E0"/>
    <w:rsid w:val="000D7416"/>
    <w:rsid w:val="000D7469"/>
    <w:rsid w:val="000D74D2"/>
    <w:rsid w:val="000D750F"/>
    <w:rsid w:val="000D757E"/>
    <w:rsid w:val="000D7643"/>
    <w:rsid w:val="000D7677"/>
    <w:rsid w:val="000D769C"/>
    <w:rsid w:val="000D76AD"/>
    <w:rsid w:val="000D76C0"/>
    <w:rsid w:val="000D77BA"/>
    <w:rsid w:val="000D77F6"/>
    <w:rsid w:val="000D7863"/>
    <w:rsid w:val="000D78AE"/>
    <w:rsid w:val="000D7934"/>
    <w:rsid w:val="000D7952"/>
    <w:rsid w:val="000D7958"/>
    <w:rsid w:val="000D7981"/>
    <w:rsid w:val="000D7A91"/>
    <w:rsid w:val="000D7AB5"/>
    <w:rsid w:val="000D7B1B"/>
    <w:rsid w:val="000D7B8E"/>
    <w:rsid w:val="000D7C2D"/>
    <w:rsid w:val="000D7C81"/>
    <w:rsid w:val="000D7CA9"/>
    <w:rsid w:val="000D7CC3"/>
    <w:rsid w:val="000D7D4A"/>
    <w:rsid w:val="000D7DF8"/>
    <w:rsid w:val="000D7E29"/>
    <w:rsid w:val="000D7E92"/>
    <w:rsid w:val="000D7F01"/>
    <w:rsid w:val="000D7F6F"/>
    <w:rsid w:val="000D7F72"/>
    <w:rsid w:val="000D7FC4"/>
    <w:rsid w:val="000D7FFB"/>
    <w:rsid w:val="000E00E0"/>
    <w:rsid w:val="000E017B"/>
    <w:rsid w:val="000E01C3"/>
    <w:rsid w:val="000E0276"/>
    <w:rsid w:val="000E0397"/>
    <w:rsid w:val="000E0463"/>
    <w:rsid w:val="000E04B9"/>
    <w:rsid w:val="000E054A"/>
    <w:rsid w:val="000E0599"/>
    <w:rsid w:val="000E059F"/>
    <w:rsid w:val="000E05DB"/>
    <w:rsid w:val="000E0625"/>
    <w:rsid w:val="000E0633"/>
    <w:rsid w:val="000E06A0"/>
    <w:rsid w:val="000E074A"/>
    <w:rsid w:val="000E078E"/>
    <w:rsid w:val="000E0846"/>
    <w:rsid w:val="000E0981"/>
    <w:rsid w:val="000E09A8"/>
    <w:rsid w:val="000E09F1"/>
    <w:rsid w:val="000E09FB"/>
    <w:rsid w:val="000E0A79"/>
    <w:rsid w:val="000E0B9A"/>
    <w:rsid w:val="000E0BF3"/>
    <w:rsid w:val="000E0C06"/>
    <w:rsid w:val="000E0C42"/>
    <w:rsid w:val="000E0C44"/>
    <w:rsid w:val="000E0CEC"/>
    <w:rsid w:val="000E0DD5"/>
    <w:rsid w:val="000E0E22"/>
    <w:rsid w:val="000E0E72"/>
    <w:rsid w:val="000E0E99"/>
    <w:rsid w:val="000E0EFF"/>
    <w:rsid w:val="000E104B"/>
    <w:rsid w:val="000E10A3"/>
    <w:rsid w:val="000E10B5"/>
    <w:rsid w:val="000E1249"/>
    <w:rsid w:val="000E12BB"/>
    <w:rsid w:val="000E1366"/>
    <w:rsid w:val="000E1447"/>
    <w:rsid w:val="000E1459"/>
    <w:rsid w:val="000E1515"/>
    <w:rsid w:val="000E1660"/>
    <w:rsid w:val="000E170A"/>
    <w:rsid w:val="000E180F"/>
    <w:rsid w:val="000E186B"/>
    <w:rsid w:val="000E187D"/>
    <w:rsid w:val="000E18E2"/>
    <w:rsid w:val="000E18F4"/>
    <w:rsid w:val="000E1912"/>
    <w:rsid w:val="000E19D1"/>
    <w:rsid w:val="000E1A36"/>
    <w:rsid w:val="000E1B79"/>
    <w:rsid w:val="000E1BCB"/>
    <w:rsid w:val="000E1BDF"/>
    <w:rsid w:val="000E1C22"/>
    <w:rsid w:val="000E1CB1"/>
    <w:rsid w:val="000E1CE0"/>
    <w:rsid w:val="000E1D19"/>
    <w:rsid w:val="000E1D1F"/>
    <w:rsid w:val="000E1DFD"/>
    <w:rsid w:val="000E1E05"/>
    <w:rsid w:val="000E211A"/>
    <w:rsid w:val="000E21C0"/>
    <w:rsid w:val="000E2271"/>
    <w:rsid w:val="000E2275"/>
    <w:rsid w:val="000E22D3"/>
    <w:rsid w:val="000E2312"/>
    <w:rsid w:val="000E2334"/>
    <w:rsid w:val="000E2341"/>
    <w:rsid w:val="000E249B"/>
    <w:rsid w:val="000E24DB"/>
    <w:rsid w:val="000E25B2"/>
    <w:rsid w:val="000E25C4"/>
    <w:rsid w:val="000E262C"/>
    <w:rsid w:val="000E26AC"/>
    <w:rsid w:val="000E270F"/>
    <w:rsid w:val="000E2791"/>
    <w:rsid w:val="000E283F"/>
    <w:rsid w:val="000E2857"/>
    <w:rsid w:val="000E2970"/>
    <w:rsid w:val="000E298E"/>
    <w:rsid w:val="000E29EC"/>
    <w:rsid w:val="000E2ADB"/>
    <w:rsid w:val="000E2AE7"/>
    <w:rsid w:val="000E2AF7"/>
    <w:rsid w:val="000E2B5B"/>
    <w:rsid w:val="000E2B5E"/>
    <w:rsid w:val="000E2BD5"/>
    <w:rsid w:val="000E2C53"/>
    <w:rsid w:val="000E2CB3"/>
    <w:rsid w:val="000E2CF3"/>
    <w:rsid w:val="000E2D0E"/>
    <w:rsid w:val="000E2DB8"/>
    <w:rsid w:val="000E2DD6"/>
    <w:rsid w:val="000E2E8B"/>
    <w:rsid w:val="000E3161"/>
    <w:rsid w:val="000E31FF"/>
    <w:rsid w:val="000E3275"/>
    <w:rsid w:val="000E3287"/>
    <w:rsid w:val="000E32BE"/>
    <w:rsid w:val="000E332D"/>
    <w:rsid w:val="000E3342"/>
    <w:rsid w:val="000E3365"/>
    <w:rsid w:val="000E338E"/>
    <w:rsid w:val="000E33C1"/>
    <w:rsid w:val="000E33F9"/>
    <w:rsid w:val="000E349A"/>
    <w:rsid w:val="000E350A"/>
    <w:rsid w:val="000E3531"/>
    <w:rsid w:val="000E357B"/>
    <w:rsid w:val="000E35B1"/>
    <w:rsid w:val="000E35CA"/>
    <w:rsid w:val="000E3677"/>
    <w:rsid w:val="000E3709"/>
    <w:rsid w:val="000E3756"/>
    <w:rsid w:val="000E378E"/>
    <w:rsid w:val="000E37AE"/>
    <w:rsid w:val="000E37EC"/>
    <w:rsid w:val="000E38CB"/>
    <w:rsid w:val="000E38D6"/>
    <w:rsid w:val="000E39E3"/>
    <w:rsid w:val="000E3AA9"/>
    <w:rsid w:val="000E3AD4"/>
    <w:rsid w:val="000E3B45"/>
    <w:rsid w:val="000E3B54"/>
    <w:rsid w:val="000E3BC3"/>
    <w:rsid w:val="000E3C08"/>
    <w:rsid w:val="000E3C4F"/>
    <w:rsid w:val="000E3CA0"/>
    <w:rsid w:val="000E3D09"/>
    <w:rsid w:val="000E3EF3"/>
    <w:rsid w:val="000E3FD4"/>
    <w:rsid w:val="000E4048"/>
    <w:rsid w:val="000E4067"/>
    <w:rsid w:val="000E40DA"/>
    <w:rsid w:val="000E414B"/>
    <w:rsid w:val="000E41B1"/>
    <w:rsid w:val="000E41E6"/>
    <w:rsid w:val="000E42C3"/>
    <w:rsid w:val="000E4343"/>
    <w:rsid w:val="000E43F4"/>
    <w:rsid w:val="000E4410"/>
    <w:rsid w:val="000E4472"/>
    <w:rsid w:val="000E44FF"/>
    <w:rsid w:val="000E4567"/>
    <w:rsid w:val="000E45DF"/>
    <w:rsid w:val="000E45FA"/>
    <w:rsid w:val="000E462F"/>
    <w:rsid w:val="000E46CB"/>
    <w:rsid w:val="000E46D2"/>
    <w:rsid w:val="000E47B2"/>
    <w:rsid w:val="000E487D"/>
    <w:rsid w:val="000E48FF"/>
    <w:rsid w:val="000E490B"/>
    <w:rsid w:val="000E497A"/>
    <w:rsid w:val="000E4982"/>
    <w:rsid w:val="000E49A1"/>
    <w:rsid w:val="000E49D7"/>
    <w:rsid w:val="000E49E8"/>
    <w:rsid w:val="000E4A01"/>
    <w:rsid w:val="000E4A29"/>
    <w:rsid w:val="000E4A91"/>
    <w:rsid w:val="000E4AA1"/>
    <w:rsid w:val="000E4AD3"/>
    <w:rsid w:val="000E4B32"/>
    <w:rsid w:val="000E4B3C"/>
    <w:rsid w:val="000E4B68"/>
    <w:rsid w:val="000E4C55"/>
    <w:rsid w:val="000E4C59"/>
    <w:rsid w:val="000E4C5D"/>
    <w:rsid w:val="000E4CF7"/>
    <w:rsid w:val="000E4E51"/>
    <w:rsid w:val="000E4ED8"/>
    <w:rsid w:val="000E4F4E"/>
    <w:rsid w:val="000E4FD8"/>
    <w:rsid w:val="000E501C"/>
    <w:rsid w:val="000E50C2"/>
    <w:rsid w:val="000E50DA"/>
    <w:rsid w:val="000E515C"/>
    <w:rsid w:val="000E5161"/>
    <w:rsid w:val="000E5229"/>
    <w:rsid w:val="000E523D"/>
    <w:rsid w:val="000E527B"/>
    <w:rsid w:val="000E527D"/>
    <w:rsid w:val="000E52AB"/>
    <w:rsid w:val="000E52F0"/>
    <w:rsid w:val="000E532C"/>
    <w:rsid w:val="000E533E"/>
    <w:rsid w:val="000E53E5"/>
    <w:rsid w:val="000E548F"/>
    <w:rsid w:val="000E549D"/>
    <w:rsid w:val="000E54F8"/>
    <w:rsid w:val="000E5602"/>
    <w:rsid w:val="000E5610"/>
    <w:rsid w:val="000E5653"/>
    <w:rsid w:val="000E5679"/>
    <w:rsid w:val="000E5721"/>
    <w:rsid w:val="000E58C6"/>
    <w:rsid w:val="000E58EA"/>
    <w:rsid w:val="000E5969"/>
    <w:rsid w:val="000E599A"/>
    <w:rsid w:val="000E59A2"/>
    <w:rsid w:val="000E5A4E"/>
    <w:rsid w:val="000E5A6A"/>
    <w:rsid w:val="000E5A6E"/>
    <w:rsid w:val="000E5B47"/>
    <w:rsid w:val="000E5BAB"/>
    <w:rsid w:val="000E5C5A"/>
    <w:rsid w:val="000E5C60"/>
    <w:rsid w:val="000E5CB0"/>
    <w:rsid w:val="000E5CCB"/>
    <w:rsid w:val="000E5D68"/>
    <w:rsid w:val="000E5DAA"/>
    <w:rsid w:val="000E5E47"/>
    <w:rsid w:val="000E5ED8"/>
    <w:rsid w:val="000E5F00"/>
    <w:rsid w:val="000E5FA5"/>
    <w:rsid w:val="000E5FD1"/>
    <w:rsid w:val="000E5FE8"/>
    <w:rsid w:val="000E60B3"/>
    <w:rsid w:val="000E6109"/>
    <w:rsid w:val="000E610A"/>
    <w:rsid w:val="000E6154"/>
    <w:rsid w:val="000E61AC"/>
    <w:rsid w:val="000E61CB"/>
    <w:rsid w:val="000E61DB"/>
    <w:rsid w:val="000E626F"/>
    <w:rsid w:val="000E6316"/>
    <w:rsid w:val="000E632F"/>
    <w:rsid w:val="000E6342"/>
    <w:rsid w:val="000E6382"/>
    <w:rsid w:val="000E638C"/>
    <w:rsid w:val="000E642E"/>
    <w:rsid w:val="000E648C"/>
    <w:rsid w:val="000E6541"/>
    <w:rsid w:val="000E65EE"/>
    <w:rsid w:val="000E665A"/>
    <w:rsid w:val="000E66F8"/>
    <w:rsid w:val="000E6717"/>
    <w:rsid w:val="000E6748"/>
    <w:rsid w:val="000E678B"/>
    <w:rsid w:val="000E67BB"/>
    <w:rsid w:val="000E67F4"/>
    <w:rsid w:val="000E68E9"/>
    <w:rsid w:val="000E6911"/>
    <w:rsid w:val="000E692C"/>
    <w:rsid w:val="000E6933"/>
    <w:rsid w:val="000E6944"/>
    <w:rsid w:val="000E697C"/>
    <w:rsid w:val="000E69D2"/>
    <w:rsid w:val="000E69EE"/>
    <w:rsid w:val="000E6A36"/>
    <w:rsid w:val="000E6B21"/>
    <w:rsid w:val="000E6B81"/>
    <w:rsid w:val="000E6BCB"/>
    <w:rsid w:val="000E6C4D"/>
    <w:rsid w:val="000E6C51"/>
    <w:rsid w:val="000E6C6C"/>
    <w:rsid w:val="000E6C81"/>
    <w:rsid w:val="000E6D4C"/>
    <w:rsid w:val="000E6DDD"/>
    <w:rsid w:val="000E6E37"/>
    <w:rsid w:val="000E6E61"/>
    <w:rsid w:val="000E6E95"/>
    <w:rsid w:val="000E6E97"/>
    <w:rsid w:val="000E707D"/>
    <w:rsid w:val="000E70FB"/>
    <w:rsid w:val="000E7141"/>
    <w:rsid w:val="000E7176"/>
    <w:rsid w:val="000E7227"/>
    <w:rsid w:val="000E723B"/>
    <w:rsid w:val="000E7282"/>
    <w:rsid w:val="000E72A5"/>
    <w:rsid w:val="000E73CF"/>
    <w:rsid w:val="000E73FF"/>
    <w:rsid w:val="000E747E"/>
    <w:rsid w:val="000E74E9"/>
    <w:rsid w:val="000E7500"/>
    <w:rsid w:val="000E755F"/>
    <w:rsid w:val="000E75C8"/>
    <w:rsid w:val="000E763A"/>
    <w:rsid w:val="000E7685"/>
    <w:rsid w:val="000E76D1"/>
    <w:rsid w:val="000E7718"/>
    <w:rsid w:val="000E77E3"/>
    <w:rsid w:val="000E77F5"/>
    <w:rsid w:val="000E785F"/>
    <w:rsid w:val="000E7898"/>
    <w:rsid w:val="000E78A0"/>
    <w:rsid w:val="000E795C"/>
    <w:rsid w:val="000E7975"/>
    <w:rsid w:val="000E79A7"/>
    <w:rsid w:val="000E7AB5"/>
    <w:rsid w:val="000E7ADA"/>
    <w:rsid w:val="000E7B10"/>
    <w:rsid w:val="000E7BAA"/>
    <w:rsid w:val="000E7BFB"/>
    <w:rsid w:val="000E7C63"/>
    <w:rsid w:val="000E7C72"/>
    <w:rsid w:val="000E7D13"/>
    <w:rsid w:val="000E7E17"/>
    <w:rsid w:val="000E7F7D"/>
    <w:rsid w:val="000E7FBF"/>
    <w:rsid w:val="000E7FC6"/>
    <w:rsid w:val="000E7FE7"/>
    <w:rsid w:val="000F0169"/>
    <w:rsid w:val="000F02D7"/>
    <w:rsid w:val="000F0324"/>
    <w:rsid w:val="000F03CB"/>
    <w:rsid w:val="000F0553"/>
    <w:rsid w:val="000F059B"/>
    <w:rsid w:val="000F059C"/>
    <w:rsid w:val="000F0681"/>
    <w:rsid w:val="000F068D"/>
    <w:rsid w:val="000F06DF"/>
    <w:rsid w:val="000F06E9"/>
    <w:rsid w:val="000F0752"/>
    <w:rsid w:val="000F080F"/>
    <w:rsid w:val="000F08E9"/>
    <w:rsid w:val="000F091C"/>
    <w:rsid w:val="000F098F"/>
    <w:rsid w:val="000F0A02"/>
    <w:rsid w:val="000F0A76"/>
    <w:rsid w:val="000F0A96"/>
    <w:rsid w:val="000F0AA2"/>
    <w:rsid w:val="000F0AA8"/>
    <w:rsid w:val="000F0ABC"/>
    <w:rsid w:val="000F0B05"/>
    <w:rsid w:val="000F0B30"/>
    <w:rsid w:val="000F0B57"/>
    <w:rsid w:val="000F0B69"/>
    <w:rsid w:val="000F0D56"/>
    <w:rsid w:val="000F0D78"/>
    <w:rsid w:val="000F0DB3"/>
    <w:rsid w:val="000F0DCC"/>
    <w:rsid w:val="000F0E38"/>
    <w:rsid w:val="000F0E75"/>
    <w:rsid w:val="000F0F43"/>
    <w:rsid w:val="000F0FAD"/>
    <w:rsid w:val="000F0FF2"/>
    <w:rsid w:val="000F0FFE"/>
    <w:rsid w:val="000F1019"/>
    <w:rsid w:val="000F10D6"/>
    <w:rsid w:val="000F10F0"/>
    <w:rsid w:val="000F1122"/>
    <w:rsid w:val="000F113C"/>
    <w:rsid w:val="000F1144"/>
    <w:rsid w:val="000F1169"/>
    <w:rsid w:val="000F122B"/>
    <w:rsid w:val="000F1250"/>
    <w:rsid w:val="000F125F"/>
    <w:rsid w:val="000F12D5"/>
    <w:rsid w:val="000F12DA"/>
    <w:rsid w:val="000F1366"/>
    <w:rsid w:val="000F1398"/>
    <w:rsid w:val="000F13C4"/>
    <w:rsid w:val="000F13D8"/>
    <w:rsid w:val="000F13F9"/>
    <w:rsid w:val="000F1495"/>
    <w:rsid w:val="000F1610"/>
    <w:rsid w:val="000F161F"/>
    <w:rsid w:val="000F1641"/>
    <w:rsid w:val="000F179A"/>
    <w:rsid w:val="000F1870"/>
    <w:rsid w:val="000F18C7"/>
    <w:rsid w:val="000F18F8"/>
    <w:rsid w:val="000F1921"/>
    <w:rsid w:val="000F1944"/>
    <w:rsid w:val="000F1965"/>
    <w:rsid w:val="000F19B0"/>
    <w:rsid w:val="000F1A8D"/>
    <w:rsid w:val="000F1A8E"/>
    <w:rsid w:val="000F1AC2"/>
    <w:rsid w:val="000F1BAB"/>
    <w:rsid w:val="000F1BFF"/>
    <w:rsid w:val="000F1C0D"/>
    <w:rsid w:val="000F1C1E"/>
    <w:rsid w:val="000F1CCD"/>
    <w:rsid w:val="000F1CE5"/>
    <w:rsid w:val="000F1E95"/>
    <w:rsid w:val="000F1ECC"/>
    <w:rsid w:val="000F1ECE"/>
    <w:rsid w:val="000F1EDB"/>
    <w:rsid w:val="000F1F0D"/>
    <w:rsid w:val="000F1F80"/>
    <w:rsid w:val="000F2094"/>
    <w:rsid w:val="000F20E3"/>
    <w:rsid w:val="000F2102"/>
    <w:rsid w:val="000F2247"/>
    <w:rsid w:val="000F226F"/>
    <w:rsid w:val="000F2298"/>
    <w:rsid w:val="000F2365"/>
    <w:rsid w:val="000F24F9"/>
    <w:rsid w:val="000F258B"/>
    <w:rsid w:val="000F2610"/>
    <w:rsid w:val="000F2616"/>
    <w:rsid w:val="000F277C"/>
    <w:rsid w:val="000F27B6"/>
    <w:rsid w:val="000F2833"/>
    <w:rsid w:val="000F2892"/>
    <w:rsid w:val="000F289C"/>
    <w:rsid w:val="000F28B4"/>
    <w:rsid w:val="000F28BD"/>
    <w:rsid w:val="000F28F8"/>
    <w:rsid w:val="000F2932"/>
    <w:rsid w:val="000F29A3"/>
    <w:rsid w:val="000F2A0C"/>
    <w:rsid w:val="000F2ACB"/>
    <w:rsid w:val="000F2B46"/>
    <w:rsid w:val="000F2B53"/>
    <w:rsid w:val="000F2B5B"/>
    <w:rsid w:val="000F2B83"/>
    <w:rsid w:val="000F2BB4"/>
    <w:rsid w:val="000F2CAD"/>
    <w:rsid w:val="000F2E32"/>
    <w:rsid w:val="000F2E3A"/>
    <w:rsid w:val="000F2E82"/>
    <w:rsid w:val="000F2E84"/>
    <w:rsid w:val="000F2F2A"/>
    <w:rsid w:val="000F2FA7"/>
    <w:rsid w:val="000F2FBA"/>
    <w:rsid w:val="000F3019"/>
    <w:rsid w:val="000F30B2"/>
    <w:rsid w:val="000F321E"/>
    <w:rsid w:val="000F329A"/>
    <w:rsid w:val="000F32B2"/>
    <w:rsid w:val="000F32B9"/>
    <w:rsid w:val="000F32D1"/>
    <w:rsid w:val="000F331F"/>
    <w:rsid w:val="000F339D"/>
    <w:rsid w:val="000F33FA"/>
    <w:rsid w:val="000F34D2"/>
    <w:rsid w:val="000F34F2"/>
    <w:rsid w:val="000F351B"/>
    <w:rsid w:val="000F355B"/>
    <w:rsid w:val="000F35D9"/>
    <w:rsid w:val="000F35E7"/>
    <w:rsid w:val="000F3663"/>
    <w:rsid w:val="000F375D"/>
    <w:rsid w:val="000F3761"/>
    <w:rsid w:val="000F37E6"/>
    <w:rsid w:val="000F381B"/>
    <w:rsid w:val="000F3920"/>
    <w:rsid w:val="000F3970"/>
    <w:rsid w:val="000F3A5B"/>
    <w:rsid w:val="000F3ABD"/>
    <w:rsid w:val="000F3B4C"/>
    <w:rsid w:val="000F3B52"/>
    <w:rsid w:val="000F3B53"/>
    <w:rsid w:val="000F3BDD"/>
    <w:rsid w:val="000F3C67"/>
    <w:rsid w:val="000F3CBC"/>
    <w:rsid w:val="000F3D21"/>
    <w:rsid w:val="000F3D64"/>
    <w:rsid w:val="000F3D97"/>
    <w:rsid w:val="000F3E0C"/>
    <w:rsid w:val="000F3F9D"/>
    <w:rsid w:val="000F3FD3"/>
    <w:rsid w:val="000F401E"/>
    <w:rsid w:val="000F41BA"/>
    <w:rsid w:val="000F4252"/>
    <w:rsid w:val="000F42D6"/>
    <w:rsid w:val="000F42E9"/>
    <w:rsid w:val="000F4369"/>
    <w:rsid w:val="000F441F"/>
    <w:rsid w:val="000F445C"/>
    <w:rsid w:val="000F44E4"/>
    <w:rsid w:val="000F44EC"/>
    <w:rsid w:val="000F45AA"/>
    <w:rsid w:val="000F4646"/>
    <w:rsid w:val="000F4667"/>
    <w:rsid w:val="000F46B5"/>
    <w:rsid w:val="000F46F4"/>
    <w:rsid w:val="000F46F7"/>
    <w:rsid w:val="000F474C"/>
    <w:rsid w:val="000F4798"/>
    <w:rsid w:val="000F4821"/>
    <w:rsid w:val="000F4876"/>
    <w:rsid w:val="000F4896"/>
    <w:rsid w:val="000F48AF"/>
    <w:rsid w:val="000F493D"/>
    <w:rsid w:val="000F49A0"/>
    <w:rsid w:val="000F4A19"/>
    <w:rsid w:val="000F4AA8"/>
    <w:rsid w:val="000F4AE2"/>
    <w:rsid w:val="000F4BDA"/>
    <w:rsid w:val="000F4C06"/>
    <w:rsid w:val="000F4C1F"/>
    <w:rsid w:val="000F4CE8"/>
    <w:rsid w:val="000F4D55"/>
    <w:rsid w:val="000F4E85"/>
    <w:rsid w:val="000F4EF3"/>
    <w:rsid w:val="000F4F2E"/>
    <w:rsid w:val="000F5026"/>
    <w:rsid w:val="000F503A"/>
    <w:rsid w:val="000F50B6"/>
    <w:rsid w:val="000F510D"/>
    <w:rsid w:val="000F5168"/>
    <w:rsid w:val="000F5241"/>
    <w:rsid w:val="000F5246"/>
    <w:rsid w:val="000F525F"/>
    <w:rsid w:val="000F52A3"/>
    <w:rsid w:val="000F52F8"/>
    <w:rsid w:val="000F5309"/>
    <w:rsid w:val="000F5330"/>
    <w:rsid w:val="000F5408"/>
    <w:rsid w:val="000F5489"/>
    <w:rsid w:val="000F5556"/>
    <w:rsid w:val="000F56F3"/>
    <w:rsid w:val="000F571F"/>
    <w:rsid w:val="000F573C"/>
    <w:rsid w:val="000F581D"/>
    <w:rsid w:val="000F583F"/>
    <w:rsid w:val="000F585D"/>
    <w:rsid w:val="000F5A50"/>
    <w:rsid w:val="000F5AC6"/>
    <w:rsid w:val="000F5AD1"/>
    <w:rsid w:val="000F5BD4"/>
    <w:rsid w:val="000F5BE1"/>
    <w:rsid w:val="000F5C02"/>
    <w:rsid w:val="000F5CA4"/>
    <w:rsid w:val="000F5CF1"/>
    <w:rsid w:val="000F5D52"/>
    <w:rsid w:val="000F5EEE"/>
    <w:rsid w:val="000F5F47"/>
    <w:rsid w:val="000F5F64"/>
    <w:rsid w:val="000F5FC2"/>
    <w:rsid w:val="000F5FEF"/>
    <w:rsid w:val="000F60EF"/>
    <w:rsid w:val="000F6136"/>
    <w:rsid w:val="000F6168"/>
    <w:rsid w:val="000F617C"/>
    <w:rsid w:val="000F6191"/>
    <w:rsid w:val="000F6253"/>
    <w:rsid w:val="000F6267"/>
    <w:rsid w:val="000F626E"/>
    <w:rsid w:val="000F62CE"/>
    <w:rsid w:val="000F634D"/>
    <w:rsid w:val="000F63D4"/>
    <w:rsid w:val="000F6416"/>
    <w:rsid w:val="000F645C"/>
    <w:rsid w:val="000F6584"/>
    <w:rsid w:val="000F65E4"/>
    <w:rsid w:val="000F6699"/>
    <w:rsid w:val="000F67C4"/>
    <w:rsid w:val="000F67D1"/>
    <w:rsid w:val="000F68B2"/>
    <w:rsid w:val="000F6909"/>
    <w:rsid w:val="000F6955"/>
    <w:rsid w:val="000F69BC"/>
    <w:rsid w:val="000F69D3"/>
    <w:rsid w:val="000F69F2"/>
    <w:rsid w:val="000F6A4F"/>
    <w:rsid w:val="000F6A5E"/>
    <w:rsid w:val="000F6AF0"/>
    <w:rsid w:val="000F6CC2"/>
    <w:rsid w:val="000F6CD7"/>
    <w:rsid w:val="000F6D3B"/>
    <w:rsid w:val="000F6D84"/>
    <w:rsid w:val="000F6E39"/>
    <w:rsid w:val="000F6E4F"/>
    <w:rsid w:val="000F6EAB"/>
    <w:rsid w:val="000F6EDA"/>
    <w:rsid w:val="000F6EF7"/>
    <w:rsid w:val="000F6F1C"/>
    <w:rsid w:val="000F6FC1"/>
    <w:rsid w:val="000F6FFF"/>
    <w:rsid w:val="000F700D"/>
    <w:rsid w:val="000F704F"/>
    <w:rsid w:val="000F7084"/>
    <w:rsid w:val="000F70EC"/>
    <w:rsid w:val="000F71F8"/>
    <w:rsid w:val="000F720C"/>
    <w:rsid w:val="000F7288"/>
    <w:rsid w:val="000F72B5"/>
    <w:rsid w:val="000F72DC"/>
    <w:rsid w:val="000F7364"/>
    <w:rsid w:val="000F7399"/>
    <w:rsid w:val="000F73B8"/>
    <w:rsid w:val="000F73C1"/>
    <w:rsid w:val="000F73FC"/>
    <w:rsid w:val="000F7409"/>
    <w:rsid w:val="000F7451"/>
    <w:rsid w:val="000F7484"/>
    <w:rsid w:val="000F748B"/>
    <w:rsid w:val="000F74E1"/>
    <w:rsid w:val="000F751F"/>
    <w:rsid w:val="000F75C9"/>
    <w:rsid w:val="000F760B"/>
    <w:rsid w:val="000F7658"/>
    <w:rsid w:val="000F76D6"/>
    <w:rsid w:val="000F76E9"/>
    <w:rsid w:val="000F76FF"/>
    <w:rsid w:val="000F77B7"/>
    <w:rsid w:val="000F77C0"/>
    <w:rsid w:val="000F7835"/>
    <w:rsid w:val="000F798E"/>
    <w:rsid w:val="000F79AC"/>
    <w:rsid w:val="000F7A34"/>
    <w:rsid w:val="000F7AC8"/>
    <w:rsid w:val="000F7AF8"/>
    <w:rsid w:val="000F7AFD"/>
    <w:rsid w:val="000F7B2A"/>
    <w:rsid w:val="000F7BDC"/>
    <w:rsid w:val="000F7BF9"/>
    <w:rsid w:val="000F7C57"/>
    <w:rsid w:val="000F7EB8"/>
    <w:rsid w:val="000F7F03"/>
    <w:rsid w:val="000F7F68"/>
    <w:rsid w:val="001000B9"/>
    <w:rsid w:val="0010027C"/>
    <w:rsid w:val="001002A5"/>
    <w:rsid w:val="001003A1"/>
    <w:rsid w:val="00100408"/>
    <w:rsid w:val="00100515"/>
    <w:rsid w:val="00100532"/>
    <w:rsid w:val="00100591"/>
    <w:rsid w:val="00100645"/>
    <w:rsid w:val="001006F2"/>
    <w:rsid w:val="00100713"/>
    <w:rsid w:val="00100731"/>
    <w:rsid w:val="0010073B"/>
    <w:rsid w:val="00100896"/>
    <w:rsid w:val="00100983"/>
    <w:rsid w:val="001009D2"/>
    <w:rsid w:val="001009F6"/>
    <w:rsid w:val="00100A5E"/>
    <w:rsid w:val="00100C1E"/>
    <w:rsid w:val="00100CA1"/>
    <w:rsid w:val="00100D05"/>
    <w:rsid w:val="00100D8B"/>
    <w:rsid w:val="00100E97"/>
    <w:rsid w:val="00100ECD"/>
    <w:rsid w:val="00100F67"/>
    <w:rsid w:val="00100FD6"/>
    <w:rsid w:val="00100FED"/>
    <w:rsid w:val="00101041"/>
    <w:rsid w:val="00101043"/>
    <w:rsid w:val="001010BC"/>
    <w:rsid w:val="001010DA"/>
    <w:rsid w:val="00101196"/>
    <w:rsid w:val="001011AA"/>
    <w:rsid w:val="001011AE"/>
    <w:rsid w:val="0010129B"/>
    <w:rsid w:val="001012ED"/>
    <w:rsid w:val="00101311"/>
    <w:rsid w:val="001013C3"/>
    <w:rsid w:val="00101403"/>
    <w:rsid w:val="00101444"/>
    <w:rsid w:val="001014FA"/>
    <w:rsid w:val="0010151C"/>
    <w:rsid w:val="00101540"/>
    <w:rsid w:val="00101552"/>
    <w:rsid w:val="00101554"/>
    <w:rsid w:val="00101573"/>
    <w:rsid w:val="00101600"/>
    <w:rsid w:val="00101751"/>
    <w:rsid w:val="0010176A"/>
    <w:rsid w:val="0010177E"/>
    <w:rsid w:val="001017C3"/>
    <w:rsid w:val="00101833"/>
    <w:rsid w:val="00101882"/>
    <w:rsid w:val="001018CC"/>
    <w:rsid w:val="001018EC"/>
    <w:rsid w:val="00101A81"/>
    <w:rsid w:val="00101AD4"/>
    <w:rsid w:val="00101AE4"/>
    <w:rsid w:val="00101B67"/>
    <w:rsid w:val="00101BA5"/>
    <w:rsid w:val="00101BDF"/>
    <w:rsid w:val="00101BEC"/>
    <w:rsid w:val="00101C53"/>
    <w:rsid w:val="00101C8D"/>
    <w:rsid w:val="00101CBF"/>
    <w:rsid w:val="00101CF2"/>
    <w:rsid w:val="00101DA3"/>
    <w:rsid w:val="00101DC8"/>
    <w:rsid w:val="00101ECD"/>
    <w:rsid w:val="00101F35"/>
    <w:rsid w:val="0010203B"/>
    <w:rsid w:val="00102084"/>
    <w:rsid w:val="0010209A"/>
    <w:rsid w:val="00102160"/>
    <w:rsid w:val="00102176"/>
    <w:rsid w:val="00102274"/>
    <w:rsid w:val="00102291"/>
    <w:rsid w:val="001022B1"/>
    <w:rsid w:val="00102300"/>
    <w:rsid w:val="00102396"/>
    <w:rsid w:val="001023A5"/>
    <w:rsid w:val="001023B3"/>
    <w:rsid w:val="0010249B"/>
    <w:rsid w:val="00102504"/>
    <w:rsid w:val="0010258B"/>
    <w:rsid w:val="00102604"/>
    <w:rsid w:val="0010278F"/>
    <w:rsid w:val="0010279E"/>
    <w:rsid w:val="001027BC"/>
    <w:rsid w:val="0010284B"/>
    <w:rsid w:val="001028C7"/>
    <w:rsid w:val="00102952"/>
    <w:rsid w:val="00102966"/>
    <w:rsid w:val="0010299B"/>
    <w:rsid w:val="0010299C"/>
    <w:rsid w:val="00102A35"/>
    <w:rsid w:val="00102A3B"/>
    <w:rsid w:val="00102A52"/>
    <w:rsid w:val="00102AA0"/>
    <w:rsid w:val="00102AE0"/>
    <w:rsid w:val="00102B26"/>
    <w:rsid w:val="00102BFB"/>
    <w:rsid w:val="00102C3A"/>
    <w:rsid w:val="00102D22"/>
    <w:rsid w:val="00102D3B"/>
    <w:rsid w:val="00102E5F"/>
    <w:rsid w:val="00102EAB"/>
    <w:rsid w:val="00102FC4"/>
    <w:rsid w:val="0010305A"/>
    <w:rsid w:val="001030CA"/>
    <w:rsid w:val="0010311C"/>
    <w:rsid w:val="00103140"/>
    <w:rsid w:val="001032A3"/>
    <w:rsid w:val="001032D9"/>
    <w:rsid w:val="001032DC"/>
    <w:rsid w:val="00103376"/>
    <w:rsid w:val="00103384"/>
    <w:rsid w:val="00103450"/>
    <w:rsid w:val="00103545"/>
    <w:rsid w:val="00103585"/>
    <w:rsid w:val="001035C4"/>
    <w:rsid w:val="00103659"/>
    <w:rsid w:val="001036AC"/>
    <w:rsid w:val="0010370D"/>
    <w:rsid w:val="001037DF"/>
    <w:rsid w:val="0010385B"/>
    <w:rsid w:val="001038C9"/>
    <w:rsid w:val="001038FB"/>
    <w:rsid w:val="00103915"/>
    <w:rsid w:val="0010396D"/>
    <w:rsid w:val="00103A48"/>
    <w:rsid w:val="00103A98"/>
    <w:rsid w:val="00103B70"/>
    <w:rsid w:val="00103B95"/>
    <w:rsid w:val="00103C6F"/>
    <w:rsid w:val="00103CAC"/>
    <w:rsid w:val="00103D3C"/>
    <w:rsid w:val="00103D4C"/>
    <w:rsid w:val="00103DAE"/>
    <w:rsid w:val="00103DAF"/>
    <w:rsid w:val="00103DDD"/>
    <w:rsid w:val="00103F38"/>
    <w:rsid w:val="00103F6A"/>
    <w:rsid w:val="00103F6B"/>
    <w:rsid w:val="001040E2"/>
    <w:rsid w:val="00104157"/>
    <w:rsid w:val="001041EB"/>
    <w:rsid w:val="00104223"/>
    <w:rsid w:val="00104248"/>
    <w:rsid w:val="00104272"/>
    <w:rsid w:val="001042DE"/>
    <w:rsid w:val="00104333"/>
    <w:rsid w:val="00104340"/>
    <w:rsid w:val="00104353"/>
    <w:rsid w:val="0010437A"/>
    <w:rsid w:val="00104383"/>
    <w:rsid w:val="00104443"/>
    <w:rsid w:val="0010449E"/>
    <w:rsid w:val="001045C1"/>
    <w:rsid w:val="001045EB"/>
    <w:rsid w:val="00104670"/>
    <w:rsid w:val="001046DE"/>
    <w:rsid w:val="00104778"/>
    <w:rsid w:val="00104913"/>
    <w:rsid w:val="00104916"/>
    <w:rsid w:val="00104961"/>
    <w:rsid w:val="00104963"/>
    <w:rsid w:val="0010496A"/>
    <w:rsid w:val="0010496D"/>
    <w:rsid w:val="00104975"/>
    <w:rsid w:val="00104A11"/>
    <w:rsid w:val="00104AAC"/>
    <w:rsid w:val="00104B8D"/>
    <w:rsid w:val="00104BCA"/>
    <w:rsid w:val="00104C4E"/>
    <w:rsid w:val="00104D6E"/>
    <w:rsid w:val="00104D9F"/>
    <w:rsid w:val="00104E02"/>
    <w:rsid w:val="00104ED0"/>
    <w:rsid w:val="00104EDD"/>
    <w:rsid w:val="00104F49"/>
    <w:rsid w:val="00104FCA"/>
    <w:rsid w:val="00104FE5"/>
    <w:rsid w:val="00105051"/>
    <w:rsid w:val="00105176"/>
    <w:rsid w:val="001051AD"/>
    <w:rsid w:val="001051BC"/>
    <w:rsid w:val="0010521C"/>
    <w:rsid w:val="00105273"/>
    <w:rsid w:val="001052B7"/>
    <w:rsid w:val="0010535B"/>
    <w:rsid w:val="00105375"/>
    <w:rsid w:val="001053D0"/>
    <w:rsid w:val="001053E6"/>
    <w:rsid w:val="0010540C"/>
    <w:rsid w:val="00105439"/>
    <w:rsid w:val="00105460"/>
    <w:rsid w:val="00105535"/>
    <w:rsid w:val="0010556A"/>
    <w:rsid w:val="001055D8"/>
    <w:rsid w:val="00105624"/>
    <w:rsid w:val="0010566A"/>
    <w:rsid w:val="001057C6"/>
    <w:rsid w:val="00105853"/>
    <w:rsid w:val="001058DB"/>
    <w:rsid w:val="001058EB"/>
    <w:rsid w:val="00105958"/>
    <w:rsid w:val="001059FF"/>
    <w:rsid w:val="00105A5D"/>
    <w:rsid w:val="00105BAD"/>
    <w:rsid w:val="00105C02"/>
    <w:rsid w:val="00105C0E"/>
    <w:rsid w:val="00105C11"/>
    <w:rsid w:val="00105C41"/>
    <w:rsid w:val="00105C65"/>
    <w:rsid w:val="00105CDD"/>
    <w:rsid w:val="00105D42"/>
    <w:rsid w:val="00105D90"/>
    <w:rsid w:val="00105FE4"/>
    <w:rsid w:val="00105FEF"/>
    <w:rsid w:val="00105FF2"/>
    <w:rsid w:val="00106029"/>
    <w:rsid w:val="00106031"/>
    <w:rsid w:val="00106068"/>
    <w:rsid w:val="00106125"/>
    <w:rsid w:val="001061BF"/>
    <w:rsid w:val="001061D9"/>
    <w:rsid w:val="00106219"/>
    <w:rsid w:val="00106223"/>
    <w:rsid w:val="00106267"/>
    <w:rsid w:val="001062C2"/>
    <w:rsid w:val="0010632D"/>
    <w:rsid w:val="0010641A"/>
    <w:rsid w:val="00106430"/>
    <w:rsid w:val="00106432"/>
    <w:rsid w:val="001064BE"/>
    <w:rsid w:val="001064C1"/>
    <w:rsid w:val="001064F4"/>
    <w:rsid w:val="0010651F"/>
    <w:rsid w:val="00106580"/>
    <w:rsid w:val="001065E1"/>
    <w:rsid w:val="00106637"/>
    <w:rsid w:val="00106680"/>
    <w:rsid w:val="001066BE"/>
    <w:rsid w:val="001066F1"/>
    <w:rsid w:val="00106775"/>
    <w:rsid w:val="00106802"/>
    <w:rsid w:val="0010687A"/>
    <w:rsid w:val="001068A3"/>
    <w:rsid w:val="001068E5"/>
    <w:rsid w:val="001068FC"/>
    <w:rsid w:val="001069B3"/>
    <w:rsid w:val="00106A5A"/>
    <w:rsid w:val="00106A74"/>
    <w:rsid w:val="00106B1D"/>
    <w:rsid w:val="00106B5D"/>
    <w:rsid w:val="00106B97"/>
    <w:rsid w:val="00106BAD"/>
    <w:rsid w:val="00106BE9"/>
    <w:rsid w:val="00106CE7"/>
    <w:rsid w:val="00106DC2"/>
    <w:rsid w:val="00106DD3"/>
    <w:rsid w:val="00106E4E"/>
    <w:rsid w:val="00106E53"/>
    <w:rsid w:val="00106E62"/>
    <w:rsid w:val="00106ECF"/>
    <w:rsid w:val="00106F25"/>
    <w:rsid w:val="00106F88"/>
    <w:rsid w:val="00106FA4"/>
    <w:rsid w:val="00107073"/>
    <w:rsid w:val="001070A5"/>
    <w:rsid w:val="001070F4"/>
    <w:rsid w:val="0010710A"/>
    <w:rsid w:val="00107248"/>
    <w:rsid w:val="00107292"/>
    <w:rsid w:val="00107296"/>
    <w:rsid w:val="00107492"/>
    <w:rsid w:val="001074D2"/>
    <w:rsid w:val="0010751A"/>
    <w:rsid w:val="00107571"/>
    <w:rsid w:val="001075B0"/>
    <w:rsid w:val="001075D9"/>
    <w:rsid w:val="001075DA"/>
    <w:rsid w:val="001075DC"/>
    <w:rsid w:val="001076C6"/>
    <w:rsid w:val="001076CA"/>
    <w:rsid w:val="00107736"/>
    <w:rsid w:val="00107773"/>
    <w:rsid w:val="00107782"/>
    <w:rsid w:val="0010782E"/>
    <w:rsid w:val="00107973"/>
    <w:rsid w:val="00107998"/>
    <w:rsid w:val="001079B5"/>
    <w:rsid w:val="00107B19"/>
    <w:rsid w:val="00107B1B"/>
    <w:rsid w:val="00107B81"/>
    <w:rsid w:val="00107BB7"/>
    <w:rsid w:val="00107BE1"/>
    <w:rsid w:val="00107BEF"/>
    <w:rsid w:val="00107C03"/>
    <w:rsid w:val="00107C13"/>
    <w:rsid w:val="00107CAC"/>
    <w:rsid w:val="00107D61"/>
    <w:rsid w:val="00107F16"/>
    <w:rsid w:val="00107FF2"/>
    <w:rsid w:val="00107FF8"/>
    <w:rsid w:val="00110098"/>
    <w:rsid w:val="0011014E"/>
    <w:rsid w:val="0011028C"/>
    <w:rsid w:val="0011029B"/>
    <w:rsid w:val="001102C2"/>
    <w:rsid w:val="00110477"/>
    <w:rsid w:val="0011058F"/>
    <w:rsid w:val="001105C9"/>
    <w:rsid w:val="00110630"/>
    <w:rsid w:val="001106DE"/>
    <w:rsid w:val="001106FE"/>
    <w:rsid w:val="0011071B"/>
    <w:rsid w:val="0011071C"/>
    <w:rsid w:val="00110760"/>
    <w:rsid w:val="0011076E"/>
    <w:rsid w:val="001107B3"/>
    <w:rsid w:val="0011091D"/>
    <w:rsid w:val="00110A3C"/>
    <w:rsid w:val="00110A53"/>
    <w:rsid w:val="00110ACC"/>
    <w:rsid w:val="00110B60"/>
    <w:rsid w:val="00110CAD"/>
    <w:rsid w:val="00110D4E"/>
    <w:rsid w:val="00110E46"/>
    <w:rsid w:val="00110E5C"/>
    <w:rsid w:val="00110EA9"/>
    <w:rsid w:val="001110B0"/>
    <w:rsid w:val="001110B3"/>
    <w:rsid w:val="0011113B"/>
    <w:rsid w:val="0011115F"/>
    <w:rsid w:val="001111CC"/>
    <w:rsid w:val="001111D1"/>
    <w:rsid w:val="0011124E"/>
    <w:rsid w:val="0011127F"/>
    <w:rsid w:val="00111366"/>
    <w:rsid w:val="001113E2"/>
    <w:rsid w:val="0011141A"/>
    <w:rsid w:val="00111509"/>
    <w:rsid w:val="0011163E"/>
    <w:rsid w:val="001117B6"/>
    <w:rsid w:val="00111805"/>
    <w:rsid w:val="0011185B"/>
    <w:rsid w:val="00111893"/>
    <w:rsid w:val="001118AE"/>
    <w:rsid w:val="001118C1"/>
    <w:rsid w:val="001118F4"/>
    <w:rsid w:val="00111927"/>
    <w:rsid w:val="00111979"/>
    <w:rsid w:val="00111A2F"/>
    <w:rsid w:val="00111B0E"/>
    <w:rsid w:val="00111B17"/>
    <w:rsid w:val="00111B8F"/>
    <w:rsid w:val="00111BEC"/>
    <w:rsid w:val="00111C49"/>
    <w:rsid w:val="00111C55"/>
    <w:rsid w:val="00111CA1"/>
    <w:rsid w:val="00111E65"/>
    <w:rsid w:val="00111EA5"/>
    <w:rsid w:val="00111EBF"/>
    <w:rsid w:val="00111F07"/>
    <w:rsid w:val="00111F8C"/>
    <w:rsid w:val="00111FB0"/>
    <w:rsid w:val="00111FE8"/>
    <w:rsid w:val="00112020"/>
    <w:rsid w:val="00112060"/>
    <w:rsid w:val="00112088"/>
    <w:rsid w:val="00112139"/>
    <w:rsid w:val="00112143"/>
    <w:rsid w:val="00112182"/>
    <w:rsid w:val="00112209"/>
    <w:rsid w:val="00112217"/>
    <w:rsid w:val="001122EE"/>
    <w:rsid w:val="00112318"/>
    <w:rsid w:val="001123B1"/>
    <w:rsid w:val="001123C2"/>
    <w:rsid w:val="001123EF"/>
    <w:rsid w:val="00112450"/>
    <w:rsid w:val="00112506"/>
    <w:rsid w:val="001125E1"/>
    <w:rsid w:val="00112641"/>
    <w:rsid w:val="0011269F"/>
    <w:rsid w:val="001126A0"/>
    <w:rsid w:val="001126D0"/>
    <w:rsid w:val="0011285D"/>
    <w:rsid w:val="0011289E"/>
    <w:rsid w:val="001128F4"/>
    <w:rsid w:val="00112913"/>
    <w:rsid w:val="0011292E"/>
    <w:rsid w:val="00112931"/>
    <w:rsid w:val="00112950"/>
    <w:rsid w:val="0011297E"/>
    <w:rsid w:val="001129C1"/>
    <w:rsid w:val="00112A0D"/>
    <w:rsid w:val="00112AA1"/>
    <w:rsid w:val="00112B1A"/>
    <w:rsid w:val="00112B2E"/>
    <w:rsid w:val="00112CFB"/>
    <w:rsid w:val="00112D14"/>
    <w:rsid w:val="00112D53"/>
    <w:rsid w:val="00112D71"/>
    <w:rsid w:val="00112DF3"/>
    <w:rsid w:val="00112DF8"/>
    <w:rsid w:val="00112EC1"/>
    <w:rsid w:val="00112EC9"/>
    <w:rsid w:val="00112EDE"/>
    <w:rsid w:val="00112F36"/>
    <w:rsid w:val="00112FFC"/>
    <w:rsid w:val="00113020"/>
    <w:rsid w:val="00113089"/>
    <w:rsid w:val="00113221"/>
    <w:rsid w:val="0011324B"/>
    <w:rsid w:val="0011328F"/>
    <w:rsid w:val="00113305"/>
    <w:rsid w:val="00113327"/>
    <w:rsid w:val="0011336E"/>
    <w:rsid w:val="00113371"/>
    <w:rsid w:val="001133DC"/>
    <w:rsid w:val="00113411"/>
    <w:rsid w:val="00113623"/>
    <w:rsid w:val="00113650"/>
    <w:rsid w:val="00113694"/>
    <w:rsid w:val="001136DB"/>
    <w:rsid w:val="001136F6"/>
    <w:rsid w:val="0011374A"/>
    <w:rsid w:val="00113767"/>
    <w:rsid w:val="00113865"/>
    <w:rsid w:val="00113899"/>
    <w:rsid w:val="0011398E"/>
    <w:rsid w:val="001139D5"/>
    <w:rsid w:val="001139D6"/>
    <w:rsid w:val="00113AB5"/>
    <w:rsid w:val="00113AC8"/>
    <w:rsid w:val="00113ADD"/>
    <w:rsid w:val="00113B76"/>
    <w:rsid w:val="00113B85"/>
    <w:rsid w:val="00113C2E"/>
    <w:rsid w:val="00113CC6"/>
    <w:rsid w:val="00113D13"/>
    <w:rsid w:val="00113D1B"/>
    <w:rsid w:val="00113DC6"/>
    <w:rsid w:val="00113E94"/>
    <w:rsid w:val="00113FAE"/>
    <w:rsid w:val="0011406A"/>
    <w:rsid w:val="001140B4"/>
    <w:rsid w:val="001140BD"/>
    <w:rsid w:val="001140FC"/>
    <w:rsid w:val="0011410D"/>
    <w:rsid w:val="00114213"/>
    <w:rsid w:val="00114216"/>
    <w:rsid w:val="001142FB"/>
    <w:rsid w:val="001143D7"/>
    <w:rsid w:val="001143EF"/>
    <w:rsid w:val="001143F4"/>
    <w:rsid w:val="001143FF"/>
    <w:rsid w:val="001144CF"/>
    <w:rsid w:val="00114526"/>
    <w:rsid w:val="0011453F"/>
    <w:rsid w:val="00114575"/>
    <w:rsid w:val="001145F4"/>
    <w:rsid w:val="001145F6"/>
    <w:rsid w:val="001145FA"/>
    <w:rsid w:val="00114694"/>
    <w:rsid w:val="00114711"/>
    <w:rsid w:val="0011471A"/>
    <w:rsid w:val="00114823"/>
    <w:rsid w:val="0011485B"/>
    <w:rsid w:val="00114924"/>
    <w:rsid w:val="0011499B"/>
    <w:rsid w:val="00114A04"/>
    <w:rsid w:val="00114A7F"/>
    <w:rsid w:val="00114A8D"/>
    <w:rsid w:val="00114B30"/>
    <w:rsid w:val="00114B9C"/>
    <w:rsid w:val="00114C0F"/>
    <w:rsid w:val="00114C9B"/>
    <w:rsid w:val="00114E1F"/>
    <w:rsid w:val="00114E41"/>
    <w:rsid w:val="00114EAB"/>
    <w:rsid w:val="00114EAC"/>
    <w:rsid w:val="00114EC0"/>
    <w:rsid w:val="00114ED0"/>
    <w:rsid w:val="00114F7F"/>
    <w:rsid w:val="00114FFB"/>
    <w:rsid w:val="00115064"/>
    <w:rsid w:val="001150F4"/>
    <w:rsid w:val="00115146"/>
    <w:rsid w:val="00115173"/>
    <w:rsid w:val="00115191"/>
    <w:rsid w:val="0011534C"/>
    <w:rsid w:val="0011534F"/>
    <w:rsid w:val="001153B6"/>
    <w:rsid w:val="001154E4"/>
    <w:rsid w:val="00115556"/>
    <w:rsid w:val="001155A0"/>
    <w:rsid w:val="00115616"/>
    <w:rsid w:val="0011562A"/>
    <w:rsid w:val="00115637"/>
    <w:rsid w:val="0011568A"/>
    <w:rsid w:val="001156AC"/>
    <w:rsid w:val="001156B5"/>
    <w:rsid w:val="0011571B"/>
    <w:rsid w:val="0011571C"/>
    <w:rsid w:val="001157DD"/>
    <w:rsid w:val="00115837"/>
    <w:rsid w:val="00115840"/>
    <w:rsid w:val="0011589D"/>
    <w:rsid w:val="001158D0"/>
    <w:rsid w:val="001158E3"/>
    <w:rsid w:val="00115909"/>
    <w:rsid w:val="00115923"/>
    <w:rsid w:val="0011596B"/>
    <w:rsid w:val="00115987"/>
    <w:rsid w:val="001159BA"/>
    <w:rsid w:val="001159C8"/>
    <w:rsid w:val="00115A2F"/>
    <w:rsid w:val="00115AA0"/>
    <w:rsid w:val="00115AD0"/>
    <w:rsid w:val="00115B6A"/>
    <w:rsid w:val="00115BEA"/>
    <w:rsid w:val="00115C9A"/>
    <w:rsid w:val="00115CBA"/>
    <w:rsid w:val="00115D7A"/>
    <w:rsid w:val="00115D9E"/>
    <w:rsid w:val="00115D9F"/>
    <w:rsid w:val="00115DC1"/>
    <w:rsid w:val="00115DE8"/>
    <w:rsid w:val="00115ECF"/>
    <w:rsid w:val="00115F34"/>
    <w:rsid w:val="00115FF2"/>
    <w:rsid w:val="00116021"/>
    <w:rsid w:val="0011607C"/>
    <w:rsid w:val="001160B1"/>
    <w:rsid w:val="00116164"/>
    <w:rsid w:val="001161C4"/>
    <w:rsid w:val="00116238"/>
    <w:rsid w:val="00116264"/>
    <w:rsid w:val="00116278"/>
    <w:rsid w:val="0011630A"/>
    <w:rsid w:val="00116373"/>
    <w:rsid w:val="00116395"/>
    <w:rsid w:val="001163A0"/>
    <w:rsid w:val="001163C1"/>
    <w:rsid w:val="00116437"/>
    <w:rsid w:val="0011648E"/>
    <w:rsid w:val="001166B4"/>
    <w:rsid w:val="00116746"/>
    <w:rsid w:val="00116756"/>
    <w:rsid w:val="001167B4"/>
    <w:rsid w:val="00116813"/>
    <w:rsid w:val="00116906"/>
    <w:rsid w:val="00116918"/>
    <w:rsid w:val="00116972"/>
    <w:rsid w:val="00116ABE"/>
    <w:rsid w:val="00116B45"/>
    <w:rsid w:val="00116CAF"/>
    <w:rsid w:val="00116CB3"/>
    <w:rsid w:val="00116E25"/>
    <w:rsid w:val="00116E4D"/>
    <w:rsid w:val="00116F0C"/>
    <w:rsid w:val="00116F4D"/>
    <w:rsid w:val="00117048"/>
    <w:rsid w:val="001170FB"/>
    <w:rsid w:val="001171B9"/>
    <w:rsid w:val="001171CB"/>
    <w:rsid w:val="00117256"/>
    <w:rsid w:val="001172AE"/>
    <w:rsid w:val="0011742D"/>
    <w:rsid w:val="001174C9"/>
    <w:rsid w:val="001174EA"/>
    <w:rsid w:val="00117526"/>
    <w:rsid w:val="00117590"/>
    <w:rsid w:val="00117648"/>
    <w:rsid w:val="00117691"/>
    <w:rsid w:val="0011773D"/>
    <w:rsid w:val="0011774C"/>
    <w:rsid w:val="001178F4"/>
    <w:rsid w:val="00117920"/>
    <w:rsid w:val="0011799C"/>
    <w:rsid w:val="00117B65"/>
    <w:rsid w:val="00117C24"/>
    <w:rsid w:val="00117C4F"/>
    <w:rsid w:val="00117C5F"/>
    <w:rsid w:val="00117D0E"/>
    <w:rsid w:val="00117DC1"/>
    <w:rsid w:val="00117E0E"/>
    <w:rsid w:val="00117E1B"/>
    <w:rsid w:val="00117E20"/>
    <w:rsid w:val="00117E37"/>
    <w:rsid w:val="00117E4E"/>
    <w:rsid w:val="00117E89"/>
    <w:rsid w:val="00117F9B"/>
    <w:rsid w:val="00117FB5"/>
    <w:rsid w:val="00120088"/>
    <w:rsid w:val="00120109"/>
    <w:rsid w:val="0012016C"/>
    <w:rsid w:val="00120197"/>
    <w:rsid w:val="001201D2"/>
    <w:rsid w:val="001201E1"/>
    <w:rsid w:val="001201E5"/>
    <w:rsid w:val="001201EF"/>
    <w:rsid w:val="001201F8"/>
    <w:rsid w:val="00120285"/>
    <w:rsid w:val="001202BD"/>
    <w:rsid w:val="001202D6"/>
    <w:rsid w:val="0012030C"/>
    <w:rsid w:val="00120319"/>
    <w:rsid w:val="001203A1"/>
    <w:rsid w:val="0012041B"/>
    <w:rsid w:val="00120428"/>
    <w:rsid w:val="001204C7"/>
    <w:rsid w:val="001204DB"/>
    <w:rsid w:val="00120558"/>
    <w:rsid w:val="0012055D"/>
    <w:rsid w:val="001205CD"/>
    <w:rsid w:val="00120656"/>
    <w:rsid w:val="0012065D"/>
    <w:rsid w:val="00120683"/>
    <w:rsid w:val="0012069D"/>
    <w:rsid w:val="00120760"/>
    <w:rsid w:val="00120763"/>
    <w:rsid w:val="0012095B"/>
    <w:rsid w:val="001209B3"/>
    <w:rsid w:val="001209D4"/>
    <w:rsid w:val="00120B8A"/>
    <w:rsid w:val="00120BD5"/>
    <w:rsid w:val="00120D45"/>
    <w:rsid w:val="00120D86"/>
    <w:rsid w:val="00120F36"/>
    <w:rsid w:val="00120F62"/>
    <w:rsid w:val="00120F67"/>
    <w:rsid w:val="00120F85"/>
    <w:rsid w:val="00120FF3"/>
    <w:rsid w:val="001210AA"/>
    <w:rsid w:val="001210B1"/>
    <w:rsid w:val="001210B8"/>
    <w:rsid w:val="001210CD"/>
    <w:rsid w:val="00121124"/>
    <w:rsid w:val="00121204"/>
    <w:rsid w:val="00121215"/>
    <w:rsid w:val="00121233"/>
    <w:rsid w:val="001212BA"/>
    <w:rsid w:val="00121338"/>
    <w:rsid w:val="00121339"/>
    <w:rsid w:val="0012141C"/>
    <w:rsid w:val="0012152A"/>
    <w:rsid w:val="00121682"/>
    <w:rsid w:val="001216E4"/>
    <w:rsid w:val="00121750"/>
    <w:rsid w:val="001217BC"/>
    <w:rsid w:val="001218FB"/>
    <w:rsid w:val="00121943"/>
    <w:rsid w:val="001219F2"/>
    <w:rsid w:val="00121A65"/>
    <w:rsid w:val="00121B1F"/>
    <w:rsid w:val="00121B8D"/>
    <w:rsid w:val="00121BF3"/>
    <w:rsid w:val="00121C9A"/>
    <w:rsid w:val="00121CA7"/>
    <w:rsid w:val="00121CBA"/>
    <w:rsid w:val="00121D5B"/>
    <w:rsid w:val="00121DBF"/>
    <w:rsid w:val="00121EB0"/>
    <w:rsid w:val="00121F1C"/>
    <w:rsid w:val="00121F28"/>
    <w:rsid w:val="00121F9E"/>
    <w:rsid w:val="00121FC1"/>
    <w:rsid w:val="00121FFB"/>
    <w:rsid w:val="00121FFE"/>
    <w:rsid w:val="001220A8"/>
    <w:rsid w:val="0012213F"/>
    <w:rsid w:val="0012214C"/>
    <w:rsid w:val="00122163"/>
    <w:rsid w:val="00122252"/>
    <w:rsid w:val="00122282"/>
    <w:rsid w:val="00122297"/>
    <w:rsid w:val="00122382"/>
    <w:rsid w:val="001224D2"/>
    <w:rsid w:val="001224EC"/>
    <w:rsid w:val="0012259D"/>
    <w:rsid w:val="00122628"/>
    <w:rsid w:val="00122675"/>
    <w:rsid w:val="0012273D"/>
    <w:rsid w:val="0012284F"/>
    <w:rsid w:val="0012288F"/>
    <w:rsid w:val="00122A1B"/>
    <w:rsid w:val="00122A1E"/>
    <w:rsid w:val="00122A21"/>
    <w:rsid w:val="00122A89"/>
    <w:rsid w:val="00122ADA"/>
    <w:rsid w:val="00122AF8"/>
    <w:rsid w:val="00122B4A"/>
    <w:rsid w:val="00122B6A"/>
    <w:rsid w:val="00122B7F"/>
    <w:rsid w:val="00122BB2"/>
    <w:rsid w:val="00122BD7"/>
    <w:rsid w:val="00122BE2"/>
    <w:rsid w:val="00122C68"/>
    <w:rsid w:val="00122C95"/>
    <w:rsid w:val="00122CED"/>
    <w:rsid w:val="00122D4A"/>
    <w:rsid w:val="00122D74"/>
    <w:rsid w:val="00122DB7"/>
    <w:rsid w:val="00122DE7"/>
    <w:rsid w:val="00122E0A"/>
    <w:rsid w:val="00122E1E"/>
    <w:rsid w:val="00122E2C"/>
    <w:rsid w:val="00122E98"/>
    <w:rsid w:val="00122F66"/>
    <w:rsid w:val="00122FA8"/>
    <w:rsid w:val="00122FAD"/>
    <w:rsid w:val="001230C6"/>
    <w:rsid w:val="00123179"/>
    <w:rsid w:val="00123180"/>
    <w:rsid w:val="001231E9"/>
    <w:rsid w:val="00123336"/>
    <w:rsid w:val="0012352D"/>
    <w:rsid w:val="00123552"/>
    <w:rsid w:val="00123572"/>
    <w:rsid w:val="0012362A"/>
    <w:rsid w:val="00123662"/>
    <w:rsid w:val="001236AA"/>
    <w:rsid w:val="001236FB"/>
    <w:rsid w:val="00123756"/>
    <w:rsid w:val="0012385E"/>
    <w:rsid w:val="001238E1"/>
    <w:rsid w:val="0012393D"/>
    <w:rsid w:val="0012394E"/>
    <w:rsid w:val="00123AAF"/>
    <w:rsid w:val="00123B2C"/>
    <w:rsid w:val="00123C3A"/>
    <w:rsid w:val="00123C45"/>
    <w:rsid w:val="00123C9B"/>
    <w:rsid w:val="00123CC9"/>
    <w:rsid w:val="00123CFB"/>
    <w:rsid w:val="00123D7D"/>
    <w:rsid w:val="00123D93"/>
    <w:rsid w:val="00123DA1"/>
    <w:rsid w:val="00123F5B"/>
    <w:rsid w:val="00124021"/>
    <w:rsid w:val="00124043"/>
    <w:rsid w:val="00124090"/>
    <w:rsid w:val="001240F3"/>
    <w:rsid w:val="0012416F"/>
    <w:rsid w:val="001241B4"/>
    <w:rsid w:val="001241B9"/>
    <w:rsid w:val="0012427F"/>
    <w:rsid w:val="001242E1"/>
    <w:rsid w:val="00124367"/>
    <w:rsid w:val="00124392"/>
    <w:rsid w:val="00124471"/>
    <w:rsid w:val="001244BF"/>
    <w:rsid w:val="001244D9"/>
    <w:rsid w:val="0012462A"/>
    <w:rsid w:val="0012464B"/>
    <w:rsid w:val="00124801"/>
    <w:rsid w:val="0012481C"/>
    <w:rsid w:val="00124833"/>
    <w:rsid w:val="0012485B"/>
    <w:rsid w:val="0012486E"/>
    <w:rsid w:val="001248E2"/>
    <w:rsid w:val="0012491E"/>
    <w:rsid w:val="00124980"/>
    <w:rsid w:val="00124A1F"/>
    <w:rsid w:val="00124A23"/>
    <w:rsid w:val="00124A56"/>
    <w:rsid w:val="00124A8B"/>
    <w:rsid w:val="00124A94"/>
    <w:rsid w:val="00124B90"/>
    <w:rsid w:val="00124C6F"/>
    <w:rsid w:val="00124CC2"/>
    <w:rsid w:val="00124D55"/>
    <w:rsid w:val="00124D5F"/>
    <w:rsid w:val="00124D64"/>
    <w:rsid w:val="00124E28"/>
    <w:rsid w:val="00124E77"/>
    <w:rsid w:val="00124E96"/>
    <w:rsid w:val="00125040"/>
    <w:rsid w:val="00125050"/>
    <w:rsid w:val="00125082"/>
    <w:rsid w:val="001250E0"/>
    <w:rsid w:val="001250E4"/>
    <w:rsid w:val="0012513A"/>
    <w:rsid w:val="00125199"/>
    <w:rsid w:val="00125282"/>
    <w:rsid w:val="001252CA"/>
    <w:rsid w:val="001253B2"/>
    <w:rsid w:val="0012545B"/>
    <w:rsid w:val="00125488"/>
    <w:rsid w:val="001254AD"/>
    <w:rsid w:val="00125634"/>
    <w:rsid w:val="0012566C"/>
    <w:rsid w:val="00125687"/>
    <w:rsid w:val="00125782"/>
    <w:rsid w:val="00125826"/>
    <w:rsid w:val="001259A2"/>
    <w:rsid w:val="00125A0B"/>
    <w:rsid w:val="00125A3D"/>
    <w:rsid w:val="00125AAE"/>
    <w:rsid w:val="00125ADB"/>
    <w:rsid w:val="00125BC0"/>
    <w:rsid w:val="00125BD1"/>
    <w:rsid w:val="00125C74"/>
    <w:rsid w:val="00125D0A"/>
    <w:rsid w:val="00125DFA"/>
    <w:rsid w:val="00125E1C"/>
    <w:rsid w:val="00125F2A"/>
    <w:rsid w:val="0012600D"/>
    <w:rsid w:val="001260BD"/>
    <w:rsid w:val="001260DE"/>
    <w:rsid w:val="001260DF"/>
    <w:rsid w:val="00126103"/>
    <w:rsid w:val="00126118"/>
    <w:rsid w:val="001261D3"/>
    <w:rsid w:val="00126293"/>
    <w:rsid w:val="001262F5"/>
    <w:rsid w:val="001263C0"/>
    <w:rsid w:val="001263C3"/>
    <w:rsid w:val="001263D0"/>
    <w:rsid w:val="001263D2"/>
    <w:rsid w:val="00126443"/>
    <w:rsid w:val="001264F8"/>
    <w:rsid w:val="001264FF"/>
    <w:rsid w:val="00126506"/>
    <w:rsid w:val="00126556"/>
    <w:rsid w:val="001265A7"/>
    <w:rsid w:val="001265D3"/>
    <w:rsid w:val="001265D5"/>
    <w:rsid w:val="0012666F"/>
    <w:rsid w:val="0012673E"/>
    <w:rsid w:val="00126775"/>
    <w:rsid w:val="001267CB"/>
    <w:rsid w:val="001267FC"/>
    <w:rsid w:val="0012683E"/>
    <w:rsid w:val="00126855"/>
    <w:rsid w:val="00126856"/>
    <w:rsid w:val="001268D0"/>
    <w:rsid w:val="001268E2"/>
    <w:rsid w:val="00126915"/>
    <w:rsid w:val="00126917"/>
    <w:rsid w:val="001269CE"/>
    <w:rsid w:val="00126A52"/>
    <w:rsid w:val="00126A79"/>
    <w:rsid w:val="00126A7F"/>
    <w:rsid w:val="00126A87"/>
    <w:rsid w:val="00126AB2"/>
    <w:rsid w:val="00126AB8"/>
    <w:rsid w:val="00126ADA"/>
    <w:rsid w:val="00126C52"/>
    <w:rsid w:val="00126E28"/>
    <w:rsid w:val="00126E3F"/>
    <w:rsid w:val="001270A4"/>
    <w:rsid w:val="001270AF"/>
    <w:rsid w:val="00127166"/>
    <w:rsid w:val="0012717E"/>
    <w:rsid w:val="0012723E"/>
    <w:rsid w:val="00127301"/>
    <w:rsid w:val="0012730F"/>
    <w:rsid w:val="00127371"/>
    <w:rsid w:val="00127415"/>
    <w:rsid w:val="00127423"/>
    <w:rsid w:val="00127457"/>
    <w:rsid w:val="00127494"/>
    <w:rsid w:val="001274B5"/>
    <w:rsid w:val="00127501"/>
    <w:rsid w:val="00127578"/>
    <w:rsid w:val="001275C7"/>
    <w:rsid w:val="0012760E"/>
    <w:rsid w:val="0012761D"/>
    <w:rsid w:val="001276BA"/>
    <w:rsid w:val="001277B8"/>
    <w:rsid w:val="00127816"/>
    <w:rsid w:val="0012782E"/>
    <w:rsid w:val="0012788B"/>
    <w:rsid w:val="0012788C"/>
    <w:rsid w:val="0012788F"/>
    <w:rsid w:val="001278CE"/>
    <w:rsid w:val="001278D3"/>
    <w:rsid w:val="00127926"/>
    <w:rsid w:val="0012792E"/>
    <w:rsid w:val="0012797D"/>
    <w:rsid w:val="001279A5"/>
    <w:rsid w:val="001279BD"/>
    <w:rsid w:val="00127A61"/>
    <w:rsid w:val="00127B17"/>
    <w:rsid w:val="00127B51"/>
    <w:rsid w:val="00127BF9"/>
    <w:rsid w:val="00127C07"/>
    <w:rsid w:val="00127C1D"/>
    <w:rsid w:val="00127C2B"/>
    <w:rsid w:val="00127C76"/>
    <w:rsid w:val="00127CED"/>
    <w:rsid w:val="00127D48"/>
    <w:rsid w:val="00127D70"/>
    <w:rsid w:val="00127DDA"/>
    <w:rsid w:val="00127E2C"/>
    <w:rsid w:val="00127E2F"/>
    <w:rsid w:val="00127E42"/>
    <w:rsid w:val="00127F0C"/>
    <w:rsid w:val="0013001B"/>
    <w:rsid w:val="0013005F"/>
    <w:rsid w:val="001300BF"/>
    <w:rsid w:val="001300FA"/>
    <w:rsid w:val="001300FD"/>
    <w:rsid w:val="001301B0"/>
    <w:rsid w:val="001301E2"/>
    <w:rsid w:val="0013029A"/>
    <w:rsid w:val="0013030F"/>
    <w:rsid w:val="0013031E"/>
    <w:rsid w:val="001303A1"/>
    <w:rsid w:val="001303FD"/>
    <w:rsid w:val="0013043D"/>
    <w:rsid w:val="001304EC"/>
    <w:rsid w:val="00130532"/>
    <w:rsid w:val="0013059B"/>
    <w:rsid w:val="0013059F"/>
    <w:rsid w:val="001305BE"/>
    <w:rsid w:val="0013062D"/>
    <w:rsid w:val="0013066A"/>
    <w:rsid w:val="001307C3"/>
    <w:rsid w:val="00130888"/>
    <w:rsid w:val="00130920"/>
    <w:rsid w:val="001309AC"/>
    <w:rsid w:val="00130A0A"/>
    <w:rsid w:val="00130A22"/>
    <w:rsid w:val="00130A92"/>
    <w:rsid w:val="00130ABE"/>
    <w:rsid w:val="00130AD5"/>
    <w:rsid w:val="00130B43"/>
    <w:rsid w:val="00130B5E"/>
    <w:rsid w:val="00130BE1"/>
    <w:rsid w:val="00130CA6"/>
    <w:rsid w:val="00130DAC"/>
    <w:rsid w:val="00130DB1"/>
    <w:rsid w:val="00130F38"/>
    <w:rsid w:val="00130F81"/>
    <w:rsid w:val="00131170"/>
    <w:rsid w:val="00131311"/>
    <w:rsid w:val="0013132D"/>
    <w:rsid w:val="00131358"/>
    <w:rsid w:val="0013137B"/>
    <w:rsid w:val="00131380"/>
    <w:rsid w:val="001313AD"/>
    <w:rsid w:val="001313DA"/>
    <w:rsid w:val="00131422"/>
    <w:rsid w:val="0013148C"/>
    <w:rsid w:val="0013152E"/>
    <w:rsid w:val="0013153B"/>
    <w:rsid w:val="0013168E"/>
    <w:rsid w:val="001316E6"/>
    <w:rsid w:val="00131745"/>
    <w:rsid w:val="0013182A"/>
    <w:rsid w:val="001318DC"/>
    <w:rsid w:val="0013190B"/>
    <w:rsid w:val="00131930"/>
    <w:rsid w:val="001319AE"/>
    <w:rsid w:val="00131A47"/>
    <w:rsid w:val="00131A7C"/>
    <w:rsid w:val="00131AFF"/>
    <w:rsid w:val="00131B4B"/>
    <w:rsid w:val="00131BFE"/>
    <w:rsid w:val="00131C0A"/>
    <w:rsid w:val="00131C1A"/>
    <w:rsid w:val="00131C3D"/>
    <w:rsid w:val="00131CF3"/>
    <w:rsid w:val="00131EB8"/>
    <w:rsid w:val="00131F33"/>
    <w:rsid w:val="0013200D"/>
    <w:rsid w:val="00132032"/>
    <w:rsid w:val="00132092"/>
    <w:rsid w:val="001320A5"/>
    <w:rsid w:val="001321D5"/>
    <w:rsid w:val="0013222B"/>
    <w:rsid w:val="00132237"/>
    <w:rsid w:val="001322DF"/>
    <w:rsid w:val="0013234E"/>
    <w:rsid w:val="00132382"/>
    <w:rsid w:val="0013238C"/>
    <w:rsid w:val="001324E8"/>
    <w:rsid w:val="00132591"/>
    <w:rsid w:val="001325A9"/>
    <w:rsid w:val="00132653"/>
    <w:rsid w:val="00132668"/>
    <w:rsid w:val="00132764"/>
    <w:rsid w:val="00132811"/>
    <w:rsid w:val="00132866"/>
    <w:rsid w:val="0013286C"/>
    <w:rsid w:val="00132893"/>
    <w:rsid w:val="001328BC"/>
    <w:rsid w:val="00132A8C"/>
    <w:rsid w:val="00132AD1"/>
    <w:rsid w:val="00132B3F"/>
    <w:rsid w:val="00132BC9"/>
    <w:rsid w:val="00132C3B"/>
    <w:rsid w:val="00132E6F"/>
    <w:rsid w:val="00132F05"/>
    <w:rsid w:val="00132F2A"/>
    <w:rsid w:val="00132F2F"/>
    <w:rsid w:val="00133026"/>
    <w:rsid w:val="00133027"/>
    <w:rsid w:val="00133072"/>
    <w:rsid w:val="0013308D"/>
    <w:rsid w:val="0013313C"/>
    <w:rsid w:val="00133159"/>
    <w:rsid w:val="0013318B"/>
    <w:rsid w:val="001331E6"/>
    <w:rsid w:val="00133263"/>
    <w:rsid w:val="00133294"/>
    <w:rsid w:val="001332E1"/>
    <w:rsid w:val="001332ED"/>
    <w:rsid w:val="00133320"/>
    <w:rsid w:val="00133322"/>
    <w:rsid w:val="0013332E"/>
    <w:rsid w:val="001333C5"/>
    <w:rsid w:val="001333D8"/>
    <w:rsid w:val="001333DE"/>
    <w:rsid w:val="00133480"/>
    <w:rsid w:val="001334FB"/>
    <w:rsid w:val="00133514"/>
    <w:rsid w:val="0013359A"/>
    <w:rsid w:val="001335B3"/>
    <w:rsid w:val="00133613"/>
    <w:rsid w:val="001336B5"/>
    <w:rsid w:val="0013376C"/>
    <w:rsid w:val="00133857"/>
    <w:rsid w:val="001338A3"/>
    <w:rsid w:val="0013390A"/>
    <w:rsid w:val="0013393D"/>
    <w:rsid w:val="0013398A"/>
    <w:rsid w:val="001339B3"/>
    <w:rsid w:val="00133A29"/>
    <w:rsid w:val="00133A48"/>
    <w:rsid w:val="00133A49"/>
    <w:rsid w:val="00133B46"/>
    <w:rsid w:val="00133B55"/>
    <w:rsid w:val="00133BD5"/>
    <w:rsid w:val="00133BE0"/>
    <w:rsid w:val="00133C15"/>
    <w:rsid w:val="00133C1A"/>
    <w:rsid w:val="00133C31"/>
    <w:rsid w:val="00133C66"/>
    <w:rsid w:val="00133C77"/>
    <w:rsid w:val="00133CAD"/>
    <w:rsid w:val="00133D0E"/>
    <w:rsid w:val="00133DE5"/>
    <w:rsid w:val="00133E0C"/>
    <w:rsid w:val="00133E38"/>
    <w:rsid w:val="00133E56"/>
    <w:rsid w:val="00133E8F"/>
    <w:rsid w:val="00133EEA"/>
    <w:rsid w:val="00133F7D"/>
    <w:rsid w:val="00133FA9"/>
    <w:rsid w:val="00134048"/>
    <w:rsid w:val="00134094"/>
    <w:rsid w:val="001340C4"/>
    <w:rsid w:val="00134162"/>
    <w:rsid w:val="00134268"/>
    <w:rsid w:val="001342DE"/>
    <w:rsid w:val="001342EB"/>
    <w:rsid w:val="0013434D"/>
    <w:rsid w:val="001344CA"/>
    <w:rsid w:val="0013450A"/>
    <w:rsid w:val="00134649"/>
    <w:rsid w:val="001346CF"/>
    <w:rsid w:val="001346D9"/>
    <w:rsid w:val="001346F8"/>
    <w:rsid w:val="00134760"/>
    <w:rsid w:val="0013476E"/>
    <w:rsid w:val="001347DD"/>
    <w:rsid w:val="00134852"/>
    <w:rsid w:val="0013486C"/>
    <w:rsid w:val="001348AA"/>
    <w:rsid w:val="00134A6F"/>
    <w:rsid w:val="00134AB8"/>
    <w:rsid w:val="00134AF3"/>
    <w:rsid w:val="00134B17"/>
    <w:rsid w:val="00134BCE"/>
    <w:rsid w:val="00134C3E"/>
    <w:rsid w:val="00134C70"/>
    <w:rsid w:val="00134D92"/>
    <w:rsid w:val="00134DA1"/>
    <w:rsid w:val="00134ED9"/>
    <w:rsid w:val="00134EF6"/>
    <w:rsid w:val="0013508A"/>
    <w:rsid w:val="001350AF"/>
    <w:rsid w:val="001350C2"/>
    <w:rsid w:val="0013514A"/>
    <w:rsid w:val="00135175"/>
    <w:rsid w:val="001351C3"/>
    <w:rsid w:val="00135334"/>
    <w:rsid w:val="00135454"/>
    <w:rsid w:val="001354ED"/>
    <w:rsid w:val="00135653"/>
    <w:rsid w:val="0013565B"/>
    <w:rsid w:val="001357B4"/>
    <w:rsid w:val="0013587E"/>
    <w:rsid w:val="001358C6"/>
    <w:rsid w:val="00135924"/>
    <w:rsid w:val="0013597F"/>
    <w:rsid w:val="001359C5"/>
    <w:rsid w:val="001359CF"/>
    <w:rsid w:val="001359FB"/>
    <w:rsid w:val="00135ABF"/>
    <w:rsid w:val="00135BF6"/>
    <w:rsid w:val="00135C35"/>
    <w:rsid w:val="00135D3F"/>
    <w:rsid w:val="00135D92"/>
    <w:rsid w:val="00135D96"/>
    <w:rsid w:val="00135DCD"/>
    <w:rsid w:val="00135F34"/>
    <w:rsid w:val="00135F56"/>
    <w:rsid w:val="00135F5C"/>
    <w:rsid w:val="00135FFF"/>
    <w:rsid w:val="001360EA"/>
    <w:rsid w:val="00136113"/>
    <w:rsid w:val="00136152"/>
    <w:rsid w:val="00136169"/>
    <w:rsid w:val="0013617E"/>
    <w:rsid w:val="00136268"/>
    <w:rsid w:val="00136353"/>
    <w:rsid w:val="0013639C"/>
    <w:rsid w:val="00136449"/>
    <w:rsid w:val="00136490"/>
    <w:rsid w:val="0013653B"/>
    <w:rsid w:val="00136546"/>
    <w:rsid w:val="0013663D"/>
    <w:rsid w:val="0013665C"/>
    <w:rsid w:val="0013666C"/>
    <w:rsid w:val="0013669B"/>
    <w:rsid w:val="001366DB"/>
    <w:rsid w:val="00136746"/>
    <w:rsid w:val="00136751"/>
    <w:rsid w:val="0013676F"/>
    <w:rsid w:val="001367D3"/>
    <w:rsid w:val="00136831"/>
    <w:rsid w:val="0013683E"/>
    <w:rsid w:val="0013699C"/>
    <w:rsid w:val="001369C2"/>
    <w:rsid w:val="001369D8"/>
    <w:rsid w:val="00136A07"/>
    <w:rsid w:val="00136AE8"/>
    <w:rsid w:val="00136B15"/>
    <w:rsid w:val="00136B78"/>
    <w:rsid w:val="00136C15"/>
    <w:rsid w:val="00136C3C"/>
    <w:rsid w:val="00136C5F"/>
    <w:rsid w:val="00136CA5"/>
    <w:rsid w:val="00136D4B"/>
    <w:rsid w:val="00136D7B"/>
    <w:rsid w:val="00136E14"/>
    <w:rsid w:val="00136E43"/>
    <w:rsid w:val="00136E70"/>
    <w:rsid w:val="00136EB2"/>
    <w:rsid w:val="00136F56"/>
    <w:rsid w:val="00136F6B"/>
    <w:rsid w:val="00136FBC"/>
    <w:rsid w:val="00137051"/>
    <w:rsid w:val="0013707C"/>
    <w:rsid w:val="001370A8"/>
    <w:rsid w:val="001370B8"/>
    <w:rsid w:val="001370EA"/>
    <w:rsid w:val="001371CE"/>
    <w:rsid w:val="00137297"/>
    <w:rsid w:val="001372B9"/>
    <w:rsid w:val="001372F0"/>
    <w:rsid w:val="0013739E"/>
    <w:rsid w:val="00137495"/>
    <w:rsid w:val="0013749F"/>
    <w:rsid w:val="00137571"/>
    <w:rsid w:val="001376CE"/>
    <w:rsid w:val="001376D9"/>
    <w:rsid w:val="00137780"/>
    <w:rsid w:val="00137785"/>
    <w:rsid w:val="001377C5"/>
    <w:rsid w:val="00137800"/>
    <w:rsid w:val="00137866"/>
    <w:rsid w:val="00137869"/>
    <w:rsid w:val="001378A6"/>
    <w:rsid w:val="001378C0"/>
    <w:rsid w:val="001378D4"/>
    <w:rsid w:val="001379BE"/>
    <w:rsid w:val="001379E1"/>
    <w:rsid w:val="00137B26"/>
    <w:rsid w:val="00137B8B"/>
    <w:rsid w:val="00137B9C"/>
    <w:rsid w:val="00137BF9"/>
    <w:rsid w:val="00137C62"/>
    <w:rsid w:val="00137C84"/>
    <w:rsid w:val="00137CF3"/>
    <w:rsid w:val="00137D5B"/>
    <w:rsid w:val="00137E2B"/>
    <w:rsid w:val="00137EAA"/>
    <w:rsid w:val="00137EF4"/>
    <w:rsid w:val="00140084"/>
    <w:rsid w:val="0014009A"/>
    <w:rsid w:val="001401CE"/>
    <w:rsid w:val="00140222"/>
    <w:rsid w:val="00140253"/>
    <w:rsid w:val="00140433"/>
    <w:rsid w:val="0014045D"/>
    <w:rsid w:val="00140504"/>
    <w:rsid w:val="001405B8"/>
    <w:rsid w:val="0014065A"/>
    <w:rsid w:val="0014067D"/>
    <w:rsid w:val="001406A0"/>
    <w:rsid w:val="0014072B"/>
    <w:rsid w:val="0014076B"/>
    <w:rsid w:val="0014079F"/>
    <w:rsid w:val="001407DD"/>
    <w:rsid w:val="00140915"/>
    <w:rsid w:val="0014092F"/>
    <w:rsid w:val="00140952"/>
    <w:rsid w:val="0014098C"/>
    <w:rsid w:val="0014098E"/>
    <w:rsid w:val="00140991"/>
    <w:rsid w:val="00140A7A"/>
    <w:rsid w:val="00140B07"/>
    <w:rsid w:val="00140B2E"/>
    <w:rsid w:val="00140B44"/>
    <w:rsid w:val="00140D1D"/>
    <w:rsid w:val="00140D56"/>
    <w:rsid w:val="00140DAE"/>
    <w:rsid w:val="00140DC4"/>
    <w:rsid w:val="00140E33"/>
    <w:rsid w:val="00140EA6"/>
    <w:rsid w:val="00140ECD"/>
    <w:rsid w:val="00140EE9"/>
    <w:rsid w:val="00140FBE"/>
    <w:rsid w:val="0014101B"/>
    <w:rsid w:val="0014108F"/>
    <w:rsid w:val="001411FB"/>
    <w:rsid w:val="00141276"/>
    <w:rsid w:val="0014129E"/>
    <w:rsid w:val="00141426"/>
    <w:rsid w:val="00141526"/>
    <w:rsid w:val="0014159F"/>
    <w:rsid w:val="0014164D"/>
    <w:rsid w:val="001416EC"/>
    <w:rsid w:val="00141711"/>
    <w:rsid w:val="00141744"/>
    <w:rsid w:val="001419DB"/>
    <w:rsid w:val="001419F6"/>
    <w:rsid w:val="00141A04"/>
    <w:rsid w:val="00141A2F"/>
    <w:rsid w:val="00141A72"/>
    <w:rsid w:val="00141ACD"/>
    <w:rsid w:val="00141B10"/>
    <w:rsid w:val="00141B50"/>
    <w:rsid w:val="00141B70"/>
    <w:rsid w:val="00141B72"/>
    <w:rsid w:val="00141BC7"/>
    <w:rsid w:val="00141BD0"/>
    <w:rsid w:val="00141C72"/>
    <w:rsid w:val="00141CE5"/>
    <w:rsid w:val="00141D6E"/>
    <w:rsid w:val="00141DB2"/>
    <w:rsid w:val="00141DC5"/>
    <w:rsid w:val="00141DEC"/>
    <w:rsid w:val="00141E7E"/>
    <w:rsid w:val="00141E97"/>
    <w:rsid w:val="00141EFD"/>
    <w:rsid w:val="00141F4C"/>
    <w:rsid w:val="00142059"/>
    <w:rsid w:val="00142065"/>
    <w:rsid w:val="001420AC"/>
    <w:rsid w:val="00142248"/>
    <w:rsid w:val="00142276"/>
    <w:rsid w:val="001422EA"/>
    <w:rsid w:val="00142318"/>
    <w:rsid w:val="00142346"/>
    <w:rsid w:val="0014242C"/>
    <w:rsid w:val="00142431"/>
    <w:rsid w:val="001424BD"/>
    <w:rsid w:val="0014250F"/>
    <w:rsid w:val="00142765"/>
    <w:rsid w:val="001427BC"/>
    <w:rsid w:val="001427D0"/>
    <w:rsid w:val="00142844"/>
    <w:rsid w:val="00142883"/>
    <w:rsid w:val="0014288E"/>
    <w:rsid w:val="0014292A"/>
    <w:rsid w:val="0014293E"/>
    <w:rsid w:val="0014293F"/>
    <w:rsid w:val="0014297D"/>
    <w:rsid w:val="00142A89"/>
    <w:rsid w:val="00142AD2"/>
    <w:rsid w:val="00142B2B"/>
    <w:rsid w:val="00142B3A"/>
    <w:rsid w:val="00142B6A"/>
    <w:rsid w:val="00142B98"/>
    <w:rsid w:val="00142C7D"/>
    <w:rsid w:val="00142CA9"/>
    <w:rsid w:val="00142CAB"/>
    <w:rsid w:val="00142DBF"/>
    <w:rsid w:val="00142E25"/>
    <w:rsid w:val="00142EF1"/>
    <w:rsid w:val="00142F17"/>
    <w:rsid w:val="00142FE5"/>
    <w:rsid w:val="00143056"/>
    <w:rsid w:val="0014306C"/>
    <w:rsid w:val="001431F2"/>
    <w:rsid w:val="0014333B"/>
    <w:rsid w:val="0014333F"/>
    <w:rsid w:val="00143341"/>
    <w:rsid w:val="00143344"/>
    <w:rsid w:val="0014335B"/>
    <w:rsid w:val="001433C2"/>
    <w:rsid w:val="001433D3"/>
    <w:rsid w:val="001433DD"/>
    <w:rsid w:val="0014341D"/>
    <w:rsid w:val="00143439"/>
    <w:rsid w:val="00143469"/>
    <w:rsid w:val="00143493"/>
    <w:rsid w:val="001434D1"/>
    <w:rsid w:val="0014361D"/>
    <w:rsid w:val="0014366B"/>
    <w:rsid w:val="00143693"/>
    <w:rsid w:val="001437B6"/>
    <w:rsid w:val="001437BA"/>
    <w:rsid w:val="00143835"/>
    <w:rsid w:val="00143B5D"/>
    <w:rsid w:val="00143B79"/>
    <w:rsid w:val="00143BB3"/>
    <w:rsid w:val="00143C33"/>
    <w:rsid w:val="00143C61"/>
    <w:rsid w:val="00143DD5"/>
    <w:rsid w:val="00143DFC"/>
    <w:rsid w:val="00143E12"/>
    <w:rsid w:val="00143ED3"/>
    <w:rsid w:val="00143F9A"/>
    <w:rsid w:val="00143FBD"/>
    <w:rsid w:val="00144030"/>
    <w:rsid w:val="0014403A"/>
    <w:rsid w:val="00144041"/>
    <w:rsid w:val="001440CA"/>
    <w:rsid w:val="00144158"/>
    <w:rsid w:val="00144251"/>
    <w:rsid w:val="001442E0"/>
    <w:rsid w:val="001442F1"/>
    <w:rsid w:val="00144384"/>
    <w:rsid w:val="00144394"/>
    <w:rsid w:val="00144422"/>
    <w:rsid w:val="001446D6"/>
    <w:rsid w:val="001446FF"/>
    <w:rsid w:val="00144721"/>
    <w:rsid w:val="0014480E"/>
    <w:rsid w:val="00144833"/>
    <w:rsid w:val="0014485B"/>
    <w:rsid w:val="0014494F"/>
    <w:rsid w:val="00144985"/>
    <w:rsid w:val="00144987"/>
    <w:rsid w:val="001449EA"/>
    <w:rsid w:val="00144A04"/>
    <w:rsid w:val="00144A6D"/>
    <w:rsid w:val="00144AF7"/>
    <w:rsid w:val="00144B1C"/>
    <w:rsid w:val="00144B78"/>
    <w:rsid w:val="00144CB9"/>
    <w:rsid w:val="00144CD8"/>
    <w:rsid w:val="00144D1C"/>
    <w:rsid w:val="00144D44"/>
    <w:rsid w:val="00144DEB"/>
    <w:rsid w:val="00144E2B"/>
    <w:rsid w:val="00144E3A"/>
    <w:rsid w:val="00144E41"/>
    <w:rsid w:val="00144E4A"/>
    <w:rsid w:val="00144EAD"/>
    <w:rsid w:val="00144F51"/>
    <w:rsid w:val="00144F9D"/>
    <w:rsid w:val="00144FB1"/>
    <w:rsid w:val="00144FE8"/>
    <w:rsid w:val="00144FFC"/>
    <w:rsid w:val="00145048"/>
    <w:rsid w:val="00145074"/>
    <w:rsid w:val="00145093"/>
    <w:rsid w:val="001450DB"/>
    <w:rsid w:val="00145150"/>
    <w:rsid w:val="00145228"/>
    <w:rsid w:val="00145303"/>
    <w:rsid w:val="0014531B"/>
    <w:rsid w:val="00145397"/>
    <w:rsid w:val="001453D2"/>
    <w:rsid w:val="001454C2"/>
    <w:rsid w:val="00145564"/>
    <w:rsid w:val="00145593"/>
    <w:rsid w:val="00145598"/>
    <w:rsid w:val="0014565D"/>
    <w:rsid w:val="00145667"/>
    <w:rsid w:val="00145693"/>
    <w:rsid w:val="001456ED"/>
    <w:rsid w:val="0014577E"/>
    <w:rsid w:val="0014578D"/>
    <w:rsid w:val="001457CF"/>
    <w:rsid w:val="00145809"/>
    <w:rsid w:val="00145827"/>
    <w:rsid w:val="0014589F"/>
    <w:rsid w:val="00145906"/>
    <w:rsid w:val="001459D1"/>
    <w:rsid w:val="001459E8"/>
    <w:rsid w:val="00145A0B"/>
    <w:rsid w:val="00145A81"/>
    <w:rsid w:val="00145AE6"/>
    <w:rsid w:val="00145B3F"/>
    <w:rsid w:val="00145BCE"/>
    <w:rsid w:val="00145C07"/>
    <w:rsid w:val="00145C58"/>
    <w:rsid w:val="00145C78"/>
    <w:rsid w:val="00145C81"/>
    <w:rsid w:val="00145C8E"/>
    <w:rsid w:val="00145D0D"/>
    <w:rsid w:val="00145D32"/>
    <w:rsid w:val="00145D79"/>
    <w:rsid w:val="00145DD4"/>
    <w:rsid w:val="00145DDE"/>
    <w:rsid w:val="00145E15"/>
    <w:rsid w:val="00145E9C"/>
    <w:rsid w:val="00145EF6"/>
    <w:rsid w:val="00145F3B"/>
    <w:rsid w:val="00145F92"/>
    <w:rsid w:val="00145F9E"/>
    <w:rsid w:val="00145FE3"/>
    <w:rsid w:val="00146014"/>
    <w:rsid w:val="00146077"/>
    <w:rsid w:val="0014607A"/>
    <w:rsid w:val="0014608B"/>
    <w:rsid w:val="001460B9"/>
    <w:rsid w:val="00146174"/>
    <w:rsid w:val="001461B5"/>
    <w:rsid w:val="001461CD"/>
    <w:rsid w:val="0014623A"/>
    <w:rsid w:val="00146246"/>
    <w:rsid w:val="00146314"/>
    <w:rsid w:val="001463C3"/>
    <w:rsid w:val="00146487"/>
    <w:rsid w:val="00146593"/>
    <w:rsid w:val="00146645"/>
    <w:rsid w:val="0014664B"/>
    <w:rsid w:val="001466B7"/>
    <w:rsid w:val="001466BD"/>
    <w:rsid w:val="00146718"/>
    <w:rsid w:val="0014678A"/>
    <w:rsid w:val="00146878"/>
    <w:rsid w:val="001468D2"/>
    <w:rsid w:val="001469C0"/>
    <w:rsid w:val="00146A23"/>
    <w:rsid w:val="00146A58"/>
    <w:rsid w:val="00146A81"/>
    <w:rsid w:val="00146B04"/>
    <w:rsid w:val="00146B37"/>
    <w:rsid w:val="00146B60"/>
    <w:rsid w:val="00146C12"/>
    <w:rsid w:val="00146C44"/>
    <w:rsid w:val="00146CE1"/>
    <w:rsid w:val="00146D18"/>
    <w:rsid w:val="00146D63"/>
    <w:rsid w:val="00146DBE"/>
    <w:rsid w:val="00146E86"/>
    <w:rsid w:val="00146ED1"/>
    <w:rsid w:val="00146EE9"/>
    <w:rsid w:val="00146EF2"/>
    <w:rsid w:val="00146F28"/>
    <w:rsid w:val="00146F37"/>
    <w:rsid w:val="00146F44"/>
    <w:rsid w:val="00146F5D"/>
    <w:rsid w:val="00146F83"/>
    <w:rsid w:val="00146FE5"/>
    <w:rsid w:val="0014705E"/>
    <w:rsid w:val="00147075"/>
    <w:rsid w:val="00147081"/>
    <w:rsid w:val="00147093"/>
    <w:rsid w:val="00147124"/>
    <w:rsid w:val="001471B7"/>
    <w:rsid w:val="00147209"/>
    <w:rsid w:val="0014720D"/>
    <w:rsid w:val="00147276"/>
    <w:rsid w:val="001472BF"/>
    <w:rsid w:val="001472C9"/>
    <w:rsid w:val="001472E2"/>
    <w:rsid w:val="0014740F"/>
    <w:rsid w:val="00147427"/>
    <w:rsid w:val="001474DB"/>
    <w:rsid w:val="0014755A"/>
    <w:rsid w:val="00147597"/>
    <w:rsid w:val="001475A9"/>
    <w:rsid w:val="0014770D"/>
    <w:rsid w:val="00147724"/>
    <w:rsid w:val="0014778D"/>
    <w:rsid w:val="001477F0"/>
    <w:rsid w:val="0014780D"/>
    <w:rsid w:val="0014788D"/>
    <w:rsid w:val="001478E6"/>
    <w:rsid w:val="0014790B"/>
    <w:rsid w:val="00147919"/>
    <w:rsid w:val="0014791D"/>
    <w:rsid w:val="0014794C"/>
    <w:rsid w:val="00147A1D"/>
    <w:rsid w:val="00147A96"/>
    <w:rsid w:val="00147B20"/>
    <w:rsid w:val="00147B2A"/>
    <w:rsid w:val="00147BCD"/>
    <w:rsid w:val="00147C47"/>
    <w:rsid w:val="00147C9F"/>
    <w:rsid w:val="00147D0E"/>
    <w:rsid w:val="00147D2E"/>
    <w:rsid w:val="00147D4F"/>
    <w:rsid w:val="00147D62"/>
    <w:rsid w:val="00147DCF"/>
    <w:rsid w:val="00147E57"/>
    <w:rsid w:val="00147E61"/>
    <w:rsid w:val="00147F1E"/>
    <w:rsid w:val="00147F3B"/>
    <w:rsid w:val="001500C2"/>
    <w:rsid w:val="00150180"/>
    <w:rsid w:val="00150186"/>
    <w:rsid w:val="00150230"/>
    <w:rsid w:val="001502B5"/>
    <w:rsid w:val="001502D7"/>
    <w:rsid w:val="001502FD"/>
    <w:rsid w:val="00150315"/>
    <w:rsid w:val="00150316"/>
    <w:rsid w:val="00150326"/>
    <w:rsid w:val="0015035D"/>
    <w:rsid w:val="00150400"/>
    <w:rsid w:val="0015062C"/>
    <w:rsid w:val="00150682"/>
    <w:rsid w:val="001506B8"/>
    <w:rsid w:val="0015088C"/>
    <w:rsid w:val="00150893"/>
    <w:rsid w:val="001509FD"/>
    <w:rsid w:val="00150A84"/>
    <w:rsid w:val="00150AB6"/>
    <w:rsid w:val="00150AE5"/>
    <w:rsid w:val="00150AE8"/>
    <w:rsid w:val="00150B3C"/>
    <w:rsid w:val="00150BD6"/>
    <w:rsid w:val="00150CB3"/>
    <w:rsid w:val="00150CD3"/>
    <w:rsid w:val="00150D30"/>
    <w:rsid w:val="00150DA1"/>
    <w:rsid w:val="00150DF7"/>
    <w:rsid w:val="00150DFE"/>
    <w:rsid w:val="00150E4A"/>
    <w:rsid w:val="00150F23"/>
    <w:rsid w:val="00150F62"/>
    <w:rsid w:val="0015103B"/>
    <w:rsid w:val="00151040"/>
    <w:rsid w:val="001510C2"/>
    <w:rsid w:val="0015113E"/>
    <w:rsid w:val="00151144"/>
    <w:rsid w:val="001511BC"/>
    <w:rsid w:val="00151216"/>
    <w:rsid w:val="0015121B"/>
    <w:rsid w:val="001513CE"/>
    <w:rsid w:val="001513F4"/>
    <w:rsid w:val="00151438"/>
    <w:rsid w:val="001514FF"/>
    <w:rsid w:val="00151516"/>
    <w:rsid w:val="0015162C"/>
    <w:rsid w:val="0015165E"/>
    <w:rsid w:val="0015177E"/>
    <w:rsid w:val="001517AC"/>
    <w:rsid w:val="00151971"/>
    <w:rsid w:val="00151996"/>
    <w:rsid w:val="00151A75"/>
    <w:rsid w:val="00151AAD"/>
    <w:rsid w:val="00151ABF"/>
    <w:rsid w:val="00151B1D"/>
    <w:rsid w:val="00151BCF"/>
    <w:rsid w:val="00151BE9"/>
    <w:rsid w:val="00151C9E"/>
    <w:rsid w:val="00151E29"/>
    <w:rsid w:val="00151E93"/>
    <w:rsid w:val="00151E9F"/>
    <w:rsid w:val="00151F3C"/>
    <w:rsid w:val="00151F77"/>
    <w:rsid w:val="00151F97"/>
    <w:rsid w:val="00151FC2"/>
    <w:rsid w:val="00151FD4"/>
    <w:rsid w:val="00151FDC"/>
    <w:rsid w:val="00151FEF"/>
    <w:rsid w:val="00151FF5"/>
    <w:rsid w:val="0015201E"/>
    <w:rsid w:val="0015202D"/>
    <w:rsid w:val="0015206D"/>
    <w:rsid w:val="00152099"/>
    <w:rsid w:val="001520A5"/>
    <w:rsid w:val="001520F1"/>
    <w:rsid w:val="0015218D"/>
    <w:rsid w:val="0015219A"/>
    <w:rsid w:val="001521AE"/>
    <w:rsid w:val="001521BE"/>
    <w:rsid w:val="001521C0"/>
    <w:rsid w:val="001522E9"/>
    <w:rsid w:val="001522F6"/>
    <w:rsid w:val="00152327"/>
    <w:rsid w:val="0015239C"/>
    <w:rsid w:val="001523A0"/>
    <w:rsid w:val="00152424"/>
    <w:rsid w:val="00152431"/>
    <w:rsid w:val="00152455"/>
    <w:rsid w:val="001524FD"/>
    <w:rsid w:val="00152519"/>
    <w:rsid w:val="0015256D"/>
    <w:rsid w:val="00152645"/>
    <w:rsid w:val="001527D0"/>
    <w:rsid w:val="001528D3"/>
    <w:rsid w:val="0015294B"/>
    <w:rsid w:val="00152B45"/>
    <w:rsid w:val="00152BAD"/>
    <w:rsid w:val="00152C24"/>
    <w:rsid w:val="00152C30"/>
    <w:rsid w:val="00152CA0"/>
    <w:rsid w:val="00152D10"/>
    <w:rsid w:val="00152D31"/>
    <w:rsid w:val="00152DB8"/>
    <w:rsid w:val="00152DBB"/>
    <w:rsid w:val="00152DED"/>
    <w:rsid w:val="00152E2F"/>
    <w:rsid w:val="00152E65"/>
    <w:rsid w:val="00152F70"/>
    <w:rsid w:val="00152FE7"/>
    <w:rsid w:val="0015304C"/>
    <w:rsid w:val="00153056"/>
    <w:rsid w:val="00153169"/>
    <w:rsid w:val="001531CF"/>
    <w:rsid w:val="001531D9"/>
    <w:rsid w:val="0015322A"/>
    <w:rsid w:val="00153270"/>
    <w:rsid w:val="0015327D"/>
    <w:rsid w:val="001532EE"/>
    <w:rsid w:val="00153353"/>
    <w:rsid w:val="001533EF"/>
    <w:rsid w:val="0015348E"/>
    <w:rsid w:val="001534A3"/>
    <w:rsid w:val="001534B0"/>
    <w:rsid w:val="00153514"/>
    <w:rsid w:val="001535AB"/>
    <w:rsid w:val="001535BD"/>
    <w:rsid w:val="00153643"/>
    <w:rsid w:val="001536C2"/>
    <w:rsid w:val="001536C7"/>
    <w:rsid w:val="00153739"/>
    <w:rsid w:val="00153799"/>
    <w:rsid w:val="00153849"/>
    <w:rsid w:val="0015395C"/>
    <w:rsid w:val="001539DB"/>
    <w:rsid w:val="00153A24"/>
    <w:rsid w:val="00153A78"/>
    <w:rsid w:val="00153AC5"/>
    <w:rsid w:val="00153ACF"/>
    <w:rsid w:val="00153B39"/>
    <w:rsid w:val="00153C65"/>
    <w:rsid w:val="00153C6B"/>
    <w:rsid w:val="00153D59"/>
    <w:rsid w:val="00153DEC"/>
    <w:rsid w:val="00153E47"/>
    <w:rsid w:val="00153EBF"/>
    <w:rsid w:val="00153ED8"/>
    <w:rsid w:val="00154053"/>
    <w:rsid w:val="0015408D"/>
    <w:rsid w:val="0015413A"/>
    <w:rsid w:val="00154196"/>
    <w:rsid w:val="001541DB"/>
    <w:rsid w:val="0015425E"/>
    <w:rsid w:val="001542E4"/>
    <w:rsid w:val="001542EB"/>
    <w:rsid w:val="00154340"/>
    <w:rsid w:val="0015434B"/>
    <w:rsid w:val="001543E2"/>
    <w:rsid w:val="0015442B"/>
    <w:rsid w:val="00154465"/>
    <w:rsid w:val="0015448C"/>
    <w:rsid w:val="0015449B"/>
    <w:rsid w:val="00154594"/>
    <w:rsid w:val="001545C3"/>
    <w:rsid w:val="00154602"/>
    <w:rsid w:val="0015460C"/>
    <w:rsid w:val="00154610"/>
    <w:rsid w:val="0015461C"/>
    <w:rsid w:val="0015474F"/>
    <w:rsid w:val="00154764"/>
    <w:rsid w:val="001547CD"/>
    <w:rsid w:val="001547F9"/>
    <w:rsid w:val="00154805"/>
    <w:rsid w:val="00154854"/>
    <w:rsid w:val="00154868"/>
    <w:rsid w:val="001549E7"/>
    <w:rsid w:val="00154AAF"/>
    <w:rsid w:val="00154ABA"/>
    <w:rsid w:val="00154B4A"/>
    <w:rsid w:val="00154BB6"/>
    <w:rsid w:val="00154C47"/>
    <w:rsid w:val="00154CF6"/>
    <w:rsid w:val="00154D6C"/>
    <w:rsid w:val="00154DCC"/>
    <w:rsid w:val="00154DD9"/>
    <w:rsid w:val="00154DDF"/>
    <w:rsid w:val="00154E26"/>
    <w:rsid w:val="00154EA2"/>
    <w:rsid w:val="00154EF5"/>
    <w:rsid w:val="00154F6B"/>
    <w:rsid w:val="0015501A"/>
    <w:rsid w:val="0015508D"/>
    <w:rsid w:val="00155092"/>
    <w:rsid w:val="001551DA"/>
    <w:rsid w:val="00155263"/>
    <w:rsid w:val="00155320"/>
    <w:rsid w:val="0015532D"/>
    <w:rsid w:val="001553FF"/>
    <w:rsid w:val="00155464"/>
    <w:rsid w:val="00155477"/>
    <w:rsid w:val="001554EB"/>
    <w:rsid w:val="0015558E"/>
    <w:rsid w:val="0015558F"/>
    <w:rsid w:val="001555E8"/>
    <w:rsid w:val="00155672"/>
    <w:rsid w:val="00155750"/>
    <w:rsid w:val="0015582B"/>
    <w:rsid w:val="00155842"/>
    <w:rsid w:val="0015587C"/>
    <w:rsid w:val="001558F6"/>
    <w:rsid w:val="001558F8"/>
    <w:rsid w:val="0015592A"/>
    <w:rsid w:val="0015594F"/>
    <w:rsid w:val="001559C8"/>
    <w:rsid w:val="00155A4C"/>
    <w:rsid w:val="00155A76"/>
    <w:rsid w:val="00155A7D"/>
    <w:rsid w:val="00155C2E"/>
    <w:rsid w:val="00155C77"/>
    <w:rsid w:val="00155D0F"/>
    <w:rsid w:val="00155D22"/>
    <w:rsid w:val="00155D26"/>
    <w:rsid w:val="00155DBB"/>
    <w:rsid w:val="00155DE0"/>
    <w:rsid w:val="00155F2F"/>
    <w:rsid w:val="00155F69"/>
    <w:rsid w:val="00155F90"/>
    <w:rsid w:val="00156074"/>
    <w:rsid w:val="0015615F"/>
    <w:rsid w:val="00156171"/>
    <w:rsid w:val="001561AF"/>
    <w:rsid w:val="00156247"/>
    <w:rsid w:val="00156298"/>
    <w:rsid w:val="001562AF"/>
    <w:rsid w:val="001562D2"/>
    <w:rsid w:val="001562E7"/>
    <w:rsid w:val="00156326"/>
    <w:rsid w:val="00156340"/>
    <w:rsid w:val="00156377"/>
    <w:rsid w:val="001563C5"/>
    <w:rsid w:val="0015649A"/>
    <w:rsid w:val="001564C0"/>
    <w:rsid w:val="0015651E"/>
    <w:rsid w:val="00156536"/>
    <w:rsid w:val="00156560"/>
    <w:rsid w:val="00156564"/>
    <w:rsid w:val="001565C7"/>
    <w:rsid w:val="001565F2"/>
    <w:rsid w:val="001565F9"/>
    <w:rsid w:val="00156636"/>
    <w:rsid w:val="0015665C"/>
    <w:rsid w:val="00156661"/>
    <w:rsid w:val="001566B3"/>
    <w:rsid w:val="00156764"/>
    <w:rsid w:val="001567ED"/>
    <w:rsid w:val="0015688E"/>
    <w:rsid w:val="00156912"/>
    <w:rsid w:val="00156929"/>
    <w:rsid w:val="00156986"/>
    <w:rsid w:val="00156A78"/>
    <w:rsid w:val="00156AC2"/>
    <w:rsid w:val="00156BE6"/>
    <w:rsid w:val="00156CBD"/>
    <w:rsid w:val="00156D31"/>
    <w:rsid w:val="00156E32"/>
    <w:rsid w:val="00156F3E"/>
    <w:rsid w:val="00156F66"/>
    <w:rsid w:val="001570B4"/>
    <w:rsid w:val="0015715E"/>
    <w:rsid w:val="001571CF"/>
    <w:rsid w:val="001571E7"/>
    <w:rsid w:val="00157246"/>
    <w:rsid w:val="00157283"/>
    <w:rsid w:val="0015731C"/>
    <w:rsid w:val="0015738B"/>
    <w:rsid w:val="001573CB"/>
    <w:rsid w:val="001573E0"/>
    <w:rsid w:val="0015741C"/>
    <w:rsid w:val="0015741D"/>
    <w:rsid w:val="00157515"/>
    <w:rsid w:val="00157520"/>
    <w:rsid w:val="0015759E"/>
    <w:rsid w:val="0015762A"/>
    <w:rsid w:val="001578A8"/>
    <w:rsid w:val="001578BA"/>
    <w:rsid w:val="001578D5"/>
    <w:rsid w:val="001579A2"/>
    <w:rsid w:val="001579C5"/>
    <w:rsid w:val="00157A0D"/>
    <w:rsid w:val="00157A4C"/>
    <w:rsid w:val="00157A4E"/>
    <w:rsid w:val="00157AA4"/>
    <w:rsid w:val="00157B48"/>
    <w:rsid w:val="00157B9A"/>
    <w:rsid w:val="00157BAA"/>
    <w:rsid w:val="00157BEA"/>
    <w:rsid w:val="00157CA5"/>
    <w:rsid w:val="00157D15"/>
    <w:rsid w:val="00157EAB"/>
    <w:rsid w:val="00157EB4"/>
    <w:rsid w:val="00157EEE"/>
    <w:rsid w:val="00157EEF"/>
    <w:rsid w:val="00157EFC"/>
    <w:rsid w:val="00157FC1"/>
    <w:rsid w:val="001600F5"/>
    <w:rsid w:val="001601F3"/>
    <w:rsid w:val="00160254"/>
    <w:rsid w:val="00160264"/>
    <w:rsid w:val="00160286"/>
    <w:rsid w:val="001602D5"/>
    <w:rsid w:val="00160305"/>
    <w:rsid w:val="00160329"/>
    <w:rsid w:val="00160391"/>
    <w:rsid w:val="0016040C"/>
    <w:rsid w:val="00160448"/>
    <w:rsid w:val="00160491"/>
    <w:rsid w:val="001604CD"/>
    <w:rsid w:val="001604F4"/>
    <w:rsid w:val="0016050B"/>
    <w:rsid w:val="001605FF"/>
    <w:rsid w:val="0016061A"/>
    <w:rsid w:val="0016061F"/>
    <w:rsid w:val="00160895"/>
    <w:rsid w:val="001608F8"/>
    <w:rsid w:val="0016091B"/>
    <w:rsid w:val="0016095A"/>
    <w:rsid w:val="00160968"/>
    <w:rsid w:val="0016098B"/>
    <w:rsid w:val="001609BB"/>
    <w:rsid w:val="001609C1"/>
    <w:rsid w:val="00160AC7"/>
    <w:rsid w:val="00160B09"/>
    <w:rsid w:val="00160BD5"/>
    <w:rsid w:val="00160BD8"/>
    <w:rsid w:val="00160CD4"/>
    <w:rsid w:val="00160CE5"/>
    <w:rsid w:val="00160CE9"/>
    <w:rsid w:val="00160D67"/>
    <w:rsid w:val="00160E23"/>
    <w:rsid w:val="00160E26"/>
    <w:rsid w:val="00160EEB"/>
    <w:rsid w:val="00160F49"/>
    <w:rsid w:val="00160F9E"/>
    <w:rsid w:val="00161003"/>
    <w:rsid w:val="0016101C"/>
    <w:rsid w:val="00161023"/>
    <w:rsid w:val="00161036"/>
    <w:rsid w:val="00161098"/>
    <w:rsid w:val="00161100"/>
    <w:rsid w:val="00161159"/>
    <w:rsid w:val="0016122B"/>
    <w:rsid w:val="00161258"/>
    <w:rsid w:val="001612B3"/>
    <w:rsid w:val="001612C6"/>
    <w:rsid w:val="0016141B"/>
    <w:rsid w:val="0016141F"/>
    <w:rsid w:val="00161507"/>
    <w:rsid w:val="0016151A"/>
    <w:rsid w:val="00161578"/>
    <w:rsid w:val="001616CA"/>
    <w:rsid w:val="001616E5"/>
    <w:rsid w:val="001616F3"/>
    <w:rsid w:val="0016184D"/>
    <w:rsid w:val="0016185A"/>
    <w:rsid w:val="0016186D"/>
    <w:rsid w:val="0016186E"/>
    <w:rsid w:val="001618D9"/>
    <w:rsid w:val="00161938"/>
    <w:rsid w:val="0016197D"/>
    <w:rsid w:val="001619EE"/>
    <w:rsid w:val="001619F6"/>
    <w:rsid w:val="00161A22"/>
    <w:rsid w:val="00161AEF"/>
    <w:rsid w:val="00161C41"/>
    <w:rsid w:val="00161C90"/>
    <w:rsid w:val="00161D47"/>
    <w:rsid w:val="00161E0B"/>
    <w:rsid w:val="00161E24"/>
    <w:rsid w:val="00161FC5"/>
    <w:rsid w:val="00161FE6"/>
    <w:rsid w:val="00162033"/>
    <w:rsid w:val="001620CC"/>
    <w:rsid w:val="001621F2"/>
    <w:rsid w:val="001622FD"/>
    <w:rsid w:val="0016234D"/>
    <w:rsid w:val="001623C6"/>
    <w:rsid w:val="00162529"/>
    <w:rsid w:val="0016256E"/>
    <w:rsid w:val="0016268B"/>
    <w:rsid w:val="001626A5"/>
    <w:rsid w:val="00162736"/>
    <w:rsid w:val="0016277B"/>
    <w:rsid w:val="001627AE"/>
    <w:rsid w:val="001627E9"/>
    <w:rsid w:val="00162858"/>
    <w:rsid w:val="00162865"/>
    <w:rsid w:val="001628DF"/>
    <w:rsid w:val="00162994"/>
    <w:rsid w:val="001629B6"/>
    <w:rsid w:val="001629BB"/>
    <w:rsid w:val="00162A68"/>
    <w:rsid w:val="00162B1C"/>
    <w:rsid w:val="00162B2A"/>
    <w:rsid w:val="00162D70"/>
    <w:rsid w:val="00162E20"/>
    <w:rsid w:val="00162E8E"/>
    <w:rsid w:val="00162EE7"/>
    <w:rsid w:val="00162F0A"/>
    <w:rsid w:val="00162F3F"/>
    <w:rsid w:val="00162FB6"/>
    <w:rsid w:val="0016306A"/>
    <w:rsid w:val="0016307E"/>
    <w:rsid w:val="00163088"/>
    <w:rsid w:val="001630B9"/>
    <w:rsid w:val="00163216"/>
    <w:rsid w:val="00163304"/>
    <w:rsid w:val="00163349"/>
    <w:rsid w:val="0016337E"/>
    <w:rsid w:val="001633EC"/>
    <w:rsid w:val="00163406"/>
    <w:rsid w:val="0016340C"/>
    <w:rsid w:val="00163598"/>
    <w:rsid w:val="001635F1"/>
    <w:rsid w:val="00163674"/>
    <w:rsid w:val="00163722"/>
    <w:rsid w:val="00163770"/>
    <w:rsid w:val="00163846"/>
    <w:rsid w:val="001638B5"/>
    <w:rsid w:val="00163A29"/>
    <w:rsid w:val="00163A2E"/>
    <w:rsid w:val="00163A48"/>
    <w:rsid w:val="00163A6C"/>
    <w:rsid w:val="00163B5B"/>
    <w:rsid w:val="00163B7F"/>
    <w:rsid w:val="00163BC4"/>
    <w:rsid w:val="00163CF3"/>
    <w:rsid w:val="00163CF8"/>
    <w:rsid w:val="00163D73"/>
    <w:rsid w:val="00163D84"/>
    <w:rsid w:val="00163DA3"/>
    <w:rsid w:val="00163E78"/>
    <w:rsid w:val="00163E9A"/>
    <w:rsid w:val="00163F2D"/>
    <w:rsid w:val="00163F73"/>
    <w:rsid w:val="00163FBD"/>
    <w:rsid w:val="00164078"/>
    <w:rsid w:val="001640EE"/>
    <w:rsid w:val="001641EC"/>
    <w:rsid w:val="00164309"/>
    <w:rsid w:val="0016433E"/>
    <w:rsid w:val="00164346"/>
    <w:rsid w:val="0016436E"/>
    <w:rsid w:val="0016437A"/>
    <w:rsid w:val="0016438C"/>
    <w:rsid w:val="001643CE"/>
    <w:rsid w:val="001643D2"/>
    <w:rsid w:val="0016441E"/>
    <w:rsid w:val="001645AE"/>
    <w:rsid w:val="001645E9"/>
    <w:rsid w:val="0016462C"/>
    <w:rsid w:val="00164647"/>
    <w:rsid w:val="0016464C"/>
    <w:rsid w:val="00164686"/>
    <w:rsid w:val="0016468C"/>
    <w:rsid w:val="001646D4"/>
    <w:rsid w:val="001646F6"/>
    <w:rsid w:val="0016474B"/>
    <w:rsid w:val="001647D4"/>
    <w:rsid w:val="001647F7"/>
    <w:rsid w:val="0016484D"/>
    <w:rsid w:val="00164881"/>
    <w:rsid w:val="00164884"/>
    <w:rsid w:val="001648B5"/>
    <w:rsid w:val="0016493C"/>
    <w:rsid w:val="0016499E"/>
    <w:rsid w:val="00164A07"/>
    <w:rsid w:val="00164A0D"/>
    <w:rsid w:val="00164A9D"/>
    <w:rsid w:val="00164AA7"/>
    <w:rsid w:val="00164AF2"/>
    <w:rsid w:val="00164B16"/>
    <w:rsid w:val="00164B7F"/>
    <w:rsid w:val="00164BEF"/>
    <w:rsid w:val="00164BFD"/>
    <w:rsid w:val="00164C14"/>
    <w:rsid w:val="00164C48"/>
    <w:rsid w:val="00164C87"/>
    <w:rsid w:val="00164CC7"/>
    <w:rsid w:val="00164CF0"/>
    <w:rsid w:val="00164D10"/>
    <w:rsid w:val="00164D49"/>
    <w:rsid w:val="00164DFD"/>
    <w:rsid w:val="00164E52"/>
    <w:rsid w:val="00164E79"/>
    <w:rsid w:val="00164E83"/>
    <w:rsid w:val="00164F50"/>
    <w:rsid w:val="00164F7C"/>
    <w:rsid w:val="00164FC4"/>
    <w:rsid w:val="00164FCF"/>
    <w:rsid w:val="0016501D"/>
    <w:rsid w:val="001650DC"/>
    <w:rsid w:val="0016519B"/>
    <w:rsid w:val="0016521A"/>
    <w:rsid w:val="00165284"/>
    <w:rsid w:val="00165285"/>
    <w:rsid w:val="001652D8"/>
    <w:rsid w:val="00165436"/>
    <w:rsid w:val="00165458"/>
    <w:rsid w:val="001654A8"/>
    <w:rsid w:val="001654BB"/>
    <w:rsid w:val="00165524"/>
    <w:rsid w:val="00165549"/>
    <w:rsid w:val="0016558B"/>
    <w:rsid w:val="00165648"/>
    <w:rsid w:val="00165894"/>
    <w:rsid w:val="0016593B"/>
    <w:rsid w:val="001659D3"/>
    <w:rsid w:val="00165A0A"/>
    <w:rsid w:val="00165AAA"/>
    <w:rsid w:val="00165AB4"/>
    <w:rsid w:val="00165AC7"/>
    <w:rsid w:val="00165AD6"/>
    <w:rsid w:val="00165B8C"/>
    <w:rsid w:val="00165B90"/>
    <w:rsid w:val="00165C4B"/>
    <w:rsid w:val="00165C82"/>
    <w:rsid w:val="00165C83"/>
    <w:rsid w:val="00165D11"/>
    <w:rsid w:val="00165EBD"/>
    <w:rsid w:val="00165EDE"/>
    <w:rsid w:val="00165FA8"/>
    <w:rsid w:val="00165FAC"/>
    <w:rsid w:val="00165FDC"/>
    <w:rsid w:val="00166002"/>
    <w:rsid w:val="00166085"/>
    <w:rsid w:val="0016609A"/>
    <w:rsid w:val="00166133"/>
    <w:rsid w:val="00166223"/>
    <w:rsid w:val="0016628B"/>
    <w:rsid w:val="0016628E"/>
    <w:rsid w:val="001662CE"/>
    <w:rsid w:val="00166397"/>
    <w:rsid w:val="001663CA"/>
    <w:rsid w:val="0016655B"/>
    <w:rsid w:val="001665FC"/>
    <w:rsid w:val="00166617"/>
    <w:rsid w:val="00166620"/>
    <w:rsid w:val="00166646"/>
    <w:rsid w:val="00166688"/>
    <w:rsid w:val="001666BA"/>
    <w:rsid w:val="001666C0"/>
    <w:rsid w:val="00166763"/>
    <w:rsid w:val="001667C2"/>
    <w:rsid w:val="001667CE"/>
    <w:rsid w:val="00166887"/>
    <w:rsid w:val="001668E0"/>
    <w:rsid w:val="00166905"/>
    <w:rsid w:val="001669B5"/>
    <w:rsid w:val="00166ADD"/>
    <w:rsid w:val="00166B2F"/>
    <w:rsid w:val="00166B31"/>
    <w:rsid w:val="00166C32"/>
    <w:rsid w:val="00166C87"/>
    <w:rsid w:val="00166EB9"/>
    <w:rsid w:val="00166EC4"/>
    <w:rsid w:val="00166EFC"/>
    <w:rsid w:val="00166F47"/>
    <w:rsid w:val="00166F65"/>
    <w:rsid w:val="00166FA1"/>
    <w:rsid w:val="00166FD6"/>
    <w:rsid w:val="00167035"/>
    <w:rsid w:val="0016703E"/>
    <w:rsid w:val="00167055"/>
    <w:rsid w:val="001670B2"/>
    <w:rsid w:val="00167132"/>
    <w:rsid w:val="0016714F"/>
    <w:rsid w:val="00167238"/>
    <w:rsid w:val="00167269"/>
    <w:rsid w:val="0016728B"/>
    <w:rsid w:val="00167356"/>
    <w:rsid w:val="00167366"/>
    <w:rsid w:val="001673CD"/>
    <w:rsid w:val="0016748D"/>
    <w:rsid w:val="001674A0"/>
    <w:rsid w:val="001674C8"/>
    <w:rsid w:val="00167502"/>
    <w:rsid w:val="0016752B"/>
    <w:rsid w:val="00167561"/>
    <w:rsid w:val="0016760F"/>
    <w:rsid w:val="00167683"/>
    <w:rsid w:val="0016768E"/>
    <w:rsid w:val="001676FB"/>
    <w:rsid w:val="0016771A"/>
    <w:rsid w:val="00167738"/>
    <w:rsid w:val="001677A7"/>
    <w:rsid w:val="001677EF"/>
    <w:rsid w:val="00167804"/>
    <w:rsid w:val="00167887"/>
    <w:rsid w:val="00167916"/>
    <w:rsid w:val="0016792C"/>
    <w:rsid w:val="0016798E"/>
    <w:rsid w:val="0016799F"/>
    <w:rsid w:val="001679C7"/>
    <w:rsid w:val="00167B4D"/>
    <w:rsid w:val="00167BCB"/>
    <w:rsid w:val="00167C8E"/>
    <w:rsid w:val="00167CDE"/>
    <w:rsid w:val="00167CFD"/>
    <w:rsid w:val="00167D47"/>
    <w:rsid w:val="00167D9C"/>
    <w:rsid w:val="00167E9C"/>
    <w:rsid w:val="00167EB3"/>
    <w:rsid w:val="0017005C"/>
    <w:rsid w:val="0017006A"/>
    <w:rsid w:val="00170072"/>
    <w:rsid w:val="00170075"/>
    <w:rsid w:val="0017011E"/>
    <w:rsid w:val="00170156"/>
    <w:rsid w:val="0017015B"/>
    <w:rsid w:val="0017020A"/>
    <w:rsid w:val="001702AA"/>
    <w:rsid w:val="0017042A"/>
    <w:rsid w:val="00170454"/>
    <w:rsid w:val="001704AE"/>
    <w:rsid w:val="001704E7"/>
    <w:rsid w:val="0017055C"/>
    <w:rsid w:val="0017060B"/>
    <w:rsid w:val="0017065E"/>
    <w:rsid w:val="001706A2"/>
    <w:rsid w:val="0017074F"/>
    <w:rsid w:val="0017075A"/>
    <w:rsid w:val="001707A9"/>
    <w:rsid w:val="0017081C"/>
    <w:rsid w:val="00170868"/>
    <w:rsid w:val="001708C6"/>
    <w:rsid w:val="00170950"/>
    <w:rsid w:val="00170A06"/>
    <w:rsid w:val="00170AC6"/>
    <w:rsid w:val="00170B29"/>
    <w:rsid w:val="00170B4A"/>
    <w:rsid w:val="00170B55"/>
    <w:rsid w:val="00170B8F"/>
    <w:rsid w:val="00170C34"/>
    <w:rsid w:val="00170CAB"/>
    <w:rsid w:val="00170D3C"/>
    <w:rsid w:val="00170D44"/>
    <w:rsid w:val="00170DFB"/>
    <w:rsid w:val="00170E36"/>
    <w:rsid w:val="00170E50"/>
    <w:rsid w:val="00170EAF"/>
    <w:rsid w:val="00170EB9"/>
    <w:rsid w:val="00170F9D"/>
    <w:rsid w:val="00171020"/>
    <w:rsid w:val="001710BD"/>
    <w:rsid w:val="001710C8"/>
    <w:rsid w:val="001710CB"/>
    <w:rsid w:val="0017118C"/>
    <w:rsid w:val="001711C1"/>
    <w:rsid w:val="00171216"/>
    <w:rsid w:val="001712A3"/>
    <w:rsid w:val="00171369"/>
    <w:rsid w:val="00171384"/>
    <w:rsid w:val="0017138C"/>
    <w:rsid w:val="00171442"/>
    <w:rsid w:val="001714A6"/>
    <w:rsid w:val="0017155E"/>
    <w:rsid w:val="00171595"/>
    <w:rsid w:val="001715AF"/>
    <w:rsid w:val="00171612"/>
    <w:rsid w:val="0017161C"/>
    <w:rsid w:val="0017167D"/>
    <w:rsid w:val="001716B4"/>
    <w:rsid w:val="001717C7"/>
    <w:rsid w:val="001717EA"/>
    <w:rsid w:val="0017187E"/>
    <w:rsid w:val="001718C7"/>
    <w:rsid w:val="00171976"/>
    <w:rsid w:val="001719E0"/>
    <w:rsid w:val="001719E5"/>
    <w:rsid w:val="00171AD3"/>
    <w:rsid w:val="00171B43"/>
    <w:rsid w:val="00171B5D"/>
    <w:rsid w:val="00171BA5"/>
    <w:rsid w:val="00171C0E"/>
    <w:rsid w:val="00171C22"/>
    <w:rsid w:val="00171C80"/>
    <w:rsid w:val="00171D9F"/>
    <w:rsid w:val="00171DAB"/>
    <w:rsid w:val="00171DDE"/>
    <w:rsid w:val="00171E10"/>
    <w:rsid w:val="00171E72"/>
    <w:rsid w:val="00171EBC"/>
    <w:rsid w:val="00171EBE"/>
    <w:rsid w:val="00171ED9"/>
    <w:rsid w:val="00171F28"/>
    <w:rsid w:val="00171F50"/>
    <w:rsid w:val="00171F53"/>
    <w:rsid w:val="00171F87"/>
    <w:rsid w:val="00171FD7"/>
    <w:rsid w:val="0017207C"/>
    <w:rsid w:val="00172094"/>
    <w:rsid w:val="00172193"/>
    <w:rsid w:val="001721D4"/>
    <w:rsid w:val="00172215"/>
    <w:rsid w:val="0017228A"/>
    <w:rsid w:val="001722B1"/>
    <w:rsid w:val="0017232D"/>
    <w:rsid w:val="00172390"/>
    <w:rsid w:val="001724DC"/>
    <w:rsid w:val="001725E9"/>
    <w:rsid w:val="00172626"/>
    <w:rsid w:val="0017263B"/>
    <w:rsid w:val="0017263C"/>
    <w:rsid w:val="00172657"/>
    <w:rsid w:val="001726AA"/>
    <w:rsid w:val="0017275A"/>
    <w:rsid w:val="00172761"/>
    <w:rsid w:val="00172836"/>
    <w:rsid w:val="001728E6"/>
    <w:rsid w:val="00172901"/>
    <w:rsid w:val="00172907"/>
    <w:rsid w:val="0017292C"/>
    <w:rsid w:val="001729B5"/>
    <w:rsid w:val="001729D2"/>
    <w:rsid w:val="00172B19"/>
    <w:rsid w:val="00172B22"/>
    <w:rsid w:val="00172B2C"/>
    <w:rsid w:val="00172B2D"/>
    <w:rsid w:val="00172D56"/>
    <w:rsid w:val="00172D86"/>
    <w:rsid w:val="00172D9B"/>
    <w:rsid w:val="00172DAD"/>
    <w:rsid w:val="00172E05"/>
    <w:rsid w:val="00172E30"/>
    <w:rsid w:val="00172E7A"/>
    <w:rsid w:val="00172E7B"/>
    <w:rsid w:val="00172FB0"/>
    <w:rsid w:val="00173037"/>
    <w:rsid w:val="0017308A"/>
    <w:rsid w:val="001730B4"/>
    <w:rsid w:val="00173104"/>
    <w:rsid w:val="00173190"/>
    <w:rsid w:val="001731FF"/>
    <w:rsid w:val="00173203"/>
    <w:rsid w:val="00173228"/>
    <w:rsid w:val="00173233"/>
    <w:rsid w:val="0017329C"/>
    <w:rsid w:val="001732A4"/>
    <w:rsid w:val="00173359"/>
    <w:rsid w:val="00173363"/>
    <w:rsid w:val="001733C9"/>
    <w:rsid w:val="001733F3"/>
    <w:rsid w:val="0017342D"/>
    <w:rsid w:val="0017345A"/>
    <w:rsid w:val="0017357E"/>
    <w:rsid w:val="0017358A"/>
    <w:rsid w:val="001735E1"/>
    <w:rsid w:val="00173618"/>
    <w:rsid w:val="0017369D"/>
    <w:rsid w:val="0017372A"/>
    <w:rsid w:val="0017377F"/>
    <w:rsid w:val="0017378E"/>
    <w:rsid w:val="0017379F"/>
    <w:rsid w:val="001737A6"/>
    <w:rsid w:val="0017387F"/>
    <w:rsid w:val="0017389F"/>
    <w:rsid w:val="001738B1"/>
    <w:rsid w:val="001738CE"/>
    <w:rsid w:val="001738F6"/>
    <w:rsid w:val="00173951"/>
    <w:rsid w:val="001739AB"/>
    <w:rsid w:val="001739D3"/>
    <w:rsid w:val="001739F8"/>
    <w:rsid w:val="00173A6B"/>
    <w:rsid w:val="00173AF8"/>
    <w:rsid w:val="00173AFA"/>
    <w:rsid w:val="00173B10"/>
    <w:rsid w:val="00173BEC"/>
    <w:rsid w:val="00173BFF"/>
    <w:rsid w:val="00173C2C"/>
    <w:rsid w:val="00173C9E"/>
    <w:rsid w:val="00173D0A"/>
    <w:rsid w:val="00173E35"/>
    <w:rsid w:val="00173E68"/>
    <w:rsid w:val="00173EC0"/>
    <w:rsid w:val="00173F58"/>
    <w:rsid w:val="00173F74"/>
    <w:rsid w:val="00173FDB"/>
    <w:rsid w:val="001741B3"/>
    <w:rsid w:val="00174371"/>
    <w:rsid w:val="001743BD"/>
    <w:rsid w:val="001743D8"/>
    <w:rsid w:val="001743E1"/>
    <w:rsid w:val="00174471"/>
    <w:rsid w:val="00174492"/>
    <w:rsid w:val="001744F0"/>
    <w:rsid w:val="00174505"/>
    <w:rsid w:val="00174542"/>
    <w:rsid w:val="00174566"/>
    <w:rsid w:val="00174588"/>
    <w:rsid w:val="0017458A"/>
    <w:rsid w:val="001745F2"/>
    <w:rsid w:val="0017462B"/>
    <w:rsid w:val="00174661"/>
    <w:rsid w:val="00174700"/>
    <w:rsid w:val="00174705"/>
    <w:rsid w:val="0017473C"/>
    <w:rsid w:val="001747AD"/>
    <w:rsid w:val="0017483D"/>
    <w:rsid w:val="001748AF"/>
    <w:rsid w:val="00174973"/>
    <w:rsid w:val="00174A1B"/>
    <w:rsid w:val="00174A1E"/>
    <w:rsid w:val="00174A3A"/>
    <w:rsid w:val="00174AE7"/>
    <w:rsid w:val="00174B2E"/>
    <w:rsid w:val="00174C2B"/>
    <w:rsid w:val="00174C51"/>
    <w:rsid w:val="00174E92"/>
    <w:rsid w:val="00174ECA"/>
    <w:rsid w:val="00174F4F"/>
    <w:rsid w:val="00174F8B"/>
    <w:rsid w:val="00174FBB"/>
    <w:rsid w:val="00174FF6"/>
    <w:rsid w:val="00175023"/>
    <w:rsid w:val="00175072"/>
    <w:rsid w:val="001750B5"/>
    <w:rsid w:val="00175132"/>
    <w:rsid w:val="00175144"/>
    <w:rsid w:val="0017515B"/>
    <w:rsid w:val="001751A6"/>
    <w:rsid w:val="00175200"/>
    <w:rsid w:val="00175474"/>
    <w:rsid w:val="0017549A"/>
    <w:rsid w:val="001754CF"/>
    <w:rsid w:val="0017550A"/>
    <w:rsid w:val="0017551B"/>
    <w:rsid w:val="00175528"/>
    <w:rsid w:val="001755D5"/>
    <w:rsid w:val="0017568F"/>
    <w:rsid w:val="00175696"/>
    <w:rsid w:val="00175698"/>
    <w:rsid w:val="001756DF"/>
    <w:rsid w:val="00175713"/>
    <w:rsid w:val="001757AE"/>
    <w:rsid w:val="001757B8"/>
    <w:rsid w:val="001757E5"/>
    <w:rsid w:val="0017580B"/>
    <w:rsid w:val="0017590C"/>
    <w:rsid w:val="00175A3C"/>
    <w:rsid w:val="00175A5A"/>
    <w:rsid w:val="00175AAE"/>
    <w:rsid w:val="00175BB7"/>
    <w:rsid w:val="00175BB9"/>
    <w:rsid w:val="00175BE8"/>
    <w:rsid w:val="00175C21"/>
    <w:rsid w:val="00175C43"/>
    <w:rsid w:val="00175C6F"/>
    <w:rsid w:val="00175C93"/>
    <w:rsid w:val="00175D18"/>
    <w:rsid w:val="00175D8A"/>
    <w:rsid w:val="00175DB7"/>
    <w:rsid w:val="00175EFA"/>
    <w:rsid w:val="00175FF7"/>
    <w:rsid w:val="001760FD"/>
    <w:rsid w:val="00176110"/>
    <w:rsid w:val="0017613F"/>
    <w:rsid w:val="001761FD"/>
    <w:rsid w:val="00176217"/>
    <w:rsid w:val="0017622A"/>
    <w:rsid w:val="00176336"/>
    <w:rsid w:val="0017640B"/>
    <w:rsid w:val="00176418"/>
    <w:rsid w:val="001764C9"/>
    <w:rsid w:val="0017650B"/>
    <w:rsid w:val="0017652C"/>
    <w:rsid w:val="00176587"/>
    <w:rsid w:val="0017668D"/>
    <w:rsid w:val="001766E6"/>
    <w:rsid w:val="001766E8"/>
    <w:rsid w:val="0017676C"/>
    <w:rsid w:val="00176806"/>
    <w:rsid w:val="0017680A"/>
    <w:rsid w:val="00176A8D"/>
    <w:rsid w:val="00176AE1"/>
    <w:rsid w:val="00176B02"/>
    <w:rsid w:val="00176B45"/>
    <w:rsid w:val="00176B88"/>
    <w:rsid w:val="00176B90"/>
    <w:rsid w:val="00176C0E"/>
    <w:rsid w:val="00176C56"/>
    <w:rsid w:val="00176CED"/>
    <w:rsid w:val="00176D34"/>
    <w:rsid w:val="00176DA8"/>
    <w:rsid w:val="00176DFB"/>
    <w:rsid w:val="00176E46"/>
    <w:rsid w:val="00176E7D"/>
    <w:rsid w:val="00176E90"/>
    <w:rsid w:val="00176F08"/>
    <w:rsid w:val="00176FF8"/>
    <w:rsid w:val="00177073"/>
    <w:rsid w:val="00177077"/>
    <w:rsid w:val="00177125"/>
    <w:rsid w:val="00177146"/>
    <w:rsid w:val="0017722E"/>
    <w:rsid w:val="0017734D"/>
    <w:rsid w:val="001773E2"/>
    <w:rsid w:val="001773E5"/>
    <w:rsid w:val="0017749F"/>
    <w:rsid w:val="001774FA"/>
    <w:rsid w:val="001775D3"/>
    <w:rsid w:val="00177695"/>
    <w:rsid w:val="001776C5"/>
    <w:rsid w:val="001776D5"/>
    <w:rsid w:val="0017773C"/>
    <w:rsid w:val="00177797"/>
    <w:rsid w:val="0017784C"/>
    <w:rsid w:val="00177894"/>
    <w:rsid w:val="001778C2"/>
    <w:rsid w:val="001778F0"/>
    <w:rsid w:val="0017795E"/>
    <w:rsid w:val="0017796F"/>
    <w:rsid w:val="00177A24"/>
    <w:rsid w:val="00177A27"/>
    <w:rsid w:val="00177A82"/>
    <w:rsid w:val="00177A85"/>
    <w:rsid w:val="00177A96"/>
    <w:rsid w:val="00177AC0"/>
    <w:rsid w:val="00177B2C"/>
    <w:rsid w:val="00177B5E"/>
    <w:rsid w:val="00177C0C"/>
    <w:rsid w:val="00177CBE"/>
    <w:rsid w:val="00177CF9"/>
    <w:rsid w:val="00177D0F"/>
    <w:rsid w:val="00177E00"/>
    <w:rsid w:val="00177E20"/>
    <w:rsid w:val="00177EAB"/>
    <w:rsid w:val="00177EBB"/>
    <w:rsid w:val="00177FBB"/>
    <w:rsid w:val="0018006F"/>
    <w:rsid w:val="001800FD"/>
    <w:rsid w:val="00180105"/>
    <w:rsid w:val="001801BA"/>
    <w:rsid w:val="0018020F"/>
    <w:rsid w:val="00180212"/>
    <w:rsid w:val="00180221"/>
    <w:rsid w:val="00180253"/>
    <w:rsid w:val="00180293"/>
    <w:rsid w:val="001802FC"/>
    <w:rsid w:val="0018037E"/>
    <w:rsid w:val="001803CE"/>
    <w:rsid w:val="001803D6"/>
    <w:rsid w:val="001803FC"/>
    <w:rsid w:val="001804BC"/>
    <w:rsid w:val="001804C4"/>
    <w:rsid w:val="001805CA"/>
    <w:rsid w:val="001805D8"/>
    <w:rsid w:val="001805F3"/>
    <w:rsid w:val="0018060D"/>
    <w:rsid w:val="00180639"/>
    <w:rsid w:val="00180771"/>
    <w:rsid w:val="001807AA"/>
    <w:rsid w:val="00180823"/>
    <w:rsid w:val="001808DF"/>
    <w:rsid w:val="00180905"/>
    <w:rsid w:val="0018090C"/>
    <w:rsid w:val="00180958"/>
    <w:rsid w:val="00180978"/>
    <w:rsid w:val="001809AB"/>
    <w:rsid w:val="001809B2"/>
    <w:rsid w:val="00180A3A"/>
    <w:rsid w:val="00180A95"/>
    <w:rsid w:val="00180BCA"/>
    <w:rsid w:val="00180C05"/>
    <w:rsid w:val="00180C64"/>
    <w:rsid w:val="00180CC9"/>
    <w:rsid w:val="00180D74"/>
    <w:rsid w:val="00180D8C"/>
    <w:rsid w:val="00180EB5"/>
    <w:rsid w:val="00180F70"/>
    <w:rsid w:val="001810EC"/>
    <w:rsid w:val="00181120"/>
    <w:rsid w:val="0018112A"/>
    <w:rsid w:val="001811AC"/>
    <w:rsid w:val="0018137B"/>
    <w:rsid w:val="001815A9"/>
    <w:rsid w:val="001815E4"/>
    <w:rsid w:val="001817E4"/>
    <w:rsid w:val="001818A0"/>
    <w:rsid w:val="00181A34"/>
    <w:rsid w:val="00181A3A"/>
    <w:rsid w:val="00181A40"/>
    <w:rsid w:val="00181A84"/>
    <w:rsid w:val="00181A8E"/>
    <w:rsid w:val="00181ADD"/>
    <w:rsid w:val="00181B98"/>
    <w:rsid w:val="00181B99"/>
    <w:rsid w:val="00181BC3"/>
    <w:rsid w:val="00181BD7"/>
    <w:rsid w:val="00181C26"/>
    <w:rsid w:val="00181C64"/>
    <w:rsid w:val="00181DA5"/>
    <w:rsid w:val="00181DDE"/>
    <w:rsid w:val="00181E12"/>
    <w:rsid w:val="00181E92"/>
    <w:rsid w:val="00181E99"/>
    <w:rsid w:val="00181EC8"/>
    <w:rsid w:val="0018202C"/>
    <w:rsid w:val="001820CF"/>
    <w:rsid w:val="001820EA"/>
    <w:rsid w:val="001820F8"/>
    <w:rsid w:val="0018210D"/>
    <w:rsid w:val="00182194"/>
    <w:rsid w:val="001821F2"/>
    <w:rsid w:val="00182257"/>
    <w:rsid w:val="0018227D"/>
    <w:rsid w:val="00182498"/>
    <w:rsid w:val="001824ED"/>
    <w:rsid w:val="00182507"/>
    <w:rsid w:val="00182587"/>
    <w:rsid w:val="001825A4"/>
    <w:rsid w:val="001825CC"/>
    <w:rsid w:val="001825CD"/>
    <w:rsid w:val="00182658"/>
    <w:rsid w:val="0018270A"/>
    <w:rsid w:val="0018274C"/>
    <w:rsid w:val="00182851"/>
    <w:rsid w:val="00182852"/>
    <w:rsid w:val="001828F7"/>
    <w:rsid w:val="00182992"/>
    <w:rsid w:val="00182A18"/>
    <w:rsid w:val="00182A38"/>
    <w:rsid w:val="00182A40"/>
    <w:rsid w:val="00182A65"/>
    <w:rsid w:val="00182A67"/>
    <w:rsid w:val="00182AB4"/>
    <w:rsid w:val="00182B12"/>
    <w:rsid w:val="00182C2B"/>
    <w:rsid w:val="00182C78"/>
    <w:rsid w:val="00182CAA"/>
    <w:rsid w:val="00182CC2"/>
    <w:rsid w:val="00182CDE"/>
    <w:rsid w:val="00182D09"/>
    <w:rsid w:val="00182D46"/>
    <w:rsid w:val="00182D91"/>
    <w:rsid w:val="00182E04"/>
    <w:rsid w:val="00182E79"/>
    <w:rsid w:val="00182F03"/>
    <w:rsid w:val="00182FF4"/>
    <w:rsid w:val="0018304A"/>
    <w:rsid w:val="0018306F"/>
    <w:rsid w:val="001830C0"/>
    <w:rsid w:val="00183150"/>
    <w:rsid w:val="00183164"/>
    <w:rsid w:val="0018317C"/>
    <w:rsid w:val="001831AE"/>
    <w:rsid w:val="001831D3"/>
    <w:rsid w:val="0018320F"/>
    <w:rsid w:val="0018326E"/>
    <w:rsid w:val="001832A7"/>
    <w:rsid w:val="001833E3"/>
    <w:rsid w:val="001833F4"/>
    <w:rsid w:val="0018348E"/>
    <w:rsid w:val="001834AE"/>
    <w:rsid w:val="001834D7"/>
    <w:rsid w:val="0018357C"/>
    <w:rsid w:val="0018359E"/>
    <w:rsid w:val="001835CA"/>
    <w:rsid w:val="00183605"/>
    <w:rsid w:val="00183617"/>
    <w:rsid w:val="00183636"/>
    <w:rsid w:val="00183671"/>
    <w:rsid w:val="001836B2"/>
    <w:rsid w:val="00183751"/>
    <w:rsid w:val="001837B9"/>
    <w:rsid w:val="001837D5"/>
    <w:rsid w:val="00183899"/>
    <w:rsid w:val="001838D3"/>
    <w:rsid w:val="001838EE"/>
    <w:rsid w:val="001838FC"/>
    <w:rsid w:val="001839D2"/>
    <w:rsid w:val="00183A0E"/>
    <w:rsid w:val="00183A19"/>
    <w:rsid w:val="00183A47"/>
    <w:rsid w:val="00183AAD"/>
    <w:rsid w:val="00183AFC"/>
    <w:rsid w:val="00183B51"/>
    <w:rsid w:val="00183B6C"/>
    <w:rsid w:val="00183BCE"/>
    <w:rsid w:val="00183C68"/>
    <w:rsid w:val="00183CB6"/>
    <w:rsid w:val="00183CBC"/>
    <w:rsid w:val="00183DD3"/>
    <w:rsid w:val="00183E6C"/>
    <w:rsid w:val="00183EDC"/>
    <w:rsid w:val="00183EDE"/>
    <w:rsid w:val="00183F23"/>
    <w:rsid w:val="00183FF6"/>
    <w:rsid w:val="00184079"/>
    <w:rsid w:val="001840B9"/>
    <w:rsid w:val="001840C6"/>
    <w:rsid w:val="001840ED"/>
    <w:rsid w:val="001840F5"/>
    <w:rsid w:val="0018410F"/>
    <w:rsid w:val="0018414E"/>
    <w:rsid w:val="0018418B"/>
    <w:rsid w:val="00184206"/>
    <w:rsid w:val="0018420B"/>
    <w:rsid w:val="00184280"/>
    <w:rsid w:val="001842FD"/>
    <w:rsid w:val="00184328"/>
    <w:rsid w:val="0018432F"/>
    <w:rsid w:val="0018433B"/>
    <w:rsid w:val="001843A1"/>
    <w:rsid w:val="00184408"/>
    <w:rsid w:val="0018441C"/>
    <w:rsid w:val="00184426"/>
    <w:rsid w:val="00184453"/>
    <w:rsid w:val="0018446B"/>
    <w:rsid w:val="00184516"/>
    <w:rsid w:val="0018454A"/>
    <w:rsid w:val="0018471C"/>
    <w:rsid w:val="001847F3"/>
    <w:rsid w:val="00184852"/>
    <w:rsid w:val="001848C2"/>
    <w:rsid w:val="001848FB"/>
    <w:rsid w:val="0018491D"/>
    <w:rsid w:val="0018491F"/>
    <w:rsid w:val="00184936"/>
    <w:rsid w:val="00184A1D"/>
    <w:rsid w:val="00184AA1"/>
    <w:rsid w:val="00184B46"/>
    <w:rsid w:val="00184B84"/>
    <w:rsid w:val="00184C3E"/>
    <w:rsid w:val="00184C56"/>
    <w:rsid w:val="00184D25"/>
    <w:rsid w:val="00184D8D"/>
    <w:rsid w:val="00184DFF"/>
    <w:rsid w:val="00184E3B"/>
    <w:rsid w:val="00184E4E"/>
    <w:rsid w:val="00185057"/>
    <w:rsid w:val="0018508D"/>
    <w:rsid w:val="00185100"/>
    <w:rsid w:val="0018511E"/>
    <w:rsid w:val="00185232"/>
    <w:rsid w:val="00185282"/>
    <w:rsid w:val="001852AE"/>
    <w:rsid w:val="00185417"/>
    <w:rsid w:val="0018541D"/>
    <w:rsid w:val="00185509"/>
    <w:rsid w:val="0018554F"/>
    <w:rsid w:val="00185556"/>
    <w:rsid w:val="00185660"/>
    <w:rsid w:val="00185675"/>
    <w:rsid w:val="001856E4"/>
    <w:rsid w:val="001856FC"/>
    <w:rsid w:val="0018576F"/>
    <w:rsid w:val="001857E8"/>
    <w:rsid w:val="001857F0"/>
    <w:rsid w:val="00185801"/>
    <w:rsid w:val="0018584E"/>
    <w:rsid w:val="001858AC"/>
    <w:rsid w:val="0018597B"/>
    <w:rsid w:val="00185A06"/>
    <w:rsid w:val="00185A0B"/>
    <w:rsid w:val="00185A5A"/>
    <w:rsid w:val="00185B48"/>
    <w:rsid w:val="00185B98"/>
    <w:rsid w:val="00185C1B"/>
    <w:rsid w:val="00185D30"/>
    <w:rsid w:val="00185D72"/>
    <w:rsid w:val="00185D93"/>
    <w:rsid w:val="00185DD2"/>
    <w:rsid w:val="00185EE0"/>
    <w:rsid w:val="00185F6D"/>
    <w:rsid w:val="0018604F"/>
    <w:rsid w:val="0018609B"/>
    <w:rsid w:val="0018616F"/>
    <w:rsid w:val="00186192"/>
    <w:rsid w:val="0018624D"/>
    <w:rsid w:val="00186270"/>
    <w:rsid w:val="001862EB"/>
    <w:rsid w:val="001862F5"/>
    <w:rsid w:val="00186310"/>
    <w:rsid w:val="0018632A"/>
    <w:rsid w:val="001863CF"/>
    <w:rsid w:val="001864BB"/>
    <w:rsid w:val="001864D7"/>
    <w:rsid w:val="00186574"/>
    <w:rsid w:val="0018658B"/>
    <w:rsid w:val="001865A8"/>
    <w:rsid w:val="0018665E"/>
    <w:rsid w:val="00186693"/>
    <w:rsid w:val="001866C8"/>
    <w:rsid w:val="0018672A"/>
    <w:rsid w:val="0018672E"/>
    <w:rsid w:val="0018679E"/>
    <w:rsid w:val="001867B4"/>
    <w:rsid w:val="001867DE"/>
    <w:rsid w:val="001868B9"/>
    <w:rsid w:val="00186935"/>
    <w:rsid w:val="001869D1"/>
    <w:rsid w:val="00186A41"/>
    <w:rsid w:val="00186AAE"/>
    <w:rsid w:val="00186B37"/>
    <w:rsid w:val="00186B68"/>
    <w:rsid w:val="00186C67"/>
    <w:rsid w:val="00186C78"/>
    <w:rsid w:val="00186C85"/>
    <w:rsid w:val="00186E11"/>
    <w:rsid w:val="00186E16"/>
    <w:rsid w:val="00186F92"/>
    <w:rsid w:val="00186FB1"/>
    <w:rsid w:val="00186FD0"/>
    <w:rsid w:val="00187009"/>
    <w:rsid w:val="00187080"/>
    <w:rsid w:val="00187091"/>
    <w:rsid w:val="001870CB"/>
    <w:rsid w:val="00187136"/>
    <w:rsid w:val="0018726B"/>
    <w:rsid w:val="00187319"/>
    <w:rsid w:val="0018732A"/>
    <w:rsid w:val="001873A4"/>
    <w:rsid w:val="001873DD"/>
    <w:rsid w:val="001873E6"/>
    <w:rsid w:val="001873F6"/>
    <w:rsid w:val="0018740C"/>
    <w:rsid w:val="0018742F"/>
    <w:rsid w:val="0018749F"/>
    <w:rsid w:val="001874C8"/>
    <w:rsid w:val="001874CD"/>
    <w:rsid w:val="001874E3"/>
    <w:rsid w:val="0018750E"/>
    <w:rsid w:val="0018755D"/>
    <w:rsid w:val="0018758E"/>
    <w:rsid w:val="001875B3"/>
    <w:rsid w:val="001875F3"/>
    <w:rsid w:val="00187607"/>
    <w:rsid w:val="0018767A"/>
    <w:rsid w:val="0018778B"/>
    <w:rsid w:val="00187847"/>
    <w:rsid w:val="00187857"/>
    <w:rsid w:val="0018785A"/>
    <w:rsid w:val="00187867"/>
    <w:rsid w:val="00187917"/>
    <w:rsid w:val="00187935"/>
    <w:rsid w:val="0018797F"/>
    <w:rsid w:val="00187982"/>
    <w:rsid w:val="00187A17"/>
    <w:rsid w:val="00187A62"/>
    <w:rsid w:val="00187A91"/>
    <w:rsid w:val="00187D15"/>
    <w:rsid w:val="00187D39"/>
    <w:rsid w:val="00187D41"/>
    <w:rsid w:val="00187D9D"/>
    <w:rsid w:val="00187DF5"/>
    <w:rsid w:val="00187DFB"/>
    <w:rsid w:val="00187E5A"/>
    <w:rsid w:val="00187E99"/>
    <w:rsid w:val="00187EE3"/>
    <w:rsid w:val="00187F82"/>
    <w:rsid w:val="00190007"/>
    <w:rsid w:val="00190063"/>
    <w:rsid w:val="0019007C"/>
    <w:rsid w:val="0019008B"/>
    <w:rsid w:val="00190090"/>
    <w:rsid w:val="001900DB"/>
    <w:rsid w:val="001900EC"/>
    <w:rsid w:val="001901B0"/>
    <w:rsid w:val="001901E3"/>
    <w:rsid w:val="0019020F"/>
    <w:rsid w:val="00190241"/>
    <w:rsid w:val="0019036A"/>
    <w:rsid w:val="00190384"/>
    <w:rsid w:val="001903E9"/>
    <w:rsid w:val="00190422"/>
    <w:rsid w:val="0019042F"/>
    <w:rsid w:val="0019049D"/>
    <w:rsid w:val="00190502"/>
    <w:rsid w:val="0019050A"/>
    <w:rsid w:val="001905C8"/>
    <w:rsid w:val="001905F5"/>
    <w:rsid w:val="00190650"/>
    <w:rsid w:val="00190669"/>
    <w:rsid w:val="00190692"/>
    <w:rsid w:val="0019070B"/>
    <w:rsid w:val="0019074F"/>
    <w:rsid w:val="001907C8"/>
    <w:rsid w:val="001907FA"/>
    <w:rsid w:val="001908F7"/>
    <w:rsid w:val="00190998"/>
    <w:rsid w:val="001909D1"/>
    <w:rsid w:val="00190A3B"/>
    <w:rsid w:val="00190A42"/>
    <w:rsid w:val="00190A6B"/>
    <w:rsid w:val="00190B14"/>
    <w:rsid w:val="00190B43"/>
    <w:rsid w:val="00190BCD"/>
    <w:rsid w:val="00190BE8"/>
    <w:rsid w:val="00190BF9"/>
    <w:rsid w:val="00190CEA"/>
    <w:rsid w:val="00190D3A"/>
    <w:rsid w:val="00190D53"/>
    <w:rsid w:val="00190EB3"/>
    <w:rsid w:val="00190EF3"/>
    <w:rsid w:val="00190F5D"/>
    <w:rsid w:val="00190F6D"/>
    <w:rsid w:val="00190F79"/>
    <w:rsid w:val="00190F7F"/>
    <w:rsid w:val="00190F9B"/>
    <w:rsid w:val="00190FF0"/>
    <w:rsid w:val="00191090"/>
    <w:rsid w:val="00191093"/>
    <w:rsid w:val="00191097"/>
    <w:rsid w:val="001910B5"/>
    <w:rsid w:val="001910C9"/>
    <w:rsid w:val="00191106"/>
    <w:rsid w:val="00191172"/>
    <w:rsid w:val="00191190"/>
    <w:rsid w:val="001911A4"/>
    <w:rsid w:val="0019126B"/>
    <w:rsid w:val="001912C1"/>
    <w:rsid w:val="00191315"/>
    <w:rsid w:val="0019136B"/>
    <w:rsid w:val="00191424"/>
    <w:rsid w:val="00191462"/>
    <w:rsid w:val="00191480"/>
    <w:rsid w:val="001914CB"/>
    <w:rsid w:val="00191505"/>
    <w:rsid w:val="00191659"/>
    <w:rsid w:val="00191660"/>
    <w:rsid w:val="001916C6"/>
    <w:rsid w:val="001916F3"/>
    <w:rsid w:val="001916FD"/>
    <w:rsid w:val="0019178F"/>
    <w:rsid w:val="0019179B"/>
    <w:rsid w:val="001917AA"/>
    <w:rsid w:val="001917E0"/>
    <w:rsid w:val="0019180B"/>
    <w:rsid w:val="0019184C"/>
    <w:rsid w:val="00191887"/>
    <w:rsid w:val="0019188F"/>
    <w:rsid w:val="00191950"/>
    <w:rsid w:val="0019198E"/>
    <w:rsid w:val="001919E8"/>
    <w:rsid w:val="00191A0D"/>
    <w:rsid w:val="00191A13"/>
    <w:rsid w:val="00191A24"/>
    <w:rsid w:val="00191A56"/>
    <w:rsid w:val="00191AF1"/>
    <w:rsid w:val="00191B6F"/>
    <w:rsid w:val="00191C75"/>
    <w:rsid w:val="00191CCC"/>
    <w:rsid w:val="00191D7A"/>
    <w:rsid w:val="00191DAB"/>
    <w:rsid w:val="00191DFC"/>
    <w:rsid w:val="00191F0B"/>
    <w:rsid w:val="00191F7A"/>
    <w:rsid w:val="00191FCA"/>
    <w:rsid w:val="00192103"/>
    <w:rsid w:val="0019211E"/>
    <w:rsid w:val="0019218E"/>
    <w:rsid w:val="00192190"/>
    <w:rsid w:val="001921B2"/>
    <w:rsid w:val="00192210"/>
    <w:rsid w:val="0019227A"/>
    <w:rsid w:val="0019229A"/>
    <w:rsid w:val="001922DB"/>
    <w:rsid w:val="00192325"/>
    <w:rsid w:val="00192391"/>
    <w:rsid w:val="00192392"/>
    <w:rsid w:val="001923AA"/>
    <w:rsid w:val="00192452"/>
    <w:rsid w:val="00192492"/>
    <w:rsid w:val="001924CB"/>
    <w:rsid w:val="001924E4"/>
    <w:rsid w:val="001925A2"/>
    <w:rsid w:val="00192624"/>
    <w:rsid w:val="001926C2"/>
    <w:rsid w:val="001926CA"/>
    <w:rsid w:val="00192751"/>
    <w:rsid w:val="00192753"/>
    <w:rsid w:val="0019276A"/>
    <w:rsid w:val="001927A5"/>
    <w:rsid w:val="001927BC"/>
    <w:rsid w:val="0019286A"/>
    <w:rsid w:val="001928C7"/>
    <w:rsid w:val="001928C8"/>
    <w:rsid w:val="001928EA"/>
    <w:rsid w:val="001929DB"/>
    <w:rsid w:val="00192A9F"/>
    <w:rsid w:val="00192B67"/>
    <w:rsid w:val="00192B91"/>
    <w:rsid w:val="00192BD4"/>
    <w:rsid w:val="00192BDC"/>
    <w:rsid w:val="00192C22"/>
    <w:rsid w:val="00192C76"/>
    <w:rsid w:val="00192D50"/>
    <w:rsid w:val="00192D61"/>
    <w:rsid w:val="00192DE7"/>
    <w:rsid w:val="00192E08"/>
    <w:rsid w:val="00192EAE"/>
    <w:rsid w:val="00192EAF"/>
    <w:rsid w:val="00192EB7"/>
    <w:rsid w:val="00192EE8"/>
    <w:rsid w:val="00192FA8"/>
    <w:rsid w:val="00192FD1"/>
    <w:rsid w:val="00192FFB"/>
    <w:rsid w:val="00193040"/>
    <w:rsid w:val="001931BD"/>
    <w:rsid w:val="00193253"/>
    <w:rsid w:val="00193259"/>
    <w:rsid w:val="0019328E"/>
    <w:rsid w:val="001934D4"/>
    <w:rsid w:val="001934DC"/>
    <w:rsid w:val="0019350E"/>
    <w:rsid w:val="0019352C"/>
    <w:rsid w:val="00193533"/>
    <w:rsid w:val="00193587"/>
    <w:rsid w:val="0019358B"/>
    <w:rsid w:val="001935A7"/>
    <w:rsid w:val="001935A9"/>
    <w:rsid w:val="0019360B"/>
    <w:rsid w:val="00193681"/>
    <w:rsid w:val="001936AC"/>
    <w:rsid w:val="001936F2"/>
    <w:rsid w:val="00193866"/>
    <w:rsid w:val="001939A0"/>
    <w:rsid w:val="001939AA"/>
    <w:rsid w:val="001939F6"/>
    <w:rsid w:val="00193A66"/>
    <w:rsid w:val="00193A98"/>
    <w:rsid w:val="00193A9F"/>
    <w:rsid w:val="00193B37"/>
    <w:rsid w:val="00193B51"/>
    <w:rsid w:val="00193C1A"/>
    <w:rsid w:val="00193F18"/>
    <w:rsid w:val="00193F21"/>
    <w:rsid w:val="00194002"/>
    <w:rsid w:val="00194036"/>
    <w:rsid w:val="00194047"/>
    <w:rsid w:val="0019412E"/>
    <w:rsid w:val="001941E4"/>
    <w:rsid w:val="001941EE"/>
    <w:rsid w:val="00194203"/>
    <w:rsid w:val="00194286"/>
    <w:rsid w:val="00194290"/>
    <w:rsid w:val="0019432F"/>
    <w:rsid w:val="001943A8"/>
    <w:rsid w:val="0019442E"/>
    <w:rsid w:val="001944EA"/>
    <w:rsid w:val="00194549"/>
    <w:rsid w:val="001945C2"/>
    <w:rsid w:val="00194675"/>
    <w:rsid w:val="0019477F"/>
    <w:rsid w:val="001947DD"/>
    <w:rsid w:val="00194819"/>
    <w:rsid w:val="00194937"/>
    <w:rsid w:val="001949CE"/>
    <w:rsid w:val="00194A39"/>
    <w:rsid w:val="00194A3A"/>
    <w:rsid w:val="00194A41"/>
    <w:rsid w:val="00194A94"/>
    <w:rsid w:val="00194AA5"/>
    <w:rsid w:val="00194ABA"/>
    <w:rsid w:val="00194AE1"/>
    <w:rsid w:val="00194B5F"/>
    <w:rsid w:val="00194BDF"/>
    <w:rsid w:val="00194C80"/>
    <w:rsid w:val="00194D26"/>
    <w:rsid w:val="00194D3E"/>
    <w:rsid w:val="00194DC4"/>
    <w:rsid w:val="00194DFA"/>
    <w:rsid w:val="00194E5B"/>
    <w:rsid w:val="00194EDF"/>
    <w:rsid w:val="00194EEA"/>
    <w:rsid w:val="00194EF2"/>
    <w:rsid w:val="00195082"/>
    <w:rsid w:val="001950EA"/>
    <w:rsid w:val="00195232"/>
    <w:rsid w:val="0019527E"/>
    <w:rsid w:val="00195291"/>
    <w:rsid w:val="001952AC"/>
    <w:rsid w:val="001952C3"/>
    <w:rsid w:val="001952F5"/>
    <w:rsid w:val="001954F8"/>
    <w:rsid w:val="00195533"/>
    <w:rsid w:val="00195621"/>
    <w:rsid w:val="001956A0"/>
    <w:rsid w:val="0019576C"/>
    <w:rsid w:val="0019584C"/>
    <w:rsid w:val="00195877"/>
    <w:rsid w:val="001958EE"/>
    <w:rsid w:val="0019599C"/>
    <w:rsid w:val="0019599F"/>
    <w:rsid w:val="001959E1"/>
    <w:rsid w:val="00195A1C"/>
    <w:rsid w:val="00195A45"/>
    <w:rsid w:val="00195B15"/>
    <w:rsid w:val="00195B1F"/>
    <w:rsid w:val="00195B95"/>
    <w:rsid w:val="00195BD3"/>
    <w:rsid w:val="00195C20"/>
    <w:rsid w:val="00195D0B"/>
    <w:rsid w:val="00195D2B"/>
    <w:rsid w:val="00195D8B"/>
    <w:rsid w:val="00195D91"/>
    <w:rsid w:val="00195EE5"/>
    <w:rsid w:val="00195F10"/>
    <w:rsid w:val="00195F3F"/>
    <w:rsid w:val="00195F63"/>
    <w:rsid w:val="00195FC3"/>
    <w:rsid w:val="00196021"/>
    <w:rsid w:val="00196032"/>
    <w:rsid w:val="00196039"/>
    <w:rsid w:val="001960C5"/>
    <w:rsid w:val="0019623C"/>
    <w:rsid w:val="00196254"/>
    <w:rsid w:val="0019643B"/>
    <w:rsid w:val="0019649B"/>
    <w:rsid w:val="001964C5"/>
    <w:rsid w:val="001966D5"/>
    <w:rsid w:val="00196708"/>
    <w:rsid w:val="00196734"/>
    <w:rsid w:val="00196741"/>
    <w:rsid w:val="00196742"/>
    <w:rsid w:val="00196785"/>
    <w:rsid w:val="001967AE"/>
    <w:rsid w:val="0019685E"/>
    <w:rsid w:val="001968AF"/>
    <w:rsid w:val="00196906"/>
    <w:rsid w:val="0019690F"/>
    <w:rsid w:val="00196940"/>
    <w:rsid w:val="001969B5"/>
    <w:rsid w:val="00196AB3"/>
    <w:rsid w:val="00196ADD"/>
    <w:rsid w:val="00196AE0"/>
    <w:rsid w:val="00196B0E"/>
    <w:rsid w:val="00196B6F"/>
    <w:rsid w:val="00196BA6"/>
    <w:rsid w:val="00196BCA"/>
    <w:rsid w:val="00196C0F"/>
    <w:rsid w:val="00196C1A"/>
    <w:rsid w:val="00196C40"/>
    <w:rsid w:val="00196C83"/>
    <w:rsid w:val="00196CAF"/>
    <w:rsid w:val="00196CCF"/>
    <w:rsid w:val="00196D4A"/>
    <w:rsid w:val="00196E0D"/>
    <w:rsid w:val="00196E43"/>
    <w:rsid w:val="00196EA3"/>
    <w:rsid w:val="00197139"/>
    <w:rsid w:val="001971D7"/>
    <w:rsid w:val="00197231"/>
    <w:rsid w:val="0019728C"/>
    <w:rsid w:val="001972DC"/>
    <w:rsid w:val="001972E6"/>
    <w:rsid w:val="0019732F"/>
    <w:rsid w:val="00197373"/>
    <w:rsid w:val="00197387"/>
    <w:rsid w:val="001973F3"/>
    <w:rsid w:val="00197435"/>
    <w:rsid w:val="0019744E"/>
    <w:rsid w:val="00197457"/>
    <w:rsid w:val="001974AB"/>
    <w:rsid w:val="001974E1"/>
    <w:rsid w:val="001974ED"/>
    <w:rsid w:val="0019752D"/>
    <w:rsid w:val="001975A4"/>
    <w:rsid w:val="001975D7"/>
    <w:rsid w:val="00197763"/>
    <w:rsid w:val="00197772"/>
    <w:rsid w:val="001977B4"/>
    <w:rsid w:val="001977BC"/>
    <w:rsid w:val="0019787A"/>
    <w:rsid w:val="001978AA"/>
    <w:rsid w:val="001978C6"/>
    <w:rsid w:val="0019790E"/>
    <w:rsid w:val="00197991"/>
    <w:rsid w:val="00197AC2"/>
    <w:rsid w:val="00197ACE"/>
    <w:rsid w:val="00197AE4"/>
    <w:rsid w:val="00197B75"/>
    <w:rsid w:val="00197B86"/>
    <w:rsid w:val="00197BC6"/>
    <w:rsid w:val="00197D9C"/>
    <w:rsid w:val="00197DE6"/>
    <w:rsid w:val="00197E3E"/>
    <w:rsid w:val="00197F0C"/>
    <w:rsid w:val="00197F2B"/>
    <w:rsid w:val="00197F2E"/>
    <w:rsid w:val="00197F55"/>
    <w:rsid w:val="00197F62"/>
    <w:rsid w:val="001A00AD"/>
    <w:rsid w:val="001A00D9"/>
    <w:rsid w:val="001A02B7"/>
    <w:rsid w:val="001A033F"/>
    <w:rsid w:val="001A0348"/>
    <w:rsid w:val="001A042E"/>
    <w:rsid w:val="001A0687"/>
    <w:rsid w:val="001A0725"/>
    <w:rsid w:val="001A072C"/>
    <w:rsid w:val="001A0778"/>
    <w:rsid w:val="001A08C1"/>
    <w:rsid w:val="001A0905"/>
    <w:rsid w:val="001A0947"/>
    <w:rsid w:val="001A099E"/>
    <w:rsid w:val="001A0B0B"/>
    <w:rsid w:val="001A0B65"/>
    <w:rsid w:val="001A0BCF"/>
    <w:rsid w:val="001A0BFA"/>
    <w:rsid w:val="001A0C1E"/>
    <w:rsid w:val="001A0CA8"/>
    <w:rsid w:val="001A0CA9"/>
    <w:rsid w:val="001A0D17"/>
    <w:rsid w:val="001A0D60"/>
    <w:rsid w:val="001A0DBB"/>
    <w:rsid w:val="001A0E37"/>
    <w:rsid w:val="001A0E79"/>
    <w:rsid w:val="001A0E7A"/>
    <w:rsid w:val="001A0EDC"/>
    <w:rsid w:val="001A0EEC"/>
    <w:rsid w:val="001A0F59"/>
    <w:rsid w:val="001A0FCE"/>
    <w:rsid w:val="001A1003"/>
    <w:rsid w:val="001A1032"/>
    <w:rsid w:val="001A1062"/>
    <w:rsid w:val="001A1066"/>
    <w:rsid w:val="001A10CE"/>
    <w:rsid w:val="001A1117"/>
    <w:rsid w:val="001A1187"/>
    <w:rsid w:val="001A120D"/>
    <w:rsid w:val="001A121C"/>
    <w:rsid w:val="001A122D"/>
    <w:rsid w:val="001A125F"/>
    <w:rsid w:val="001A1314"/>
    <w:rsid w:val="001A1322"/>
    <w:rsid w:val="001A1363"/>
    <w:rsid w:val="001A1371"/>
    <w:rsid w:val="001A145D"/>
    <w:rsid w:val="001A148E"/>
    <w:rsid w:val="001A14DD"/>
    <w:rsid w:val="001A1500"/>
    <w:rsid w:val="001A15A9"/>
    <w:rsid w:val="001A1688"/>
    <w:rsid w:val="001A16AB"/>
    <w:rsid w:val="001A16DB"/>
    <w:rsid w:val="001A1717"/>
    <w:rsid w:val="001A1739"/>
    <w:rsid w:val="001A187C"/>
    <w:rsid w:val="001A1927"/>
    <w:rsid w:val="001A19D7"/>
    <w:rsid w:val="001A19DF"/>
    <w:rsid w:val="001A1A79"/>
    <w:rsid w:val="001A1AB6"/>
    <w:rsid w:val="001A1AC2"/>
    <w:rsid w:val="001A1AC4"/>
    <w:rsid w:val="001A1AD2"/>
    <w:rsid w:val="001A1B0A"/>
    <w:rsid w:val="001A1B5A"/>
    <w:rsid w:val="001A1B73"/>
    <w:rsid w:val="001A1BD5"/>
    <w:rsid w:val="001A1C00"/>
    <w:rsid w:val="001A1CAA"/>
    <w:rsid w:val="001A1D24"/>
    <w:rsid w:val="001A1E1D"/>
    <w:rsid w:val="001A1E39"/>
    <w:rsid w:val="001A1EC0"/>
    <w:rsid w:val="001A1FCE"/>
    <w:rsid w:val="001A2086"/>
    <w:rsid w:val="001A20DB"/>
    <w:rsid w:val="001A21E3"/>
    <w:rsid w:val="001A2211"/>
    <w:rsid w:val="001A222A"/>
    <w:rsid w:val="001A224D"/>
    <w:rsid w:val="001A2334"/>
    <w:rsid w:val="001A236F"/>
    <w:rsid w:val="001A23C7"/>
    <w:rsid w:val="001A240C"/>
    <w:rsid w:val="001A2411"/>
    <w:rsid w:val="001A2442"/>
    <w:rsid w:val="001A2448"/>
    <w:rsid w:val="001A24B3"/>
    <w:rsid w:val="001A253F"/>
    <w:rsid w:val="001A27AE"/>
    <w:rsid w:val="001A27D1"/>
    <w:rsid w:val="001A27EE"/>
    <w:rsid w:val="001A2911"/>
    <w:rsid w:val="001A2914"/>
    <w:rsid w:val="001A2966"/>
    <w:rsid w:val="001A298D"/>
    <w:rsid w:val="001A2A29"/>
    <w:rsid w:val="001A2A4B"/>
    <w:rsid w:val="001A2A85"/>
    <w:rsid w:val="001A2A9B"/>
    <w:rsid w:val="001A2B13"/>
    <w:rsid w:val="001A2CDE"/>
    <w:rsid w:val="001A2E0F"/>
    <w:rsid w:val="001A2E14"/>
    <w:rsid w:val="001A2E22"/>
    <w:rsid w:val="001A2ED8"/>
    <w:rsid w:val="001A2EDF"/>
    <w:rsid w:val="001A2F1F"/>
    <w:rsid w:val="001A2F43"/>
    <w:rsid w:val="001A2F85"/>
    <w:rsid w:val="001A2F98"/>
    <w:rsid w:val="001A2FFB"/>
    <w:rsid w:val="001A3122"/>
    <w:rsid w:val="001A319F"/>
    <w:rsid w:val="001A31CD"/>
    <w:rsid w:val="001A31EA"/>
    <w:rsid w:val="001A3358"/>
    <w:rsid w:val="001A33DF"/>
    <w:rsid w:val="001A3468"/>
    <w:rsid w:val="001A34C3"/>
    <w:rsid w:val="001A366B"/>
    <w:rsid w:val="001A367B"/>
    <w:rsid w:val="001A36CA"/>
    <w:rsid w:val="001A3771"/>
    <w:rsid w:val="001A378B"/>
    <w:rsid w:val="001A37D9"/>
    <w:rsid w:val="001A37DE"/>
    <w:rsid w:val="001A37E3"/>
    <w:rsid w:val="001A3836"/>
    <w:rsid w:val="001A3854"/>
    <w:rsid w:val="001A3944"/>
    <w:rsid w:val="001A3979"/>
    <w:rsid w:val="001A398D"/>
    <w:rsid w:val="001A39A5"/>
    <w:rsid w:val="001A39B1"/>
    <w:rsid w:val="001A39B2"/>
    <w:rsid w:val="001A39D4"/>
    <w:rsid w:val="001A39DE"/>
    <w:rsid w:val="001A3B36"/>
    <w:rsid w:val="001A3B86"/>
    <w:rsid w:val="001A3C0C"/>
    <w:rsid w:val="001A3C30"/>
    <w:rsid w:val="001A3C3F"/>
    <w:rsid w:val="001A3CE5"/>
    <w:rsid w:val="001A3D51"/>
    <w:rsid w:val="001A3E1B"/>
    <w:rsid w:val="001A3E25"/>
    <w:rsid w:val="001A3F03"/>
    <w:rsid w:val="001A3FF9"/>
    <w:rsid w:val="001A41A4"/>
    <w:rsid w:val="001A41D7"/>
    <w:rsid w:val="001A42B7"/>
    <w:rsid w:val="001A42C7"/>
    <w:rsid w:val="001A43AC"/>
    <w:rsid w:val="001A4459"/>
    <w:rsid w:val="001A4487"/>
    <w:rsid w:val="001A4499"/>
    <w:rsid w:val="001A44BA"/>
    <w:rsid w:val="001A45B6"/>
    <w:rsid w:val="001A4617"/>
    <w:rsid w:val="001A4620"/>
    <w:rsid w:val="001A462F"/>
    <w:rsid w:val="001A467A"/>
    <w:rsid w:val="001A4699"/>
    <w:rsid w:val="001A46EB"/>
    <w:rsid w:val="001A470C"/>
    <w:rsid w:val="001A479D"/>
    <w:rsid w:val="001A47E1"/>
    <w:rsid w:val="001A48E1"/>
    <w:rsid w:val="001A496B"/>
    <w:rsid w:val="001A49BF"/>
    <w:rsid w:val="001A4A3F"/>
    <w:rsid w:val="001A4A8C"/>
    <w:rsid w:val="001A4A9D"/>
    <w:rsid w:val="001A4B42"/>
    <w:rsid w:val="001A4B46"/>
    <w:rsid w:val="001A4BD4"/>
    <w:rsid w:val="001A4C96"/>
    <w:rsid w:val="001A4CDD"/>
    <w:rsid w:val="001A4D3C"/>
    <w:rsid w:val="001A4D6D"/>
    <w:rsid w:val="001A4E6E"/>
    <w:rsid w:val="001A4EAD"/>
    <w:rsid w:val="001A4ED4"/>
    <w:rsid w:val="001A4EF6"/>
    <w:rsid w:val="001A4FDC"/>
    <w:rsid w:val="001A506C"/>
    <w:rsid w:val="001A509B"/>
    <w:rsid w:val="001A509D"/>
    <w:rsid w:val="001A50A7"/>
    <w:rsid w:val="001A50AF"/>
    <w:rsid w:val="001A50B1"/>
    <w:rsid w:val="001A50E4"/>
    <w:rsid w:val="001A517B"/>
    <w:rsid w:val="001A5197"/>
    <w:rsid w:val="001A5210"/>
    <w:rsid w:val="001A5221"/>
    <w:rsid w:val="001A5247"/>
    <w:rsid w:val="001A524B"/>
    <w:rsid w:val="001A525E"/>
    <w:rsid w:val="001A5272"/>
    <w:rsid w:val="001A5297"/>
    <w:rsid w:val="001A52BD"/>
    <w:rsid w:val="001A5302"/>
    <w:rsid w:val="001A5303"/>
    <w:rsid w:val="001A54EA"/>
    <w:rsid w:val="001A5522"/>
    <w:rsid w:val="001A5595"/>
    <w:rsid w:val="001A5605"/>
    <w:rsid w:val="001A5735"/>
    <w:rsid w:val="001A57CF"/>
    <w:rsid w:val="001A5841"/>
    <w:rsid w:val="001A5956"/>
    <w:rsid w:val="001A5959"/>
    <w:rsid w:val="001A5977"/>
    <w:rsid w:val="001A5A84"/>
    <w:rsid w:val="001A5A95"/>
    <w:rsid w:val="001A5AE6"/>
    <w:rsid w:val="001A5B1C"/>
    <w:rsid w:val="001A5B7A"/>
    <w:rsid w:val="001A5B7F"/>
    <w:rsid w:val="001A5C3B"/>
    <w:rsid w:val="001A5C8E"/>
    <w:rsid w:val="001A5C96"/>
    <w:rsid w:val="001A5CF2"/>
    <w:rsid w:val="001A5D03"/>
    <w:rsid w:val="001A5D9F"/>
    <w:rsid w:val="001A5E1B"/>
    <w:rsid w:val="001A5EA7"/>
    <w:rsid w:val="001A5FB6"/>
    <w:rsid w:val="001A5FC1"/>
    <w:rsid w:val="001A6000"/>
    <w:rsid w:val="001A600B"/>
    <w:rsid w:val="001A601A"/>
    <w:rsid w:val="001A6055"/>
    <w:rsid w:val="001A608C"/>
    <w:rsid w:val="001A614C"/>
    <w:rsid w:val="001A616B"/>
    <w:rsid w:val="001A61D3"/>
    <w:rsid w:val="001A63C4"/>
    <w:rsid w:val="001A654D"/>
    <w:rsid w:val="001A669A"/>
    <w:rsid w:val="001A673F"/>
    <w:rsid w:val="001A6754"/>
    <w:rsid w:val="001A6793"/>
    <w:rsid w:val="001A67BA"/>
    <w:rsid w:val="001A6820"/>
    <w:rsid w:val="001A683A"/>
    <w:rsid w:val="001A6846"/>
    <w:rsid w:val="001A6909"/>
    <w:rsid w:val="001A6967"/>
    <w:rsid w:val="001A6A51"/>
    <w:rsid w:val="001A6AC4"/>
    <w:rsid w:val="001A6B9E"/>
    <w:rsid w:val="001A6BB5"/>
    <w:rsid w:val="001A6C01"/>
    <w:rsid w:val="001A6C41"/>
    <w:rsid w:val="001A6C90"/>
    <w:rsid w:val="001A6CE7"/>
    <w:rsid w:val="001A6D2B"/>
    <w:rsid w:val="001A6D58"/>
    <w:rsid w:val="001A6D75"/>
    <w:rsid w:val="001A6DBA"/>
    <w:rsid w:val="001A6DD0"/>
    <w:rsid w:val="001A6E1D"/>
    <w:rsid w:val="001A6E29"/>
    <w:rsid w:val="001A6E37"/>
    <w:rsid w:val="001A6EED"/>
    <w:rsid w:val="001A7166"/>
    <w:rsid w:val="001A71D1"/>
    <w:rsid w:val="001A724D"/>
    <w:rsid w:val="001A726E"/>
    <w:rsid w:val="001A7388"/>
    <w:rsid w:val="001A74B5"/>
    <w:rsid w:val="001A74CC"/>
    <w:rsid w:val="001A74DB"/>
    <w:rsid w:val="001A7525"/>
    <w:rsid w:val="001A752F"/>
    <w:rsid w:val="001A7580"/>
    <w:rsid w:val="001A75AC"/>
    <w:rsid w:val="001A7638"/>
    <w:rsid w:val="001A763A"/>
    <w:rsid w:val="001A7668"/>
    <w:rsid w:val="001A770E"/>
    <w:rsid w:val="001A7782"/>
    <w:rsid w:val="001A7786"/>
    <w:rsid w:val="001A7800"/>
    <w:rsid w:val="001A78C4"/>
    <w:rsid w:val="001A7903"/>
    <w:rsid w:val="001A797B"/>
    <w:rsid w:val="001A79D0"/>
    <w:rsid w:val="001A7A07"/>
    <w:rsid w:val="001A7A1F"/>
    <w:rsid w:val="001A7C03"/>
    <w:rsid w:val="001A7CDD"/>
    <w:rsid w:val="001A7D0F"/>
    <w:rsid w:val="001A7D12"/>
    <w:rsid w:val="001A7F7F"/>
    <w:rsid w:val="001B004A"/>
    <w:rsid w:val="001B00CD"/>
    <w:rsid w:val="001B00E9"/>
    <w:rsid w:val="001B015A"/>
    <w:rsid w:val="001B01C4"/>
    <w:rsid w:val="001B01EF"/>
    <w:rsid w:val="001B0253"/>
    <w:rsid w:val="001B02AF"/>
    <w:rsid w:val="001B02C2"/>
    <w:rsid w:val="001B0330"/>
    <w:rsid w:val="001B0361"/>
    <w:rsid w:val="001B0363"/>
    <w:rsid w:val="001B03A0"/>
    <w:rsid w:val="001B046E"/>
    <w:rsid w:val="001B04D7"/>
    <w:rsid w:val="001B0546"/>
    <w:rsid w:val="001B05D3"/>
    <w:rsid w:val="001B0614"/>
    <w:rsid w:val="001B0696"/>
    <w:rsid w:val="001B0739"/>
    <w:rsid w:val="001B07A9"/>
    <w:rsid w:val="001B07D7"/>
    <w:rsid w:val="001B07E7"/>
    <w:rsid w:val="001B0864"/>
    <w:rsid w:val="001B0954"/>
    <w:rsid w:val="001B0A15"/>
    <w:rsid w:val="001B0A83"/>
    <w:rsid w:val="001B0AC9"/>
    <w:rsid w:val="001B0AE1"/>
    <w:rsid w:val="001B0C57"/>
    <w:rsid w:val="001B0C91"/>
    <w:rsid w:val="001B0E5B"/>
    <w:rsid w:val="001B0EB8"/>
    <w:rsid w:val="001B0F30"/>
    <w:rsid w:val="001B0F34"/>
    <w:rsid w:val="001B0FE8"/>
    <w:rsid w:val="001B0FF9"/>
    <w:rsid w:val="001B1079"/>
    <w:rsid w:val="001B10B0"/>
    <w:rsid w:val="001B1119"/>
    <w:rsid w:val="001B113B"/>
    <w:rsid w:val="001B1194"/>
    <w:rsid w:val="001B1244"/>
    <w:rsid w:val="001B1260"/>
    <w:rsid w:val="001B136A"/>
    <w:rsid w:val="001B13B7"/>
    <w:rsid w:val="001B1458"/>
    <w:rsid w:val="001B14EA"/>
    <w:rsid w:val="001B1594"/>
    <w:rsid w:val="001B15DD"/>
    <w:rsid w:val="001B163B"/>
    <w:rsid w:val="001B1682"/>
    <w:rsid w:val="001B17EC"/>
    <w:rsid w:val="001B1811"/>
    <w:rsid w:val="001B1827"/>
    <w:rsid w:val="001B18A8"/>
    <w:rsid w:val="001B18E8"/>
    <w:rsid w:val="001B194D"/>
    <w:rsid w:val="001B1A74"/>
    <w:rsid w:val="001B1AE3"/>
    <w:rsid w:val="001B1B8D"/>
    <w:rsid w:val="001B1C34"/>
    <w:rsid w:val="001B1C7C"/>
    <w:rsid w:val="001B1DB2"/>
    <w:rsid w:val="001B1E23"/>
    <w:rsid w:val="001B1F53"/>
    <w:rsid w:val="001B1FBA"/>
    <w:rsid w:val="001B1FE4"/>
    <w:rsid w:val="001B2088"/>
    <w:rsid w:val="001B214E"/>
    <w:rsid w:val="001B2163"/>
    <w:rsid w:val="001B2191"/>
    <w:rsid w:val="001B2238"/>
    <w:rsid w:val="001B22F3"/>
    <w:rsid w:val="001B22FB"/>
    <w:rsid w:val="001B2313"/>
    <w:rsid w:val="001B2362"/>
    <w:rsid w:val="001B239B"/>
    <w:rsid w:val="001B2428"/>
    <w:rsid w:val="001B244B"/>
    <w:rsid w:val="001B252D"/>
    <w:rsid w:val="001B2571"/>
    <w:rsid w:val="001B2718"/>
    <w:rsid w:val="001B277E"/>
    <w:rsid w:val="001B27A5"/>
    <w:rsid w:val="001B27BB"/>
    <w:rsid w:val="001B280C"/>
    <w:rsid w:val="001B29BE"/>
    <w:rsid w:val="001B2BAD"/>
    <w:rsid w:val="001B2BEA"/>
    <w:rsid w:val="001B2BFB"/>
    <w:rsid w:val="001B2D5E"/>
    <w:rsid w:val="001B2E69"/>
    <w:rsid w:val="001B2EE9"/>
    <w:rsid w:val="001B2EEB"/>
    <w:rsid w:val="001B2EF8"/>
    <w:rsid w:val="001B2F0F"/>
    <w:rsid w:val="001B303A"/>
    <w:rsid w:val="001B303F"/>
    <w:rsid w:val="001B307B"/>
    <w:rsid w:val="001B30D1"/>
    <w:rsid w:val="001B30DB"/>
    <w:rsid w:val="001B3206"/>
    <w:rsid w:val="001B3253"/>
    <w:rsid w:val="001B327B"/>
    <w:rsid w:val="001B3283"/>
    <w:rsid w:val="001B32C2"/>
    <w:rsid w:val="001B3353"/>
    <w:rsid w:val="001B33D0"/>
    <w:rsid w:val="001B3434"/>
    <w:rsid w:val="001B346A"/>
    <w:rsid w:val="001B347B"/>
    <w:rsid w:val="001B3550"/>
    <w:rsid w:val="001B358C"/>
    <w:rsid w:val="001B3661"/>
    <w:rsid w:val="001B366F"/>
    <w:rsid w:val="001B36C4"/>
    <w:rsid w:val="001B36D4"/>
    <w:rsid w:val="001B3739"/>
    <w:rsid w:val="001B374D"/>
    <w:rsid w:val="001B37A5"/>
    <w:rsid w:val="001B37B5"/>
    <w:rsid w:val="001B37F4"/>
    <w:rsid w:val="001B39E9"/>
    <w:rsid w:val="001B39FD"/>
    <w:rsid w:val="001B39FF"/>
    <w:rsid w:val="001B3A53"/>
    <w:rsid w:val="001B3B09"/>
    <w:rsid w:val="001B3B0F"/>
    <w:rsid w:val="001B3B1C"/>
    <w:rsid w:val="001B3B32"/>
    <w:rsid w:val="001B3C3B"/>
    <w:rsid w:val="001B3CB6"/>
    <w:rsid w:val="001B3D4E"/>
    <w:rsid w:val="001B3DB3"/>
    <w:rsid w:val="001B3E37"/>
    <w:rsid w:val="001B3E3A"/>
    <w:rsid w:val="001B3E3B"/>
    <w:rsid w:val="001B3E45"/>
    <w:rsid w:val="001B3F12"/>
    <w:rsid w:val="001B3F50"/>
    <w:rsid w:val="001B3F9E"/>
    <w:rsid w:val="001B3FD0"/>
    <w:rsid w:val="001B3FFF"/>
    <w:rsid w:val="001B4046"/>
    <w:rsid w:val="001B407C"/>
    <w:rsid w:val="001B408A"/>
    <w:rsid w:val="001B410B"/>
    <w:rsid w:val="001B4130"/>
    <w:rsid w:val="001B418F"/>
    <w:rsid w:val="001B41C4"/>
    <w:rsid w:val="001B4283"/>
    <w:rsid w:val="001B4307"/>
    <w:rsid w:val="001B4389"/>
    <w:rsid w:val="001B4512"/>
    <w:rsid w:val="001B454D"/>
    <w:rsid w:val="001B4656"/>
    <w:rsid w:val="001B46A3"/>
    <w:rsid w:val="001B470D"/>
    <w:rsid w:val="001B4811"/>
    <w:rsid w:val="001B4864"/>
    <w:rsid w:val="001B48DA"/>
    <w:rsid w:val="001B4971"/>
    <w:rsid w:val="001B4A4B"/>
    <w:rsid w:val="001B4A4F"/>
    <w:rsid w:val="001B4BE7"/>
    <w:rsid w:val="001B4C07"/>
    <w:rsid w:val="001B4C2C"/>
    <w:rsid w:val="001B4C74"/>
    <w:rsid w:val="001B4C7B"/>
    <w:rsid w:val="001B4CA2"/>
    <w:rsid w:val="001B4D2D"/>
    <w:rsid w:val="001B4D41"/>
    <w:rsid w:val="001B4DBA"/>
    <w:rsid w:val="001B4DDF"/>
    <w:rsid w:val="001B4E25"/>
    <w:rsid w:val="001B4E4D"/>
    <w:rsid w:val="001B4E50"/>
    <w:rsid w:val="001B4F0E"/>
    <w:rsid w:val="001B4F3B"/>
    <w:rsid w:val="001B4FBD"/>
    <w:rsid w:val="001B5054"/>
    <w:rsid w:val="001B505A"/>
    <w:rsid w:val="001B509A"/>
    <w:rsid w:val="001B50BA"/>
    <w:rsid w:val="001B5145"/>
    <w:rsid w:val="001B5177"/>
    <w:rsid w:val="001B517A"/>
    <w:rsid w:val="001B517C"/>
    <w:rsid w:val="001B5210"/>
    <w:rsid w:val="001B531A"/>
    <w:rsid w:val="001B5391"/>
    <w:rsid w:val="001B5431"/>
    <w:rsid w:val="001B5506"/>
    <w:rsid w:val="001B556D"/>
    <w:rsid w:val="001B572F"/>
    <w:rsid w:val="001B578E"/>
    <w:rsid w:val="001B5845"/>
    <w:rsid w:val="001B58B8"/>
    <w:rsid w:val="001B5999"/>
    <w:rsid w:val="001B59BE"/>
    <w:rsid w:val="001B59F1"/>
    <w:rsid w:val="001B59F5"/>
    <w:rsid w:val="001B5A12"/>
    <w:rsid w:val="001B5A78"/>
    <w:rsid w:val="001B5A82"/>
    <w:rsid w:val="001B5AC6"/>
    <w:rsid w:val="001B5B38"/>
    <w:rsid w:val="001B5B7C"/>
    <w:rsid w:val="001B5C01"/>
    <w:rsid w:val="001B5C78"/>
    <w:rsid w:val="001B5C8E"/>
    <w:rsid w:val="001B5D71"/>
    <w:rsid w:val="001B5D9D"/>
    <w:rsid w:val="001B5E37"/>
    <w:rsid w:val="001B5EC3"/>
    <w:rsid w:val="001B5EE6"/>
    <w:rsid w:val="001B5F22"/>
    <w:rsid w:val="001B5F86"/>
    <w:rsid w:val="001B5FB3"/>
    <w:rsid w:val="001B603D"/>
    <w:rsid w:val="001B6049"/>
    <w:rsid w:val="001B6252"/>
    <w:rsid w:val="001B6286"/>
    <w:rsid w:val="001B633D"/>
    <w:rsid w:val="001B63B7"/>
    <w:rsid w:val="001B64A2"/>
    <w:rsid w:val="001B64CF"/>
    <w:rsid w:val="001B65FE"/>
    <w:rsid w:val="001B66AC"/>
    <w:rsid w:val="001B679A"/>
    <w:rsid w:val="001B67F2"/>
    <w:rsid w:val="001B6846"/>
    <w:rsid w:val="001B6907"/>
    <w:rsid w:val="001B6929"/>
    <w:rsid w:val="001B692A"/>
    <w:rsid w:val="001B6974"/>
    <w:rsid w:val="001B6986"/>
    <w:rsid w:val="001B6A1D"/>
    <w:rsid w:val="001B6A79"/>
    <w:rsid w:val="001B6AF6"/>
    <w:rsid w:val="001B6CB4"/>
    <w:rsid w:val="001B6D2F"/>
    <w:rsid w:val="001B6D31"/>
    <w:rsid w:val="001B6E79"/>
    <w:rsid w:val="001B6EDF"/>
    <w:rsid w:val="001B6F42"/>
    <w:rsid w:val="001B6F70"/>
    <w:rsid w:val="001B6FEB"/>
    <w:rsid w:val="001B7048"/>
    <w:rsid w:val="001B70ED"/>
    <w:rsid w:val="001B713B"/>
    <w:rsid w:val="001B71A6"/>
    <w:rsid w:val="001B71D0"/>
    <w:rsid w:val="001B72A0"/>
    <w:rsid w:val="001B73E7"/>
    <w:rsid w:val="001B741E"/>
    <w:rsid w:val="001B743F"/>
    <w:rsid w:val="001B7485"/>
    <w:rsid w:val="001B77D4"/>
    <w:rsid w:val="001B77D6"/>
    <w:rsid w:val="001B783D"/>
    <w:rsid w:val="001B7869"/>
    <w:rsid w:val="001B79BD"/>
    <w:rsid w:val="001B79D2"/>
    <w:rsid w:val="001B7A63"/>
    <w:rsid w:val="001B7AC5"/>
    <w:rsid w:val="001B7BBB"/>
    <w:rsid w:val="001B7BCB"/>
    <w:rsid w:val="001B7C22"/>
    <w:rsid w:val="001B7C43"/>
    <w:rsid w:val="001B7CE7"/>
    <w:rsid w:val="001B7CF5"/>
    <w:rsid w:val="001B7CF7"/>
    <w:rsid w:val="001B7DAD"/>
    <w:rsid w:val="001B7E5B"/>
    <w:rsid w:val="001B7E98"/>
    <w:rsid w:val="001B7ED5"/>
    <w:rsid w:val="001B7F22"/>
    <w:rsid w:val="001B7F83"/>
    <w:rsid w:val="001B7FA3"/>
    <w:rsid w:val="001C005F"/>
    <w:rsid w:val="001C00CB"/>
    <w:rsid w:val="001C00D8"/>
    <w:rsid w:val="001C01E0"/>
    <w:rsid w:val="001C0250"/>
    <w:rsid w:val="001C0267"/>
    <w:rsid w:val="001C02B8"/>
    <w:rsid w:val="001C031D"/>
    <w:rsid w:val="001C03B1"/>
    <w:rsid w:val="001C042B"/>
    <w:rsid w:val="001C0634"/>
    <w:rsid w:val="001C063F"/>
    <w:rsid w:val="001C07F0"/>
    <w:rsid w:val="001C081A"/>
    <w:rsid w:val="001C0931"/>
    <w:rsid w:val="001C0953"/>
    <w:rsid w:val="001C09F5"/>
    <w:rsid w:val="001C0A01"/>
    <w:rsid w:val="001C0AED"/>
    <w:rsid w:val="001C0B3F"/>
    <w:rsid w:val="001C0BE7"/>
    <w:rsid w:val="001C0CD2"/>
    <w:rsid w:val="001C0CE7"/>
    <w:rsid w:val="001C0D3F"/>
    <w:rsid w:val="001C0D69"/>
    <w:rsid w:val="001C0D96"/>
    <w:rsid w:val="001C0DAE"/>
    <w:rsid w:val="001C0E6F"/>
    <w:rsid w:val="001C0E8D"/>
    <w:rsid w:val="001C0EB2"/>
    <w:rsid w:val="001C0F36"/>
    <w:rsid w:val="001C0F38"/>
    <w:rsid w:val="001C0F8E"/>
    <w:rsid w:val="001C0FAF"/>
    <w:rsid w:val="001C0FB1"/>
    <w:rsid w:val="001C1047"/>
    <w:rsid w:val="001C1178"/>
    <w:rsid w:val="001C1187"/>
    <w:rsid w:val="001C11A0"/>
    <w:rsid w:val="001C11EE"/>
    <w:rsid w:val="001C1205"/>
    <w:rsid w:val="001C1206"/>
    <w:rsid w:val="001C1268"/>
    <w:rsid w:val="001C128A"/>
    <w:rsid w:val="001C12B3"/>
    <w:rsid w:val="001C1373"/>
    <w:rsid w:val="001C140B"/>
    <w:rsid w:val="001C1437"/>
    <w:rsid w:val="001C143D"/>
    <w:rsid w:val="001C1529"/>
    <w:rsid w:val="001C153D"/>
    <w:rsid w:val="001C15B7"/>
    <w:rsid w:val="001C15E1"/>
    <w:rsid w:val="001C15F7"/>
    <w:rsid w:val="001C1670"/>
    <w:rsid w:val="001C1698"/>
    <w:rsid w:val="001C1703"/>
    <w:rsid w:val="001C1778"/>
    <w:rsid w:val="001C17B5"/>
    <w:rsid w:val="001C1865"/>
    <w:rsid w:val="001C1926"/>
    <w:rsid w:val="001C1932"/>
    <w:rsid w:val="001C1955"/>
    <w:rsid w:val="001C1958"/>
    <w:rsid w:val="001C19AA"/>
    <w:rsid w:val="001C1C02"/>
    <w:rsid w:val="001C1C6F"/>
    <w:rsid w:val="001C1CC2"/>
    <w:rsid w:val="001C1D4D"/>
    <w:rsid w:val="001C1D5E"/>
    <w:rsid w:val="001C1ED7"/>
    <w:rsid w:val="001C1ED8"/>
    <w:rsid w:val="001C1F71"/>
    <w:rsid w:val="001C1F7F"/>
    <w:rsid w:val="001C1F80"/>
    <w:rsid w:val="001C1FA6"/>
    <w:rsid w:val="001C1FD2"/>
    <w:rsid w:val="001C20D5"/>
    <w:rsid w:val="001C2162"/>
    <w:rsid w:val="001C2189"/>
    <w:rsid w:val="001C2220"/>
    <w:rsid w:val="001C2253"/>
    <w:rsid w:val="001C2260"/>
    <w:rsid w:val="001C227B"/>
    <w:rsid w:val="001C2329"/>
    <w:rsid w:val="001C239E"/>
    <w:rsid w:val="001C241F"/>
    <w:rsid w:val="001C2453"/>
    <w:rsid w:val="001C24D6"/>
    <w:rsid w:val="001C2534"/>
    <w:rsid w:val="001C2591"/>
    <w:rsid w:val="001C25A4"/>
    <w:rsid w:val="001C2616"/>
    <w:rsid w:val="001C262B"/>
    <w:rsid w:val="001C2697"/>
    <w:rsid w:val="001C26DC"/>
    <w:rsid w:val="001C2718"/>
    <w:rsid w:val="001C2833"/>
    <w:rsid w:val="001C2843"/>
    <w:rsid w:val="001C2857"/>
    <w:rsid w:val="001C28E7"/>
    <w:rsid w:val="001C2991"/>
    <w:rsid w:val="001C2B50"/>
    <w:rsid w:val="001C2BE5"/>
    <w:rsid w:val="001C2CAC"/>
    <w:rsid w:val="001C2D96"/>
    <w:rsid w:val="001C2DD5"/>
    <w:rsid w:val="001C2EA1"/>
    <w:rsid w:val="001C2EB2"/>
    <w:rsid w:val="001C2F66"/>
    <w:rsid w:val="001C306C"/>
    <w:rsid w:val="001C306E"/>
    <w:rsid w:val="001C30DB"/>
    <w:rsid w:val="001C3126"/>
    <w:rsid w:val="001C312C"/>
    <w:rsid w:val="001C3142"/>
    <w:rsid w:val="001C3145"/>
    <w:rsid w:val="001C3148"/>
    <w:rsid w:val="001C3177"/>
    <w:rsid w:val="001C32F5"/>
    <w:rsid w:val="001C3315"/>
    <w:rsid w:val="001C331E"/>
    <w:rsid w:val="001C3392"/>
    <w:rsid w:val="001C3393"/>
    <w:rsid w:val="001C33F3"/>
    <w:rsid w:val="001C342B"/>
    <w:rsid w:val="001C344E"/>
    <w:rsid w:val="001C3496"/>
    <w:rsid w:val="001C35B5"/>
    <w:rsid w:val="001C3633"/>
    <w:rsid w:val="001C36D9"/>
    <w:rsid w:val="001C36EA"/>
    <w:rsid w:val="001C37A2"/>
    <w:rsid w:val="001C37B4"/>
    <w:rsid w:val="001C3806"/>
    <w:rsid w:val="001C3808"/>
    <w:rsid w:val="001C381A"/>
    <w:rsid w:val="001C38A3"/>
    <w:rsid w:val="001C38B0"/>
    <w:rsid w:val="001C3948"/>
    <w:rsid w:val="001C395A"/>
    <w:rsid w:val="001C3966"/>
    <w:rsid w:val="001C3B05"/>
    <w:rsid w:val="001C3B65"/>
    <w:rsid w:val="001C3BE0"/>
    <w:rsid w:val="001C3C01"/>
    <w:rsid w:val="001C3CF4"/>
    <w:rsid w:val="001C3D48"/>
    <w:rsid w:val="001C3DBE"/>
    <w:rsid w:val="001C3EB7"/>
    <w:rsid w:val="001C3EC8"/>
    <w:rsid w:val="001C3EF3"/>
    <w:rsid w:val="001C3FD8"/>
    <w:rsid w:val="001C41BA"/>
    <w:rsid w:val="001C420C"/>
    <w:rsid w:val="001C4224"/>
    <w:rsid w:val="001C4321"/>
    <w:rsid w:val="001C4383"/>
    <w:rsid w:val="001C43D4"/>
    <w:rsid w:val="001C4412"/>
    <w:rsid w:val="001C4450"/>
    <w:rsid w:val="001C4505"/>
    <w:rsid w:val="001C4508"/>
    <w:rsid w:val="001C4533"/>
    <w:rsid w:val="001C4547"/>
    <w:rsid w:val="001C4625"/>
    <w:rsid w:val="001C47C5"/>
    <w:rsid w:val="001C47D3"/>
    <w:rsid w:val="001C47E8"/>
    <w:rsid w:val="001C47F0"/>
    <w:rsid w:val="001C4801"/>
    <w:rsid w:val="001C4856"/>
    <w:rsid w:val="001C490F"/>
    <w:rsid w:val="001C4A61"/>
    <w:rsid w:val="001C4B05"/>
    <w:rsid w:val="001C4B8E"/>
    <w:rsid w:val="001C4BE3"/>
    <w:rsid w:val="001C4C08"/>
    <w:rsid w:val="001C4C5D"/>
    <w:rsid w:val="001C4C9F"/>
    <w:rsid w:val="001C4CFA"/>
    <w:rsid w:val="001C4D4E"/>
    <w:rsid w:val="001C4DB0"/>
    <w:rsid w:val="001C4EC0"/>
    <w:rsid w:val="001C4F74"/>
    <w:rsid w:val="001C4FB0"/>
    <w:rsid w:val="001C4FC7"/>
    <w:rsid w:val="001C505D"/>
    <w:rsid w:val="001C5193"/>
    <w:rsid w:val="001C51F8"/>
    <w:rsid w:val="001C525C"/>
    <w:rsid w:val="001C5340"/>
    <w:rsid w:val="001C5354"/>
    <w:rsid w:val="001C537A"/>
    <w:rsid w:val="001C539C"/>
    <w:rsid w:val="001C53E5"/>
    <w:rsid w:val="001C54CE"/>
    <w:rsid w:val="001C5501"/>
    <w:rsid w:val="001C5638"/>
    <w:rsid w:val="001C5676"/>
    <w:rsid w:val="001C5724"/>
    <w:rsid w:val="001C573B"/>
    <w:rsid w:val="001C57C7"/>
    <w:rsid w:val="001C57F1"/>
    <w:rsid w:val="001C5814"/>
    <w:rsid w:val="001C585E"/>
    <w:rsid w:val="001C587D"/>
    <w:rsid w:val="001C58B8"/>
    <w:rsid w:val="001C58EE"/>
    <w:rsid w:val="001C58FE"/>
    <w:rsid w:val="001C59B2"/>
    <w:rsid w:val="001C5A2C"/>
    <w:rsid w:val="001C5A7F"/>
    <w:rsid w:val="001C5AED"/>
    <w:rsid w:val="001C5B13"/>
    <w:rsid w:val="001C5B36"/>
    <w:rsid w:val="001C5B70"/>
    <w:rsid w:val="001C5C38"/>
    <w:rsid w:val="001C5C3F"/>
    <w:rsid w:val="001C5C4D"/>
    <w:rsid w:val="001C5D04"/>
    <w:rsid w:val="001C5D66"/>
    <w:rsid w:val="001C5D9E"/>
    <w:rsid w:val="001C5DD4"/>
    <w:rsid w:val="001C5E89"/>
    <w:rsid w:val="001C5EE0"/>
    <w:rsid w:val="001C5EE5"/>
    <w:rsid w:val="001C5F5E"/>
    <w:rsid w:val="001C5F6E"/>
    <w:rsid w:val="001C5FB5"/>
    <w:rsid w:val="001C60AD"/>
    <w:rsid w:val="001C60F5"/>
    <w:rsid w:val="001C617E"/>
    <w:rsid w:val="001C6193"/>
    <w:rsid w:val="001C61C7"/>
    <w:rsid w:val="001C61FF"/>
    <w:rsid w:val="001C6313"/>
    <w:rsid w:val="001C631D"/>
    <w:rsid w:val="001C64C7"/>
    <w:rsid w:val="001C6513"/>
    <w:rsid w:val="001C66D8"/>
    <w:rsid w:val="001C6797"/>
    <w:rsid w:val="001C6934"/>
    <w:rsid w:val="001C6ABA"/>
    <w:rsid w:val="001C6C0D"/>
    <w:rsid w:val="001C6C39"/>
    <w:rsid w:val="001C6C5D"/>
    <w:rsid w:val="001C6CD4"/>
    <w:rsid w:val="001C6CE9"/>
    <w:rsid w:val="001C6D16"/>
    <w:rsid w:val="001C6DA0"/>
    <w:rsid w:val="001C6DCB"/>
    <w:rsid w:val="001C6DF3"/>
    <w:rsid w:val="001C6E6E"/>
    <w:rsid w:val="001C6E95"/>
    <w:rsid w:val="001C6F06"/>
    <w:rsid w:val="001C6F51"/>
    <w:rsid w:val="001C6F7F"/>
    <w:rsid w:val="001C7008"/>
    <w:rsid w:val="001C7041"/>
    <w:rsid w:val="001C70B4"/>
    <w:rsid w:val="001C70DA"/>
    <w:rsid w:val="001C70DF"/>
    <w:rsid w:val="001C70FE"/>
    <w:rsid w:val="001C71CF"/>
    <w:rsid w:val="001C724F"/>
    <w:rsid w:val="001C73BF"/>
    <w:rsid w:val="001C7465"/>
    <w:rsid w:val="001C7469"/>
    <w:rsid w:val="001C752E"/>
    <w:rsid w:val="001C7555"/>
    <w:rsid w:val="001C75AD"/>
    <w:rsid w:val="001C75DF"/>
    <w:rsid w:val="001C7694"/>
    <w:rsid w:val="001C76BC"/>
    <w:rsid w:val="001C76D3"/>
    <w:rsid w:val="001C76DA"/>
    <w:rsid w:val="001C771F"/>
    <w:rsid w:val="001C772B"/>
    <w:rsid w:val="001C7751"/>
    <w:rsid w:val="001C7792"/>
    <w:rsid w:val="001C77CE"/>
    <w:rsid w:val="001C7832"/>
    <w:rsid w:val="001C78DB"/>
    <w:rsid w:val="001C7916"/>
    <w:rsid w:val="001C7960"/>
    <w:rsid w:val="001C7A04"/>
    <w:rsid w:val="001C7B98"/>
    <w:rsid w:val="001C7BBB"/>
    <w:rsid w:val="001C7BC1"/>
    <w:rsid w:val="001C7BC8"/>
    <w:rsid w:val="001C7C12"/>
    <w:rsid w:val="001C7C13"/>
    <w:rsid w:val="001C7C66"/>
    <w:rsid w:val="001C7D8D"/>
    <w:rsid w:val="001C7E0C"/>
    <w:rsid w:val="001C7E22"/>
    <w:rsid w:val="001C7E2D"/>
    <w:rsid w:val="001C7E90"/>
    <w:rsid w:val="001C7ECE"/>
    <w:rsid w:val="001C7EFC"/>
    <w:rsid w:val="001C7F8C"/>
    <w:rsid w:val="001C7FE4"/>
    <w:rsid w:val="001D003B"/>
    <w:rsid w:val="001D009B"/>
    <w:rsid w:val="001D00AA"/>
    <w:rsid w:val="001D00D5"/>
    <w:rsid w:val="001D00E5"/>
    <w:rsid w:val="001D0198"/>
    <w:rsid w:val="001D0274"/>
    <w:rsid w:val="001D027D"/>
    <w:rsid w:val="001D02D7"/>
    <w:rsid w:val="001D0304"/>
    <w:rsid w:val="001D0309"/>
    <w:rsid w:val="001D0311"/>
    <w:rsid w:val="001D0378"/>
    <w:rsid w:val="001D0405"/>
    <w:rsid w:val="001D042E"/>
    <w:rsid w:val="001D049C"/>
    <w:rsid w:val="001D061A"/>
    <w:rsid w:val="001D0688"/>
    <w:rsid w:val="001D06BF"/>
    <w:rsid w:val="001D06D5"/>
    <w:rsid w:val="001D0735"/>
    <w:rsid w:val="001D0773"/>
    <w:rsid w:val="001D0798"/>
    <w:rsid w:val="001D0893"/>
    <w:rsid w:val="001D08E3"/>
    <w:rsid w:val="001D08EB"/>
    <w:rsid w:val="001D0988"/>
    <w:rsid w:val="001D099F"/>
    <w:rsid w:val="001D0A07"/>
    <w:rsid w:val="001D0A64"/>
    <w:rsid w:val="001D0A6B"/>
    <w:rsid w:val="001D0AAB"/>
    <w:rsid w:val="001D0ACA"/>
    <w:rsid w:val="001D0AFA"/>
    <w:rsid w:val="001D0B48"/>
    <w:rsid w:val="001D0B5E"/>
    <w:rsid w:val="001D0B65"/>
    <w:rsid w:val="001D0B8C"/>
    <w:rsid w:val="001D0BA0"/>
    <w:rsid w:val="001D0BBB"/>
    <w:rsid w:val="001D0BD9"/>
    <w:rsid w:val="001D0C0A"/>
    <w:rsid w:val="001D0C25"/>
    <w:rsid w:val="001D0E5B"/>
    <w:rsid w:val="001D0E6D"/>
    <w:rsid w:val="001D0EA3"/>
    <w:rsid w:val="001D0EC1"/>
    <w:rsid w:val="001D0F14"/>
    <w:rsid w:val="001D0F58"/>
    <w:rsid w:val="001D0F9C"/>
    <w:rsid w:val="001D0FBB"/>
    <w:rsid w:val="001D0FDF"/>
    <w:rsid w:val="001D102F"/>
    <w:rsid w:val="001D10B0"/>
    <w:rsid w:val="001D10C4"/>
    <w:rsid w:val="001D11D3"/>
    <w:rsid w:val="001D11E3"/>
    <w:rsid w:val="001D1205"/>
    <w:rsid w:val="001D12FC"/>
    <w:rsid w:val="001D1310"/>
    <w:rsid w:val="001D1426"/>
    <w:rsid w:val="001D1442"/>
    <w:rsid w:val="001D14AA"/>
    <w:rsid w:val="001D1501"/>
    <w:rsid w:val="001D1506"/>
    <w:rsid w:val="001D1542"/>
    <w:rsid w:val="001D1563"/>
    <w:rsid w:val="001D157D"/>
    <w:rsid w:val="001D1737"/>
    <w:rsid w:val="001D1746"/>
    <w:rsid w:val="001D1749"/>
    <w:rsid w:val="001D1833"/>
    <w:rsid w:val="001D187C"/>
    <w:rsid w:val="001D195E"/>
    <w:rsid w:val="001D1968"/>
    <w:rsid w:val="001D1973"/>
    <w:rsid w:val="001D1AD6"/>
    <w:rsid w:val="001D1BFD"/>
    <w:rsid w:val="001D1C62"/>
    <w:rsid w:val="001D1D41"/>
    <w:rsid w:val="001D1D76"/>
    <w:rsid w:val="001D1E45"/>
    <w:rsid w:val="001D1E87"/>
    <w:rsid w:val="001D1F3F"/>
    <w:rsid w:val="001D1FA2"/>
    <w:rsid w:val="001D2132"/>
    <w:rsid w:val="001D2204"/>
    <w:rsid w:val="001D2278"/>
    <w:rsid w:val="001D2298"/>
    <w:rsid w:val="001D22C1"/>
    <w:rsid w:val="001D2370"/>
    <w:rsid w:val="001D23B3"/>
    <w:rsid w:val="001D24AD"/>
    <w:rsid w:val="001D2509"/>
    <w:rsid w:val="001D2560"/>
    <w:rsid w:val="001D25CC"/>
    <w:rsid w:val="001D2610"/>
    <w:rsid w:val="001D2648"/>
    <w:rsid w:val="001D267B"/>
    <w:rsid w:val="001D26F3"/>
    <w:rsid w:val="001D278E"/>
    <w:rsid w:val="001D278F"/>
    <w:rsid w:val="001D27AE"/>
    <w:rsid w:val="001D286E"/>
    <w:rsid w:val="001D28A0"/>
    <w:rsid w:val="001D28CA"/>
    <w:rsid w:val="001D2957"/>
    <w:rsid w:val="001D298B"/>
    <w:rsid w:val="001D29BF"/>
    <w:rsid w:val="001D29C8"/>
    <w:rsid w:val="001D2A02"/>
    <w:rsid w:val="001D2A09"/>
    <w:rsid w:val="001D2A3A"/>
    <w:rsid w:val="001D2A6C"/>
    <w:rsid w:val="001D2B3D"/>
    <w:rsid w:val="001D2B79"/>
    <w:rsid w:val="001D2C40"/>
    <w:rsid w:val="001D2C44"/>
    <w:rsid w:val="001D2C46"/>
    <w:rsid w:val="001D2C72"/>
    <w:rsid w:val="001D2CF3"/>
    <w:rsid w:val="001D2DC8"/>
    <w:rsid w:val="001D2E6A"/>
    <w:rsid w:val="001D3031"/>
    <w:rsid w:val="001D303B"/>
    <w:rsid w:val="001D306D"/>
    <w:rsid w:val="001D314B"/>
    <w:rsid w:val="001D31D9"/>
    <w:rsid w:val="001D3219"/>
    <w:rsid w:val="001D32AB"/>
    <w:rsid w:val="001D32AF"/>
    <w:rsid w:val="001D341E"/>
    <w:rsid w:val="001D342B"/>
    <w:rsid w:val="001D3594"/>
    <w:rsid w:val="001D35A9"/>
    <w:rsid w:val="001D35C3"/>
    <w:rsid w:val="001D35C7"/>
    <w:rsid w:val="001D3608"/>
    <w:rsid w:val="001D363F"/>
    <w:rsid w:val="001D3667"/>
    <w:rsid w:val="001D36D5"/>
    <w:rsid w:val="001D372A"/>
    <w:rsid w:val="001D37F1"/>
    <w:rsid w:val="001D3819"/>
    <w:rsid w:val="001D3938"/>
    <w:rsid w:val="001D3948"/>
    <w:rsid w:val="001D39F9"/>
    <w:rsid w:val="001D3A0C"/>
    <w:rsid w:val="001D3A91"/>
    <w:rsid w:val="001D3AEE"/>
    <w:rsid w:val="001D3C6F"/>
    <w:rsid w:val="001D3D82"/>
    <w:rsid w:val="001D3D94"/>
    <w:rsid w:val="001D3ED2"/>
    <w:rsid w:val="001D3FBF"/>
    <w:rsid w:val="001D4050"/>
    <w:rsid w:val="001D4071"/>
    <w:rsid w:val="001D40A3"/>
    <w:rsid w:val="001D40A8"/>
    <w:rsid w:val="001D40BE"/>
    <w:rsid w:val="001D40E4"/>
    <w:rsid w:val="001D4193"/>
    <w:rsid w:val="001D41FF"/>
    <w:rsid w:val="001D42ED"/>
    <w:rsid w:val="001D4308"/>
    <w:rsid w:val="001D4312"/>
    <w:rsid w:val="001D43BE"/>
    <w:rsid w:val="001D4494"/>
    <w:rsid w:val="001D44A8"/>
    <w:rsid w:val="001D457D"/>
    <w:rsid w:val="001D4599"/>
    <w:rsid w:val="001D45AF"/>
    <w:rsid w:val="001D45B8"/>
    <w:rsid w:val="001D45E6"/>
    <w:rsid w:val="001D4671"/>
    <w:rsid w:val="001D46FB"/>
    <w:rsid w:val="001D49F4"/>
    <w:rsid w:val="001D4A4D"/>
    <w:rsid w:val="001D4ABE"/>
    <w:rsid w:val="001D4B1B"/>
    <w:rsid w:val="001D4BD7"/>
    <w:rsid w:val="001D4C7D"/>
    <w:rsid w:val="001D4C8F"/>
    <w:rsid w:val="001D4D26"/>
    <w:rsid w:val="001D4D47"/>
    <w:rsid w:val="001D4DB5"/>
    <w:rsid w:val="001D4DB8"/>
    <w:rsid w:val="001D4DCF"/>
    <w:rsid w:val="001D4DE9"/>
    <w:rsid w:val="001D4ED5"/>
    <w:rsid w:val="001D4FFB"/>
    <w:rsid w:val="001D513D"/>
    <w:rsid w:val="001D5154"/>
    <w:rsid w:val="001D5196"/>
    <w:rsid w:val="001D522A"/>
    <w:rsid w:val="001D52CF"/>
    <w:rsid w:val="001D52F0"/>
    <w:rsid w:val="001D5301"/>
    <w:rsid w:val="001D5369"/>
    <w:rsid w:val="001D53A9"/>
    <w:rsid w:val="001D53CC"/>
    <w:rsid w:val="001D53EF"/>
    <w:rsid w:val="001D5434"/>
    <w:rsid w:val="001D5453"/>
    <w:rsid w:val="001D550B"/>
    <w:rsid w:val="001D555B"/>
    <w:rsid w:val="001D555E"/>
    <w:rsid w:val="001D5565"/>
    <w:rsid w:val="001D56B5"/>
    <w:rsid w:val="001D578A"/>
    <w:rsid w:val="001D57E6"/>
    <w:rsid w:val="001D585B"/>
    <w:rsid w:val="001D587F"/>
    <w:rsid w:val="001D593A"/>
    <w:rsid w:val="001D59A9"/>
    <w:rsid w:val="001D5A20"/>
    <w:rsid w:val="001D5A34"/>
    <w:rsid w:val="001D5A43"/>
    <w:rsid w:val="001D5A5C"/>
    <w:rsid w:val="001D5A72"/>
    <w:rsid w:val="001D5AA2"/>
    <w:rsid w:val="001D5AD0"/>
    <w:rsid w:val="001D5AFF"/>
    <w:rsid w:val="001D5B88"/>
    <w:rsid w:val="001D5B8B"/>
    <w:rsid w:val="001D5C52"/>
    <w:rsid w:val="001D5DF2"/>
    <w:rsid w:val="001D5E6C"/>
    <w:rsid w:val="001D5E82"/>
    <w:rsid w:val="001D5EA3"/>
    <w:rsid w:val="001D5EC7"/>
    <w:rsid w:val="001D5EDD"/>
    <w:rsid w:val="001D5F38"/>
    <w:rsid w:val="001D600C"/>
    <w:rsid w:val="001D6052"/>
    <w:rsid w:val="001D605A"/>
    <w:rsid w:val="001D6286"/>
    <w:rsid w:val="001D62BE"/>
    <w:rsid w:val="001D6343"/>
    <w:rsid w:val="001D6345"/>
    <w:rsid w:val="001D634F"/>
    <w:rsid w:val="001D649F"/>
    <w:rsid w:val="001D64AC"/>
    <w:rsid w:val="001D64B6"/>
    <w:rsid w:val="001D6505"/>
    <w:rsid w:val="001D65E1"/>
    <w:rsid w:val="001D669C"/>
    <w:rsid w:val="001D66BC"/>
    <w:rsid w:val="001D6755"/>
    <w:rsid w:val="001D6774"/>
    <w:rsid w:val="001D6788"/>
    <w:rsid w:val="001D67F0"/>
    <w:rsid w:val="001D6873"/>
    <w:rsid w:val="001D687F"/>
    <w:rsid w:val="001D688F"/>
    <w:rsid w:val="001D68BA"/>
    <w:rsid w:val="001D69AF"/>
    <w:rsid w:val="001D6A35"/>
    <w:rsid w:val="001D6A8E"/>
    <w:rsid w:val="001D6B26"/>
    <w:rsid w:val="001D6B4D"/>
    <w:rsid w:val="001D6BF3"/>
    <w:rsid w:val="001D6C5E"/>
    <w:rsid w:val="001D6D9C"/>
    <w:rsid w:val="001D6DE4"/>
    <w:rsid w:val="001D6E18"/>
    <w:rsid w:val="001D6EEE"/>
    <w:rsid w:val="001D6F36"/>
    <w:rsid w:val="001D6F39"/>
    <w:rsid w:val="001D6F51"/>
    <w:rsid w:val="001D6F63"/>
    <w:rsid w:val="001D7048"/>
    <w:rsid w:val="001D7084"/>
    <w:rsid w:val="001D7100"/>
    <w:rsid w:val="001D7120"/>
    <w:rsid w:val="001D7171"/>
    <w:rsid w:val="001D71B2"/>
    <w:rsid w:val="001D7305"/>
    <w:rsid w:val="001D7382"/>
    <w:rsid w:val="001D7394"/>
    <w:rsid w:val="001D7398"/>
    <w:rsid w:val="001D73D0"/>
    <w:rsid w:val="001D73E4"/>
    <w:rsid w:val="001D7420"/>
    <w:rsid w:val="001D7509"/>
    <w:rsid w:val="001D75FE"/>
    <w:rsid w:val="001D766B"/>
    <w:rsid w:val="001D77D9"/>
    <w:rsid w:val="001D7895"/>
    <w:rsid w:val="001D7898"/>
    <w:rsid w:val="001D78C0"/>
    <w:rsid w:val="001D78D2"/>
    <w:rsid w:val="001D7968"/>
    <w:rsid w:val="001D79D4"/>
    <w:rsid w:val="001D7A77"/>
    <w:rsid w:val="001D7A94"/>
    <w:rsid w:val="001D7AE5"/>
    <w:rsid w:val="001D7AF2"/>
    <w:rsid w:val="001D7BB0"/>
    <w:rsid w:val="001D7BCF"/>
    <w:rsid w:val="001D7D5B"/>
    <w:rsid w:val="001D7E33"/>
    <w:rsid w:val="001E00A9"/>
    <w:rsid w:val="001E00AC"/>
    <w:rsid w:val="001E0103"/>
    <w:rsid w:val="001E0175"/>
    <w:rsid w:val="001E01C8"/>
    <w:rsid w:val="001E0220"/>
    <w:rsid w:val="001E0225"/>
    <w:rsid w:val="001E0336"/>
    <w:rsid w:val="001E036F"/>
    <w:rsid w:val="001E03DE"/>
    <w:rsid w:val="001E051B"/>
    <w:rsid w:val="001E05F3"/>
    <w:rsid w:val="001E0605"/>
    <w:rsid w:val="001E0656"/>
    <w:rsid w:val="001E06B4"/>
    <w:rsid w:val="001E06DD"/>
    <w:rsid w:val="001E073F"/>
    <w:rsid w:val="001E08F4"/>
    <w:rsid w:val="001E0928"/>
    <w:rsid w:val="001E09BB"/>
    <w:rsid w:val="001E09DD"/>
    <w:rsid w:val="001E0A86"/>
    <w:rsid w:val="001E0AB6"/>
    <w:rsid w:val="001E0B39"/>
    <w:rsid w:val="001E0B55"/>
    <w:rsid w:val="001E0BB4"/>
    <w:rsid w:val="001E0BEE"/>
    <w:rsid w:val="001E0C87"/>
    <w:rsid w:val="001E0CB4"/>
    <w:rsid w:val="001E0D00"/>
    <w:rsid w:val="001E0D1C"/>
    <w:rsid w:val="001E0DAF"/>
    <w:rsid w:val="001E0E9E"/>
    <w:rsid w:val="001E0EEC"/>
    <w:rsid w:val="001E0F9E"/>
    <w:rsid w:val="001E1036"/>
    <w:rsid w:val="001E1058"/>
    <w:rsid w:val="001E1080"/>
    <w:rsid w:val="001E10A2"/>
    <w:rsid w:val="001E10C8"/>
    <w:rsid w:val="001E10EF"/>
    <w:rsid w:val="001E116D"/>
    <w:rsid w:val="001E11BE"/>
    <w:rsid w:val="001E11C1"/>
    <w:rsid w:val="001E1209"/>
    <w:rsid w:val="001E126C"/>
    <w:rsid w:val="001E1276"/>
    <w:rsid w:val="001E12A5"/>
    <w:rsid w:val="001E12BB"/>
    <w:rsid w:val="001E12FC"/>
    <w:rsid w:val="001E1336"/>
    <w:rsid w:val="001E1389"/>
    <w:rsid w:val="001E13E2"/>
    <w:rsid w:val="001E13FA"/>
    <w:rsid w:val="001E1446"/>
    <w:rsid w:val="001E1450"/>
    <w:rsid w:val="001E14CB"/>
    <w:rsid w:val="001E1565"/>
    <w:rsid w:val="001E15BE"/>
    <w:rsid w:val="001E16F7"/>
    <w:rsid w:val="001E1741"/>
    <w:rsid w:val="001E178B"/>
    <w:rsid w:val="001E180E"/>
    <w:rsid w:val="001E1818"/>
    <w:rsid w:val="001E1873"/>
    <w:rsid w:val="001E1940"/>
    <w:rsid w:val="001E1960"/>
    <w:rsid w:val="001E1A46"/>
    <w:rsid w:val="001E1C25"/>
    <w:rsid w:val="001E1C6E"/>
    <w:rsid w:val="001E1CBC"/>
    <w:rsid w:val="001E1CCB"/>
    <w:rsid w:val="001E1CE6"/>
    <w:rsid w:val="001E1D89"/>
    <w:rsid w:val="001E1DD4"/>
    <w:rsid w:val="001E1DF4"/>
    <w:rsid w:val="001E1EF2"/>
    <w:rsid w:val="001E1EFA"/>
    <w:rsid w:val="001E1F1A"/>
    <w:rsid w:val="001E1F31"/>
    <w:rsid w:val="001E1F8B"/>
    <w:rsid w:val="001E1FBD"/>
    <w:rsid w:val="001E200B"/>
    <w:rsid w:val="001E2014"/>
    <w:rsid w:val="001E202A"/>
    <w:rsid w:val="001E2094"/>
    <w:rsid w:val="001E20C6"/>
    <w:rsid w:val="001E20F6"/>
    <w:rsid w:val="001E213F"/>
    <w:rsid w:val="001E21D9"/>
    <w:rsid w:val="001E222C"/>
    <w:rsid w:val="001E2247"/>
    <w:rsid w:val="001E224F"/>
    <w:rsid w:val="001E22C1"/>
    <w:rsid w:val="001E234D"/>
    <w:rsid w:val="001E23A4"/>
    <w:rsid w:val="001E24C2"/>
    <w:rsid w:val="001E26A2"/>
    <w:rsid w:val="001E26AC"/>
    <w:rsid w:val="001E26C3"/>
    <w:rsid w:val="001E26D1"/>
    <w:rsid w:val="001E2703"/>
    <w:rsid w:val="001E27EE"/>
    <w:rsid w:val="001E2910"/>
    <w:rsid w:val="001E2915"/>
    <w:rsid w:val="001E2978"/>
    <w:rsid w:val="001E297B"/>
    <w:rsid w:val="001E29B8"/>
    <w:rsid w:val="001E2AA6"/>
    <w:rsid w:val="001E2AC9"/>
    <w:rsid w:val="001E2B55"/>
    <w:rsid w:val="001E2C07"/>
    <w:rsid w:val="001E2C1E"/>
    <w:rsid w:val="001E2C7E"/>
    <w:rsid w:val="001E2C8D"/>
    <w:rsid w:val="001E2D0A"/>
    <w:rsid w:val="001E2D3E"/>
    <w:rsid w:val="001E2D40"/>
    <w:rsid w:val="001E2D8C"/>
    <w:rsid w:val="001E2DD0"/>
    <w:rsid w:val="001E2E48"/>
    <w:rsid w:val="001E2E7A"/>
    <w:rsid w:val="001E2E87"/>
    <w:rsid w:val="001E2EE6"/>
    <w:rsid w:val="001E2F15"/>
    <w:rsid w:val="001E2F61"/>
    <w:rsid w:val="001E2F6F"/>
    <w:rsid w:val="001E2FB9"/>
    <w:rsid w:val="001E300B"/>
    <w:rsid w:val="001E3137"/>
    <w:rsid w:val="001E3219"/>
    <w:rsid w:val="001E3272"/>
    <w:rsid w:val="001E333A"/>
    <w:rsid w:val="001E338A"/>
    <w:rsid w:val="001E33D1"/>
    <w:rsid w:val="001E33FE"/>
    <w:rsid w:val="001E3469"/>
    <w:rsid w:val="001E34B8"/>
    <w:rsid w:val="001E34D1"/>
    <w:rsid w:val="001E3508"/>
    <w:rsid w:val="001E3524"/>
    <w:rsid w:val="001E3543"/>
    <w:rsid w:val="001E355A"/>
    <w:rsid w:val="001E355B"/>
    <w:rsid w:val="001E367B"/>
    <w:rsid w:val="001E3686"/>
    <w:rsid w:val="001E3719"/>
    <w:rsid w:val="001E373F"/>
    <w:rsid w:val="001E375F"/>
    <w:rsid w:val="001E381D"/>
    <w:rsid w:val="001E382A"/>
    <w:rsid w:val="001E3994"/>
    <w:rsid w:val="001E39A2"/>
    <w:rsid w:val="001E39EF"/>
    <w:rsid w:val="001E3A01"/>
    <w:rsid w:val="001E3A4E"/>
    <w:rsid w:val="001E3A8D"/>
    <w:rsid w:val="001E3B04"/>
    <w:rsid w:val="001E3B6F"/>
    <w:rsid w:val="001E3BD5"/>
    <w:rsid w:val="001E3CF5"/>
    <w:rsid w:val="001E3DFF"/>
    <w:rsid w:val="001E3E1F"/>
    <w:rsid w:val="001E3E6E"/>
    <w:rsid w:val="001E3E79"/>
    <w:rsid w:val="001E3EF2"/>
    <w:rsid w:val="001E3F15"/>
    <w:rsid w:val="001E3F42"/>
    <w:rsid w:val="001E3F4E"/>
    <w:rsid w:val="001E3F62"/>
    <w:rsid w:val="001E3FAC"/>
    <w:rsid w:val="001E402D"/>
    <w:rsid w:val="001E4232"/>
    <w:rsid w:val="001E4344"/>
    <w:rsid w:val="001E436A"/>
    <w:rsid w:val="001E43C1"/>
    <w:rsid w:val="001E43C4"/>
    <w:rsid w:val="001E43C7"/>
    <w:rsid w:val="001E43E7"/>
    <w:rsid w:val="001E4406"/>
    <w:rsid w:val="001E45B8"/>
    <w:rsid w:val="001E4609"/>
    <w:rsid w:val="001E472F"/>
    <w:rsid w:val="001E4795"/>
    <w:rsid w:val="001E4804"/>
    <w:rsid w:val="001E48D7"/>
    <w:rsid w:val="001E48F2"/>
    <w:rsid w:val="001E4918"/>
    <w:rsid w:val="001E494A"/>
    <w:rsid w:val="001E4976"/>
    <w:rsid w:val="001E49C3"/>
    <w:rsid w:val="001E4BE4"/>
    <w:rsid w:val="001E4BF4"/>
    <w:rsid w:val="001E4C01"/>
    <w:rsid w:val="001E4C59"/>
    <w:rsid w:val="001E4CB9"/>
    <w:rsid w:val="001E4CF1"/>
    <w:rsid w:val="001E4D5E"/>
    <w:rsid w:val="001E4DB2"/>
    <w:rsid w:val="001E4DCE"/>
    <w:rsid w:val="001E4DDF"/>
    <w:rsid w:val="001E4DF9"/>
    <w:rsid w:val="001E4F96"/>
    <w:rsid w:val="001E4FBF"/>
    <w:rsid w:val="001E4FD5"/>
    <w:rsid w:val="001E50A6"/>
    <w:rsid w:val="001E50A7"/>
    <w:rsid w:val="001E50B0"/>
    <w:rsid w:val="001E50F7"/>
    <w:rsid w:val="001E5141"/>
    <w:rsid w:val="001E5185"/>
    <w:rsid w:val="001E519B"/>
    <w:rsid w:val="001E524F"/>
    <w:rsid w:val="001E529D"/>
    <w:rsid w:val="001E52A0"/>
    <w:rsid w:val="001E52AB"/>
    <w:rsid w:val="001E5306"/>
    <w:rsid w:val="001E530A"/>
    <w:rsid w:val="001E5398"/>
    <w:rsid w:val="001E53EC"/>
    <w:rsid w:val="001E5425"/>
    <w:rsid w:val="001E5430"/>
    <w:rsid w:val="001E549C"/>
    <w:rsid w:val="001E54E5"/>
    <w:rsid w:val="001E55BD"/>
    <w:rsid w:val="001E567E"/>
    <w:rsid w:val="001E5784"/>
    <w:rsid w:val="001E5788"/>
    <w:rsid w:val="001E579F"/>
    <w:rsid w:val="001E583A"/>
    <w:rsid w:val="001E58A3"/>
    <w:rsid w:val="001E58C1"/>
    <w:rsid w:val="001E5911"/>
    <w:rsid w:val="001E594B"/>
    <w:rsid w:val="001E5977"/>
    <w:rsid w:val="001E597A"/>
    <w:rsid w:val="001E59B1"/>
    <w:rsid w:val="001E5B18"/>
    <w:rsid w:val="001E5BDB"/>
    <w:rsid w:val="001E5C4B"/>
    <w:rsid w:val="001E5D22"/>
    <w:rsid w:val="001E5D3E"/>
    <w:rsid w:val="001E5D71"/>
    <w:rsid w:val="001E5D7B"/>
    <w:rsid w:val="001E5E1E"/>
    <w:rsid w:val="001E5E9D"/>
    <w:rsid w:val="001E5EE5"/>
    <w:rsid w:val="001E5EF8"/>
    <w:rsid w:val="001E6079"/>
    <w:rsid w:val="001E60AE"/>
    <w:rsid w:val="001E60D8"/>
    <w:rsid w:val="001E619C"/>
    <w:rsid w:val="001E61BE"/>
    <w:rsid w:val="001E6245"/>
    <w:rsid w:val="001E62D3"/>
    <w:rsid w:val="001E62FC"/>
    <w:rsid w:val="001E639A"/>
    <w:rsid w:val="001E63B7"/>
    <w:rsid w:val="001E63F1"/>
    <w:rsid w:val="001E642C"/>
    <w:rsid w:val="001E643E"/>
    <w:rsid w:val="001E64E3"/>
    <w:rsid w:val="001E6562"/>
    <w:rsid w:val="001E6659"/>
    <w:rsid w:val="001E6696"/>
    <w:rsid w:val="001E6738"/>
    <w:rsid w:val="001E67BB"/>
    <w:rsid w:val="001E67C6"/>
    <w:rsid w:val="001E681E"/>
    <w:rsid w:val="001E68BF"/>
    <w:rsid w:val="001E6917"/>
    <w:rsid w:val="001E69C1"/>
    <w:rsid w:val="001E69E0"/>
    <w:rsid w:val="001E6A01"/>
    <w:rsid w:val="001E6AA2"/>
    <w:rsid w:val="001E6B00"/>
    <w:rsid w:val="001E6B2E"/>
    <w:rsid w:val="001E6B51"/>
    <w:rsid w:val="001E6B5B"/>
    <w:rsid w:val="001E6B7B"/>
    <w:rsid w:val="001E6BCE"/>
    <w:rsid w:val="001E6C89"/>
    <w:rsid w:val="001E6C90"/>
    <w:rsid w:val="001E6CAD"/>
    <w:rsid w:val="001E6D64"/>
    <w:rsid w:val="001E6D9F"/>
    <w:rsid w:val="001E6DA8"/>
    <w:rsid w:val="001E6DB1"/>
    <w:rsid w:val="001E6E7E"/>
    <w:rsid w:val="001E6E92"/>
    <w:rsid w:val="001E6EAF"/>
    <w:rsid w:val="001E6F0C"/>
    <w:rsid w:val="001E6F1B"/>
    <w:rsid w:val="001E7028"/>
    <w:rsid w:val="001E7056"/>
    <w:rsid w:val="001E711C"/>
    <w:rsid w:val="001E7127"/>
    <w:rsid w:val="001E7151"/>
    <w:rsid w:val="001E7178"/>
    <w:rsid w:val="001E71BC"/>
    <w:rsid w:val="001E71E3"/>
    <w:rsid w:val="001E7282"/>
    <w:rsid w:val="001E72A8"/>
    <w:rsid w:val="001E73A1"/>
    <w:rsid w:val="001E7460"/>
    <w:rsid w:val="001E7478"/>
    <w:rsid w:val="001E74CA"/>
    <w:rsid w:val="001E74E7"/>
    <w:rsid w:val="001E75CD"/>
    <w:rsid w:val="001E76A5"/>
    <w:rsid w:val="001E775A"/>
    <w:rsid w:val="001E77B9"/>
    <w:rsid w:val="001E77CA"/>
    <w:rsid w:val="001E793F"/>
    <w:rsid w:val="001E79B0"/>
    <w:rsid w:val="001E79D6"/>
    <w:rsid w:val="001E7A16"/>
    <w:rsid w:val="001E7A26"/>
    <w:rsid w:val="001E7A49"/>
    <w:rsid w:val="001E7A64"/>
    <w:rsid w:val="001E7B76"/>
    <w:rsid w:val="001E7B98"/>
    <w:rsid w:val="001E7D53"/>
    <w:rsid w:val="001E7E07"/>
    <w:rsid w:val="001E7E96"/>
    <w:rsid w:val="001E7FF5"/>
    <w:rsid w:val="001F0025"/>
    <w:rsid w:val="001F0057"/>
    <w:rsid w:val="001F008E"/>
    <w:rsid w:val="001F00C0"/>
    <w:rsid w:val="001F00E1"/>
    <w:rsid w:val="001F00F6"/>
    <w:rsid w:val="001F0132"/>
    <w:rsid w:val="001F0151"/>
    <w:rsid w:val="001F01D4"/>
    <w:rsid w:val="001F0237"/>
    <w:rsid w:val="001F0249"/>
    <w:rsid w:val="001F02F8"/>
    <w:rsid w:val="001F040A"/>
    <w:rsid w:val="001F0445"/>
    <w:rsid w:val="001F0452"/>
    <w:rsid w:val="001F04E0"/>
    <w:rsid w:val="001F0522"/>
    <w:rsid w:val="001F0582"/>
    <w:rsid w:val="001F058D"/>
    <w:rsid w:val="001F05E6"/>
    <w:rsid w:val="001F063E"/>
    <w:rsid w:val="001F06AD"/>
    <w:rsid w:val="001F07AE"/>
    <w:rsid w:val="001F07BB"/>
    <w:rsid w:val="001F07BD"/>
    <w:rsid w:val="001F07C8"/>
    <w:rsid w:val="001F07DA"/>
    <w:rsid w:val="001F082F"/>
    <w:rsid w:val="001F0850"/>
    <w:rsid w:val="001F097E"/>
    <w:rsid w:val="001F0987"/>
    <w:rsid w:val="001F09D0"/>
    <w:rsid w:val="001F0A7B"/>
    <w:rsid w:val="001F0A7E"/>
    <w:rsid w:val="001F0AA0"/>
    <w:rsid w:val="001F0AAB"/>
    <w:rsid w:val="001F0AFD"/>
    <w:rsid w:val="001F0B5B"/>
    <w:rsid w:val="001F0B72"/>
    <w:rsid w:val="001F0B95"/>
    <w:rsid w:val="001F0C09"/>
    <w:rsid w:val="001F0C3A"/>
    <w:rsid w:val="001F0DB0"/>
    <w:rsid w:val="001F0E50"/>
    <w:rsid w:val="001F0E6D"/>
    <w:rsid w:val="001F0EDC"/>
    <w:rsid w:val="001F0EE7"/>
    <w:rsid w:val="001F0F6F"/>
    <w:rsid w:val="001F0FA6"/>
    <w:rsid w:val="001F0FAD"/>
    <w:rsid w:val="001F1055"/>
    <w:rsid w:val="001F106A"/>
    <w:rsid w:val="001F1122"/>
    <w:rsid w:val="001F113B"/>
    <w:rsid w:val="001F120A"/>
    <w:rsid w:val="001F120B"/>
    <w:rsid w:val="001F1234"/>
    <w:rsid w:val="001F124A"/>
    <w:rsid w:val="001F12D9"/>
    <w:rsid w:val="001F130A"/>
    <w:rsid w:val="001F1322"/>
    <w:rsid w:val="001F136E"/>
    <w:rsid w:val="001F138E"/>
    <w:rsid w:val="001F13D2"/>
    <w:rsid w:val="001F1429"/>
    <w:rsid w:val="001F14FB"/>
    <w:rsid w:val="001F159B"/>
    <w:rsid w:val="001F15E0"/>
    <w:rsid w:val="001F15F9"/>
    <w:rsid w:val="001F161E"/>
    <w:rsid w:val="001F1656"/>
    <w:rsid w:val="001F16D7"/>
    <w:rsid w:val="001F1730"/>
    <w:rsid w:val="001F173E"/>
    <w:rsid w:val="001F1785"/>
    <w:rsid w:val="001F1789"/>
    <w:rsid w:val="001F17AD"/>
    <w:rsid w:val="001F1801"/>
    <w:rsid w:val="001F1838"/>
    <w:rsid w:val="001F186F"/>
    <w:rsid w:val="001F189C"/>
    <w:rsid w:val="001F18B3"/>
    <w:rsid w:val="001F18BF"/>
    <w:rsid w:val="001F18C9"/>
    <w:rsid w:val="001F1944"/>
    <w:rsid w:val="001F1960"/>
    <w:rsid w:val="001F196A"/>
    <w:rsid w:val="001F199B"/>
    <w:rsid w:val="001F19A4"/>
    <w:rsid w:val="001F1A69"/>
    <w:rsid w:val="001F1AA7"/>
    <w:rsid w:val="001F1B27"/>
    <w:rsid w:val="001F1C31"/>
    <w:rsid w:val="001F1C8F"/>
    <w:rsid w:val="001F1D31"/>
    <w:rsid w:val="001F1D9F"/>
    <w:rsid w:val="001F1E19"/>
    <w:rsid w:val="001F1E80"/>
    <w:rsid w:val="001F1F52"/>
    <w:rsid w:val="001F1F8F"/>
    <w:rsid w:val="001F1FA0"/>
    <w:rsid w:val="001F2003"/>
    <w:rsid w:val="001F206D"/>
    <w:rsid w:val="001F20DF"/>
    <w:rsid w:val="001F21AE"/>
    <w:rsid w:val="001F21B9"/>
    <w:rsid w:val="001F21D2"/>
    <w:rsid w:val="001F2265"/>
    <w:rsid w:val="001F2269"/>
    <w:rsid w:val="001F231A"/>
    <w:rsid w:val="001F2334"/>
    <w:rsid w:val="001F23B8"/>
    <w:rsid w:val="001F23CF"/>
    <w:rsid w:val="001F2424"/>
    <w:rsid w:val="001F243C"/>
    <w:rsid w:val="001F2459"/>
    <w:rsid w:val="001F248F"/>
    <w:rsid w:val="001F24E3"/>
    <w:rsid w:val="001F2559"/>
    <w:rsid w:val="001F258C"/>
    <w:rsid w:val="001F25FD"/>
    <w:rsid w:val="001F261F"/>
    <w:rsid w:val="001F263D"/>
    <w:rsid w:val="001F273A"/>
    <w:rsid w:val="001F2742"/>
    <w:rsid w:val="001F275A"/>
    <w:rsid w:val="001F278E"/>
    <w:rsid w:val="001F27A0"/>
    <w:rsid w:val="001F27CC"/>
    <w:rsid w:val="001F28B2"/>
    <w:rsid w:val="001F28F5"/>
    <w:rsid w:val="001F295A"/>
    <w:rsid w:val="001F2972"/>
    <w:rsid w:val="001F29C1"/>
    <w:rsid w:val="001F29DA"/>
    <w:rsid w:val="001F29E1"/>
    <w:rsid w:val="001F2A8F"/>
    <w:rsid w:val="001F2B04"/>
    <w:rsid w:val="001F2B19"/>
    <w:rsid w:val="001F2C3C"/>
    <w:rsid w:val="001F2DF1"/>
    <w:rsid w:val="001F2E67"/>
    <w:rsid w:val="001F2F37"/>
    <w:rsid w:val="001F2F5A"/>
    <w:rsid w:val="001F2F6A"/>
    <w:rsid w:val="001F2F7D"/>
    <w:rsid w:val="001F2FDB"/>
    <w:rsid w:val="001F3012"/>
    <w:rsid w:val="001F3036"/>
    <w:rsid w:val="001F30D2"/>
    <w:rsid w:val="001F3103"/>
    <w:rsid w:val="001F314B"/>
    <w:rsid w:val="001F31A1"/>
    <w:rsid w:val="001F31CD"/>
    <w:rsid w:val="001F3240"/>
    <w:rsid w:val="001F32C4"/>
    <w:rsid w:val="001F3345"/>
    <w:rsid w:val="001F339A"/>
    <w:rsid w:val="001F3592"/>
    <w:rsid w:val="001F371C"/>
    <w:rsid w:val="001F384C"/>
    <w:rsid w:val="001F387E"/>
    <w:rsid w:val="001F38BD"/>
    <w:rsid w:val="001F38F9"/>
    <w:rsid w:val="001F3902"/>
    <w:rsid w:val="001F39E1"/>
    <w:rsid w:val="001F3A7D"/>
    <w:rsid w:val="001F3C00"/>
    <w:rsid w:val="001F3C0E"/>
    <w:rsid w:val="001F3C54"/>
    <w:rsid w:val="001F3D13"/>
    <w:rsid w:val="001F3D21"/>
    <w:rsid w:val="001F3D3A"/>
    <w:rsid w:val="001F3D58"/>
    <w:rsid w:val="001F3D62"/>
    <w:rsid w:val="001F3DE4"/>
    <w:rsid w:val="001F3DF7"/>
    <w:rsid w:val="001F3E79"/>
    <w:rsid w:val="001F3F07"/>
    <w:rsid w:val="001F3F08"/>
    <w:rsid w:val="001F3F0E"/>
    <w:rsid w:val="001F3F56"/>
    <w:rsid w:val="001F3FEB"/>
    <w:rsid w:val="001F4006"/>
    <w:rsid w:val="001F40DE"/>
    <w:rsid w:val="001F41AC"/>
    <w:rsid w:val="001F42AB"/>
    <w:rsid w:val="001F42F2"/>
    <w:rsid w:val="001F439A"/>
    <w:rsid w:val="001F4430"/>
    <w:rsid w:val="001F443F"/>
    <w:rsid w:val="001F45A3"/>
    <w:rsid w:val="001F45E0"/>
    <w:rsid w:val="001F45E2"/>
    <w:rsid w:val="001F479C"/>
    <w:rsid w:val="001F4893"/>
    <w:rsid w:val="001F48C7"/>
    <w:rsid w:val="001F48E8"/>
    <w:rsid w:val="001F490F"/>
    <w:rsid w:val="001F4917"/>
    <w:rsid w:val="001F4959"/>
    <w:rsid w:val="001F4996"/>
    <w:rsid w:val="001F499F"/>
    <w:rsid w:val="001F49C8"/>
    <w:rsid w:val="001F4A4A"/>
    <w:rsid w:val="001F4A5C"/>
    <w:rsid w:val="001F4ADD"/>
    <w:rsid w:val="001F4AF4"/>
    <w:rsid w:val="001F4B43"/>
    <w:rsid w:val="001F4BB3"/>
    <w:rsid w:val="001F4CD4"/>
    <w:rsid w:val="001F4D5B"/>
    <w:rsid w:val="001F4F6A"/>
    <w:rsid w:val="001F4F6D"/>
    <w:rsid w:val="001F50E0"/>
    <w:rsid w:val="001F5106"/>
    <w:rsid w:val="001F5130"/>
    <w:rsid w:val="001F5190"/>
    <w:rsid w:val="001F51B2"/>
    <w:rsid w:val="001F522C"/>
    <w:rsid w:val="001F5280"/>
    <w:rsid w:val="001F5366"/>
    <w:rsid w:val="001F536F"/>
    <w:rsid w:val="001F53C0"/>
    <w:rsid w:val="001F5431"/>
    <w:rsid w:val="001F5441"/>
    <w:rsid w:val="001F5579"/>
    <w:rsid w:val="001F55BC"/>
    <w:rsid w:val="001F5638"/>
    <w:rsid w:val="001F56D7"/>
    <w:rsid w:val="001F56E6"/>
    <w:rsid w:val="001F575C"/>
    <w:rsid w:val="001F575D"/>
    <w:rsid w:val="001F5761"/>
    <w:rsid w:val="001F57E1"/>
    <w:rsid w:val="001F57FF"/>
    <w:rsid w:val="001F5804"/>
    <w:rsid w:val="001F5835"/>
    <w:rsid w:val="001F583A"/>
    <w:rsid w:val="001F58A2"/>
    <w:rsid w:val="001F591F"/>
    <w:rsid w:val="001F593C"/>
    <w:rsid w:val="001F59FE"/>
    <w:rsid w:val="001F5A10"/>
    <w:rsid w:val="001F5A1F"/>
    <w:rsid w:val="001F5A51"/>
    <w:rsid w:val="001F5ACD"/>
    <w:rsid w:val="001F5C73"/>
    <w:rsid w:val="001F5CF3"/>
    <w:rsid w:val="001F5D79"/>
    <w:rsid w:val="001F5D92"/>
    <w:rsid w:val="001F5DC3"/>
    <w:rsid w:val="001F5E36"/>
    <w:rsid w:val="001F5EC8"/>
    <w:rsid w:val="001F5F19"/>
    <w:rsid w:val="001F5FC8"/>
    <w:rsid w:val="001F5FD3"/>
    <w:rsid w:val="001F60DC"/>
    <w:rsid w:val="001F61E4"/>
    <w:rsid w:val="001F6358"/>
    <w:rsid w:val="001F63BE"/>
    <w:rsid w:val="001F64F0"/>
    <w:rsid w:val="001F6522"/>
    <w:rsid w:val="001F6574"/>
    <w:rsid w:val="001F6582"/>
    <w:rsid w:val="001F65B5"/>
    <w:rsid w:val="001F660A"/>
    <w:rsid w:val="001F6625"/>
    <w:rsid w:val="001F668F"/>
    <w:rsid w:val="001F66F6"/>
    <w:rsid w:val="001F677E"/>
    <w:rsid w:val="001F67FD"/>
    <w:rsid w:val="001F683C"/>
    <w:rsid w:val="001F6981"/>
    <w:rsid w:val="001F69B5"/>
    <w:rsid w:val="001F6A0E"/>
    <w:rsid w:val="001F6A48"/>
    <w:rsid w:val="001F6ADF"/>
    <w:rsid w:val="001F6AEB"/>
    <w:rsid w:val="001F6B40"/>
    <w:rsid w:val="001F6B61"/>
    <w:rsid w:val="001F6B65"/>
    <w:rsid w:val="001F6B99"/>
    <w:rsid w:val="001F6BA8"/>
    <w:rsid w:val="001F6C02"/>
    <w:rsid w:val="001F6C50"/>
    <w:rsid w:val="001F6D04"/>
    <w:rsid w:val="001F6D30"/>
    <w:rsid w:val="001F6DE5"/>
    <w:rsid w:val="001F6EDB"/>
    <w:rsid w:val="001F6EF1"/>
    <w:rsid w:val="001F6F48"/>
    <w:rsid w:val="001F6F63"/>
    <w:rsid w:val="001F6F8D"/>
    <w:rsid w:val="001F6FA8"/>
    <w:rsid w:val="001F6FE5"/>
    <w:rsid w:val="001F7029"/>
    <w:rsid w:val="001F70CF"/>
    <w:rsid w:val="001F71C9"/>
    <w:rsid w:val="001F71D9"/>
    <w:rsid w:val="001F720D"/>
    <w:rsid w:val="001F7228"/>
    <w:rsid w:val="001F72DA"/>
    <w:rsid w:val="001F748F"/>
    <w:rsid w:val="001F7491"/>
    <w:rsid w:val="001F74D6"/>
    <w:rsid w:val="001F7510"/>
    <w:rsid w:val="001F7549"/>
    <w:rsid w:val="001F7673"/>
    <w:rsid w:val="001F76BC"/>
    <w:rsid w:val="001F76FC"/>
    <w:rsid w:val="001F773D"/>
    <w:rsid w:val="001F7789"/>
    <w:rsid w:val="001F77C6"/>
    <w:rsid w:val="001F78A3"/>
    <w:rsid w:val="001F7906"/>
    <w:rsid w:val="001F79B2"/>
    <w:rsid w:val="001F79FA"/>
    <w:rsid w:val="001F7B48"/>
    <w:rsid w:val="001F7BAF"/>
    <w:rsid w:val="001F7C6D"/>
    <w:rsid w:val="001F7DA8"/>
    <w:rsid w:val="001F7F11"/>
    <w:rsid w:val="001F7F43"/>
    <w:rsid w:val="001F7F46"/>
    <w:rsid w:val="001F7F75"/>
    <w:rsid w:val="001F7F96"/>
    <w:rsid w:val="0020000D"/>
    <w:rsid w:val="00200023"/>
    <w:rsid w:val="00200035"/>
    <w:rsid w:val="00200042"/>
    <w:rsid w:val="00200094"/>
    <w:rsid w:val="0020009A"/>
    <w:rsid w:val="002000AE"/>
    <w:rsid w:val="002001DE"/>
    <w:rsid w:val="002001EB"/>
    <w:rsid w:val="00200281"/>
    <w:rsid w:val="0020034C"/>
    <w:rsid w:val="002004C9"/>
    <w:rsid w:val="0020054B"/>
    <w:rsid w:val="00200579"/>
    <w:rsid w:val="0020057B"/>
    <w:rsid w:val="00200616"/>
    <w:rsid w:val="00200633"/>
    <w:rsid w:val="00200657"/>
    <w:rsid w:val="00200674"/>
    <w:rsid w:val="00200736"/>
    <w:rsid w:val="00200752"/>
    <w:rsid w:val="0020083C"/>
    <w:rsid w:val="0020083D"/>
    <w:rsid w:val="002008B0"/>
    <w:rsid w:val="002008D4"/>
    <w:rsid w:val="00200916"/>
    <w:rsid w:val="00200933"/>
    <w:rsid w:val="00200953"/>
    <w:rsid w:val="0020098D"/>
    <w:rsid w:val="002009A1"/>
    <w:rsid w:val="00200A08"/>
    <w:rsid w:val="00200AE2"/>
    <w:rsid w:val="00200B37"/>
    <w:rsid w:val="00200B70"/>
    <w:rsid w:val="00200B96"/>
    <w:rsid w:val="00200BC4"/>
    <w:rsid w:val="00200BF4"/>
    <w:rsid w:val="00200C3E"/>
    <w:rsid w:val="00200D51"/>
    <w:rsid w:val="00200DC7"/>
    <w:rsid w:val="00200DE2"/>
    <w:rsid w:val="00200E0F"/>
    <w:rsid w:val="00200E28"/>
    <w:rsid w:val="00200F45"/>
    <w:rsid w:val="002010D9"/>
    <w:rsid w:val="002010EA"/>
    <w:rsid w:val="002010F3"/>
    <w:rsid w:val="002012B6"/>
    <w:rsid w:val="002012B8"/>
    <w:rsid w:val="00201475"/>
    <w:rsid w:val="0020148D"/>
    <w:rsid w:val="002014A4"/>
    <w:rsid w:val="002014B2"/>
    <w:rsid w:val="00201521"/>
    <w:rsid w:val="00201529"/>
    <w:rsid w:val="0020154B"/>
    <w:rsid w:val="00201645"/>
    <w:rsid w:val="00201686"/>
    <w:rsid w:val="002016FF"/>
    <w:rsid w:val="002017B9"/>
    <w:rsid w:val="0020180E"/>
    <w:rsid w:val="00201812"/>
    <w:rsid w:val="0020183A"/>
    <w:rsid w:val="00201852"/>
    <w:rsid w:val="00201878"/>
    <w:rsid w:val="002018E3"/>
    <w:rsid w:val="00201A96"/>
    <w:rsid w:val="00201C4E"/>
    <w:rsid w:val="00201C79"/>
    <w:rsid w:val="00201CAD"/>
    <w:rsid w:val="00201D0C"/>
    <w:rsid w:val="00201E94"/>
    <w:rsid w:val="00201EA0"/>
    <w:rsid w:val="00201EC8"/>
    <w:rsid w:val="00201FF3"/>
    <w:rsid w:val="00202069"/>
    <w:rsid w:val="00202077"/>
    <w:rsid w:val="002020D7"/>
    <w:rsid w:val="0020212C"/>
    <w:rsid w:val="0020220F"/>
    <w:rsid w:val="00202222"/>
    <w:rsid w:val="0020222A"/>
    <w:rsid w:val="0020226E"/>
    <w:rsid w:val="00202273"/>
    <w:rsid w:val="0020228C"/>
    <w:rsid w:val="002023F4"/>
    <w:rsid w:val="00202435"/>
    <w:rsid w:val="00202445"/>
    <w:rsid w:val="002024A4"/>
    <w:rsid w:val="002024B4"/>
    <w:rsid w:val="002024DF"/>
    <w:rsid w:val="00202531"/>
    <w:rsid w:val="002026B5"/>
    <w:rsid w:val="002026C1"/>
    <w:rsid w:val="002026F2"/>
    <w:rsid w:val="00202745"/>
    <w:rsid w:val="002027D2"/>
    <w:rsid w:val="0020280A"/>
    <w:rsid w:val="00202886"/>
    <w:rsid w:val="0020290D"/>
    <w:rsid w:val="00202971"/>
    <w:rsid w:val="002029E0"/>
    <w:rsid w:val="00202B08"/>
    <w:rsid w:val="00202B53"/>
    <w:rsid w:val="00202B71"/>
    <w:rsid w:val="00202B78"/>
    <w:rsid w:val="00202B95"/>
    <w:rsid w:val="00202C98"/>
    <w:rsid w:val="00202D8C"/>
    <w:rsid w:val="00202D92"/>
    <w:rsid w:val="00202E0C"/>
    <w:rsid w:val="00202E25"/>
    <w:rsid w:val="00202EA7"/>
    <w:rsid w:val="00202F66"/>
    <w:rsid w:val="00202F71"/>
    <w:rsid w:val="0020313B"/>
    <w:rsid w:val="002031D3"/>
    <w:rsid w:val="0020320D"/>
    <w:rsid w:val="0020329F"/>
    <w:rsid w:val="002032FE"/>
    <w:rsid w:val="00203382"/>
    <w:rsid w:val="00203398"/>
    <w:rsid w:val="002033A7"/>
    <w:rsid w:val="002033AB"/>
    <w:rsid w:val="00203439"/>
    <w:rsid w:val="0020345F"/>
    <w:rsid w:val="0020349D"/>
    <w:rsid w:val="002034C5"/>
    <w:rsid w:val="00203608"/>
    <w:rsid w:val="00203685"/>
    <w:rsid w:val="00203709"/>
    <w:rsid w:val="0020370F"/>
    <w:rsid w:val="00203771"/>
    <w:rsid w:val="002037CE"/>
    <w:rsid w:val="0020381F"/>
    <w:rsid w:val="002038CA"/>
    <w:rsid w:val="00203918"/>
    <w:rsid w:val="00203928"/>
    <w:rsid w:val="00203A36"/>
    <w:rsid w:val="00203A78"/>
    <w:rsid w:val="00203A9F"/>
    <w:rsid w:val="00203ACD"/>
    <w:rsid w:val="00203B61"/>
    <w:rsid w:val="00203B64"/>
    <w:rsid w:val="00203B68"/>
    <w:rsid w:val="00203B92"/>
    <w:rsid w:val="00203BC3"/>
    <w:rsid w:val="00203C63"/>
    <w:rsid w:val="00203C77"/>
    <w:rsid w:val="00203D45"/>
    <w:rsid w:val="00203D80"/>
    <w:rsid w:val="00203D9F"/>
    <w:rsid w:val="00203DF8"/>
    <w:rsid w:val="00203E54"/>
    <w:rsid w:val="00203EF1"/>
    <w:rsid w:val="00203FAF"/>
    <w:rsid w:val="00204048"/>
    <w:rsid w:val="00204106"/>
    <w:rsid w:val="0020410A"/>
    <w:rsid w:val="00204160"/>
    <w:rsid w:val="00204197"/>
    <w:rsid w:val="0020432A"/>
    <w:rsid w:val="002043B7"/>
    <w:rsid w:val="00204457"/>
    <w:rsid w:val="0020445A"/>
    <w:rsid w:val="002044A8"/>
    <w:rsid w:val="0020453B"/>
    <w:rsid w:val="002046C2"/>
    <w:rsid w:val="00204748"/>
    <w:rsid w:val="00204755"/>
    <w:rsid w:val="00204775"/>
    <w:rsid w:val="002047D4"/>
    <w:rsid w:val="002049AA"/>
    <w:rsid w:val="00204A0B"/>
    <w:rsid w:val="00204AAB"/>
    <w:rsid w:val="00204B0B"/>
    <w:rsid w:val="00204BF3"/>
    <w:rsid w:val="00204C07"/>
    <w:rsid w:val="00204C99"/>
    <w:rsid w:val="00204C9B"/>
    <w:rsid w:val="00204CC3"/>
    <w:rsid w:val="00204D02"/>
    <w:rsid w:val="00204E97"/>
    <w:rsid w:val="00204F1B"/>
    <w:rsid w:val="00204FCC"/>
    <w:rsid w:val="00204FD4"/>
    <w:rsid w:val="00204FE0"/>
    <w:rsid w:val="0020501E"/>
    <w:rsid w:val="0020504B"/>
    <w:rsid w:val="0020505B"/>
    <w:rsid w:val="0020507F"/>
    <w:rsid w:val="002050D7"/>
    <w:rsid w:val="002050DD"/>
    <w:rsid w:val="0020511E"/>
    <w:rsid w:val="0020522F"/>
    <w:rsid w:val="00205280"/>
    <w:rsid w:val="00205299"/>
    <w:rsid w:val="002052B1"/>
    <w:rsid w:val="002052DC"/>
    <w:rsid w:val="00205302"/>
    <w:rsid w:val="00205348"/>
    <w:rsid w:val="0020547A"/>
    <w:rsid w:val="002054CA"/>
    <w:rsid w:val="002054F1"/>
    <w:rsid w:val="0020551A"/>
    <w:rsid w:val="00205553"/>
    <w:rsid w:val="00205584"/>
    <w:rsid w:val="00205593"/>
    <w:rsid w:val="00205645"/>
    <w:rsid w:val="002056BB"/>
    <w:rsid w:val="00205780"/>
    <w:rsid w:val="002057EA"/>
    <w:rsid w:val="002057F1"/>
    <w:rsid w:val="002058FE"/>
    <w:rsid w:val="0020590A"/>
    <w:rsid w:val="0020594B"/>
    <w:rsid w:val="00205952"/>
    <w:rsid w:val="002059EC"/>
    <w:rsid w:val="00205A05"/>
    <w:rsid w:val="00205B81"/>
    <w:rsid w:val="00205B85"/>
    <w:rsid w:val="00205B92"/>
    <w:rsid w:val="00205BA9"/>
    <w:rsid w:val="00205BB5"/>
    <w:rsid w:val="00205C65"/>
    <w:rsid w:val="00205D2E"/>
    <w:rsid w:val="00205D63"/>
    <w:rsid w:val="00205DBD"/>
    <w:rsid w:val="00205FAD"/>
    <w:rsid w:val="00205FB8"/>
    <w:rsid w:val="00205FCF"/>
    <w:rsid w:val="002060BA"/>
    <w:rsid w:val="002060EF"/>
    <w:rsid w:val="00206114"/>
    <w:rsid w:val="0020616A"/>
    <w:rsid w:val="0020619E"/>
    <w:rsid w:val="00206200"/>
    <w:rsid w:val="00206252"/>
    <w:rsid w:val="002062AE"/>
    <w:rsid w:val="002062CB"/>
    <w:rsid w:val="002062D3"/>
    <w:rsid w:val="002062D8"/>
    <w:rsid w:val="00206376"/>
    <w:rsid w:val="00206435"/>
    <w:rsid w:val="00206465"/>
    <w:rsid w:val="002065B8"/>
    <w:rsid w:val="002065F6"/>
    <w:rsid w:val="00206667"/>
    <w:rsid w:val="0020667B"/>
    <w:rsid w:val="002066FB"/>
    <w:rsid w:val="00206711"/>
    <w:rsid w:val="00206819"/>
    <w:rsid w:val="002068CE"/>
    <w:rsid w:val="0020691E"/>
    <w:rsid w:val="0020696D"/>
    <w:rsid w:val="00206982"/>
    <w:rsid w:val="002069EE"/>
    <w:rsid w:val="00206A38"/>
    <w:rsid w:val="00206A69"/>
    <w:rsid w:val="00206AB4"/>
    <w:rsid w:val="00206C0D"/>
    <w:rsid w:val="00206C43"/>
    <w:rsid w:val="00206C9A"/>
    <w:rsid w:val="00206D45"/>
    <w:rsid w:val="00206F42"/>
    <w:rsid w:val="00206FCB"/>
    <w:rsid w:val="00207075"/>
    <w:rsid w:val="00207098"/>
    <w:rsid w:val="002070DC"/>
    <w:rsid w:val="00207184"/>
    <w:rsid w:val="00207191"/>
    <w:rsid w:val="0020736A"/>
    <w:rsid w:val="002074B7"/>
    <w:rsid w:val="002075AF"/>
    <w:rsid w:val="00207657"/>
    <w:rsid w:val="0020789A"/>
    <w:rsid w:val="0020797D"/>
    <w:rsid w:val="002079A2"/>
    <w:rsid w:val="002079B0"/>
    <w:rsid w:val="002079D7"/>
    <w:rsid w:val="002079E0"/>
    <w:rsid w:val="002079F6"/>
    <w:rsid w:val="00207B81"/>
    <w:rsid w:val="00207B88"/>
    <w:rsid w:val="00207BA5"/>
    <w:rsid w:val="00207CD7"/>
    <w:rsid w:val="00207CF1"/>
    <w:rsid w:val="00207D31"/>
    <w:rsid w:val="00207DAB"/>
    <w:rsid w:val="00207F2E"/>
    <w:rsid w:val="002100B5"/>
    <w:rsid w:val="0021010F"/>
    <w:rsid w:val="0021014C"/>
    <w:rsid w:val="002101BB"/>
    <w:rsid w:val="002101D5"/>
    <w:rsid w:val="002102E0"/>
    <w:rsid w:val="00210328"/>
    <w:rsid w:val="0021032F"/>
    <w:rsid w:val="0021041D"/>
    <w:rsid w:val="002104A5"/>
    <w:rsid w:val="00210566"/>
    <w:rsid w:val="00210687"/>
    <w:rsid w:val="00210695"/>
    <w:rsid w:val="0021075C"/>
    <w:rsid w:val="00210768"/>
    <w:rsid w:val="00210770"/>
    <w:rsid w:val="002107B3"/>
    <w:rsid w:val="002108D6"/>
    <w:rsid w:val="002108E8"/>
    <w:rsid w:val="002109F5"/>
    <w:rsid w:val="00210B1C"/>
    <w:rsid w:val="00210B5E"/>
    <w:rsid w:val="00210BF3"/>
    <w:rsid w:val="00210C1A"/>
    <w:rsid w:val="00210C2F"/>
    <w:rsid w:val="00210D95"/>
    <w:rsid w:val="00210E10"/>
    <w:rsid w:val="00210E9A"/>
    <w:rsid w:val="00210EA4"/>
    <w:rsid w:val="00210EF6"/>
    <w:rsid w:val="00210F30"/>
    <w:rsid w:val="00210F45"/>
    <w:rsid w:val="00211067"/>
    <w:rsid w:val="002110BC"/>
    <w:rsid w:val="002110BD"/>
    <w:rsid w:val="002110E4"/>
    <w:rsid w:val="0021110F"/>
    <w:rsid w:val="0021115A"/>
    <w:rsid w:val="00211206"/>
    <w:rsid w:val="00211225"/>
    <w:rsid w:val="00211278"/>
    <w:rsid w:val="00211279"/>
    <w:rsid w:val="00211324"/>
    <w:rsid w:val="002113AD"/>
    <w:rsid w:val="002113B8"/>
    <w:rsid w:val="00211406"/>
    <w:rsid w:val="0021144F"/>
    <w:rsid w:val="0021149F"/>
    <w:rsid w:val="002114A9"/>
    <w:rsid w:val="002114F0"/>
    <w:rsid w:val="002114FA"/>
    <w:rsid w:val="00211597"/>
    <w:rsid w:val="002115E8"/>
    <w:rsid w:val="002117C2"/>
    <w:rsid w:val="002117D4"/>
    <w:rsid w:val="00211835"/>
    <w:rsid w:val="002118B9"/>
    <w:rsid w:val="0021191F"/>
    <w:rsid w:val="002119F7"/>
    <w:rsid w:val="00211A3E"/>
    <w:rsid w:val="00211A7C"/>
    <w:rsid w:val="00211B73"/>
    <w:rsid w:val="00211B9C"/>
    <w:rsid w:val="00211BAC"/>
    <w:rsid w:val="00211C1F"/>
    <w:rsid w:val="00211CB1"/>
    <w:rsid w:val="00211D35"/>
    <w:rsid w:val="00211D3D"/>
    <w:rsid w:val="00211E00"/>
    <w:rsid w:val="00211E39"/>
    <w:rsid w:val="00211EEB"/>
    <w:rsid w:val="00211F1C"/>
    <w:rsid w:val="0021210A"/>
    <w:rsid w:val="002121DC"/>
    <w:rsid w:val="00212213"/>
    <w:rsid w:val="00212275"/>
    <w:rsid w:val="0021234B"/>
    <w:rsid w:val="00212376"/>
    <w:rsid w:val="0021241E"/>
    <w:rsid w:val="00212527"/>
    <w:rsid w:val="00212549"/>
    <w:rsid w:val="002125C3"/>
    <w:rsid w:val="002125CA"/>
    <w:rsid w:val="002125D0"/>
    <w:rsid w:val="002126A4"/>
    <w:rsid w:val="002126CF"/>
    <w:rsid w:val="0021270D"/>
    <w:rsid w:val="0021271F"/>
    <w:rsid w:val="0021273C"/>
    <w:rsid w:val="00212765"/>
    <w:rsid w:val="002127C7"/>
    <w:rsid w:val="002127CD"/>
    <w:rsid w:val="00212865"/>
    <w:rsid w:val="002128D7"/>
    <w:rsid w:val="00212902"/>
    <w:rsid w:val="00212A43"/>
    <w:rsid w:val="00212A6A"/>
    <w:rsid w:val="00212B24"/>
    <w:rsid w:val="00212B83"/>
    <w:rsid w:val="00212B8F"/>
    <w:rsid w:val="00212CB3"/>
    <w:rsid w:val="00212D43"/>
    <w:rsid w:val="00212DCC"/>
    <w:rsid w:val="00212DD6"/>
    <w:rsid w:val="00212DF1"/>
    <w:rsid w:val="00212E29"/>
    <w:rsid w:val="00212E80"/>
    <w:rsid w:val="00212FD1"/>
    <w:rsid w:val="00212FDD"/>
    <w:rsid w:val="00213011"/>
    <w:rsid w:val="00213015"/>
    <w:rsid w:val="0021314E"/>
    <w:rsid w:val="00213204"/>
    <w:rsid w:val="00213407"/>
    <w:rsid w:val="002134B1"/>
    <w:rsid w:val="002134D3"/>
    <w:rsid w:val="002134DF"/>
    <w:rsid w:val="0021355A"/>
    <w:rsid w:val="002135B4"/>
    <w:rsid w:val="002135E5"/>
    <w:rsid w:val="0021366F"/>
    <w:rsid w:val="0021369C"/>
    <w:rsid w:val="00213767"/>
    <w:rsid w:val="0021378E"/>
    <w:rsid w:val="00213893"/>
    <w:rsid w:val="00213934"/>
    <w:rsid w:val="0021396E"/>
    <w:rsid w:val="002139AC"/>
    <w:rsid w:val="00213A2E"/>
    <w:rsid w:val="00213A7E"/>
    <w:rsid w:val="00213C2C"/>
    <w:rsid w:val="00213C40"/>
    <w:rsid w:val="00213D01"/>
    <w:rsid w:val="00213D48"/>
    <w:rsid w:val="00213D69"/>
    <w:rsid w:val="00213E7D"/>
    <w:rsid w:val="00213EE7"/>
    <w:rsid w:val="00213F9E"/>
    <w:rsid w:val="00213FFA"/>
    <w:rsid w:val="0021401F"/>
    <w:rsid w:val="0021404D"/>
    <w:rsid w:val="0021407E"/>
    <w:rsid w:val="00214090"/>
    <w:rsid w:val="0021418F"/>
    <w:rsid w:val="00214204"/>
    <w:rsid w:val="00214242"/>
    <w:rsid w:val="00214264"/>
    <w:rsid w:val="002142B3"/>
    <w:rsid w:val="00214378"/>
    <w:rsid w:val="002143AB"/>
    <w:rsid w:val="00214477"/>
    <w:rsid w:val="00214583"/>
    <w:rsid w:val="00214588"/>
    <w:rsid w:val="00214617"/>
    <w:rsid w:val="0021466E"/>
    <w:rsid w:val="0021469A"/>
    <w:rsid w:val="002146D9"/>
    <w:rsid w:val="002146FB"/>
    <w:rsid w:val="00214711"/>
    <w:rsid w:val="00214724"/>
    <w:rsid w:val="0021487D"/>
    <w:rsid w:val="00214ABD"/>
    <w:rsid w:val="00214AD2"/>
    <w:rsid w:val="00214B30"/>
    <w:rsid w:val="00214BCF"/>
    <w:rsid w:val="00214C0D"/>
    <w:rsid w:val="00214C39"/>
    <w:rsid w:val="00214CB5"/>
    <w:rsid w:val="00214CF5"/>
    <w:rsid w:val="00214D00"/>
    <w:rsid w:val="00214E0D"/>
    <w:rsid w:val="00214E18"/>
    <w:rsid w:val="00214F74"/>
    <w:rsid w:val="00214FF1"/>
    <w:rsid w:val="00215078"/>
    <w:rsid w:val="002150DE"/>
    <w:rsid w:val="002150E6"/>
    <w:rsid w:val="002150F2"/>
    <w:rsid w:val="0021510D"/>
    <w:rsid w:val="0021518D"/>
    <w:rsid w:val="002151C1"/>
    <w:rsid w:val="002151F6"/>
    <w:rsid w:val="00215220"/>
    <w:rsid w:val="00215248"/>
    <w:rsid w:val="00215256"/>
    <w:rsid w:val="002152C4"/>
    <w:rsid w:val="002152D0"/>
    <w:rsid w:val="00215319"/>
    <w:rsid w:val="00215345"/>
    <w:rsid w:val="0021534B"/>
    <w:rsid w:val="0021534E"/>
    <w:rsid w:val="0021550E"/>
    <w:rsid w:val="0021559F"/>
    <w:rsid w:val="002155B9"/>
    <w:rsid w:val="002155CA"/>
    <w:rsid w:val="0021566D"/>
    <w:rsid w:val="0021573D"/>
    <w:rsid w:val="00215740"/>
    <w:rsid w:val="002157B7"/>
    <w:rsid w:val="00215812"/>
    <w:rsid w:val="00215825"/>
    <w:rsid w:val="0021583E"/>
    <w:rsid w:val="00215864"/>
    <w:rsid w:val="00215A41"/>
    <w:rsid w:val="00215AA3"/>
    <w:rsid w:val="00215B3F"/>
    <w:rsid w:val="00215B47"/>
    <w:rsid w:val="00215B83"/>
    <w:rsid w:val="00215B8B"/>
    <w:rsid w:val="00215C1C"/>
    <w:rsid w:val="00215C46"/>
    <w:rsid w:val="00215C53"/>
    <w:rsid w:val="00215C55"/>
    <w:rsid w:val="00215D9C"/>
    <w:rsid w:val="00215DCD"/>
    <w:rsid w:val="00215E5C"/>
    <w:rsid w:val="00215E88"/>
    <w:rsid w:val="00215EC3"/>
    <w:rsid w:val="00215F1B"/>
    <w:rsid w:val="00215F4E"/>
    <w:rsid w:val="00215FA3"/>
    <w:rsid w:val="00215FA6"/>
    <w:rsid w:val="0021603C"/>
    <w:rsid w:val="00216133"/>
    <w:rsid w:val="0021617A"/>
    <w:rsid w:val="002161ED"/>
    <w:rsid w:val="002163B0"/>
    <w:rsid w:val="0021641F"/>
    <w:rsid w:val="002164A2"/>
    <w:rsid w:val="002164D4"/>
    <w:rsid w:val="00216639"/>
    <w:rsid w:val="002166DD"/>
    <w:rsid w:val="00216746"/>
    <w:rsid w:val="00216797"/>
    <w:rsid w:val="002167F9"/>
    <w:rsid w:val="0021692B"/>
    <w:rsid w:val="00216956"/>
    <w:rsid w:val="00216989"/>
    <w:rsid w:val="00216A84"/>
    <w:rsid w:val="00216AF0"/>
    <w:rsid w:val="00216B58"/>
    <w:rsid w:val="00216C2F"/>
    <w:rsid w:val="00216C70"/>
    <w:rsid w:val="00216CE5"/>
    <w:rsid w:val="00216D73"/>
    <w:rsid w:val="00216E89"/>
    <w:rsid w:val="00216E9C"/>
    <w:rsid w:val="00216F41"/>
    <w:rsid w:val="00216F5A"/>
    <w:rsid w:val="00216F64"/>
    <w:rsid w:val="00216F69"/>
    <w:rsid w:val="00216FD8"/>
    <w:rsid w:val="0021708D"/>
    <w:rsid w:val="00217203"/>
    <w:rsid w:val="00217254"/>
    <w:rsid w:val="002172F2"/>
    <w:rsid w:val="002173EA"/>
    <w:rsid w:val="00217402"/>
    <w:rsid w:val="00217406"/>
    <w:rsid w:val="002174B8"/>
    <w:rsid w:val="0021750C"/>
    <w:rsid w:val="002175D7"/>
    <w:rsid w:val="0021760E"/>
    <w:rsid w:val="0021761A"/>
    <w:rsid w:val="0021766D"/>
    <w:rsid w:val="00217716"/>
    <w:rsid w:val="00217730"/>
    <w:rsid w:val="00217735"/>
    <w:rsid w:val="00217753"/>
    <w:rsid w:val="0021776A"/>
    <w:rsid w:val="002177BC"/>
    <w:rsid w:val="002178C6"/>
    <w:rsid w:val="002179EA"/>
    <w:rsid w:val="00217A1B"/>
    <w:rsid w:val="00217A5A"/>
    <w:rsid w:val="00217A6C"/>
    <w:rsid w:val="00217A70"/>
    <w:rsid w:val="00217AD4"/>
    <w:rsid w:val="00217BA1"/>
    <w:rsid w:val="00217BB4"/>
    <w:rsid w:val="00217BC0"/>
    <w:rsid w:val="00217C3E"/>
    <w:rsid w:val="00217C69"/>
    <w:rsid w:val="00217CED"/>
    <w:rsid w:val="00217CF3"/>
    <w:rsid w:val="00217DF5"/>
    <w:rsid w:val="00217E14"/>
    <w:rsid w:val="00217EB7"/>
    <w:rsid w:val="00217ED2"/>
    <w:rsid w:val="00217EFB"/>
    <w:rsid w:val="00217F63"/>
    <w:rsid w:val="00217F99"/>
    <w:rsid w:val="00220000"/>
    <w:rsid w:val="0022000C"/>
    <w:rsid w:val="00220066"/>
    <w:rsid w:val="00220183"/>
    <w:rsid w:val="002202CF"/>
    <w:rsid w:val="002202E1"/>
    <w:rsid w:val="00220369"/>
    <w:rsid w:val="002203B9"/>
    <w:rsid w:val="002203F2"/>
    <w:rsid w:val="002204C5"/>
    <w:rsid w:val="002204E4"/>
    <w:rsid w:val="00220568"/>
    <w:rsid w:val="0022064A"/>
    <w:rsid w:val="00220663"/>
    <w:rsid w:val="002206D0"/>
    <w:rsid w:val="002206FF"/>
    <w:rsid w:val="00220749"/>
    <w:rsid w:val="0022074B"/>
    <w:rsid w:val="00220773"/>
    <w:rsid w:val="00220A25"/>
    <w:rsid w:val="00220A3E"/>
    <w:rsid w:val="00220A45"/>
    <w:rsid w:val="00220A86"/>
    <w:rsid w:val="00220B3B"/>
    <w:rsid w:val="00220BA4"/>
    <w:rsid w:val="00220C40"/>
    <w:rsid w:val="00220E68"/>
    <w:rsid w:val="00220F46"/>
    <w:rsid w:val="00220FA9"/>
    <w:rsid w:val="00221030"/>
    <w:rsid w:val="00221089"/>
    <w:rsid w:val="0022110B"/>
    <w:rsid w:val="00221154"/>
    <w:rsid w:val="002211CC"/>
    <w:rsid w:val="00221210"/>
    <w:rsid w:val="002212AF"/>
    <w:rsid w:val="0022136A"/>
    <w:rsid w:val="00221386"/>
    <w:rsid w:val="002213C5"/>
    <w:rsid w:val="002214EF"/>
    <w:rsid w:val="0022154F"/>
    <w:rsid w:val="002215A4"/>
    <w:rsid w:val="002216BB"/>
    <w:rsid w:val="0022173D"/>
    <w:rsid w:val="002217ED"/>
    <w:rsid w:val="0022185B"/>
    <w:rsid w:val="00221892"/>
    <w:rsid w:val="002218A0"/>
    <w:rsid w:val="002218B0"/>
    <w:rsid w:val="00221960"/>
    <w:rsid w:val="00221988"/>
    <w:rsid w:val="00221A0B"/>
    <w:rsid w:val="00221A67"/>
    <w:rsid w:val="00221B53"/>
    <w:rsid w:val="00221B9D"/>
    <w:rsid w:val="00221BE8"/>
    <w:rsid w:val="00221BF8"/>
    <w:rsid w:val="00221C24"/>
    <w:rsid w:val="00221C51"/>
    <w:rsid w:val="00221C8F"/>
    <w:rsid w:val="00221CBF"/>
    <w:rsid w:val="00221CED"/>
    <w:rsid w:val="00221D1A"/>
    <w:rsid w:val="00221D3B"/>
    <w:rsid w:val="00221DDB"/>
    <w:rsid w:val="00221E4F"/>
    <w:rsid w:val="00221F86"/>
    <w:rsid w:val="00221F96"/>
    <w:rsid w:val="00221FE3"/>
    <w:rsid w:val="00221FED"/>
    <w:rsid w:val="002220A8"/>
    <w:rsid w:val="002220B2"/>
    <w:rsid w:val="002220CC"/>
    <w:rsid w:val="00222130"/>
    <w:rsid w:val="00222262"/>
    <w:rsid w:val="00222284"/>
    <w:rsid w:val="002222C5"/>
    <w:rsid w:val="00222360"/>
    <w:rsid w:val="002223CA"/>
    <w:rsid w:val="002223D2"/>
    <w:rsid w:val="00222408"/>
    <w:rsid w:val="00222448"/>
    <w:rsid w:val="00222449"/>
    <w:rsid w:val="00222459"/>
    <w:rsid w:val="00222543"/>
    <w:rsid w:val="00222577"/>
    <w:rsid w:val="002225D0"/>
    <w:rsid w:val="0022263E"/>
    <w:rsid w:val="0022266B"/>
    <w:rsid w:val="0022278D"/>
    <w:rsid w:val="002227BF"/>
    <w:rsid w:val="002227E7"/>
    <w:rsid w:val="0022282D"/>
    <w:rsid w:val="00222850"/>
    <w:rsid w:val="00222880"/>
    <w:rsid w:val="002229CA"/>
    <w:rsid w:val="00222AC3"/>
    <w:rsid w:val="00222ACA"/>
    <w:rsid w:val="00222B60"/>
    <w:rsid w:val="00222C06"/>
    <w:rsid w:val="00222C3E"/>
    <w:rsid w:val="00222CB2"/>
    <w:rsid w:val="00222CBB"/>
    <w:rsid w:val="00222D1B"/>
    <w:rsid w:val="00222D53"/>
    <w:rsid w:val="00222DA5"/>
    <w:rsid w:val="00222DE6"/>
    <w:rsid w:val="00222EC6"/>
    <w:rsid w:val="00222ECF"/>
    <w:rsid w:val="00222F21"/>
    <w:rsid w:val="00222F2A"/>
    <w:rsid w:val="00222FA8"/>
    <w:rsid w:val="00222FBC"/>
    <w:rsid w:val="00223013"/>
    <w:rsid w:val="002230D3"/>
    <w:rsid w:val="002230F6"/>
    <w:rsid w:val="00223112"/>
    <w:rsid w:val="00223138"/>
    <w:rsid w:val="002231B5"/>
    <w:rsid w:val="002231B8"/>
    <w:rsid w:val="002231C8"/>
    <w:rsid w:val="00223201"/>
    <w:rsid w:val="00223214"/>
    <w:rsid w:val="0022323C"/>
    <w:rsid w:val="00223265"/>
    <w:rsid w:val="0022329A"/>
    <w:rsid w:val="00223358"/>
    <w:rsid w:val="0022338E"/>
    <w:rsid w:val="002233B0"/>
    <w:rsid w:val="00223450"/>
    <w:rsid w:val="00223555"/>
    <w:rsid w:val="00223578"/>
    <w:rsid w:val="002235E9"/>
    <w:rsid w:val="00223634"/>
    <w:rsid w:val="002236AB"/>
    <w:rsid w:val="00223799"/>
    <w:rsid w:val="002238AD"/>
    <w:rsid w:val="002238C0"/>
    <w:rsid w:val="00223932"/>
    <w:rsid w:val="00223996"/>
    <w:rsid w:val="00223A2E"/>
    <w:rsid w:val="00223A8B"/>
    <w:rsid w:val="00223AEE"/>
    <w:rsid w:val="00223BE3"/>
    <w:rsid w:val="00223BF9"/>
    <w:rsid w:val="00223C08"/>
    <w:rsid w:val="00223C65"/>
    <w:rsid w:val="00223C92"/>
    <w:rsid w:val="00223D02"/>
    <w:rsid w:val="00223E07"/>
    <w:rsid w:val="00223E0B"/>
    <w:rsid w:val="00223FAA"/>
    <w:rsid w:val="0022407B"/>
    <w:rsid w:val="002240BD"/>
    <w:rsid w:val="00224198"/>
    <w:rsid w:val="00224206"/>
    <w:rsid w:val="00224215"/>
    <w:rsid w:val="0022430B"/>
    <w:rsid w:val="0022434F"/>
    <w:rsid w:val="00224392"/>
    <w:rsid w:val="002243C7"/>
    <w:rsid w:val="002243D8"/>
    <w:rsid w:val="00224407"/>
    <w:rsid w:val="0022453E"/>
    <w:rsid w:val="002245F2"/>
    <w:rsid w:val="00224671"/>
    <w:rsid w:val="002246AA"/>
    <w:rsid w:val="002246D5"/>
    <w:rsid w:val="0022470E"/>
    <w:rsid w:val="0022480E"/>
    <w:rsid w:val="00224844"/>
    <w:rsid w:val="00224877"/>
    <w:rsid w:val="002248C0"/>
    <w:rsid w:val="00224935"/>
    <w:rsid w:val="002249D0"/>
    <w:rsid w:val="002249F7"/>
    <w:rsid w:val="00224A59"/>
    <w:rsid w:val="00224A70"/>
    <w:rsid w:val="00224A77"/>
    <w:rsid w:val="00224AC5"/>
    <w:rsid w:val="00224AC7"/>
    <w:rsid w:val="00224B5B"/>
    <w:rsid w:val="00224B9F"/>
    <w:rsid w:val="00224BB8"/>
    <w:rsid w:val="00224CA4"/>
    <w:rsid w:val="00224CED"/>
    <w:rsid w:val="00224E3C"/>
    <w:rsid w:val="00224F3A"/>
    <w:rsid w:val="0022500D"/>
    <w:rsid w:val="00225061"/>
    <w:rsid w:val="00225079"/>
    <w:rsid w:val="002250BA"/>
    <w:rsid w:val="00225125"/>
    <w:rsid w:val="00225135"/>
    <w:rsid w:val="00225162"/>
    <w:rsid w:val="00225241"/>
    <w:rsid w:val="0022528D"/>
    <w:rsid w:val="00225311"/>
    <w:rsid w:val="00225392"/>
    <w:rsid w:val="002253AE"/>
    <w:rsid w:val="00225411"/>
    <w:rsid w:val="00225484"/>
    <w:rsid w:val="0022558D"/>
    <w:rsid w:val="0022562C"/>
    <w:rsid w:val="0022577C"/>
    <w:rsid w:val="00225788"/>
    <w:rsid w:val="00225841"/>
    <w:rsid w:val="0022589C"/>
    <w:rsid w:val="0022598B"/>
    <w:rsid w:val="002259D1"/>
    <w:rsid w:val="002259EE"/>
    <w:rsid w:val="00225A05"/>
    <w:rsid w:val="00225A94"/>
    <w:rsid w:val="00225B50"/>
    <w:rsid w:val="00225CB3"/>
    <w:rsid w:val="00225D70"/>
    <w:rsid w:val="00225D8F"/>
    <w:rsid w:val="00225E0A"/>
    <w:rsid w:val="00225E89"/>
    <w:rsid w:val="00225EB9"/>
    <w:rsid w:val="00225F15"/>
    <w:rsid w:val="00225F67"/>
    <w:rsid w:val="00225F73"/>
    <w:rsid w:val="00225F75"/>
    <w:rsid w:val="0022602A"/>
    <w:rsid w:val="002260B3"/>
    <w:rsid w:val="002261B0"/>
    <w:rsid w:val="002261CD"/>
    <w:rsid w:val="002261E7"/>
    <w:rsid w:val="00226201"/>
    <w:rsid w:val="0022625A"/>
    <w:rsid w:val="00226342"/>
    <w:rsid w:val="00226344"/>
    <w:rsid w:val="002263D8"/>
    <w:rsid w:val="00226439"/>
    <w:rsid w:val="0022643A"/>
    <w:rsid w:val="0022643C"/>
    <w:rsid w:val="002264D3"/>
    <w:rsid w:val="00226527"/>
    <w:rsid w:val="00226549"/>
    <w:rsid w:val="00226597"/>
    <w:rsid w:val="002265DE"/>
    <w:rsid w:val="00226612"/>
    <w:rsid w:val="0022662A"/>
    <w:rsid w:val="00226631"/>
    <w:rsid w:val="0022665E"/>
    <w:rsid w:val="00226686"/>
    <w:rsid w:val="00226700"/>
    <w:rsid w:val="00226727"/>
    <w:rsid w:val="0022673D"/>
    <w:rsid w:val="00226740"/>
    <w:rsid w:val="00226764"/>
    <w:rsid w:val="00226773"/>
    <w:rsid w:val="002267FD"/>
    <w:rsid w:val="002268C9"/>
    <w:rsid w:val="00226995"/>
    <w:rsid w:val="0022699F"/>
    <w:rsid w:val="002269EF"/>
    <w:rsid w:val="00226A5A"/>
    <w:rsid w:val="00226A95"/>
    <w:rsid w:val="00226AC6"/>
    <w:rsid w:val="00226AD1"/>
    <w:rsid w:val="00226B2F"/>
    <w:rsid w:val="00226D92"/>
    <w:rsid w:val="00226DED"/>
    <w:rsid w:val="00226DFA"/>
    <w:rsid w:val="00226E2F"/>
    <w:rsid w:val="00226E31"/>
    <w:rsid w:val="00226E3E"/>
    <w:rsid w:val="00226E43"/>
    <w:rsid w:val="00226E6A"/>
    <w:rsid w:val="00226F54"/>
    <w:rsid w:val="00226F85"/>
    <w:rsid w:val="00226F92"/>
    <w:rsid w:val="00226FF8"/>
    <w:rsid w:val="00227087"/>
    <w:rsid w:val="002270E5"/>
    <w:rsid w:val="002270F6"/>
    <w:rsid w:val="00227148"/>
    <w:rsid w:val="00227152"/>
    <w:rsid w:val="002271A7"/>
    <w:rsid w:val="002271EF"/>
    <w:rsid w:val="0022724D"/>
    <w:rsid w:val="00227268"/>
    <w:rsid w:val="002272E0"/>
    <w:rsid w:val="0022743D"/>
    <w:rsid w:val="00227480"/>
    <w:rsid w:val="0022748A"/>
    <w:rsid w:val="00227509"/>
    <w:rsid w:val="00227519"/>
    <w:rsid w:val="00227587"/>
    <w:rsid w:val="0022759C"/>
    <w:rsid w:val="0022760A"/>
    <w:rsid w:val="0022766D"/>
    <w:rsid w:val="002276B4"/>
    <w:rsid w:val="002276DE"/>
    <w:rsid w:val="0022770C"/>
    <w:rsid w:val="002277EE"/>
    <w:rsid w:val="002277FE"/>
    <w:rsid w:val="002278C6"/>
    <w:rsid w:val="00227904"/>
    <w:rsid w:val="00227939"/>
    <w:rsid w:val="002279FC"/>
    <w:rsid w:val="00227AA1"/>
    <w:rsid w:val="00227C30"/>
    <w:rsid w:val="00227CFE"/>
    <w:rsid w:val="00227EFC"/>
    <w:rsid w:val="00227F83"/>
    <w:rsid w:val="00230123"/>
    <w:rsid w:val="00230291"/>
    <w:rsid w:val="0023029A"/>
    <w:rsid w:val="002302A5"/>
    <w:rsid w:val="00230331"/>
    <w:rsid w:val="0023037A"/>
    <w:rsid w:val="002303C1"/>
    <w:rsid w:val="00230449"/>
    <w:rsid w:val="002304AD"/>
    <w:rsid w:val="00230514"/>
    <w:rsid w:val="00230563"/>
    <w:rsid w:val="0023057F"/>
    <w:rsid w:val="002305A9"/>
    <w:rsid w:val="002305F5"/>
    <w:rsid w:val="002306B0"/>
    <w:rsid w:val="0023084F"/>
    <w:rsid w:val="002308E3"/>
    <w:rsid w:val="00230924"/>
    <w:rsid w:val="00230941"/>
    <w:rsid w:val="00230A15"/>
    <w:rsid w:val="00230A5F"/>
    <w:rsid w:val="00230A7C"/>
    <w:rsid w:val="00230A80"/>
    <w:rsid w:val="00230A94"/>
    <w:rsid w:val="00230AFE"/>
    <w:rsid w:val="00230B0A"/>
    <w:rsid w:val="00230B10"/>
    <w:rsid w:val="00230CDB"/>
    <w:rsid w:val="00230D72"/>
    <w:rsid w:val="00230DD8"/>
    <w:rsid w:val="00230E22"/>
    <w:rsid w:val="00230E6E"/>
    <w:rsid w:val="00230EDB"/>
    <w:rsid w:val="00230F89"/>
    <w:rsid w:val="0023103D"/>
    <w:rsid w:val="00231050"/>
    <w:rsid w:val="002311A5"/>
    <w:rsid w:val="0023123A"/>
    <w:rsid w:val="0023137E"/>
    <w:rsid w:val="0023139E"/>
    <w:rsid w:val="002313A7"/>
    <w:rsid w:val="002313E8"/>
    <w:rsid w:val="00231430"/>
    <w:rsid w:val="00231496"/>
    <w:rsid w:val="002314D6"/>
    <w:rsid w:val="002314D9"/>
    <w:rsid w:val="002314EC"/>
    <w:rsid w:val="002314F0"/>
    <w:rsid w:val="00231526"/>
    <w:rsid w:val="00231592"/>
    <w:rsid w:val="002315BB"/>
    <w:rsid w:val="00231689"/>
    <w:rsid w:val="00231760"/>
    <w:rsid w:val="00231783"/>
    <w:rsid w:val="00231790"/>
    <w:rsid w:val="00231857"/>
    <w:rsid w:val="0023186A"/>
    <w:rsid w:val="0023192F"/>
    <w:rsid w:val="002319AA"/>
    <w:rsid w:val="002319B6"/>
    <w:rsid w:val="00231AB1"/>
    <w:rsid w:val="00231AEB"/>
    <w:rsid w:val="00231AF8"/>
    <w:rsid w:val="00231BC6"/>
    <w:rsid w:val="00231C66"/>
    <w:rsid w:val="00231CE5"/>
    <w:rsid w:val="00231D01"/>
    <w:rsid w:val="00231DCF"/>
    <w:rsid w:val="00231DFE"/>
    <w:rsid w:val="00231E7C"/>
    <w:rsid w:val="00231F85"/>
    <w:rsid w:val="00232038"/>
    <w:rsid w:val="0023212B"/>
    <w:rsid w:val="00232282"/>
    <w:rsid w:val="002322EC"/>
    <w:rsid w:val="002323F5"/>
    <w:rsid w:val="00232409"/>
    <w:rsid w:val="00232431"/>
    <w:rsid w:val="00232572"/>
    <w:rsid w:val="0023258D"/>
    <w:rsid w:val="002325A4"/>
    <w:rsid w:val="002325B1"/>
    <w:rsid w:val="002325F2"/>
    <w:rsid w:val="00232669"/>
    <w:rsid w:val="002326A6"/>
    <w:rsid w:val="00232817"/>
    <w:rsid w:val="002328B6"/>
    <w:rsid w:val="002328DD"/>
    <w:rsid w:val="00232932"/>
    <w:rsid w:val="00232988"/>
    <w:rsid w:val="002329B6"/>
    <w:rsid w:val="002329EE"/>
    <w:rsid w:val="002329F8"/>
    <w:rsid w:val="00232A10"/>
    <w:rsid w:val="00232A15"/>
    <w:rsid w:val="00232A92"/>
    <w:rsid w:val="00232AAE"/>
    <w:rsid w:val="00232ACC"/>
    <w:rsid w:val="00232AFC"/>
    <w:rsid w:val="00232B1A"/>
    <w:rsid w:val="00232BB2"/>
    <w:rsid w:val="00232BBF"/>
    <w:rsid w:val="00232BC8"/>
    <w:rsid w:val="00232C56"/>
    <w:rsid w:val="00232C6A"/>
    <w:rsid w:val="00232CA5"/>
    <w:rsid w:val="00232CE8"/>
    <w:rsid w:val="00232D32"/>
    <w:rsid w:val="00232DEB"/>
    <w:rsid w:val="00232EA9"/>
    <w:rsid w:val="00232EF4"/>
    <w:rsid w:val="00232F01"/>
    <w:rsid w:val="00232F17"/>
    <w:rsid w:val="00232F9C"/>
    <w:rsid w:val="00232FE7"/>
    <w:rsid w:val="00233069"/>
    <w:rsid w:val="002330A4"/>
    <w:rsid w:val="002330F1"/>
    <w:rsid w:val="00233178"/>
    <w:rsid w:val="002331CE"/>
    <w:rsid w:val="00233246"/>
    <w:rsid w:val="00233256"/>
    <w:rsid w:val="0023334C"/>
    <w:rsid w:val="00233381"/>
    <w:rsid w:val="002334FB"/>
    <w:rsid w:val="002335A1"/>
    <w:rsid w:val="002335A3"/>
    <w:rsid w:val="002335D8"/>
    <w:rsid w:val="002336A8"/>
    <w:rsid w:val="002336FC"/>
    <w:rsid w:val="00233704"/>
    <w:rsid w:val="00233724"/>
    <w:rsid w:val="00233768"/>
    <w:rsid w:val="002338CE"/>
    <w:rsid w:val="00233991"/>
    <w:rsid w:val="0023399F"/>
    <w:rsid w:val="002339CE"/>
    <w:rsid w:val="002339DD"/>
    <w:rsid w:val="00233A00"/>
    <w:rsid w:val="00233B85"/>
    <w:rsid w:val="00233BC9"/>
    <w:rsid w:val="00233C39"/>
    <w:rsid w:val="00233D69"/>
    <w:rsid w:val="00233DB9"/>
    <w:rsid w:val="00233F90"/>
    <w:rsid w:val="00233FE3"/>
    <w:rsid w:val="002340F1"/>
    <w:rsid w:val="00234174"/>
    <w:rsid w:val="00234221"/>
    <w:rsid w:val="00234228"/>
    <w:rsid w:val="0023435F"/>
    <w:rsid w:val="0023436A"/>
    <w:rsid w:val="002343EA"/>
    <w:rsid w:val="002344FF"/>
    <w:rsid w:val="00234559"/>
    <w:rsid w:val="002345AC"/>
    <w:rsid w:val="002345CB"/>
    <w:rsid w:val="002346BD"/>
    <w:rsid w:val="00234710"/>
    <w:rsid w:val="002347A7"/>
    <w:rsid w:val="00234808"/>
    <w:rsid w:val="002348F6"/>
    <w:rsid w:val="00234957"/>
    <w:rsid w:val="00234A3D"/>
    <w:rsid w:val="00234A3F"/>
    <w:rsid w:val="00234A6A"/>
    <w:rsid w:val="00234ADD"/>
    <w:rsid w:val="00234C06"/>
    <w:rsid w:val="00234C78"/>
    <w:rsid w:val="00234CF4"/>
    <w:rsid w:val="00234D88"/>
    <w:rsid w:val="00234DDA"/>
    <w:rsid w:val="00234DE9"/>
    <w:rsid w:val="00234E1E"/>
    <w:rsid w:val="00234E3D"/>
    <w:rsid w:val="00234EAF"/>
    <w:rsid w:val="00234ED6"/>
    <w:rsid w:val="00234F0E"/>
    <w:rsid w:val="00234F74"/>
    <w:rsid w:val="00234FDC"/>
    <w:rsid w:val="00234FFE"/>
    <w:rsid w:val="00235036"/>
    <w:rsid w:val="0023504E"/>
    <w:rsid w:val="002350C0"/>
    <w:rsid w:val="0023518A"/>
    <w:rsid w:val="002351BB"/>
    <w:rsid w:val="0023521A"/>
    <w:rsid w:val="00235229"/>
    <w:rsid w:val="002353CA"/>
    <w:rsid w:val="002353D7"/>
    <w:rsid w:val="002353F5"/>
    <w:rsid w:val="0023540F"/>
    <w:rsid w:val="002354B8"/>
    <w:rsid w:val="00235552"/>
    <w:rsid w:val="00235563"/>
    <w:rsid w:val="002356FE"/>
    <w:rsid w:val="002357C6"/>
    <w:rsid w:val="0023585A"/>
    <w:rsid w:val="0023598D"/>
    <w:rsid w:val="002359CB"/>
    <w:rsid w:val="00235A56"/>
    <w:rsid w:val="00235A9C"/>
    <w:rsid w:val="00235BE6"/>
    <w:rsid w:val="00235C56"/>
    <w:rsid w:val="00235C76"/>
    <w:rsid w:val="00235C7B"/>
    <w:rsid w:val="00235C8D"/>
    <w:rsid w:val="00235D87"/>
    <w:rsid w:val="00235D99"/>
    <w:rsid w:val="00235D9C"/>
    <w:rsid w:val="00235ECB"/>
    <w:rsid w:val="00235ED8"/>
    <w:rsid w:val="00235EEA"/>
    <w:rsid w:val="00235F88"/>
    <w:rsid w:val="00235FA6"/>
    <w:rsid w:val="002360F3"/>
    <w:rsid w:val="00236156"/>
    <w:rsid w:val="0023616E"/>
    <w:rsid w:val="00236195"/>
    <w:rsid w:val="002361D7"/>
    <w:rsid w:val="00236205"/>
    <w:rsid w:val="0023624C"/>
    <w:rsid w:val="00236252"/>
    <w:rsid w:val="002362A3"/>
    <w:rsid w:val="002362AA"/>
    <w:rsid w:val="00236370"/>
    <w:rsid w:val="00236372"/>
    <w:rsid w:val="0023640B"/>
    <w:rsid w:val="002364DB"/>
    <w:rsid w:val="00236553"/>
    <w:rsid w:val="002365A0"/>
    <w:rsid w:val="00236682"/>
    <w:rsid w:val="002366C4"/>
    <w:rsid w:val="0023677C"/>
    <w:rsid w:val="0023690E"/>
    <w:rsid w:val="00236919"/>
    <w:rsid w:val="00236965"/>
    <w:rsid w:val="00236990"/>
    <w:rsid w:val="0023699B"/>
    <w:rsid w:val="002369C0"/>
    <w:rsid w:val="002369C4"/>
    <w:rsid w:val="002369EC"/>
    <w:rsid w:val="00236AE4"/>
    <w:rsid w:val="00236B0B"/>
    <w:rsid w:val="00236B4D"/>
    <w:rsid w:val="00236C80"/>
    <w:rsid w:val="00236CAC"/>
    <w:rsid w:val="00236D0E"/>
    <w:rsid w:val="00236D2D"/>
    <w:rsid w:val="00236D72"/>
    <w:rsid w:val="00236DCA"/>
    <w:rsid w:val="00236E69"/>
    <w:rsid w:val="00236F0F"/>
    <w:rsid w:val="00236FF3"/>
    <w:rsid w:val="00237171"/>
    <w:rsid w:val="002371F0"/>
    <w:rsid w:val="00237264"/>
    <w:rsid w:val="0023730D"/>
    <w:rsid w:val="00237376"/>
    <w:rsid w:val="00237388"/>
    <w:rsid w:val="002373A0"/>
    <w:rsid w:val="002374CA"/>
    <w:rsid w:val="0023759E"/>
    <w:rsid w:val="0023762B"/>
    <w:rsid w:val="0023766B"/>
    <w:rsid w:val="00237671"/>
    <w:rsid w:val="00237714"/>
    <w:rsid w:val="002377EE"/>
    <w:rsid w:val="00237885"/>
    <w:rsid w:val="002378A7"/>
    <w:rsid w:val="00237923"/>
    <w:rsid w:val="00237945"/>
    <w:rsid w:val="00237965"/>
    <w:rsid w:val="00237A0D"/>
    <w:rsid w:val="00237ABE"/>
    <w:rsid w:val="00237AD1"/>
    <w:rsid w:val="00237AFD"/>
    <w:rsid w:val="00237B19"/>
    <w:rsid w:val="00237B4E"/>
    <w:rsid w:val="00237B5B"/>
    <w:rsid w:val="00237BD7"/>
    <w:rsid w:val="00237C01"/>
    <w:rsid w:val="00237C72"/>
    <w:rsid w:val="00237D43"/>
    <w:rsid w:val="00237DBE"/>
    <w:rsid w:val="00237DCA"/>
    <w:rsid w:val="00237E0D"/>
    <w:rsid w:val="00237EE0"/>
    <w:rsid w:val="00237FBE"/>
    <w:rsid w:val="00240063"/>
    <w:rsid w:val="00240085"/>
    <w:rsid w:val="00240091"/>
    <w:rsid w:val="002401A4"/>
    <w:rsid w:val="0024021D"/>
    <w:rsid w:val="00240241"/>
    <w:rsid w:val="00240267"/>
    <w:rsid w:val="002402C4"/>
    <w:rsid w:val="0024030F"/>
    <w:rsid w:val="002403A6"/>
    <w:rsid w:val="00240438"/>
    <w:rsid w:val="0024056B"/>
    <w:rsid w:val="0024057D"/>
    <w:rsid w:val="00240777"/>
    <w:rsid w:val="0024081A"/>
    <w:rsid w:val="0024082D"/>
    <w:rsid w:val="00240862"/>
    <w:rsid w:val="00240897"/>
    <w:rsid w:val="002408DE"/>
    <w:rsid w:val="00240913"/>
    <w:rsid w:val="00240A4D"/>
    <w:rsid w:val="00240A75"/>
    <w:rsid w:val="00240AAF"/>
    <w:rsid w:val="00240B1B"/>
    <w:rsid w:val="00240B7F"/>
    <w:rsid w:val="00240BA2"/>
    <w:rsid w:val="00240BB0"/>
    <w:rsid w:val="00240C3F"/>
    <w:rsid w:val="00240CAE"/>
    <w:rsid w:val="00240CCC"/>
    <w:rsid w:val="00240D4D"/>
    <w:rsid w:val="00240D5B"/>
    <w:rsid w:val="00240D6C"/>
    <w:rsid w:val="00240E05"/>
    <w:rsid w:val="00240E17"/>
    <w:rsid w:val="00240EAB"/>
    <w:rsid w:val="00240F5C"/>
    <w:rsid w:val="002410D5"/>
    <w:rsid w:val="0024110E"/>
    <w:rsid w:val="00241114"/>
    <w:rsid w:val="00241253"/>
    <w:rsid w:val="002412DA"/>
    <w:rsid w:val="00241314"/>
    <w:rsid w:val="00241361"/>
    <w:rsid w:val="002413CF"/>
    <w:rsid w:val="002413F4"/>
    <w:rsid w:val="0024141A"/>
    <w:rsid w:val="00241540"/>
    <w:rsid w:val="002416A4"/>
    <w:rsid w:val="002416C5"/>
    <w:rsid w:val="002416DA"/>
    <w:rsid w:val="002416E5"/>
    <w:rsid w:val="00241705"/>
    <w:rsid w:val="002417CA"/>
    <w:rsid w:val="002418A1"/>
    <w:rsid w:val="002418CB"/>
    <w:rsid w:val="002418F8"/>
    <w:rsid w:val="0024192D"/>
    <w:rsid w:val="00241A90"/>
    <w:rsid w:val="00241B12"/>
    <w:rsid w:val="00241B23"/>
    <w:rsid w:val="00241B47"/>
    <w:rsid w:val="00241B8A"/>
    <w:rsid w:val="00241C34"/>
    <w:rsid w:val="00241CA7"/>
    <w:rsid w:val="00241D3D"/>
    <w:rsid w:val="00241D3E"/>
    <w:rsid w:val="00241D5C"/>
    <w:rsid w:val="00241DF0"/>
    <w:rsid w:val="00241E88"/>
    <w:rsid w:val="00241E97"/>
    <w:rsid w:val="00241EDF"/>
    <w:rsid w:val="00241F17"/>
    <w:rsid w:val="00241F38"/>
    <w:rsid w:val="00241F8E"/>
    <w:rsid w:val="00241FF5"/>
    <w:rsid w:val="00241FFB"/>
    <w:rsid w:val="002420CA"/>
    <w:rsid w:val="00242147"/>
    <w:rsid w:val="00242150"/>
    <w:rsid w:val="00242168"/>
    <w:rsid w:val="002421F9"/>
    <w:rsid w:val="0024222D"/>
    <w:rsid w:val="0024224C"/>
    <w:rsid w:val="002422CF"/>
    <w:rsid w:val="0024241D"/>
    <w:rsid w:val="0024244F"/>
    <w:rsid w:val="002424CD"/>
    <w:rsid w:val="0024253B"/>
    <w:rsid w:val="002425AC"/>
    <w:rsid w:val="002425C5"/>
    <w:rsid w:val="002425D7"/>
    <w:rsid w:val="00242659"/>
    <w:rsid w:val="0024265A"/>
    <w:rsid w:val="00242786"/>
    <w:rsid w:val="002427B2"/>
    <w:rsid w:val="002427CD"/>
    <w:rsid w:val="002427DD"/>
    <w:rsid w:val="002427FB"/>
    <w:rsid w:val="00242833"/>
    <w:rsid w:val="002428AA"/>
    <w:rsid w:val="00242A91"/>
    <w:rsid w:val="00242AAF"/>
    <w:rsid w:val="00242ABC"/>
    <w:rsid w:val="00242C1E"/>
    <w:rsid w:val="00242C4B"/>
    <w:rsid w:val="00242CBF"/>
    <w:rsid w:val="00242CDD"/>
    <w:rsid w:val="00242CEE"/>
    <w:rsid w:val="00242D83"/>
    <w:rsid w:val="00242E64"/>
    <w:rsid w:val="00242E7D"/>
    <w:rsid w:val="00242EC3"/>
    <w:rsid w:val="00242ECF"/>
    <w:rsid w:val="00242F9A"/>
    <w:rsid w:val="00242FAB"/>
    <w:rsid w:val="00242FD5"/>
    <w:rsid w:val="00243087"/>
    <w:rsid w:val="0024309B"/>
    <w:rsid w:val="002430C4"/>
    <w:rsid w:val="002430DC"/>
    <w:rsid w:val="002430FF"/>
    <w:rsid w:val="00243154"/>
    <w:rsid w:val="00243167"/>
    <w:rsid w:val="00243234"/>
    <w:rsid w:val="00243262"/>
    <w:rsid w:val="002433F6"/>
    <w:rsid w:val="00243483"/>
    <w:rsid w:val="002434F9"/>
    <w:rsid w:val="0024357B"/>
    <w:rsid w:val="0024357E"/>
    <w:rsid w:val="00243612"/>
    <w:rsid w:val="002436AE"/>
    <w:rsid w:val="00243718"/>
    <w:rsid w:val="00243738"/>
    <w:rsid w:val="0024379F"/>
    <w:rsid w:val="0024381E"/>
    <w:rsid w:val="00243856"/>
    <w:rsid w:val="0024389D"/>
    <w:rsid w:val="0024389F"/>
    <w:rsid w:val="002438F9"/>
    <w:rsid w:val="002439D7"/>
    <w:rsid w:val="002439E5"/>
    <w:rsid w:val="00243A04"/>
    <w:rsid w:val="00243A24"/>
    <w:rsid w:val="00243ACB"/>
    <w:rsid w:val="00243ADF"/>
    <w:rsid w:val="00243B5C"/>
    <w:rsid w:val="00243B5D"/>
    <w:rsid w:val="00243C95"/>
    <w:rsid w:val="00243CF9"/>
    <w:rsid w:val="00243D4C"/>
    <w:rsid w:val="00243DBF"/>
    <w:rsid w:val="00243E15"/>
    <w:rsid w:val="00243E39"/>
    <w:rsid w:val="00243E3D"/>
    <w:rsid w:val="00243EBA"/>
    <w:rsid w:val="00243F4B"/>
    <w:rsid w:val="00243F72"/>
    <w:rsid w:val="00243F7A"/>
    <w:rsid w:val="00243F81"/>
    <w:rsid w:val="00243FA0"/>
    <w:rsid w:val="00243FAA"/>
    <w:rsid w:val="00243FDD"/>
    <w:rsid w:val="00244056"/>
    <w:rsid w:val="002440D7"/>
    <w:rsid w:val="002440EF"/>
    <w:rsid w:val="00244191"/>
    <w:rsid w:val="00244192"/>
    <w:rsid w:val="002441E5"/>
    <w:rsid w:val="00244270"/>
    <w:rsid w:val="002442D7"/>
    <w:rsid w:val="0024434D"/>
    <w:rsid w:val="0024434F"/>
    <w:rsid w:val="00244369"/>
    <w:rsid w:val="00244427"/>
    <w:rsid w:val="0024442E"/>
    <w:rsid w:val="00244596"/>
    <w:rsid w:val="002445BD"/>
    <w:rsid w:val="00244606"/>
    <w:rsid w:val="00244682"/>
    <w:rsid w:val="002446A3"/>
    <w:rsid w:val="002446A4"/>
    <w:rsid w:val="00244749"/>
    <w:rsid w:val="002447DF"/>
    <w:rsid w:val="002447E9"/>
    <w:rsid w:val="00244834"/>
    <w:rsid w:val="002448D9"/>
    <w:rsid w:val="00244932"/>
    <w:rsid w:val="00244966"/>
    <w:rsid w:val="002449AD"/>
    <w:rsid w:val="002449D8"/>
    <w:rsid w:val="002449EA"/>
    <w:rsid w:val="002449F2"/>
    <w:rsid w:val="00244A02"/>
    <w:rsid w:val="00244A95"/>
    <w:rsid w:val="00244AB5"/>
    <w:rsid w:val="00244B7D"/>
    <w:rsid w:val="00244BF1"/>
    <w:rsid w:val="00244C34"/>
    <w:rsid w:val="00244C4D"/>
    <w:rsid w:val="00244CA6"/>
    <w:rsid w:val="00244CEB"/>
    <w:rsid w:val="00244D7C"/>
    <w:rsid w:val="00244E95"/>
    <w:rsid w:val="00244F6B"/>
    <w:rsid w:val="00244F7A"/>
    <w:rsid w:val="0024509E"/>
    <w:rsid w:val="002450B9"/>
    <w:rsid w:val="0024514B"/>
    <w:rsid w:val="0024516C"/>
    <w:rsid w:val="002451B3"/>
    <w:rsid w:val="00245260"/>
    <w:rsid w:val="002452BE"/>
    <w:rsid w:val="002452E3"/>
    <w:rsid w:val="00245304"/>
    <w:rsid w:val="00245342"/>
    <w:rsid w:val="00245354"/>
    <w:rsid w:val="00245391"/>
    <w:rsid w:val="002453B8"/>
    <w:rsid w:val="0024547B"/>
    <w:rsid w:val="002454E6"/>
    <w:rsid w:val="00245557"/>
    <w:rsid w:val="00245583"/>
    <w:rsid w:val="002455AC"/>
    <w:rsid w:val="002455D4"/>
    <w:rsid w:val="00245624"/>
    <w:rsid w:val="00245687"/>
    <w:rsid w:val="00245736"/>
    <w:rsid w:val="002457F8"/>
    <w:rsid w:val="0024582E"/>
    <w:rsid w:val="0024590D"/>
    <w:rsid w:val="00245943"/>
    <w:rsid w:val="002459B8"/>
    <w:rsid w:val="00245A45"/>
    <w:rsid w:val="00245A4B"/>
    <w:rsid w:val="00245AEF"/>
    <w:rsid w:val="00245B53"/>
    <w:rsid w:val="00245B61"/>
    <w:rsid w:val="00245BC0"/>
    <w:rsid w:val="00245C11"/>
    <w:rsid w:val="00245C13"/>
    <w:rsid w:val="00245C1C"/>
    <w:rsid w:val="00245CD6"/>
    <w:rsid w:val="00245DA8"/>
    <w:rsid w:val="00245DD6"/>
    <w:rsid w:val="00245E80"/>
    <w:rsid w:val="00245FD0"/>
    <w:rsid w:val="00245FFB"/>
    <w:rsid w:val="002460E2"/>
    <w:rsid w:val="0024618D"/>
    <w:rsid w:val="002461AE"/>
    <w:rsid w:val="002461F7"/>
    <w:rsid w:val="00246323"/>
    <w:rsid w:val="0024635D"/>
    <w:rsid w:val="002463FC"/>
    <w:rsid w:val="00246402"/>
    <w:rsid w:val="00246411"/>
    <w:rsid w:val="00246425"/>
    <w:rsid w:val="002464B2"/>
    <w:rsid w:val="00246549"/>
    <w:rsid w:val="00246556"/>
    <w:rsid w:val="00246696"/>
    <w:rsid w:val="002466A7"/>
    <w:rsid w:val="0024675A"/>
    <w:rsid w:val="00246878"/>
    <w:rsid w:val="00246883"/>
    <w:rsid w:val="00246929"/>
    <w:rsid w:val="00246970"/>
    <w:rsid w:val="0024697C"/>
    <w:rsid w:val="00246989"/>
    <w:rsid w:val="0024699C"/>
    <w:rsid w:val="002469A2"/>
    <w:rsid w:val="002469C9"/>
    <w:rsid w:val="00246A1A"/>
    <w:rsid w:val="00246A7B"/>
    <w:rsid w:val="00246A82"/>
    <w:rsid w:val="00246B1F"/>
    <w:rsid w:val="00246BB4"/>
    <w:rsid w:val="00246CEA"/>
    <w:rsid w:val="00246D68"/>
    <w:rsid w:val="00246EE2"/>
    <w:rsid w:val="00246F15"/>
    <w:rsid w:val="00246F30"/>
    <w:rsid w:val="00246F4E"/>
    <w:rsid w:val="00246F98"/>
    <w:rsid w:val="00246FDC"/>
    <w:rsid w:val="00246FF8"/>
    <w:rsid w:val="0024704E"/>
    <w:rsid w:val="002470A3"/>
    <w:rsid w:val="002470D3"/>
    <w:rsid w:val="0024716D"/>
    <w:rsid w:val="002471A8"/>
    <w:rsid w:val="002471B7"/>
    <w:rsid w:val="002471BA"/>
    <w:rsid w:val="0024727A"/>
    <w:rsid w:val="002472F6"/>
    <w:rsid w:val="00247309"/>
    <w:rsid w:val="00247353"/>
    <w:rsid w:val="00247369"/>
    <w:rsid w:val="00247375"/>
    <w:rsid w:val="00247463"/>
    <w:rsid w:val="002474D0"/>
    <w:rsid w:val="00247541"/>
    <w:rsid w:val="00247582"/>
    <w:rsid w:val="002475A1"/>
    <w:rsid w:val="0024762D"/>
    <w:rsid w:val="002476D1"/>
    <w:rsid w:val="002476FB"/>
    <w:rsid w:val="00247731"/>
    <w:rsid w:val="00247771"/>
    <w:rsid w:val="002477BC"/>
    <w:rsid w:val="002477F9"/>
    <w:rsid w:val="00247814"/>
    <w:rsid w:val="00247818"/>
    <w:rsid w:val="002478EE"/>
    <w:rsid w:val="0024792A"/>
    <w:rsid w:val="002479EA"/>
    <w:rsid w:val="00247AA5"/>
    <w:rsid w:val="00247AAC"/>
    <w:rsid w:val="00247AC1"/>
    <w:rsid w:val="00247B73"/>
    <w:rsid w:val="00247B7C"/>
    <w:rsid w:val="00247BDD"/>
    <w:rsid w:val="00247C56"/>
    <w:rsid w:val="00247CD0"/>
    <w:rsid w:val="00247D8C"/>
    <w:rsid w:val="00247D91"/>
    <w:rsid w:val="00247D94"/>
    <w:rsid w:val="00247DDF"/>
    <w:rsid w:val="00247DF9"/>
    <w:rsid w:val="00247F05"/>
    <w:rsid w:val="00247F5E"/>
    <w:rsid w:val="00247F87"/>
    <w:rsid w:val="00250070"/>
    <w:rsid w:val="002500DE"/>
    <w:rsid w:val="002501CF"/>
    <w:rsid w:val="00250203"/>
    <w:rsid w:val="00250238"/>
    <w:rsid w:val="0025023D"/>
    <w:rsid w:val="00250362"/>
    <w:rsid w:val="002503E4"/>
    <w:rsid w:val="00250441"/>
    <w:rsid w:val="00250478"/>
    <w:rsid w:val="00250578"/>
    <w:rsid w:val="00250690"/>
    <w:rsid w:val="002506C6"/>
    <w:rsid w:val="002506D8"/>
    <w:rsid w:val="00250748"/>
    <w:rsid w:val="0025077B"/>
    <w:rsid w:val="00250802"/>
    <w:rsid w:val="00250805"/>
    <w:rsid w:val="00250847"/>
    <w:rsid w:val="0025089B"/>
    <w:rsid w:val="002508B9"/>
    <w:rsid w:val="002509B7"/>
    <w:rsid w:val="00250B35"/>
    <w:rsid w:val="00250BE2"/>
    <w:rsid w:val="00250CC1"/>
    <w:rsid w:val="00250D39"/>
    <w:rsid w:val="00250D73"/>
    <w:rsid w:val="00250E1C"/>
    <w:rsid w:val="00250E1E"/>
    <w:rsid w:val="00250E33"/>
    <w:rsid w:val="00250E90"/>
    <w:rsid w:val="00250EA0"/>
    <w:rsid w:val="00250ED0"/>
    <w:rsid w:val="00250F6B"/>
    <w:rsid w:val="00250F9A"/>
    <w:rsid w:val="00250FCB"/>
    <w:rsid w:val="00251017"/>
    <w:rsid w:val="0025109B"/>
    <w:rsid w:val="002510BA"/>
    <w:rsid w:val="002510F1"/>
    <w:rsid w:val="0025118E"/>
    <w:rsid w:val="0025121B"/>
    <w:rsid w:val="0025125A"/>
    <w:rsid w:val="0025127A"/>
    <w:rsid w:val="00251281"/>
    <w:rsid w:val="002512B2"/>
    <w:rsid w:val="0025134A"/>
    <w:rsid w:val="0025138C"/>
    <w:rsid w:val="002513BA"/>
    <w:rsid w:val="002513C4"/>
    <w:rsid w:val="002513CA"/>
    <w:rsid w:val="002513EB"/>
    <w:rsid w:val="00251452"/>
    <w:rsid w:val="00251485"/>
    <w:rsid w:val="002514E9"/>
    <w:rsid w:val="0025153D"/>
    <w:rsid w:val="002515D6"/>
    <w:rsid w:val="002515DD"/>
    <w:rsid w:val="002516D8"/>
    <w:rsid w:val="002516EC"/>
    <w:rsid w:val="0025172B"/>
    <w:rsid w:val="0025173C"/>
    <w:rsid w:val="0025179B"/>
    <w:rsid w:val="00251801"/>
    <w:rsid w:val="00251822"/>
    <w:rsid w:val="0025184F"/>
    <w:rsid w:val="002518FD"/>
    <w:rsid w:val="00251911"/>
    <w:rsid w:val="002519C2"/>
    <w:rsid w:val="002519C4"/>
    <w:rsid w:val="00251A17"/>
    <w:rsid w:val="00251A57"/>
    <w:rsid w:val="00251A6D"/>
    <w:rsid w:val="00251A7D"/>
    <w:rsid w:val="00251BC1"/>
    <w:rsid w:val="00251BC8"/>
    <w:rsid w:val="00251D1B"/>
    <w:rsid w:val="00251D9F"/>
    <w:rsid w:val="00251E0A"/>
    <w:rsid w:val="00251E5A"/>
    <w:rsid w:val="00251E9F"/>
    <w:rsid w:val="00251ED4"/>
    <w:rsid w:val="00251ED6"/>
    <w:rsid w:val="00251F06"/>
    <w:rsid w:val="002520BF"/>
    <w:rsid w:val="002521C1"/>
    <w:rsid w:val="002521CC"/>
    <w:rsid w:val="002521D5"/>
    <w:rsid w:val="002521E6"/>
    <w:rsid w:val="00252271"/>
    <w:rsid w:val="002522A1"/>
    <w:rsid w:val="002522B7"/>
    <w:rsid w:val="002523E3"/>
    <w:rsid w:val="002524AC"/>
    <w:rsid w:val="002524B5"/>
    <w:rsid w:val="00252518"/>
    <w:rsid w:val="00252525"/>
    <w:rsid w:val="002525E7"/>
    <w:rsid w:val="002525EB"/>
    <w:rsid w:val="0025266F"/>
    <w:rsid w:val="00252688"/>
    <w:rsid w:val="002526C2"/>
    <w:rsid w:val="00252813"/>
    <w:rsid w:val="00252849"/>
    <w:rsid w:val="00252881"/>
    <w:rsid w:val="00252906"/>
    <w:rsid w:val="00252921"/>
    <w:rsid w:val="0025296F"/>
    <w:rsid w:val="002529A1"/>
    <w:rsid w:val="002529F6"/>
    <w:rsid w:val="00252A9A"/>
    <w:rsid w:val="00252B52"/>
    <w:rsid w:val="00252BA9"/>
    <w:rsid w:val="00252BB0"/>
    <w:rsid w:val="00252BC8"/>
    <w:rsid w:val="00252C87"/>
    <w:rsid w:val="00252CF1"/>
    <w:rsid w:val="00252D0A"/>
    <w:rsid w:val="00252D38"/>
    <w:rsid w:val="00252DE3"/>
    <w:rsid w:val="00252DE6"/>
    <w:rsid w:val="00252E0A"/>
    <w:rsid w:val="00252E33"/>
    <w:rsid w:val="00252EA3"/>
    <w:rsid w:val="00252EE5"/>
    <w:rsid w:val="00252F90"/>
    <w:rsid w:val="00253006"/>
    <w:rsid w:val="0025305A"/>
    <w:rsid w:val="00253066"/>
    <w:rsid w:val="00253187"/>
    <w:rsid w:val="00253193"/>
    <w:rsid w:val="002531E0"/>
    <w:rsid w:val="0025322A"/>
    <w:rsid w:val="00253244"/>
    <w:rsid w:val="0025328F"/>
    <w:rsid w:val="002532AD"/>
    <w:rsid w:val="00253351"/>
    <w:rsid w:val="00253362"/>
    <w:rsid w:val="002533E1"/>
    <w:rsid w:val="00253447"/>
    <w:rsid w:val="00253480"/>
    <w:rsid w:val="002534BE"/>
    <w:rsid w:val="002534E1"/>
    <w:rsid w:val="0025353B"/>
    <w:rsid w:val="0025359C"/>
    <w:rsid w:val="002535B7"/>
    <w:rsid w:val="002535F7"/>
    <w:rsid w:val="00253616"/>
    <w:rsid w:val="0025371E"/>
    <w:rsid w:val="00253726"/>
    <w:rsid w:val="00253738"/>
    <w:rsid w:val="00253760"/>
    <w:rsid w:val="002538EF"/>
    <w:rsid w:val="0025390C"/>
    <w:rsid w:val="002539D4"/>
    <w:rsid w:val="00253A7F"/>
    <w:rsid w:val="00253A88"/>
    <w:rsid w:val="00253AB5"/>
    <w:rsid w:val="00253B03"/>
    <w:rsid w:val="00253B68"/>
    <w:rsid w:val="00253B6B"/>
    <w:rsid w:val="00253BAD"/>
    <w:rsid w:val="00253C35"/>
    <w:rsid w:val="00253C4D"/>
    <w:rsid w:val="00253D1D"/>
    <w:rsid w:val="00253D23"/>
    <w:rsid w:val="00253E1D"/>
    <w:rsid w:val="00253E6B"/>
    <w:rsid w:val="00253EA8"/>
    <w:rsid w:val="00253F2A"/>
    <w:rsid w:val="00253F41"/>
    <w:rsid w:val="00253F6C"/>
    <w:rsid w:val="00253FEA"/>
    <w:rsid w:val="00253FFC"/>
    <w:rsid w:val="00254008"/>
    <w:rsid w:val="0025405A"/>
    <w:rsid w:val="002540DD"/>
    <w:rsid w:val="0025417E"/>
    <w:rsid w:val="002542D9"/>
    <w:rsid w:val="00254379"/>
    <w:rsid w:val="0025437E"/>
    <w:rsid w:val="00254380"/>
    <w:rsid w:val="002543B5"/>
    <w:rsid w:val="00254468"/>
    <w:rsid w:val="0025448C"/>
    <w:rsid w:val="002544B6"/>
    <w:rsid w:val="0025457A"/>
    <w:rsid w:val="002545C7"/>
    <w:rsid w:val="00254690"/>
    <w:rsid w:val="002546A0"/>
    <w:rsid w:val="002546BB"/>
    <w:rsid w:val="002547E5"/>
    <w:rsid w:val="002547F6"/>
    <w:rsid w:val="00254845"/>
    <w:rsid w:val="002548CC"/>
    <w:rsid w:val="00254A29"/>
    <w:rsid w:val="00254ACA"/>
    <w:rsid w:val="00254AF1"/>
    <w:rsid w:val="00254B85"/>
    <w:rsid w:val="00254B98"/>
    <w:rsid w:val="00254BD4"/>
    <w:rsid w:val="00254CAA"/>
    <w:rsid w:val="00254CCA"/>
    <w:rsid w:val="00254CDD"/>
    <w:rsid w:val="00254D20"/>
    <w:rsid w:val="00254D22"/>
    <w:rsid w:val="00254D6B"/>
    <w:rsid w:val="00254E0D"/>
    <w:rsid w:val="00254F15"/>
    <w:rsid w:val="00254F51"/>
    <w:rsid w:val="00254F60"/>
    <w:rsid w:val="00254F96"/>
    <w:rsid w:val="00255025"/>
    <w:rsid w:val="0025502E"/>
    <w:rsid w:val="00255054"/>
    <w:rsid w:val="002550AC"/>
    <w:rsid w:val="0025516B"/>
    <w:rsid w:val="0025522C"/>
    <w:rsid w:val="00255263"/>
    <w:rsid w:val="002552BF"/>
    <w:rsid w:val="002552F9"/>
    <w:rsid w:val="0025531A"/>
    <w:rsid w:val="002553C8"/>
    <w:rsid w:val="002554F4"/>
    <w:rsid w:val="00255579"/>
    <w:rsid w:val="002555AF"/>
    <w:rsid w:val="0025565D"/>
    <w:rsid w:val="00255671"/>
    <w:rsid w:val="002556F6"/>
    <w:rsid w:val="0025578E"/>
    <w:rsid w:val="00255850"/>
    <w:rsid w:val="002558A3"/>
    <w:rsid w:val="002558CC"/>
    <w:rsid w:val="002558FB"/>
    <w:rsid w:val="0025591F"/>
    <w:rsid w:val="002559A9"/>
    <w:rsid w:val="002559EE"/>
    <w:rsid w:val="00255A64"/>
    <w:rsid w:val="00255A74"/>
    <w:rsid w:val="00255A90"/>
    <w:rsid w:val="00255B36"/>
    <w:rsid w:val="00255BB8"/>
    <w:rsid w:val="00255BD0"/>
    <w:rsid w:val="00255CD8"/>
    <w:rsid w:val="00255DC5"/>
    <w:rsid w:val="00255E1D"/>
    <w:rsid w:val="00255EB6"/>
    <w:rsid w:val="00255F57"/>
    <w:rsid w:val="00255F86"/>
    <w:rsid w:val="00255FB1"/>
    <w:rsid w:val="00256082"/>
    <w:rsid w:val="002560CB"/>
    <w:rsid w:val="0025612B"/>
    <w:rsid w:val="00256137"/>
    <w:rsid w:val="0025617F"/>
    <w:rsid w:val="0025619A"/>
    <w:rsid w:val="002561E7"/>
    <w:rsid w:val="0025620E"/>
    <w:rsid w:val="00256326"/>
    <w:rsid w:val="00256339"/>
    <w:rsid w:val="002563B2"/>
    <w:rsid w:val="00256460"/>
    <w:rsid w:val="0025648D"/>
    <w:rsid w:val="002564D8"/>
    <w:rsid w:val="002564DF"/>
    <w:rsid w:val="002564EE"/>
    <w:rsid w:val="00256516"/>
    <w:rsid w:val="002565A2"/>
    <w:rsid w:val="0025670A"/>
    <w:rsid w:val="00256710"/>
    <w:rsid w:val="0025673E"/>
    <w:rsid w:val="002567B7"/>
    <w:rsid w:val="002567BD"/>
    <w:rsid w:val="002568A1"/>
    <w:rsid w:val="0025697D"/>
    <w:rsid w:val="002569F9"/>
    <w:rsid w:val="00256AD3"/>
    <w:rsid w:val="00256B36"/>
    <w:rsid w:val="00256B62"/>
    <w:rsid w:val="00256CDB"/>
    <w:rsid w:val="00256DE2"/>
    <w:rsid w:val="00256E2B"/>
    <w:rsid w:val="00256E4B"/>
    <w:rsid w:val="00256FCB"/>
    <w:rsid w:val="00257042"/>
    <w:rsid w:val="0025704A"/>
    <w:rsid w:val="002571A7"/>
    <w:rsid w:val="002571DA"/>
    <w:rsid w:val="00257310"/>
    <w:rsid w:val="002573FE"/>
    <w:rsid w:val="0025742A"/>
    <w:rsid w:val="00257457"/>
    <w:rsid w:val="002574C9"/>
    <w:rsid w:val="002574F4"/>
    <w:rsid w:val="00257524"/>
    <w:rsid w:val="00257552"/>
    <w:rsid w:val="00257584"/>
    <w:rsid w:val="002575FF"/>
    <w:rsid w:val="0025760E"/>
    <w:rsid w:val="0025762F"/>
    <w:rsid w:val="00257654"/>
    <w:rsid w:val="002576C6"/>
    <w:rsid w:val="002576DF"/>
    <w:rsid w:val="002576FE"/>
    <w:rsid w:val="0025777C"/>
    <w:rsid w:val="002577A0"/>
    <w:rsid w:val="00257863"/>
    <w:rsid w:val="002578EE"/>
    <w:rsid w:val="002578F8"/>
    <w:rsid w:val="0025796F"/>
    <w:rsid w:val="002579F9"/>
    <w:rsid w:val="00257A9A"/>
    <w:rsid w:val="00257B1F"/>
    <w:rsid w:val="00257BCD"/>
    <w:rsid w:val="00257C09"/>
    <w:rsid w:val="00257C3F"/>
    <w:rsid w:val="00257C95"/>
    <w:rsid w:val="00257D1C"/>
    <w:rsid w:val="00257EC6"/>
    <w:rsid w:val="00257F07"/>
    <w:rsid w:val="00257F47"/>
    <w:rsid w:val="00257F7F"/>
    <w:rsid w:val="00257F94"/>
    <w:rsid w:val="00257FDD"/>
    <w:rsid w:val="002601B9"/>
    <w:rsid w:val="002601C7"/>
    <w:rsid w:val="00260204"/>
    <w:rsid w:val="0026022E"/>
    <w:rsid w:val="0026032F"/>
    <w:rsid w:val="0026037D"/>
    <w:rsid w:val="002603A7"/>
    <w:rsid w:val="002603FD"/>
    <w:rsid w:val="0026043A"/>
    <w:rsid w:val="00260468"/>
    <w:rsid w:val="00260474"/>
    <w:rsid w:val="002604C3"/>
    <w:rsid w:val="00260552"/>
    <w:rsid w:val="0026059A"/>
    <w:rsid w:val="002605E7"/>
    <w:rsid w:val="002606A1"/>
    <w:rsid w:val="002606C4"/>
    <w:rsid w:val="002606CB"/>
    <w:rsid w:val="00260854"/>
    <w:rsid w:val="0026090E"/>
    <w:rsid w:val="00260979"/>
    <w:rsid w:val="002609C0"/>
    <w:rsid w:val="002609E6"/>
    <w:rsid w:val="00260A6F"/>
    <w:rsid w:val="00260AB4"/>
    <w:rsid w:val="00260BCB"/>
    <w:rsid w:val="00260BF5"/>
    <w:rsid w:val="00260C43"/>
    <w:rsid w:val="00260C4F"/>
    <w:rsid w:val="00260CD9"/>
    <w:rsid w:val="00260D91"/>
    <w:rsid w:val="00260E53"/>
    <w:rsid w:val="00260E96"/>
    <w:rsid w:val="00260F5D"/>
    <w:rsid w:val="002610BD"/>
    <w:rsid w:val="00261120"/>
    <w:rsid w:val="00261187"/>
    <w:rsid w:val="00261200"/>
    <w:rsid w:val="0026126C"/>
    <w:rsid w:val="0026128E"/>
    <w:rsid w:val="00261298"/>
    <w:rsid w:val="002612A0"/>
    <w:rsid w:val="002612B6"/>
    <w:rsid w:val="0026138F"/>
    <w:rsid w:val="002613BA"/>
    <w:rsid w:val="002613FD"/>
    <w:rsid w:val="00261634"/>
    <w:rsid w:val="00261682"/>
    <w:rsid w:val="002616CD"/>
    <w:rsid w:val="00261704"/>
    <w:rsid w:val="002617FC"/>
    <w:rsid w:val="002619A1"/>
    <w:rsid w:val="00261C21"/>
    <w:rsid w:val="00261C32"/>
    <w:rsid w:val="00261D41"/>
    <w:rsid w:val="00261D96"/>
    <w:rsid w:val="00261DCF"/>
    <w:rsid w:val="00261E00"/>
    <w:rsid w:val="00261E01"/>
    <w:rsid w:val="00261E05"/>
    <w:rsid w:val="00261E2D"/>
    <w:rsid w:val="00261E44"/>
    <w:rsid w:val="00261E8A"/>
    <w:rsid w:val="00261F65"/>
    <w:rsid w:val="00262020"/>
    <w:rsid w:val="00262042"/>
    <w:rsid w:val="00262053"/>
    <w:rsid w:val="00262084"/>
    <w:rsid w:val="002620F1"/>
    <w:rsid w:val="00262106"/>
    <w:rsid w:val="00262123"/>
    <w:rsid w:val="00262189"/>
    <w:rsid w:val="00262229"/>
    <w:rsid w:val="00262323"/>
    <w:rsid w:val="00262452"/>
    <w:rsid w:val="00262476"/>
    <w:rsid w:val="002624E5"/>
    <w:rsid w:val="00262652"/>
    <w:rsid w:val="00262730"/>
    <w:rsid w:val="002628C5"/>
    <w:rsid w:val="002628F4"/>
    <w:rsid w:val="00262954"/>
    <w:rsid w:val="0026295E"/>
    <w:rsid w:val="002629B1"/>
    <w:rsid w:val="002629E4"/>
    <w:rsid w:val="002629F1"/>
    <w:rsid w:val="00262AB1"/>
    <w:rsid w:val="00262C88"/>
    <w:rsid w:val="00262CEC"/>
    <w:rsid w:val="00262CFC"/>
    <w:rsid w:val="00262D28"/>
    <w:rsid w:val="00262DF0"/>
    <w:rsid w:val="00262EC7"/>
    <w:rsid w:val="00262F6B"/>
    <w:rsid w:val="00263048"/>
    <w:rsid w:val="00263049"/>
    <w:rsid w:val="002631BD"/>
    <w:rsid w:val="002631F7"/>
    <w:rsid w:val="0026320E"/>
    <w:rsid w:val="002632DC"/>
    <w:rsid w:val="002633D4"/>
    <w:rsid w:val="0026340B"/>
    <w:rsid w:val="00263447"/>
    <w:rsid w:val="00263461"/>
    <w:rsid w:val="00263463"/>
    <w:rsid w:val="0026351B"/>
    <w:rsid w:val="0026365A"/>
    <w:rsid w:val="002636D8"/>
    <w:rsid w:val="0026374C"/>
    <w:rsid w:val="0026375B"/>
    <w:rsid w:val="002637F7"/>
    <w:rsid w:val="0026381F"/>
    <w:rsid w:val="00263872"/>
    <w:rsid w:val="002638A2"/>
    <w:rsid w:val="002638B7"/>
    <w:rsid w:val="002638CF"/>
    <w:rsid w:val="0026397B"/>
    <w:rsid w:val="0026399A"/>
    <w:rsid w:val="002639F3"/>
    <w:rsid w:val="00263A05"/>
    <w:rsid w:val="00263A0A"/>
    <w:rsid w:val="00263A41"/>
    <w:rsid w:val="00263A87"/>
    <w:rsid w:val="00263AB2"/>
    <w:rsid w:val="00263C98"/>
    <w:rsid w:val="00263CFA"/>
    <w:rsid w:val="00263D71"/>
    <w:rsid w:val="00263D94"/>
    <w:rsid w:val="00263DA4"/>
    <w:rsid w:val="00263DB6"/>
    <w:rsid w:val="00263E95"/>
    <w:rsid w:val="00263F22"/>
    <w:rsid w:val="00263F27"/>
    <w:rsid w:val="00263F46"/>
    <w:rsid w:val="00263F4A"/>
    <w:rsid w:val="00263FA2"/>
    <w:rsid w:val="00263FA8"/>
    <w:rsid w:val="00263FCE"/>
    <w:rsid w:val="0026412B"/>
    <w:rsid w:val="00264134"/>
    <w:rsid w:val="002641FA"/>
    <w:rsid w:val="0026428D"/>
    <w:rsid w:val="002642EE"/>
    <w:rsid w:val="00264310"/>
    <w:rsid w:val="0026448E"/>
    <w:rsid w:val="002644A8"/>
    <w:rsid w:val="00264587"/>
    <w:rsid w:val="0026468D"/>
    <w:rsid w:val="00264764"/>
    <w:rsid w:val="00264827"/>
    <w:rsid w:val="0026482D"/>
    <w:rsid w:val="00264837"/>
    <w:rsid w:val="0026488B"/>
    <w:rsid w:val="00264893"/>
    <w:rsid w:val="002649B2"/>
    <w:rsid w:val="00264A14"/>
    <w:rsid w:val="00264A32"/>
    <w:rsid w:val="00264C45"/>
    <w:rsid w:val="00264DBD"/>
    <w:rsid w:val="00264E03"/>
    <w:rsid w:val="00264E2E"/>
    <w:rsid w:val="00264E74"/>
    <w:rsid w:val="00264EBF"/>
    <w:rsid w:val="00264EE5"/>
    <w:rsid w:val="00264EEB"/>
    <w:rsid w:val="00264F2F"/>
    <w:rsid w:val="00264FD3"/>
    <w:rsid w:val="0026505E"/>
    <w:rsid w:val="00265148"/>
    <w:rsid w:val="002651D2"/>
    <w:rsid w:val="00265253"/>
    <w:rsid w:val="002652C3"/>
    <w:rsid w:val="0026534C"/>
    <w:rsid w:val="0026540B"/>
    <w:rsid w:val="0026546F"/>
    <w:rsid w:val="0026548A"/>
    <w:rsid w:val="002654C2"/>
    <w:rsid w:val="00265522"/>
    <w:rsid w:val="00265702"/>
    <w:rsid w:val="00265709"/>
    <w:rsid w:val="0026572C"/>
    <w:rsid w:val="00265764"/>
    <w:rsid w:val="002657B7"/>
    <w:rsid w:val="002657D1"/>
    <w:rsid w:val="002658F1"/>
    <w:rsid w:val="002658F4"/>
    <w:rsid w:val="0026590A"/>
    <w:rsid w:val="00265937"/>
    <w:rsid w:val="00265A8A"/>
    <w:rsid w:val="00265ACC"/>
    <w:rsid w:val="00265AD3"/>
    <w:rsid w:val="00265AEB"/>
    <w:rsid w:val="00265AFE"/>
    <w:rsid w:val="00265BDB"/>
    <w:rsid w:val="00265BFE"/>
    <w:rsid w:val="00265C96"/>
    <w:rsid w:val="00265CD1"/>
    <w:rsid w:val="00265CD9"/>
    <w:rsid w:val="00265CF1"/>
    <w:rsid w:val="00265CF4"/>
    <w:rsid w:val="00265D52"/>
    <w:rsid w:val="00265D81"/>
    <w:rsid w:val="00265E35"/>
    <w:rsid w:val="00265E44"/>
    <w:rsid w:val="00265F64"/>
    <w:rsid w:val="00265F65"/>
    <w:rsid w:val="00265F86"/>
    <w:rsid w:val="00265FC8"/>
    <w:rsid w:val="00266053"/>
    <w:rsid w:val="002660AC"/>
    <w:rsid w:val="002660FB"/>
    <w:rsid w:val="00266214"/>
    <w:rsid w:val="00266215"/>
    <w:rsid w:val="00266273"/>
    <w:rsid w:val="002662A2"/>
    <w:rsid w:val="00266337"/>
    <w:rsid w:val="0026637C"/>
    <w:rsid w:val="00266422"/>
    <w:rsid w:val="0026644A"/>
    <w:rsid w:val="0026646E"/>
    <w:rsid w:val="00266478"/>
    <w:rsid w:val="002664A3"/>
    <w:rsid w:val="00266564"/>
    <w:rsid w:val="00266579"/>
    <w:rsid w:val="00266659"/>
    <w:rsid w:val="00266679"/>
    <w:rsid w:val="00266686"/>
    <w:rsid w:val="002666EA"/>
    <w:rsid w:val="00266753"/>
    <w:rsid w:val="002667B7"/>
    <w:rsid w:val="002667DD"/>
    <w:rsid w:val="00266955"/>
    <w:rsid w:val="00266990"/>
    <w:rsid w:val="00266998"/>
    <w:rsid w:val="00266A05"/>
    <w:rsid w:val="00266A72"/>
    <w:rsid w:val="00266A83"/>
    <w:rsid w:val="00266AB2"/>
    <w:rsid w:val="00266AB5"/>
    <w:rsid w:val="00266ADF"/>
    <w:rsid w:val="00266AE2"/>
    <w:rsid w:val="00266B28"/>
    <w:rsid w:val="00266BCC"/>
    <w:rsid w:val="00266BE0"/>
    <w:rsid w:val="00266BFB"/>
    <w:rsid w:val="00266C03"/>
    <w:rsid w:val="00266C9C"/>
    <w:rsid w:val="00266DB3"/>
    <w:rsid w:val="00266E4A"/>
    <w:rsid w:val="00266E5B"/>
    <w:rsid w:val="00266F0F"/>
    <w:rsid w:val="00266FEB"/>
    <w:rsid w:val="00267022"/>
    <w:rsid w:val="002670E7"/>
    <w:rsid w:val="002671C8"/>
    <w:rsid w:val="002671EF"/>
    <w:rsid w:val="002671F9"/>
    <w:rsid w:val="00267259"/>
    <w:rsid w:val="00267269"/>
    <w:rsid w:val="0026730C"/>
    <w:rsid w:val="00267386"/>
    <w:rsid w:val="0026748B"/>
    <w:rsid w:val="002674AA"/>
    <w:rsid w:val="00267536"/>
    <w:rsid w:val="00267553"/>
    <w:rsid w:val="002675BD"/>
    <w:rsid w:val="0026761A"/>
    <w:rsid w:val="002676E8"/>
    <w:rsid w:val="002676F8"/>
    <w:rsid w:val="00267760"/>
    <w:rsid w:val="00267761"/>
    <w:rsid w:val="002677E7"/>
    <w:rsid w:val="00267894"/>
    <w:rsid w:val="002679B9"/>
    <w:rsid w:val="00267AA7"/>
    <w:rsid w:val="00267B39"/>
    <w:rsid w:val="00267D04"/>
    <w:rsid w:val="00267D65"/>
    <w:rsid w:val="00267D93"/>
    <w:rsid w:val="00267EEE"/>
    <w:rsid w:val="00267F46"/>
    <w:rsid w:val="002700F6"/>
    <w:rsid w:val="002701A3"/>
    <w:rsid w:val="002701A6"/>
    <w:rsid w:val="00270235"/>
    <w:rsid w:val="0027026B"/>
    <w:rsid w:val="00270294"/>
    <w:rsid w:val="002702E6"/>
    <w:rsid w:val="00270327"/>
    <w:rsid w:val="0027037F"/>
    <w:rsid w:val="002703A5"/>
    <w:rsid w:val="002703DB"/>
    <w:rsid w:val="00270426"/>
    <w:rsid w:val="0027045E"/>
    <w:rsid w:val="002704BD"/>
    <w:rsid w:val="00270501"/>
    <w:rsid w:val="00270509"/>
    <w:rsid w:val="0027050E"/>
    <w:rsid w:val="0027052E"/>
    <w:rsid w:val="002706DD"/>
    <w:rsid w:val="00270720"/>
    <w:rsid w:val="00270737"/>
    <w:rsid w:val="002707C8"/>
    <w:rsid w:val="00270829"/>
    <w:rsid w:val="002708B6"/>
    <w:rsid w:val="00270909"/>
    <w:rsid w:val="00270923"/>
    <w:rsid w:val="00270971"/>
    <w:rsid w:val="002709B4"/>
    <w:rsid w:val="002709C0"/>
    <w:rsid w:val="00270A6B"/>
    <w:rsid w:val="00270AE3"/>
    <w:rsid w:val="00270C32"/>
    <w:rsid w:val="00270C82"/>
    <w:rsid w:val="00270CD0"/>
    <w:rsid w:val="00270D5F"/>
    <w:rsid w:val="00270DDD"/>
    <w:rsid w:val="00270DEB"/>
    <w:rsid w:val="00270E4F"/>
    <w:rsid w:val="00270EBD"/>
    <w:rsid w:val="00270ECF"/>
    <w:rsid w:val="00270EF4"/>
    <w:rsid w:val="00270EF5"/>
    <w:rsid w:val="00270F2F"/>
    <w:rsid w:val="00270F77"/>
    <w:rsid w:val="00270FEB"/>
    <w:rsid w:val="0027109C"/>
    <w:rsid w:val="002710A2"/>
    <w:rsid w:val="002710C3"/>
    <w:rsid w:val="00271111"/>
    <w:rsid w:val="002711AE"/>
    <w:rsid w:val="002711C2"/>
    <w:rsid w:val="002711D5"/>
    <w:rsid w:val="0027123A"/>
    <w:rsid w:val="00271261"/>
    <w:rsid w:val="00271281"/>
    <w:rsid w:val="00271337"/>
    <w:rsid w:val="00271349"/>
    <w:rsid w:val="0027138A"/>
    <w:rsid w:val="002713E3"/>
    <w:rsid w:val="0027148E"/>
    <w:rsid w:val="0027149F"/>
    <w:rsid w:val="002714BF"/>
    <w:rsid w:val="002714FD"/>
    <w:rsid w:val="0027156F"/>
    <w:rsid w:val="002715CA"/>
    <w:rsid w:val="002715E1"/>
    <w:rsid w:val="0027169A"/>
    <w:rsid w:val="002716FB"/>
    <w:rsid w:val="0027174E"/>
    <w:rsid w:val="0027182A"/>
    <w:rsid w:val="00271873"/>
    <w:rsid w:val="002718F5"/>
    <w:rsid w:val="00271A4D"/>
    <w:rsid w:val="00271B2E"/>
    <w:rsid w:val="00271B46"/>
    <w:rsid w:val="00271BC4"/>
    <w:rsid w:val="00271C34"/>
    <w:rsid w:val="00271C5E"/>
    <w:rsid w:val="00271D0A"/>
    <w:rsid w:val="00271DF2"/>
    <w:rsid w:val="00271E3F"/>
    <w:rsid w:val="00271E42"/>
    <w:rsid w:val="00271E45"/>
    <w:rsid w:val="00271E6F"/>
    <w:rsid w:val="00271E94"/>
    <w:rsid w:val="00271FAB"/>
    <w:rsid w:val="002721BC"/>
    <w:rsid w:val="00272217"/>
    <w:rsid w:val="00272245"/>
    <w:rsid w:val="002722B2"/>
    <w:rsid w:val="002722B6"/>
    <w:rsid w:val="002722D4"/>
    <w:rsid w:val="00272341"/>
    <w:rsid w:val="0027237C"/>
    <w:rsid w:val="00272382"/>
    <w:rsid w:val="002723B7"/>
    <w:rsid w:val="0027240D"/>
    <w:rsid w:val="00272428"/>
    <w:rsid w:val="0027246B"/>
    <w:rsid w:val="002724A5"/>
    <w:rsid w:val="00272529"/>
    <w:rsid w:val="00272534"/>
    <w:rsid w:val="0027255C"/>
    <w:rsid w:val="002725DC"/>
    <w:rsid w:val="0027260D"/>
    <w:rsid w:val="0027262C"/>
    <w:rsid w:val="002726C3"/>
    <w:rsid w:val="002726DC"/>
    <w:rsid w:val="002727CE"/>
    <w:rsid w:val="00272861"/>
    <w:rsid w:val="002728BB"/>
    <w:rsid w:val="00272A1F"/>
    <w:rsid w:val="00272A57"/>
    <w:rsid w:val="00272AFB"/>
    <w:rsid w:val="00272B48"/>
    <w:rsid w:val="00272B78"/>
    <w:rsid w:val="00272C99"/>
    <w:rsid w:val="00272CE2"/>
    <w:rsid w:val="00272CF2"/>
    <w:rsid w:val="00272DD4"/>
    <w:rsid w:val="00272DF2"/>
    <w:rsid w:val="00272ED5"/>
    <w:rsid w:val="00272EE3"/>
    <w:rsid w:val="00272EED"/>
    <w:rsid w:val="00272F03"/>
    <w:rsid w:val="00272F16"/>
    <w:rsid w:val="00272F7F"/>
    <w:rsid w:val="00272FB1"/>
    <w:rsid w:val="0027313C"/>
    <w:rsid w:val="00273171"/>
    <w:rsid w:val="002731A8"/>
    <w:rsid w:val="002731BA"/>
    <w:rsid w:val="002732D0"/>
    <w:rsid w:val="002732E5"/>
    <w:rsid w:val="00273302"/>
    <w:rsid w:val="00273317"/>
    <w:rsid w:val="00273420"/>
    <w:rsid w:val="0027345E"/>
    <w:rsid w:val="00273462"/>
    <w:rsid w:val="00273511"/>
    <w:rsid w:val="0027353E"/>
    <w:rsid w:val="0027366F"/>
    <w:rsid w:val="002736CC"/>
    <w:rsid w:val="0027374E"/>
    <w:rsid w:val="00273844"/>
    <w:rsid w:val="00273884"/>
    <w:rsid w:val="002738A3"/>
    <w:rsid w:val="00273980"/>
    <w:rsid w:val="002739A3"/>
    <w:rsid w:val="00273A04"/>
    <w:rsid w:val="00273A09"/>
    <w:rsid w:val="00273B27"/>
    <w:rsid w:val="00273B2F"/>
    <w:rsid w:val="00273BCE"/>
    <w:rsid w:val="00273C4C"/>
    <w:rsid w:val="00273C6D"/>
    <w:rsid w:val="00273C94"/>
    <w:rsid w:val="00273CCB"/>
    <w:rsid w:val="00273CDA"/>
    <w:rsid w:val="00273D4C"/>
    <w:rsid w:val="00273E41"/>
    <w:rsid w:val="00273EC9"/>
    <w:rsid w:val="00273EEB"/>
    <w:rsid w:val="00273F38"/>
    <w:rsid w:val="00273F86"/>
    <w:rsid w:val="00274133"/>
    <w:rsid w:val="00274218"/>
    <w:rsid w:val="0027439E"/>
    <w:rsid w:val="002743DF"/>
    <w:rsid w:val="00274418"/>
    <w:rsid w:val="00274442"/>
    <w:rsid w:val="00274458"/>
    <w:rsid w:val="00274615"/>
    <w:rsid w:val="00274616"/>
    <w:rsid w:val="00274642"/>
    <w:rsid w:val="0027464D"/>
    <w:rsid w:val="0027465E"/>
    <w:rsid w:val="002746D2"/>
    <w:rsid w:val="00274717"/>
    <w:rsid w:val="00274780"/>
    <w:rsid w:val="002747BB"/>
    <w:rsid w:val="002748B4"/>
    <w:rsid w:val="002748E5"/>
    <w:rsid w:val="00274A0C"/>
    <w:rsid w:val="00274A44"/>
    <w:rsid w:val="00274AD7"/>
    <w:rsid w:val="00274B0D"/>
    <w:rsid w:val="00274B0E"/>
    <w:rsid w:val="00274B3D"/>
    <w:rsid w:val="00274B3E"/>
    <w:rsid w:val="00274B5C"/>
    <w:rsid w:val="00274C1C"/>
    <w:rsid w:val="00274E4C"/>
    <w:rsid w:val="00274E5A"/>
    <w:rsid w:val="00274E65"/>
    <w:rsid w:val="00274E87"/>
    <w:rsid w:val="00274EC4"/>
    <w:rsid w:val="00274ECF"/>
    <w:rsid w:val="00274F1A"/>
    <w:rsid w:val="00274F4B"/>
    <w:rsid w:val="00274F74"/>
    <w:rsid w:val="00274FB9"/>
    <w:rsid w:val="0027505F"/>
    <w:rsid w:val="0027508B"/>
    <w:rsid w:val="00275122"/>
    <w:rsid w:val="0027527D"/>
    <w:rsid w:val="00275290"/>
    <w:rsid w:val="002752B0"/>
    <w:rsid w:val="00275393"/>
    <w:rsid w:val="002753A8"/>
    <w:rsid w:val="002753B2"/>
    <w:rsid w:val="00275448"/>
    <w:rsid w:val="0027545E"/>
    <w:rsid w:val="00275469"/>
    <w:rsid w:val="002754DF"/>
    <w:rsid w:val="002754E4"/>
    <w:rsid w:val="00275597"/>
    <w:rsid w:val="002755FC"/>
    <w:rsid w:val="002756D2"/>
    <w:rsid w:val="002756EF"/>
    <w:rsid w:val="0027577D"/>
    <w:rsid w:val="002757D8"/>
    <w:rsid w:val="0027586A"/>
    <w:rsid w:val="00275885"/>
    <w:rsid w:val="002758BA"/>
    <w:rsid w:val="002758BE"/>
    <w:rsid w:val="002758E6"/>
    <w:rsid w:val="00275903"/>
    <w:rsid w:val="00275927"/>
    <w:rsid w:val="00275959"/>
    <w:rsid w:val="00275999"/>
    <w:rsid w:val="00275A6A"/>
    <w:rsid w:val="00275A74"/>
    <w:rsid w:val="00275A9C"/>
    <w:rsid w:val="00275B44"/>
    <w:rsid w:val="00275CEF"/>
    <w:rsid w:val="00275DB9"/>
    <w:rsid w:val="00275E89"/>
    <w:rsid w:val="00275E8E"/>
    <w:rsid w:val="00275F57"/>
    <w:rsid w:val="00275F8D"/>
    <w:rsid w:val="00275FD9"/>
    <w:rsid w:val="00276102"/>
    <w:rsid w:val="00276153"/>
    <w:rsid w:val="002761AC"/>
    <w:rsid w:val="002761B3"/>
    <w:rsid w:val="002761BA"/>
    <w:rsid w:val="00276262"/>
    <w:rsid w:val="0027633B"/>
    <w:rsid w:val="00276375"/>
    <w:rsid w:val="00276438"/>
    <w:rsid w:val="00276454"/>
    <w:rsid w:val="002764AC"/>
    <w:rsid w:val="002764B4"/>
    <w:rsid w:val="002764CA"/>
    <w:rsid w:val="002764FC"/>
    <w:rsid w:val="00276516"/>
    <w:rsid w:val="00276550"/>
    <w:rsid w:val="00276575"/>
    <w:rsid w:val="00276591"/>
    <w:rsid w:val="00276671"/>
    <w:rsid w:val="00276699"/>
    <w:rsid w:val="0027672A"/>
    <w:rsid w:val="0027673A"/>
    <w:rsid w:val="00276742"/>
    <w:rsid w:val="00276765"/>
    <w:rsid w:val="002767A0"/>
    <w:rsid w:val="0027680D"/>
    <w:rsid w:val="00276857"/>
    <w:rsid w:val="00276936"/>
    <w:rsid w:val="002769E9"/>
    <w:rsid w:val="00276AC2"/>
    <w:rsid w:val="00276B05"/>
    <w:rsid w:val="00276BD5"/>
    <w:rsid w:val="00276BE9"/>
    <w:rsid w:val="00276C7E"/>
    <w:rsid w:val="00276C8E"/>
    <w:rsid w:val="00276D0D"/>
    <w:rsid w:val="00276D65"/>
    <w:rsid w:val="00276E75"/>
    <w:rsid w:val="00276E8C"/>
    <w:rsid w:val="00276EC5"/>
    <w:rsid w:val="00276F85"/>
    <w:rsid w:val="00276FB6"/>
    <w:rsid w:val="00277004"/>
    <w:rsid w:val="0027700C"/>
    <w:rsid w:val="00277049"/>
    <w:rsid w:val="002770D1"/>
    <w:rsid w:val="002770E0"/>
    <w:rsid w:val="0027714E"/>
    <w:rsid w:val="0027720D"/>
    <w:rsid w:val="0027722F"/>
    <w:rsid w:val="00277319"/>
    <w:rsid w:val="002773B0"/>
    <w:rsid w:val="002773DA"/>
    <w:rsid w:val="002774AC"/>
    <w:rsid w:val="002775BB"/>
    <w:rsid w:val="002775CB"/>
    <w:rsid w:val="00277671"/>
    <w:rsid w:val="00277688"/>
    <w:rsid w:val="002776CD"/>
    <w:rsid w:val="002776DC"/>
    <w:rsid w:val="0027776C"/>
    <w:rsid w:val="002777D1"/>
    <w:rsid w:val="002777DB"/>
    <w:rsid w:val="0027787F"/>
    <w:rsid w:val="00277888"/>
    <w:rsid w:val="002778AA"/>
    <w:rsid w:val="00277944"/>
    <w:rsid w:val="00277A1A"/>
    <w:rsid w:val="00277A92"/>
    <w:rsid w:val="00277A97"/>
    <w:rsid w:val="00277AA4"/>
    <w:rsid w:val="00277AA7"/>
    <w:rsid w:val="00277ADE"/>
    <w:rsid w:val="00277AE8"/>
    <w:rsid w:val="00277B44"/>
    <w:rsid w:val="00277B4A"/>
    <w:rsid w:val="00277BA5"/>
    <w:rsid w:val="00277CE1"/>
    <w:rsid w:val="00277E32"/>
    <w:rsid w:val="00277E37"/>
    <w:rsid w:val="00277E80"/>
    <w:rsid w:val="00277F99"/>
    <w:rsid w:val="0028001D"/>
    <w:rsid w:val="00280022"/>
    <w:rsid w:val="00280079"/>
    <w:rsid w:val="002800A4"/>
    <w:rsid w:val="0028010D"/>
    <w:rsid w:val="00280186"/>
    <w:rsid w:val="00280251"/>
    <w:rsid w:val="00280283"/>
    <w:rsid w:val="002802BD"/>
    <w:rsid w:val="00280411"/>
    <w:rsid w:val="0028048A"/>
    <w:rsid w:val="00280513"/>
    <w:rsid w:val="00280540"/>
    <w:rsid w:val="00280645"/>
    <w:rsid w:val="00280749"/>
    <w:rsid w:val="00280931"/>
    <w:rsid w:val="00280978"/>
    <w:rsid w:val="002809BE"/>
    <w:rsid w:val="002809C1"/>
    <w:rsid w:val="002809C5"/>
    <w:rsid w:val="002809F3"/>
    <w:rsid w:val="00280AA3"/>
    <w:rsid w:val="00280B52"/>
    <w:rsid w:val="00280BA3"/>
    <w:rsid w:val="00280BBF"/>
    <w:rsid w:val="00280C36"/>
    <w:rsid w:val="00280CF4"/>
    <w:rsid w:val="00280D81"/>
    <w:rsid w:val="00280DA9"/>
    <w:rsid w:val="00280E06"/>
    <w:rsid w:val="00280EB0"/>
    <w:rsid w:val="00280F06"/>
    <w:rsid w:val="00280F17"/>
    <w:rsid w:val="00280F2F"/>
    <w:rsid w:val="00280F52"/>
    <w:rsid w:val="00281071"/>
    <w:rsid w:val="002810C4"/>
    <w:rsid w:val="00281126"/>
    <w:rsid w:val="00281166"/>
    <w:rsid w:val="00281196"/>
    <w:rsid w:val="002811A8"/>
    <w:rsid w:val="002811BA"/>
    <w:rsid w:val="00281203"/>
    <w:rsid w:val="00281244"/>
    <w:rsid w:val="00281253"/>
    <w:rsid w:val="00281280"/>
    <w:rsid w:val="00281344"/>
    <w:rsid w:val="00281369"/>
    <w:rsid w:val="002813B6"/>
    <w:rsid w:val="00281483"/>
    <w:rsid w:val="0028149F"/>
    <w:rsid w:val="002814AD"/>
    <w:rsid w:val="002814B7"/>
    <w:rsid w:val="002815B1"/>
    <w:rsid w:val="00281641"/>
    <w:rsid w:val="002816AD"/>
    <w:rsid w:val="00281705"/>
    <w:rsid w:val="0028189E"/>
    <w:rsid w:val="002818A3"/>
    <w:rsid w:val="002818CF"/>
    <w:rsid w:val="00281971"/>
    <w:rsid w:val="0028197B"/>
    <w:rsid w:val="002819CC"/>
    <w:rsid w:val="00281A6F"/>
    <w:rsid w:val="00281B8D"/>
    <w:rsid w:val="00281B8F"/>
    <w:rsid w:val="00281BD4"/>
    <w:rsid w:val="00281C31"/>
    <w:rsid w:val="00281C4B"/>
    <w:rsid w:val="00281C9E"/>
    <w:rsid w:val="00281D19"/>
    <w:rsid w:val="00281D8E"/>
    <w:rsid w:val="00281D90"/>
    <w:rsid w:val="00281D93"/>
    <w:rsid w:val="00281DA1"/>
    <w:rsid w:val="00281E37"/>
    <w:rsid w:val="00281E76"/>
    <w:rsid w:val="00281EB7"/>
    <w:rsid w:val="00281F11"/>
    <w:rsid w:val="00281FCC"/>
    <w:rsid w:val="00281FD5"/>
    <w:rsid w:val="0028201F"/>
    <w:rsid w:val="00282059"/>
    <w:rsid w:val="002821D7"/>
    <w:rsid w:val="00282253"/>
    <w:rsid w:val="002822A5"/>
    <w:rsid w:val="002822CE"/>
    <w:rsid w:val="002822E3"/>
    <w:rsid w:val="002822EC"/>
    <w:rsid w:val="00282340"/>
    <w:rsid w:val="00282342"/>
    <w:rsid w:val="002823B7"/>
    <w:rsid w:val="002823C5"/>
    <w:rsid w:val="002823F2"/>
    <w:rsid w:val="00282405"/>
    <w:rsid w:val="00282421"/>
    <w:rsid w:val="00282448"/>
    <w:rsid w:val="002824F2"/>
    <w:rsid w:val="002824F5"/>
    <w:rsid w:val="00282505"/>
    <w:rsid w:val="00282518"/>
    <w:rsid w:val="00282565"/>
    <w:rsid w:val="002826CE"/>
    <w:rsid w:val="002826D0"/>
    <w:rsid w:val="0028273A"/>
    <w:rsid w:val="0028273E"/>
    <w:rsid w:val="0028289F"/>
    <w:rsid w:val="002829AB"/>
    <w:rsid w:val="002829BD"/>
    <w:rsid w:val="002829C8"/>
    <w:rsid w:val="00282A38"/>
    <w:rsid w:val="00282AEC"/>
    <w:rsid w:val="00282B0E"/>
    <w:rsid w:val="00282BA4"/>
    <w:rsid w:val="00282CD1"/>
    <w:rsid w:val="00282CE6"/>
    <w:rsid w:val="00282CF4"/>
    <w:rsid w:val="00282D15"/>
    <w:rsid w:val="00282D20"/>
    <w:rsid w:val="00282D72"/>
    <w:rsid w:val="00282E02"/>
    <w:rsid w:val="00282E25"/>
    <w:rsid w:val="00282EA2"/>
    <w:rsid w:val="00282F91"/>
    <w:rsid w:val="00282FB1"/>
    <w:rsid w:val="002830D5"/>
    <w:rsid w:val="002831EE"/>
    <w:rsid w:val="0028321E"/>
    <w:rsid w:val="00283241"/>
    <w:rsid w:val="0028337C"/>
    <w:rsid w:val="002833DB"/>
    <w:rsid w:val="00283424"/>
    <w:rsid w:val="0028346F"/>
    <w:rsid w:val="00283470"/>
    <w:rsid w:val="00283559"/>
    <w:rsid w:val="0028356B"/>
    <w:rsid w:val="002835E0"/>
    <w:rsid w:val="00283601"/>
    <w:rsid w:val="00283650"/>
    <w:rsid w:val="00283681"/>
    <w:rsid w:val="002836CD"/>
    <w:rsid w:val="002836D2"/>
    <w:rsid w:val="002836F4"/>
    <w:rsid w:val="002836FA"/>
    <w:rsid w:val="00283756"/>
    <w:rsid w:val="002837F7"/>
    <w:rsid w:val="002839FF"/>
    <w:rsid w:val="00283A84"/>
    <w:rsid w:val="00283AAB"/>
    <w:rsid w:val="00283B4C"/>
    <w:rsid w:val="00283C5D"/>
    <w:rsid w:val="00283CBC"/>
    <w:rsid w:val="00283CBF"/>
    <w:rsid w:val="00283CC5"/>
    <w:rsid w:val="00283DE1"/>
    <w:rsid w:val="00283E16"/>
    <w:rsid w:val="00283E3D"/>
    <w:rsid w:val="00283F4C"/>
    <w:rsid w:val="002841BE"/>
    <w:rsid w:val="002841E7"/>
    <w:rsid w:val="00284223"/>
    <w:rsid w:val="00284228"/>
    <w:rsid w:val="00284244"/>
    <w:rsid w:val="00284257"/>
    <w:rsid w:val="00284263"/>
    <w:rsid w:val="002842A7"/>
    <w:rsid w:val="002842FB"/>
    <w:rsid w:val="002844B4"/>
    <w:rsid w:val="0028457F"/>
    <w:rsid w:val="00284665"/>
    <w:rsid w:val="00284679"/>
    <w:rsid w:val="0028470E"/>
    <w:rsid w:val="00284720"/>
    <w:rsid w:val="0028475E"/>
    <w:rsid w:val="00284828"/>
    <w:rsid w:val="00284A00"/>
    <w:rsid w:val="00284A0A"/>
    <w:rsid w:val="00284A5C"/>
    <w:rsid w:val="00284AAE"/>
    <w:rsid w:val="00284AF8"/>
    <w:rsid w:val="00284B0C"/>
    <w:rsid w:val="00284BA3"/>
    <w:rsid w:val="00284BB3"/>
    <w:rsid w:val="00284BFC"/>
    <w:rsid w:val="00284C5A"/>
    <w:rsid w:val="00284D68"/>
    <w:rsid w:val="00284EB0"/>
    <w:rsid w:val="00284EE5"/>
    <w:rsid w:val="00284F14"/>
    <w:rsid w:val="00284F1C"/>
    <w:rsid w:val="00285012"/>
    <w:rsid w:val="002850DA"/>
    <w:rsid w:val="00285106"/>
    <w:rsid w:val="00285127"/>
    <w:rsid w:val="0028512B"/>
    <w:rsid w:val="00285192"/>
    <w:rsid w:val="0028520F"/>
    <w:rsid w:val="002852B6"/>
    <w:rsid w:val="00285458"/>
    <w:rsid w:val="0028545E"/>
    <w:rsid w:val="00285477"/>
    <w:rsid w:val="002854CA"/>
    <w:rsid w:val="002854D7"/>
    <w:rsid w:val="002855A5"/>
    <w:rsid w:val="002855C1"/>
    <w:rsid w:val="002856C7"/>
    <w:rsid w:val="002856D2"/>
    <w:rsid w:val="0028574D"/>
    <w:rsid w:val="0028579C"/>
    <w:rsid w:val="0028593B"/>
    <w:rsid w:val="002859B1"/>
    <w:rsid w:val="002859B2"/>
    <w:rsid w:val="00285A13"/>
    <w:rsid w:val="00285B2E"/>
    <w:rsid w:val="00285B5D"/>
    <w:rsid w:val="00285C80"/>
    <w:rsid w:val="00285CDB"/>
    <w:rsid w:val="00285D2F"/>
    <w:rsid w:val="00285D4F"/>
    <w:rsid w:val="00285DF1"/>
    <w:rsid w:val="00285E39"/>
    <w:rsid w:val="00285F10"/>
    <w:rsid w:val="00285F1A"/>
    <w:rsid w:val="00285F60"/>
    <w:rsid w:val="00286016"/>
    <w:rsid w:val="002860A3"/>
    <w:rsid w:val="002862C1"/>
    <w:rsid w:val="0028631F"/>
    <w:rsid w:val="0028646C"/>
    <w:rsid w:val="00286502"/>
    <w:rsid w:val="00286516"/>
    <w:rsid w:val="0028659C"/>
    <w:rsid w:val="002866B5"/>
    <w:rsid w:val="0028679E"/>
    <w:rsid w:val="0028683E"/>
    <w:rsid w:val="002868E3"/>
    <w:rsid w:val="002869AE"/>
    <w:rsid w:val="002869C7"/>
    <w:rsid w:val="00286A8A"/>
    <w:rsid w:val="00286B76"/>
    <w:rsid w:val="00286B95"/>
    <w:rsid w:val="00286BC0"/>
    <w:rsid w:val="00286C60"/>
    <w:rsid w:val="00286D27"/>
    <w:rsid w:val="00286D4B"/>
    <w:rsid w:val="00286DC3"/>
    <w:rsid w:val="00286E87"/>
    <w:rsid w:val="00286EB3"/>
    <w:rsid w:val="00286ED3"/>
    <w:rsid w:val="00286F50"/>
    <w:rsid w:val="00286F6E"/>
    <w:rsid w:val="00286FC5"/>
    <w:rsid w:val="00287045"/>
    <w:rsid w:val="0028707A"/>
    <w:rsid w:val="002870AD"/>
    <w:rsid w:val="00287131"/>
    <w:rsid w:val="0028717D"/>
    <w:rsid w:val="00287261"/>
    <w:rsid w:val="002872B1"/>
    <w:rsid w:val="00287314"/>
    <w:rsid w:val="002873AD"/>
    <w:rsid w:val="002873F0"/>
    <w:rsid w:val="00287434"/>
    <w:rsid w:val="00287499"/>
    <w:rsid w:val="002874F6"/>
    <w:rsid w:val="002874FE"/>
    <w:rsid w:val="00287612"/>
    <w:rsid w:val="002876BC"/>
    <w:rsid w:val="002876FD"/>
    <w:rsid w:val="0028786E"/>
    <w:rsid w:val="0028788E"/>
    <w:rsid w:val="002878EC"/>
    <w:rsid w:val="00287929"/>
    <w:rsid w:val="00287939"/>
    <w:rsid w:val="00287A00"/>
    <w:rsid w:val="00287ABB"/>
    <w:rsid w:val="00287B15"/>
    <w:rsid w:val="00287BEF"/>
    <w:rsid w:val="00287C0A"/>
    <w:rsid w:val="00287C1A"/>
    <w:rsid w:val="00287D79"/>
    <w:rsid w:val="00287DBA"/>
    <w:rsid w:val="00287E29"/>
    <w:rsid w:val="00287E8E"/>
    <w:rsid w:val="00287F1E"/>
    <w:rsid w:val="00287F30"/>
    <w:rsid w:val="00287FA9"/>
    <w:rsid w:val="00287FDC"/>
    <w:rsid w:val="00290001"/>
    <w:rsid w:val="00290037"/>
    <w:rsid w:val="0029005C"/>
    <w:rsid w:val="0029005D"/>
    <w:rsid w:val="002900E0"/>
    <w:rsid w:val="00290104"/>
    <w:rsid w:val="00290150"/>
    <w:rsid w:val="002901FA"/>
    <w:rsid w:val="00290298"/>
    <w:rsid w:val="002902C4"/>
    <w:rsid w:val="00290394"/>
    <w:rsid w:val="002903A4"/>
    <w:rsid w:val="002903CC"/>
    <w:rsid w:val="002903F9"/>
    <w:rsid w:val="00290452"/>
    <w:rsid w:val="0029047A"/>
    <w:rsid w:val="0029049A"/>
    <w:rsid w:val="002904D7"/>
    <w:rsid w:val="00290522"/>
    <w:rsid w:val="0029052B"/>
    <w:rsid w:val="002905A1"/>
    <w:rsid w:val="00290653"/>
    <w:rsid w:val="002906CB"/>
    <w:rsid w:val="002906CF"/>
    <w:rsid w:val="0029076C"/>
    <w:rsid w:val="00290771"/>
    <w:rsid w:val="0029079F"/>
    <w:rsid w:val="00290828"/>
    <w:rsid w:val="00290870"/>
    <w:rsid w:val="002908A5"/>
    <w:rsid w:val="002908B8"/>
    <w:rsid w:val="00290908"/>
    <w:rsid w:val="00290987"/>
    <w:rsid w:val="00290C19"/>
    <w:rsid w:val="00290C73"/>
    <w:rsid w:val="00290CE0"/>
    <w:rsid w:val="00290D1D"/>
    <w:rsid w:val="00290D44"/>
    <w:rsid w:val="00290D6B"/>
    <w:rsid w:val="00290D74"/>
    <w:rsid w:val="00290D98"/>
    <w:rsid w:val="00290DC3"/>
    <w:rsid w:val="00290DE6"/>
    <w:rsid w:val="00290DEB"/>
    <w:rsid w:val="00290E71"/>
    <w:rsid w:val="00290EB6"/>
    <w:rsid w:val="00290EF7"/>
    <w:rsid w:val="00290EFD"/>
    <w:rsid w:val="00290F0D"/>
    <w:rsid w:val="00290F0E"/>
    <w:rsid w:val="00290F17"/>
    <w:rsid w:val="00290F20"/>
    <w:rsid w:val="00290FA7"/>
    <w:rsid w:val="00291053"/>
    <w:rsid w:val="0029107A"/>
    <w:rsid w:val="002910A8"/>
    <w:rsid w:val="00291148"/>
    <w:rsid w:val="002911B4"/>
    <w:rsid w:val="002911FD"/>
    <w:rsid w:val="002912C7"/>
    <w:rsid w:val="00291361"/>
    <w:rsid w:val="00291374"/>
    <w:rsid w:val="002913A0"/>
    <w:rsid w:val="002913BF"/>
    <w:rsid w:val="0029150B"/>
    <w:rsid w:val="0029157D"/>
    <w:rsid w:val="002915CA"/>
    <w:rsid w:val="002917A8"/>
    <w:rsid w:val="002918C2"/>
    <w:rsid w:val="002918FA"/>
    <w:rsid w:val="00291931"/>
    <w:rsid w:val="00291952"/>
    <w:rsid w:val="002919DE"/>
    <w:rsid w:val="00291A51"/>
    <w:rsid w:val="00291A6E"/>
    <w:rsid w:val="00291B62"/>
    <w:rsid w:val="00291D49"/>
    <w:rsid w:val="00291D72"/>
    <w:rsid w:val="00291DB1"/>
    <w:rsid w:val="00291DB2"/>
    <w:rsid w:val="00291FA0"/>
    <w:rsid w:val="00291FF8"/>
    <w:rsid w:val="0029203A"/>
    <w:rsid w:val="00292049"/>
    <w:rsid w:val="002920AC"/>
    <w:rsid w:val="002920FB"/>
    <w:rsid w:val="00292113"/>
    <w:rsid w:val="002921A5"/>
    <w:rsid w:val="0029222D"/>
    <w:rsid w:val="0029223E"/>
    <w:rsid w:val="0029224D"/>
    <w:rsid w:val="00292291"/>
    <w:rsid w:val="00292333"/>
    <w:rsid w:val="0029236E"/>
    <w:rsid w:val="002923FE"/>
    <w:rsid w:val="002924FD"/>
    <w:rsid w:val="002925A1"/>
    <w:rsid w:val="00292660"/>
    <w:rsid w:val="00292681"/>
    <w:rsid w:val="002926D3"/>
    <w:rsid w:val="002926DB"/>
    <w:rsid w:val="0029271F"/>
    <w:rsid w:val="00292741"/>
    <w:rsid w:val="00292745"/>
    <w:rsid w:val="0029274B"/>
    <w:rsid w:val="00292853"/>
    <w:rsid w:val="00292928"/>
    <w:rsid w:val="002929B9"/>
    <w:rsid w:val="00292A0B"/>
    <w:rsid w:val="00292B2A"/>
    <w:rsid w:val="00292B3C"/>
    <w:rsid w:val="00292C91"/>
    <w:rsid w:val="00292CB7"/>
    <w:rsid w:val="00292D10"/>
    <w:rsid w:val="00292D1C"/>
    <w:rsid w:val="00292D82"/>
    <w:rsid w:val="00292DAE"/>
    <w:rsid w:val="00292DF8"/>
    <w:rsid w:val="00292E12"/>
    <w:rsid w:val="00292EF5"/>
    <w:rsid w:val="00292F06"/>
    <w:rsid w:val="00292FDF"/>
    <w:rsid w:val="00292FE9"/>
    <w:rsid w:val="00293014"/>
    <w:rsid w:val="00293222"/>
    <w:rsid w:val="00293284"/>
    <w:rsid w:val="002932D3"/>
    <w:rsid w:val="00293397"/>
    <w:rsid w:val="002933BA"/>
    <w:rsid w:val="002933D2"/>
    <w:rsid w:val="00293448"/>
    <w:rsid w:val="002934CD"/>
    <w:rsid w:val="002934F6"/>
    <w:rsid w:val="00293686"/>
    <w:rsid w:val="00293692"/>
    <w:rsid w:val="00293769"/>
    <w:rsid w:val="0029378B"/>
    <w:rsid w:val="00293883"/>
    <w:rsid w:val="002939FB"/>
    <w:rsid w:val="00293A21"/>
    <w:rsid w:val="00293A40"/>
    <w:rsid w:val="00293A9F"/>
    <w:rsid w:val="00293B16"/>
    <w:rsid w:val="00293C2C"/>
    <w:rsid w:val="00293C3B"/>
    <w:rsid w:val="00293C61"/>
    <w:rsid w:val="00293C6F"/>
    <w:rsid w:val="00293DCE"/>
    <w:rsid w:val="00293DE0"/>
    <w:rsid w:val="00293E72"/>
    <w:rsid w:val="00293EEC"/>
    <w:rsid w:val="00293F4C"/>
    <w:rsid w:val="00293F55"/>
    <w:rsid w:val="00293F7B"/>
    <w:rsid w:val="00293F95"/>
    <w:rsid w:val="00293FD8"/>
    <w:rsid w:val="00293FE3"/>
    <w:rsid w:val="0029404E"/>
    <w:rsid w:val="00294086"/>
    <w:rsid w:val="0029409E"/>
    <w:rsid w:val="00294132"/>
    <w:rsid w:val="002941B2"/>
    <w:rsid w:val="002942ED"/>
    <w:rsid w:val="0029431C"/>
    <w:rsid w:val="00294361"/>
    <w:rsid w:val="002943A9"/>
    <w:rsid w:val="002943BE"/>
    <w:rsid w:val="00294580"/>
    <w:rsid w:val="00294661"/>
    <w:rsid w:val="00294678"/>
    <w:rsid w:val="002946F3"/>
    <w:rsid w:val="0029470E"/>
    <w:rsid w:val="0029476A"/>
    <w:rsid w:val="0029479A"/>
    <w:rsid w:val="0029482B"/>
    <w:rsid w:val="0029485D"/>
    <w:rsid w:val="00294863"/>
    <w:rsid w:val="00294873"/>
    <w:rsid w:val="0029492E"/>
    <w:rsid w:val="00294A56"/>
    <w:rsid w:val="00294A77"/>
    <w:rsid w:val="00294AB7"/>
    <w:rsid w:val="00294B2A"/>
    <w:rsid w:val="00294BB0"/>
    <w:rsid w:val="00294BF7"/>
    <w:rsid w:val="00294C79"/>
    <w:rsid w:val="00294D5A"/>
    <w:rsid w:val="00294E26"/>
    <w:rsid w:val="00294E30"/>
    <w:rsid w:val="00294E3D"/>
    <w:rsid w:val="00294E66"/>
    <w:rsid w:val="00294E7D"/>
    <w:rsid w:val="00294EE1"/>
    <w:rsid w:val="00294F71"/>
    <w:rsid w:val="00294F91"/>
    <w:rsid w:val="00294FB0"/>
    <w:rsid w:val="0029500B"/>
    <w:rsid w:val="002950E8"/>
    <w:rsid w:val="00295138"/>
    <w:rsid w:val="0029514A"/>
    <w:rsid w:val="002951D7"/>
    <w:rsid w:val="0029527B"/>
    <w:rsid w:val="002952AD"/>
    <w:rsid w:val="002952CA"/>
    <w:rsid w:val="002952E2"/>
    <w:rsid w:val="00295323"/>
    <w:rsid w:val="00295339"/>
    <w:rsid w:val="0029536B"/>
    <w:rsid w:val="00295372"/>
    <w:rsid w:val="0029543D"/>
    <w:rsid w:val="00295491"/>
    <w:rsid w:val="00295521"/>
    <w:rsid w:val="00295559"/>
    <w:rsid w:val="0029561E"/>
    <w:rsid w:val="00295669"/>
    <w:rsid w:val="00295785"/>
    <w:rsid w:val="002957C2"/>
    <w:rsid w:val="00295817"/>
    <w:rsid w:val="00295865"/>
    <w:rsid w:val="00295893"/>
    <w:rsid w:val="002958B5"/>
    <w:rsid w:val="002958C8"/>
    <w:rsid w:val="002959F8"/>
    <w:rsid w:val="00295A65"/>
    <w:rsid w:val="00295B09"/>
    <w:rsid w:val="00295B66"/>
    <w:rsid w:val="00295B72"/>
    <w:rsid w:val="00295D03"/>
    <w:rsid w:val="00295D20"/>
    <w:rsid w:val="00295D59"/>
    <w:rsid w:val="00295ED4"/>
    <w:rsid w:val="00295F18"/>
    <w:rsid w:val="00295F2A"/>
    <w:rsid w:val="00295F4C"/>
    <w:rsid w:val="00295F5D"/>
    <w:rsid w:val="0029609C"/>
    <w:rsid w:val="002960A2"/>
    <w:rsid w:val="0029617B"/>
    <w:rsid w:val="0029617E"/>
    <w:rsid w:val="002961D4"/>
    <w:rsid w:val="002961D6"/>
    <w:rsid w:val="00296206"/>
    <w:rsid w:val="0029622A"/>
    <w:rsid w:val="00296259"/>
    <w:rsid w:val="002962BC"/>
    <w:rsid w:val="002962E3"/>
    <w:rsid w:val="002962EE"/>
    <w:rsid w:val="0029637B"/>
    <w:rsid w:val="00296595"/>
    <w:rsid w:val="00296647"/>
    <w:rsid w:val="00296687"/>
    <w:rsid w:val="0029671E"/>
    <w:rsid w:val="00296861"/>
    <w:rsid w:val="002968F4"/>
    <w:rsid w:val="00296929"/>
    <w:rsid w:val="002969C0"/>
    <w:rsid w:val="00296B9F"/>
    <w:rsid w:val="00296BEE"/>
    <w:rsid w:val="00296C46"/>
    <w:rsid w:val="00296C4F"/>
    <w:rsid w:val="00296C56"/>
    <w:rsid w:val="00296C9E"/>
    <w:rsid w:val="00296CBF"/>
    <w:rsid w:val="00296D1B"/>
    <w:rsid w:val="00296D46"/>
    <w:rsid w:val="00296D7A"/>
    <w:rsid w:val="00296DF0"/>
    <w:rsid w:val="00296E0C"/>
    <w:rsid w:val="00296EB6"/>
    <w:rsid w:val="00296F6E"/>
    <w:rsid w:val="00296FF3"/>
    <w:rsid w:val="00297099"/>
    <w:rsid w:val="00297118"/>
    <w:rsid w:val="002971A6"/>
    <w:rsid w:val="0029722F"/>
    <w:rsid w:val="00297276"/>
    <w:rsid w:val="00297430"/>
    <w:rsid w:val="00297468"/>
    <w:rsid w:val="002974FB"/>
    <w:rsid w:val="00297596"/>
    <w:rsid w:val="0029767A"/>
    <w:rsid w:val="002977C7"/>
    <w:rsid w:val="002978A5"/>
    <w:rsid w:val="002978C6"/>
    <w:rsid w:val="002979F5"/>
    <w:rsid w:val="00297A61"/>
    <w:rsid w:val="00297AE6"/>
    <w:rsid w:val="00297B43"/>
    <w:rsid w:val="00297BBF"/>
    <w:rsid w:val="00297BC0"/>
    <w:rsid w:val="00297CBE"/>
    <w:rsid w:val="00297D6B"/>
    <w:rsid w:val="00297DB5"/>
    <w:rsid w:val="00297E51"/>
    <w:rsid w:val="00297E54"/>
    <w:rsid w:val="00297EF5"/>
    <w:rsid w:val="00297F11"/>
    <w:rsid w:val="00297FC8"/>
    <w:rsid w:val="002A001F"/>
    <w:rsid w:val="002A0027"/>
    <w:rsid w:val="002A0076"/>
    <w:rsid w:val="002A0123"/>
    <w:rsid w:val="002A01FA"/>
    <w:rsid w:val="002A0230"/>
    <w:rsid w:val="002A028F"/>
    <w:rsid w:val="002A02C8"/>
    <w:rsid w:val="002A0321"/>
    <w:rsid w:val="002A035B"/>
    <w:rsid w:val="002A037B"/>
    <w:rsid w:val="002A03E5"/>
    <w:rsid w:val="002A0414"/>
    <w:rsid w:val="002A0427"/>
    <w:rsid w:val="002A0478"/>
    <w:rsid w:val="002A04EA"/>
    <w:rsid w:val="002A0558"/>
    <w:rsid w:val="002A055E"/>
    <w:rsid w:val="002A05CE"/>
    <w:rsid w:val="002A0617"/>
    <w:rsid w:val="002A06AB"/>
    <w:rsid w:val="002A06F5"/>
    <w:rsid w:val="002A0829"/>
    <w:rsid w:val="002A0858"/>
    <w:rsid w:val="002A0868"/>
    <w:rsid w:val="002A08A9"/>
    <w:rsid w:val="002A08BF"/>
    <w:rsid w:val="002A08D6"/>
    <w:rsid w:val="002A08E1"/>
    <w:rsid w:val="002A08F2"/>
    <w:rsid w:val="002A093B"/>
    <w:rsid w:val="002A0957"/>
    <w:rsid w:val="002A09DB"/>
    <w:rsid w:val="002A09F2"/>
    <w:rsid w:val="002A0AAB"/>
    <w:rsid w:val="002A0B55"/>
    <w:rsid w:val="002A0BA7"/>
    <w:rsid w:val="002A0BCA"/>
    <w:rsid w:val="002A0C1C"/>
    <w:rsid w:val="002A0C64"/>
    <w:rsid w:val="002A0DAE"/>
    <w:rsid w:val="002A0DC2"/>
    <w:rsid w:val="002A0E36"/>
    <w:rsid w:val="002A0E3D"/>
    <w:rsid w:val="002A0EF3"/>
    <w:rsid w:val="002A0F65"/>
    <w:rsid w:val="002A0FFF"/>
    <w:rsid w:val="002A102B"/>
    <w:rsid w:val="002A10AB"/>
    <w:rsid w:val="002A10F2"/>
    <w:rsid w:val="002A112F"/>
    <w:rsid w:val="002A11A9"/>
    <w:rsid w:val="002A11D0"/>
    <w:rsid w:val="002A11D5"/>
    <w:rsid w:val="002A12EA"/>
    <w:rsid w:val="002A12FE"/>
    <w:rsid w:val="002A1300"/>
    <w:rsid w:val="002A1317"/>
    <w:rsid w:val="002A1363"/>
    <w:rsid w:val="002A1450"/>
    <w:rsid w:val="002A1483"/>
    <w:rsid w:val="002A14C0"/>
    <w:rsid w:val="002A16F9"/>
    <w:rsid w:val="002A1707"/>
    <w:rsid w:val="002A178B"/>
    <w:rsid w:val="002A1879"/>
    <w:rsid w:val="002A18E3"/>
    <w:rsid w:val="002A1980"/>
    <w:rsid w:val="002A199C"/>
    <w:rsid w:val="002A19DB"/>
    <w:rsid w:val="002A1A19"/>
    <w:rsid w:val="002A1A32"/>
    <w:rsid w:val="002A1A4D"/>
    <w:rsid w:val="002A1A5C"/>
    <w:rsid w:val="002A1A65"/>
    <w:rsid w:val="002A1ACC"/>
    <w:rsid w:val="002A1AE1"/>
    <w:rsid w:val="002A1AE3"/>
    <w:rsid w:val="002A1BCF"/>
    <w:rsid w:val="002A1C70"/>
    <w:rsid w:val="002A1CDC"/>
    <w:rsid w:val="002A1D20"/>
    <w:rsid w:val="002A1DE4"/>
    <w:rsid w:val="002A1DFE"/>
    <w:rsid w:val="002A1E66"/>
    <w:rsid w:val="002A1F0A"/>
    <w:rsid w:val="002A1F1E"/>
    <w:rsid w:val="002A1F8E"/>
    <w:rsid w:val="002A2032"/>
    <w:rsid w:val="002A2203"/>
    <w:rsid w:val="002A2213"/>
    <w:rsid w:val="002A22D8"/>
    <w:rsid w:val="002A2416"/>
    <w:rsid w:val="002A2474"/>
    <w:rsid w:val="002A247C"/>
    <w:rsid w:val="002A24B7"/>
    <w:rsid w:val="002A26C6"/>
    <w:rsid w:val="002A26F9"/>
    <w:rsid w:val="002A2710"/>
    <w:rsid w:val="002A2726"/>
    <w:rsid w:val="002A272D"/>
    <w:rsid w:val="002A27F3"/>
    <w:rsid w:val="002A285A"/>
    <w:rsid w:val="002A2887"/>
    <w:rsid w:val="002A2954"/>
    <w:rsid w:val="002A2A16"/>
    <w:rsid w:val="002A2A61"/>
    <w:rsid w:val="002A2A8C"/>
    <w:rsid w:val="002A2A97"/>
    <w:rsid w:val="002A2B28"/>
    <w:rsid w:val="002A2B30"/>
    <w:rsid w:val="002A2B77"/>
    <w:rsid w:val="002A2B7C"/>
    <w:rsid w:val="002A2BA0"/>
    <w:rsid w:val="002A2BEC"/>
    <w:rsid w:val="002A2BED"/>
    <w:rsid w:val="002A2C7C"/>
    <w:rsid w:val="002A2E7E"/>
    <w:rsid w:val="002A2EE3"/>
    <w:rsid w:val="002A2EF4"/>
    <w:rsid w:val="002A2F22"/>
    <w:rsid w:val="002A2F2D"/>
    <w:rsid w:val="002A2F96"/>
    <w:rsid w:val="002A2FAB"/>
    <w:rsid w:val="002A3000"/>
    <w:rsid w:val="002A3033"/>
    <w:rsid w:val="002A3072"/>
    <w:rsid w:val="002A3107"/>
    <w:rsid w:val="002A3128"/>
    <w:rsid w:val="002A3186"/>
    <w:rsid w:val="002A326B"/>
    <w:rsid w:val="002A33C5"/>
    <w:rsid w:val="002A33CD"/>
    <w:rsid w:val="002A346F"/>
    <w:rsid w:val="002A34B7"/>
    <w:rsid w:val="002A3511"/>
    <w:rsid w:val="002A3566"/>
    <w:rsid w:val="002A3685"/>
    <w:rsid w:val="002A37A2"/>
    <w:rsid w:val="002A37D2"/>
    <w:rsid w:val="002A37F7"/>
    <w:rsid w:val="002A383F"/>
    <w:rsid w:val="002A3877"/>
    <w:rsid w:val="002A39F9"/>
    <w:rsid w:val="002A3A20"/>
    <w:rsid w:val="002A3AB3"/>
    <w:rsid w:val="002A3B05"/>
    <w:rsid w:val="002A3B71"/>
    <w:rsid w:val="002A3BA9"/>
    <w:rsid w:val="002A3D82"/>
    <w:rsid w:val="002A3D87"/>
    <w:rsid w:val="002A3D93"/>
    <w:rsid w:val="002A3DA9"/>
    <w:rsid w:val="002A3DD9"/>
    <w:rsid w:val="002A3DF2"/>
    <w:rsid w:val="002A3E38"/>
    <w:rsid w:val="002A3ECF"/>
    <w:rsid w:val="002A3EE6"/>
    <w:rsid w:val="002A3EEA"/>
    <w:rsid w:val="002A3EF8"/>
    <w:rsid w:val="002A3F07"/>
    <w:rsid w:val="002A3F39"/>
    <w:rsid w:val="002A3F62"/>
    <w:rsid w:val="002A3F9E"/>
    <w:rsid w:val="002A3FA0"/>
    <w:rsid w:val="002A3FC8"/>
    <w:rsid w:val="002A401D"/>
    <w:rsid w:val="002A4033"/>
    <w:rsid w:val="002A4037"/>
    <w:rsid w:val="002A40F8"/>
    <w:rsid w:val="002A4115"/>
    <w:rsid w:val="002A4201"/>
    <w:rsid w:val="002A4260"/>
    <w:rsid w:val="002A42A4"/>
    <w:rsid w:val="002A42D2"/>
    <w:rsid w:val="002A43CA"/>
    <w:rsid w:val="002A4441"/>
    <w:rsid w:val="002A444C"/>
    <w:rsid w:val="002A44A2"/>
    <w:rsid w:val="002A459E"/>
    <w:rsid w:val="002A45D5"/>
    <w:rsid w:val="002A461E"/>
    <w:rsid w:val="002A467C"/>
    <w:rsid w:val="002A4702"/>
    <w:rsid w:val="002A4741"/>
    <w:rsid w:val="002A47F6"/>
    <w:rsid w:val="002A4800"/>
    <w:rsid w:val="002A4827"/>
    <w:rsid w:val="002A4875"/>
    <w:rsid w:val="002A49BA"/>
    <w:rsid w:val="002A49F4"/>
    <w:rsid w:val="002A4A07"/>
    <w:rsid w:val="002A4A0E"/>
    <w:rsid w:val="002A4A7D"/>
    <w:rsid w:val="002A4B1C"/>
    <w:rsid w:val="002A4B21"/>
    <w:rsid w:val="002A4BB8"/>
    <w:rsid w:val="002A4C33"/>
    <w:rsid w:val="002A4C39"/>
    <w:rsid w:val="002A4C40"/>
    <w:rsid w:val="002A4C59"/>
    <w:rsid w:val="002A4C9E"/>
    <w:rsid w:val="002A4D5C"/>
    <w:rsid w:val="002A4DA0"/>
    <w:rsid w:val="002A4E20"/>
    <w:rsid w:val="002A4E23"/>
    <w:rsid w:val="002A4E41"/>
    <w:rsid w:val="002A4E77"/>
    <w:rsid w:val="002A4FE0"/>
    <w:rsid w:val="002A50FC"/>
    <w:rsid w:val="002A5190"/>
    <w:rsid w:val="002A5222"/>
    <w:rsid w:val="002A5267"/>
    <w:rsid w:val="002A52D8"/>
    <w:rsid w:val="002A5313"/>
    <w:rsid w:val="002A537D"/>
    <w:rsid w:val="002A53E2"/>
    <w:rsid w:val="002A5480"/>
    <w:rsid w:val="002A54FA"/>
    <w:rsid w:val="002A5612"/>
    <w:rsid w:val="002A58A3"/>
    <w:rsid w:val="002A58FE"/>
    <w:rsid w:val="002A590B"/>
    <w:rsid w:val="002A599C"/>
    <w:rsid w:val="002A5A74"/>
    <w:rsid w:val="002A5B20"/>
    <w:rsid w:val="002A5B44"/>
    <w:rsid w:val="002A5BB3"/>
    <w:rsid w:val="002A5C2A"/>
    <w:rsid w:val="002A5CBA"/>
    <w:rsid w:val="002A5D62"/>
    <w:rsid w:val="002A5D75"/>
    <w:rsid w:val="002A5DCA"/>
    <w:rsid w:val="002A5DD4"/>
    <w:rsid w:val="002A5E00"/>
    <w:rsid w:val="002A5E94"/>
    <w:rsid w:val="002A5F44"/>
    <w:rsid w:val="002A5F4B"/>
    <w:rsid w:val="002A5F5C"/>
    <w:rsid w:val="002A5FC0"/>
    <w:rsid w:val="002A5FFE"/>
    <w:rsid w:val="002A6052"/>
    <w:rsid w:val="002A61B3"/>
    <w:rsid w:val="002A622D"/>
    <w:rsid w:val="002A627A"/>
    <w:rsid w:val="002A62AA"/>
    <w:rsid w:val="002A62FD"/>
    <w:rsid w:val="002A62FE"/>
    <w:rsid w:val="002A63CA"/>
    <w:rsid w:val="002A64B2"/>
    <w:rsid w:val="002A64B4"/>
    <w:rsid w:val="002A6562"/>
    <w:rsid w:val="002A65DC"/>
    <w:rsid w:val="002A65E9"/>
    <w:rsid w:val="002A65EF"/>
    <w:rsid w:val="002A6613"/>
    <w:rsid w:val="002A67D4"/>
    <w:rsid w:val="002A6829"/>
    <w:rsid w:val="002A682F"/>
    <w:rsid w:val="002A6848"/>
    <w:rsid w:val="002A68AE"/>
    <w:rsid w:val="002A6913"/>
    <w:rsid w:val="002A6989"/>
    <w:rsid w:val="002A69DA"/>
    <w:rsid w:val="002A69DF"/>
    <w:rsid w:val="002A6A03"/>
    <w:rsid w:val="002A6A7A"/>
    <w:rsid w:val="002A6B09"/>
    <w:rsid w:val="002A6BC5"/>
    <w:rsid w:val="002A6C06"/>
    <w:rsid w:val="002A6C25"/>
    <w:rsid w:val="002A6C66"/>
    <w:rsid w:val="002A6C6C"/>
    <w:rsid w:val="002A6CA6"/>
    <w:rsid w:val="002A6CD4"/>
    <w:rsid w:val="002A6D9E"/>
    <w:rsid w:val="002A6E35"/>
    <w:rsid w:val="002A6E41"/>
    <w:rsid w:val="002A6F0C"/>
    <w:rsid w:val="002A6F41"/>
    <w:rsid w:val="002A6F8E"/>
    <w:rsid w:val="002A6FC0"/>
    <w:rsid w:val="002A703D"/>
    <w:rsid w:val="002A7057"/>
    <w:rsid w:val="002A708D"/>
    <w:rsid w:val="002A712B"/>
    <w:rsid w:val="002A7187"/>
    <w:rsid w:val="002A7223"/>
    <w:rsid w:val="002A729A"/>
    <w:rsid w:val="002A7374"/>
    <w:rsid w:val="002A767A"/>
    <w:rsid w:val="002A7767"/>
    <w:rsid w:val="002A7771"/>
    <w:rsid w:val="002A77E1"/>
    <w:rsid w:val="002A7872"/>
    <w:rsid w:val="002A78B0"/>
    <w:rsid w:val="002A79A7"/>
    <w:rsid w:val="002A7B41"/>
    <w:rsid w:val="002A7B63"/>
    <w:rsid w:val="002A7B83"/>
    <w:rsid w:val="002A7BD8"/>
    <w:rsid w:val="002A7BF3"/>
    <w:rsid w:val="002A7D65"/>
    <w:rsid w:val="002A7DDA"/>
    <w:rsid w:val="002A7E1D"/>
    <w:rsid w:val="002A7E83"/>
    <w:rsid w:val="002A7E85"/>
    <w:rsid w:val="002A7EA5"/>
    <w:rsid w:val="002A7F4A"/>
    <w:rsid w:val="002A7F91"/>
    <w:rsid w:val="002A7F9B"/>
    <w:rsid w:val="002A7FBE"/>
    <w:rsid w:val="002A7FF1"/>
    <w:rsid w:val="002B0029"/>
    <w:rsid w:val="002B0082"/>
    <w:rsid w:val="002B00C5"/>
    <w:rsid w:val="002B015A"/>
    <w:rsid w:val="002B0206"/>
    <w:rsid w:val="002B025F"/>
    <w:rsid w:val="002B0281"/>
    <w:rsid w:val="002B0297"/>
    <w:rsid w:val="002B02AC"/>
    <w:rsid w:val="002B02E6"/>
    <w:rsid w:val="002B02EB"/>
    <w:rsid w:val="002B0305"/>
    <w:rsid w:val="002B0371"/>
    <w:rsid w:val="002B049D"/>
    <w:rsid w:val="002B052B"/>
    <w:rsid w:val="002B05A2"/>
    <w:rsid w:val="002B05A7"/>
    <w:rsid w:val="002B0611"/>
    <w:rsid w:val="002B0673"/>
    <w:rsid w:val="002B068A"/>
    <w:rsid w:val="002B0705"/>
    <w:rsid w:val="002B074F"/>
    <w:rsid w:val="002B07D6"/>
    <w:rsid w:val="002B086C"/>
    <w:rsid w:val="002B0891"/>
    <w:rsid w:val="002B08C6"/>
    <w:rsid w:val="002B091D"/>
    <w:rsid w:val="002B09D7"/>
    <w:rsid w:val="002B09EC"/>
    <w:rsid w:val="002B0A64"/>
    <w:rsid w:val="002B0AAF"/>
    <w:rsid w:val="002B0B3F"/>
    <w:rsid w:val="002B0B64"/>
    <w:rsid w:val="002B0B76"/>
    <w:rsid w:val="002B0D20"/>
    <w:rsid w:val="002B0DC3"/>
    <w:rsid w:val="002B0DE1"/>
    <w:rsid w:val="002B0E2C"/>
    <w:rsid w:val="002B0F2C"/>
    <w:rsid w:val="002B0F36"/>
    <w:rsid w:val="002B0FEB"/>
    <w:rsid w:val="002B1003"/>
    <w:rsid w:val="002B1066"/>
    <w:rsid w:val="002B109E"/>
    <w:rsid w:val="002B1129"/>
    <w:rsid w:val="002B1133"/>
    <w:rsid w:val="002B12E4"/>
    <w:rsid w:val="002B1338"/>
    <w:rsid w:val="002B133A"/>
    <w:rsid w:val="002B133B"/>
    <w:rsid w:val="002B1390"/>
    <w:rsid w:val="002B13CF"/>
    <w:rsid w:val="002B13D6"/>
    <w:rsid w:val="002B1418"/>
    <w:rsid w:val="002B14E4"/>
    <w:rsid w:val="002B1549"/>
    <w:rsid w:val="002B1590"/>
    <w:rsid w:val="002B15AD"/>
    <w:rsid w:val="002B15D2"/>
    <w:rsid w:val="002B164B"/>
    <w:rsid w:val="002B1673"/>
    <w:rsid w:val="002B16B1"/>
    <w:rsid w:val="002B16F6"/>
    <w:rsid w:val="002B173B"/>
    <w:rsid w:val="002B1741"/>
    <w:rsid w:val="002B1840"/>
    <w:rsid w:val="002B19CC"/>
    <w:rsid w:val="002B1C19"/>
    <w:rsid w:val="002B1CDA"/>
    <w:rsid w:val="002B1E07"/>
    <w:rsid w:val="002B1EBC"/>
    <w:rsid w:val="002B1EC7"/>
    <w:rsid w:val="002B1EFD"/>
    <w:rsid w:val="002B1F0B"/>
    <w:rsid w:val="002B1F48"/>
    <w:rsid w:val="002B1F87"/>
    <w:rsid w:val="002B1FC9"/>
    <w:rsid w:val="002B2056"/>
    <w:rsid w:val="002B209D"/>
    <w:rsid w:val="002B20E3"/>
    <w:rsid w:val="002B21AB"/>
    <w:rsid w:val="002B21EE"/>
    <w:rsid w:val="002B2254"/>
    <w:rsid w:val="002B225B"/>
    <w:rsid w:val="002B22EA"/>
    <w:rsid w:val="002B230B"/>
    <w:rsid w:val="002B2313"/>
    <w:rsid w:val="002B2342"/>
    <w:rsid w:val="002B2383"/>
    <w:rsid w:val="002B23BC"/>
    <w:rsid w:val="002B23D6"/>
    <w:rsid w:val="002B24F7"/>
    <w:rsid w:val="002B2720"/>
    <w:rsid w:val="002B2865"/>
    <w:rsid w:val="002B28A0"/>
    <w:rsid w:val="002B2932"/>
    <w:rsid w:val="002B2996"/>
    <w:rsid w:val="002B299B"/>
    <w:rsid w:val="002B29FB"/>
    <w:rsid w:val="002B2A13"/>
    <w:rsid w:val="002B2A18"/>
    <w:rsid w:val="002B2A7B"/>
    <w:rsid w:val="002B2A9D"/>
    <w:rsid w:val="002B2A9F"/>
    <w:rsid w:val="002B2B5F"/>
    <w:rsid w:val="002B2B7F"/>
    <w:rsid w:val="002B2CC2"/>
    <w:rsid w:val="002B2D0A"/>
    <w:rsid w:val="002B2D22"/>
    <w:rsid w:val="002B2D2A"/>
    <w:rsid w:val="002B2D84"/>
    <w:rsid w:val="002B2DA7"/>
    <w:rsid w:val="002B2DD9"/>
    <w:rsid w:val="002B2E00"/>
    <w:rsid w:val="002B2E08"/>
    <w:rsid w:val="002B2EB9"/>
    <w:rsid w:val="002B2EFD"/>
    <w:rsid w:val="002B2FCC"/>
    <w:rsid w:val="002B3041"/>
    <w:rsid w:val="002B3059"/>
    <w:rsid w:val="002B3070"/>
    <w:rsid w:val="002B3096"/>
    <w:rsid w:val="002B3140"/>
    <w:rsid w:val="002B31E8"/>
    <w:rsid w:val="002B3222"/>
    <w:rsid w:val="002B326F"/>
    <w:rsid w:val="002B3307"/>
    <w:rsid w:val="002B3372"/>
    <w:rsid w:val="002B3378"/>
    <w:rsid w:val="002B338D"/>
    <w:rsid w:val="002B347E"/>
    <w:rsid w:val="002B3517"/>
    <w:rsid w:val="002B3561"/>
    <w:rsid w:val="002B368F"/>
    <w:rsid w:val="002B370C"/>
    <w:rsid w:val="002B3727"/>
    <w:rsid w:val="002B3780"/>
    <w:rsid w:val="002B37FE"/>
    <w:rsid w:val="002B38F0"/>
    <w:rsid w:val="002B3925"/>
    <w:rsid w:val="002B392C"/>
    <w:rsid w:val="002B394A"/>
    <w:rsid w:val="002B39AB"/>
    <w:rsid w:val="002B39B2"/>
    <w:rsid w:val="002B3A30"/>
    <w:rsid w:val="002B3A6B"/>
    <w:rsid w:val="002B3A75"/>
    <w:rsid w:val="002B3B38"/>
    <w:rsid w:val="002B3B5A"/>
    <w:rsid w:val="002B3B5C"/>
    <w:rsid w:val="002B3B72"/>
    <w:rsid w:val="002B3B92"/>
    <w:rsid w:val="002B3C06"/>
    <w:rsid w:val="002B3C0E"/>
    <w:rsid w:val="002B3C41"/>
    <w:rsid w:val="002B3C44"/>
    <w:rsid w:val="002B3C99"/>
    <w:rsid w:val="002B3CDB"/>
    <w:rsid w:val="002B3D04"/>
    <w:rsid w:val="002B3D8F"/>
    <w:rsid w:val="002B3DB0"/>
    <w:rsid w:val="002B3DC5"/>
    <w:rsid w:val="002B3E85"/>
    <w:rsid w:val="002B3E90"/>
    <w:rsid w:val="002B3F29"/>
    <w:rsid w:val="002B3F40"/>
    <w:rsid w:val="002B40A5"/>
    <w:rsid w:val="002B40AE"/>
    <w:rsid w:val="002B40B5"/>
    <w:rsid w:val="002B4187"/>
    <w:rsid w:val="002B41E7"/>
    <w:rsid w:val="002B4228"/>
    <w:rsid w:val="002B426D"/>
    <w:rsid w:val="002B42A2"/>
    <w:rsid w:val="002B445E"/>
    <w:rsid w:val="002B4529"/>
    <w:rsid w:val="002B45E0"/>
    <w:rsid w:val="002B460D"/>
    <w:rsid w:val="002B46D8"/>
    <w:rsid w:val="002B46F5"/>
    <w:rsid w:val="002B4743"/>
    <w:rsid w:val="002B47E6"/>
    <w:rsid w:val="002B4927"/>
    <w:rsid w:val="002B49D1"/>
    <w:rsid w:val="002B4A53"/>
    <w:rsid w:val="002B4B29"/>
    <w:rsid w:val="002B4B57"/>
    <w:rsid w:val="002B4B63"/>
    <w:rsid w:val="002B4CE3"/>
    <w:rsid w:val="002B4D8A"/>
    <w:rsid w:val="002B4D90"/>
    <w:rsid w:val="002B4E0C"/>
    <w:rsid w:val="002B4EEB"/>
    <w:rsid w:val="002B4F31"/>
    <w:rsid w:val="002B4F4D"/>
    <w:rsid w:val="002B4F51"/>
    <w:rsid w:val="002B4F69"/>
    <w:rsid w:val="002B4FE1"/>
    <w:rsid w:val="002B4FEF"/>
    <w:rsid w:val="002B4FFB"/>
    <w:rsid w:val="002B5008"/>
    <w:rsid w:val="002B5093"/>
    <w:rsid w:val="002B50F1"/>
    <w:rsid w:val="002B5150"/>
    <w:rsid w:val="002B5244"/>
    <w:rsid w:val="002B52F4"/>
    <w:rsid w:val="002B5328"/>
    <w:rsid w:val="002B53A5"/>
    <w:rsid w:val="002B5562"/>
    <w:rsid w:val="002B5595"/>
    <w:rsid w:val="002B55AE"/>
    <w:rsid w:val="002B55DC"/>
    <w:rsid w:val="002B561C"/>
    <w:rsid w:val="002B5638"/>
    <w:rsid w:val="002B56B6"/>
    <w:rsid w:val="002B56C9"/>
    <w:rsid w:val="002B574F"/>
    <w:rsid w:val="002B58BC"/>
    <w:rsid w:val="002B5911"/>
    <w:rsid w:val="002B59B6"/>
    <w:rsid w:val="002B5B32"/>
    <w:rsid w:val="002B5B5E"/>
    <w:rsid w:val="002B5B9D"/>
    <w:rsid w:val="002B5BA1"/>
    <w:rsid w:val="002B5BCD"/>
    <w:rsid w:val="002B5C95"/>
    <w:rsid w:val="002B5CB5"/>
    <w:rsid w:val="002B5CC9"/>
    <w:rsid w:val="002B5D32"/>
    <w:rsid w:val="002B5D3E"/>
    <w:rsid w:val="002B5D70"/>
    <w:rsid w:val="002B5DE4"/>
    <w:rsid w:val="002B5EE8"/>
    <w:rsid w:val="002B5F53"/>
    <w:rsid w:val="002B5F7A"/>
    <w:rsid w:val="002B60B1"/>
    <w:rsid w:val="002B60EB"/>
    <w:rsid w:val="002B60F1"/>
    <w:rsid w:val="002B6105"/>
    <w:rsid w:val="002B6197"/>
    <w:rsid w:val="002B61A3"/>
    <w:rsid w:val="002B61EB"/>
    <w:rsid w:val="002B6215"/>
    <w:rsid w:val="002B6220"/>
    <w:rsid w:val="002B6276"/>
    <w:rsid w:val="002B6474"/>
    <w:rsid w:val="002B6491"/>
    <w:rsid w:val="002B64C3"/>
    <w:rsid w:val="002B64DB"/>
    <w:rsid w:val="002B6516"/>
    <w:rsid w:val="002B6609"/>
    <w:rsid w:val="002B66EC"/>
    <w:rsid w:val="002B6740"/>
    <w:rsid w:val="002B6835"/>
    <w:rsid w:val="002B686C"/>
    <w:rsid w:val="002B68B5"/>
    <w:rsid w:val="002B68BE"/>
    <w:rsid w:val="002B6922"/>
    <w:rsid w:val="002B697E"/>
    <w:rsid w:val="002B6A34"/>
    <w:rsid w:val="002B6B7D"/>
    <w:rsid w:val="002B6BC1"/>
    <w:rsid w:val="002B6BE2"/>
    <w:rsid w:val="002B6C2F"/>
    <w:rsid w:val="002B6C9E"/>
    <w:rsid w:val="002B6CA4"/>
    <w:rsid w:val="002B6D4F"/>
    <w:rsid w:val="002B6D5E"/>
    <w:rsid w:val="002B6E4B"/>
    <w:rsid w:val="002B6F56"/>
    <w:rsid w:val="002B6F77"/>
    <w:rsid w:val="002B7006"/>
    <w:rsid w:val="002B7067"/>
    <w:rsid w:val="002B70B5"/>
    <w:rsid w:val="002B70D7"/>
    <w:rsid w:val="002B715B"/>
    <w:rsid w:val="002B71DC"/>
    <w:rsid w:val="002B7229"/>
    <w:rsid w:val="002B7235"/>
    <w:rsid w:val="002B7237"/>
    <w:rsid w:val="002B7257"/>
    <w:rsid w:val="002B735C"/>
    <w:rsid w:val="002B7423"/>
    <w:rsid w:val="002B7448"/>
    <w:rsid w:val="002B74B1"/>
    <w:rsid w:val="002B7538"/>
    <w:rsid w:val="002B76C1"/>
    <w:rsid w:val="002B7759"/>
    <w:rsid w:val="002B7768"/>
    <w:rsid w:val="002B78B5"/>
    <w:rsid w:val="002B78F9"/>
    <w:rsid w:val="002B7A16"/>
    <w:rsid w:val="002B7A28"/>
    <w:rsid w:val="002B7A34"/>
    <w:rsid w:val="002B7AAA"/>
    <w:rsid w:val="002B7AD2"/>
    <w:rsid w:val="002B7B50"/>
    <w:rsid w:val="002B7B5B"/>
    <w:rsid w:val="002B7C0E"/>
    <w:rsid w:val="002B7C18"/>
    <w:rsid w:val="002B7C60"/>
    <w:rsid w:val="002B7C65"/>
    <w:rsid w:val="002B7DA4"/>
    <w:rsid w:val="002B7E02"/>
    <w:rsid w:val="002B7E2B"/>
    <w:rsid w:val="002B7F17"/>
    <w:rsid w:val="002B7F91"/>
    <w:rsid w:val="002B7FAC"/>
    <w:rsid w:val="002C0014"/>
    <w:rsid w:val="002C001A"/>
    <w:rsid w:val="002C0073"/>
    <w:rsid w:val="002C0084"/>
    <w:rsid w:val="002C008E"/>
    <w:rsid w:val="002C0173"/>
    <w:rsid w:val="002C01C6"/>
    <w:rsid w:val="002C01E1"/>
    <w:rsid w:val="002C01F6"/>
    <w:rsid w:val="002C024C"/>
    <w:rsid w:val="002C028D"/>
    <w:rsid w:val="002C02B2"/>
    <w:rsid w:val="002C02D9"/>
    <w:rsid w:val="002C0309"/>
    <w:rsid w:val="002C0416"/>
    <w:rsid w:val="002C0436"/>
    <w:rsid w:val="002C046F"/>
    <w:rsid w:val="002C048C"/>
    <w:rsid w:val="002C04A8"/>
    <w:rsid w:val="002C04C6"/>
    <w:rsid w:val="002C0620"/>
    <w:rsid w:val="002C0632"/>
    <w:rsid w:val="002C0648"/>
    <w:rsid w:val="002C065D"/>
    <w:rsid w:val="002C066C"/>
    <w:rsid w:val="002C0839"/>
    <w:rsid w:val="002C08A1"/>
    <w:rsid w:val="002C0934"/>
    <w:rsid w:val="002C0941"/>
    <w:rsid w:val="002C095E"/>
    <w:rsid w:val="002C0A9B"/>
    <w:rsid w:val="002C0ABF"/>
    <w:rsid w:val="002C0AC4"/>
    <w:rsid w:val="002C0ACD"/>
    <w:rsid w:val="002C0AD8"/>
    <w:rsid w:val="002C0AFE"/>
    <w:rsid w:val="002C0BFC"/>
    <w:rsid w:val="002C0CD2"/>
    <w:rsid w:val="002C0D07"/>
    <w:rsid w:val="002C0E3E"/>
    <w:rsid w:val="002C0EB9"/>
    <w:rsid w:val="002C0F18"/>
    <w:rsid w:val="002C0F25"/>
    <w:rsid w:val="002C0F48"/>
    <w:rsid w:val="002C0FA6"/>
    <w:rsid w:val="002C0FB9"/>
    <w:rsid w:val="002C10A1"/>
    <w:rsid w:val="002C10DA"/>
    <w:rsid w:val="002C1102"/>
    <w:rsid w:val="002C126C"/>
    <w:rsid w:val="002C128B"/>
    <w:rsid w:val="002C12B8"/>
    <w:rsid w:val="002C1387"/>
    <w:rsid w:val="002C1395"/>
    <w:rsid w:val="002C13AC"/>
    <w:rsid w:val="002C14CD"/>
    <w:rsid w:val="002C1529"/>
    <w:rsid w:val="002C15C6"/>
    <w:rsid w:val="002C16F3"/>
    <w:rsid w:val="002C17D9"/>
    <w:rsid w:val="002C1835"/>
    <w:rsid w:val="002C1887"/>
    <w:rsid w:val="002C18AB"/>
    <w:rsid w:val="002C18C6"/>
    <w:rsid w:val="002C191E"/>
    <w:rsid w:val="002C1920"/>
    <w:rsid w:val="002C1AD8"/>
    <w:rsid w:val="002C1D04"/>
    <w:rsid w:val="002C1D1E"/>
    <w:rsid w:val="002C1D29"/>
    <w:rsid w:val="002C1E48"/>
    <w:rsid w:val="002C1EC6"/>
    <w:rsid w:val="002C1F29"/>
    <w:rsid w:val="002C1FC9"/>
    <w:rsid w:val="002C1FE7"/>
    <w:rsid w:val="002C2022"/>
    <w:rsid w:val="002C20C8"/>
    <w:rsid w:val="002C214F"/>
    <w:rsid w:val="002C21E2"/>
    <w:rsid w:val="002C2227"/>
    <w:rsid w:val="002C2269"/>
    <w:rsid w:val="002C2279"/>
    <w:rsid w:val="002C2289"/>
    <w:rsid w:val="002C22D9"/>
    <w:rsid w:val="002C22FB"/>
    <w:rsid w:val="002C2472"/>
    <w:rsid w:val="002C24A1"/>
    <w:rsid w:val="002C24A2"/>
    <w:rsid w:val="002C25E5"/>
    <w:rsid w:val="002C25EA"/>
    <w:rsid w:val="002C2631"/>
    <w:rsid w:val="002C26B1"/>
    <w:rsid w:val="002C26F2"/>
    <w:rsid w:val="002C277B"/>
    <w:rsid w:val="002C2818"/>
    <w:rsid w:val="002C29EE"/>
    <w:rsid w:val="002C2AB9"/>
    <w:rsid w:val="002C2BBC"/>
    <w:rsid w:val="002C2BFA"/>
    <w:rsid w:val="002C2C4F"/>
    <w:rsid w:val="002C2C5A"/>
    <w:rsid w:val="002C2CA5"/>
    <w:rsid w:val="002C2DB6"/>
    <w:rsid w:val="002C2DE1"/>
    <w:rsid w:val="002C2DFD"/>
    <w:rsid w:val="002C2E0A"/>
    <w:rsid w:val="002C2E30"/>
    <w:rsid w:val="002C2E58"/>
    <w:rsid w:val="002C300F"/>
    <w:rsid w:val="002C3015"/>
    <w:rsid w:val="002C313C"/>
    <w:rsid w:val="002C314A"/>
    <w:rsid w:val="002C321D"/>
    <w:rsid w:val="002C3241"/>
    <w:rsid w:val="002C32BA"/>
    <w:rsid w:val="002C32C6"/>
    <w:rsid w:val="002C32CD"/>
    <w:rsid w:val="002C3428"/>
    <w:rsid w:val="002C3475"/>
    <w:rsid w:val="002C34CE"/>
    <w:rsid w:val="002C34E3"/>
    <w:rsid w:val="002C3518"/>
    <w:rsid w:val="002C3548"/>
    <w:rsid w:val="002C35A4"/>
    <w:rsid w:val="002C364E"/>
    <w:rsid w:val="002C366A"/>
    <w:rsid w:val="002C3779"/>
    <w:rsid w:val="002C37FB"/>
    <w:rsid w:val="002C3842"/>
    <w:rsid w:val="002C3899"/>
    <w:rsid w:val="002C38E6"/>
    <w:rsid w:val="002C3A3F"/>
    <w:rsid w:val="002C3A78"/>
    <w:rsid w:val="002C3ABD"/>
    <w:rsid w:val="002C3AD6"/>
    <w:rsid w:val="002C3B91"/>
    <w:rsid w:val="002C3BA3"/>
    <w:rsid w:val="002C3BC4"/>
    <w:rsid w:val="002C3C0D"/>
    <w:rsid w:val="002C3C3C"/>
    <w:rsid w:val="002C3DE4"/>
    <w:rsid w:val="002C3E0D"/>
    <w:rsid w:val="002C3E6F"/>
    <w:rsid w:val="002C3EC9"/>
    <w:rsid w:val="002C3EDA"/>
    <w:rsid w:val="002C3EE1"/>
    <w:rsid w:val="002C3F13"/>
    <w:rsid w:val="002C3FF8"/>
    <w:rsid w:val="002C40C2"/>
    <w:rsid w:val="002C415B"/>
    <w:rsid w:val="002C423C"/>
    <w:rsid w:val="002C4290"/>
    <w:rsid w:val="002C429C"/>
    <w:rsid w:val="002C42E9"/>
    <w:rsid w:val="002C4363"/>
    <w:rsid w:val="002C4378"/>
    <w:rsid w:val="002C43B1"/>
    <w:rsid w:val="002C44B5"/>
    <w:rsid w:val="002C46CC"/>
    <w:rsid w:val="002C477F"/>
    <w:rsid w:val="002C478E"/>
    <w:rsid w:val="002C4799"/>
    <w:rsid w:val="002C47CD"/>
    <w:rsid w:val="002C4805"/>
    <w:rsid w:val="002C487C"/>
    <w:rsid w:val="002C48C2"/>
    <w:rsid w:val="002C48CB"/>
    <w:rsid w:val="002C490C"/>
    <w:rsid w:val="002C49BE"/>
    <w:rsid w:val="002C49E6"/>
    <w:rsid w:val="002C4A0E"/>
    <w:rsid w:val="002C4A22"/>
    <w:rsid w:val="002C4A2E"/>
    <w:rsid w:val="002C4A47"/>
    <w:rsid w:val="002C4A9A"/>
    <w:rsid w:val="002C4AAD"/>
    <w:rsid w:val="002C4BCC"/>
    <w:rsid w:val="002C4BE1"/>
    <w:rsid w:val="002C4C62"/>
    <w:rsid w:val="002C4CA2"/>
    <w:rsid w:val="002C4CBF"/>
    <w:rsid w:val="002C4CDA"/>
    <w:rsid w:val="002C4E80"/>
    <w:rsid w:val="002C4FF6"/>
    <w:rsid w:val="002C506C"/>
    <w:rsid w:val="002C50BB"/>
    <w:rsid w:val="002C50F9"/>
    <w:rsid w:val="002C50FD"/>
    <w:rsid w:val="002C5133"/>
    <w:rsid w:val="002C5150"/>
    <w:rsid w:val="002C5161"/>
    <w:rsid w:val="002C51AF"/>
    <w:rsid w:val="002C51B1"/>
    <w:rsid w:val="002C51E5"/>
    <w:rsid w:val="002C5262"/>
    <w:rsid w:val="002C528B"/>
    <w:rsid w:val="002C52F8"/>
    <w:rsid w:val="002C5528"/>
    <w:rsid w:val="002C556D"/>
    <w:rsid w:val="002C5587"/>
    <w:rsid w:val="002C55B0"/>
    <w:rsid w:val="002C55BA"/>
    <w:rsid w:val="002C55BB"/>
    <w:rsid w:val="002C55D9"/>
    <w:rsid w:val="002C55FE"/>
    <w:rsid w:val="002C5688"/>
    <w:rsid w:val="002C56A1"/>
    <w:rsid w:val="002C56A9"/>
    <w:rsid w:val="002C56C0"/>
    <w:rsid w:val="002C56CD"/>
    <w:rsid w:val="002C570B"/>
    <w:rsid w:val="002C5805"/>
    <w:rsid w:val="002C5872"/>
    <w:rsid w:val="002C5878"/>
    <w:rsid w:val="002C589F"/>
    <w:rsid w:val="002C58B8"/>
    <w:rsid w:val="002C595C"/>
    <w:rsid w:val="002C5A2F"/>
    <w:rsid w:val="002C5BBF"/>
    <w:rsid w:val="002C5C2E"/>
    <w:rsid w:val="002C5CBF"/>
    <w:rsid w:val="002C5D5A"/>
    <w:rsid w:val="002C5D7C"/>
    <w:rsid w:val="002C5E7C"/>
    <w:rsid w:val="002C5E85"/>
    <w:rsid w:val="002C5F1B"/>
    <w:rsid w:val="002C5F20"/>
    <w:rsid w:val="002C5FD2"/>
    <w:rsid w:val="002C5FE2"/>
    <w:rsid w:val="002C5FE6"/>
    <w:rsid w:val="002C5FF2"/>
    <w:rsid w:val="002C5FF3"/>
    <w:rsid w:val="002C6025"/>
    <w:rsid w:val="002C611D"/>
    <w:rsid w:val="002C6164"/>
    <w:rsid w:val="002C616A"/>
    <w:rsid w:val="002C619C"/>
    <w:rsid w:val="002C61F8"/>
    <w:rsid w:val="002C628C"/>
    <w:rsid w:val="002C6290"/>
    <w:rsid w:val="002C62BE"/>
    <w:rsid w:val="002C6417"/>
    <w:rsid w:val="002C64C3"/>
    <w:rsid w:val="002C6514"/>
    <w:rsid w:val="002C655B"/>
    <w:rsid w:val="002C658A"/>
    <w:rsid w:val="002C65AC"/>
    <w:rsid w:val="002C660E"/>
    <w:rsid w:val="002C66C8"/>
    <w:rsid w:val="002C674C"/>
    <w:rsid w:val="002C67CB"/>
    <w:rsid w:val="002C67DE"/>
    <w:rsid w:val="002C6820"/>
    <w:rsid w:val="002C683E"/>
    <w:rsid w:val="002C68D1"/>
    <w:rsid w:val="002C6902"/>
    <w:rsid w:val="002C69C3"/>
    <w:rsid w:val="002C6B73"/>
    <w:rsid w:val="002C6C07"/>
    <w:rsid w:val="002C6C0D"/>
    <w:rsid w:val="002C6C45"/>
    <w:rsid w:val="002C6C6C"/>
    <w:rsid w:val="002C6CB8"/>
    <w:rsid w:val="002C6CE3"/>
    <w:rsid w:val="002C6CEF"/>
    <w:rsid w:val="002C6D86"/>
    <w:rsid w:val="002C6ED3"/>
    <w:rsid w:val="002C6F4A"/>
    <w:rsid w:val="002C6F55"/>
    <w:rsid w:val="002C6F58"/>
    <w:rsid w:val="002C7011"/>
    <w:rsid w:val="002C7069"/>
    <w:rsid w:val="002C7070"/>
    <w:rsid w:val="002C70EF"/>
    <w:rsid w:val="002C71D1"/>
    <w:rsid w:val="002C71E0"/>
    <w:rsid w:val="002C7209"/>
    <w:rsid w:val="002C7287"/>
    <w:rsid w:val="002C72A3"/>
    <w:rsid w:val="002C74B0"/>
    <w:rsid w:val="002C757D"/>
    <w:rsid w:val="002C75FC"/>
    <w:rsid w:val="002C7694"/>
    <w:rsid w:val="002C76CB"/>
    <w:rsid w:val="002C7770"/>
    <w:rsid w:val="002C777B"/>
    <w:rsid w:val="002C779E"/>
    <w:rsid w:val="002C77D3"/>
    <w:rsid w:val="002C77DA"/>
    <w:rsid w:val="002C77F9"/>
    <w:rsid w:val="002C78FC"/>
    <w:rsid w:val="002C7944"/>
    <w:rsid w:val="002C795B"/>
    <w:rsid w:val="002C796B"/>
    <w:rsid w:val="002C7A6A"/>
    <w:rsid w:val="002C7AD3"/>
    <w:rsid w:val="002C7B35"/>
    <w:rsid w:val="002C7B5A"/>
    <w:rsid w:val="002C7C2A"/>
    <w:rsid w:val="002C7C59"/>
    <w:rsid w:val="002C7C9A"/>
    <w:rsid w:val="002C7CA9"/>
    <w:rsid w:val="002C7DE5"/>
    <w:rsid w:val="002C7FDC"/>
    <w:rsid w:val="002D0109"/>
    <w:rsid w:val="002D0117"/>
    <w:rsid w:val="002D016A"/>
    <w:rsid w:val="002D02E7"/>
    <w:rsid w:val="002D02EF"/>
    <w:rsid w:val="002D03BD"/>
    <w:rsid w:val="002D03FB"/>
    <w:rsid w:val="002D0473"/>
    <w:rsid w:val="002D0489"/>
    <w:rsid w:val="002D0512"/>
    <w:rsid w:val="002D0540"/>
    <w:rsid w:val="002D059F"/>
    <w:rsid w:val="002D05C3"/>
    <w:rsid w:val="002D0610"/>
    <w:rsid w:val="002D0653"/>
    <w:rsid w:val="002D06D9"/>
    <w:rsid w:val="002D06E6"/>
    <w:rsid w:val="002D089D"/>
    <w:rsid w:val="002D0946"/>
    <w:rsid w:val="002D0975"/>
    <w:rsid w:val="002D0A3D"/>
    <w:rsid w:val="002D0A54"/>
    <w:rsid w:val="002D0AF5"/>
    <w:rsid w:val="002D0B38"/>
    <w:rsid w:val="002D0B4C"/>
    <w:rsid w:val="002D0B4D"/>
    <w:rsid w:val="002D0B5D"/>
    <w:rsid w:val="002D0B62"/>
    <w:rsid w:val="002D0CA7"/>
    <w:rsid w:val="002D0CC0"/>
    <w:rsid w:val="002D0D79"/>
    <w:rsid w:val="002D0D94"/>
    <w:rsid w:val="002D0D9D"/>
    <w:rsid w:val="002D0DA1"/>
    <w:rsid w:val="002D0EBA"/>
    <w:rsid w:val="002D0EC3"/>
    <w:rsid w:val="002D0EE4"/>
    <w:rsid w:val="002D0F24"/>
    <w:rsid w:val="002D101B"/>
    <w:rsid w:val="002D106D"/>
    <w:rsid w:val="002D10BD"/>
    <w:rsid w:val="002D10D5"/>
    <w:rsid w:val="002D10DD"/>
    <w:rsid w:val="002D10EA"/>
    <w:rsid w:val="002D1112"/>
    <w:rsid w:val="002D1134"/>
    <w:rsid w:val="002D1137"/>
    <w:rsid w:val="002D11FF"/>
    <w:rsid w:val="002D1230"/>
    <w:rsid w:val="002D1241"/>
    <w:rsid w:val="002D1264"/>
    <w:rsid w:val="002D1294"/>
    <w:rsid w:val="002D12C8"/>
    <w:rsid w:val="002D1311"/>
    <w:rsid w:val="002D1381"/>
    <w:rsid w:val="002D13E0"/>
    <w:rsid w:val="002D13F0"/>
    <w:rsid w:val="002D1451"/>
    <w:rsid w:val="002D1485"/>
    <w:rsid w:val="002D1599"/>
    <w:rsid w:val="002D1748"/>
    <w:rsid w:val="002D1797"/>
    <w:rsid w:val="002D17B3"/>
    <w:rsid w:val="002D1827"/>
    <w:rsid w:val="002D18B3"/>
    <w:rsid w:val="002D1950"/>
    <w:rsid w:val="002D19DE"/>
    <w:rsid w:val="002D19F8"/>
    <w:rsid w:val="002D1A1A"/>
    <w:rsid w:val="002D1A44"/>
    <w:rsid w:val="002D1A57"/>
    <w:rsid w:val="002D1AB6"/>
    <w:rsid w:val="002D1AD4"/>
    <w:rsid w:val="002D1CBA"/>
    <w:rsid w:val="002D1D07"/>
    <w:rsid w:val="002D1D39"/>
    <w:rsid w:val="002D1D3A"/>
    <w:rsid w:val="002D1D61"/>
    <w:rsid w:val="002D1DEB"/>
    <w:rsid w:val="002D1E6D"/>
    <w:rsid w:val="002D1EDF"/>
    <w:rsid w:val="002D1F1A"/>
    <w:rsid w:val="002D1F3E"/>
    <w:rsid w:val="002D1FF6"/>
    <w:rsid w:val="002D206A"/>
    <w:rsid w:val="002D20BA"/>
    <w:rsid w:val="002D20D3"/>
    <w:rsid w:val="002D2171"/>
    <w:rsid w:val="002D21AB"/>
    <w:rsid w:val="002D21DA"/>
    <w:rsid w:val="002D2201"/>
    <w:rsid w:val="002D2216"/>
    <w:rsid w:val="002D22FA"/>
    <w:rsid w:val="002D2304"/>
    <w:rsid w:val="002D2377"/>
    <w:rsid w:val="002D2415"/>
    <w:rsid w:val="002D24A7"/>
    <w:rsid w:val="002D250E"/>
    <w:rsid w:val="002D253D"/>
    <w:rsid w:val="002D2571"/>
    <w:rsid w:val="002D2686"/>
    <w:rsid w:val="002D2735"/>
    <w:rsid w:val="002D27C8"/>
    <w:rsid w:val="002D2804"/>
    <w:rsid w:val="002D28CA"/>
    <w:rsid w:val="002D2956"/>
    <w:rsid w:val="002D2AA7"/>
    <w:rsid w:val="002D2AAD"/>
    <w:rsid w:val="002D2ABE"/>
    <w:rsid w:val="002D2AF0"/>
    <w:rsid w:val="002D2B00"/>
    <w:rsid w:val="002D2BD1"/>
    <w:rsid w:val="002D2BF3"/>
    <w:rsid w:val="002D2CE2"/>
    <w:rsid w:val="002D2D0B"/>
    <w:rsid w:val="002D2D0F"/>
    <w:rsid w:val="002D2D42"/>
    <w:rsid w:val="002D2DF9"/>
    <w:rsid w:val="002D2E84"/>
    <w:rsid w:val="002D2E8B"/>
    <w:rsid w:val="002D2EAC"/>
    <w:rsid w:val="002D2F05"/>
    <w:rsid w:val="002D2F52"/>
    <w:rsid w:val="002D3036"/>
    <w:rsid w:val="002D3053"/>
    <w:rsid w:val="002D30B0"/>
    <w:rsid w:val="002D3119"/>
    <w:rsid w:val="002D3180"/>
    <w:rsid w:val="002D31A1"/>
    <w:rsid w:val="002D31E1"/>
    <w:rsid w:val="002D3220"/>
    <w:rsid w:val="002D325A"/>
    <w:rsid w:val="002D32EF"/>
    <w:rsid w:val="002D343B"/>
    <w:rsid w:val="002D344C"/>
    <w:rsid w:val="002D3464"/>
    <w:rsid w:val="002D3596"/>
    <w:rsid w:val="002D35D1"/>
    <w:rsid w:val="002D35DE"/>
    <w:rsid w:val="002D36C1"/>
    <w:rsid w:val="002D36C5"/>
    <w:rsid w:val="002D37A7"/>
    <w:rsid w:val="002D37BF"/>
    <w:rsid w:val="002D3852"/>
    <w:rsid w:val="002D38BA"/>
    <w:rsid w:val="002D38BD"/>
    <w:rsid w:val="002D38D8"/>
    <w:rsid w:val="002D38FA"/>
    <w:rsid w:val="002D3942"/>
    <w:rsid w:val="002D3945"/>
    <w:rsid w:val="002D396B"/>
    <w:rsid w:val="002D398F"/>
    <w:rsid w:val="002D39C8"/>
    <w:rsid w:val="002D3C9B"/>
    <w:rsid w:val="002D3D1B"/>
    <w:rsid w:val="002D3D69"/>
    <w:rsid w:val="002D3E0A"/>
    <w:rsid w:val="002D3E15"/>
    <w:rsid w:val="002D3E29"/>
    <w:rsid w:val="002D3ED8"/>
    <w:rsid w:val="002D3F09"/>
    <w:rsid w:val="002D3F1D"/>
    <w:rsid w:val="002D3FBB"/>
    <w:rsid w:val="002D3FE8"/>
    <w:rsid w:val="002D403D"/>
    <w:rsid w:val="002D406E"/>
    <w:rsid w:val="002D40B8"/>
    <w:rsid w:val="002D40C1"/>
    <w:rsid w:val="002D40F2"/>
    <w:rsid w:val="002D40F6"/>
    <w:rsid w:val="002D42AE"/>
    <w:rsid w:val="002D42FC"/>
    <w:rsid w:val="002D4334"/>
    <w:rsid w:val="002D433D"/>
    <w:rsid w:val="002D4356"/>
    <w:rsid w:val="002D438C"/>
    <w:rsid w:val="002D43AB"/>
    <w:rsid w:val="002D43C6"/>
    <w:rsid w:val="002D44B2"/>
    <w:rsid w:val="002D4530"/>
    <w:rsid w:val="002D45E9"/>
    <w:rsid w:val="002D4605"/>
    <w:rsid w:val="002D4695"/>
    <w:rsid w:val="002D46D0"/>
    <w:rsid w:val="002D46E5"/>
    <w:rsid w:val="002D478A"/>
    <w:rsid w:val="002D4802"/>
    <w:rsid w:val="002D487F"/>
    <w:rsid w:val="002D497E"/>
    <w:rsid w:val="002D4A24"/>
    <w:rsid w:val="002D4B0E"/>
    <w:rsid w:val="002D4B17"/>
    <w:rsid w:val="002D4B37"/>
    <w:rsid w:val="002D4C60"/>
    <w:rsid w:val="002D4C6C"/>
    <w:rsid w:val="002D4D14"/>
    <w:rsid w:val="002D4D19"/>
    <w:rsid w:val="002D4D32"/>
    <w:rsid w:val="002D4EE7"/>
    <w:rsid w:val="002D4F28"/>
    <w:rsid w:val="002D4F4B"/>
    <w:rsid w:val="002D4F6C"/>
    <w:rsid w:val="002D5022"/>
    <w:rsid w:val="002D508C"/>
    <w:rsid w:val="002D50E2"/>
    <w:rsid w:val="002D5117"/>
    <w:rsid w:val="002D5162"/>
    <w:rsid w:val="002D51FE"/>
    <w:rsid w:val="002D5233"/>
    <w:rsid w:val="002D52C4"/>
    <w:rsid w:val="002D5361"/>
    <w:rsid w:val="002D536D"/>
    <w:rsid w:val="002D5377"/>
    <w:rsid w:val="002D53F4"/>
    <w:rsid w:val="002D5464"/>
    <w:rsid w:val="002D54E8"/>
    <w:rsid w:val="002D5533"/>
    <w:rsid w:val="002D5577"/>
    <w:rsid w:val="002D5624"/>
    <w:rsid w:val="002D567B"/>
    <w:rsid w:val="002D5683"/>
    <w:rsid w:val="002D56A4"/>
    <w:rsid w:val="002D57FF"/>
    <w:rsid w:val="002D580A"/>
    <w:rsid w:val="002D580D"/>
    <w:rsid w:val="002D587D"/>
    <w:rsid w:val="002D5880"/>
    <w:rsid w:val="002D58C2"/>
    <w:rsid w:val="002D58ED"/>
    <w:rsid w:val="002D590A"/>
    <w:rsid w:val="002D598E"/>
    <w:rsid w:val="002D59F7"/>
    <w:rsid w:val="002D5A17"/>
    <w:rsid w:val="002D5ABC"/>
    <w:rsid w:val="002D5B6F"/>
    <w:rsid w:val="002D5C4D"/>
    <w:rsid w:val="002D5CA8"/>
    <w:rsid w:val="002D5CE6"/>
    <w:rsid w:val="002D5E0F"/>
    <w:rsid w:val="002D5E3D"/>
    <w:rsid w:val="002D5FBB"/>
    <w:rsid w:val="002D6014"/>
    <w:rsid w:val="002D6121"/>
    <w:rsid w:val="002D617D"/>
    <w:rsid w:val="002D627B"/>
    <w:rsid w:val="002D62B6"/>
    <w:rsid w:val="002D62CD"/>
    <w:rsid w:val="002D62D3"/>
    <w:rsid w:val="002D6343"/>
    <w:rsid w:val="002D6395"/>
    <w:rsid w:val="002D63C2"/>
    <w:rsid w:val="002D63D5"/>
    <w:rsid w:val="002D6444"/>
    <w:rsid w:val="002D64BE"/>
    <w:rsid w:val="002D656E"/>
    <w:rsid w:val="002D659F"/>
    <w:rsid w:val="002D6614"/>
    <w:rsid w:val="002D6673"/>
    <w:rsid w:val="002D668E"/>
    <w:rsid w:val="002D6707"/>
    <w:rsid w:val="002D6743"/>
    <w:rsid w:val="002D67CB"/>
    <w:rsid w:val="002D67CD"/>
    <w:rsid w:val="002D6812"/>
    <w:rsid w:val="002D6890"/>
    <w:rsid w:val="002D694B"/>
    <w:rsid w:val="002D69BE"/>
    <w:rsid w:val="002D6A3F"/>
    <w:rsid w:val="002D6A6A"/>
    <w:rsid w:val="002D6B28"/>
    <w:rsid w:val="002D6C45"/>
    <w:rsid w:val="002D6C57"/>
    <w:rsid w:val="002D6D5F"/>
    <w:rsid w:val="002D6D69"/>
    <w:rsid w:val="002D6DB6"/>
    <w:rsid w:val="002D6DD7"/>
    <w:rsid w:val="002D6E6A"/>
    <w:rsid w:val="002D6E94"/>
    <w:rsid w:val="002D6ED2"/>
    <w:rsid w:val="002D6F36"/>
    <w:rsid w:val="002D6F57"/>
    <w:rsid w:val="002D6FAE"/>
    <w:rsid w:val="002D7114"/>
    <w:rsid w:val="002D7194"/>
    <w:rsid w:val="002D71EC"/>
    <w:rsid w:val="002D7234"/>
    <w:rsid w:val="002D725A"/>
    <w:rsid w:val="002D7287"/>
    <w:rsid w:val="002D72A6"/>
    <w:rsid w:val="002D7306"/>
    <w:rsid w:val="002D7356"/>
    <w:rsid w:val="002D73F9"/>
    <w:rsid w:val="002D7439"/>
    <w:rsid w:val="002D7572"/>
    <w:rsid w:val="002D7594"/>
    <w:rsid w:val="002D759C"/>
    <w:rsid w:val="002D75CC"/>
    <w:rsid w:val="002D75F0"/>
    <w:rsid w:val="002D76C4"/>
    <w:rsid w:val="002D77A1"/>
    <w:rsid w:val="002D77C5"/>
    <w:rsid w:val="002D7868"/>
    <w:rsid w:val="002D78D0"/>
    <w:rsid w:val="002D790A"/>
    <w:rsid w:val="002D7958"/>
    <w:rsid w:val="002D79DD"/>
    <w:rsid w:val="002D7A31"/>
    <w:rsid w:val="002D7A37"/>
    <w:rsid w:val="002D7A89"/>
    <w:rsid w:val="002D7B7F"/>
    <w:rsid w:val="002D7BB1"/>
    <w:rsid w:val="002D7C15"/>
    <w:rsid w:val="002D7C87"/>
    <w:rsid w:val="002D7CA3"/>
    <w:rsid w:val="002D7CF1"/>
    <w:rsid w:val="002D7E69"/>
    <w:rsid w:val="002D7E72"/>
    <w:rsid w:val="002D7EDE"/>
    <w:rsid w:val="002D7EF7"/>
    <w:rsid w:val="002D7FB9"/>
    <w:rsid w:val="002E0008"/>
    <w:rsid w:val="002E0049"/>
    <w:rsid w:val="002E013C"/>
    <w:rsid w:val="002E0144"/>
    <w:rsid w:val="002E016E"/>
    <w:rsid w:val="002E01B3"/>
    <w:rsid w:val="002E0227"/>
    <w:rsid w:val="002E026D"/>
    <w:rsid w:val="002E0289"/>
    <w:rsid w:val="002E0345"/>
    <w:rsid w:val="002E036A"/>
    <w:rsid w:val="002E0382"/>
    <w:rsid w:val="002E039F"/>
    <w:rsid w:val="002E04B3"/>
    <w:rsid w:val="002E055E"/>
    <w:rsid w:val="002E05B6"/>
    <w:rsid w:val="002E0656"/>
    <w:rsid w:val="002E0697"/>
    <w:rsid w:val="002E069D"/>
    <w:rsid w:val="002E06BE"/>
    <w:rsid w:val="002E06F1"/>
    <w:rsid w:val="002E0707"/>
    <w:rsid w:val="002E0783"/>
    <w:rsid w:val="002E07B1"/>
    <w:rsid w:val="002E0838"/>
    <w:rsid w:val="002E0876"/>
    <w:rsid w:val="002E08A8"/>
    <w:rsid w:val="002E091C"/>
    <w:rsid w:val="002E0988"/>
    <w:rsid w:val="002E09E8"/>
    <w:rsid w:val="002E0A2F"/>
    <w:rsid w:val="002E0A4A"/>
    <w:rsid w:val="002E0A55"/>
    <w:rsid w:val="002E0AA9"/>
    <w:rsid w:val="002E0B04"/>
    <w:rsid w:val="002E0B20"/>
    <w:rsid w:val="002E0B8D"/>
    <w:rsid w:val="002E0BE8"/>
    <w:rsid w:val="002E0CA6"/>
    <w:rsid w:val="002E0D06"/>
    <w:rsid w:val="002E0D8B"/>
    <w:rsid w:val="002E0DCA"/>
    <w:rsid w:val="002E0E05"/>
    <w:rsid w:val="002E0E44"/>
    <w:rsid w:val="002E0E7B"/>
    <w:rsid w:val="002E0F23"/>
    <w:rsid w:val="002E0F60"/>
    <w:rsid w:val="002E0FA7"/>
    <w:rsid w:val="002E0FA9"/>
    <w:rsid w:val="002E0FB0"/>
    <w:rsid w:val="002E0FD2"/>
    <w:rsid w:val="002E102D"/>
    <w:rsid w:val="002E10E2"/>
    <w:rsid w:val="002E11A6"/>
    <w:rsid w:val="002E11DF"/>
    <w:rsid w:val="002E11F4"/>
    <w:rsid w:val="002E1261"/>
    <w:rsid w:val="002E12B3"/>
    <w:rsid w:val="002E12C6"/>
    <w:rsid w:val="002E1373"/>
    <w:rsid w:val="002E143B"/>
    <w:rsid w:val="002E145B"/>
    <w:rsid w:val="002E15BF"/>
    <w:rsid w:val="002E1602"/>
    <w:rsid w:val="002E1668"/>
    <w:rsid w:val="002E166B"/>
    <w:rsid w:val="002E1670"/>
    <w:rsid w:val="002E1778"/>
    <w:rsid w:val="002E181A"/>
    <w:rsid w:val="002E185C"/>
    <w:rsid w:val="002E18B9"/>
    <w:rsid w:val="002E19C1"/>
    <w:rsid w:val="002E19D9"/>
    <w:rsid w:val="002E1B6C"/>
    <w:rsid w:val="002E1C14"/>
    <w:rsid w:val="002E1C2C"/>
    <w:rsid w:val="002E1D18"/>
    <w:rsid w:val="002E1D20"/>
    <w:rsid w:val="002E1E39"/>
    <w:rsid w:val="002E1EF1"/>
    <w:rsid w:val="002E1FA5"/>
    <w:rsid w:val="002E205D"/>
    <w:rsid w:val="002E2117"/>
    <w:rsid w:val="002E213C"/>
    <w:rsid w:val="002E2173"/>
    <w:rsid w:val="002E2189"/>
    <w:rsid w:val="002E21F3"/>
    <w:rsid w:val="002E21F4"/>
    <w:rsid w:val="002E21F5"/>
    <w:rsid w:val="002E2256"/>
    <w:rsid w:val="002E22CC"/>
    <w:rsid w:val="002E23C7"/>
    <w:rsid w:val="002E2403"/>
    <w:rsid w:val="002E241E"/>
    <w:rsid w:val="002E24EE"/>
    <w:rsid w:val="002E24F1"/>
    <w:rsid w:val="002E2504"/>
    <w:rsid w:val="002E2566"/>
    <w:rsid w:val="002E25A9"/>
    <w:rsid w:val="002E2675"/>
    <w:rsid w:val="002E26F0"/>
    <w:rsid w:val="002E271B"/>
    <w:rsid w:val="002E27EA"/>
    <w:rsid w:val="002E2863"/>
    <w:rsid w:val="002E2884"/>
    <w:rsid w:val="002E2889"/>
    <w:rsid w:val="002E2990"/>
    <w:rsid w:val="002E29EE"/>
    <w:rsid w:val="002E29F0"/>
    <w:rsid w:val="002E29F8"/>
    <w:rsid w:val="002E2A19"/>
    <w:rsid w:val="002E2A6D"/>
    <w:rsid w:val="002E2A85"/>
    <w:rsid w:val="002E2AA8"/>
    <w:rsid w:val="002E2B16"/>
    <w:rsid w:val="002E2B19"/>
    <w:rsid w:val="002E2BAB"/>
    <w:rsid w:val="002E2BBD"/>
    <w:rsid w:val="002E2CCD"/>
    <w:rsid w:val="002E2CEF"/>
    <w:rsid w:val="002E2D7F"/>
    <w:rsid w:val="002E2DC7"/>
    <w:rsid w:val="002E2F24"/>
    <w:rsid w:val="002E2F4E"/>
    <w:rsid w:val="002E2FA0"/>
    <w:rsid w:val="002E2FE7"/>
    <w:rsid w:val="002E3087"/>
    <w:rsid w:val="002E3176"/>
    <w:rsid w:val="002E3238"/>
    <w:rsid w:val="002E3304"/>
    <w:rsid w:val="002E3340"/>
    <w:rsid w:val="002E35B4"/>
    <w:rsid w:val="002E36A0"/>
    <w:rsid w:val="002E37A8"/>
    <w:rsid w:val="002E37B6"/>
    <w:rsid w:val="002E381F"/>
    <w:rsid w:val="002E391A"/>
    <w:rsid w:val="002E393B"/>
    <w:rsid w:val="002E397C"/>
    <w:rsid w:val="002E39B0"/>
    <w:rsid w:val="002E3A44"/>
    <w:rsid w:val="002E3A8C"/>
    <w:rsid w:val="002E3B22"/>
    <w:rsid w:val="002E3B5B"/>
    <w:rsid w:val="002E3B6F"/>
    <w:rsid w:val="002E3C67"/>
    <w:rsid w:val="002E3D0C"/>
    <w:rsid w:val="002E3DC0"/>
    <w:rsid w:val="002E3E62"/>
    <w:rsid w:val="002E3E80"/>
    <w:rsid w:val="002E3EDC"/>
    <w:rsid w:val="002E3EF6"/>
    <w:rsid w:val="002E3EFC"/>
    <w:rsid w:val="002E3F44"/>
    <w:rsid w:val="002E3F87"/>
    <w:rsid w:val="002E4087"/>
    <w:rsid w:val="002E4168"/>
    <w:rsid w:val="002E4178"/>
    <w:rsid w:val="002E418D"/>
    <w:rsid w:val="002E419B"/>
    <w:rsid w:val="002E419F"/>
    <w:rsid w:val="002E4259"/>
    <w:rsid w:val="002E4282"/>
    <w:rsid w:val="002E4295"/>
    <w:rsid w:val="002E42EA"/>
    <w:rsid w:val="002E4382"/>
    <w:rsid w:val="002E45C2"/>
    <w:rsid w:val="002E4623"/>
    <w:rsid w:val="002E46FC"/>
    <w:rsid w:val="002E4881"/>
    <w:rsid w:val="002E48F4"/>
    <w:rsid w:val="002E490B"/>
    <w:rsid w:val="002E496D"/>
    <w:rsid w:val="002E4999"/>
    <w:rsid w:val="002E4A1F"/>
    <w:rsid w:val="002E4A51"/>
    <w:rsid w:val="002E4ABA"/>
    <w:rsid w:val="002E4AF4"/>
    <w:rsid w:val="002E4B28"/>
    <w:rsid w:val="002E4B64"/>
    <w:rsid w:val="002E4C62"/>
    <w:rsid w:val="002E4C97"/>
    <w:rsid w:val="002E4CDA"/>
    <w:rsid w:val="002E4D6D"/>
    <w:rsid w:val="002E4D73"/>
    <w:rsid w:val="002E4D90"/>
    <w:rsid w:val="002E4D92"/>
    <w:rsid w:val="002E4DCA"/>
    <w:rsid w:val="002E4DEB"/>
    <w:rsid w:val="002E4E50"/>
    <w:rsid w:val="002E4E6E"/>
    <w:rsid w:val="002E4F1B"/>
    <w:rsid w:val="002E4F20"/>
    <w:rsid w:val="002E4F6C"/>
    <w:rsid w:val="002E4F8D"/>
    <w:rsid w:val="002E5085"/>
    <w:rsid w:val="002E515F"/>
    <w:rsid w:val="002E5170"/>
    <w:rsid w:val="002E517C"/>
    <w:rsid w:val="002E5234"/>
    <w:rsid w:val="002E52C1"/>
    <w:rsid w:val="002E52DA"/>
    <w:rsid w:val="002E5327"/>
    <w:rsid w:val="002E537D"/>
    <w:rsid w:val="002E538C"/>
    <w:rsid w:val="002E5405"/>
    <w:rsid w:val="002E540E"/>
    <w:rsid w:val="002E54AF"/>
    <w:rsid w:val="002E563C"/>
    <w:rsid w:val="002E567E"/>
    <w:rsid w:val="002E56D0"/>
    <w:rsid w:val="002E5707"/>
    <w:rsid w:val="002E576C"/>
    <w:rsid w:val="002E5968"/>
    <w:rsid w:val="002E5981"/>
    <w:rsid w:val="002E5ADC"/>
    <w:rsid w:val="002E5BB7"/>
    <w:rsid w:val="002E5BC3"/>
    <w:rsid w:val="002E5C24"/>
    <w:rsid w:val="002E5C59"/>
    <w:rsid w:val="002E5C5D"/>
    <w:rsid w:val="002E5CE6"/>
    <w:rsid w:val="002E5E27"/>
    <w:rsid w:val="002E5E3D"/>
    <w:rsid w:val="002E5E9D"/>
    <w:rsid w:val="002E5EDE"/>
    <w:rsid w:val="002E5EEA"/>
    <w:rsid w:val="002E5F04"/>
    <w:rsid w:val="002E5F0D"/>
    <w:rsid w:val="002E5F42"/>
    <w:rsid w:val="002E5FFE"/>
    <w:rsid w:val="002E6039"/>
    <w:rsid w:val="002E6083"/>
    <w:rsid w:val="002E6113"/>
    <w:rsid w:val="002E61B5"/>
    <w:rsid w:val="002E620F"/>
    <w:rsid w:val="002E6227"/>
    <w:rsid w:val="002E6239"/>
    <w:rsid w:val="002E6279"/>
    <w:rsid w:val="002E62C3"/>
    <w:rsid w:val="002E62D5"/>
    <w:rsid w:val="002E6374"/>
    <w:rsid w:val="002E6377"/>
    <w:rsid w:val="002E64B4"/>
    <w:rsid w:val="002E64D7"/>
    <w:rsid w:val="002E654B"/>
    <w:rsid w:val="002E654D"/>
    <w:rsid w:val="002E6792"/>
    <w:rsid w:val="002E67D5"/>
    <w:rsid w:val="002E687C"/>
    <w:rsid w:val="002E68D2"/>
    <w:rsid w:val="002E68DB"/>
    <w:rsid w:val="002E6924"/>
    <w:rsid w:val="002E693F"/>
    <w:rsid w:val="002E69ED"/>
    <w:rsid w:val="002E6A17"/>
    <w:rsid w:val="002E6A1D"/>
    <w:rsid w:val="002E6A2A"/>
    <w:rsid w:val="002E6A9E"/>
    <w:rsid w:val="002E6B57"/>
    <w:rsid w:val="002E6BA0"/>
    <w:rsid w:val="002E6BB8"/>
    <w:rsid w:val="002E6BFE"/>
    <w:rsid w:val="002E6C56"/>
    <w:rsid w:val="002E6CDC"/>
    <w:rsid w:val="002E6D2F"/>
    <w:rsid w:val="002E6D39"/>
    <w:rsid w:val="002E6D6E"/>
    <w:rsid w:val="002E6DAC"/>
    <w:rsid w:val="002E6E34"/>
    <w:rsid w:val="002E6E64"/>
    <w:rsid w:val="002E6ED9"/>
    <w:rsid w:val="002E6EE2"/>
    <w:rsid w:val="002E6F96"/>
    <w:rsid w:val="002E7017"/>
    <w:rsid w:val="002E708B"/>
    <w:rsid w:val="002E72E2"/>
    <w:rsid w:val="002E730C"/>
    <w:rsid w:val="002E738E"/>
    <w:rsid w:val="002E73D5"/>
    <w:rsid w:val="002E7470"/>
    <w:rsid w:val="002E749D"/>
    <w:rsid w:val="002E74BF"/>
    <w:rsid w:val="002E7555"/>
    <w:rsid w:val="002E758C"/>
    <w:rsid w:val="002E7676"/>
    <w:rsid w:val="002E7694"/>
    <w:rsid w:val="002E76E8"/>
    <w:rsid w:val="002E770D"/>
    <w:rsid w:val="002E7764"/>
    <w:rsid w:val="002E777A"/>
    <w:rsid w:val="002E779A"/>
    <w:rsid w:val="002E7845"/>
    <w:rsid w:val="002E788D"/>
    <w:rsid w:val="002E7958"/>
    <w:rsid w:val="002E7A6C"/>
    <w:rsid w:val="002E7AE2"/>
    <w:rsid w:val="002E7B1A"/>
    <w:rsid w:val="002E7B77"/>
    <w:rsid w:val="002E7BCA"/>
    <w:rsid w:val="002E7C02"/>
    <w:rsid w:val="002E7D0D"/>
    <w:rsid w:val="002E7D1C"/>
    <w:rsid w:val="002E7D77"/>
    <w:rsid w:val="002E7EAC"/>
    <w:rsid w:val="002E7EDA"/>
    <w:rsid w:val="002E7F0B"/>
    <w:rsid w:val="002E7F12"/>
    <w:rsid w:val="002E7F2F"/>
    <w:rsid w:val="002E7F7C"/>
    <w:rsid w:val="002F0023"/>
    <w:rsid w:val="002F003A"/>
    <w:rsid w:val="002F0043"/>
    <w:rsid w:val="002F0079"/>
    <w:rsid w:val="002F00C4"/>
    <w:rsid w:val="002F0170"/>
    <w:rsid w:val="002F019A"/>
    <w:rsid w:val="002F0291"/>
    <w:rsid w:val="002F02BD"/>
    <w:rsid w:val="002F02D4"/>
    <w:rsid w:val="002F02E9"/>
    <w:rsid w:val="002F02EA"/>
    <w:rsid w:val="002F035C"/>
    <w:rsid w:val="002F0456"/>
    <w:rsid w:val="002F0491"/>
    <w:rsid w:val="002F0507"/>
    <w:rsid w:val="002F0633"/>
    <w:rsid w:val="002F063D"/>
    <w:rsid w:val="002F0662"/>
    <w:rsid w:val="002F0694"/>
    <w:rsid w:val="002F069C"/>
    <w:rsid w:val="002F06D6"/>
    <w:rsid w:val="002F06D7"/>
    <w:rsid w:val="002F06E3"/>
    <w:rsid w:val="002F07AA"/>
    <w:rsid w:val="002F084F"/>
    <w:rsid w:val="002F088C"/>
    <w:rsid w:val="002F09DC"/>
    <w:rsid w:val="002F0A4C"/>
    <w:rsid w:val="002F0A59"/>
    <w:rsid w:val="002F0A5B"/>
    <w:rsid w:val="002F0A66"/>
    <w:rsid w:val="002F0AD3"/>
    <w:rsid w:val="002F0B73"/>
    <w:rsid w:val="002F0BFD"/>
    <w:rsid w:val="002F0C72"/>
    <w:rsid w:val="002F0D2A"/>
    <w:rsid w:val="002F0DCA"/>
    <w:rsid w:val="002F0DEF"/>
    <w:rsid w:val="002F0E3B"/>
    <w:rsid w:val="002F0ECF"/>
    <w:rsid w:val="002F0F0B"/>
    <w:rsid w:val="002F0F66"/>
    <w:rsid w:val="002F0F77"/>
    <w:rsid w:val="002F100D"/>
    <w:rsid w:val="002F1068"/>
    <w:rsid w:val="002F1086"/>
    <w:rsid w:val="002F10AB"/>
    <w:rsid w:val="002F1104"/>
    <w:rsid w:val="002F11A0"/>
    <w:rsid w:val="002F11CD"/>
    <w:rsid w:val="002F11E5"/>
    <w:rsid w:val="002F128E"/>
    <w:rsid w:val="002F129A"/>
    <w:rsid w:val="002F12A2"/>
    <w:rsid w:val="002F1398"/>
    <w:rsid w:val="002F13DB"/>
    <w:rsid w:val="002F1588"/>
    <w:rsid w:val="002F1613"/>
    <w:rsid w:val="002F16C5"/>
    <w:rsid w:val="002F16F8"/>
    <w:rsid w:val="002F1721"/>
    <w:rsid w:val="002F17A9"/>
    <w:rsid w:val="002F17D9"/>
    <w:rsid w:val="002F18A7"/>
    <w:rsid w:val="002F192F"/>
    <w:rsid w:val="002F19A9"/>
    <w:rsid w:val="002F1AE1"/>
    <w:rsid w:val="002F1B72"/>
    <w:rsid w:val="002F1C3B"/>
    <w:rsid w:val="002F1C8D"/>
    <w:rsid w:val="002F1CBA"/>
    <w:rsid w:val="002F1D97"/>
    <w:rsid w:val="002F1DC5"/>
    <w:rsid w:val="002F1E59"/>
    <w:rsid w:val="002F1E61"/>
    <w:rsid w:val="002F1E65"/>
    <w:rsid w:val="002F1F69"/>
    <w:rsid w:val="002F1F71"/>
    <w:rsid w:val="002F1F86"/>
    <w:rsid w:val="002F2028"/>
    <w:rsid w:val="002F20F3"/>
    <w:rsid w:val="002F20F6"/>
    <w:rsid w:val="002F2117"/>
    <w:rsid w:val="002F211F"/>
    <w:rsid w:val="002F2126"/>
    <w:rsid w:val="002F212C"/>
    <w:rsid w:val="002F2176"/>
    <w:rsid w:val="002F2189"/>
    <w:rsid w:val="002F21A9"/>
    <w:rsid w:val="002F21D3"/>
    <w:rsid w:val="002F2380"/>
    <w:rsid w:val="002F2413"/>
    <w:rsid w:val="002F241E"/>
    <w:rsid w:val="002F242F"/>
    <w:rsid w:val="002F247C"/>
    <w:rsid w:val="002F2483"/>
    <w:rsid w:val="002F2507"/>
    <w:rsid w:val="002F2560"/>
    <w:rsid w:val="002F260C"/>
    <w:rsid w:val="002F2682"/>
    <w:rsid w:val="002F26E3"/>
    <w:rsid w:val="002F2752"/>
    <w:rsid w:val="002F2808"/>
    <w:rsid w:val="002F28D6"/>
    <w:rsid w:val="002F29C6"/>
    <w:rsid w:val="002F29C7"/>
    <w:rsid w:val="002F2B0C"/>
    <w:rsid w:val="002F2B92"/>
    <w:rsid w:val="002F2C05"/>
    <w:rsid w:val="002F2C13"/>
    <w:rsid w:val="002F2C51"/>
    <w:rsid w:val="002F2C5F"/>
    <w:rsid w:val="002F2E20"/>
    <w:rsid w:val="002F2E88"/>
    <w:rsid w:val="002F2E92"/>
    <w:rsid w:val="002F2EBB"/>
    <w:rsid w:val="002F2F41"/>
    <w:rsid w:val="002F2FDB"/>
    <w:rsid w:val="002F30B4"/>
    <w:rsid w:val="002F30F2"/>
    <w:rsid w:val="002F3169"/>
    <w:rsid w:val="002F321F"/>
    <w:rsid w:val="002F3317"/>
    <w:rsid w:val="002F3362"/>
    <w:rsid w:val="002F33E6"/>
    <w:rsid w:val="002F34F2"/>
    <w:rsid w:val="002F350F"/>
    <w:rsid w:val="002F3543"/>
    <w:rsid w:val="002F35FA"/>
    <w:rsid w:val="002F362B"/>
    <w:rsid w:val="002F3684"/>
    <w:rsid w:val="002F36F2"/>
    <w:rsid w:val="002F3711"/>
    <w:rsid w:val="002F37DE"/>
    <w:rsid w:val="002F37E5"/>
    <w:rsid w:val="002F3819"/>
    <w:rsid w:val="002F3858"/>
    <w:rsid w:val="002F38B2"/>
    <w:rsid w:val="002F3A26"/>
    <w:rsid w:val="002F3A56"/>
    <w:rsid w:val="002F3A6A"/>
    <w:rsid w:val="002F3B16"/>
    <w:rsid w:val="002F3B24"/>
    <w:rsid w:val="002F3C3F"/>
    <w:rsid w:val="002F3C4D"/>
    <w:rsid w:val="002F3C57"/>
    <w:rsid w:val="002F3C81"/>
    <w:rsid w:val="002F3CBF"/>
    <w:rsid w:val="002F3CF6"/>
    <w:rsid w:val="002F3D2A"/>
    <w:rsid w:val="002F3D45"/>
    <w:rsid w:val="002F3DE5"/>
    <w:rsid w:val="002F3E30"/>
    <w:rsid w:val="002F3E3F"/>
    <w:rsid w:val="002F3F4B"/>
    <w:rsid w:val="002F402C"/>
    <w:rsid w:val="002F40AA"/>
    <w:rsid w:val="002F4121"/>
    <w:rsid w:val="002F4147"/>
    <w:rsid w:val="002F41E9"/>
    <w:rsid w:val="002F4244"/>
    <w:rsid w:val="002F4291"/>
    <w:rsid w:val="002F429B"/>
    <w:rsid w:val="002F42EF"/>
    <w:rsid w:val="002F431B"/>
    <w:rsid w:val="002F43A9"/>
    <w:rsid w:val="002F447B"/>
    <w:rsid w:val="002F449B"/>
    <w:rsid w:val="002F44AA"/>
    <w:rsid w:val="002F4535"/>
    <w:rsid w:val="002F456A"/>
    <w:rsid w:val="002F4576"/>
    <w:rsid w:val="002F45C0"/>
    <w:rsid w:val="002F45E6"/>
    <w:rsid w:val="002F479F"/>
    <w:rsid w:val="002F4801"/>
    <w:rsid w:val="002F4849"/>
    <w:rsid w:val="002F48DB"/>
    <w:rsid w:val="002F4907"/>
    <w:rsid w:val="002F4944"/>
    <w:rsid w:val="002F495F"/>
    <w:rsid w:val="002F4965"/>
    <w:rsid w:val="002F49A7"/>
    <w:rsid w:val="002F4A65"/>
    <w:rsid w:val="002F4A6D"/>
    <w:rsid w:val="002F4B60"/>
    <w:rsid w:val="002F4BAE"/>
    <w:rsid w:val="002F4C15"/>
    <w:rsid w:val="002F4C80"/>
    <w:rsid w:val="002F4DDF"/>
    <w:rsid w:val="002F4ED2"/>
    <w:rsid w:val="002F4EF5"/>
    <w:rsid w:val="002F4FC9"/>
    <w:rsid w:val="002F5073"/>
    <w:rsid w:val="002F5076"/>
    <w:rsid w:val="002F50E3"/>
    <w:rsid w:val="002F5178"/>
    <w:rsid w:val="002F51AA"/>
    <w:rsid w:val="002F51BA"/>
    <w:rsid w:val="002F51FC"/>
    <w:rsid w:val="002F52A2"/>
    <w:rsid w:val="002F5360"/>
    <w:rsid w:val="002F53A8"/>
    <w:rsid w:val="002F53AD"/>
    <w:rsid w:val="002F53CF"/>
    <w:rsid w:val="002F54B1"/>
    <w:rsid w:val="002F5556"/>
    <w:rsid w:val="002F55A0"/>
    <w:rsid w:val="002F55E6"/>
    <w:rsid w:val="002F561F"/>
    <w:rsid w:val="002F56AB"/>
    <w:rsid w:val="002F56B5"/>
    <w:rsid w:val="002F56F6"/>
    <w:rsid w:val="002F5743"/>
    <w:rsid w:val="002F5762"/>
    <w:rsid w:val="002F576A"/>
    <w:rsid w:val="002F5801"/>
    <w:rsid w:val="002F581C"/>
    <w:rsid w:val="002F5848"/>
    <w:rsid w:val="002F58D6"/>
    <w:rsid w:val="002F598A"/>
    <w:rsid w:val="002F59AF"/>
    <w:rsid w:val="002F59B9"/>
    <w:rsid w:val="002F5A28"/>
    <w:rsid w:val="002F5AAC"/>
    <w:rsid w:val="002F5B18"/>
    <w:rsid w:val="002F5B4F"/>
    <w:rsid w:val="002F5BA2"/>
    <w:rsid w:val="002F5BB5"/>
    <w:rsid w:val="002F5BC7"/>
    <w:rsid w:val="002F5C1B"/>
    <w:rsid w:val="002F5C9D"/>
    <w:rsid w:val="002F5D10"/>
    <w:rsid w:val="002F5D5A"/>
    <w:rsid w:val="002F5DCC"/>
    <w:rsid w:val="002F5DF4"/>
    <w:rsid w:val="002F5EF6"/>
    <w:rsid w:val="002F5F6D"/>
    <w:rsid w:val="002F6048"/>
    <w:rsid w:val="002F616D"/>
    <w:rsid w:val="002F6180"/>
    <w:rsid w:val="002F61E5"/>
    <w:rsid w:val="002F6231"/>
    <w:rsid w:val="002F6265"/>
    <w:rsid w:val="002F62CA"/>
    <w:rsid w:val="002F6329"/>
    <w:rsid w:val="002F649B"/>
    <w:rsid w:val="002F64C5"/>
    <w:rsid w:val="002F64F2"/>
    <w:rsid w:val="002F6641"/>
    <w:rsid w:val="002F6648"/>
    <w:rsid w:val="002F66BE"/>
    <w:rsid w:val="002F670C"/>
    <w:rsid w:val="002F6733"/>
    <w:rsid w:val="002F6781"/>
    <w:rsid w:val="002F67FF"/>
    <w:rsid w:val="002F6897"/>
    <w:rsid w:val="002F6994"/>
    <w:rsid w:val="002F6A72"/>
    <w:rsid w:val="002F6A8D"/>
    <w:rsid w:val="002F6AA4"/>
    <w:rsid w:val="002F6AD9"/>
    <w:rsid w:val="002F6B6B"/>
    <w:rsid w:val="002F6B94"/>
    <w:rsid w:val="002F6BBC"/>
    <w:rsid w:val="002F6BEC"/>
    <w:rsid w:val="002F6C9F"/>
    <w:rsid w:val="002F6CF5"/>
    <w:rsid w:val="002F6D12"/>
    <w:rsid w:val="002F6D32"/>
    <w:rsid w:val="002F6D6A"/>
    <w:rsid w:val="002F6D71"/>
    <w:rsid w:val="002F6D78"/>
    <w:rsid w:val="002F6E66"/>
    <w:rsid w:val="002F6EE2"/>
    <w:rsid w:val="002F6F41"/>
    <w:rsid w:val="002F6F4A"/>
    <w:rsid w:val="002F6F97"/>
    <w:rsid w:val="002F6FE0"/>
    <w:rsid w:val="002F7092"/>
    <w:rsid w:val="002F727B"/>
    <w:rsid w:val="002F7306"/>
    <w:rsid w:val="002F7360"/>
    <w:rsid w:val="002F7447"/>
    <w:rsid w:val="002F745A"/>
    <w:rsid w:val="002F7506"/>
    <w:rsid w:val="002F7542"/>
    <w:rsid w:val="002F7593"/>
    <w:rsid w:val="002F7600"/>
    <w:rsid w:val="002F7601"/>
    <w:rsid w:val="002F7666"/>
    <w:rsid w:val="002F766D"/>
    <w:rsid w:val="002F76B5"/>
    <w:rsid w:val="002F76CB"/>
    <w:rsid w:val="002F77B1"/>
    <w:rsid w:val="002F7820"/>
    <w:rsid w:val="002F790F"/>
    <w:rsid w:val="002F796F"/>
    <w:rsid w:val="002F79CB"/>
    <w:rsid w:val="002F7A6B"/>
    <w:rsid w:val="002F7A85"/>
    <w:rsid w:val="002F7AB6"/>
    <w:rsid w:val="002F7AD2"/>
    <w:rsid w:val="002F7AE4"/>
    <w:rsid w:val="002F7B7E"/>
    <w:rsid w:val="002F7BA0"/>
    <w:rsid w:val="002F7CB3"/>
    <w:rsid w:val="002F7CE1"/>
    <w:rsid w:val="002F7D28"/>
    <w:rsid w:val="002F7E0E"/>
    <w:rsid w:val="002F7E5D"/>
    <w:rsid w:val="002F7E68"/>
    <w:rsid w:val="002F7F21"/>
    <w:rsid w:val="002F7F85"/>
    <w:rsid w:val="002F7FC1"/>
    <w:rsid w:val="0030002D"/>
    <w:rsid w:val="00300033"/>
    <w:rsid w:val="00300037"/>
    <w:rsid w:val="0030005A"/>
    <w:rsid w:val="003000D5"/>
    <w:rsid w:val="0030017B"/>
    <w:rsid w:val="00300182"/>
    <w:rsid w:val="0030026A"/>
    <w:rsid w:val="003002F5"/>
    <w:rsid w:val="0030045E"/>
    <w:rsid w:val="00300500"/>
    <w:rsid w:val="0030057A"/>
    <w:rsid w:val="003005BA"/>
    <w:rsid w:val="0030065F"/>
    <w:rsid w:val="00300678"/>
    <w:rsid w:val="003006BD"/>
    <w:rsid w:val="003006F2"/>
    <w:rsid w:val="0030074B"/>
    <w:rsid w:val="00300790"/>
    <w:rsid w:val="003009D8"/>
    <w:rsid w:val="00300A58"/>
    <w:rsid w:val="00300A64"/>
    <w:rsid w:val="00300A7F"/>
    <w:rsid w:val="00300AC3"/>
    <w:rsid w:val="00300ADC"/>
    <w:rsid w:val="00300AE5"/>
    <w:rsid w:val="00300AED"/>
    <w:rsid w:val="00300B0B"/>
    <w:rsid w:val="00300B23"/>
    <w:rsid w:val="00300B29"/>
    <w:rsid w:val="00300B37"/>
    <w:rsid w:val="00300B3F"/>
    <w:rsid w:val="00300B7B"/>
    <w:rsid w:val="00300BC9"/>
    <w:rsid w:val="00300BE3"/>
    <w:rsid w:val="00300C0D"/>
    <w:rsid w:val="00300C91"/>
    <w:rsid w:val="00300D79"/>
    <w:rsid w:val="00300D89"/>
    <w:rsid w:val="00300D8F"/>
    <w:rsid w:val="00300DA4"/>
    <w:rsid w:val="00300E23"/>
    <w:rsid w:val="00300E58"/>
    <w:rsid w:val="00300EC3"/>
    <w:rsid w:val="00300F2A"/>
    <w:rsid w:val="00300F55"/>
    <w:rsid w:val="00301059"/>
    <w:rsid w:val="00301087"/>
    <w:rsid w:val="003010A5"/>
    <w:rsid w:val="003011F2"/>
    <w:rsid w:val="0030122A"/>
    <w:rsid w:val="00301264"/>
    <w:rsid w:val="00301326"/>
    <w:rsid w:val="00301377"/>
    <w:rsid w:val="00301423"/>
    <w:rsid w:val="003014B8"/>
    <w:rsid w:val="00301515"/>
    <w:rsid w:val="00301612"/>
    <w:rsid w:val="00301678"/>
    <w:rsid w:val="0030169F"/>
    <w:rsid w:val="0030175E"/>
    <w:rsid w:val="0030176E"/>
    <w:rsid w:val="003017A5"/>
    <w:rsid w:val="00301840"/>
    <w:rsid w:val="003018FD"/>
    <w:rsid w:val="003019B9"/>
    <w:rsid w:val="003019FB"/>
    <w:rsid w:val="00301A72"/>
    <w:rsid w:val="00301BA0"/>
    <w:rsid w:val="00301BFD"/>
    <w:rsid w:val="00301C16"/>
    <w:rsid w:val="00301D2F"/>
    <w:rsid w:val="00301D42"/>
    <w:rsid w:val="00301D51"/>
    <w:rsid w:val="00301E34"/>
    <w:rsid w:val="00301E56"/>
    <w:rsid w:val="00301EEB"/>
    <w:rsid w:val="00301F10"/>
    <w:rsid w:val="00302194"/>
    <w:rsid w:val="003022B1"/>
    <w:rsid w:val="00302308"/>
    <w:rsid w:val="00302337"/>
    <w:rsid w:val="0030234A"/>
    <w:rsid w:val="003023FE"/>
    <w:rsid w:val="0030242D"/>
    <w:rsid w:val="0030246F"/>
    <w:rsid w:val="00302494"/>
    <w:rsid w:val="0030251D"/>
    <w:rsid w:val="0030253C"/>
    <w:rsid w:val="003025A3"/>
    <w:rsid w:val="00302636"/>
    <w:rsid w:val="003026CE"/>
    <w:rsid w:val="00302758"/>
    <w:rsid w:val="003027D2"/>
    <w:rsid w:val="003028B7"/>
    <w:rsid w:val="003028CF"/>
    <w:rsid w:val="00302902"/>
    <w:rsid w:val="00302A15"/>
    <w:rsid w:val="00302A41"/>
    <w:rsid w:val="00302A9B"/>
    <w:rsid w:val="00302AA5"/>
    <w:rsid w:val="00302B37"/>
    <w:rsid w:val="00302CA2"/>
    <w:rsid w:val="00302D49"/>
    <w:rsid w:val="00302D51"/>
    <w:rsid w:val="00302DD0"/>
    <w:rsid w:val="00302DF4"/>
    <w:rsid w:val="00302E29"/>
    <w:rsid w:val="00302F15"/>
    <w:rsid w:val="00302F32"/>
    <w:rsid w:val="00302F4B"/>
    <w:rsid w:val="00302FCB"/>
    <w:rsid w:val="00302FF1"/>
    <w:rsid w:val="00303011"/>
    <w:rsid w:val="00303066"/>
    <w:rsid w:val="003031AF"/>
    <w:rsid w:val="003031DC"/>
    <w:rsid w:val="00303253"/>
    <w:rsid w:val="0030330C"/>
    <w:rsid w:val="00303318"/>
    <w:rsid w:val="00303341"/>
    <w:rsid w:val="003033AE"/>
    <w:rsid w:val="003033FF"/>
    <w:rsid w:val="00303447"/>
    <w:rsid w:val="0030349F"/>
    <w:rsid w:val="00303516"/>
    <w:rsid w:val="00303518"/>
    <w:rsid w:val="0030352E"/>
    <w:rsid w:val="00303535"/>
    <w:rsid w:val="003035E6"/>
    <w:rsid w:val="003035F2"/>
    <w:rsid w:val="0030362A"/>
    <w:rsid w:val="00303693"/>
    <w:rsid w:val="003036F1"/>
    <w:rsid w:val="0030378D"/>
    <w:rsid w:val="0030389A"/>
    <w:rsid w:val="0030390D"/>
    <w:rsid w:val="0030394C"/>
    <w:rsid w:val="003039C4"/>
    <w:rsid w:val="00303D2F"/>
    <w:rsid w:val="00303DB2"/>
    <w:rsid w:val="00303DF9"/>
    <w:rsid w:val="00303ED7"/>
    <w:rsid w:val="00303F27"/>
    <w:rsid w:val="00303F6B"/>
    <w:rsid w:val="00303FAA"/>
    <w:rsid w:val="003040C3"/>
    <w:rsid w:val="003040FA"/>
    <w:rsid w:val="0030412A"/>
    <w:rsid w:val="00304169"/>
    <w:rsid w:val="0030418A"/>
    <w:rsid w:val="003041E7"/>
    <w:rsid w:val="0030421A"/>
    <w:rsid w:val="00304294"/>
    <w:rsid w:val="003042D5"/>
    <w:rsid w:val="003043A2"/>
    <w:rsid w:val="0030446B"/>
    <w:rsid w:val="003044A5"/>
    <w:rsid w:val="003044DB"/>
    <w:rsid w:val="00304544"/>
    <w:rsid w:val="003045FD"/>
    <w:rsid w:val="00304634"/>
    <w:rsid w:val="0030463E"/>
    <w:rsid w:val="00304649"/>
    <w:rsid w:val="003047E3"/>
    <w:rsid w:val="00304857"/>
    <w:rsid w:val="0030489F"/>
    <w:rsid w:val="003049CC"/>
    <w:rsid w:val="00304CCF"/>
    <w:rsid w:val="00304D05"/>
    <w:rsid w:val="00304D21"/>
    <w:rsid w:val="00304DA3"/>
    <w:rsid w:val="00304E90"/>
    <w:rsid w:val="00304ED9"/>
    <w:rsid w:val="00305036"/>
    <w:rsid w:val="00305086"/>
    <w:rsid w:val="003051EB"/>
    <w:rsid w:val="00305253"/>
    <w:rsid w:val="0030527B"/>
    <w:rsid w:val="0030528F"/>
    <w:rsid w:val="003052D9"/>
    <w:rsid w:val="003052E8"/>
    <w:rsid w:val="00305433"/>
    <w:rsid w:val="0030543F"/>
    <w:rsid w:val="00305487"/>
    <w:rsid w:val="003054AE"/>
    <w:rsid w:val="0030551C"/>
    <w:rsid w:val="0030551F"/>
    <w:rsid w:val="00305531"/>
    <w:rsid w:val="00305559"/>
    <w:rsid w:val="0030558D"/>
    <w:rsid w:val="003055A1"/>
    <w:rsid w:val="003055D4"/>
    <w:rsid w:val="0030563A"/>
    <w:rsid w:val="00305680"/>
    <w:rsid w:val="00305710"/>
    <w:rsid w:val="0030572F"/>
    <w:rsid w:val="00305778"/>
    <w:rsid w:val="003057B3"/>
    <w:rsid w:val="0030584B"/>
    <w:rsid w:val="00305852"/>
    <w:rsid w:val="0030585E"/>
    <w:rsid w:val="003058F3"/>
    <w:rsid w:val="00305A57"/>
    <w:rsid w:val="00305A79"/>
    <w:rsid w:val="00305AB0"/>
    <w:rsid w:val="00305B0D"/>
    <w:rsid w:val="00305B28"/>
    <w:rsid w:val="00305B33"/>
    <w:rsid w:val="00305B56"/>
    <w:rsid w:val="00305B79"/>
    <w:rsid w:val="00305B7A"/>
    <w:rsid w:val="00305C51"/>
    <w:rsid w:val="00305CB0"/>
    <w:rsid w:val="00305D66"/>
    <w:rsid w:val="00305D71"/>
    <w:rsid w:val="00305D7A"/>
    <w:rsid w:val="00305E82"/>
    <w:rsid w:val="00305E95"/>
    <w:rsid w:val="00305F38"/>
    <w:rsid w:val="00305F73"/>
    <w:rsid w:val="0030617D"/>
    <w:rsid w:val="0030617E"/>
    <w:rsid w:val="00306268"/>
    <w:rsid w:val="003062AB"/>
    <w:rsid w:val="003062CF"/>
    <w:rsid w:val="0030631A"/>
    <w:rsid w:val="00306498"/>
    <w:rsid w:val="003064D2"/>
    <w:rsid w:val="003064F3"/>
    <w:rsid w:val="003065C8"/>
    <w:rsid w:val="003065E2"/>
    <w:rsid w:val="0030666A"/>
    <w:rsid w:val="003066A3"/>
    <w:rsid w:val="00306711"/>
    <w:rsid w:val="00306843"/>
    <w:rsid w:val="0030686B"/>
    <w:rsid w:val="00306966"/>
    <w:rsid w:val="003069BC"/>
    <w:rsid w:val="003069C1"/>
    <w:rsid w:val="003069D2"/>
    <w:rsid w:val="003069DC"/>
    <w:rsid w:val="00306A27"/>
    <w:rsid w:val="00306A39"/>
    <w:rsid w:val="00306A90"/>
    <w:rsid w:val="00306B20"/>
    <w:rsid w:val="00306B5E"/>
    <w:rsid w:val="00306B8F"/>
    <w:rsid w:val="00306BAA"/>
    <w:rsid w:val="00306C0F"/>
    <w:rsid w:val="00306DC1"/>
    <w:rsid w:val="00306DC6"/>
    <w:rsid w:val="00306EDD"/>
    <w:rsid w:val="00306EF8"/>
    <w:rsid w:val="00306F61"/>
    <w:rsid w:val="00306F75"/>
    <w:rsid w:val="00306F8E"/>
    <w:rsid w:val="00306FBB"/>
    <w:rsid w:val="003070C1"/>
    <w:rsid w:val="003070C8"/>
    <w:rsid w:val="00307115"/>
    <w:rsid w:val="003071D4"/>
    <w:rsid w:val="003071D8"/>
    <w:rsid w:val="00307201"/>
    <w:rsid w:val="00307262"/>
    <w:rsid w:val="003072B6"/>
    <w:rsid w:val="003074A2"/>
    <w:rsid w:val="003074AA"/>
    <w:rsid w:val="003074C8"/>
    <w:rsid w:val="003074FA"/>
    <w:rsid w:val="00307595"/>
    <w:rsid w:val="00307681"/>
    <w:rsid w:val="0030768F"/>
    <w:rsid w:val="003078D0"/>
    <w:rsid w:val="0030795E"/>
    <w:rsid w:val="00307966"/>
    <w:rsid w:val="00307980"/>
    <w:rsid w:val="003079BB"/>
    <w:rsid w:val="003079DE"/>
    <w:rsid w:val="003079ED"/>
    <w:rsid w:val="00307A75"/>
    <w:rsid w:val="00307A8A"/>
    <w:rsid w:val="00307A98"/>
    <w:rsid w:val="00307AAC"/>
    <w:rsid w:val="00307ACE"/>
    <w:rsid w:val="00307C7F"/>
    <w:rsid w:val="00307D80"/>
    <w:rsid w:val="00307DEF"/>
    <w:rsid w:val="00307E9E"/>
    <w:rsid w:val="00307EC2"/>
    <w:rsid w:val="00307EEB"/>
    <w:rsid w:val="00307F20"/>
    <w:rsid w:val="00307F5B"/>
    <w:rsid w:val="00307FD3"/>
    <w:rsid w:val="00307FEB"/>
    <w:rsid w:val="00307FEF"/>
    <w:rsid w:val="00310007"/>
    <w:rsid w:val="0031000A"/>
    <w:rsid w:val="00310010"/>
    <w:rsid w:val="0031005E"/>
    <w:rsid w:val="003101E4"/>
    <w:rsid w:val="0031028D"/>
    <w:rsid w:val="00310299"/>
    <w:rsid w:val="00310392"/>
    <w:rsid w:val="0031040A"/>
    <w:rsid w:val="00310433"/>
    <w:rsid w:val="003104FC"/>
    <w:rsid w:val="00310530"/>
    <w:rsid w:val="00310546"/>
    <w:rsid w:val="00310600"/>
    <w:rsid w:val="00310633"/>
    <w:rsid w:val="0031078B"/>
    <w:rsid w:val="003107B7"/>
    <w:rsid w:val="003107E0"/>
    <w:rsid w:val="00310805"/>
    <w:rsid w:val="003108C9"/>
    <w:rsid w:val="003108D1"/>
    <w:rsid w:val="00310A16"/>
    <w:rsid w:val="00310A34"/>
    <w:rsid w:val="00310A48"/>
    <w:rsid w:val="00310AE8"/>
    <w:rsid w:val="00310AEF"/>
    <w:rsid w:val="00310B69"/>
    <w:rsid w:val="00310B82"/>
    <w:rsid w:val="00310BF6"/>
    <w:rsid w:val="00310C23"/>
    <w:rsid w:val="00310C53"/>
    <w:rsid w:val="00310C57"/>
    <w:rsid w:val="00310C69"/>
    <w:rsid w:val="00310D57"/>
    <w:rsid w:val="00310D9F"/>
    <w:rsid w:val="00310DD8"/>
    <w:rsid w:val="00310E38"/>
    <w:rsid w:val="00310E74"/>
    <w:rsid w:val="00310ED0"/>
    <w:rsid w:val="00310ED8"/>
    <w:rsid w:val="00310F06"/>
    <w:rsid w:val="0031100C"/>
    <w:rsid w:val="00311124"/>
    <w:rsid w:val="003111EF"/>
    <w:rsid w:val="00311235"/>
    <w:rsid w:val="0031124A"/>
    <w:rsid w:val="00311279"/>
    <w:rsid w:val="003112F5"/>
    <w:rsid w:val="00311410"/>
    <w:rsid w:val="003114B4"/>
    <w:rsid w:val="003114FD"/>
    <w:rsid w:val="00311571"/>
    <w:rsid w:val="00311584"/>
    <w:rsid w:val="00311604"/>
    <w:rsid w:val="00311643"/>
    <w:rsid w:val="00311726"/>
    <w:rsid w:val="0031173D"/>
    <w:rsid w:val="003117BF"/>
    <w:rsid w:val="00311828"/>
    <w:rsid w:val="0031192A"/>
    <w:rsid w:val="00311A31"/>
    <w:rsid w:val="00311A3A"/>
    <w:rsid w:val="00311AE8"/>
    <w:rsid w:val="00311B7D"/>
    <w:rsid w:val="00311B9E"/>
    <w:rsid w:val="00311BB9"/>
    <w:rsid w:val="00311C4E"/>
    <w:rsid w:val="00311C6D"/>
    <w:rsid w:val="00311CA6"/>
    <w:rsid w:val="00311CAA"/>
    <w:rsid w:val="00311D77"/>
    <w:rsid w:val="00311E27"/>
    <w:rsid w:val="00311E70"/>
    <w:rsid w:val="00311E9D"/>
    <w:rsid w:val="00311F45"/>
    <w:rsid w:val="00311F49"/>
    <w:rsid w:val="00311F50"/>
    <w:rsid w:val="00311F96"/>
    <w:rsid w:val="00311FE7"/>
    <w:rsid w:val="003120AE"/>
    <w:rsid w:val="0031214C"/>
    <w:rsid w:val="0031217F"/>
    <w:rsid w:val="003121BE"/>
    <w:rsid w:val="003121C7"/>
    <w:rsid w:val="0031220B"/>
    <w:rsid w:val="0031227C"/>
    <w:rsid w:val="0031232B"/>
    <w:rsid w:val="003123FB"/>
    <w:rsid w:val="0031242A"/>
    <w:rsid w:val="0031247C"/>
    <w:rsid w:val="003124DD"/>
    <w:rsid w:val="003125AB"/>
    <w:rsid w:val="0031261E"/>
    <w:rsid w:val="00312681"/>
    <w:rsid w:val="003126DF"/>
    <w:rsid w:val="003126EE"/>
    <w:rsid w:val="00312708"/>
    <w:rsid w:val="00312718"/>
    <w:rsid w:val="003127A1"/>
    <w:rsid w:val="003127AB"/>
    <w:rsid w:val="003127D5"/>
    <w:rsid w:val="003127FD"/>
    <w:rsid w:val="003128EB"/>
    <w:rsid w:val="003128F9"/>
    <w:rsid w:val="0031294A"/>
    <w:rsid w:val="00312950"/>
    <w:rsid w:val="00312A3E"/>
    <w:rsid w:val="00312A43"/>
    <w:rsid w:val="00312A70"/>
    <w:rsid w:val="00312A78"/>
    <w:rsid w:val="00312ABC"/>
    <w:rsid w:val="00312ACD"/>
    <w:rsid w:val="00312AF5"/>
    <w:rsid w:val="00312B84"/>
    <w:rsid w:val="00312C08"/>
    <w:rsid w:val="00312C24"/>
    <w:rsid w:val="00312C31"/>
    <w:rsid w:val="00312D87"/>
    <w:rsid w:val="00312DA0"/>
    <w:rsid w:val="00312DC8"/>
    <w:rsid w:val="00312DD8"/>
    <w:rsid w:val="00312FD2"/>
    <w:rsid w:val="0031302C"/>
    <w:rsid w:val="003131EA"/>
    <w:rsid w:val="003132C9"/>
    <w:rsid w:val="0031330B"/>
    <w:rsid w:val="0031330F"/>
    <w:rsid w:val="00313367"/>
    <w:rsid w:val="003133C6"/>
    <w:rsid w:val="003133D2"/>
    <w:rsid w:val="003133EA"/>
    <w:rsid w:val="0031358B"/>
    <w:rsid w:val="003135DB"/>
    <w:rsid w:val="00313606"/>
    <w:rsid w:val="0031360C"/>
    <w:rsid w:val="0031367F"/>
    <w:rsid w:val="003136FE"/>
    <w:rsid w:val="0031374A"/>
    <w:rsid w:val="0031378F"/>
    <w:rsid w:val="003137F0"/>
    <w:rsid w:val="003138A6"/>
    <w:rsid w:val="003139B1"/>
    <w:rsid w:val="00313A03"/>
    <w:rsid w:val="00313A13"/>
    <w:rsid w:val="00313A24"/>
    <w:rsid w:val="00313A4D"/>
    <w:rsid w:val="00313A90"/>
    <w:rsid w:val="00313BDA"/>
    <w:rsid w:val="00313CDF"/>
    <w:rsid w:val="00313CFA"/>
    <w:rsid w:val="00313D4C"/>
    <w:rsid w:val="00313DAB"/>
    <w:rsid w:val="00313DDE"/>
    <w:rsid w:val="00313F2E"/>
    <w:rsid w:val="00313F6F"/>
    <w:rsid w:val="00313FB2"/>
    <w:rsid w:val="00314008"/>
    <w:rsid w:val="0031402F"/>
    <w:rsid w:val="0031403D"/>
    <w:rsid w:val="00314104"/>
    <w:rsid w:val="0031410C"/>
    <w:rsid w:val="00314124"/>
    <w:rsid w:val="00314176"/>
    <w:rsid w:val="00314310"/>
    <w:rsid w:val="0031432C"/>
    <w:rsid w:val="0031439A"/>
    <w:rsid w:val="003143A2"/>
    <w:rsid w:val="003143BF"/>
    <w:rsid w:val="003143CB"/>
    <w:rsid w:val="0031441F"/>
    <w:rsid w:val="0031453C"/>
    <w:rsid w:val="0031456F"/>
    <w:rsid w:val="00314589"/>
    <w:rsid w:val="00314618"/>
    <w:rsid w:val="0031461E"/>
    <w:rsid w:val="00314639"/>
    <w:rsid w:val="003146AF"/>
    <w:rsid w:val="003146DC"/>
    <w:rsid w:val="003146E0"/>
    <w:rsid w:val="003146F1"/>
    <w:rsid w:val="0031479A"/>
    <w:rsid w:val="003147CF"/>
    <w:rsid w:val="003147D7"/>
    <w:rsid w:val="00314834"/>
    <w:rsid w:val="00314894"/>
    <w:rsid w:val="0031494D"/>
    <w:rsid w:val="00314951"/>
    <w:rsid w:val="003149DE"/>
    <w:rsid w:val="003149F6"/>
    <w:rsid w:val="00314A06"/>
    <w:rsid w:val="00314AFF"/>
    <w:rsid w:val="00314B03"/>
    <w:rsid w:val="00314B04"/>
    <w:rsid w:val="00314B06"/>
    <w:rsid w:val="00314BB3"/>
    <w:rsid w:val="00314CE9"/>
    <w:rsid w:val="00314DFA"/>
    <w:rsid w:val="00314E40"/>
    <w:rsid w:val="00314E74"/>
    <w:rsid w:val="00314E7E"/>
    <w:rsid w:val="00314E9A"/>
    <w:rsid w:val="00314F0D"/>
    <w:rsid w:val="00314F9C"/>
    <w:rsid w:val="00315011"/>
    <w:rsid w:val="00315022"/>
    <w:rsid w:val="00315034"/>
    <w:rsid w:val="003150BD"/>
    <w:rsid w:val="003150CE"/>
    <w:rsid w:val="00315106"/>
    <w:rsid w:val="00315136"/>
    <w:rsid w:val="00315188"/>
    <w:rsid w:val="00315202"/>
    <w:rsid w:val="0031520B"/>
    <w:rsid w:val="003152A9"/>
    <w:rsid w:val="003152DA"/>
    <w:rsid w:val="0031533E"/>
    <w:rsid w:val="00315468"/>
    <w:rsid w:val="00315474"/>
    <w:rsid w:val="00315561"/>
    <w:rsid w:val="003155A0"/>
    <w:rsid w:val="003155FA"/>
    <w:rsid w:val="00315630"/>
    <w:rsid w:val="00315761"/>
    <w:rsid w:val="00315771"/>
    <w:rsid w:val="00315829"/>
    <w:rsid w:val="003159E8"/>
    <w:rsid w:val="00315A08"/>
    <w:rsid w:val="00315B72"/>
    <w:rsid w:val="00315C04"/>
    <w:rsid w:val="00315C05"/>
    <w:rsid w:val="00315C86"/>
    <w:rsid w:val="00315CBF"/>
    <w:rsid w:val="00315CFA"/>
    <w:rsid w:val="00315E2F"/>
    <w:rsid w:val="00315EDB"/>
    <w:rsid w:val="00315FA2"/>
    <w:rsid w:val="0031606C"/>
    <w:rsid w:val="0031609D"/>
    <w:rsid w:val="0031621F"/>
    <w:rsid w:val="0031624A"/>
    <w:rsid w:val="0031633C"/>
    <w:rsid w:val="003163E4"/>
    <w:rsid w:val="00316480"/>
    <w:rsid w:val="003164B0"/>
    <w:rsid w:val="0031650F"/>
    <w:rsid w:val="00316583"/>
    <w:rsid w:val="003165CA"/>
    <w:rsid w:val="0031666B"/>
    <w:rsid w:val="003166B7"/>
    <w:rsid w:val="003166E6"/>
    <w:rsid w:val="00316703"/>
    <w:rsid w:val="00316777"/>
    <w:rsid w:val="003167DC"/>
    <w:rsid w:val="00316812"/>
    <w:rsid w:val="0031686E"/>
    <w:rsid w:val="00316896"/>
    <w:rsid w:val="003168D4"/>
    <w:rsid w:val="00316993"/>
    <w:rsid w:val="00316B0A"/>
    <w:rsid w:val="00316C94"/>
    <w:rsid w:val="00316D21"/>
    <w:rsid w:val="00316D6C"/>
    <w:rsid w:val="00316D8A"/>
    <w:rsid w:val="00316DA2"/>
    <w:rsid w:val="00316E9B"/>
    <w:rsid w:val="00316EC9"/>
    <w:rsid w:val="00316F8D"/>
    <w:rsid w:val="00316FE5"/>
    <w:rsid w:val="00317019"/>
    <w:rsid w:val="00317045"/>
    <w:rsid w:val="0031705B"/>
    <w:rsid w:val="0031706E"/>
    <w:rsid w:val="00317103"/>
    <w:rsid w:val="003171C8"/>
    <w:rsid w:val="00317203"/>
    <w:rsid w:val="0031721D"/>
    <w:rsid w:val="0031728C"/>
    <w:rsid w:val="00317297"/>
    <w:rsid w:val="003173F2"/>
    <w:rsid w:val="00317439"/>
    <w:rsid w:val="00317471"/>
    <w:rsid w:val="00317478"/>
    <w:rsid w:val="00317482"/>
    <w:rsid w:val="003174C5"/>
    <w:rsid w:val="0031750E"/>
    <w:rsid w:val="00317512"/>
    <w:rsid w:val="003175C1"/>
    <w:rsid w:val="00317651"/>
    <w:rsid w:val="00317690"/>
    <w:rsid w:val="0031781C"/>
    <w:rsid w:val="00317821"/>
    <w:rsid w:val="00317830"/>
    <w:rsid w:val="0031784B"/>
    <w:rsid w:val="00317949"/>
    <w:rsid w:val="003179A2"/>
    <w:rsid w:val="00317A32"/>
    <w:rsid w:val="00317A3E"/>
    <w:rsid w:val="00317B2B"/>
    <w:rsid w:val="00317BA8"/>
    <w:rsid w:val="00317C30"/>
    <w:rsid w:val="00317CE2"/>
    <w:rsid w:val="00317D65"/>
    <w:rsid w:val="00317D7A"/>
    <w:rsid w:val="00317DA1"/>
    <w:rsid w:val="00317DD9"/>
    <w:rsid w:val="00317DEB"/>
    <w:rsid w:val="00317E2B"/>
    <w:rsid w:val="00317F23"/>
    <w:rsid w:val="00317F25"/>
    <w:rsid w:val="00317F32"/>
    <w:rsid w:val="00317F92"/>
    <w:rsid w:val="0032000C"/>
    <w:rsid w:val="00320090"/>
    <w:rsid w:val="00320180"/>
    <w:rsid w:val="003201A8"/>
    <w:rsid w:val="0032022B"/>
    <w:rsid w:val="003202B3"/>
    <w:rsid w:val="003202E9"/>
    <w:rsid w:val="0032032A"/>
    <w:rsid w:val="0032038B"/>
    <w:rsid w:val="003203F1"/>
    <w:rsid w:val="003203F8"/>
    <w:rsid w:val="003205F0"/>
    <w:rsid w:val="0032069A"/>
    <w:rsid w:val="003207A3"/>
    <w:rsid w:val="003207ED"/>
    <w:rsid w:val="0032095B"/>
    <w:rsid w:val="003209A2"/>
    <w:rsid w:val="00320A0F"/>
    <w:rsid w:val="00320A15"/>
    <w:rsid w:val="00320B23"/>
    <w:rsid w:val="00320B43"/>
    <w:rsid w:val="00320B60"/>
    <w:rsid w:val="00320B69"/>
    <w:rsid w:val="00320D20"/>
    <w:rsid w:val="00320D55"/>
    <w:rsid w:val="00320D76"/>
    <w:rsid w:val="00320D97"/>
    <w:rsid w:val="00320E4B"/>
    <w:rsid w:val="00320E78"/>
    <w:rsid w:val="00320E7E"/>
    <w:rsid w:val="00320FA6"/>
    <w:rsid w:val="00321041"/>
    <w:rsid w:val="00321050"/>
    <w:rsid w:val="00321105"/>
    <w:rsid w:val="00321182"/>
    <w:rsid w:val="0032128E"/>
    <w:rsid w:val="00321336"/>
    <w:rsid w:val="003213BF"/>
    <w:rsid w:val="003214F8"/>
    <w:rsid w:val="00321542"/>
    <w:rsid w:val="00321591"/>
    <w:rsid w:val="003215AE"/>
    <w:rsid w:val="00321638"/>
    <w:rsid w:val="00321683"/>
    <w:rsid w:val="003216A2"/>
    <w:rsid w:val="0032177C"/>
    <w:rsid w:val="00321781"/>
    <w:rsid w:val="0032179D"/>
    <w:rsid w:val="003217EE"/>
    <w:rsid w:val="00321817"/>
    <w:rsid w:val="00321839"/>
    <w:rsid w:val="00321903"/>
    <w:rsid w:val="00321A31"/>
    <w:rsid w:val="00321A3D"/>
    <w:rsid w:val="00321AA4"/>
    <w:rsid w:val="00321AD9"/>
    <w:rsid w:val="00321B8C"/>
    <w:rsid w:val="00321C32"/>
    <w:rsid w:val="00321CFB"/>
    <w:rsid w:val="00321DAF"/>
    <w:rsid w:val="00321DED"/>
    <w:rsid w:val="00321E03"/>
    <w:rsid w:val="00321E07"/>
    <w:rsid w:val="00321E18"/>
    <w:rsid w:val="00321E7A"/>
    <w:rsid w:val="00321F74"/>
    <w:rsid w:val="0032200F"/>
    <w:rsid w:val="003220AB"/>
    <w:rsid w:val="003220AE"/>
    <w:rsid w:val="003220C5"/>
    <w:rsid w:val="00322128"/>
    <w:rsid w:val="003221F8"/>
    <w:rsid w:val="00322293"/>
    <w:rsid w:val="003222C0"/>
    <w:rsid w:val="003222DE"/>
    <w:rsid w:val="0032236D"/>
    <w:rsid w:val="00322458"/>
    <w:rsid w:val="0032251D"/>
    <w:rsid w:val="00322577"/>
    <w:rsid w:val="00322597"/>
    <w:rsid w:val="003225B5"/>
    <w:rsid w:val="003225CF"/>
    <w:rsid w:val="00322605"/>
    <w:rsid w:val="00322643"/>
    <w:rsid w:val="00322749"/>
    <w:rsid w:val="003227EA"/>
    <w:rsid w:val="00322833"/>
    <w:rsid w:val="00322888"/>
    <w:rsid w:val="003228F8"/>
    <w:rsid w:val="003229C7"/>
    <w:rsid w:val="003229EA"/>
    <w:rsid w:val="003229EE"/>
    <w:rsid w:val="00322B59"/>
    <w:rsid w:val="00322B7B"/>
    <w:rsid w:val="00322BB1"/>
    <w:rsid w:val="00322CF8"/>
    <w:rsid w:val="00322D89"/>
    <w:rsid w:val="00322DA9"/>
    <w:rsid w:val="00322E32"/>
    <w:rsid w:val="00322FC5"/>
    <w:rsid w:val="00322FE0"/>
    <w:rsid w:val="00323014"/>
    <w:rsid w:val="003230B4"/>
    <w:rsid w:val="003230C0"/>
    <w:rsid w:val="003230C7"/>
    <w:rsid w:val="00323110"/>
    <w:rsid w:val="003231B9"/>
    <w:rsid w:val="0032323F"/>
    <w:rsid w:val="00323291"/>
    <w:rsid w:val="003232B1"/>
    <w:rsid w:val="003233B2"/>
    <w:rsid w:val="003233EE"/>
    <w:rsid w:val="003233FC"/>
    <w:rsid w:val="0032353A"/>
    <w:rsid w:val="00323544"/>
    <w:rsid w:val="00323563"/>
    <w:rsid w:val="003235A4"/>
    <w:rsid w:val="003235D6"/>
    <w:rsid w:val="0032364B"/>
    <w:rsid w:val="003236B4"/>
    <w:rsid w:val="0032370E"/>
    <w:rsid w:val="0032370F"/>
    <w:rsid w:val="0032372B"/>
    <w:rsid w:val="003237C5"/>
    <w:rsid w:val="00323869"/>
    <w:rsid w:val="00323875"/>
    <w:rsid w:val="003238BA"/>
    <w:rsid w:val="003238EA"/>
    <w:rsid w:val="003239C3"/>
    <w:rsid w:val="00323A67"/>
    <w:rsid w:val="00323A68"/>
    <w:rsid w:val="00323A9C"/>
    <w:rsid w:val="00323ACC"/>
    <w:rsid w:val="00323AE2"/>
    <w:rsid w:val="00323AE3"/>
    <w:rsid w:val="00323BA9"/>
    <w:rsid w:val="00323BAB"/>
    <w:rsid w:val="00323C2B"/>
    <w:rsid w:val="00323C56"/>
    <w:rsid w:val="00323CBE"/>
    <w:rsid w:val="00323D21"/>
    <w:rsid w:val="00323D27"/>
    <w:rsid w:val="00323D5D"/>
    <w:rsid w:val="00323E0C"/>
    <w:rsid w:val="00323F0F"/>
    <w:rsid w:val="003240AD"/>
    <w:rsid w:val="0032412E"/>
    <w:rsid w:val="00324177"/>
    <w:rsid w:val="003241A0"/>
    <w:rsid w:val="003241CE"/>
    <w:rsid w:val="003241EB"/>
    <w:rsid w:val="00324357"/>
    <w:rsid w:val="003243FA"/>
    <w:rsid w:val="003245F2"/>
    <w:rsid w:val="00324602"/>
    <w:rsid w:val="0032461F"/>
    <w:rsid w:val="0032467D"/>
    <w:rsid w:val="003246C2"/>
    <w:rsid w:val="0032472D"/>
    <w:rsid w:val="00324740"/>
    <w:rsid w:val="00324807"/>
    <w:rsid w:val="00324927"/>
    <w:rsid w:val="00324994"/>
    <w:rsid w:val="003249FD"/>
    <w:rsid w:val="00324A10"/>
    <w:rsid w:val="00324A17"/>
    <w:rsid w:val="00324A6D"/>
    <w:rsid w:val="00324A74"/>
    <w:rsid w:val="00324B19"/>
    <w:rsid w:val="00324B4C"/>
    <w:rsid w:val="00324BBB"/>
    <w:rsid w:val="00324C47"/>
    <w:rsid w:val="00324CAE"/>
    <w:rsid w:val="00324D19"/>
    <w:rsid w:val="00324D41"/>
    <w:rsid w:val="00324DEE"/>
    <w:rsid w:val="00324E09"/>
    <w:rsid w:val="00324EAB"/>
    <w:rsid w:val="00324F31"/>
    <w:rsid w:val="00325008"/>
    <w:rsid w:val="003250F7"/>
    <w:rsid w:val="0032514D"/>
    <w:rsid w:val="003251AD"/>
    <w:rsid w:val="0032535F"/>
    <w:rsid w:val="00325372"/>
    <w:rsid w:val="0032551D"/>
    <w:rsid w:val="00325591"/>
    <w:rsid w:val="003255FD"/>
    <w:rsid w:val="00325769"/>
    <w:rsid w:val="00325796"/>
    <w:rsid w:val="003257D8"/>
    <w:rsid w:val="003258C8"/>
    <w:rsid w:val="00325A1A"/>
    <w:rsid w:val="00325A27"/>
    <w:rsid w:val="00325AD8"/>
    <w:rsid w:val="00325B3D"/>
    <w:rsid w:val="00325C1A"/>
    <w:rsid w:val="00325C51"/>
    <w:rsid w:val="00325D28"/>
    <w:rsid w:val="00325DE1"/>
    <w:rsid w:val="00325E42"/>
    <w:rsid w:val="00325E85"/>
    <w:rsid w:val="00325EB1"/>
    <w:rsid w:val="00325F9C"/>
    <w:rsid w:val="00326013"/>
    <w:rsid w:val="0032602C"/>
    <w:rsid w:val="00326076"/>
    <w:rsid w:val="003260CD"/>
    <w:rsid w:val="0032614A"/>
    <w:rsid w:val="00326160"/>
    <w:rsid w:val="003263C1"/>
    <w:rsid w:val="003263C4"/>
    <w:rsid w:val="003263E7"/>
    <w:rsid w:val="0032643A"/>
    <w:rsid w:val="0032649B"/>
    <w:rsid w:val="003264BE"/>
    <w:rsid w:val="00326539"/>
    <w:rsid w:val="00326552"/>
    <w:rsid w:val="00326583"/>
    <w:rsid w:val="003266C4"/>
    <w:rsid w:val="003266D4"/>
    <w:rsid w:val="00326748"/>
    <w:rsid w:val="00326791"/>
    <w:rsid w:val="003267C4"/>
    <w:rsid w:val="003267CE"/>
    <w:rsid w:val="0032681E"/>
    <w:rsid w:val="00326821"/>
    <w:rsid w:val="0032692F"/>
    <w:rsid w:val="00326933"/>
    <w:rsid w:val="00326997"/>
    <w:rsid w:val="0032699D"/>
    <w:rsid w:val="00326A62"/>
    <w:rsid w:val="00326AA7"/>
    <w:rsid w:val="00326B25"/>
    <w:rsid w:val="00326BA4"/>
    <w:rsid w:val="00326C15"/>
    <w:rsid w:val="00326C48"/>
    <w:rsid w:val="00326CAC"/>
    <w:rsid w:val="00326CEC"/>
    <w:rsid w:val="00326D24"/>
    <w:rsid w:val="00326D8F"/>
    <w:rsid w:val="00326DA1"/>
    <w:rsid w:val="00326DD9"/>
    <w:rsid w:val="00326DEC"/>
    <w:rsid w:val="00326DF2"/>
    <w:rsid w:val="00326E56"/>
    <w:rsid w:val="00326E8C"/>
    <w:rsid w:val="00326EAB"/>
    <w:rsid w:val="00326F2B"/>
    <w:rsid w:val="00326F76"/>
    <w:rsid w:val="00327008"/>
    <w:rsid w:val="00327067"/>
    <w:rsid w:val="00327069"/>
    <w:rsid w:val="00327151"/>
    <w:rsid w:val="003271D1"/>
    <w:rsid w:val="0032725E"/>
    <w:rsid w:val="0032727B"/>
    <w:rsid w:val="0032739D"/>
    <w:rsid w:val="003273AB"/>
    <w:rsid w:val="0032740C"/>
    <w:rsid w:val="0032744F"/>
    <w:rsid w:val="00327491"/>
    <w:rsid w:val="003274B4"/>
    <w:rsid w:val="003274FB"/>
    <w:rsid w:val="0032753B"/>
    <w:rsid w:val="00327577"/>
    <w:rsid w:val="00327598"/>
    <w:rsid w:val="003275AE"/>
    <w:rsid w:val="003275CE"/>
    <w:rsid w:val="003275D0"/>
    <w:rsid w:val="003276AE"/>
    <w:rsid w:val="0032787F"/>
    <w:rsid w:val="00327891"/>
    <w:rsid w:val="003278FB"/>
    <w:rsid w:val="00327947"/>
    <w:rsid w:val="00327963"/>
    <w:rsid w:val="00327977"/>
    <w:rsid w:val="0032797F"/>
    <w:rsid w:val="00327987"/>
    <w:rsid w:val="00327A68"/>
    <w:rsid w:val="00327AB2"/>
    <w:rsid w:val="00327B9F"/>
    <w:rsid w:val="00327C23"/>
    <w:rsid w:val="00327E46"/>
    <w:rsid w:val="00327E77"/>
    <w:rsid w:val="00327E82"/>
    <w:rsid w:val="00327E88"/>
    <w:rsid w:val="00327EA8"/>
    <w:rsid w:val="00327F00"/>
    <w:rsid w:val="00327F6B"/>
    <w:rsid w:val="00327FD9"/>
    <w:rsid w:val="00330028"/>
    <w:rsid w:val="00330058"/>
    <w:rsid w:val="003300DC"/>
    <w:rsid w:val="00330113"/>
    <w:rsid w:val="003301B4"/>
    <w:rsid w:val="0033027C"/>
    <w:rsid w:val="00330357"/>
    <w:rsid w:val="003303B7"/>
    <w:rsid w:val="00330446"/>
    <w:rsid w:val="003304E5"/>
    <w:rsid w:val="0033053D"/>
    <w:rsid w:val="00330592"/>
    <w:rsid w:val="003305A6"/>
    <w:rsid w:val="00330608"/>
    <w:rsid w:val="0033069F"/>
    <w:rsid w:val="003306DA"/>
    <w:rsid w:val="003306DD"/>
    <w:rsid w:val="00330890"/>
    <w:rsid w:val="003308A3"/>
    <w:rsid w:val="003308E6"/>
    <w:rsid w:val="00330976"/>
    <w:rsid w:val="003309A3"/>
    <w:rsid w:val="00330A03"/>
    <w:rsid w:val="00330B02"/>
    <w:rsid w:val="00330B3F"/>
    <w:rsid w:val="00330BA5"/>
    <w:rsid w:val="00330BE9"/>
    <w:rsid w:val="00330BEE"/>
    <w:rsid w:val="00330C2D"/>
    <w:rsid w:val="00330C32"/>
    <w:rsid w:val="00330CAD"/>
    <w:rsid w:val="00330D61"/>
    <w:rsid w:val="00330D97"/>
    <w:rsid w:val="00330DBE"/>
    <w:rsid w:val="00330E2F"/>
    <w:rsid w:val="00330E77"/>
    <w:rsid w:val="00330EDC"/>
    <w:rsid w:val="00330F19"/>
    <w:rsid w:val="00330FB8"/>
    <w:rsid w:val="00331020"/>
    <w:rsid w:val="0033115D"/>
    <w:rsid w:val="00331191"/>
    <w:rsid w:val="003311AC"/>
    <w:rsid w:val="003312D1"/>
    <w:rsid w:val="0033147D"/>
    <w:rsid w:val="003314E2"/>
    <w:rsid w:val="00331553"/>
    <w:rsid w:val="003315B9"/>
    <w:rsid w:val="0033163D"/>
    <w:rsid w:val="003316B2"/>
    <w:rsid w:val="003316D1"/>
    <w:rsid w:val="0033173F"/>
    <w:rsid w:val="00331807"/>
    <w:rsid w:val="0033182A"/>
    <w:rsid w:val="003318B4"/>
    <w:rsid w:val="0033194F"/>
    <w:rsid w:val="00331958"/>
    <w:rsid w:val="003319D7"/>
    <w:rsid w:val="003319E8"/>
    <w:rsid w:val="00331A34"/>
    <w:rsid w:val="00331AC6"/>
    <w:rsid w:val="00331B54"/>
    <w:rsid w:val="00331B5D"/>
    <w:rsid w:val="00331C55"/>
    <w:rsid w:val="00331C8B"/>
    <w:rsid w:val="00331CDD"/>
    <w:rsid w:val="00331D05"/>
    <w:rsid w:val="00331D44"/>
    <w:rsid w:val="00331D7E"/>
    <w:rsid w:val="00331DC3"/>
    <w:rsid w:val="00331DD0"/>
    <w:rsid w:val="00331E05"/>
    <w:rsid w:val="00331E25"/>
    <w:rsid w:val="00331EFA"/>
    <w:rsid w:val="00331F03"/>
    <w:rsid w:val="00331F09"/>
    <w:rsid w:val="00331F0A"/>
    <w:rsid w:val="00331F79"/>
    <w:rsid w:val="00331FA3"/>
    <w:rsid w:val="00331FFA"/>
    <w:rsid w:val="0033206D"/>
    <w:rsid w:val="003320A3"/>
    <w:rsid w:val="003320CB"/>
    <w:rsid w:val="003321E8"/>
    <w:rsid w:val="0033223C"/>
    <w:rsid w:val="00332259"/>
    <w:rsid w:val="00332293"/>
    <w:rsid w:val="00332327"/>
    <w:rsid w:val="00332473"/>
    <w:rsid w:val="003324B0"/>
    <w:rsid w:val="003324C9"/>
    <w:rsid w:val="00332559"/>
    <w:rsid w:val="00332570"/>
    <w:rsid w:val="0033257F"/>
    <w:rsid w:val="003325BC"/>
    <w:rsid w:val="00332660"/>
    <w:rsid w:val="00332703"/>
    <w:rsid w:val="0033274A"/>
    <w:rsid w:val="00332777"/>
    <w:rsid w:val="0033285E"/>
    <w:rsid w:val="0033286C"/>
    <w:rsid w:val="00332880"/>
    <w:rsid w:val="00332946"/>
    <w:rsid w:val="00332971"/>
    <w:rsid w:val="003329CA"/>
    <w:rsid w:val="00332A3A"/>
    <w:rsid w:val="00332A5D"/>
    <w:rsid w:val="00332A81"/>
    <w:rsid w:val="00332AB6"/>
    <w:rsid w:val="00332B58"/>
    <w:rsid w:val="00332C1C"/>
    <w:rsid w:val="00332C1F"/>
    <w:rsid w:val="00332CAC"/>
    <w:rsid w:val="00332D47"/>
    <w:rsid w:val="00332DDB"/>
    <w:rsid w:val="00332E5B"/>
    <w:rsid w:val="00332E68"/>
    <w:rsid w:val="00332E79"/>
    <w:rsid w:val="00332E99"/>
    <w:rsid w:val="00332EDE"/>
    <w:rsid w:val="00332F43"/>
    <w:rsid w:val="00332F5A"/>
    <w:rsid w:val="00332F6C"/>
    <w:rsid w:val="00333033"/>
    <w:rsid w:val="00333149"/>
    <w:rsid w:val="003331A8"/>
    <w:rsid w:val="003331FE"/>
    <w:rsid w:val="0033325F"/>
    <w:rsid w:val="00333279"/>
    <w:rsid w:val="0033327E"/>
    <w:rsid w:val="003332A0"/>
    <w:rsid w:val="003332E9"/>
    <w:rsid w:val="0033347A"/>
    <w:rsid w:val="003334E4"/>
    <w:rsid w:val="003334F9"/>
    <w:rsid w:val="003335C1"/>
    <w:rsid w:val="00333661"/>
    <w:rsid w:val="0033367D"/>
    <w:rsid w:val="00333743"/>
    <w:rsid w:val="00333820"/>
    <w:rsid w:val="0033386F"/>
    <w:rsid w:val="0033396F"/>
    <w:rsid w:val="003339AF"/>
    <w:rsid w:val="00333A47"/>
    <w:rsid w:val="00333A62"/>
    <w:rsid w:val="00333A74"/>
    <w:rsid w:val="00333AA0"/>
    <w:rsid w:val="00333B56"/>
    <w:rsid w:val="00333C15"/>
    <w:rsid w:val="00333C3B"/>
    <w:rsid w:val="00333CAC"/>
    <w:rsid w:val="00333D77"/>
    <w:rsid w:val="00333DB8"/>
    <w:rsid w:val="00333DDD"/>
    <w:rsid w:val="00333E5F"/>
    <w:rsid w:val="00333E70"/>
    <w:rsid w:val="00333EA7"/>
    <w:rsid w:val="00333F33"/>
    <w:rsid w:val="00333F4F"/>
    <w:rsid w:val="00333F9C"/>
    <w:rsid w:val="00334001"/>
    <w:rsid w:val="00334014"/>
    <w:rsid w:val="003340B5"/>
    <w:rsid w:val="003340F5"/>
    <w:rsid w:val="00334125"/>
    <w:rsid w:val="003341E8"/>
    <w:rsid w:val="003341EA"/>
    <w:rsid w:val="0033423F"/>
    <w:rsid w:val="0033428D"/>
    <w:rsid w:val="0033429B"/>
    <w:rsid w:val="0033431F"/>
    <w:rsid w:val="00334383"/>
    <w:rsid w:val="00334388"/>
    <w:rsid w:val="003343FB"/>
    <w:rsid w:val="00334412"/>
    <w:rsid w:val="00334493"/>
    <w:rsid w:val="00334500"/>
    <w:rsid w:val="00334546"/>
    <w:rsid w:val="00334575"/>
    <w:rsid w:val="00334584"/>
    <w:rsid w:val="00334585"/>
    <w:rsid w:val="00334615"/>
    <w:rsid w:val="00334616"/>
    <w:rsid w:val="0033463C"/>
    <w:rsid w:val="0033466E"/>
    <w:rsid w:val="0033468E"/>
    <w:rsid w:val="00334795"/>
    <w:rsid w:val="003347C6"/>
    <w:rsid w:val="003347D5"/>
    <w:rsid w:val="00334A40"/>
    <w:rsid w:val="00334B98"/>
    <w:rsid w:val="00334BE6"/>
    <w:rsid w:val="00334BFD"/>
    <w:rsid w:val="00334C94"/>
    <w:rsid w:val="00334CBC"/>
    <w:rsid w:val="00334D36"/>
    <w:rsid w:val="00334DF3"/>
    <w:rsid w:val="00334EC3"/>
    <w:rsid w:val="00334F2C"/>
    <w:rsid w:val="00335074"/>
    <w:rsid w:val="0033510A"/>
    <w:rsid w:val="00335146"/>
    <w:rsid w:val="00335174"/>
    <w:rsid w:val="003351E6"/>
    <w:rsid w:val="003351E8"/>
    <w:rsid w:val="00335228"/>
    <w:rsid w:val="0033526B"/>
    <w:rsid w:val="003352E4"/>
    <w:rsid w:val="003352E6"/>
    <w:rsid w:val="00335372"/>
    <w:rsid w:val="003353F1"/>
    <w:rsid w:val="003353F5"/>
    <w:rsid w:val="0033548E"/>
    <w:rsid w:val="003355C5"/>
    <w:rsid w:val="00335607"/>
    <w:rsid w:val="0033560F"/>
    <w:rsid w:val="00335668"/>
    <w:rsid w:val="003356DE"/>
    <w:rsid w:val="003356E3"/>
    <w:rsid w:val="0033574F"/>
    <w:rsid w:val="003357A5"/>
    <w:rsid w:val="003357C3"/>
    <w:rsid w:val="0033585C"/>
    <w:rsid w:val="003358EB"/>
    <w:rsid w:val="003359C9"/>
    <w:rsid w:val="003359E1"/>
    <w:rsid w:val="003359E9"/>
    <w:rsid w:val="003359F6"/>
    <w:rsid w:val="00335A26"/>
    <w:rsid w:val="00335AED"/>
    <w:rsid w:val="00335C04"/>
    <w:rsid w:val="00335C55"/>
    <w:rsid w:val="00335D4B"/>
    <w:rsid w:val="00335DE0"/>
    <w:rsid w:val="00335E00"/>
    <w:rsid w:val="00335E1B"/>
    <w:rsid w:val="00335E43"/>
    <w:rsid w:val="00335E85"/>
    <w:rsid w:val="00335EA2"/>
    <w:rsid w:val="00335EBB"/>
    <w:rsid w:val="00335EF1"/>
    <w:rsid w:val="00335EF7"/>
    <w:rsid w:val="00335FAA"/>
    <w:rsid w:val="00335FC2"/>
    <w:rsid w:val="00335FC7"/>
    <w:rsid w:val="00335FD3"/>
    <w:rsid w:val="00335FDB"/>
    <w:rsid w:val="0033613C"/>
    <w:rsid w:val="00336158"/>
    <w:rsid w:val="00336257"/>
    <w:rsid w:val="003362B4"/>
    <w:rsid w:val="00336366"/>
    <w:rsid w:val="003363BC"/>
    <w:rsid w:val="003363FA"/>
    <w:rsid w:val="00336483"/>
    <w:rsid w:val="00336602"/>
    <w:rsid w:val="0033662C"/>
    <w:rsid w:val="0033663C"/>
    <w:rsid w:val="0033667F"/>
    <w:rsid w:val="00336691"/>
    <w:rsid w:val="003366BE"/>
    <w:rsid w:val="0033672F"/>
    <w:rsid w:val="0033683A"/>
    <w:rsid w:val="003368B3"/>
    <w:rsid w:val="003368DF"/>
    <w:rsid w:val="0033698D"/>
    <w:rsid w:val="00336A09"/>
    <w:rsid w:val="00336AB5"/>
    <w:rsid w:val="00336B73"/>
    <w:rsid w:val="00336B85"/>
    <w:rsid w:val="00336B9D"/>
    <w:rsid w:val="00336C37"/>
    <w:rsid w:val="00336C5D"/>
    <w:rsid w:val="00336CE7"/>
    <w:rsid w:val="00336D2B"/>
    <w:rsid w:val="00336DBF"/>
    <w:rsid w:val="00336DC9"/>
    <w:rsid w:val="00336E68"/>
    <w:rsid w:val="00336ED8"/>
    <w:rsid w:val="00336F30"/>
    <w:rsid w:val="00336FB6"/>
    <w:rsid w:val="00336FC6"/>
    <w:rsid w:val="00336FE5"/>
    <w:rsid w:val="00336FF2"/>
    <w:rsid w:val="003370CA"/>
    <w:rsid w:val="0033717B"/>
    <w:rsid w:val="0033717E"/>
    <w:rsid w:val="00337233"/>
    <w:rsid w:val="00337279"/>
    <w:rsid w:val="003372A4"/>
    <w:rsid w:val="003372AD"/>
    <w:rsid w:val="00337467"/>
    <w:rsid w:val="00337493"/>
    <w:rsid w:val="003374D0"/>
    <w:rsid w:val="003374D1"/>
    <w:rsid w:val="0033750C"/>
    <w:rsid w:val="00337557"/>
    <w:rsid w:val="0033757B"/>
    <w:rsid w:val="00337594"/>
    <w:rsid w:val="003375E4"/>
    <w:rsid w:val="003375EA"/>
    <w:rsid w:val="00337607"/>
    <w:rsid w:val="0033761E"/>
    <w:rsid w:val="00337671"/>
    <w:rsid w:val="003376A1"/>
    <w:rsid w:val="003378C1"/>
    <w:rsid w:val="00337981"/>
    <w:rsid w:val="0033798B"/>
    <w:rsid w:val="003379C4"/>
    <w:rsid w:val="00337B12"/>
    <w:rsid w:val="00337C40"/>
    <w:rsid w:val="00337D62"/>
    <w:rsid w:val="00337DA8"/>
    <w:rsid w:val="00337FC1"/>
    <w:rsid w:val="00337FE6"/>
    <w:rsid w:val="00340077"/>
    <w:rsid w:val="003400C1"/>
    <w:rsid w:val="0034010E"/>
    <w:rsid w:val="0034019F"/>
    <w:rsid w:val="003401AA"/>
    <w:rsid w:val="00340240"/>
    <w:rsid w:val="00340263"/>
    <w:rsid w:val="003402FC"/>
    <w:rsid w:val="00340403"/>
    <w:rsid w:val="003404A4"/>
    <w:rsid w:val="0034050B"/>
    <w:rsid w:val="0034058C"/>
    <w:rsid w:val="003405BA"/>
    <w:rsid w:val="0034066F"/>
    <w:rsid w:val="0034068B"/>
    <w:rsid w:val="00340690"/>
    <w:rsid w:val="0034069E"/>
    <w:rsid w:val="0034074D"/>
    <w:rsid w:val="00340780"/>
    <w:rsid w:val="00340791"/>
    <w:rsid w:val="00340805"/>
    <w:rsid w:val="00340832"/>
    <w:rsid w:val="0034097F"/>
    <w:rsid w:val="003409E8"/>
    <w:rsid w:val="003409FE"/>
    <w:rsid w:val="00340A22"/>
    <w:rsid w:val="00340A97"/>
    <w:rsid w:val="00340AFB"/>
    <w:rsid w:val="00340AFE"/>
    <w:rsid w:val="00340B14"/>
    <w:rsid w:val="00340B1D"/>
    <w:rsid w:val="00340BCC"/>
    <w:rsid w:val="00340C27"/>
    <w:rsid w:val="00340CB4"/>
    <w:rsid w:val="00340CF1"/>
    <w:rsid w:val="00340D84"/>
    <w:rsid w:val="00340D9E"/>
    <w:rsid w:val="00340DC3"/>
    <w:rsid w:val="00340DD6"/>
    <w:rsid w:val="00340DFA"/>
    <w:rsid w:val="00340F5D"/>
    <w:rsid w:val="00340F68"/>
    <w:rsid w:val="00340F96"/>
    <w:rsid w:val="00340FDD"/>
    <w:rsid w:val="00340FF5"/>
    <w:rsid w:val="00341012"/>
    <w:rsid w:val="00341029"/>
    <w:rsid w:val="00341050"/>
    <w:rsid w:val="003410F5"/>
    <w:rsid w:val="00341208"/>
    <w:rsid w:val="003412B5"/>
    <w:rsid w:val="003412E7"/>
    <w:rsid w:val="003413C3"/>
    <w:rsid w:val="003413FC"/>
    <w:rsid w:val="00341466"/>
    <w:rsid w:val="003414A6"/>
    <w:rsid w:val="00341544"/>
    <w:rsid w:val="00341555"/>
    <w:rsid w:val="0034156D"/>
    <w:rsid w:val="0034159D"/>
    <w:rsid w:val="00341617"/>
    <w:rsid w:val="00341650"/>
    <w:rsid w:val="003417B4"/>
    <w:rsid w:val="003417F1"/>
    <w:rsid w:val="003417FC"/>
    <w:rsid w:val="0034181E"/>
    <w:rsid w:val="003418E8"/>
    <w:rsid w:val="00341901"/>
    <w:rsid w:val="00341902"/>
    <w:rsid w:val="0034196A"/>
    <w:rsid w:val="0034197A"/>
    <w:rsid w:val="003419A0"/>
    <w:rsid w:val="00341A9D"/>
    <w:rsid w:val="00341ADB"/>
    <w:rsid w:val="00341BC6"/>
    <w:rsid w:val="00341CBC"/>
    <w:rsid w:val="00341CDF"/>
    <w:rsid w:val="00341D1A"/>
    <w:rsid w:val="00341E27"/>
    <w:rsid w:val="00341ECB"/>
    <w:rsid w:val="00341F17"/>
    <w:rsid w:val="00342077"/>
    <w:rsid w:val="003420AB"/>
    <w:rsid w:val="003420F3"/>
    <w:rsid w:val="00342173"/>
    <w:rsid w:val="003421CA"/>
    <w:rsid w:val="0034226C"/>
    <w:rsid w:val="0034228D"/>
    <w:rsid w:val="0034234F"/>
    <w:rsid w:val="00342376"/>
    <w:rsid w:val="00342420"/>
    <w:rsid w:val="0034244B"/>
    <w:rsid w:val="003424BA"/>
    <w:rsid w:val="0034252E"/>
    <w:rsid w:val="0034254B"/>
    <w:rsid w:val="003425AD"/>
    <w:rsid w:val="003426D5"/>
    <w:rsid w:val="003426E2"/>
    <w:rsid w:val="003427AD"/>
    <w:rsid w:val="003427D9"/>
    <w:rsid w:val="0034288F"/>
    <w:rsid w:val="003429B9"/>
    <w:rsid w:val="003429C9"/>
    <w:rsid w:val="003429EF"/>
    <w:rsid w:val="00342A92"/>
    <w:rsid w:val="00342B50"/>
    <w:rsid w:val="00342B61"/>
    <w:rsid w:val="00342BD3"/>
    <w:rsid w:val="00342BF0"/>
    <w:rsid w:val="00342BF9"/>
    <w:rsid w:val="00342C75"/>
    <w:rsid w:val="00342DBE"/>
    <w:rsid w:val="00342E05"/>
    <w:rsid w:val="00342E18"/>
    <w:rsid w:val="00342E3D"/>
    <w:rsid w:val="00342ED1"/>
    <w:rsid w:val="00342EEC"/>
    <w:rsid w:val="00342F72"/>
    <w:rsid w:val="00342F94"/>
    <w:rsid w:val="00342F9C"/>
    <w:rsid w:val="00342FD0"/>
    <w:rsid w:val="0034302A"/>
    <w:rsid w:val="0034306B"/>
    <w:rsid w:val="003430E4"/>
    <w:rsid w:val="00343135"/>
    <w:rsid w:val="00343138"/>
    <w:rsid w:val="00343174"/>
    <w:rsid w:val="003432B7"/>
    <w:rsid w:val="003432CA"/>
    <w:rsid w:val="003432E4"/>
    <w:rsid w:val="00343358"/>
    <w:rsid w:val="0034336A"/>
    <w:rsid w:val="003433D6"/>
    <w:rsid w:val="003433D9"/>
    <w:rsid w:val="00343420"/>
    <w:rsid w:val="00343444"/>
    <w:rsid w:val="0034354C"/>
    <w:rsid w:val="0034359C"/>
    <w:rsid w:val="003435B8"/>
    <w:rsid w:val="00343631"/>
    <w:rsid w:val="00343638"/>
    <w:rsid w:val="00343653"/>
    <w:rsid w:val="003436AA"/>
    <w:rsid w:val="00343709"/>
    <w:rsid w:val="00343862"/>
    <w:rsid w:val="00343865"/>
    <w:rsid w:val="003438B5"/>
    <w:rsid w:val="00343906"/>
    <w:rsid w:val="0034391C"/>
    <w:rsid w:val="00343A56"/>
    <w:rsid w:val="00343AA9"/>
    <w:rsid w:val="00343B10"/>
    <w:rsid w:val="00343B15"/>
    <w:rsid w:val="00343B98"/>
    <w:rsid w:val="00343BA5"/>
    <w:rsid w:val="00343CAB"/>
    <w:rsid w:val="00343D0B"/>
    <w:rsid w:val="00343D16"/>
    <w:rsid w:val="00343D9F"/>
    <w:rsid w:val="00343DAE"/>
    <w:rsid w:val="00343DE2"/>
    <w:rsid w:val="00343E5B"/>
    <w:rsid w:val="00343E6E"/>
    <w:rsid w:val="00343ECF"/>
    <w:rsid w:val="00343EE1"/>
    <w:rsid w:val="00343EF2"/>
    <w:rsid w:val="00343F6A"/>
    <w:rsid w:val="00343FE5"/>
    <w:rsid w:val="00343FF9"/>
    <w:rsid w:val="00344008"/>
    <w:rsid w:val="00344064"/>
    <w:rsid w:val="0034407E"/>
    <w:rsid w:val="003440D9"/>
    <w:rsid w:val="00344112"/>
    <w:rsid w:val="003441DA"/>
    <w:rsid w:val="0034420F"/>
    <w:rsid w:val="003442F8"/>
    <w:rsid w:val="00344322"/>
    <w:rsid w:val="00344421"/>
    <w:rsid w:val="00344653"/>
    <w:rsid w:val="003446C0"/>
    <w:rsid w:val="00344705"/>
    <w:rsid w:val="0034479C"/>
    <w:rsid w:val="003447A2"/>
    <w:rsid w:val="003447FA"/>
    <w:rsid w:val="00344B1D"/>
    <w:rsid w:val="00344B89"/>
    <w:rsid w:val="00344BD5"/>
    <w:rsid w:val="00344C4B"/>
    <w:rsid w:val="00344CCF"/>
    <w:rsid w:val="00344CD1"/>
    <w:rsid w:val="00344F3A"/>
    <w:rsid w:val="00344FCE"/>
    <w:rsid w:val="00344FD7"/>
    <w:rsid w:val="0034503F"/>
    <w:rsid w:val="00345046"/>
    <w:rsid w:val="003450AE"/>
    <w:rsid w:val="003450E4"/>
    <w:rsid w:val="0034513B"/>
    <w:rsid w:val="0034515B"/>
    <w:rsid w:val="00345170"/>
    <w:rsid w:val="0034520B"/>
    <w:rsid w:val="0034520E"/>
    <w:rsid w:val="00345225"/>
    <w:rsid w:val="0034531E"/>
    <w:rsid w:val="00345336"/>
    <w:rsid w:val="00345369"/>
    <w:rsid w:val="00345384"/>
    <w:rsid w:val="003453F6"/>
    <w:rsid w:val="00345430"/>
    <w:rsid w:val="0034552F"/>
    <w:rsid w:val="00345621"/>
    <w:rsid w:val="00345673"/>
    <w:rsid w:val="00345702"/>
    <w:rsid w:val="00345719"/>
    <w:rsid w:val="0034575F"/>
    <w:rsid w:val="003458AE"/>
    <w:rsid w:val="003458CA"/>
    <w:rsid w:val="003458E2"/>
    <w:rsid w:val="003458EF"/>
    <w:rsid w:val="00345966"/>
    <w:rsid w:val="00345AE2"/>
    <w:rsid w:val="00345B4D"/>
    <w:rsid w:val="00345B7E"/>
    <w:rsid w:val="00345BA4"/>
    <w:rsid w:val="00345BB7"/>
    <w:rsid w:val="00345BFF"/>
    <w:rsid w:val="00345C23"/>
    <w:rsid w:val="00345C7B"/>
    <w:rsid w:val="00345CCE"/>
    <w:rsid w:val="00345CD3"/>
    <w:rsid w:val="00345D25"/>
    <w:rsid w:val="00345D7C"/>
    <w:rsid w:val="00345D8D"/>
    <w:rsid w:val="00345E00"/>
    <w:rsid w:val="00345E25"/>
    <w:rsid w:val="00345ED1"/>
    <w:rsid w:val="00345F13"/>
    <w:rsid w:val="00345FBD"/>
    <w:rsid w:val="003460A7"/>
    <w:rsid w:val="003460BD"/>
    <w:rsid w:val="003460F1"/>
    <w:rsid w:val="0034625C"/>
    <w:rsid w:val="003462AA"/>
    <w:rsid w:val="0034647D"/>
    <w:rsid w:val="003465BE"/>
    <w:rsid w:val="003465FE"/>
    <w:rsid w:val="00346637"/>
    <w:rsid w:val="00346669"/>
    <w:rsid w:val="003466A3"/>
    <w:rsid w:val="003466AA"/>
    <w:rsid w:val="003466AE"/>
    <w:rsid w:val="003466DF"/>
    <w:rsid w:val="0034677B"/>
    <w:rsid w:val="0034683A"/>
    <w:rsid w:val="0034687E"/>
    <w:rsid w:val="003468A4"/>
    <w:rsid w:val="003468D6"/>
    <w:rsid w:val="00346960"/>
    <w:rsid w:val="0034698E"/>
    <w:rsid w:val="0034699E"/>
    <w:rsid w:val="003469D5"/>
    <w:rsid w:val="00346A52"/>
    <w:rsid w:val="00346AFE"/>
    <w:rsid w:val="00346B37"/>
    <w:rsid w:val="00346BE6"/>
    <w:rsid w:val="00346C24"/>
    <w:rsid w:val="00346CA4"/>
    <w:rsid w:val="00346D12"/>
    <w:rsid w:val="00346D1A"/>
    <w:rsid w:val="00346D20"/>
    <w:rsid w:val="00346E0F"/>
    <w:rsid w:val="00346F1C"/>
    <w:rsid w:val="0034702C"/>
    <w:rsid w:val="0034709D"/>
    <w:rsid w:val="003470CD"/>
    <w:rsid w:val="003470E2"/>
    <w:rsid w:val="0034715C"/>
    <w:rsid w:val="0034716F"/>
    <w:rsid w:val="0034729C"/>
    <w:rsid w:val="003472FB"/>
    <w:rsid w:val="00347304"/>
    <w:rsid w:val="00347339"/>
    <w:rsid w:val="00347342"/>
    <w:rsid w:val="0034740B"/>
    <w:rsid w:val="003474B3"/>
    <w:rsid w:val="003474D3"/>
    <w:rsid w:val="0034757F"/>
    <w:rsid w:val="00347642"/>
    <w:rsid w:val="003476A8"/>
    <w:rsid w:val="003476F9"/>
    <w:rsid w:val="00347744"/>
    <w:rsid w:val="00347796"/>
    <w:rsid w:val="00347808"/>
    <w:rsid w:val="00347812"/>
    <w:rsid w:val="00347899"/>
    <w:rsid w:val="003478A8"/>
    <w:rsid w:val="0034793F"/>
    <w:rsid w:val="00347942"/>
    <w:rsid w:val="00347958"/>
    <w:rsid w:val="00347A7E"/>
    <w:rsid w:val="00347AA0"/>
    <w:rsid w:val="00347AA7"/>
    <w:rsid w:val="00347AE3"/>
    <w:rsid w:val="00347B08"/>
    <w:rsid w:val="00347BE9"/>
    <w:rsid w:val="00347C73"/>
    <w:rsid w:val="00347C9E"/>
    <w:rsid w:val="00347D25"/>
    <w:rsid w:val="00347DC7"/>
    <w:rsid w:val="00347E4F"/>
    <w:rsid w:val="00347EC0"/>
    <w:rsid w:val="00347EF4"/>
    <w:rsid w:val="00347FF5"/>
    <w:rsid w:val="00350007"/>
    <w:rsid w:val="0035001B"/>
    <w:rsid w:val="00350020"/>
    <w:rsid w:val="003500B2"/>
    <w:rsid w:val="0035013A"/>
    <w:rsid w:val="003501CE"/>
    <w:rsid w:val="0035024A"/>
    <w:rsid w:val="00350310"/>
    <w:rsid w:val="00350362"/>
    <w:rsid w:val="0035036F"/>
    <w:rsid w:val="003503BD"/>
    <w:rsid w:val="00350412"/>
    <w:rsid w:val="00350421"/>
    <w:rsid w:val="00350451"/>
    <w:rsid w:val="0035046C"/>
    <w:rsid w:val="00350535"/>
    <w:rsid w:val="00350567"/>
    <w:rsid w:val="00350587"/>
    <w:rsid w:val="00350643"/>
    <w:rsid w:val="00350687"/>
    <w:rsid w:val="003506BB"/>
    <w:rsid w:val="0035073D"/>
    <w:rsid w:val="00350791"/>
    <w:rsid w:val="003507CD"/>
    <w:rsid w:val="003507E0"/>
    <w:rsid w:val="003507ED"/>
    <w:rsid w:val="003508AC"/>
    <w:rsid w:val="003508AD"/>
    <w:rsid w:val="0035090C"/>
    <w:rsid w:val="00350932"/>
    <w:rsid w:val="003509CA"/>
    <w:rsid w:val="00350B04"/>
    <w:rsid w:val="00350B7B"/>
    <w:rsid w:val="00350BAB"/>
    <w:rsid w:val="00350BB3"/>
    <w:rsid w:val="00350C25"/>
    <w:rsid w:val="00350C57"/>
    <w:rsid w:val="00350C88"/>
    <w:rsid w:val="00350C98"/>
    <w:rsid w:val="00350C9F"/>
    <w:rsid w:val="00350D1B"/>
    <w:rsid w:val="00350EA2"/>
    <w:rsid w:val="00350EA4"/>
    <w:rsid w:val="00350F23"/>
    <w:rsid w:val="00350F6E"/>
    <w:rsid w:val="00350FD3"/>
    <w:rsid w:val="0035100F"/>
    <w:rsid w:val="0035102F"/>
    <w:rsid w:val="0035112E"/>
    <w:rsid w:val="00351136"/>
    <w:rsid w:val="00351198"/>
    <w:rsid w:val="003511FB"/>
    <w:rsid w:val="00351357"/>
    <w:rsid w:val="00351366"/>
    <w:rsid w:val="0035149A"/>
    <w:rsid w:val="003514E1"/>
    <w:rsid w:val="00351623"/>
    <w:rsid w:val="0035162A"/>
    <w:rsid w:val="003516FD"/>
    <w:rsid w:val="0035173F"/>
    <w:rsid w:val="0035177B"/>
    <w:rsid w:val="0035178E"/>
    <w:rsid w:val="003517E7"/>
    <w:rsid w:val="003518A5"/>
    <w:rsid w:val="003518E5"/>
    <w:rsid w:val="00351973"/>
    <w:rsid w:val="003519A2"/>
    <w:rsid w:val="003519E6"/>
    <w:rsid w:val="00351A7E"/>
    <w:rsid w:val="00351AE9"/>
    <w:rsid w:val="00351AEC"/>
    <w:rsid w:val="00351B1E"/>
    <w:rsid w:val="00351BC1"/>
    <w:rsid w:val="00351CB4"/>
    <w:rsid w:val="00351CC2"/>
    <w:rsid w:val="00351CF3"/>
    <w:rsid w:val="00351DC4"/>
    <w:rsid w:val="00351DC8"/>
    <w:rsid w:val="00351DCB"/>
    <w:rsid w:val="00351DD7"/>
    <w:rsid w:val="00351E26"/>
    <w:rsid w:val="00351E73"/>
    <w:rsid w:val="00351F2F"/>
    <w:rsid w:val="00351F63"/>
    <w:rsid w:val="00351F95"/>
    <w:rsid w:val="00352007"/>
    <w:rsid w:val="0035200E"/>
    <w:rsid w:val="003521B8"/>
    <w:rsid w:val="00352217"/>
    <w:rsid w:val="0035221E"/>
    <w:rsid w:val="0035226F"/>
    <w:rsid w:val="0035228C"/>
    <w:rsid w:val="003522AA"/>
    <w:rsid w:val="00352307"/>
    <w:rsid w:val="00352374"/>
    <w:rsid w:val="0035238F"/>
    <w:rsid w:val="003523F6"/>
    <w:rsid w:val="0035248B"/>
    <w:rsid w:val="00352511"/>
    <w:rsid w:val="00352539"/>
    <w:rsid w:val="00352587"/>
    <w:rsid w:val="00352636"/>
    <w:rsid w:val="003526D3"/>
    <w:rsid w:val="00352729"/>
    <w:rsid w:val="0035279E"/>
    <w:rsid w:val="00352861"/>
    <w:rsid w:val="0035297B"/>
    <w:rsid w:val="00352986"/>
    <w:rsid w:val="00352A3E"/>
    <w:rsid w:val="00352B46"/>
    <w:rsid w:val="00352BD8"/>
    <w:rsid w:val="00352BFA"/>
    <w:rsid w:val="00352C0A"/>
    <w:rsid w:val="00352C20"/>
    <w:rsid w:val="00352D3F"/>
    <w:rsid w:val="00352D63"/>
    <w:rsid w:val="00352DCE"/>
    <w:rsid w:val="00352E57"/>
    <w:rsid w:val="00352F5B"/>
    <w:rsid w:val="00352F62"/>
    <w:rsid w:val="00352FDE"/>
    <w:rsid w:val="00353077"/>
    <w:rsid w:val="00353107"/>
    <w:rsid w:val="0035311D"/>
    <w:rsid w:val="00353149"/>
    <w:rsid w:val="00353290"/>
    <w:rsid w:val="003532D9"/>
    <w:rsid w:val="0035336A"/>
    <w:rsid w:val="0035338F"/>
    <w:rsid w:val="003533A8"/>
    <w:rsid w:val="0035349C"/>
    <w:rsid w:val="003534D4"/>
    <w:rsid w:val="00353564"/>
    <w:rsid w:val="00353590"/>
    <w:rsid w:val="003535A9"/>
    <w:rsid w:val="003535BE"/>
    <w:rsid w:val="0035373C"/>
    <w:rsid w:val="00353758"/>
    <w:rsid w:val="0035379E"/>
    <w:rsid w:val="003537D3"/>
    <w:rsid w:val="003537D8"/>
    <w:rsid w:val="00353845"/>
    <w:rsid w:val="00353871"/>
    <w:rsid w:val="003538AA"/>
    <w:rsid w:val="00353991"/>
    <w:rsid w:val="003539EC"/>
    <w:rsid w:val="00353B31"/>
    <w:rsid w:val="00353BFF"/>
    <w:rsid w:val="00353D2D"/>
    <w:rsid w:val="00353D47"/>
    <w:rsid w:val="00353DAA"/>
    <w:rsid w:val="00353DEF"/>
    <w:rsid w:val="00353E1E"/>
    <w:rsid w:val="00353F74"/>
    <w:rsid w:val="00353F7E"/>
    <w:rsid w:val="00353F97"/>
    <w:rsid w:val="0035401A"/>
    <w:rsid w:val="0035402A"/>
    <w:rsid w:val="0035404E"/>
    <w:rsid w:val="00354106"/>
    <w:rsid w:val="00354126"/>
    <w:rsid w:val="0035417E"/>
    <w:rsid w:val="003541D7"/>
    <w:rsid w:val="00354248"/>
    <w:rsid w:val="003542B5"/>
    <w:rsid w:val="00354359"/>
    <w:rsid w:val="00354380"/>
    <w:rsid w:val="003543D1"/>
    <w:rsid w:val="0035440F"/>
    <w:rsid w:val="0035452B"/>
    <w:rsid w:val="00354599"/>
    <w:rsid w:val="003545D0"/>
    <w:rsid w:val="003545EE"/>
    <w:rsid w:val="0035465A"/>
    <w:rsid w:val="003546A7"/>
    <w:rsid w:val="003546B3"/>
    <w:rsid w:val="003546B6"/>
    <w:rsid w:val="003546CA"/>
    <w:rsid w:val="00354739"/>
    <w:rsid w:val="00354763"/>
    <w:rsid w:val="003547CB"/>
    <w:rsid w:val="003547F0"/>
    <w:rsid w:val="00354840"/>
    <w:rsid w:val="00354987"/>
    <w:rsid w:val="00354A8D"/>
    <w:rsid w:val="00354B07"/>
    <w:rsid w:val="00354B81"/>
    <w:rsid w:val="00354BC8"/>
    <w:rsid w:val="00354C24"/>
    <w:rsid w:val="00354C35"/>
    <w:rsid w:val="00354CE1"/>
    <w:rsid w:val="00354D18"/>
    <w:rsid w:val="00354D88"/>
    <w:rsid w:val="00354DB4"/>
    <w:rsid w:val="00354DCB"/>
    <w:rsid w:val="00354DDE"/>
    <w:rsid w:val="00354DF3"/>
    <w:rsid w:val="00354E7A"/>
    <w:rsid w:val="00354EC5"/>
    <w:rsid w:val="00354F10"/>
    <w:rsid w:val="00354F2F"/>
    <w:rsid w:val="00354F4E"/>
    <w:rsid w:val="00354F81"/>
    <w:rsid w:val="00354F93"/>
    <w:rsid w:val="00354FDD"/>
    <w:rsid w:val="0035506A"/>
    <w:rsid w:val="0035508C"/>
    <w:rsid w:val="00355156"/>
    <w:rsid w:val="0035518F"/>
    <w:rsid w:val="0035540A"/>
    <w:rsid w:val="00355421"/>
    <w:rsid w:val="0035555B"/>
    <w:rsid w:val="0035555C"/>
    <w:rsid w:val="00355680"/>
    <w:rsid w:val="003556A2"/>
    <w:rsid w:val="003556B8"/>
    <w:rsid w:val="003556C2"/>
    <w:rsid w:val="003556F4"/>
    <w:rsid w:val="00355766"/>
    <w:rsid w:val="0035582B"/>
    <w:rsid w:val="00355A13"/>
    <w:rsid w:val="00355A15"/>
    <w:rsid w:val="00355A2F"/>
    <w:rsid w:val="00355C2D"/>
    <w:rsid w:val="00355CB3"/>
    <w:rsid w:val="00355CCA"/>
    <w:rsid w:val="00355DDF"/>
    <w:rsid w:val="00355E3B"/>
    <w:rsid w:val="00355E66"/>
    <w:rsid w:val="00355E97"/>
    <w:rsid w:val="00355EB5"/>
    <w:rsid w:val="00355F51"/>
    <w:rsid w:val="00355F98"/>
    <w:rsid w:val="00355FCC"/>
    <w:rsid w:val="0035601F"/>
    <w:rsid w:val="003560CD"/>
    <w:rsid w:val="003560DA"/>
    <w:rsid w:val="0035615E"/>
    <w:rsid w:val="003561E1"/>
    <w:rsid w:val="00356221"/>
    <w:rsid w:val="0035622A"/>
    <w:rsid w:val="003562A9"/>
    <w:rsid w:val="003562C6"/>
    <w:rsid w:val="0035630F"/>
    <w:rsid w:val="00356388"/>
    <w:rsid w:val="0035660D"/>
    <w:rsid w:val="00356688"/>
    <w:rsid w:val="0035673E"/>
    <w:rsid w:val="0035675C"/>
    <w:rsid w:val="003567B7"/>
    <w:rsid w:val="003567C2"/>
    <w:rsid w:val="003567ED"/>
    <w:rsid w:val="00356804"/>
    <w:rsid w:val="00356858"/>
    <w:rsid w:val="00356880"/>
    <w:rsid w:val="0035688B"/>
    <w:rsid w:val="00356B38"/>
    <w:rsid w:val="00356B45"/>
    <w:rsid w:val="00356B8E"/>
    <w:rsid w:val="00356C13"/>
    <w:rsid w:val="00356C8F"/>
    <w:rsid w:val="00356CAA"/>
    <w:rsid w:val="00356CEE"/>
    <w:rsid w:val="00356CFA"/>
    <w:rsid w:val="00356D0D"/>
    <w:rsid w:val="00356D79"/>
    <w:rsid w:val="00356E36"/>
    <w:rsid w:val="00356E60"/>
    <w:rsid w:val="00356E93"/>
    <w:rsid w:val="00356EFD"/>
    <w:rsid w:val="00356F8E"/>
    <w:rsid w:val="00356FC0"/>
    <w:rsid w:val="00357006"/>
    <w:rsid w:val="00357018"/>
    <w:rsid w:val="00357023"/>
    <w:rsid w:val="003571CA"/>
    <w:rsid w:val="00357211"/>
    <w:rsid w:val="0035729B"/>
    <w:rsid w:val="003572A7"/>
    <w:rsid w:val="0035734F"/>
    <w:rsid w:val="003573C4"/>
    <w:rsid w:val="00357455"/>
    <w:rsid w:val="003574C6"/>
    <w:rsid w:val="00357540"/>
    <w:rsid w:val="00357566"/>
    <w:rsid w:val="00357623"/>
    <w:rsid w:val="00357700"/>
    <w:rsid w:val="00357768"/>
    <w:rsid w:val="00357795"/>
    <w:rsid w:val="00357796"/>
    <w:rsid w:val="00357842"/>
    <w:rsid w:val="00357845"/>
    <w:rsid w:val="003578CD"/>
    <w:rsid w:val="0035791D"/>
    <w:rsid w:val="00357A7C"/>
    <w:rsid w:val="00357AE3"/>
    <w:rsid w:val="00357B08"/>
    <w:rsid w:val="00357B25"/>
    <w:rsid w:val="00357B66"/>
    <w:rsid w:val="00357B98"/>
    <w:rsid w:val="00357BD4"/>
    <w:rsid w:val="00357C03"/>
    <w:rsid w:val="00357C1C"/>
    <w:rsid w:val="00357C58"/>
    <w:rsid w:val="00357C8A"/>
    <w:rsid w:val="00357CF1"/>
    <w:rsid w:val="00357DED"/>
    <w:rsid w:val="00357E98"/>
    <w:rsid w:val="00357F21"/>
    <w:rsid w:val="00357F64"/>
    <w:rsid w:val="00357F8B"/>
    <w:rsid w:val="0036000B"/>
    <w:rsid w:val="00360101"/>
    <w:rsid w:val="00360121"/>
    <w:rsid w:val="00360125"/>
    <w:rsid w:val="00360183"/>
    <w:rsid w:val="00360195"/>
    <w:rsid w:val="0036027C"/>
    <w:rsid w:val="00360414"/>
    <w:rsid w:val="0036042D"/>
    <w:rsid w:val="0036052C"/>
    <w:rsid w:val="00360572"/>
    <w:rsid w:val="00360593"/>
    <w:rsid w:val="0036066E"/>
    <w:rsid w:val="003606B6"/>
    <w:rsid w:val="00360738"/>
    <w:rsid w:val="003607A9"/>
    <w:rsid w:val="00360825"/>
    <w:rsid w:val="0036085B"/>
    <w:rsid w:val="003608D2"/>
    <w:rsid w:val="00360A3D"/>
    <w:rsid w:val="00360A7B"/>
    <w:rsid w:val="00360AA1"/>
    <w:rsid w:val="00360B29"/>
    <w:rsid w:val="00360B9A"/>
    <w:rsid w:val="00360BB0"/>
    <w:rsid w:val="00360BD6"/>
    <w:rsid w:val="00360BF3"/>
    <w:rsid w:val="00360BFA"/>
    <w:rsid w:val="00360C08"/>
    <w:rsid w:val="00360C58"/>
    <w:rsid w:val="00360D27"/>
    <w:rsid w:val="00360D7F"/>
    <w:rsid w:val="00360DAC"/>
    <w:rsid w:val="00360F27"/>
    <w:rsid w:val="00360FA0"/>
    <w:rsid w:val="00361056"/>
    <w:rsid w:val="0036114D"/>
    <w:rsid w:val="00361195"/>
    <w:rsid w:val="003611C9"/>
    <w:rsid w:val="00361200"/>
    <w:rsid w:val="00361233"/>
    <w:rsid w:val="00361235"/>
    <w:rsid w:val="0036135B"/>
    <w:rsid w:val="00361408"/>
    <w:rsid w:val="0036140F"/>
    <w:rsid w:val="003614D9"/>
    <w:rsid w:val="0036150B"/>
    <w:rsid w:val="00361540"/>
    <w:rsid w:val="00361588"/>
    <w:rsid w:val="003616DE"/>
    <w:rsid w:val="003617AB"/>
    <w:rsid w:val="003617B9"/>
    <w:rsid w:val="00361828"/>
    <w:rsid w:val="00361924"/>
    <w:rsid w:val="003619F6"/>
    <w:rsid w:val="00361A4E"/>
    <w:rsid w:val="00361A57"/>
    <w:rsid w:val="00361A63"/>
    <w:rsid w:val="00361A7D"/>
    <w:rsid w:val="00361AC3"/>
    <w:rsid w:val="00361AD5"/>
    <w:rsid w:val="00361ADE"/>
    <w:rsid w:val="00361AE4"/>
    <w:rsid w:val="00361B3D"/>
    <w:rsid w:val="00361BE1"/>
    <w:rsid w:val="00361BF3"/>
    <w:rsid w:val="00361BFB"/>
    <w:rsid w:val="00361C21"/>
    <w:rsid w:val="00361C9A"/>
    <w:rsid w:val="00361CCE"/>
    <w:rsid w:val="00361DB9"/>
    <w:rsid w:val="00361E4C"/>
    <w:rsid w:val="00361E63"/>
    <w:rsid w:val="00361EF0"/>
    <w:rsid w:val="00361EF9"/>
    <w:rsid w:val="00361F2B"/>
    <w:rsid w:val="00361F3B"/>
    <w:rsid w:val="00361F6F"/>
    <w:rsid w:val="00362132"/>
    <w:rsid w:val="0036218F"/>
    <w:rsid w:val="00362200"/>
    <w:rsid w:val="00362243"/>
    <w:rsid w:val="00362408"/>
    <w:rsid w:val="0036258E"/>
    <w:rsid w:val="003625B7"/>
    <w:rsid w:val="003625CC"/>
    <w:rsid w:val="003626D2"/>
    <w:rsid w:val="0036270E"/>
    <w:rsid w:val="0036272B"/>
    <w:rsid w:val="003628C4"/>
    <w:rsid w:val="003628E4"/>
    <w:rsid w:val="003628F1"/>
    <w:rsid w:val="0036292D"/>
    <w:rsid w:val="00362AA4"/>
    <w:rsid w:val="00362B89"/>
    <w:rsid w:val="00362CC4"/>
    <w:rsid w:val="00362D71"/>
    <w:rsid w:val="00362DA3"/>
    <w:rsid w:val="00362E92"/>
    <w:rsid w:val="00362F12"/>
    <w:rsid w:val="00362F30"/>
    <w:rsid w:val="00362F54"/>
    <w:rsid w:val="00362F80"/>
    <w:rsid w:val="00362FCD"/>
    <w:rsid w:val="0036300B"/>
    <w:rsid w:val="00363021"/>
    <w:rsid w:val="0036305B"/>
    <w:rsid w:val="00363133"/>
    <w:rsid w:val="00363170"/>
    <w:rsid w:val="0036317C"/>
    <w:rsid w:val="003631BB"/>
    <w:rsid w:val="00363246"/>
    <w:rsid w:val="003632C1"/>
    <w:rsid w:val="00363362"/>
    <w:rsid w:val="00363394"/>
    <w:rsid w:val="0036339A"/>
    <w:rsid w:val="003633C1"/>
    <w:rsid w:val="003633C7"/>
    <w:rsid w:val="003633FE"/>
    <w:rsid w:val="00363450"/>
    <w:rsid w:val="0036347C"/>
    <w:rsid w:val="0036350D"/>
    <w:rsid w:val="00363520"/>
    <w:rsid w:val="0036354A"/>
    <w:rsid w:val="003635A6"/>
    <w:rsid w:val="003636D3"/>
    <w:rsid w:val="003636D9"/>
    <w:rsid w:val="003636E8"/>
    <w:rsid w:val="00363718"/>
    <w:rsid w:val="00363780"/>
    <w:rsid w:val="003637EA"/>
    <w:rsid w:val="00363839"/>
    <w:rsid w:val="00363870"/>
    <w:rsid w:val="00363931"/>
    <w:rsid w:val="003639E6"/>
    <w:rsid w:val="003639F6"/>
    <w:rsid w:val="00363AEF"/>
    <w:rsid w:val="00363B05"/>
    <w:rsid w:val="00363B3D"/>
    <w:rsid w:val="00363B46"/>
    <w:rsid w:val="00363B9C"/>
    <w:rsid w:val="00363BFD"/>
    <w:rsid w:val="00363CF0"/>
    <w:rsid w:val="00363CFF"/>
    <w:rsid w:val="00363D48"/>
    <w:rsid w:val="00363D7B"/>
    <w:rsid w:val="00363DC9"/>
    <w:rsid w:val="00363E07"/>
    <w:rsid w:val="00363E3D"/>
    <w:rsid w:val="00364075"/>
    <w:rsid w:val="003640BB"/>
    <w:rsid w:val="0036412F"/>
    <w:rsid w:val="00364147"/>
    <w:rsid w:val="00364171"/>
    <w:rsid w:val="003642F4"/>
    <w:rsid w:val="0036446F"/>
    <w:rsid w:val="00364479"/>
    <w:rsid w:val="003644D3"/>
    <w:rsid w:val="003644E9"/>
    <w:rsid w:val="00364506"/>
    <w:rsid w:val="00364567"/>
    <w:rsid w:val="003645CC"/>
    <w:rsid w:val="0036477B"/>
    <w:rsid w:val="003647BE"/>
    <w:rsid w:val="00364852"/>
    <w:rsid w:val="0036488D"/>
    <w:rsid w:val="003648BB"/>
    <w:rsid w:val="003648CC"/>
    <w:rsid w:val="003648CE"/>
    <w:rsid w:val="00364924"/>
    <w:rsid w:val="00364ABD"/>
    <w:rsid w:val="00364AC8"/>
    <w:rsid w:val="00364B28"/>
    <w:rsid w:val="00364B32"/>
    <w:rsid w:val="00364BD6"/>
    <w:rsid w:val="00364C04"/>
    <w:rsid w:val="00364C30"/>
    <w:rsid w:val="00364D68"/>
    <w:rsid w:val="00364DAD"/>
    <w:rsid w:val="00364E65"/>
    <w:rsid w:val="00364E67"/>
    <w:rsid w:val="00364EBB"/>
    <w:rsid w:val="00364FC3"/>
    <w:rsid w:val="0036505F"/>
    <w:rsid w:val="00365111"/>
    <w:rsid w:val="00365196"/>
    <w:rsid w:val="003651E8"/>
    <w:rsid w:val="00365204"/>
    <w:rsid w:val="0036522B"/>
    <w:rsid w:val="00365253"/>
    <w:rsid w:val="0036526C"/>
    <w:rsid w:val="003652A4"/>
    <w:rsid w:val="003652B1"/>
    <w:rsid w:val="00365301"/>
    <w:rsid w:val="003653CE"/>
    <w:rsid w:val="003653F5"/>
    <w:rsid w:val="003653F7"/>
    <w:rsid w:val="00365405"/>
    <w:rsid w:val="00365458"/>
    <w:rsid w:val="00365525"/>
    <w:rsid w:val="003655BA"/>
    <w:rsid w:val="003655E4"/>
    <w:rsid w:val="00365694"/>
    <w:rsid w:val="003656C8"/>
    <w:rsid w:val="0036571C"/>
    <w:rsid w:val="003657CA"/>
    <w:rsid w:val="00365847"/>
    <w:rsid w:val="00365862"/>
    <w:rsid w:val="003658D0"/>
    <w:rsid w:val="003658D1"/>
    <w:rsid w:val="0036593C"/>
    <w:rsid w:val="003659C3"/>
    <w:rsid w:val="00365A6D"/>
    <w:rsid w:val="00365AD9"/>
    <w:rsid w:val="00365AE9"/>
    <w:rsid w:val="00365CEC"/>
    <w:rsid w:val="00365D94"/>
    <w:rsid w:val="00365DD9"/>
    <w:rsid w:val="00365E0F"/>
    <w:rsid w:val="00365E5A"/>
    <w:rsid w:val="00365EA1"/>
    <w:rsid w:val="003660A6"/>
    <w:rsid w:val="003660B7"/>
    <w:rsid w:val="00366201"/>
    <w:rsid w:val="00366293"/>
    <w:rsid w:val="003662BF"/>
    <w:rsid w:val="003662C0"/>
    <w:rsid w:val="003662C5"/>
    <w:rsid w:val="003662FA"/>
    <w:rsid w:val="0036646D"/>
    <w:rsid w:val="00366498"/>
    <w:rsid w:val="00366684"/>
    <w:rsid w:val="003667C9"/>
    <w:rsid w:val="003667CE"/>
    <w:rsid w:val="0036682B"/>
    <w:rsid w:val="00366860"/>
    <w:rsid w:val="003669B7"/>
    <w:rsid w:val="00366A6D"/>
    <w:rsid w:val="00366AAF"/>
    <w:rsid w:val="00366B31"/>
    <w:rsid w:val="00366BD6"/>
    <w:rsid w:val="00366C0A"/>
    <w:rsid w:val="00366C27"/>
    <w:rsid w:val="00366C34"/>
    <w:rsid w:val="00366C8E"/>
    <w:rsid w:val="00366CE4"/>
    <w:rsid w:val="00366DCB"/>
    <w:rsid w:val="00366DFA"/>
    <w:rsid w:val="00366E65"/>
    <w:rsid w:val="00366FFE"/>
    <w:rsid w:val="00367005"/>
    <w:rsid w:val="003670DC"/>
    <w:rsid w:val="00367108"/>
    <w:rsid w:val="0036712B"/>
    <w:rsid w:val="00367171"/>
    <w:rsid w:val="003671AA"/>
    <w:rsid w:val="003671E4"/>
    <w:rsid w:val="003671ED"/>
    <w:rsid w:val="00367318"/>
    <w:rsid w:val="0036732A"/>
    <w:rsid w:val="0036738F"/>
    <w:rsid w:val="00367408"/>
    <w:rsid w:val="0036741E"/>
    <w:rsid w:val="0036744C"/>
    <w:rsid w:val="00367482"/>
    <w:rsid w:val="003674F6"/>
    <w:rsid w:val="003675CE"/>
    <w:rsid w:val="00367978"/>
    <w:rsid w:val="003679BF"/>
    <w:rsid w:val="003679C2"/>
    <w:rsid w:val="00367A60"/>
    <w:rsid w:val="00367AD9"/>
    <w:rsid w:val="00367B57"/>
    <w:rsid w:val="00367C0B"/>
    <w:rsid w:val="00367C41"/>
    <w:rsid w:val="00367D6C"/>
    <w:rsid w:val="00367D72"/>
    <w:rsid w:val="00367DB9"/>
    <w:rsid w:val="00367DC5"/>
    <w:rsid w:val="00367E4A"/>
    <w:rsid w:val="00367EB3"/>
    <w:rsid w:val="00367F4B"/>
    <w:rsid w:val="00370002"/>
    <w:rsid w:val="0037002B"/>
    <w:rsid w:val="00370031"/>
    <w:rsid w:val="00370054"/>
    <w:rsid w:val="00370079"/>
    <w:rsid w:val="003700D5"/>
    <w:rsid w:val="0037013F"/>
    <w:rsid w:val="00370151"/>
    <w:rsid w:val="003701AE"/>
    <w:rsid w:val="00370208"/>
    <w:rsid w:val="00370271"/>
    <w:rsid w:val="003703AC"/>
    <w:rsid w:val="003703E7"/>
    <w:rsid w:val="00370423"/>
    <w:rsid w:val="0037042C"/>
    <w:rsid w:val="00370516"/>
    <w:rsid w:val="0037061B"/>
    <w:rsid w:val="0037064D"/>
    <w:rsid w:val="0037067A"/>
    <w:rsid w:val="003706BA"/>
    <w:rsid w:val="00370702"/>
    <w:rsid w:val="003707D2"/>
    <w:rsid w:val="003708AE"/>
    <w:rsid w:val="003708D1"/>
    <w:rsid w:val="00370905"/>
    <w:rsid w:val="00370957"/>
    <w:rsid w:val="00370976"/>
    <w:rsid w:val="00370AEB"/>
    <w:rsid w:val="00370B02"/>
    <w:rsid w:val="00370B0A"/>
    <w:rsid w:val="00370B23"/>
    <w:rsid w:val="00370B4E"/>
    <w:rsid w:val="00370B69"/>
    <w:rsid w:val="00370CA3"/>
    <w:rsid w:val="00370CD3"/>
    <w:rsid w:val="00370EE9"/>
    <w:rsid w:val="00370F06"/>
    <w:rsid w:val="00370F4E"/>
    <w:rsid w:val="0037101C"/>
    <w:rsid w:val="0037108E"/>
    <w:rsid w:val="00371161"/>
    <w:rsid w:val="003711C7"/>
    <w:rsid w:val="003711DE"/>
    <w:rsid w:val="00371201"/>
    <w:rsid w:val="00371213"/>
    <w:rsid w:val="00371216"/>
    <w:rsid w:val="0037124B"/>
    <w:rsid w:val="0037127B"/>
    <w:rsid w:val="003712C0"/>
    <w:rsid w:val="003713B0"/>
    <w:rsid w:val="00371466"/>
    <w:rsid w:val="00371494"/>
    <w:rsid w:val="00371530"/>
    <w:rsid w:val="003715BA"/>
    <w:rsid w:val="003715C6"/>
    <w:rsid w:val="00371740"/>
    <w:rsid w:val="0037179B"/>
    <w:rsid w:val="003717DF"/>
    <w:rsid w:val="0037184E"/>
    <w:rsid w:val="00371992"/>
    <w:rsid w:val="003719AA"/>
    <w:rsid w:val="00371A6E"/>
    <w:rsid w:val="00371AD2"/>
    <w:rsid w:val="00371AF8"/>
    <w:rsid w:val="00371BE2"/>
    <w:rsid w:val="00371BFB"/>
    <w:rsid w:val="00371C52"/>
    <w:rsid w:val="00371C9B"/>
    <w:rsid w:val="00371CA0"/>
    <w:rsid w:val="00371CEB"/>
    <w:rsid w:val="00371DF4"/>
    <w:rsid w:val="00371E4C"/>
    <w:rsid w:val="00371E7F"/>
    <w:rsid w:val="00371EC4"/>
    <w:rsid w:val="00371EC8"/>
    <w:rsid w:val="00371F62"/>
    <w:rsid w:val="003720F5"/>
    <w:rsid w:val="00372185"/>
    <w:rsid w:val="003721E2"/>
    <w:rsid w:val="003721EF"/>
    <w:rsid w:val="0037221A"/>
    <w:rsid w:val="0037226D"/>
    <w:rsid w:val="003722D3"/>
    <w:rsid w:val="003722EF"/>
    <w:rsid w:val="00372309"/>
    <w:rsid w:val="00372350"/>
    <w:rsid w:val="0037248D"/>
    <w:rsid w:val="003724E3"/>
    <w:rsid w:val="00372701"/>
    <w:rsid w:val="003729A4"/>
    <w:rsid w:val="003729E4"/>
    <w:rsid w:val="003729F9"/>
    <w:rsid w:val="00372A10"/>
    <w:rsid w:val="00372B43"/>
    <w:rsid w:val="00372B8D"/>
    <w:rsid w:val="00372B9C"/>
    <w:rsid w:val="00372BC4"/>
    <w:rsid w:val="00372BE3"/>
    <w:rsid w:val="00372C77"/>
    <w:rsid w:val="00372D07"/>
    <w:rsid w:val="00372D2E"/>
    <w:rsid w:val="00372D6A"/>
    <w:rsid w:val="00372DC6"/>
    <w:rsid w:val="00372EB1"/>
    <w:rsid w:val="00372ED8"/>
    <w:rsid w:val="00372F3E"/>
    <w:rsid w:val="00372F46"/>
    <w:rsid w:val="00372FBA"/>
    <w:rsid w:val="00373028"/>
    <w:rsid w:val="00373073"/>
    <w:rsid w:val="00373085"/>
    <w:rsid w:val="00373308"/>
    <w:rsid w:val="003733E1"/>
    <w:rsid w:val="003733E2"/>
    <w:rsid w:val="00373446"/>
    <w:rsid w:val="0037346B"/>
    <w:rsid w:val="00373493"/>
    <w:rsid w:val="003734F2"/>
    <w:rsid w:val="0037353E"/>
    <w:rsid w:val="00373607"/>
    <w:rsid w:val="00373678"/>
    <w:rsid w:val="003736CC"/>
    <w:rsid w:val="00373731"/>
    <w:rsid w:val="00373749"/>
    <w:rsid w:val="0037379E"/>
    <w:rsid w:val="00373852"/>
    <w:rsid w:val="003738D7"/>
    <w:rsid w:val="003738FE"/>
    <w:rsid w:val="0037392C"/>
    <w:rsid w:val="003739CB"/>
    <w:rsid w:val="003739EA"/>
    <w:rsid w:val="003739ED"/>
    <w:rsid w:val="00373A30"/>
    <w:rsid w:val="00373BAF"/>
    <w:rsid w:val="00373CC4"/>
    <w:rsid w:val="00373D58"/>
    <w:rsid w:val="00373D92"/>
    <w:rsid w:val="00373DD3"/>
    <w:rsid w:val="00373E81"/>
    <w:rsid w:val="00373F56"/>
    <w:rsid w:val="00373FAF"/>
    <w:rsid w:val="00374064"/>
    <w:rsid w:val="00374079"/>
    <w:rsid w:val="0037417E"/>
    <w:rsid w:val="003741C7"/>
    <w:rsid w:val="003741DD"/>
    <w:rsid w:val="003741FC"/>
    <w:rsid w:val="003742CB"/>
    <w:rsid w:val="0037451B"/>
    <w:rsid w:val="0037459B"/>
    <w:rsid w:val="003745A4"/>
    <w:rsid w:val="003746A7"/>
    <w:rsid w:val="003746D1"/>
    <w:rsid w:val="00374798"/>
    <w:rsid w:val="00374854"/>
    <w:rsid w:val="00374886"/>
    <w:rsid w:val="003748BB"/>
    <w:rsid w:val="003748E6"/>
    <w:rsid w:val="00374939"/>
    <w:rsid w:val="0037497D"/>
    <w:rsid w:val="003749B0"/>
    <w:rsid w:val="00374A5D"/>
    <w:rsid w:val="00374A5F"/>
    <w:rsid w:val="00374A6B"/>
    <w:rsid w:val="00374C2D"/>
    <w:rsid w:val="00374C59"/>
    <w:rsid w:val="00374C8C"/>
    <w:rsid w:val="00374C90"/>
    <w:rsid w:val="00374CAE"/>
    <w:rsid w:val="00374CE9"/>
    <w:rsid w:val="00374CFC"/>
    <w:rsid w:val="00374D5C"/>
    <w:rsid w:val="00374D9C"/>
    <w:rsid w:val="00374E67"/>
    <w:rsid w:val="00374EDF"/>
    <w:rsid w:val="00374F1B"/>
    <w:rsid w:val="00374FE7"/>
    <w:rsid w:val="003750B2"/>
    <w:rsid w:val="00375120"/>
    <w:rsid w:val="0037512D"/>
    <w:rsid w:val="00375183"/>
    <w:rsid w:val="0037519B"/>
    <w:rsid w:val="00375227"/>
    <w:rsid w:val="00375279"/>
    <w:rsid w:val="003752B6"/>
    <w:rsid w:val="0037532A"/>
    <w:rsid w:val="0037541A"/>
    <w:rsid w:val="0037542B"/>
    <w:rsid w:val="00375439"/>
    <w:rsid w:val="00375464"/>
    <w:rsid w:val="003754F0"/>
    <w:rsid w:val="0037551F"/>
    <w:rsid w:val="0037552F"/>
    <w:rsid w:val="00375537"/>
    <w:rsid w:val="00375570"/>
    <w:rsid w:val="0037568A"/>
    <w:rsid w:val="003756D3"/>
    <w:rsid w:val="0037575C"/>
    <w:rsid w:val="00375783"/>
    <w:rsid w:val="003757C9"/>
    <w:rsid w:val="00375911"/>
    <w:rsid w:val="00375922"/>
    <w:rsid w:val="00375995"/>
    <w:rsid w:val="003759BC"/>
    <w:rsid w:val="00375A68"/>
    <w:rsid w:val="00375A72"/>
    <w:rsid w:val="00375A7A"/>
    <w:rsid w:val="00375AB3"/>
    <w:rsid w:val="00375B1C"/>
    <w:rsid w:val="00375B96"/>
    <w:rsid w:val="00375C35"/>
    <w:rsid w:val="00375C83"/>
    <w:rsid w:val="00375D54"/>
    <w:rsid w:val="00375E93"/>
    <w:rsid w:val="00375F41"/>
    <w:rsid w:val="0037600D"/>
    <w:rsid w:val="0037603C"/>
    <w:rsid w:val="00376044"/>
    <w:rsid w:val="003760C3"/>
    <w:rsid w:val="00376107"/>
    <w:rsid w:val="0037615D"/>
    <w:rsid w:val="00376278"/>
    <w:rsid w:val="00376289"/>
    <w:rsid w:val="003762A4"/>
    <w:rsid w:val="003762DC"/>
    <w:rsid w:val="0037633B"/>
    <w:rsid w:val="003763F0"/>
    <w:rsid w:val="00376464"/>
    <w:rsid w:val="0037651B"/>
    <w:rsid w:val="00376526"/>
    <w:rsid w:val="0037656A"/>
    <w:rsid w:val="00376582"/>
    <w:rsid w:val="0037660D"/>
    <w:rsid w:val="00376654"/>
    <w:rsid w:val="00376668"/>
    <w:rsid w:val="003766B7"/>
    <w:rsid w:val="0037672A"/>
    <w:rsid w:val="003767DA"/>
    <w:rsid w:val="003767F7"/>
    <w:rsid w:val="00376892"/>
    <w:rsid w:val="003769CE"/>
    <w:rsid w:val="00376A0A"/>
    <w:rsid w:val="00376AA8"/>
    <w:rsid w:val="00376B4A"/>
    <w:rsid w:val="00376B9F"/>
    <w:rsid w:val="00376BA8"/>
    <w:rsid w:val="00376BB2"/>
    <w:rsid w:val="00376BB9"/>
    <w:rsid w:val="00376C00"/>
    <w:rsid w:val="00376C6D"/>
    <w:rsid w:val="00376CDE"/>
    <w:rsid w:val="00376D92"/>
    <w:rsid w:val="00376DCF"/>
    <w:rsid w:val="00376E4A"/>
    <w:rsid w:val="00376E4F"/>
    <w:rsid w:val="00376F0B"/>
    <w:rsid w:val="003770E0"/>
    <w:rsid w:val="0037719D"/>
    <w:rsid w:val="0037722D"/>
    <w:rsid w:val="003773FD"/>
    <w:rsid w:val="00377436"/>
    <w:rsid w:val="0037746F"/>
    <w:rsid w:val="003774DF"/>
    <w:rsid w:val="0037765A"/>
    <w:rsid w:val="0037765D"/>
    <w:rsid w:val="00377725"/>
    <w:rsid w:val="0037772A"/>
    <w:rsid w:val="00377747"/>
    <w:rsid w:val="00377789"/>
    <w:rsid w:val="0037779B"/>
    <w:rsid w:val="003777FC"/>
    <w:rsid w:val="00377811"/>
    <w:rsid w:val="00377856"/>
    <w:rsid w:val="003778C1"/>
    <w:rsid w:val="003778EA"/>
    <w:rsid w:val="003778F8"/>
    <w:rsid w:val="00377919"/>
    <w:rsid w:val="00377944"/>
    <w:rsid w:val="00377964"/>
    <w:rsid w:val="00377A1D"/>
    <w:rsid w:val="00377A30"/>
    <w:rsid w:val="00377A61"/>
    <w:rsid w:val="00377AEF"/>
    <w:rsid w:val="00377B7B"/>
    <w:rsid w:val="00377BED"/>
    <w:rsid w:val="00377C17"/>
    <w:rsid w:val="00377C1C"/>
    <w:rsid w:val="00377C58"/>
    <w:rsid w:val="00377CFB"/>
    <w:rsid w:val="00377D46"/>
    <w:rsid w:val="00377D68"/>
    <w:rsid w:val="00377E11"/>
    <w:rsid w:val="00377E21"/>
    <w:rsid w:val="00377E2C"/>
    <w:rsid w:val="00377E95"/>
    <w:rsid w:val="00377EAE"/>
    <w:rsid w:val="00377EFE"/>
    <w:rsid w:val="00377F82"/>
    <w:rsid w:val="003800CE"/>
    <w:rsid w:val="0038011D"/>
    <w:rsid w:val="00380138"/>
    <w:rsid w:val="00380187"/>
    <w:rsid w:val="0038021F"/>
    <w:rsid w:val="003802CD"/>
    <w:rsid w:val="003802D7"/>
    <w:rsid w:val="00380369"/>
    <w:rsid w:val="00380396"/>
    <w:rsid w:val="003803AD"/>
    <w:rsid w:val="003803BA"/>
    <w:rsid w:val="0038043B"/>
    <w:rsid w:val="0038048A"/>
    <w:rsid w:val="003804F7"/>
    <w:rsid w:val="00380597"/>
    <w:rsid w:val="0038064B"/>
    <w:rsid w:val="003806E0"/>
    <w:rsid w:val="00380738"/>
    <w:rsid w:val="00380790"/>
    <w:rsid w:val="0038082C"/>
    <w:rsid w:val="00380849"/>
    <w:rsid w:val="003808A8"/>
    <w:rsid w:val="003808E6"/>
    <w:rsid w:val="00380A25"/>
    <w:rsid w:val="00380AAD"/>
    <w:rsid w:val="00380AD0"/>
    <w:rsid w:val="00380B55"/>
    <w:rsid w:val="00380B6C"/>
    <w:rsid w:val="00380B91"/>
    <w:rsid w:val="00380C23"/>
    <w:rsid w:val="00380C29"/>
    <w:rsid w:val="00380D2A"/>
    <w:rsid w:val="00380D77"/>
    <w:rsid w:val="00380D87"/>
    <w:rsid w:val="00380E02"/>
    <w:rsid w:val="00380E27"/>
    <w:rsid w:val="00380E3C"/>
    <w:rsid w:val="00380E48"/>
    <w:rsid w:val="00380EF4"/>
    <w:rsid w:val="00380EFE"/>
    <w:rsid w:val="00380F8B"/>
    <w:rsid w:val="00381050"/>
    <w:rsid w:val="00381060"/>
    <w:rsid w:val="003810B1"/>
    <w:rsid w:val="00381177"/>
    <w:rsid w:val="00381199"/>
    <w:rsid w:val="003811A4"/>
    <w:rsid w:val="003811C0"/>
    <w:rsid w:val="0038120F"/>
    <w:rsid w:val="00381214"/>
    <w:rsid w:val="003812C2"/>
    <w:rsid w:val="003812CE"/>
    <w:rsid w:val="003812DD"/>
    <w:rsid w:val="0038130A"/>
    <w:rsid w:val="00381365"/>
    <w:rsid w:val="00381405"/>
    <w:rsid w:val="00381418"/>
    <w:rsid w:val="00381504"/>
    <w:rsid w:val="003815D8"/>
    <w:rsid w:val="003815F3"/>
    <w:rsid w:val="00381611"/>
    <w:rsid w:val="003817C8"/>
    <w:rsid w:val="0038187B"/>
    <w:rsid w:val="003818C2"/>
    <w:rsid w:val="00381A34"/>
    <w:rsid w:val="00381A94"/>
    <w:rsid w:val="00381B39"/>
    <w:rsid w:val="00381B72"/>
    <w:rsid w:val="00381C05"/>
    <w:rsid w:val="00381CA3"/>
    <w:rsid w:val="00381DA5"/>
    <w:rsid w:val="00381E59"/>
    <w:rsid w:val="00381F2D"/>
    <w:rsid w:val="00381F32"/>
    <w:rsid w:val="00381FBE"/>
    <w:rsid w:val="00381FDF"/>
    <w:rsid w:val="00382025"/>
    <w:rsid w:val="00382098"/>
    <w:rsid w:val="0038210B"/>
    <w:rsid w:val="0038214A"/>
    <w:rsid w:val="003821CD"/>
    <w:rsid w:val="00382228"/>
    <w:rsid w:val="003822F9"/>
    <w:rsid w:val="00382316"/>
    <w:rsid w:val="00382461"/>
    <w:rsid w:val="0038261F"/>
    <w:rsid w:val="00382676"/>
    <w:rsid w:val="0038267D"/>
    <w:rsid w:val="0038274B"/>
    <w:rsid w:val="00382794"/>
    <w:rsid w:val="003827D1"/>
    <w:rsid w:val="003827DF"/>
    <w:rsid w:val="00382857"/>
    <w:rsid w:val="0038287A"/>
    <w:rsid w:val="003828AC"/>
    <w:rsid w:val="003828EA"/>
    <w:rsid w:val="00382905"/>
    <w:rsid w:val="00382AA6"/>
    <w:rsid w:val="00382AC7"/>
    <w:rsid w:val="00382B5E"/>
    <w:rsid w:val="00382BB7"/>
    <w:rsid w:val="00382C94"/>
    <w:rsid w:val="00382CDD"/>
    <w:rsid w:val="00382D36"/>
    <w:rsid w:val="00382D96"/>
    <w:rsid w:val="00382E08"/>
    <w:rsid w:val="00382E51"/>
    <w:rsid w:val="00382EB0"/>
    <w:rsid w:val="00382F31"/>
    <w:rsid w:val="00382FAE"/>
    <w:rsid w:val="00382FDC"/>
    <w:rsid w:val="00382FFA"/>
    <w:rsid w:val="00383091"/>
    <w:rsid w:val="0038309A"/>
    <w:rsid w:val="003830AA"/>
    <w:rsid w:val="003830BB"/>
    <w:rsid w:val="003832B6"/>
    <w:rsid w:val="0038335F"/>
    <w:rsid w:val="0038338A"/>
    <w:rsid w:val="003834DB"/>
    <w:rsid w:val="00383595"/>
    <w:rsid w:val="003835C7"/>
    <w:rsid w:val="0038361C"/>
    <w:rsid w:val="00383685"/>
    <w:rsid w:val="003836A6"/>
    <w:rsid w:val="0038370F"/>
    <w:rsid w:val="00383737"/>
    <w:rsid w:val="00383880"/>
    <w:rsid w:val="00383899"/>
    <w:rsid w:val="00383937"/>
    <w:rsid w:val="00383949"/>
    <w:rsid w:val="00383977"/>
    <w:rsid w:val="0038398C"/>
    <w:rsid w:val="00383998"/>
    <w:rsid w:val="003839A4"/>
    <w:rsid w:val="00383A58"/>
    <w:rsid w:val="00383A79"/>
    <w:rsid w:val="00383A99"/>
    <w:rsid w:val="00383AEF"/>
    <w:rsid w:val="00383BBB"/>
    <w:rsid w:val="00383BD8"/>
    <w:rsid w:val="00383C5E"/>
    <w:rsid w:val="00383C74"/>
    <w:rsid w:val="00383CAE"/>
    <w:rsid w:val="00383D0A"/>
    <w:rsid w:val="00383D33"/>
    <w:rsid w:val="00383DA5"/>
    <w:rsid w:val="00383DB5"/>
    <w:rsid w:val="00383EF4"/>
    <w:rsid w:val="00383F24"/>
    <w:rsid w:val="00383F4B"/>
    <w:rsid w:val="00383FDD"/>
    <w:rsid w:val="00383FF9"/>
    <w:rsid w:val="00384046"/>
    <w:rsid w:val="00384095"/>
    <w:rsid w:val="0038412B"/>
    <w:rsid w:val="00384235"/>
    <w:rsid w:val="00384238"/>
    <w:rsid w:val="00384466"/>
    <w:rsid w:val="00384469"/>
    <w:rsid w:val="00384484"/>
    <w:rsid w:val="00384495"/>
    <w:rsid w:val="003844AA"/>
    <w:rsid w:val="003844CE"/>
    <w:rsid w:val="0038450C"/>
    <w:rsid w:val="00384567"/>
    <w:rsid w:val="00384590"/>
    <w:rsid w:val="003845D8"/>
    <w:rsid w:val="003846CC"/>
    <w:rsid w:val="003846D2"/>
    <w:rsid w:val="00384759"/>
    <w:rsid w:val="0038478B"/>
    <w:rsid w:val="003847AB"/>
    <w:rsid w:val="003847E2"/>
    <w:rsid w:val="003847ED"/>
    <w:rsid w:val="00384816"/>
    <w:rsid w:val="00384844"/>
    <w:rsid w:val="0038486E"/>
    <w:rsid w:val="003848A4"/>
    <w:rsid w:val="003848D4"/>
    <w:rsid w:val="003848D5"/>
    <w:rsid w:val="00384905"/>
    <w:rsid w:val="00384933"/>
    <w:rsid w:val="0038493E"/>
    <w:rsid w:val="00384948"/>
    <w:rsid w:val="0038495F"/>
    <w:rsid w:val="0038497C"/>
    <w:rsid w:val="003849B1"/>
    <w:rsid w:val="003849B9"/>
    <w:rsid w:val="00384AD6"/>
    <w:rsid w:val="00384B21"/>
    <w:rsid w:val="00384BA1"/>
    <w:rsid w:val="00384C23"/>
    <w:rsid w:val="00384C9F"/>
    <w:rsid w:val="00384CF6"/>
    <w:rsid w:val="00384D53"/>
    <w:rsid w:val="00384D55"/>
    <w:rsid w:val="00384D7A"/>
    <w:rsid w:val="00384D9E"/>
    <w:rsid w:val="00384DF6"/>
    <w:rsid w:val="00384E40"/>
    <w:rsid w:val="00384E71"/>
    <w:rsid w:val="00384ECF"/>
    <w:rsid w:val="00384EE5"/>
    <w:rsid w:val="00384EEB"/>
    <w:rsid w:val="00384FE8"/>
    <w:rsid w:val="003850B3"/>
    <w:rsid w:val="00385104"/>
    <w:rsid w:val="003851DC"/>
    <w:rsid w:val="003851FC"/>
    <w:rsid w:val="00385201"/>
    <w:rsid w:val="0038522D"/>
    <w:rsid w:val="0038524E"/>
    <w:rsid w:val="0038527F"/>
    <w:rsid w:val="0038530B"/>
    <w:rsid w:val="0038535A"/>
    <w:rsid w:val="0038535C"/>
    <w:rsid w:val="00385371"/>
    <w:rsid w:val="0038539B"/>
    <w:rsid w:val="003853D2"/>
    <w:rsid w:val="0038541D"/>
    <w:rsid w:val="00385475"/>
    <w:rsid w:val="0038547B"/>
    <w:rsid w:val="003854D4"/>
    <w:rsid w:val="0038554C"/>
    <w:rsid w:val="0038558D"/>
    <w:rsid w:val="0038567D"/>
    <w:rsid w:val="00385752"/>
    <w:rsid w:val="00385871"/>
    <w:rsid w:val="003859CC"/>
    <w:rsid w:val="003859EE"/>
    <w:rsid w:val="00385A69"/>
    <w:rsid w:val="00385A73"/>
    <w:rsid w:val="00385A8F"/>
    <w:rsid w:val="00385B22"/>
    <w:rsid w:val="00385B6D"/>
    <w:rsid w:val="00385B7A"/>
    <w:rsid w:val="00385B9B"/>
    <w:rsid w:val="00385BC2"/>
    <w:rsid w:val="00385BDA"/>
    <w:rsid w:val="00385C0F"/>
    <w:rsid w:val="00385C20"/>
    <w:rsid w:val="00385C41"/>
    <w:rsid w:val="00385C92"/>
    <w:rsid w:val="00385DE5"/>
    <w:rsid w:val="00385EF8"/>
    <w:rsid w:val="00385F58"/>
    <w:rsid w:val="00385F68"/>
    <w:rsid w:val="00385FD1"/>
    <w:rsid w:val="00386063"/>
    <w:rsid w:val="00386114"/>
    <w:rsid w:val="00386132"/>
    <w:rsid w:val="0038626D"/>
    <w:rsid w:val="003862A8"/>
    <w:rsid w:val="003862BC"/>
    <w:rsid w:val="003862C1"/>
    <w:rsid w:val="00386430"/>
    <w:rsid w:val="00386458"/>
    <w:rsid w:val="003864AC"/>
    <w:rsid w:val="003864E4"/>
    <w:rsid w:val="0038661E"/>
    <w:rsid w:val="003866FF"/>
    <w:rsid w:val="00386730"/>
    <w:rsid w:val="00386794"/>
    <w:rsid w:val="00386797"/>
    <w:rsid w:val="00386841"/>
    <w:rsid w:val="003868A2"/>
    <w:rsid w:val="003868B7"/>
    <w:rsid w:val="003868CE"/>
    <w:rsid w:val="003868F1"/>
    <w:rsid w:val="003869C4"/>
    <w:rsid w:val="003869DD"/>
    <w:rsid w:val="00386A71"/>
    <w:rsid w:val="00386B91"/>
    <w:rsid w:val="00386BD4"/>
    <w:rsid w:val="00386C1A"/>
    <w:rsid w:val="00386C67"/>
    <w:rsid w:val="00386CC6"/>
    <w:rsid w:val="00386CC7"/>
    <w:rsid w:val="00386D19"/>
    <w:rsid w:val="00386D78"/>
    <w:rsid w:val="00386DF0"/>
    <w:rsid w:val="00386EC6"/>
    <w:rsid w:val="00386F33"/>
    <w:rsid w:val="00386F76"/>
    <w:rsid w:val="00386F84"/>
    <w:rsid w:val="00386FA6"/>
    <w:rsid w:val="00386FCC"/>
    <w:rsid w:val="00386FE9"/>
    <w:rsid w:val="00387071"/>
    <w:rsid w:val="003870F8"/>
    <w:rsid w:val="003870FE"/>
    <w:rsid w:val="0038712B"/>
    <w:rsid w:val="0038717F"/>
    <w:rsid w:val="003871B0"/>
    <w:rsid w:val="003871D5"/>
    <w:rsid w:val="003871FF"/>
    <w:rsid w:val="00387299"/>
    <w:rsid w:val="003872EF"/>
    <w:rsid w:val="0038733C"/>
    <w:rsid w:val="0038742F"/>
    <w:rsid w:val="00387473"/>
    <w:rsid w:val="00387487"/>
    <w:rsid w:val="003874BD"/>
    <w:rsid w:val="0038752F"/>
    <w:rsid w:val="00387594"/>
    <w:rsid w:val="003875F3"/>
    <w:rsid w:val="00387696"/>
    <w:rsid w:val="003876F3"/>
    <w:rsid w:val="00387727"/>
    <w:rsid w:val="0038772A"/>
    <w:rsid w:val="003877C1"/>
    <w:rsid w:val="003877CB"/>
    <w:rsid w:val="00387898"/>
    <w:rsid w:val="003878D2"/>
    <w:rsid w:val="003879A3"/>
    <w:rsid w:val="00387A05"/>
    <w:rsid w:val="00387C28"/>
    <w:rsid w:val="00387E0E"/>
    <w:rsid w:val="00387E84"/>
    <w:rsid w:val="00387EA2"/>
    <w:rsid w:val="00387EF9"/>
    <w:rsid w:val="00387FA5"/>
    <w:rsid w:val="00387FC0"/>
    <w:rsid w:val="0039006E"/>
    <w:rsid w:val="003900B7"/>
    <w:rsid w:val="003900B8"/>
    <w:rsid w:val="0039012D"/>
    <w:rsid w:val="0039016F"/>
    <w:rsid w:val="0039022B"/>
    <w:rsid w:val="0039024B"/>
    <w:rsid w:val="0039025A"/>
    <w:rsid w:val="003902DD"/>
    <w:rsid w:val="00390358"/>
    <w:rsid w:val="0039042C"/>
    <w:rsid w:val="00390444"/>
    <w:rsid w:val="0039046C"/>
    <w:rsid w:val="003904A6"/>
    <w:rsid w:val="003904E5"/>
    <w:rsid w:val="003905B2"/>
    <w:rsid w:val="00390605"/>
    <w:rsid w:val="003906C6"/>
    <w:rsid w:val="003906E4"/>
    <w:rsid w:val="003906F0"/>
    <w:rsid w:val="00390736"/>
    <w:rsid w:val="003907BE"/>
    <w:rsid w:val="003907DF"/>
    <w:rsid w:val="003907FB"/>
    <w:rsid w:val="00390806"/>
    <w:rsid w:val="0039086E"/>
    <w:rsid w:val="00390873"/>
    <w:rsid w:val="0039089E"/>
    <w:rsid w:val="003908BA"/>
    <w:rsid w:val="003909FE"/>
    <w:rsid w:val="00390A0C"/>
    <w:rsid w:val="00390AFD"/>
    <w:rsid w:val="00390BCB"/>
    <w:rsid w:val="00390BD1"/>
    <w:rsid w:val="00390C69"/>
    <w:rsid w:val="00390CBC"/>
    <w:rsid w:val="00390D7B"/>
    <w:rsid w:val="00390EEF"/>
    <w:rsid w:val="00390F21"/>
    <w:rsid w:val="00390FD0"/>
    <w:rsid w:val="0039107E"/>
    <w:rsid w:val="00391085"/>
    <w:rsid w:val="0039108F"/>
    <w:rsid w:val="00391125"/>
    <w:rsid w:val="0039120B"/>
    <w:rsid w:val="00391212"/>
    <w:rsid w:val="003912C0"/>
    <w:rsid w:val="00391357"/>
    <w:rsid w:val="0039136D"/>
    <w:rsid w:val="00391389"/>
    <w:rsid w:val="003913B6"/>
    <w:rsid w:val="00391404"/>
    <w:rsid w:val="0039146C"/>
    <w:rsid w:val="00391483"/>
    <w:rsid w:val="00391497"/>
    <w:rsid w:val="003915AD"/>
    <w:rsid w:val="00391649"/>
    <w:rsid w:val="003916A2"/>
    <w:rsid w:val="00391725"/>
    <w:rsid w:val="0039174F"/>
    <w:rsid w:val="00391788"/>
    <w:rsid w:val="003917F7"/>
    <w:rsid w:val="00391800"/>
    <w:rsid w:val="003918BE"/>
    <w:rsid w:val="003918C9"/>
    <w:rsid w:val="00391972"/>
    <w:rsid w:val="0039199B"/>
    <w:rsid w:val="003919B3"/>
    <w:rsid w:val="003919F2"/>
    <w:rsid w:val="00391A0A"/>
    <w:rsid w:val="00391A0B"/>
    <w:rsid w:val="00391B60"/>
    <w:rsid w:val="00391B72"/>
    <w:rsid w:val="00391C9C"/>
    <w:rsid w:val="00391CB8"/>
    <w:rsid w:val="00391CF1"/>
    <w:rsid w:val="00391D72"/>
    <w:rsid w:val="00391DED"/>
    <w:rsid w:val="00391EAA"/>
    <w:rsid w:val="00391F0C"/>
    <w:rsid w:val="00391F81"/>
    <w:rsid w:val="00391FB7"/>
    <w:rsid w:val="00391FCE"/>
    <w:rsid w:val="00391FD9"/>
    <w:rsid w:val="00392012"/>
    <w:rsid w:val="00392296"/>
    <w:rsid w:val="003922BC"/>
    <w:rsid w:val="003922D0"/>
    <w:rsid w:val="00392343"/>
    <w:rsid w:val="003923D1"/>
    <w:rsid w:val="003923F8"/>
    <w:rsid w:val="00392449"/>
    <w:rsid w:val="00392610"/>
    <w:rsid w:val="003926CD"/>
    <w:rsid w:val="003926D4"/>
    <w:rsid w:val="003926E6"/>
    <w:rsid w:val="003926FB"/>
    <w:rsid w:val="0039273D"/>
    <w:rsid w:val="00392814"/>
    <w:rsid w:val="00392A8B"/>
    <w:rsid w:val="00392ABF"/>
    <w:rsid w:val="00392AFD"/>
    <w:rsid w:val="00392BF0"/>
    <w:rsid w:val="00392C4D"/>
    <w:rsid w:val="00392C7E"/>
    <w:rsid w:val="00392C87"/>
    <w:rsid w:val="00392C8A"/>
    <w:rsid w:val="00392C90"/>
    <w:rsid w:val="00392CE1"/>
    <w:rsid w:val="00392D97"/>
    <w:rsid w:val="00392EA8"/>
    <w:rsid w:val="00392F66"/>
    <w:rsid w:val="00392F72"/>
    <w:rsid w:val="00392F89"/>
    <w:rsid w:val="00392FA9"/>
    <w:rsid w:val="0039301B"/>
    <w:rsid w:val="003930B0"/>
    <w:rsid w:val="00393143"/>
    <w:rsid w:val="00393152"/>
    <w:rsid w:val="00393166"/>
    <w:rsid w:val="0039322E"/>
    <w:rsid w:val="0039328A"/>
    <w:rsid w:val="003932B7"/>
    <w:rsid w:val="003932CF"/>
    <w:rsid w:val="003932E3"/>
    <w:rsid w:val="00393450"/>
    <w:rsid w:val="0039347F"/>
    <w:rsid w:val="00393517"/>
    <w:rsid w:val="00393542"/>
    <w:rsid w:val="00393566"/>
    <w:rsid w:val="003935A6"/>
    <w:rsid w:val="0039365E"/>
    <w:rsid w:val="0039373D"/>
    <w:rsid w:val="0039378E"/>
    <w:rsid w:val="003937D6"/>
    <w:rsid w:val="00393818"/>
    <w:rsid w:val="0039387C"/>
    <w:rsid w:val="00393962"/>
    <w:rsid w:val="0039398C"/>
    <w:rsid w:val="00393A2F"/>
    <w:rsid w:val="00393A32"/>
    <w:rsid w:val="00393A3A"/>
    <w:rsid w:val="00393A48"/>
    <w:rsid w:val="00393ACD"/>
    <w:rsid w:val="00393AFE"/>
    <w:rsid w:val="00393B22"/>
    <w:rsid w:val="00393B26"/>
    <w:rsid w:val="00393BB1"/>
    <w:rsid w:val="00393C1A"/>
    <w:rsid w:val="00393C7E"/>
    <w:rsid w:val="00393C89"/>
    <w:rsid w:val="00393CFD"/>
    <w:rsid w:val="00393D07"/>
    <w:rsid w:val="00393D0D"/>
    <w:rsid w:val="00393D4E"/>
    <w:rsid w:val="00393DB0"/>
    <w:rsid w:val="00393DBF"/>
    <w:rsid w:val="00393E99"/>
    <w:rsid w:val="00393EAA"/>
    <w:rsid w:val="00393F23"/>
    <w:rsid w:val="00393FC4"/>
    <w:rsid w:val="003940E0"/>
    <w:rsid w:val="003940F5"/>
    <w:rsid w:val="003941DE"/>
    <w:rsid w:val="00394216"/>
    <w:rsid w:val="00394261"/>
    <w:rsid w:val="00394280"/>
    <w:rsid w:val="003942E6"/>
    <w:rsid w:val="00394320"/>
    <w:rsid w:val="0039433D"/>
    <w:rsid w:val="00394447"/>
    <w:rsid w:val="00394459"/>
    <w:rsid w:val="003945A8"/>
    <w:rsid w:val="003945AC"/>
    <w:rsid w:val="003945D1"/>
    <w:rsid w:val="0039480D"/>
    <w:rsid w:val="003948A7"/>
    <w:rsid w:val="00394905"/>
    <w:rsid w:val="00394950"/>
    <w:rsid w:val="0039497E"/>
    <w:rsid w:val="00394A28"/>
    <w:rsid w:val="00394AD3"/>
    <w:rsid w:val="00394AFB"/>
    <w:rsid w:val="00394B01"/>
    <w:rsid w:val="00394BF9"/>
    <w:rsid w:val="00394C61"/>
    <w:rsid w:val="00394CF7"/>
    <w:rsid w:val="00394D9F"/>
    <w:rsid w:val="00394E9E"/>
    <w:rsid w:val="00394F0B"/>
    <w:rsid w:val="00394F34"/>
    <w:rsid w:val="00394F9B"/>
    <w:rsid w:val="00394FBC"/>
    <w:rsid w:val="00394FE3"/>
    <w:rsid w:val="0039501B"/>
    <w:rsid w:val="0039527E"/>
    <w:rsid w:val="00395330"/>
    <w:rsid w:val="00395371"/>
    <w:rsid w:val="00395380"/>
    <w:rsid w:val="00395434"/>
    <w:rsid w:val="0039548A"/>
    <w:rsid w:val="003954A5"/>
    <w:rsid w:val="00395503"/>
    <w:rsid w:val="0039552D"/>
    <w:rsid w:val="0039552E"/>
    <w:rsid w:val="00395616"/>
    <w:rsid w:val="00395647"/>
    <w:rsid w:val="0039566E"/>
    <w:rsid w:val="00395685"/>
    <w:rsid w:val="003956A8"/>
    <w:rsid w:val="003956FB"/>
    <w:rsid w:val="00395771"/>
    <w:rsid w:val="00395837"/>
    <w:rsid w:val="00395897"/>
    <w:rsid w:val="003958AD"/>
    <w:rsid w:val="003959D8"/>
    <w:rsid w:val="00395A03"/>
    <w:rsid w:val="00395B59"/>
    <w:rsid w:val="00395B96"/>
    <w:rsid w:val="00395BF5"/>
    <w:rsid w:val="00395CE6"/>
    <w:rsid w:val="00395D70"/>
    <w:rsid w:val="00395DE8"/>
    <w:rsid w:val="00395E54"/>
    <w:rsid w:val="00395F0B"/>
    <w:rsid w:val="00395F93"/>
    <w:rsid w:val="0039600D"/>
    <w:rsid w:val="0039606C"/>
    <w:rsid w:val="00396072"/>
    <w:rsid w:val="0039608D"/>
    <w:rsid w:val="003960B5"/>
    <w:rsid w:val="00396115"/>
    <w:rsid w:val="0039614B"/>
    <w:rsid w:val="00396150"/>
    <w:rsid w:val="003961AB"/>
    <w:rsid w:val="00396202"/>
    <w:rsid w:val="00396262"/>
    <w:rsid w:val="0039630A"/>
    <w:rsid w:val="00396329"/>
    <w:rsid w:val="003963EF"/>
    <w:rsid w:val="0039645E"/>
    <w:rsid w:val="003964B9"/>
    <w:rsid w:val="00396508"/>
    <w:rsid w:val="0039657F"/>
    <w:rsid w:val="003965A8"/>
    <w:rsid w:val="003965DE"/>
    <w:rsid w:val="003965E2"/>
    <w:rsid w:val="00396658"/>
    <w:rsid w:val="0039666B"/>
    <w:rsid w:val="00396670"/>
    <w:rsid w:val="00396687"/>
    <w:rsid w:val="00396733"/>
    <w:rsid w:val="00396861"/>
    <w:rsid w:val="0039699A"/>
    <w:rsid w:val="003969A0"/>
    <w:rsid w:val="00396A09"/>
    <w:rsid w:val="00396BCE"/>
    <w:rsid w:val="00396C07"/>
    <w:rsid w:val="00396C1E"/>
    <w:rsid w:val="00396D4E"/>
    <w:rsid w:val="00396F2C"/>
    <w:rsid w:val="00396F53"/>
    <w:rsid w:val="00396FC6"/>
    <w:rsid w:val="00396FD3"/>
    <w:rsid w:val="003970C9"/>
    <w:rsid w:val="003970ED"/>
    <w:rsid w:val="00397223"/>
    <w:rsid w:val="00397339"/>
    <w:rsid w:val="00397365"/>
    <w:rsid w:val="003973D1"/>
    <w:rsid w:val="0039747E"/>
    <w:rsid w:val="00397494"/>
    <w:rsid w:val="0039752F"/>
    <w:rsid w:val="00397730"/>
    <w:rsid w:val="00397732"/>
    <w:rsid w:val="00397743"/>
    <w:rsid w:val="00397758"/>
    <w:rsid w:val="00397785"/>
    <w:rsid w:val="003977A7"/>
    <w:rsid w:val="003977EB"/>
    <w:rsid w:val="0039781A"/>
    <w:rsid w:val="00397879"/>
    <w:rsid w:val="0039789C"/>
    <w:rsid w:val="003978A6"/>
    <w:rsid w:val="003978A7"/>
    <w:rsid w:val="003978F5"/>
    <w:rsid w:val="003979A2"/>
    <w:rsid w:val="003979BC"/>
    <w:rsid w:val="003979BE"/>
    <w:rsid w:val="00397B2E"/>
    <w:rsid w:val="00397B46"/>
    <w:rsid w:val="00397B5B"/>
    <w:rsid w:val="00397B69"/>
    <w:rsid w:val="00397B98"/>
    <w:rsid w:val="00397BCF"/>
    <w:rsid w:val="00397C41"/>
    <w:rsid w:val="00397C66"/>
    <w:rsid w:val="00397CD9"/>
    <w:rsid w:val="00397DB1"/>
    <w:rsid w:val="00397DDB"/>
    <w:rsid w:val="00397DE0"/>
    <w:rsid w:val="00397E04"/>
    <w:rsid w:val="00397E7B"/>
    <w:rsid w:val="00397F95"/>
    <w:rsid w:val="00397FD0"/>
    <w:rsid w:val="003A000A"/>
    <w:rsid w:val="003A0017"/>
    <w:rsid w:val="003A002F"/>
    <w:rsid w:val="003A003B"/>
    <w:rsid w:val="003A01BA"/>
    <w:rsid w:val="003A035D"/>
    <w:rsid w:val="003A03A8"/>
    <w:rsid w:val="003A04AA"/>
    <w:rsid w:val="003A0646"/>
    <w:rsid w:val="003A0683"/>
    <w:rsid w:val="003A0696"/>
    <w:rsid w:val="003A069F"/>
    <w:rsid w:val="003A0804"/>
    <w:rsid w:val="003A0841"/>
    <w:rsid w:val="003A0878"/>
    <w:rsid w:val="003A088F"/>
    <w:rsid w:val="003A0890"/>
    <w:rsid w:val="003A08BA"/>
    <w:rsid w:val="003A0984"/>
    <w:rsid w:val="003A0987"/>
    <w:rsid w:val="003A09E7"/>
    <w:rsid w:val="003A0A02"/>
    <w:rsid w:val="003A0AAF"/>
    <w:rsid w:val="003A0B10"/>
    <w:rsid w:val="003A0B4B"/>
    <w:rsid w:val="003A0BB7"/>
    <w:rsid w:val="003A0BC5"/>
    <w:rsid w:val="003A0BC8"/>
    <w:rsid w:val="003A0C69"/>
    <w:rsid w:val="003A0DAF"/>
    <w:rsid w:val="003A0E95"/>
    <w:rsid w:val="003A0EEA"/>
    <w:rsid w:val="003A0EF2"/>
    <w:rsid w:val="003A0FA6"/>
    <w:rsid w:val="003A1038"/>
    <w:rsid w:val="003A10E1"/>
    <w:rsid w:val="003A10F1"/>
    <w:rsid w:val="003A1211"/>
    <w:rsid w:val="003A12A8"/>
    <w:rsid w:val="003A12EA"/>
    <w:rsid w:val="003A130B"/>
    <w:rsid w:val="003A13D6"/>
    <w:rsid w:val="003A13F2"/>
    <w:rsid w:val="003A1426"/>
    <w:rsid w:val="003A142C"/>
    <w:rsid w:val="003A144F"/>
    <w:rsid w:val="003A14EC"/>
    <w:rsid w:val="003A15CB"/>
    <w:rsid w:val="003A1609"/>
    <w:rsid w:val="003A161C"/>
    <w:rsid w:val="003A1646"/>
    <w:rsid w:val="003A16A2"/>
    <w:rsid w:val="003A1718"/>
    <w:rsid w:val="003A177E"/>
    <w:rsid w:val="003A17D8"/>
    <w:rsid w:val="003A17EC"/>
    <w:rsid w:val="003A187C"/>
    <w:rsid w:val="003A1902"/>
    <w:rsid w:val="003A1A31"/>
    <w:rsid w:val="003A1AAD"/>
    <w:rsid w:val="003A1AD4"/>
    <w:rsid w:val="003A1B10"/>
    <w:rsid w:val="003A1B28"/>
    <w:rsid w:val="003A1B96"/>
    <w:rsid w:val="003A1BAB"/>
    <w:rsid w:val="003A1BE1"/>
    <w:rsid w:val="003A1C16"/>
    <w:rsid w:val="003A1CDF"/>
    <w:rsid w:val="003A1CEF"/>
    <w:rsid w:val="003A1D13"/>
    <w:rsid w:val="003A1DF9"/>
    <w:rsid w:val="003A1E15"/>
    <w:rsid w:val="003A1E68"/>
    <w:rsid w:val="003A2035"/>
    <w:rsid w:val="003A208F"/>
    <w:rsid w:val="003A20BD"/>
    <w:rsid w:val="003A21F3"/>
    <w:rsid w:val="003A222F"/>
    <w:rsid w:val="003A223D"/>
    <w:rsid w:val="003A2290"/>
    <w:rsid w:val="003A22D4"/>
    <w:rsid w:val="003A2357"/>
    <w:rsid w:val="003A2396"/>
    <w:rsid w:val="003A23D9"/>
    <w:rsid w:val="003A2405"/>
    <w:rsid w:val="003A2564"/>
    <w:rsid w:val="003A257D"/>
    <w:rsid w:val="003A2639"/>
    <w:rsid w:val="003A2649"/>
    <w:rsid w:val="003A27AA"/>
    <w:rsid w:val="003A2899"/>
    <w:rsid w:val="003A2952"/>
    <w:rsid w:val="003A29B9"/>
    <w:rsid w:val="003A29E9"/>
    <w:rsid w:val="003A2A47"/>
    <w:rsid w:val="003A2A58"/>
    <w:rsid w:val="003A2AB4"/>
    <w:rsid w:val="003A2AB8"/>
    <w:rsid w:val="003A2AF1"/>
    <w:rsid w:val="003A2B62"/>
    <w:rsid w:val="003A2BC3"/>
    <w:rsid w:val="003A2BD4"/>
    <w:rsid w:val="003A2C8D"/>
    <w:rsid w:val="003A2CB7"/>
    <w:rsid w:val="003A2DFB"/>
    <w:rsid w:val="003A2EAB"/>
    <w:rsid w:val="003A2EB7"/>
    <w:rsid w:val="003A2EDB"/>
    <w:rsid w:val="003A2EE2"/>
    <w:rsid w:val="003A3019"/>
    <w:rsid w:val="003A30D8"/>
    <w:rsid w:val="003A31C7"/>
    <w:rsid w:val="003A31EC"/>
    <w:rsid w:val="003A31FC"/>
    <w:rsid w:val="003A325A"/>
    <w:rsid w:val="003A32E5"/>
    <w:rsid w:val="003A3391"/>
    <w:rsid w:val="003A33D6"/>
    <w:rsid w:val="003A34E9"/>
    <w:rsid w:val="003A3528"/>
    <w:rsid w:val="003A3588"/>
    <w:rsid w:val="003A35D5"/>
    <w:rsid w:val="003A35DD"/>
    <w:rsid w:val="003A35E8"/>
    <w:rsid w:val="003A36EF"/>
    <w:rsid w:val="003A36F5"/>
    <w:rsid w:val="003A3718"/>
    <w:rsid w:val="003A374A"/>
    <w:rsid w:val="003A3851"/>
    <w:rsid w:val="003A3871"/>
    <w:rsid w:val="003A38CC"/>
    <w:rsid w:val="003A3966"/>
    <w:rsid w:val="003A3973"/>
    <w:rsid w:val="003A398E"/>
    <w:rsid w:val="003A3A09"/>
    <w:rsid w:val="003A3B97"/>
    <w:rsid w:val="003A3BAE"/>
    <w:rsid w:val="003A3C84"/>
    <w:rsid w:val="003A3C9D"/>
    <w:rsid w:val="003A3CB5"/>
    <w:rsid w:val="003A3CC2"/>
    <w:rsid w:val="003A3D8F"/>
    <w:rsid w:val="003A3D99"/>
    <w:rsid w:val="003A3DA3"/>
    <w:rsid w:val="003A3E5F"/>
    <w:rsid w:val="003A3ECB"/>
    <w:rsid w:val="003A3F0E"/>
    <w:rsid w:val="003A3F1B"/>
    <w:rsid w:val="003A3F40"/>
    <w:rsid w:val="003A3FC3"/>
    <w:rsid w:val="003A40B6"/>
    <w:rsid w:val="003A4208"/>
    <w:rsid w:val="003A4216"/>
    <w:rsid w:val="003A429A"/>
    <w:rsid w:val="003A42B7"/>
    <w:rsid w:val="003A43AB"/>
    <w:rsid w:val="003A43B4"/>
    <w:rsid w:val="003A43B6"/>
    <w:rsid w:val="003A43C0"/>
    <w:rsid w:val="003A4495"/>
    <w:rsid w:val="003A4513"/>
    <w:rsid w:val="003A457F"/>
    <w:rsid w:val="003A45EE"/>
    <w:rsid w:val="003A4700"/>
    <w:rsid w:val="003A4703"/>
    <w:rsid w:val="003A473B"/>
    <w:rsid w:val="003A473E"/>
    <w:rsid w:val="003A4874"/>
    <w:rsid w:val="003A4928"/>
    <w:rsid w:val="003A492D"/>
    <w:rsid w:val="003A4A67"/>
    <w:rsid w:val="003A4A94"/>
    <w:rsid w:val="003A4AFC"/>
    <w:rsid w:val="003A4B4E"/>
    <w:rsid w:val="003A4D64"/>
    <w:rsid w:val="003A4E80"/>
    <w:rsid w:val="003A4E94"/>
    <w:rsid w:val="003A4E9D"/>
    <w:rsid w:val="003A4F4F"/>
    <w:rsid w:val="003A4F73"/>
    <w:rsid w:val="003A502B"/>
    <w:rsid w:val="003A513E"/>
    <w:rsid w:val="003A51DA"/>
    <w:rsid w:val="003A5281"/>
    <w:rsid w:val="003A52B3"/>
    <w:rsid w:val="003A52CA"/>
    <w:rsid w:val="003A52F1"/>
    <w:rsid w:val="003A5327"/>
    <w:rsid w:val="003A532E"/>
    <w:rsid w:val="003A533F"/>
    <w:rsid w:val="003A5343"/>
    <w:rsid w:val="003A534F"/>
    <w:rsid w:val="003A54F0"/>
    <w:rsid w:val="003A550C"/>
    <w:rsid w:val="003A5611"/>
    <w:rsid w:val="003A5680"/>
    <w:rsid w:val="003A5758"/>
    <w:rsid w:val="003A5860"/>
    <w:rsid w:val="003A5895"/>
    <w:rsid w:val="003A58E9"/>
    <w:rsid w:val="003A58F9"/>
    <w:rsid w:val="003A5968"/>
    <w:rsid w:val="003A596C"/>
    <w:rsid w:val="003A599E"/>
    <w:rsid w:val="003A59B0"/>
    <w:rsid w:val="003A59E2"/>
    <w:rsid w:val="003A5A22"/>
    <w:rsid w:val="003A5A6F"/>
    <w:rsid w:val="003A5AA1"/>
    <w:rsid w:val="003A5BBD"/>
    <w:rsid w:val="003A5C54"/>
    <w:rsid w:val="003A5C7E"/>
    <w:rsid w:val="003A5CEF"/>
    <w:rsid w:val="003A5D3F"/>
    <w:rsid w:val="003A5D82"/>
    <w:rsid w:val="003A5DA9"/>
    <w:rsid w:val="003A5DF1"/>
    <w:rsid w:val="003A5E57"/>
    <w:rsid w:val="003A5E64"/>
    <w:rsid w:val="003A5F0A"/>
    <w:rsid w:val="003A5F4F"/>
    <w:rsid w:val="003A5F5A"/>
    <w:rsid w:val="003A5FC0"/>
    <w:rsid w:val="003A5FDE"/>
    <w:rsid w:val="003A6025"/>
    <w:rsid w:val="003A6038"/>
    <w:rsid w:val="003A60E0"/>
    <w:rsid w:val="003A60F2"/>
    <w:rsid w:val="003A6169"/>
    <w:rsid w:val="003A617A"/>
    <w:rsid w:val="003A61E0"/>
    <w:rsid w:val="003A61F8"/>
    <w:rsid w:val="003A624E"/>
    <w:rsid w:val="003A638E"/>
    <w:rsid w:val="003A63C5"/>
    <w:rsid w:val="003A63C9"/>
    <w:rsid w:val="003A63E8"/>
    <w:rsid w:val="003A64BC"/>
    <w:rsid w:val="003A64D8"/>
    <w:rsid w:val="003A64E9"/>
    <w:rsid w:val="003A6580"/>
    <w:rsid w:val="003A6586"/>
    <w:rsid w:val="003A65E3"/>
    <w:rsid w:val="003A65EE"/>
    <w:rsid w:val="003A6670"/>
    <w:rsid w:val="003A66E5"/>
    <w:rsid w:val="003A6792"/>
    <w:rsid w:val="003A68C9"/>
    <w:rsid w:val="003A69F3"/>
    <w:rsid w:val="003A6A00"/>
    <w:rsid w:val="003A6A01"/>
    <w:rsid w:val="003A6B91"/>
    <w:rsid w:val="003A6BB7"/>
    <w:rsid w:val="003A6BF1"/>
    <w:rsid w:val="003A6C27"/>
    <w:rsid w:val="003A6CB2"/>
    <w:rsid w:val="003A6D44"/>
    <w:rsid w:val="003A6DB6"/>
    <w:rsid w:val="003A6E23"/>
    <w:rsid w:val="003A6E39"/>
    <w:rsid w:val="003A7004"/>
    <w:rsid w:val="003A7014"/>
    <w:rsid w:val="003A7072"/>
    <w:rsid w:val="003A70BD"/>
    <w:rsid w:val="003A70E5"/>
    <w:rsid w:val="003A7116"/>
    <w:rsid w:val="003A7151"/>
    <w:rsid w:val="003A71BB"/>
    <w:rsid w:val="003A71EC"/>
    <w:rsid w:val="003A7285"/>
    <w:rsid w:val="003A72AD"/>
    <w:rsid w:val="003A7336"/>
    <w:rsid w:val="003A737A"/>
    <w:rsid w:val="003A7454"/>
    <w:rsid w:val="003A7522"/>
    <w:rsid w:val="003A7575"/>
    <w:rsid w:val="003A75C1"/>
    <w:rsid w:val="003A75D9"/>
    <w:rsid w:val="003A760E"/>
    <w:rsid w:val="003A7626"/>
    <w:rsid w:val="003A77C0"/>
    <w:rsid w:val="003A7802"/>
    <w:rsid w:val="003A7838"/>
    <w:rsid w:val="003A7906"/>
    <w:rsid w:val="003A797A"/>
    <w:rsid w:val="003A79EF"/>
    <w:rsid w:val="003A7A22"/>
    <w:rsid w:val="003A7A72"/>
    <w:rsid w:val="003A7A91"/>
    <w:rsid w:val="003A7BF1"/>
    <w:rsid w:val="003A7C9D"/>
    <w:rsid w:val="003A7DE5"/>
    <w:rsid w:val="003A7DE8"/>
    <w:rsid w:val="003A7F07"/>
    <w:rsid w:val="003A7F16"/>
    <w:rsid w:val="003A7F20"/>
    <w:rsid w:val="003B0171"/>
    <w:rsid w:val="003B0184"/>
    <w:rsid w:val="003B0211"/>
    <w:rsid w:val="003B026F"/>
    <w:rsid w:val="003B03A4"/>
    <w:rsid w:val="003B03A6"/>
    <w:rsid w:val="003B04B8"/>
    <w:rsid w:val="003B0581"/>
    <w:rsid w:val="003B06E3"/>
    <w:rsid w:val="003B070F"/>
    <w:rsid w:val="003B07C4"/>
    <w:rsid w:val="003B07F4"/>
    <w:rsid w:val="003B086E"/>
    <w:rsid w:val="003B08E7"/>
    <w:rsid w:val="003B0910"/>
    <w:rsid w:val="003B0A67"/>
    <w:rsid w:val="003B0B0B"/>
    <w:rsid w:val="003B0B1C"/>
    <w:rsid w:val="003B0B2A"/>
    <w:rsid w:val="003B0BCD"/>
    <w:rsid w:val="003B0BD1"/>
    <w:rsid w:val="003B0C1E"/>
    <w:rsid w:val="003B0D23"/>
    <w:rsid w:val="003B0D9A"/>
    <w:rsid w:val="003B0E4B"/>
    <w:rsid w:val="003B0EB9"/>
    <w:rsid w:val="003B0ECA"/>
    <w:rsid w:val="003B0F32"/>
    <w:rsid w:val="003B0F38"/>
    <w:rsid w:val="003B0FE5"/>
    <w:rsid w:val="003B103C"/>
    <w:rsid w:val="003B10B6"/>
    <w:rsid w:val="003B10BC"/>
    <w:rsid w:val="003B10FF"/>
    <w:rsid w:val="003B11C0"/>
    <w:rsid w:val="003B1256"/>
    <w:rsid w:val="003B133A"/>
    <w:rsid w:val="003B146D"/>
    <w:rsid w:val="003B1474"/>
    <w:rsid w:val="003B147C"/>
    <w:rsid w:val="003B152F"/>
    <w:rsid w:val="003B163D"/>
    <w:rsid w:val="003B16E8"/>
    <w:rsid w:val="003B1712"/>
    <w:rsid w:val="003B1769"/>
    <w:rsid w:val="003B17DE"/>
    <w:rsid w:val="003B1820"/>
    <w:rsid w:val="003B1939"/>
    <w:rsid w:val="003B1942"/>
    <w:rsid w:val="003B194C"/>
    <w:rsid w:val="003B199C"/>
    <w:rsid w:val="003B1A7C"/>
    <w:rsid w:val="003B1B67"/>
    <w:rsid w:val="003B1B7B"/>
    <w:rsid w:val="003B1C43"/>
    <w:rsid w:val="003B1CB3"/>
    <w:rsid w:val="003B1CEA"/>
    <w:rsid w:val="003B1D2A"/>
    <w:rsid w:val="003B1D5A"/>
    <w:rsid w:val="003B1D88"/>
    <w:rsid w:val="003B1DB9"/>
    <w:rsid w:val="003B1E45"/>
    <w:rsid w:val="003B1E92"/>
    <w:rsid w:val="003B1FA4"/>
    <w:rsid w:val="003B1FDC"/>
    <w:rsid w:val="003B1FE3"/>
    <w:rsid w:val="003B200B"/>
    <w:rsid w:val="003B206F"/>
    <w:rsid w:val="003B20F9"/>
    <w:rsid w:val="003B214E"/>
    <w:rsid w:val="003B21D5"/>
    <w:rsid w:val="003B21F0"/>
    <w:rsid w:val="003B2225"/>
    <w:rsid w:val="003B22A2"/>
    <w:rsid w:val="003B2309"/>
    <w:rsid w:val="003B2332"/>
    <w:rsid w:val="003B24C6"/>
    <w:rsid w:val="003B24CB"/>
    <w:rsid w:val="003B2522"/>
    <w:rsid w:val="003B25F4"/>
    <w:rsid w:val="003B2629"/>
    <w:rsid w:val="003B26F1"/>
    <w:rsid w:val="003B2729"/>
    <w:rsid w:val="003B279F"/>
    <w:rsid w:val="003B27A0"/>
    <w:rsid w:val="003B27B8"/>
    <w:rsid w:val="003B27C8"/>
    <w:rsid w:val="003B282D"/>
    <w:rsid w:val="003B2868"/>
    <w:rsid w:val="003B2875"/>
    <w:rsid w:val="003B2899"/>
    <w:rsid w:val="003B28FA"/>
    <w:rsid w:val="003B2921"/>
    <w:rsid w:val="003B29B1"/>
    <w:rsid w:val="003B2A0D"/>
    <w:rsid w:val="003B2A3D"/>
    <w:rsid w:val="003B2AB6"/>
    <w:rsid w:val="003B2AEB"/>
    <w:rsid w:val="003B2C6F"/>
    <w:rsid w:val="003B2D88"/>
    <w:rsid w:val="003B2EBD"/>
    <w:rsid w:val="003B2F78"/>
    <w:rsid w:val="003B301A"/>
    <w:rsid w:val="003B303B"/>
    <w:rsid w:val="003B3047"/>
    <w:rsid w:val="003B305E"/>
    <w:rsid w:val="003B30BE"/>
    <w:rsid w:val="003B325E"/>
    <w:rsid w:val="003B326B"/>
    <w:rsid w:val="003B3281"/>
    <w:rsid w:val="003B3324"/>
    <w:rsid w:val="003B3393"/>
    <w:rsid w:val="003B3427"/>
    <w:rsid w:val="003B3438"/>
    <w:rsid w:val="003B344F"/>
    <w:rsid w:val="003B345C"/>
    <w:rsid w:val="003B34BB"/>
    <w:rsid w:val="003B34D5"/>
    <w:rsid w:val="003B34E0"/>
    <w:rsid w:val="003B350E"/>
    <w:rsid w:val="003B3584"/>
    <w:rsid w:val="003B35AE"/>
    <w:rsid w:val="003B363A"/>
    <w:rsid w:val="003B367B"/>
    <w:rsid w:val="003B37B5"/>
    <w:rsid w:val="003B37ED"/>
    <w:rsid w:val="003B3896"/>
    <w:rsid w:val="003B38A3"/>
    <w:rsid w:val="003B39B2"/>
    <w:rsid w:val="003B39C1"/>
    <w:rsid w:val="003B39D2"/>
    <w:rsid w:val="003B3A80"/>
    <w:rsid w:val="003B3AA4"/>
    <w:rsid w:val="003B3AC2"/>
    <w:rsid w:val="003B3AC4"/>
    <w:rsid w:val="003B3AD9"/>
    <w:rsid w:val="003B3B27"/>
    <w:rsid w:val="003B3BD5"/>
    <w:rsid w:val="003B3C67"/>
    <w:rsid w:val="003B3C69"/>
    <w:rsid w:val="003B3CA6"/>
    <w:rsid w:val="003B3D12"/>
    <w:rsid w:val="003B3DCD"/>
    <w:rsid w:val="003B3DF3"/>
    <w:rsid w:val="003B3E0C"/>
    <w:rsid w:val="003B3E53"/>
    <w:rsid w:val="003B4028"/>
    <w:rsid w:val="003B409D"/>
    <w:rsid w:val="003B40BC"/>
    <w:rsid w:val="003B40FE"/>
    <w:rsid w:val="003B4110"/>
    <w:rsid w:val="003B41C8"/>
    <w:rsid w:val="003B42C4"/>
    <w:rsid w:val="003B42D5"/>
    <w:rsid w:val="003B436C"/>
    <w:rsid w:val="003B4468"/>
    <w:rsid w:val="003B4472"/>
    <w:rsid w:val="003B44BC"/>
    <w:rsid w:val="003B44F2"/>
    <w:rsid w:val="003B455A"/>
    <w:rsid w:val="003B45B0"/>
    <w:rsid w:val="003B471E"/>
    <w:rsid w:val="003B48CB"/>
    <w:rsid w:val="003B490E"/>
    <w:rsid w:val="003B49F3"/>
    <w:rsid w:val="003B4A68"/>
    <w:rsid w:val="003B4AF2"/>
    <w:rsid w:val="003B4BA4"/>
    <w:rsid w:val="003B4C00"/>
    <w:rsid w:val="003B4CAF"/>
    <w:rsid w:val="003B4CCA"/>
    <w:rsid w:val="003B4D29"/>
    <w:rsid w:val="003B4DB1"/>
    <w:rsid w:val="003B4E9B"/>
    <w:rsid w:val="003B4F05"/>
    <w:rsid w:val="003B4F4A"/>
    <w:rsid w:val="003B4F69"/>
    <w:rsid w:val="003B5054"/>
    <w:rsid w:val="003B505C"/>
    <w:rsid w:val="003B5095"/>
    <w:rsid w:val="003B5110"/>
    <w:rsid w:val="003B511E"/>
    <w:rsid w:val="003B5136"/>
    <w:rsid w:val="003B5159"/>
    <w:rsid w:val="003B5276"/>
    <w:rsid w:val="003B529D"/>
    <w:rsid w:val="003B52B3"/>
    <w:rsid w:val="003B52D2"/>
    <w:rsid w:val="003B533F"/>
    <w:rsid w:val="003B5346"/>
    <w:rsid w:val="003B53B5"/>
    <w:rsid w:val="003B53DC"/>
    <w:rsid w:val="003B540E"/>
    <w:rsid w:val="003B543E"/>
    <w:rsid w:val="003B5448"/>
    <w:rsid w:val="003B5513"/>
    <w:rsid w:val="003B5559"/>
    <w:rsid w:val="003B55DE"/>
    <w:rsid w:val="003B56B7"/>
    <w:rsid w:val="003B5708"/>
    <w:rsid w:val="003B5754"/>
    <w:rsid w:val="003B5791"/>
    <w:rsid w:val="003B5838"/>
    <w:rsid w:val="003B588E"/>
    <w:rsid w:val="003B58FF"/>
    <w:rsid w:val="003B5A6C"/>
    <w:rsid w:val="003B5B77"/>
    <w:rsid w:val="003B5B7A"/>
    <w:rsid w:val="003B5C3E"/>
    <w:rsid w:val="003B5CE7"/>
    <w:rsid w:val="003B5D3D"/>
    <w:rsid w:val="003B5D5E"/>
    <w:rsid w:val="003B5D8C"/>
    <w:rsid w:val="003B5DC9"/>
    <w:rsid w:val="003B5E40"/>
    <w:rsid w:val="003B5E4F"/>
    <w:rsid w:val="003B5E55"/>
    <w:rsid w:val="003B5E89"/>
    <w:rsid w:val="003B5ECE"/>
    <w:rsid w:val="003B5FCA"/>
    <w:rsid w:val="003B6092"/>
    <w:rsid w:val="003B6157"/>
    <w:rsid w:val="003B6200"/>
    <w:rsid w:val="003B624F"/>
    <w:rsid w:val="003B627A"/>
    <w:rsid w:val="003B6298"/>
    <w:rsid w:val="003B629A"/>
    <w:rsid w:val="003B62D6"/>
    <w:rsid w:val="003B6311"/>
    <w:rsid w:val="003B6361"/>
    <w:rsid w:val="003B6393"/>
    <w:rsid w:val="003B63E7"/>
    <w:rsid w:val="003B6424"/>
    <w:rsid w:val="003B6652"/>
    <w:rsid w:val="003B66AB"/>
    <w:rsid w:val="003B66D3"/>
    <w:rsid w:val="003B688D"/>
    <w:rsid w:val="003B68A1"/>
    <w:rsid w:val="003B68A8"/>
    <w:rsid w:val="003B68BB"/>
    <w:rsid w:val="003B68CD"/>
    <w:rsid w:val="003B6964"/>
    <w:rsid w:val="003B69BB"/>
    <w:rsid w:val="003B6ACD"/>
    <w:rsid w:val="003B6AD8"/>
    <w:rsid w:val="003B6BA0"/>
    <w:rsid w:val="003B6BA9"/>
    <w:rsid w:val="003B6C39"/>
    <w:rsid w:val="003B6C56"/>
    <w:rsid w:val="003B6C82"/>
    <w:rsid w:val="003B6C85"/>
    <w:rsid w:val="003B6CAA"/>
    <w:rsid w:val="003B6DCF"/>
    <w:rsid w:val="003B6E14"/>
    <w:rsid w:val="003B6E27"/>
    <w:rsid w:val="003B6E55"/>
    <w:rsid w:val="003B6E6E"/>
    <w:rsid w:val="003B6EB0"/>
    <w:rsid w:val="003B6F91"/>
    <w:rsid w:val="003B6FA9"/>
    <w:rsid w:val="003B6FE4"/>
    <w:rsid w:val="003B70C8"/>
    <w:rsid w:val="003B70F9"/>
    <w:rsid w:val="003B711A"/>
    <w:rsid w:val="003B7125"/>
    <w:rsid w:val="003B714B"/>
    <w:rsid w:val="003B720F"/>
    <w:rsid w:val="003B721E"/>
    <w:rsid w:val="003B7267"/>
    <w:rsid w:val="003B7278"/>
    <w:rsid w:val="003B72B6"/>
    <w:rsid w:val="003B72BE"/>
    <w:rsid w:val="003B72FA"/>
    <w:rsid w:val="003B732D"/>
    <w:rsid w:val="003B73E3"/>
    <w:rsid w:val="003B7478"/>
    <w:rsid w:val="003B7493"/>
    <w:rsid w:val="003B74A4"/>
    <w:rsid w:val="003B74CB"/>
    <w:rsid w:val="003B7535"/>
    <w:rsid w:val="003B75B8"/>
    <w:rsid w:val="003B7680"/>
    <w:rsid w:val="003B770E"/>
    <w:rsid w:val="003B7769"/>
    <w:rsid w:val="003B7780"/>
    <w:rsid w:val="003B7825"/>
    <w:rsid w:val="003B7829"/>
    <w:rsid w:val="003B785A"/>
    <w:rsid w:val="003B78B2"/>
    <w:rsid w:val="003B7949"/>
    <w:rsid w:val="003B7957"/>
    <w:rsid w:val="003B79AC"/>
    <w:rsid w:val="003B79C6"/>
    <w:rsid w:val="003B7AD8"/>
    <w:rsid w:val="003B7AE2"/>
    <w:rsid w:val="003B7B0C"/>
    <w:rsid w:val="003B7B59"/>
    <w:rsid w:val="003B7C6F"/>
    <w:rsid w:val="003B7D30"/>
    <w:rsid w:val="003B7D93"/>
    <w:rsid w:val="003B7DAF"/>
    <w:rsid w:val="003B7E33"/>
    <w:rsid w:val="003B7EBF"/>
    <w:rsid w:val="003B7EF3"/>
    <w:rsid w:val="003B7F66"/>
    <w:rsid w:val="003B7FA2"/>
    <w:rsid w:val="003B7FEF"/>
    <w:rsid w:val="003C002A"/>
    <w:rsid w:val="003C0030"/>
    <w:rsid w:val="003C00BB"/>
    <w:rsid w:val="003C018B"/>
    <w:rsid w:val="003C01F0"/>
    <w:rsid w:val="003C025C"/>
    <w:rsid w:val="003C0280"/>
    <w:rsid w:val="003C02A1"/>
    <w:rsid w:val="003C02AA"/>
    <w:rsid w:val="003C02E0"/>
    <w:rsid w:val="003C02FA"/>
    <w:rsid w:val="003C042F"/>
    <w:rsid w:val="003C04E9"/>
    <w:rsid w:val="003C051E"/>
    <w:rsid w:val="003C058D"/>
    <w:rsid w:val="003C0657"/>
    <w:rsid w:val="003C06D4"/>
    <w:rsid w:val="003C0717"/>
    <w:rsid w:val="003C0758"/>
    <w:rsid w:val="003C079D"/>
    <w:rsid w:val="003C07C6"/>
    <w:rsid w:val="003C07F1"/>
    <w:rsid w:val="003C07F5"/>
    <w:rsid w:val="003C0803"/>
    <w:rsid w:val="003C0827"/>
    <w:rsid w:val="003C0895"/>
    <w:rsid w:val="003C08CB"/>
    <w:rsid w:val="003C08D8"/>
    <w:rsid w:val="003C090E"/>
    <w:rsid w:val="003C0A35"/>
    <w:rsid w:val="003C0B4B"/>
    <w:rsid w:val="003C0B4C"/>
    <w:rsid w:val="003C0BF5"/>
    <w:rsid w:val="003C0C1D"/>
    <w:rsid w:val="003C0CB0"/>
    <w:rsid w:val="003C0CBC"/>
    <w:rsid w:val="003C0D95"/>
    <w:rsid w:val="003C0E1E"/>
    <w:rsid w:val="003C0E51"/>
    <w:rsid w:val="003C0E6D"/>
    <w:rsid w:val="003C0EFC"/>
    <w:rsid w:val="003C0F31"/>
    <w:rsid w:val="003C0F45"/>
    <w:rsid w:val="003C0F5A"/>
    <w:rsid w:val="003C102C"/>
    <w:rsid w:val="003C10BF"/>
    <w:rsid w:val="003C117A"/>
    <w:rsid w:val="003C1182"/>
    <w:rsid w:val="003C11CE"/>
    <w:rsid w:val="003C1265"/>
    <w:rsid w:val="003C127A"/>
    <w:rsid w:val="003C12D3"/>
    <w:rsid w:val="003C13E6"/>
    <w:rsid w:val="003C159B"/>
    <w:rsid w:val="003C1614"/>
    <w:rsid w:val="003C1629"/>
    <w:rsid w:val="003C171A"/>
    <w:rsid w:val="003C17D7"/>
    <w:rsid w:val="003C18B0"/>
    <w:rsid w:val="003C1973"/>
    <w:rsid w:val="003C1974"/>
    <w:rsid w:val="003C1980"/>
    <w:rsid w:val="003C19F3"/>
    <w:rsid w:val="003C1A0E"/>
    <w:rsid w:val="003C1A93"/>
    <w:rsid w:val="003C1AAB"/>
    <w:rsid w:val="003C1AE9"/>
    <w:rsid w:val="003C1B28"/>
    <w:rsid w:val="003C1B64"/>
    <w:rsid w:val="003C1BBF"/>
    <w:rsid w:val="003C1BFE"/>
    <w:rsid w:val="003C1C31"/>
    <w:rsid w:val="003C1C82"/>
    <w:rsid w:val="003C1D02"/>
    <w:rsid w:val="003C1D7B"/>
    <w:rsid w:val="003C1FDE"/>
    <w:rsid w:val="003C1FE0"/>
    <w:rsid w:val="003C2020"/>
    <w:rsid w:val="003C20C4"/>
    <w:rsid w:val="003C2110"/>
    <w:rsid w:val="003C213E"/>
    <w:rsid w:val="003C21D6"/>
    <w:rsid w:val="003C226D"/>
    <w:rsid w:val="003C227E"/>
    <w:rsid w:val="003C22EB"/>
    <w:rsid w:val="003C22EC"/>
    <w:rsid w:val="003C233D"/>
    <w:rsid w:val="003C2409"/>
    <w:rsid w:val="003C25EF"/>
    <w:rsid w:val="003C26FA"/>
    <w:rsid w:val="003C27C3"/>
    <w:rsid w:val="003C27D6"/>
    <w:rsid w:val="003C27D9"/>
    <w:rsid w:val="003C27FF"/>
    <w:rsid w:val="003C2816"/>
    <w:rsid w:val="003C284D"/>
    <w:rsid w:val="003C2861"/>
    <w:rsid w:val="003C28B1"/>
    <w:rsid w:val="003C2915"/>
    <w:rsid w:val="003C29DA"/>
    <w:rsid w:val="003C2B7A"/>
    <w:rsid w:val="003C2BBA"/>
    <w:rsid w:val="003C2C45"/>
    <w:rsid w:val="003C2C73"/>
    <w:rsid w:val="003C2C8D"/>
    <w:rsid w:val="003C2CC5"/>
    <w:rsid w:val="003C2D45"/>
    <w:rsid w:val="003C2D60"/>
    <w:rsid w:val="003C2E12"/>
    <w:rsid w:val="003C2E92"/>
    <w:rsid w:val="003C2E9C"/>
    <w:rsid w:val="003C2F56"/>
    <w:rsid w:val="003C3016"/>
    <w:rsid w:val="003C305E"/>
    <w:rsid w:val="003C32C9"/>
    <w:rsid w:val="003C333F"/>
    <w:rsid w:val="003C33FC"/>
    <w:rsid w:val="003C3401"/>
    <w:rsid w:val="003C3404"/>
    <w:rsid w:val="003C347F"/>
    <w:rsid w:val="003C3487"/>
    <w:rsid w:val="003C34DE"/>
    <w:rsid w:val="003C3518"/>
    <w:rsid w:val="003C358B"/>
    <w:rsid w:val="003C36B9"/>
    <w:rsid w:val="003C3765"/>
    <w:rsid w:val="003C3766"/>
    <w:rsid w:val="003C37AB"/>
    <w:rsid w:val="003C37DF"/>
    <w:rsid w:val="003C38EA"/>
    <w:rsid w:val="003C3A0A"/>
    <w:rsid w:val="003C3ABD"/>
    <w:rsid w:val="003C3B2B"/>
    <w:rsid w:val="003C3B9D"/>
    <w:rsid w:val="003C3BA8"/>
    <w:rsid w:val="003C3C1E"/>
    <w:rsid w:val="003C3C2E"/>
    <w:rsid w:val="003C3C48"/>
    <w:rsid w:val="003C3CDE"/>
    <w:rsid w:val="003C3D2E"/>
    <w:rsid w:val="003C3D3D"/>
    <w:rsid w:val="003C3DF8"/>
    <w:rsid w:val="003C3E93"/>
    <w:rsid w:val="003C3ED5"/>
    <w:rsid w:val="003C3F07"/>
    <w:rsid w:val="003C3F35"/>
    <w:rsid w:val="003C3F40"/>
    <w:rsid w:val="003C4010"/>
    <w:rsid w:val="003C40D5"/>
    <w:rsid w:val="003C40E1"/>
    <w:rsid w:val="003C415B"/>
    <w:rsid w:val="003C41C9"/>
    <w:rsid w:val="003C4201"/>
    <w:rsid w:val="003C4266"/>
    <w:rsid w:val="003C43C2"/>
    <w:rsid w:val="003C4407"/>
    <w:rsid w:val="003C440D"/>
    <w:rsid w:val="003C441C"/>
    <w:rsid w:val="003C4545"/>
    <w:rsid w:val="003C4561"/>
    <w:rsid w:val="003C458B"/>
    <w:rsid w:val="003C45B7"/>
    <w:rsid w:val="003C45CD"/>
    <w:rsid w:val="003C470C"/>
    <w:rsid w:val="003C471C"/>
    <w:rsid w:val="003C4728"/>
    <w:rsid w:val="003C473B"/>
    <w:rsid w:val="003C477D"/>
    <w:rsid w:val="003C488F"/>
    <w:rsid w:val="003C491E"/>
    <w:rsid w:val="003C49D7"/>
    <w:rsid w:val="003C4A64"/>
    <w:rsid w:val="003C4B39"/>
    <w:rsid w:val="003C4C2D"/>
    <w:rsid w:val="003C4C53"/>
    <w:rsid w:val="003C4C66"/>
    <w:rsid w:val="003C4CBA"/>
    <w:rsid w:val="003C4D52"/>
    <w:rsid w:val="003C4D87"/>
    <w:rsid w:val="003C4DA6"/>
    <w:rsid w:val="003C4DC6"/>
    <w:rsid w:val="003C4DE9"/>
    <w:rsid w:val="003C4E36"/>
    <w:rsid w:val="003C4EE9"/>
    <w:rsid w:val="003C4F8F"/>
    <w:rsid w:val="003C502F"/>
    <w:rsid w:val="003C5081"/>
    <w:rsid w:val="003C51FC"/>
    <w:rsid w:val="003C523F"/>
    <w:rsid w:val="003C528D"/>
    <w:rsid w:val="003C52AF"/>
    <w:rsid w:val="003C52E2"/>
    <w:rsid w:val="003C52F2"/>
    <w:rsid w:val="003C52FC"/>
    <w:rsid w:val="003C531B"/>
    <w:rsid w:val="003C532A"/>
    <w:rsid w:val="003C53C1"/>
    <w:rsid w:val="003C5507"/>
    <w:rsid w:val="003C55C4"/>
    <w:rsid w:val="003C55CE"/>
    <w:rsid w:val="003C55F6"/>
    <w:rsid w:val="003C562F"/>
    <w:rsid w:val="003C5637"/>
    <w:rsid w:val="003C56CD"/>
    <w:rsid w:val="003C56E4"/>
    <w:rsid w:val="003C58FC"/>
    <w:rsid w:val="003C593B"/>
    <w:rsid w:val="003C596C"/>
    <w:rsid w:val="003C59A2"/>
    <w:rsid w:val="003C59EC"/>
    <w:rsid w:val="003C5A39"/>
    <w:rsid w:val="003C5AEB"/>
    <w:rsid w:val="003C5AF5"/>
    <w:rsid w:val="003C5B01"/>
    <w:rsid w:val="003C5B02"/>
    <w:rsid w:val="003C5BA8"/>
    <w:rsid w:val="003C5D47"/>
    <w:rsid w:val="003C5D57"/>
    <w:rsid w:val="003C5E20"/>
    <w:rsid w:val="003C5E5B"/>
    <w:rsid w:val="003C5E84"/>
    <w:rsid w:val="003C5F1D"/>
    <w:rsid w:val="003C600B"/>
    <w:rsid w:val="003C6027"/>
    <w:rsid w:val="003C6029"/>
    <w:rsid w:val="003C615A"/>
    <w:rsid w:val="003C6343"/>
    <w:rsid w:val="003C6352"/>
    <w:rsid w:val="003C6425"/>
    <w:rsid w:val="003C643D"/>
    <w:rsid w:val="003C6444"/>
    <w:rsid w:val="003C64C3"/>
    <w:rsid w:val="003C64F6"/>
    <w:rsid w:val="003C6520"/>
    <w:rsid w:val="003C661A"/>
    <w:rsid w:val="003C6646"/>
    <w:rsid w:val="003C6701"/>
    <w:rsid w:val="003C67B0"/>
    <w:rsid w:val="003C67D8"/>
    <w:rsid w:val="003C684A"/>
    <w:rsid w:val="003C6985"/>
    <w:rsid w:val="003C6B55"/>
    <w:rsid w:val="003C6C01"/>
    <w:rsid w:val="003C6C2C"/>
    <w:rsid w:val="003C6E40"/>
    <w:rsid w:val="003C6F24"/>
    <w:rsid w:val="003C6F57"/>
    <w:rsid w:val="003C6F8E"/>
    <w:rsid w:val="003C6FA9"/>
    <w:rsid w:val="003C704D"/>
    <w:rsid w:val="003C70A1"/>
    <w:rsid w:val="003C70AA"/>
    <w:rsid w:val="003C70AB"/>
    <w:rsid w:val="003C70C3"/>
    <w:rsid w:val="003C70E9"/>
    <w:rsid w:val="003C7115"/>
    <w:rsid w:val="003C7136"/>
    <w:rsid w:val="003C716F"/>
    <w:rsid w:val="003C71A5"/>
    <w:rsid w:val="003C7238"/>
    <w:rsid w:val="003C7270"/>
    <w:rsid w:val="003C7395"/>
    <w:rsid w:val="003C7503"/>
    <w:rsid w:val="003C7571"/>
    <w:rsid w:val="003C7581"/>
    <w:rsid w:val="003C75F5"/>
    <w:rsid w:val="003C7676"/>
    <w:rsid w:val="003C7738"/>
    <w:rsid w:val="003C77B3"/>
    <w:rsid w:val="003C78BF"/>
    <w:rsid w:val="003C78E5"/>
    <w:rsid w:val="003C7978"/>
    <w:rsid w:val="003C79A7"/>
    <w:rsid w:val="003C79D0"/>
    <w:rsid w:val="003C7B31"/>
    <w:rsid w:val="003C7B40"/>
    <w:rsid w:val="003C7B5A"/>
    <w:rsid w:val="003C7B77"/>
    <w:rsid w:val="003C7C3E"/>
    <w:rsid w:val="003C7C45"/>
    <w:rsid w:val="003C7C67"/>
    <w:rsid w:val="003C7C99"/>
    <w:rsid w:val="003C7CD5"/>
    <w:rsid w:val="003C7D2F"/>
    <w:rsid w:val="003C7DB6"/>
    <w:rsid w:val="003C7F63"/>
    <w:rsid w:val="003C7FD1"/>
    <w:rsid w:val="003C7FD7"/>
    <w:rsid w:val="003C7FFC"/>
    <w:rsid w:val="003D0038"/>
    <w:rsid w:val="003D015F"/>
    <w:rsid w:val="003D0171"/>
    <w:rsid w:val="003D01D1"/>
    <w:rsid w:val="003D02FF"/>
    <w:rsid w:val="003D042D"/>
    <w:rsid w:val="003D051B"/>
    <w:rsid w:val="003D0527"/>
    <w:rsid w:val="003D0589"/>
    <w:rsid w:val="003D0666"/>
    <w:rsid w:val="003D0764"/>
    <w:rsid w:val="003D076C"/>
    <w:rsid w:val="003D077D"/>
    <w:rsid w:val="003D07B0"/>
    <w:rsid w:val="003D07E5"/>
    <w:rsid w:val="003D0835"/>
    <w:rsid w:val="003D08BB"/>
    <w:rsid w:val="003D0901"/>
    <w:rsid w:val="003D0A1B"/>
    <w:rsid w:val="003D0A2D"/>
    <w:rsid w:val="003D0A79"/>
    <w:rsid w:val="003D0B02"/>
    <w:rsid w:val="003D0B26"/>
    <w:rsid w:val="003D0B49"/>
    <w:rsid w:val="003D0B6A"/>
    <w:rsid w:val="003D0BD7"/>
    <w:rsid w:val="003D0BEE"/>
    <w:rsid w:val="003D0BF0"/>
    <w:rsid w:val="003D0C60"/>
    <w:rsid w:val="003D0CAA"/>
    <w:rsid w:val="003D0D07"/>
    <w:rsid w:val="003D0D64"/>
    <w:rsid w:val="003D0D8C"/>
    <w:rsid w:val="003D0DBA"/>
    <w:rsid w:val="003D0DC6"/>
    <w:rsid w:val="003D0EB3"/>
    <w:rsid w:val="003D0F68"/>
    <w:rsid w:val="003D1052"/>
    <w:rsid w:val="003D107E"/>
    <w:rsid w:val="003D10C1"/>
    <w:rsid w:val="003D10C9"/>
    <w:rsid w:val="003D110A"/>
    <w:rsid w:val="003D1146"/>
    <w:rsid w:val="003D114A"/>
    <w:rsid w:val="003D114B"/>
    <w:rsid w:val="003D1176"/>
    <w:rsid w:val="003D120D"/>
    <w:rsid w:val="003D1245"/>
    <w:rsid w:val="003D1248"/>
    <w:rsid w:val="003D128B"/>
    <w:rsid w:val="003D12E4"/>
    <w:rsid w:val="003D13D1"/>
    <w:rsid w:val="003D1427"/>
    <w:rsid w:val="003D143F"/>
    <w:rsid w:val="003D1473"/>
    <w:rsid w:val="003D14A0"/>
    <w:rsid w:val="003D14AF"/>
    <w:rsid w:val="003D14CD"/>
    <w:rsid w:val="003D14EC"/>
    <w:rsid w:val="003D1566"/>
    <w:rsid w:val="003D15DE"/>
    <w:rsid w:val="003D16CF"/>
    <w:rsid w:val="003D16D9"/>
    <w:rsid w:val="003D1790"/>
    <w:rsid w:val="003D1794"/>
    <w:rsid w:val="003D1876"/>
    <w:rsid w:val="003D1878"/>
    <w:rsid w:val="003D18F9"/>
    <w:rsid w:val="003D191A"/>
    <w:rsid w:val="003D1982"/>
    <w:rsid w:val="003D1A46"/>
    <w:rsid w:val="003D1A47"/>
    <w:rsid w:val="003D1A48"/>
    <w:rsid w:val="003D1A9F"/>
    <w:rsid w:val="003D1B23"/>
    <w:rsid w:val="003D1B70"/>
    <w:rsid w:val="003D1B72"/>
    <w:rsid w:val="003D1B78"/>
    <w:rsid w:val="003D1BB0"/>
    <w:rsid w:val="003D1C3E"/>
    <w:rsid w:val="003D1C6E"/>
    <w:rsid w:val="003D1C8B"/>
    <w:rsid w:val="003D1CCB"/>
    <w:rsid w:val="003D1D0B"/>
    <w:rsid w:val="003D1D15"/>
    <w:rsid w:val="003D1D62"/>
    <w:rsid w:val="003D1EEC"/>
    <w:rsid w:val="003D2030"/>
    <w:rsid w:val="003D205D"/>
    <w:rsid w:val="003D20DE"/>
    <w:rsid w:val="003D20F4"/>
    <w:rsid w:val="003D21ED"/>
    <w:rsid w:val="003D22AC"/>
    <w:rsid w:val="003D2379"/>
    <w:rsid w:val="003D2391"/>
    <w:rsid w:val="003D23B3"/>
    <w:rsid w:val="003D2436"/>
    <w:rsid w:val="003D258C"/>
    <w:rsid w:val="003D25B4"/>
    <w:rsid w:val="003D265B"/>
    <w:rsid w:val="003D26A4"/>
    <w:rsid w:val="003D26D6"/>
    <w:rsid w:val="003D271E"/>
    <w:rsid w:val="003D2760"/>
    <w:rsid w:val="003D2829"/>
    <w:rsid w:val="003D2877"/>
    <w:rsid w:val="003D2939"/>
    <w:rsid w:val="003D293C"/>
    <w:rsid w:val="003D298B"/>
    <w:rsid w:val="003D29C6"/>
    <w:rsid w:val="003D2A1E"/>
    <w:rsid w:val="003D2A5E"/>
    <w:rsid w:val="003D2B60"/>
    <w:rsid w:val="003D2B9D"/>
    <w:rsid w:val="003D2BC1"/>
    <w:rsid w:val="003D2C36"/>
    <w:rsid w:val="003D2C93"/>
    <w:rsid w:val="003D2CEC"/>
    <w:rsid w:val="003D2D0E"/>
    <w:rsid w:val="003D2D19"/>
    <w:rsid w:val="003D2D34"/>
    <w:rsid w:val="003D2D45"/>
    <w:rsid w:val="003D2D50"/>
    <w:rsid w:val="003D2D51"/>
    <w:rsid w:val="003D2D87"/>
    <w:rsid w:val="003D2DA5"/>
    <w:rsid w:val="003D2DE1"/>
    <w:rsid w:val="003D2EA0"/>
    <w:rsid w:val="003D2EA5"/>
    <w:rsid w:val="003D2EF0"/>
    <w:rsid w:val="003D2F22"/>
    <w:rsid w:val="003D2F65"/>
    <w:rsid w:val="003D2FA1"/>
    <w:rsid w:val="003D2FF4"/>
    <w:rsid w:val="003D2FF8"/>
    <w:rsid w:val="003D3002"/>
    <w:rsid w:val="003D30B7"/>
    <w:rsid w:val="003D3153"/>
    <w:rsid w:val="003D317B"/>
    <w:rsid w:val="003D3229"/>
    <w:rsid w:val="003D324C"/>
    <w:rsid w:val="003D339B"/>
    <w:rsid w:val="003D34AB"/>
    <w:rsid w:val="003D3541"/>
    <w:rsid w:val="003D3570"/>
    <w:rsid w:val="003D35DE"/>
    <w:rsid w:val="003D3632"/>
    <w:rsid w:val="003D36AA"/>
    <w:rsid w:val="003D378F"/>
    <w:rsid w:val="003D379B"/>
    <w:rsid w:val="003D381B"/>
    <w:rsid w:val="003D38E1"/>
    <w:rsid w:val="003D396C"/>
    <w:rsid w:val="003D397B"/>
    <w:rsid w:val="003D399B"/>
    <w:rsid w:val="003D39F6"/>
    <w:rsid w:val="003D3AC7"/>
    <w:rsid w:val="003D3AF8"/>
    <w:rsid w:val="003D3B14"/>
    <w:rsid w:val="003D3B36"/>
    <w:rsid w:val="003D3BBB"/>
    <w:rsid w:val="003D3C21"/>
    <w:rsid w:val="003D3C99"/>
    <w:rsid w:val="003D3D13"/>
    <w:rsid w:val="003D3E2F"/>
    <w:rsid w:val="003D3E4C"/>
    <w:rsid w:val="003D3E74"/>
    <w:rsid w:val="003D3EA0"/>
    <w:rsid w:val="003D3EE2"/>
    <w:rsid w:val="003D3FD9"/>
    <w:rsid w:val="003D4020"/>
    <w:rsid w:val="003D4043"/>
    <w:rsid w:val="003D411C"/>
    <w:rsid w:val="003D4146"/>
    <w:rsid w:val="003D4152"/>
    <w:rsid w:val="003D418E"/>
    <w:rsid w:val="003D4262"/>
    <w:rsid w:val="003D429E"/>
    <w:rsid w:val="003D42D3"/>
    <w:rsid w:val="003D430E"/>
    <w:rsid w:val="003D4384"/>
    <w:rsid w:val="003D43B9"/>
    <w:rsid w:val="003D440A"/>
    <w:rsid w:val="003D4567"/>
    <w:rsid w:val="003D45BB"/>
    <w:rsid w:val="003D45F1"/>
    <w:rsid w:val="003D4633"/>
    <w:rsid w:val="003D47C3"/>
    <w:rsid w:val="003D4882"/>
    <w:rsid w:val="003D48D0"/>
    <w:rsid w:val="003D494F"/>
    <w:rsid w:val="003D49A0"/>
    <w:rsid w:val="003D49CA"/>
    <w:rsid w:val="003D49E8"/>
    <w:rsid w:val="003D49FD"/>
    <w:rsid w:val="003D4A0A"/>
    <w:rsid w:val="003D4A4A"/>
    <w:rsid w:val="003D4AAC"/>
    <w:rsid w:val="003D4B4F"/>
    <w:rsid w:val="003D4BC6"/>
    <w:rsid w:val="003D4BD3"/>
    <w:rsid w:val="003D4BF5"/>
    <w:rsid w:val="003D4CEE"/>
    <w:rsid w:val="003D4D40"/>
    <w:rsid w:val="003D4D49"/>
    <w:rsid w:val="003D4D6F"/>
    <w:rsid w:val="003D4DB0"/>
    <w:rsid w:val="003D4DE1"/>
    <w:rsid w:val="003D4E91"/>
    <w:rsid w:val="003D4F17"/>
    <w:rsid w:val="003D4F23"/>
    <w:rsid w:val="003D5009"/>
    <w:rsid w:val="003D500C"/>
    <w:rsid w:val="003D5082"/>
    <w:rsid w:val="003D50FA"/>
    <w:rsid w:val="003D51AA"/>
    <w:rsid w:val="003D51B7"/>
    <w:rsid w:val="003D5223"/>
    <w:rsid w:val="003D52A3"/>
    <w:rsid w:val="003D52DD"/>
    <w:rsid w:val="003D534C"/>
    <w:rsid w:val="003D5352"/>
    <w:rsid w:val="003D53C1"/>
    <w:rsid w:val="003D53E5"/>
    <w:rsid w:val="003D541A"/>
    <w:rsid w:val="003D5472"/>
    <w:rsid w:val="003D555C"/>
    <w:rsid w:val="003D557E"/>
    <w:rsid w:val="003D5608"/>
    <w:rsid w:val="003D5633"/>
    <w:rsid w:val="003D56B2"/>
    <w:rsid w:val="003D5792"/>
    <w:rsid w:val="003D57CA"/>
    <w:rsid w:val="003D57F1"/>
    <w:rsid w:val="003D57FD"/>
    <w:rsid w:val="003D5834"/>
    <w:rsid w:val="003D587E"/>
    <w:rsid w:val="003D5884"/>
    <w:rsid w:val="003D5893"/>
    <w:rsid w:val="003D593A"/>
    <w:rsid w:val="003D598A"/>
    <w:rsid w:val="003D5A28"/>
    <w:rsid w:val="003D5AC5"/>
    <w:rsid w:val="003D5CAA"/>
    <w:rsid w:val="003D5D22"/>
    <w:rsid w:val="003D5D47"/>
    <w:rsid w:val="003D5DB3"/>
    <w:rsid w:val="003D5E0B"/>
    <w:rsid w:val="003D5E38"/>
    <w:rsid w:val="003D5E7F"/>
    <w:rsid w:val="003D5EA5"/>
    <w:rsid w:val="003D5F02"/>
    <w:rsid w:val="003D5F90"/>
    <w:rsid w:val="003D605F"/>
    <w:rsid w:val="003D60FF"/>
    <w:rsid w:val="003D6182"/>
    <w:rsid w:val="003D61DF"/>
    <w:rsid w:val="003D624A"/>
    <w:rsid w:val="003D6338"/>
    <w:rsid w:val="003D6371"/>
    <w:rsid w:val="003D63EB"/>
    <w:rsid w:val="003D6434"/>
    <w:rsid w:val="003D64A2"/>
    <w:rsid w:val="003D6504"/>
    <w:rsid w:val="003D6521"/>
    <w:rsid w:val="003D656B"/>
    <w:rsid w:val="003D668F"/>
    <w:rsid w:val="003D679C"/>
    <w:rsid w:val="003D67EC"/>
    <w:rsid w:val="003D686C"/>
    <w:rsid w:val="003D6885"/>
    <w:rsid w:val="003D68AA"/>
    <w:rsid w:val="003D6A01"/>
    <w:rsid w:val="003D6A3A"/>
    <w:rsid w:val="003D6AF7"/>
    <w:rsid w:val="003D6AF9"/>
    <w:rsid w:val="003D6B5C"/>
    <w:rsid w:val="003D6B86"/>
    <w:rsid w:val="003D6CF6"/>
    <w:rsid w:val="003D6D31"/>
    <w:rsid w:val="003D6E35"/>
    <w:rsid w:val="003D6E63"/>
    <w:rsid w:val="003D6EBB"/>
    <w:rsid w:val="003D6F0C"/>
    <w:rsid w:val="003D6F4C"/>
    <w:rsid w:val="003D703E"/>
    <w:rsid w:val="003D704A"/>
    <w:rsid w:val="003D70C5"/>
    <w:rsid w:val="003D7167"/>
    <w:rsid w:val="003D7181"/>
    <w:rsid w:val="003D71F7"/>
    <w:rsid w:val="003D72EB"/>
    <w:rsid w:val="003D736B"/>
    <w:rsid w:val="003D73B3"/>
    <w:rsid w:val="003D7486"/>
    <w:rsid w:val="003D74CB"/>
    <w:rsid w:val="003D7557"/>
    <w:rsid w:val="003D75A1"/>
    <w:rsid w:val="003D76A2"/>
    <w:rsid w:val="003D76DE"/>
    <w:rsid w:val="003D774C"/>
    <w:rsid w:val="003D777E"/>
    <w:rsid w:val="003D77B9"/>
    <w:rsid w:val="003D7807"/>
    <w:rsid w:val="003D7834"/>
    <w:rsid w:val="003D7842"/>
    <w:rsid w:val="003D78D2"/>
    <w:rsid w:val="003D7943"/>
    <w:rsid w:val="003D7A6A"/>
    <w:rsid w:val="003D7A6C"/>
    <w:rsid w:val="003D7A81"/>
    <w:rsid w:val="003D7B17"/>
    <w:rsid w:val="003D7B8F"/>
    <w:rsid w:val="003D7BC6"/>
    <w:rsid w:val="003D7BCF"/>
    <w:rsid w:val="003D7C16"/>
    <w:rsid w:val="003D7C88"/>
    <w:rsid w:val="003D7CAB"/>
    <w:rsid w:val="003D7D6C"/>
    <w:rsid w:val="003D7F29"/>
    <w:rsid w:val="003E00A0"/>
    <w:rsid w:val="003E0154"/>
    <w:rsid w:val="003E0198"/>
    <w:rsid w:val="003E01BA"/>
    <w:rsid w:val="003E01E5"/>
    <w:rsid w:val="003E0253"/>
    <w:rsid w:val="003E0259"/>
    <w:rsid w:val="003E0327"/>
    <w:rsid w:val="003E0355"/>
    <w:rsid w:val="003E044E"/>
    <w:rsid w:val="003E0454"/>
    <w:rsid w:val="003E0482"/>
    <w:rsid w:val="003E04AD"/>
    <w:rsid w:val="003E05AB"/>
    <w:rsid w:val="003E0605"/>
    <w:rsid w:val="003E060B"/>
    <w:rsid w:val="003E0614"/>
    <w:rsid w:val="003E0621"/>
    <w:rsid w:val="003E06A0"/>
    <w:rsid w:val="003E06A6"/>
    <w:rsid w:val="003E0709"/>
    <w:rsid w:val="003E076A"/>
    <w:rsid w:val="003E07E9"/>
    <w:rsid w:val="003E08D0"/>
    <w:rsid w:val="003E0908"/>
    <w:rsid w:val="003E0944"/>
    <w:rsid w:val="003E094E"/>
    <w:rsid w:val="003E0A18"/>
    <w:rsid w:val="003E0B4A"/>
    <w:rsid w:val="003E0BA9"/>
    <w:rsid w:val="003E0C32"/>
    <w:rsid w:val="003E0C46"/>
    <w:rsid w:val="003E0C50"/>
    <w:rsid w:val="003E0EE6"/>
    <w:rsid w:val="003E0FA9"/>
    <w:rsid w:val="003E109E"/>
    <w:rsid w:val="003E1101"/>
    <w:rsid w:val="003E1282"/>
    <w:rsid w:val="003E13FF"/>
    <w:rsid w:val="003E14F7"/>
    <w:rsid w:val="003E14FA"/>
    <w:rsid w:val="003E152A"/>
    <w:rsid w:val="003E1546"/>
    <w:rsid w:val="003E156D"/>
    <w:rsid w:val="003E1577"/>
    <w:rsid w:val="003E1623"/>
    <w:rsid w:val="003E1657"/>
    <w:rsid w:val="003E16B9"/>
    <w:rsid w:val="003E1759"/>
    <w:rsid w:val="003E17EC"/>
    <w:rsid w:val="003E1805"/>
    <w:rsid w:val="003E18A2"/>
    <w:rsid w:val="003E18E1"/>
    <w:rsid w:val="003E1903"/>
    <w:rsid w:val="003E1971"/>
    <w:rsid w:val="003E19B0"/>
    <w:rsid w:val="003E1A4E"/>
    <w:rsid w:val="003E1A89"/>
    <w:rsid w:val="003E1A8A"/>
    <w:rsid w:val="003E1AC5"/>
    <w:rsid w:val="003E1ACA"/>
    <w:rsid w:val="003E1AF3"/>
    <w:rsid w:val="003E1AF4"/>
    <w:rsid w:val="003E1B11"/>
    <w:rsid w:val="003E1B59"/>
    <w:rsid w:val="003E1B9C"/>
    <w:rsid w:val="003E1C0E"/>
    <w:rsid w:val="003E1DB0"/>
    <w:rsid w:val="003E1EFE"/>
    <w:rsid w:val="003E1F34"/>
    <w:rsid w:val="003E1F3B"/>
    <w:rsid w:val="003E1FA4"/>
    <w:rsid w:val="003E1FEA"/>
    <w:rsid w:val="003E20B4"/>
    <w:rsid w:val="003E210A"/>
    <w:rsid w:val="003E2133"/>
    <w:rsid w:val="003E221B"/>
    <w:rsid w:val="003E2299"/>
    <w:rsid w:val="003E22C2"/>
    <w:rsid w:val="003E22F5"/>
    <w:rsid w:val="003E22F9"/>
    <w:rsid w:val="003E2331"/>
    <w:rsid w:val="003E243C"/>
    <w:rsid w:val="003E2470"/>
    <w:rsid w:val="003E24AB"/>
    <w:rsid w:val="003E24CC"/>
    <w:rsid w:val="003E2598"/>
    <w:rsid w:val="003E2626"/>
    <w:rsid w:val="003E2630"/>
    <w:rsid w:val="003E2638"/>
    <w:rsid w:val="003E26CA"/>
    <w:rsid w:val="003E26E8"/>
    <w:rsid w:val="003E27E9"/>
    <w:rsid w:val="003E27EC"/>
    <w:rsid w:val="003E2811"/>
    <w:rsid w:val="003E28F6"/>
    <w:rsid w:val="003E29AE"/>
    <w:rsid w:val="003E29FE"/>
    <w:rsid w:val="003E2A25"/>
    <w:rsid w:val="003E2A9A"/>
    <w:rsid w:val="003E2B1A"/>
    <w:rsid w:val="003E2B4B"/>
    <w:rsid w:val="003E2B8A"/>
    <w:rsid w:val="003E2C26"/>
    <w:rsid w:val="003E2C4A"/>
    <w:rsid w:val="003E2CE7"/>
    <w:rsid w:val="003E2CF2"/>
    <w:rsid w:val="003E2D39"/>
    <w:rsid w:val="003E2D3E"/>
    <w:rsid w:val="003E2D82"/>
    <w:rsid w:val="003E2DA3"/>
    <w:rsid w:val="003E2DBA"/>
    <w:rsid w:val="003E2EE1"/>
    <w:rsid w:val="003E2F10"/>
    <w:rsid w:val="003E2F41"/>
    <w:rsid w:val="003E2F6D"/>
    <w:rsid w:val="003E301F"/>
    <w:rsid w:val="003E3060"/>
    <w:rsid w:val="003E30B6"/>
    <w:rsid w:val="003E30CF"/>
    <w:rsid w:val="003E312B"/>
    <w:rsid w:val="003E31B9"/>
    <w:rsid w:val="003E325D"/>
    <w:rsid w:val="003E3267"/>
    <w:rsid w:val="003E3274"/>
    <w:rsid w:val="003E32DB"/>
    <w:rsid w:val="003E32E8"/>
    <w:rsid w:val="003E3345"/>
    <w:rsid w:val="003E33D6"/>
    <w:rsid w:val="003E3407"/>
    <w:rsid w:val="003E3474"/>
    <w:rsid w:val="003E3499"/>
    <w:rsid w:val="003E3537"/>
    <w:rsid w:val="003E353C"/>
    <w:rsid w:val="003E354A"/>
    <w:rsid w:val="003E3597"/>
    <w:rsid w:val="003E361F"/>
    <w:rsid w:val="003E3634"/>
    <w:rsid w:val="003E3748"/>
    <w:rsid w:val="003E3750"/>
    <w:rsid w:val="003E37EE"/>
    <w:rsid w:val="003E3858"/>
    <w:rsid w:val="003E3889"/>
    <w:rsid w:val="003E39C8"/>
    <w:rsid w:val="003E3A14"/>
    <w:rsid w:val="003E3A2C"/>
    <w:rsid w:val="003E3A8D"/>
    <w:rsid w:val="003E3AAD"/>
    <w:rsid w:val="003E3B0F"/>
    <w:rsid w:val="003E3B34"/>
    <w:rsid w:val="003E3C50"/>
    <w:rsid w:val="003E3CC6"/>
    <w:rsid w:val="003E3D25"/>
    <w:rsid w:val="003E3D2E"/>
    <w:rsid w:val="003E3D48"/>
    <w:rsid w:val="003E3D56"/>
    <w:rsid w:val="003E3DCA"/>
    <w:rsid w:val="003E3E2C"/>
    <w:rsid w:val="003E3F19"/>
    <w:rsid w:val="003E3F2E"/>
    <w:rsid w:val="003E3F31"/>
    <w:rsid w:val="003E3F35"/>
    <w:rsid w:val="003E3FB0"/>
    <w:rsid w:val="003E3FEE"/>
    <w:rsid w:val="003E4077"/>
    <w:rsid w:val="003E4099"/>
    <w:rsid w:val="003E40C9"/>
    <w:rsid w:val="003E40FC"/>
    <w:rsid w:val="003E4179"/>
    <w:rsid w:val="003E419D"/>
    <w:rsid w:val="003E41D9"/>
    <w:rsid w:val="003E41FC"/>
    <w:rsid w:val="003E4285"/>
    <w:rsid w:val="003E42FC"/>
    <w:rsid w:val="003E4319"/>
    <w:rsid w:val="003E4321"/>
    <w:rsid w:val="003E4323"/>
    <w:rsid w:val="003E4356"/>
    <w:rsid w:val="003E4358"/>
    <w:rsid w:val="003E43C1"/>
    <w:rsid w:val="003E43DF"/>
    <w:rsid w:val="003E4415"/>
    <w:rsid w:val="003E441E"/>
    <w:rsid w:val="003E4567"/>
    <w:rsid w:val="003E46EC"/>
    <w:rsid w:val="003E4773"/>
    <w:rsid w:val="003E47A7"/>
    <w:rsid w:val="003E47E7"/>
    <w:rsid w:val="003E4879"/>
    <w:rsid w:val="003E487A"/>
    <w:rsid w:val="003E48AC"/>
    <w:rsid w:val="003E48C2"/>
    <w:rsid w:val="003E49DA"/>
    <w:rsid w:val="003E49DD"/>
    <w:rsid w:val="003E4A14"/>
    <w:rsid w:val="003E4BAA"/>
    <w:rsid w:val="003E4BDB"/>
    <w:rsid w:val="003E4C3A"/>
    <w:rsid w:val="003E4C5F"/>
    <w:rsid w:val="003E4C74"/>
    <w:rsid w:val="003E4DF5"/>
    <w:rsid w:val="003E4E96"/>
    <w:rsid w:val="003E4F50"/>
    <w:rsid w:val="003E4FB8"/>
    <w:rsid w:val="003E4FCC"/>
    <w:rsid w:val="003E5076"/>
    <w:rsid w:val="003E5089"/>
    <w:rsid w:val="003E509B"/>
    <w:rsid w:val="003E50FD"/>
    <w:rsid w:val="003E51AC"/>
    <w:rsid w:val="003E51D4"/>
    <w:rsid w:val="003E5263"/>
    <w:rsid w:val="003E52E7"/>
    <w:rsid w:val="003E5328"/>
    <w:rsid w:val="003E533D"/>
    <w:rsid w:val="003E54A4"/>
    <w:rsid w:val="003E54B8"/>
    <w:rsid w:val="003E5541"/>
    <w:rsid w:val="003E5566"/>
    <w:rsid w:val="003E55ED"/>
    <w:rsid w:val="003E5641"/>
    <w:rsid w:val="003E56BA"/>
    <w:rsid w:val="003E56C7"/>
    <w:rsid w:val="003E5763"/>
    <w:rsid w:val="003E57AF"/>
    <w:rsid w:val="003E5824"/>
    <w:rsid w:val="003E586E"/>
    <w:rsid w:val="003E5893"/>
    <w:rsid w:val="003E58B7"/>
    <w:rsid w:val="003E596C"/>
    <w:rsid w:val="003E59D4"/>
    <w:rsid w:val="003E59D8"/>
    <w:rsid w:val="003E5A6B"/>
    <w:rsid w:val="003E5B3C"/>
    <w:rsid w:val="003E5B68"/>
    <w:rsid w:val="003E5BBB"/>
    <w:rsid w:val="003E5C19"/>
    <w:rsid w:val="003E5C22"/>
    <w:rsid w:val="003E5C94"/>
    <w:rsid w:val="003E5CDA"/>
    <w:rsid w:val="003E5D26"/>
    <w:rsid w:val="003E5D57"/>
    <w:rsid w:val="003E5DDF"/>
    <w:rsid w:val="003E5E5E"/>
    <w:rsid w:val="003E5F01"/>
    <w:rsid w:val="003E603C"/>
    <w:rsid w:val="003E6048"/>
    <w:rsid w:val="003E60FB"/>
    <w:rsid w:val="003E6276"/>
    <w:rsid w:val="003E629E"/>
    <w:rsid w:val="003E62AE"/>
    <w:rsid w:val="003E63AF"/>
    <w:rsid w:val="003E64BD"/>
    <w:rsid w:val="003E64CA"/>
    <w:rsid w:val="003E64CE"/>
    <w:rsid w:val="003E653A"/>
    <w:rsid w:val="003E656C"/>
    <w:rsid w:val="003E65C1"/>
    <w:rsid w:val="003E6627"/>
    <w:rsid w:val="003E669A"/>
    <w:rsid w:val="003E675E"/>
    <w:rsid w:val="003E675F"/>
    <w:rsid w:val="003E683E"/>
    <w:rsid w:val="003E68DC"/>
    <w:rsid w:val="003E698D"/>
    <w:rsid w:val="003E6A32"/>
    <w:rsid w:val="003E6AE0"/>
    <w:rsid w:val="003E6B9D"/>
    <w:rsid w:val="003E6C2C"/>
    <w:rsid w:val="003E6C90"/>
    <w:rsid w:val="003E6D12"/>
    <w:rsid w:val="003E6D7E"/>
    <w:rsid w:val="003E6DDD"/>
    <w:rsid w:val="003E6E4C"/>
    <w:rsid w:val="003E6E9E"/>
    <w:rsid w:val="003E6EBE"/>
    <w:rsid w:val="003E6ED8"/>
    <w:rsid w:val="003E6EF6"/>
    <w:rsid w:val="003E6F94"/>
    <w:rsid w:val="003E6FB9"/>
    <w:rsid w:val="003E6FCA"/>
    <w:rsid w:val="003E6FF9"/>
    <w:rsid w:val="003E703F"/>
    <w:rsid w:val="003E707B"/>
    <w:rsid w:val="003E7084"/>
    <w:rsid w:val="003E70C3"/>
    <w:rsid w:val="003E7274"/>
    <w:rsid w:val="003E7288"/>
    <w:rsid w:val="003E72E2"/>
    <w:rsid w:val="003E7334"/>
    <w:rsid w:val="003E7616"/>
    <w:rsid w:val="003E7692"/>
    <w:rsid w:val="003E76EB"/>
    <w:rsid w:val="003E772F"/>
    <w:rsid w:val="003E775B"/>
    <w:rsid w:val="003E7839"/>
    <w:rsid w:val="003E7851"/>
    <w:rsid w:val="003E78C5"/>
    <w:rsid w:val="003E792B"/>
    <w:rsid w:val="003E799F"/>
    <w:rsid w:val="003E7ADE"/>
    <w:rsid w:val="003E7B0B"/>
    <w:rsid w:val="003E7B25"/>
    <w:rsid w:val="003E7C1C"/>
    <w:rsid w:val="003E7C75"/>
    <w:rsid w:val="003E7C98"/>
    <w:rsid w:val="003E7CB2"/>
    <w:rsid w:val="003E7CC1"/>
    <w:rsid w:val="003E7D05"/>
    <w:rsid w:val="003E7EFF"/>
    <w:rsid w:val="003E7F80"/>
    <w:rsid w:val="003F0018"/>
    <w:rsid w:val="003F00A7"/>
    <w:rsid w:val="003F00C4"/>
    <w:rsid w:val="003F00C7"/>
    <w:rsid w:val="003F00CD"/>
    <w:rsid w:val="003F019C"/>
    <w:rsid w:val="003F01B9"/>
    <w:rsid w:val="003F0317"/>
    <w:rsid w:val="003F03B1"/>
    <w:rsid w:val="003F03B6"/>
    <w:rsid w:val="003F03D8"/>
    <w:rsid w:val="003F03F7"/>
    <w:rsid w:val="003F04A1"/>
    <w:rsid w:val="003F04CC"/>
    <w:rsid w:val="003F04CE"/>
    <w:rsid w:val="003F04FA"/>
    <w:rsid w:val="003F0520"/>
    <w:rsid w:val="003F053B"/>
    <w:rsid w:val="003F0625"/>
    <w:rsid w:val="003F0789"/>
    <w:rsid w:val="003F07E7"/>
    <w:rsid w:val="003F0857"/>
    <w:rsid w:val="003F0907"/>
    <w:rsid w:val="003F0A03"/>
    <w:rsid w:val="003F0A57"/>
    <w:rsid w:val="003F0A5B"/>
    <w:rsid w:val="003F0AAD"/>
    <w:rsid w:val="003F0AB7"/>
    <w:rsid w:val="003F0B15"/>
    <w:rsid w:val="003F0B35"/>
    <w:rsid w:val="003F0B69"/>
    <w:rsid w:val="003F0B7B"/>
    <w:rsid w:val="003F0BBC"/>
    <w:rsid w:val="003F0BBD"/>
    <w:rsid w:val="003F0C0D"/>
    <w:rsid w:val="003F0D70"/>
    <w:rsid w:val="003F0E84"/>
    <w:rsid w:val="003F0EC7"/>
    <w:rsid w:val="003F0F26"/>
    <w:rsid w:val="003F0F86"/>
    <w:rsid w:val="003F0FAC"/>
    <w:rsid w:val="003F10B4"/>
    <w:rsid w:val="003F10F6"/>
    <w:rsid w:val="003F1165"/>
    <w:rsid w:val="003F1167"/>
    <w:rsid w:val="003F11C6"/>
    <w:rsid w:val="003F1219"/>
    <w:rsid w:val="003F1278"/>
    <w:rsid w:val="003F12CC"/>
    <w:rsid w:val="003F12D8"/>
    <w:rsid w:val="003F1345"/>
    <w:rsid w:val="003F13A3"/>
    <w:rsid w:val="003F147B"/>
    <w:rsid w:val="003F14AB"/>
    <w:rsid w:val="003F1511"/>
    <w:rsid w:val="003F1573"/>
    <w:rsid w:val="003F1585"/>
    <w:rsid w:val="003F15A6"/>
    <w:rsid w:val="003F15D0"/>
    <w:rsid w:val="003F1675"/>
    <w:rsid w:val="003F167D"/>
    <w:rsid w:val="003F16D6"/>
    <w:rsid w:val="003F17A5"/>
    <w:rsid w:val="003F1C37"/>
    <w:rsid w:val="003F1C71"/>
    <w:rsid w:val="003F1D93"/>
    <w:rsid w:val="003F1E51"/>
    <w:rsid w:val="003F1E6E"/>
    <w:rsid w:val="003F1F33"/>
    <w:rsid w:val="003F1F57"/>
    <w:rsid w:val="003F2047"/>
    <w:rsid w:val="003F20EB"/>
    <w:rsid w:val="003F2176"/>
    <w:rsid w:val="003F21A3"/>
    <w:rsid w:val="003F22D6"/>
    <w:rsid w:val="003F23C8"/>
    <w:rsid w:val="003F23FF"/>
    <w:rsid w:val="003F2474"/>
    <w:rsid w:val="003F247A"/>
    <w:rsid w:val="003F24C1"/>
    <w:rsid w:val="003F24C4"/>
    <w:rsid w:val="003F2535"/>
    <w:rsid w:val="003F2540"/>
    <w:rsid w:val="003F254D"/>
    <w:rsid w:val="003F2570"/>
    <w:rsid w:val="003F2574"/>
    <w:rsid w:val="003F25B4"/>
    <w:rsid w:val="003F2619"/>
    <w:rsid w:val="003F267C"/>
    <w:rsid w:val="003F2698"/>
    <w:rsid w:val="003F26D3"/>
    <w:rsid w:val="003F26D6"/>
    <w:rsid w:val="003F26F5"/>
    <w:rsid w:val="003F2761"/>
    <w:rsid w:val="003F27ED"/>
    <w:rsid w:val="003F2811"/>
    <w:rsid w:val="003F2817"/>
    <w:rsid w:val="003F2841"/>
    <w:rsid w:val="003F28D0"/>
    <w:rsid w:val="003F2ACF"/>
    <w:rsid w:val="003F2AF4"/>
    <w:rsid w:val="003F2BA9"/>
    <w:rsid w:val="003F2BBB"/>
    <w:rsid w:val="003F2C1C"/>
    <w:rsid w:val="003F2DB0"/>
    <w:rsid w:val="003F2F08"/>
    <w:rsid w:val="003F2FFD"/>
    <w:rsid w:val="003F3015"/>
    <w:rsid w:val="003F301A"/>
    <w:rsid w:val="003F305A"/>
    <w:rsid w:val="003F30D4"/>
    <w:rsid w:val="003F310E"/>
    <w:rsid w:val="003F319E"/>
    <w:rsid w:val="003F31BD"/>
    <w:rsid w:val="003F31E3"/>
    <w:rsid w:val="003F3247"/>
    <w:rsid w:val="003F3292"/>
    <w:rsid w:val="003F32DA"/>
    <w:rsid w:val="003F3397"/>
    <w:rsid w:val="003F33AE"/>
    <w:rsid w:val="003F3421"/>
    <w:rsid w:val="003F342E"/>
    <w:rsid w:val="003F34BB"/>
    <w:rsid w:val="003F34F9"/>
    <w:rsid w:val="003F3547"/>
    <w:rsid w:val="003F3564"/>
    <w:rsid w:val="003F35D8"/>
    <w:rsid w:val="003F363D"/>
    <w:rsid w:val="003F36B8"/>
    <w:rsid w:val="003F3703"/>
    <w:rsid w:val="003F3736"/>
    <w:rsid w:val="003F37C2"/>
    <w:rsid w:val="003F3813"/>
    <w:rsid w:val="003F3838"/>
    <w:rsid w:val="003F3901"/>
    <w:rsid w:val="003F3943"/>
    <w:rsid w:val="003F3A5E"/>
    <w:rsid w:val="003F3B69"/>
    <w:rsid w:val="003F3BDD"/>
    <w:rsid w:val="003F3C07"/>
    <w:rsid w:val="003F3CB0"/>
    <w:rsid w:val="003F3CC8"/>
    <w:rsid w:val="003F3D6F"/>
    <w:rsid w:val="003F3D7B"/>
    <w:rsid w:val="003F3D99"/>
    <w:rsid w:val="003F3DE4"/>
    <w:rsid w:val="003F3E28"/>
    <w:rsid w:val="003F3E54"/>
    <w:rsid w:val="003F3EC8"/>
    <w:rsid w:val="003F3ED5"/>
    <w:rsid w:val="003F3EE0"/>
    <w:rsid w:val="003F3F33"/>
    <w:rsid w:val="003F3F49"/>
    <w:rsid w:val="003F3F70"/>
    <w:rsid w:val="003F3F75"/>
    <w:rsid w:val="003F3F76"/>
    <w:rsid w:val="003F3F98"/>
    <w:rsid w:val="003F4029"/>
    <w:rsid w:val="003F40C5"/>
    <w:rsid w:val="003F40E8"/>
    <w:rsid w:val="003F40EC"/>
    <w:rsid w:val="003F41D4"/>
    <w:rsid w:val="003F42C2"/>
    <w:rsid w:val="003F4362"/>
    <w:rsid w:val="003F453C"/>
    <w:rsid w:val="003F4597"/>
    <w:rsid w:val="003F45E1"/>
    <w:rsid w:val="003F45F2"/>
    <w:rsid w:val="003F465B"/>
    <w:rsid w:val="003F4672"/>
    <w:rsid w:val="003F483E"/>
    <w:rsid w:val="003F4881"/>
    <w:rsid w:val="003F4896"/>
    <w:rsid w:val="003F489B"/>
    <w:rsid w:val="003F48C0"/>
    <w:rsid w:val="003F48F4"/>
    <w:rsid w:val="003F4916"/>
    <w:rsid w:val="003F498C"/>
    <w:rsid w:val="003F4991"/>
    <w:rsid w:val="003F499B"/>
    <w:rsid w:val="003F49F0"/>
    <w:rsid w:val="003F4A26"/>
    <w:rsid w:val="003F4AC8"/>
    <w:rsid w:val="003F4BC4"/>
    <w:rsid w:val="003F4BE1"/>
    <w:rsid w:val="003F4C0A"/>
    <w:rsid w:val="003F4C65"/>
    <w:rsid w:val="003F4E1E"/>
    <w:rsid w:val="003F4E8A"/>
    <w:rsid w:val="003F4E9E"/>
    <w:rsid w:val="003F4EA4"/>
    <w:rsid w:val="003F4EA6"/>
    <w:rsid w:val="003F4ECC"/>
    <w:rsid w:val="003F4EFB"/>
    <w:rsid w:val="003F5052"/>
    <w:rsid w:val="003F5087"/>
    <w:rsid w:val="003F50BC"/>
    <w:rsid w:val="003F5155"/>
    <w:rsid w:val="003F5205"/>
    <w:rsid w:val="003F52AC"/>
    <w:rsid w:val="003F52C9"/>
    <w:rsid w:val="003F532C"/>
    <w:rsid w:val="003F53AF"/>
    <w:rsid w:val="003F54B9"/>
    <w:rsid w:val="003F5501"/>
    <w:rsid w:val="003F5519"/>
    <w:rsid w:val="003F5543"/>
    <w:rsid w:val="003F55FC"/>
    <w:rsid w:val="003F56BD"/>
    <w:rsid w:val="003F575C"/>
    <w:rsid w:val="003F579F"/>
    <w:rsid w:val="003F57D1"/>
    <w:rsid w:val="003F5874"/>
    <w:rsid w:val="003F587B"/>
    <w:rsid w:val="003F588B"/>
    <w:rsid w:val="003F5896"/>
    <w:rsid w:val="003F58CF"/>
    <w:rsid w:val="003F5948"/>
    <w:rsid w:val="003F5961"/>
    <w:rsid w:val="003F59A8"/>
    <w:rsid w:val="003F5A07"/>
    <w:rsid w:val="003F5A2E"/>
    <w:rsid w:val="003F5AFF"/>
    <w:rsid w:val="003F5B7F"/>
    <w:rsid w:val="003F5BC4"/>
    <w:rsid w:val="003F5BCC"/>
    <w:rsid w:val="003F5BDD"/>
    <w:rsid w:val="003F5BF8"/>
    <w:rsid w:val="003F5C25"/>
    <w:rsid w:val="003F5C50"/>
    <w:rsid w:val="003F5C7F"/>
    <w:rsid w:val="003F5CB5"/>
    <w:rsid w:val="003F5F09"/>
    <w:rsid w:val="003F5F2D"/>
    <w:rsid w:val="003F5F5E"/>
    <w:rsid w:val="003F5F76"/>
    <w:rsid w:val="003F5FDD"/>
    <w:rsid w:val="003F5FE6"/>
    <w:rsid w:val="003F60C7"/>
    <w:rsid w:val="003F6147"/>
    <w:rsid w:val="003F61C3"/>
    <w:rsid w:val="003F61E9"/>
    <w:rsid w:val="003F62C3"/>
    <w:rsid w:val="003F6303"/>
    <w:rsid w:val="003F6307"/>
    <w:rsid w:val="003F6398"/>
    <w:rsid w:val="003F63EC"/>
    <w:rsid w:val="003F653B"/>
    <w:rsid w:val="003F6592"/>
    <w:rsid w:val="003F65EC"/>
    <w:rsid w:val="003F6615"/>
    <w:rsid w:val="003F676D"/>
    <w:rsid w:val="003F67B0"/>
    <w:rsid w:val="003F67CA"/>
    <w:rsid w:val="003F684A"/>
    <w:rsid w:val="003F6916"/>
    <w:rsid w:val="003F6936"/>
    <w:rsid w:val="003F6951"/>
    <w:rsid w:val="003F69AC"/>
    <w:rsid w:val="003F6B09"/>
    <w:rsid w:val="003F6B34"/>
    <w:rsid w:val="003F6BEA"/>
    <w:rsid w:val="003F6C8E"/>
    <w:rsid w:val="003F6D00"/>
    <w:rsid w:val="003F6D06"/>
    <w:rsid w:val="003F6DBD"/>
    <w:rsid w:val="003F6DC4"/>
    <w:rsid w:val="003F6EA7"/>
    <w:rsid w:val="003F6FA5"/>
    <w:rsid w:val="003F6FB3"/>
    <w:rsid w:val="003F6FFD"/>
    <w:rsid w:val="003F7062"/>
    <w:rsid w:val="003F7213"/>
    <w:rsid w:val="003F727C"/>
    <w:rsid w:val="003F7375"/>
    <w:rsid w:val="003F73BA"/>
    <w:rsid w:val="003F744A"/>
    <w:rsid w:val="003F74FC"/>
    <w:rsid w:val="003F7528"/>
    <w:rsid w:val="003F75B7"/>
    <w:rsid w:val="003F7619"/>
    <w:rsid w:val="003F762D"/>
    <w:rsid w:val="003F765D"/>
    <w:rsid w:val="003F7700"/>
    <w:rsid w:val="003F77E3"/>
    <w:rsid w:val="003F78D7"/>
    <w:rsid w:val="003F79CE"/>
    <w:rsid w:val="003F79F7"/>
    <w:rsid w:val="003F7A6A"/>
    <w:rsid w:val="003F7A80"/>
    <w:rsid w:val="003F7B9F"/>
    <w:rsid w:val="003F7BC0"/>
    <w:rsid w:val="003F7C71"/>
    <w:rsid w:val="003F7D6D"/>
    <w:rsid w:val="003F7D7F"/>
    <w:rsid w:val="003F7DF7"/>
    <w:rsid w:val="003F7EE8"/>
    <w:rsid w:val="003F7EFC"/>
    <w:rsid w:val="00400022"/>
    <w:rsid w:val="00400028"/>
    <w:rsid w:val="0040007F"/>
    <w:rsid w:val="004000B4"/>
    <w:rsid w:val="004000E6"/>
    <w:rsid w:val="004000F3"/>
    <w:rsid w:val="00400128"/>
    <w:rsid w:val="00400132"/>
    <w:rsid w:val="00400179"/>
    <w:rsid w:val="004001AD"/>
    <w:rsid w:val="004001E8"/>
    <w:rsid w:val="004001F4"/>
    <w:rsid w:val="00400205"/>
    <w:rsid w:val="004003AE"/>
    <w:rsid w:val="004003BB"/>
    <w:rsid w:val="004003EC"/>
    <w:rsid w:val="00400444"/>
    <w:rsid w:val="00400467"/>
    <w:rsid w:val="00400468"/>
    <w:rsid w:val="004004CB"/>
    <w:rsid w:val="00400548"/>
    <w:rsid w:val="00400589"/>
    <w:rsid w:val="004005C6"/>
    <w:rsid w:val="00400752"/>
    <w:rsid w:val="00400786"/>
    <w:rsid w:val="00400808"/>
    <w:rsid w:val="00400832"/>
    <w:rsid w:val="0040088B"/>
    <w:rsid w:val="0040088D"/>
    <w:rsid w:val="004008B5"/>
    <w:rsid w:val="004008B6"/>
    <w:rsid w:val="00400945"/>
    <w:rsid w:val="0040095A"/>
    <w:rsid w:val="0040099D"/>
    <w:rsid w:val="00400A4D"/>
    <w:rsid w:val="00400A6B"/>
    <w:rsid w:val="00400A9F"/>
    <w:rsid w:val="00400AD5"/>
    <w:rsid w:val="00400D7B"/>
    <w:rsid w:val="00400DC9"/>
    <w:rsid w:val="00400E24"/>
    <w:rsid w:val="00400E2A"/>
    <w:rsid w:val="00400EF2"/>
    <w:rsid w:val="00400EF3"/>
    <w:rsid w:val="00400FA5"/>
    <w:rsid w:val="00400FDE"/>
    <w:rsid w:val="00401008"/>
    <w:rsid w:val="004010B8"/>
    <w:rsid w:val="00401128"/>
    <w:rsid w:val="00401129"/>
    <w:rsid w:val="00401147"/>
    <w:rsid w:val="004011A7"/>
    <w:rsid w:val="004011E2"/>
    <w:rsid w:val="00401228"/>
    <w:rsid w:val="0040122F"/>
    <w:rsid w:val="0040126E"/>
    <w:rsid w:val="0040134C"/>
    <w:rsid w:val="00401470"/>
    <w:rsid w:val="0040158F"/>
    <w:rsid w:val="004015BD"/>
    <w:rsid w:val="004015E9"/>
    <w:rsid w:val="00401602"/>
    <w:rsid w:val="0040160D"/>
    <w:rsid w:val="00401700"/>
    <w:rsid w:val="00401738"/>
    <w:rsid w:val="00401767"/>
    <w:rsid w:val="00401884"/>
    <w:rsid w:val="004018E3"/>
    <w:rsid w:val="004018F5"/>
    <w:rsid w:val="00401966"/>
    <w:rsid w:val="00401AAC"/>
    <w:rsid w:val="00401AB0"/>
    <w:rsid w:val="00401B7D"/>
    <w:rsid w:val="00401B85"/>
    <w:rsid w:val="00401BFB"/>
    <w:rsid w:val="00401C3D"/>
    <w:rsid w:val="00401C52"/>
    <w:rsid w:val="00401CA6"/>
    <w:rsid w:val="00401D1E"/>
    <w:rsid w:val="00401D99"/>
    <w:rsid w:val="00401DFD"/>
    <w:rsid w:val="00401E2F"/>
    <w:rsid w:val="00401E7B"/>
    <w:rsid w:val="00401EB6"/>
    <w:rsid w:val="00401EC3"/>
    <w:rsid w:val="00401F1E"/>
    <w:rsid w:val="00401F2A"/>
    <w:rsid w:val="00401F59"/>
    <w:rsid w:val="00401FE7"/>
    <w:rsid w:val="00402002"/>
    <w:rsid w:val="004020BA"/>
    <w:rsid w:val="0040211F"/>
    <w:rsid w:val="004021AF"/>
    <w:rsid w:val="004021C4"/>
    <w:rsid w:val="004021E3"/>
    <w:rsid w:val="00402288"/>
    <w:rsid w:val="00402289"/>
    <w:rsid w:val="004023AF"/>
    <w:rsid w:val="00402426"/>
    <w:rsid w:val="004024BE"/>
    <w:rsid w:val="00402542"/>
    <w:rsid w:val="0040257A"/>
    <w:rsid w:val="00402649"/>
    <w:rsid w:val="00402675"/>
    <w:rsid w:val="00402801"/>
    <w:rsid w:val="0040280F"/>
    <w:rsid w:val="00402852"/>
    <w:rsid w:val="00402913"/>
    <w:rsid w:val="004029BC"/>
    <w:rsid w:val="00402AFD"/>
    <w:rsid w:val="00402B1D"/>
    <w:rsid w:val="00402B5C"/>
    <w:rsid w:val="00402B65"/>
    <w:rsid w:val="00402BC4"/>
    <w:rsid w:val="00402C61"/>
    <w:rsid w:val="00402C64"/>
    <w:rsid w:val="00402C95"/>
    <w:rsid w:val="00402CFD"/>
    <w:rsid w:val="00402D1B"/>
    <w:rsid w:val="00402D31"/>
    <w:rsid w:val="00402DB2"/>
    <w:rsid w:val="00402DFD"/>
    <w:rsid w:val="00402E4A"/>
    <w:rsid w:val="00402E93"/>
    <w:rsid w:val="00402F9C"/>
    <w:rsid w:val="00402FA3"/>
    <w:rsid w:val="00403056"/>
    <w:rsid w:val="004030C2"/>
    <w:rsid w:val="004030D6"/>
    <w:rsid w:val="004030F5"/>
    <w:rsid w:val="004031BB"/>
    <w:rsid w:val="004031FF"/>
    <w:rsid w:val="00403236"/>
    <w:rsid w:val="004032FF"/>
    <w:rsid w:val="00403385"/>
    <w:rsid w:val="00403390"/>
    <w:rsid w:val="00403465"/>
    <w:rsid w:val="00403475"/>
    <w:rsid w:val="0040348E"/>
    <w:rsid w:val="004034D2"/>
    <w:rsid w:val="0040351F"/>
    <w:rsid w:val="004035D6"/>
    <w:rsid w:val="00403628"/>
    <w:rsid w:val="004036FB"/>
    <w:rsid w:val="00403702"/>
    <w:rsid w:val="0040370D"/>
    <w:rsid w:val="0040374F"/>
    <w:rsid w:val="004037B1"/>
    <w:rsid w:val="004037D5"/>
    <w:rsid w:val="0040387D"/>
    <w:rsid w:val="004038BD"/>
    <w:rsid w:val="004038C4"/>
    <w:rsid w:val="004039AE"/>
    <w:rsid w:val="00403A7E"/>
    <w:rsid w:val="00403AAE"/>
    <w:rsid w:val="00403B3A"/>
    <w:rsid w:val="00403BD5"/>
    <w:rsid w:val="00403C06"/>
    <w:rsid w:val="00403C30"/>
    <w:rsid w:val="00403C60"/>
    <w:rsid w:val="00403CDE"/>
    <w:rsid w:val="00403D08"/>
    <w:rsid w:val="00403E1B"/>
    <w:rsid w:val="00403E3F"/>
    <w:rsid w:val="00403E64"/>
    <w:rsid w:val="00403EC6"/>
    <w:rsid w:val="00403EC9"/>
    <w:rsid w:val="00403F49"/>
    <w:rsid w:val="00403FBC"/>
    <w:rsid w:val="0040400A"/>
    <w:rsid w:val="0040404E"/>
    <w:rsid w:val="0040409D"/>
    <w:rsid w:val="004040DB"/>
    <w:rsid w:val="00404113"/>
    <w:rsid w:val="00404118"/>
    <w:rsid w:val="00404188"/>
    <w:rsid w:val="004041D7"/>
    <w:rsid w:val="004041D8"/>
    <w:rsid w:val="00404265"/>
    <w:rsid w:val="00404289"/>
    <w:rsid w:val="0040434C"/>
    <w:rsid w:val="00404441"/>
    <w:rsid w:val="00404514"/>
    <w:rsid w:val="004045D9"/>
    <w:rsid w:val="004045F0"/>
    <w:rsid w:val="00404610"/>
    <w:rsid w:val="004046B3"/>
    <w:rsid w:val="00404867"/>
    <w:rsid w:val="004048F2"/>
    <w:rsid w:val="004048F5"/>
    <w:rsid w:val="004049CA"/>
    <w:rsid w:val="00404A40"/>
    <w:rsid w:val="00404A48"/>
    <w:rsid w:val="00404A85"/>
    <w:rsid w:val="00404B6F"/>
    <w:rsid w:val="00404B7D"/>
    <w:rsid w:val="00404BAB"/>
    <w:rsid w:val="00404BCE"/>
    <w:rsid w:val="00404BDC"/>
    <w:rsid w:val="00404D27"/>
    <w:rsid w:val="00404D9A"/>
    <w:rsid w:val="00404DDA"/>
    <w:rsid w:val="00404E10"/>
    <w:rsid w:val="00404E73"/>
    <w:rsid w:val="00404E7A"/>
    <w:rsid w:val="00404E9D"/>
    <w:rsid w:val="00404EED"/>
    <w:rsid w:val="00404FEA"/>
    <w:rsid w:val="00404FFC"/>
    <w:rsid w:val="00405117"/>
    <w:rsid w:val="00405154"/>
    <w:rsid w:val="004051FE"/>
    <w:rsid w:val="00405227"/>
    <w:rsid w:val="0040523E"/>
    <w:rsid w:val="004052F8"/>
    <w:rsid w:val="00405341"/>
    <w:rsid w:val="00405387"/>
    <w:rsid w:val="004053AB"/>
    <w:rsid w:val="0040548A"/>
    <w:rsid w:val="004054EC"/>
    <w:rsid w:val="0040553E"/>
    <w:rsid w:val="00405541"/>
    <w:rsid w:val="00405557"/>
    <w:rsid w:val="004055A8"/>
    <w:rsid w:val="004055E9"/>
    <w:rsid w:val="00405682"/>
    <w:rsid w:val="00405684"/>
    <w:rsid w:val="0040573D"/>
    <w:rsid w:val="004057FF"/>
    <w:rsid w:val="004058DC"/>
    <w:rsid w:val="00405A6F"/>
    <w:rsid w:val="00405A95"/>
    <w:rsid w:val="00405B31"/>
    <w:rsid w:val="00405B60"/>
    <w:rsid w:val="00405BB0"/>
    <w:rsid w:val="00405BD5"/>
    <w:rsid w:val="00405C20"/>
    <w:rsid w:val="00405C47"/>
    <w:rsid w:val="00405C52"/>
    <w:rsid w:val="00405CE4"/>
    <w:rsid w:val="00405CFD"/>
    <w:rsid w:val="00405D0C"/>
    <w:rsid w:val="00405D60"/>
    <w:rsid w:val="00405D67"/>
    <w:rsid w:val="00405D91"/>
    <w:rsid w:val="00405DD3"/>
    <w:rsid w:val="00405E4A"/>
    <w:rsid w:val="00405E61"/>
    <w:rsid w:val="00405E75"/>
    <w:rsid w:val="00405EFF"/>
    <w:rsid w:val="00405F40"/>
    <w:rsid w:val="00405FDE"/>
    <w:rsid w:val="0040603C"/>
    <w:rsid w:val="00406093"/>
    <w:rsid w:val="004060C7"/>
    <w:rsid w:val="0040610D"/>
    <w:rsid w:val="00406163"/>
    <w:rsid w:val="004061CE"/>
    <w:rsid w:val="004061EC"/>
    <w:rsid w:val="00406215"/>
    <w:rsid w:val="0040622C"/>
    <w:rsid w:val="00406285"/>
    <w:rsid w:val="0040636A"/>
    <w:rsid w:val="00406392"/>
    <w:rsid w:val="00406437"/>
    <w:rsid w:val="0040647E"/>
    <w:rsid w:val="00406490"/>
    <w:rsid w:val="00406541"/>
    <w:rsid w:val="00406576"/>
    <w:rsid w:val="004065E1"/>
    <w:rsid w:val="004066BC"/>
    <w:rsid w:val="00406738"/>
    <w:rsid w:val="004067D0"/>
    <w:rsid w:val="00406827"/>
    <w:rsid w:val="00406853"/>
    <w:rsid w:val="00406861"/>
    <w:rsid w:val="004068A5"/>
    <w:rsid w:val="004068E6"/>
    <w:rsid w:val="004068F0"/>
    <w:rsid w:val="004068F3"/>
    <w:rsid w:val="00406933"/>
    <w:rsid w:val="004069A5"/>
    <w:rsid w:val="00406A0C"/>
    <w:rsid w:val="00406AC0"/>
    <w:rsid w:val="00406AD3"/>
    <w:rsid w:val="00406B01"/>
    <w:rsid w:val="00406B17"/>
    <w:rsid w:val="00406C40"/>
    <w:rsid w:val="00406C6D"/>
    <w:rsid w:val="00406CAF"/>
    <w:rsid w:val="00406DD0"/>
    <w:rsid w:val="00406DDA"/>
    <w:rsid w:val="00406E27"/>
    <w:rsid w:val="00406E44"/>
    <w:rsid w:val="00406EC0"/>
    <w:rsid w:val="00406F3E"/>
    <w:rsid w:val="00406FC5"/>
    <w:rsid w:val="00406FCA"/>
    <w:rsid w:val="00407025"/>
    <w:rsid w:val="0040704F"/>
    <w:rsid w:val="0040710B"/>
    <w:rsid w:val="0040716F"/>
    <w:rsid w:val="004071B4"/>
    <w:rsid w:val="004071CC"/>
    <w:rsid w:val="00407214"/>
    <w:rsid w:val="00407307"/>
    <w:rsid w:val="0040734F"/>
    <w:rsid w:val="00407358"/>
    <w:rsid w:val="00407369"/>
    <w:rsid w:val="0040746B"/>
    <w:rsid w:val="004074A4"/>
    <w:rsid w:val="004074B1"/>
    <w:rsid w:val="004074EE"/>
    <w:rsid w:val="0040755A"/>
    <w:rsid w:val="004075B5"/>
    <w:rsid w:val="00407603"/>
    <w:rsid w:val="00407693"/>
    <w:rsid w:val="0040777C"/>
    <w:rsid w:val="004077A1"/>
    <w:rsid w:val="004077AE"/>
    <w:rsid w:val="0040786C"/>
    <w:rsid w:val="0040788E"/>
    <w:rsid w:val="0040794A"/>
    <w:rsid w:val="00407956"/>
    <w:rsid w:val="00407AE6"/>
    <w:rsid w:val="00407AF5"/>
    <w:rsid w:val="00407B00"/>
    <w:rsid w:val="00407B95"/>
    <w:rsid w:val="00407BC5"/>
    <w:rsid w:val="00407C0F"/>
    <w:rsid w:val="00407C65"/>
    <w:rsid w:val="00407D2F"/>
    <w:rsid w:val="00407D30"/>
    <w:rsid w:val="00407DBE"/>
    <w:rsid w:val="00407E38"/>
    <w:rsid w:val="00407EF1"/>
    <w:rsid w:val="00407F81"/>
    <w:rsid w:val="00407FE2"/>
    <w:rsid w:val="00410053"/>
    <w:rsid w:val="004100E9"/>
    <w:rsid w:val="004101BB"/>
    <w:rsid w:val="00410327"/>
    <w:rsid w:val="004103F0"/>
    <w:rsid w:val="00410436"/>
    <w:rsid w:val="0041049D"/>
    <w:rsid w:val="004104DC"/>
    <w:rsid w:val="004104FA"/>
    <w:rsid w:val="004105A9"/>
    <w:rsid w:val="004106B3"/>
    <w:rsid w:val="00410739"/>
    <w:rsid w:val="00410763"/>
    <w:rsid w:val="0041078D"/>
    <w:rsid w:val="0041080D"/>
    <w:rsid w:val="0041089C"/>
    <w:rsid w:val="004108C6"/>
    <w:rsid w:val="004108C7"/>
    <w:rsid w:val="0041096B"/>
    <w:rsid w:val="00410A5A"/>
    <w:rsid w:val="00410A74"/>
    <w:rsid w:val="00410A94"/>
    <w:rsid w:val="00410B62"/>
    <w:rsid w:val="00410B6F"/>
    <w:rsid w:val="00410BB2"/>
    <w:rsid w:val="00410C2C"/>
    <w:rsid w:val="00410C67"/>
    <w:rsid w:val="00410CBC"/>
    <w:rsid w:val="00410CD5"/>
    <w:rsid w:val="00410D09"/>
    <w:rsid w:val="00410D14"/>
    <w:rsid w:val="00410D33"/>
    <w:rsid w:val="00410F4F"/>
    <w:rsid w:val="00410F50"/>
    <w:rsid w:val="004110C4"/>
    <w:rsid w:val="004110E7"/>
    <w:rsid w:val="0041116B"/>
    <w:rsid w:val="004111AB"/>
    <w:rsid w:val="0041122C"/>
    <w:rsid w:val="00411252"/>
    <w:rsid w:val="0041150F"/>
    <w:rsid w:val="004115D5"/>
    <w:rsid w:val="004116B1"/>
    <w:rsid w:val="0041171A"/>
    <w:rsid w:val="00411736"/>
    <w:rsid w:val="00411796"/>
    <w:rsid w:val="004117DA"/>
    <w:rsid w:val="0041188E"/>
    <w:rsid w:val="00411A32"/>
    <w:rsid w:val="00411A81"/>
    <w:rsid w:val="00411A8C"/>
    <w:rsid w:val="00411B05"/>
    <w:rsid w:val="00411B37"/>
    <w:rsid w:val="00411B6F"/>
    <w:rsid w:val="00411D18"/>
    <w:rsid w:val="00411DA9"/>
    <w:rsid w:val="00411DBE"/>
    <w:rsid w:val="00411E1D"/>
    <w:rsid w:val="00411E8A"/>
    <w:rsid w:val="00411F04"/>
    <w:rsid w:val="00411F12"/>
    <w:rsid w:val="00412012"/>
    <w:rsid w:val="00412085"/>
    <w:rsid w:val="004120AD"/>
    <w:rsid w:val="004120E4"/>
    <w:rsid w:val="00412100"/>
    <w:rsid w:val="0041215C"/>
    <w:rsid w:val="00412188"/>
    <w:rsid w:val="004121DD"/>
    <w:rsid w:val="004122B2"/>
    <w:rsid w:val="004122C3"/>
    <w:rsid w:val="004122FC"/>
    <w:rsid w:val="00412379"/>
    <w:rsid w:val="004123A2"/>
    <w:rsid w:val="004124EC"/>
    <w:rsid w:val="004124F1"/>
    <w:rsid w:val="0041254F"/>
    <w:rsid w:val="004125FC"/>
    <w:rsid w:val="0041269D"/>
    <w:rsid w:val="004126E2"/>
    <w:rsid w:val="0041274F"/>
    <w:rsid w:val="004127DC"/>
    <w:rsid w:val="004127EC"/>
    <w:rsid w:val="00412820"/>
    <w:rsid w:val="00412866"/>
    <w:rsid w:val="0041286B"/>
    <w:rsid w:val="004129A9"/>
    <w:rsid w:val="00412A11"/>
    <w:rsid w:val="00412C3E"/>
    <w:rsid w:val="00412CC2"/>
    <w:rsid w:val="00412D2C"/>
    <w:rsid w:val="00412DD5"/>
    <w:rsid w:val="00412E4D"/>
    <w:rsid w:val="00412EB1"/>
    <w:rsid w:val="00412EC6"/>
    <w:rsid w:val="00413023"/>
    <w:rsid w:val="00413035"/>
    <w:rsid w:val="0041310F"/>
    <w:rsid w:val="00413198"/>
    <w:rsid w:val="004131AC"/>
    <w:rsid w:val="004131B0"/>
    <w:rsid w:val="00413295"/>
    <w:rsid w:val="004132C7"/>
    <w:rsid w:val="0041334F"/>
    <w:rsid w:val="00413490"/>
    <w:rsid w:val="004134F5"/>
    <w:rsid w:val="00413513"/>
    <w:rsid w:val="00413562"/>
    <w:rsid w:val="004135D0"/>
    <w:rsid w:val="00413637"/>
    <w:rsid w:val="004136CC"/>
    <w:rsid w:val="004137E5"/>
    <w:rsid w:val="0041386C"/>
    <w:rsid w:val="004138F0"/>
    <w:rsid w:val="0041393D"/>
    <w:rsid w:val="00413957"/>
    <w:rsid w:val="00413970"/>
    <w:rsid w:val="004139C6"/>
    <w:rsid w:val="00413A1F"/>
    <w:rsid w:val="00413A8E"/>
    <w:rsid w:val="00413B0E"/>
    <w:rsid w:val="00413B28"/>
    <w:rsid w:val="00413B6D"/>
    <w:rsid w:val="00413B77"/>
    <w:rsid w:val="00413BC8"/>
    <w:rsid w:val="00413BE6"/>
    <w:rsid w:val="00413C83"/>
    <w:rsid w:val="00413CC7"/>
    <w:rsid w:val="00413CDC"/>
    <w:rsid w:val="00413D5D"/>
    <w:rsid w:val="00413DAF"/>
    <w:rsid w:val="00413DD1"/>
    <w:rsid w:val="00413DDC"/>
    <w:rsid w:val="00413E9D"/>
    <w:rsid w:val="00413ED5"/>
    <w:rsid w:val="00413F83"/>
    <w:rsid w:val="00413FAF"/>
    <w:rsid w:val="0041401E"/>
    <w:rsid w:val="0041409A"/>
    <w:rsid w:val="00414119"/>
    <w:rsid w:val="00414137"/>
    <w:rsid w:val="00414161"/>
    <w:rsid w:val="004141AE"/>
    <w:rsid w:val="00414224"/>
    <w:rsid w:val="0041429A"/>
    <w:rsid w:val="004142A5"/>
    <w:rsid w:val="0041430F"/>
    <w:rsid w:val="004143B2"/>
    <w:rsid w:val="0041442B"/>
    <w:rsid w:val="004144EC"/>
    <w:rsid w:val="004144F1"/>
    <w:rsid w:val="00414527"/>
    <w:rsid w:val="0041459F"/>
    <w:rsid w:val="004145A8"/>
    <w:rsid w:val="004145F1"/>
    <w:rsid w:val="0041464C"/>
    <w:rsid w:val="00414665"/>
    <w:rsid w:val="00414668"/>
    <w:rsid w:val="004146AA"/>
    <w:rsid w:val="00414718"/>
    <w:rsid w:val="004148C1"/>
    <w:rsid w:val="0041494F"/>
    <w:rsid w:val="0041495A"/>
    <w:rsid w:val="00414A6B"/>
    <w:rsid w:val="00414B4A"/>
    <w:rsid w:val="00414BDD"/>
    <w:rsid w:val="00414C41"/>
    <w:rsid w:val="00414CFA"/>
    <w:rsid w:val="00414DBA"/>
    <w:rsid w:val="00414E31"/>
    <w:rsid w:val="00414E81"/>
    <w:rsid w:val="00414FDD"/>
    <w:rsid w:val="00414FFB"/>
    <w:rsid w:val="00415000"/>
    <w:rsid w:val="00415075"/>
    <w:rsid w:val="004150F4"/>
    <w:rsid w:val="00415121"/>
    <w:rsid w:val="004151B0"/>
    <w:rsid w:val="004151BB"/>
    <w:rsid w:val="004151D8"/>
    <w:rsid w:val="0041520A"/>
    <w:rsid w:val="00415226"/>
    <w:rsid w:val="00415242"/>
    <w:rsid w:val="00415301"/>
    <w:rsid w:val="0041537A"/>
    <w:rsid w:val="00415393"/>
    <w:rsid w:val="004153C3"/>
    <w:rsid w:val="004154FF"/>
    <w:rsid w:val="004155AC"/>
    <w:rsid w:val="004155D3"/>
    <w:rsid w:val="00415675"/>
    <w:rsid w:val="00415765"/>
    <w:rsid w:val="0041581A"/>
    <w:rsid w:val="0041587A"/>
    <w:rsid w:val="00415908"/>
    <w:rsid w:val="00415940"/>
    <w:rsid w:val="00415958"/>
    <w:rsid w:val="0041598A"/>
    <w:rsid w:val="004159DA"/>
    <w:rsid w:val="004159E7"/>
    <w:rsid w:val="00415A58"/>
    <w:rsid w:val="00415A6D"/>
    <w:rsid w:val="00415A72"/>
    <w:rsid w:val="00415B31"/>
    <w:rsid w:val="00415C32"/>
    <w:rsid w:val="00415C33"/>
    <w:rsid w:val="00415D6D"/>
    <w:rsid w:val="00415E43"/>
    <w:rsid w:val="00415E5C"/>
    <w:rsid w:val="00415E7C"/>
    <w:rsid w:val="00415EFD"/>
    <w:rsid w:val="00415F72"/>
    <w:rsid w:val="00415F7D"/>
    <w:rsid w:val="00415FA0"/>
    <w:rsid w:val="00416075"/>
    <w:rsid w:val="0041607D"/>
    <w:rsid w:val="004160BE"/>
    <w:rsid w:val="00416253"/>
    <w:rsid w:val="00416270"/>
    <w:rsid w:val="0041631C"/>
    <w:rsid w:val="00416347"/>
    <w:rsid w:val="004163F2"/>
    <w:rsid w:val="00416458"/>
    <w:rsid w:val="004164AE"/>
    <w:rsid w:val="00416524"/>
    <w:rsid w:val="004165E1"/>
    <w:rsid w:val="004166A3"/>
    <w:rsid w:val="004166E1"/>
    <w:rsid w:val="004166EC"/>
    <w:rsid w:val="00416712"/>
    <w:rsid w:val="0041672A"/>
    <w:rsid w:val="00416751"/>
    <w:rsid w:val="00416840"/>
    <w:rsid w:val="00416875"/>
    <w:rsid w:val="00416891"/>
    <w:rsid w:val="004168C0"/>
    <w:rsid w:val="00416940"/>
    <w:rsid w:val="0041695E"/>
    <w:rsid w:val="00416A86"/>
    <w:rsid w:val="00416AFE"/>
    <w:rsid w:val="00416B24"/>
    <w:rsid w:val="00416BA0"/>
    <w:rsid w:val="00416C6B"/>
    <w:rsid w:val="00416CDE"/>
    <w:rsid w:val="00416D77"/>
    <w:rsid w:val="00416E0F"/>
    <w:rsid w:val="00416E1D"/>
    <w:rsid w:val="00416EBD"/>
    <w:rsid w:val="00416EC8"/>
    <w:rsid w:val="00416EE0"/>
    <w:rsid w:val="00416F54"/>
    <w:rsid w:val="00416FC1"/>
    <w:rsid w:val="00416FEB"/>
    <w:rsid w:val="00417036"/>
    <w:rsid w:val="0041707B"/>
    <w:rsid w:val="004170F6"/>
    <w:rsid w:val="0041712A"/>
    <w:rsid w:val="00417166"/>
    <w:rsid w:val="004171C3"/>
    <w:rsid w:val="004171D5"/>
    <w:rsid w:val="004172A7"/>
    <w:rsid w:val="004172CE"/>
    <w:rsid w:val="004173A4"/>
    <w:rsid w:val="004173AB"/>
    <w:rsid w:val="00417405"/>
    <w:rsid w:val="00417448"/>
    <w:rsid w:val="0041750E"/>
    <w:rsid w:val="00417541"/>
    <w:rsid w:val="00417553"/>
    <w:rsid w:val="00417555"/>
    <w:rsid w:val="004175B2"/>
    <w:rsid w:val="004175BA"/>
    <w:rsid w:val="00417630"/>
    <w:rsid w:val="00417681"/>
    <w:rsid w:val="004176C3"/>
    <w:rsid w:val="004177A2"/>
    <w:rsid w:val="0041780C"/>
    <w:rsid w:val="0041782F"/>
    <w:rsid w:val="0041789B"/>
    <w:rsid w:val="004178C3"/>
    <w:rsid w:val="004178E8"/>
    <w:rsid w:val="00417979"/>
    <w:rsid w:val="004179AE"/>
    <w:rsid w:val="00417AC7"/>
    <w:rsid w:val="00417C37"/>
    <w:rsid w:val="00417CEA"/>
    <w:rsid w:val="00417D95"/>
    <w:rsid w:val="00417DA8"/>
    <w:rsid w:val="00417DC1"/>
    <w:rsid w:val="00417DC9"/>
    <w:rsid w:val="00417E83"/>
    <w:rsid w:val="00417EA9"/>
    <w:rsid w:val="00417FF9"/>
    <w:rsid w:val="00420052"/>
    <w:rsid w:val="00420084"/>
    <w:rsid w:val="004200CD"/>
    <w:rsid w:val="004200F5"/>
    <w:rsid w:val="00420129"/>
    <w:rsid w:val="00420143"/>
    <w:rsid w:val="00420155"/>
    <w:rsid w:val="0042017E"/>
    <w:rsid w:val="004201B6"/>
    <w:rsid w:val="004201BB"/>
    <w:rsid w:val="004202D2"/>
    <w:rsid w:val="00420587"/>
    <w:rsid w:val="00420601"/>
    <w:rsid w:val="0042066B"/>
    <w:rsid w:val="00420684"/>
    <w:rsid w:val="004206BD"/>
    <w:rsid w:val="004206D6"/>
    <w:rsid w:val="0042082D"/>
    <w:rsid w:val="0042089D"/>
    <w:rsid w:val="004208D5"/>
    <w:rsid w:val="004208FE"/>
    <w:rsid w:val="0042091A"/>
    <w:rsid w:val="0042094D"/>
    <w:rsid w:val="0042095D"/>
    <w:rsid w:val="004209A7"/>
    <w:rsid w:val="004209B7"/>
    <w:rsid w:val="004209DB"/>
    <w:rsid w:val="00420AED"/>
    <w:rsid w:val="00420B01"/>
    <w:rsid w:val="00420B5C"/>
    <w:rsid w:val="00420B6E"/>
    <w:rsid w:val="00420D00"/>
    <w:rsid w:val="00420DB7"/>
    <w:rsid w:val="00420E53"/>
    <w:rsid w:val="00420E58"/>
    <w:rsid w:val="00420EB2"/>
    <w:rsid w:val="00420F1D"/>
    <w:rsid w:val="00420F1F"/>
    <w:rsid w:val="00421043"/>
    <w:rsid w:val="00421044"/>
    <w:rsid w:val="0042106C"/>
    <w:rsid w:val="00421100"/>
    <w:rsid w:val="00421147"/>
    <w:rsid w:val="004211AB"/>
    <w:rsid w:val="004211D7"/>
    <w:rsid w:val="0042131E"/>
    <w:rsid w:val="00421435"/>
    <w:rsid w:val="004214A6"/>
    <w:rsid w:val="004214C4"/>
    <w:rsid w:val="004214D9"/>
    <w:rsid w:val="00421635"/>
    <w:rsid w:val="0042168E"/>
    <w:rsid w:val="0042175E"/>
    <w:rsid w:val="00421791"/>
    <w:rsid w:val="0042182B"/>
    <w:rsid w:val="004219D0"/>
    <w:rsid w:val="004219D3"/>
    <w:rsid w:val="00421A84"/>
    <w:rsid w:val="00421A8F"/>
    <w:rsid w:val="00421A94"/>
    <w:rsid w:val="00421AC0"/>
    <w:rsid w:val="00421B09"/>
    <w:rsid w:val="00421B11"/>
    <w:rsid w:val="00421CA9"/>
    <w:rsid w:val="00421DDD"/>
    <w:rsid w:val="00421DE7"/>
    <w:rsid w:val="00421E0B"/>
    <w:rsid w:val="00421E3B"/>
    <w:rsid w:val="00421E4C"/>
    <w:rsid w:val="00421FBD"/>
    <w:rsid w:val="00421FF7"/>
    <w:rsid w:val="00422049"/>
    <w:rsid w:val="0042205F"/>
    <w:rsid w:val="00422073"/>
    <w:rsid w:val="004220DB"/>
    <w:rsid w:val="0042213C"/>
    <w:rsid w:val="00422199"/>
    <w:rsid w:val="00422217"/>
    <w:rsid w:val="0042223E"/>
    <w:rsid w:val="0042234E"/>
    <w:rsid w:val="0042236A"/>
    <w:rsid w:val="00422395"/>
    <w:rsid w:val="00422411"/>
    <w:rsid w:val="0042246F"/>
    <w:rsid w:val="00422655"/>
    <w:rsid w:val="00422661"/>
    <w:rsid w:val="004227C1"/>
    <w:rsid w:val="00422832"/>
    <w:rsid w:val="00422838"/>
    <w:rsid w:val="00422841"/>
    <w:rsid w:val="00422944"/>
    <w:rsid w:val="00422982"/>
    <w:rsid w:val="00422986"/>
    <w:rsid w:val="00422A0D"/>
    <w:rsid w:val="00422AA8"/>
    <w:rsid w:val="00422AAE"/>
    <w:rsid w:val="00422B52"/>
    <w:rsid w:val="00422DC6"/>
    <w:rsid w:val="00422DE2"/>
    <w:rsid w:val="00422FD0"/>
    <w:rsid w:val="00422FDB"/>
    <w:rsid w:val="00422FF8"/>
    <w:rsid w:val="0042309B"/>
    <w:rsid w:val="00423284"/>
    <w:rsid w:val="004232F3"/>
    <w:rsid w:val="004233CE"/>
    <w:rsid w:val="0042340F"/>
    <w:rsid w:val="00423451"/>
    <w:rsid w:val="0042347E"/>
    <w:rsid w:val="004235D1"/>
    <w:rsid w:val="0042365F"/>
    <w:rsid w:val="00423689"/>
    <w:rsid w:val="0042369F"/>
    <w:rsid w:val="004236DF"/>
    <w:rsid w:val="004236F1"/>
    <w:rsid w:val="00423787"/>
    <w:rsid w:val="00423810"/>
    <w:rsid w:val="004239CD"/>
    <w:rsid w:val="00423AB1"/>
    <w:rsid w:val="00423B62"/>
    <w:rsid w:val="00423B7F"/>
    <w:rsid w:val="00423BDD"/>
    <w:rsid w:val="00423D2D"/>
    <w:rsid w:val="00423E12"/>
    <w:rsid w:val="00423EAB"/>
    <w:rsid w:val="00423ECD"/>
    <w:rsid w:val="00423FD2"/>
    <w:rsid w:val="0042408B"/>
    <w:rsid w:val="00424184"/>
    <w:rsid w:val="00424208"/>
    <w:rsid w:val="00424273"/>
    <w:rsid w:val="00424315"/>
    <w:rsid w:val="004244AE"/>
    <w:rsid w:val="004244F8"/>
    <w:rsid w:val="00424667"/>
    <w:rsid w:val="004246A8"/>
    <w:rsid w:val="004246F5"/>
    <w:rsid w:val="0042471E"/>
    <w:rsid w:val="0042478E"/>
    <w:rsid w:val="004247DE"/>
    <w:rsid w:val="0042483A"/>
    <w:rsid w:val="00424879"/>
    <w:rsid w:val="004248A8"/>
    <w:rsid w:val="00424929"/>
    <w:rsid w:val="0042498D"/>
    <w:rsid w:val="004249ED"/>
    <w:rsid w:val="004249F6"/>
    <w:rsid w:val="004249F9"/>
    <w:rsid w:val="00424A89"/>
    <w:rsid w:val="00424A96"/>
    <w:rsid w:val="00424B01"/>
    <w:rsid w:val="00424B4F"/>
    <w:rsid w:val="00424C89"/>
    <w:rsid w:val="00424C91"/>
    <w:rsid w:val="00424CB0"/>
    <w:rsid w:val="00424E24"/>
    <w:rsid w:val="00424ED0"/>
    <w:rsid w:val="00424FF7"/>
    <w:rsid w:val="004250AC"/>
    <w:rsid w:val="00425120"/>
    <w:rsid w:val="0042517B"/>
    <w:rsid w:val="0042517D"/>
    <w:rsid w:val="004251C4"/>
    <w:rsid w:val="0042525D"/>
    <w:rsid w:val="00425267"/>
    <w:rsid w:val="00425287"/>
    <w:rsid w:val="0042529B"/>
    <w:rsid w:val="004252D2"/>
    <w:rsid w:val="004252DD"/>
    <w:rsid w:val="004252EA"/>
    <w:rsid w:val="004253A9"/>
    <w:rsid w:val="004253E6"/>
    <w:rsid w:val="00425464"/>
    <w:rsid w:val="0042546F"/>
    <w:rsid w:val="00425687"/>
    <w:rsid w:val="0042587C"/>
    <w:rsid w:val="0042593B"/>
    <w:rsid w:val="004259DD"/>
    <w:rsid w:val="004259E2"/>
    <w:rsid w:val="00425A26"/>
    <w:rsid w:val="00425AAA"/>
    <w:rsid w:val="00425B6B"/>
    <w:rsid w:val="00425B7B"/>
    <w:rsid w:val="00425B8E"/>
    <w:rsid w:val="00425BF5"/>
    <w:rsid w:val="00425C6C"/>
    <w:rsid w:val="00425C77"/>
    <w:rsid w:val="00425C99"/>
    <w:rsid w:val="00425D40"/>
    <w:rsid w:val="00425D5D"/>
    <w:rsid w:val="00425D8D"/>
    <w:rsid w:val="00425E33"/>
    <w:rsid w:val="00425E7B"/>
    <w:rsid w:val="00425F67"/>
    <w:rsid w:val="00425F6C"/>
    <w:rsid w:val="00425FAA"/>
    <w:rsid w:val="00425FC4"/>
    <w:rsid w:val="004260B2"/>
    <w:rsid w:val="004261DC"/>
    <w:rsid w:val="004261E9"/>
    <w:rsid w:val="00426240"/>
    <w:rsid w:val="00426260"/>
    <w:rsid w:val="004262C3"/>
    <w:rsid w:val="00426327"/>
    <w:rsid w:val="0042633A"/>
    <w:rsid w:val="004263CC"/>
    <w:rsid w:val="00426409"/>
    <w:rsid w:val="0042647C"/>
    <w:rsid w:val="00426480"/>
    <w:rsid w:val="004265BB"/>
    <w:rsid w:val="004265DC"/>
    <w:rsid w:val="004265DF"/>
    <w:rsid w:val="004266A7"/>
    <w:rsid w:val="004266C9"/>
    <w:rsid w:val="00426779"/>
    <w:rsid w:val="0042679B"/>
    <w:rsid w:val="00426808"/>
    <w:rsid w:val="0042685B"/>
    <w:rsid w:val="00426897"/>
    <w:rsid w:val="004268EA"/>
    <w:rsid w:val="00426926"/>
    <w:rsid w:val="0042692F"/>
    <w:rsid w:val="004269BD"/>
    <w:rsid w:val="004269FD"/>
    <w:rsid w:val="00426B61"/>
    <w:rsid w:val="00426B65"/>
    <w:rsid w:val="00426BEC"/>
    <w:rsid w:val="00426BFB"/>
    <w:rsid w:val="00426C1F"/>
    <w:rsid w:val="00426C89"/>
    <w:rsid w:val="00426DE7"/>
    <w:rsid w:val="00426DED"/>
    <w:rsid w:val="00426E00"/>
    <w:rsid w:val="00426E1F"/>
    <w:rsid w:val="00426E74"/>
    <w:rsid w:val="00426EA5"/>
    <w:rsid w:val="00426FCA"/>
    <w:rsid w:val="004270C9"/>
    <w:rsid w:val="00427167"/>
    <w:rsid w:val="0042725F"/>
    <w:rsid w:val="0042727F"/>
    <w:rsid w:val="004272EA"/>
    <w:rsid w:val="00427300"/>
    <w:rsid w:val="00427372"/>
    <w:rsid w:val="0042737A"/>
    <w:rsid w:val="0042739E"/>
    <w:rsid w:val="004273DB"/>
    <w:rsid w:val="00427410"/>
    <w:rsid w:val="00427534"/>
    <w:rsid w:val="004275D7"/>
    <w:rsid w:val="004276A2"/>
    <w:rsid w:val="004276CC"/>
    <w:rsid w:val="00427714"/>
    <w:rsid w:val="0042774C"/>
    <w:rsid w:val="00427758"/>
    <w:rsid w:val="0042775E"/>
    <w:rsid w:val="00427860"/>
    <w:rsid w:val="00427894"/>
    <w:rsid w:val="004278CB"/>
    <w:rsid w:val="00427934"/>
    <w:rsid w:val="00427974"/>
    <w:rsid w:val="00427A95"/>
    <w:rsid w:val="00427B0B"/>
    <w:rsid w:val="00427B1B"/>
    <w:rsid w:val="00427BD8"/>
    <w:rsid w:val="00427D57"/>
    <w:rsid w:val="00427D75"/>
    <w:rsid w:val="00427E02"/>
    <w:rsid w:val="00427E24"/>
    <w:rsid w:val="00427E35"/>
    <w:rsid w:val="00427EAD"/>
    <w:rsid w:val="00427EAF"/>
    <w:rsid w:val="00427F3D"/>
    <w:rsid w:val="00427FA1"/>
    <w:rsid w:val="00430043"/>
    <w:rsid w:val="00430068"/>
    <w:rsid w:val="004300B2"/>
    <w:rsid w:val="004301EE"/>
    <w:rsid w:val="004301F4"/>
    <w:rsid w:val="004302C0"/>
    <w:rsid w:val="0043034C"/>
    <w:rsid w:val="00430385"/>
    <w:rsid w:val="004303E7"/>
    <w:rsid w:val="0043040B"/>
    <w:rsid w:val="00430487"/>
    <w:rsid w:val="004304EF"/>
    <w:rsid w:val="004305DB"/>
    <w:rsid w:val="004305F2"/>
    <w:rsid w:val="00430608"/>
    <w:rsid w:val="00430660"/>
    <w:rsid w:val="00430693"/>
    <w:rsid w:val="004306F8"/>
    <w:rsid w:val="00430720"/>
    <w:rsid w:val="00430741"/>
    <w:rsid w:val="00430869"/>
    <w:rsid w:val="00430897"/>
    <w:rsid w:val="004308DF"/>
    <w:rsid w:val="00430986"/>
    <w:rsid w:val="00430A04"/>
    <w:rsid w:val="00430ABF"/>
    <w:rsid w:val="00430AE2"/>
    <w:rsid w:val="00430D2B"/>
    <w:rsid w:val="00430D71"/>
    <w:rsid w:val="00430F3A"/>
    <w:rsid w:val="0043119A"/>
    <w:rsid w:val="00431200"/>
    <w:rsid w:val="00431241"/>
    <w:rsid w:val="00431297"/>
    <w:rsid w:val="00431299"/>
    <w:rsid w:val="00431379"/>
    <w:rsid w:val="00431382"/>
    <w:rsid w:val="0043139A"/>
    <w:rsid w:val="004313FD"/>
    <w:rsid w:val="0043143F"/>
    <w:rsid w:val="00431459"/>
    <w:rsid w:val="004314D8"/>
    <w:rsid w:val="00431513"/>
    <w:rsid w:val="00431534"/>
    <w:rsid w:val="00431581"/>
    <w:rsid w:val="004315CA"/>
    <w:rsid w:val="004315E2"/>
    <w:rsid w:val="00431731"/>
    <w:rsid w:val="00431784"/>
    <w:rsid w:val="00431795"/>
    <w:rsid w:val="004317F4"/>
    <w:rsid w:val="004317FA"/>
    <w:rsid w:val="0043189D"/>
    <w:rsid w:val="004318AD"/>
    <w:rsid w:val="004319B8"/>
    <w:rsid w:val="00431A88"/>
    <w:rsid w:val="00431AF8"/>
    <w:rsid w:val="00431B83"/>
    <w:rsid w:val="00431BBE"/>
    <w:rsid w:val="00431BCC"/>
    <w:rsid w:val="00431C7D"/>
    <w:rsid w:val="00431CCF"/>
    <w:rsid w:val="00431D64"/>
    <w:rsid w:val="00431E10"/>
    <w:rsid w:val="00431E4D"/>
    <w:rsid w:val="00431E55"/>
    <w:rsid w:val="00431EC1"/>
    <w:rsid w:val="00431F12"/>
    <w:rsid w:val="00431F43"/>
    <w:rsid w:val="00431F96"/>
    <w:rsid w:val="00431FCE"/>
    <w:rsid w:val="0043205F"/>
    <w:rsid w:val="0043218D"/>
    <w:rsid w:val="004321E6"/>
    <w:rsid w:val="004322FA"/>
    <w:rsid w:val="00432322"/>
    <w:rsid w:val="00432335"/>
    <w:rsid w:val="004323D3"/>
    <w:rsid w:val="0043247C"/>
    <w:rsid w:val="00432536"/>
    <w:rsid w:val="00432558"/>
    <w:rsid w:val="0043263E"/>
    <w:rsid w:val="0043267B"/>
    <w:rsid w:val="00432708"/>
    <w:rsid w:val="00432763"/>
    <w:rsid w:val="004327DC"/>
    <w:rsid w:val="004327E9"/>
    <w:rsid w:val="004327EF"/>
    <w:rsid w:val="0043284E"/>
    <w:rsid w:val="00432856"/>
    <w:rsid w:val="00432907"/>
    <w:rsid w:val="00432928"/>
    <w:rsid w:val="0043293B"/>
    <w:rsid w:val="00432948"/>
    <w:rsid w:val="00432978"/>
    <w:rsid w:val="00432B2D"/>
    <w:rsid w:val="00432B34"/>
    <w:rsid w:val="00432B3D"/>
    <w:rsid w:val="00432BD2"/>
    <w:rsid w:val="00432C03"/>
    <w:rsid w:val="00432C53"/>
    <w:rsid w:val="00432D0B"/>
    <w:rsid w:val="00432D33"/>
    <w:rsid w:val="00432D85"/>
    <w:rsid w:val="00432DD7"/>
    <w:rsid w:val="00432E3C"/>
    <w:rsid w:val="00432EBB"/>
    <w:rsid w:val="00432F92"/>
    <w:rsid w:val="00433031"/>
    <w:rsid w:val="00433035"/>
    <w:rsid w:val="004331AE"/>
    <w:rsid w:val="004331FC"/>
    <w:rsid w:val="00433272"/>
    <w:rsid w:val="004332CB"/>
    <w:rsid w:val="0043334C"/>
    <w:rsid w:val="004333DB"/>
    <w:rsid w:val="004333F8"/>
    <w:rsid w:val="004334B5"/>
    <w:rsid w:val="00433544"/>
    <w:rsid w:val="004335A7"/>
    <w:rsid w:val="004335CF"/>
    <w:rsid w:val="00433609"/>
    <w:rsid w:val="00433612"/>
    <w:rsid w:val="00433643"/>
    <w:rsid w:val="00433647"/>
    <w:rsid w:val="0043365A"/>
    <w:rsid w:val="00433662"/>
    <w:rsid w:val="00433669"/>
    <w:rsid w:val="004336BF"/>
    <w:rsid w:val="00433705"/>
    <w:rsid w:val="0043376D"/>
    <w:rsid w:val="004337D3"/>
    <w:rsid w:val="0043385D"/>
    <w:rsid w:val="00433882"/>
    <w:rsid w:val="004338A1"/>
    <w:rsid w:val="00433982"/>
    <w:rsid w:val="00433995"/>
    <w:rsid w:val="004339D9"/>
    <w:rsid w:val="00433A9E"/>
    <w:rsid w:val="00433AEE"/>
    <w:rsid w:val="00433B84"/>
    <w:rsid w:val="00433BC7"/>
    <w:rsid w:val="00433BF6"/>
    <w:rsid w:val="00433C4A"/>
    <w:rsid w:val="00433C7A"/>
    <w:rsid w:val="00433CFA"/>
    <w:rsid w:val="00433D7E"/>
    <w:rsid w:val="00433DA9"/>
    <w:rsid w:val="00433E20"/>
    <w:rsid w:val="00433E65"/>
    <w:rsid w:val="00433F05"/>
    <w:rsid w:val="00433FCF"/>
    <w:rsid w:val="00434108"/>
    <w:rsid w:val="00434119"/>
    <w:rsid w:val="0043413D"/>
    <w:rsid w:val="00434198"/>
    <w:rsid w:val="00434224"/>
    <w:rsid w:val="00434264"/>
    <w:rsid w:val="00434270"/>
    <w:rsid w:val="00434283"/>
    <w:rsid w:val="0043428F"/>
    <w:rsid w:val="004342E0"/>
    <w:rsid w:val="00434329"/>
    <w:rsid w:val="00434331"/>
    <w:rsid w:val="004343B4"/>
    <w:rsid w:val="004343BA"/>
    <w:rsid w:val="004343D5"/>
    <w:rsid w:val="00434461"/>
    <w:rsid w:val="0043450A"/>
    <w:rsid w:val="0043457E"/>
    <w:rsid w:val="004345E4"/>
    <w:rsid w:val="0043468F"/>
    <w:rsid w:val="004346AA"/>
    <w:rsid w:val="004346B5"/>
    <w:rsid w:val="004346F8"/>
    <w:rsid w:val="00434742"/>
    <w:rsid w:val="00434750"/>
    <w:rsid w:val="00434758"/>
    <w:rsid w:val="00434849"/>
    <w:rsid w:val="00434855"/>
    <w:rsid w:val="00434882"/>
    <w:rsid w:val="00434942"/>
    <w:rsid w:val="00434988"/>
    <w:rsid w:val="00434A66"/>
    <w:rsid w:val="00434BC0"/>
    <w:rsid w:val="00434CE4"/>
    <w:rsid w:val="00434D57"/>
    <w:rsid w:val="00434D6D"/>
    <w:rsid w:val="00434DC1"/>
    <w:rsid w:val="00434DFF"/>
    <w:rsid w:val="00434F65"/>
    <w:rsid w:val="00434F6C"/>
    <w:rsid w:val="00435020"/>
    <w:rsid w:val="00435077"/>
    <w:rsid w:val="00435141"/>
    <w:rsid w:val="0043515C"/>
    <w:rsid w:val="0043516C"/>
    <w:rsid w:val="004351B6"/>
    <w:rsid w:val="004351D8"/>
    <w:rsid w:val="004352C2"/>
    <w:rsid w:val="0043534A"/>
    <w:rsid w:val="00435414"/>
    <w:rsid w:val="00435492"/>
    <w:rsid w:val="004354C8"/>
    <w:rsid w:val="004354F3"/>
    <w:rsid w:val="0043550B"/>
    <w:rsid w:val="004355A0"/>
    <w:rsid w:val="004355BC"/>
    <w:rsid w:val="00435678"/>
    <w:rsid w:val="004357BC"/>
    <w:rsid w:val="0043584F"/>
    <w:rsid w:val="00435940"/>
    <w:rsid w:val="004359A8"/>
    <w:rsid w:val="004359DA"/>
    <w:rsid w:val="004359F1"/>
    <w:rsid w:val="00435A2A"/>
    <w:rsid w:val="00435A81"/>
    <w:rsid w:val="00435A8A"/>
    <w:rsid w:val="00435A99"/>
    <w:rsid w:val="00435AFC"/>
    <w:rsid w:val="00435B2C"/>
    <w:rsid w:val="00435B6C"/>
    <w:rsid w:val="00435BE5"/>
    <w:rsid w:val="00435CB8"/>
    <w:rsid w:val="00435CD9"/>
    <w:rsid w:val="00435D1B"/>
    <w:rsid w:val="00435E01"/>
    <w:rsid w:val="00435E55"/>
    <w:rsid w:val="00435EC7"/>
    <w:rsid w:val="00435EF9"/>
    <w:rsid w:val="00435F7A"/>
    <w:rsid w:val="0043601A"/>
    <w:rsid w:val="0043612B"/>
    <w:rsid w:val="0043618C"/>
    <w:rsid w:val="00436219"/>
    <w:rsid w:val="004362C6"/>
    <w:rsid w:val="004362DE"/>
    <w:rsid w:val="00436383"/>
    <w:rsid w:val="004363C8"/>
    <w:rsid w:val="004363F3"/>
    <w:rsid w:val="0043642E"/>
    <w:rsid w:val="004364B1"/>
    <w:rsid w:val="004364CA"/>
    <w:rsid w:val="004364ED"/>
    <w:rsid w:val="00436524"/>
    <w:rsid w:val="00436573"/>
    <w:rsid w:val="0043657E"/>
    <w:rsid w:val="004365A0"/>
    <w:rsid w:val="00436604"/>
    <w:rsid w:val="0043660A"/>
    <w:rsid w:val="00436622"/>
    <w:rsid w:val="004366A0"/>
    <w:rsid w:val="004366C6"/>
    <w:rsid w:val="004367A3"/>
    <w:rsid w:val="004367C8"/>
    <w:rsid w:val="00436935"/>
    <w:rsid w:val="00436A43"/>
    <w:rsid w:val="00436AAC"/>
    <w:rsid w:val="00436AB9"/>
    <w:rsid w:val="00436B52"/>
    <w:rsid w:val="00436BC9"/>
    <w:rsid w:val="00436D44"/>
    <w:rsid w:val="00436D5E"/>
    <w:rsid w:val="00436D95"/>
    <w:rsid w:val="00436DBB"/>
    <w:rsid w:val="00436DF0"/>
    <w:rsid w:val="00436E4D"/>
    <w:rsid w:val="00436EBC"/>
    <w:rsid w:val="00436F4E"/>
    <w:rsid w:val="004370B7"/>
    <w:rsid w:val="00437147"/>
    <w:rsid w:val="0043723C"/>
    <w:rsid w:val="0043724C"/>
    <w:rsid w:val="00437259"/>
    <w:rsid w:val="004373B4"/>
    <w:rsid w:val="004373BF"/>
    <w:rsid w:val="00437503"/>
    <w:rsid w:val="00437543"/>
    <w:rsid w:val="004375B7"/>
    <w:rsid w:val="00437616"/>
    <w:rsid w:val="004376B7"/>
    <w:rsid w:val="004376CB"/>
    <w:rsid w:val="00437706"/>
    <w:rsid w:val="0043771D"/>
    <w:rsid w:val="00437736"/>
    <w:rsid w:val="00437781"/>
    <w:rsid w:val="0043778E"/>
    <w:rsid w:val="004377D4"/>
    <w:rsid w:val="00437834"/>
    <w:rsid w:val="00437836"/>
    <w:rsid w:val="004378B4"/>
    <w:rsid w:val="00437919"/>
    <w:rsid w:val="004379E5"/>
    <w:rsid w:val="00437AC8"/>
    <w:rsid w:val="00437AFC"/>
    <w:rsid w:val="00437B81"/>
    <w:rsid w:val="00437BBD"/>
    <w:rsid w:val="00437BD9"/>
    <w:rsid w:val="00437BF6"/>
    <w:rsid w:val="00437C1A"/>
    <w:rsid w:val="00437CCF"/>
    <w:rsid w:val="00437E2B"/>
    <w:rsid w:val="00437EB8"/>
    <w:rsid w:val="00437EF2"/>
    <w:rsid w:val="00437FF8"/>
    <w:rsid w:val="00440017"/>
    <w:rsid w:val="0044014A"/>
    <w:rsid w:val="0044014B"/>
    <w:rsid w:val="0044017E"/>
    <w:rsid w:val="0044046E"/>
    <w:rsid w:val="00440478"/>
    <w:rsid w:val="00440551"/>
    <w:rsid w:val="00440680"/>
    <w:rsid w:val="00440699"/>
    <w:rsid w:val="0044074F"/>
    <w:rsid w:val="0044079B"/>
    <w:rsid w:val="00440836"/>
    <w:rsid w:val="004408E8"/>
    <w:rsid w:val="004409C4"/>
    <w:rsid w:val="004409D2"/>
    <w:rsid w:val="00440A04"/>
    <w:rsid w:val="00440A9E"/>
    <w:rsid w:val="00440B38"/>
    <w:rsid w:val="00440B43"/>
    <w:rsid w:val="00440B63"/>
    <w:rsid w:val="00440B64"/>
    <w:rsid w:val="00440C06"/>
    <w:rsid w:val="00440C47"/>
    <w:rsid w:val="00440CCC"/>
    <w:rsid w:val="00440DA9"/>
    <w:rsid w:val="00440DC4"/>
    <w:rsid w:val="00440E31"/>
    <w:rsid w:val="00440E47"/>
    <w:rsid w:val="00440ED1"/>
    <w:rsid w:val="00440F6A"/>
    <w:rsid w:val="00440F85"/>
    <w:rsid w:val="00440FA6"/>
    <w:rsid w:val="00440FB2"/>
    <w:rsid w:val="00441034"/>
    <w:rsid w:val="0044107D"/>
    <w:rsid w:val="00441191"/>
    <w:rsid w:val="004411E2"/>
    <w:rsid w:val="004412A6"/>
    <w:rsid w:val="00441320"/>
    <w:rsid w:val="0044132F"/>
    <w:rsid w:val="004413D4"/>
    <w:rsid w:val="0044140F"/>
    <w:rsid w:val="0044141F"/>
    <w:rsid w:val="0044146E"/>
    <w:rsid w:val="0044147C"/>
    <w:rsid w:val="004414D9"/>
    <w:rsid w:val="00441505"/>
    <w:rsid w:val="0044157E"/>
    <w:rsid w:val="004416E2"/>
    <w:rsid w:val="00441784"/>
    <w:rsid w:val="004417A3"/>
    <w:rsid w:val="0044185F"/>
    <w:rsid w:val="0044188E"/>
    <w:rsid w:val="004418D0"/>
    <w:rsid w:val="00441947"/>
    <w:rsid w:val="00441954"/>
    <w:rsid w:val="00441995"/>
    <w:rsid w:val="00441A2A"/>
    <w:rsid w:val="00441A73"/>
    <w:rsid w:val="00441B7C"/>
    <w:rsid w:val="00441BFE"/>
    <w:rsid w:val="00441C34"/>
    <w:rsid w:val="00441CA2"/>
    <w:rsid w:val="00441D40"/>
    <w:rsid w:val="00441D69"/>
    <w:rsid w:val="00441DD1"/>
    <w:rsid w:val="00441E69"/>
    <w:rsid w:val="00441F39"/>
    <w:rsid w:val="0044206B"/>
    <w:rsid w:val="0044207F"/>
    <w:rsid w:val="004420DA"/>
    <w:rsid w:val="00442151"/>
    <w:rsid w:val="00442234"/>
    <w:rsid w:val="00442324"/>
    <w:rsid w:val="00442413"/>
    <w:rsid w:val="00442507"/>
    <w:rsid w:val="00442536"/>
    <w:rsid w:val="00442545"/>
    <w:rsid w:val="00442632"/>
    <w:rsid w:val="00442633"/>
    <w:rsid w:val="0044266A"/>
    <w:rsid w:val="004427BE"/>
    <w:rsid w:val="004427DA"/>
    <w:rsid w:val="004427DF"/>
    <w:rsid w:val="0044281F"/>
    <w:rsid w:val="0044288E"/>
    <w:rsid w:val="00442946"/>
    <w:rsid w:val="00442A4E"/>
    <w:rsid w:val="00442A7D"/>
    <w:rsid w:val="00442BAD"/>
    <w:rsid w:val="00442BBD"/>
    <w:rsid w:val="00442BC1"/>
    <w:rsid w:val="00442C0E"/>
    <w:rsid w:val="00442C73"/>
    <w:rsid w:val="00442C7A"/>
    <w:rsid w:val="00442CA9"/>
    <w:rsid w:val="00442D31"/>
    <w:rsid w:val="00442DA8"/>
    <w:rsid w:val="00442E09"/>
    <w:rsid w:val="00442ED7"/>
    <w:rsid w:val="00442EE5"/>
    <w:rsid w:val="00442F3E"/>
    <w:rsid w:val="00442FA4"/>
    <w:rsid w:val="0044309A"/>
    <w:rsid w:val="004430F2"/>
    <w:rsid w:val="0044319B"/>
    <w:rsid w:val="004431A5"/>
    <w:rsid w:val="004431D4"/>
    <w:rsid w:val="00443209"/>
    <w:rsid w:val="00443444"/>
    <w:rsid w:val="00443461"/>
    <w:rsid w:val="00443474"/>
    <w:rsid w:val="0044349D"/>
    <w:rsid w:val="004434BC"/>
    <w:rsid w:val="00443501"/>
    <w:rsid w:val="00443579"/>
    <w:rsid w:val="004435DD"/>
    <w:rsid w:val="004436FC"/>
    <w:rsid w:val="00443724"/>
    <w:rsid w:val="0044396A"/>
    <w:rsid w:val="0044397B"/>
    <w:rsid w:val="004439A6"/>
    <w:rsid w:val="004439D3"/>
    <w:rsid w:val="00443A0C"/>
    <w:rsid w:val="00443A55"/>
    <w:rsid w:val="00443B33"/>
    <w:rsid w:val="00443B55"/>
    <w:rsid w:val="00443BAE"/>
    <w:rsid w:val="00443BE0"/>
    <w:rsid w:val="00443C0F"/>
    <w:rsid w:val="00443C41"/>
    <w:rsid w:val="00443C43"/>
    <w:rsid w:val="00443C93"/>
    <w:rsid w:val="00443CAA"/>
    <w:rsid w:val="00443D18"/>
    <w:rsid w:val="00443D66"/>
    <w:rsid w:val="00443DA7"/>
    <w:rsid w:val="00443E15"/>
    <w:rsid w:val="00443E9C"/>
    <w:rsid w:val="00443F5E"/>
    <w:rsid w:val="00443F92"/>
    <w:rsid w:val="00443FCF"/>
    <w:rsid w:val="00443FF3"/>
    <w:rsid w:val="00444050"/>
    <w:rsid w:val="0044407C"/>
    <w:rsid w:val="00444171"/>
    <w:rsid w:val="004441C1"/>
    <w:rsid w:val="004442B9"/>
    <w:rsid w:val="004443F7"/>
    <w:rsid w:val="00444402"/>
    <w:rsid w:val="0044442E"/>
    <w:rsid w:val="00444486"/>
    <w:rsid w:val="004444A7"/>
    <w:rsid w:val="004444F4"/>
    <w:rsid w:val="0044455A"/>
    <w:rsid w:val="004445D4"/>
    <w:rsid w:val="0044475B"/>
    <w:rsid w:val="00444764"/>
    <w:rsid w:val="00444777"/>
    <w:rsid w:val="00444795"/>
    <w:rsid w:val="004447B4"/>
    <w:rsid w:val="0044486C"/>
    <w:rsid w:val="0044486D"/>
    <w:rsid w:val="00444878"/>
    <w:rsid w:val="004448C5"/>
    <w:rsid w:val="004448D1"/>
    <w:rsid w:val="0044493A"/>
    <w:rsid w:val="00444944"/>
    <w:rsid w:val="00444AB6"/>
    <w:rsid w:val="00444B09"/>
    <w:rsid w:val="00444B73"/>
    <w:rsid w:val="00444C40"/>
    <w:rsid w:val="00444D1E"/>
    <w:rsid w:val="00444D32"/>
    <w:rsid w:val="00444D64"/>
    <w:rsid w:val="00444D9D"/>
    <w:rsid w:val="00444DB1"/>
    <w:rsid w:val="00444E2C"/>
    <w:rsid w:val="00444E75"/>
    <w:rsid w:val="00444F3D"/>
    <w:rsid w:val="00444F66"/>
    <w:rsid w:val="00444FAE"/>
    <w:rsid w:val="00445028"/>
    <w:rsid w:val="00445137"/>
    <w:rsid w:val="00445273"/>
    <w:rsid w:val="004452D1"/>
    <w:rsid w:val="0044538B"/>
    <w:rsid w:val="00445398"/>
    <w:rsid w:val="004453B9"/>
    <w:rsid w:val="004453FC"/>
    <w:rsid w:val="0044540B"/>
    <w:rsid w:val="00445424"/>
    <w:rsid w:val="00445427"/>
    <w:rsid w:val="004454B4"/>
    <w:rsid w:val="00445647"/>
    <w:rsid w:val="00445668"/>
    <w:rsid w:val="00445689"/>
    <w:rsid w:val="00445694"/>
    <w:rsid w:val="0044575A"/>
    <w:rsid w:val="0044575F"/>
    <w:rsid w:val="004457C4"/>
    <w:rsid w:val="004458AE"/>
    <w:rsid w:val="004458C4"/>
    <w:rsid w:val="004458CC"/>
    <w:rsid w:val="004458F7"/>
    <w:rsid w:val="004459B1"/>
    <w:rsid w:val="004459C5"/>
    <w:rsid w:val="00445A0D"/>
    <w:rsid w:val="00445A27"/>
    <w:rsid w:val="00445AC1"/>
    <w:rsid w:val="00445AC4"/>
    <w:rsid w:val="00445B08"/>
    <w:rsid w:val="00445BC1"/>
    <w:rsid w:val="00445C82"/>
    <w:rsid w:val="00445CBE"/>
    <w:rsid w:val="00445CE3"/>
    <w:rsid w:val="00445D10"/>
    <w:rsid w:val="00445D46"/>
    <w:rsid w:val="00445D64"/>
    <w:rsid w:val="00445D70"/>
    <w:rsid w:val="00445DF4"/>
    <w:rsid w:val="00445E02"/>
    <w:rsid w:val="00445E81"/>
    <w:rsid w:val="00445F89"/>
    <w:rsid w:val="00445FBB"/>
    <w:rsid w:val="0044603B"/>
    <w:rsid w:val="004460AA"/>
    <w:rsid w:val="004460C1"/>
    <w:rsid w:val="004460F7"/>
    <w:rsid w:val="00446164"/>
    <w:rsid w:val="004461FD"/>
    <w:rsid w:val="004462BB"/>
    <w:rsid w:val="0044631F"/>
    <w:rsid w:val="004463E0"/>
    <w:rsid w:val="004463F9"/>
    <w:rsid w:val="0044643B"/>
    <w:rsid w:val="00446444"/>
    <w:rsid w:val="00446457"/>
    <w:rsid w:val="0044645B"/>
    <w:rsid w:val="004464DC"/>
    <w:rsid w:val="00446543"/>
    <w:rsid w:val="00446597"/>
    <w:rsid w:val="004465B7"/>
    <w:rsid w:val="004465BC"/>
    <w:rsid w:val="004465BE"/>
    <w:rsid w:val="00446761"/>
    <w:rsid w:val="0044676B"/>
    <w:rsid w:val="004468FF"/>
    <w:rsid w:val="004469F0"/>
    <w:rsid w:val="00446A55"/>
    <w:rsid w:val="00446AF8"/>
    <w:rsid w:val="00446AF9"/>
    <w:rsid w:val="00446B8F"/>
    <w:rsid w:val="00446C25"/>
    <w:rsid w:val="00446C5D"/>
    <w:rsid w:val="00446D11"/>
    <w:rsid w:val="00446DCA"/>
    <w:rsid w:val="00446DFF"/>
    <w:rsid w:val="00446E79"/>
    <w:rsid w:val="00446EA3"/>
    <w:rsid w:val="00446EB0"/>
    <w:rsid w:val="00446FBA"/>
    <w:rsid w:val="0044702E"/>
    <w:rsid w:val="0044706C"/>
    <w:rsid w:val="004471F5"/>
    <w:rsid w:val="004471FE"/>
    <w:rsid w:val="0044720A"/>
    <w:rsid w:val="0044729D"/>
    <w:rsid w:val="004472AA"/>
    <w:rsid w:val="0044739C"/>
    <w:rsid w:val="004473DC"/>
    <w:rsid w:val="004474E2"/>
    <w:rsid w:val="00447582"/>
    <w:rsid w:val="00447585"/>
    <w:rsid w:val="0044758C"/>
    <w:rsid w:val="004475D4"/>
    <w:rsid w:val="0044765B"/>
    <w:rsid w:val="004476B5"/>
    <w:rsid w:val="004477E4"/>
    <w:rsid w:val="004477EA"/>
    <w:rsid w:val="0044786C"/>
    <w:rsid w:val="004478AB"/>
    <w:rsid w:val="004478B0"/>
    <w:rsid w:val="004478CA"/>
    <w:rsid w:val="00447903"/>
    <w:rsid w:val="00447984"/>
    <w:rsid w:val="00447A20"/>
    <w:rsid w:val="00447A25"/>
    <w:rsid w:val="00447A6D"/>
    <w:rsid w:val="00447A70"/>
    <w:rsid w:val="00447A92"/>
    <w:rsid w:val="00447BC1"/>
    <w:rsid w:val="00447D05"/>
    <w:rsid w:val="00447D49"/>
    <w:rsid w:val="00447DE2"/>
    <w:rsid w:val="00447E71"/>
    <w:rsid w:val="00447EC9"/>
    <w:rsid w:val="00447F3B"/>
    <w:rsid w:val="00447F69"/>
    <w:rsid w:val="00447FA2"/>
    <w:rsid w:val="00447FF2"/>
    <w:rsid w:val="00447FFD"/>
    <w:rsid w:val="0045006E"/>
    <w:rsid w:val="0045008C"/>
    <w:rsid w:val="004500DB"/>
    <w:rsid w:val="00450162"/>
    <w:rsid w:val="00450170"/>
    <w:rsid w:val="004501BC"/>
    <w:rsid w:val="004501E1"/>
    <w:rsid w:val="00450212"/>
    <w:rsid w:val="00450228"/>
    <w:rsid w:val="0045024A"/>
    <w:rsid w:val="0045027E"/>
    <w:rsid w:val="0045037A"/>
    <w:rsid w:val="004503FC"/>
    <w:rsid w:val="00450442"/>
    <w:rsid w:val="00450450"/>
    <w:rsid w:val="0045051C"/>
    <w:rsid w:val="00450566"/>
    <w:rsid w:val="00450583"/>
    <w:rsid w:val="0045060D"/>
    <w:rsid w:val="0045063E"/>
    <w:rsid w:val="004506CF"/>
    <w:rsid w:val="00450715"/>
    <w:rsid w:val="0045078B"/>
    <w:rsid w:val="004507CB"/>
    <w:rsid w:val="004507D6"/>
    <w:rsid w:val="00450820"/>
    <w:rsid w:val="00450838"/>
    <w:rsid w:val="0045084A"/>
    <w:rsid w:val="00450940"/>
    <w:rsid w:val="00450992"/>
    <w:rsid w:val="00450A31"/>
    <w:rsid w:val="00450B12"/>
    <w:rsid w:val="00450B33"/>
    <w:rsid w:val="00450BD0"/>
    <w:rsid w:val="00450BDC"/>
    <w:rsid w:val="00450C4E"/>
    <w:rsid w:val="00450C78"/>
    <w:rsid w:val="00450CA4"/>
    <w:rsid w:val="00450D32"/>
    <w:rsid w:val="00450D75"/>
    <w:rsid w:val="00450D7B"/>
    <w:rsid w:val="00450DE8"/>
    <w:rsid w:val="00450E79"/>
    <w:rsid w:val="00450EAD"/>
    <w:rsid w:val="00450EE0"/>
    <w:rsid w:val="00450F07"/>
    <w:rsid w:val="00450F09"/>
    <w:rsid w:val="00450F3D"/>
    <w:rsid w:val="00451067"/>
    <w:rsid w:val="0045108C"/>
    <w:rsid w:val="0045109E"/>
    <w:rsid w:val="004510C6"/>
    <w:rsid w:val="004510CA"/>
    <w:rsid w:val="00451126"/>
    <w:rsid w:val="00451228"/>
    <w:rsid w:val="0045123B"/>
    <w:rsid w:val="00451388"/>
    <w:rsid w:val="00451464"/>
    <w:rsid w:val="004514BD"/>
    <w:rsid w:val="004514FF"/>
    <w:rsid w:val="0045151A"/>
    <w:rsid w:val="00451524"/>
    <w:rsid w:val="00451558"/>
    <w:rsid w:val="004517FA"/>
    <w:rsid w:val="00451863"/>
    <w:rsid w:val="004518B6"/>
    <w:rsid w:val="00451984"/>
    <w:rsid w:val="00451985"/>
    <w:rsid w:val="004519FA"/>
    <w:rsid w:val="00451A1C"/>
    <w:rsid w:val="00451A48"/>
    <w:rsid w:val="00451AEF"/>
    <w:rsid w:val="00451B06"/>
    <w:rsid w:val="00451BA7"/>
    <w:rsid w:val="00451BAD"/>
    <w:rsid w:val="00451BD0"/>
    <w:rsid w:val="00451C29"/>
    <w:rsid w:val="00451CB1"/>
    <w:rsid w:val="00451CB4"/>
    <w:rsid w:val="00451CE2"/>
    <w:rsid w:val="00451D25"/>
    <w:rsid w:val="00451D26"/>
    <w:rsid w:val="00451DA0"/>
    <w:rsid w:val="00451E29"/>
    <w:rsid w:val="00451F55"/>
    <w:rsid w:val="0045205B"/>
    <w:rsid w:val="00452097"/>
    <w:rsid w:val="00452144"/>
    <w:rsid w:val="00452145"/>
    <w:rsid w:val="00452159"/>
    <w:rsid w:val="00452165"/>
    <w:rsid w:val="0045219A"/>
    <w:rsid w:val="004521E5"/>
    <w:rsid w:val="004522A4"/>
    <w:rsid w:val="004522AA"/>
    <w:rsid w:val="00452394"/>
    <w:rsid w:val="00452485"/>
    <w:rsid w:val="004524A4"/>
    <w:rsid w:val="004524AD"/>
    <w:rsid w:val="004524FF"/>
    <w:rsid w:val="00452564"/>
    <w:rsid w:val="0045263A"/>
    <w:rsid w:val="00452649"/>
    <w:rsid w:val="0045272C"/>
    <w:rsid w:val="004527B0"/>
    <w:rsid w:val="004527DB"/>
    <w:rsid w:val="0045284A"/>
    <w:rsid w:val="00452896"/>
    <w:rsid w:val="004528FD"/>
    <w:rsid w:val="00452908"/>
    <w:rsid w:val="00452942"/>
    <w:rsid w:val="00452953"/>
    <w:rsid w:val="004529FB"/>
    <w:rsid w:val="00452A54"/>
    <w:rsid w:val="00452A75"/>
    <w:rsid w:val="00452AC4"/>
    <w:rsid w:val="00452AF2"/>
    <w:rsid w:val="00452B84"/>
    <w:rsid w:val="00452BEE"/>
    <w:rsid w:val="00452BF4"/>
    <w:rsid w:val="00452D3A"/>
    <w:rsid w:val="00452D99"/>
    <w:rsid w:val="00452E61"/>
    <w:rsid w:val="00452E97"/>
    <w:rsid w:val="00452EBB"/>
    <w:rsid w:val="00453112"/>
    <w:rsid w:val="00453151"/>
    <w:rsid w:val="00453163"/>
    <w:rsid w:val="00453181"/>
    <w:rsid w:val="00453206"/>
    <w:rsid w:val="0045325C"/>
    <w:rsid w:val="00453298"/>
    <w:rsid w:val="0045329F"/>
    <w:rsid w:val="004532B1"/>
    <w:rsid w:val="00453387"/>
    <w:rsid w:val="0045341D"/>
    <w:rsid w:val="0045347D"/>
    <w:rsid w:val="00453542"/>
    <w:rsid w:val="00453564"/>
    <w:rsid w:val="004535D1"/>
    <w:rsid w:val="004535FE"/>
    <w:rsid w:val="00453648"/>
    <w:rsid w:val="0045374A"/>
    <w:rsid w:val="0045375F"/>
    <w:rsid w:val="004537B6"/>
    <w:rsid w:val="0045386E"/>
    <w:rsid w:val="004538D9"/>
    <w:rsid w:val="00453950"/>
    <w:rsid w:val="004539C6"/>
    <w:rsid w:val="004539D0"/>
    <w:rsid w:val="00453A07"/>
    <w:rsid w:val="00453A12"/>
    <w:rsid w:val="00453A41"/>
    <w:rsid w:val="00453A6E"/>
    <w:rsid w:val="00453B2D"/>
    <w:rsid w:val="00453BD2"/>
    <w:rsid w:val="00453BF0"/>
    <w:rsid w:val="00453BFD"/>
    <w:rsid w:val="00453C41"/>
    <w:rsid w:val="00453C6B"/>
    <w:rsid w:val="00453CFF"/>
    <w:rsid w:val="00453F51"/>
    <w:rsid w:val="00454004"/>
    <w:rsid w:val="0045404A"/>
    <w:rsid w:val="00454099"/>
    <w:rsid w:val="004540A3"/>
    <w:rsid w:val="004540A8"/>
    <w:rsid w:val="004540C6"/>
    <w:rsid w:val="004540EC"/>
    <w:rsid w:val="00454117"/>
    <w:rsid w:val="00454119"/>
    <w:rsid w:val="00454153"/>
    <w:rsid w:val="00454177"/>
    <w:rsid w:val="004541A9"/>
    <w:rsid w:val="004541BF"/>
    <w:rsid w:val="004541C9"/>
    <w:rsid w:val="004541D5"/>
    <w:rsid w:val="004541DD"/>
    <w:rsid w:val="0045423E"/>
    <w:rsid w:val="004542B3"/>
    <w:rsid w:val="004542BC"/>
    <w:rsid w:val="004542C0"/>
    <w:rsid w:val="00454391"/>
    <w:rsid w:val="00454411"/>
    <w:rsid w:val="0045445E"/>
    <w:rsid w:val="00454481"/>
    <w:rsid w:val="004544B3"/>
    <w:rsid w:val="004544CD"/>
    <w:rsid w:val="004544E8"/>
    <w:rsid w:val="0045453B"/>
    <w:rsid w:val="004545AD"/>
    <w:rsid w:val="004545E8"/>
    <w:rsid w:val="00454606"/>
    <w:rsid w:val="004546D1"/>
    <w:rsid w:val="00454704"/>
    <w:rsid w:val="00454728"/>
    <w:rsid w:val="0045475B"/>
    <w:rsid w:val="00454828"/>
    <w:rsid w:val="00454947"/>
    <w:rsid w:val="00454A9D"/>
    <w:rsid w:val="00454AC7"/>
    <w:rsid w:val="00454AFA"/>
    <w:rsid w:val="00454B5D"/>
    <w:rsid w:val="00454BDB"/>
    <w:rsid w:val="00454C26"/>
    <w:rsid w:val="00454CB4"/>
    <w:rsid w:val="00454E24"/>
    <w:rsid w:val="00455045"/>
    <w:rsid w:val="004550B5"/>
    <w:rsid w:val="0045512D"/>
    <w:rsid w:val="0045513E"/>
    <w:rsid w:val="00455198"/>
    <w:rsid w:val="004551A2"/>
    <w:rsid w:val="00455260"/>
    <w:rsid w:val="004552B3"/>
    <w:rsid w:val="00455332"/>
    <w:rsid w:val="00455408"/>
    <w:rsid w:val="004554A7"/>
    <w:rsid w:val="004555F3"/>
    <w:rsid w:val="0045561A"/>
    <w:rsid w:val="00455730"/>
    <w:rsid w:val="00455733"/>
    <w:rsid w:val="00455758"/>
    <w:rsid w:val="00455772"/>
    <w:rsid w:val="004557D9"/>
    <w:rsid w:val="00455822"/>
    <w:rsid w:val="0045585F"/>
    <w:rsid w:val="004558CF"/>
    <w:rsid w:val="004558F3"/>
    <w:rsid w:val="00455945"/>
    <w:rsid w:val="0045594C"/>
    <w:rsid w:val="0045594D"/>
    <w:rsid w:val="004559CE"/>
    <w:rsid w:val="004559F7"/>
    <w:rsid w:val="00455E80"/>
    <w:rsid w:val="00455E89"/>
    <w:rsid w:val="00455E8B"/>
    <w:rsid w:val="00455ECE"/>
    <w:rsid w:val="00455F37"/>
    <w:rsid w:val="00455F84"/>
    <w:rsid w:val="00455FC9"/>
    <w:rsid w:val="00455FE7"/>
    <w:rsid w:val="00455FE9"/>
    <w:rsid w:val="0045604A"/>
    <w:rsid w:val="00456080"/>
    <w:rsid w:val="0045629B"/>
    <w:rsid w:val="004562C4"/>
    <w:rsid w:val="004562C9"/>
    <w:rsid w:val="00456350"/>
    <w:rsid w:val="00456492"/>
    <w:rsid w:val="004564B5"/>
    <w:rsid w:val="004566EA"/>
    <w:rsid w:val="0045675B"/>
    <w:rsid w:val="004567B7"/>
    <w:rsid w:val="00456814"/>
    <w:rsid w:val="004568AB"/>
    <w:rsid w:val="004568AC"/>
    <w:rsid w:val="004568CD"/>
    <w:rsid w:val="004569FC"/>
    <w:rsid w:val="00456A33"/>
    <w:rsid w:val="00456AD1"/>
    <w:rsid w:val="00456B69"/>
    <w:rsid w:val="00456BE1"/>
    <w:rsid w:val="00456C0B"/>
    <w:rsid w:val="00456C71"/>
    <w:rsid w:val="00456CCB"/>
    <w:rsid w:val="00456CE8"/>
    <w:rsid w:val="00456D1D"/>
    <w:rsid w:val="00456D47"/>
    <w:rsid w:val="00456D4F"/>
    <w:rsid w:val="00456D67"/>
    <w:rsid w:val="00456DB0"/>
    <w:rsid w:val="00456E50"/>
    <w:rsid w:val="00456FB0"/>
    <w:rsid w:val="00456FFA"/>
    <w:rsid w:val="004570E1"/>
    <w:rsid w:val="004570E5"/>
    <w:rsid w:val="00457147"/>
    <w:rsid w:val="0045718C"/>
    <w:rsid w:val="00457296"/>
    <w:rsid w:val="004573AB"/>
    <w:rsid w:val="004573F7"/>
    <w:rsid w:val="004574D9"/>
    <w:rsid w:val="004574F3"/>
    <w:rsid w:val="004575B8"/>
    <w:rsid w:val="0045765D"/>
    <w:rsid w:val="0045766C"/>
    <w:rsid w:val="00457697"/>
    <w:rsid w:val="004576B8"/>
    <w:rsid w:val="004576EC"/>
    <w:rsid w:val="0045772D"/>
    <w:rsid w:val="004577B5"/>
    <w:rsid w:val="0045781E"/>
    <w:rsid w:val="004578E5"/>
    <w:rsid w:val="004579C9"/>
    <w:rsid w:val="004579E4"/>
    <w:rsid w:val="00457A01"/>
    <w:rsid w:val="00457A4E"/>
    <w:rsid w:val="00457AAD"/>
    <w:rsid w:val="00457B47"/>
    <w:rsid w:val="00457B88"/>
    <w:rsid w:val="00457BBB"/>
    <w:rsid w:val="00457CC2"/>
    <w:rsid w:val="00457D63"/>
    <w:rsid w:val="00457DF5"/>
    <w:rsid w:val="00457E31"/>
    <w:rsid w:val="00457F3D"/>
    <w:rsid w:val="00457FC2"/>
    <w:rsid w:val="00460069"/>
    <w:rsid w:val="00460086"/>
    <w:rsid w:val="004600EA"/>
    <w:rsid w:val="00460150"/>
    <w:rsid w:val="004601E4"/>
    <w:rsid w:val="00460220"/>
    <w:rsid w:val="004602F3"/>
    <w:rsid w:val="004603B5"/>
    <w:rsid w:val="004603EE"/>
    <w:rsid w:val="0046042C"/>
    <w:rsid w:val="004604D8"/>
    <w:rsid w:val="0046056F"/>
    <w:rsid w:val="00460595"/>
    <w:rsid w:val="00460660"/>
    <w:rsid w:val="00460677"/>
    <w:rsid w:val="00460688"/>
    <w:rsid w:val="00460695"/>
    <w:rsid w:val="0046077F"/>
    <w:rsid w:val="00460785"/>
    <w:rsid w:val="00460818"/>
    <w:rsid w:val="00460898"/>
    <w:rsid w:val="004608B4"/>
    <w:rsid w:val="0046091C"/>
    <w:rsid w:val="00460943"/>
    <w:rsid w:val="004609DA"/>
    <w:rsid w:val="00460AAC"/>
    <w:rsid w:val="00460AC9"/>
    <w:rsid w:val="00460B6B"/>
    <w:rsid w:val="00460C66"/>
    <w:rsid w:val="00460CCB"/>
    <w:rsid w:val="00460D39"/>
    <w:rsid w:val="00460D54"/>
    <w:rsid w:val="00460E18"/>
    <w:rsid w:val="00460E5B"/>
    <w:rsid w:val="00460E5D"/>
    <w:rsid w:val="00460F42"/>
    <w:rsid w:val="00460FAC"/>
    <w:rsid w:val="00460FD2"/>
    <w:rsid w:val="00460FFC"/>
    <w:rsid w:val="00461027"/>
    <w:rsid w:val="004610F2"/>
    <w:rsid w:val="00461131"/>
    <w:rsid w:val="004612B6"/>
    <w:rsid w:val="0046131D"/>
    <w:rsid w:val="004613A8"/>
    <w:rsid w:val="00461410"/>
    <w:rsid w:val="00461501"/>
    <w:rsid w:val="004615CC"/>
    <w:rsid w:val="00461649"/>
    <w:rsid w:val="004616DC"/>
    <w:rsid w:val="00461708"/>
    <w:rsid w:val="00461717"/>
    <w:rsid w:val="00461733"/>
    <w:rsid w:val="0046179E"/>
    <w:rsid w:val="004617AF"/>
    <w:rsid w:val="00461834"/>
    <w:rsid w:val="00461852"/>
    <w:rsid w:val="00461893"/>
    <w:rsid w:val="004618C6"/>
    <w:rsid w:val="00461915"/>
    <w:rsid w:val="00461945"/>
    <w:rsid w:val="0046195F"/>
    <w:rsid w:val="00461A26"/>
    <w:rsid w:val="00461A49"/>
    <w:rsid w:val="00461B12"/>
    <w:rsid w:val="00461B37"/>
    <w:rsid w:val="00461C60"/>
    <w:rsid w:val="00461CF0"/>
    <w:rsid w:val="00461D89"/>
    <w:rsid w:val="00461E32"/>
    <w:rsid w:val="00461ED0"/>
    <w:rsid w:val="00461EE0"/>
    <w:rsid w:val="00461F6D"/>
    <w:rsid w:val="00461FB4"/>
    <w:rsid w:val="00462108"/>
    <w:rsid w:val="00462169"/>
    <w:rsid w:val="004621B4"/>
    <w:rsid w:val="004621F3"/>
    <w:rsid w:val="004621F5"/>
    <w:rsid w:val="00462246"/>
    <w:rsid w:val="004622F1"/>
    <w:rsid w:val="00462443"/>
    <w:rsid w:val="0046245D"/>
    <w:rsid w:val="00462462"/>
    <w:rsid w:val="004624B8"/>
    <w:rsid w:val="00462591"/>
    <w:rsid w:val="0046259F"/>
    <w:rsid w:val="0046264C"/>
    <w:rsid w:val="0046268B"/>
    <w:rsid w:val="00462690"/>
    <w:rsid w:val="004626C5"/>
    <w:rsid w:val="004627A3"/>
    <w:rsid w:val="004627C1"/>
    <w:rsid w:val="004627C4"/>
    <w:rsid w:val="0046289A"/>
    <w:rsid w:val="004628E0"/>
    <w:rsid w:val="00462927"/>
    <w:rsid w:val="00462945"/>
    <w:rsid w:val="00462970"/>
    <w:rsid w:val="00462974"/>
    <w:rsid w:val="00462A18"/>
    <w:rsid w:val="00462A22"/>
    <w:rsid w:val="00462AE0"/>
    <w:rsid w:val="00462B0F"/>
    <w:rsid w:val="00462B30"/>
    <w:rsid w:val="00462BE3"/>
    <w:rsid w:val="00462C74"/>
    <w:rsid w:val="00462CC5"/>
    <w:rsid w:val="00462CCC"/>
    <w:rsid w:val="00462D0C"/>
    <w:rsid w:val="00462E18"/>
    <w:rsid w:val="00462E21"/>
    <w:rsid w:val="00462FE5"/>
    <w:rsid w:val="00463066"/>
    <w:rsid w:val="00463181"/>
    <w:rsid w:val="004631AE"/>
    <w:rsid w:val="004631D8"/>
    <w:rsid w:val="00463287"/>
    <w:rsid w:val="00463309"/>
    <w:rsid w:val="00463320"/>
    <w:rsid w:val="004633CC"/>
    <w:rsid w:val="0046342F"/>
    <w:rsid w:val="00463468"/>
    <w:rsid w:val="00463511"/>
    <w:rsid w:val="0046355D"/>
    <w:rsid w:val="0046360C"/>
    <w:rsid w:val="00463644"/>
    <w:rsid w:val="0046369A"/>
    <w:rsid w:val="00463751"/>
    <w:rsid w:val="0046379A"/>
    <w:rsid w:val="0046384E"/>
    <w:rsid w:val="004638E6"/>
    <w:rsid w:val="00463987"/>
    <w:rsid w:val="00463995"/>
    <w:rsid w:val="004639AC"/>
    <w:rsid w:val="00463A60"/>
    <w:rsid w:val="00463B0C"/>
    <w:rsid w:val="00463B50"/>
    <w:rsid w:val="00463BBB"/>
    <w:rsid w:val="00463C9C"/>
    <w:rsid w:val="00463E0F"/>
    <w:rsid w:val="00463E34"/>
    <w:rsid w:val="00463F93"/>
    <w:rsid w:val="0046402C"/>
    <w:rsid w:val="004640C8"/>
    <w:rsid w:val="004640CA"/>
    <w:rsid w:val="004642E7"/>
    <w:rsid w:val="00464306"/>
    <w:rsid w:val="0046431C"/>
    <w:rsid w:val="00464405"/>
    <w:rsid w:val="00464544"/>
    <w:rsid w:val="00464577"/>
    <w:rsid w:val="0046462D"/>
    <w:rsid w:val="0046466D"/>
    <w:rsid w:val="00464680"/>
    <w:rsid w:val="0046477F"/>
    <w:rsid w:val="004647C6"/>
    <w:rsid w:val="00464899"/>
    <w:rsid w:val="004648B6"/>
    <w:rsid w:val="004648E4"/>
    <w:rsid w:val="004648E9"/>
    <w:rsid w:val="0046491D"/>
    <w:rsid w:val="0046492A"/>
    <w:rsid w:val="00464942"/>
    <w:rsid w:val="004649E2"/>
    <w:rsid w:val="004649E7"/>
    <w:rsid w:val="00464B86"/>
    <w:rsid w:val="00464BCF"/>
    <w:rsid w:val="00464CB0"/>
    <w:rsid w:val="00464CC5"/>
    <w:rsid w:val="00464D5F"/>
    <w:rsid w:val="00464D87"/>
    <w:rsid w:val="00464D9D"/>
    <w:rsid w:val="00464DDC"/>
    <w:rsid w:val="00464E48"/>
    <w:rsid w:val="00464E4C"/>
    <w:rsid w:val="00464E6E"/>
    <w:rsid w:val="00464ED2"/>
    <w:rsid w:val="00464EF1"/>
    <w:rsid w:val="00464F3B"/>
    <w:rsid w:val="00464F7B"/>
    <w:rsid w:val="0046500D"/>
    <w:rsid w:val="00465112"/>
    <w:rsid w:val="00465125"/>
    <w:rsid w:val="0046513B"/>
    <w:rsid w:val="0046513D"/>
    <w:rsid w:val="00465148"/>
    <w:rsid w:val="0046515B"/>
    <w:rsid w:val="00465238"/>
    <w:rsid w:val="0046526A"/>
    <w:rsid w:val="00465292"/>
    <w:rsid w:val="00465357"/>
    <w:rsid w:val="004653B2"/>
    <w:rsid w:val="00465459"/>
    <w:rsid w:val="0046548B"/>
    <w:rsid w:val="00465507"/>
    <w:rsid w:val="00465513"/>
    <w:rsid w:val="00465547"/>
    <w:rsid w:val="004655F4"/>
    <w:rsid w:val="00465607"/>
    <w:rsid w:val="00465626"/>
    <w:rsid w:val="00465675"/>
    <w:rsid w:val="0046567D"/>
    <w:rsid w:val="00465755"/>
    <w:rsid w:val="004657E2"/>
    <w:rsid w:val="00465820"/>
    <w:rsid w:val="00465862"/>
    <w:rsid w:val="0046591E"/>
    <w:rsid w:val="004659F5"/>
    <w:rsid w:val="004659F6"/>
    <w:rsid w:val="00465A72"/>
    <w:rsid w:val="00465A7F"/>
    <w:rsid w:val="00465AD2"/>
    <w:rsid w:val="00465B40"/>
    <w:rsid w:val="00465B96"/>
    <w:rsid w:val="00465BB3"/>
    <w:rsid w:val="00465BB8"/>
    <w:rsid w:val="00465C6D"/>
    <w:rsid w:val="00465CCC"/>
    <w:rsid w:val="00465CEE"/>
    <w:rsid w:val="00465D5E"/>
    <w:rsid w:val="00465DA6"/>
    <w:rsid w:val="00465F59"/>
    <w:rsid w:val="00465F76"/>
    <w:rsid w:val="00465FCC"/>
    <w:rsid w:val="00466050"/>
    <w:rsid w:val="004661F6"/>
    <w:rsid w:val="0046621A"/>
    <w:rsid w:val="0046621F"/>
    <w:rsid w:val="004662C1"/>
    <w:rsid w:val="004662C9"/>
    <w:rsid w:val="00466387"/>
    <w:rsid w:val="0046645E"/>
    <w:rsid w:val="004664BA"/>
    <w:rsid w:val="0046655B"/>
    <w:rsid w:val="004665C4"/>
    <w:rsid w:val="00466718"/>
    <w:rsid w:val="0046671E"/>
    <w:rsid w:val="00466759"/>
    <w:rsid w:val="00466891"/>
    <w:rsid w:val="00466A12"/>
    <w:rsid w:val="00466A36"/>
    <w:rsid w:val="00466B9D"/>
    <w:rsid w:val="00466BB6"/>
    <w:rsid w:val="00466C11"/>
    <w:rsid w:val="00466C29"/>
    <w:rsid w:val="00466CE0"/>
    <w:rsid w:val="00466D0F"/>
    <w:rsid w:val="00466D7A"/>
    <w:rsid w:val="00466D7C"/>
    <w:rsid w:val="00466EFE"/>
    <w:rsid w:val="00467033"/>
    <w:rsid w:val="0046706B"/>
    <w:rsid w:val="00467180"/>
    <w:rsid w:val="004671F3"/>
    <w:rsid w:val="00467204"/>
    <w:rsid w:val="0046722E"/>
    <w:rsid w:val="00467386"/>
    <w:rsid w:val="00467396"/>
    <w:rsid w:val="00467476"/>
    <w:rsid w:val="004674C5"/>
    <w:rsid w:val="0046753C"/>
    <w:rsid w:val="0046754F"/>
    <w:rsid w:val="00467567"/>
    <w:rsid w:val="0046756F"/>
    <w:rsid w:val="004675A7"/>
    <w:rsid w:val="004675DE"/>
    <w:rsid w:val="004675E0"/>
    <w:rsid w:val="00467ADB"/>
    <w:rsid w:val="00467AFA"/>
    <w:rsid w:val="00467B5A"/>
    <w:rsid w:val="00467B7F"/>
    <w:rsid w:val="00467CC0"/>
    <w:rsid w:val="00467D98"/>
    <w:rsid w:val="00467E25"/>
    <w:rsid w:val="00467E33"/>
    <w:rsid w:val="00467E61"/>
    <w:rsid w:val="00467EB1"/>
    <w:rsid w:val="00467EED"/>
    <w:rsid w:val="00467F49"/>
    <w:rsid w:val="00470006"/>
    <w:rsid w:val="0047005C"/>
    <w:rsid w:val="0047012C"/>
    <w:rsid w:val="00470141"/>
    <w:rsid w:val="00470323"/>
    <w:rsid w:val="004703E2"/>
    <w:rsid w:val="0047048D"/>
    <w:rsid w:val="004704AF"/>
    <w:rsid w:val="004704B4"/>
    <w:rsid w:val="00470542"/>
    <w:rsid w:val="00470559"/>
    <w:rsid w:val="004706B7"/>
    <w:rsid w:val="004706D2"/>
    <w:rsid w:val="00470755"/>
    <w:rsid w:val="00470789"/>
    <w:rsid w:val="004707B1"/>
    <w:rsid w:val="004707B5"/>
    <w:rsid w:val="004707EA"/>
    <w:rsid w:val="004709FF"/>
    <w:rsid w:val="00470A45"/>
    <w:rsid w:val="00470A7F"/>
    <w:rsid w:val="00470AB0"/>
    <w:rsid w:val="00470B48"/>
    <w:rsid w:val="00470B49"/>
    <w:rsid w:val="00470B74"/>
    <w:rsid w:val="00470C59"/>
    <w:rsid w:val="00470CD7"/>
    <w:rsid w:val="00470D09"/>
    <w:rsid w:val="00470D57"/>
    <w:rsid w:val="00470D8A"/>
    <w:rsid w:val="00470E09"/>
    <w:rsid w:val="00470E24"/>
    <w:rsid w:val="00470E60"/>
    <w:rsid w:val="00470E7B"/>
    <w:rsid w:val="00470FD6"/>
    <w:rsid w:val="0047107E"/>
    <w:rsid w:val="00471096"/>
    <w:rsid w:val="004710A4"/>
    <w:rsid w:val="004710F3"/>
    <w:rsid w:val="00471100"/>
    <w:rsid w:val="0047117B"/>
    <w:rsid w:val="00471274"/>
    <w:rsid w:val="004712E3"/>
    <w:rsid w:val="00471321"/>
    <w:rsid w:val="00471437"/>
    <w:rsid w:val="00471496"/>
    <w:rsid w:val="00471516"/>
    <w:rsid w:val="0047157A"/>
    <w:rsid w:val="0047165D"/>
    <w:rsid w:val="00471689"/>
    <w:rsid w:val="00471705"/>
    <w:rsid w:val="0047170B"/>
    <w:rsid w:val="00471743"/>
    <w:rsid w:val="00471751"/>
    <w:rsid w:val="00471768"/>
    <w:rsid w:val="0047187D"/>
    <w:rsid w:val="00471899"/>
    <w:rsid w:val="004718BE"/>
    <w:rsid w:val="004718FE"/>
    <w:rsid w:val="0047194B"/>
    <w:rsid w:val="00471BAB"/>
    <w:rsid w:val="00471C82"/>
    <w:rsid w:val="00471CB8"/>
    <w:rsid w:val="00471D1F"/>
    <w:rsid w:val="00471D82"/>
    <w:rsid w:val="00471DBB"/>
    <w:rsid w:val="00471E54"/>
    <w:rsid w:val="00471E81"/>
    <w:rsid w:val="00471F26"/>
    <w:rsid w:val="00471F3D"/>
    <w:rsid w:val="00471FFD"/>
    <w:rsid w:val="00472122"/>
    <w:rsid w:val="004721C1"/>
    <w:rsid w:val="004722E9"/>
    <w:rsid w:val="00472334"/>
    <w:rsid w:val="00472359"/>
    <w:rsid w:val="004723DA"/>
    <w:rsid w:val="00472500"/>
    <w:rsid w:val="00472521"/>
    <w:rsid w:val="004725E0"/>
    <w:rsid w:val="00472717"/>
    <w:rsid w:val="00472743"/>
    <w:rsid w:val="004727A4"/>
    <w:rsid w:val="004727E2"/>
    <w:rsid w:val="004728CE"/>
    <w:rsid w:val="00472901"/>
    <w:rsid w:val="00472921"/>
    <w:rsid w:val="004729A5"/>
    <w:rsid w:val="004729DC"/>
    <w:rsid w:val="004729DE"/>
    <w:rsid w:val="00472A23"/>
    <w:rsid w:val="00472A27"/>
    <w:rsid w:val="00472AB2"/>
    <w:rsid w:val="00472D03"/>
    <w:rsid w:val="00472D7D"/>
    <w:rsid w:val="00472F5C"/>
    <w:rsid w:val="00472F70"/>
    <w:rsid w:val="00472FEC"/>
    <w:rsid w:val="00473038"/>
    <w:rsid w:val="0047305A"/>
    <w:rsid w:val="00473111"/>
    <w:rsid w:val="00473149"/>
    <w:rsid w:val="00473266"/>
    <w:rsid w:val="004732A1"/>
    <w:rsid w:val="004732E7"/>
    <w:rsid w:val="00473349"/>
    <w:rsid w:val="00473441"/>
    <w:rsid w:val="00473484"/>
    <w:rsid w:val="0047352D"/>
    <w:rsid w:val="0047352E"/>
    <w:rsid w:val="004735E2"/>
    <w:rsid w:val="00473627"/>
    <w:rsid w:val="00473692"/>
    <w:rsid w:val="004736CE"/>
    <w:rsid w:val="004736E5"/>
    <w:rsid w:val="0047375C"/>
    <w:rsid w:val="004737D1"/>
    <w:rsid w:val="004737D8"/>
    <w:rsid w:val="004738A6"/>
    <w:rsid w:val="00473912"/>
    <w:rsid w:val="00473938"/>
    <w:rsid w:val="00473983"/>
    <w:rsid w:val="00473A00"/>
    <w:rsid w:val="00473A30"/>
    <w:rsid w:val="00473ADA"/>
    <w:rsid w:val="00473B27"/>
    <w:rsid w:val="00473B69"/>
    <w:rsid w:val="00473BCF"/>
    <w:rsid w:val="00473CBA"/>
    <w:rsid w:val="00473CFA"/>
    <w:rsid w:val="00473D1D"/>
    <w:rsid w:val="00473D29"/>
    <w:rsid w:val="00473D7A"/>
    <w:rsid w:val="00473D97"/>
    <w:rsid w:val="00473D9B"/>
    <w:rsid w:val="00473DC7"/>
    <w:rsid w:val="00473E68"/>
    <w:rsid w:val="00473F0B"/>
    <w:rsid w:val="00473F35"/>
    <w:rsid w:val="00473F85"/>
    <w:rsid w:val="00473FE9"/>
    <w:rsid w:val="00473FF0"/>
    <w:rsid w:val="00474024"/>
    <w:rsid w:val="004740EF"/>
    <w:rsid w:val="004740FD"/>
    <w:rsid w:val="0047424E"/>
    <w:rsid w:val="00474295"/>
    <w:rsid w:val="0047431E"/>
    <w:rsid w:val="004743AC"/>
    <w:rsid w:val="00474452"/>
    <w:rsid w:val="0047446C"/>
    <w:rsid w:val="0047449A"/>
    <w:rsid w:val="0047449C"/>
    <w:rsid w:val="0047454A"/>
    <w:rsid w:val="00474581"/>
    <w:rsid w:val="0047459E"/>
    <w:rsid w:val="004745DD"/>
    <w:rsid w:val="00474680"/>
    <w:rsid w:val="004746AB"/>
    <w:rsid w:val="004746FF"/>
    <w:rsid w:val="004747A3"/>
    <w:rsid w:val="004747A7"/>
    <w:rsid w:val="00474853"/>
    <w:rsid w:val="00474991"/>
    <w:rsid w:val="00474A4A"/>
    <w:rsid w:val="00474A50"/>
    <w:rsid w:val="00474A75"/>
    <w:rsid w:val="00474B04"/>
    <w:rsid w:val="00474BF4"/>
    <w:rsid w:val="00474C60"/>
    <w:rsid w:val="00474C65"/>
    <w:rsid w:val="00474D02"/>
    <w:rsid w:val="00474D4C"/>
    <w:rsid w:val="00474DA8"/>
    <w:rsid w:val="00474E05"/>
    <w:rsid w:val="00474E92"/>
    <w:rsid w:val="00474EDD"/>
    <w:rsid w:val="00474F0F"/>
    <w:rsid w:val="00474F2A"/>
    <w:rsid w:val="0047500B"/>
    <w:rsid w:val="00475040"/>
    <w:rsid w:val="00475235"/>
    <w:rsid w:val="00475299"/>
    <w:rsid w:val="00475406"/>
    <w:rsid w:val="004754E8"/>
    <w:rsid w:val="00475536"/>
    <w:rsid w:val="00475541"/>
    <w:rsid w:val="0047556C"/>
    <w:rsid w:val="0047558C"/>
    <w:rsid w:val="004755BD"/>
    <w:rsid w:val="004755CA"/>
    <w:rsid w:val="00475608"/>
    <w:rsid w:val="0047565A"/>
    <w:rsid w:val="0047568A"/>
    <w:rsid w:val="004756A8"/>
    <w:rsid w:val="004756E1"/>
    <w:rsid w:val="00475702"/>
    <w:rsid w:val="0047571A"/>
    <w:rsid w:val="00475744"/>
    <w:rsid w:val="0047596F"/>
    <w:rsid w:val="004759E1"/>
    <w:rsid w:val="00475A37"/>
    <w:rsid w:val="00475A3E"/>
    <w:rsid w:val="00475A60"/>
    <w:rsid w:val="00475A7E"/>
    <w:rsid w:val="00475AC8"/>
    <w:rsid w:val="00475AEA"/>
    <w:rsid w:val="00475BA4"/>
    <w:rsid w:val="00475BB4"/>
    <w:rsid w:val="00475BC4"/>
    <w:rsid w:val="00475C0A"/>
    <w:rsid w:val="00475C58"/>
    <w:rsid w:val="00475DB1"/>
    <w:rsid w:val="00475DF3"/>
    <w:rsid w:val="00475E35"/>
    <w:rsid w:val="00475E61"/>
    <w:rsid w:val="00475ED5"/>
    <w:rsid w:val="0047607D"/>
    <w:rsid w:val="0047613E"/>
    <w:rsid w:val="004761DB"/>
    <w:rsid w:val="004761E7"/>
    <w:rsid w:val="00476247"/>
    <w:rsid w:val="00476253"/>
    <w:rsid w:val="00476265"/>
    <w:rsid w:val="0047628D"/>
    <w:rsid w:val="00476369"/>
    <w:rsid w:val="0047638F"/>
    <w:rsid w:val="004763AD"/>
    <w:rsid w:val="00476482"/>
    <w:rsid w:val="004764A3"/>
    <w:rsid w:val="00476535"/>
    <w:rsid w:val="00476569"/>
    <w:rsid w:val="0047658B"/>
    <w:rsid w:val="00476622"/>
    <w:rsid w:val="00476680"/>
    <w:rsid w:val="00476711"/>
    <w:rsid w:val="004768AA"/>
    <w:rsid w:val="004768B3"/>
    <w:rsid w:val="0047695F"/>
    <w:rsid w:val="0047696E"/>
    <w:rsid w:val="0047699A"/>
    <w:rsid w:val="004769B3"/>
    <w:rsid w:val="00476A11"/>
    <w:rsid w:val="00476A1D"/>
    <w:rsid w:val="00476A28"/>
    <w:rsid w:val="00476A76"/>
    <w:rsid w:val="00476E62"/>
    <w:rsid w:val="004770C9"/>
    <w:rsid w:val="004771C0"/>
    <w:rsid w:val="0047720F"/>
    <w:rsid w:val="00477295"/>
    <w:rsid w:val="004772B3"/>
    <w:rsid w:val="00477460"/>
    <w:rsid w:val="004776A0"/>
    <w:rsid w:val="00477797"/>
    <w:rsid w:val="004777D9"/>
    <w:rsid w:val="004777DB"/>
    <w:rsid w:val="00477806"/>
    <w:rsid w:val="004778D8"/>
    <w:rsid w:val="004779BB"/>
    <w:rsid w:val="00477A3F"/>
    <w:rsid w:val="00477A5D"/>
    <w:rsid w:val="00477A7D"/>
    <w:rsid w:val="00477B02"/>
    <w:rsid w:val="00477B2B"/>
    <w:rsid w:val="00477B78"/>
    <w:rsid w:val="00477BF3"/>
    <w:rsid w:val="00477C72"/>
    <w:rsid w:val="00477D36"/>
    <w:rsid w:val="00477D3B"/>
    <w:rsid w:val="00477D6F"/>
    <w:rsid w:val="00477E1C"/>
    <w:rsid w:val="00477E74"/>
    <w:rsid w:val="00477EC2"/>
    <w:rsid w:val="00477FB4"/>
    <w:rsid w:val="00480052"/>
    <w:rsid w:val="0048008B"/>
    <w:rsid w:val="0048015A"/>
    <w:rsid w:val="004802AD"/>
    <w:rsid w:val="004803EE"/>
    <w:rsid w:val="004803F6"/>
    <w:rsid w:val="00480420"/>
    <w:rsid w:val="00480454"/>
    <w:rsid w:val="0048048B"/>
    <w:rsid w:val="004805B3"/>
    <w:rsid w:val="004805C1"/>
    <w:rsid w:val="004806ED"/>
    <w:rsid w:val="00480708"/>
    <w:rsid w:val="0048075C"/>
    <w:rsid w:val="004807C5"/>
    <w:rsid w:val="004807FB"/>
    <w:rsid w:val="00480808"/>
    <w:rsid w:val="004808C4"/>
    <w:rsid w:val="00480929"/>
    <w:rsid w:val="004809DB"/>
    <w:rsid w:val="00480ABF"/>
    <w:rsid w:val="00480B66"/>
    <w:rsid w:val="00480C10"/>
    <w:rsid w:val="00480C1A"/>
    <w:rsid w:val="00480C1E"/>
    <w:rsid w:val="00480C29"/>
    <w:rsid w:val="00480C5D"/>
    <w:rsid w:val="00480C8F"/>
    <w:rsid w:val="00480EE5"/>
    <w:rsid w:val="00480F0F"/>
    <w:rsid w:val="00480FDB"/>
    <w:rsid w:val="00480FF1"/>
    <w:rsid w:val="004810AE"/>
    <w:rsid w:val="00481181"/>
    <w:rsid w:val="004811E5"/>
    <w:rsid w:val="00481223"/>
    <w:rsid w:val="004812F7"/>
    <w:rsid w:val="00481329"/>
    <w:rsid w:val="00481337"/>
    <w:rsid w:val="004813AF"/>
    <w:rsid w:val="004813CA"/>
    <w:rsid w:val="004813CD"/>
    <w:rsid w:val="004813ED"/>
    <w:rsid w:val="00481568"/>
    <w:rsid w:val="0048157F"/>
    <w:rsid w:val="004815B0"/>
    <w:rsid w:val="00481746"/>
    <w:rsid w:val="004817B7"/>
    <w:rsid w:val="00481808"/>
    <w:rsid w:val="00481846"/>
    <w:rsid w:val="004818C6"/>
    <w:rsid w:val="00481909"/>
    <w:rsid w:val="00481976"/>
    <w:rsid w:val="00481980"/>
    <w:rsid w:val="004819D2"/>
    <w:rsid w:val="00481A03"/>
    <w:rsid w:val="00481AFF"/>
    <w:rsid w:val="00481B8E"/>
    <w:rsid w:val="00481C55"/>
    <w:rsid w:val="00481D70"/>
    <w:rsid w:val="00481D80"/>
    <w:rsid w:val="00481D9E"/>
    <w:rsid w:val="00481DCD"/>
    <w:rsid w:val="00481DF2"/>
    <w:rsid w:val="00481E6E"/>
    <w:rsid w:val="00481ECD"/>
    <w:rsid w:val="00481EFE"/>
    <w:rsid w:val="004820A1"/>
    <w:rsid w:val="00482113"/>
    <w:rsid w:val="00482124"/>
    <w:rsid w:val="00482144"/>
    <w:rsid w:val="004821EA"/>
    <w:rsid w:val="00482235"/>
    <w:rsid w:val="00482278"/>
    <w:rsid w:val="00482285"/>
    <w:rsid w:val="00482299"/>
    <w:rsid w:val="004822C1"/>
    <w:rsid w:val="004823B4"/>
    <w:rsid w:val="004823BD"/>
    <w:rsid w:val="004823E8"/>
    <w:rsid w:val="0048242E"/>
    <w:rsid w:val="004824FD"/>
    <w:rsid w:val="00482739"/>
    <w:rsid w:val="00482794"/>
    <w:rsid w:val="00482806"/>
    <w:rsid w:val="00482877"/>
    <w:rsid w:val="00482896"/>
    <w:rsid w:val="004828A7"/>
    <w:rsid w:val="00482938"/>
    <w:rsid w:val="004829E2"/>
    <w:rsid w:val="00482AC1"/>
    <w:rsid w:val="00482AD0"/>
    <w:rsid w:val="00482BE8"/>
    <w:rsid w:val="00482BFF"/>
    <w:rsid w:val="00482D88"/>
    <w:rsid w:val="00482E84"/>
    <w:rsid w:val="00482E96"/>
    <w:rsid w:val="00482EA0"/>
    <w:rsid w:val="00482EDA"/>
    <w:rsid w:val="00482F87"/>
    <w:rsid w:val="00483032"/>
    <w:rsid w:val="004830F8"/>
    <w:rsid w:val="00483136"/>
    <w:rsid w:val="004831E0"/>
    <w:rsid w:val="00483254"/>
    <w:rsid w:val="004832B6"/>
    <w:rsid w:val="0048332C"/>
    <w:rsid w:val="00483448"/>
    <w:rsid w:val="004834D3"/>
    <w:rsid w:val="0048357D"/>
    <w:rsid w:val="004836B8"/>
    <w:rsid w:val="004836D1"/>
    <w:rsid w:val="00483703"/>
    <w:rsid w:val="0048372B"/>
    <w:rsid w:val="00483812"/>
    <w:rsid w:val="00483884"/>
    <w:rsid w:val="004838A2"/>
    <w:rsid w:val="00483907"/>
    <w:rsid w:val="0048390D"/>
    <w:rsid w:val="00483914"/>
    <w:rsid w:val="00483983"/>
    <w:rsid w:val="00483A55"/>
    <w:rsid w:val="00483A9C"/>
    <w:rsid w:val="00483B01"/>
    <w:rsid w:val="00483B70"/>
    <w:rsid w:val="00483B9B"/>
    <w:rsid w:val="00483BC8"/>
    <w:rsid w:val="00483C2F"/>
    <w:rsid w:val="00483D25"/>
    <w:rsid w:val="00483D54"/>
    <w:rsid w:val="00483D5E"/>
    <w:rsid w:val="00483DA5"/>
    <w:rsid w:val="00483DEB"/>
    <w:rsid w:val="00483DF8"/>
    <w:rsid w:val="00483F61"/>
    <w:rsid w:val="00483F86"/>
    <w:rsid w:val="00483FA4"/>
    <w:rsid w:val="00483FD2"/>
    <w:rsid w:val="00484080"/>
    <w:rsid w:val="004840FE"/>
    <w:rsid w:val="00484181"/>
    <w:rsid w:val="004841A9"/>
    <w:rsid w:val="004841BC"/>
    <w:rsid w:val="004841C4"/>
    <w:rsid w:val="00484261"/>
    <w:rsid w:val="00484362"/>
    <w:rsid w:val="0048438A"/>
    <w:rsid w:val="00484471"/>
    <w:rsid w:val="00484593"/>
    <w:rsid w:val="0048459C"/>
    <w:rsid w:val="004846DB"/>
    <w:rsid w:val="004847DA"/>
    <w:rsid w:val="004847F7"/>
    <w:rsid w:val="00484873"/>
    <w:rsid w:val="00484896"/>
    <w:rsid w:val="004848AB"/>
    <w:rsid w:val="004848BA"/>
    <w:rsid w:val="004848DC"/>
    <w:rsid w:val="004848E8"/>
    <w:rsid w:val="0048492B"/>
    <w:rsid w:val="00484948"/>
    <w:rsid w:val="00484963"/>
    <w:rsid w:val="00484A34"/>
    <w:rsid w:val="00484A9A"/>
    <w:rsid w:val="00484AE4"/>
    <w:rsid w:val="00484B0A"/>
    <w:rsid w:val="00484B86"/>
    <w:rsid w:val="00484BB4"/>
    <w:rsid w:val="00484C17"/>
    <w:rsid w:val="00484C8F"/>
    <w:rsid w:val="00484CB1"/>
    <w:rsid w:val="00484D41"/>
    <w:rsid w:val="00484E0F"/>
    <w:rsid w:val="00484E4E"/>
    <w:rsid w:val="00484EC0"/>
    <w:rsid w:val="00484F4C"/>
    <w:rsid w:val="00484FCD"/>
    <w:rsid w:val="00485021"/>
    <w:rsid w:val="004850B8"/>
    <w:rsid w:val="004851D0"/>
    <w:rsid w:val="00485233"/>
    <w:rsid w:val="00485277"/>
    <w:rsid w:val="0048532E"/>
    <w:rsid w:val="00485354"/>
    <w:rsid w:val="00485494"/>
    <w:rsid w:val="00485560"/>
    <w:rsid w:val="0048557B"/>
    <w:rsid w:val="00485636"/>
    <w:rsid w:val="00485674"/>
    <w:rsid w:val="004856E3"/>
    <w:rsid w:val="00485767"/>
    <w:rsid w:val="004857DC"/>
    <w:rsid w:val="00485837"/>
    <w:rsid w:val="00485874"/>
    <w:rsid w:val="00485971"/>
    <w:rsid w:val="004859AB"/>
    <w:rsid w:val="004859FB"/>
    <w:rsid w:val="00485A1E"/>
    <w:rsid w:val="00485B01"/>
    <w:rsid w:val="00485B08"/>
    <w:rsid w:val="00485B79"/>
    <w:rsid w:val="00485B8E"/>
    <w:rsid w:val="00485B9F"/>
    <w:rsid w:val="00485CAF"/>
    <w:rsid w:val="00485CC6"/>
    <w:rsid w:val="00485D5C"/>
    <w:rsid w:val="00485D72"/>
    <w:rsid w:val="00485D98"/>
    <w:rsid w:val="00485E42"/>
    <w:rsid w:val="00485E53"/>
    <w:rsid w:val="00485EEE"/>
    <w:rsid w:val="00485F58"/>
    <w:rsid w:val="00485F5E"/>
    <w:rsid w:val="00485F94"/>
    <w:rsid w:val="00485FAD"/>
    <w:rsid w:val="00485FF2"/>
    <w:rsid w:val="0048600F"/>
    <w:rsid w:val="00486076"/>
    <w:rsid w:val="004860B3"/>
    <w:rsid w:val="00486163"/>
    <w:rsid w:val="00486210"/>
    <w:rsid w:val="00486213"/>
    <w:rsid w:val="00486239"/>
    <w:rsid w:val="00486332"/>
    <w:rsid w:val="00486372"/>
    <w:rsid w:val="00486402"/>
    <w:rsid w:val="0048640E"/>
    <w:rsid w:val="00486438"/>
    <w:rsid w:val="00486566"/>
    <w:rsid w:val="0048657E"/>
    <w:rsid w:val="004865FB"/>
    <w:rsid w:val="00486622"/>
    <w:rsid w:val="004866AB"/>
    <w:rsid w:val="00486702"/>
    <w:rsid w:val="00486755"/>
    <w:rsid w:val="00486791"/>
    <w:rsid w:val="0048679E"/>
    <w:rsid w:val="00486877"/>
    <w:rsid w:val="0048688E"/>
    <w:rsid w:val="004868EC"/>
    <w:rsid w:val="004868F4"/>
    <w:rsid w:val="00486A1F"/>
    <w:rsid w:val="00486A55"/>
    <w:rsid w:val="00486A6F"/>
    <w:rsid w:val="00486BF4"/>
    <w:rsid w:val="00486C32"/>
    <w:rsid w:val="00486C77"/>
    <w:rsid w:val="00486DD1"/>
    <w:rsid w:val="00486EEC"/>
    <w:rsid w:val="00486F0D"/>
    <w:rsid w:val="0048709A"/>
    <w:rsid w:val="004870C7"/>
    <w:rsid w:val="00487108"/>
    <w:rsid w:val="004871E5"/>
    <w:rsid w:val="0048721A"/>
    <w:rsid w:val="0048733C"/>
    <w:rsid w:val="00487400"/>
    <w:rsid w:val="00487457"/>
    <w:rsid w:val="004874C9"/>
    <w:rsid w:val="0048760F"/>
    <w:rsid w:val="00487639"/>
    <w:rsid w:val="0048766E"/>
    <w:rsid w:val="00487679"/>
    <w:rsid w:val="0048767D"/>
    <w:rsid w:val="004876B1"/>
    <w:rsid w:val="004876E1"/>
    <w:rsid w:val="00487764"/>
    <w:rsid w:val="0048780B"/>
    <w:rsid w:val="00487949"/>
    <w:rsid w:val="00487974"/>
    <w:rsid w:val="004879B1"/>
    <w:rsid w:val="004879BE"/>
    <w:rsid w:val="00487D4B"/>
    <w:rsid w:val="00487DE6"/>
    <w:rsid w:val="00487E37"/>
    <w:rsid w:val="00487EEF"/>
    <w:rsid w:val="00487F00"/>
    <w:rsid w:val="00487F94"/>
    <w:rsid w:val="00487FC0"/>
    <w:rsid w:val="00487FD0"/>
    <w:rsid w:val="0049000D"/>
    <w:rsid w:val="0049008A"/>
    <w:rsid w:val="004900A5"/>
    <w:rsid w:val="004900F1"/>
    <w:rsid w:val="004901BE"/>
    <w:rsid w:val="00490275"/>
    <w:rsid w:val="004902C3"/>
    <w:rsid w:val="004902C7"/>
    <w:rsid w:val="004903FC"/>
    <w:rsid w:val="00490503"/>
    <w:rsid w:val="00490504"/>
    <w:rsid w:val="00490513"/>
    <w:rsid w:val="0049056D"/>
    <w:rsid w:val="00490597"/>
    <w:rsid w:val="00490610"/>
    <w:rsid w:val="0049064D"/>
    <w:rsid w:val="00490668"/>
    <w:rsid w:val="00490737"/>
    <w:rsid w:val="00490833"/>
    <w:rsid w:val="00490863"/>
    <w:rsid w:val="00490908"/>
    <w:rsid w:val="0049090D"/>
    <w:rsid w:val="0049094F"/>
    <w:rsid w:val="00490A3E"/>
    <w:rsid w:val="00490A9D"/>
    <w:rsid w:val="00490B12"/>
    <w:rsid w:val="00490B15"/>
    <w:rsid w:val="00490B86"/>
    <w:rsid w:val="00490B9D"/>
    <w:rsid w:val="00490BE7"/>
    <w:rsid w:val="00490C1C"/>
    <w:rsid w:val="00490C38"/>
    <w:rsid w:val="00490C5C"/>
    <w:rsid w:val="00490D3A"/>
    <w:rsid w:val="00490D76"/>
    <w:rsid w:val="00490DBC"/>
    <w:rsid w:val="00490DF9"/>
    <w:rsid w:val="00490E49"/>
    <w:rsid w:val="00490E7A"/>
    <w:rsid w:val="00490EB7"/>
    <w:rsid w:val="00490EDC"/>
    <w:rsid w:val="0049100E"/>
    <w:rsid w:val="00491016"/>
    <w:rsid w:val="00491045"/>
    <w:rsid w:val="00491085"/>
    <w:rsid w:val="004910AE"/>
    <w:rsid w:val="00491139"/>
    <w:rsid w:val="0049115A"/>
    <w:rsid w:val="00491164"/>
    <w:rsid w:val="0049117D"/>
    <w:rsid w:val="0049123D"/>
    <w:rsid w:val="0049134B"/>
    <w:rsid w:val="00491371"/>
    <w:rsid w:val="0049137F"/>
    <w:rsid w:val="004913E7"/>
    <w:rsid w:val="004913FE"/>
    <w:rsid w:val="0049140A"/>
    <w:rsid w:val="0049145E"/>
    <w:rsid w:val="0049146D"/>
    <w:rsid w:val="00491503"/>
    <w:rsid w:val="004915B8"/>
    <w:rsid w:val="004915E5"/>
    <w:rsid w:val="004915ED"/>
    <w:rsid w:val="0049165D"/>
    <w:rsid w:val="0049171A"/>
    <w:rsid w:val="00491774"/>
    <w:rsid w:val="0049182A"/>
    <w:rsid w:val="00491871"/>
    <w:rsid w:val="00491896"/>
    <w:rsid w:val="00491971"/>
    <w:rsid w:val="004919A5"/>
    <w:rsid w:val="00491AA0"/>
    <w:rsid w:val="00491BAF"/>
    <w:rsid w:val="00491BB5"/>
    <w:rsid w:val="00491C14"/>
    <w:rsid w:val="00491C25"/>
    <w:rsid w:val="00491C3F"/>
    <w:rsid w:val="00491CE6"/>
    <w:rsid w:val="00491D09"/>
    <w:rsid w:val="00491D36"/>
    <w:rsid w:val="00491D58"/>
    <w:rsid w:val="00491E82"/>
    <w:rsid w:val="00491FA9"/>
    <w:rsid w:val="0049200D"/>
    <w:rsid w:val="0049210A"/>
    <w:rsid w:val="00492173"/>
    <w:rsid w:val="00492174"/>
    <w:rsid w:val="004921A8"/>
    <w:rsid w:val="004921B7"/>
    <w:rsid w:val="004921C0"/>
    <w:rsid w:val="00492231"/>
    <w:rsid w:val="0049225B"/>
    <w:rsid w:val="0049228C"/>
    <w:rsid w:val="004922A3"/>
    <w:rsid w:val="004922AB"/>
    <w:rsid w:val="004923FB"/>
    <w:rsid w:val="00492410"/>
    <w:rsid w:val="0049245E"/>
    <w:rsid w:val="00492533"/>
    <w:rsid w:val="0049258B"/>
    <w:rsid w:val="00492592"/>
    <w:rsid w:val="004925A3"/>
    <w:rsid w:val="0049263A"/>
    <w:rsid w:val="0049264D"/>
    <w:rsid w:val="004926B8"/>
    <w:rsid w:val="00492702"/>
    <w:rsid w:val="0049272C"/>
    <w:rsid w:val="0049280D"/>
    <w:rsid w:val="0049280F"/>
    <w:rsid w:val="004928AE"/>
    <w:rsid w:val="004928DC"/>
    <w:rsid w:val="00492977"/>
    <w:rsid w:val="0049297A"/>
    <w:rsid w:val="00492988"/>
    <w:rsid w:val="00492A15"/>
    <w:rsid w:val="00492A3B"/>
    <w:rsid w:val="00492AB1"/>
    <w:rsid w:val="00492AF8"/>
    <w:rsid w:val="00492B53"/>
    <w:rsid w:val="00492B99"/>
    <w:rsid w:val="00492BBB"/>
    <w:rsid w:val="00492BE3"/>
    <w:rsid w:val="00492DCA"/>
    <w:rsid w:val="00492DFE"/>
    <w:rsid w:val="00492E28"/>
    <w:rsid w:val="00492EBE"/>
    <w:rsid w:val="00492F6A"/>
    <w:rsid w:val="00492FA2"/>
    <w:rsid w:val="00493078"/>
    <w:rsid w:val="0049309E"/>
    <w:rsid w:val="00493147"/>
    <w:rsid w:val="004931A0"/>
    <w:rsid w:val="004931EA"/>
    <w:rsid w:val="00493238"/>
    <w:rsid w:val="0049327E"/>
    <w:rsid w:val="004933C0"/>
    <w:rsid w:val="00493487"/>
    <w:rsid w:val="00493533"/>
    <w:rsid w:val="004935BA"/>
    <w:rsid w:val="0049364F"/>
    <w:rsid w:val="0049367C"/>
    <w:rsid w:val="00493682"/>
    <w:rsid w:val="00493739"/>
    <w:rsid w:val="004939D2"/>
    <w:rsid w:val="004939F9"/>
    <w:rsid w:val="00493A40"/>
    <w:rsid w:val="00493A46"/>
    <w:rsid w:val="00493A6C"/>
    <w:rsid w:val="00493ADC"/>
    <w:rsid w:val="00493AF2"/>
    <w:rsid w:val="00493B29"/>
    <w:rsid w:val="00493B38"/>
    <w:rsid w:val="00493B9B"/>
    <w:rsid w:val="00493BAC"/>
    <w:rsid w:val="00493C2F"/>
    <w:rsid w:val="00493C5C"/>
    <w:rsid w:val="00493D47"/>
    <w:rsid w:val="00493D4E"/>
    <w:rsid w:val="00493D84"/>
    <w:rsid w:val="00493E72"/>
    <w:rsid w:val="00493EA5"/>
    <w:rsid w:val="00493F71"/>
    <w:rsid w:val="00493F7E"/>
    <w:rsid w:val="00494160"/>
    <w:rsid w:val="004941F0"/>
    <w:rsid w:val="00494267"/>
    <w:rsid w:val="0049426B"/>
    <w:rsid w:val="004942BD"/>
    <w:rsid w:val="004942EA"/>
    <w:rsid w:val="0049435D"/>
    <w:rsid w:val="004943CD"/>
    <w:rsid w:val="00494487"/>
    <w:rsid w:val="00494493"/>
    <w:rsid w:val="004944BD"/>
    <w:rsid w:val="004944E9"/>
    <w:rsid w:val="00494551"/>
    <w:rsid w:val="004946C9"/>
    <w:rsid w:val="00494717"/>
    <w:rsid w:val="00494782"/>
    <w:rsid w:val="0049483D"/>
    <w:rsid w:val="00494997"/>
    <w:rsid w:val="004949CE"/>
    <w:rsid w:val="00494AA9"/>
    <w:rsid w:val="00494AD4"/>
    <w:rsid w:val="00494D40"/>
    <w:rsid w:val="00494D55"/>
    <w:rsid w:val="00494D86"/>
    <w:rsid w:val="00494EAF"/>
    <w:rsid w:val="00495165"/>
    <w:rsid w:val="0049517D"/>
    <w:rsid w:val="00495312"/>
    <w:rsid w:val="004953E1"/>
    <w:rsid w:val="0049547C"/>
    <w:rsid w:val="004954CE"/>
    <w:rsid w:val="004954E1"/>
    <w:rsid w:val="00495542"/>
    <w:rsid w:val="0049557A"/>
    <w:rsid w:val="004956A9"/>
    <w:rsid w:val="004956EA"/>
    <w:rsid w:val="00495784"/>
    <w:rsid w:val="004957E1"/>
    <w:rsid w:val="00495888"/>
    <w:rsid w:val="004958BA"/>
    <w:rsid w:val="004958D6"/>
    <w:rsid w:val="00495974"/>
    <w:rsid w:val="00495986"/>
    <w:rsid w:val="004959DA"/>
    <w:rsid w:val="00495A7B"/>
    <w:rsid w:val="00495AB8"/>
    <w:rsid w:val="00495BB8"/>
    <w:rsid w:val="00495C13"/>
    <w:rsid w:val="00495C34"/>
    <w:rsid w:val="00495C68"/>
    <w:rsid w:val="00495D0B"/>
    <w:rsid w:val="00495D5F"/>
    <w:rsid w:val="00495D80"/>
    <w:rsid w:val="00495DC4"/>
    <w:rsid w:val="00495E7C"/>
    <w:rsid w:val="00495EED"/>
    <w:rsid w:val="0049600C"/>
    <w:rsid w:val="004960BB"/>
    <w:rsid w:val="004960C8"/>
    <w:rsid w:val="004961B9"/>
    <w:rsid w:val="00496296"/>
    <w:rsid w:val="004962B2"/>
    <w:rsid w:val="004962DA"/>
    <w:rsid w:val="004963E3"/>
    <w:rsid w:val="004963F6"/>
    <w:rsid w:val="0049640E"/>
    <w:rsid w:val="00496497"/>
    <w:rsid w:val="00496510"/>
    <w:rsid w:val="004965FD"/>
    <w:rsid w:val="00496665"/>
    <w:rsid w:val="0049666B"/>
    <w:rsid w:val="0049668C"/>
    <w:rsid w:val="004966F1"/>
    <w:rsid w:val="004966FD"/>
    <w:rsid w:val="004968BE"/>
    <w:rsid w:val="0049693A"/>
    <w:rsid w:val="00496AB2"/>
    <w:rsid w:val="00496B0F"/>
    <w:rsid w:val="00496B5F"/>
    <w:rsid w:val="00496BB7"/>
    <w:rsid w:val="00496BFF"/>
    <w:rsid w:val="00496CBD"/>
    <w:rsid w:val="00496CCD"/>
    <w:rsid w:val="00496CF5"/>
    <w:rsid w:val="00496D00"/>
    <w:rsid w:val="00496D02"/>
    <w:rsid w:val="00496D36"/>
    <w:rsid w:val="00496DFD"/>
    <w:rsid w:val="00496E53"/>
    <w:rsid w:val="00496FD1"/>
    <w:rsid w:val="00496FE3"/>
    <w:rsid w:val="00496FE9"/>
    <w:rsid w:val="0049704A"/>
    <w:rsid w:val="00497142"/>
    <w:rsid w:val="0049717C"/>
    <w:rsid w:val="00497253"/>
    <w:rsid w:val="004972C1"/>
    <w:rsid w:val="004972F6"/>
    <w:rsid w:val="00497330"/>
    <w:rsid w:val="00497358"/>
    <w:rsid w:val="004973C0"/>
    <w:rsid w:val="00497401"/>
    <w:rsid w:val="0049741F"/>
    <w:rsid w:val="0049749F"/>
    <w:rsid w:val="004974F5"/>
    <w:rsid w:val="004974F7"/>
    <w:rsid w:val="004975BE"/>
    <w:rsid w:val="0049769D"/>
    <w:rsid w:val="00497785"/>
    <w:rsid w:val="004977B4"/>
    <w:rsid w:val="00497805"/>
    <w:rsid w:val="00497844"/>
    <w:rsid w:val="0049788B"/>
    <w:rsid w:val="004978A1"/>
    <w:rsid w:val="00497914"/>
    <w:rsid w:val="004979D3"/>
    <w:rsid w:val="00497B2A"/>
    <w:rsid w:val="00497BD8"/>
    <w:rsid w:val="00497BF0"/>
    <w:rsid w:val="00497C35"/>
    <w:rsid w:val="00497C6D"/>
    <w:rsid w:val="00497CE8"/>
    <w:rsid w:val="00497D45"/>
    <w:rsid w:val="00497D53"/>
    <w:rsid w:val="00497D63"/>
    <w:rsid w:val="00497E9B"/>
    <w:rsid w:val="00497FCB"/>
    <w:rsid w:val="00497FFE"/>
    <w:rsid w:val="004A0008"/>
    <w:rsid w:val="004A005A"/>
    <w:rsid w:val="004A0079"/>
    <w:rsid w:val="004A01E7"/>
    <w:rsid w:val="004A0209"/>
    <w:rsid w:val="004A0226"/>
    <w:rsid w:val="004A0231"/>
    <w:rsid w:val="004A0270"/>
    <w:rsid w:val="004A02CF"/>
    <w:rsid w:val="004A02E6"/>
    <w:rsid w:val="004A039E"/>
    <w:rsid w:val="004A03DA"/>
    <w:rsid w:val="004A04C7"/>
    <w:rsid w:val="004A04D1"/>
    <w:rsid w:val="004A052F"/>
    <w:rsid w:val="004A060C"/>
    <w:rsid w:val="004A06AF"/>
    <w:rsid w:val="004A06C2"/>
    <w:rsid w:val="004A073A"/>
    <w:rsid w:val="004A0792"/>
    <w:rsid w:val="004A081B"/>
    <w:rsid w:val="004A085C"/>
    <w:rsid w:val="004A085E"/>
    <w:rsid w:val="004A08A6"/>
    <w:rsid w:val="004A08C4"/>
    <w:rsid w:val="004A08C9"/>
    <w:rsid w:val="004A0903"/>
    <w:rsid w:val="004A0927"/>
    <w:rsid w:val="004A0987"/>
    <w:rsid w:val="004A09A5"/>
    <w:rsid w:val="004A09C0"/>
    <w:rsid w:val="004A09F8"/>
    <w:rsid w:val="004A0AAA"/>
    <w:rsid w:val="004A0ACB"/>
    <w:rsid w:val="004A0B4B"/>
    <w:rsid w:val="004A0B57"/>
    <w:rsid w:val="004A0B8D"/>
    <w:rsid w:val="004A0BB4"/>
    <w:rsid w:val="004A0C0A"/>
    <w:rsid w:val="004A0D85"/>
    <w:rsid w:val="004A0DA9"/>
    <w:rsid w:val="004A0DF6"/>
    <w:rsid w:val="004A0E10"/>
    <w:rsid w:val="004A0E77"/>
    <w:rsid w:val="004A0ECB"/>
    <w:rsid w:val="004A0F7A"/>
    <w:rsid w:val="004A0FBC"/>
    <w:rsid w:val="004A1088"/>
    <w:rsid w:val="004A1118"/>
    <w:rsid w:val="004A112B"/>
    <w:rsid w:val="004A1169"/>
    <w:rsid w:val="004A11AA"/>
    <w:rsid w:val="004A122E"/>
    <w:rsid w:val="004A128F"/>
    <w:rsid w:val="004A1319"/>
    <w:rsid w:val="004A1360"/>
    <w:rsid w:val="004A13D7"/>
    <w:rsid w:val="004A140C"/>
    <w:rsid w:val="004A140F"/>
    <w:rsid w:val="004A14EA"/>
    <w:rsid w:val="004A1509"/>
    <w:rsid w:val="004A15B7"/>
    <w:rsid w:val="004A1619"/>
    <w:rsid w:val="004A1721"/>
    <w:rsid w:val="004A17A0"/>
    <w:rsid w:val="004A17FF"/>
    <w:rsid w:val="004A1967"/>
    <w:rsid w:val="004A1A2F"/>
    <w:rsid w:val="004A1A4B"/>
    <w:rsid w:val="004A1C9A"/>
    <w:rsid w:val="004A1CA1"/>
    <w:rsid w:val="004A1D04"/>
    <w:rsid w:val="004A1D53"/>
    <w:rsid w:val="004A1D6E"/>
    <w:rsid w:val="004A1DF3"/>
    <w:rsid w:val="004A1F24"/>
    <w:rsid w:val="004A1FF1"/>
    <w:rsid w:val="004A2071"/>
    <w:rsid w:val="004A214E"/>
    <w:rsid w:val="004A2154"/>
    <w:rsid w:val="004A2168"/>
    <w:rsid w:val="004A21FD"/>
    <w:rsid w:val="004A220A"/>
    <w:rsid w:val="004A2245"/>
    <w:rsid w:val="004A23AC"/>
    <w:rsid w:val="004A23B6"/>
    <w:rsid w:val="004A240C"/>
    <w:rsid w:val="004A2468"/>
    <w:rsid w:val="004A24D0"/>
    <w:rsid w:val="004A24E4"/>
    <w:rsid w:val="004A24FA"/>
    <w:rsid w:val="004A2502"/>
    <w:rsid w:val="004A250C"/>
    <w:rsid w:val="004A25DC"/>
    <w:rsid w:val="004A260E"/>
    <w:rsid w:val="004A2639"/>
    <w:rsid w:val="004A2692"/>
    <w:rsid w:val="004A26D7"/>
    <w:rsid w:val="004A270F"/>
    <w:rsid w:val="004A286E"/>
    <w:rsid w:val="004A2951"/>
    <w:rsid w:val="004A298B"/>
    <w:rsid w:val="004A2AE5"/>
    <w:rsid w:val="004A2AED"/>
    <w:rsid w:val="004A2AF8"/>
    <w:rsid w:val="004A2B7F"/>
    <w:rsid w:val="004A2BDE"/>
    <w:rsid w:val="004A2C3A"/>
    <w:rsid w:val="004A2C67"/>
    <w:rsid w:val="004A2D1D"/>
    <w:rsid w:val="004A2E35"/>
    <w:rsid w:val="004A2E3F"/>
    <w:rsid w:val="004A2E7D"/>
    <w:rsid w:val="004A2EA8"/>
    <w:rsid w:val="004A2EF3"/>
    <w:rsid w:val="004A2F5C"/>
    <w:rsid w:val="004A30AE"/>
    <w:rsid w:val="004A30B0"/>
    <w:rsid w:val="004A31D2"/>
    <w:rsid w:val="004A326B"/>
    <w:rsid w:val="004A327A"/>
    <w:rsid w:val="004A329A"/>
    <w:rsid w:val="004A32AA"/>
    <w:rsid w:val="004A32F1"/>
    <w:rsid w:val="004A3473"/>
    <w:rsid w:val="004A3488"/>
    <w:rsid w:val="004A34CA"/>
    <w:rsid w:val="004A34F5"/>
    <w:rsid w:val="004A352F"/>
    <w:rsid w:val="004A3540"/>
    <w:rsid w:val="004A358D"/>
    <w:rsid w:val="004A35EF"/>
    <w:rsid w:val="004A3618"/>
    <w:rsid w:val="004A3639"/>
    <w:rsid w:val="004A3667"/>
    <w:rsid w:val="004A3735"/>
    <w:rsid w:val="004A3763"/>
    <w:rsid w:val="004A37CE"/>
    <w:rsid w:val="004A382E"/>
    <w:rsid w:val="004A39F9"/>
    <w:rsid w:val="004A3A20"/>
    <w:rsid w:val="004A3A7C"/>
    <w:rsid w:val="004A3A8F"/>
    <w:rsid w:val="004A3AEA"/>
    <w:rsid w:val="004A3B03"/>
    <w:rsid w:val="004A3B11"/>
    <w:rsid w:val="004A3B18"/>
    <w:rsid w:val="004A3B25"/>
    <w:rsid w:val="004A3B47"/>
    <w:rsid w:val="004A3B7B"/>
    <w:rsid w:val="004A3BB7"/>
    <w:rsid w:val="004A3C06"/>
    <w:rsid w:val="004A3C84"/>
    <w:rsid w:val="004A3CB4"/>
    <w:rsid w:val="004A3CE5"/>
    <w:rsid w:val="004A3E4A"/>
    <w:rsid w:val="004A3E5C"/>
    <w:rsid w:val="004A3E62"/>
    <w:rsid w:val="004A407E"/>
    <w:rsid w:val="004A4089"/>
    <w:rsid w:val="004A40BE"/>
    <w:rsid w:val="004A4108"/>
    <w:rsid w:val="004A410B"/>
    <w:rsid w:val="004A41A1"/>
    <w:rsid w:val="004A429E"/>
    <w:rsid w:val="004A43E4"/>
    <w:rsid w:val="004A44A8"/>
    <w:rsid w:val="004A4595"/>
    <w:rsid w:val="004A45A2"/>
    <w:rsid w:val="004A45EE"/>
    <w:rsid w:val="004A45EF"/>
    <w:rsid w:val="004A4725"/>
    <w:rsid w:val="004A47C3"/>
    <w:rsid w:val="004A4832"/>
    <w:rsid w:val="004A48BF"/>
    <w:rsid w:val="004A4997"/>
    <w:rsid w:val="004A4A30"/>
    <w:rsid w:val="004A4A32"/>
    <w:rsid w:val="004A4A94"/>
    <w:rsid w:val="004A4AE3"/>
    <w:rsid w:val="004A4AE7"/>
    <w:rsid w:val="004A4BAE"/>
    <w:rsid w:val="004A4C2C"/>
    <w:rsid w:val="004A4D77"/>
    <w:rsid w:val="004A4E3A"/>
    <w:rsid w:val="004A4F1C"/>
    <w:rsid w:val="004A4F49"/>
    <w:rsid w:val="004A4FC6"/>
    <w:rsid w:val="004A5012"/>
    <w:rsid w:val="004A50AC"/>
    <w:rsid w:val="004A515D"/>
    <w:rsid w:val="004A5178"/>
    <w:rsid w:val="004A519E"/>
    <w:rsid w:val="004A51B4"/>
    <w:rsid w:val="004A5220"/>
    <w:rsid w:val="004A5222"/>
    <w:rsid w:val="004A5230"/>
    <w:rsid w:val="004A5303"/>
    <w:rsid w:val="004A530A"/>
    <w:rsid w:val="004A5369"/>
    <w:rsid w:val="004A5399"/>
    <w:rsid w:val="004A53C5"/>
    <w:rsid w:val="004A5405"/>
    <w:rsid w:val="004A5436"/>
    <w:rsid w:val="004A5594"/>
    <w:rsid w:val="004A564C"/>
    <w:rsid w:val="004A5684"/>
    <w:rsid w:val="004A570F"/>
    <w:rsid w:val="004A581D"/>
    <w:rsid w:val="004A5875"/>
    <w:rsid w:val="004A588F"/>
    <w:rsid w:val="004A595D"/>
    <w:rsid w:val="004A5966"/>
    <w:rsid w:val="004A5996"/>
    <w:rsid w:val="004A5A11"/>
    <w:rsid w:val="004A5A1B"/>
    <w:rsid w:val="004A5A33"/>
    <w:rsid w:val="004A5A67"/>
    <w:rsid w:val="004A5AC0"/>
    <w:rsid w:val="004A5B16"/>
    <w:rsid w:val="004A5BBF"/>
    <w:rsid w:val="004A5C20"/>
    <w:rsid w:val="004A5CB0"/>
    <w:rsid w:val="004A5D31"/>
    <w:rsid w:val="004A5D35"/>
    <w:rsid w:val="004A5D87"/>
    <w:rsid w:val="004A5DD1"/>
    <w:rsid w:val="004A5E2A"/>
    <w:rsid w:val="004A5E43"/>
    <w:rsid w:val="004A5EE5"/>
    <w:rsid w:val="004A5F85"/>
    <w:rsid w:val="004A5FCD"/>
    <w:rsid w:val="004A60B2"/>
    <w:rsid w:val="004A60D1"/>
    <w:rsid w:val="004A611D"/>
    <w:rsid w:val="004A61C7"/>
    <w:rsid w:val="004A623C"/>
    <w:rsid w:val="004A62CE"/>
    <w:rsid w:val="004A6393"/>
    <w:rsid w:val="004A642F"/>
    <w:rsid w:val="004A645D"/>
    <w:rsid w:val="004A646A"/>
    <w:rsid w:val="004A647D"/>
    <w:rsid w:val="004A648B"/>
    <w:rsid w:val="004A649E"/>
    <w:rsid w:val="004A64D4"/>
    <w:rsid w:val="004A64FD"/>
    <w:rsid w:val="004A6532"/>
    <w:rsid w:val="004A65DE"/>
    <w:rsid w:val="004A667C"/>
    <w:rsid w:val="004A6793"/>
    <w:rsid w:val="004A67E3"/>
    <w:rsid w:val="004A6800"/>
    <w:rsid w:val="004A6804"/>
    <w:rsid w:val="004A68FF"/>
    <w:rsid w:val="004A6916"/>
    <w:rsid w:val="004A6A0A"/>
    <w:rsid w:val="004A6A60"/>
    <w:rsid w:val="004A6AB9"/>
    <w:rsid w:val="004A6B49"/>
    <w:rsid w:val="004A6B58"/>
    <w:rsid w:val="004A6BFA"/>
    <w:rsid w:val="004A6C3E"/>
    <w:rsid w:val="004A6C6C"/>
    <w:rsid w:val="004A6D11"/>
    <w:rsid w:val="004A6D1B"/>
    <w:rsid w:val="004A6D58"/>
    <w:rsid w:val="004A6D9B"/>
    <w:rsid w:val="004A6DAB"/>
    <w:rsid w:val="004A6E12"/>
    <w:rsid w:val="004A6E39"/>
    <w:rsid w:val="004A6E67"/>
    <w:rsid w:val="004A6F6A"/>
    <w:rsid w:val="004A6FA5"/>
    <w:rsid w:val="004A702A"/>
    <w:rsid w:val="004A702F"/>
    <w:rsid w:val="004A7088"/>
    <w:rsid w:val="004A7165"/>
    <w:rsid w:val="004A71C1"/>
    <w:rsid w:val="004A7259"/>
    <w:rsid w:val="004A72A1"/>
    <w:rsid w:val="004A72C1"/>
    <w:rsid w:val="004A73E6"/>
    <w:rsid w:val="004A742D"/>
    <w:rsid w:val="004A754D"/>
    <w:rsid w:val="004A75C9"/>
    <w:rsid w:val="004A75F2"/>
    <w:rsid w:val="004A76D4"/>
    <w:rsid w:val="004A76E2"/>
    <w:rsid w:val="004A7708"/>
    <w:rsid w:val="004A7719"/>
    <w:rsid w:val="004A7831"/>
    <w:rsid w:val="004A792B"/>
    <w:rsid w:val="004A7934"/>
    <w:rsid w:val="004A7947"/>
    <w:rsid w:val="004A7989"/>
    <w:rsid w:val="004A7A73"/>
    <w:rsid w:val="004A7C01"/>
    <w:rsid w:val="004A7C46"/>
    <w:rsid w:val="004A7D00"/>
    <w:rsid w:val="004A7DF6"/>
    <w:rsid w:val="004A7E41"/>
    <w:rsid w:val="004A7E5F"/>
    <w:rsid w:val="004A7E8E"/>
    <w:rsid w:val="004A7F25"/>
    <w:rsid w:val="004A7F31"/>
    <w:rsid w:val="004A7F3A"/>
    <w:rsid w:val="004B00BF"/>
    <w:rsid w:val="004B0169"/>
    <w:rsid w:val="004B0175"/>
    <w:rsid w:val="004B021F"/>
    <w:rsid w:val="004B0284"/>
    <w:rsid w:val="004B02C0"/>
    <w:rsid w:val="004B02E2"/>
    <w:rsid w:val="004B02F6"/>
    <w:rsid w:val="004B0309"/>
    <w:rsid w:val="004B0362"/>
    <w:rsid w:val="004B037B"/>
    <w:rsid w:val="004B042B"/>
    <w:rsid w:val="004B043A"/>
    <w:rsid w:val="004B043B"/>
    <w:rsid w:val="004B0502"/>
    <w:rsid w:val="004B064E"/>
    <w:rsid w:val="004B06A3"/>
    <w:rsid w:val="004B06A5"/>
    <w:rsid w:val="004B0933"/>
    <w:rsid w:val="004B093D"/>
    <w:rsid w:val="004B099B"/>
    <w:rsid w:val="004B09C6"/>
    <w:rsid w:val="004B09E7"/>
    <w:rsid w:val="004B0BA2"/>
    <w:rsid w:val="004B0C5F"/>
    <w:rsid w:val="004B0C64"/>
    <w:rsid w:val="004B0C90"/>
    <w:rsid w:val="004B0CD8"/>
    <w:rsid w:val="004B0D18"/>
    <w:rsid w:val="004B0D7A"/>
    <w:rsid w:val="004B0D92"/>
    <w:rsid w:val="004B0DA4"/>
    <w:rsid w:val="004B0E27"/>
    <w:rsid w:val="004B0EE6"/>
    <w:rsid w:val="004B0FCE"/>
    <w:rsid w:val="004B102F"/>
    <w:rsid w:val="004B10EE"/>
    <w:rsid w:val="004B111B"/>
    <w:rsid w:val="004B1180"/>
    <w:rsid w:val="004B11AA"/>
    <w:rsid w:val="004B11F8"/>
    <w:rsid w:val="004B1353"/>
    <w:rsid w:val="004B138E"/>
    <w:rsid w:val="004B13EE"/>
    <w:rsid w:val="004B1417"/>
    <w:rsid w:val="004B147C"/>
    <w:rsid w:val="004B1480"/>
    <w:rsid w:val="004B1482"/>
    <w:rsid w:val="004B148E"/>
    <w:rsid w:val="004B1601"/>
    <w:rsid w:val="004B1681"/>
    <w:rsid w:val="004B1808"/>
    <w:rsid w:val="004B1818"/>
    <w:rsid w:val="004B181E"/>
    <w:rsid w:val="004B1832"/>
    <w:rsid w:val="004B1853"/>
    <w:rsid w:val="004B18E6"/>
    <w:rsid w:val="004B1955"/>
    <w:rsid w:val="004B1971"/>
    <w:rsid w:val="004B1A77"/>
    <w:rsid w:val="004B1A84"/>
    <w:rsid w:val="004B1BDB"/>
    <w:rsid w:val="004B1C42"/>
    <w:rsid w:val="004B1D63"/>
    <w:rsid w:val="004B1D8E"/>
    <w:rsid w:val="004B1DA4"/>
    <w:rsid w:val="004B1DDD"/>
    <w:rsid w:val="004B1EE4"/>
    <w:rsid w:val="004B1F26"/>
    <w:rsid w:val="004B2028"/>
    <w:rsid w:val="004B20FC"/>
    <w:rsid w:val="004B2117"/>
    <w:rsid w:val="004B215D"/>
    <w:rsid w:val="004B2198"/>
    <w:rsid w:val="004B21E6"/>
    <w:rsid w:val="004B22B6"/>
    <w:rsid w:val="004B22CE"/>
    <w:rsid w:val="004B2358"/>
    <w:rsid w:val="004B23AC"/>
    <w:rsid w:val="004B23B3"/>
    <w:rsid w:val="004B23CF"/>
    <w:rsid w:val="004B23ED"/>
    <w:rsid w:val="004B246E"/>
    <w:rsid w:val="004B2500"/>
    <w:rsid w:val="004B2569"/>
    <w:rsid w:val="004B257E"/>
    <w:rsid w:val="004B266C"/>
    <w:rsid w:val="004B2684"/>
    <w:rsid w:val="004B26C4"/>
    <w:rsid w:val="004B2751"/>
    <w:rsid w:val="004B27F3"/>
    <w:rsid w:val="004B28A4"/>
    <w:rsid w:val="004B28E8"/>
    <w:rsid w:val="004B2939"/>
    <w:rsid w:val="004B2955"/>
    <w:rsid w:val="004B2A1D"/>
    <w:rsid w:val="004B2A26"/>
    <w:rsid w:val="004B2A31"/>
    <w:rsid w:val="004B2A83"/>
    <w:rsid w:val="004B2AB7"/>
    <w:rsid w:val="004B2B90"/>
    <w:rsid w:val="004B2D68"/>
    <w:rsid w:val="004B2DB5"/>
    <w:rsid w:val="004B2DD7"/>
    <w:rsid w:val="004B2E10"/>
    <w:rsid w:val="004B2E57"/>
    <w:rsid w:val="004B2E5B"/>
    <w:rsid w:val="004B2F13"/>
    <w:rsid w:val="004B2F4E"/>
    <w:rsid w:val="004B2F5F"/>
    <w:rsid w:val="004B2F72"/>
    <w:rsid w:val="004B2F82"/>
    <w:rsid w:val="004B2FA0"/>
    <w:rsid w:val="004B302A"/>
    <w:rsid w:val="004B30C5"/>
    <w:rsid w:val="004B30DC"/>
    <w:rsid w:val="004B314A"/>
    <w:rsid w:val="004B3257"/>
    <w:rsid w:val="004B3396"/>
    <w:rsid w:val="004B33BB"/>
    <w:rsid w:val="004B33C7"/>
    <w:rsid w:val="004B346F"/>
    <w:rsid w:val="004B34C1"/>
    <w:rsid w:val="004B34C5"/>
    <w:rsid w:val="004B352B"/>
    <w:rsid w:val="004B357E"/>
    <w:rsid w:val="004B3617"/>
    <w:rsid w:val="004B364E"/>
    <w:rsid w:val="004B3653"/>
    <w:rsid w:val="004B3777"/>
    <w:rsid w:val="004B378B"/>
    <w:rsid w:val="004B3898"/>
    <w:rsid w:val="004B38F9"/>
    <w:rsid w:val="004B38FB"/>
    <w:rsid w:val="004B38FD"/>
    <w:rsid w:val="004B39D4"/>
    <w:rsid w:val="004B39F8"/>
    <w:rsid w:val="004B39FD"/>
    <w:rsid w:val="004B3A5F"/>
    <w:rsid w:val="004B3A93"/>
    <w:rsid w:val="004B3BC1"/>
    <w:rsid w:val="004B3C51"/>
    <w:rsid w:val="004B3C9F"/>
    <w:rsid w:val="004B3CA6"/>
    <w:rsid w:val="004B3CC2"/>
    <w:rsid w:val="004B3CCC"/>
    <w:rsid w:val="004B3D71"/>
    <w:rsid w:val="004B3E20"/>
    <w:rsid w:val="004B3E64"/>
    <w:rsid w:val="004B3ED8"/>
    <w:rsid w:val="004B3F5A"/>
    <w:rsid w:val="004B3F73"/>
    <w:rsid w:val="004B408A"/>
    <w:rsid w:val="004B40CA"/>
    <w:rsid w:val="004B4102"/>
    <w:rsid w:val="004B4116"/>
    <w:rsid w:val="004B41CC"/>
    <w:rsid w:val="004B423C"/>
    <w:rsid w:val="004B4241"/>
    <w:rsid w:val="004B4295"/>
    <w:rsid w:val="004B42AB"/>
    <w:rsid w:val="004B4336"/>
    <w:rsid w:val="004B4371"/>
    <w:rsid w:val="004B443C"/>
    <w:rsid w:val="004B4487"/>
    <w:rsid w:val="004B449D"/>
    <w:rsid w:val="004B44A1"/>
    <w:rsid w:val="004B44C7"/>
    <w:rsid w:val="004B4550"/>
    <w:rsid w:val="004B4605"/>
    <w:rsid w:val="004B464E"/>
    <w:rsid w:val="004B4692"/>
    <w:rsid w:val="004B4738"/>
    <w:rsid w:val="004B4799"/>
    <w:rsid w:val="004B47C5"/>
    <w:rsid w:val="004B48D3"/>
    <w:rsid w:val="004B4936"/>
    <w:rsid w:val="004B4939"/>
    <w:rsid w:val="004B495D"/>
    <w:rsid w:val="004B4A6D"/>
    <w:rsid w:val="004B4BA4"/>
    <w:rsid w:val="004B4BC8"/>
    <w:rsid w:val="004B4C0C"/>
    <w:rsid w:val="004B4C31"/>
    <w:rsid w:val="004B4CC9"/>
    <w:rsid w:val="004B4CD1"/>
    <w:rsid w:val="004B4CDC"/>
    <w:rsid w:val="004B4D2D"/>
    <w:rsid w:val="004B4D57"/>
    <w:rsid w:val="004B4DC2"/>
    <w:rsid w:val="004B4DD8"/>
    <w:rsid w:val="004B4DEA"/>
    <w:rsid w:val="004B4DFD"/>
    <w:rsid w:val="004B4E3D"/>
    <w:rsid w:val="004B4EDC"/>
    <w:rsid w:val="004B4F4A"/>
    <w:rsid w:val="004B4FA4"/>
    <w:rsid w:val="004B509B"/>
    <w:rsid w:val="004B50CD"/>
    <w:rsid w:val="004B50CE"/>
    <w:rsid w:val="004B5104"/>
    <w:rsid w:val="004B5163"/>
    <w:rsid w:val="004B5192"/>
    <w:rsid w:val="004B51BA"/>
    <w:rsid w:val="004B52CA"/>
    <w:rsid w:val="004B52E9"/>
    <w:rsid w:val="004B52EE"/>
    <w:rsid w:val="004B5333"/>
    <w:rsid w:val="004B5397"/>
    <w:rsid w:val="004B5410"/>
    <w:rsid w:val="004B546B"/>
    <w:rsid w:val="004B5493"/>
    <w:rsid w:val="004B54A1"/>
    <w:rsid w:val="004B5538"/>
    <w:rsid w:val="004B568B"/>
    <w:rsid w:val="004B57C4"/>
    <w:rsid w:val="004B57DA"/>
    <w:rsid w:val="004B580E"/>
    <w:rsid w:val="004B58A9"/>
    <w:rsid w:val="004B58AE"/>
    <w:rsid w:val="004B58DC"/>
    <w:rsid w:val="004B5932"/>
    <w:rsid w:val="004B5968"/>
    <w:rsid w:val="004B5998"/>
    <w:rsid w:val="004B59D8"/>
    <w:rsid w:val="004B5A7E"/>
    <w:rsid w:val="004B5A89"/>
    <w:rsid w:val="004B5B1A"/>
    <w:rsid w:val="004B5B62"/>
    <w:rsid w:val="004B5C08"/>
    <w:rsid w:val="004B5C16"/>
    <w:rsid w:val="004B5C3C"/>
    <w:rsid w:val="004B5C8D"/>
    <w:rsid w:val="004B5CA8"/>
    <w:rsid w:val="004B5D5B"/>
    <w:rsid w:val="004B5D70"/>
    <w:rsid w:val="004B5E5A"/>
    <w:rsid w:val="004B5F7E"/>
    <w:rsid w:val="004B607D"/>
    <w:rsid w:val="004B60D4"/>
    <w:rsid w:val="004B611C"/>
    <w:rsid w:val="004B6131"/>
    <w:rsid w:val="004B623A"/>
    <w:rsid w:val="004B6240"/>
    <w:rsid w:val="004B6244"/>
    <w:rsid w:val="004B628F"/>
    <w:rsid w:val="004B631C"/>
    <w:rsid w:val="004B63C1"/>
    <w:rsid w:val="004B6464"/>
    <w:rsid w:val="004B648A"/>
    <w:rsid w:val="004B64B6"/>
    <w:rsid w:val="004B64B9"/>
    <w:rsid w:val="004B64E6"/>
    <w:rsid w:val="004B6584"/>
    <w:rsid w:val="004B6593"/>
    <w:rsid w:val="004B6597"/>
    <w:rsid w:val="004B65B2"/>
    <w:rsid w:val="004B6704"/>
    <w:rsid w:val="004B67A9"/>
    <w:rsid w:val="004B67EA"/>
    <w:rsid w:val="004B6982"/>
    <w:rsid w:val="004B6A1C"/>
    <w:rsid w:val="004B6A28"/>
    <w:rsid w:val="004B6B46"/>
    <w:rsid w:val="004B6B83"/>
    <w:rsid w:val="004B6C9F"/>
    <w:rsid w:val="004B6CA0"/>
    <w:rsid w:val="004B6D7F"/>
    <w:rsid w:val="004B6DB0"/>
    <w:rsid w:val="004B6E9F"/>
    <w:rsid w:val="004B6EED"/>
    <w:rsid w:val="004B6F0D"/>
    <w:rsid w:val="004B6F37"/>
    <w:rsid w:val="004B6FA2"/>
    <w:rsid w:val="004B7011"/>
    <w:rsid w:val="004B7049"/>
    <w:rsid w:val="004B707C"/>
    <w:rsid w:val="004B70D7"/>
    <w:rsid w:val="004B71D9"/>
    <w:rsid w:val="004B71F4"/>
    <w:rsid w:val="004B724E"/>
    <w:rsid w:val="004B7250"/>
    <w:rsid w:val="004B7286"/>
    <w:rsid w:val="004B72D6"/>
    <w:rsid w:val="004B741F"/>
    <w:rsid w:val="004B747B"/>
    <w:rsid w:val="004B7561"/>
    <w:rsid w:val="004B7582"/>
    <w:rsid w:val="004B7660"/>
    <w:rsid w:val="004B7700"/>
    <w:rsid w:val="004B775C"/>
    <w:rsid w:val="004B78CD"/>
    <w:rsid w:val="004B7958"/>
    <w:rsid w:val="004B7A18"/>
    <w:rsid w:val="004B7A8F"/>
    <w:rsid w:val="004B7AAE"/>
    <w:rsid w:val="004B7B52"/>
    <w:rsid w:val="004B7CD8"/>
    <w:rsid w:val="004B7D01"/>
    <w:rsid w:val="004B7D1C"/>
    <w:rsid w:val="004B7D6E"/>
    <w:rsid w:val="004B7DDB"/>
    <w:rsid w:val="004B7DFB"/>
    <w:rsid w:val="004B7E28"/>
    <w:rsid w:val="004B7E39"/>
    <w:rsid w:val="004B7EAA"/>
    <w:rsid w:val="004B7EE2"/>
    <w:rsid w:val="004B7F06"/>
    <w:rsid w:val="004B7F9B"/>
    <w:rsid w:val="004C0015"/>
    <w:rsid w:val="004C0027"/>
    <w:rsid w:val="004C0100"/>
    <w:rsid w:val="004C017A"/>
    <w:rsid w:val="004C01A2"/>
    <w:rsid w:val="004C01A4"/>
    <w:rsid w:val="004C03E0"/>
    <w:rsid w:val="004C0439"/>
    <w:rsid w:val="004C047A"/>
    <w:rsid w:val="004C0495"/>
    <w:rsid w:val="004C069F"/>
    <w:rsid w:val="004C06E6"/>
    <w:rsid w:val="004C06ED"/>
    <w:rsid w:val="004C0721"/>
    <w:rsid w:val="004C072D"/>
    <w:rsid w:val="004C079F"/>
    <w:rsid w:val="004C083A"/>
    <w:rsid w:val="004C0863"/>
    <w:rsid w:val="004C08C3"/>
    <w:rsid w:val="004C08F8"/>
    <w:rsid w:val="004C091E"/>
    <w:rsid w:val="004C097F"/>
    <w:rsid w:val="004C0A34"/>
    <w:rsid w:val="004C0A4E"/>
    <w:rsid w:val="004C0BB6"/>
    <w:rsid w:val="004C0BBF"/>
    <w:rsid w:val="004C0BE9"/>
    <w:rsid w:val="004C0C76"/>
    <w:rsid w:val="004C0C8D"/>
    <w:rsid w:val="004C0D4D"/>
    <w:rsid w:val="004C0D6E"/>
    <w:rsid w:val="004C0E4D"/>
    <w:rsid w:val="004C0E91"/>
    <w:rsid w:val="004C0F11"/>
    <w:rsid w:val="004C104B"/>
    <w:rsid w:val="004C11DF"/>
    <w:rsid w:val="004C12A8"/>
    <w:rsid w:val="004C12AE"/>
    <w:rsid w:val="004C12B6"/>
    <w:rsid w:val="004C12F7"/>
    <w:rsid w:val="004C1365"/>
    <w:rsid w:val="004C13CC"/>
    <w:rsid w:val="004C1420"/>
    <w:rsid w:val="004C1433"/>
    <w:rsid w:val="004C14EC"/>
    <w:rsid w:val="004C1505"/>
    <w:rsid w:val="004C152F"/>
    <w:rsid w:val="004C1536"/>
    <w:rsid w:val="004C1577"/>
    <w:rsid w:val="004C15C1"/>
    <w:rsid w:val="004C161F"/>
    <w:rsid w:val="004C1642"/>
    <w:rsid w:val="004C1655"/>
    <w:rsid w:val="004C165D"/>
    <w:rsid w:val="004C1838"/>
    <w:rsid w:val="004C18EE"/>
    <w:rsid w:val="004C191C"/>
    <w:rsid w:val="004C192B"/>
    <w:rsid w:val="004C193F"/>
    <w:rsid w:val="004C1A69"/>
    <w:rsid w:val="004C1A9F"/>
    <w:rsid w:val="004C1B44"/>
    <w:rsid w:val="004C1B68"/>
    <w:rsid w:val="004C1BFE"/>
    <w:rsid w:val="004C1C22"/>
    <w:rsid w:val="004C1C49"/>
    <w:rsid w:val="004C1C98"/>
    <w:rsid w:val="004C1D7E"/>
    <w:rsid w:val="004C1E65"/>
    <w:rsid w:val="004C1ED1"/>
    <w:rsid w:val="004C1EF4"/>
    <w:rsid w:val="004C1F3C"/>
    <w:rsid w:val="004C1F99"/>
    <w:rsid w:val="004C1FD3"/>
    <w:rsid w:val="004C1FE5"/>
    <w:rsid w:val="004C201B"/>
    <w:rsid w:val="004C20CB"/>
    <w:rsid w:val="004C2188"/>
    <w:rsid w:val="004C221C"/>
    <w:rsid w:val="004C2286"/>
    <w:rsid w:val="004C22C8"/>
    <w:rsid w:val="004C22F3"/>
    <w:rsid w:val="004C2555"/>
    <w:rsid w:val="004C258D"/>
    <w:rsid w:val="004C262C"/>
    <w:rsid w:val="004C263B"/>
    <w:rsid w:val="004C2664"/>
    <w:rsid w:val="004C26DF"/>
    <w:rsid w:val="004C274D"/>
    <w:rsid w:val="004C27BB"/>
    <w:rsid w:val="004C27C1"/>
    <w:rsid w:val="004C28B8"/>
    <w:rsid w:val="004C2930"/>
    <w:rsid w:val="004C294D"/>
    <w:rsid w:val="004C2952"/>
    <w:rsid w:val="004C2966"/>
    <w:rsid w:val="004C296C"/>
    <w:rsid w:val="004C297E"/>
    <w:rsid w:val="004C2B37"/>
    <w:rsid w:val="004C2B7F"/>
    <w:rsid w:val="004C2BB3"/>
    <w:rsid w:val="004C2C03"/>
    <w:rsid w:val="004C2C05"/>
    <w:rsid w:val="004C2C43"/>
    <w:rsid w:val="004C2C48"/>
    <w:rsid w:val="004C2CAE"/>
    <w:rsid w:val="004C2D3D"/>
    <w:rsid w:val="004C2D51"/>
    <w:rsid w:val="004C2D98"/>
    <w:rsid w:val="004C2E3D"/>
    <w:rsid w:val="004C2F49"/>
    <w:rsid w:val="004C2FAB"/>
    <w:rsid w:val="004C3021"/>
    <w:rsid w:val="004C30B5"/>
    <w:rsid w:val="004C3115"/>
    <w:rsid w:val="004C31E4"/>
    <w:rsid w:val="004C3243"/>
    <w:rsid w:val="004C337A"/>
    <w:rsid w:val="004C347D"/>
    <w:rsid w:val="004C34BC"/>
    <w:rsid w:val="004C34CA"/>
    <w:rsid w:val="004C357B"/>
    <w:rsid w:val="004C3710"/>
    <w:rsid w:val="004C378D"/>
    <w:rsid w:val="004C381A"/>
    <w:rsid w:val="004C38AF"/>
    <w:rsid w:val="004C3923"/>
    <w:rsid w:val="004C3955"/>
    <w:rsid w:val="004C39DC"/>
    <w:rsid w:val="004C39F9"/>
    <w:rsid w:val="004C3AF0"/>
    <w:rsid w:val="004C3B0B"/>
    <w:rsid w:val="004C3B60"/>
    <w:rsid w:val="004C3BB4"/>
    <w:rsid w:val="004C3CA7"/>
    <w:rsid w:val="004C3D44"/>
    <w:rsid w:val="004C3D47"/>
    <w:rsid w:val="004C3DA3"/>
    <w:rsid w:val="004C3DAA"/>
    <w:rsid w:val="004C3DC8"/>
    <w:rsid w:val="004C3E01"/>
    <w:rsid w:val="004C3E56"/>
    <w:rsid w:val="004C3E9F"/>
    <w:rsid w:val="004C3EAF"/>
    <w:rsid w:val="004C3EBC"/>
    <w:rsid w:val="004C3F00"/>
    <w:rsid w:val="004C3F0F"/>
    <w:rsid w:val="004C3F3E"/>
    <w:rsid w:val="004C3FF9"/>
    <w:rsid w:val="004C3FFF"/>
    <w:rsid w:val="004C40B9"/>
    <w:rsid w:val="004C4162"/>
    <w:rsid w:val="004C4169"/>
    <w:rsid w:val="004C41B7"/>
    <w:rsid w:val="004C41BD"/>
    <w:rsid w:val="004C41E1"/>
    <w:rsid w:val="004C4288"/>
    <w:rsid w:val="004C42A5"/>
    <w:rsid w:val="004C43EC"/>
    <w:rsid w:val="004C4406"/>
    <w:rsid w:val="004C4514"/>
    <w:rsid w:val="004C4522"/>
    <w:rsid w:val="004C45E2"/>
    <w:rsid w:val="004C45F9"/>
    <w:rsid w:val="004C46B4"/>
    <w:rsid w:val="004C46C0"/>
    <w:rsid w:val="004C4706"/>
    <w:rsid w:val="004C471D"/>
    <w:rsid w:val="004C4787"/>
    <w:rsid w:val="004C4797"/>
    <w:rsid w:val="004C479E"/>
    <w:rsid w:val="004C4915"/>
    <w:rsid w:val="004C498B"/>
    <w:rsid w:val="004C49EE"/>
    <w:rsid w:val="004C4A23"/>
    <w:rsid w:val="004C4A31"/>
    <w:rsid w:val="004C4A39"/>
    <w:rsid w:val="004C4AA5"/>
    <w:rsid w:val="004C4B10"/>
    <w:rsid w:val="004C4C83"/>
    <w:rsid w:val="004C4CB9"/>
    <w:rsid w:val="004C4D6B"/>
    <w:rsid w:val="004C4D87"/>
    <w:rsid w:val="004C4DE9"/>
    <w:rsid w:val="004C4E8D"/>
    <w:rsid w:val="004C4F00"/>
    <w:rsid w:val="004C4F5D"/>
    <w:rsid w:val="004C4F75"/>
    <w:rsid w:val="004C4FFA"/>
    <w:rsid w:val="004C508B"/>
    <w:rsid w:val="004C515C"/>
    <w:rsid w:val="004C5210"/>
    <w:rsid w:val="004C5260"/>
    <w:rsid w:val="004C5267"/>
    <w:rsid w:val="004C537C"/>
    <w:rsid w:val="004C5380"/>
    <w:rsid w:val="004C53CB"/>
    <w:rsid w:val="004C5433"/>
    <w:rsid w:val="004C547F"/>
    <w:rsid w:val="004C54AF"/>
    <w:rsid w:val="004C54E2"/>
    <w:rsid w:val="004C54F4"/>
    <w:rsid w:val="004C5559"/>
    <w:rsid w:val="004C5565"/>
    <w:rsid w:val="004C5604"/>
    <w:rsid w:val="004C560C"/>
    <w:rsid w:val="004C57D5"/>
    <w:rsid w:val="004C5803"/>
    <w:rsid w:val="004C581A"/>
    <w:rsid w:val="004C58C8"/>
    <w:rsid w:val="004C5964"/>
    <w:rsid w:val="004C5979"/>
    <w:rsid w:val="004C59B2"/>
    <w:rsid w:val="004C5A13"/>
    <w:rsid w:val="004C5A87"/>
    <w:rsid w:val="004C5AC1"/>
    <w:rsid w:val="004C5AE7"/>
    <w:rsid w:val="004C5B67"/>
    <w:rsid w:val="004C5BBB"/>
    <w:rsid w:val="004C5C20"/>
    <w:rsid w:val="004C5C22"/>
    <w:rsid w:val="004C5C2A"/>
    <w:rsid w:val="004C5C5B"/>
    <w:rsid w:val="004C5D1C"/>
    <w:rsid w:val="004C5D2D"/>
    <w:rsid w:val="004C5DAB"/>
    <w:rsid w:val="004C5DF6"/>
    <w:rsid w:val="004C5E53"/>
    <w:rsid w:val="004C5E54"/>
    <w:rsid w:val="004C5E76"/>
    <w:rsid w:val="004C5F04"/>
    <w:rsid w:val="004C5F24"/>
    <w:rsid w:val="004C5F34"/>
    <w:rsid w:val="004C5F47"/>
    <w:rsid w:val="004C6067"/>
    <w:rsid w:val="004C60A0"/>
    <w:rsid w:val="004C60BE"/>
    <w:rsid w:val="004C60CD"/>
    <w:rsid w:val="004C611C"/>
    <w:rsid w:val="004C619E"/>
    <w:rsid w:val="004C61AA"/>
    <w:rsid w:val="004C622B"/>
    <w:rsid w:val="004C6231"/>
    <w:rsid w:val="004C62A3"/>
    <w:rsid w:val="004C62DC"/>
    <w:rsid w:val="004C6337"/>
    <w:rsid w:val="004C635C"/>
    <w:rsid w:val="004C639F"/>
    <w:rsid w:val="004C6453"/>
    <w:rsid w:val="004C646D"/>
    <w:rsid w:val="004C659B"/>
    <w:rsid w:val="004C65F7"/>
    <w:rsid w:val="004C66DC"/>
    <w:rsid w:val="004C6825"/>
    <w:rsid w:val="004C68A2"/>
    <w:rsid w:val="004C68E8"/>
    <w:rsid w:val="004C695A"/>
    <w:rsid w:val="004C6A67"/>
    <w:rsid w:val="004C6A7C"/>
    <w:rsid w:val="004C6CCE"/>
    <w:rsid w:val="004C6D23"/>
    <w:rsid w:val="004C6D67"/>
    <w:rsid w:val="004C6D81"/>
    <w:rsid w:val="004C6D9A"/>
    <w:rsid w:val="004C6E68"/>
    <w:rsid w:val="004C6EE8"/>
    <w:rsid w:val="004C6F56"/>
    <w:rsid w:val="004C6F95"/>
    <w:rsid w:val="004C6FC8"/>
    <w:rsid w:val="004C6FCF"/>
    <w:rsid w:val="004C7027"/>
    <w:rsid w:val="004C70B6"/>
    <w:rsid w:val="004C72A6"/>
    <w:rsid w:val="004C732C"/>
    <w:rsid w:val="004C73CA"/>
    <w:rsid w:val="004C7449"/>
    <w:rsid w:val="004C74F2"/>
    <w:rsid w:val="004C7584"/>
    <w:rsid w:val="004C75B7"/>
    <w:rsid w:val="004C75B8"/>
    <w:rsid w:val="004C7608"/>
    <w:rsid w:val="004C765C"/>
    <w:rsid w:val="004C76F8"/>
    <w:rsid w:val="004C78D3"/>
    <w:rsid w:val="004C7901"/>
    <w:rsid w:val="004C79E5"/>
    <w:rsid w:val="004C7A92"/>
    <w:rsid w:val="004C7AA2"/>
    <w:rsid w:val="004C7C0F"/>
    <w:rsid w:val="004C7CE3"/>
    <w:rsid w:val="004C7D6D"/>
    <w:rsid w:val="004C7E66"/>
    <w:rsid w:val="004C7EE1"/>
    <w:rsid w:val="004C7F6A"/>
    <w:rsid w:val="004D0026"/>
    <w:rsid w:val="004D0076"/>
    <w:rsid w:val="004D00DC"/>
    <w:rsid w:val="004D01D2"/>
    <w:rsid w:val="004D01DF"/>
    <w:rsid w:val="004D028A"/>
    <w:rsid w:val="004D02D0"/>
    <w:rsid w:val="004D03D0"/>
    <w:rsid w:val="004D04A0"/>
    <w:rsid w:val="004D04A2"/>
    <w:rsid w:val="004D04FF"/>
    <w:rsid w:val="004D051C"/>
    <w:rsid w:val="004D0584"/>
    <w:rsid w:val="004D079B"/>
    <w:rsid w:val="004D07A5"/>
    <w:rsid w:val="004D07C9"/>
    <w:rsid w:val="004D0851"/>
    <w:rsid w:val="004D087F"/>
    <w:rsid w:val="004D08CF"/>
    <w:rsid w:val="004D08D9"/>
    <w:rsid w:val="004D08E7"/>
    <w:rsid w:val="004D08FC"/>
    <w:rsid w:val="004D0991"/>
    <w:rsid w:val="004D09AD"/>
    <w:rsid w:val="004D0A2C"/>
    <w:rsid w:val="004D0AD1"/>
    <w:rsid w:val="004D0B1F"/>
    <w:rsid w:val="004D0B50"/>
    <w:rsid w:val="004D0BA4"/>
    <w:rsid w:val="004D0C72"/>
    <w:rsid w:val="004D0C75"/>
    <w:rsid w:val="004D0C9A"/>
    <w:rsid w:val="004D0C9F"/>
    <w:rsid w:val="004D0D35"/>
    <w:rsid w:val="004D0D75"/>
    <w:rsid w:val="004D0DA6"/>
    <w:rsid w:val="004D0E67"/>
    <w:rsid w:val="004D0F0E"/>
    <w:rsid w:val="004D0F75"/>
    <w:rsid w:val="004D0F82"/>
    <w:rsid w:val="004D0FB9"/>
    <w:rsid w:val="004D10B3"/>
    <w:rsid w:val="004D10D1"/>
    <w:rsid w:val="004D1113"/>
    <w:rsid w:val="004D114D"/>
    <w:rsid w:val="004D120D"/>
    <w:rsid w:val="004D12F8"/>
    <w:rsid w:val="004D1340"/>
    <w:rsid w:val="004D144A"/>
    <w:rsid w:val="004D149A"/>
    <w:rsid w:val="004D14E6"/>
    <w:rsid w:val="004D1566"/>
    <w:rsid w:val="004D15B1"/>
    <w:rsid w:val="004D1754"/>
    <w:rsid w:val="004D1790"/>
    <w:rsid w:val="004D17D6"/>
    <w:rsid w:val="004D1816"/>
    <w:rsid w:val="004D1868"/>
    <w:rsid w:val="004D1879"/>
    <w:rsid w:val="004D1920"/>
    <w:rsid w:val="004D195D"/>
    <w:rsid w:val="004D1A2C"/>
    <w:rsid w:val="004D1A30"/>
    <w:rsid w:val="004D1AAF"/>
    <w:rsid w:val="004D1BEA"/>
    <w:rsid w:val="004D1BEE"/>
    <w:rsid w:val="004D1CF2"/>
    <w:rsid w:val="004D1D51"/>
    <w:rsid w:val="004D1D80"/>
    <w:rsid w:val="004D1E12"/>
    <w:rsid w:val="004D1E2E"/>
    <w:rsid w:val="004D1E8E"/>
    <w:rsid w:val="004D1EDF"/>
    <w:rsid w:val="004D1F42"/>
    <w:rsid w:val="004D1F4E"/>
    <w:rsid w:val="004D1F7F"/>
    <w:rsid w:val="004D2029"/>
    <w:rsid w:val="004D2031"/>
    <w:rsid w:val="004D2100"/>
    <w:rsid w:val="004D21CA"/>
    <w:rsid w:val="004D2205"/>
    <w:rsid w:val="004D224A"/>
    <w:rsid w:val="004D2251"/>
    <w:rsid w:val="004D2297"/>
    <w:rsid w:val="004D22EB"/>
    <w:rsid w:val="004D2350"/>
    <w:rsid w:val="004D23D2"/>
    <w:rsid w:val="004D2412"/>
    <w:rsid w:val="004D241C"/>
    <w:rsid w:val="004D2459"/>
    <w:rsid w:val="004D24A2"/>
    <w:rsid w:val="004D24BC"/>
    <w:rsid w:val="004D2537"/>
    <w:rsid w:val="004D25E4"/>
    <w:rsid w:val="004D264F"/>
    <w:rsid w:val="004D2652"/>
    <w:rsid w:val="004D2757"/>
    <w:rsid w:val="004D27A8"/>
    <w:rsid w:val="004D27CC"/>
    <w:rsid w:val="004D27D1"/>
    <w:rsid w:val="004D2A62"/>
    <w:rsid w:val="004D2A73"/>
    <w:rsid w:val="004D2AE2"/>
    <w:rsid w:val="004D2C31"/>
    <w:rsid w:val="004D2C46"/>
    <w:rsid w:val="004D2C74"/>
    <w:rsid w:val="004D2D2C"/>
    <w:rsid w:val="004D2D41"/>
    <w:rsid w:val="004D2DBF"/>
    <w:rsid w:val="004D2DD7"/>
    <w:rsid w:val="004D2E7A"/>
    <w:rsid w:val="004D2E7B"/>
    <w:rsid w:val="004D2F18"/>
    <w:rsid w:val="004D2F2C"/>
    <w:rsid w:val="004D2F78"/>
    <w:rsid w:val="004D2F82"/>
    <w:rsid w:val="004D3045"/>
    <w:rsid w:val="004D30CB"/>
    <w:rsid w:val="004D3173"/>
    <w:rsid w:val="004D31A1"/>
    <w:rsid w:val="004D31AE"/>
    <w:rsid w:val="004D31E1"/>
    <w:rsid w:val="004D320A"/>
    <w:rsid w:val="004D3257"/>
    <w:rsid w:val="004D32A7"/>
    <w:rsid w:val="004D3312"/>
    <w:rsid w:val="004D3410"/>
    <w:rsid w:val="004D349B"/>
    <w:rsid w:val="004D350B"/>
    <w:rsid w:val="004D35A7"/>
    <w:rsid w:val="004D35BE"/>
    <w:rsid w:val="004D36C1"/>
    <w:rsid w:val="004D374C"/>
    <w:rsid w:val="004D3765"/>
    <w:rsid w:val="004D37B0"/>
    <w:rsid w:val="004D37E5"/>
    <w:rsid w:val="004D3905"/>
    <w:rsid w:val="004D394D"/>
    <w:rsid w:val="004D3A43"/>
    <w:rsid w:val="004D3B57"/>
    <w:rsid w:val="004D3BA6"/>
    <w:rsid w:val="004D3C94"/>
    <w:rsid w:val="004D3CB6"/>
    <w:rsid w:val="004D3D44"/>
    <w:rsid w:val="004D3D64"/>
    <w:rsid w:val="004D3DF9"/>
    <w:rsid w:val="004D3EA2"/>
    <w:rsid w:val="004D3EE5"/>
    <w:rsid w:val="004D3F1D"/>
    <w:rsid w:val="004D3F9D"/>
    <w:rsid w:val="004D3FB8"/>
    <w:rsid w:val="004D400B"/>
    <w:rsid w:val="004D40DD"/>
    <w:rsid w:val="004D40E9"/>
    <w:rsid w:val="004D414D"/>
    <w:rsid w:val="004D41E8"/>
    <w:rsid w:val="004D424D"/>
    <w:rsid w:val="004D42DB"/>
    <w:rsid w:val="004D42DF"/>
    <w:rsid w:val="004D4374"/>
    <w:rsid w:val="004D4375"/>
    <w:rsid w:val="004D43EA"/>
    <w:rsid w:val="004D43FF"/>
    <w:rsid w:val="004D4406"/>
    <w:rsid w:val="004D445A"/>
    <w:rsid w:val="004D45E2"/>
    <w:rsid w:val="004D4695"/>
    <w:rsid w:val="004D46C5"/>
    <w:rsid w:val="004D46E7"/>
    <w:rsid w:val="004D4762"/>
    <w:rsid w:val="004D47DE"/>
    <w:rsid w:val="004D4856"/>
    <w:rsid w:val="004D48A0"/>
    <w:rsid w:val="004D491E"/>
    <w:rsid w:val="004D4981"/>
    <w:rsid w:val="004D4993"/>
    <w:rsid w:val="004D49CC"/>
    <w:rsid w:val="004D4AF4"/>
    <w:rsid w:val="004D4B07"/>
    <w:rsid w:val="004D4B54"/>
    <w:rsid w:val="004D4C25"/>
    <w:rsid w:val="004D4C92"/>
    <w:rsid w:val="004D4CDD"/>
    <w:rsid w:val="004D4DCE"/>
    <w:rsid w:val="004D4DD3"/>
    <w:rsid w:val="004D4F0E"/>
    <w:rsid w:val="004D4F25"/>
    <w:rsid w:val="004D4F70"/>
    <w:rsid w:val="004D5012"/>
    <w:rsid w:val="004D502B"/>
    <w:rsid w:val="004D50C8"/>
    <w:rsid w:val="004D50D3"/>
    <w:rsid w:val="004D5137"/>
    <w:rsid w:val="004D516E"/>
    <w:rsid w:val="004D51ED"/>
    <w:rsid w:val="004D52B4"/>
    <w:rsid w:val="004D5301"/>
    <w:rsid w:val="004D5378"/>
    <w:rsid w:val="004D53B3"/>
    <w:rsid w:val="004D53C2"/>
    <w:rsid w:val="004D5411"/>
    <w:rsid w:val="004D5536"/>
    <w:rsid w:val="004D556A"/>
    <w:rsid w:val="004D55CC"/>
    <w:rsid w:val="004D5613"/>
    <w:rsid w:val="004D5638"/>
    <w:rsid w:val="004D56BF"/>
    <w:rsid w:val="004D56F3"/>
    <w:rsid w:val="004D5707"/>
    <w:rsid w:val="004D57C0"/>
    <w:rsid w:val="004D584B"/>
    <w:rsid w:val="004D58C9"/>
    <w:rsid w:val="004D59F5"/>
    <w:rsid w:val="004D5A0E"/>
    <w:rsid w:val="004D5ABB"/>
    <w:rsid w:val="004D5B45"/>
    <w:rsid w:val="004D5B54"/>
    <w:rsid w:val="004D5BEC"/>
    <w:rsid w:val="004D5C28"/>
    <w:rsid w:val="004D5C60"/>
    <w:rsid w:val="004D5C7E"/>
    <w:rsid w:val="004D5C90"/>
    <w:rsid w:val="004D5E1F"/>
    <w:rsid w:val="004D5E56"/>
    <w:rsid w:val="004D6085"/>
    <w:rsid w:val="004D60DA"/>
    <w:rsid w:val="004D60EE"/>
    <w:rsid w:val="004D6243"/>
    <w:rsid w:val="004D6274"/>
    <w:rsid w:val="004D632B"/>
    <w:rsid w:val="004D6358"/>
    <w:rsid w:val="004D646F"/>
    <w:rsid w:val="004D6483"/>
    <w:rsid w:val="004D6493"/>
    <w:rsid w:val="004D64B7"/>
    <w:rsid w:val="004D65F1"/>
    <w:rsid w:val="004D660B"/>
    <w:rsid w:val="004D660F"/>
    <w:rsid w:val="004D6686"/>
    <w:rsid w:val="004D66BA"/>
    <w:rsid w:val="004D6812"/>
    <w:rsid w:val="004D6853"/>
    <w:rsid w:val="004D69A2"/>
    <w:rsid w:val="004D6A83"/>
    <w:rsid w:val="004D6AA7"/>
    <w:rsid w:val="004D6B1D"/>
    <w:rsid w:val="004D6CF5"/>
    <w:rsid w:val="004D6DAC"/>
    <w:rsid w:val="004D6DFF"/>
    <w:rsid w:val="004D6EC9"/>
    <w:rsid w:val="004D6F60"/>
    <w:rsid w:val="004D6FB4"/>
    <w:rsid w:val="004D6FD1"/>
    <w:rsid w:val="004D6FF5"/>
    <w:rsid w:val="004D70D2"/>
    <w:rsid w:val="004D710D"/>
    <w:rsid w:val="004D715B"/>
    <w:rsid w:val="004D721A"/>
    <w:rsid w:val="004D722D"/>
    <w:rsid w:val="004D724C"/>
    <w:rsid w:val="004D7250"/>
    <w:rsid w:val="004D72C4"/>
    <w:rsid w:val="004D72CE"/>
    <w:rsid w:val="004D74B6"/>
    <w:rsid w:val="004D753A"/>
    <w:rsid w:val="004D754A"/>
    <w:rsid w:val="004D757F"/>
    <w:rsid w:val="004D7587"/>
    <w:rsid w:val="004D763E"/>
    <w:rsid w:val="004D764E"/>
    <w:rsid w:val="004D76C0"/>
    <w:rsid w:val="004D7800"/>
    <w:rsid w:val="004D7807"/>
    <w:rsid w:val="004D7951"/>
    <w:rsid w:val="004D79A6"/>
    <w:rsid w:val="004D7A06"/>
    <w:rsid w:val="004D7A1B"/>
    <w:rsid w:val="004D7A5D"/>
    <w:rsid w:val="004D7A77"/>
    <w:rsid w:val="004D7AE8"/>
    <w:rsid w:val="004D7B44"/>
    <w:rsid w:val="004D7BC6"/>
    <w:rsid w:val="004D7BE9"/>
    <w:rsid w:val="004D7C08"/>
    <w:rsid w:val="004D7C49"/>
    <w:rsid w:val="004D7CEE"/>
    <w:rsid w:val="004D7D83"/>
    <w:rsid w:val="004D7DD6"/>
    <w:rsid w:val="004D7EA7"/>
    <w:rsid w:val="004D7EE5"/>
    <w:rsid w:val="004D7EF4"/>
    <w:rsid w:val="004E0089"/>
    <w:rsid w:val="004E00E6"/>
    <w:rsid w:val="004E0147"/>
    <w:rsid w:val="004E023A"/>
    <w:rsid w:val="004E0276"/>
    <w:rsid w:val="004E0294"/>
    <w:rsid w:val="004E029F"/>
    <w:rsid w:val="004E0340"/>
    <w:rsid w:val="004E0449"/>
    <w:rsid w:val="004E05CA"/>
    <w:rsid w:val="004E0609"/>
    <w:rsid w:val="004E0622"/>
    <w:rsid w:val="004E06E2"/>
    <w:rsid w:val="004E0791"/>
    <w:rsid w:val="004E07C5"/>
    <w:rsid w:val="004E07DD"/>
    <w:rsid w:val="004E0865"/>
    <w:rsid w:val="004E08B9"/>
    <w:rsid w:val="004E08F6"/>
    <w:rsid w:val="004E0970"/>
    <w:rsid w:val="004E0A67"/>
    <w:rsid w:val="004E0ABE"/>
    <w:rsid w:val="004E0B6F"/>
    <w:rsid w:val="004E0B7D"/>
    <w:rsid w:val="004E0B83"/>
    <w:rsid w:val="004E0C02"/>
    <w:rsid w:val="004E0C74"/>
    <w:rsid w:val="004E0CCD"/>
    <w:rsid w:val="004E0DB4"/>
    <w:rsid w:val="004E0DFC"/>
    <w:rsid w:val="004E0E26"/>
    <w:rsid w:val="004E0E8D"/>
    <w:rsid w:val="004E0EB6"/>
    <w:rsid w:val="004E0ECA"/>
    <w:rsid w:val="004E0EDD"/>
    <w:rsid w:val="004E0EEF"/>
    <w:rsid w:val="004E0F3E"/>
    <w:rsid w:val="004E0F8D"/>
    <w:rsid w:val="004E0FEE"/>
    <w:rsid w:val="004E108A"/>
    <w:rsid w:val="004E1120"/>
    <w:rsid w:val="004E1184"/>
    <w:rsid w:val="004E11C1"/>
    <w:rsid w:val="004E123E"/>
    <w:rsid w:val="004E128D"/>
    <w:rsid w:val="004E13A6"/>
    <w:rsid w:val="004E13C8"/>
    <w:rsid w:val="004E14C4"/>
    <w:rsid w:val="004E151B"/>
    <w:rsid w:val="004E1556"/>
    <w:rsid w:val="004E15A3"/>
    <w:rsid w:val="004E15FD"/>
    <w:rsid w:val="004E161F"/>
    <w:rsid w:val="004E167C"/>
    <w:rsid w:val="004E16FD"/>
    <w:rsid w:val="004E1709"/>
    <w:rsid w:val="004E1768"/>
    <w:rsid w:val="004E1785"/>
    <w:rsid w:val="004E17F8"/>
    <w:rsid w:val="004E17FB"/>
    <w:rsid w:val="004E1913"/>
    <w:rsid w:val="004E1930"/>
    <w:rsid w:val="004E1A3E"/>
    <w:rsid w:val="004E1ABB"/>
    <w:rsid w:val="004E1ACD"/>
    <w:rsid w:val="004E1B15"/>
    <w:rsid w:val="004E1BDA"/>
    <w:rsid w:val="004E1C02"/>
    <w:rsid w:val="004E1C1F"/>
    <w:rsid w:val="004E1C32"/>
    <w:rsid w:val="004E1CE2"/>
    <w:rsid w:val="004E1D7C"/>
    <w:rsid w:val="004E1D98"/>
    <w:rsid w:val="004E1D9A"/>
    <w:rsid w:val="004E1EB1"/>
    <w:rsid w:val="004E1ED9"/>
    <w:rsid w:val="004E1EDF"/>
    <w:rsid w:val="004E1FB2"/>
    <w:rsid w:val="004E2008"/>
    <w:rsid w:val="004E2036"/>
    <w:rsid w:val="004E2077"/>
    <w:rsid w:val="004E207B"/>
    <w:rsid w:val="004E2216"/>
    <w:rsid w:val="004E22BC"/>
    <w:rsid w:val="004E22FE"/>
    <w:rsid w:val="004E2318"/>
    <w:rsid w:val="004E23ED"/>
    <w:rsid w:val="004E241A"/>
    <w:rsid w:val="004E2455"/>
    <w:rsid w:val="004E2466"/>
    <w:rsid w:val="004E24FB"/>
    <w:rsid w:val="004E2555"/>
    <w:rsid w:val="004E25EC"/>
    <w:rsid w:val="004E2772"/>
    <w:rsid w:val="004E2937"/>
    <w:rsid w:val="004E2A88"/>
    <w:rsid w:val="004E2AB1"/>
    <w:rsid w:val="004E2B5C"/>
    <w:rsid w:val="004E2D00"/>
    <w:rsid w:val="004E2D21"/>
    <w:rsid w:val="004E2D28"/>
    <w:rsid w:val="004E2DCC"/>
    <w:rsid w:val="004E2E0E"/>
    <w:rsid w:val="004E2E4D"/>
    <w:rsid w:val="004E2E83"/>
    <w:rsid w:val="004E2EA6"/>
    <w:rsid w:val="004E2ECD"/>
    <w:rsid w:val="004E2F45"/>
    <w:rsid w:val="004E2FE6"/>
    <w:rsid w:val="004E304A"/>
    <w:rsid w:val="004E30C6"/>
    <w:rsid w:val="004E3100"/>
    <w:rsid w:val="004E314D"/>
    <w:rsid w:val="004E3161"/>
    <w:rsid w:val="004E3181"/>
    <w:rsid w:val="004E31D7"/>
    <w:rsid w:val="004E31DE"/>
    <w:rsid w:val="004E3232"/>
    <w:rsid w:val="004E3361"/>
    <w:rsid w:val="004E3467"/>
    <w:rsid w:val="004E3574"/>
    <w:rsid w:val="004E3684"/>
    <w:rsid w:val="004E36D5"/>
    <w:rsid w:val="004E3753"/>
    <w:rsid w:val="004E3775"/>
    <w:rsid w:val="004E377B"/>
    <w:rsid w:val="004E3784"/>
    <w:rsid w:val="004E37A1"/>
    <w:rsid w:val="004E38B8"/>
    <w:rsid w:val="004E38C5"/>
    <w:rsid w:val="004E38C8"/>
    <w:rsid w:val="004E38DF"/>
    <w:rsid w:val="004E394F"/>
    <w:rsid w:val="004E3A4D"/>
    <w:rsid w:val="004E3AB2"/>
    <w:rsid w:val="004E3AD3"/>
    <w:rsid w:val="004E3AF3"/>
    <w:rsid w:val="004E3B86"/>
    <w:rsid w:val="004E3BC8"/>
    <w:rsid w:val="004E3C55"/>
    <w:rsid w:val="004E3C66"/>
    <w:rsid w:val="004E3C6D"/>
    <w:rsid w:val="004E3D02"/>
    <w:rsid w:val="004E3DE9"/>
    <w:rsid w:val="004E3EAC"/>
    <w:rsid w:val="004E3ED3"/>
    <w:rsid w:val="004E3FA3"/>
    <w:rsid w:val="004E3FB4"/>
    <w:rsid w:val="004E4006"/>
    <w:rsid w:val="004E405E"/>
    <w:rsid w:val="004E409B"/>
    <w:rsid w:val="004E40EE"/>
    <w:rsid w:val="004E40FD"/>
    <w:rsid w:val="004E41A1"/>
    <w:rsid w:val="004E4201"/>
    <w:rsid w:val="004E4210"/>
    <w:rsid w:val="004E42A0"/>
    <w:rsid w:val="004E4330"/>
    <w:rsid w:val="004E434E"/>
    <w:rsid w:val="004E435E"/>
    <w:rsid w:val="004E4363"/>
    <w:rsid w:val="004E448F"/>
    <w:rsid w:val="004E4574"/>
    <w:rsid w:val="004E4593"/>
    <w:rsid w:val="004E45A9"/>
    <w:rsid w:val="004E461E"/>
    <w:rsid w:val="004E4625"/>
    <w:rsid w:val="004E46AB"/>
    <w:rsid w:val="004E4713"/>
    <w:rsid w:val="004E47B0"/>
    <w:rsid w:val="004E47DA"/>
    <w:rsid w:val="004E48CF"/>
    <w:rsid w:val="004E48D6"/>
    <w:rsid w:val="004E48EC"/>
    <w:rsid w:val="004E4980"/>
    <w:rsid w:val="004E4BCB"/>
    <w:rsid w:val="004E4BFB"/>
    <w:rsid w:val="004E4C78"/>
    <w:rsid w:val="004E4C79"/>
    <w:rsid w:val="004E4CF9"/>
    <w:rsid w:val="004E4D9F"/>
    <w:rsid w:val="004E4E79"/>
    <w:rsid w:val="004E4E97"/>
    <w:rsid w:val="004E4EB8"/>
    <w:rsid w:val="004E4F3D"/>
    <w:rsid w:val="004E4F66"/>
    <w:rsid w:val="004E4FCE"/>
    <w:rsid w:val="004E4FEF"/>
    <w:rsid w:val="004E4FF6"/>
    <w:rsid w:val="004E502E"/>
    <w:rsid w:val="004E5050"/>
    <w:rsid w:val="004E50F8"/>
    <w:rsid w:val="004E50FD"/>
    <w:rsid w:val="004E5199"/>
    <w:rsid w:val="004E51A3"/>
    <w:rsid w:val="004E52D6"/>
    <w:rsid w:val="004E53A5"/>
    <w:rsid w:val="004E544C"/>
    <w:rsid w:val="004E54BE"/>
    <w:rsid w:val="004E5534"/>
    <w:rsid w:val="004E553C"/>
    <w:rsid w:val="004E5561"/>
    <w:rsid w:val="004E55CE"/>
    <w:rsid w:val="004E55D5"/>
    <w:rsid w:val="004E570F"/>
    <w:rsid w:val="004E5720"/>
    <w:rsid w:val="004E5782"/>
    <w:rsid w:val="004E57CB"/>
    <w:rsid w:val="004E582E"/>
    <w:rsid w:val="004E5933"/>
    <w:rsid w:val="004E5997"/>
    <w:rsid w:val="004E5A10"/>
    <w:rsid w:val="004E5A7E"/>
    <w:rsid w:val="004E5AF5"/>
    <w:rsid w:val="004E5B06"/>
    <w:rsid w:val="004E5B1E"/>
    <w:rsid w:val="004E5BF8"/>
    <w:rsid w:val="004E5C02"/>
    <w:rsid w:val="004E5C04"/>
    <w:rsid w:val="004E5C49"/>
    <w:rsid w:val="004E5C8E"/>
    <w:rsid w:val="004E5D23"/>
    <w:rsid w:val="004E5D57"/>
    <w:rsid w:val="004E5E5E"/>
    <w:rsid w:val="004E5E6A"/>
    <w:rsid w:val="004E5F4C"/>
    <w:rsid w:val="004E5F75"/>
    <w:rsid w:val="004E604A"/>
    <w:rsid w:val="004E6056"/>
    <w:rsid w:val="004E6103"/>
    <w:rsid w:val="004E612A"/>
    <w:rsid w:val="004E614E"/>
    <w:rsid w:val="004E61DC"/>
    <w:rsid w:val="004E62AE"/>
    <w:rsid w:val="004E62BE"/>
    <w:rsid w:val="004E63A6"/>
    <w:rsid w:val="004E63B6"/>
    <w:rsid w:val="004E642D"/>
    <w:rsid w:val="004E6465"/>
    <w:rsid w:val="004E6481"/>
    <w:rsid w:val="004E64C1"/>
    <w:rsid w:val="004E64F3"/>
    <w:rsid w:val="004E6516"/>
    <w:rsid w:val="004E6519"/>
    <w:rsid w:val="004E65F2"/>
    <w:rsid w:val="004E6643"/>
    <w:rsid w:val="004E664A"/>
    <w:rsid w:val="004E66C1"/>
    <w:rsid w:val="004E676B"/>
    <w:rsid w:val="004E687C"/>
    <w:rsid w:val="004E6887"/>
    <w:rsid w:val="004E68A9"/>
    <w:rsid w:val="004E6941"/>
    <w:rsid w:val="004E696A"/>
    <w:rsid w:val="004E69EB"/>
    <w:rsid w:val="004E69F8"/>
    <w:rsid w:val="004E6AD3"/>
    <w:rsid w:val="004E6ADB"/>
    <w:rsid w:val="004E6B11"/>
    <w:rsid w:val="004E6B37"/>
    <w:rsid w:val="004E6B76"/>
    <w:rsid w:val="004E6B9D"/>
    <w:rsid w:val="004E6C1D"/>
    <w:rsid w:val="004E6C30"/>
    <w:rsid w:val="004E6C72"/>
    <w:rsid w:val="004E6C74"/>
    <w:rsid w:val="004E6CA8"/>
    <w:rsid w:val="004E6E29"/>
    <w:rsid w:val="004E6E8C"/>
    <w:rsid w:val="004E6E93"/>
    <w:rsid w:val="004E6F94"/>
    <w:rsid w:val="004E70FD"/>
    <w:rsid w:val="004E70FF"/>
    <w:rsid w:val="004E7104"/>
    <w:rsid w:val="004E7219"/>
    <w:rsid w:val="004E727A"/>
    <w:rsid w:val="004E728F"/>
    <w:rsid w:val="004E7291"/>
    <w:rsid w:val="004E731C"/>
    <w:rsid w:val="004E73DE"/>
    <w:rsid w:val="004E745D"/>
    <w:rsid w:val="004E74E0"/>
    <w:rsid w:val="004E74E9"/>
    <w:rsid w:val="004E74EA"/>
    <w:rsid w:val="004E7570"/>
    <w:rsid w:val="004E7579"/>
    <w:rsid w:val="004E7590"/>
    <w:rsid w:val="004E75C0"/>
    <w:rsid w:val="004E75E6"/>
    <w:rsid w:val="004E7629"/>
    <w:rsid w:val="004E76AB"/>
    <w:rsid w:val="004E7758"/>
    <w:rsid w:val="004E7797"/>
    <w:rsid w:val="004E7865"/>
    <w:rsid w:val="004E7888"/>
    <w:rsid w:val="004E7931"/>
    <w:rsid w:val="004E797C"/>
    <w:rsid w:val="004E79C5"/>
    <w:rsid w:val="004E79EC"/>
    <w:rsid w:val="004E7A19"/>
    <w:rsid w:val="004E7A6A"/>
    <w:rsid w:val="004E7AB8"/>
    <w:rsid w:val="004E7B02"/>
    <w:rsid w:val="004E7B1A"/>
    <w:rsid w:val="004E7B5C"/>
    <w:rsid w:val="004E7BF4"/>
    <w:rsid w:val="004E7C23"/>
    <w:rsid w:val="004E7C8B"/>
    <w:rsid w:val="004E7CC2"/>
    <w:rsid w:val="004E7CFB"/>
    <w:rsid w:val="004E7D79"/>
    <w:rsid w:val="004E7E2B"/>
    <w:rsid w:val="004E7F07"/>
    <w:rsid w:val="004E7F41"/>
    <w:rsid w:val="004E7F56"/>
    <w:rsid w:val="004F0091"/>
    <w:rsid w:val="004F0138"/>
    <w:rsid w:val="004F0295"/>
    <w:rsid w:val="004F02E5"/>
    <w:rsid w:val="004F03F6"/>
    <w:rsid w:val="004F040B"/>
    <w:rsid w:val="004F0430"/>
    <w:rsid w:val="004F0472"/>
    <w:rsid w:val="004F04B3"/>
    <w:rsid w:val="004F04F5"/>
    <w:rsid w:val="004F050C"/>
    <w:rsid w:val="004F0512"/>
    <w:rsid w:val="004F05AE"/>
    <w:rsid w:val="004F06C5"/>
    <w:rsid w:val="004F06DC"/>
    <w:rsid w:val="004F06E6"/>
    <w:rsid w:val="004F070B"/>
    <w:rsid w:val="004F073E"/>
    <w:rsid w:val="004F0742"/>
    <w:rsid w:val="004F076C"/>
    <w:rsid w:val="004F08A3"/>
    <w:rsid w:val="004F09B9"/>
    <w:rsid w:val="004F09E7"/>
    <w:rsid w:val="004F09EC"/>
    <w:rsid w:val="004F0A5D"/>
    <w:rsid w:val="004F0A8D"/>
    <w:rsid w:val="004F0A93"/>
    <w:rsid w:val="004F0BC9"/>
    <w:rsid w:val="004F0C58"/>
    <w:rsid w:val="004F0D52"/>
    <w:rsid w:val="004F0E4C"/>
    <w:rsid w:val="004F0E93"/>
    <w:rsid w:val="004F0ED1"/>
    <w:rsid w:val="004F108A"/>
    <w:rsid w:val="004F10E1"/>
    <w:rsid w:val="004F1165"/>
    <w:rsid w:val="004F1167"/>
    <w:rsid w:val="004F122D"/>
    <w:rsid w:val="004F12A9"/>
    <w:rsid w:val="004F12B1"/>
    <w:rsid w:val="004F1313"/>
    <w:rsid w:val="004F13ED"/>
    <w:rsid w:val="004F147C"/>
    <w:rsid w:val="004F14A6"/>
    <w:rsid w:val="004F1516"/>
    <w:rsid w:val="004F1755"/>
    <w:rsid w:val="004F17CE"/>
    <w:rsid w:val="004F19CE"/>
    <w:rsid w:val="004F1A8F"/>
    <w:rsid w:val="004F1B00"/>
    <w:rsid w:val="004F1B78"/>
    <w:rsid w:val="004F1BA8"/>
    <w:rsid w:val="004F1BBC"/>
    <w:rsid w:val="004F1BC6"/>
    <w:rsid w:val="004F1BE6"/>
    <w:rsid w:val="004F1C5C"/>
    <w:rsid w:val="004F1C7D"/>
    <w:rsid w:val="004F1D12"/>
    <w:rsid w:val="004F1D77"/>
    <w:rsid w:val="004F1E1C"/>
    <w:rsid w:val="004F1F64"/>
    <w:rsid w:val="004F2061"/>
    <w:rsid w:val="004F2064"/>
    <w:rsid w:val="004F20BF"/>
    <w:rsid w:val="004F210B"/>
    <w:rsid w:val="004F211F"/>
    <w:rsid w:val="004F2127"/>
    <w:rsid w:val="004F22AD"/>
    <w:rsid w:val="004F233A"/>
    <w:rsid w:val="004F2489"/>
    <w:rsid w:val="004F24D6"/>
    <w:rsid w:val="004F2505"/>
    <w:rsid w:val="004F2509"/>
    <w:rsid w:val="004F25DB"/>
    <w:rsid w:val="004F2621"/>
    <w:rsid w:val="004F267C"/>
    <w:rsid w:val="004F27CD"/>
    <w:rsid w:val="004F28B8"/>
    <w:rsid w:val="004F293E"/>
    <w:rsid w:val="004F29C4"/>
    <w:rsid w:val="004F29CC"/>
    <w:rsid w:val="004F29F4"/>
    <w:rsid w:val="004F2A54"/>
    <w:rsid w:val="004F2AA3"/>
    <w:rsid w:val="004F2BDE"/>
    <w:rsid w:val="004F2C6B"/>
    <w:rsid w:val="004F2C71"/>
    <w:rsid w:val="004F2C97"/>
    <w:rsid w:val="004F2D28"/>
    <w:rsid w:val="004F2D4E"/>
    <w:rsid w:val="004F2DD9"/>
    <w:rsid w:val="004F2E1D"/>
    <w:rsid w:val="004F2FC2"/>
    <w:rsid w:val="004F301C"/>
    <w:rsid w:val="004F31B1"/>
    <w:rsid w:val="004F31DF"/>
    <w:rsid w:val="004F31EA"/>
    <w:rsid w:val="004F3294"/>
    <w:rsid w:val="004F33E1"/>
    <w:rsid w:val="004F341F"/>
    <w:rsid w:val="004F3442"/>
    <w:rsid w:val="004F345D"/>
    <w:rsid w:val="004F34E2"/>
    <w:rsid w:val="004F351E"/>
    <w:rsid w:val="004F35C8"/>
    <w:rsid w:val="004F364E"/>
    <w:rsid w:val="004F37A4"/>
    <w:rsid w:val="004F3874"/>
    <w:rsid w:val="004F398E"/>
    <w:rsid w:val="004F39A4"/>
    <w:rsid w:val="004F3A83"/>
    <w:rsid w:val="004F3A91"/>
    <w:rsid w:val="004F3B9D"/>
    <w:rsid w:val="004F3BCF"/>
    <w:rsid w:val="004F3C7D"/>
    <w:rsid w:val="004F3C8C"/>
    <w:rsid w:val="004F3CD1"/>
    <w:rsid w:val="004F3D29"/>
    <w:rsid w:val="004F3D50"/>
    <w:rsid w:val="004F3DC4"/>
    <w:rsid w:val="004F3EE0"/>
    <w:rsid w:val="004F3F82"/>
    <w:rsid w:val="004F401B"/>
    <w:rsid w:val="004F4050"/>
    <w:rsid w:val="004F4068"/>
    <w:rsid w:val="004F411D"/>
    <w:rsid w:val="004F415B"/>
    <w:rsid w:val="004F4357"/>
    <w:rsid w:val="004F4425"/>
    <w:rsid w:val="004F4447"/>
    <w:rsid w:val="004F44A9"/>
    <w:rsid w:val="004F44AD"/>
    <w:rsid w:val="004F4580"/>
    <w:rsid w:val="004F4655"/>
    <w:rsid w:val="004F467B"/>
    <w:rsid w:val="004F467C"/>
    <w:rsid w:val="004F4680"/>
    <w:rsid w:val="004F472C"/>
    <w:rsid w:val="004F4757"/>
    <w:rsid w:val="004F484D"/>
    <w:rsid w:val="004F489D"/>
    <w:rsid w:val="004F491F"/>
    <w:rsid w:val="004F49C5"/>
    <w:rsid w:val="004F49EF"/>
    <w:rsid w:val="004F4A58"/>
    <w:rsid w:val="004F4AA5"/>
    <w:rsid w:val="004F4B2E"/>
    <w:rsid w:val="004F4BC8"/>
    <w:rsid w:val="004F4C10"/>
    <w:rsid w:val="004F4C2D"/>
    <w:rsid w:val="004F4C33"/>
    <w:rsid w:val="004F4CE7"/>
    <w:rsid w:val="004F4D27"/>
    <w:rsid w:val="004F4DD2"/>
    <w:rsid w:val="004F4DDF"/>
    <w:rsid w:val="004F4E0B"/>
    <w:rsid w:val="004F4E0C"/>
    <w:rsid w:val="004F4E50"/>
    <w:rsid w:val="004F4EB3"/>
    <w:rsid w:val="004F4EC0"/>
    <w:rsid w:val="004F4EF2"/>
    <w:rsid w:val="004F4F07"/>
    <w:rsid w:val="004F4F14"/>
    <w:rsid w:val="004F4F3E"/>
    <w:rsid w:val="004F4F88"/>
    <w:rsid w:val="004F4FF1"/>
    <w:rsid w:val="004F500E"/>
    <w:rsid w:val="004F502F"/>
    <w:rsid w:val="004F5039"/>
    <w:rsid w:val="004F5096"/>
    <w:rsid w:val="004F513F"/>
    <w:rsid w:val="004F51C0"/>
    <w:rsid w:val="004F5234"/>
    <w:rsid w:val="004F5255"/>
    <w:rsid w:val="004F53C2"/>
    <w:rsid w:val="004F544B"/>
    <w:rsid w:val="004F55BC"/>
    <w:rsid w:val="004F571D"/>
    <w:rsid w:val="004F5735"/>
    <w:rsid w:val="004F5885"/>
    <w:rsid w:val="004F5943"/>
    <w:rsid w:val="004F5987"/>
    <w:rsid w:val="004F59B8"/>
    <w:rsid w:val="004F5A19"/>
    <w:rsid w:val="004F5A22"/>
    <w:rsid w:val="004F5D4F"/>
    <w:rsid w:val="004F5D91"/>
    <w:rsid w:val="004F5EBD"/>
    <w:rsid w:val="004F5ED4"/>
    <w:rsid w:val="004F5F6E"/>
    <w:rsid w:val="004F6023"/>
    <w:rsid w:val="004F6080"/>
    <w:rsid w:val="004F60C4"/>
    <w:rsid w:val="004F62C2"/>
    <w:rsid w:val="004F63A9"/>
    <w:rsid w:val="004F63E9"/>
    <w:rsid w:val="004F6535"/>
    <w:rsid w:val="004F658A"/>
    <w:rsid w:val="004F67B1"/>
    <w:rsid w:val="004F691E"/>
    <w:rsid w:val="004F695E"/>
    <w:rsid w:val="004F6AA5"/>
    <w:rsid w:val="004F6AC8"/>
    <w:rsid w:val="004F6B71"/>
    <w:rsid w:val="004F6E05"/>
    <w:rsid w:val="004F6E1C"/>
    <w:rsid w:val="004F6E59"/>
    <w:rsid w:val="004F6E69"/>
    <w:rsid w:val="004F6FBD"/>
    <w:rsid w:val="004F6FCE"/>
    <w:rsid w:val="004F6FE0"/>
    <w:rsid w:val="004F6FE9"/>
    <w:rsid w:val="004F7118"/>
    <w:rsid w:val="004F7131"/>
    <w:rsid w:val="004F713E"/>
    <w:rsid w:val="004F717A"/>
    <w:rsid w:val="004F7290"/>
    <w:rsid w:val="004F72A9"/>
    <w:rsid w:val="004F72E9"/>
    <w:rsid w:val="004F7327"/>
    <w:rsid w:val="004F7376"/>
    <w:rsid w:val="004F73B4"/>
    <w:rsid w:val="004F75A5"/>
    <w:rsid w:val="004F7615"/>
    <w:rsid w:val="004F763A"/>
    <w:rsid w:val="004F7727"/>
    <w:rsid w:val="004F7833"/>
    <w:rsid w:val="004F7848"/>
    <w:rsid w:val="004F788B"/>
    <w:rsid w:val="004F7949"/>
    <w:rsid w:val="004F7C1A"/>
    <w:rsid w:val="004F7C39"/>
    <w:rsid w:val="004F7D8A"/>
    <w:rsid w:val="004F7DDA"/>
    <w:rsid w:val="004F7E4E"/>
    <w:rsid w:val="004F7EFD"/>
    <w:rsid w:val="004F7EFF"/>
    <w:rsid w:val="004F7F91"/>
    <w:rsid w:val="004F7FA2"/>
    <w:rsid w:val="004F7FD7"/>
    <w:rsid w:val="004F7FE8"/>
    <w:rsid w:val="00500073"/>
    <w:rsid w:val="00500098"/>
    <w:rsid w:val="005000AE"/>
    <w:rsid w:val="0050013D"/>
    <w:rsid w:val="0050027C"/>
    <w:rsid w:val="0050032A"/>
    <w:rsid w:val="0050039A"/>
    <w:rsid w:val="005003D5"/>
    <w:rsid w:val="0050044D"/>
    <w:rsid w:val="0050052C"/>
    <w:rsid w:val="00500586"/>
    <w:rsid w:val="00500614"/>
    <w:rsid w:val="0050062C"/>
    <w:rsid w:val="00500669"/>
    <w:rsid w:val="005006C4"/>
    <w:rsid w:val="0050073D"/>
    <w:rsid w:val="005007A4"/>
    <w:rsid w:val="005007CA"/>
    <w:rsid w:val="00500823"/>
    <w:rsid w:val="0050082E"/>
    <w:rsid w:val="00500836"/>
    <w:rsid w:val="00500857"/>
    <w:rsid w:val="005008B9"/>
    <w:rsid w:val="005008C8"/>
    <w:rsid w:val="005008D1"/>
    <w:rsid w:val="00500944"/>
    <w:rsid w:val="00500953"/>
    <w:rsid w:val="005009BE"/>
    <w:rsid w:val="005009F0"/>
    <w:rsid w:val="00500AE4"/>
    <w:rsid w:val="00500B41"/>
    <w:rsid w:val="00500B73"/>
    <w:rsid w:val="00500BD9"/>
    <w:rsid w:val="00500C89"/>
    <w:rsid w:val="00500C93"/>
    <w:rsid w:val="00500CE4"/>
    <w:rsid w:val="00500D6A"/>
    <w:rsid w:val="00500E62"/>
    <w:rsid w:val="00500EA0"/>
    <w:rsid w:val="00500EE4"/>
    <w:rsid w:val="00500F88"/>
    <w:rsid w:val="00500FE2"/>
    <w:rsid w:val="0050117A"/>
    <w:rsid w:val="005011D8"/>
    <w:rsid w:val="005011EC"/>
    <w:rsid w:val="005011EF"/>
    <w:rsid w:val="005011FA"/>
    <w:rsid w:val="0050120C"/>
    <w:rsid w:val="00501219"/>
    <w:rsid w:val="0050126D"/>
    <w:rsid w:val="0050127C"/>
    <w:rsid w:val="005012E4"/>
    <w:rsid w:val="005014BA"/>
    <w:rsid w:val="0050166A"/>
    <w:rsid w:val="0050173F"/>
    <w:rsid w:val="0050175C"/>
    <w:rsid w:val="005017DC"/>
    <w:rsid w:val="0050184F"/>
    <w:rsid w:val="00501857"/>
    <w:rsid w:val="0050189E"/>
    <w:rsid w:val="005019F3"/>
    <w:rsid w:val="00501A0E"/>
    <w:rsid w:val="00501A2C"/>
    <w:rsid w:val="00501A97"/>
    <w:rsid w:val="00501AF4"/>
    <w:rsid w:val="00501BED"/>
    <w:rsid w:val="00501C27"/>
    <w:rsid w:val="00501C6D"/>
    <w:rsid w:val="00501D51"/>
    <w:rsid w:val="00501D69"/>
    <w:rsid w:val="00501D9D"/>
    <w:rsid w:val="00501DB0"/>
    <w:rsid w:val="00501DD3"/>
    <w:rsid w:val="00501E02"/>
    <w:rsid w:val="00501E64"/>
    <w:rsid w:val="00501E6A"/>
    <w:rsid w:val="00501E73"/>
    <w:rsid w:val="00501E7E"/>
    <w:rsid w:val="00501EF7"/>
    <w:rsid w:val="00501F8C"/>
    <w:rsid w:val="00502015"/>
    <w:rsid w:val="0050203F"/>
    <w:rsid w:val="00502053"/>
    <w:rsid w:val="00502054"/>
    <w:rsid w:val="0050206C"/>
    <w:rsid w:val="005020DC"/>
    <w:rsid w:val="005020FE"/>
    <w:rsid w:val="0050214B"/>
    <w:rsid w:val="00502151"/>
    <w:rsid w:val="00502179"/>
    <w:rsid w:val="005021A2"/>
    <w:rsid w:val="005021BF"/>
    <w:rsid w:val="005021DB"/>
    <w:rsid w:val="005021F6"/>
    <w:rsid w:val="00502251"/>
    <w:rsid w:val="005022BF"/>
    <w:rsid w:val="00502349"/>
    <w:rsid w:val="0050247A"/>
    <w:rsid w:val="00502494"/>
    <w:rsid w:val="005024E4"/>
    <w:rsid w:val="00502564"/>
    <w:rsid w:val="0050265C"/>
    <w:rsid w:val="00502699"/>
    <w:rsid w:val="005026E8"/>
    <w:rsid w:val="0050271E"/>
    <w:rsid w:val="00502766"/>
    <w:rsid w:val="00502825"/>
    <w:rsid w:val="00502867"/>
    <w:rsid w:val="00502901"/>
    <w:rsid w:val="00502A06"/>
    <w:rsid w:val="00502A50"/>
    <w:rsid w:val="00502A75"/>
    <w:rsid w:val="00502A84"/>
    <w:rsid w:val="00502B15"/>
    <w:rsid w:val="00502BDD"/>
    <w:rsid w:val="00502C18"/>
    <w:rsid w:val="00502D12"/>
    <w:rsid w:val="00502D51"/>
    <w:rsid w:val="00502E4C"/>
    <w:rsid w:val="00502EE9"/>
    <w:rsid w:val="00502F4E"/>
    <w:rsid w:val="00502FE9"/>
    <w:rsid w:val="00502FFB"/>
    <w:rsid w:val="005031A2"/>
    <w:rsid w:val="005032A7"/>
    <w:rsid w:val="00503451"/>
    <w:rsid w:val="005034D9"/>
    <w:rsid w:val="00503521"/>
    <w:rsid w:val="00503550"/>
    <w:rsid w:val="005035E1"/>
    <w:rsid w:val="00503629"/>
    <w:rsid w:val="00503634"/>
    <w:rsid w:val="005036B3"/>
    <w:rsid w:val="005036D6"/>
    <w:rsid w:val="005036F4"/>
    <w:rsid w:val="00503724"/>
    <w:rsid w:val="00503737"/>
    <w:rsid w:val="00503863"/>
    <w:rsid w:val="00503A03"/>
    <w:rsid w:val="00503A07"/>
    <w:rsid w:val="00503A0C"/>
    <w:rsid w:val="00503A4E"/>
    <w:rsid w:val="00503AB4"/>
    <w:rsid w:val="00503B0C"/>
    <w:rsid w:val="00503B29"/>
    <w:rsid w:val="00503B88"/>
    <w:rsid w:val="00503C59"/>
    <w:rsid w:val="00503C60"/>
    <w:rsid w:val="00503E56"/>
    <w:rsid w:val="00503EB8"/>
    <w:rsid w:val="00503EFC"/>
    <w:rsid w:val="00503F37"/>
    <w:rsid w:val="00503F41"/>
    <w:rsid w:val="00503FE9"/>
    <w:rsid w:val="005040B1"/>
    <w:rsid w:val="005040E4"/>
    <w:rsid w:val="00504124"/>
    <w:rsid w:val="005041EF"/>
    <w:rsid w:val="005042DA"/>
    <w:rsid w:val="0050430E"/>
    <w:rsid w:val="0050434B"/>
    <w:rsid w:val="0050438D"/>
    <w:rsid w:val="005043BA"/>
    <w:rsid w:val="00504420"/>
    <w:rsid w:val="00504555"/>
    <w:rsid w:val="005045EA"/>
    <w:rsid w:val="00504728"/>
    <w:rsid w:val="005047B0"/>
    <w:rsid w:val="005047DC"/>
    <w:rsid w:val="005047FF"/>
    <w:rsid w:val="005048DB"/>
    <w:rsid w:val="00504949"/>
    <w:rsid w:val="00504984"/>
    <w:rsid w:val="00504986"/>
    <w:rsid w:val="00504997"/>
    <w:rsid w:val="005049DB"/>
    <w:rsid w:val="00504A3C"/>
    <w:rsid w:val="00504A8D"/>
    <w:rsid w:val="00504AB1"/>
    <w:rsid w:val="00504B57"/>
    <w:rsid w:val="00504B5E"/>
    <w:rsid w:val="00504BE8"/>
    <w:rsid w:val="00504C11"/>
    <w:rsid w:val="00504CC2"/>
    <w:rsid w:val="00504D10"/>
    <w:rsid w:val="00504DDE"/>
    <w:rsid w:val="00504E4F"/>
    <w:rsid w:val="00504E74"/>
    <w:rsid w:val="00504F72"/>
    <w:rsid w:val="00504FBC"/>
    <w:rsid w:val="00505051"/>
    <w:rsid w:val="005050F7"/>
    <w:rsid w:val="00505138"/>
    <w:rsid w:val="00505180"/>
    <w:rsid w:val="0050523E"/>
    <w:rsid w:val="00505251"/>
    <w:rsid w:val="005052C3"/>
    <w:rsid w:val="0050537A"/>
    <w:rsid w:val="0050537E"/>
    <w:rsid w:val="005053C3"/>
    <w:rsid w:val="00505433"/>
    <w:rsid w:val="005054DC"/>
    <w:rsid w:val="005054DE"/>
    <w:rsid w:val="00505694"/>
    <w:rsid w:val="005056FA"/>
    <w:rsid w:val="00505815"/>
    <w:rsid w:val="0050585D"/>
    <w:rsid w:val="00505863"/>
    <w:rsid w:val="005058F5"/>
    <w:rsid w:val="0050591F"/>
    <w:rsid w:val="005059E3"/>
    <w:rsid w:val="00505A07"/>
    <w:rsid w:val="00505A82"/>
    <w:rsid w:val="00505AC7"/>
    <w:rsid w:val="00505AFA"/>
    <w:rsid w:val="00505B46"/>
    <w:rsid w:val="00505BB3"/>
    <w:rsid w:val="00505C44"/>
    <w:rsid w:val="00505C8D"/>
    <w:rsid w:val="00505CAA"/>
    <w:rsid w:val="00505CEB"/>
    <w:rsid w:val="00505D5D"/>
    <w:rsid w:val="00505F5E"/>
    <w:rsid w:val="00505F87"/>
    <w:rsid w:val="00505FC5"/>
    <w:rsid w:val="00505FF7"/>
    <w:rsid w:val="00506010"/>
    <w:rsid w:val="00506051"/>
    <w:rsid w:val="005060EC"/>
    <w:rsid w:val="00506175"/>
    <w:rsid w:val="0050618E"/>
    <w:rsid w:val="005061A5"/>
    <w:rsid w:val="005061B5"/>
    <w:rsid w:val="005061C0"/>
    <w:rsid w:val="005062BC"/>
    <w:rsid w:val="00506333"/>
    <w:rsid w:val="00506350"/>
    <w:rsid w:val="0050636D"/>
    <w:rsid w:val="005063A1"/>
    <w:rsid w:val="005063C3"/>
    <w:rsid w:val="005063E4"/>
    <w:rsid w:val="005064AB"/>
    <w:rsid w:val="005064C1"/>
    <w:rsid w:val="00506523"/>
    <w:rsid w:val="0050660D"/>
    <w:rsid w:val="00506611"/>
    <w:rsid w:val="005066C1"/>
    <w:rsid w:val="005067B0"/>
    <w:rsid w:val="00506820"/>
    <w:rsid w:val="0050682D"/>
    <w:rsid w:val="00506994"/>
    <w:rsid w:val="005069C3"/>
    <w:rsid w:val="00506A27"/>
    <w:rsid w:val="00506A7E"/>
    <w:rsid w:val="00506B02"/>
    <w:rsid w:val="00506B7B"/>
    <w:rsid w:val="00506B99"/>
    <w:rsid w:val="00506C5F"/>
    <w:rsid w:val="00506C75"/>
    <w:rsid w:val="00506D03"/>
    <w:rsid w:val="00506DD0"/>
    <w:rsid w:val="00506E19"/>
    <w:rsid w:val="00506E47"/>
    <w:rsid w:val="00506ED6"/>
    <w:rsid w:val="00506FF5"/>
    <w:rsid w:val="00507090"/>
    <w:rsid w:val="005070DE"/>
    <w:rsid w:val="00507104"/>
    <w:rsid w:val="005071AC"/>
    <w:rsid w:val="0050721B"/>
    <w:rsid w:val="00507250"/>
    <w:rsid w:val="00507259"/>
    <w:rsid w:val="00507312"/>
    <w:rsid w:val="00507335"/>
    <w:rsid w:val="00507361"/>
    <w:rsid w:val="005073BB"/>
    <w:rsid w:val="0050750D"/>
    <w:rsid w:val="00507527"/>
    <w:rsid w:val="0050757D"/>
    <w:rsid w:val="005075CC"/>
    <w:rsid w:val="005075F3"/>
    <w:rsid w:val="0050768C"/>
    <w:rsid w:val="0050769A"/>
    <w:rsid w:val="00507761"/>
    <w:rsid w:val="005077F5"/>
    <w:rsid w:val="005077F7"/>
    <w:rsid w:val="0050785C"/>
    <w:rsid w:val="005078B1"/>
    <w:rsid w:val="00507A2E"/>
    <w:rsid w:val="00507A30"/>
    <w:rsid w:val="00507A9E"/>
    <w:rsid w:val="00507AB2"/>
    <w:rsid w:val="00507ABD"/>
    <w:rsid w:val="00507AC6"/>
    <w:rsid w:val="00507BB4"/>
    <w:rsid w:val="00507C66"/>
    <w:rsid w:val="00507CCF"/>
    <w:rsid w:val="00507CD1"/>
    <w:rsid w:val="00507F00"/>
    <w:rsid w:val="00507FF8"/>
    <w:rsid w:val="00510112"/>
    <w:rsid w:val="0051012B"/>
    <w:rsid w:val="00510191"/>
    <w:rsid w:val="0051020A"/>
    <w:rsid w:val="0051020F"/>
    <w:rsid w:val="0051023A"/>
    <w:rsid w:val="0051024F"/>
    <w:rsid w:val="00510273"/>
    <w:rsid w:val="00510349"/>
    <w:rsid w:val="00510357"/>
    <w:rsid w:val="005103EA"/>
    <w:rsid w:val="005103FA"/>
    <w:rsid w:val="0051041B"/>
    <w:rsid w:val="0051049D"/>
    <w:rsid w:val="005104CC"/>
    <w:rsid w:val="00510570"/>
    <w:rsid w:val="00510610"/>
    <w:rsid w:val="00510686"/>
    <w:rsid w:val="00510699"/>
    <w:rsid w:val="005106D4"/>
    <w:rsid w:val="0051070A"/>
    <w:rsid w:val="00510738"/>
    <w:rsid w:val="0051074E"/>
    <w:rsid w:val="0051083C"/>
    <w:rsid w:val="0051087A"/>
    <w:rsid w:val="005108A0"/>
    <w:rsid w:val="00510925"/>
    <w:rsid w:val="00510965"/>
    <w:rsid w:val="005109CB"/>
    <w:rsid w:val="00510AB3"/>
    <w:rsid w:val="00510B82"/>
    <w:rsid w:val="00510BCE"/>
    <w:rsid w:val="00510C1C"/>
    <w:rsid w:val="00510C2D"/>
    <w:rsid w:val="00510C9F"/>
    <w:rsid w:val="00510E51"/>
    <w:rsid w:val="00510EF8"/>
    <w:rsid w:val="00510F24"/>
    <w:rsid w:val="00510FFE"/>
    <w:rsid w:val="0051103F"/>
    <w:rsid w:val="00511129"/>
    <w:rsid w:val="0051118B"/>
    <w:rsid w:val="00511190"/>
    <w:rsid w:val="00511231"/>
    <w:rsid w:val="0051125A"/>
    <w:rsid w:val="0051125C"/>
    <w:rsid w:val="0051127C"/>
    <w:rsid w:val="005112A4"/>
    <w:rsid w:val="005112AE"/>
    <w:rsid w:val="0051132C"/>
    <w:rsid w:val="005113C2"/>
    <w:rsid w:val="005113EB"/>
    <w:rsid w:val="005114B4"/>
    <w:rsid w:val="005114DC"/>
    <w:rsid w:val="00511530"/>
    <w:rsid w:val="00511542"/>
    <w:rsid w:val="0051158A"/>
    <w:rsid w:val="005115DD"/>
    <w:rsid w:val="00511665"/>
    <w:rsid w:val="00511679"/>
    <w:rsid w:val="0051169C"/>
    <w:rsid w:val="00511808"/>
    <w:rsid w:val="0051183B"/>
    <w:rsid w:val="0051184E"/>
    <w:rsid w:val="00511896"/>
    <w:rsid w:val="005118B6"/>
    <w:rsid w:val="00511944"/>
    <w:rsid w:val="005119DD"/>
    <w:rsid w:val="00511A95"/>
    <w:rsid w:val="00511AEF"/>
    <w:rsid w:val="00511B28"/>
    <w:rsid w:val="00511B8F"/>
    <w:rsid w:val="00511BD2"/>
    <w:rsid w:val="00511C48"/>
    <w:rsid w:val="00511C57"/>
    <w:rsid w:val="00511CDA"/>
    <w:rsid w:val="00511D07"/>
    <w:rsid w:val="00511D08"/>
    <w:rsid w:val="00511D0F"/>
    <w:rsid w:val="00511D4F"/>
    <w:rsid w:val="00511D87"/>
    <w:rsid w:val="00511E98"/>
    <w:rsid w:val="00511EF5"/>
    <w:rsid w:val="00511FC7"/>
    <w:rsid w:val="00511FE7"/>
    <w:rsid w:val="00512155"/>
    <w:rsid w:val="00512173"/>
    <w:rsid w:val="00512221"/>
    <w:rsid w:val="00512284"/>
    <w:rsid w:val="005122AE"/>
    <w:rsid w:val="00512349"/>
    <w:rsid w:val="0051235F"/>
    <w:rsid w:val="00512367"/>
    <w:rsid w:val="00512377"/>
    <w:rsid w:val="00512424"/>
    <w:rsid w:val="0051245F"/>
    <w:rsid w:val="0051247D"/>
    <w:rsid w:val="005124CB"/>
    <w:rsid w:val="005124F9"/>
    <w:rsid w:val="00512534"/>
    <w:rsid w:val="0051265D"/>
    <w:rsid w:val="005126A9"/>
    <w:rsid w:val="00512702"/>
    <w:rsid w:val="0051271F"/>
    <w:rsid w:val="00512892"/>
    <w:rsid w:val="005128A4"/>
    <w:rsid w:val="005128B4"/>
    <w:rsid w:val="0051290A"/>
    <w:rsid w:val="00512991"/>
    <w:rsid w:val="00512997"/>
    <w:rsid w:val="005129AF"/>
    <w:rsid w:val="00512AA0"/>
    <w:rsid w:val="00512B76"/>
    <w:rsid w:val="00512BAD"/>
    <w:rsid w:val="00512BB4"/>
    <w:rsid w:val="00512CF1"/>
    <w:rsid w:val="00512D6B"/>
    <w:rsid w:val="00512DFF"/>
    <w:rsid w:val="00512E48"/>
    <w:rsid w:val="00512E66"/>
    <w:rsid w:val="00512E67"/>
    <w:rsid w:val="00512EAA"/>
    <w:rsid w:val="00513016"/>
    <w:rsid w:val="005130A2"/>
    <w:rsid w:val="005130C8"/>
    <w:rsid w:val="00513144"/>
    <w:rsid w:val="00513150"/>
    <w:rsid w:val="005131AA"/>
    <w:rsid w:val="005131B0"/>
    <w:rsid w:val="005131C3"/>
    <w:rsid w:val="005131E2"/>
    <w:rsid w:val="00513215"/>
    <w:rsid w:val="00513283"/>
    <w:rsid w:val="005132CE"/>
    <w:rsid w:val="00513312"/>
    <w:rsid w:val="00513343"/>
    <w:rsid w:val="00513362"/>
    <w:rsid w:val="00513407"/>
    <w:rsid w:val="00513567"/>
    <w:rsid w:val="0051359D"/>
    <w:rsid w:val="005135A2"/>
    <w:rsid w:val="00513650"/>
    <w:rsid w:val="00513763"/>
    <w:rsid w:val="00513764"/>
    <w:rsid w:val="005137B6"/>
    <w:rsid w:val="00513849"/>
    <w:rsid w:val="0051384B"/>
    <w:rsid w:val="00513862"/>
    <w:rsid w:val="005138AA"/>
    <w:rsid w:val="005138BD"/>
    <w:rsid w:val="005138E3"/>
    <w:rsid w:val="005138E9"/>
    <w:rsid w:val="00513966"/>
    <w:rsid w:val="0051397C"/>
    <w:rsid w:val="00513A6E"/>
    <w:rsid w:val="00513A8E"/>
    <w:rsid w:val="00513AAB"/>
    <w:rsid w:val="00513C1A"/>
    <w:rsid w:val="00513C7C"/>
    <w:rsid w:val="00513CE2"/>
    <w:rsid w:val="00513E1C"/>
    <w:rsid w:val="00513E4F"/>
    <w:rsid w:val="00513E68"/>
    <w:rsid w:val="00513ECA"/>
    <w:rsid w:val="00513EEF"/>
    <w:rsid w:val="0051417E"/>
    <w:rsid w:val="005141B1"/>
    <w:rsid w:val="005141CD"/>
    <w:rsid w:val="005141F7"/>
    <w:rsid w:val="0051424C"/>
    <w:rsid w:val="0051429E"/>
    <w:rsid w:val="005142A4"/>
    <w:rsid w:val="005143CE"/>
    <w:rsid w:val="0051441A"/>
    <w:rsid w:val="00514449"/>
    <w:rsid w:val="0051449B"/>
    <w:rsid w:val="005144A0"/>
    <w:rsid w:val="005144A9"/>
    <w:rsid w:val="005144C6"/>
    <w:rsid w:val="005144D0"/>
    <w:rsid w:val="005144DA"/>
    <w:rsid w:val="00514536"/>
    <w:rsid w:val="0051455B"/>
    <w:rsid w:val="00514602"/>
    <w:rsid w:val="00514688"/>
    <w:rsid w:val="00514756"/>
    <w:rsid w:val="005147E2"/>
    <w:rsid w:val="005147E4"/>
    <w:rsid w:val="00514858"/>
    <w:rsid w:val="0051490B"/>
    <w:rsid w:val="005149C9"/>
    <w:rsid w:val="005149F4"/>
    <w:rsid w:val="00514A16"/>
    <w:rsid w:val="00514B76"/>
    <w:rsid w:val="00514B8A"/>
    <w:rsid w:val="00514BC0"/>
    <w:rsid w:val="00514C1A"/>
    <w:rsid w:val="00514C3C"/>
    <w:rsid w:val="00514CB9"/>
    <w:rsid w:val="00514CC5"/>
    <w:rsid w:val="00514D21"/>
    <w:rsid w:val="00514D5B"/>
    <w:rsid w:val="00514D79"/>
    <w:rsid w:val="00514E17"/>
    <w:rsid w:val="00514E43"/>
    <w:rsid w:val="00514E77"/>
    <w:rsid w:val="00514EA4"/>
    <w:rsid w:val="00514EC3"/>
    <w:rsid w:val="00514F1B"/>
    <w:rsid w:val="00514F34"/>
    <w:rsid w:val="00514F95"/>
    <w:rsid w:val="00514FA7"/>
    <w:rsid w:val="00515003"/>
    <w:rsid w:val="00515093"/>
    <w:rsid w:val="005150AB"/>
    <w:rsid w:val="005150B8"/>
    <w:rsid w:val="005150D7"/>
    <w:rsid w:val="0051524A"/>
    <w:rsid w:val="005152FA"/>
    <w:rsid w:val="0051530C"/>
    <w:rsid w:val="00515316"/>
    <w:rsid w:val="00515389"/>
    <w:rsid w:val="00515423"/>
    <w:rsid w:val="0051546D"/>
    <w:rsid w:val="005154C3"/>
    <w:rsid w:val="00515541"/>
    <w:rsid w:val="00515607"/>
    <w:rsid w:val="0051567E"/>
    <w:rsid w:val="005156C9"/>
    <w:rsid w:val="005156CD"/>
    <w:rsid w:val="005156D9"/>
    <w:rsid w:val="0051577C"/>
    <w:rsid w:val="005158FE"/>
    <w:rsid w:val="005159EC"/>
    <w:rsid w:val="00515A55"/>
    <w:rsid w:val="00515AA6"/>
    <w:rsid w:val="00515AB9"/>
    <w:rsid w:val="00515B28"/>
    <w:rsid w:val="00515BC6"/>
    <w:rsid w:val="00515C54"/>
    <w:rsid w:val="00515C9E"/>
    <w:rsid w:val="00515CDC"/>
    <w:rsid w:val="00515EA1"/>
    <w:rsid w:val="00515EB7"/>
    <w:rsid w:val="00515EBE"/>
    <w:rsid w:val="00515EF5"/>
    <w:rsid w:val="00515F73"/>
    <w:rsid w:val="00515FFB"/>
    <w:rsid w:val="00516035"/>
    <w:rsid w:val="005160DC"/>
    <w:rsid w:val="00516148"/>
    <w:rsid w:val="0051616C"/>
    <w:rsid w:val="00516236"/>
    <w:rsid w:val="005162E6"/>
    <w:rsid w:val="00516377"/>
    <w:rsid w:val="00516396"/>
    <w:rsid w:val="0051644E"/>
    <w:rsid w:val="00516482"/>
    <w:rsid w:val="005164D0"/>
    <w:rsid w:val="005164D9"/>
    <w:rsid w:val="005164F3"/>
    <w:rsid w:val="00516502"/>
    <w:rsid w:val="0051653E"/>
    <w:rsid w:val="00516542"/>
    <w:rsid w:val="00516585"/>
    <w:rsid w:val="005165D1"/>
    <w:rsid w:val="005165D8"/>
    <w:rsid w:val="00516601"/>
    <w:rsid w:val="0051663A"/>
    <w:rsid w:val="0051667E"/>
    <w:rsid w:val="005166A9"/>
    <w:rsid w:val="005166F6"/>
    <w:rsid w:val="00516789"/>
    <w:rsid w:val="005167A5"/>
    <w:rsid w:val="00516823"/>
    <w:rsid w:val="0051684C"/>
    <w:rsid w:val="0051691E"/>
    <w:rsid w:val="0051694C"/>
    <w:rsid w:val="0051695B"/>
    <w:rsid w:val="0051699D"/>
    <w:rsid w:val="005169B7"/>
    <w:rsid w:val="00516A50"/>
    <w:rsid w:val="00516A75"/>
    <w:rsid w:val="00516ABC"/>
    <w:rsid w:val="00516B26"/>
    <w:rsid w:val="00516B43"/>
    <w:rsid w:val="00516BAF"/>
    <w:rsid w:val="00516C02"/>
    <w:rsid w:val="00516C26"/>
    <w:rsid w:val="00516D0C"/>
    <w:rsid w:val="00516D47"/>
    <w:rsid w:val="00516D53"/>
    <w:rsid w:val="00516E98"/>
    <w:rsid w:val="00516ECC"/>
    <w:rsid w:val="00516F91"/>
    <w:rsid w:val="00516FDF"/>
    <w:rsid w:val="0051703B"/>
    <w:rsid w:val="00517100"/>
    <w:rsid w:val="00517133"/>
    <w:rsid w:val="005171FF"/>
    <w:rsid w:val="0051720C"/>
    <w:rsid w:val="005172A3"/>
    <w:rsid w:val="005172AD"/>
    <w:rsid w:val="005172FA"/>
    <w:rsid w:val="005173AA"/>
    <w:rsid w:val="00517496"/>
    <w:rsid w:val="005174B1"/>
    <w:rsid w:val="0051751C"/>
    <w:rsid w:val="0051752F"/>
    <w:rsid w:val="00517564"/>
    <w:rsid w:val="00517655"/>
    <w:rsid w:val="005176DE"/>
    <w:rsid w:val="005176E6"/>
    <w:rsid w:val="00517742"/>
    <w:rsid w:val="005177ED"/>
    <w:rsid w:val="00517813"/>
    <w:rsid w:val="00517896"/>
    <w:rsid w:val="00517902"/>
    <w:rsid w:val="00517964"/>
    <w:rsid w:val="0051798F"/>
    <w:rsid w:val="00517A3C"/>
    <w:rsid w:val="00517ACF"/>
    <w:rsid w:val="00517BC8"/>
    <w:rsid w:val="00517BE9"/>
    <w:rsid w:val="00517DA3"/>
    <w:rsid w:val="00517DB2"/>
    <w:rsid w:val="00517E13"/>
    <w:rsid w:val="00517E61"/>
    <w:rsid w:val="00517ED6"/>
    <w:rsid w:val="00517FBD"/>
    <w:rsid w:val="00520013"/>
    <w:rsid w:val="0052001C"/>
    <w:rsid w:val="005200FF"/>
    <w:rsid w:val="0052013C"/>
    <w:rsid w:val="00520331"/>
    <w:rsid w:val="005203CE"/>
    <w:rsid w:val="005203D3"/>
    <w:rsid w:val="005204AC"/>
    <w:rsid w:val="005205A9"/>
    <w:rsid w:val="005205C0"/>
    <w:rsid w:val="00520695"/>
    <w:rsid w:val="005206AC"/>
    <w:rsid w:val="00520715"/>
    <w:rsid w:val="00520740"/>
    <w:rsid w:val="00520779"/>
    <w:rsid w:val="005207EC"/>
    <w:rsid w:val="00520846"/>
    <w:rsid w:val="005209A7"/>
    <w:rsid w:val="00520A35"/>
    <w:rsid w:val="00520A4D"/>
    <w:rsid w:val="00520B3C"/>
    <w:rsid w:val="00520C19"/>
    <w:rsid w:val="00520D08"/>
    <w:rsid w:val="00520D28"/>
    <w:rsid w:val="00520E38"/>
    <w:rsid w:val="00520E4D"/>
    <w:rsid w:val="00520EB3"/>
    <w:rsid w:val="00520EDD"/>
    <w:rsid w:val="00520F1A"/>
    <w:rsid w:val="00520F25"/>
    <w:rsid w:val="00520F7C"/>
    <w:rsid w:val="00520FC2"/>
    <w:rsid w:val="00521073"/>
    <w:rsid w:val="0052111D"/>
    <w:rsid w:val="0052115B"/>
    <w:rsid w:val="00521194"/>
    <w:rsid w:val="005211A7"/>
    <w:rsid w:val="00521257"/>
    <w:rsid w:val="005212C9"/>
    <w:rsid w:val="0052132A"/>
    <w:rsid w:val="00521348"/>
    <w:rsid w:val="005213B8"/>
    <w:rsid w:val="00521530"/>
    <w:rsid w:val="0052156F"/>
    <w:rsid w:val="00521660"/>
    <w:rsid w:val="00521825"/>
    <w:rsid w:val="00521836"/>
    <w:rsid w:val="00521859"/>
    <w:rsid w:val="00521917"/>
    <w:rsid w:val="00521956"/>
    <w:rsid w:val="00521A11"/>
    <w:rsid w:val="00521AC3"/>
    <w:rsid w:val="00521AF6"/>
    <w:rsid w:val="00521C6D"/>
    <w:rsid w:val="00521CE0"/>
    <w:rsid w:val="00521DB0"/>
    <w:rsid w:val="00521E25"/>
    <w:rsid w:val="00521E40"/>
    <w:rsid w:val="00521F08"/>
    <w:rsid w:val="00521FE2"/>
    <w:rsid w:val="00522001"/>
    <w:rsid w:val="00522026"/>
    <w:rsid w:val="00522075"/>
    <w:rsid w:val="005220B7"/>
    <w:rsid w:val="0052211C"/>
    <w:rsid w:val="00522156"/>
    <w:rsid w:val="00522170"/>
    <w:rsid w:val="0052217E"/>
    <w:rsid w:val="0052222B"/>
    <w:rsid w:val="00522254"/>
    <w:rsid w:val="00522274"/>
    <w:rsid w:val="0052228E"/>
    <w:rsid w:val="005222A5"/>
    <w:rsid w:val="005222EB"/>
    <w:rsid w:val="005222FE"/>
    <w:rsid w:val="00522302"/>
    <w:rsid w:val="0052237C"/>
    <w:rsid w:val="0052249A"/>
    <w:rsid w:val="005224B7"/>
    <w:rsid w:val="00522510"/>
    <w:rsid w:val="0052251F"/>
    <w:rsid w:val="00522598"/>
    <w:rsid w:val="005225B2"/>
    <w:rsid w:val="005225F2"/>
    <w:rsid w:val="00522695"/>
    <w:rsid w:val="005226C9"/>
    <w:rsid w:val="005226E7"/>
    <w:rsid w:val="005226E9"/>
    <w:rsid w:val="0052273D"/>
    <w:rsid w:val="00522755"/>
    <w:rsid w:val="005227F7"/>
    <w:rsid w:val="00522858"/>
    <w:rsid w:val="00522869"/>
    <w:rsid w:val="00522896"/>
    <w:rsid w:val="005228A6"/>
    <w:rsid w:val="005228B1"/>
    <w:rsid w:val="00522900"/>
    <w:rsid w:val="00522A80"/>
    <w:rsid w:val="00522B6E"/>
    <w:rsid w:val="00522B82"/>
    <w:rsid w:val="00522BA5"/>
    <w:rsid w:val="00522C21"/>
    <w:rsid w:val="00522CB5"/>
    <w:rsid w:val="00522CE1"/>
    <w:rsid w:val="00522D98"/>
    <w:rsid w:val="00522DD3"/>
    <w:rsid w:val="00522E6C"/>
    <w:rsid w:val="00522FF7"/>
    <w:rsid w:val="0052301E"/>
    <w:rsid w:val="00523058"/>
    <w:rsid w:val="00523165"/>
    <w:rsid w:val="00523214"/>
    <w:rsid w:val="0052321D"/>
    <w:rsid w:val="005232C5"/>
    <w:rsid w:val="005232C8"/>
    <w:rsid w:val="0052339B"/>
    <w:rsid w:val="00523419"/>
    <w:rsid w:val="0052343B"/>
    <w:rsid w:val="0052348A"/>
    <w:rsid w:val="005234CF"/>
    <w:rsid w:val="005234E7"/>
    <w:rsid w:val="0052358A"/>
    <w:rsid w:val="0052366F"/>
    <w:rsid w:val="005236A5"/>
    <w:rsid w:val="0052375D"/>
    <w:rsid w:val="00523761"/>
    <w:rsid w:val="0052379B"/>
    <w:rsid w:val="005237D1"/>
    <w:rsid w:val="00523843"/>
    <w:rsid w:val="005238D3"/>
    <w:rsid w:val="00523940"/>
    <w:rsid w:val="00523A9B"/>
    <w:rsid w:val="00523B07"/>
    <w:rsid w:val="00523B5F"/>
    <w:rsid w:val="00523B67"/>
    <w:rsid w:val="00523CA2"/>
    <w:rsid w:val="00523CBC"/>
    <w:rsid w:val="00523CBD"/>
    <w:rsid w:val="00523D66"/>
    <w:rsid w:val="00523DDD"/>
    <w:rsid w:val="00523DF9"/>
    <w:rsid w:val="00523E47"/>
    <w:rsid w:val="00523E5B"/>
    <w:rsid w:val="00523E64"/>
    <w:rsid w:val="00523EF9"/>
    <w:rsid w:val="00524023"/>
    <w:rsid w:val="0052404C"/>
    <w:rsid w:val="0052406B"/>
    <w:rsid w:val="00524121"/>
    <w:rsid w:val="0052417B"/>
    <w:rsid w:val="005241C9"/>
    <w:rsid w:val="00524208"/>
    <w:rsid w:val="0052426F"/>
    <w:rsid w:val="00524295"/>
    <w:rsid w:val="005242D8"/>
    <w:rsid w:val="00524319"/>
    <w:rsid w:val="0052442C"/>
    <w:rsid w:val="00524455"/>
    <w:rsid w:val="00524480"/>
    <w:rsid w:val="005244A6"/>
    <w:rsid w:val="005244E1"/>
    <w:rsid w:val="00524673"/>
    <w:rsid w:val="00524675"/>
    <w:rsid w:val="005246F0"/>
    <w:rsid w:val="00524741"/>
    <w:rsid w:val="00524748"/>
    <w:rsid w:val="00524754"/>
    <w:rsid w:val="005247AF"/>
    <w:rsid w:val="005249F8"/>
    <w:rsid w:val="00524A0C"/>
    <w:rsid w:val="00524A87"/>
    <w:rsid w:val="00524B01"/>
    <w:rsid w:val="00524BCD"/>
    <w:rsid w:val="00524C35"/>
    <w:rsid w:val="00524C7D"/>
    <w:rsid w:val="00524D36"/>
    <w:rsid w:val="00524D4D"/>
    <w:rsid w:val="00524D55"/>
    <w:rsid w:val="00524DB7"/>
    <w:rsid w:val="00524DFF"/>
    <w:rsid w:val="00524E22"/>
    <w:rsid w:val="00524FF3"/>
    <w:rsid w:val="00525004"/>
    <w:rsid w:val="0052507B"/>
    <w:rsid w:val="0052512F"/>
    <w:rsid w:val="0052527A"/>
    <w:rsid w:val="005252AE"/>
    <w:rsid w:val="0052534C"/>
    <w:rsid w:val="0052537B"/>
    <w:rsid w:val="005253AA"/>
    <w:rsid w:val="005254DC"/>
    <w:rsid w:val="00525542"/>
    <w:rsid w:val="0052556A"/>
    <w:rsid w:val="005255D0"/>
    <w:rsid w:val="005255DB"/>
    <w:rsid w:val="00525601"/>
    <w:rsid w:val="0052564D"/>
    <w:rsid w:val="0052568A"/>
    <w:rsid w:val="00525726"/>
    <w:rsid w:val="0052577A"/>
    <w:rsid w:val="005257C4"/>
    <w:rsid w:val="00525842"/>
    <w:rsid w:val="00525986"/>
    <w:rsid w:val="005259C8"/>
    <w:rsid w:val="005259DE"/>
    <w:rsid w:val="00525A6A"/>
    <w:rsid w:val="00525AD7"/>
    <w:rsid w:val="00525ADA"/>
    <w:rsid w:val="00525C72"/>
    <w:rsid w:val="00525CB6"/>
    <w:rsid w:val="00525CF7"/>
    <w:rsid w:val="00525D34"/>
    <w:rsid w:val="00525D57"/>
    <w:rsid w:val="00525D8A"/>
    <w:rsid w:val="00525D93"/>
    <w:rsid w:val="00525E1A"/>
    <w:rsid w:val="00525F75"/>
    <w:rsid w:val="00525FD3"/>
    <w:rsid w:val="00526055"/>
    <w:rsid w:val="00526059"/>
    <w:rsid w:val="0052609D"/>
    <w:rsid w:val="005260C3"/>
    <w:rsid w:val="005260D2"/>
    <w:rsid w:val="005261D0"/>
    <w:rsid w:val="0052620B"/>
    <w:rsid w:val="00526364"/>
    <w:rsid w:val="0052636E"/>
    <w:rsid w:val="00526397"/>
    <w:rsid w:val="0052649C"/>
    <w:rsid w:val="005264B4"/>
    <w:rsid w:val="005264FF"/>
    <w:rsid w:val="005267B7"/>
    <w:rsid w:val="005268A9"/>
    <w:rsid w:val="00526921"/>
    <w:rsid w:val="0052692A"/>
    <w:rsid w:val="00526A99"/>
    <w:rsid w:val="00526A9D"/>
    <w:rsid w:val="00526B0B"/>
    <w:rsid w:val="00526BBE"/>
    <w:rsid w:val="00526BC8"/>
    <w:rsid w:val="00526C1D"/>
    <w:rsid w:val="00526C24"/>
    <w:rsid w:val="00526C51"/>
    <w:rsid w:val="00526C66"/>
    <w:rsid w:val="00526C88"/>
    <w:rsid w:val="00526CDD"/>
    <w:rsid w:val="00526CE5"/>
    <w:rsid w:val="00526E20"/>
    <w:rsid w:val="00526E59"/>
    <w:rsid w:val="00526F66"/>
    <w:rsid w:val="00526F94"/>
    <w:rsid w:val="0052718C"/>
    <w:rsid w:val="00527218"/>
    <w:rsid w:val="005272B6"/>
    <w:rsid w:val="005272F7"/>
    <w:rsid w:val="00527340"/>
    <w:rsid w:val="0052734A"/>
    <w:rsid w:val="00527387"/>
    <w:rsid w:val="005273BB"/>
    <w:rsid w:val="0052744F"/>
    <w:rsid w:val="00527487"/>
    <w:rsid w:val="005274D6"/>
    <w:rsid w:val="005276CA"/>
    <w:rsid w:val="005276FE"/>
    <w:rsid w:val="00527746"/>
    <w:rsid w:val="00527782"/>
    <w:rsid w:val="00527848"/>
    <w:rsid w:val="0052799E"/>
    <w:rsid w:val="005279E6"/>
    <w:rsid w:val="00527AC7"/>
    <w:rsid w:val="00527B1C"/>
    <w:rsid w:val="00527BCC"/>
    <w:rsid w:val="00527CB4"/>
    <w:rsid w:val="00527CEC"/>
    <w:rsid w:val="00527D00"/>
    <w:rsid w:val="00527D7E"/>
    <w:rsid w:val="00527DA8"/>
    <w:rsid w:val="00527DAA"/>
    <w:rsid w:val="00527DC6"/>
    <w:rsid w:val="00527DE8"/>
    <w:rsid w:val="00527E3D"/>
    <w:rsid w:val="00527EF3"/>
    <w:rsid w:val="0053009B"/>
    <w:rsid w:val="005300C0"/>
    <w:rsid w:val="005300FF"/>
    <w:rsid w:val="00530114"/>
    <w:rsid w:val="005301BB"/>
    <w:rsid w:val="005301CB"/>
    <w:rsid w:val="005301DF"/>
    <w:rsid w:val="00530238"/>
    <w:rsid w:val="0053029B"/>
    <w:rsid w:val="005302AF"/>
    <w:rsid w:val="005302B6"/>
    <w:rsid w:val="0053035A"/>
    <w:rsid w:val="0053038B"/>
    <w:rsid w:val="005303C4"/>
    <w:rsid w:val="005303D8"/>
    <w:rsid w:val="005303F1"/>
    <w:rsid w:val="005304C1"/>
    <w:rsid w:val="005304F9"/>
    <w:rsid w:val="00530599"/>
    <w:rsid w:val="0053061F"/>
    <w:rsid w:val="00530626"/>
    <w:rsid w:val="005306E6"/>
    <w:rsid w:val="005307D9"/>
    <w:rsid w:val="0053080D"/>
    <w:rsid w:val="0053088A"/>
    <w:rsid w:val="00530895"/>
    <w:rsid w:val="005308AB"/>
    <w:rsid w:val="005308EB"/>
    <w:rsid w:val="00530963"/>
    <w:rsid w:val="00530995"/>
    <w:rsid w:val="005309F7"/>
    <w:rsid w:val="00530A05"/>
    <w:rsid w:val="00530AFE"/>
    <w:rsid w:val="00530B02"/>
    <w:rsid w:val="00530B4B"/>
    <w:rsid w:val="00530B7F"/>
    <w:rsid w:val="00530C07"/>
    <w:rsid w:val="00530CB6"/>
    <w:rsid w:val="00530DAE"/>
    <w:rsid w:val="00530DF9"/>
    <w:rsid w:val="00530E00"/>
    <w:rsid w:val="00530E04"/>
    <w:rsid w:val="00530E22"/>
    <w:rsid w:val="00530EA7"/>
    <w:rsid w:val="00531000"/>
    <w:rsid w:val="0053103C"/>
    <w:rsid w:val="005310DA"/>
    <w:rsid w:val="0053112D"/>
    <w:rsid w:val="0053117B"/>
    <w:rsid w:val="00531205"/>
    <w:rsid w:val="00531219"/>
    <w:rsid w:val="0053121E"/>
    <w:rsid w:val="005312F2"/>
    <w:rsid w:val="00531323"/>
    <w:rsid w:val="0053136A"/>
    <w:rsid w:val="005313E6"/>
    <w:rsid w:val="00531409"/>
    <w:rsid w:val="005314D9"/>
    <w:rsid w:val="0053158E"/>
    <w:rsid w:val="00531593"/>
    <w:rsid w:val="00531644"/>
    <w:rsid w:val="00531646"/>
    <w:rsid w:val="005316A5"/>
    <w:rsid w:val="005316B2"/>
    <w:rsid w:val="005316DF"/>
    <w:rsid w:val="00531703"/>
    <w:rsid w:val="00531717"/>
    <w:rsid w:val="005317C3"/>
    <w:rsid w:val="005317D3"/>
    <w:rsid w:val="0053192E"/>
    <w:rsid w:val="00531970"/>
    <w:rsid w:val="005319BE"/>
    <w:rsid w:val="005319E0"/>
    <w:rsid w:val="00531A2D"/>
    <w:rsid w:val="00531A61"/>
    <w:rsid w:val="00531B0F"/>
    <w:rsid w:val="00531B3B"/>
    <w:rsid w:val="00531BB0"/>
    <w:rsid w:val="00531BE6"/>
    <w:rsid w:val="00531C66"/>
    <w:rsid w:val="00531C84"/>
    <w:rsid w:val="00531CFE"/>
    <w:rsid w:val="00531D72"/>
    <w:rsid w:val="00531E3A"/>
    <w:rsid w:val="00531E42"/>
    <w:rsid w:val="00531E51"/>
    <w:rsid w:val="00531F91"/>
    <w:rsid w:val="00532087"/>
    <w:rsid w:val="00532118"/>
    <w:rsid w:val="00532173"/>
    <w:rsid w:val="00532182"/>
    <w:rsid w:val="0053219E"/>
    <w:rsid w:val="005321AA"/>
    <w:rsid w:val="005321C5"/>
    <w:rsid w:val="005321D1"/>
    <w:rsid w:val="005322B0"/>
    <w:rsid w:val="005322D8"/>
    <w:rsid w:val="005322DE"/>
    <w:rsid w:val="0053235A"/>
    <w:rsid w:val="00532668"/>
    <w:rsid w:val="0053266D"/>
    <w:rsid w:val="005326FA"/>
    <w:rsid w:val="005326FE"/>
    <w:rsid w:val="00532704"/>
    <w:rsid w:val="00532735"/>
    <w:rsid w:val="00532900"/>
    <w:rsid w:val="00532943"/>
    <w:rsid w:val="00532AB2"/>
    <w:rsid w:val="00532B91"/>
    <w:rsid w:val="00532D19"/>
    <w:rsid w:val="00532D94"/>
    <w:rsid w:val="00532DDD"/>
    <w:rsid w:val="00532E90"/>
    <w:rsid w:val="00532EE2"/>
    <w:rsid w:val="00532F7A"/>
    <w:rsid w:val="00533050"/>
    <w:rsid w:val="0053306F"/>
    <w:rsid w:val="00533132"/>
    <w:rsid w:val="00533138"/>
    <w:rsid w:val="0053316A"/>
    <w:rsid w:val="00533185"/>
    <w:rsid w:val="005331ED"/>
    <w:rsid w:val="00533286"/>
    <w:rsid w:val="005332E9"/>
    <w:rsid w:val="005332FF"/>
    <w:rsid w:val="00533374"/>
    <w:rsid w:val="00533393"/>
    <w:rsid w:val="0053347A"/>
    <w:rsid w:val="00533504"/>
    <w:rsid w:val="00533596"/>
    <w:rsid w:val="005335E7"/>
    <w:rsid w:val="005335EF"/>
    <w:rsid w:val="005336FE"/>
    <w:rsid w:val="0053374B"/>
    <w:rsid w:val="0053384A"/>
    <w:rsid w:val="00533877"/>
    <w:rsid w:val="005338AC"/>
    <w:rsid w:val="0053397F"/>
    <w:rsid w:val="00533A0F"/>
    <w:rsid w:val="00533BBE"/>
    <w:rsid w:val="00533BEB"/>
    <w:rsid w:val="00533C22"/>
    <w:rsid w:val="00533C33"/>
    <w:rsid w:val="00533C3B"/>
    <w:rsid w:val="00533C4B"/>
    <w:rsid w:val="00533C83"/>
    <w:rsid w:val="00533D38"/>
    <w:rsid w:val="00533E9C"/>
    <w:rsid w:val="00533F87"/>
    <w:rsid w:val="00534008"/>
    <w:rsid w:val="00534063"/>
    <w:rsid w:val="00534099"/>
    <w:rsid w:val="005341C7"/>
    <w:rsid w:val="005342C8"/>
    <w:rsid w:val="0053432D"/>
    <w:rsid w:val="00534347"/>
    <w:rsid w:val="005343AF"/>
    <w:rsid w:val="005343D2"/>
    <w:rsid w:val="00534413"/>
    <w:rsid w:val="00534470"/>
    <w:rsid w:val="00534500"/>
    <w:rsid w:val="00534534"/>
    <w:rsid w:val="00534536"/>
    <w:rsid w:val="00534585"/>
    <w:rsid w:val="005345F5"/>
    <w:rsid w:val="0053461B"/>
    <w:rsid w:val="00534638"/>
    <w:rsid w:val="0053468D"/>
    <w:rsid w:val="00534744"/>
    <w:rsid w:val="0053478F"/>
    <w:rsid w:val="0053482E"/>
    <w:rsid w:val="00534881"/>
    <w:rsid w:val="00534951"/>
    <w:rsid w:val="00534996"/>
    <w:rsid w:val="005349A8"/>
    <w:rsid w:val="00534A5C"/>
    <w:rsid w:val="00534A9C"/>
    <w:rsid w:val="00534AF0"/>
    <w:rsid w:val="00534B7E"/>
    <w:rsid w:val="00534BED"/>
    <w:rsid w:val="00534BF7"/>
    <w:rsid w:val="00534C8D"/>
    <w:rsid w:val="00534DB7"/>
    <w:rsid w:val="00534DF7"/>
    <w:rsid w:val="00534E03"/>
    <w:rsid w:val="00534ECE"/>
    <w:rsid w:val="00534EDF"/>
    <w:rsid w:val="00534F04"/>
    <w:rsid w:val="00534FA0"/>
    <w:rsid w:val="00534FA9"/>
    <w:rsid w:val="00534FE5"/>
    <w:rsid w:val="00535001"/>
    <w:rsid w:val="00535144"/>
    <w:rsid w:val="005351AF"/>
    <w:rsid w:val="005353EB"/>
    <w:rsid w:val="00535550"/>
    <w:rsid w:val="00535721"/>
    <w:rsid w:val="00535824"/>
    <w:rsid w:val="0053587F"/>
    <w:rsid w:val="005358BD"/>
    <w:rsid w:val="005358E7"/>
    <w:rsid w:val="00535A66"/>
    <w:rsid w:val="00535A94"/>
    <w:rsid w:val="00535B1C"/>
    <w:rsid w:val="00535BC7"/>
    <w:rsid w:val="00535CB3"/>
    <w:rsid w:val="00535CE9"/>
    <w:rsid w:val="00535D08"/>
    <w:rsid w:val="00535DAA"/>
    <w:rsid w:val="00535DB4"/>
    <w:rsid w:val="00535E8D"/>
    <w:rsid w:val="00535EE9"/>
    <w:rsid w:val="00535F4A"/>
    <w:rsid w:val="00535FAA"/>
    <w:rsid w:val="00535FAE"/>
    <w:rsid w:val="0053613D"/>
    <w:rsid w:val="0053613F"/>
    <w:rsid w:val="00536210"/>
    <w:rsid w:val="00536278"/>
    <w:rsid w:val="00536417"/>
    <w:rsid w:val="005365CC"/>
    <w:rsid w:val="005365D2"/>
    <w:rsid w:val="005365D6"/>
    <w:rsid w:val="00536781"/>
    <w:rsid w:val="00536793"/>
    <w:rsid w:val="005368B3"/>
    <w:rsid w:val="005368C9"/>
    <w:rsid w:val="00536941"/>
    <w:rsid w:val="00536C07"/>
    <w:rsid w:val="00536C78"/>
    <w:rsid w:val="00536DAE"/>
    <w:rsid w:val="00536E5A"/>
    <w:rsid w:val="00536EC0"/>
    <w:rsid w:val="00536F9D"/>
    <w:rsid w:val="00537032"/>
    <w:rsid w:val="005370BF"/>
    <w:rsid w:val="005370FD"/>
    <w:rsid w:val="005371D7"/>
    <w:rsid w:val="0053721F"/>
    <w:rsid w:val="0053722E"/>
    <w:rsid w:val="005372D9"/>
    <w:rsid w:val="00537304"/>
    <w:rsid w:val="00537323"/>
    <w:rsid w:val="0053732E"/>
    <w:rsid w:val="00537340"/>
    <w:rsid w:val="0053734B"/>
    <w:rsid w:val="00537355"/>
    <w:rsid w:val="005373B6"/>
    <w:rsid w:val="005373CA"/>
    <w:rsid w:val="00537474"/>
    <w:rsid w:val="005374CC"/>
    <w:rsid w:val="005374FB"/>
    <w:rsid w:val="00537516"/>
    <w:rsid w:val="0053764E"/>
    <w:rsid w:val="005376B0"/>
    <w:rsid w:val="005377D8"/>
    <w:rsid w:val="005377DE"/>
    <w:rsid w:val="00537913"/>
    <w:rsid w:val="00537975"/>
    <w:rsid w:val="00537A60"/>
    <w:rsid w:val="00537A84"/>
    <w:rsid w:val="00537AF3"/>
    <w:rsid w:val="00537BB5"/>
    <w:rsid w:val="00537C3F"/>
    <w:rsid w:val="00537C44"/>
    <w:rsid w:val="00537D3A"/>
    <w:rsid w:val="00537D3E"/>
    <w:rsid w:val="00537D43"/>
    <w:rsid w:val="00537D5F"/>
    <w:rsid w:val="00537D81"/>
    <w:rsid w:val="00537DBA"/>
    <w:rsid w:val="00537E17"/>
    <w:rsid w:val="00537EDD"/>
    <w:rsid w:val="00537EE9"/>
    <w:rsid w:val="00540010"/>
    <w:rsid w:val="00540175"/>
    <w:rsid w:val="005402E7"/>
    <w:rsid w:val="00540403"/>
    <w:rsid w:val="00540469"/>
    <w:rsid w:val="005404F9"/>
    <w:rsid w:val="00540514"/>
    <w:rsid w:val="005405FE"/>
    <w:rsid w:val="00540648"/>
    <w:rsid w:val="005406E1"/>
    <w:rsid w:val="005406E7"/>
    <w:rsid w:val="00540727"/>
    <w:rsid w:val="00540769"/>
    <w:rsid w:val="00540777"/>
    <w:rsid w:val="005407F0"/>
    <w:rsid w:val="00540813"/>
    <w:rsid w:val="005408B8"/>
    <w:rsid w:val="0054094B"/>
    <w:rsid w:val="00540970"/>
    <w:rsid w:val="005409D6"/>
    <w:rsid w:val="00540B06"/>
    <w:rsid w:val="00540B3A"/>
    <w:rsid w:val="00540C3D"/>
    <w:rsid w:val="00540C6F"/>
    <w:rsid w:val="00540CA5"/>
    <w:rsid w:val="00540E00"/>
    <w:rsid w:val="00540F47"/>
    <w:rsid w:val="00540F83"/>
    <w:rsid w:val="00540FDC"/>
    <w:rsid w:val="0054107A"/>
    <w:rsid w:val="005410E7"/>
    <w:rsid w:val="00541110"/>
    <w:rsid w:val="00541125"/>
    <w:rsid w:val="00541195"/>
    <w:rsid w:val="005411F4"/>
    <w:rsid w:val="0054120E"/>
    <w:rsid w:val="00541216"/>
    <w:rsid w:val="00541297"/>
    <w:rsid w:val="0054131C"/>
    <w:rsid w:val="0054131F"/>
    <w:rsid w:val="005413AA"/>
    <w:rsid w:val="00541422"/>
    <w:rsid w:val="00541462"/>
    <w:rsid w:val="00541483"/>
    <w:rsid w:val="005414DD"/>
    <w:rsid w:val="0054150F"/>
    <w:rsid w:val="00541583"/>
    <w:rsid w:val="005415E4"/>
    <w:rsid w:val="00541675"/>
    <w:rsid w:val="0054176E"/>
    <w:rsid w:val="005417F9"/>
    <w:rsid w:val="00541807"/>
    <w:rsid w:val="0054180D"/>
    <w:rsid w:val="00541818"/>
    <w:rsid w:val="00541841"/>
    <w:rsid w:val="005418AB"/>
    <w:rsid w:val="005418E1"/>
    <w:rsid w:val="00541988"/>
    <w:rsid w:val="00541A6C"/>
    <w:rsid w:val="00541B08"/>
    <w:rsid w:val="00541BD2"/>
    <w:rsid w:val="00541C61"/>
    <w:rsid w:val="00541CA8"/>
    <w:rsid w:val="00541CDC"/>
    <w:rsid w:val="00541D61"/>
    <w:rsid w:val="00541D93"/>
    <w:rsid w:val="00541EAA"/>
    <w:rsid w:val="00541EBF"/>
    <w:rsid w:val="00541ECB"/>
    <w:rsid w:val="00541ED6"/>
    <w:rsid w:val="00541F0D"/>
    <w:rsid w:val="00541F4A"/>
    <w:rsid w:val="00541F82"/>
    <w:rsid w:val="00542004"/>
    <w:rsid w:val="00542110"/>
    <w:rsid w:val="005421A0"/>
    <w:rsid w:val="0054229E"/>
    <w:rsid w:val="005423DE"/>
    <w:rsid w:val="00542439"/>
    <w:rsid w:val="00542463"/>
    <w:rsid w:val="00542533"/>
    <w:rsid w:val="0054254C"/>
    <w:rsid w:val="005425F4"/>
    <w:rsid w:val="005427DD"/>
    <w:rsid w:val="0054286F"/>
    <w:rsid w:val="00542882"/>
    <w:rsid w:val="005429F3"/>
    <w:rsid w:val="00542A4C"/>
    <w:rsid w:val="00542A57"/>
    <w:rsid w:val="00542AA9"/>
    <w:rsid w:val="00542B43"/>
    <w:rsid w:val="00542BA2"/>
    <w:rsid w:val="00542C71"/>
    <w:rsid w:val="00542C8F"/>
    <w:rsid w:val="00542CCE"/>
    <w:rsid w:val="00542D55"/>
    <w:rsid w:val="00542EC5"/>
    <w:rsid w:val="00542F39"/>
    <w:rsid w:val="00542FF0"/>
    <w:rsid w:val="005430DB"/>
    <w:rsid w:val="0054310E"/>
    <w:rsid w:val="00543116"/>
    <w:rsid w:val="0054319F"/>
    <w:rsid w:val="005432EA"/>
    <w:rsid w:val="00543365"/>
    <w:rsid w:val="005433BC"/>
    <w:rsid w:val="005433CD"/>
    <w:rsid w:val="00543420"/>
    <w:rsid w:val="005434C4"/>
    <w:rsid w:val="005435A4"/>
    <w:rsid w:val="00543624"/>
    <w:rsid w:val="005437C9"/>
    <w:rsid w:val="00543859"/>
    <w:rsid w:val="00543959"/>
    <w:rsid w:val="005439A6"/>
    <w:rsid w:val="00543ABB"/>
    <w:rsid w:val="00543C31"/>
    <w:rsid w:val="00543C40"/>
    <w:rsid w:val="00543CA6"/>
    <w:rsid w:val="00543D86"/>
    <w:rsid w:val="00543DC1"/>
    <w:rsid w:val="00543DDA"/>
    <w:rsid w:val="00543E09"/>
    <w:rsid w:val="00543E9F"/>
    <w:rsid w:val="0054401F"/>
    <w:rsid w:val="005440BD"/>
    <w:rsid w:val="00544137"/>
    <w:rsid w:val="0054413C"/>
    <w:rsid w:val="00544144"/>
    <w:rsid w:val="00544159"/>
    <w:rsid w:val="00544182"/>
    <w:rsid w:val="00544206"/>
    <w:rsid w:val="005442B2"/>
    <w:rsid w:val="005442D5"/>
    <w:rsid w:val="0054440F"/>
    <w:rsid w:val="005444A0"/>
    <w:rsid w:val="00544529"/>
    <w:rsid w:val="0054456E"/>
    <w:rsid w:val="00544592"/>
    <w:rsid w:val="005445B3"/>
    <w:rsid w:val="0054468E"/>
    <w:rsid w:val="005446EA"/>
    <w:rsid w:val="00544760"/>
    <w:rsid w:val="00544778"/>
    <w:rsid w:val="0054484B"/>
    <w:rsid w:val="00544863"/>
    <w:rsid w:val="00544865"/>
    <w:rsid w:val="005449E0"/>
    <w:rsid w:val="00544A23"/>
    <w:rsid w:val="00544AF1"/>
    <w:rsid w:val="00544B57"/>
    <w:rsid w:val="00544C1B"/>
    <w:rsid w:val="00544C62"/>
    <w:rsid w:val="00544C6D"/>
    <w:rsid w:val="00544E27"/>
    <w:rsid w:val="00544F08"/>
    <w:rsid w:val="00544F0B"/>
    <w:rsid w:val="00544F67"/>
    <w:rsid w:val="00544FC3"/>
    <w:rsid w:val="00545003"/>
    <w:rsid w:val="00545057"/>
    <w:rsid w:val="005450D0"/>
    <w:rsid w:val="00545128"/>
    <w:rsid w:val="00545168"/>
    <w:rsid w:val="005451C0"/>
    <w:rsid w:val="005451C6"/>
    <w:rsid w:val="00545265"/>
    <w:rsid w:val="005452FB"/>
    <w:rsid w:val="005453DA"/>
    <w:rsid w:val="0054549C"/>
    <w:rsid w:val="005454AF"/>
    <w:rsid w:val="005454E9"/>
    <w:rsid w:val="0054550F"/>
    <w:rsid w:val="00545612"/>
    <w:rsid w:val="00545739"/>
    <w:rsid w:val="0054575A"/>
    <w:rsid w:val="005457A9"/>
    <w:rsid w:val="005457BD"/>
    <w:rsid w:val="00545867"/>
    <w:rsid w:val="00545882"/>
    <w:rsid w:val="005459D4"/>
    <w:rsid w:val="005459F7"/>
    <w:rsid w:val="00545A0E"/>
    <w:rsid w:val="00545A46"/>
    <w:rsid w:val="00545AA3"/>
    <w:rsid w:val="00545AE4"/>
    <w:rsid w:val="00545AF8"/>
    <w:rsid w:val="00545B37"/>
    <w:rsid w:val="00545B53"/>
    <w:rsid w:val="00545BFD"/>
    <w:rsid w:val="00545C45"/>
    <w:rsid w:val="00545C84"/>
    <w:rsid w:val="00545ECB"/>
    <w:rsid w:val="00545ED7"/>
    <w:rsid w:val="00545FE2"/>
    <w:rsid w:val="0054603F"/>
    <w:rsid w:val="00546054"/>
    <w:rsid w:val="00546243"/>
    <w:rsid w:val="0054630E"/>
    <w:rsid w:val="005463CC"/>
    <w:rsid w:val="00546418"/>
    <w:rsid w:val="005465C7"/>
    <w:rsid w:val="005466B9"/>
    <w:rsid w:val="00546744"/>
    <w:rsid w:val="0054677F"/>
    <w:rsid w:val="005467C0"/>
    <w:rsid w:val="005467C8"/>
    <w:rsid w:val="005467CA"/>
    <w:rsid w:val="005467DB"/>
    <w:rsid w:val="00546890"/>
    <w:rsid w:val="005468E8"/>
    <w:rsid w:val="00546931"/>
    <w:rsid w:val="00546938"/>
    <w:rsid w:val="005469FB"/>
    <w:rsid w:val="00546AE8"/>
    <w:rsid w:val="00546B71"/>
    <w:rsid w:val="00546B98"/>
    <w:rsid w:val="00546BB5"/>
    <w:rsid w:val="00546C1C"/>
    <w:rsid w:val="00546C30"/>
    <w:rsid w:val="00546C43"/>
    <w:rsid w:val="00546CC7"/>
    <w:rsid w:val="00546D12"/>
    <w:rsid w:val="00546D91"/>
    <w:rsid w:val="00546DD3"/>
    <w:rsid w:val="00546E94"/>
    <w:rsid w:val="00546EED"/>
    <w:rsid w:val="00546F8E"/>
    <w:rsid w:val="00546FBF"/>
    <w:rsid w:val="00547023"/>
    <w:rsid w:val="00547093"/>
    <w:rsid w:val="00547095"/>
    <w:rsid w:val="0054712D"/>
    <w:rsid w:val="0054714C"/>
    <w:rsid w:val="0054717E"/>
    <w:rsid w:val="00547278"/>
    <w:rsid w:val="0054729D"/>
    <w:rsid w:val="0054730D"/>
    <w:rsid w:val="0054743A"/>
    <w:rsid w:val="0054748C"/>
    <w:rsid w:val="005474A6"/>
    <w:rsid w:val="005474AE"/>
    <w:rsid w:val="005474ED"/>
    <w:rsid w:val="0054757A"/>
    <w:rsid w:val="0054760C"/>
    <w:rsid w:val="0054768E"/>
    <w:rsid w:val="005476C4"/>
    <w:rsid w:val="005476E4"/>
    <w:rsid w:val="005477C3"/>
    <w:rsid w:val="005477F2"/>
    <w:rsid w:val="00547942"/>
    <w:rsid w:val="005479B6"/>
    <w:rsid w:val="00547A26"/>
    <w:rsid w:val="00547AB6"/>
    <w:rsid w:val="00547ADD"/>
    <w:rsid w:val="00547B0A"/>
    <w:rsid w:val="00547CB4"/>
    <w:rsid w:val="00547D6A"/>
    <w:rsid w:val="00547E10"/>
    <w:rsid w:val="00547E42"/>
    <w:rsid w:val="00547E72"/>
    <w:rsid w:val="00547E88"/>
    <w:rsid w:val="00547E8C"/>
    <w:rsid w:val="00547EAD"/>
    <w:rsid w:val="00547EB7"/>
    <w:rsid w:val="00547F08"/>
    <w:rsid w:val="00547F4A"/>
    <w:rsid w:val="00547FD5"/>
    <w:rsid w:val="00550035"/>
    <w:rsid w:val="005500A4"/>
    <w:rsid w:val="00550102"/>
    <w:rsid w:val="00550164"/>
    <w:rsid w:val="00550180"/>
    <w:rsid w:val="00550196"/>
    <w:rsid w:val="005501A6"/>
    <w:rsid w:val="005501BF"/>
    <w:rsid w:val="005501DE"/>
    <w:rsid w:val="005501EC"/>
    <w:rsid w:val="00550205"/>
    <w:rsid w:val="0055022F"/>
    <w:rsid w:val="0055029D"/>
    <w:rsid w:val="005502DF"/>
    <w:rsid w:val="00550305"/>
    <w:rsid w:val="005503DC"/>
    <w:rsid w:val="00550413"/>
    <w:rsid w:val="00550479"/>
    <w:rsid w:val="00550481"/>
    <w:rsid w:val="005504D1"/>
    <w:rsid w:val="005505DD"/>
    <w:rsid w:val="0055072F"/>
    <w:rsid w:val="005508DA"/>
    <w:rsid w:val="005508F3"/>
    <w:rsid w:val="00550914"/>
    <w:rsid w:val="0055097E"/>
    <w:rsid w:val="0055098E"/>
    <w:rsid w:val="00550ACD"/>
    <w:rsid w:val="00550C16"/>
    <w:rsid w:val="00550C66"/>
    <w:rsid w:val="00550C78"/>
    <w:rsid w:val="00550D6E"/>
    <w:rsid w:val="00550DF8"/>
    <w:rsid w:val="00550E71"/>
    <w:rsid w:val="00550EAC"/>
    <w:rsid w:val="00550F6C"/>
    <w:rsid w:val="00550F77"/>
    <w:rsid w:val="00550F7D"/>
    <w:rsid w:val="00550FB2"/>
    <w:rsid w:val="00550FD6"/>
    <w:rsid w:val="00551035"/>
    <w:rsid w:val="00551044"/>
    <w:rsid w:val="00551045"/>
    <w:rsid w:val="005510E5"/>
    <w:rsid w:val="005511EC"/>
    <w:rsid w:val="00551219"/>
    <w:rsid w:val="00551240"/>
    <w:rsid w:val="005512CA"/>
    <w:rsid w:val="00551337"/>
    <w:rsid w:val="00551447"/>
    <w:rsid w:val="00551560"/>
    <w:rsid w:val="00551565"/>
    <w:rsid w:val="00551631"/>
    <w:rsid w:val="005516A8"/>
    <w:rsid w:val="00551745"/>
    <w:rsid w:val="00551774"/>
    <w:rsid w:val="0055180F"/>
    <w:rsid w:val="00551B71"/>
    <w:rsid w:val="00551C16"/>
    <w:rsid w:val="00551C1B"/>
    <w:rsid w:val="00551E32"/>
    <w:rsid w:val="00551EA7"/>
    <w:rsid w:val="00551EC7"/>
    <w:rsid w:val="00551ED0"/>
    <w:rsid w:val="00551F60"/>
    <w:rsid w:val="005521D3"/>
    <w:rsid w:val="00552270"/>
    <w:rsid w:val="005522B5"/>
    <w:rsid w:val="00552331"/>
    <w:rsid w:val="0055234E"/>
    <w:rsid w:val="005523B3"/>
    <w:rsid w:val="005523C6"/>
    <w:rsid w:val="005523DD"/>
    <w:rsid w:val="00552474"/>
    <w:rsid w:val="005524A3"/>
    <w:rsid w:val="005524CA"/>
    <w:rsid w:val="005524D1"/>
    <w:rsid w:val="0055253F"/>
    <w:rsid w:val="00552612"/>
    <w:rsid w:val="0055263F"/>
    <w:rsid w:val="00552641"/>
    <w:rsid w:val="005526B2"/>
    <w:rsid w:val="005528B8"/>
    <w:rsid w:val="00552959"/>
    <w:rsid w:val="00552A32"/>
    <w:rsid w:val="00552A51"/>
    <w:rsid w:val="00552A85"/>
    <w:rsid w:val="00552A8E"/>
    <w:rsid w:val="00552B5E"/>
    <w:rsid w:val="00552B70"/>
    <w:rsid w:val="00552BBA"/>
    <w:rsid w:val="00552BC6"/>
    <w:rsid w:val="00552BD0"/>
    <w:rsid w:val="00552BE4"/>
    <w:rsid w:val="00552C62"/>
    <w:rsid w:val="00552CA0"/>
    <w:rsid w:val="00552CB2"/>
    <w:rsid w:val="00552CDF"/>
    <w:rsid w:val="00552CF8"/>
    <w:rsid w:val="00552D4A"/>
    <w:rsid w:val="00552D51"/>
    <w:rsid w:val="00552D7F"/>
    <w:rsid w:val="00552D93"/>
    <w:rsid w:val="00552DD8"/>
    <w:rsid w:val="00552E6A"/>
    <w:rsid w:val="00552E9A"/>
    <w:rsid w:val="00552ECA"/>
    <w:rsid w:val="00552F4A"/>
    <w:rsid w:val="00552F51"/>
    <w:rsid w:val="00552FB0"/>
    <w:rsid w:val="00553012"/>
    <w:rsid w:val="00553026"/>
    <w:rsid w:val="005530B1"/>
    <w:rsid w:val="0055311D"/>
    <w:rsid w:val="00553120"/>
    <w:rsid w:val="00553154"/>
    <w:rsid w:val="005532E8"/>
    <w:rsid w:val="00553381"/>
    <w:rsid w:val="005533A0"/>
    <w:rsid w:val="005533DD"/>
    <w:rsid w:val="005533E8"/>
    <w:rsid w:val="00553430"/>
    <w:rsid w:val="00553468"/>
    <w:rsid w:val="005534B0"/>
    <w:rsid w:val="005534BC"/>
    <w:rsid w:val="005534ED"/>
    <w:rsid w:val="00553577"/>
    <w:rsid w:val="00553584"/>
    <w:rsid w:val="005535A0"/>
    <w:rsid w:val="005535A8"/>
    <w:rsid w:val="005535B6"/>
    <w:rsid w:val="005535C4"/>
    <w:rsid w:val="005535FD"/>
    <w:rsid w:val="0055365E"/>
    <w:rsid w:val="005536F2"/>
    <w:rsid w:val="00553752"/>
    <w:rsid w:val="00553771"/>
    <w:rsid w:val="005537AA"/>
    <w:rsid w:val="005537C6"/>
    <w:rsid w:val="0055387C"/>
    <w:rsid w:val="0055387D"/>
    <w:rsid w:val="0055389D"/>
    <w:rsid w:val="005539CD"/>
    <w:rsid w:val="005539EA"/>
    <w:rsid w:val="005539EE"/>
    <w:rsid w:val="00553A0A"/>
    <w:rsid w:val="00553B91"/>
    <w:rsid w:val="00553BA3"/>
    <w:rsid w:val="00553BC8"/>
    <w:rsid w:val="00553BDB"/>
    <w:rsid w:val="00553C2F"/>
    <w:rsid w:val="00553C41"/>
    <w:rsid w:val="00553CC4"/>
    <w:rsid w:val="00553DCF"/>
    <w:rsid w:val="00553DE6"/>
    <w:rsid w:val="00553DF0"/>
    <w:rsid w:val="00553DF5"/>
    <w:rsid w:val="00553E86"/>
    <w:rsid w:val="00553F07"/>
    <w:rsid w:val="00553F63"/>
    <w:rsid w:val="005540A4"/>
    <w:rsid w:val="00554149"/>
    <w:rsid w:val="0055414C"/>
    <w:rsid w:val="005541C0"/>
    <w:rsid w:val="0055423F"/>
    <w:rsid w:val="0055425B"/>
    <w:rsid w:val="0055426E"/>
    <w:rsid w:val="005543AC"/>
    <w:rsid w:val="005543D7"/>
    <w:rsid w:val="005543EB"/>
    <w:rsid w:val="0055441A"/>
    <w:rsid w:val="005545C9"/>
    <w:rsid w:val="005545FC"/>
    <w:rsid w:val="00554691"/>
    <w:rsid w:val="005546E5"/>
    <w:rsid w:val="00554901"/>
    <w:rsid w:val="0055493C"/>
    <w:rsid w:val="00554989"/>
    <w:rsid w:val="00554992"/>
    <w:rsid w:val="005549FC"/>
    <w:rsid w:val="00554C9F"/>
    <w:rsid w:val="00554CBC"/>
    <w:rsid w:val="00554DDA"/>
    <w:rsid w:val="00554DF8"/>
    <w:rsid w:val="00554E0D"/>
    <w:rsid w:val="00554EFD"/>
    <w:rsid w:val="00554F18"/>
    <w:rsid w:val="00554F31"/>
    <w:rsid w:val="00554FBC"/>
    <w:rsid w:val="00554FCC"/>
    <w:rsid w:val="00554FCE"/>
    <w:rsid w:val="00555006"/>
    <w:rsid w:val="00555020"/>
    <w:rsid w:val="0055508D"/>
    <w:rsid w:val="00555096"/>
    <w:rsid w:val="005550B0"/>
    <w:rsid w:val="005550C4"/>
    <w:rsid w:val="005550FB"/>
    <w:rsid w:val="00555150"/>
    <w:rsid w:val="00555227"/>
    <w:rsid w:val="0055528F"/>
    <w:rsid w:val="00555296"/>
    <w:rsid w:val="005552C3"/>
    <w:rsid w:val="005552EE"/>
    <w:rsid w:val="00555300"/>
    <w:rsid w:val="005554A5"/>
    <w:rsid w:val="005554B4"/>
    <w:rsid w:val="005555BD"/>
    <w:rsid w:val="00555722"/>
    <w:rsid w:val="005557AF"/>
    <w:rsid w:val="005557EE"/>
    <w:rsid w:val="00555888"/>
    <w:rsid w:val="0055588A"/>
    <w:rsid w:val="0055588F"/>
    <w:rsid w:val="005558C3"/>
    <w:rsid w:val="00555955"/>
    <w:rsid w:val="0055595A"/>
    <w:rsid w:val="005559A1"/>
    <w:rsid w:val="005559D2"/>
    <w:rsid w:val="005559F0"/>
    <w:rsid w:val="00555A04"/>
    <w:rsid w:val="00555A1D"/>
    <w:rsid w:val="00555A28"/>
    <w:rsid w:val="00555A34"/>
    <w:rsid w:val="00555B97"/>
    <w:rsid w:val="00555BA2"/>
    <w:rsid w:val="00555BC8"/>
    <w:rsid w:val="00555CCB"/>
    <w:rsid w:val="00555CE2"/>
    <w:rsid w:val="00555D01"/>
    <w:rsid w:val="00555D04"/>
    <w:rsid w:val="00555D3C"/>
    <w:rsid w:val="00555DB1"/>
    <w:rsid w:val="00555DB6"/>
    <w:rsid w:val="00555E66"/>
    <w:rsid w:val="00555EC2"/>
    <w:rsid w:val="00555F22"/>
    <w:rsid w:val="00555F87"/>
    <w:rsid w:val="00555FA2"/>
    <w:rsid w:val="00556004"/>
    <w:rsid w:val="00556007"/>
    <w:rsid w:val="00556038"/>
    <w:rsid w:val="0055604D"/>
    <w:rsid w:val="00556140"/>
    <w:rsid w:val="00556151"/>
    <w:rsid w:val="00556197"/>
    <w:rsid w:val="005561C1"/>
    <w:rsid w:val="0055626E"/>
    <w:rsid w:val="00556289"/>
    <w:rsid w:val="0055638A"/>
    <w:rsid w:val="0055642A"/>
    <w:rsid w:val="00556449"/>
    <w:rsid w:val="005564A6"/>
    <w:rsid w:val="005564D6"/>
    <w:rsid w:val="005565C9"/>
    <w:rsid w:val="00556737"/>
    <w:rsid w:val="005567C1"/>
    <w:rsid w:val="0055695E"/>
    <w:rsid w:val="00556996"/>
    <w:rsid w:val="00556AD7"/>
    <w:rsid w:val="00556B3E"/>
    <w:rsid w:val="00556B59"/>
    <w:rsid w:val="00556C34"/>
    <w:rsid w:val="00556CAE"/>
    <w:rsid w:val="00556CBE"/>
    <w:rsid w:val="00556D34"/>
    <w:rsid w:val="00556E2F"/>
    <w:rsid w:val="00556E3B"/>
    <w:rsid w:val="00556E55"/>
    <w:rsid w:val="00556E77"/>
    <w:rsid w:val="00556EDB"/>
    <w:rsid w:val="00557091"/>
    <w:rsid w:val="00557102"/>
    <w:rsid w:val="00557191"/>
    <w:rsid w:val="005571E0"/>
    <w:rsid w:val="005571F9"/>
    <w:rsid w:val="00557258"/>
    <w:rsid w:val="00557293"/>
    <w:rsid w:val="005572DF"/>
    <w:rsid w:val="00557327"/>
    <w:rsid w:val="005573E9"/>
    <w:rsid w:val="00557492"/>
    <w:rsid w:val="005574C3"/>
    <w:rsid w:val="00557562"/>
    <w:rsid w:val="00557634"/>
    <w:rsid w:val="00557691"/>
    <w:rsid w:val="00557692"/>
    <w:rsid w:val="00557727"/>
    <w:rsid w:val="005577F4"/>
    <w:rsid w:val="00557833"/>
    <w:rsid w:val="005578B9"/>
    <w:rsid w:val="005578DF"/>
    <w:rsid w:val="00557924"/>
    <w:rsid w:val="00557972"/>
    <w:rsid w:val="00557AF6"/>
    <w:rsid w:val="00557B54"/>
    <w:rsid w:val="00557C4E"/>
    <w:rsid w:val="00557CB9"/>
    <w:rsid w:val="00557D1C"/>
    <w:rsid w:val="00557D4D"/>
    <w:rsid w:val="00557E80"/>
    <w:rsid w:val="00557F2D"/>
    <w:rsid w:val="00557FA4"/>
    <w:rsid w:val="0056002B"/>
    <w:rsid w:val="00560064"/>
    <w:rsid w:val="005600F2"/>
    <w:rsid w:val="00560108"/>
    <w:rsid w:val="00560116"/>
    <w:rsid w:val="005601C2"/>
    <w:rsid w:val="005602BB"/>
    <w:rsid w:val="00560313"/>
    <w:rsid w:val="00560440"/>
    <w:rsid w:val="0056048B"/>
    <w:rsid w:val="00560528"/>
    <w:rsid w:val="0056055F"/>
    <w:rsid w:val="005605BD"/>
    <w:rsid w:val="005606A5"/>
    <w:rsid w:val="0056071C"/>
    <w:rsid w:val="0056071E"/>
    <w:rsid w:val="005607D3"/>
    <w:rsid w:val="0056082D"/>
    <w:rsid w:val="00560895"/>
    <w:rsid w:val="00560922"/>
    <w:rsid w:val="00560966"/>
    <w:rsid w:val="00560986"/>
    <w:rsid w:val="005609EE"/>
    <w:rsid w:val="00560ADD"/>
    <w:rsid w:val="00560B0E"/>
    <w:rsid w:val="00560B9F"/>
    <w:rsid w:val="00560C07"/>
    <w:rsid w:val="00560D0F"/>
    <w:rsid w:val="00560DB6"/>
    <w:rsid w:val="00560EDD"/>
    <w:rsid w:val="00560F6C"/>
    <w:rsid w:val="00561009"/>
    <w:rsid w:val="00561018"/>
    <w:rsid w:val="0056104A"/>
    <w:rsid w:val="00561099"/>
    <w:rsid w:val="005610A0"/>
    <w:rsid w:val="00561116"/>
    <w:rsid w:val="005611BD"/>
    <w:rsid w:val="00561212"/>
    <w:rsid w:val="00561283"/>
    <w:rsid w:val="0056131A"/>
    <w:rsid w:val="00561341"/>
    <w:rsid w:val="00561349"/>
    <w:rsid w:val="00561350"/>
    <w:rsid w:val="0056138E"/>
    <w:rsid w:val="00561466"/>
    <w:rsid w:val="005615D6"/>
    <w:rsid w:val="005615F8"/>
    <w:rsid w:val="00561601"/>
    <w:rsid w:val="00561614"/>
    <w:rsid w:val="0056165D"/>
    <w:rsid w:val="005616AB"/>
    <w:rsid w:val="005617D5"/>
    <w:rsid w:val="0056188E"/>
    <w:rsid w:val="00561965"/>
    <w:rsid w:val="005619C5"/>
    <w:rsid w:val="00561A96"/>
    <w:rsid w:val="00561A9F"/>
    <w:rsid w:val="00561AA4"/>
    <w:rsid w:val="00561AAA"/>
    <w:rsid w:val="00561AAB"/>
    <w:rsid w:val="00561AFA"/>
    <w:rsid w:val="00561D6C"/>
    <w:rsid w:val="00561EE0"/>
    <w:rsid w:val="00561EF0"/>
    <w:rsid w:val="00561F92"/>
    <w:rsid w:val="0056207C"/>
    <w:rsid w:val="005620AD"/>
    <w:rsid w:val="00562124"/>
    <w:rsid w:val="005621CC"/>
    <w:rsid w:val="005621DB"/>
    <w:rsid w:val="005621E2"/>
    <w:rsid w:val="005621EC"/>
    <w:rsid w:val="0056223B"/>
    <w:rsid w:val="00562275"/>
    <w:rsid w:val="005622B2"/>
    <w:rsid w:val="00562349"/>
    <w:rsid w:val="005623F1"/>
    <w:rsid w:val="005624B8"/>
    <w:rsid w:val="00562528"/>
    <w:rsid w:val="0056258D"/>
    <w:rsid w:val="005625A8"/>
    <w:rsid w:val="005625FD"/>
    <w:rsid w:val="00562613"/>
    <w:rsid w:val="0056261D"/>
    <w:rsid w:val="0056275A"/>
    <w:rsid w:val="0056277F"/>
    <w:rsid w:val="00562816"/>
    <w:rsid w:val="00562856"/>
    <w:rsid w:val="00562959"/>
    <w:rsid w:val="00562970"/>
    <w:rsid w:val="00562A0C"/>
    <w:rsid w:val="00562A35"/>
    <w:rsid w:val="00562A58"/>
    <w:rsid w:val="00562A67"/>
    <w:rsid w:val="00562A9C"/>
    <w:rsid w:val="00562AD5"/>
    <w:rsid w:val="00562C03"/>
    <w:rsid w:val="00562C41"/>
    <w:rsid w:val="00562D37"/>
    <w:rsid w:val="00562D63"/>
    <w:rsid w:val="00562E37"/>
    <w:rsid w:val="00562E55"/>
    <w:rsid w:val="00562EB9"/>
    <w:rsid w:val="00562EDC"/>
    <w:rsid w:val="00562FA2"/>
    <w:rsid w:val="00563113"/>
    <w:rsid w:val="0056316B"/>
    <w:rsid w:val="0056319B"/>
    <w:rsid w:val="00563226"/>
    <w:rsid w:val="00563232"/>
    <w:rsid w:val="005632B8"/>
    <w:rsid w:val="005632E6"/>
    <w:rsid w:val="005633A6"/>
    <w:rsid w:val="00563443"/>
    <w:rsid w:val="005636BC"/>
    <w:rsid w:val="005636CA"/>
    <w:rsid w:val="005636F0"/>
    <w:rsid w:val="00563795"/>
    <w:rsid w:val="00563803"/>
    <w:rsid w:val="0056384E"/>
    <w:rsid w:val="00563878"/>
    <w:rsid w:val="005638AE"/>
    <w:rsid w:val="00563930"/>
    <w:rsid w:val="005639BF"/>
    <w:rsid w:val="00563A77"/>
    <w:rsid w:val="00563A9E"/>
    <w:rsid w:val="00563AB1"/>
    <w:rsid w:val="00563B14"/>
    <w:rsid w:val="00563B37"/>
    <w:rsid w:val="00563B5B"/>
    <w:rsid w:val="00563BA2"/>
    <w:rsid w:val="00563BD8"/>
    <w:rsid w:val="00563C7F"/>
    <w:rsid w:val="00563D24"/>
    <w:rsid w:val="00563D8C"/>
    <w:rsid w:val="00563DA3"/>
    <w:rsid w:val="00563E66"/>
    <w:rsid w:val="00563F21"/>
    <w:rsid w:val="00563F2B"/>
    <w:rsid w:val="00563F4E"/>
    <w:rsid w:val="00563F88"/>
    <w:rsid w:val="00563FA4"/>
    <w:rsid w:val="00563FB4"/>
    <w:rsid w:val="0056407E"/>
    <w:rsid w:val="005640E7"/>
    <w:rsid w:val="00564102"/>
    <w:rsid w:val="00564197"/>
    <w:rsid w:val="0056419F"/>
    <w:rsid w:val="005641DA"/>
    <w:rsid w:val="0056421D"/>
    <w:rsid w:val="00564295"/>
    <w:rsid w:val="005642D6"/>
    <w:rsid w:val="0056444A"/>
    <w:rsid w:val="005645C0"/>
    <w:rsid w:val="005645F4"/>
    <w:rsid w:val="0056462B"/>
    <w:rsid w:val="0056473D"/>
    <w:rsid w:val="005647B2"/>
    <w:rsid w:val="00564877"/>
    <w:rsid w:val="0056488F"/>
    <w:rsid w:val="005648F0"/>
    <w:rsid w:val="00564934"/>
    <w:rsid w:val="00564972"/>
    <w:rsid w:val="00564A1C"/>
    <w:rsid w:val="00564A4B"/>
    <w:rsid w:val="00564B4C"/>
    <w:rsid w:val="00564B7F"/>
    <w:rsid w:val="00564C1B"/>
    <w:rsid w:val="00564D3B"/>
    <w:rsid w:val="00564D83"/>
    <w:rsid w:val="00564DDA"/>
    <w:rsid w:val="00564E76"/>
    <w:rsid w:val="00564F40"/>
    <w:rsid w:val="00564F9E"/>
    <w:rsid w:val="00564FE0"/>
    <w:rsid w:val="0056502C"/>
    <w:rsid w:val="005650C1"/>
    <w:rsid w:val="005651DA"/>
    <w:rsid w:val="00565331"/>
    <w:rsid w:val="00565394"/>
    <w:rsid w:val="005653CC"/>
    <w:rsid w:val="0056541D"/>
    <w:rsid w:val="0056542C"/>
    <w:rsid w:val="0056557E"/>
    <w:rsid w:val="00565612"/>
    <w:rsid w:val="0056561A"/>
    <w:rsid w:val="00565639"/>
    <w:rsid w:val="00565760"/>
    <w:rsid w:val="00565774"/>
    <w:rsid w:val="00565779"/>
    <w:rsid w:val="00565784"/>
    <w:rsid w:val="005657A5"/>
    <w:rsid w:val="005657D7"/>
    <w:rsid w:val="00565833"/>
    <w:rsid w:val="00565863"/>
    <w:rsid w:val="005658C3"/>
    <w:rsid w:val="00565915"/>
    <w:rsid w:val="00565955"/>
    <w:rsid w:val="00565A62"/>
    <w:rsid w:val="00565B94"/>
    <w:rsid w:val="00565B99"/>
    <w:rsid w:val="00565B9B"/>
    <w:rsid w:val="00565BB0"/>
    <w:rsid w:val="00565C31"/>
    <w:rsid w:val="00565C37"/>
    <w:rsid w:val="00565C38"/>
    <w:rsid w:val="00565C5F"/>
    <w:rsid w:val="00565CC4"/>
    <w:rsid w:val="00565D3E"/>
    <w:rsid w:val="00565D43"/>
    <w:rsid w:val="00565E25"/>
    <w:rsid w:val="00565E7F"/>
    <w:rsid w:val="00565F08"/>
    <w:rsid w:val="00565F57"/>
    <w:rsid w:val="00565FB0"/>
    <w:rsid w:val="0056601D"/>
    <w:rsid w:val="00566040"/>
    <w:rsid w:val="00566103"/>
    <w:rsid w:val="00566231"/>
    <w:rsid w:val="0056623A"/>
    <w:rsid w:val="0056624C"/>
    <w:rsid w:val="0056627E"/>
    <w:rsid w:val="0056637D"/>
    <w:rsid w:val="005663A2"/>
    <w:rsid w:val="00566419"/>
    <w:rsid w:val="00566480"/>
    <w:rsid w:val="005664DD"/>
    <w:rsid w:val="005664F2"/>
    <w:rsid w:val="0056655A"/>
    <w:rsid w:val="0056661D"/>
    <w:rsid w:val="0056665D"/>
    <w:rsid w:val="005666DA"/>
    <w:rsid w:val="00566797"/>
    <w:rsid w:val="005667B6"/>
    <w:rsid w:val="005667BC"/>
    <w:rsid w:val="005667C3"/>
    <w:rsid w:val="005667DF"/>
    <w:rsid w:val="00566863"/>
    <w:rsid w:val="00566A39"/>
    <w:rsid w:val="00566B03"/>
    <w:rsid w:val="00566B8B"/>
    <w:rsid w:val="00566BE0"/>
    <w:rsid w:val="00566C6C"/>
    <w:rsid w:val="00566C81"/>
    <w:rsid w:val="00566D55"/>
    <w:rsid w:val="00566D72"/>
    <w:rsid w:val="00566D79"/>
    <w:rsid w:val="00566DAA"/>
    <w:rsid w:val="00566E6F"/>
    <w:rsid w:val="00566F2A"/>
    <w:rsid w:val="00566F52"/>
    <w:rsid w:val="00567083"/>
    <w:rsid w:val="005670BE"/>
    <w:rsid w:val="0056716C"/>
    <w:rsid w:val="005671F9"/>
    <w:rsid w:val="00567225"/>
    <w:rsid w:val="005672DA"/>
    <w:rsid w:val="00567345"/>
    <w:rsid w:val="005673C7"/>
    <w:rsid w:val="00567433"/>
    <w:rsid w:val="0056746C"/>
    <w:rsid w:val="0056756F"/>
    <w:rsid w:val="005677A2"/>
    <w:rsid w:val="005677D7"/>
    <w:rsid w:val="005677DF"/>
    <w:rsid w:val="005678AF"/>
    <w:rsid w:val="005678FA"/>
    <w:rsid w:val="00567956"/>
    <w:rsid w:val="00567970"/>
    <w:rsid w:val="005679A0"/>
    <w:rsid w:val="005679A3"/>
    <w:rsid w:val="005679FD"/>
    <w:rsid w:val="00567A04"/>
    <w:rsid w:val="00567A5F"/>
    <w:rsid w:val="00567A76"/>
    <w:rsid w:val="00567AB5"/>
    <w:rsid w:val="00567B4F"/>
    <w:rsid w:val="00567CAF"/>
    <w:rsid w:val="00567CDB"/>
    <w:rsid w:val="00567D43"/>
    <w:rsid w:val="00567E01"/>
    <w:rsid w:val="00567F16"/>
    <w:rsid w:val="00567FD0"/>
    <w:rsid w:val="00570031"/>
    <w:rsid w:val="005700F0"/>
    <w:rsid w:val="00570151"/>
    <w:rsid w:val="00570213"/>
    <w:rsid w:val="00570240"/>
    <w:rsid w:val="005703E5"/>
    <w:rsid w:val="0057040B"/>
    <w:rsid w:val="00570428"/>
    <w:rsid w:val="005704A7"/>
    <w:rsid w:val="005704A8"/>
    <w:rsid w:val="0057050A"/>
    <w:rsid w:val="00570527"/>
    <w:rsid w:val="0057061C"/>
    <w:rsid w:val="00570762"/>
    <w:rsid w:val="00570766"/>
    <w:rsid w:val="00570848"/>
    <w:rsid w:val="005708E9"/>
    <w:rsid w:val="00570954"/>
    <w:rsid w:val="0057095F"/>
    <w:rsid w:val="00570B53"/>
    <w:rsid w:val="00570BB3"/>
    <w:rsid w:val="00570BED"/>
    <w:rsid w:val="00570C1C"/>
    <w:rsid w:val="00570C1F"/>
    <w:rsid w:val="00570C43"/>
    <w:rsid w:val="00570C47"/>
    <w:rsid w:val="00570D00"/>
    <w:rsid w:val="00570D2D"/>
    <w:rsid w:val="00570D3E"/>
    <w:rsid w:val="00570D46"/>
    <w:rsid w:val="00570D70"/>
    <w:rsid w:val="00570E62"/>
    <w:rsid w:val="00570EAD"/>
    <w:rsid w:val="00570EC5"/>
    <w:rsid w:val="00570EE0"/>
    <w:rsid w:val="00570F01"/>
    <w:rsid w:val="00570F11"/>
    <w:rsid w:val="00570F4B"/>
    <w:rsid w:val="00570FDA"/>
    <w:rsid w:val="00571056"/>
    <w:rsid w:val="00571081"/>
    <w:rsid w:val="00571089"/>
    <w:rsid w:val="005710AA"/>
    <w:rsid w:val="005711C7"/>
    <w:rsid w:val="005711D6"/>
    <w:rsid w:val="005712BD"/>
    <w:rsid w:val="0057136F"/>
    <w:rsid w:val="005713A4"/>
    <w:rsid w:val="005713FE"/>
    <w:rsid w:val="0057140B"/>
    <w:rsid w:val="00571497"/>
    <w:rsid w:val="005714A6"/>
    <w:rsid w:val="0057150C"/>
    <w:rsid w:val="00571517"/>
    <w:rsid w:val="0057151C"/>
    <w:rsid w:val="005715BA"/>
    <w:rsid w:val="00571606"/>
    <w:rsid w:val="0057171F"/>
    <w:rsid w:val="00571749"/>
    <w:rsid w:val="00571765"/>
    <w:rsid w:val="0057177D"/>
    <w:rsid w:val="0057179D"/>
    <w:rsid w:val="005717B6"/>
    <w:rsid w:val="0057180C"/>
    <w:rsid w:val="00571815"/>
    <w:rsid w:val="00571827"/>
    <w:rsid w:val="005718A4"/>
    <w:rsid w:val="005718FF"/>
    <w:rsid w:val="005719BB"/>
    <w:rsid w:val="00571A9C"/>
    <w:rsid w:val="00571ACA"/>
    <w:rsid w:val="00571AEC"/>
    <w:rsid w:val="00571B60"/>
    <w:rsid w:val="00571B76"/>
    <w:rsid w:val="00571C23"/>
    <w:rsid w:val="00571C6F"/>
    <w:rsid w:val="00571C73"/>
    <w:rsid w:val="00571D0E"/>
    <w:rsid w:val="00571D54"/>
    <w:rsid w:val="00571DCB"/>
    <w:rsid w:val="00571F1A"/>
    <w:rsid w:val="00571F6B"/>
    <w:rsid w:val="00571F97"/>
    <w:rsid w:val="00571FC0"/>
    <w:rsid w:val="00571FEA"/>
    <w:rsid w:val="0057202D"/>
    <w:rsid w:val="0057205C"/>
    <w:rsid w:val="00572062"/>
    <w:rsid w:val="005720DA"/>
    <w:rsid w:val="005720E9"/>
    <w:rsid w:val="00572125"/>
    <w:rsid w:val="0057212F"/>
    <w:rsid w:val="005721F6"/>
    <w:rsid w:val="00572226"/>
    <w:rsid w:val="0057223A"/>
    <w:rsid w:val="005722D1"/>
    <w:rsid w:val="0057231A"/>
    <w:rsid w:val="0057232E"/>
    <w:rsid w:val="0057243A"/>
    <w:rsid w:val="0057247B"/>
    <w:rsid w:val="0057259A"/>
    <w:rsid w:val="005725A2"/>
    <w:rsid w:val="0057260C"/>
    <w:rsid w:val="0057266D"/>
    <w:rsid w:val="00572677"/>
    <w:rsid w:val="00572680"/>
    <w:rsid w:val="005726BF"/>
    <w:rsid w:val="0057270B"/>
    <w:rsid w:val="005727EA"/>
    <w:rsid w:val="0057288C"/>
    <w:rsid w:val="005728A9"/>
    <w:rsid w:val="005728D4"/>
    <w:rsid w:val="005728FE"/>
    <w:rsid w:val="005728FF"/>
    <w:rsid w:val="00572979"/>
    <w:rsid w:val="00572A4A"/>
    <w:rsid w:val="00572AAF"/>
    <w:rsid w:val="00572AD6"/>
    <w:rsid w:val="00572B0B"/>
    <w:rsid w:val="00572BDC"/>
    <w:rsid w:val="00572BE4"/>
    <w:rsid w:val="00572C49"/>
    <w:rsid w:val="00572C83"/>
    <w:rsid w:val="00572DAC"/>
    <w:rsid w:val="00572E54"/>
    <w:rsid w:val="00572E73"/>
    <w:rsid w:val="00572EA8"/>
    <w:rsid w:val="00572F27"/>
    <w:rsid w:val="00572F62"/>
    <w:rsid w:val="00572F86"/>
    <w:rsid w:val="0057304B"/>
    <w:rsid w:val="0057309C"/>
    <w:rsid w:val="0057319A"/>
    <w:rsid w:val="005731CF"/>
    <w:rsid w:val="00573313"/>
    <w:rsid w:val="00573385"/>
    <w:rsid w:val="00573400"/>
    <w:rsid w:val="00573420"/>
    <w:rsid w:val="005734D8"/>
    <w:rsid w:val="00573547"/>
    <w:rsid w:val="005735AE"/>
    <w:rsid w:val="00573655"/>
    <w:rsid w:val="00573680"/>
    <w:rsid w:val="005736E5"/>
    <w:rsid w:val="00573762"/>
    <w:rsid w:val="005737A5"/>
    <w:rsid w:val="005737BA"/>
    <w:rsid w:val="00573841"/>
    <w:rsid w:val="0057387D"/>
    <w:rsid w:val="005738B7"/>
    <w:rsid w:val="005739E5"/>
    <w:rsid w:val="00573A97"/>
    <w:rsid w:val="00573B64"/>
    <w:rsid w:val="00573BC2"/>
    <w:rsid w:val="00573BD3"/>
    <w:rsid w:val="00573BE5"/>
    <w:rsid w:val="00573BF2"/>
    <w:rsid w:val="00573CD0"/>
    <w:rsid w:val="00573D68"/>
    <w:rsid w:val="00573DBA"/>
    <w:rsid w:val="00573DD8"/>
    <w:rsid w:val="00573DEE"/>
    <w:rsid w:val="00573EA8"/>
    <w:rsid w:val="00573ED9"/>
    <w:rsid w:val="00573F24"/>
    <w:rsid w:val="00573F8F"/>
    <w:rsid w:val="00573FE3"/>
    <w:rsid w:val="00574045"/>
    <w:rsid w:val="00574094"/>
    <w:rsid w:val="0057409C"/>
    <w:rsid w:val="005740DB"/>
    <w:rsid w:val="00574111"/>
    <w:rsid w:val="005741AC"/>
    <w:rsid w:val="005741D6"/>
    <w:rsid w:val="005741F1"/>
    <w:rsid w:val="005741F2"/>
    <w:rsid w:val="00574255"/>
    <w:rsid w:val="00574346"/>
    <w:rsid w:val="00574356"/>
    <w:rsid w:val="005743E1"/>
    <w:rsid w:val="005743F6"/>
    <w:rsid w:val="00574480"/>
    <w:rsid w:val="005744C5"/>
    <w:rsid w:val="0057453E"/>
    <w:rsid w:val="00574590"/>
    <w:rsid w:val="005745AD"/>
    <w:rsid w:val="005745CE"/>
    <w:rsid w:val="005745D8"/>
    <w:rsid w:val="005745FC"/>
    <w:rsid w:val="00574714"/>
    <w:rsid w:val="00574721"/>
    <w:rsid w:val="00574755"/>
    <w:rsid w:val="0057478F"/>
    <w:rsid w:val="005748C3"/>
    <w:rsid w:val="005748D3"/>
    <w:rsid w:val="00574993"/>
    <w:rsid w:val="005749A0"/>
    <w:rsid w:val="005749FD"/>
    <w:rsid w:val="00574A15"/>
    <w:rsid w:val="00574A3F"/>
    <w:rsid w:val="00574A5A"/>
    <w:rsid w:val="00574A94"/>
    <w:rsid w:val="00574AAD"/>
    <w:rsid w:val="00574B15"/>
    <w:rsid w:val="00574B1A"/>
    <w:rsid w:val="00574B38"/>
    <w:rsid w:val="00574CB8"/>
    <w:rsid w:val="00574CD9"/>
    <w:rsid w:val="00574CF2"/>
    <w:rsid w:val="00574E25"/>
    <w:rsid w:val="00574F20"/>
    <w:rsid w:val="00574F71"/>
    <w:rsid w:val="00574FE7"/>
    <w:rsid w:val="00575021"/>
    <w:rsid w:val="0057505F"/>
    <w:rsid w:val="005750C0"/>
    <w:rsid w:val="005751BD"/>
    <w:rsid w:val="005751D5"/>
    <w:rsid w:val="00575336"/>
    <w:rsid w:val="005753ED"/>
    <w:rsid w:val="00575412"/>
    <w:rsid w:val="00575420"/>
    <w:rsid w:val="00575421"/>
    <w:rsid w:val="0057545B"/>
    <w:rsid w:val="0057546E"/>
    <w:rsid w:val="00575539"/>
    <w:rsid w:val="0057559E"/>
    <w:rsid w:val="005755E9"/>
    <w:rsid w:val="00575678"/>
    <w:rsid w:val="005756B7"/>
    <w:rsid w:val="005756BD"/>
    <w:rsid w:val="00575771"/>
    <w:rsid w:val="00575858"/>
    <w:rsid w:val="005758C3"/>
    <w:rsid w:val="005758EF"/>
    <w:rsid w:val="0057592B"/>
    <w:rsid w:val="00575A74"/>
    <w:rsid w:val="00575A7C"/>
    <w:rsid w:val="00575AF9"/>
    <w:rsid w:val="00575CCF"/>
    <w:rsid w:val="00575D60"/>
    <w:rsid w:val="00575D80"/>
    <w:rsid w:val="00575DE4"/>
    <w:rsid w:val="00575E29"/>
    <w:rsid w:val="00575F51"/>
    <w:rsid w:val="00575F5F"/>
    <w:rsid w:val="00575F96"/>
    <w:rsid w:val="00575FE0"/>
    <w:rsid w:val="0057606D"/>
    <w:rsid w:val="005760AB"/>
    <w:rsid w:val="00576203"/>
    <w:rsid w:val="00576226"/>
    <w:rsid w:val="00576263"/>
    <w:rsid w:val="00576277"/>
    <w:rsid w:val="0057627D"/>
    <w:rsid w:val="00576295"/>
    <w:rsid w:val="00576307"/>
    <w:rsid w:val="00576320"/>
    <w:rsid w:val="00576399"/>
    <w:rsid w:val="005763A6"/>
    <w:rsid w:val="005763E1"/>
    <w:rsid w:val="00576439"/>
    <w:rsid w:val="0057643A"/>
    <w:rsid w:val="0057648B"/>
    <w:rsid w:val="00576550"/>
    <w:rsid w:val="00576583"/>
    <w:rsid w:val="00576680"/>
    <w:rsid w:val="00576695"/>
    <w:rsid w:val="00576696"/>
    <w:rsid w:val="00576719"/>
    <w:rsid w:val="0057680D"/>
    <w:rsid w:val="00576849"/>
    <w:rsid w:val="0057686E"/>
    <w:rsid w:val="005769DB"/>
    <w:rsid w:val="00576A14"/>
    <w:rsid w:val="00576A9B"/>
    <w:rsid w:val="00576AEB"/>
    <w:rsid w:val="00576B62"/>
    <w:rsid w:val="00576B68"/>
    <w:rsid w:val="00576BCE"/>
    <w:rsid w:val="00576C43"/>
    <w:rsid w:val="00576C49"/>
    <w:rsid w:val="00576C7D"/>
    <w:rsid w:val="00576CC7"/>
    <w:rsid w:val="00576D31"/>
    <w:rsid w:val="00576D88"/>
    <w:rsid w:val="00576DA7"/>
    <w:rsid w:val="00576DFF"/>
    <w:rsid w:val="00576EB2"/>
    <w:rsid w:val="00576F4C"/>
    <w:rsid w:val="00577029"/>
    <w:rsid w:val="005770EB"/>
    <w:rsid w:val="00577164"/>
    <w:rsid w:val="005771FF"/>
    <w:rsid w:val="00577267"/>
    <w:rsid w:val="005772D0"/>
    <w:rsid w:val="00577386"/>
    <w:rsid w:val="00577393"/>
    <w:rsid w:val="005773CE"/>
    <w:rsid w:val="005773F6"/>
    <w:rsid w:val="0057748D"/>
    <w:rsid w:val="00577500"/>
    <w:rsid w:val="00577601"/>
    <w:rsid w:val="0057769B"/>
    <w:rsid w:val="005776C9"/>
    <w:rsid w:val="005776D8"/>
    <w:rsid w:val="00577756"/>
    <w:rsid w:val="00577879"/>
    <w:rsid w:val="0057796A"/>
    <w:rsid w:val="005779D3"/>
    <w:rsid w:val="00577AB5"/>
    <w:rsid w:val="00577AC0"/>
    <w:rsid w:val="00577B5F"/>
    <w:rsid w:val="00577BF4"/>
    <w:rsid w:val="00577C23"/>
    <w:rsid w:val="00577C3B"/>
    <w:rsid w:val="00577C4C"/>
    <w:rsid w:val="00577D29"/>
    <w:rsid w:val="00577DA2"/>
    <w:rsid w:val="00577DCC"/>
    <w:rsid w:val="00577DE7"/>
    <w:rsid w:val="00577E46"/>
    <w:rsid w:val="00577E84"/>
    <w:rsid w:val="00577ED1"/>
    <w:rsid w:val="00577F1B"/>
    <w:rsid w:val="00580041"/>
    <w:rsid w:val="00580091"/>
    <w:rsid w:val="00580268"/>
    <w:rsid w:val="005802C3"/>
    <w:rsid w:val="00580359"/>
    <w:rsid w:val="00580367"/>
    <w:rsid w:val="00580397"/>
    <w:rsid w:val="005803F2"/>
    <w:rsid w:val="00580400"/>
    <w:rsid w:val="0058045C"/>
    <w:rsid w:val="005804B1"/>
    <w:rsid w:val="005804B8"/>
    <w:rsid w:val="005804DF"/>
    <w:rsid w:val="005804E8"/>
    <w:rsid w:val="00580500"/>
    <w:rsid w:val="0058050A"/>
    <w:rsid w:val="00580604"/>
    <w:rsid w:val="00580608"/>
    <w:rsid w:val="00580651"/>
    <w:rsid w:val="00580681"/>
    <w:rsid w:val="00580784"/>
    <w:rsid w:val="005807D5"/>
    <w:rsid w:val="00580852"/>
    <w:rsid w:val="0058087E"/>
    <w:rsid w:val="005808E0"/>
    <w:rsid w:val="0058091A"/>
    <w:rsid w:val="00580963"/>
    <w:rsid w:val="005809CE"/>
    <w:rsid w:val="00580A83"/>
    <w:rsid w:val="00580BDF"/>
    <w:rsid w:val="00580C3F"/>
    <w:rsid w:val="00580C7A"/>
    <w:rsid w:val="00580C7B"/>
    <w:rsid w:val="00580D3B"/>
    <w:rsid w:val="00580D54"/>
    <w:rsid w:val="00580E56"/>
    <w:rsid w:val="00580F0E"/>
    <w:rsid w:val="00580F3A"/>
    <w:rsid w:val="00580F45"/>
    <w:rsid w:val="00580F8A"/>
    <w:rsid w:val="00581039"/>
    <w:rsid w:val="005810A9"/>
    <w:rsid w:val="005811D0"/>
    <w:rsid w:val="00581260"/>
    <w:rsid w:val="0058129F"/>
    <w:rsid w:val="005812BB"/>
    <w:rsid w:val="005812DD"/>
    <w:rsid w:val="00581357"/>
    <w:rsid w:val="00581371"/>
    <w:rsid w:val="005813A0"/>
    <w:rsid w:val="00581424"/>
    <w:rsid w:val="00581484"/>
    <w:rsid w:val="005815F0"/>
    <w:rsid w:val="005816AD"/>
    <w:rsid w:val="00581747"/>
    <w:rsid w:val="005817BA"/>
    <w:rsid w:val="00581837"/>
    <w:rsid w:val="0058185D"/>
    <w:rsid w:val="0058193D"/>
    <w:rsid w:val="00581948"/>
    <w:rsid w:val="00581962"/>
    <w:rsid w:val="005819D1"/>
    <w:rsid w:val="005819E5"/>
    <w:rsid w:val="005819FD"/>
    <w:rsid w:val="00581A03"/>
    <w:rsid w:val="00581AC4"/>
    <w:rsid w:val="00581B35"/>
    <w:rsid w:val="00581B43"/>
    <w:rsid w:val="00581B6E"/>
    <w:rsid w:val="00581C77"/>
    <w:rsid w:val="00581D27"/>
    <w:rsid w:val="00581D66"/>
    <w:rsid w:val="00581D6A"/>
    <w:rsid w:val="00581E6A"/>
    <w:rsid w:val="00581F29"/>
    <w:rsid w:val="00581F75"/>
    <w:rsid w:val="0058202E"/>
    <w:rsid w:val="00582059"/>
    <w:rsid w:val="0058206D"/>
    <w:rsid w:val="00582189"/>
    <w:rsid w:val="005821E6"/>
    <w:rsid w:val="0058225E"/>
    <w:rsid w:val="00582261"/>
    <w:rsid w:val="005822C6"/>
    <w:rsid w:val="00582329"/>
    <w:rsid w:val="0058234F"/>
    <w:rsid w:val="0058235B"/>
    <w:rsid w:val="0058236C"/>
    <w:rsid w:val="005823B6"/>
    <w:rsid w:val="00582403"/>
    <w:rsid w:val="00582404"/>
    <w:rsid w:val="00582446"/>
    <w:rsid w:val="00582462"/>
    <w:rsid w:val="0058249B"/>
    <w:rsid w:val="005825BD"/>
    <w:rsid w:val="005825E0"/>
    <w:rsid w:val="005825E7"/>
    <w:rsid w:val="005826B3"/>
    <w:rsid w:val="005826CC"/>
    <w:rsid w:val="0058275D"/>
    <w:rsid w:val="005827DE"/>
    <w:rsid w:val="005827E4"/>
    <w:rsid w:val="0058280E"/>
    <w:rsid w:val="005828DC"/>
    <w:rsid w:val="0058290A"/>
    <w:rsid w:val="0058291A"/>
    <w:rsid w:val="005829B6"/>
    <w:rsid w:val="005829D2"/>
    <w:rsid w:val="00582B38"/>
    <w:rsid w:val="00582BD1"/>
    <w:rsid w:val="00582BEA"/>
    <w:rsid w:val="00582C09"/>
    <w:rsid w:val="00582C18"/>
    <w:rsid w:val="00582C19"/>
    <w:rsid w:val="00582CC4"/>
    <w:rsid w:val="00582D30"/>
    <w:rsid w:val="00582D56"/>
    <w:rsid w:val="00582F12"/>
    <w:rsid w:val="00583057"/>
    <w:rsid w:val="00583072"/>
    <w:rsid w:val="0058308F"/>
    <w:rsid w:val="005830BB"/>
    <w:rsid w:val="00583150"/>
    <w:rsid w:val="00583282"/>
    <w:rsid w:val="005832C4"/>
    <w:rsid w:val="00583315"/>
    <w:rsid w:val="005833F7"/>
    <w:rsid w:val="0058354A"/>
    <w:rsid w:val="005836C7"/>
    <w:rsid w:val="005836EF"/>
    <w:rsid w:val="0058371D"/>
    <w:rsid w:val="00583771"/>
    <w:rsid w:val="0058383E"/>
    <w:rsid w:val="00583929"/>
    <w:rsid w:val="00583A16"/>
    <w:rsid w:val="00583A53"/>
    <w:rsid w:val="00583AFD"/>
    <w:rsid w:val="00583B0E"/>
    <w:rsid w:val="00583C0F"/>
    <w:rsid w:val="00583C1D"/>
    <w:rsid w:val="00583C47"/>
    <w:rsid w:val="00583C8C"/>
    <w:rsid w:val="00583CDF"/>
    <w:rsid w:val="00583D87"/>
    <w:rsid w:val="00583DEE"/>
    <w:rsid w:val="00583E7F"/>
    <w:rsid w:val="00583E84"/>
    <w:rsid w:val="005840A7"/>
    <w:rsid w:val="005840B9"/>
    <w:rsid w:val="005840E3"/>
    <w:rsid w:val="00584118"/>
    <w:rsid w:val="00584119"/>
    <w:rsid w:val="0058412D"/>
    <w:rsid w:val="00584138"/>
    <w:rsid w:val="0058417C"/>
    <w:rsid w:val="005841B1"/>
    <w:rsid w:val="00584239"/>
    <w:rsid w:val="00584299"/>
    <w:rsid w:val="00584376"/>
    <w:rsid w:val="00584453"/>
    <w:rsid w:val="0058451B"/>
    <w:rsid w:val="00584595"/>
    <w:rsid w:val="0058462E"/>
    <w:rsid w:val="0058464A"/>
    <w:rsid w:val="005846A1"/>
    <w:rsid w:val="005847C9"/>
    <w:rsid w:val="00584819"/>
    <w:rsid w:val="00584847"/>
    <w:rsid w:val="00584888"/>
    <w:rsid w:val="0058488A"/>
    <w:rsid w:val="005849E3"/>
    <w:rsid w:val="00584A25"/>
    <w:rsid w:val="00584AAB"/>
    <w:rsid w:val="00584AAF"/>
    <w:rsid w:val="00584AC5"/>
    <w:rsid w:val="00584B64"/>
    <w:rsid w:val="00584B9D"/>
    <w:rsid w:val="00584BAC"/>
    <w:rsid w:val="00584BB8"/>
    <w:rsid w:val="00584C14"/>
    <w:rsid w:val="00584CC0"/>
    <w:rsid w:val="00584D1D"/>
    <w:rsid w:val="00584D3C"/>
    <w:rsid w:val="00584EDD"/>
    <w:rsid w:val="00584F43"/>
    <w:rsid w:val="0058501D"/>
    <w:rsid w:val="00585084"/>
    <w:rsid w:val="00585094"/>
    <w:rsid w:val="005850A6"/>
    <w:rsid w:val="005850D3"/>
    <w:rsid w:val="00585102"/>
    <w:rsid w:val="0058512D"/>
    <w:rsid w:val="00585154"/>
    <w:rsid w:val="00585188"/>
    <w:rsid w:val="005851B1"/>
    <w:rsid w:val="005851BA"/>
    <w:rsid w:val="005851F0"/>
    <w:rsid w:val="00585247"/>
    <w:rsid w:val="005852A8"/>
    <w:rsid w:val="005852B9"/>
    <w:rsid w:val="00585314"/>
    <w:rsid w:val="0058531D"/>
    <w:rsid w:val="00585339"/>
    <w:rsid w:val="00585362"/>
    <w:rsid w:val="00585399"/>
    <w:rsid w:val="005853EF"/>
    <w:rsid w:val="00585427"/>
    <w:rsid w:val="00585537"/>
    <w:rsid w:val="00585538"/>
    <w:rsid w:val="005855ED"/>
    <w:rsid w:val="0058561C"/>
    <w:rsid w:val="005856A3"/>
    <w:rsid w:val="005856D7"/>
    <w:rsid w:val="005856FE"/>
    <w:rsid w:val="00585759"/>
    <w:rsid w:val="005857C1"/>
    <w:rsid w:val="00585824"/>
    <w:rsid w:val="00585935"/>
    <w:rsid w:val="00585953"/>
    <w:rsid w:val="00585A4F"/>
    <w:rsid w:val="00585A7D"/>
    <w:rsid w:val="00585B78"/>
    <w:rsid w:val="00585BD5"/>
    <w:rsid w:val="00585C62"/>
    <w:rsid w:val="00585D24"/>
    <w:rsid w:val="00585DB3"/>
    <w:rsid w:val="00585E8A"/>
    <w:rsid w:val="00585EFC"/>
    <w:rsid w:val="00585F67"/>
    <w:rsid w:val="00586016"/>
    <w:rsid w:val="00586045"/>
    <w:rsid w:val="005860E9"/>
    <w:rsid w:val="00586195"/>
    <w:rsid w:val="0058620B"/>
    <w:rsid w:val="0058627D"/>
    <w:rsid w:val="00586301"/>
    <w:rsid w:val="00586362"/>
    <w:rsid w:val="00586395"/>
    <w:rsid w:val="00586413"/>
    <w:rsid w:val="00586456"/>
    <w:rsid w:val="00586465"/>
    <w:rsid w:val="00586504"/>
    <w:rsid w:val="00586516"/>
    <w:rsid w:val="0058652B"/>
    <w:rsid w:val="00586599"/>
    <w:rsid w:val="00586682"/>
    <w:rsid w:val="00586694"/>
    <w:rsid w:val="005866A2"/>
    <w:rsid w:val="00586733"/>
    <w:rsid w:val="005867B9"/>
    <w:rsid w:val="005867C9"/>
    <w:rsid w:val="005867D0"/>
    <w:rsid w:val="005867EE"/>
    <w:rsid w:val="00586847"/>
    <w:rsid w:val="0058688D"/>
    <w:rsid w:val="00586896"/>
    <w:rsid w:val="005868F9"/>
    <w:rsid w:val="0058696E"/>
    <w:rsid w:val="00586991"/>
    <w:rsid w:val="00586A38"/>
    <w:rsid w:val="00586A63"/>
    <w:rsid w:val="00586A77"/>
    <w:rsid w:val="00586ABE"/>
    <w:rsid w:val="00586AD0"/>
    <w:rsid w:val="00586BA3"/>
    <w:rsid w:val="00586BB7"/>
    <w:rsid w:val="00586C07"/>
    <w:rsid w:val="00586C4B"/>
    <w:rsid w:val="00586C9D"/>
    <w:rsid w:val="00586DA8"/>
    <w:rsid w:val="00586E24"/>
    <w:rsid w:val="00586E72"/>
    <w:rsid w:val="00586EB3"/>
    <w:rsid w:val="00586EBB"/>
    <w:rsid w:val="00586F44"/>
    <w:rsid w:val="00586F9B"/>
    <w:rsid w:val="00586FA9"/>
    <w:rsid w:val="00586FFF"/>
    <w:rsid w:val="00587030"/>
    <w:rsid w:val="00587066"/>
    <w:rsid w:val="00587075"/>
    <w:rsid w:val="00587091"/>
    <w:rsid w:val="005870C1"/>
    <w:rsid w:val="005870E4"/>
    <w:rsid w:val="0058713F"/>
    <w:rsid w:val="0058715A"/>
    <w:rsid w:val="0058724F"/>
    <w:rsid w:val="00587385"/>
    <w:rsid w:val="005873B0"/>
    <w:rsid w:val="005873D6"/>
    <w:rsid w:val="005873FC"/>
    <w:rsid w:val="005873FF"/>
    <w:rsid w:val="0058741A"/>
    <w:rsid w:val="0058742D"/>
    <w:rsid w:val="00587448"/>
    <w:rsid w:val="0058748C"/>
    <w:rsid w:val="00587597"/>
    <w:rsid w:val="00587658"/>
    <w:rsid w:val="00587665"/>
    <w:rsid w:val="005876AC"/>
    <w:rsid w:val="005876B5"/>
    <w:rsid w:val="0058782C"/>
    <w:rsid w:val="00587869"/>
    <w:rsid w:val="0058786E"/>
    <w:rsid w:val="005878E4"/>
    <w:rsid w:val="0058790F"/>
    <w:rsid w:val="00587941"/>
    <w:rsid w:val="00587A0C"/>
    <w:rsid w:val="00587A39"/>
    <w:rsid w:val="00587A45"/>
    <w:rsid w:val="00587AA1"/>
    <w:rsid w:val="00587B34"/>
    <w:rsid w:val="00587B3A"/>
    <w:rsid w:val="00587B63"/>
    <w:rsid w:val="00587B98"/>
    <w:rsid w:val="00587C35"/>
    <w:rsid w:val="00587C79"/>
    <w:rsid w:val="00587C7C"/>
    <w:rsid w:val="00587CCF"/>
    <w:rsid w:val="00587D58"/>
    <w:rsid w:val="00587DBD"/>
    <w:rsid w:val="00587E1F"/>
    <w:rsid w:val="00587E2D"/>
    <w:rsid w:val="00587E8E"/>
    <w:rsid w:val="00587F21"/>
    <w:rsid w:val="00587FA9"/>
    <w:rsid w:val="0059008E"/>
    <w:rsid w:val="00590091"/>
    <w:rsid w:val="005900ED"/>
    <w:rsid w:val="005901BC"/>
    <w:rsid w:val="00590219"/>
    <w:rsid w:val="0059024A"/>
    <w:rsid w:val="005902AC"/>
    <w:rsid w:val="00590385"/>
    <w:rsid w:val="005903E4"/>
    <w:rsid w:val="005904B1"/>
    <w:rsid w:val="005904FE"/>
    <w:rsid w:val="0059054A"/>
    <w:rsid w:val="00590589"/>
    <w:rsid w:val="005905CC"/>
    <w:rsid w:val="005905CD"/>
    <w:rsid w:val="00590630"/>
    <w:rsid w:val="00590716"/>
    <w:rsid w:val="0059080A"/>
    <w:rsid w:val="00590833"/>
    <w:rsid w:val="00590867"/>
    <w:rsid w:val="00590AA6"/>
    <w:rsid w:val="00590B59"/>
    <w:rsid w:val="00590CA5"/>
    <w:rsid w:val="00590D6B"/>
    <w:rsid w:val="00590D84"/>
    <w:rsid w:val="00590DB9"/>
    <w:rsid w:val="00590E12"/>
    <w:rsid w:val="00590E9F"/>
    <w:rsid w:val="00590F15"/>
    <w:rsid w:val="00590F74"/>
    <w:rsid w:val="00590F9E"/>
    <w:rsid w:val="00591003"/>
    <w:rsid w:val="0059111B"/>
    <w:rsid w:val="0059115E"/>
    <w:rsid w:val="00591168"/>
    <w:rsid w:val="005911AB"/>
    <w:rsid w:val="00591221"/>
    <w:rsid w:val="005913AF"/>
    <w:rsid w:val="00591416"/>
    <w:rsid w:val="0059151F"/>
    <w:rsid w:val="0059158C"/>
    <w:rsid w:val="0059159D"/>
    <w:rsid w:val="0059166C"/>
    <w:rsid w:val="005916A8"/>
    <w:rsid w:val="00591737"/>
    <w:rsid w:val="00591750"/>
    <w:rsid w:val="00591812"/>
    <w:rsid w:val="00591839"/>
    <w:rsid w:val="00591895"/>
    <w:rsid w:val="005918C7"/>
    <w:rsid w:val="0059195C"/>
    <w:rsid w:val="00591987"/>
    <w:rsid w:val="00591995"/>
    <w:rsid w:val="00591A4D"/>
    <w:rsid w:val="00591A8F"/>
    <w:rsid w:val="00591AC1"/>
    <w:rsid w:val="00591B04"/>
    <w:rsid w:val="00591B40"/>
    <w:rsid w:val="00591B63"/>
    <w:rsid w:val="00591BBB"/>
    <w:rsid w:val="00591BBC"/>
    <w:rsid w:val="00591BBE"/>
    <w:rsid w:val="00591BF2"/>
    <w:rsid w:val="00591C25"/>
    <w:rsid w:val="00591C55"/>
    <w:rsid w:val="00591D28"/>
    <w:rsid w:val="00591E99"/>
    <w:rsid w:val="00591EE8"/>
    <w:rsid w:val="00591EE9"/>
    <w:rsid w:val="00591F58"/>
    <w:rsid w:val="00591F7D"/>
    <w:rsid w:val="0059203D"/>
    <w:rsid w:val="0059207F"/>
    <w:rsid w:val="0059210F"/>
    <w:rsid w:val="00592176"/>
    <w:rsid w:val="005921C6"/>
    <w:rsid w:val="005921C9"/>
    <w:rsid w:val="00592307"/>
    <w:rsid w:val="00592367"/>
    <w:rsid w:val="005923A2"/>
    <w:rsid w:val="005923B5"/>
    <w:rsid w:val="005923D6"/>
    <w:rsid w:val="00592472"/>
    <w:rsid w:val="00592498"/>
    <w:rsid w:val="00592603"/>
    <w:rsid w:val="00592649"/>
    <w:rsid w:val="0059264E"/>
    <w:rsid w:val="00592679"/>
    <w:rsid w:val="005926A5"/>
    <w:rsid w:val="005926F4"/>
    <w:rsid w:val="005926FD"/>
    <w:rsid w:val="00592701"/>
    <w:rsid w:val="005927D3"/>
    <w:rsid w:val="00592915"/>
    <w:rsid w:val="00592982"/>
    <w:rsid w:val="00592987"/>
    <w:rsid w:val="005929A8"/>
    <w:rsid w:val="005929DD"/>
    <w:rsid w:val="00592AAA"/>
    <w:rsid w:val="00592AFA"/>
    <w:rsid w:val="00592C1D"/>
    <w:rsid w:val="00592DC4"/>
    <w:rsid w:val="00592DF9"/>
    <w:rsid w:val="00592E07"/>
    <w:rsid w:val="00592E3A"/>
    <w:rsid w:val="00592E77"/>
    <w:rsid w:val="00592ED6"/>
    <w:rsid w:val="00592F9C"/>
    <w:rsid w:val="00592FA7"/>
    <w:rsid w:val="0059312C"/>
    <w:rsid w:val="00593139"/>
    <w:rsid w:val="00593160"/>
    <w:rsid w:val="005931B7"/>
    <w:rsid w:val="005931BD"/>
    <w:rsid w:val="005932C2"/>
    <w:rsid w:val="00593357"/>
    <w:rsid w:val="00593405"/>
    <w:rsid w:val="00593411"/>
    <w:rsid w:val="0059342D"/>
    <w:rsid w:val="00593442"/>
    <w:rsid w:val="00593453"/>
    <w:rsid w:val="005934F1"/>
    <w:rsid w:val="005934FC"/>
    <w:rsid w:val="005935BC"/>
    <w:rsid w:val="00593610"/>
    <w:rsid w:val="00593644"/>
    <w:rsid w:val="00593666"/>
    <w:rsid w:val="00593688"/>
    <w:rsid w:val="00593709"/>
    <w:rsid w:val="0059370E"/>
    <w:rsid w:val="0059373A"/>
    <w:rsid w:val="00593777"/>
    <w:rsid w:val="00593786"/>
    <w:rsid w:val="005937AA"/>
    <w:rsid w:val="005937AD"/>
    <w:rsid w:val="00593821"/>
    <w:rsid w:val="00593829"/>
    <w:rsid w:val="0059387F"/>
    <w:rsid w:val="005938FC"/>
    <w:rsid w:val="00593961"/>
    <w:rsid w:val="0059397A"/>
    <w:rsid w:val="005939A8"/>
    <w:rsid w:val="005939F5"/>
    <w:rsid w:val="00593A31"/>
    <w:rsid w:val="00593A42"/>
    <w:rsid w:val="00593AA0"/>
    <w:rsid w:val="00593B21"/>
    <w:rsid w:val="00593B35"/>
    <w:rsid w:val="00593B82"/>
    <w:rsid w:val="00593BAD"/>
    <w:rsid w:val="00593BE7"/>
    <w:rsid w:val="00593C11"/>
    <w:rsid w:val="00593C64"/>
    <w:rsid w:val="00593D11"/>
    <w:rsid w:val="00593D12"/>
    <w:rsid w:val="00593DA1"/>
    <w:rsid w:val="00593DA2"/>
    <w:rsid w:val="00593DA5"/>
    <w:rsid w:val="00593FE6"/>
    <w:rsid w:val="00594070"/>
    <w:rsid w:val="005940DF"/>
    <w:rsid w:val="005940EA"/>
    <w:rsid w:val="005941DF"/>
    <w:rsid w:val="0059422F"/>
    <w:rsid w:val="0059425F"/>
    <w:rsid w:val="00594260"/>
    <w:rsid w:val="00594267"/>
    <w:rsid w:val="005942FB"/>
    <w:rsid w:val="005943F8"/>
    <w:rsid w:val="0059445A"/>
    <w:rsid w:val="0059447B"/>
    <w:rsid w:val="0059449B"/>
    <w:rsid w:val="005944F0"/>
    <w:rsid w:val="00594502"/>
    <w:rsid w:val="0059456B"/>
    <w:rsid w:val="005945B9"/>
    <w:rsid w:val="005945EF"/>
    <w:rsid w:val="00594627"/>
    <w:rsid w:val="0059462F"/>
    <w:rsid w:val="00594665"/>
    <w:rsid w:val="00594699"/>
    <w:rsid w:val="00594735"/>
    <w:rsid w:val="005948B9"/>
    <w:rsid w:val="005948D3"/>
    <w:rsid w:val="005948EE"/>
    <w:rsid w:val="00594903"/>
    <w:rsid w:val="00594919"/>
    <w:rsid w:val="005949BD"/>
    <w:rsid w:val="005949CA"/>
    <w:rsid w:val="00594BCE"/>
    <w:rsid w:val="00594BDB"/>
    <w:rsid w:val="00594BF7"/>
    <w:rsid w:val="00594C3D"/>
    <w:rsid w:val="00594CC8"/>
    <w:rsid w:val="00594CEB"/>
    <w:rsid w:val="00594D07"/>
    <w:rsid w:val="00594D41"/>
    <w:rsid w:val="00594D74"/>
    <w:rsid w:val="00594E31"/>
    <w:rsid w:val="00594E9C"/>
    <w:rsid w:val="00594F94"/>
    <w:rsid w:val="00594FEB"/>
    <w:rsid w:val="00595060"/>
    <w:rsid w:val="0059509F"/>
    <w:rsid w:val="005951A4"/>
    <w:rsid w:val="005951D1"/>
    <w:rsid w:val="00595240"/>
    <w:rsid w:val="00595258"/>
    <w:rsid w:val="00595289"/>
    <w:rsid w:val="005952FA"/>
    <w:rsid w:val="0059532A"/>
    <w:rsid w:val="0059539A"/>
    <w:rsid w:val="00595434"/>
    <w:rsid w:val="00595483"/>
    <w:rsid w:val="005955B5"/>
    <w:rsid w:val="00595651"/>
    <w:rsid w:val="0059571B"/>
    <w:rsid w:val="00595788"/>
    <w:rsid w:val="00595814"/>
    <w:rsid w:val="0059596A"/>
    <w:rsid w:val="00595AE2"/>
    <w:rsid w:val="00595B10"/>
    <w:rsid w:val="00595B23"/>
    <w:rsid w:val="00595B52"/>
    <w:rsid w:val="00595B6B"/>
    <w:rsid w:val="00595D1E"/>
    <w:rsid w:val="00595D74"/>
    <w:rsid w:val="00595D82"/>
    <w:rsid w:val="00595DAE"/>
    <w:rsid w:val="00595DEB"/>
    <w:rsid w:val="00595E20"/>
    <w:rsid w:val="00595EF5"/>
    <w:rsid w:val="00595F2A"/>
    <w:rsid w:val="00595F2B"/>
    <w:rsid w:val="00595F7A"/>
    <w:rsid w:val="00595F8F"/>
    <w:rsid w:val="00595FFC"/>
    <w:rsid w:val="0059607A"/>
    <w:rsid w:val="0059612A"/>
    <w:rsid w:val="00596198"/>
    <w:rsid w:val="005961B4"/>
    <w:rsid w:val="0059621E"/>
    <w:rsid w:val="005962E0"/>
    <w:rsid w:val="00596328"/>
    <w:rsid w:val="0059637E"/>
    <w:rsid w:val="005963E5"/>
    <w:rsid w:val="00596436"/>
    <w:rsid w:val="0059648B"/>
    <w:rsid w:val="005964BA"/>
    <w:rsid w:val="00596573"/>
    <w:rsid w:val="00596666"/>
    <w:rsid w:val="0059667F"/>
    <w:rsid w:val="00596686"/>
    <w:rsid w:val="005966E0"/>
    <w:rsid w:val="0059686B"/>
    <w:rsid w:val="00596884"/>
    <w:rsid w:val="005968BE"/>
    <w:rsid w:val="005968E6"/>
    <w:rsid w:val="005969D4"/>
    <w:rsid w:val="00596A4C"/>
    <w:rsid w:val="00596A9D"/>
    <w:rsid w:val="00596AE3"/>
    <w:rsid w:val="00596B4C"/>
    <w:rsid w:val="00596BF6"/>
    <w:rsid w:val="00596CA3"/>
    <w:rsid w:val="00596CDB"/>
    <w:rsid w:val="00596D8F"/>
    <w:rsid w:val="00596DC3"/>
    <w:rsid w:val="00596E3D"/>
    <w:rsid w:val="00596EDF"/>
    <w:rsid w:val="00596FA7"/>
    <w:rsid w:val="00596FE4"/>
    <w:rsid w:val="00597036"/>
    <w:rsid w:val="00597055"/>
    <w:rsid w:val="00597062"/>
    <w:rsid w:val="0059709A"/>
    <w:rsid w:val="00597106"/>
    <w:rsid w:val="00597155"/>
    <w:rsid w:val="005971C7"/>
    <w:rsid w:val="005971CE"/>
    <w:rsid w:val="005971E6"/>
    <w:rsid w:val="00597201"/>
    <w:rsid w:val="005972BD"/>
    <w:rsid w:val="005972CD"/>
    <w:rsid w:val="00597377"/>
    <w:rsid w:val="005973C2"/>
    <w:rsid w:val="005973E4"/>
    <w:rsid w:val="005973FD"/>
    <w:rsid w:val="0059745F"/>
    <w:rsid w:val="005974C0"/>
    <w:rsid w:val="005974C7"/>
    <w:rsid w:val="005976A4"/>
    <w:rsid w:val="00597828"/>
    <w:rsid w:val="0059794F"/>
    <w:rsid w:val="005979A7"/>
    <w:rsid w:val="00597A0C"/>
    <w:rsid w:val="00597A87"/>
    <w:rsid w:val="00597A9E"/>
    <w:rsid w:val="00597AE4"/>
    <w:rsid w:val="00597B50"/>
    <w:rsid w:val="00597BE5"/>
    <w:rsid w:val="00597BF3"/>
    <w:rsid w:val="00597C9D"/>
    <w:rsid w:val="00597D1F"/>
    <w:rsid w:val="00597D35"/>
    <w:rsid w:val="00597E6F"/>
    <w:rsid w:val="00597E74"/>
    <w:rsid w:val="00597FA6"/>
    <w:rsid w:val="005A005D"/>
    <w:rsid w:val="005A011E"/>
    <w:rsid w:val="005A014D"/>
    <w:rsid w:val="005A0230"/>
    <w:rsid w:val="005A026A"/>
    <w:rsid w:val="005A0316"/>
    <w:rsid w:val="005A031E"/>
    <w:rsid w:val="005A032A"/>
    <w:rsid w:val="005A0337"/>
    <w:rsid w:val="005A0374"/>
    <w:rsid w:val="005A0389"/>
    <w:rsid w:val="005A03A4"/>
    <w:rsid w:val="005A03D7"/>
    <w:rsid w:val="005A040E"/>
    <w:rsid w:val="005A0469"/>
    <w:rsid w:val="005A0474"/>
    <w:rsid w:val="005A0491"/>
    <w:rsid w:val="005A04CD"/>
    <w:rsid w:val="005A04FE"/>
    <w:rsid w:val="005A054D"/>
    <w:rsid w:val="005A05AD"/>
    <w:rsid w:val="005A05AF"/>
    <w:rsid w:val="005A0623"/>
    <w:rsid w:val="005A065E"/>
    <w:rsid w:val="005A0670"/>
    <w:rsid w:val="005A06C5"/>
    <w:rsid w:val="005A0862"/>
    <w:rsid w:val="005A08A3"/>
    <w:rsid w:val="005A091A"/>
    <w:rsid w:val="005A098B"/>
    <w:rsid w:val="005A0A3D"/>
    <w:rsid w:val="005A0A79"/>
    <w:rsid w:val="005A0A8E"/>
    <w:rsid w:val="005A0AB5"/>
    <w:rsid w:val="005A0B14"/>
    <w:rsid w:val="005A0B35"/>
    <w:rsid w:val="005A0B91"/>
    <w:rsid w:val="005A0BC8"/>
    <w:rsid w:val="005A0BDE"/>
    <w:rsid w:val="005A0C03"/>
    <w:rsid w:val="005A0C1D"/>
    <w:rsid w:val="005A0C2C"/>
    <w:rsid w:val="005A0E06"/>
    <w:rsid w:val="005A0E0A"/>
    <w:rsid w:val="005A0F23"/>
    <w:rsid w:val="005A0F2A"/>
    <w:rsid w:val="005A0FBC"/>
    <w:rsid w:val="005A0FFF"/>
    <w:rsid w:val="005A1088"/>
    <w:rsid w:val="005A108A"/>
    <w:rsid w:val="005A10A8"/>
    <w:rsid w:val="005A11EE"/>
    <w:rsid w:val="005A127E"/>
    <w:rsid w:val="005A127F"/>
    <w:rsid w:val="005A128B"/>
    <w:rsid w:val="005A12DB"/>
    <w:rsid w:val="005A130B"/>
    <w:rsid w:val="005A1319"/>
    <w:rsid w:val="005A1327"/>
    <w:rsid w:val="005A137A"/>
    <w:rsid w:val="005A137F"/>
    <w:rsid w:val="005A14C8"/>
    <w:rsid w:val="005A152C"/>
    <w:rsid w:val="005A1550"/>
    <w:rsid w:val="005A155C"/>
    <w:rsid w:val="005A1619"/>
    <w:rsid w:val="005A167C"/>
    <w:rsid w:val="005A176E"/>
    <w:rsid w:val="005A186C"/>
    <w:rsid w:val="005A18C6"/>
    <w:rsid w:val="005A190C"/>
    <w:rsid w:val="005A19BF"/>
    <w:rsid w:val="005A19EF"/>
    <w:rsid w:val="005A1A25"/>
    <w:rsid w:val="005A1A34"/>
    <w:rsid w:val="005A1A3D"/>
    <w:rsid w:val="005A1A76"/>
    <w:rsid w:val="005A1A88"/>
    <w:rsid w:val="005A1AE9"/>
    <w:rsid w:val="005A1B2F"/>
    <w:rsid w:val="005A1B88"/>
    <w:rsid w:val="005A1C1E"/>
    <w:rsid w:val="005A1C4E"/>
    <w:rsid w:val="005A1D26"/>
    <w:rsid w:val="005A1D51"/>
    <w:rsid w:val="005A1DDC"/>
    <w:rsid w:val="005A1E38"/>
    <w:rsid w:val="005A1E93"/>
    <w:rsid w:val="005A1F0E"/>
    <w:rsid w:val="005A1F9E"/>
    <w:rsid w:val="005A2117"/>
    <w:rsid w:val="005A21B1"/>
    <w:rsid w:val="005A2264"/>
    <w:rsid w:val="005A22A6"/>
    <w:rsid w:val="005A2335"/>
    <w:rsid w:val="005A23C5"/>
    <w:rsid w:val="005A2434"/>
    <w:rsid w:val="005A243D"/>
    <w:rsid w:val="005A2479"/>
    <w:rsid w:val="005A247C"/>
    <w:rsid w:val="005A2480"/>
    <w:rsid w:val="005A2486"/>
    <w:rsid w:val="005A24F1"/>
    <w:rsid w:val="005A2732"/>
    <w:rsid w:val="005A2779"/>
    <w:rsid w:val="005A2833"/>
    <w:rsid w:val="005A28F0"/>
    <w:rsid w:val="005A2945"/>
    <w:rsid w:val="005A2A0F"/>
    <w:rsid w:val="005A2A5C"/>
    <w:rsid w:val="005A2B4D"/>
    <w:rsid w:val="005A2C0E"/>
    <w:rsid w:val="005A2C3B"/>
    <w:rsid w:val="005A2C8E"/>
    <w:rsid w:val="005A2CE0"/>
    <w:rsid w:val="005A2D69"/>
    <w:rsid w:val="005A2D9B"/>
    <w:rsid w:val="005A2FCA"/>
    <w:rsid w:val="005A308D"/>
    <w:rsid w:val="005A326B"/>
    <w:rsid w:val="005A32ED"/>
    <w:rsid w:val="005A337D"/>
    <w:rsid w:val="005A339F"/>
    <w:rsid w:val="005A340B"/>
    <w:rsid w:val="005A3438"/>
    <w:rsid w:val="005A3443"/>
    <w:rsid w:val="005A3581"/>
    <w:rsid w:val="005A361C"/>
    <w:rsid w:val="005A3659"/>
    <w:rsid w:val="005A3674"/>
    <w:rsid w:val="005A36B5"/>
    <w:rsid w:val="005A37D5"/>
    <w:rsid w:val="005A3801"/>
    <w:rsid w:val="005A389A"/>
    <w:rsid w:val="005A38AB"/>
    <w:rsid w:val="005A38F7"/>
    <w:rsid w:val="005A390A"/>
    <w:rsid w:val="005A396B"/>
    <w:rsid w:val="005A3986"/>
    <w:rsid w:val="005A39BB"/>
    <w:rsid w:val="005A3A20"/>
    <w:rsid w:val="005A3A81"/>
    <w:rsid w:val="005A3AB5"/>
    <w:rsid w:val="005A3ADE"/>
    <w:rsid w:val="005A3C47"/>
    <w:rsid w:val="005A3CC2"/>
    <w:rsid w:val="005A3E14"/>
    <w:rsid w:val="005A3E19"/>
    <w:rsid w:val="005A3EBF"/>
    <w:rsid w:val="005A3FBD"/>
    <w:rsid w:val="005A4000"/>
    <w:rsid w:val="005A4034"/>
    <w:rsid w:val="005A40B5"/>
    <w:rsid w:val="005A4140"/>
    <w:rsid w:val="005A4231"/>
    <w:rsid w:val="005A424C"/>
    <w:rsid w:val="005A4395"/>
    <w:rsid w:val="005A43CA"/>
    <w:rsid w:val="005A43D2"/>
    <w:rsid w:val="005A43D3"/>
    <w:rsid w:val="005A43D8"/>
    <w:rsid w:val="005A443B"/>
    <w:rsid w:val="005A445E"/>
    <w:rsid w:val="005A4479"/>
    <w:rsid w:val="005A4575"/>
    <w:rsid w:val="005A46A6"/>
    <w:rsid w:val="005A46F4"/>
    <w:rsid w:val="005A471F"/>
    <w:rsid w:val="005A47C6"/>
    <w:rsid w:val="005A47D9"/>
    <w:rsid w:val="005A48E1"/>
    <w:rsid w:val="005A496B"/>
    <w:rsid w:val="005A4A65"/>
    <w:rsid w:val="005A4AA6"/>
    <w:rsid w:val="005A4BC4"/>
    <w:rsid w:val="005A4C55"/>
    <w:rsid w:val="005A4C79"/>
    <w:rsid w:val="005A4CB3"/>
    <w:rsid w:val="005A4D4A"/>
    <w:rsid w:val="005A4D66"/>
    <w:rsid w:val="005A4D81"/>
    <w:rsid w:val="005A4E3E"/>
    <w:rsid w:val="005A4E5F"/>
    <w:rsid w:val="005A4EA1"/>
    <w:rsid w:val="005A5055"/>
    <w:rsid w:val="005A507E"/>
    <w:rsid w:val="005A510F"/>
    <w:rsid w:val="005A5140"/>
    <w:rsid w:val="005A5156"/>
    <w:rsid w:val="005A51FC"/>
    <w:rsid w:val="005A5200"/>
    <w:rsid w:val="005A52B0"/>
    <w:rsid w:val="005A5373"/>
    <w:rsid w:val="005A53CC"/>
    <w:rsid w:val="005A53F4"/>
    <w:rsid w:val="005A5471"/>
    <w:rsid w:val="005A547A"/>
    <w:rsid w:val="005A54F5"/>
    <w:rsid w:val="005A569C"/>
    <w:rsid w:val="005A572B"/>
    <w:rsid w:val="005A5782"/>
    <w:rsid w:val="005A57D3"/>
    <w:rsid w:val="005A58D7"/>
    <w:rsid w:val="005A595B"/>
    <w:rsid w:val="005A5986"/>
    <w:rsid w:val="005A5992"/>
    <w:rsid w:val="005A5A0E"/>
    <w:rsid w:val="005A5AF1"/>
    <w:rsid w:val="005A5BFA"/>
    <w:rsid w:val="005A5C2F"/>
    <w:rsid w:val="005A5C68"/>
    <w:rsid w:val="005A5C70"/>
    <w:rsid w:val="005A5CC8"/>
    <w:rsid w:val="005A5CD2"/>
    <w:rsid w:val="005A5CE6"/>
    <w:rsid w:val="005A5D05"/>
    <w:rsid w:val="005A5D56"/>
    <w:rsid w:val="005A5DC4"/>
    <w:rsid w:val="005A5E2F"/>
    <w:rsid w:val="005A5E54"/>
    <w:rsid w:val="005A5E9A"/>
    <w:rsid w:val="005A5EE5"/>
    <w:rsid w:val="005A5FBA"/>
    <w:rsid w:val="005A5FD1"/>
    <w:rsid w:val="005A6012"/>
    <w:rsid w:val="005A607B"/>
    <w:rsid w:val="005A6138"/>
    <w:rsid w:val="005A62BB"/>
    <w:rsid w:val="005A62FE"/>
    <w:rsid w:val="005A634D"/>
    <w:rsid w:val="005A6376"/>
    <w:rsid w:val="005A6398"/>
    <w:rsid w:val="005A63EB"/>
    <w:rsid w:val="005A644E"/>
    <w:rsid w:val="005A64FA"/>
    <w:rsid w:val="005A653C"/>
    <w:rsid w:val="005A6627"/>
    <w:rsid w:val="005A66B2"/>
    <w:rsid w:val="005A66B9"/>
    <w:rsid w:val="005A6702"/>
    <w:rsid w:val="005A67C2"/>
    <w:rsid w:val="005A67D3"/>
    <w:rsid w:val="005A67E2"/>
    <w:rsid w:val="005A688A"/>
    <w:rsid w:val="005A689C"/>
    <w:rsid w:val="005A68B7"/>
    <w:rsid w:val="005A6A3F"/>
    <w:rsid w:val="005A6A4C"/>
    <w:rsid w:val="005A6ABC"/>
    <w:rsid w:val="005A6B17"/>
    <w:rsid w:val="005A6B65"/>
    <w:rsid w:val="005A6BC5"/>
    <w:rsid w:val="005A6C37"/>
    <w:rsid w:val="005A6C61"/>
    <w:rsid w:val="005A6E49"/>
    <w:rsid w:val="005A6E8A"/>
    <w:rsid w:val="005A6EB1"/>
    <w:rsid w:val="005A6ED3"/>
    <w:rsid w:val="005A6ED5"/>
    <w:rsid w:val="005A6F15"/>
    <w:rsid w:val="005A705E"/>
    <w:rsid w:val="005A7060"/>
    <w:rsid w:val="005A7087"/>
    <w:rsid w:val="005A70D0"/>
    <w:rsid w:val="005A713E"/>
    <w:rsid w:val="005A7167"/>
    <w:rsid w:val="005A71A1"/>
    <w:rsid w:val="005A71A9"/>
    <w:rsid w:val="005A71BD"/>
    <w:rsid w:val="005A71E8"/>
    <w:rsid w:val="005A726C"/>
    <w:rsid w:val="005A729A"/>
    <w:rsid w:val="005A7354"/>
    <w:rsid w:val="005A736C"/>
    <w:rsid w:val="005A7439"/>
    <w:rsid w:val="005A7463"/>
    <w:rsid w:val="005A7591"/>
    <w:rsid w:val="005A7657"/>
    <w:rsid w:val="005A7708"/>
    <w:rsid w:val="005A783E"/>
    <w:rsid w:val="005A793B"/>
    <w:rsid w:val="005A79A9"/>
    <w:rsid w:val="005A79B6"/>
    <w:rsid w:val="005A79BD"/>
    <w:rsid w:val="005A79F4"/>
    <w:rsid w:val="005A7A64"/>
    <w:rsid w:val="005A7AE6"/>
    <w:rsid w:val="005A7B86"/>
    <w:rsid w:val="005A7BE3"/>
    <w:rsid w:val="005A7CDC"/>
    <w:rsid w:val="005A7D08"/>
    <w:rsid w:val="005A7E1E"/>
    <w:rsid w:val="005A7E80"/>
    <w:rsid w:val="005A7E9A"/>
    <w:rsid w:val="005A7F4F"/>
    <w:rsid w:val="005A7F96"/>
    <w:rsid w:val="005B0055"/>
    <w:rsid w:val="005B0058"/>
    <w:rsid w:val="005B015A"/>
    <w:rsid w:val="005B031E"/>
    <w:rsid w:val="005B032B"/>
    <w:rsid w:val="005B036E"/>
    <w:rsid w:val="005B03A9"/>
    <w:rsid w:val="005B03F3"/>
    <w:rsid w:val="005B0437"/>
    <w:rsid w:val="005B0473"/>
    <w:rsid w:val="005B0485"/>
    <w:rsid w:val="005B053F"/>
    <w:rsid w:val="005B05A3"/>
    <w:rsid w:val="005B05BA"/>
    <w:rsid w:val="005B05C3"/>
    <w:rsid w:val="005B0610"/>
    <w:rsid w:val="005B0658"/>
    <w:rsid w:val="005B067B"/>
    <w:rsid w:val="005B07A6"/>
    <w:rsid w:val="005B07E0"/>
    <w:rsid w:val="005B08DF"/>
    <w:rsid w:val="005B08FC"/>
    <w:rsid w:val="005B096A"/>
    <w:rsid w:val="005B09F9"/>
    <w:rsid w:val="005B0A0A"/>
    <w:rsid w:val="005B0B78"/>
    <w:rsid w:val="005B0BC1"/>
    <w:rsid w:val="005B0C05"/>
    <w:rsid w:val="005B0D19"/>
    <w:rsid w:val="005B0D47"/>
    <w:rsid w:val="005B0D85"/>
    <w:rsid w:val="005B0E2A"/>
    <w:rsid w:val="005B0E45"/>
    <w:rsid w:val="005B0F25"/>
    <w:rsid w:val="005B0F44"/>
    <w:rsid w:val="005B0F9B"/>
    <w:rsid w:val="005B0F9D"/>
    <w:rsid w:val="005B0FC3"/>
    <w:rsid w:val="005B10C7"/>
    <w:rsid w:val="005B10E0"/>
    <w:rsid w:val="005B1135"/>
    <w:rsid w:val="005B1249"/>
    <w:rsid w:val="005B128B"/>
    <w:rsid w:val="005B134B"/>
    <w:rsid w:val="005B137E"/>
    <w:rsid w:val="005B13DC"/>
    <w:rsid w:val="005B14C2"/>
    <w:rsid w:val="005B1515"/>
    <w:rsid w:val="005B1584"/>
    <w:rsid w:val="005B15A5"/>
    <w:rsid w:val="005B1687"/>
    <w:rsid w:val="005B169E"/>
    <w:rsid w:val="005B16C7"/>
    <w:rsid w:val="005B16E7"/>
    <w:rsid w:val="005B17F2"/>
    <w:rsid w:val="005B17F3"/>
    <w:rsid w:val="005B18F0"/>
    <w:rsid w:val="005B19BB"/>
    <w:rsid w:val="005B1A28"/>
    <w:rsid w:val="005B1A3B"/>
    <w:rsid w:val="005B1A7C"/>
    <w:rsid w:val="005B1B25"/>
    <w:rsid w:val="005B1BA4"/>
    <w:rsid w:val="005B1C0B"/>
    <w:rsid w:val="005B1CC7"/>
    <w:rsid w:val="005B1D41"/>
    <w:rsid w:val="005B1DBB"/>
    <w:rsid w:val="005B1DE0"/>
    <w:rsid w:val="005B1F33"/>
    <w:rsid w:val="005B1F6A"/>
    <w:rsid w:val="005B1FFB"/>
    <w:rsid w:val="005B2015"/>
    <w:rsid w:val="005B2017"/>
    <w:rsid w:val="005B20C8"/>
    <w:rsid w:val="005B210E"/>
    <w:rsid w:val="005B213C"/>
    <w:rsid w:val="005B218E"/>
    <w:rsid w:val="005B21FB"/>
    <w:rsid w:val="005B220A"/>
    <w:rsid w:val="005B2278"/>
    <w:rsid w:val="005B232C"/>
    <w:rsid w:val="005B2378"/>
    <w:rsid w:val="005B23AD"/>
    <w:rsid w:val="005B23DA"/>
    <w:rsid w:val="005B24C2"/>
    <w:rsid w:val="005B2511"/>
    <w:rsid w:val="005B2537"/>
    <w:rsid w:val="005B2576"/>
    <w:rsid w:val="005B2605"/>
    <w:rsid w:val="005B2611"/>
    <w:rsid w:val="005B2647"/>
    <w:rsid w:val="005B26ED"/>
    <w:rsid w:val="005B2895"/>
    <w:rsid w:val="005B2A05"/>
    <w:rsid w:val="005B2A1E"/>
    <w:rsid w:val="005B2B76"/>
    <w:rsid w:val="005B2B77"/>
    <w:rsid w:val="005B2BC6"/>
    <w:rsid w:val="005B2C1E"/>
    <w:rsid w:val="005B2C6D"/>
    <w:rsid w:val="005B2C80"/>
    <w:rsid w:val="005B2C82"/>
    <w:rsid w:val="005B2D1F"/>
    <w:rsid w:val="005B2D25"/>
    <w:rsid w:val="005B2D58"/>
    <w:rsid w:val="005B2D88"/>
    <w:rsid w:val="005B2E34"/>
    <w:rsid w:val="005B2E4E"/>
    <w:rsid w:val="005B2E53"/>
    <w:rsid w:val="005B2E89"/>
    <w:rsid w:val="005B2EB5"/>
    <w:rsid w:val="005B2EDD"/>
    <w:rsid w:val="005B2EFF"/>
    <w:rsid w:val="005B2F17"/>
    <w:rsid w:val="005B2F27"/>
    <w:rsid w:val="005B3007"/>
    <w:rsid w:val="005B3026"/>
    <w:rsid w:val="005B3029"/>
    <w:rsid w:val="005B30B4"/>
    <w:rsid w:val="005B323D"/>
    <w:rsid w:val="005B333C"/>
    <w:rsid w:val="005B33A3"/>
    <w:rsid w:val="005B33DA"/>
    <w:rsid w:val="005B3449"/>
    <w:rsid w:val="005B34A5"/>
    <w:rsid w:val="005B34BD"/>
    <w:rsid w:val="005B34C8"/>
    <w:rsid w:val="005B3510"/>
    <w:rsid w:val="005B3530"/>
    <w:rsid w:val="005B356D"/>
    <w:rsid w:val="005B35B7"/>
    <w:rsid w:val="005B35C8"/>
    <w:rsid w:val="005B360A"/>
    <w:rsid w:val="005B364B"/>
    <w:rsid w:val="005B3664"/>
    <w:rsid w:val="005B36C7"/>
    <w:rsid w:val="005B3795"/>
    <w:rsid w:val="005B37D6"/>
    <w:rsid w:val="005B37F4"/>
    <w:rsid w:val="005B39B2"/>
    <w:rsid w:val="005B3A96"/>
    <w:rsid w:val="005B3AC3"/>
    <w:rsid w:val="005B3AD9"/>
    <w:rsid w:val="005B3B58"/>
    <w:rsid w:val="005B3B91"/>
    <w:rsid w:val="005B3BCD"/>
    <w:rsid w:val="005B3C39"/>
    <w:rsid w:val="005B3C4F"/>
    <w:rsid w:val="005B3C8E"/>
    <w:rsid w:val="005B3D1D"/>
    <w:rsid w:val="005B3DB7"/>
    <w:rsid w:val="005B3DEE"/>
    <w:rsid w:val="005B3E5C"/>
    <w:rsid w:val="005B3EAF"/>
    <w:rsid w:val="005B3F08"/>
    <w:rsid w:val="005B3F87"/>
    <w:rsid w:val="005B409B"/>
    <w:rsid w:val="005B40BC"/>
    <w:rsid w:val="005B414C"/>
    <w:rsid w:val="005B41BD"/>
    <w:rsid w:val="005B41DD"/>
    <w:rsid w:val="005B4290"/>
    <w:rsid w:val="005B4313"/>
    <w:rsid w:val="005B4316"/>
    <w:rsid w:val="005B4390"/>
    <w:rsid w:val="005B43D0"/>
    <w:rsid w:val="005B43ED"/>
    <w:rsid w:val="005B4491"/>
    <w:rsid w:val="005B4496"/>
    <w:rsid w:val="005B45BE"/>
    <w:rsid w:val="005B45D5"/>
    <w:rsid w:val="005B466F"/>
    <w:rsid w:val="005B4674"/>
    <w:rsid w:val="005B46B0"/>
    <w:rsid w:val="005B46B2"/>
    <w:rsid w:val="005B4724"/>
    <w:rsid w:val="005B472D"/>
    <w:rsid w:val="005B4766"/>
    <w:rsid w:val="005B4812"/>
    <w:rsid w:val="005B4868"/>
    <w:rsid w:val="005B4877"/>
    <w:rsid w:val="005B48A8"/>
    <w:rsid w:val="005B4942"/>
    <w:rsid w:val="005B4A65"/>
    <w:rsid w:val="005B4AF9"/>
    <w:rsid w:val="005B4B7B"/>
    <w:rsid w:val="005B4B90"/>
    <w:rsid w:val="005B4BBD"/>
    <w:rsid w:val="005B4BCB"/>
    <w:rsid w:val="005B4BCE"/>
    <w:rsid w:val="005B4C2F"/>
    <w:rsid w:val="005B4C7E"/>
    <w:rsid w:val="005B4CA4"/>
    <w:rsid w:val="005B4CB0"/>
    <w:rsid w:val="005B4CBD"/>
    <w:rsid w:val="005B4CF5"/>
    <w:rsid w:val="005B4CF9"/>
    <w:rsid w:val="005B4E2B"/>
    <w:rsid w:val="005B4E77"/>
    <w:rsid w:val="005B4E84"/>
    <w:rsid w:val="005B4ED4"/>
    <w:rsid w:val="005B4F5E"/>
    <w:rsid w:val="005B5025"/>
    <w:rsid w:val="005B513F"/>
    <w:rsid w:val="005B5205"/>
    <w:rsid w:val="005B5241"/>
    <w:rsid w:val="005B527C"/>
    <w:rsid w:val="005B5330"/>
    <w:rsid w:val="005B5397"/>
    <w:rsid w:val="005B53EB"/>
    <w:rsid w:val="005B542C"/>
    <w:rsid w:val="005B5496"/>
    <w:rsid w:val="005B555E"/>
    <w:rsid w:val="005B557C"/>
    <w:rsid w:val="005B55B7"/>
    <w:rsid w:val="005B55BA"/>
    <w:rsid w:val="005B56F3"/>
    <w:rsid w:val="005B570B"/>
    <w:rsid w:val="005B57D4"/>
    <w:rsid w:val="005B5811"/>
    <w:rsid w:val="005B5841"/>
    <w:rsid w:val="005B5846"/>
    <w:rsid w:val="005B584A"/>
    <w:rsid w:val="005B5898"/>
    <w:rsid w:val="005B58FB"/>
    <w:rsid w:val="005B5933"/>
    <w:rsid w:val="005B5A04"/>
    <w:rsid w:val="005B5A4E"/>
    <w:rsid w:val="005B5AB3"/>
    <w:rsid w:val="005B5AED"/>
    <w:rsid w:val="005B5BE1"/>
    <w:rsid w:val="005B5BEA"/>
    <w:rsid w:val="005B5C0D"/>
    <w:rsid w:val="005B5D64"/>
    <w:rsid w:val="005B5D85"/>
    <w:rsid w:val="005B5D9B"/>
    <w:rsid w:val="005B5DD3"/>
    <w:rsid w:val="005B5DE6"/>
    <w:rsid w:val="005B5E21"/>
    <w:rsid w:val="005B5E9D"/>
    <w:rsid w:val="005B5F4F"/>
    <w:rsid w:val="005B5FA2"/>
    <w:rsid w:val="005B5FAF"/>
    <w:rsid w:val="005B603E"/>
    <w:rsid w:val="005B616D"/>
    <w:rsid w:val="005B61B9"/>
    <w:rsid w:val="005B6213"/>
    <w:rsid w:val="005B6253"/>
    <w:rsid w:val="005B62DC"/>
    <w:rsid w:val="005B63A4"/>
    <w:rsid w:val="005B63EE"/>
    <w:rsid w:val="005B6430"/>
    <w:rsid w:val="005B645B"/>
    <w:rsid w:val="005B6464"/>
    <w:rsid w:val="005B656C"/>
    <w:rsid w:val="005B656E"/>
    <w:rsid w:val="005B6585"/>
    <w:rsid w:val="005B65D4"/>
    <w:rsid w:val="005B65F8"/>
    <w:rsid w:val="005B66D2"/>
    <w:rsid w:val="005B6731"/>
    <w:rsid w:val="005B6750"/>
    <w:rsid w:val="005B67EA"/>
    <w:rsid w:val="005B6838"/>
    <w:rsid w:val="005B688F"/>
    <w:rsid w:val="005B6892"/>
    <w:rsid w:val="005B697D"/>
    <w:rsid w:val="005B6999"/>
    <w:rsid w:val="005B69C4"/>
    <w:rsid w:val="005B69CF"/>
    <w:rsid w:val="005B69DA"/>
    <w:rsid w:val="005B69FD"/>
    <w:rsid w:val="005B6A1A"/>
    <w:rsid w:val="005B6A5F"/>
    <w:rsid w:val="005B6B43"/>
    <w:rsid w:val="005B6C06"/>
    <w:rsid w:val="005B6C5F"/>
    <w:rsid w:val="005B6CD8"/>
    <w:rsid w:val="005B6DA9"/>
    <w:rsid w:val="005B6E13"/>
    <w:rsid w:val="005B6E46"/>
    <w:rsid w:val="005B6E5C"/>
    <w:rsid w:val="005B6EAD"/>
    <w:rsid w:val="005B6F63"/>
    <w:rsid w:val="005B7109"/>
    <w:rsid w:val="005B711D"/>
    <w:rsid w:val="005B7159"/>
    <w:rsid w:val="005B71A0"/>
    <w:rsid w:val="005B7238"/>
    <w:rsid w:val="005B72E0"/>
    <w:rsid w:val="005B7396"/>
    <w:rsid w:val="005B7416"/>
    <w:rsid w:val="005B7501"/>
    <w:rsid w:val="005B7557"/>
    <w:rsid w:val="005B758D"/>
    <w:rsid w:val="005B75D4"/>
    <w:rsid w:val="005B75DF"/>
    <w:rsid w:val="005B7645"/>
    <w:rsid w:val="005B7669"/>
    <w:rsid w:val="005B76ED"/>
    <w:rsid w:val="005B7700"/>
    <w:rsid w:val="005B7705"/>
    <w:rsid w:val="005B7775"/>
    <w:rsid w:val="005B77A6"/>
    <w:rsid w:val="005B77E7"/>
    <w:rsid w:val="005B785B"/>
    <w:rsid w:val="005B788B"/>
    <w:rsid w:val="005B78A2"/>
    <w:rsid w:val="005B78F4"/>
    <w:rsid w:val="005B7902"/>
    <w:rsid w:val="005B7A39"/>
    <w:rsid w:val="005B7A83"/>
    <w:rsid w:val="005B7A94"/>
    <w:rsid w:val="005B7AD7"/>
    <w:rsid w:val="005B7B2B"/>
    <w:rsid w:val="005B7C84"/>
    <w:rsid w:val="005B7D05"/>
    <w:rsid w:val="005B7DA2"/>
    <w:rsid w:val="005B7E02"/>
    <w:rsid w:val="005B7E2F"/>
    <w:rsid w:val="005B7EAD"/>
    <w:rsid w:val="005B7EE7"/>
    <w:rsid w:val="005B7F61"/>
    <w:rsid w:val="005B7F9D"/>
    <w:rsid w:val="005B7FA8"/>
    <w:rsid w:val="005B7FCD"/>
    <w:rsid w:val="005C0019"/>
    <w:rsid w:val="005C002C"/>
    <w:rsid w:val="005C009F"/>
    <w:rsid w:val="005C00B3"/>
    <w:rsid w:val="005C016E"/>
    <w:rsid w:val="005C016F"/>
    <w:rsid w:val="005C0170"/>
    <w:rsid w:val="005C01DD"/>
    <w:rsid w:val="005C025F"/>
    <w:rsid w:val="005C0278"/>
    <w:rsid w:val="005C027A"/>
    <w:rsid w:val="005C032C"/>
    <w:rsid w:val="005C0337"/>
    <w:rsid w:val="005C04EC"/>
    <w:rsid w:val="005C0532"/>
    <w:rsid w:val="005C0550"/>
    <w:rsid w:val="005C05A4"/>
    <w:rsid w:val="005C0604"/>
    <w:rsid w:val="005C0632"/>
    <w:rsid w:val="005C07D4"/>
    <w:rsid w:val="005C0844"/>
    <w:rsid w:val="005C0920"/>
    <w:rsid w:val="005C0994"/>
    <w:rsid w:val="005C0995"/>
    <w:rsid w:val="005C0AE3"/>
    <w:rsid w:val="005C0B2F"/>
    <w:rsid w:val="005C0B5E"/>
    <w:rsid w:val="005C0C0F"/>
    <w:rsid w:val="005C0C93"/>
    <w:rsid w:val="005C0CCD"/>
    <w:rsid w:val="005C0D75"/>
    <w:rsid w:val="005C0E05"/>
    <w:rsid w:val="005C0FE4"/>
    <w:rsid w:val="005C1040"/>
    <w:rsid w:val="005C110B"/>
    <w:rsid w:val="005C1129"/>
    <w:rsid w:val="005C1173"/>
    <w:rsid w:val="005C1202"/>
    <w:rsid w:val="005C13B8"/>
    <w:rsid w:val="005C1413"/>
    <w:rsid w:val="005C1433"/>
    <w:rsid w:val="005C14C4"/>
    <w:rsid w:val="005C156D"/>
    <w:rsid w:val="005C15C8"/>
    <w:rsid w:val="005C165A"/>
    <w:rsid w:val="005C16A6"/>
    <w:rsid w:val="005C16B3"/>
    <w:rsid w:val="005C1761"/>
    <w:rsid w:val="005C17B7"/>
    <w:rsid w:val="005C17F1"/>
    <w:rsid w:val="005C180A"/>
    <w:rsid w:val="005C1855"/>
    <w:rsid w:val="005C1B69"/>
    <w:rsid w:val="005C1BF2"/>
    <w:rsid w:val="005C1BFF"/>
    <w:rsid w:val="005C1CD9"/>
    <w:rsid w:val="005C1D3E"/>
    <w:rsid w:val="005C1D3F"/>
    <w:rsid w:val="005C1E0B"/>
    <w:rsid w:val="005C1E60"/>
    <w:rsid w:val="005C1EFD"/>
    <w:rsid w:val="005C1F47"/>
    <w:rsid w:val="005C1FAA"/>
    <w:rsid w:val="005C1FB8"/>
    <w:rsid w:val="005C1FDE"/>
    <w:rsid w:val="005C20C9"/>
    <w:rsid w:val="005C21D6"/>
    <w:rsid w:val="005C2235"/>
    <w:rsid w:val="005C2299"/>
    <w:rsid w:val="005C229B"/>
    <w:rsid w:val="005C229C"/>
    <w:rsid w:val="005C2344"/>
    <w:rsid w:val="005C2348"/>
    <w:rsid w:val="005C2383"/>
    <w:rsid w:val="005C23C3"/>
    <w:rsid w:val="005C23D1"/>
    <w:rsid w:val="005C2475"/>
    <w:rsid w:val="005C2497"/>
    <w:rsid w:val="005C24D6"/>
    <w:rsid w:val="005C24EF"/>
    <w:rsid w:val="005C2535"/>
    <w:rsid w:val="005C258E"/>
    <w:rsid w:val="005C26BE"/>
    <w:rsid w:val="005C2715"/>
    <w:rsid w:val="005C2742"/>
    <w:rsid w:val="005C27E5"/>
    <w:rsid w:val="005C2877"/>
    <w:rsid w:val="005C297D"/>
    <w:rsid w:val="005C29E6"/>
    <w:rsid w:val="005C2A0C"/>
    <w:rsid w:val="005C2A9A"/>
    <w:rsid w:val="005C2B03"/>
    <w:rsid w:val="005C2B3A"/>
    <w:rsid w:val="005C2CC1"/>
    <w:rsid w:val="005C2D52"/>
    <w:rsid w:val="005C2DA1"/>
    <w:rsid w:val="005C2E68"/>
    <w:rsid w:val="005C2EC0"/>
    <w:rsid w:val="005C2EDA"/>
    <w:rsid w:val="005C2F78"/>
    <w:rsid w:val="005C2FE8"/>
    <w:rsid w:val="005C2FEA"/>
    <w:rsid w:val="005C30B5"/>
    <w:rsid w:val="005C311F"/>
    <w:rsid w:val="005C316E"/>
    <w:rsid w:val="005C3215"/>
    <w:rsid w:val="005C3222"/>
    <w:rsid w:val="005C3273"/>
    <w:rsid w:val="005C32F3"/>
    <w:rsid w:val="005C33FE"/>
    <w:rsid w:val="005C340A"/>
    <w:rsid w:val="005C340D"/>
    <w:rsid w:val="005C348C"/>
    <w:rsid w:val="005C349D"/>
    <w:rsid w:val="005C3534"/>
    <w:rsid w:val="005C3594"/>
    <w:rsid w:val="005C35C3"/>
    <w:rsid w:val="005C3628"/>
    <w:rsid w:val="005C3665"/>
    <w:rsid w:val="005C3680"/>
    <w:rsid w:val="005C3695"/>
    <w:rsid w:val="005C36C9"/>
    <w:rsid w:val="005C36ED"/>
    <w:rsid w:val="005C36FF"/>
    <w:rsid w:val="005C3736"/>
    <w:rsid w:val="005C377E"/>
    <w:rsid w:val="005C3780"/>
    <w:rsid w:val="005C3788"/>
    <w:rsid w:val="005C37AE"/>
    <w:rsid w:val="005C37C5"/>
    <w:rsid w:val="005C3A64"/>
    <w:rsid w:val="005C3B58"/>
    <w:rsid w:val="005C3C14"/>
    <w:rsid w:val="005C3C45"/>
    <w:rsid w:val="005C3CD3"/>
    <w:rsid w:val="005C3D46"/>
    <w:rsid w:val="005C3DAA"/>
    <w:rsid w:val="005C3EAC"/>
    <w:rsid w:val="005C3EF5"/>
    <w:rsid w:val="005C3FAF"/>
    <w:rsid w:val="005C4129"/>
    <w:rsid w:val="005C4179"/>
    <w:rsid w:val="005C41C5"/>
    <w:rsid w:val="005C4235"/>
    <w:rsid w:val="005C4293"/>
    <w:rsid w:val="005C42A8"/>
    <w:rsid w:val="005C42E3"/>
    <w:rsid w:val="005C42EF"/>
    <w:rsid w:val="005C430F"/>
    <w:rsid w:val="005C4382"/>
    <w:rsid w:val="005C43CD"/>
    <w:rsid w:val="005C43FB"/>
    <w:rsid w:val="005C446B"/>
    <w:rsid w:val="005C44F2"/>
    <w:rsid w:val="005C453F"/>
    <w:rsid w:val="005C4593"/>
    <w:rsid w:val="005C45AE"/>
    <w:rsid w:val="005C4629"/>
    <w:rsid w:val="005C4638"/>
    <w:rsid w:val="005C46AE"/>
    <w:rsid w:val="005C4734"/>
    <w:rsid w:val="005C47E1"/>
    <w:rsid w:val="005C4876"/>
    <w:rsid w:val="005C48B5"/>
    <w:rsid w:val="005C48CE"/>
    <w:rsid w:val="005C491A"/>
    <w:rsid w:val="005C4A10"/>
    <w:rsid w:val="005C4A4E"/>
    <w:rsid w:val="005C4A67"/>
    <w:rsid w:val="005C4ACE"/>
    <w:rsid w:val="005C4B7C"/>
    <w:rsid w:val="005C4C12"/>
    <w:rsid w:val="005C4C5D"/>
    <w:rsid w:val="005C4CD1"/>
    <w:rsid w:val="005C4D6C"/>
    <w:rsid w:val="005C4E09"/>
    <w:rsid w:val="005C4E23"/>
    <w:rsid w:val="005C4E66"/>
    <w:rsid w:val="005C4F17"/>
    <w:rsid w:val="005C4F8A"/>
    <w:rsid w:val="005C5022"/>
    <w:rsid w:val="005C50A5"/>
    <w:rsid w:val="005C5199"/>
    <w:rsid w:val="005C51D9"/>
    <w:rsid w:val="005C5229"/>
    <w:rsid w:val="005C533A"/>
    <w:rsid w:val="005C5382"/>
    <w:rsid w:val="005C53EE"/>
    <w:rsid w:val="005C5400"/>
    <w:rsid w:val="005C546B"/>
    <w:rsid w:val="005C5470"/>
    <w:rsid w:val="005C5493"/>
    <w:rsid w:val="005C54A7"/>
    <w:rsid w:val="005C553E"/>
    <w:rsid w:val="005C564F"/>
    <w:rsid w:val="005C5673"/>
    <w:rsid w:val="005C56B5"/>
    <w:rsid w:val="005C56CB"/>
    <w:rsid w:val="005C5775"/>
    <w:rsid w:val="005C5880"/>
    <w:rsid w:val="005C5900"/>
    <w:rsid w:val="005C5923"/>
    <w:rsid w:val="005C599D"/>
    <w:rsid w:val="005C5A33"/>
    <w:rsid w:val="005C5AF3"/>
    <w:rsid w:val="005C5AFC"/>
    <w:rsid w:val="005C5B18"/>
    <w:rsid w:val="005C5B29"/>
    <w:rsid w:val="005C5B61"/>
    <w:rsid w:val="005C5B7B"/>
    <w:rsid w:val="005C5B9E"/>
    <w:rsid w:val="005C5BB9"/>
    <w:rsid w:val="005C5BE1"/>
    <w:rsid w:val="005C5C2B"/>
    <w:rsid w:val="005C5D07"/>
    <w:rsid w:val="005C5D51"/>
    <w:rsid w:val="005C6055"/>
    <w:rsid w:val="005C6149"/>
    <w:rsid w:val="005C61C9"/>
    <w:rsid w:val="005C626B"/>
    <w:rsid w:val="005C628B"/>
    <w:rsid w:val="005C62FE"/>
    <w:rsid w:val="005C6375"/>
    <w:rsid w:val="005C63A4"/>
    <w:rsid w:val="005C63AF"/>
    <w:rsid w:val="005C63B0"/>
    <w:rsid w:val="005C63BA"/>
    <w:rsid w:val="005C63DD"/>
    <w:rsid w:val="005C648F"/>
    <w:rsid w:val="005C6498"/>
    <w:rsid w:val="005C64E4"/>
    <w:rsid w:val="005C651E"/>
    <w:rsid w:val="005C65E8"/>
    <w:rsid w:val="005C65FF"/>
    <w:rsid w:val="005C6653"/>
    <w:rsid w:val="005C6688"/>
    <w:rsid w:val="005C66AB"/>
    <w:rsid w:val="005C6705"/>
    <w:rsid w:val="005C671D"/>
    <w:rsid w:val="005C6728"/>
    <w:rsid w:val="005C67A1"/>
    <w:rsid w:val="005C67DF"/>
    <w:rsid w:val="005C684C"/>
    <w:rsid w:val="005C6972"/>
    <w:rsid w:val="005C69F7"/>
    <w:rsid w:val="005C6A73"/>
    <w:rsid w:val="005C6AAB"/>
    <w:rsid w:val="005C6B58"/>
    <w:rsid w:val="005C6BDE"/>
    <w:rsid w:val="005C6C04"/>
    <w:rsid w:val="005C6CA1"/>
    <w:rsid w:val="005C6CA7"/>
    <w:rsid w:val="005C6CB9"/>
    <w:rsid w:val="005C6D18"/>
    <w:rsid w:val="005C6D2D"/>
    <w:rsid w:val="005C6D60"/>
    <w:rsid w:val="005C6DC5"/>
    <w:rsid w:val="005C6E55"/>
    <w:rsid w:val="005C6E5E"/>
    <w:rsid w:val="005C6EA1"/>
    <w:rsid w:val="005C6F87"/>
    <w:rsid w:val="005C6FF1"/>
    <w:rsid w:val="005C700C"/>
    <w:rsid w:val="005C7044"/>
    <w:rsid w:val="005C708A"/>
    <w:rsid w:val="005C70DC"/>
    <w:rsid w:val="005C71AB"/>
    <w:rsid w:val="005C71EA"/>
    <w:rsid w:val="005C723A"/>
    <w:rsid w:val="005C725A"/>
    <w:rsid w:val="005C725C"/>
    <w:rsid w:val="005C7297"/>
    <w:rsid w:val="005C729A"/>
    <w:rsid w:val="005C72CB"/>
    <w:rsid w:val="005C7302"/>
    <w:rsid w:val="005C735D"/>
    <w:rsid w:val="005C7425"/>
    <w:rsid w:val="005C75B9"/>
    <w:rsid w:val="005C7644"/>
    <w:rsid w:val="005C764E"/>
    <w:rsid w:val="005C76F0"/>
    <w:rsid w:val="005C774E"/>
    <w:rsid w:val="005C7798"/>
    <w:rsid w:val="005C77DC"/>
    <w:rsid w:val="005C782C"/>
    <w:rsid w:val="005C7915"/>
    <w:rsid w:val="005C7919"/>
    <w:rsid w:val="005C792B"/>
    <w:rsid w:val="005C792E"/>
    <w:rsid w:val="005C7B0E"/>
    <w:rsid w:val="005C7B13"/>
    <w:rsid w:val="005C7B3A"/>
    <w:rsid w:val="005C7BA2"/>
    <w:rsid w:val="005C7C7F"/>
    <w:rsid w:val="005C7D03"/>
    <w:rsid w:val="005C7D06"/>
    <w:rsid w:val="005C7D50"/>
    <w:rsid w:val="005C7D72"/>
    <w:rsid w:val="005C7E59"/>
    <w:rsid w:val="005C7E7C"/>
    <w:rsid w:val="005C7EC2"/>
    <w:rsid w:val="005C7FE2"/>
    <w:rsid w:val="005C7FE8"/>
    <w:rsid w:val="005D0101"/>
    <w:rsid w:val="005D0167"/>
    <w:rsid w:val="005D01C7"/>
    <w:rsid w:val="005D03C6"/>
    <w:rsid w:val="005D03CB"/>
    <w:rsid w:val="005D03CF"/>
    <w:rsid w:val="005D044F"/>
    <w:rsid w:val="005D0459"/>
    <w:rsid w:val="005D045C"/>
    <w:rsid w:val="005D0496"/>
    <w:rsid w:val="005D0516"/>
    <w:rsid w:val="005D05E5"/>
    <w:rsid w:val="005D0618"/>
    <w:rsid w:val="005D06D7"/>
    <w:rsid w:val="005D07C3"/>
    <w:rsid w:val="005D086A"/>
    <w:rsid w:val="005D0870"/>
    <w:rsid w:val="005D08E2"/>
    <w:rsid w:val="005D091E"/>
    <w:rsid w:val="005D09FC"/>
    <w:rsid w:val="005D0A11"/>
    <w:rsid w:val="005D0A89"/>
    <w:rsid w:val="005D0ACA"/>
    <w:rsid w:val="005D0AE9"/>
    <w:rsid w:val="005D0AEC"/>
    <w:rsid w:val="005D0B89"/>
    <w:rsid w:val="005D0B91"/>
    <w:rsid w:val="005D0BC2"/>
    <w:rsid w:val="005D0BE1"/>
    <w:rsid w:val="005D0C20"/>
    <w:rsid w:val="005D0C3C"/>
    <w:rsid w:val="005D0C68"/>
    <w:rsid w:val="005D0CA6"/>
    <w:rsid w:val="005D0D12"/>
    <w:rsid w:val="005D0DFC"/>
    <w:rsid w:val="005D0F8E"/>
    <w:rsid w:val="005D0F9A"/>
    <w:rsid w:val="005D0FC9"/>
    <w:rsid w:val="005D108B"/>
    <w:rsid w:val="005D10DE"/>
    <w:rsid w:val="005D129F"/>
    <w:rsid w:val="005D12A2"/>
    <w:rsid w:val="005D12D8"/>
    <w:rsid w:val="005D13BA"/>
    <w:rsid w:val="005D13CC"/>
    <w:rsid w:val="005D13FF"/>
    <w:rsid w:val="005D1456"/>
    <w:rsid w:val="005D1486"/>
    <w:rsid w:val="005D153B"/>
    <w:rsid w:val="005D15B4"/>
    <w:rsid w:val="005D1673"/>
    <w:rsid w:val="005D1696"/>
    <w:rsid w:val="005D17CC"/>
    <w:rsid w:val="005D17D1"/>
    <w:rsid w:val="005D18F5"/>
    <w:rsid w:val="005D190F"/>
    <w:rsid w:val="005D192A"/>
    <w:rsid w:val="005D192D"/>
    <w:rsid w:val="005D1974"/>
    <w:rsid w:val="005D1984"/>
    <w:rsid w:val="005D1C96"/>
    <w:rsid w:val="005D1CFB"/>
    <w:rsid w:val="005D1DAF"/>
    <w:rsid w:val="005D1DD1"/>
    <w:rsid w:val="005D1DD8"/>
    <w:rsid w:val="005D1DF0"/>
    <w:rsid w:val="005D1E2E"/>
    <w:rsid w:val="005D1E51"/>
    <w:rsid w:val="005D1F39"/>
    <w:rsid w:val="005D1F6A"/>
    <w:rsid w:val="005D1FCB"/>
    <w:rsid w:val="005D1FF2"/>
    <w:rsid w:val="005D2064"/>
    <w:rsid w:val="005D206B"/>
    <w:rsid w:val="005D20BE"/>
    <w:rsid w:val="005D226B"/>
    <w:rsid w:val="005D22AE"/>
    <w:rsid w:val="005D22BB"/>
    <w:rsid w:val="005D230B"/>
    <w:rsid w:val="005D231B"/>
    <w:rsid w:val="005D253C"/>
    <w:rsid w:val="005D2596"/>
    <w:rsid w:val="005D25D3"/>
    <w:rsid w:val="005D26C9"/>
    <w:rsid w:val="005D26D6"/>
    <w:rsid w:val="005D2773"/>
    <w:rsid w:val="005D2796"/>
    <w:rsid w:val="005D27C4"/>
    <w:rsid w:val="005D2851"/>
    <w:rsid w:val="005D2885"/>
    <w:rsid w:val="005D2913"/>
    <w:rsid w:val="005D2921"/>
    <w:rsid w:val="005D2923"/>
    <w:rsid w:val="005D29D7"/>
    <w:rsid w:val="005D2A61"/>
    <w:rsid w:val="005D2A75"/>
    <w:rsid w:val="005D2AC8"/>
    <w:rsid w:val="005D2ACE"/>
    <w:rsid w:val="005D2B00"/>
    <w:rsid w:val="005D2B36"/>
    <w:rsid w:val="005D2B88"/>
    <w:rsid w:val="005D2BAD"/>
    <w:rsid w:val="005D2C8B"/>
    <w:rsid w:val="005D2CB0"/>
    <w:rsid w:val="005D2CD0"/>
    <w:rsid w:val="005D2D0C"/>
    <w:rsid w:val="005D2D14"/>
    <w:rsid w:val="005D2EA4"/>
    <w:rsid w:val="005D301F"/>
    <w:rsid w:val="005D3090"/>
    <w:rsid w:val="005D3142"/>
    <w:rsid w:val="005D31E2"/>
    <w:rsid w:val="005D321E"/>
    <w:rsid w:val="005D3227"/>
    <w:rsid w:val="005D32F1"/>
    <w:rsid w:val="005D33A9"/>
    <w:rsid w:val="005D3447"/>
    <w:rsid w:val="005D34A9"/>
    <w:rsid w:val="005D34AA"/>
    <w:rsid w:val="005D34B4"/>
    <w:rsid w:val="005D3572"/>
    <w:rsid w:val="005D35B9"/>
    <w:rsid w:val="005D36F9"/>
    <w:rsid w:val="005D3715"/>
    <w:rsid w:val="005D3724"/>
    <w:rsid w:val="005D3764"/>
    <w:rsid w:val="005D37B1"/>
    <w:rsid w:val="005D37FB"/>
    <w:rsid w:val="005D382E"/>
    <w:rsid w:val="005D38F0"/>
    <w:rsid w:val="005D390B"/>
    <w:rsid w:val="005D3991"/>
    <w:rsid w:val="005D39D1"/>
    <w:rsid w:val="005D3A11"/>
    <w:rsid w:val="005D3AA5"/>
    <w:rsid w:val="005D3B12"/>
    <w:rsid w:val="005D3B4C"/>
    <w:rsid w:val="005D3BB3"/>
    <w:rsid w:val="005D3BDD"/>
    <w:rsid w:val="005D3C08"/>
    <w:rsid w:val="005D3DCB"/>
    <w:rsid w:val="005D3DCD"/>
    <w:rsid w:val="005D3E08"/>
    <w:rsid w:val="005D3E2D"/>
    <w:rsid w:val="005D3E6B"/>
    <w:rsid w:val="005D3EC3"/>
    <w:rsid w:val="005D3F25"/>
    <w:rsid w:val="005D3FE5"/>
    <w:rsid w:val="005D4002"/>
    <w:rsid w:val="005D4057"/>
    <w:rsid w:val="005D410F"/>
    <w:rsid w:val="005D4165"/>
    <w:rsid w:val="005D41A6"/>
    <w:rsid w:val="005D41AE"/>
    <w:rsid w:val="005D42B4"/>
    <w:rsid w:val="005D42BA"/>
    <w:rsid w:val="005D438B"/>
    <w:rsid w:val="005D43A3"/>
    <w:rsid w:val="005D43AD"/>
    <w:rsid w:val="005D43BC"/>
    <w:rsid w:val="005D446B"/>
    <w:rsid w:val="005D4484"/>
    <w:rsid w:val="005D44AA"/>
    <w:rsid w:val="005D452E"/>
    <w:rsid w:val="005D459E"/>
    <w:rsid w:val="005D45C6"/>
    <w:rsid w:val="005D4694"/>
    <w:rsid w:val="005D46EF"/>
    <w:rsid w:val="005D4707"/>
    <w:rsid w:val="005D475E"/>
    <w:rsid w:val="005D478F"/>
    <w:rsid w:val="005D479F"/>
    <w:rsid w:val="005D47D4"/>
    <w:rsid w:val="005D486B"/>
    <w:rsid w:val="005D490C"/>
    <w:rsid w:val="005D4A35"/>
    <w:rsid w:val="005D4A42"/>
    <w:rsid w:val="005D4ACC"/>
    <w:rsid w:val="005D4B30"/>
    <w:rsid w:val="005D4C04"/>
    <w:rsid w:val="005D4C29"/>
    <w:rsid w:val="005D4C5F"/>
    <w:rsid w:val="005D4C7B"/>
    <w:rsid w:val="005D4D7A"/>
    <w:rsid w:val="005D4D88"/>
    <w:rsid w:val="005D4DC3"/>
    <w:rsid w:val="005D4E0D"/>
    <w:rsid w:val="005D4E33"/>
    <w:rsid w:val="005D4E41"/>
    <w:rsid w:val="005D4E4A"/>
    <w:rsid w:val="005D4E64"/>
    <w:rsid w:val="005D4F6B"/>
    <w:rsid w:val="005D4FCB"/>
    <w:rsid w:val="005D4FFA"/>
    <w:rsid w:val="005D5030"/>
    <w:rsid w:val="005D50DE"/>
    <w:rsid w:val="005D5208"/>
    <w:rsid w:val="005D5279"/>
    <w:rsid w:val="005D52EA"/>
    <w:rsid w:val="005D5395"/>
    <w:rsid w:val="005D53DE"/>
    <w:rsid w:val="005D540A"/>
    <w:rsid w:val="005D54A7"/>
    <w:rsid w:val="005D555E"/>
    <w:rsid w:val="005D565D"/>
    <w:rsid w:val="005D571F"/>
    <w:rsid w:val="005D579B"/>
    <w:rsid w:val="005D57CC"/>
    <w:rsid w:val="005D5827"/>
    <w:rsid w:val="005D5859"/>
    <w:rsid w:val="005D594F"/>
    <w:rsid w:val="005D5984"/>
    <w:rsid w:val="005D59CD"/>
    <w:rsid w:val="005D5A49"/>
    <w:rsid w:val="005D5AE1"/>
    <w:rsid w:val="005D5B1B"/>
    <w:rsid w:val="005D5B4C"/>
    <w:rsid w:val="005D5B83"/>
    <w:rsid w:val="005D5BB4"/>
    <w:rsid w:val="005D5BB9"/>
    <w:rsid w:val="005D5BCA"/>
    <w:rsid w:val="005D5C07"/>
    <w:rsid w:val="005D5CD4"/>
    <w:rsid w:val="005D5D00"/>
    <w:rsid w:val="005D5D32"/>
    <w:rsid w:val="005D5D3F"/>
    <w:rsid w:val="005D5D63"/>
    <w:rsid w:val="005D5D85"/>
    <w:rsid w:val="005D5DE0"/>
    <w:rsid w:val="005D5E02"/>
    <w:rsid w:val="005D5E45"/>
    <w:rsid w:val="005D5E55"/>
    <w:rsid w:val="005D5E88"/>
    <w:rsid w:val="005D5EC6"/>
    <w:rsid w:val="005D5ED9"/>
    <w:rsid w:val="005D5EFD"/>
    <w:rsid w:val="005D5F34"/>
    <w:rsid w:val="005D6015"/>
    <w:rsid w:val="005D613E"/>
    <w:rsid w:val="005D6172"/>
    <w:rsid w:val="005D6202"/>
    <w:rsid w:val="005D620C"/>
    <w:rsid w:val="005D62CB"/>
    <w:rsid w:val="005D6343"/>
    <w:rsid w:val="005D6468"/>
    <w:rsid w:val="005D6489"/>
    <w:rsid w:val="005D64C5"/>
    <w:rsid w:val="005D6529"/>
    <w:rsid w:val="005D6625"/>
    <w:rsid w:val="005D6627"/>
    <w:rsid w:val="005D6695"/>
    <w:rsid w:val="005D688D"/>
    <w:rsid w:val="005D69BC"/>
    <w:rsid w:val="005D6A26"/>
    <w:rsid w:val="005D6ADE"/>
    <w:rsid w:val="005D6B86"/>
    <w:rsid w:val="005D6BFD"/>
    <w:rsid w:val="005D6C67"/>
    <w:rsid w:val="005D6D0A"/>
    <w:rsid w:val="005D6D23"/>
    <w:rsid w:val="005D6D63"/>
    <w:rsid w:val="005D6EC9"/>
    <w:rsid w:val="005D6F45"/>
    <w:rsid w:val="005D704A"/>
    <w:rsid w:val="005D706F"/>
    <w:rsid w:val="005D7120"/>
    <w:rsid w:val="005D7179"/>
    <w:rsid w:val="005D72B6"/>
    <w:rsid w:val="005D7324"/>
    <w:rsid w:val="005D73EC"/>
    <w:rsid w:val="005D73F3"/>
    <w:rsid w:val="005D7407"/>
    <w:rsid w:val="005D7413"/>
    <w:rsid w:val="005D7443"/>
    <w:rsid w:val="005D7495"/>
    <w:rsid w:val="005D749C"/>
    <w:rsid w:val="005D7507"/>
    <w:rsid w:val="005D7520"/>
    <w:rsid w:val="005D758F"/>
    <w:rsid w:val="005D75E0"/>
    <w:rsid w:val="005D7675"/>
    <w:rsid w:val="005D76B2"/>
    <w:rsid w:val="005D76CD"/>
    <w:rsid w:val="005D7702"/>
    <w:rsid w:val="005D771E"/>
    <w:rsid w:val="005D7749"/>
    <w:rsid w:val="005D77A2"/>
    <w:rsid w:val="005D77AD"/>
    <w:rsid w:val="005D7844"/>
    <w:rsid w:val="005D7900"/>
    <w:rsid w:val="005D7989"/>
    <w:rsid w:val="005D7990"/>
    <w:rsid w:val="005D7A03"/>
    <w:rsid w:val="005D7A79"/>
    <w:rsid w:val="005D7B6A"/>
    <w:rsid w:val="005D7C77"/>
    <w:rsid w:val="005D7CE0"/>
    <w:rsid w:val="005D7D27"/>
    <w:rsid w:val="005D7D46"/>
    <w:rsid w:val="005D7D7B"/>
    <w:rsid w:val="005D7D8D"/>
    <w:rsid w:val="005D7DE3"/>
    <w:rsid w:val="005D7EB3"/>
    <w:rsid w:val="005E0073"/>
    <w:rsid w:val="005E008C"/>
    <w:rsid w:val="005E0145"/>
    <w:rsid w:val="005E0158"/>
    <w:rsid w:val="005E0163"/>
    <w:rsid w:val="005E019D"/>
    <w:rsid w:val="005E020F"/>
    <w:rsid w:val="005E028A"/>
    <w:rsid w:val="005E029E"/>
    <w:rsid w:val="005E0419"/>
    <w:rsid w:val="005E0472"/>
    <w:rsid w:val="005E0514"/>
    <w:rsid w:val="005E0568"/>
    <w:rsid w:val="005E056C"/>
    <w:rsid w:val="005E063F"/>
    <w:rsid w:val="005E06BD"/>
    <w:rsid w:val="005E07E0"/>
    <w:rsid w:val="005E0804"/>
    <w:rsid w:val="005E0836"/>
    <w:rsid w:val="005E092E"/>
    <w:rsid w:val="005E0991"/>
    <w:rsid w:val="005E0992"/>
    <w:rsid w:val="005E0A4F"/>
    <w:rsid w:val="005E0A81"/>
    <w:rsid w:val="005E0B6B"/>
    <w:rsid w:val="005E0B90"/>
    <w:rsid w:val="005E0B93"/>
    <w:rsid w:val="005E0C32"/>
    <w:rsid w:val="005E0C35"/>
    <w:rsid w:val="005E0D6D"/>
    <w:rsid w:val="005E0E5F"/>
    <w:rsid w:val="005E0ED5"/>
    <w:rsid w:val="005E0F37"/>
    <w:rsid w:val="005E0F74"/>
    <w:rsid w:val="005E0F9A"/>
    <w:rsid w:val="005E1148"/>
    <w:rsid w:val="005E11DA"/>
    <w:rsid w:val="005E1244"/>
    <w:rsid w:val="005E12E4"/>
    <w:rsid w:val="005E1350"/>
    <w:rsid w:val="005E13C6"/>
    <w:rsid w:val="005E1451"/>
    <w:rsid w:val="005E14ED"/>
    <w:rsid w:val="005E14FE"/>
    <w:rsid w:val="005E154A"/>
    <w:rsid w:val="005E154C"/>
    <w:rsid w:val="005E1596"/>
    <w:rsid w:val="005E159B"/>
    <w:rsid w:val="005E15FB"/>
    <w:rsid w:val="005E1611"/>
    <w:rsid w:val="005E162F"/>
    <w:rsid w:val="005E1649"/>
    <w:rsid w:val="005E16F5"/>
    <w:rsid w:val="005E1701"/>
    <w:rsid w:val="005E1723"/>
    <w:rsid w:val="005E1751"/>
    <w:rsid w:val="005E17B2"/>
    <w:rsid w:val="005E17FB"/>
    <w:rsid w:val="005E19C6"/>
    <w:rsid w:val="005E1B0D"/>
    <w:rsid w:val="005E1B48"/>
    <w:rsid w:val="005E1C60"/>
    <w:rsid w:val="005E1CB9"/>
    <w:rsid w:val="005E1CD4"/>
    <w:rsid w:val="005E1D3E"/>
    <w:rsid w:val="005E1D9B"/>
    <w:rsid w:val="005E1E38"/>
    <w:rsid w:val="005E1EAC"/>
    <w:rsid w:val="005E1EDB"/>
    <w:rsid w:val="005E1EE8"/>
    <w:rsid w:val="005E1F08"/>
    <w:rsid w:val="005E1F9C"/>
    <w:rsid w:val="005E201D"/>
    <w:rsid w:val="005E2073"/>
    <w:rsid w:val="005E2107"/>
    <w:rsid w:val="005E2167"/>
    <w:rsid w:val="005E2245"/>
    <w:rsid w:val="005E2259"/>
    <w:rsid w:val="005E23F4"/>
    <w:rsid w:val="005E243C"/>
    <w:rsid w:val="005E24BD"/>
    <w:rsid w:val="005E257E"/>
    <w:rsid w:val="005E269B"/>
    <w:rsid w:val="005E27F9"/>
    <w:rsid w:val="005E287D"/>
    <w:rsid w:val="005E2932"/>
    <w:rsid w:val="005E2951"/>
    <w:rsid w:val="005E299D"/>
    <w:rsid w:val="005E29BF"/>
    <w:rsid w:val="005E29E1"/>
    <w:rsid w:val="005E29FC"/>
    <w:rsid w:val="005E2A69"/>
    <w:rsid w:val="005E2AA0"/>
    <w:rsid w:val="005E2BA1"/>
    <w:rsid w:val="005E2C03"/>
    <w:rsid w:val="005E2CAC"/>
    <w:rsid w:val="005E2CB5"/>
    <w:rsid w:val="005E2CDF"/>
    <w:rsid w:val="005E2CE3"/>
    <w:rsid w:val="005E2D0C"/>
    <w:rsid w:val="005E2D37"/>
    <w:rsid w:val="005E2DAA"/>
    <w:rsid w:val="005E2DD2"/>
    <w:rsid w:val="005E2E2E"/>
    <w:rsid w:val="005E2EA6"/>
    <w:rsid w:val="005E30A5"/>
    <w:rsid w:val="005E30F3"/>
    <w:rsid w:val="005E3268"/>
    <w:rsid w:val="005E3286"/>
    <w:rsid w:val="005E3370"/>
    <w:rsid w:val="005E33F9"/>
    <w:rsid w:val="005E3445"/>
    <w:rsid w:val="005E34A2"/>
    <w:rsid w:val="005E34C8"/>
    <w:rsid w:val="005E34F2"/>
    <w:rsid w:val="005E3557"/>
    <w:rsid w:val="005E35DA"/>
    <w:rsid w:val="005E3602"/>
    <w:rsid w:val="005E36CC"/>
    <w:rsid w:val="005E3716"/>
    <w:rsid w:val="005E371E"/>
    <w:rsid w:val="005E37D3"/>
    <w:rsid w:val="005E3850"/>
    <w:rsid w:val="005E386B"/>
    <w:rsid w:val="005E3924"/>
    <w:rsid w:val="005E394F"/>
    <w:rsid w:val="005E39E0"/>
    <w:rsid w:val="005E3A8E"/>
    <w:rsid w:val="005E3AF1"/>
    <w:rsid w:val="005E3C3D"/>
    <w:rsid w:val="005E3CB8"/>
    <w:rsid w:val="005E3D00"/>
    <w:rsid w:val="005E3D10"/>
    <w:rsid w:val="005E3DAA"/>
    <w:rsid w:val="005E3DDC"/>
    <w:rsid w:val="005E3E28"/>
    <w:rsid w:val="005E3E3B"/>
    <w:rsid w:val="005E3E8A"/>
    <w:rsid w:val="005E3EBC"/>
    <w:rsid w:val="005E3ECC"/>
    <w:rsid w:val="005E3EF2"/>
    <w:rsid w:val="005E3FB5"/>
    <w:rsid w:val="005E3FBD"/>
    <w:rsid w:val="005E3FF6"/>
    <w:rsid w:val="005E4003"/>
    <w:rsid w:val="005E4021"/>
    <w:rsid w:val="005E4048"/>
    <w:rsid w:val="005E40BB"/>
    <w:rsid w:val="005E41B1"/>
    <w:rsid w:val="005E4218"/>
    <w:rsid w:val="005E432B"/>
    <w:rsid w:val="005E4352"/>
    <w:rsid w:val="005E4362"/>
    <w:rsid w:val="005E4414"/>
    <w:rsid w:val="005E448C"/>
    <w:rsid w:val="005E45AF"/>
    <w:rsid w:val="005E4625"/>
    <w:rsid w:val="005E4633"/>
    <w:rsid w:val="005E4665"/>
    <w:rsid w:val="005E466A"/>
    <w:rsid w:val="005E46CD"/>
    <w:rsid w:val="005E470D"/>
    <w:rsid w:val="005E4730"/>
    <w:rsid w:val="005E47D3"/>
    <w:rsid w:val="005E47E8"/>
    <w:rsid w:val="005E49A9"/>
    <w:rsid w:val="005E49CE"/>
    <w:rsid w:val="005E4A29"/>
    <w:rsid w:val="005E4AD9"/>
    <w:rsid w:val="005E4ADB"/>
    <w:rsid w:val="005E4ADE"/>
    <w:rsid w:val="005E4B15"/>
    <w:rsid w:val="005E4B38"/>
    <w:rsid w:val="005E4BF2"/>
    <w:rsid w:val="005E4C69"/>
    <w:rsid w:val="005E4D22"/>
    <w:rsid w:val="005E4D85"/>
    <w:rsid w:val="005E4DB5"/>
    <w:rsid w:val="005E4DDE"/>
    <w:rsid w:val="005E4EBD"/>
    <w:rsid w:val="005E4F38"/>
    <w:rsid w:val="005E5048"/>
    <w:rsid w:val="005E5123"/>
    <w:rsid w:val="005E52AB"/>
    <w:rsid w:val="005E52CF"/>
    <w:rsid w:val="005E52EF"/>
    <w:rsid w:val="005E52FD"/>
    <w:rsid w:val="005E53D0"/>
    <w:rsid w:val="005E53D5"/>
    <w:rsid w:val="005E53F5"/>
    <w:rsid w:val="005E5405"/>
    <w:rsid w:val="005E5477"/>
    <w:rsid w:val="005E548D"/>
    <w:rsid w:val="005E5582"/>
    <w:rsid w:val="005E559C"/>
    <w:rsid w:val="005E5677"/>
    <w:rsid w:val="005E576D"/>
    <w:rsid w:val="005E57A7"/>
    <w:rsid w:val="005E580A"/>
    <w:rsid w:val="005E58BD"/>
    <w:rsid w:val="005E5966"/>
    <w:rsid w:val="005E5A5E"/>
    <w:rsid w:val="005E5A72"/>
    <w:rsid w:val="005E5A9D"/>
    <w:rsid w:val="005E5A9F"/>
    <w:rsid w:val="005E5B1B"/>
    <w:rsid w:val="005E5B31"/>
    <w:rsid w:val="005E5B71"/>
    <w:rsid w:val="005E5B9C"/>
    <w:rsid w:val="005E5BC1"/>
    <w:rsid w:val="005E5BC8"/>
    <w:rsid w:val="005E5BF3"/>
    <w:rsid w:val="005E5C2D"/>
    <w:rsid w:val="005E5C3F"/>
    <w:rsid w:val="005E5C87"/>
    <w:rsid w:val="005E5C95"/>
    <w:rsid w:val="005E5C9E"/>
    <w:rsid w:val="005E5DAA"/>
    <w:rsid w:val="005E5DEB"/>
    <w:rsid w:val="005E5E34"/>
    <w:rsid w:val="005E5EA2"/>
    <w:rsid w:val="005E5F4B"/>
    <w:rsid w:val="005E5F99"/>
    <w:rsid w:val="005E5FD1"/>
    <w:rsid w:val="005E5FF7"/>
    <w:rsid w:val="005E614D"/>
    <w:rsid w:val="005E615B"/>
    <w:rsid w:val="005E622A"/>
    <w:rsid w:val="005E62BA"/>
    <w:rsid w:val="005E63A2"/>
    <w:rsid w:val="005E63F6"/>
    <w:rsid w:val="005E6459"/>
    <w:rsid w:val="005E64EE"/>
    <w:rsid w:val="005E6635"/>
    <w:rsid w:val="005E667D"/>
    <w:rsid w:val="005E66C6"/>
    <w:rsid w:val="005E671C"/>
    <w:rsid w:val="005E6723"/>
    <w:rsid w:val="005E681F"/>
    <w:rsid w:val="005E684A"/>
    <w:rsid w:val="005E68AB"/>
    <w:rsid w:val="005E68E2"/>
    <w:rsid w:val="005E6913"/>
    <w:rsid w:val="005E6988"/>
    <w:rsid w:val="005E6A32"/>
    <w:rsid w:val="005E6A44"/>
    <w:rsid w:val="005E6A82"/>
    <w:rsid w:val="005E6C5E"/>
    <w:rsid w:val="005E6CE6"/>
    <w:rsid w:val="005E6D39"/>
    <w:rsid w:val="005E6D73"/>
    <w:rsid w:val="005E6E29"/>
    <w:rsid w:val="005E6E6E"/>
    <w:rsid w:val="005E6F08"/>
    <w:rsid w:val="005E6F11"/>
    <w:rsid w:val="005E6F3A"/>
    <w:rsid w:val="005E6FFE"/>
    <w:rsid w:val="005E7191"/>
    <w:rsid w:val="005E71C6"/>
    <w:rsid w:val="005E71D1"/>
    <w:rsid w:val="005E729A"/>
    <w:rsid w:val="005E7319"/>
    <w:rsid w:val="005E7443"/>
    <w:rsid w:val="005E744C"/>
    <w:rsid w:val="005E74B6"/>
    <w:rsid w:val="005E7522"/>
    <w:rsid w:val="005E756D"/>
    <w:rsid w:val="005E757A"/>
    <w:rsid w:val="005E7581"/>
    <w:rsid w:val="005E75EB"/>
    <w:rsid w:val="005E7688"/>
    <w:rsid w:val="005E7768"/>
    <w:rsid w:val="005E7874"/>
    <w:rsid w:val="005E78EE"/>
    <w:rsid w:val="005E7A48"/>
    <w:rsid w:val="005E7A8F"/>
    <w:rsid w:val="005E7AB4"/>
    <w:rsid w:val="005E7B0D"/>
    <w:rsid w:val="005E7B43"/>
    <w:rsid w:val="005E7BD4"/>
    <w:rsid w:val="005E7C4C"/>
    <w:rsid w:val="005E7CD3"/>
    <w:rsid w:val="005E7D55"/>
    <w:rsid w:val="005E7DC0"/>
    <w:rsid w:val="005E7DE5"/>
    <w:rsid w:val="005E7E38"/>
    <w:rsid w:val="005E7E53"/>
    <w:rsid w:val="005E7E71"/>
    <w:rsid w:val="005E7EB3"/>
    <w:rsid w:val="005E7F11"/>
    <w:rsid w:val="005F003E"/>
    <w:rsid w:val="005F00A9"/>
    <w:rsid w:val="005F0136"/>
    <w:rsid w:val="005F015D"/>
    <w:rsid w:val="005F02E6"/>
    <w:rsid w:val="005F04C4"/>
    <w:rsid w:val="005F04C8"/>
    <w:rsid w:val="005F0580"/>
    <w:rsid w:val="005F062D"/>
    <w:rsid w:val="005F067C"/>
    <w:rsid w:val="005F06B0"/>
    <w:rsid w:val="005F06B7"/>
    <w:rsid w:val="005F06DC"/>
    <w:rsid w:val="005F074A"/>
    <w:rsid w:val="005F077C"/>
    <w:rsid w:val="005F07A3"/>
    <w:rsid w:val="005F07EC"/>
    <w:rsid w:val="005F0815"/>
    <w:rsid w:val="005F0845"/>
    <w:rsid w:val="005F08DC"/>
    <w:rsid w:val="005F08E9"/>
    <w:rsid w:val="005F0989"/>
    <w:rsid w:val="005F0997"/>
    <w:rsid w:val="005F09AB"/>
    <w:rsid w:val="005F09CE"/>
    <w:rsid w:val="005F0A68"/>
    <w:rsid w:val="005F0AF5"/>
    <w:rsid w:val="005F0AFE"/>
    <w:rsid w:val="005F0B1A"/>
    <w:rsid w:val="005F0B2B"/>
    <w:rsid w:val="005F0B3E"/>
    <w:rsid w:val="005F0C49"/>
    <w:rsid w:val="005F0C72"/>
    <w:rsid w:val="005F0C7C"/>
    <w:rsid w:val="005F0CAB"/>
    <w:rsid w:val="005F0CF5"/>
    <w:rsid w:val="005F0D18"/>
    <w:rsid w:val="005F0DB5"/>
    <w:rsid w:val="005F0EBF"/>
    <w:rsid w:val="005F0F28"/>
    <w:rsid w:val="005F0F59"/>
    <w:rsid w:val="005F0FD8"/>
    <w:rsid w:val="005F1061"/>
    <w:rsid w:val="005F10D7"/>
    <w:rsid w:val="005F1122"/>
    <w:rsid w:val="005F115F"/>
    <w:rsid w:val="005F1189"/>
    <w:rsid w:val="005F1228"/>
    <w:rsid w:val="005F1276"/>
    <w:rsid w:val="005F131C"/>
    <w:rsid w:val="005F1350"/>
    <w:rsid w:val="005F1415"/>
    <w:rsid w:val="005F149E"/>
    <w:rsid w:val="005F14AB"/>
    <w:rsid w:val="005F14D1"/>
    <w:rsid w:val="005F1597"/>
    <w:rsid w:val="005F15AF"/>
    <w:rsid w:val="005F15EA"/>
    <w:rsid w:val="005F162D"/>
    <w:rsid w:val="005F164C"/>
    <w:rsid w:val="005F1672"/>
    <w:rsid w:val="005F16CB"/>
    <w:rsid w:val="005F1707"/>
    <w:rsid w:val="005F1740"/>
    <w:rsid w:val="005F1840"/>
    <w:rsid w:val="005F18AC"/>
    <w:rsid w:val="005F18AE"/>
    <w:rsid w:val="005F18E8"/>
    <w:rsid w:val="005F197A"/>
    <w:rsid w:val="005F19AD"/>
    <w:rsid w:val="005F19E5"/>
    <w:rsid w:val="005F1B21"/>
    <w:rsid w:val="005F1B4E"/>
    <w:rsid w:val="005F1B93"/>
    <w:rsid w:val="005F1C45"/>
    <w:rsid w:val="005F1CFB"/>
    <w:rsid w:val="005F1EA4"/>
    <w:rsid w:val="005F1F48"/>
    <w:rsid w:val="005F2001"/>
    <w:rsid w:val="005F20B8"/>
    <w:rsid w:val="005F2189"/>
    <w:rsid w:val="005F21C0"/>
    <w:rsid w:val="005F21FD"/>
    <w:rsid w:val="005F226D"/>
    <w:rsid w:val="005F227A"/>
    <w:rsid w:val="005F2303"/>
    <w:rsid w:val="005F236E"/>
    <w:rsid w:val="005F2389"/>
    <w:rsid w:val="005F23C3"/>
    <w:rsid w:val="005F24A4"/>
    <w:rsid w:val="005F24AC"/>
    <w:rsid w:val="005F253E"/>
    <w:rsid w:val="005F253F"/>
    <w:rsid w:val="005F254F"/>
    <w:rsid w:val="005F2572"/>
    <w:rsid w:val="005F25EA"/>
    <w:rsid w:val="005F260A"/>
    <w:rsid w:val="005F26FE"/>
    <w:rsid w:val="005F2737"/>
    <w:rsid w:val="005F277B"/>
    <w:rsid w:val="005F2828"/>
    <w:rsid w:val="005F2848"/>
    <w:rsid w:val="005F2871"/>
    <w:rsid w:val="005F2932"/>
    <w:rsid w:val="005F297A"/>
    <w:rsid w:val="005F29D2"/>
    <w:rsid w:val="005F2A13"/>
    <w:rsid w:val="005F2A72"/>
    <w:rsid w:val="005F2AEC"/>
    <w:rsid w:val="005F2B43"/>
    <w:rsid w:val="005F2BD2"/>
    <w:rsid w:val="005F2CD2"/>
    <w:rsid w:val="005F2D77"/>
    <w:rsid w:val="005F2DAB"/>
    <w:rsid w:val="005F2DC8"/>
    <w:rsid w:val="005F3091"/>
    <w:rsid w:val="005F3097"/>
    <w:rsid w:val="005F30BF"/>
    <w:rsid w:val="005F3113"/>
    <w:rsid w:val="005F3191"/>
    <w:rsid w:val="005F3425"/>
    <w:rsid w:val="005F343B"/>
    <w:rsid w:val="005F3464"/>
    <w:rsid w:val="005F34D1"/>
    <w:rsid w:val="005F351E"/>
    <w:rsid w:val="005F3661"/>
    <w:rsid w:val="005F3728"/>
    <w:rsid w:val="005F37E2"/>
    <w:rsid w:val="005F3860"/>
    <w:rsid w:val="005F3862"/>
    <w:rsid w:val="005F38C2"/>
    <w:rsid w:val="005F38F1"/>
    <w:rsid w:val="005F3948"/>
    <w:rsid w:val="005F3952"/>
    <w:rsid w:val="005F39A0"/>
    <w:rsid w:val="005F39C7"/>
    <w:rsid w:val="005F3A59"/>
    <w:rsid w:val="005F3BB0"/>
    <w:rsid w:val="005F3CA8"/>
    <w:rsid w:val="005F3D37"/>
    <w:rsid w:val="005F3D51"/>
    <w:rsid w:val="005F3D57"/>
    <w:rsid w:val="005F3D74"/>
    <w:rsid w:val="005F3DAD"/>
    <w:rsid w:val="005F3DB9"/>
    <w:rsid w:val="005F3E2E"/>
    <w:rsid w:val="005F3E9E"/>
    <w:rsid w:val="005F3F17"/>
    <w:rsid w:val="005F3F4F"/>
    <w:rsid w:val="005F3F53"/>
    <w:rsid w:val="005F3F77"/>
    <w:rsid w:val="005F3FBB"/>
    <w:rsid w:val="005F3FD0"/>
    <w:rsid w:val="005F411B"/>
    <w:rsid w:val="005F415F"/>
    <w:rsid w:val="005F41B6"/>
    <w:rsid w:val="005F41CE"/>
    <w:rsid w:val="005F41E6"/>
    <w:rsid w:val="005F41F4"/>
    <w:rsid w:val="005F4220"/>
    <w:rsid w:val="005F4268"/>
    <w:rsid w:val="005F42DD"/>
    <w:rsid w:val="005F42DE"/>
    <w:rsid w:val="005F42EF"/>
    <w:rsid w:val="005F430B"/>
    <w:rsid w:val="005F4316"/>
    <w:rsid w:val="005F43F8"/>
    <w:rsid w:val="005F448B"/>
    <w:rsid w:val="005F44AC"/>
    <w:rsid w:val="005F454A"/>
    <w:rsid w:val="005F461E"/>
    <w:rsid w:val="005F4694"/>
    <w:rsid w:val="005F46B7"/>
    <w:rsid w:val="005F46C2"/>
    <w:rsid w:val="005F47A1"/>
    <w:rsid w:val="005F4847"/>
    <w:rsid w:val="005F48ED"/>
    <w:rsid w:val="005F497F"/>
    <w:rsid w:val="005F499A"/>
    <w:rsid w:val="005F4A65"/>
    <w:rsid w:val="005F4A76"/>
    <w:rsid w:val="005F4AC6"/>
    <w:rsid w:val="005F4B7D"/>
    <w:rsid w:val="005F4B85"/>
    <w:rsid w:val="005F4C41"/>
    <w:rsid w:val="005F4C67"/>
    <w:rsid w:val="005F4C96"/>
    <w:rsid w:val="005F4CAA"/>
    <w:rsid w:val="005F4D1F"/>
    <w:rsid w:val="005F4D4B"/>
    <w:rsid w:val="005F4DD1"/>
    <w:rsid w:val="005F4DE3"/>
    <w:rsid w:val="005F4DF5"/>
    <w:rsid w:val="005F4EB8"/>
    <w:rsid w:val="005F4F58"/>
    <w:rsid w:val="005F518F"/>
    <w:rsid w:val="005F5207"/>
    <w:rsid w:val="005F5215"/>
    <w:rsid w:val="005F525E"/>
    <w:rsid w:val="005F5295"/>
    <w:rsid w:val="005F52A6"/>
    <w:rsid w:val="005F53AD"/>
    <w:rsid w:val="005F5400"/>
    <w:rsid w:val="005F5420"/>
    <w:rsid w:val="005F549B"/>
    <w:rsid w:val="005F5519"/>
    <w:rsid w:val="005F553F"/>
    <w:rsid w:val="005F55BB"/>
    <w:rsid w:val="005F55D4"/>
    <w:rsid w:val="005F5706"/>
    <w:rsid w:val="005F5756"/>
    <w:rsid w:val="005F57D3"/>
    <w:rsid w:val="005F5807"/>
    <w:rsid w:val="005F5808"/>
    <w:rsid w:val="005F587E"/>
    <w:rsid w:val="005F58B4"/>
    <w:rsid w:val="005F594C"/>
    <w:rsid w:val="005F5965"/>
    <w:rsid w:val="005F5979"/>
    <w:rsid w:val="005F5A4D"/>
    <w:rsid w:val="005F5B1E"/>
    <w:rsid w:val="005F5B4E"/>
    <w:rsid w:val="005F5C43"/>
    <w:rsid w:val="005F5C61"/>
    <w:rsid w:val="005F5C83"/>
    <w:rsid w:val="005F5D76"/>
    <w:rsid w:val="005F5D7B"/>
    <w:rsid w:val="005F5D89"/>
    <w:rsid w:val="005F5DA9"/>
    <w:rsid w:val="005F5DCE"/>
    <w:rsid w:val="005F5E8D"/>
    <w:rsid w:val="005F5EE3"/>
    <w:rsid w:val="005F5F09"/>
    <w:rsid w:val="005F5F5B"/>
    <w:rsid w:val="005F6039"/>
    <w:rsid w:val="005F6072"/>
    <w:rsid w:val="005F60C3"/>
    <w:rsid w:val="005F60D7"/>
    <w:rsid w:val="005F6143"/>
    <w:rsid w:val="005F614D"/>
    <w:rsid w:val="005F61EF"/>
    <w:rsid w:val="005F6270"/>
    <w:rsid w:val="005F6339"/>
    <w:rsid w:val="005F634C"/>
    <w:rsid w:val="005F63B6"/>
    <w:rsid w:val="005F63BB"/>
    <w:rsid w:val="005F63ED"/>
    <w:rsid w:val="005F6405"/>
    <w:rsid w:val="005F6412"/>
    <w:rsid w:val="005F64B9"/>
    <w:rsid w:val="005F65D0"/>
    <w:rsid w:val="005F6690"/>
    <w:rsid w:val="005F66CD"/>
    <w:rsid w:val="005F6708"/>
    <w:rsid w:val="005F67C1"/>
    <w:rsid w:val="005F681B"/>
    <w:rsid w:val="005F6821"/>
    <w:rsid w:val="005F6833"/>
    <w:rsid w:val="005F6854"/>
    <w:rsid w:val="005F68B6"/>
    <w:rsid w:val="005F699B"/>
    <w:rsid w:val="005F69D6"/>
    <w:rsid w:val="005F69F6"/>
    <w:rsid w:val="005F6B32"/>
    <w:rsid w:val="005F6C02"/>
    <w:rsid w:val="005F6C18"/>
    <w:rsid w:val="005F6C9F"/>
    <w:rsid w:val="005F6CB6"/>
    <w:rsid w:val="005F6CCE"/>
    <w:rsid w:val="005F6CDF"/>
    <w:rsid w:val="005F6D5C"/>
    <w:rsid w:val="005F6D9D"/>
    <w:rsid w:val="005F6E08"/>
    <w:rsid w:val="005F6E15"/>
    <w:rsid w:val="005F6E43"/>
    <w:rsid w:val="005F6E7C"/>
    <w:rsid w:val="005F6EFF"/>
    <w:rsid w:val="005F6F05"/>
    <w:rsid w:val="005F6F6B"/>
    <w:rsid w:val="005F6F73"/>
    <w:rsid w:val="005F700D"/>
    <w:rsid w:val="005F70C9"/>
    <w:rsid w:val="005F718C"/>
    <w:rsid w:val="005F720B"/>
    <w:rsid w:val="005F7218"/>
    <w:rsid w:val="005F728A"/>
    <w:rsid w:val="005F72D8"/>
    <w:rsid w:val="005F7389"/>
    <w:rsid w:val="005F73B1"/>
    <w:rsid w:val="005F751B"/>
    <w:rsid w:val="005F76E4"/>
    <w:rsid w:val="005F7756"/>
    <w:rsid w:val="005F7803"/>
    <w:rsid w:val="005F7926"/>
    <w:rsid w:val="005F7979"/>
    <w:rsid w:val="005F79A8"/>
    <w:rsid w:val="005F7A56"/>
    <w:rsid w:val="005F7B8B"/>
    <w:rsid w:val="005F7C59"/>
    <w:rsid w:val="005F7C8D"/>
    <w:rsid w:val="005F7D3B"/>
    <w:rsid w:val="005F7D46"/>
    <w:rsid w:val="005F7D55"/>
    <w:rsid w:val="005F7D76"/>
    <w:rsid w:val="005F7DE7"/>
    <w:rsid w:val="005F7E3B"/>
    <w:rsid w:val="005F7E81"/>
    <w:rsid w:val="005F7E84"/>
    <w:rsid w:val="005F7EA5"/>
    <w:rsid w:val="005F7F15"/>
    <w:rsid w:val="005F7F5E"/>
    <w:rsid w:val="006000B1"/>
    <w:rsid w:val="006000ED"/>
    <w:rsid w:val="0060014C"/>
    <w:rsid w:val="00600271"/>
    <w:rsid w:val="006002F6"/>
    <w:rsid w:val="00600347"/>
    <w:rsid w:val="0060037B"/>
    <w:rsid w:val="00600462"/>
    <w:rsid w:val="00600524"/>
    <w:rsid w:val="00600580"/>
    <w:rsid w:val="0060059E"/>
    <w:rsid w:val="00600643"/>
    <w:rsid w:val="0060064C"/>
    <w:rsid w:val="00600747"/>
    <w:rsid w:val="0060092A"/>
    <w:rsid w:val="00600999"/>
    <w:rsid w:val="006009AD"/>
    <w:rsid w:val="006009D6"/>
    <w:rsid w:val="00600A69"/>
    <w:rsid w:val="00600AA7"/>
    <w:rsid w:val="00600B58"/>
    <w:rsid w:val="00600BD7"/>
    <w:rsid w:val="00600DAF"/>
    <w:rsid w:val="00600E2C"/>
    <w:rsid w:val="00600E96"/>
    <w:rsid w:val="00600EAF"/>
    <w:rsid w:val="00600F3A"/>
    <w:rsid w:val="00600F7A"/>
    <w:rsid w:val="00600FE8"/>
    <w:rsid w:val="00601057"/>
    <w:rsid w:val="00601112"/>
    <w:rsid w:val="00601126"/>
    <w:rsid w:val="0060115A"/>
    <w:rsid w:val="006011D5"/>
    <w:rsid w:val="00601283"/>
    <w:rsid w:val="00601311"/>
    <w:rsid w:val="00601315"/>
    <w:rsid w:val="0060146F"/>
    <w:rsid w:val="00601536"/>
    <w:rsid w:val="006015A7"/>
    <w:rsid w:val="0060161C"/>
    <w:rsid w:val="0060167C"/>
    <w:rsid w:val="0060167E"/>
    <w:rsid w:val="0060169C"/>
    <w:rsid w:val="0060172B"/>
    <w:rsid w:val="0060178F"/>
    <w:rsid w:val="006017A4"/>
    <w:rsid w:val="0060182C"/>
    <w:rsid w:val="0060186C"/>
    <w:rsid w:val="00601878"/>
    <w:rsid w:val="006018DA"/>
    <w:rsid w:val="00601938"/>
    <w:rsid w:val="00601AD8"/>
    <w:rsid w:val="00601B0A"/>
    <w:rsid w:val="00601B1A"/>
    <w:rsid w:val="00601B33"/>
    <w:rsid w:val="00601B67"/>
    <w:rsid w:val="00601BB6"/>
    <w:rsid w:val="00601BC8"/>
    <w:rsid w:val="00601C17"/>
    <w:rsid w:val="00601C32"/>
    <w:rsid w:val="00601CF3"/>
    <w:rsid w:val="00601DD1"/>
    <w:rsid w:val="00601E01"/>
    <w:rsid w:val="00601EBB"/>
    <w:rsid w:val="00601EE0"/>
    <w:rsid w:val="00601F39"/>
    <w:rsid w:val="00601F6C"/>
    <w:rsid w:val="00601FBB"/>
    <w:rsid w:val="006020CF"/>
    <w:rsid w:val="006020D3"/>
    <w:rsid w:val="00602175"/>
    <w:rsid w:val="0060217E"/>
    <w:rsid w:val="00602221"/>
    <w:rsid w:val="00602377"/>
    <w:rsid w:val="006023CC"/>
    <w:rsid w:val="00602536"/>
    <w:rsid w:val="00602560"/>
    <w:rsid w:val="006025BA"/>
    <w:rsid w:val="006025F7"/>
    <w:rsid w:val="00602657"/>
    <w:rsid w:val="00602669"/>
    <w:rsid w:val="0060272D"/>
    <w:rsid w:val="0060275F"/>
    <w:rsid w:val="006027AB"/>
    <w:rsid w:val="006027DB"/>
    <w:rsid w:val="0060281B"/>
    <w:rsid w:val="006028C4"/>
    <w:rsid w:val="006029FF"/>
    <w:rsid w:val="00602A1C"/>
    <w:rsid w:val="00602A4C"/>
    <w:rsid w:val="00602A6E"/>
    <w:rsid w:val="00602AC8"/>
    <w:rsid w:val="00602B19"/>
    <w:rsid w:val="00602B39"/>
    <w:rsid w:val="00602B87"/>
    <w:rsid w:val="00602C42"/>
    <w:rsid w:val="00602C6E"/>
    <w:rsid w:val="00602C8C"/>
    <w:rsid w:val="00602CF2"/>
    <w:rsid w:val="00602DA5"/>
    <w:rsid w:val="00602DA7"/>
    <w:rsid w:val="00602DB1"/>
    <w:rsid w:val="00602EB6"/>
    <w:rsid w:val="00602EF3"/>
    <w:rsid w:val="00602EF8"/>
    <w:rsid w:val="00602F57"/>
    <w:rsid w:val="00602F94"/>
    <w:rsid w:val="0060304F"/>
    <w:rsid w:val="006031A7"/>
    <w:rsid w:val="00603218"/>
    <w:rsid w:val="006032E3"/>
    <w:rsid w:val="0060334F"/>
    <w:rsid w:val="006033E1"/>
    <w:rsid w:val="006033E4"/>
    <w:rsid w:val="00603464"/>
    <w:rsid w:val="006034D0"/>
    <w:rsid w:val="0060352F"/>
    <w:rsid w:val="006035B3"/>
    <w:rsid w:val="006035BF"/>
    <w:rsid w:val="00603755"/>
    <w:rsid w:val="00603783"/>
    <w:rsid w:val="00603809"/>
    <w:rsid w:val="006038A9"/>
    <w:rsid w:val="006039F7"/>
    <w:rsid w:val="00603A22"/>
    <w:rsid w:val="00603A6B"/>
    <w:rsid w:val="00603B09"/>
    <w:rsid w:val="00603B62"/>
    <w:rsid w:val="00603BB8"/>
    <w:rsid w:val="00603BEA"/>
    <w:rsid w:val="00603C31"/>
    <w:rsid w:val="00603D24"/>
    <w:rsid w:val="00603E37"/>
    <w:rsid w:val="00603F19"/>
    <w:rsid w:val="00603F41"/>
    <w:rsid w:val="006040BF"/>
    <w:rsid w:val="00604118"/>
    <w:rsid w:val="0060411D"/>
    <w:rsid w:val="0060418D"/>
    <w:rsid w:val="006041B5"/>
    <w:rsid w:val="00604210"/>
    <w:rsid w:val="006042FB"/>
    <w:rsid w:val="00604330"/>
    <w:rsid w:val="006043E4"/>
    <w:rsid w:val="0060446A"/>
    <w:rsid w:val="006044CA"/>
    <w:rsid w:val="006044EC"/>
    <w:rsid w:val="00604560"/>
    <w:rsid w:val="0060460C"/>
    <w:rsid w:val="006046A8"/>
    <w:rsid w:val="006046B9"/>
    <w:rsid w:val="006046E7"/>
    <w:rsid w:val="00604742"/>
    <w:rsid w:val="0060487A"/>
    <w:rsid w:val="0060498E"/>
    <w:rsid w:val="006049BF"/>
    <w:rsid w:val="006049C6"/>
    <w:rsid w:val="006049F0"/>
    <w:rsid w:val="00604A03"/>
    <w:rsid w:val="00604A26"/>
    <w:rsid w:val="00604A4F"/>
    <w:rsid w:val="00604A75"/>
    <w:rsid w:val="00604A8F"/>
    <w:rsid w:val="00604A92"/>
    <w:rsid w:val="00604ACB"/>
    <w:rsid w:val="00604B69"/>
    <w:rsid w:val="00604BB1"/>
    <w:rsid w:val="00604BCC"/>
    <w:rsid w:val="00604C74"/>
    <w:rsid w:val="00604DA8"/>
    <w:rsid w:val="00604E30"/>
    <w:rsid w:val="00604E88"/>
    <w:rsid w:val="00604F43"/>
    <w:rsid w:val="00605162"/>
    <w:rsid w:val="006052DF"/>
    <w:rsid w:val="0060539F"/>
    <w:rsid w:val="006053E4"/>
    <w:rsid w:val="00605436"/>
    <w:rsid w:val="00605496"/>
    <w:rsid w:val="006054AE"/>
    <w:rsid w:val="006054D9"/>
    <w:rsid w:val="00605553"/>
    <w:rsid w:val="006055BB"/>
    <w:rsid w:val="0060567E"/>
    <w:rsid w:val="0060568B"/>
    <w:rsid w:val="006056DB"/>
    <w:rsid w:val="006056EC"/>
    <w:rsid w:val="0060576B"/>
    <w:rsid w:val="00605780"/>
    <w:rsid w:val="00605916"/>
    <w:rsid w:val="0060594B"/>
    <w:rsid w:val="00605A33"/>
    <w:rsid w:val="00605AA8"/>
    <w:rsid w:val="00605B04"/>
    <w:rsid w:val="00605B5C"/>
    <w:rsid w:val="00605B93"/>
    <w:rsid w:val="00605B99"/>
    <w:rsid w:val="00605BD5"/>
    <w:rsid w:val="00605C1F"/>
    <w:rsid w:val="00605CBE"/>
    <w:rsid w:val="00605CD5"/>
    <w:rsid w:val="00605D34"/>
    <w:rsid w:val="00605D4F"/>
    <w:rsid w:val="00605D68"/>
    <w:rsid w:val="00605DC2"/>
    <w:rsid w:val="00605E07"/>
    <w:rsid w:val="00605E55"/>
    <w:rsid w:val="00605E6D"/>
    <w:rsid w:val="00605EB6"/>
    <w:rsid w:val="00605EBF"/>
    <w:rsid w:val="00605F75"/>
    <w:rsid w:val="00605FE2"/>
    <w:rsid w:val="006060E0"/>
    <w:rsid w:val="00606142"/>
    <w:rsid w:val="00606147"/>
    <w:rsid w:val="00606167"/>
    <w:rsid w:val="0060635B"/>
    <w:rsid w:val="006063BB"/>
    <w:rsid w:val="006064B1"/>
    <w:rsid w:val="006064C8"/>
    <w:rsid w:val="0060653C"/>
    <w:rsid w:val="00606547"/>
    <w:rsid w:val="00606583"/>
    <w:rsid w:val="006065A8"/>
    <w:rsid w:val="0060662E"/>
    <w:rsid w:val="00606685"/>
    <w:rsid w:val="0060669F"/>
    <w:rsid w:val="006066CC"/>
    <w:rsid w:val="006067A4"/>
    <w:rsid w:val="006068DD"/>
    <w:rsid w:val="00606951"/>
    <w:rsid w:val="006069B3"/>
    <w:rsid w:val="00606A7B"/>
    <w:rsid w:val="00606A9C"/>
    <w:rsid w:val="00606BAE"/>
    <w:rsid w:val="00606CA6"/>
    <w:rsid w:val="00606D75"/>
    <w:rsid w:val="00606DCD"/>
    <w:rsid w:val="00606DEF"/>
    <w:rsid w:val="00606E44"/>
    <w:rsid w:val="00606E54"/>
    <w:rsid w:val="00606F4D"/>
    <w:rsid w:val="00606FBF"/>
    <w:rsid w:val="00606FC4"/>
    <w:rsid w:val="00607009"/>
    <w:rsid w:val="00607029"/>
    <w:rsid w:val="00607089"/>
    <w:rsid w:val="006070F1"/>
    <w:rsid w:val="00607143"/>
    <w:rsid w:val="0060719D"/>
    <w:rsid w:val="0060720B"/>
    <w:rsid w:val="006072CA"/>
    <w:rsid w:val="00607311"/>
    <w:rsid w:val="0060743D"/>
    <w:rsid w:val="0060743E"/>
    <w:rsid w:val="006074B8"/>
    <w:rsid w:val="00607516"/>
    <w:rsid w:val="006075E7"/>
    <w:rsid w:val="00607697"/>
    <w:rsid w:val="00607743"/>
    <w:rsid w:val="006077C1"/>
    <w:rsid w:val="00607842"/>
    <w:rsid w:val="00607884"/>
    <w:rsid w:val="006079B3"/>
    <w:rsid w:val="00607A75"/>
    <w:rsid w:val="00607A82"/>
    <w:rsid w:val="00607AF7"/>
    <w:rsid w:val="00607B89"/>
    <w:rsid w:val="00607B9F"/>
    <w:rsid w:val="00607BB8"/>
    <w:rsid w:val="00607C3A"/>
    <w:rsid w:val="00607CC4"/>
    <w:rsid w:val="00607D40"/>
    <w:rsid w:val="00607DC2"/>
    <w:rsid w:val="00607E79"/>
    <w:rsid w:val="00607EEB"/>
    <w:rsid w:val="00610052"/>
    <w:rsid w:val="00610091"/>
    <w:rsid w:val="006100CD"/>
    <w:rsid w:val="006100D7"/>
    <w:rsid w:val="0061010D"/>
    <w:rsid w:val="00610142"/>
    <w:rsid w:val="006101F3"/>
    <w:rsid w:val="00610243"/>
    <w:rsid w:val="00610260"/>
    <w:rsid w:val="0061027C"/>
    <w:rsid w:val="0061032D"/>
    <w:rsid w:val="0061035E"/>
    <w:rsid w:val="006103E2"/>
    <w:rsid w:val="006103E6"/>
    <w:rsid w:val="0061040E"/>
    <w:rsid w:val="00610458"/>
    <w:rsid w:val="00610558"/>
    <w:rsid w:val="00610584"/>
    <w:rsid w:val="006105D5"/>
    <w:rsid w:val="00610693"/>
    <w:rsid w:val="006106F9"/>
    <w:rsid w:val="0061078F"/>
    <w:rsid w:val="006108A5"/>
    <w:rsid w:val="00610902"/>
    <w:rsid w:val="0061091B"/>
    <w:rsid w:val="0061093C"/>
    <w:rsid w:val="0061095E"/>
    <w:rsid w:val="006109BB"/>
    <w:rsid w:val="006109F7"/>
    <w:rsid w:val="00610A21"/>
    <w:rsid w:val="00610A41"/>
    <w:rsid w:val="00610A4B"/>
    <w:rsid w:val="00610A50"/>
    <w:rsid w:val="00610AB2"/>
    <w:rsid w:val="00610AD6"/>
    <w:rsid w:val="00610BD5"/>
    <w:rsid w:val="00610BDC"/>
    <w:rsid w:val="00610C05"/>
    <w:rsid w:val="00610C61"/>
    <w:rsid w:val="00610C7D"/>
    <w:rsid w:val="00610CF2"/>
    <w:rsid w:val="00610D4C"/>
    <w:rsid w:val="00610D87"/>
    <w:rsid w:val="00610DDB"/>
    <w:rsid w:val="00610E1A"/>
    <w:rsid w:val="00610E60"/>
    <w:rsid w:val="00610F01"/>
    <w:rsid w:val="0061105B"/>
    <w:rsid w:val="00611086"/>
    <w:rsid w:val="006110B8"/>
    <w:rsid w:val="006110CC"/>
    <w:rsid w:val="006110DB"/>
    <w:rsid w:val="006110EA"/>
    <w:rsid w:val="00611114"/>
    <w:rsid w:val="00611146"/>
    <w:rsid w:val="00611147"/>
    <w:rsid w:val="0061119A"/>
    <w:rsid w:val="006111F3"/>
    <w:rsid w:val="0061125C"/>
    <w:rsid w:val="00611275"/>
    <w:rsid w:val="006112D4"/>
    <w:rsid w:val="00611345"/>
    <w:rsid w:val="006113D0"/>
    <w:rsid w:val="006113D3"/>
    <w:rsid w:val="006115A8"/>
    <w:rsid w:val="006115E9"/>
    <w:rsid w:val="00611632"/>
    <w:rsid w:val="00611786"/>
    <w:rsid w:val="006117D3"/>
    <w:rsid w:val="00611862"/>
    <w:rsid w:val="0061187B"/>
    <w:rsid w:val="0061188A"/>
    <w:rsid w:val="00611981"/>
    <w:rsid w:val="0061198F"/>
    <w:rsid w:val="00611A73"/>
    <w:rsid w:val="00611AAC"/>
    <w:rsid w:val="00611B14"/>
    <w:rsid w:val="00611C73"/>
    <w:rsid w:val="00611C98"/>
    <w:rsid w:val="00611CD4"/>
    <w:rsid w:val="00611F8B"/>
    <w:rsid w:val="00612074"/>
    <w:rsid w:val="00612115"/>
    <w:rsid w:val="00612119"/>
    <w:rsid w:val="0061216C"/>
    <w:rsid w:val="006121A1"/>
    <w:rsid w:val="0061225C"/>
    <w:rsid w:val="00612275"/>
    <w:rsid w:val="006122F4"/>
    <w:rsid w:val="00612350"/>
    <w:rsid w:val="00612377"/>
    <w:rsid w:val="006123BB"/>
    <w:rsid w:val="006123FF"/>
    <w:rsid w:val="00612425"/>
    <w:rsid w:val="00612537"/>
    <w:rsid w:val="0061256B"/>
    <w:rsid w:val="006125B0"/>
    <w:rsid w:val="00612614"/>
    <w:rsid w:val="00612641"/>
    <w:rsid w:val="0061267A"/>
    <w:rsid w:val="006126F5"/>
    <w:rsid w:val="00612814"/>
    <w:rsid w:val="00612856"/>
    <w:rsid w:val="0061288E"/>
    <w:rsid w:val="006128E8"/>
    <w:rsid w:val="00612926"/>
    <w:rsid w:val="006129BD"/>
    <w:rsid w:val="00612A3D"/>
    <w:rsid w:val="00612AC4"/>
    <w:rsid w:val="00612AE6"/>
    <w:rsid w:val="00612B79"/>
    <w:rsid w:val="00612B7A"/>
    <w:rsid w:val="00612C21"/>
    <w:rsid w:val="00612D19"/>
    <w:rsid w:val="00612EA9"/>
    <w:rsid w:val="00612EBB"/>
    <w:rsid w:val="00612EDE"/>
    <w:rsid w:val="00612EE4"/>
    <w:rsid w:val="00612F30"/>
    <w:rsid w:val="00612FA5"/>
    <w:rsid w:val="00612FAD"/>
    <w:rsid w:val="00613088"/>
    <w:rsid w:val="006130AA"/>
    <w:rsid w:val="006130DB"/>
    <w:rsid w:val="00613155"/>
    <w:rsid w:val="00613161"/>
    <w:rsid w:val="0061321B"/>
    <w:rsid w:val="0061322D"/>
    <w:rsid w:val="0061324C"/>
    <w:rsid w:val="006132A3"/>
    <w:rsid w:val="006132B0"/>
    <w:rsid w:val="00613308"/>
    <w:rsid w:val="00613325"/>
    <w:rsid w:val="00613374"/>
    <w:rsid w:val="006133CB"/>
    <w:rsid w:val="006133CD"/>
    <w:rsid w:val="00613402"/>
    <w:rsid w:val="00613403"/>
    <w:rsid w:val="00613453"/>
    <w:rsid w:val="00613460"/>
    <w:rsid w:val="0061353C"/>
    <w:rsid w:val="00613547"/>
    <w:rsid w:val="00613604"/>
    <w:rsid w:val="0061361A"/>
    <w:rsid w:val="006136CD"/>
    <w:rsid w:val="006136F8"/>
    <w:rsid w:val="0061371B"/>
    <w:rsid w:val="0061374F"/>
    <w:rsid w:val="00613872"/>
    <w:rsid w:val="006138CD"/>
    <w:rsid w:val="0061392C"/>
    <w:rsid w:val="0061395E"/>
    <w:rsid w:val="00613973"/>
    <w:rsid w:val="00613A06"/>
    <w:rsid w:val="00613B06"/>
    <w:rsid w:val="00613CBC"/>
    <w:rsid w:val="00613D07"/>
    <w:rsid w:val="00613E26"/>
    <w:rsid w:val="00613E80"/>
    <w:rsid w:val="00613EEC"/>
    <w:rsid w:val="00613EF6"/>
    <w:rsid w:val="00613F16"/>
    <w:rsid w:val="00613F59"/>
    <w:rsid w:val="00613FAA"/>
    <w:rsid w:val="00613FAB"/>
    <w:rsid w:val="00613FAE"/>
    <w:rsid w:val="00613FAF"/>
    <w:rsid w:val="00613FE8"/>
    <w:rsid w:val="00613FEA"/>
    <w:rsid w:val="00614005"/>
    <w:rsid w:val="00614019"/>
    <w:rsid w:val="0061402D"/>
    <w:rsid w:val="0061414E"/>
    <w:rsid w:val="0061419D"/>
    <w:rsid w:val="00614262"/>
    <w:rsid w:val="00614298"/>
    <w:rsid w:val="006142BC"/>
    <w:rsid w:val="0061433F"/>
    <w:rsid w:val="006143B9"/>
    <w:rsid w:val="006143CF"/>
    <w:rsid w:val="00614456"/>
    <w:rsid w:val="0061447E"/>
    <w:rsid w:val="00614488"/>
    <w:rsid w:val="0061454E"/>
    <w:rsid w:val="00614553"/>
    <w:rsid w:val="00614637"/>
    <w:rsid w:val="006146E5"/>
    <w:rsid w:val="00614768"/>
    <w:rsid w:val="00614838"/>
    <w:rsid w:val="00614944"/>
    <w:rsid w:val="00614952"/>
    <w:rsid w:val="006149B5"/>
    <w:rsid w:val="006149C9"/>
    <w:rsid w:val="00614A6C"/>
    <w:rsid w:val="00614A83"/>
    <w:rsid w:val="00614AA0"/>
    <w:rsid w:val="00614AED"/>
    <w:rsid w:val="00614AEE"/>
    <w:rsid w:val="00614B6D"/>
    <w:rsid w:val="00614C26"/>
    <w:rsid w:val="00614DEA"/>
    <w:rsid w:val="00614E09"/>
    <w:rsid w:val="00614EA6"/>
    <w:rsid w:val="00614F07"/>
    <w:rsid w:val="00614F28"/>
    <w:rsid w:val="00614FBE"/>
    <w:rsid w:val="00614FFC"/>
    <w:rsid w:val="00615015"/>
    <w:rsid w:val="00615042"/>
    <w:rsid w:val="0061505D"/>
    <w:rsid w:val="006150D7"/>
    <w:rsid w:val="006151A7"/>
    <w:rsid w:val="006151C5"/>
    <w:rsid w:val="006152AB"/>
    <w:rsid w:val="006152C4"/>
    <w:rsid w:val="0061534C"/>
    <w:rsid w:val="006153F5"/>
    <w:rsid w:val="0061542F"/>
    <w:rsid w:val="0061554B"/>
    <w:rsid w:val="00615558"/>
    <w:rsid w:val="006155D6"/>
    <w:rsid w:val="00615661"/>
    <w:rsid w:val="0061568A"/>
    <w:rsid w:val="006156B9"/>
    <w:rsid w:val="006156EA"/>
    <w:rsid w:val="00615726"/>
    <w:rsid w:val="00615790"/>
    <w:rsid w:val="0061587C"/>
    <w:rsid w:val="00615890"/>
    <w:rsid w:val="0061595D"/>
    <w:rsid w:val="00615989"/>
    <w:rsid w:val="006159B6"/>
    <w:rsid w:val="00615A38"/>
    <w:rsid w:val="00615B48"/>
    <w:rsid w:val="00615C8F"/>
    <w:rsid w:val="00615D27"/>
    <w:rsid w:val="00615DC3"/>
    <w:rsid w:val="00615DC4"/>
    <w:rsid w:val="00615E9A"/>
    <w:rsid w:val="00615EBF"/>
    <w:rsid w:val="00615F39"/>
    <w:rsid w:val="00616023"/>
    <w:rsid w:val="00616057"/>
    <w:rsid w:val="0061608D"/>
    <w:rsid w:val="00616113"/>
    <w:rsid w:val="00616173"/>
    <w:rsid w:val="006161A6"/>
    <w:rsid w:val="006161E3"/>
    <w:rsid w:val="006161E6"/>
    <w:rsid w:val="006161ED"/>
    <w:rsid w:val="00616249"/>
    <w:rsid w:val="006163E1"/>
    <w:rsid w:val="00616417"/>
    <w:rsid w:val="00616549"/>
    <w:rsid w:val="0061658D"/>
    <w:rsid w:val="00616614"/>
    <w:rsid w:val="006166A9"/>
    <w:rsid w:val="006166FC"/>
    <w:rsid w:val="006167E6"/>
    <w:rsid w:val="00616808"/>
    <w:rsid w:val="00616835"/>
    <w:rsid w:val="0061688D"/>
    <w:rsid w:val="006168F9"/>
    <w:rsid w:val="0061690E"/>
    <w:rsid w:val="00616A19"/>
    <w:rsid w:val="00616AD4"/>
    <w:rsid w:val="00616AEF"/>
    <w:rsid w:val="00616B15"/>
    <w:rsid w:val="00616B54"/>
    <w:rsid w:val="00616BBC"/>
    <w:rsid w:val="00616BF7"/>
    <w:rsid w:val="00616C59"/>
    <w:rsid w:val="00616C65"/>
    <w:rsid w:val="00616D32"/>
    <w:rsid w:val="00616E6B"/>
    <w:rsid w:val="00616E97"/>
    <w:rsid w:val="00616ECD"/>
    <w:rsid w:val="00616F90"/>
    <w:rsid w:val="00616FB7"/>
    <w:rsid w:val="00616FE1"/>
    <w:rsid w:val="00617063"/>
    <w:rsid w:val="0061716E"/>
    <w:rsid w:val="0061722E"/>
    <w:rsid w:val="006172D4"/>
    <w:rsid w:val="00617315"/>
    <w:rsid w:val="00617345"/>
    <w:rsid w:val="00617346"/>
    <w:rsid w:val="006173C4"/>
    <w:rsid w:val="00617440"/>
    <w:rsid w:val="006174FF"/>
    <w:rsid w:val="00617645"/>
    <w:rsid w:val="00617648"/>
    <w:rsid w:val="0061764D"/>
    <w:rsid w:val="00617798"/>
    <w:rsid w:val="0061787F"/>
    <w:rsid w:val="006178AA"/>
    <w:rsid w:val="006178B5"/>
    <w:rsid w:val="006178E0"/>
    <w:rsid w:val="00617959"/>
    <w:rsid w:val="00617A36"/>
    <w:rsid w:val="00617A65"/>
    <w:rsid w:val="00617BE7"/>
    <w:rsid w:val="00617C5B"/>
    <w:rsid w:val="00617C67"/>
    <w:rsid w:val="00617CE1"/>
    <w:rsid w:val="00617D2C"/>
    <w:rsid w:val="00617D3F"/>
    <w:rsid w:val="00617D58"/>
    <w:rsid w:val="00617E18"/>
    <w:rsid w:val="00617E52"/>
    <w:rsid w:val="00617E8F"/>
    <w:rsid w:val="00617E9B"/>
    <w:rsid w:val="00617EC6"/>
    <w:rsid w:val="00617EE4"/>
    <w:rsid w:val="00617FBB"/>
    <w:rsid w:val="0062008C"/>
    <w:rsid w:val="006200D8"/>
    <w:rsid w:val="006200FB"/>
    <w:rsid w:val="006201A1"/>
    <w:rsid w:val="006201A4"/>
    <w:rsid w:val="006201D6"/>
    <w:rsid w:val="006201E4"/>
    <w:rsid w:val="006201FA"/>
    <w:rsid w:val="0062024A"/>
    <w:rsid w:val="0062029E"/>
    <w:rsid w:val="0062031E"/>
    <w:rsid w:val="006203D8"/>
    <w:rsid w:val="00620410"/>
    <w:rsid w:val="0062048E"/>
    <w:rsid w:val="006204D3"/>
    <w:rsid w:val="0062057B"/>
    <w:rsid w:val="006205F4"/>
    <w:rsid w:val="0062060C"/>
    <w:rsid w:val="006206DA"/>
    <w:rsid w:val="006206E7"/>
    <w:rsid w:val="00620726"/>
    <w:rsid w:val="00620826"/>
    <w:rsid w:val="00620851"/>
    <w:rsid w:val="006208A1"/>
    <w:rsid w:val="006208EE"/>
    <w:rsid w:val="00620902"/>
    <w:rsid w:val="006209D0"/>
    <w:rsid w:val="00620A43"/>
    <w:rsid w:val="00620A87"/>
    <w:rsid w:val="00620ACF"/>
    <w:rsid w:val="00620B79"/>
    <w:rsid w:val="00620BCA"/>
    <w:rsid w:val="00620C4C"/>
    <w:rsid w:val="00620D08"/>
    <w:rsid w:val="00620D0F"/>
    <w:rsid w:val="00620D5C"/>
    <w:rsid w:val="00620E3B"/>
    <w:rsid w:val="00620EBF"/>
    <w:rsid w:val="00620F28"/>
    <w:rsid w:val="00620F94"/>
    <w:rsid w:val="00620FFC"/>
    <w:rsid w:val="00621042"/>
    <w:rsid w:val="006210BC"/>
    <w:rsid w:val="006210C1"/>
    <w:rsid w:val="006210F3"/>
    <w:rsid w:val="0062111C"/>
    <w:rsid w:val="00621158"/>
    <w:rsid w:val="006211AD"/>
    <w:rsid w:val="0062121A"/>
    <w:rsid w:val="0062121B"/>
    <w:rsid w:val="006212A7"/>
    <w:rsid w:val="00621305"/>
    <w:rsid w:val="0062133A"/>
    <w:rsid w:val="0062141D"/>
    <w:rsid w:val="00621433"/>
    <w:rsid w:val="006214CB"/>
    <w:rsid w:val="00621666"/>
    <w:rsid w:val="006216D9"/>
    <w:rsid w:val="00621734"/>
    <w:rsid w:val="006218F6"/>
    <w:rsid w:val="0062192A"/>
    <w:rsid w:val="006219D9"/>
    <w:rsid w:val="006219FD"/>
    <w:rsid w:val="00621A3F"/>
    <w:rsid w:val="00621A95"/>
    <w:rsid w:val="00621B49"/>
    <w:rsid w:val="00621C06"/>
    <w:rsid w:val="00621C10"/>
    <w:rsid w:val="00621C24"/>
    <w:rsid w:val="00621C52"/>
    <w:rsid w:val="00621CE3"/>
    <w:rsid w:val="00621D60"/>
    <w:rsid w:val="00621DF9"/>
    <w:rsid w:val="00621E02"/>
    <w:rsid w:val="00621E25"/>
    <w:rsid w:val="00621E40"/>
    <w:rsid w:val="00621E82"/>
    <w:rsid w:val="00621EDB"/>
    <w:rsid w:val="00621EF7"/>
    <w:rsid w:val="00621F02"/>
    <w:rsid w:val="00621F3C"/>
    <w:rsid w:val="00621F91"/>
    <w:rsid w:val="0062208E"/>
    <w:rsid w:val="006220AD"/>
    <w:rsid w:val="006220DD"/>
    <w:rsid w:val="00622131"/>
    <w:rsid w:val="00622134"/>
    <w:rsid w:val="00622189"/>
    <w:rsid w:val="00622203"/>
    <w:rsid w:val="0062222C"/>
    <w:rsid w:val="006222DC"/>
    <w:rsid w:val="006222DE"/>
    <w:rsid w:val="00622364"/>
    <w:rsid w:val="006223CB"/>
    <w:rsid w:val="006223CE"/>
    <w:rsid w:val="0062243C"/>
    <w:rsid w:val="00622473"/>
    <w:rsid w:val="0062252E"/>
    <w:rsid w:val="00622577"/>
    <w:rsid w:val="00622597"/>
    <w:rsid w:val="006225DD"/>
    <w:rsid w:val="006226A1"/>
    <w:rsid w:val="006226AF"/>
    <w:rsid w:val="00622725"/>
    <w:rsid w:val="0062277A"/>
    <w:rsid w:val="00622798"/>
    <w:rsid w:val="00622895"/>
    <w:rsid w:val="00622919"/>
    <w:rsid w:val="00622957"/>
    <w:rsid w:val="006229AC"/>
    <w:rsid w:val="006229D4"/>
    <w:rsid w:val="00622A28"/>
    <w:rsid w:val="00622A8A"/>
    <w:rsid w:val="00622AA0"/>
    <w:rsid w:val="00622B52"/>
    <w:rsid w:val="00622B99"/>
    <w:rsid w:val="00622C3B"/>
    <w:rsid w:val="00622C9B"/>
    <w:rsid w:val="00622CB7"/>
    <w:rsid w:val="00622CCD"/>
    <w:rsid w:val="00622D05"/>
    <w:rsid w:val="00622D1E"/>
    <w:rsid w:val="00622D4A"/>
    <w:rsid w:val="00622D4F"/>
    <w:rsid w:val="00622D65"/>
    <w:rsid w:val="00622E12"/>
    <w:rsid w:val="00622E97"/>
    <w:rsid w:val="00622EEE"/>
    <w:rsid w:val="0062304F"/>
    <w:rsid w:val="006230E2"/>
    <w:rsid w:val="0062310F"/>
    <w:rsid w:val="00623163"/>
    <w:rsid w:val="00623254"/>
    <w:rsid w:val="00623294"/>
    <w:rsid w:val="006232AD"/>
    <w:rsid w:val="00623341"/>
    <w:rsid w:val="006233BF"/>
    <w:rsid w:val="00623562"/>
    <w:rsid w:val="0062358A"/>
    <w:rsid w:val="006235BD"/>
    <w:rsid w:val="006235D4"/>
    <w:rsid w:val="006235E4"/>
    <w:rsid w:val="00623646"/>
    <w:rsid w:val="00623660"/>
    <w:rsid w:val="006236C6"/>
    <w:rsid w:val="00623775"/>
    <w:rsid w:val="006237DB"/>
    <w:rsid w:val="0062384E"/>
    <w:rsid w:val="00623912"/>
    <w:rsid w:val="00623B00"/>
    <w:rsid w:val="00623B4D"/>
    <w:rsid w:val="00623B95"/>
    <w:rsid w:val="00623BA2"/>
    <w:rsid w:val="00623BEB"/>
    <w:rsid w:val="00623C0A"/>
    <w:rsid w:val="00623CC8"/>
    <w:rsid w:val="00623CD6"/>
    <w:rsid w:val="00623D7F"/>
    <w:rsid w:val="00623E25"/>
    <w:rsid w:val="00623E29"/>
    <w:rsid w:val="00623F3C"/>
    <w:rsid w:val="00623FB5"/>
    <w:rsid w:val="00623FCB"/>
    <w:rsid w:val="00623FD3"/>
    <w:rsid w:val="006240EC"/>
    <w:rsid w:val="006241E6"/>
    <w:rsid w:val="006241E8"/>
    <w:rsid w:val="00624203"/>
    <w:rsid w:val="0062423B"/>
    <w:rsid w:val="00624254"/>
    <w:rsid w:val="00624309"/>
    <w:rsid w:val="0062437C"/>
    <w:rsid w:val="006243F0"/>
    <w:rsid w:val="006243F6"/>
    <w:rsid w:val="00624420"/>
    <w:rsid w:val="006244D1"/>
    <w:rsid w:val="00624637"/>
    <w:rsid w:val="006246EA"/>
    <w:rsid w:val="0062471D"/>
    <w:rsid w:val="00624782"/>
    <w:rsid w:val="006247E8"/>
    <w:rsid w:val="00624849"/>
    <w:rsid w:val="00624866"/>
    <w:rsid w:val="006248F2"/>
    <w:rsid w:val="00624900"/>
    <w:rsid w:val="00624998"/>
    <w:rsid w:val="006249CA"/>
    <w:rsid w:val="006249CD"/>
    <w:rsid w:val="00624A97"/>
    <w:rsid w:val="00624B1A"/>
    <w:rsid w:val="00624B5A"/>
    <w:rsid w:val="00624B76"/>
    <w:rsid w:val="00624DAB"/>
    <w:rsid w:val="00624DC8"/>
    <w:rsid w:val="00624E06"/>
    <w:rsid w:val="00624E16"/>
    <w:rsid w:val="00624EB3"/>
    <w:rsid w:val="00624F16"/>
    <w:rsid w:val="00624F40"/>
    <w:rsid w:val="00624F74"/>
    <w:rsid w:val="00624FE5"/>
    <w:rsid w:val="0062501F"/>
    <w:rsid w:val="00625039"/>
    <w:rsid w:val="00625063"/>
    <w:rsid w:val="0062507B"/>
    <w:rsid w:val="006250B0"/>
    <w:rsid w:val="006250C3"/>
    <w:rsid w:val="00625161"/>
    <w:rsid w:val="00625285"/>
    <w:rsid w:val="006253E2"/>
    <w:rsid w:val="0062540B"/>
    <w:rsid w:val="0062545E"/>
    <w:rsid w:val="00625472"/>
    <w:rsid w:val="006254AF"/>
    <w:rsid w:val="00625530"/>
    <w:rsid w:val="00625567"/>
    <w:rsid w:val="00625656"/>
    <w:rsid w:val="006256CA"/>
    <w:rsid w:val="006256D7"/>
    <w:rsid w:val="00625799"/>
    <w:rsid w:val="006257CC"/>
    <w:rsid w:val="00625936"/>
    <w:rsid w:val="00625972"/>
    <w:rsid w:val="00625A5C"/>
    <w:rsid w:val="00625AC3"/>
    <w:rsid w:val="00625B5D"/>
    <w:rsid w:val="00625C6F"/>
    <w:rsid w:val="00625C94"/>
    <w:rsid w:val="00625CCE"/>
    <w:rsid w:val="00625D64"/>
    <w:rsid w:val="00625DDB"/>
    <w:rsid w:val="00625E54"/>
    <w:rsid w:val="00625E8A"/>
    <w:rsid w:val="00625EB2"/>
    <w:rsid w:val="00625EF0"/>
    <w:rsid w:val="00625F68"/>
    <w:rsid w:val="00625F73"/>
    <w:rsid w:val="00625F83"/>
    <w:rsid w:val="00625F8E"/>
    <w:rsid w:val="00625FFB"/>
    <w:rsid w:val="00626020"/>
    <w:rsid w:val="0062604E"/>
    <w:rsid w:val="0062608E"/>
    <w:rsid w:val="00626175"/>
    <w:rsid w:val="00626230"/>
    <w:rsid w:val="00626267"/>
    <w:rsid w:val="006262B4"/>
    <w:rsid w:val="00626363"/>
    <w:rsid w:val="0062639D"/>
    <w:rsid w:val="006263C8"/>
    <w:rsid w:val="00626422"/>
    <w:rsid w:val="00626445"/>
    <w:rsid w:val="00626485"/>
    <w:rsid w:val="006264D2"/>
    <w:rsid w:val="00626609"/>
    <w:rsid w:val="00626667"/>
    <w:rsid w:val="0062666B"/>
    <w:rsid w:val="00626697"/>
    <w:rsid w:val="006266C5"/>
    <w:rsid w:val="00626703"/>
    <w:rsid w:val="00626737"/>
    <w:rsid w:val="0062680F"/>
    <w:rsid w:val="00626852"/>
    <w:rsid w:val="00626864"/>
    <w:rsid w:val="00626868"/>
    <w:rsid w:val="0062689C"/>
    <w:rsid w:val="006268A6"/>
    <w:rsid w:val="006268CE"/>
    <w:rsid w:val="00626926"/>
    <w:rsid w:val="006269A5"/>
    <w:rsid w:val="00626B22"/>
    <w:rsid w:val="00626B51"/>
    <w:rsid w:val="00626BE5"/>
    <w:rsid w:val="00626C54"/>
    <w:rsid w:val="00626C5F"/>
    <w:rsid w:val="00626CE8"/>
    <w:rsid w:val="00626E45"/>
    <w:rsid w:val="00626E6F"/>
    <w:rsid w:val="00626EF2"/>
    <w:rsid w:val="00626F3E"/>
    <w:rsid w:val="00626F79"/>
    <w:rsid w:val="00626FD8"/>
    <w:rsid w:val="00626FDB"/>
    <w:rsid w:val="00627000"/>
    <w:rsid w:val="006270AB"/>
    <w:rsid w:val="006270EA"/>
    <w:rsid w:val="0062730D"/>
    <w:rsid w:val="00627310"/>
    <w:rsid w:val="0062737C"/>
    <w:rsid w:val="0062744C"/>
    <w:rsid w:val="00627608"/>
    <w:rsid w:val="0062767F"/>
    <w:rsid w:val="0062769A"/>
    <w:rsid w:val="006276A4"/>
    <w:rsid w:val="00627779"/>
    <w:rsid w:val="006278D9"/>
    <w:rsid w:val="00627968"/>
    <w:rsid w:val="006279A7"/>
    <w:rsid w:val="00627A71"/>
    <w:rsid w:val="00627AFC"/>
    <w:rsid w:val="00627B28"/>
    <w:rsid w:val="00627B50"/>
    <w:rsid w:val="00627BBE"/>
    <w:rsid w:val="00627CE6"/>
    <w:rsid w:val="00627D2C"/>
    <w:rsid w:val="00627D76"/>
    <w:rsid w:val="00627D88"/>
    <w:rsid w:val="00627D9D"/>
    <w:rsid w:val="00627FE4"/>
    <w:rsid w:val="00630003"/>
    <w:rsid w:val="00630039"/>
    <w:rsid w:val="00630116"/>
    <w:rsid w:val="00630144"/>
    <w:rsid w:val="006301B2"/>
    <w:rsid w:val="006301C1"/>
    <w:rsid w:val="006301D0"/>
    <w:rsid w:val="00630381"/>
    <w:rsid w:val="006304B8"/>
    <w:rsid w:val="00630571"/>
    <w:rsid w:val="0063057E"/>
    <w:rsid w:val="0063059A"/>
    <w:rsid w:val="0063061E"/>
    <w:rsid w:val="0063064B"/>
    <w:rsid w:val="0063067A"/>
    <w:rsid w:val="006306E6"/>
    <w:rsid w:val="00630739"/>
    <w:rsid w:val="0063079A"/>
    <w:rsid w:val="006307BC"/>
    <w:rsid w:val="00630866"/>
    <w:rsid w:val="006308A8"/>
    <w:rsid w:val="006308C7"/>
    <w:rsid w:val="00630972"/>
    <w:rsid w:val="006309B6"/>
    <w:rsid w:val="00630A3A"/>
    <w:rsid w:val="00630BBD"/>
    <w:rsid w:val="00630BE7"/>
    <w:rsid w:val="00630C3C"/>
    <w:rsid w:val="00630C64"/>
    <w:rsid w:val="00630D02"/>
    <w:rsid w:val="00630D97"/>
    <w:rsid w:val="00630DC1"/>
    <w:rsid w:val="00630E34"/>
    <w:rsid w:val="00630F0B"/>
    <w:rsid w:val="00630F71"/>
    <w:rsid w:val="00630FB6"/>
    <w:rsid w:val="0063101F"/>
    <w:rsid w:val="0063102C"/>
    <w:rsid w:val="00631097"/>
    <w:rsid w:val="006310C9"/>
    <w:rsid w:val="00631134"/>
    <w:rsid w:val="00631184"/>
    <w:rsid w:val="00631187"/>
    <w:rsid w:val="006311B5"/>
    <w:rsid w:val="0063121E"/>
    <w:rsid w:val="00631223"/>
    <w:rsid w:val="0063124B"/>
    <w:rsid w:val="00631267"/>
    <w:rsid w:val="006312BA"/>
    <w:rsid w:val="00631310"/>
    <w:rsid w:val="00631370"/>
    <w:rsid w:val="006315FB"/>
    <w:rsid w:val="00631602"/>
    <w:rsid w:val="00631702"/>
    <w:rsid w:val="0063172D"/>
    <w:rsid w:val="00631744"/>
    <w:rsid w:val="00631779"/>
    <w:rsid w:val="0063178F"/>
    <w:rsid w:val="006318CD"/>
    <w:rsid w:val="006318EC"/>
    <w:rsid w:val="006318F8"/>
    <w:rsid w:val="00631A92"/>
    <w:rsid w:val="00631ACA"/>
    <w:rsid w:val="00631ADD"/>
    <w:rsid w:val="00631B69"/>
    <w:rsid w:val="00631C1B"/>
    <w:rsid w:val="00631C41"/>
    <w:rsid w:val="00631C50"/>
    <w:rsid w:val="00631C5C"/>
    <w:rsid w:val="00631D26"/>
    <w:rsid w:val="00631D3F"/>
    <w:rsid w:val="00631D42"/>
    <w:rsid w:val="00631E12"/>
    <w:rsid w:val="00631E87"/>
    <w:rsid w:val="00631EA3"/>
    <w:rsid w:val="00631FB7"/>
    <w:rsid w:val="0063209B"/>
    <w:rsid w:val="006320A2"/>
    <w:rsid w:val="00632124"/>
    <w:rsid w:val="00632140"/>
    <w:rsid w:val="00632183"/>
    <w:rsid w:val="006321A1"/>
    <w:rsid w:val="006321CA"/>
    <w:rsid w:val="006321F7"/>
    <w:rsid w:val="00632205"/>
    <w:rsid w:val="00632231"/>
    <w:rsid w:val="00632239"/>
    <w:rsid w:val="006322D8"/>
    <w:rsid w:val="00632339"/>
    <w:rsid w:val="0063233B"/>
    <w:rsid w:val="006323DC"/>
    <w:rsid w:val="00632424"/>
    <w:rsid w:val="006324A1"/>
    <w:rsid w:val="006324E0"/>
    <w:rsid w:val="0063250F"/>
    <w:rsid w:val="00632626"/>
    <w:rsid w:val="006326F9"/>
    <w:rsid w:val="00632809"/>
    <w:rsid w:val="0063287B"/>
    <w:rsid w:val="0063294A"/>
    <w:rsid w:val="00632A4D"/>
    <w:rsid w:val="00632A5A"/>
    <w:rsid w:val="00632AFE"/>
    <w:rsid w:val="00632B9D"/>
    <w:rsid w:val="00632BD6"/>
    <w:rsid w:val="00632C5D"/>
    <w:rsid w:val="00632D4E"/>
    <w:rsid w:val="00632DD6"/>
    <w:rsid w:val="00632E11"/>
    <w:rsid w:val="00632ED0"/>
    <w:rsid w:val="00632EFF"/>
    <w:rsid w:val="00632FF5"/>
    <w:rsid w:val="0063301E"/>
    <w:rsid w:val="0063314E"/>
    <w:rsid w:val="0063317E"/>
    <w:rsid w:val="006331C3"/>
    <w:rsid w:val="00633209"/>
    <w:rsid w:val="0063324F"/>
    <w:rsid w:val="006332C7"/>
    <w:rsid w:val="00633306"/>
    <w:rsid w:val="006333AC"/>
    <w:rsid w:val="006333FC"/>
    <w:rsid w:val="006334CE"/>
    <w:rsid w:val="0063359F"/>
    <w:rsid w:val="006335FB"/>
    <w:rsid w:val="006336CB"/>
    <w:rsid w:val="00633751"/>
    <w:rsid w:val="006337A8"/>
    <w:rsid w:val="006337E6"/>
    <w:rsid w:val="0063384F"/>
    <w:rsid w:val="0063385E"/>
    <w:rsid w:val="006338D5"/>
    <w:rsid w:val="00633920"/>
    <w:rsid w:val="00633924"/>
    <w:rsid w:val="006339A4"/>
    <w:rsid w:val="006339D2"/>
    <w:rsid w:val="00633B23"/>
    <w:rsid w:val="00633B4D"/>
    <w:rsid w:val="00633CCC"/>
    <w:rsid w:val="00633DEC"/>
    <w:rsid w:val="00633E83"/>
    <w:rsid w:val="00633E9D"/>
    <w:rsid w:val="00633ED3"/>
    <w:rsid w:val="0063407A"/>
    <w:rsid w:val="00634087"/>
    <w:rsid w:val="006340BB"/>
    <w:rsid w:val="006340D2"/>
    <w:rsid w:val="006340E3"/>
    <w:rsid w:val="00634166"/>
    <w:rsid w:val="00634185"/>
    <w:rsid w:val="0063420A"/>
    <w:rsid w:val="00634248"/>
    <w:rsid w:val="006343AD"/>
    <w:rsid w:val="0063443A"/>
    <w:rsid w:val="00634478"/>
    <w:rsid w:val="006344BA"/>
    <w:rsid w:val="006344E7"/>
    <w:rsid w:val="00634537"/>
    <w:rsid w:val="00634658"/>
    <w:rsid w:val="00634734"/>
    <w:rsid w:val="0063479F"/>
    <w:rsid w:val="006348B8"/>
    <w:rsid w:val="006348DC"/>
    <w:rsid w:val="006348FD"/>
    <w:rsid w:val="00634943"/>
    <w:rsid w:val="00634976"/>
    <w:rsid w:val="00634ADE"/>
    <w:rsid w:val="00634B48"/>
    <w:rsid w:val="00634C52"/>
    <w:rsid w:val="00634D6C"/>
    <w:rsid w:val="00634E18"/>
    <w:rsid w:val="00634E8A"/>
    <w:rsid w:val="00634F66"/>
    <w:rsid w:val="00634F68"/>
    <w:rsid w:val="00634F6A"/>
    <w:rsid w:val="00634FE8"/>
    <w:rsid w:val="00635033"/>
    <w:rsid w:val="00635060"/>
    <w:rsid w:val="006350AD"/>
    <w:rsid w:val="006350D6"/>
    <w:rsid w:val="006350EF"/>
    <w:rsid w:val="00635182"/>
    <w:rsid w:val="006351CC"/>
    <w:rsid w:val="00635287"/>
    <w:rsid w:val="00635297"/>
    <w:rsid w:val="006352AD"/>
    <w:rsid w:val="00635301"/>
    <w:rsid w:val="0063531E"/>
    <w:rsid w:val="00635339"/>
    <w:rsid w:val="006353B0"/>
    <w:rsid w:val="00635490"/>
    <w:rsid w:val="0063558F"/>
    <w:rsid w:val="00635603"/>
    <w:rsid w:val="00635621"/>
    <w:rsid w:val="00635632"/>
    <w:rsid w:val="00635732"/>
    <w:rsid w:val="00635772"/>
    <w:rsid w:val="00635793"/>
    <w:rsid w:val="00635857"/>
    <w:rsid w:val="00635AA7"/>
    <w:rsid w:val="00635B32"/>
    <w:rsid w:val="00635B40"/>
    <w:rsid w:val="00635C7B"/>
    <w:rsid w:val="00635C83"/>
    <w:rsid w:val="00635D93"/>
    <w:rsid w:val="00635DA0"/>
    <w:rsid w:val="00635DA1"/>
    <w:rsid w:val="00635E6C"/>
    <w:rsid w:val="00635FCC"/>
    <w:rsid w:val="006360D7"/>
    <w:rsid w:val="0063610D"/>
    <w:rsid w:val="00636130"/>
    <w:rsid w:val="006361E1"/>
    <w:rsid w:val="00636214"/>
    <w:rsid w:val="0063625F"/>
    <w:rsid w:val="00636265"/>
    <w:rsid w:val="00636299"/>
    <w:rsid w:val="00636333"/>
    <w:rsid w:val="00636337"/>
    <w:rsid w:val="006363AE"/>
    <w:rsid w:val="006364A5"/>
    <w:rsid w:val="006365AF"/>
    <w:rsid w:val="006366D9"/>
    <w:rsid w:val="0063676D"/>
    <w:rsid w:val="0063678A"/>
    <w:rsid w:val="00636854"/>
    <w:rsid w:val="0063689F"/>
    <w:rsid w:val="00636A52"/>
    <w:rsid w:val="00636A86"/>
    <w:rsid w:val="00636A8C"/>
    <w:rsid w:val="00636BCA"/>
    <w:rsid w:val="00636CCA"/>
    <w:rsid w:val="00636D05"/>
    <w:rsid w:val="00636D15"/>
    <w:rsid w:val="00636EAA"/>
    <w:rsid w:val="00636EE1"/>
    <w:rsid w:val="00636F11"/>
    <w:rsid w:val="00636F32"/>
    <w:rsid w:val="00636FA5"/>
    <w:rsid w:val="00637001"/>
    <w:rsid w:val="0063702B"/>
    <w:rsid w:val="00637044"/>
    <w:rsid w:val="0063705A"/>
    <w:rsid w:val="006370A5"/>
    <w:rsid w:val="006371B9"/>
    <w:rsid w:val="006372DA"/>
    <w:rsid w:val="00637368"/>
    <w:rsid w:val="00637395"/>
    <w:rsid w:val="006376B9"/>
    <w:rsid w:val="006376EA"/>
    <w:rsid w:val="00637719"/>
    <w:rsid w:val="00637750"/>
    <w:rsid w:val="00637810"/>
    <w:rsid w:val="00637880"/>
    <w:rsid w:val="00637993"/>
    <w:rsid w:val="006379D5"/>
    <w:rsid w:val="00637ACC"/>
    <w:rsid w:val="00637B40"/>
    <w:rsid w:val="00637B95"/>
    <w:rsid w:val="00637C44"/>
    <w:rsid w:val="00637C6B"/>
    <w:rsid w:val="00637D04"/>
    <w:rsid w:val="00637D14"/>
    <w:rsid w:val="00637D3C"/>
    <w:rsid w:val="00637DCF"/>
    <w:rsid w:val="00637E67"/>
    <w:rsid w:val="00637F8E"/>
    <w:rsid w:val="00640037"/>
    <w:rsid w:val="006400C6"/>
    <w:rsid w:val="006400CB"/>
    <w:rsid w:val="0064015E"/>
    <w:rsid w:val="00640201"/>
    <w:rsid w:val="00640219"/>
    <w:rsid w:val="00640255"/>
    <w:rsid w:val="00640256"/>
    <w:rsid w:val="00640269"/>
    <w:rsid w:val="00640289"/>
    <w:rsid w:val="00640409"/>
    <w:rsid w:val="00640426"/>
    <w:rsid w:val="00640505"/>
    <w:rsid w:val="00640549"/>
    <w:rsid w:val="00640594"/>
    <w:rsid w:val="006405F2"/>
    <w:rsid w:val="0064061B"/>
    <w:rsid w:val="0064066B"/>
    <w:rsid w:val="00640680"/>
    <w:rsid w:val="006406D5"/>
    <w:rsid w:val="006407C6"/>
    <w:rsid w:val="00640822"/>
    <w:rsid w:val="00640851"/>
    <w:rsid w:val="00640935"/>
    <w:rsid w:val="006409AD"/>
    <w:rsid w:val="006409E9"/>
    <w:rsid w:val="006409EB"/>
    <w:rsid w:val="00640ADF"/>
    <w:rsid w:val="00640B4A"/>
    <w:rsid w:val="00640BFC"/>
    <w:rsid w:val="00640C07"/>
    <w:rsid w:val="00640C1E"/>
    <w:rsid w:val="00640C27"/>
    <w:rsid w:val="00640C69"/>
    <w:rsid w:val="00640C82"/>
    <w:rsid w:val="00640CED"/>
    <w:rsid w:val="00640D36"/>
    <w:rsid w:val="00640D80"/>
    <w:rsid w:val="00640E56"/>
    <w:rsid w:val="00640FE0"/>
    <w:rsid w:val="00641021"/>
    <w:rsid w:val="006411CA"/>
    <w:rsid w:val="00641290"/>
    <w:rsid w:val="00641292"/>
    <w:rsid w:val="00641299"/>
    <w:rsid w:val="006412E8"/>
    <w:rsid w:val="00641306"/>
    <w:rsid w:val="0064132B"/>
    <w:rsid w:val="0064133C"/>
    <w:rsid w:val="006413E1"/>
    <w:rsid w:val="006413E9"/>
    <w:rsid w:val="00641438"/>
    <w:rsid w:val="0064149E"/>
    <w:rsid w:val="0064156F"/>
    <w:rsid w:val="006415DD"/>
    <w:rsid w:val="00641619"/>
    <w:rsid w:val="00641675"/>
    <w:rsid w:val="0064169E"/>
    <w:rsid w:val="0064184C"/>
    <w:rsid w:val="00641893"/>
    <w:rsid w:val="006418F7"/>
    <w:rsid w:val="00641912"/>
    <w:rsid w:val="00641921"/>
    <w:rsid w:val="00641A60"/>
    <w:rsid w:val="00641A90"/>
    <w:rsid w:val="00641B73"/>
    <w:rsid w:val="00641B9D"/>
    <w:rsid w:val="00641BD4"/>
    <w:rsid w:val="00641C08"/>
    <w:rsid w:val="00641C40"/>
    <w:rsid w:val="00641D55"/>
    <w:rsid w:val="00641D73"/>
    <w:rsid w:val="00641DB0"/>
    <w:rsid w:val="00641DE1"/>
    <w:rsid w:val="00641F47"/>
    <w:rsid w:val="0064201C"/>
    <w:rsid w:val="00642055"/>
    <w:rsid w:val="0064209C"/>
    <w:rsid w:val="006420A9"/>
    <w:rsid w:val="00642219"/>
    <w:rsid w:val="0064228B"/>
    <w:rsid w:val="006422A5"/>
    <w:rsid w:val="0064230E"/>
    <w:rsid w:val="0064231E"/>
    <w:rsid w:val="006423D2"/>
    <w:rsid w:val="00642417"/>
    <w:rsid w:val="00642418"/>
    <w:rsid w:val="0064250D"/>
    <w:rsid w:val="00642521"/>
    <w:rsid w:val="00642534"/>
    <w:rsid w:val="00642590"/>
    <w:rsid w:val="0064263B"/>
    <w:rsid w:val="00642656"/>
    <w:rsid w:val="006426C7"/>
    <w:rsid w:val="00642758"/>
    <w:rsid w:val="0064280C"/>
    <w:rsid w:val="006428BF"/>
    <w:rsid w:val="0064297D"/>
    <w:rsid w:val="00642A0E"/>
    <w:rsid w:val="00642AAA"/>
    <w:rsid w:val="00642B50"/>
    <w:rsid w:val="00642BBA"/>
    <w:rsid w:val="00642C3A"/>
    <w:rsid w:val="00642CC4"/>
    <w:rsid w:val="00642DF6"/>
    <w:rsid w:val="00642E1B"/>
    <w:rsid w:val="00642E23"/>
    <w:rsid w:val="00642E83"/>
    <w:rsid w:val="00642ED6"/>
    <w:rsid w:val="00642EFA"/>
    <w:rsid w:val="00642F22"/>
    <w:rsid w:val="00642F32"/>
    <w:rsid w:val="00642F49"/>
    <w:rsid w:val="00642F70"/>
    <w:rsid w:val="00642F88"/>
    <w:rsid w:val="00642FA7"/>
    <w:rsid w:val="00642FD0"/>
    <w:rsid w:val="00643080"/>
    <w:rsid w:val="00643116"/>
    <w:rsid w:val="00643150"/>
    <w:rsid w:val="00643166"/>
    <w:rsid w:val="006431CD"/>
    <w:rsid w:val="00643223"/>
    <w:rsid w:val="00643360"/>
    <w:rsid w:val="00643363"/>
    <w:rsid w:val="006433AA"/>
    <w:rsid w:val="006433D1"/>
    <w:rsid w:val="006434AB"/>
    <w:rsid w:val="00643598"/>
    <w:rsid w:val="006436ED"/>
    <w:rsid w:val="00643731"/>
    <w:rsid w:val="00643732"/>
    <w:rsid w:val="0064375E"/>
    <w:rsid w:val="006437C6"/>
    <w:rsid w:val="00643913"/>
    <w:rsid w:val="00643982"/>
    <w:rsid w:val="00643985"/>
    <w:rsid w:val="006439CF"/>
    <w:rsid w:val="00643A73"/>
    <w:rsid w:val="00643ACB"/>
    <w:rsid w:val="00643BAB"/>
    <w:rsid w:val="00643C54"/>
    <w:rsid w:val="00643C9B"/>
    <w:rsid w:val="00643CEF"/>
    <w:rsid w:val="00643CFF"/>
    <w:rsid w:val="00643D05"/>
    <w:rsid w:val="00643D59"/>
    <w:rsid w:val="00643D64"/>
    <w:rsid w:val="00643DD8"/>
    <w:rsid w:val="00643DEC"/>
    <w:rsid w:val="00643DEF"/>
    <w:rsid w:val="00643ED4"/>
    <w:rsid w:val="00643EE3"/>
    <w:rsid w:val="00643FA8"/>
    <w:rsid w:val="00643FB1"/>
    <w:rsid w:val="00644047"/>
    <w:rsid w:val="006440C2"/>
    <w:rsid w:val="006440F5"/>
    <w:rsid w:val="006440FF"/>
    <w:rsid w:val="006441A0"/>
    <w:rsid w:val="006441D3"/>
    <w:rsid w:val="006443E3"/>
    <w:rsid w:val="0064441F"/>
    <w:rsid w:val="0064444E"/>
    <w:rsid w:val="006444F5"/>
    <w:rsid w:val="0064458B"/>
    <w:rsid w:val="00644656"/>
    <w:rsid w:val="006446F9"/>
    <w:rsid w:val="00644873"/>
    <w:rsid w:val="0064487B"/>
    <w:rsid w:val="0064488C"/>
    <w:rsid w:val="006448F2"/>
    <w:rsid w:val="006448F5"/>
    <w:rsid w:val="00644951"/>
    <w:rsid w:val="006449C8"/>
    <w:rsid w:val="00644A0D"/>
    <w:rsid w:val="00644AE7"/>
    <w:rsid w:val="00644B05"/>
    <w:rsid w:val="00644B24"/>
    <w:rsid w:val="00644B27"/>
    <w:rsid w:val="00644B3E"/>
    <w:rsid w:val="00644B40"/>
    <w:rsid w:val="00644B57"/>
    <w:rsid w:val="00644B92"/>
    <w:rsid w:val="00644BD8"/>
    <w:rsid w:val="00644C2C"/>
    <w:rsid w:val="00644C45"/>
    <w:rsid w:val="00644C5C"/>
    <w:rsid w:val="00644C6C"/>
    <w:rsid w:val="00644D45"/>
    <w:rsid w:val="00644D80"/>
    <w:rsid w:val="00644D94"/>
    <w:rsid w:val="00644DA2"/>
    <w:rsid w:val="00644DB2"/>
    <w:rsid w:val="00644E6C"/>
    <w:rsid w:val="00645001"/>
    <w:rsid w:val="006450B1"/>
    <w:rsid w:val="006450D7"/>
    <w:rsid w:val="00645178"/>
    <w:rsid w:val="006451D5"/>
    <w:rsid w:val="00645295"/>
    <w:rsid w:val="006452C0"/>
    <w:rsid w:val="006452F6"/>
    <w:rsid w:val="00645395"/>
    <w:rsid w:val="006455D7"/>
    <w:rsid w:val="00645603"/>
    <w:rsid w:val="0064560F"/>
    <w:rsid w:val="00645648"/>
    <w:rsid w:val="0064566D"/>
    <w:rsid w:val="006456A2"/>
    <w:rsid w:val="006456A7"/>
    <w:rsid w:val="006456F3"/>
    <w:rsid w:val="0064575C"/>
    <w:rsid w:val="00645763"/>
    <w:rsid w:val="006457A3"/>
    <w:rsid w:val="00645818"/>
    <w:rsid w:val="006458CC"/>
    <w:rsid w:val="00645903"/>
    <w:rsid w:val="00645946"/>
    <w:rsid w:val="0064599D"/>
    <w:rsid w:val="006459AF"/>
    <w:rsid w:val="006459BC"/>
    <w:rsid w:val="00645A35"/>
    <w:rsid w:val="00645AD8"/>
    <w:rsid w:val="00645B26"/>
    <w:rsid w:val="00645C5F"/>
    <w:rsid w:val="00645C61"/>
    <w:rsid w:val="00645E45"/>
    <w:rsid w:val="00645E74"/>
    <w:rsid w:val="00645E80"/>
    <w:rsid w:val="00645ED1"/>
    <w:rsid w:val="00646043"/>
    <w:rsid w:val="006460CC"/>
    <w:rsid w:val="0064610E"/>
    <w:rsid w:val="00646120"/>
    <w:rsid w:val="006461A8"/>
    <w:rsid w:val="0064625D"/>
    <w:rsid w:val="006462CE"/>
    <w:rsid w:val="0064630B"/>
    <w:rsid w:val="006463C6"/>
    <w:rsid w:val="00646444"/>
    <w:rsid w:val="00646697"/>
    <w:rsid w:val="006466AC"/>
    <w:rsid w:val="006466B0"/>
    <w:rsid w:val="006466CA"/>
    <w:rsid w:val="00646729"/>
    <w:rsid w:val="006467D4"/>
    <w:rsid w:val="006468B5"/>
    <w:rsid w:val="006469BC"/>
    <w:rsid w:val="00646A0C"/>
    <w:rsid w:val="00646A27"/>
    <w:rsid w:val="00646ACD"/>
    <w:rsid w:val="00646B04"/>
    <w:rsid w:val="00646B4D"/>
    <w:rsid w:val="00646BB0"/>
    <w:rsid w:val="00646BE2"/>
    <w:rsid w:val="00646C67"/>
    <w:rsid w:val="00646C70"/>
    <w:rsid w:val="00646D8C"/>
    <w:rsid w:val="00646DD2"/>
    <w:rsid w:val="00646DD8"/>
    <w:rsid w:val="00646E84"/>
    <w:rsid w:val="00646EE3"/>
    <w:rsid w:val="00646F5F"/>
    <w:rsid w:val="00646F8B"/>
    <w:rsid w:val="00647013"/>
    <w:rsid w:val="006470FF"/>
    <w:rsid w:val="0064712B"/>
    <w:rsid w:val="0064712C"/>
    <w:rsid w:val="00647130"/>
    <w:rsid w:val="00647141"/>
    <w:rsid w:val="006471F1"/>
    <w:rsid w:val="006472D6"/>
    <w:rsid w:val="006472E4"/>
    <w:rsid w:val="006472FA"/>
    <w:rsid w:val="0064733D"/>
    <w:rsid w:val="006473E3"/>
    <w:rsid w:val="00647418"/>
    <w:rsid w:val="00647465"/>
    <w:rsid w:val="00647474"/>
    <w:rsid w:val="006474B7"/>
    <w:rsid w:val="006474D1"/>
    <w:rsid w:val="0064757B"/>
    <w:rsid w:val="006475C5"/>
    <w:rsid w:val="006475D6"/>
    <w:rsid w:val="006475FE"/>
    <w:rsid w:val="00647609"/>
    <w:rsid w:val="006476B8"/>
    <w:rsid w:val="006476BC"/>
    <w:rsid w:val="00647730"/>
    <w:rsid w:val="0064776A"/>
    <w:rsid w:val="0064776C"/>
    <w:rsid w:val="00647774"/>
    <w:rsid w:val="006477A5"/>
    <w:rsid w:val="00647807"/>
    <w:rsid w:val="00647818"/>
    <w:rsid w:val="0064782B"/>
    <w:rsid w:val="0064783F"/>
    <w:rsid w:val="006478B9"/>
    <w:rsid w:val="00647A30"/>
    <w:rsid w:val="00647A54"/>
    <w:rsid w:val="00647AA7"/>
    <w:rsid w:val="00647B1B"/>
    <w:rsid w:val="00647BA5"/>
    <w:rsid w:val="00647BCA"/>
    <w:rsid w:val="00647BE1"/>
    <w:rsid w:val="00647CB8"/>
    <w:rsid w:val="00647CD9"/>
    <w:rsid w:val="00647D53"/>
    <w:rsid w:val="00647D69"/>
    <w:rsid w:val="00647DBA"/>
    <w:rsid w:val="00647DD1"/>
    <w:rsid w:val="00647E97"/>
    <w:rsid w:val="00647F24"/>
    <w:rsid w:val="00647F81"/>
    <w:rsid w:val="00650038"/>
    <w:rsid w:val="0065006F"/>
    <w:rsid w:val="006500C5"/>
    <w:rsid w:val="006500CD"/>
    <w:rsid w:val="006500D7"/>
    <w:rsid w:val="006500F3"/>
    <w:rsid w:val="0065013D"/>
    <w:rsid w:val="006502B1"/>
    <w:rsid w:val="00650326"/>
    <w:rsid w:val="0065033A"/>
    <w:rsid w:val="006504C3"/>
    <w:rsid w:val="0065068F"/>
    <w:rsid w:val="006506EE"/>
    <w:rsid w:val="0065075B"/>
    <w:rsid w:val="00650790"/>
    <w:rsid w:val="006508C9"/>
    <w:rsid w:val="006508F1"/>
    <w:rsid w:val="00650916"/>
    <w:rsid w:val="0065091C"/>
    <w:rsid w:val="00650A2D"/>
    <w:rsid w:val="00650AFC"/>
    <w:rsid w:val="00650B8B"/>
    <w:rsid w:val="00650CA6"/>
    <w:rsid w:val="00650CC5"/>
    <w:rsid w:val="00650DD4"/>
    <w:rsid w:val="00650F0C"/>
    <w:rsid w:val="00650F1F"/>
    <w:rsid w:val="00650F2D"/>
    <w:rsid w:val="006510E2"/>
    <w:rsid w:val="00651139"/>
    <w:rsid w:val="00651164"/>
    <w:rsid w:val="006511E5"/>
    <w:rsid w:val="006512B4"/>
    <w:rsid w:val="006512E6"/>
    <w:rsid w:val="006512EF"/>
    <w:rsid w:val="00651331"/>
    <w:rsid w:val="0065138E"/>
    <w:rsid w:val="006513B5"/>
    <w:rsid w:val="006513B7"/>
    <w:rsid w:val="006513F4"/>
    <w:rsid w:val="006514B0"/>
    <w:rsid w:val="006515A5"/>
    <w:rsid w:val="0065164E"/>
    <w:rsid w:val="0065170B"/>
    <w:rsid w:val="006517D7"/>
    <w:rsid w:val="0065180A"/>
    <w:rsid w:val="00651977"/>
    <w:rsid w:val="0065198A"/>
    <w:rsid w:val="006519A8"/>
    <w:rsid w:val="00651A10"/>
    <w:rsid w:val="00651A53"/>
    <w:rsid w:val="00651AA9"/>
    <w:rsid w:val="00651B6C"/>
    <w:rsid w:val="00651B71"/>
    <w:rsid w:val="00651B75"/>
    <w:rsid w:val="00651BA3"/>
    <w:rsid w:val="00651C25"/>
    <w:rsid w:val="00651C2A"/>
    <w:rsid w:val="00651C65"/>
    <w:rsid w:val="00651D8E"/>
    <w:rsid w:val="00651E41"/>
    <w:rsid w:val="00651E4E"/>
    <w:rsid w:val="00651E99"/>
    <w:rsid w:val="00651EB0"/>
    <w:rsid w:val="00651EE0"/>
    <w:rsid w:val="00651F26"/>
    <w:rsid w:val="00651FA9"/>
    <w:rsid w:val="00651FBA"/>
    <w:rsid w:val="00651FE9"/>
    <w:rsid w:val="00651FFC"/>
    <w:rsid w:val="006520B6"/>
    <w:rsid w:val="006520FB"/>
    <w:rsid w:val="0065210A"/>
    <w:rsid w:val="0065215F"/>
    <w:rsid w:val="0065218B"/>
    <w:rsid w:val="00652260"/>
    <w:rsid w:val="006522BB"/>
    <w:rsid w:val="006522C0"/>
    <w:rsid w:val="00652362"/>
    <w:rsid w:val="00652378"/>
    <w:rsid w:val="006523A0"/>
    <w:rsid w:val="006523A9"/>
    <w:rsid w:val="006523EB"/>
    <w:rsid w:val="00652417"/>
    <w:rsid w:val="00652423"/>
    <w:rsid w:val="0065250B"/>
    <w:rsid w:val="00652525"/>
    <w:rsid w:val="00652588"/>
    <w:rsid w:val="006525BB"/>
    <w:rsid w:val="006526A1"/>
    <w:rsid w:val="006526A4"/>
    <w:rsid w:val="00652804"/>
    <w:rsid w:val="006528DC"/>
    <w:rsid w:val="006528FC"/>
    <w:rsid w:val="006529CF"/>
    <w:rsid w:val="006529F5"/>
    <w:rsid w:val="00652A25"/>
    <w:rsid w:val="00652A5A"/>
    <w:rsid w:val="00652A6B"/>
    <w:rsid w:val="00652A91"/>
    <w:rsid w:val="00652B2A"/>
    <w:rsid w:val="00652CBC"/>
    <w:rsid w:val="00652D0B"/>
    <w:rsid w:val="00652D54"/>
    <w:rsid w:val="00652D73"/>
    <w:rsid w:val="00652DB6"/>
    <w:rsid w:val="00652E3D"/>
    <w:rsid w:val="00652E53"/>
    <w:rsid w:val="00652F8E"/>
    <w:rsid w:val="00653024"/>
    <w:rsid w:val="006530F5"/>
    <w:rsid w:val="0065318D"/>
    <w:rsid w:val="0065321B"/>
    <w:rsid w:val="0065325E"/>
    <w:rsid w:val="00653271"/>
    <w:rsid w:val="006532ED"/>
    <w:rsid w:val="0065343F"/>
    <w:rsid w:val="00653459"/>
    <w:rsid w:val="006534A9"/>
    <w:rsid w:val="00653512"/>
    <w:rsid w:val="00653620"/>
    <w:rsid w:val="006536D6"/>
    <w:rsid w:val="0065375A"/>
    <w:rsid w:val="0065375D"/>
    <w:rsid w:val="00653820"/>
    <w:rsid w:val="00653857"/>
    <w:rsid w:val="006538B8"/>
    <w:rsid w:val="006538D8"/>
    <w:rsid w:val="0065391B"/>
    <w:rsid w:val="00653972"/>
    <w:rsid w:val="00653976"/>
    <w:rsid w:val="00653987"/>
    <w:rsid w:val="00653A90"/>
    <w:rsid w:val="00653ACD"/>
    <w:rsid w:val="00653BB2"/>
    <w:rsid w:val="00653BE5"/>
    <w:rsid w:val="00653BF3"/>
    <w:rsid w:val="00653C8E"/>
    <w:rsid w:val="00653D5B"/>
    <w:rsid w:val="00653D67"/>
    <w:rsid w:val="00653DB4"/>
    <w:rsid w:val="00653DD5"/>
    <w:rsid w:val="00653E51"/>
    <w:rsid w:val="00653EAB"/>
    <w:rsid w:val="00653EB4"/>
    <w:rsid w:val="00653FA2"/>
    <w:rsid w:val="0065408B"/>
    <w:rsid w:val="006541C6"/>
    <w:rsid w:val="006541FD"/>
    <w:rsid w:val="00654249"/>
    <w:rsid w:val="00654357"/>
    <w:rsid w:val="00654388"/>
    <w:rsid w:val="006543AD"/>
    <w:rsid w:val="0065442C"/>
    <w:rsid w:val="00654440"/>
    <w:rsid w:val="00654483"/>
    <w:rsid w:val="00654485"/>
    <w:rsid w:val="00654499"/>
    <w:rsid w:val="006544FB"/>
    <w:rsid w:val="006545B7"/>
    <w:rsid w:val="0065461D"/>
    <w:rsid w:val="00654682"/>
    <w:rsid w:val="006547A3"/>
    <w:rsid w:val="00654858"/>
    <w:rsid w:val="0065486F"/>
    <w:rsid w:val="00654895"/>
    <w:rsid w:val="006548C6"/>
    <w:rsid w:val="006549AF"/>
    <w:rsid w:val="00654A14"/>
    <w:rsid w:val="00654A23"/>
    <w:rsid w:val="00654B3D"/>
    <w:rsid w:val="00654B3E"/>
    <w:rsid w:val="00654B6C"/>
    <w:rsid w:val="00654B6D"/>
    <w:rsid w:val="00654BBE"/>
    <w:rsid w:val="00654BCA"/>
    <w:rsid w:val="00654C7D"/>
    <w:rsid w:val="00654C8C"/>
    <w:rsid w:val="00654CD7"/>
    <w:rsid w:val="00654D1C"/>
    <w:rsid w:val="00654D5C"/>
    <w:rsid w:val="00654E77"/>
    <w:rsid w:val="00654E78"/>
    <w:rsid w:val="00654E7C"/>
    <w:rsid w:val="00654EA8"/>
    <w:rsid w:val="00654F1F"/>
    <w:rsid w:val="0065501A"/>
    <w:rsid w:val="00655065"/>
    <w:rsid w:val="0065508D"/>
    <w:rsid w:val="0065516C"/>
    <w:rsid w:val="0065516E"/>
    <w:rsid w:val="006551AD"/>
    <w:rsid w:val="0065524A"/>
    <w:rsid w:val="00655251"/>
    <w:rsid w:val="006552FF"/>
    <w:rsid w:val="00655305"/>
    <w:rsid w:val="00655338"/>
    <w:rsid w:val="00655346"/>
    <w:rsid w:val="00655355"/>
    <w:rsid w:val="006553D9"/>
    <w:rsid w:val="00655453"/>
    <w:rsid w:val="00655516"/>
    <w:rsid w:val="00655568"/>
    <w:rsid w:val="006555C6"/>
    <w:rsid w:val="006556B0"/>
    <w:rsid w:val="0065570C"/>
    <w:rsid w:val="00655846"/>
    <w:rsid w:val="006558D2"/>
    <w:rsid w:val="006558FB"/>
    <w:rsid w:val="00655919"/>
    <w:rsid w:val="006559F5"/>
    <w:rsid w:val="00655A0D"/>
    <w:rsid w:val="00655A71"/>
    <w:rsid w:val="00655B31"/>
    <w:rsid w:val="00655B70"/>
    <w:rsid w:val="00655B94"/>
    <w:rsid w:val="00655C09"/>
    <w:rsid w:val="00655C75"/>
    <w:rsid w:val="00655C7C"/>
    <w:rsid w:val="00655CA1"/>
    <w:rsid w:val="00655D65"/>
    <w:rsid w:val="00655D68"/>
    <w:rsid w:val="00655DA3"/>
    <w:rsid w:val="00655DBB"/>
    <w:rsid w:val="00655E61"/>
    <w:rsid w:val="00655E67"/>
    <w:rsid w:val="00655E9A"/>
    <w:rsid w:val="00655EEC"/>
    <w:rsid w:val="00655F2F"/>
    <w:rsid w:val="00655FA0"/>
    <w:rsid w:val="0065601D"/>
    <w:rsid w:val="00656114"/>
    <w:rsid w:val="00656147"/>
    <w:rsid w:val="00656152"/>
    <w:rsid w:val="006562E1"/>
    <w:rsid w:val="0065634B"/>
    <w:rsid w:val="0065637F"/>
    <w:rsid w:val="00656389"/>
    <w:rsid w:val="00656431"/>
    <w:rsid w:val="006564E8"/>
    <w:rsid w:val="0065650E"/>
    <w:rsid w:val="00656625"/>
    <w:rsid w:val="006566AB"/>
    <w:rsid w:val="00656717"/>
    <w:rsid w:val="0065672D"/>
    <w:rsid w:val="0065677A"/>
    <w:rsid w:val="006567EC"/>
    <w:rsid w:val="00656843"/>
    <w:rsid w:val="00656894"/>
    <w:rsid w:val="00656999"/>
    <w:rsid w:val="006569F6"/>
    <w:rsid w:val="00656A4C"/>
    <w:rsid w:val="00656B2E"/>
    <w:rsid w:val="00656B56"/>
    <w:rsid w:val="00656B64"/>
    <w:rsid w:val="00656BC0"/>
    <w:rsid w:val="00656C4F"/>
    <w:rsid w:val="00656C91"/>
    <w:rsid w:val="00656D47"/>
    <w:rsid w:val="00656D60"/>
    <w:rsid w:val="00656D75"/>
    <w:rsid w:val="00656EB1"/>
    <w:rsid w:val="00656F56"/>
    <w:rsid w:val="00656F6E"/>
    <w:rsid w:val="00656FB2"/>
    <w:rsid w:val="00656FF7"/>
    <w:rsid w:val="0065704A"/>
    <w:rsid w:val="00657150"/>
    <w:rsid w:val="006571DA"/>
    <w:rsid w:val="00657238"/>
    <w:rsid w:val="00657288"/>
    <w:rsid w:val="006573A1"/>
    <w:rsid w:val="006573D6"/>
    <w:rsid w:val="00657426"/>
    <w:rsid w:val="0065746B"/>
    <w:rsid w:val="00657581"/>
    <w:rsid w:val="00657767"/>
    <w:rsid w:val="006577DE"/>
    <w:rsid w:val="00657A17"/>
    <w:rsid w:val="00657BA6"/>
    <w:rsid w:val="00657C63"/>
    <w:rsid w:val="00657E10"/>
    <w:rsid w:val="00657EDF"/>
    <w:rsid w:val="00657F14"/>
    <w:rsid w:val="00657F74"/>
    <w:rsid w:val="00657F81"/>
    <w:rsid w:val="00657FD7"/>
    <w:rsid w:val="00660035"/>
    <w:rsid w:val="00660080"/>
    <w:rsid w:val="006601E1"/>
    <w:rsid w:val="0066021D"/>
    <w:rsid w:val="00660280"/>
    <w:rsid w:val="0066028A"/>
    <w:rsid w:val="006602A5"/>
    <w:rsid w:val="006602BA"/>
    <w:rsid w:val="006602D2"/>
    <w:rsid w:val="00660391"/>
    <w:rsid w:val="006603AD"/>
    <w:rsid w:val="0066047A"/>
    <w:rsid w:val="00660495"/>
    <w:rsid w:val="006604AD"/>
    <w:rsid w:val="006604B5"/>
    <w:rsid w:val="006604E8"/>
    <w:rsid w:val="006604FB"/>
    <w:rsid w:val="006605CD"/>
    <w:rsid w:val="00660639"/>
    <w:rsid w:val="0066063F"/>
    <w:rsid w:val="0066067A"/>
    <w:rsid w:val="006607AD"/>
    <w:rsid w:val="00660803"/>
    <w:rsid w:val="0066082D"/>
    <w:rsid w:val="00660868"/>
    <w:rsid w:val="006608A8"/>
    <w:rsid w:val="00660907"/>
    <w:rsid w:val="0066094B"/>
    <w:rsid w:val="00660982"/>
    <w:rsid w:val="006609B9"/>
    <w:rsid w:val="00660A0F"/>
    <w:rsid w:val="00660A2A"/>
    <w:rsid w:val="00660B00"/>
    <w:rsid w:val="00660B59"/>
    <w:rsid w:val="00660BA3"/>
    <w:rsid w:val="00660BD3"/>
    <w:rsid w:val="00660C23"/>
    <w:rsid w:val="00660C80"/>
    <w:rsid w:val="00660C82"/>
    <w:rsid w:val="00660D81"/>
    <w:rsid w:val="00660D93"/>
    <w:rsid w:val="00660E62"/>
    <w:rsid w:val="00660E6B"/>
    <w:rsid w:val="00660FDB"/>
    <w:rsid w:val="00661067"/>
    <w:rsid w:val="006610BE"/>
    <w:rsid w:val="0066110F"/>
    <w:rsid w:val="0066124B"/>
    <w:rsid w:val="00661270"/>
    <w:rsid w:val="006612FA"/>
    <w:rsid w:val="00661320"/>
    <w:rsid w:val="006613B0"/>
    <w:rsid w:val="00661450"/>
    <w:rsid w:val="00661496"/>
    <w:rsid w:val="0066161B"/>
    <w:rsid w:val="006616A0"/>
    <w:rsid w:val="0066179A"/>
    <w:rsid w:val="00661863"/>
    <w:rsid w:val="00661893"/>
    <w:rsid w:val="00661894"/>
    <w:rsid w:val="006618BA"/>
    <w:rsid w:val="00661921"/>
    <w:rsid w:val="00661933"/>
    <w:rsid w:val="00661993"/>
    <w:rsid w:val="006619D9"/>
    <w:rsid w:val="006619EE"/>
    <w:rsid w:val="00661A03"/>
    <w:rsid w:val="00661A31"/>
    <w:rsid w:val="00661A3B"/>
    <w:rsid w:val="00661A82"/>
    <w:rsid w:val="00661AEF"/>
    <w:rsid w:val="00661BF2"/>
    <w:rsid w:val="00661CC9"/>
    <w:rsid w:val="00661D4A"/>
    <w:rsid w:val="00661DA8"/>
    <w:rsid w:val="00661DC9"/>
    <w:rsid w:val="00661E02"/>
    <w:rsid w:val="00661E4C"/>
    <w:rsid w:val="00661E76"/>
    <w:rsid w:val="00661EAA"/>
    <w:rsid w:val="00661F45"/>
    <w:rsid w:val="00661F88"/>
    <w:rsid w:val="0066209C"/>
    <w:rsid w:val="006620D0"/>
    <w:rsid w:val="0066213D"/>
    <w:rsid w:val="00662152"/>
    <w:rsid w:val="00662174"/>
    <w:rsid w:val="00662176"/>
    <w:rsid w:val="00662180"/>
    <w:rsid w:val="006621C1"/>
    <w:rsid w:val="0066233A"/>
    <w:rsid w:val="00662340"/>
    <w:rsid w:val="00662399"/>
    <w:rsid w:val="006623F8"/>
    <w:rsid w:val="006624A1"/>
    <w:rsid w:val="006624B0"/>
    <w:rsid w:val="006624BF"/>
    <w:rsid w:val="00662540"/>
    <w:rsid w:val="006625C4"/>
    <w:rsid w:val="00662623"/>
    <w:rsid w:val="00662793"/>
    <w:rsid w:val="00662810"/>
    <w:rsid w:val="00662819"/>
    <w:rsid w:val="00662917"/>
    <w:rsid w:val="006629A6"/>
    <w:rsid w:val="00662B39"/>
    <w:rsid w:val="00662C18"/>
    <w:rsid w:val="00662CF2"/>
    <w:rsid w:val="00662D50"/>
    <w:rsid w:val="00662D75"/>
    <w:rsid w:val="00662E01"/>
    <w:rsid w:val="00662EBA"/>
    <w:rsid w:val="00662F2E"/>
    <w:rsid w:val="006630AB"/>
    <w:rsid w:val="006630F3"/>
    <w:rsid w:val="0066314D"/>
    <w:rsid w:val="00663154"/>
    <w:rsid w:val="00663161"/>
    <w:rsid w:val="0066324B"/>
    <w:rsid w:val="00663462"/>
    <w:rsid w:val="006634B4"/>
    <w:rsid w:val="006634CE"/>
    <w:rsid w:val="006634F5"/>
    <w:rsid w:val="0066351D"/>
    <w:rsid w:val="0066351F"/>
    <w:rsid w:val="00663673"/>
    <w:rsid w:val="006636CF"/>
    <w:rsid w:val="006636F2"/>
    <w:rsid w:val="0066372C"/>
    <w:rsid w:val="0066375E"/>
    <w:rsid w:val="00663776"/>
    <w:rsid w:val="006637B3"/>
    <w:rsid w:val="006637E1"/>
    <w:rsid w:val="0066384C"/>
    <w:rsid w:val="0066385F"/>
    <w:rsid w:val="0066392B"/>
    <w:rsid w:val="0066393D"/>
    <w:rsid w:val="00663943"/>
    <w:rsid w:val="00663A15"/>
    <w:rsid w:val="00663B12"/>
    <w:rsid w:val="00663B5E"/>
    <w:rsid w:val="00663B86"/>
    <w:rsid w:val="00663CA5"/>
    <w:rsid w:val="00663D2D"/>
    <w:rsid w:val="00663F7F"/>
    <w:rsid w:val="00663F9F"/>
    <w:rsid w:val="00664008"/>
    <w:rsid w:val="0066403B"/>
    <w:rsid w:val="006640B9"/>
    <w:rsid w:val="00664146"/>
    <w:rsid w:val="0066420B"/>
    <w:rsid w:val="00664238"/>
    <w:rsid w:val="00664256"/>
    <w:rsid w:val="00664263"/>
    <w:rsid w:val="006642DF"/>
    <w:rsid w:val="006642FC"/>
    <w:rsid w:val="00664405"/>
    <w:rsid w:val="00664410"/>
    <w:rsid w:val="0066441C"/>
    <w:rsid w:val="00664481"/>
    <w:rsid w:val="006644A1"/>
    <w:rsid w:val="006644CD"/>
    <w:rsid w:val="00664540"/>
    <w:rsid w:val="00664649"/>
    <w:rsid w:val="00664683"/>
    <w:rsid w:val="0066468E"/>
    <w:rsid w:val="0066472E"/>
    <w:rsid w:val="006647A6"/>
    <w:rsid w:val="006647DD"/>
    <w:rsid w:val="00664810"/>
    <w:rsid w:val="006648C6"/>
    <w:rsid w:val="006648EA"/>
    <w:rsid w:val="00664925"/>
    <w:rsid w:val="0066497E"/>
    <w:rsid w:val="00664994"/>
    <w:rsid w:val="006649DD"/>
    <w:rsid w:val="006649E7"/>
    <w:rsid w:val="00664B31"/>
    <w:rsid w:val="00664B8F"/>
    <w:rsid w:val="00664C3F"/>
    <w:rsid w:val="00664CAA"/>
    <w:rsid w:val="00664CBC"/>
    <w:rsid w:val="00664D3C"/>
    <w:rsid w:val="00664D8F"/>
    <w:rsid w:val="00664DCF"/>
    <w:rsid w:val="00664E9B"/>
    <w:rsid w:val="00664EA8"/>
    <w:rsid w:val="00664F0C"/>
    <w:rsid w:val="00664F74"/>
    <w:rsid w:val="00664FDF"/>
    <w:rsid w:val="0066508D"/>
    <w:rsid w:val="0066509B"/>
    <w:rsid w:val="0066514E"/>
    <w:rsid w:val="006651C1"/>
    <w:rsid w:val="006651D6"/>
    <w:rsid w:val="00665201"/>
    <w:rsid w:val="00665243"/>
    <w:rsid w:val="00665245"/>
    <w:rsid w:val="006652BD"/>
    <w:rsid w:val="0066530B"/>
    <w:rsid w:val="0066530D"/>
    <w:rsid w:val="006653C1"/>
    <w:rsid w:val="00665444"/>
    <w:rsid w:val="00665496"/>
    <w:rsid w:val="006654B6"/>
    <w:rsid w:val="00665501"/>
    <w:rsid w:val="0066551D"/>
    <w:rsid w:val="0066558D"/>
    <w:rsid w:val="006655F2"/>
    <w:rsid w:val="00665747"/>
    <w:rsid w:val="0066575F"/>
    <w:rsid w:val="006657C6"/>
    <w:rsid w:val="006657EB"/>
    <w:rsid w:val="00665843"/>
    <w:rsid w:val="0066586B"/>
    <w:rsid w:val="006659E6"/>
    <w:rsid w:val="00665A08"/>
    <w:rsid w:val="00665A39"/>
    <w:rsid w:val="00665A40"/>
    <w:rsid w:val="00665B2D"/>
    <w:rsid w:val="00665B60"/>
    <w:rsid w:val="00665B6F"/>
    <w:rsid w:val="00665BB1"/>
    <w:rsid w:val="00665C48"/>
    <w:rsid w:val="00665CD4"/>
    <w:rsid w:val="00665D24"/>
    <w:rsid w:val="00665DF6"/>
    <w:rsid w:val="00665F37"/>
    <w:rsid w:val="00665FE2"/>
    <w:rsid w:val="00666002"/>
    <w:rsid w:val="006660C8"/>
    <w:rsid w:val="00666102"/>
    <w:rsid w:val="0066618D"/>
    <w:rsid w:val="00666210"/>
    <w:rsid w:val="006662F6"/>
    <w:rsid w:val="00666306"/>
    <w:rsid w:val="00666347"/>
    <w:rsid w:val="00666362"/>
    <w:rsid w:val="006663BD"/>
    <w:rsid w:val="006663D7"/>
    <w:rsid w:val="00666429"/>
    <w:rsid w:val="00666462"/>
    <w:rsid w:val="0066646C"/>
    <w:rsid w:val="00666491"/>
    <w:rsid w:val="006664F5"/>
    <w:rsid w:val="006665EA"/>
    <w:rsid w:val="006666AD"/>
    <w:rsid w:val="00666725"/>
    <w:rsid w:val="006667C2"/>
    <w:rsid w:val="00666870"/>
    <w:rsid w:val="0066689F"/>
    <w:rsid w:val="00666973"/>
    <w:rsid w:val="0066697B"/>
    <w:rsid w:val="006669A5"/>
    <w:rsid w:val="006669CA"/>
    <w:rsid w:val="006669DB"/>
    <w:rsid w:val="00666A29"/>
    <w:rsid w:val="00666ABC"/>
    <w:rsid w:val="00666B04"/>
    <w:rsid w:val="00666B37"/>
    <w:rsid w:val="00666BA9"/>
    <w:rsid w:val="00666BDB"/>
    <w:rsid w:val="00666DD1"/>
    <w:rsid w:val="00666FBD"/>
    <w:rsid w:val="00667015"/>
    <w:rsid w:val="0066705C"/>
    <w:rsid w:val="006670A0"/>
    <w:rsid w:val="006670E8"/>
    <w:rsid w:val="00667225"/>
    <w:rsid w:val="00667229"/>
    <w:rsid w:val="0066726F"/>
    <w:rsid w:val="006672D8"/>
    <w:rsid w:val="006672F1"/>
    <w:rsid w:val="0066737B"/>
    <w:rsid w:val="00667380"/>
    <w:rsid w:val="006673D6"/>
    <w:rsid w:val="00667490"/>
    <w:rsid w:val="00667524"/>
    <w:rsid w:val="0066753C"/>
    <w:rsid w:val="00667686"/>
    <w:rsid w:val="006676ED"/>
    <w:rsid w:val="00667719"/>
    <w:rsid w:val="00667818"/>
    <w:rsid w:val="00667840"/>
    <w:rsid w:val="00667865"/>
    <w:rsid w:val="00667902"/>
    <w:rsid w:val="00667922"/>
    <w:rsid w:val="00667941"/>
    <w:rsid w:val="0066798B"/>
    <w:rsid w:val="00667AB7"/>
    <w:rsid w:val="00667AE7"/>
    <w:rsid w:val="00667B2A"/>
    <w:rsid w:val="00667BC8"/>
    <w:rsid w:val="00667C6B"/>
    <w:rsid w:val="00667CE9"/>
    <w:rsid w:val="00667D04"/>
    <w:rsid w:val="00667DD8"/>
    <w:rsid w:val="00667DEA"/>
    <w:rsid w:val="00667DEE"/>
    <w:rsid w:val="00667DF3"/>
    <w:rsid w:val="00667E10"/>
    <w:rsid w:val="00667EE8"/>
    <w:rsid w:val="00667F38"/>
    <w:rsid w:val="00667F3B"/>
    <w:rsid w:val="00667F8C"/>
    <w:rsid w:val="00670067"/>
    <w:rsid w:val="0067006C"/>
    <w:rsid w:val="006700D8"/>
    <w:rsid w:val="00670178"/>
    <w:rsid w:val="006701DA"/>
    <w:rsid w:val="00670274"/>
    <w:rsid w:val="006702CD"/>
    <w:rsid w:val="0067032A"/>
    <w:rsid w:val="0067036F"/>
    <w:rsid w:val="006703AE"/>
    <w:rsid w:val="006703FD"/>
    <w:rsid w:val="00670408"/>
    <w:rsid w:val="006704B9"/>
    <w:rsid w:val="00670555"/>
    <w:rsid w:val="0067060E"/>
    <w:rsid w:val="0067066A"/>
    <w:rsid w:val="006706F1"/>
    <w:rsid w:val="0067080D"/>
    <w:rsid w:val="006709A2"/>
    <w:rsid w:val="00670A3B"/>
    <w:rsid w:val="00670ACC"/>
    <w:rsid w:val="00670AE1"/>
    <w:rsid w:val="00670BD0"/>
    <w:rsid w:val="00670C2F"/>
    <w:rsid w:val="00670D53"/>
    <w:rsid w:val="00670D8F"/>
    <w:rsid w:val="00670DBF"/>
    <w:rsid w:val="00670E0C"/>
    <w:rsid w:val="00670E43"/>
    <w:rsid w:val="00670E47"/>
    <w:rsid w:val="00670E78"/>
    <w:rsid w:val="00670EB0"/>
    <w:rsid w:val="00670EC3"/>
    <w:rsid w:val="00670EDB"/>
    <w:rsid w:val="00670F01"/>
    <w:rsid w:val="00670F3A"/>
    <w:rsid w:val="00670FE8"/>
    <w:rsid w:val="0067104C"/>
    <w:rsid w:val="00671052"/>
    <w:rsid w:val="006710EA"/>
    <w:rsid w:val="006710F7"/>
    <w:rsid w:val="0067110C"/>
    <w:rsid w:val="0067112F"/>
    <w:rsid w:val="00671183"/>
    <w:rsid w:val="006711CC"/>
    <w:rsid w:val="006712A1"/>
    <w:rsid w:val="006712C4"/>
    <w:rsid w:val="006712E1"/>
    <w:rsid w:val="0067131D"/>
    <w:rsid w:val="00671326"/>
    <w:rsid w:val="00671358"/>
    <w:rsid w:val="00671482"/>
    <w:rsid w:val="006714A2"/>
    <w:rsid w:val="00671502"/>
    <w:rsid w:val="00671565"/>
    <w:rsid w:val="006715A0"/>
    <w:rsid w:val="0067163F"/>
    <w:rsid w:val="0067164D"/>
    <w:rsid w:val="0067175D"/>
    <w:rsid w:val="006718A4"/>
    <w:rsid w:val="00671972"/>
    <w:rsid w:val="0067199E"/>
    <w:rsid w:val="006719BA"/>
    <w:rsid w:val="006719F5"/>
    <w:rsid w:val="00671ADF"/>
    <w:rsid w:val="00671AEB"/>
    <w:rsid w:val="00671B33"/>
    <w:rsid w:val="00671B83"/>
    <w:rsid w:val="00671CA7"/>
    <w:rsid w:val="00671D03"/>
    <w:rsid w:val="00671D47"/>
    <w:rsid w:val="00671E53"/>
    <w:rsid w:val="00671EAA"/>
    <w:rsid w:val="00671EF4"/>
    <w:rsid w:val="00671F28"/>
    <w:rsid w:val="00671FD5"/>
    <w:rsid w:val="00672004"/>
    <w:rsid w:val="0067205C"/>
    <w:rsid w:val="006721B1"/>
    <w:rsid w:val="006721B2"/>
    <w:rsid w:val="006721EF"/>
    <w:rsid w:val="0067222B"/>
    <w:rsid w:val="006722EE"/>
    <w:rsid w:val="00672414"/>
    <w:rsid w:val="0067245C"/>
    <w:rsid w:val="00672473"/>
    <w:rsid w:val="0067257F"/>
    <w:rsid w:val="0067261B"/>
    <w:rsid w:val="00672669"/>
    <w:rsid w:val="0067266B"/>
    <w:rsid w:val="00672679"/>
    <w:rsid w:val="006726DA"/>
    <w:rsid w:val="006726EE"/>
    <w:rsid w:val="00672714"/>
    <w:rsid w:val="006727ED"/>
    <w:rsid w:val="006727F0"/>
    <w:rsid w:val="00672852"/>
    <w:rsid w:val="00672854"/>
    <w:rsid w:val="00672856"/>
    <w:rsid w:val="006728D2"/>
    <w:rsid w:val="0067297C"/>
    <w:rsid w:val="00672AD8"/>
    <w:rsid w:val="00672B32"/>
    <w:rsid w:val="00672B6D"/>
    <w:rsid w:val="00672B7F"/>
    <w:rsid w:val="00672BA7"/>
    <w:rsid w:val="00672C20"/>
    <w:rsid w:val="00672DE0"/>
    <w:rsid w:val="00672DEF"/>
    <w:rsid w:val="00672E4B"/>
    <w:rsid w:val="00672EB1"/>
    <w:rsid w:val="00672FF4"/>
    <w:rsid w:val="00673007"/>
    <w:rsid w:val="00673025"/>
    <w:rsid w:val="00673091"/>
    <w:rsid w:val="006731AF"/>
    <w:rsid w:val="0067328B"/>
    <w:rsid w:val="006732E7"/>
    <w:rsid w:val="00673364"/>
    <w:rsid w:val="00673422"/>
    <w:rsid w:val="006734D3"/>
    <w:rsid w:val="00673516"/>
    <w:rsid w:val="00673521"/>
    <w:rsid w:val="006735BB"/>
    <w:rsid w:val="006736AA"/>
    <w:rsid w:val="006736C6"/>
    <w:rsid w:val="0067386A"/>
    <w:rsid w:val="00673894"/>
    <w:rsid w:val="006738B6"/>
    <w:rsid w:val="006738BA"/>
    <w:rsid w:val="00673952"/>
    <w:rsid w:val="006739B0"/>
    <w:rsid w:val="006739B3"/>
    <w:rsid w:val="006739E4"/>
    <w:rsid w:val="00673A1A"/>
    <w:rsid w:val="00673AD4"/>
    <w:rsid w:val="00673B05"/>
    <w:rsid w:val="00673BAD"/>
    <w:rsid w:val="00673BC2"/>
    <w:rsid w:val="00673C35"/>
    <w:rsid w:val="00673D7C"/>
    <w:rsid w:val="00673E29"/>
    <w:rsid w:val="00673E7B"/>
    <w:rsid w:val="00673ED7"/>
    <w:rsid w:val="00673F4D"/>
    <w:rsid w:val="00673FB6"/>
    <w:rsid w:val="0067409C"/>
    <w:rsid w:val="006740EC"/>
    <w:rsid w:val="0067410D"/>
    <w:rsid w:val="006741FA"/>
    <w:rsid w:val="00674287"/>
    <w:rsid w:val="006742E2"/>
    <w:rsid w:val="00674348"/>
    <w:rsid w:val="00674357"/>
    <w:rsid w:val="00674393"/>
    <w:rsid w:val="006743C6"/>
    <w:rsid w:val="00674471"/>
    <w:rsid w:val="0067448E"/>
    <w:rsid w:val="00674493"/>
    <w:rsid w:val="0067451A"/>
    <w:rsid w:val="006745F1"/>
    <w:rsid w:val="0067462D"/>
    <w:rsid w:val="006746E1"/>
    <w:rsid w:val="0067472F"/>
    <w:rsid w:val="00674778"/>
    <w:rsid w:val="0067480C"/>
    <w:rsid w:val="00674995"/>
    <w:rsid w:val="006749AF"/>
    <w:rsid w:val="006749CF"/>
    <w:rsid w:val="006749DF"/>
    <w:rsid w:val="00674ABA"/>
    <w:rsid w:val="00674AD3"/>
    <w:rsid w:val="00674AF8"/>
    <w:rsid w:val="00674BAC"/>
    <w:rsid w:val="00674C79"/>
    <w:rsid w:val="00674CC7"/>
    <w:rsid w:val="00674DA7"/>
    <w:rsid w:val="00674DF5"/>
    <w:rsid w:val="00674DF7"/>
    <w:rsid w:val="00674E6C"/>
    <w:rsid w:val="00674E99"/>
    <w:rsid w:val="00674F9F"/>
    <w:rsid w:val="00674FC0"/>
    <w:rsid w:val="00674FC3"/>
    <w:rsid w:val="00675180"/>
    <w:rsid w:val="006751A2"/>
    <w:rsid w:val="00675259"/>
    <w:rsid w:val="0067537E"/>
    <w:rsid w:val="0067538F"/>
    <w:rsid w:val="00675396"/>
    <w:rsid w:val="00675405"/>
    <w:rsid w:val="006754EC"/>
    <w:rsid w:val="006755DB"/>
    <w:rsid w:val="00675616"/>
    <w:rsid w:val="00675646"/>
    <w:rsid w:val="0067568E"/>
    <w:rsid w:val="0067569E"/>
    <w:rsid w:val="006756A7"/>
    <w:rsid w:val="00675775"/>
    <w:rsid w:val="006757B4"/>
    <w:rsid w:val="006757C5"/>
    <w:rsid w:val="00675807"/>
    <w:rsid w:val="00675873"/>
    <w:rsid w:val="00675917"/>
    <w:rsid w:val="00675941"/>
    <w:rsid w:val="0067595D"/>
    <w:rsid w:val="00675B1E"/>
    <w:rsid w:val="00675B88"/>
    <w:rsid w:val="00675BAC"/>
    <w:rsid w:val="00675BDE"/>
    <w:rsid w:val="00675BFD"/>
    <w:rsid w:val="00675DF0"/>
    <w:rsid w:val="00675E4C"/>
    <w:rsid w:val="00675EC5"/>
    <w:rsid w:val="00675F12"/>
    <w:rsid w:val="00676023"/>
    <w:rsid w:val="00676067"/>
    <w:rsid w:val="0067610D"/>
    <w:rsid w:val="00676240"/>
    <w:rsid w:val="00676296"/>
    <w:rsid w:val="00676338"/>
    <w:rsid w:val="00676340"/>
    <w:rsid w:val="00676392"/>
    <w:rsid w:val="006763DD"/>
    <w:rsid w:val="006763EC"/>
    <w:rsid w:val="00676422"/>
    <w:rsid w:val="0067645C"/>
    <w:rsid w:val="0067653F"/>
    <w:rsid w:val="00676541"/>
    <w:rsid w:val="0067655B"/>
    <w:rsid w:val="006765D3"/>
    <w:rsid w:val="0067667A"/>
    <w:rsid w:val="006766DE"/>
    <w:rsid w:val="0067676A"/>
    <w:rsid w:val="00676777"/>
    <w:rsid w:val="006767EA"/>
    <w:rsid w:val="006768B4"/>
    <w:rsid w:val="006768F1"/>
    <w:rsid w:val="00676900"/>
    <w:rsid w:val="006769B2"/>
    <w:rsid w:val="006769BB"/>
    <w:rsid w:val="006769CF"/>
    <w:rsid w:val="00676A41"/>
    <w:rsid w:val="00676B52"/>
    <w:rsid w:val="00676B76"/>
    <w:rsid w:val="00676B77"/>
    <w:rsid w:val="00676C3C"/>
    <w:rsid w:val="00676CEB"/>
    <w:rsid w:val="00676D80"/>
    <w:rsid w:val="00676D8C"/>
    <w:rsid w:val="00676DF2"/>
    <w:rsid w:val="00676DFA"/>
    <w:rsid w:val="00676F15"/>
    <w:rsid w:val="00676F42"/>
    <w:rsid w:val="00676FA5"/>
    <w:rsid w:val="0067705E"/>
    <w:rsid w:val="00677113"/>
    <w:rsid w:val="0067716C"/>
    <w:rsid w:val="006771FF"/>
    <w:rsid w:val="00677231"/>
    <w:rsid w:val="00677281"/>
    <w:rsid w:val="00677376"/>
    <w:rsid w:val="006773AA"/>
    <w:rsid w:val="00677417"/>
    <w:rsid w:val="0067747E"/>
    <w:rsid w:val="0067751D"/>
    <w:rsid w:val="0067759D"/>
    <w:rsid w:val="006775E5"/>
    <w:rsid w:val="006775F1"/>
    <w:rsid w:val="0067760D"/>
    <w:rsid w:val="00677643"/>
    <w:rsid w:val="0067764A"/>
    <w:rsid w:val="006776A4"/>
    <w:rsid w:val="006776BF"/>
    <w:rsid w:val="006776C9"/>
    <w:rsid w:val="006777DC"/>
    <w:rsid w:val="006777E5"/>
    <w:rsid w:val="006778E4"/>
    <w:rsid w:val="00677916"/>
    <w:rsid w:val="006779A3"/>
    <w:rsid w:val="00677A07"/>
    <w:rsid w:val="00677A0F"/>
    <w:rsid w:val="00677A37"/>
    <w:rsid w:val="00677A82"/>
    <w:rsid w:val="00677B1E"/>
    <w:rsid w:val="00677BC5"/>
    <w:rsid w:val="00677BE6"/>
    <w:rsid w:val="00677C08"/>
    <w:rsid w:val="00677C4E"/>
    <w:rsid w:val="00677C53"/>
    <w:rsid w:val="00677C74"/>
    <w:rsid w:val="00677CB9"/>
    <w:rsid w:val="00677CBE"/>
    <w:rsid w:val="00677E5C"/>
    <w:rsid w:val="00677E80"/>
    <w:rsid w:val="00677E94"/>
    <w:rsid w:val="00677EB2"/>
    <w:rsid w:val="00677EB7"/>
    <w:rsid w:val="00677EBA"/>
    <w:rsid w:val="00677F28"/>
    <w:rsid w:val="00677F62"/>
    <w:rsid w:val="00677FD4"/>
    <w:rsid w:val="0068004E"/>
    <w:rsid w:val="006800B1"/>
    <w:rsid w:val="006800D7"/>
    <w:rsid w:val="0068016A"/>
    <w:rsid w:val="006802C4"/>
    <w:rsid w:val="006802D2"/>
    <w:rsid w:val="00680317"/>
    <w:rsid w:val="00680468"/>
    <w:rsid w:val="0068051B"/>
    <w:rsid w:val="006805F4"/>
    <w:rsid w:val="006806C6"/>
    <w:rsid w:val="006806CB"/>
    <w:rsid w:val="006806D2"/>
    <w:rsid w:val="0068070B"/>
    <w:rsid w:val="0068072D"/>
    <w:rsid w:val="00680757"/>
    <w:rsid w:val="006807C3"/>
    <w:rsid w:val="006807E1"/>
    <w:rsid w:val="006807E2"/>
    <w:rsid w:val="00680811"/>
    <w:rsid w:val="006808F8"/>
    <w:rsid w:val="00680971"/>
    <w:rsid w:val="006809F0"/>
    <w:rsid w:val="00680A60"/>
    <w:rsid w:val="00680AD8"/>
    <w:rsid w:val="00680B53"/>
    <w:rsid w:val="00680C17"/>
    <w:rsid w:val="00680D0F"/>
    <w:rsid w:val="00680D63"/>
    <w:rsid w:val="00680DC7"/>
    <w:rsid w:val="00680DD9"/>
    <w:rsid w:val="00680DDE"/>
    <w:rsid w:val="00680DF6"/>
    <w:rsid w:val="00680E78"/>
    <w:rsid w:val="00680E8B"/>
    <w:rsid w:val="00680EC6"/>
    <w:rsid w:val="00680EE1"/>
    <w:rsid w:val="00680F28"/>
    <w:rsid w:val="00681095"/>
    <w:rsid w:val="00681183"/>
    <w:rsid w:val="00681266"/>
    <w:rsid w:val="006812B9"/>
    <w:rsid w:val="006812D2"/>
    <w:rsid w:val="006812EB"/>
    <w:rsid w:val="00681329"/>
    <w:rsid w:val="006814EE"/>
    <w:rsid w:val="006815CD"/>
    <w:rsid w:val="00681650"/>
    <w:rsid w:val="00681682"/>
    <w:rsid w:val="00681691"/>
    <w:rsid w:val="006816AC"/>
    <w:rsid w:val="006816BC"/>
    <w:rsid w:val="006816F8"/>
    <w:rsid w:val="0068171D"/>
    <w:rsid w:val="00681789"/>
    <w:rsid w:val="00681856"/>
    <w:rsid w:val="006818BC"/>
    <w:rsid w:val="006818F5"/>
    <w:rsid w:val="00681954"/>
    <w:rsid w:val="006819A8"/>
    <w:rsid w:val="00681AF1"/>
    <w:rsid w:val="00681B9D"/>
    <w:rsid w:val="00681C5A"/>
    <w:rsid w:val="00681CCF"/>
    <w:rsid w:val="00681E2E"/>
    <w:rsid w:val="00681E3C"/>
    <w:rsid w:val="00681E5D"/>
    <w:rsid w:val="00681E88"/>
    <w:rsid w:val="00681F10"/>
    <w:rsid w:val="00682055"/>
    <w:rsid w:val="006821B0"/>
    <w:rsid w:val="006821D2"/>
    <w:rsid w:val="00682332"/>
    <w:rsid w:val="00682345"/>
    <w:rsid w:val="006823FC"/>
    <w:rsid w:val="006824E4"/>
    <w:rsid w:val="006824F1"/>
    <w:rsid w:val="00682522"/>
    <w:rsid w:val="0068255A"/>
    <w:rsid w:val="006825AE"/>
    <w:rsid w:val="006825B1"/>
    <w:rsid w:val="00682713"/>
    <w:rsid w:val="00682727"/>
    <w:rsid w:val="00682755"/>
    <w:rsid w:val="00682776"/>
    <w:rsid w:val="00682804"/>
    <w:rsid w:val="00682813"/>
    <w:rsid w:val="00682871"/>
    <w:rsid w:val="006828FA"/>
    <w:rsid w:val="00682935"/>
    <w:rsid w:val="0068295A"/>
    <w:rsid w:val="006829B1"/>
    <w:rsid w:val="00682A37"/>
    <w:rsid w:val="00682AA1"/>
    <w:rsid w:val="00682AF8"/>
    <w:rsid w:val="00682B20"/>
    <w:rsid w:val="00682B25"/>
    <w:rsid w:val="00682B7F"/>
    <w:rsid w:val="00682BA3"/>
    <w:rsid w:val="00682D4C"/>
    <w:rsid w:val="00682DCC"/>
    <w:rsid w:val="00682E0C"/>
    <w:rsid w:val="00682E59"/>
    <w:rsid w:val="00682E68"/>
    <w:rsid w:val="00682FFE"/>
    <w:rsid w:val="0068309B"/>
    <w:rsid w:val="0068312F"/>
    <w:rsid w:val="00683153"/>
    <w:rsid w:val="00683167"/>
    <w:rsid w:val="006832AC"/>
    <w:rsid w:val="00683316"/>
    <w:rsid w:val="006833D6"/>
    <w:rsid w:val="00683447"/>
    <w:rsid w:val="006834D0"/>
    <w:rsid w:val="00683508"/>
    <w:rsid w:val="0068350A"/>
    <w:rsid w:val="0068353D"/>
    <w:rsid w:val="00683586"/>
    <w:rsid w:val="006835E6"/>
    <w:rsid w:val="006835FF"/>
    <w:rsid w:val="006836B6"/>
    <w:rsid w:val="00683734"/>
    <w:rsid w:val="00683760"/>
    <w:rsid w:val="00683769"/>
    <w:rsid w:val="00683825"/>
    <w:rsid w:val="00683844"/>
    <w:rsid w:val="0068384E"/>
    <w:rsid w:val="006838B0"/>
    <w:rsid w:val="00683946"/>
    <w:rsid w:val="006839F3"/>
    <w:rsid w:val="00683A01"/>
    <w:rsid w:val="00683A7E"/>
    <w:rsid w:val="00683ACC"/>
    <w:rsid w:val="00683B38"/>
    <w:rsid w:val="00683B56"/>
    <w:rsid w:val="00683C44"/>
    <w:rsid w:val="00683CEA"/>
    <w:rsid w:val="00683D3C"/>
    <w:rsid w:val="00683DBC"/>
    <w:rsid w:val="00683E88"/>
    <w:rsid w:val="00683E8D"/>
    <w:rsid w:val="00683EF9"/>
    <w:rsid w:val="00683F79"/>
    <w:rsid w:val="00683FCD"/>
    <w:rsid w:val="00684042"/>
    <w:rsid w:val="0068411E"/>
    <w:rsid w:val="00684140"/>
    <w:rsid w:val="00684169"/>
    <w:rsid w:val="0068420D"/>
    <w:rsid w:val="00684212"/>
    <w:rsid w:val="006842C8"/>
    <w:rsid w:val="006842EE"/>
    <w:rsid w:val="00684319"/>
    <w:rsid w:val="00684335"/>
    <w:rsid w:val="00684354"/>
    <w:rsid w:val="00684363"/>
    <w:rsid w:val="006844CC"/>
    <w:rsid w:val="006844D3"/>
    <w:rsid w:val="00684563"/>
    <w:rsid w:val="006845CC"/>
    <w:rsid w:val="00684623"/>
    <w:rsid w:val="0068464E"/>
    <w:rsid w:val="0068465A"/>
    <w:rsid w:val="00684687"/>
    <w:rsid w:val="006847B8"/>
    <w:rsid w:val="00684853"/>
    <w:rsid w:val="006848E7"/>
    <w:rsid w:val="00684920"/>
    <w:rsid w:val="00684944"/>
    <w:rsid w:val="00684965"/>
    <w:rsid w:val="00684980"/>
    <w:rsid w:val="006849DA"/>
    <w:rsid w:val="006849E1"/>
    <w:rsid w:val="00684A2A"/>
    <w:rsid w:val="00684B21"/>
    <w:rsid w:val="00684BA9"/>
    <w:rsid w:val="00684BF5"/>
    <w:rsid w:val="00684C30"/>
    <w:rsid w:val="00684C44"/>
    <w:rsid w:val="00684C52"/>
    <w:rsid w:val="00684C64"/>
    <w:rsid w:val="00684CDE"/>
    <w:rsid w:val="00684D02"/>
    <w:rsid w:val="00684D19"/>
    <w:rsid w:val="00684D31"/>
    <w:rsid w:val="00684D6D"/>
    <w:rsid w:val="00684D71"/>
    <w:rsid w:val="00684DF0"/>
    <w:rsid w:val="00684DF2"/>
    <w:rsid w:val="00684E86"/>
    <w:rsid w:val="00684F22"/>
    <w:rsid w:val="0068501C"/>
    <w:rsid w:val="0068510A"/>
    <w:rsid w:val="00685116"/>
    <w:rsid w:val="00685127"/>
    <w:rsid w:val="00685187"/>
    <w:rsid w:val="00685193"/>
    <w:rsid w:val="00685242"/>
    <w:rsid w:val="00685261"/>
    <w:rsid w:val="00685278"/>
    <w:rsid w:val="0068539C"/>
    <w:rsid w:val="006853AF"/>
    <w:rsid w:val="006853DE"/>
    <w:rsid w:val="0068544E"/>
    <w:rsid w:val="00685469"/>
    <w:rsid w:val="00685577"/>
    <w:rsid w:val="006855DD"/>
    <w:rsid w:val="006857D2"/>
    <w:rsid w:val="00685B14"/>
    <w:rsid w:val="00685BDE"/>
    <w:rsid w:val="00685CCC"/>
    <w:rsid w:val="00685DC0"/>
    <w:rsid w:val="00685F0B"/>
    <w:rsid w:val="00685F39"/>
    <w:rsid w:val="00685FB9"/>
    <w:rsid w:val="00685FE1"/>
    <w:rsid w:val="00686052"/>
    <w:rsid w:val="00686081"/>
    <w:rsid w:val="0068613E"/>
    <w:rsid w:val="00686163"/>
    <w:rsid w:val="00686234"/>
    <w:rsid w:val="006862A0"/>
    <w:rsid w:val="0068634A"/>
    <w:rsid w:val="006863B5"/>
    <w:rsid w:val="006864BD"/>
    <w:rsid w:val="006864FF"/>
    <w:rsid w:val="00686506"/>
    <w:rsid w:val="00686529"/>
    <w:rsid w:val="00686581"/>
    <w:rsid w:val="006865C7"/>
    <w:rsid w:val="00686612"/>
    <w:rsid w:val="00686636"/>
    <w:rsid w:val="006866CB"/>
    <w:rsid w:val="006866CE"/>
    <w:rsid w:val="00686706"/>
    <w:rsid w:val="00686768"/>
    <w:rsid w:val="00686793"/>
    <w:rsid w:val="006867D9"/>
    <w:rsid w:val="00686855"/>
    <w:rsid w:val="00686862"/>
    <w:rsid w:val="006868A3"/>
    <w:rsid w:val="006868AD"/>
    <w:rsid w:val="0068697B"/>
    <w:rsid w:val="00686A9F"/>
    <w:rsid w:val="00686AE9"/>
    <w:rsid w:val="00686AF0"/>
    <w:rsid w:val="00686B20"/>
    <w:rsid w:val="00686BE3"/>
    <w:rsid w:val="00686C22"/>
    <w:rsid w:val="00686C7E"/>
    <w:rsid w:val="00686D20"/>
    <w:rsid w:val="00686E04"/>
    <w:rsid w:val="00686E10"/>
    <w:rsid w:val="00686E3C"/>
    <w:rsid w:val="00686E6E"/>
    <w:rsid w:val="00686F38"/>
    <w:rsid w:val="00686F44"/>
    <w:rsid w:val="00686F51"/>
    <w:rsid w:val="00686F57"/>
    <w:rsid w:val="00686FC9"/>
    <w:rsid w:val="00686FD7"/>
    <w:rsid w:val="00687017"/>
    <w:rsid w:val="0068705C"/>
    <w:rsid w:val="006870D9"/>
    <w:rsid w:val="0068714B"/>
    <w:rsid w:val="00687229"/>
    <w:rsid w:val="006872A6"/>
    <w:rsid w:val="00687354"/>
    <w:rsid w:val="00687529"/>
    <w:rsid w:val="00687579"/>
    <w:rsid w:val="00687580"/>
    <w:rsid w:val="006875F1"/>
    <w:rsid w:val="0068763E"/>
    <w:rsid w:val="00687683"/>
    <w:rsid w:val="006876D9"/>
    <w:rsid w:val="006876E0"/>
    <w:rsid w:val="006876FF"/>
    <w:rsid w:val="006877CD"/>
    <w:rsid w:val="00687804"/>
    <w:rsid w:val="00687822"/>
    <w:rsid w:val="006878C3"/>
    <w:rsid w:val="00687960"/>
    <w:rsid w:val="0068798E"/>
    <w:rsid w:val="00687A33"/>
    <w:rsid w:val="00687A8A"/>
    <w:rsid w:val="00687AED"/>
    <w:rsid w:val="00687B49"/>
    <w:rsid w:val="00687BA0"/>
    <w:rsid w:val="00687C54"/>
    <w:rsid w:val="00687C5E"/>
    <w:rsid w:val="00687CA7"/>
    <w:rsid w:val="00687CE8"/>
    <w:rsid w:val="00687D8B"/>
    <w:rsid w:val="00687FC4"/>
    <w:rsid w:val="00690007"/>
    <w:rsid w:val="0069001B"/>
    <w:rsid w:val="00690058"/>
    <w:rsid w:val="006900E5"/>
    <w:rsid w:val="006901B2"/>
    <w:rsid w:val="006901BB"/>
    <w:rsid w:val="00690237"/>
    <w:rsid w:val="006902D2"/>
    <w:rsid w:val="006902EF"/>
    <w:rsid w:val="00690324"/>
    <w:rsid w:val="006903A1"/>
    <w:rsid w:val="006903F0"/>
    <w:rsid w:val="00690437"/>
    <w:rsid w:val="00690458"/>
    <w:rsid w:val="00690499"/>
    <w:rsid w:val="006904E4"/>
    <w:rsid w:val="0069052E"/>
    <w:rsid w:val="00690566"/>
    <w:rsid w:val="00690583"/>
    <w:rsid w:val="00690645"/>
    <w:rsid w:val="0069066B"/>
    <w:rsid w:val="0069068F"/>
    <w:rsid w:val="00690695"/>
    <w:rsid w:val="0069075D"/>
    <w:rsid w:val="006907AF"/>
    <w:rsid w:val="006907D3"/>
    <w:rsid w:val="006907EE"/>
    <w:rsid w:val="0069080C"/>
    <w:rsid w:val="00690876"/>
    <w:rsid w:val="0069088B"/>
    <w:rsid w:val="006908D7"/>
    <w:rsid w:val="00690A54"/>
    <w:rsid w:val="00690AE1"/>
    <w:rsid w:val="00690B5E"/>
    <w:rsid w:val="00690C05"/>
    <w:rsid w:val="00690C61"/>
    <w:rsid w:val="00690C71"/>
    <w:rsid w:val="00690D03"/>
    <w:rsid w:val="00690E57"/>
    <w:rsid w:val="00690E89"/>
    <w:rsid w:val="00690EA6"/>
    <w:rsid w:val="0069104A"/>
    <w:rsid w:val="006910F5"/>
    <w:rsid w:val="00691100"/>
    <w:rsid w:val="00691145"/>
    <w:rsid w:val="00691180"/>
    <w:rsid w:val="0069121E"/>
    <w:rsid w:val="00691226"/>
    <w:rsid w:val="006912AC"/>
    <w:rsid w:val="006912D0"/>
    <w:rsid w:val="0069149F"/>
    <w:rsid w:val="006914B0"/>
    <w:rsid w:val="0069157C"/>
    <w:rsid w:val="00691581"/>
    <w:rsid w:val="006915DD"/>
    <w:rsid w:val="00691619"/>
    <w:rsid w:val="0069163B"/>
    <w:rsid w:val="00691651"/>
    <w:rsid w:val="00691679"/>
    <w:rsid w:val="00691682"/>
    <w:rsid w:val="006916A4"/>
    <w:rsid w:val="00691768"/>
    <w:rsid w:val="0069179E"/>
    <w:rsid w:val="006917EE"/>
    <w:rsid w:val="00691889"/>
    <w:rsid w:val="0069197E"/>
    <w:rsid w:val="006919E9"/>
    <w:rsid w:val="00691A1F"/>
    <w:rsid w:val="00691A4C"/>
    <w:rsid w:val="00691B7B"/>
    <w:rsid w:val="00691B9C"/>
    <w:rsid w:val="00691C49"/>
    <w:rsid w:val="00691C65"/>
    <w:rsid w:val="00691CDA"/>
    <w:rsid w:val="00691D2D"/>
    <w:rsid w:val="00691D42"/>
    <w:rsid w:val="00691E6F"/>
    <w:rsid w:val="00691F08"/>
    <w:rsid w:val="00692025"/>
    <w:rsid w:val="00692042"/>
    <w:rsid w:val="0069208C"/>
    <w:rsid w:val="006920BB"/>
    <w:rsid w:val="006920CA"/>
    <w:rsid w:val="00692167"/>
    <w:rsid w:val="00692286"/>
    <w:rsid w:val="006923C8"/>
    <w:rsid w:val="006923DB"/>
    <w:rsid w:val="00692408"/>
    <w:rsid w:val="006924BF"/>
    <w:rsid w:val="0069253A"/>
    <w:rsid w:val="006925A5"/>
    <w:rsid w:val="006925AE"/>
    <w:rsid w:val="006925DC"/>
    <w:rsid w:val="006925F1"/>
    <w:rsid w:val="006925F7"/>
    <w:rsid w:val="00692755"/>
    <w:rsid w:val="0069275E"/>
    <w:rsid w:val="006927AA"/>
    <w:rsid w:val="0069280B"/>
    <w:rsid w:val="00692943"/>
    <w:rsid w:val="006929D2"/>
    <w:rsid w:val="00692B03"/>
    <w:rsid w:val="00692BF4"/>
    <w:rsid w:val="00692CF0"/>
    <w:rsid w:val="00692D0F"/>
    <w:rsid w:val="00692D6E"/>
    <w:rsid w:val="00692F80"/>
    <w:rsid w:val="00692FE0"/>
    <w:rsid w:val="00692FFF"/>
    <w:rsid w:val="00693017"/>
    <w:rsid w:val="00693063"/>
    <w:rsid w:val="0069308B"/>
    <w:rsid w:val="00693091"/>
    <w:rsid w:val="00693099"/>
    <w:rsid w:val="006931A7"/>
    <w:rsid w:val="006931C3"/>
    <w:rsid w:val="006931FC"/>
    <w:rsid w:val="00693260"/>
    <w:rsid w:val="006932A6"/>
    <w:rsid w:val="00693300"/>
    <w:rsid w:val="00693397"/>
    <w:rsid w:val="00693398"/>
    <w:rsid w:val="006934FC"/>
    <w:rsid w:val="00693540"/>
    <w:rsid w:val="006935F4"/>
    <w:rsid w:val="00693693"/>
    <w:rsid w:val="006938D8"/>
    <w:rsid w:val="00693986"/>
    <w:rsid w:val="00693A78"/>
    <w:rsid w:val="00693AB7"/>
    <w:rsid w:val="00693B0B"/>
    <w:rsid w:val="00693DFE"/>
    <w:rsid w:val="00693E59"/>
    <w:rsid w:val="00693E84"/>
    <w:rsid w:val="00693FFF"/>
    <w:rsid w:val="00694010"/>
    <w:rsid w:val="00694049"/>
    <w:rsid w:val="006940C2"/>
    <w:rsid w:val="006940EF"/>
    <w:rsid w:val="00694140"/>
    <w:rsid w:val="006942F2"/>
    <w:rsid w:val="00694331"/>
    <w:rsid w:val="0069439B"/>
    <w:rsid w:val="006943D2"/>
    <w:rsid w:val="00694451"/>
    <w:rsid w:val="006945B4"/>
    <w:rsid w:val="006946B2"/>
    <w:rsid w:val="0069473F"/>
    <w:rsid w:val="00694741"/>
    <w:rsid w:val="00694855"/>
    <w:rsid w:val="006948D6"/>
    <w:rsid w:val="006948EC"/>
    <w:rsid w:val="00694926"/>
    <w:rsid w:val="006949A8"/>
    <w:rsid w:val="00694A49"/>
    <w:rsid w:val="00694AED"/>
    <w:rsid w:val="00694B3B"/>
    <w:rsid w:val="00694B43"/>
    <w:rsid w:val="00694BE4"/>
    <w:rsid w:val="00694C03"/>
    <w:rsid w:val="00694C10"/>
    <w:rsid w:val="00694C90"/>
    <w:rsid w:val="00694CAA"/>
    <w:rsid w:val="00694CB5"/>
    <w:rsid w:val="00694D47"/>
    <w:rsid w:val="00694DE6"/>
    <w:rsid w:val="00694E45"/>
    <w:rsid w:val="00694EFF"/>
    <w:rsid w:val="00694FFB"/>
    <w:rsid w:val="006950C8"/>
    <w:rsid w:val="00695179"/>
    <w:rsid w:val="006951EC"/>
    <w:rsid w:val="00695258"/>
    <w:rsid w:val="00695265"/>
    <w:rsid w:val="0069526E"/>
    <w:rsid w:val="006952B2"/>
    <w:rsid w:val="006952DF"/>
    <w:rsid w:val="00695320"/>
    <w:rsid w:val="00695324"/>
    <w:rsid w:val="00695326"/>
    <w:rsid w:val="00695329"/>
    <w:rsid w:val="006953AA"/>
    <w:rsid w:val="0069547D"/>
    <w:rsid w:val="0069549F"/>
    <w:rsid w:val="006954BB"/>
    <w:rsid w:val="00695573"/>
    <w:rsid w:val="00695700"/>
    <w:rsid w:val="006957A7"/>
    <w:rsid w:val="00695804"/>
    <w:rsid w:val="00695817"/>
    <w:rsid w:val="0069587A"/>
    <w:rsid w:val="006958E9"/>
    <w:rsid w:val="00695A6A"/>
    <w:rsid w:val="00695B41"/>
    <w:rsid w:val="00695B63"/>
    <w:rsid w:val="00695B8A"/>
    <w:rsid w:val="00695B8C"/>
    <w:rsid w:val="00695B94"/>
    <w:rsid w:val="00695BE3"/>
    <w:rsid w:val="00695C1F"/>
    <w:rsid w:val="00695CD7"/>
    <w:rsid w:val="00695D1A"/>
    <w:rsid w:val="00695D40"/>
    <w:rsid w:val="00695DDF"/>
    <w:rsid w:val="00695E4E"/>
    <w:rsid w:val="00695E65"/>
    <w:rsid w:val="00695FA0"/>
    <w:rsid w:val="00695FA2"/>
    <w:rsid w:val="00695FAA"/>
    <w:rsid w:val="0069603B"/>
    <w:rsid w:val="00696062"/>
    <w:rsid w:val="006961C5"/>
    <w:rsid w:val="006961D2"/>
    <w:rsid w:val="00696206"/>
    <w:rsid w:val="0069624C"/>
    <w:rsid w:val="006962BA"/>
    <w:rsid w:val="00696315"/>
    <w:rsid w:val="00696388"/>
    <w:rsid w:val="0069639D"/>
    <w:rsid w:val="0069642B"/>
    <w:rsid w:val="00696462"/>
    <w:rsid w:val="00696588"/>
    <w:rsid w:val="00696589"/>
    <w:rsid w:val="006966B7"/>
    <w:rsid w:val="00696757"/>
    <w:rsid w:val="006967F4"/>
    <w:rsid w:val="00696837"/>
    <w:rsid w:val="0069686D"/>
    <w:rsid w:val="006968B9"/>
    <w:rsid w:val="00696953"/>
    <w:rsid w:val="00696955"/>
    <w:rsid w:val="006969C9"/>
    <w:rsid w:val="00696A14"/>
    <w:rsid w:val="00696AB8"/>
    <w:rsid w:val="00696ADF"/>
    <w:rsid w:val="00696B62"/>
    <w:rsid w:val="00696B8C"/>
    <w:rsid w:val="00696BB9"/>
    <w:rsid w:val="00696BEB"/>
    <w:rsid w:val="00696C7A"/>
    <w:rsid w:val="00696C98"/>
    <w:rsid w:val="00696CF1"/>
    <w:rsid w:val="00696D95"/>
    <w:rsid w:val="00696E10"/>
    <w:rsid w:val="00696E28"/>
    <w:rsid w:val="0069700A"/>
    <w:rsid w:val="0069703D"/>
    <w:rsid w:val="0069704A"/>
    <w:rsid w:val="0069705D"/>
    <w:rsid w:val="006970B3"/>
    <w:rsid w:val="00697120"/>
    <w:rsid w:val="00697143"/>
    <w:rsid w:val="00697190"/>
    <w:rsid w:val="00697238"/>
    <w:rsid w:val="0069726F"/>
    <w:rsid w:val="0069729C"/>
    <w:rsid w:val="006972C0"/>
    <w:rsid w:val="006972F7"/>
    <w:rsid w:val="00697304"/>
    <w:rsid w:val="00697316"/>
    <w:rsid w:val="0069734B"/>
    <w:rsid w:val="006973AC"/>
    <w:rsid w:val="006973D3"/>
    <w:rsid w:val="006973D5"/>
    <w:rsid w:val="006973F3"/>
    <w:rsid w:val="0069746E"/>
    <w:rsid w:val="00697487"/>
    <w:rsid w:val="006975B1"/>
    <w:rsid w:val="006975C7"/>
    <w:rsid w:val="006975E4"/>
    <w:rsid w:val="006975F4"/>
    <w:rsid w:val="006976B3"/>
    <w:rsid w:val="006977E6"/>
    <w:rsid w:val="006978E4"/>
    <w:rsid w:val="006978FC"/>
    <w:rsid w:val="00697909"/>
    <w:rsid w:val="00697910"/>
    <w:rsid w:val="00697938"/>
    <w:rsid w:val="0069796A"/>
    <w:rsid w:val="00697AA5"/>
    <w:rsid w:val="00697AD2"/>
    <w:rsid w:val="00697B40"/>
    <w:rsid w:val="00697B69"/>
    <w:rsid w:val="00697C01"/>
    <w:rsid w:val="00697DB1"/>
    <w:rsid w:val="00697E0D"/>
    <w:rsid w:val="00697E1F"/>
    <w:rsid w:val="00697F09"/>
    <w:rsid w:val="00697FE6"/>
    <w:rsid w:val="006A0047"/>
    <w:rsid w:val="006A00BC"/>
    <w:rsid w:val="006A0111"/>
    <w:rsid w:val="006A0276"/>
    <w:rsid w:val="006A027A"/>
    <w:rsid w:val="006A031A"/>
    <w:rsid w:val="006A032C"/>
    <w:rsid w:val="006A032E"/>
    <w:rsid w:val="006A03CF"/>
    <w:rsid w:val="006A03DA"/>
    <w:rsid w:val="006A0431"/>
    <w:rsid w:val="006A046F"/>
    <w:rsid w:val="006A0484"/>
    <w:rsid w:val="006A0494"/>
    <w:rsid w:val="006A04FB"/>
    <w:rsid w:val="006A051C"/>
    <w:rsid w:val="006A0536"/>
    <w:rsid w:val="006A0595"/>
    <w:rsid w:val="006A05B9"/>
    <w:rsid w:val="006A0629"/>
    <w:rsid w:val="006A06C1"/>
    <w:rsid w:val="006A08F4"/>
    <w:rsid w:val="006A090A"/>
    <w:rsid w:val="006A0981"/>
    <w:rsid w:val="006A09A9"/>
    <w:rsid w:val="006A0A12"/>
    <w:rsid w:val="006A0B85"/>
    <w:rsid w:val="006A0B9D"/>
    <w:rsid w:val="006A0BBF"/>
    <w:rsid w:val="006A0C91"/>
    <w:rsid w:val="006A0CE5"/>
    <w:rsid w:val="006A0D0F"/>
    <w:rsid w:val="006A0D69"/>
    <w:rsid w:val="006A0DBF"/>
    <w:rsid w:val="006A0E48"/>
    <w:rsid w:val="006A0E94"/>
    <w:rsid w:val="006A0EA2"/>
    <w:rsid w:val="006A0EB9"/>
    <w:rsid w:val="006A0F8C"/>
    <w:rsid w:val="006A1050"/>
    <w:rsid w:val="006A1071"/>
    <w:rsid w:val="006A10A2"/>
    <w:rsid w:val="006A1135"/>
    <w:rsid w:val="006A1145"/>
    <w:rsid w:val="006A114E"/>
    <w:rsid w:val="006A1159"/>
    <w:rsid w:val="006A11AA"/>
    <w:rsid w:val="006A12CC"/>
    <w:rsid w:val="006A12F4"/>
    <w:rsid w:val="006A1342"/>
    <w:rsid w:val="006A134A"/>
    <w:rsid w:val="006A138D"/>
    <w:rsid w:val="006A13A9"/>
    <w:rsid w:val="006A13E4"/>
    <w:rsid w:val="006A14D6"/>
    <w:rsid w:val="006A1550"/>
    <w:rsid w:val="006A161A"/>
    <w:rsid w:val="006A1725"/>
    <w:rsid w:val="006A1733"/>
    <w:rsid w:val="006A17B5"/>
    <w:rsid w:val="006A17BA"/>
    <w:rsid w:val="006A17F3"/>
    <w:rsid w:val="006A191F"/>
    <w:rsid w:val="006A1930"/>
    <w:rsid w:val="006A193F"/>
    <w:rsid w:val="006A1967"/>
    <w:rsid w:val="006A19B0"/>
    <w:rsid w:val="006A1AC1"/>
    <w:rsid w:val="006A1AE6"/>
    <w:rsid w:val="006A1B04"/>
    <w:rsid w:val="006A1BF6"/>
    <w:rsid w:val="006A1CBF"/>
    <w:rsid w:val="006A1D75"/>
    <w:rsid w:val="006A1DF4"/>
    <w:rsid w:val="006A1F20"/>
    <w:rsid w:val="006A1FC0"/>
    <w:rsid w:val="006A20E7"/>
    <w:rsid w:val="006A20E9"/>
    <w:rsid w:val="006A20FA"/>
    <w:rsid w:val="006A217B"/>
    <w:rsid w:val="006A21D0"/>
    <w:rsid w:val="006A21F3"/>
    <w:rsid w:val="006A222E"/>
    <w:rsid w:val="006A233E"/>
    <w:rsid w:val="006A2348"/>
    <w:rsid w:val="006A2400"/>
    <w:rsid w:val="006A2454"/>
    <w:rsid w:val="006A2580"/>
    <w:rsid w:val="006A25A4"/>
    <w:rsid w:val="006A25FD"/>
    <w:rsid w:val="006A26E5"/>
    <w:rsid w:val="006A26FA"/>
    <w:rsid w:val="006A2729"/>
    <w:rsid w:val="006A272E"/>
    <w:rsid w:val="006A275D"/>
    <w:rsid w:val="006A27EE"/>
    <w:rsid w:val="006A28DA"/>
    <w:rsid w:val="006A292E"/>
    <w:rsid w:val="006A296A"/>
    <w:rsid w:val="006A2A72"/>
    <w:rsid w:val="006A2A87"/>
    <w:rsid w:val="006A2AB7"/>
    <w:rsid w:val="006A2B8B"/>
    <w:rsid w:val="006A2B97"/>
    <w:rsid w:val="006A2C95"/>
    <w:rsid w:val="006A2CFE"/>
    <w:rsid w:val="006A2D6D"/>
    <w:rsid w:val="006A2E3D"/>
    <w:rsid w:val="006A2F24"/>
    <w:rsid w:val="006A3017"/>
    <w:rsid w:val="006A309C"/>
    <w:rsid w:val="006A3103"/>
    <w:rsid w:val="006A3123"/>
    <w:rsid w:val="006A3195"/>
    <w:rsid w:val="006A3197"/>
    <w:rsid w:val="006A31AC"/>
    <w:rsid w:val="006A3224"/>
    <w:rsid w:val="006A3238"/>
    <w:rsid w:val="006A3354"/>
    <w:rsid w:val="006A33C6"/>
    <w:rsid w:val="006A3401"/>
    <w:rsid w:val="006A3468"/>
    <w:rsid w:val="006A34EC"/>
    <w:rsid w:val="006A3513"/>
    <w:rsid w:val="006A35B2"/>
    <w:rsid w:val="006A35EB"/>
    <w:rsid w:val="006A3659"/>
    <w:rsid w:val="006A3668"/>
    <w:rsid w:val="006A3790"/>
    <w:rsid w:val="006A37A2"/>
    <w:rsid w:val="006A37A6"/>
    <w:rsid w:val="006A38D9"/>
    <w:rsid w:val="006A39F7"/>
    <w:rsid w:val="006A3B17"/>
    <w:rsid w:val="006A3B76"/>
    <w:rsid w:val="006A3BAC"/>
    <w:rsid w:val="006A3C18"/>
    <w:rsid w:val="006A3C42"/>
    <w:rsid w:val="006A3C66"/>
    <w:rsid w:val="006A3CCE"/>
    <w:rsid w:val="006A3D03"/>
    <w:rsid w:val="006A3E50"/>
    <w:rsid w:val="006A3F83"/>
    <w:rsid w:val="006A403B"/>
    <w:rsid w:val="006A425A"/>
    <w:rsid w:val="006A42B7"/>
    <w:rsid w:val="006A4342"/>
    <w:rsid w:val="006A436B"/>
    <w:rsid w:val="006A43D4"/>
    <w:rsid w:val="006A4456"/>
    <w:rsid w:val="006A44A5"/>
    <w:rsid w:val="006A4518"/>
    <w:rsid w:val="006A4522"/>
    <w:rsid w:val="006A46D2"/>
    <w:rsid w:val="006A4712"/>
    <w:rsid w:val="006A4762"/>
    <w:rsid w:val="006A4779"/>
    <w:rsid w:val="006A4780"/>
    <w:rsid w:val="006A4830"/>
    <w:rsid w:val="006A4856"/>
    <w:rsid w:val="006A48B7"/>
    <w:rsid w:val="006A493C"/>
    <w:rsid w:val="006A4998"/>
    <w:rsid w:val="006A49AC"/>
    <w:rsid w:val="006A49C5"/>
    <w:rsid w:val="006A49FD"/>
    <w:rsid w:val="006A4A02"/>
    <w:rsid w:val="006A4A99"/>
    <w:rsid w:val="006A4B02"/>
    <w:rsid w:val="006A4B42"/>
    <w:rsid w:val="006A4B6C"/>
    <w:rsid w:val="006A4C20"/>
    <w:rsid w:val="006A4CE6"/>
    <w:rsid w:val="006A4CF8"/>
    <w:rsid w:val="006A4D0D"/>
    <w:rsid w:val="006A4E8A"/>
    <w:rsid w:val="006A4F6A"/>
    <w:rsid w:val="006A4F72"/>
    <w:rsid w:val="006A4F7F"/>
    <w:rsid w:val="006A5015"/>
    <w:rsid w:val="006A5158"/>
    <w:rsid w:val="006A5193"/>
    <w:rsid w:val="006A51B2"/>
    <w:rsid w:val="006A51BF"/>
    <w:rsid w:val="006A5206"/>
    <w:rsid w:val="006A52CD"/>
    <w:rsid w:val="006A52F1"/>
    <w:rsid w:val="006A5336"/>
    <w:rsid w:val="006A5410"/>
    <w:rsid w:val="006A5418"/>
    <w:rsid w:val="006A5422"/>
    <w:rsid w:val="006A546C"/>
    <w:rsid w:val="006A5478"/>
    <w:rsid w:val="006A550F"/>
    <w:rsid w:val="006A5575"/>
    <w:rsid w:val="006A5580"/>
    <w:rsid w:val="006A561D"/>
    <w:rsid w:val="006A5662"/>
    <w:rsid w:val="006A573A"/>
    <w:rsid w:val="006A575C"/>
    <w:rsid w:val="006A57D5"/>
    <w:rsid w:val="006A5873"/>
    <w:rsid w:val="006A58D1"/>
    <w:rsid w:val="006A5943"/>
    <w:rsid w:val="006A59B1"/>
    <w:rsid w:val="006A59B9"/>
    <w:rsid w:val="006A5BA9"/>
    <w:rsid w:val="006A5C10"/>
    <w:rsid w:val="006A5C6C"/>
    <w:rsid w:val="006A5D23"/>
    <w:rsid w:val="006A5EB5"/>
    <w:rsid w:val="006A6193"/>
    <w:rsid w:val="006A6212"/>
    <w:rsid w:val="006A624F"/>
    <w:rsid w:val="006A6267"/>
    <w:rsid w:val="006A62EC"/>
    <w:rsid w:val="006A62F5"/>
    <w:rsid w:val="006A632C"/>
    <w:rsid w:val="006A63A9"/>
    <w:rsid w:val="006A63BD"/>
    <w:rsid w:val="006A63EC"/>
    <w:rsid w:val="006A64D1"/>
    <w:rsid w:val="006A64EB"/>
    <w:rsid w:val="006A6554"/>
    <w:rsid w:val="006A65B8"/>
    <w:rsid w:val="006A664E"/>
    <w:rsid w:val="006A6669"/>
    <w:rsid w:val="006A6685"/>
    <w:rsid w:val="006A6763"/>
    <w:rsid w:val="006A67D5"/>
    <w:rsid w:val="006A6903"/>
    <w:rsid w:val="006A69A0"/>
    <w:rsid w:val="006A6A58"/>
    <w:rsid w:val="006A6A5F"/>
    <w:rsid w:val="006A6AEB"/>
    <w:rsid w:val="006A6BCE"/>
    <w:rsid w:val="006A6C20"/>
    <w:rsid w:val="006A6C6C"/>
    <w:rsid w:val="006A6CA1"/>
    <w:rsid w:val="006A6D30"/>
    <w:rsid w:val="006A6D3A"/>
    <w:rsid w:val="006A6DB7"/>
    <w:rsid w:val="006A6DD3"/>
    <w:rsid w:val="006A6E10"/>
    <w:rsid w:val="006A6E4E"/>
    <w:rsid w:val="006A6FA0"/>
    <w:rsid w:val="006A6FB8"/>
    <w:rsid w:val="006A7024"/>
    <w:rsid w:val="006A70E9"/>
    <w:rsid w:val="006A7217"/>
    <w:rsid w:val="006A72AE"/>
    <w:rsid w:val="006A72B0"/>
    <w:rsid w:val="006A72D5"/>
    <w:rsid w:val="006A73A3"/>
    <w:rsid w:val="006A73A6"/>
    <w:rsid w:val="006A7442"/>
    <w:rsid w:val="006A750F"/>
    <w:rsid w:val="006A7589"/>
    <w:rsid w:val="006A75AF"/>
    <w:rsid w:val="006A7647"/>
    <w:rsid w:val="006A7658"/>
    <w:rsid w:val="006A769B"/>
    <w:rsid w:val="006A7788"/>
    <w:rsid w:val="006A77A8"/>
    <w:rsid w:val="006A77B7"/>
    <w:rsid w:val="006A7817"/>
    <w:rsid w:val="006A7833"/>
    <w:rsid w:val="006A794B"/>
    <w:rsid w:val="006A7984"/>
    <w:rsid w:val="006A7987"/>
    <w:rsid w:val="006A79FB"/>
    <w:rsid w:val="006A7A98"/>
    <w:rsid w:val="006A7B37"/>
    <w:rsid w:val="006A7B8D"/>
    <w:rsid w:val="006A7C04"/>
    <w:rsid w:val="006A7CC5"/>
    <w:rsid w:val="006A7D4C"/>
    <w:rsid w:val="006A7E10"/>
    <w:rsid w:val="006A7E20"/>
    <w:rsid w:val="006A7EA8"/>
    <w:rsid w:val="006A7FD0"/>
    <w:rsid w:val="006B008B"/>
    <w:rsid w:val="006B0117"/>
    <w:rsid w:val="006B0141"/>
    <w:rsid w:val="006B0183"/>
    <w:rsid w:val="006B02C7"/>
    <w:rsid w:val="006B0359"/>
    <w:rsid w:val="006B0442"/>
    <w:rsid w:val="006B0469"/>
    <w:rsid w:val="006B0518"/>
    <w:rsid w:val="006B05CA"/>
    <w:rsid w:val="006B05F5"/>
    <w:rsid w:val="006B0618"/>
    <w:rsid w:val="006B067C"/>
    <w:rsid w:val="006B068E"/>
    <w:rsid w:val="006B06EB"/>
    <w:rsid w:val="006B0771"/>
    <w:rsid w:val="006B07B6"/>
    <w:rsid w:val="006B0800"/>
    <w:rsid w:val="006B0805"/>
    <w:rsid w:val="006B080B"/>
    <w:rsid w:val="006B0865"/>
    <w:rsid w:val="006B08E7"/>
    <w:rsid w:val="006B08F3"/>
    <w:rsid w:val="006B0947"/>
    <w:rsid w:val="006B096D"/>
    <w:rsid w:val="006B09C8"/>
    <w:rsid w:val="006B09E0"/>
    <w:rsid w:val="006B09FE"/>
    <w:rsid w:val="006B0A7C"/>
    <w:rsid w:val="006B0A89"/>
    <w:rsid w:val="006B0B4E"/>
    <w:rsid w:val="006B0C2D"/>
    <w:rsid w:val="006B0CC1"/>
    <w:rsid w:val="006B0CFF"/>
    <w:rsid w:val="006B0D93"/>
    <w:rsid w:val="006B0E00"/>
    <w:rsid w:val="006B0E3B"/>
    <w:rsid w:val="006B0E42"/>
    <w:rsid w:val="006B0E74"/>
    <w:rsid w:val="006B0E7C"/>
    <w:rsid w:val="006B0F23"/>
    <w:rsid w:val="006B0F89"/>
    <w:rsid w:val="006B1077"/>
    <w:rsid w:val="006B110C"/>
    <w:rsid w:val="006B1177"/>
    <w:rsid w:val="006B11A8"/>
    <w:rsid w:val="006B11B9"/>
    <w:rsid w:val="006B1219"/>
    <w:rsid w:val="006B124B"/>
    <w:rsid w:val="006B12DB"/>
    <w:rsid w:val="006B139E"/>
    <w:rsid w:val="006B13E4"/>
    <w:rsid w:val="006B13EF"/>
    <w:rsid w:val="006B13F4"/>
    <w:rsid w:val="006B140F"/>
    <w:rsid w:val="006B1557"/>
    <w:rsid w:val="006B15B4"/>
    <w:rsid w:val="006B15E6"/>
    <w:rsid w:val="006B15F4"/>
    <w:rsid w:val="006B169C"/>
    <w:rsid w:val="006B1703"/>
    <w:rsid w:val="006B172B"/>
    <w:rsid w:val="006B182E"/>
    <w:rsid w:val="006B1851"/>
    <w:rsid w:val="006B18EA"/>
    <w:rsid w:val="006B1900"/>
    <w:rsid w:val="006B190D"/>
    <w:rsid w:val="006B190F"/>
    <w:rsid w:val="006B1928"/>
    <w:rsid w:val="006B1A00"/>
    <w:rsid w:val="006B1B6B"/>
    <w:rsid w:val="006B1C9E"/>
    <w:rsid w:val="006B1CC6"/>
    <w:rsid w:val="006B1CD4"/>
    <w:rsid w:val="006B1CF8"/>
    <w:rsid w:val="006B1D85"/>
    <w:rsid w:val="006B1E30"/>
    <w:rsid w:val="006B1E59"/>
    <w:rsid w:val="006B1E81"/>
    <w:rsid w:val="006B1E8D"/>
    <w:rsid w:val="006B1EE7"/>
    <w:rsid w:val="006B1F71"/>
    <w:rsid w:val="006B2053"/>
    <w:rsid w:val="006B20F4"/>
    <w:rsid w:val="006B2258"/>
    <w:rsid w:val="006B23ED"/>
    <w:rsid w:val="006B2464"/>
    <w:rsid w:val="006B24F9"/>
    <w:rsid w:val="006B2548"/>
    <w:rsid w:val="006B2622"/>
    <w:rsid w:val="006B2658"/>
    <w:rsid w:val="006B265F"/>
    <w:rsid w:val="006B2684"/>
    <w:rsid w:val="006B26C3"/>
    <w:rsid w:val="006B26EE"/>
    <w:rsid w:val="006B2717"/>
    <w:rsid w:val="006B2730"/>
    <w:rsid w:val="006B275C"/>
    <w:rsid w:val="006B287C"/>
    <w:rsid w:val="006B2968"/>
    <w:rsid w:val="006B2A69"/>
    <w:rsid w:val="006B2A86"/>
    <w:rsid w:val="006B2AB2"/>
    <w:rsid w:val="006B2B85"/>
    <w:rsid w:val="006B2BAF"/>
    <w:rsid w:val="006B2BB4"/>
    <w:rsid w:val="006B2BBB"/>
    <w:rsid w:val="006B2C12"/>
    <w:rsid w:val="006B2D37"/>
    <w:rsid w:val="006B2E04"/>
    <w:rsid w:val="006B2E57"/>
    <w:rsid w:val="006B2EBC"/>
    <w:rsid w:val="006B2F1D"/>
    <w:rsid w:val="006B2F37"/>
    <w:rsid w:val="006B2F43"/>
    <w:rsid w:val="006B3002"/>
    <w:rsid w:val="006B3007"/>
    <w:rsid w:val="006B3054"/>
    <w:rsid w:val="006B3059"/>
    <w:rsid w:val="006B306E"/>
    <w:rsid w:val="006B3071"/>
    <w:rsid w:val="006B3081"/>
    <w:rsid w:val="006B3086"/>
    <w:rsid w:val="006B3088"/>
    <w:rsid w:val="006B308D"/>
    <w:rsid w:val="006B30B6"/>
    <w:rsid w:val="006B33D1"/>
    <w:rsid w:val="006B33E1"/>
    <w:rsid w:val="006B3458"/>
    <w:rsid w:val="006B3591"/>
    <w:rsid w:val="006B35C3"/>
    <w:rsid w:val="006B3633"/>
    <w:rsid w:val="006B3635"/>
    <w:rsid w:val="006B3683"/>
    <w:rsid w:val="006B36E5"/>
    <w:rsid w:val="006B3721"/>
    <w:rsid w:val="006B3780"/>
    <w:rsid w:val="006B383A"/>
    <w:rsid w:val="006B387E"/>
    <w:rsid w:val="006B3990"/>
    <w:rsid w:val="006B3B6C"/>
    <w:rsid w:val="006B3C4D"/>
    <w:rsid w:val="006B3C69"/>
    <w:rsid w:val="006B3C94"/>
    <w:rsid w:val="006B3CFD"/>
    <w:rsid w:val="006B3D8C"/>
    <w:rsid w:val="006B3E3D"/>
    <w:rsid w:val="006B3F93"/>
    <w:rsid w:val="006B3FF5"/>
    <w:rsid w:val="006B4034"/>
    <w:rsid w:val="006B4056"/>
    <w:rsid w:val="006B4067"/>
    <w:rsid w:val="006B4160"/>
    <w:rsid w:val="006B4180"/>
    <w:rsid w:val="006B41E8"/>
    <w:rsid w:val="006B41ED"/>
    <w:rsid w:val="006B42A3"/>
    <w:rsid w:val="006B432C"/>
    <w:rsid w:val="006B43D7"/>
    <w:rsid w:val="006B4418"/>
    <w:rsid w:val="006B4488"/>
    <w:rsid w:val="006B44D1"/>
    <w:rsid w:val="006B44D2"/>
    <w:rsid w:val="006B459D"/>
    <w:rsid w:val="006B4649"/>
    <w:rsid w:val="006B46D2"/>
    <w:rsid w:val="006B46E7"/>
    <w:rsid w:val="006B4725"/>
    <w:rsid w:val="006B475F"/>
    <w:rsid w:val="006B4775"/>
    <w:rsid w:val="006B47AC"/>
    <w:rsid w:val="006B47CF"/>
    <w:rsid w:val="006B47E9"/>
    <w:rsid w:val="006B4821"/>
    <w:rsid w:val="006B4871"/>
    <w:rsid w:val="006B4880"/>
    <w:rsid w:val="006B4891"/>
    <w:rsid w:val="006B48AF"/>
    <w:rsid w:val="006B497D"/>
    <w:rsid w:val="006B499B"/>
    <w:rsid w:val="006B4A12"/>
    <w:rsid w:val="006B4AF3"/>
    <w:rsid w:val="006B4B45"/>
    <w:rsid w:val="006B4BC2"/>
    <w:rsid w:val="006B4BE6"/>
    <w:rsid w:val="006B4C24"/>
    <w:rsid w:val="006B4C45"/>
    <w:rsid w:val="006B4C63"/>
    <w:rsid w:val="006B4C99"/>
    <w:rsid w:val="006B4D25"/>
    <w:rsid w:val="006B4DD5"/>
    <w:rsid w:val="006B4E45"/>
    <w:rsid w:val="006B4E81"/>
    <w:rsid w:val="006B4E89"/>
    <w:rsid w:val="006B4EB1"/>
    <w:rsid w:val="006B4F69"/>
    <w:rsid w:val="006B4FCA"/>
    <w:rsid w:val="006B50FC"/>
    <w:rsid w:val="006B516B"/>
    <w:rsid w:val="006B51A7"/>
    <w:rsid w:val="006B5275"/>
    <w:rsid w:val="006B52C8"/>
    <w:rsid w:val="006B5351"/>
    <w:rsid w:val="006B5362"/>
    <w:rsid w:val="006B5380"/>
    <w:rsid w:val="006B53F8"/>
    <w:rsid w:val="006B5476"/>
    <w:rsid w:val="006B55DC"/>
    <w:rsid w:val="006B55FA"/>
    <w:rsid w:val="006B56D4"/>
    <w:rsid w:val="006B57AE"/>
    <w:rsid w:val="006B57B8"/>
    <w:rsid w:val="006B57C2"/>
    <w:rsid w:val="006B57E2"/>
    <w:rsid w:val="006B57F9"/>
    <w:rsid w:val="006B5886"/>
    <w:rsid w:val="006B5895"/>
    <w:rsid w:val="006B595D"/>
    <w:rsid w:val="006B5976"/>
    <w:rsid w:val="006B59E1"/>
    <w:rsid w:val="006B5A55"/>
    <w:rsid w:val="006B5A90"/>
    <w:rsid w:val="006B5AAF"/>
    <w:rsid w:val="006B5B0D"/>
    <w:rsid w:val="006B5BCC"/>
    <w:rsid w:val="006B5C28"/>
    <w:rsid w:val="006B5D13"/>
    <w:rsid w:val="006B5D17"/>
    <w:rsid w:val="006B5D3A"/>
    <w:rsid w:val="006B5D69"/>
    <w:rsid w:val="006B5DAA"/>
    <w:rsid w:val="006B5DDA"/>
    <w:rsid w:val="006B5ED1"/>
    <w:rsid w:val="006B5F8E"/>
    <w:rsid w:val="006B5FAC"/>
    <w:rsid w:val="006B5FCD"/>
    <w:rsid w:val="006B6112"/>
    <w:rsid w:val="006B611D"/>
    <w:rsid w:val="006B6166"/>
    <w:rsid w:val="006B6175"/>
    <w:rsid w:val="006B61C5"/>
    <w:rsid w:val="006B6203"/>
    <w:rsid w:val="006B629B"/>
    <w:rsid w:val="006B6486"/>
    <w:rsid w:val="006B653B"/>
    <w:rsid w:val="006B6566"/>
    <w:rsid w:val="006B65FA"/>
    <w:rsid w:val="006B6789"/>
    <w:rsid w:val="006B678A"/>
    <w:rsid w:val="006B67C5"/>
    <w:rsid w:val="006B67E9"/>
    <w:rsid w:val="006B67F4"/>
    <w:rsid w:val="006B6836"/>
    <w:rsid w:val="006B684F"/>
    <w:rsid w:val="006B696A"/>
    <w:rsid w:val="006B697A"/>
    <w:rsid w:val="006B69EA"/>
    <w:rsid w:val="006B6A38"/>
    <w:rsid w:val="006B6A3A"/>
    <w:rsid w:val="006B6AE1"/>
    <w:rsid w:val="006B6BFD"/>
    <w:rsid w:val="006B6C25"/>
    <w:rsid w:val="006B6DA7"/>
    <w:rsid w:val="006B6E1C"/>
    <w:rsid w:val="006B6F78"/>
    <w:rsid w:val="006B7016"/>
    <w:rsid w:val="006B7060"/>
    <w:rsid w:val="006B70A2"/>
    <w:rsid w:val="006B70B8"/>
    <w:rsid w:val="006B7116"/>
    <w:rsid w:val="006B7185"/>
    <w:rsid w:val="006B727E"/>
    <w:rsid w:val="006B72DA"/>
    <w:rsid w:val="006B736C"/>
    <w:rsid w:val="006B73E6"/>
    <w:rsid w:val="006B73E9"/>
    <w:rsid w:val="006B73EA"/>
    <w:rsid w:val="006B7411"/>
    <w:rsid w:val="006B7423"/>
    <w:rsid w:val="006B742A"/>
    <w:rsid w:val="006B75BE"/>
    <w:rsid w:val="006B76F5"/>
    <w:rsid w:val="006B773C"/>
    <w:rsid w:val="006B77B4"/>
    <w:rsid w:val="006B7887"/>
    <w:rsid w:val="006B78A0"/>
    <w:rsid w:val="006B79B9"/>
    <w:rsid w:val="006B7AA0"/>
    <w:rsid w:val="006B7AA8"/>
    <w:rsid w:val="006B7B23"/>
    <w:rsid w:val="006B7BC4"/>
    <w:rsid w:val="006B7BDB"/>
    <w:rsid w:val="006B7C52"/>
    <w:rsid w:val="006B7D18"/>
    <w:rsid w:val="006B7D19"/>
    <w:rsid w:val="006B7D83"/>
    <w:rsid w:val="006B7E3A"/>
    <w:rsid w:val="006C0002"/>
    <w:rsid w:val="006C00B0"/>
    <w:rsid w:val="006C00E9"/>
    <w:rsid w:val="006C01CF"/>
    <w:rsid w:val="006C02F3"/>
    <w:rsid w:val="006C051B"/>
    <w:rsid w:val="006C0572"/>
    <w:rsid w:val="006C0669"/>
    <w:rsid w:val="006C066D"/>
    <w:rsid w:val="006C06C9"/>
    <w:rsid w:val="006C06CA"/>
    <w:rsid w:val="006C07C4"/>
    <w:rsid w:val="006C07EC"/>
    <w:rsid w:val="006C082F"/>
    <w:rsid w:val="006C0890"/>
    <w:rsid w:val="006C08DE"/>
    <w:rsid w:val="006C0916"/>
    <w:rsid w:val="006C091E"/>
    <w:rsid w:val="006C092F"/>
    <w:rsid w:val="006C0A12"/>
    <w:rsid w:val="006C0B76"/>
    <w:rsid w:val="006C0CE1"/>
    <w:rsid w:val="006C0E5C"/>
    <w:rsid w:val="006C0E72"/>
    <w:rsid w:val="006C0EE2"/>
    <w:rsid w:val="006C0F44"/>
    <w:rsid w:val="006C0FDB"/>
    <w:rsid w:val="006C1035"/>
    <w:rsid w:val="006C1049"/>
    <w:rsid w:val="006C10F3"/>
    <w:rsid w:val="006C11C3"/>
    <w:rsid w:val="006C1326"/>
    <w:rsid w:val="006C1388"/>
    <w:rsid w:val="006C13A2"/>
    <w:rsid w:val="006C13CE"/>
    <w:rsid w:val="006C140D"/>
    <w:rsid w:val="006C1437"/>
    <w:rsid w:val="006C143B"/>
    <w:rsid w:val="006C1458"/>
    <w:rsid w:val="006C146C"/>
    <w:rsid w:val="006C14BB"/>
    <w:rsid w:val="006C158B"/>
    <w:rsid w:val="006C1610"/>
    <w:rsid w:val="006C1611"/>
    <w:rsid w:val="006C166B"/>
    <w:rsid w:val="006C169D"/>
    <w:rsid w:val="006C174A"/>
    <w:rsid w:val="006C17A5"/>
    <w:rsid w:val="006C1831"/>
    <w:rsid w:val="006C1969"/>
    <w:rsid w:val="006C19EF"/>
    <w:rsid w:val="006C1AAB"/>
    <w:rsid w:val="006C1B15"/>
    <w:rsid w:val="006C1B27"/>
    <w:rsid w:val="006C1B2F"/>
    <w:rsid w:val="006C1B55"/>
    <w:rsid w:val="006C1BD4"/>
    <w:rsid w:val="006C1C3B"/>
    <w:rsid w:val="006C1CB6"/>
    <w:rsid w:val="006C1CFB"/>
    <w:rsid w:val="006C1D6A"/>
    <w:rsid w:val="006C1E19"/>
    <w:rsid w:val="006C1E7F"/>
    <w:rsid w:val="006C1EAC"/>
    <w:rsid w:val="006C1EBC"/>
    <w:rsid w:val="006C1ED4"/>
    <w:rsid w:val="006C1EF4"/>
    <w:rsid w:val="006C2037"/>
    <w:rsid w:val="006C203F"/>
    <w:rsid w:val="006C2070"/>
    <w:rsid w:val="006C20F0"/>
    <w:rsid w:val="006C211F"/>
    <w:rsid w:val="006C2131"/>
    <w:rsid w:val="006C21EC"/>
    <w:rsid w:val="006C21F0"/>
    <w:rsid w:val="006C2232"/>
    <w:rsid w:val="006C224D"/>
    <w:rsid w:val="006C2252"/>
    <w:rsid w:val="006C2303"/>
    <w:rsid w:val="006C23AE"/>
    <w:rsid w:val="006C23D6"/>
    <w:rsid w:val="006C2456"/>
    <w:rsid w:val="006C24EB"/>
    <w:rsid w:val="006C255C"/>
    <w:rsid w:val="006C256E"/>
    <w:rsid w:val="006C2584"/>
    <w:rsid w:val="006C26D2"/>
    <w:rsid w:val="006C272C"/>
    <w:rsid w:val="006C2788"/>
    <w:rsid w:val="006C2804"/>
    <w:rsid w:val="006C2815"/>
    <w:rsid w:val="006C281A"/>
    <w:rsid w:val="006C281C"/>
    <w:rsid w:val="006C283B"/>
    <w:rsid w:val="006C284A"/>
    <w:rsid w:val="006C2884"/>
    <w:rsid w:val="006C2920"/>
    <w:rsid w:val="006C294B"/>
    <w:rsid w:val="006C2A9D"/>
    <w:rsid w:val="006C2AD3"/>
    <w:rsid w:val="006C2CAB"/>
    <w:rsid w:val="006C2D0A"/>
    <w:rsid w:val="006C2D3F"/>
    <w:rsid w:val="006C2DAB"/>
    <w:rsid w:val="006C3009"/>
    <w:rsid w:val="006C3175"/>
    <w:rsid w:val="006C3187"/>
    <w:rsid w:val="006C324E"/>
    <w:rsid w:val="006C32DD"/>
    <w:rsid w:val="006C33E9"/>
    <w:rsid w:val="006C3414"/>
    <w:rsid w:val="006C3489"/>
    <w:rsid w:val="006C348D"/>
    <w:rsid w:val="006C34F7"/>
    <w:rsid w:val="006C3583"/>
    <w:rsid w:val="006C3585"/>
    <w:rsid w:val="006C370B"/>
    <w:rsid w:val="006C3747"/>
    <w:rsid w:val="006C38B3"/>
    <w:rsid w:val="006C38EC"/>
    <w:rsid w:val="006C39B3"/>
    <w:rsid w:val="006C39E5"/>
    <w:rsid w:val="006C3A80"/>
    <w:rsid w:val="006C3B0F"/>
    <w:rsid w:val="006C3B21"/>
    <w:rsid w:val="006C3B46"/>
    <w:rsid w:val="006C3B69"/>
    <w:rsid w:val="006C3B6E"/>
    <w:rsid w:val="006C3C10"/>
    <w:rsid w:val="006C3C98"/>
    <w:rsid w:val="006C3CD9"/>
    <w:rsid w:val="006C3DA1"/>
    <w:rsid w:val="006C3E47"/>
    <w:rsid w:val="006C3E63"/>
    <w:rsid w:val="006C3E7F"/>
    <w:rsid w:val="006C3EE9"/>
    <w:rsid w:val="006C3EED"/>
    <w:rsid w:val="006C3F0A"/>
    <w:rsid w:val="006C3FED"/>
    <w:rsid w:val="006C409F"/>
    <w:rsid w:val="006C40A4"/>
    <w:rsid w:val="006C40B2"/>
    <w:rsid w:val="006C410B"/>
    <w:rsid w:val="006C415E"/>
    <w:rsid w:val="006C41BB"/>
    <w:rsid w:val="006C4221"/>
    <w:rsid w:val="006C4253"/>
    <w:rsid w:val="006C4255"/>
    <w:rsid w:val="006C42A6"/>
    <w:rsid w:val="006C42DF"/>
    <w:rsid w:val="006C43AA"/>
    <w:rsid w:val="006C44EE"/>
    <w:rsid w:val="006C45FD"/>
    <w:rsid w:val="006C465C"/>
    <w:rsid w:val="006C468B"/>
    <w:rsid w:val="006C468C"/>
    <w:rsid w:val="006C4693"/>
    <w:rsid w:val="006C46B5"/>
    <w:rsid w:val="006C483D"/>
    <w:rsid w:val="006C487E"/>
    <w:rsid w:val="006C49FD"/>
    <w:rsid w:val="006C4A2F"/>
    <w:rsid w:val="006C4A7C"/>
    <w:rsid w:val="006C4ABE"/>
    <w:rsid w:val="006C4B3E"/>
    <w:rsid w:val="006C4B5C"/>
    <w:rsid w:val="006C4B82"/>
    <w:rsid w:val="006C4B96"/>
    <w:rsid w:val="006C4C99"/>
    <w:rsid w:val="006C4CA8"/>
    <w:rsid w:val="006C4D17"/>
    <w:rsid w:val="006C4DD8"/>
    <w:rsid w:val="006C4E0B"/>
    <w:rsid w:val="006C4E61"/>
    <w:rsid w:val="006C4FD3"/>
    <w:rsid w:val="006C4FD8"/>
    <w:rsid w:val="006C50E4"/>
    <w:rsid w:val="006C5133"/>
    <w:rsid w:val="006C515A"/>
    <w:rsid w:val="006C51BB"/>
    <w:rsid w:val="006C5297"/>
    <w:rsid w:val="006C549D"/>
    <w:rsid w:val="006C55AD"/>
    <w:rsid w:val="006C55D8"/>
    <w:rsid w:val="006C5611"/>
    <w:rsid w:val="006C5642"/>
    <w:rsid w:val="006C5681"/>
    <w:rsid w:val="006C56C5"/>
    <w:rsid w:val="006C56FA"/>
    <w:rsid w:val="006C573D"/>
    <w:rsid w:val="006C579E"/>
    <w:rsid w:val="006C57D1"/>
    <w:rsid w:val="006C57D9"/>
    <w:rsid w:val="006C57EA"/>
    <w:rsid w:val="006C58E0"/>
    <w:rsid w:val="006C5A24"/>
    <w:rsid w:val="006C5A6E"/>
    <w:rsid w:val="006C5A82"/>
    <w:rsid w:val="006C5CF1"/>
    <w:rsid w:val="006C5E66"/>
    <w:rsid w:val="006C5E9D"/>
    <w:rsid w:val="006C5EE7"/>
    <w:rsid w:val="006C5F2E"/>
    <w:rsid w:val="006C5F7B"/>
    <w:rsid w:val="006C5FA0"/>
    <w:rsid w:val="006C61A6"/>
    <w:rsid w:val="006C61B3"/>
    <w:rsid w:val="006C61BC"/>
    <w:rsid w:val="006C61DA"/>
    <w:rsid w:val="006C61EA"/>
    <w:rsid w:val="006C61F1"/>
    <w:rsid w:val="006C6216"/>
    <w:rsid w:val="006C6238"/>
    <w:rsid w:val="006C62C6"/>
    <w:rsid w:val="006C6326"/>
    <w:rsid w:val="006C648D"/>
    <w:rsid w:val="006C6496"/>
    <w:rsid w:val="006C6611"/>
    <w:rsid w:val="006C667B"/>
    <w:rsid w:val="006C68DB"/>
    <w:rsid w:val="006C696A"/>
    <w:rsid w:val="006C6B5A"/>
    <w:rsid w:val="006C6B79"/>
    <w:rsid w:val="006C6C57"/>
    <w:rsid w:val="006C6C5D"/>
    <w:rsid w:val="006C6CD3"/>
    <w:rsid w:val="006C6CFA"/>
    <w:rsid w:val="006C6E20"/>
    <w:rsid w:val="006C6E70"/>
    <w:rsid w:val="006C6E99"/>
    <w:rsid w:val="006C6FFC"/>
    <w:rsid w:val="006C7193"/>
    <w:rsid w:val="006C71A7"/>
    <w:rsid w:val="006C71AA"/>
    <w:rsid w:val="006C71C7"/>
    <w:rsid w:val="006C71D7"/>
    <w:rsid w:val="006C71FA"/>
    <w:rsid w:val="006C7367"/>
    <w:rsid w:val="006C73A8"/>
    <w:rsid w:val="006C73CF"/>
    <w:rsid w:val="006C743D"/>
    <w:rsid w:val="006C743E"/>
    <w:rsid w:val="006C7451"/>
    <w:rsid w:val="006C746A"/>
    <w:rsid w:val="006C74C1"/>
    <w:rsid w:val="006C7559"/>
    <w:rsid w:val="006C757B"/>
    <w:rsid w:val="006C75F3"/>
    <w:rsid w:val="006C762B"/>
    <w:rsid w:val="006C76ED"/>
    <w:rsid w:val="006C7727"/>
    <w:rsid w:val="006C772C"/>
    <w:rsid w:val="006C78F6"/>
    <w:rsid w:val="006C7926"/>
    <w:rsid w:val="006C7980"/>
    <w:rsid w:val="006C7990"/>
    <w:rsid w:val="006C79AB"/>
    <w:rsid w:val="006C79EF"/>
    <w:rsid w:val="006C7A31"/>
    <w:rsid w:val="006C7A35"/>
    <w:rsid w:val="006C7A7F"/>
    <w:rsid w:val="006C7AE1"/>
    <w:rsid w:val="006C7B1B"/>
    <w:rsid w:val="006C7C50"/>
    <w:rsid w:val="006C7C67"/>
    <w:rsid w:val="006C7CEA"/>
    <w:rsid w:val="006C7CED"/>
    <w:rsid w:val="006C7D15"/>
    <w:rsid w:val="006C7D56"/>
    <w:rsid w:val="006C7D64"/>
    <w:rsid w:val="006C7DCC"/>
    <w:rsid w:val="006C7DF4"/>
    <w:rsid w:val="006C7E51"/>
    <w:rsid w:val="006C7EDD"/>
    <w:rsid w:val="006C7F23"/>
    <w:rsid w:val="006C7F60"/>
    <w:rsid w:val="006C7FF0"/>
    <w:rsid w:val="006D0033"/>
    <w:rsid w:val="006D0035"/>
    <w:rsid w:val="006D00E4"/>
    <w:rsid w:val="006D00E6"/>
    <w:rsid w:val="006D00F9"/>
    <w:rsid w:val="006D011F"/>
    <w:rsid w:val="006D018B"/>
    <w:rsid w:val="006D0239"/>
    <w:rsid w:val="006D0241"/>
    <w:rsid w:val="006D025B"/>
    <w:rsid w:val="006D027C"/>
    <w:rsid w:val="006D029C"/>
    <w:rsid w:val="006D0316"/>
    <w:rsid w:val="006D034D"/>
    <w:rsid w:val="006D03C1"/>
    <w:rsid w:val="006D03FD"/>
    <w:rsid w:val="006D0439"/>
    <w:rsid w:val="006D048F"/>
    <w:rsid w:val="006D04BB"/>
    <w:rsid w:val="006D053F"/>
    <w:rsid w:val="006D0598"/>
    <w:rsid w:val="006D060E"/>
    <w:rsid w:val="006D0647"/>
    <w:rsid w:val="006D06D1"/>
    <w:rsid w:val="006D075E"/>
    <w:rsid w:val="006D07B1"/>
    <w:rsid w:val="006D07B6"/>
    <w:rsid w:val="006D07F1"/>
    <w:rsid w:val="006D087C"/>
    <w:rsid w:val="006D0889"/>
    <w:rsid w:val="006D08B1"/>
    <w:rsid w:val="006D0A17"/>
    <w:rsid w:val="006D0A1D"/>
    <w:rsid w:val="006D0A20"/>
    <w:rsid w:val="006D0AAE"/>
    <w:rsid w:val="006D0AB0"/>
    <w:rsid w:val="006D0BB3"/>
    <w:rsid w:val="006D0BE1"/>
    <w:rsid w:val="006D0C48"/>
    <w:rsid w:val="006D0CF5"/>
    <w:rsid w:val="006D0D87"/>
    <w:rsid w:val="006D0DB4"/>
    <w:rsid w:val="006D1072"/>
    <w:rsid w:val="006D1190"/>
    <w:rsid w:val="006D1242"/>
    <w:rsid w:val="006D12A0"/>
    <w:rsid w:val="006D143C"/>
    <w:rsid w:val="006D1446"/>
    <w:rsid w:val="006D1469"/>
    <w:rsid w:val="006D14C6"/>
    <w:rsid w:val="006D1581"/>
    <w:rsid w:val="006D15B0"/>
    <w:rsid w:val="006D15F4"/>
    <w:rsid w:val="006D164F"/>
    <w:rsid w:val="006D1650"/>
    <w:rsid w:val="006D1653"/>
    <w:rsid w:val="006D16CF"/>
    <w:rsid w:val="006D1710"/>
    <w:rsid w:val="006D1738"/>
    <w:rsid w:val="006D17BA"/>
    <w:rsid w:val="006D1854"/>
    <w:rsid w:val="006D1892"/>
    <w:rsid w:val="006D1965"/>
    <w:rsid w:val="006D1984"/>
    <w:rsid w:val="006D1A34"/>
    <w:rsid w:val="006D1ABE"/>
    <w:rsid w:val="006D1AE6"/>
    <w:rsid w:val="006D1B38"/>
    <w:rsid w:val="006D1B7C"/>
    <w:rsid w:val="006D1C1A"/>
    <w:rsid w:val="006D1CC7"/>
    <w:rsid w:val="006D1D03"/>
    <w:rsid w:val="006D1D56"/>
    <w:rsid w:val="006D1DCB"/>
    <w:rsid w:val="006D1DDC"/>
    <w:rsid w:val="006D1E1D"/>
    <w:rsid w:val="006D1E76"/>
    <w:rsid w:val="006D1E88"/>
    <w:rsid w:val="006D1F03"/>
    <w:rsid w:val="006D1F4E"/>
    <w:rsid w:val="006D1FD0"/>
    <w:rsid w:val="006D2021"/>
    <w:rsid w:val="006D222D"/>
    <w:rsid w:val="006D2248"/>
    <w:rsid w:val="006D2287"/>
    <w:rsid w:val="006D22AC"/>
    <w:rsid w:val="006D2373"/>
    <w:rsid w:val="006D23C0"/>
    <w:rsid w:val="006D240D"/>
    <w:rsid w:val="006D24DF"/>
    <w:rsid w:val="006D24EE"/>
    <w:rsid w:val="006D253A"/>
    <w:rsid w:val="006D25A2"/>
    <w:rsid w:val="006D25B1"/>
    <w:rsid w:val="006D26E1"/>
    <w:rsid w:val="006D2705"/>
    <w:rsid w:val="006D281B"/>
    <w:rsid w:val="006D282D"/>
    <w:rsid w:val="006D2873"/>
    <w:rsid w:val="006D2916"/>
    <w:rsid w:val="006D29A8"/>
    <w:rsid w:val="006D2ACB"/>
    <w:rsid w:val="006D2AEE"/>
    <w:rsid w:val="006D2AF2"/>
    <w:rsid w:val="006D2B08"/>
    <w:rsid w:val="006D2B67"/>
    <w:rsid w:val="006D2BE0"/>
    <w:rsid w:val="006D2CB8"/>
    <w:rsid w:val="006D2CC8"/>
    <w:rsid w:val="006D2CFC"/>
    <w:rsid w:val="006D2DDB"/>
    <w:rsid w:val="006D2EDA"/>
    <w:rsid w:val="006D2EE1"/>
    <w:rsid w:val="006D2F3D"/>
    <w:rsid w:val="006D2FED"/>
    <w:rsid w:val="006D3012"/>
    <w:rsid w:val="006D3112"/>
    <w:rsid w:val="006D3199"/>
    <w:rsid w:val="006D31AC"/>
    <w:rsid w:val="006D31E8"/>
    <w:rsid w:val="006D3225"/>
    <w:rsid w:val="006D333E"/>
    <w:rsid w:val="006D33C3"/>
    <w:rsid w:val="006D33CF"/>
    <w:rsid w:val="006D33ED"/>
    <w:rsid w:val="006D3410"/>
    <w:rsid w:val="006D3411"/>
    <w:rsid w:val="006D341B"/>
    <w:rsid w:val="006D3505"/>
    <w:rsid w:val="006D3580"/>
    <w:rsid w:val="006D358C"/>
    <w:rsid w:val="006D35CC"/>
    <w:rsid w:val="006D35DC"/>
    <w:rsid w:val="006D35E6"/>
    <w:rsid w:val="006D36BE"/>
    <w:rsid w:val="006D36F9"/>
    <w:rsid w:val="006D3733"/>
    <w:rsid w:val="006D379C"/>
    <w:rsid w:val="006D3910"/>
    <w:rsid w:val="006D3926"/>
    <w:rsid w:val="006D3938"/>
    <w:rsid w:val="006D3956"/>
    <w:rsid w:val="006D3A84"/>
    <w:rsid w:val="006D3AA5"/>
    <w:rsid w:val="006D3B16"/>
    <w:rsid w:val="006D3BE7"/>
    <w:rsid w:val="006D3C96"/>
    <w:rsid w:val="006D3CA1"/>
    <w:rsid w:val="006D3CC1"/>
    <w:rsid w:val="006D3CD5"/>
    <w:rsid w:val="006D3CDB"/>
    <w:rsid w:val="006D3D14"/>
    <w:rsid w:val="006D3E1E"/>
    <w:rsid w:val="006D3E5B"/>
    <w:rsid w:val="006D3EE6"/>
    <w:rsid w:val="006D3FA2"/>
    <w:rsid w:val="006D3FD8"/>
    <w:rsid w:val="006D404C"/>
    <w:rsid w:val="006D409E"/>
    <w:rsid w:val="006D4193"/>
    <w:rsid w:val="006D41C3"/>
    <w:rsid w:val="006D41CE"/>
    <w:rsid w:val="006D424E"/>
    <w:rsid w:val="006D425C"/>
    <w:rsid w:val="006D42A8"/>
    <w:rsid w:val="006D42E6"/>
    <w:rsid w:val="006D4335"/>
    <w:rsid w:val="006D43B2"/>
    <w:rsid w:val="006D43D7"/>
    <w:rsid w:val="006D4434"/>
    <w:rsid w:val="006D448A"/>
    <w:rsid w:val="006D450E"/>
    <w:rsid w:val="006D452A"/>
    <w:rsid w:val="006D453F"/>
    <w:rsid w:val="006D455B"/>
    <w:rsid w:val="006D4564"/>
    <w:rsid w:val="006D4610"/>
    <w:rsid w:val="006D4639"/>
    <w:rsid w:val="006D46DD"/>
    <w:rsid w:val="006D4712"/>
    <w:rsid w:val="006D4757"/>
    <w:rsid w:val="006D4826"/>
    <w:rsid w:val="006D487E"/>
    <w:rsid w:val="006D4A33"/>
    <w:rsid w:val="006D4AAB"/>
    <w:rsid w:val="006D4B45"/>
    <w:rsid w:val="006D4B46"/>
    <w:rsid w:val="006D4BD7"/>
    <w:rsid w:val="006D4BDC"/>
    <w:rsid w:val="006D4C3F"/>
    <w:rsid w:val="006D4C5A"/>
    <w:rsid w:val="006D4C6A"/>
    <w:rsid w:val="006D4C75"/>
    <w:rsid w:val="006D4C8A"/>
    <w:rsid w:val="006D4DD2"/>
    <w:rsid w:val="006D4DFA"/>
    <w:rsid w:val="006D4FB8"/>
    <w:rsid w:val="006D508F"/>
    <w:rsid w:val="006D5098"/>
    <w:rsid w:val="006D5111"/>
    <w:rsid w:val="006D51B3"/>
    <w:rsid w:val="006D51C4"/>
    <w:rsid w:val="006D522B"/>
    <w:rsid w:val="006D5253"/>
    <w:rsid w:val="006D526D"/>
    <w:rsid w:val="006D5284"/>
    <w:rsid w:val="006D5291"/>
    <w:rsid w:val="006D5319"/>
    <w:rsid w:val="006D5462"/>
    <w:rsid w:val="006D554A"/>
    <w:rsid w:val="006D5581"/>
    <w:rsid w:val="006D5656"/>
    <w:rsid w:val="006D567F"/>
    <w:rsid w:val="006D56C8"/>
    <w:rsid w:val="006D5765"/>
    <w:rsid w:val="006D5772"/>
    <w:rsid w:val="006D5776"/>
    <w:rsid w:val="006D57C2"/>
    <w:rsid w:val="006D57D1"/>
    <w:rsid w:val="006D57D9"/>
    <w:rsid w:val="006D580E"/>
    <w:rsid w:val="006D5830"/>
    <w:rsid w:val="006D5971"/>
    <w:rsid w:val="006D59D1"/>
    <w:rsid w:val="006D59DF"/>
    <w:rsid w:val="006D5A22"/>
    <w:rsid w:val="006D5AD5"/>
    <w:rsid w:val="006D5B4A"/>
    <w:rsid w:val="006D5C07"/>
    <w:rsid w:val="006D5C2F"/>
    <w:rsid w:val="006D5C49"/>
    <w:rsid w:val="006D5CBC"/>
    <w:rsid w:val="006D5D23"/>
    <w:rsid w:val="006D5E72"/>
    <w:rsid w:val="006D5E99"/>
    <w:rsid w:val="006D5EB5"/>
    <w:rsid w:val="006D5ECE"/>
    <w:rsid w:val="006D5F4A"/>
    <w:rsid w:val="006D5F59"/>
    <w:rsid w:val="006D5F8A"/>
    <w:rsid w:val="006D6055"/>
    <w:rsid w:val="006D6062"/>
    <w:rsid w:val="006D608F"/>
    <w:rsid w:val="006D60C9"/>
    <w:rsid w:val="006D6135"/>
    <w:rsid w:val="006D6219"/>
    <w:rsid w:val="006D625D"/>
    <w:rsid w:val="006D6261"/>
    <w:rsid w:val="006D6265"/>
    <w:rsid w:val="006D631C"/>
    <w:rsid w:val="006D6320"/>
    <w:rsid w:val="006D6425"/>
    <w:rsid w:val="006D6472"/>
    <w:rsid w:val="006D64CA"/>
    <w:rsid w:val="006D6605"/>
    <w:rsid w:val="006D66DD"/>
    <w:rsid w:val="006D66DF"/>
    <w:rsid w:val="006D66F4"/>
    <w:rsid w:val="006D671E"/>
    <w:rsid w:val="006D67D7"/>
    <w:rsid w:val="006D6889"/>
    <w:rsid w:val="006D68D7"/>
    <w:rsid w:val="006D6B5F"/>
    <w:rsid w:val="006D6B67"/>
    <w:rsid w:val="006D6B77"/>
    <w:rsid w:val="006D6B9A"/>
    <w:rsid w:val="006D6CD3"/>
    <w:rsid w:val="006D6CFC"/>
    <w:rsid w:val="006D6D43"/>
    <w:rsid w:val="006D6D60"/>
    <w:rsid w:val="006D6E6B"/>
    <w:rsid w:val="006D6EBC"/>
    <w:rsid w:val="006D6F42"/>
    <w:rsid w:val="006D6FCB"/>
    <w:rsid w:val="006D6FF2"/>
    <w:rsid w:val="006D701F"/>
    <w:rsid w:val="006D70C8"/>
    <w:rsid w:val="006D70E6"/>
    <w:rsid w:val="006D736F"/>
    <w:rsid w:val="006D73D1"/>
    <w:rsid w:val="006D73D4"/>
    <w:rsid w:val="006D7456"/>
    <w:rsid w:val="006D752E"/>
    <w:rsid w:val="006D7580"/>
    <w:rsid w:val="006D75A8"/>
    <w:rsid w:val="006D763B"/>
    <w:rsid w:val="006D765D"/>
    <w:rsid w:val="006D773A"/>
    <w:rsid w:val="006D7768"/>
    <w:rsid w:val="006D77AE"/>
    <w:rsid w:val="006D7814"/>
    <w:rsid w:val="006D7870"/>
    <w:rsid w:val="006D78A0"/>
    <w:rsid w:val="006D78F3"/>
    <w:rsid w:val="006D7951"/>
    <w:rsid w:val="006D795D"/>
    <w:rsid w:val="006D79CB"/>
    <w:rsid w:val="006D7A5F"/>
    <w:rsid w:val="006D7A62"/>
    <w:rsid w:val="006D7BCB"/>
    <w:rsid w:val="006D7BCD"/>
    <w:rsid w:val="006D7C0C"/>
    <w:rsid w:val="006D7C69"/>
    <w:rsid w:val="006D7C7B"/>
    <w:rsid w:val="006D7D03"/>
    <w:rsid w:val="006D7D39"/>
    <w:rsid w:val="006D7D40"/>
    <w:rsid w:val="006D7DB8"/>
    <w:rsid w:val="006D7DC6"/>
    <w:rsid w:val="006D7E26"/>
    <w:rsid w:val="006D7E6B"/>
    <w:rsid w:val="006D7E9F"/>
    <w:rsid w:val="006D7F1A"/>
    <w:rsid w:val="006D7F3A"/>
    <w:rsid w:val="006D7F77"/>
    <w:rsid w:val="006D7F95"/>
    <w:rsid w:val="006E0026"/>
    <w:rsid w:val="006E004E"/>
    <w:rsid w:val="006E00B4"/>
    <w:rsid w:val="006E00C5"/>
    <w:rsid w:val="006E00E9"/>
    <w:rsid w:val="006E00F4"/>
    <w:rsid w:val="006E014A"/>
    <w:rsid w:val="006E0189"/>
    <w:rsid w:val="006E0196"/>
    <w:rsid w:val="006E01B9"/>
    <w:rsid w:val="006E01D8"/>
    <w:rsid w:val="006E0222"/>
    <w:rsid w:val="006E0247"/>
    <w:rsid w:val="006E034D"/>
    <w:rsid w:val="006E0365"/>
    <w:rsid w:val="006E03B8"/>
    <w:rsid w:val="006E03BE"/>
    <w:rsid w:val="006E0440"/>
    <w:rsid w:val="006E04FA"/>
    <w:rsid w:val="006E0642"/>
    <w:rsid w:val="006E07F1"/>
    <w:rsid w:val="006E083D"/>
    <w:rsid w:val="006E08A9"/>
    <w:rsid w:val="006E0937"/>
    <w:rsid w:val="006E0948"/>
    <w:rsid w:val="006E099A"/>
    <w:rsid w:val="006E0A27"/>
    <w:rsid w:val="006E0A36"/>
    <w:rsid w:val="006E0B2F"/>
    <w:rsid w:val="006E0C38"/>
    <w:rsid w:val="006E0C39"/>
    <w:rsid w:val="006E0CD5"/>
    <w:rsid w:val="006E0D0D"/>
    <w:rsid w:val="006E0D64"/>
    <w:rsid w:val="006E0DB6"/>
    <w:rsid w:val="006E0DE2"/>
    <w:rsid w:val="006E0E60"/>
    <w:rsid w:val="006E0E81"/>
    <w:rsid w:val="006E0EED"/>
    <w:rsid w:val="006E1058"/>
    <w:rsid w:val="006E109A"/>
    <w:rsid w:val="006E10DB"/>
    <w:rsid w:val="006E10EF"/>
    <w:rsid w:val="006E1154"/>
    <w:rsid w:val="006E1211"/>
    <w:rsid w:val="006E1223"/>
    <w:rsid w:val="006E1299"/>
    <w:rsid w:val="006E1382"/>
    <w:rsid w:val="006E13D2"/>
    <w:rsid w:val="006E140C"/>
    <w:rsid w:val="006E143A"/>
    <w:rsid w:val="006E146C"/>
    <w:rsid w:val="006E1488"/>
    <w:rsid w:val="006E14F5"/>
    <w:rsid w:val="006E1523"/>
    <w:rsid w:val="006E1524"/>
    <w:rsid w:val="006E15C8"/>
    <w:rsid w:val="006E1604"/>
    <w:rsid w:val="006E1606"/>
    <w:rsid w:val="006E163B"/>
    <w:rsid w:val="006E164E"/>
    <w:rsid w:val="006E16D4"/>
    <w:rsid w:val="006E1856"/>
    <w:rsid w:val="006E1895"/>
    <w:rsid w:val="006E1A4D"/>
    <w:rsid w:val="006E1A5F"/>
    <w:rsid w:val="006E1A68"/>
    <w:rsid w:val="006E1AA0"/>
    <w:rsid w:val="006E1AA6"/>
    <w:rsid w:val="006E1AE2"/>
    <w:rsid w:val="006E1B0A"/>
    <w:rsid w:val="006E1B1D"/>
    <w:rsid w:val="006E1BCA"/>
    <w:rsid w:val="006E1D13"/>
    <w:rsid w:val="006E1D23"/>
    <w:rsid w:val="006E1DB9"/>
    <w:rsid w:val="006E1E69"/>
    <w:rsid w:val="006E1E6E"/>
    <w:rsid w:val="006E1E72"/>
    <w:rsid w:val="006E1EAF"/>
    <w:rsid w:val="006E1EC7"/>
    <w:rsid w:val="006E1EDD"/>
    <w:rsid w:val="006E1F71"/>
    <w:rsid w:val="006E1FA0"/>
    <w:rsid w:val="006E1FFB"/>
    <w:rsid w:val="006E2016"/>
    <w:rsid w:val="006E2043"/>
    <w:rsid w:val="006E204E"/>
    <w:rsid w:val="006E2089"/>
    <w:rsid w:val="006E2101"/>
    <w:rsid w:val="006E2259"/>
    <w:rsid w:val="006E22E9"/>
    <w:rsid w:val="006E233B"/>
    <w:rsid w:val="006E23C2"/>
    <w:rsid w:val="006E2427"/>
    <w:rsid w:val="006E245E"/>
    <w:rsid w:val="006E2501"/>
    <w:rsid w:val="006E260A"/>
    <w:rsid w:val="006E2727"/>
    <w:rsid w:val="006E27CC"/>
    <w:rsid w:val="006E2890"/>
    <w:rsid w:val="006E296A"/>
    <w:rsid w:val="006E29F9"/>
    <w:rsid w:val="006E2B98"/>
    <w:rsid w:val="006E2C6B"/>
    <w:rsid w:val="006E2C80"/>
    <w:rsid w:val="006E2D88"/>
    <w:rsid w:val="006E2DBA"/>
    <w:rsid w:val="006E2DC5"/>
    <w:rsid w:val="006E2E6B"/>
    <w:rsid w:val="006E2E95"/>
    <w:rsid w:val="006E2EAD"/>
    <w:rsid w:val="006E2F23"/>
    <w:rsid w:val="006E2F24"/>
    <w:rsid w:val="006E2F43"/>
    <w:rsid w:val="006E308E"/>
    <w:rsid w:val="006E30B6"/>
    <w:rsid w:val="006E321A"/>
    <w:rsid w:val="006E3268"/>
    <w:rsid w:val="006E3307"/>
    <w:rsid w:val="006E335C"/>
    <w:rsid w:val="006E339A"/>
    <w:rsid w:val="006E34FA"/>
    <w:rsid w:val="006E3504"/>
    <w:rsid w:val="006E3573"/>
    <w:rsid w:val="006E357B"/>
    <w:rsid w:val="006E3598"/>
    <w:rsid w:val="006E3674"/>
    <w:rsid w:val="006E36A7"/>
    <w:rsid w:val="006E373D"/>
    <w:rsid w:val="006E37ED"/>
    <w:rsid w:val="006E3861"/>
    <w:rsid w:val="006E387C"/>
    <w:rsid w:val="006E39C8"/>
    <w:rsid w:val="006E3A0A"/>
    <w:rsid w:val="006E3A8F"/>
    <w:rsid w:val="006E3AB2"/>
    <w:rsid w:val="006E3AB8"/>
    <w:rsid w:val="006E3ABB"/>
    <w:rsid w:val="006E3ACC"/>
    <w:rsid w:val="006E3AED"/>
    <w:rsid w:val="006E3B3A"/>
    <w:rsid w:val="006E3B4D"/>
    <w:rsid w:val="006E3BA4"/>
    <w:rsid w:val="006E3BDB"/>
    <w:rsid w:val="006E3C70"/>
    <w:rsid w:val="006E3CE8"/>
    <w:rsid w:val="006E3DA3"/>
    <w:rsid w:val="006E3EF4"/>
    <w:rsid w:val="006E3F2D"/>
    <w:rsid w:val="006E3F40"/>
    <w:rsid w:val="006E3F4A"/>
    <w:rsid w:val="006E3F76"/>
    <w:rsid w:val="006E40A0"/>
    <w:rsid w:val="006E4173"/>
    <w:rsid w:val="006E41C2"/>
    <w:rsid w:val="006E4226"/>
    <w:rsid w:val="006E422F"/>
    <w:rsid w:val="006E425B"/>
    <w:rsid w:val="006E4339"/>
    <w:rsid w:val="006E433C"/>
    <w:rsid w:val="006E4348"/>
    <w:rsid w:val="006E436A"/>
    <w:rsid w:val="006E4403"/>
    <w:rsid w:val="006E445E"/>
    <w:rsid w:val="006E4599"/>
    <w:rsid w:val="006E46DA"/>
    <w:rsid w:val="006E4724"/>
    <w:rsid w:val="006E47A2"/>
    <w:rsid w:val="006E48C7"/>
    <w:rsid w:val="006E48C8"/>
    <w:rsid w:val="006E493D"/>
    <w:rsid w:val="006E4973"/>
    <w:rsid w:val="006E4A9B"/>
    <w:rsid w:val="006E4BB3"/>
    <w:rsid w:val="006E4C82"/>
    <w:rsid w:val="006E4D34"/>
    <w:rsid w:val="006E4DE9"/>
    <w:rsid w:val="006E4E76"/>
    <w:rsid w:val="006E4F3D"/>
    <w:rsid w:val="006E4FAF"/>
    <w:rsid w:val="006E4FEC"/>
    <w:rsid w:val="006E5014"/>
    <w:rsid w:val="006E5016"/>
    <w:rsid w:val="006E5030"/>
    <w:rsid w:val="006E5033"/>
    <w:rsid w:val="006E504D"/>
    <w:rsid w:val="006E5070"/>
    <w:rsid w:val="006E50C5"/>
    <w:rsid w:val="006E5199"/>
    <w:rsid w:val="006E51BB"/>
    <w:rsid w:val="006E53B4"/>
    <w:rsid w:val="006E53C3"/>
    <w:rsid w:val="006E560A"/>
    <w:rsid w:val="006E567B"/>
    <w:rsid w:val="006E5745"/>
    <w:rsid w:val="006E5768"/>
    <w:rsid w:val="006E5862"/>
    <w:rsid w:val="006E5897"/>
    <w:rsid w:val="006E58C4"/>
    <w:rsid w:val="006E58C8"/>
    <w:rsid w:val="006E596F"/>
    <w:rsid w:val="006E59A2"/>
    <w:rsid w:val="006E59D0"/>
    <w:rsid w:val="006E59D5"/>
    <w:rsid w:val="006E5AD6"/>
    <w:rsid w:val="006E5B99"/>
    <w:rsid w:val="006E5C03"/>
    <w:rsid w:val="006E5D45"/>
    <w:rsid w:val="006E5DBA"/>
    <w:rsid w:val="006E5E2A"/>
    <w:rsid w:val="006E5EE3"/>
    <w:rsid w:val="006E5FA4"/>
    <w:rsid w:val="006E6039"/>
    <w:rsid w:val="006E6110"/>
    <w:rsid w:val="006E6148"/>
    <w:rsid w:val="006E6236"/>
    <w:rsid w:val="006E62D4"/>
    <w:rsid w:val="006E6354"/>
    <w:rsid w:val="006E6356"/>
    <w:rsid w:val="006E639A"/>
    <w:rsid w:val="006E63EC"/>
    <w:rsid w:val="006E644A"/>
    <w:rsid w:val="006E6455"/>
    <w:rsid w:val="006E64EC"/>
    <w:rsid w:val="006E6567"/>
    <w:rsid w:val="006E662C"/>
    <w:rsid w:val="006E663E"/>
    <w:rsid w:val="006E677D"/>
    <w:rsid w:val="006E67A0"/>
    <w:rsid w:val="006E67EE"/>
    <w:rsid w:val="006E6845"/>
    <w:rsid w:val="006E688A"/>
    <w:rsid w:val="006E68B0"/>
    <w:rsid w:val="006E68D9"/>
    <w:rsid w:val="006E69D2"/>
    <w:rsid w:val="006E6A95"/>
    <w:rsid w:val="006E6AC7"/>
    <w:rsid w:val="006E6AF6"/>
    <w:rsid w:val="006E6B14"/>
    <w:rsid w:val="006E6B1D"/>
    <w:rsid w:val="006E6B4F"/>
    <w:rsid w:val="006E6B73"/>
    <w:rsid w:val="006E6BBF"/>
    <w:rsid w:val="006E6BD6"/>
    <w:rsid w:val="006E6C5F"/>
    <w:rsid w:val="006E6C74"/>
    <w:rsid w:val="006E6C8B"/>
    <w:rsid w:val="006E6CC8"/>
    <w:rsid w:val="006E6DCC"/>
    <w:rsid w:val="006E6DFB"/>
    <w:rsid w:val="006E6F4F"/>
    <w:rsid w:val="006E7030"/>
    <w:rsid w:val="006E70D7"/>
    <w:rsid w:val="006E7279"/>
    <w:rsid w:val="006E72E9"/>
    <w:rsid w:val="006E73A9"/>
    <w:rsid w:val="006E741B"/>
    <w:rsid w:val="006E743E"/>
    <w:rsid w:val="006E7459"/>
    <w:rsid w:val="006E749C"/>
    <w:rsid w:val="006E74B5"/>
    <w:rsid w:val="006E7557"/>
    <w:rsid w:val="006E75AC"/>
    <w:rsid w:val="006E761E"/>
    <w:rsid w:val="006E764C"/>
    <w:rsid w:val="006E7697"/>
    <w:rsid w:val="006E76C6"/>
    <w:rsid w:val="006E775E"/>
    <w:rsid w:val="006E778E"/>
    <w:rsid w:val="006E77DA"/>
    <w:rsid w:val="006E7832"/>
    <w:rsid w:val="006E7886"/>
    <w:rsid w:val="006E789B"/>
    <w:rsid w:val="006E78DA"/>
    <w:rsid w:val="006E78F8"/>
    <w:rsid w:val="006E7A41"/>
    <w:rsid w:val="006E7B20"/>
    <w:rsid w:val="006E7B39"/>
    <w:rsid w:val="006E7BB4"/>
    <w:rsid w:val="006E7C86"/>
    <w:rsid w:val="006E7D19"/>
    <w:rsid w:val="006E7D25"/>
    <w:rsid w:val="006E7D6B"/>
    <w:rsid w:val="006E7E3D"/>
    <w:rsid w:val="006E7E9A"/>
    <w:rsid w:val="006E7E9B"/>
    <w:rsid w:val="006E7EB9"/>
    <w:rsid w:val="006E7F1C"/>
    <w:rsid w:val="006E7F22"/>
    <w:rsid w:val="006F006F"/>
    <w:rsid w:val="006F01F6"/>
    <w:rsid w:val="006F0277"/>
    <w:rsid w:val="006F0291"/>
    <w:rsid w:val="006F02B7"/>
    <w:rsid w:val="006F04B5"/>
    <w:rsid w:val="006F0502"/>
    <w:rsid w:val="006F0533"/>
    <w:rsid w:val="006F0659"/>
    <w:rsid w:val="006F06F2"/>
    <w:rsid w:val="006F07CF"/>
    <w:rsid w:val="006F07F0"/>
    <w:rsid w:val="006F08F4"/>
    <w:rsid w:val="006F0991"/>
    <w:rsid w:val="006F0A1D"/>
    <w:rsid w:val="006F0A4F"/>
    <w:rsid w:val="006F0A91"/>
    <w:rsid w:val="006F0AB4"/>
    <w:rsid w:val="006F0ADA"/>
    <w:rsid w:val="006F0B34"/>
    <w:rsid w:val="006F0B64"/>
    <w:rsid w:val="006F0B99"/>
    <w:rsid w:val="006F0BB0"/>
    <w:rsid w:val="006F0CE3"/>
    <w:rsid w:val="006F0D04"/>
    <w:rsid w:val="006F0D17"/>
    <w:rsid w:val="006F0DB8"/>
    <w:rsid w:val="006F0DBD"/>
    <w:rsid w:val="006F0E19"/>
    <w:rsid w:val="006F0E95"/>
    <w:rsid w:val="006F0FC4"/>
    <w:rsid w:val="006F0FD8"/>
    <w:rsid w:val="006F108E"/>
    <w:rsid w:val="006F10C4"/>
    <w:rsid w:val="006F10CB"/>
    <w:rsid w:val="006F11F6"/>
    <w:rsid w:val="006F1226"/>
    <w:rsid w:val="006F137F"/>
    <w:rsid w:val="006F149F"/>
    <w:rsid w:val="006F14FB"/>
    <w:rsid w:val="006F1706"/>
    <w:rsid w:val="006F17D8"/>
    <w:rsid w:val="006F17E3"/>
    <w:rsid w:val="006F1839"/>
    <w:rsid w:val="006F186D"/>
    <w:rsid w:val="006F1A15"/>
    <w:rsid w:val="006F1A4A"/>
    <w:rsid w:val="006F1A97"/>
    <w:rsid w:val="006F1AB6"/>
    <w:rsid w:val="006F1B97"/>
    <w:rsid w:val="006F1C45"/>
    <w:rsid w:val="006F1C80"/>
    <w:rsid w:val="006F1CA6"/>
    <w:rsid w:val="006F1CCC"/>
    <w:rsid w:val="006F1E74"/>
    <w:rsid w:val="006F1EBF"/>
    <w:rsid w:val="006F1F60"/>
    <w:rsid w:val="006F1F6F"/>
    <w:rsid w:val="006F1F78"/>
    <w:rsid w:val="006F1FAA"/>
    <w:rsid w:val="006F2068"/>
    <w:rsid w:val="006F207B"/>
    <w:rsid w:val="006F21B6"/>
    <w:rsid w:val="006F21BF"/>
    <w:rsid w:val="006F2237"/>
    <w:rsid w:val="006F22A3"/>
    <w:rsid w:val="006F2382"/>
    <w:rsid w:val="006F23F1"/>
    <w:rsid w:val="006F24BE"/>
    <w:rsid w:val="006F24F7"/>
    <w:rsid w:val="006F2530"/>
    <w:rsid w:val="006F25A4"/>
    <w:rsid w:val="006F2642"/>
    <w:rsid w:val="006F2755"/>
    <w:rsid w:val="006F2796"/>
    <w:rsid w:val="006F29B0"/>
    <w:rsid w:val="006F2ADE"/>
    <w:rsid w:val="006F2AF4"/>
    <w:rsid w:val="006F2B3A"/>
    <w:rsid w:val="006F2BB1"/>
    <w:rsid w:val="006F2C92"/>
    <w:rsid w:val="006F2D83"/>
    <w:rsid w:val="006F2D8D"/>
    <w:rsid w:val="006F2E45"/>
    <w:rsid w:val="006F2E63"/>
    <w:rsid w:val="006F2EBD"/>
    <w:rsid w:val="006F2F3A"/>
    <w:rsid w:val="006F2F8F"/>
    <w:rsid w:val="006F300A"/>
    <w:rsid w:val="006F3085"/>
    <w:rsid w:val="006F30BB"/>
    <w:rsid w:val="006F311B"/>
    <w:rsid w:val="006F3205"/>
    <w:rsid w:val="006F320F"/>
    <w:rsid w:val="006F3256"/>
    <w:rsid w:val="006F325E"/>
    <w:rsid w:val="006F329C"/>
    <w:rsid w:val="006F32A6"/>
    <w:rsid w:val="006F32FC"/>
    <w:rsid w:val="006F3303"/>
    <w:rsid w:val="006F3393"/>
    <w:rsid w:val="006F3398"/>
    <w:rsid w:val="006F33DF"/>
    <w:rsid w:val="006F33ED"/>
    <w:rsid w:val="006F3494"/>
    <w:rsid w:val="006F3505"/>
    <w:rsid w:val="006F352A"/>
    <w:rsid w:val="006F3539"/>
    <w:rsid w:val="006F354B"/>
    <w:rsid w:val="006F3652"/>
    <w:rsid w:val="006F368A"/>
    <w:rsid w:val="006F3723"/>
    <w:rsid w:val="006F3791"/>
    <w:rsid w:val="006F37B3"/>
    <w:rsid w:val="006F386C"/>
    <w:rsid w:val="006F3933"/>
    <w:rsid w:val="006F395B"/>
    <w:rsid w:val="006F3A6F"/>
    <w:rsid w:val="006F3B35"/>
    <w:rsid w:val="006F3BA1"/>
    <w:rsid w:val="006F3C30"/>
    <w:rsid w:val="006F3C5E"/>
    <w:rsid w:val="006F3C60"/>
    <w:rsid w:val="006F3C76"/>
    <w:rsid w:val="006F3D28"/>
    <w:rsid w:val="006F3DF0"/>
    <w:rsid w:val="006F3E3C"/>
    <w:rsid w:val="006F3ECE"/>
    <w:rsid w:val="006F3EFD"/>
    <w:rsid w:val="006F3F2B"/>
    <w:rsid w:val="006F3F30"/>
    <w:rsid w:val="006F3F70"/>
    <w:rsid w:val="006F3F72"/>
    <w:rsid w:val="006F40F6"/>
    <w:rsid w:val="006F40FD"/>
    <w:rsid w:val="006F4128"/>
    <w:rsid w:val="006F414B"/>
    <w:rsid w:val="006F4194"/>
    <w:rsid w:val="006F41F0"/>
    <w:rsid w:val="006F4215"/>
    <w:rsid w:val="006F42F6"/>
    <w:rsid w:val="006F431A"/>
    <w:rsid w:val="006F431B"/>
    <w:rsid w:val="006F443F"/>
    <w:rsid w:val="006F445F"/>
    <w:rsid w:val="006F4487"/>
    <w:rsid w:val="006F4495"/>
    <w:rsid w:val="006F4501"/>
    <w:rsid w:val="006F4504"/>
    <w:rsid w:val="006F45B6"/>
    <w:rsid w:val="006F46BC"/>
    <w:rsid w:val="006F4814"/>
    <w:rsid w:val="006F4932"/>
    <w:rsid w:val="006F497E"/>
    <w:rsid w:val="006F499F"/>
    <w:rsid w:val="006F49A8"/>
    <w:rsid w:val="006F49E8"/>
    <w:rsid w:val="006F4A15"/>
    <w:rsid w:val="006F4A55"/>
    <w:rsid w:val="006F4B32"/>
    <w:rsid w:val="006F4B73"/>
    <w:rsid w:val="006F4B85"/>
    <w:rsid w:val="006F4C07"/>
    <w:rsid w:val="006F4C85"/>
    <w:rsid w:val="006F4D39"/>
    <w:rsid w:val="006F4E20"/>
    <w:rsid w:val="006F4F05"/>
    <w:rsid w:val="006F4FC3"/>
    <w:rsid w:val="006F5054"/>
    <w:rsid w:val="006F508B"/>
    <w:rsid w:val="006F514C"/>
    <w:rsid w:val="006F51E0"/>
    <w:rsid w:val="006F5250"/>
    <w:rsid w:val="006F52F7"/>
    <w:rsid w:val="006F5354"/>
    <w:rsid w:val="006F53B5"/>
    <w:rsid w:val="006F56B1"/>
    <w:rsid w:val="006F57F6"/>
    <w:rsid w:val="006F585F"/>
    <w:rsid w:val="006F5A6C"/>
    <w:rsid w:val="006F5BDE"/>
    <w:rsid w:val="006F5D00"/>
    <w:rsid w:val="006F5EB8"/>
    <w:rsid w:val="006F5EE3"/>
    <w:rsid w:val="006F5F54"/>
    <w:rsid w:val="006F5FC5"/>
    <w:rsid w:val="006F6022"/>
    <w:rsid w:val="006F6031"/>
    <w:rsid w:val="006F6082"/>
    <w:rsid w:val="006F60CC"/>
    <w:rsid w:val="006F6184"/>
    <w:rsid w:val="006F6244"/>
    <w:rsid w:val="006F62A1"/>
    <w:rsid w:val="006F62EE"/>
    <w:rsid w:val="006F636E"/>
    <w:rsid w:val="006F63C1"/>
    <w:rsid w:val="006F63F9"/>
    <w:rsid w:val="006F6408"/>
    <w:rsid w:val="006F6496"/>
    <w:rsid w:val="006F6574"/>
    <w:rsid w:val="006F65AC"/>
    <w:rsid w:val="006F65BE"/>
    <w:rsid w:val="006F6687"/>
    <w:rsid w:val="006F67F5"/>
    <w:rsid w:val="006F6809"/>
    <w:rsid w:val="006F68AA"/>
    <w:rsid w:val="006F69E6"/>
    <w:rsid w:val="006F6A39"/>
    <w:rsid w:val="006F6A66"/>
    <w:rsid w:val="006F6A76"/>
    <w:rsid w:val="006F6AFA"/>
    <w:rsid w:val="006F6B0E"/>
    <w:rsid w:val="006F6D26"/>
    <w:rsid w:val="006F6D72"/>
    <w:rsid w:val="006F6D9D"/>
    <w:rsid w:val="006F6DAC"/>
    <w:rsid w:val="006F6DD2"/>
    <w:rsid w:val="006F6EC9"/>
    <w:rsid w:val="006F6F6A"/>
    <w:rsid w:val="006F6F7F"/>
    <w:rsid w:val="006F6FB9"/>
    <w:rsid w:val="006F6FDF"/>
    <w:rsid w:val="006F6FFB"/>
    <w:rsid w:val="006F7007"/>
    <w:rsid w:val="006F7051"/>
    <w:rsid w:val="006F709C"/>
    <w:rsid w:val="006F70B0"/>
    <w:rsid w:val="006F7152"/>
    <w:rsid w:val="006F720B"/>
    <w:rsid w:val="006F73F5"/>
    <w:rsid w:val="006F74D0"/>
    <w:rsid w:val="006F759F"/>
    <w:rsid w:val="006F7677"/>
    <w:rsid w:val="006F76C6"/>
    <w:rsid w:val="006F770F"/>
    <w:rsid w:val="006F771D"/>
    <w:rsid w:val="006F7892"/>
    <w:rsid w:val="006F7912"/>
    <w:rsid w:val="006F7A32"/>
    <w:rsid w:val="006F7A7A"/>
    <w:rsid w:val="006F7A7F"/>
    <w:rsid w:val="006F7AC1"/>
    <w:rsid w:val="006F7B09"/>
    <w:rsid w:val="006F7BF7"/>
    <w:rsid w:val="006F7C98"/>
    <w:rsid w:val="006F7CA1"/>
    <w:rsid w:val="006F7CB5"/>
    <w:rsid w:val="006F7D02"/>
    <w:rsid w:val="006F7D30"/>
    <w:rsid w:val="006F7DB6"/>
    <w:rsid w:val="006F7DC2"/>
    <w:rsid w:val="006F7E74"/>
    <w:rsid w:val="006F7E81"/>
    <w:rsid w:val="006F7EE0"/>
    <w:rsid w:val="006F7F43"/>
    <w:rsid w:val="006F7F45"/>
    <w:rsid w:val="006F7F70"/>
    <w:rsid w:val="00700054"/>
    <w:rsid w:val="007000FF"/>
    <w:rsid w:val="00700125"/>
    <w:rsid w:val="0070015C"/>
    <w:rsid w:val="007001B8"/>
    <w:rsid w:val="00700208"/>
    <w:rsid w:val="00700212"/>
    <w:rsid w:val="00700222"/>
    <w:rsid w:val="0070024B"/>
    <w:rsid w:val="007002CF"/>
    <w:rsid w:val="007002E3"/>
    <w:rsid w:val="007002E7"/>
    <w:rsid w:val="00700349"/>
    <w:rsid w:val="0070038B"/>
    <w:rsid w:val="007003BA"/>
    <w:rsid w:val="007003F5"/>
    <w:rsid w:val="007004BF"/>
    <w:rsid w:val="0070050D"/>
    <w:rsid w:val="00700556"/>
    <w:rsid w:val="00700580"/>
    <w:rsid w:val="007005C9"/>
    <w:rsid w:val="0070064D"/>
    <w:rsid w:val="0070069F"/>
    <w:rsid w:val="007006D1"/>
    <w:rsid w:val="007007EB"/>
    <w:rsid w:val="0070081D"/>
    <w:rsid w:val="00700866"/>
    <w:rsid w:val="0070088F"/>
    <w:rsid w:val="00700A9E"/>
    <w:rsid w:val="00700AA8"/>
    <w:rsid w:val="00700B28"/>
    <w:rsid w:val="00700BC5"/>
    <w:rsid w:val="00700C16"/>
    <w:rsid w:val="00700C8B"/>
    <w:rsid w:val="00700CA6"/>
    <w:rsid w:val="00700D38"/>
    <w:rsid w:val="00700E8E"/>
    <w:rsid w:val="00700F06"/>
    <w:rsid w:val="00700FD5"/>
    <w:rsid w:val="00700FF3"/>
    <w:rsid w:val="00701028"/>
    <w:rsid w:val="007010E9"/>
    <w:rsid w:val="00701135"/>
    <w:rsid w:val="00701167"/>
    <w:rsid w:val="00701171"/>
    <w:rsid w:val="00701216"/>
    <w:rsid w:val="0070126A"/>
    <w:rsid w:val="00701275"/>
    <w:rsid w:val="007012E1"/>
    <w:rsid w:val="0070136D"/>
    <w:rsid w:val="007013D6"/>
    <w:rsid w:val="007013F6"/>
    <w:rsid w:val="0070142C"/>
    <w:rsid w:val="007014E0"/>
    <w:rsid w:val="00701510"/>
    <w:rsid w:val="00701523"/>
    <w:rsid w:val="0070154D"/>
    <w:rsid w:val="00701576"/>
    <w:rsid w:val="00701618"/>
    <w:rsid w:val="007016CF"/>
    <w:rsid w:val="007018BE"/>
    <w:rsid w:val="00701952"/>
    <w:rsid w:val="00701981"/>
    <w:rsid w:val="00701A01"/>
    <w:rsid w:val="00701AD6"/>
    <w:rsid w:val="00701AFB"/>
    <w:rsid w:val="00701B58"/>
    <w:rsid w:val="00701BCE"/>
    <w:rsid w:val="00701CA3"/>
    <w:rsid w:val="00701CA8"/>
    <w:rsid w:val="00701CDD"/>
    <w:rsid w:val="00701D97"/>
    <w:rsid w:val="00701D98"/>
    <w:rsid w:val="00701D99"/>
    <w:rsid w:val="00701DCF"/>
    <w:rsid w:val="00701E20"/>
    <w:rsid w:val="00701E5C"/>
    <w:rsid w:val="00701F06"/>
    <w:rsid w:val="00701FB7"/>
    <w:rsid w:val="0070211C"/>
    <w:rsid w:val="00702127"/>
    <w:rsid w:val="00702235"/>
    <w:rsid w:val="0070224A"/>
    <w:rsid w:val="0070225D"/>
    <w:rsid w:val="00702403"/>
    <w:rsid w:val="00702437"/>
    <w:rsid w:val="00702460"/>
    <w:rsid w:val="0070280B"/>
    <w:rsid w:val="00702832"/>
    <w:rsid w:val="0070284D"/>
    <w:rsid w:val="007028B6"/>
    <w:rsid w:val="0070293A"/>
    <w:rsid w:val="00702A6F"/>
    <w:rsid w:val="00702AB7"/>
    <w:rsid w:val="00702AE0"/>
    <w:rsid w:val="00702AEE"/>
    <w:rsid w:val="00702C01"/>
    <w:rsid w:val="00702C23"/>
    <w:rsid w:val="00702D0C"/>
    <w:rsid w:val="00702D12"/>
    <w:rsid w:val="00702D7C"/>
    <w:rsid w:val="00702DDF"/>
    <w:rsid w:val="00702DE1"/>
    <w:rsid w:val="00702DE4"/>
    <w:rsid w:val="00702E22"/>
    <w:rsid w:val="00702E89"/>
    <w:rsid w:val="00702F84"/>
    <w:rsid w:val="00703089"/>
    <w:rsid w:val="0070308F"/>
    <w:rsid w:val="0070309D"/>
    <w:rsid w:val="007030AA"/>
    <w:rsid w:val="007030B1"/>
    <w:rsid w:val="00703122"/>
    <w:rsid w:val="007031BD"/>
    <w:rsid w:val="0070325A"/>
    <w:rsid w:val="0070326E"/>
    <w:rsid w:val="007032C9"/>
    <w:rsid w:val="00703355"/>
    <w:rsid w:val="00703379"/>
    <w:rsid w:val="007033AE"/>
    <w:rsid w:val="007033BC"/>
    <w:rsid w:val="007033FB"/>
    <w:rsid w:val="0070341F"/>
    <w:rsid w:val="007034A4"/>
    <w:rsid w:val="007034B6"/>
    <w:rsid w:val="007034C3"/>
    <w:rsid w:val="00703532"/>
    <w:rsid w:val="00703567"/>
    <w:rsid w:val="00703583"/>
    <w:rsid w:val="00703629"/>
    <w:rsid w:val="00703645"/>
    <w:rsid w:val="007036BB"/>
    <w:rsid w:val="007036E6"/>
    <w:rsid w:val="007036EA"/>
    <w:rsid w:val="0070372A"/>
    <w:rsid w:val="0070376A"/>
    <w:rsid w:val="007038A0"/>
    <w:rsid w:val="007038E7"/>
    <w:rsid w:val="007038F5"/>
    <w:rsid w:val="007038F9"/>
    <w:rsid w:val="007039E8"/>
    <w:rsid w:val="00703A0D"/>
    <w:rsid w:val="00703C3A"/>
    <w:rsid w:val="00703C89"/>
    <w:rsid w:val="00703CA1"/>
    <w:rsid w:val="00703CAA"/>
    <w:rsid w:val="00703CCF"/>
    <w:rsid w:val="00703CD1"/>
    <w:rsid w:val="00703E00"/>
    <w:rsid w:val="00703E0C"/>
    <w:rsid w:val="00703E58"/>
    <w:rsid w:val="00703E91"/>
    <w:rsid w:val="00703EA8"/>
    <w:rsid w:val="00703EE2"/>
    <w:rsid w:val="00703F83"/>
    <w:rsid w:val="00703FFB"/>
    <w:rsid w:val="00704072"/>
    <w:rsid w:val="007040D3"/>
    <w:rsid w:val="007040ED"/>
    <w:rsid w:val="0070419B"/>
    <w:rsid w:val="007041DE"/>
    <w:rsid w:val="00704270"/>
    <w:rsid w:val="007042C3"/>
    <w:rsid w:val="00704380"/>
    <w:rsid w:val="007043A0"/>
    <w:rsid w:val="00704447"/>
    <w:rsid w:val="007044A2"/>
    <w:rsid w:val="007044D7"/>
    <w:rsid w:val="007044E7"/>
    <w:rsid w:val="007044ED"/>
    <w:rsid w:val="00704542"/>
    <w:rsid w:val="007045C3"/>
    <w:rsid w:val="007045F0"/>
    <w:rsid w:val="007046AE"/>
    <w:rsid w:val="007046DE"/>
    <w:rsid w:val="007046DF"/>
    <w:rsid w:val="007047BF"/>
    <w:rsid w:val="007047DA"/>
    <w:rsid w:val="00704822"/>
    <w:rsid w:val="007049AF"/>
    <w:rsid w:val="00704A14"/>
    <w:rsid w:val="00704B1B"/>
    <w:rsid w:val="00704B4B"/>
    <w:rsid w:val="00704BFE"/>
    <w:rsid w:val="00704C77"/>
    <w:rsid w:val="00704CB9"/>
    <w:rsid w:val="00704CD5"/>
    <w:rsid w:val="00704D4A"/>
    <w:rsid w:val="00704DF4"/>
    <w:rsid w:val="00704E72"/>
    <w:rsid w:val="00704EC9"/>
    <w:rsid w:val="00704F15"/>
    <w:rsid w:val="00704F1B"/>
    <w:rsid w:val="00704F8B"/>
    <w:rsid w:val="00704F96"/>
    <w:rsid w:val="00704FAC"/>
    <w:rsid w:val="007050D8"/>
    <w:rsid w:val="00705185"/>
    <w:rsid w:val="007051A7"/>
    <w:rsid w:val="007051D0"/>
    <w:rsid w:val="00705210"/>
    <w:rsid w:val="0070527B"/>
    <w:rsid w:val="007052F6"/>
    <w:rsid w:val="00705305"/>
    <w:rsid w:val="007053AD"/>
    <w:rsid w:val="007053D1"/>
    <w:rsid w:val="00705408"/>
    <w:rsid w:val="00705438"/>
    <w:rsid w:val="0070545A"/>
    <w:rsid w:val="00705482"/>
    <w:rsid w:val="007054AA"/>
    <w:rsid w:val="00705544"/>
    <w:rsid w:val="0070558A"/>
    <w:rsid w:val="007055AA"/>
    <w:rsid w:val="0070563B"/>
    <w:rsid w:val="007057A3"/>
    <w:rsid w:val="007057C1"/>
    <w:rsid w:val="007057C5"/>
    <w:rsid w:val="007057CA"/>
    <w:rsid w:val="00705860"/>
    <w:rsid w:val="0070586D"/>
    <w:rsid w:val="00705978"/>
    <w:rsid w:val="007059CB"/>
    <w:rsid w:val="00705AA2"/>
    <w:rsid w:val="00705B3C"/>
    <w:rsid w:val="00705BA3"/>
    <w:rsid w:val="00705BFD"/>
    <w:rsid w:val="00705CA9"/>
    <w:rsid w:val="00705DFB"/>
    <w:rsid w:val="00705E0C"/>
    <w:rsid w:val="00705F42"/>
    <w:rsid w:val="00705F6B"/>
    <w:rsid w:val="00705FD2"/>
    <w:rsid w:val="00706029"/>
    <w:rsid w:val="007060C3"/>
    <w:rsid w:val="007060EC"/>
    <w:rsid w:val="0070611A"/>
    <w:rsid w:val="0070614B"/>
    <w:rsid w:val="00706163"/>
    <w:rsid w:val="00706184"/>
    <w:rsid w:val="00706256"/>
    <w:rsid w:val="00706263"/>
    <w:rsid w:val="007062E1"/>
    <w:rsid w:val="00706348"/>
    <w:rsid w:val="007063E7"/>
    <w:rsid w:val="00706439"/>
    <w:rsid w:val="007064B7"/>
    <w:rsid w:val="007064F2"/>
    <w:rsid w:val="0070656F"/>
    <w:rsid w:val="0070662E"/>
    <w:rsid w:val="0070665A"/>
    <w:rsid w:val="0070668F"/>
    <w:rsid w:val="00706749"/>
    <w:rsid w:val="00706777"/>
    <w:rsid w:val="0070677B"/>
    <w:rsid w:val="007067A1"/>
    <w:rsid w:val="007067A9"/>
    <w:rsid w:val="007068FB"/>
    <w:rsid w:val="00706976"/>
    <w:rsid w:val="0070698B"/>
    <w:rsid w:val="00706A67"/>
    <w:rsid w:val="00706B6B"/>
    <w:rsid w:val="00706BB1"/>
    <w:rsid w:val="00706D0E"/>
    <w:rsid w:val="00706D28"/>
    <w:rsid w:val="00706D2F"/>
    <w:rsid w:val="00706D89"/>
    <w:rsid w:val="00706DA3"/>
    <w:rsid w:val="00706E35"/>
    <w:rsid w:val="00706EC1"/>
    <w:rsid w:val="00706F18"/>
    <w:rsid w:val="00706F48"/>
    <w:rsid w:val="00706F69"/>
    <w:rsid w:val="00706FD9"/>
    <w:rsid w:val="00707012"/>
    <w:rsid w:val="0070703A"/>
    <w:rsid w:val="0070705F"/>
    <w:rsid w:val="007070C4"/>
    <w:rsid w:val="00707148"/>
    <w:rsid w:val="00707156"/>
    <w:rsid w:val="00707296"/>
    <w:rsid w:val="007072FB"/>
    <w:rsid w:val="00707301"/>
    <w:rsid w:val="0070734C"/>
    <w:rsid w:val="007073DD"/>
    <w:rsid w:val="0070754F"/>
    <w:rsid w:val="00707580"/>
    <w:rsid w:val="0070759D"/>
    <w:rsid w:val="007075F5"/>
    <w:rsid w:val="0070765B"/>
    <w:rsid w:val="00707722"/>
    <w:rsid w:val="0070772D"/>
    <w:rsid w:val="0070794C"/>
    <w:rsid w:val="007079B9"/>
    <w:rsid w:val="00707A89"/>
    <w:rsid w:val="00707AB2"/>
    <w:rsid w:val="00707B20"/>
    <w:rsid w:val="00707B67"/>
    <w:rsid w:val="00707CC5"/>
    <w:rsid w:val="00707CFC"/>
    <w:rsid w:val="00707CFE"/>
    <w:rsid w:val="00707D8B"/>
    <w:rsid w:val="00707E2F"/>
    <w:rsid w:val="00707E65"/>
    <w:rsid w:val="00707EFD"/>
    <w:rsid w:val="00707F3E"/>
    <w:rsid w:val="00707FD2"/>
    <w:rsid w:val="00710042"/>
    <w:rsid w:val="00710093"/>
    <w:rsid w:val="007100BC"/>
    <w:rsid w:val="007100CD"/>
    <w:rsid w:val="007102A9"/>
    <w:rsid w:val="007102E1"/>
    <w:rsid w:val="00710348"/>
    <w:rsid w:val="00710354"/>
    <w:rsid w:val="00710396"/>
    <w:rsid w:val="0071048B"/>
    <w:rsid w:val="0071049C"/>
    <w:rsid w:val="007105E2"/>
    <w:rsid w:val="00710612"/>
    <w:rsid w:val="007106F3"/>
    <w:rsid w:val="0071070D"/>
    <w:rsid w:val="007107C0"/>
    <w:rsid w:val="00710863"/>
    <w:rsid w:val="0071087E"/>
    <w:rsid w:val="00710965"/>
    <w:rsid w:val="0071098C"/>
    <w:rsid w:val="007109C7"/>
    <w:rsid w:val="007109E1"/>
    <w:rsid w:val="00710A39"/>
    <w:rsid w:val="00710AE1"/>
    <w:rsid w:val="00710B5C"/>
    <w:rsid w:val="00710C2A"/>
    <w:rsid w:val="00710C71"/>
    <w:rsid w:val="00710CB9"/>
    <w:rsid w:val="00710D18"/>
    <w:rsid w:val="00710D22"/>
    <w:rsid w:val="00710D6B"/>
    <w:rsid w:val="00710D6C"/>
    <w:rsid w:val="00710DB7"/>
    <w:rsid w:val="00710E31"/>
    <w:rsid w:val="00710E8C"/>
    <w:rsid w:val="00710F8C"/>
    <w:rsid w:val="007110DF"/>
    <w:rsid w:val="0071110D"/>
    <w:rsid w:val="007112AB"/>
    <w:rsid w:val="007112B9"/>
    <w:rsid w:val="0071132A"/>
    <w:rsid w:val="00711373"/>
    <w:rsid w:val="0071147F"/>
    <w:rsid w:val="00711483"/>
    <w:rsid w:val="007114A8"/>
    <w:rsid w:val="007114EF"/>
    <w:rsid w:val="00711796"/>
    <w:rsid w:val="007117B2"/>
    <w:rsid w:val="00711841"/>
    <w:rsid w:val="007118AD"/>
    <w:rsid w:val="007118DF"/>
    <w:rsid w:val="00711948"/>
    <w:rsid w:val="00711962"/>
    <w:rsid w:val="00711975"/>
    <w:rsid w:val="00711A2D"/>
    <w:rsid w:val="00711A3E"/>
    <w:rsid w:val="00711A3F"/>
    <w:rsid w:val="00711B70"/>
    <w:rsid w:val="00711C5E"/>
    <w:rsid w:val="00711CF2"/>
    <w:rsid w:val="00711D71"/>
    <w:rsid w:val="00711E52"/>
    <w:rsid w:val="00711F09"/>
    <w:rsid w:val="00711F82"/>
    <w:rsid w:val="00712060"/>
    <w:rsid w:val="00712105"/>
    <w:rsid w:val="0071213A"/>
    <w:rsid w:val="00712167"/>
    <w:rsid w:val="007121F6"/>
    <w:rsid w:val="00712249"/>
    <w:rsid w:val="0071225A"/>
    <w:rsid w:val="007122DF"/>
    <w:rsid w:val="0071238F"/>
    <w:rsid w:val="007123D8"/>
    <w:rsid w:val="00712434"/>
    <w:rsid w:val="0071250E"/>
    <w:rsid w:val="00712533"/>
    <w:rsid w:val="00712600"/>
    <w:rsid w:val="0071273F"/>
    <w:rsid w:val="0071274F"/>
    <w:rsid w:val="007127BE"/>
    <w:rsid w:val="007127DB"/>
    <w:rsid w:val="007127E6"/>
    <w:rsid w:val="007127F3"/>
    <w:rsid w:val="00712834"/>
    <w:rsid w:val="00712854"/>
    <w:rsid w:val="007129DE"/>
    <w:rsid w:val="00712A52"/>
    <w:rsid w:val="00712C59"/>
    <w:rsid w:val="00712CE2"/>
    <w:rsid w:val="00712D79"/>
    <w:rsid w:val="00712D7B"/>
    <w:rsid w:val="00712D7D"/>
    <w:rsid w:val="00712DA2"/>
    <w:rsid w:val="00712E22"/>
    <w:rsid w:val="00712FC3"/>
    <w:rsid w:val="0071306A"/>
    <w:rsid w:val="0071306E"/>
    <w:rsid w:val="00713071"/>
    <w:rsid w:val="007130C8"/>
    <w:rsid w:val="007130F0"/>
    <w:rsid w:val="00713139"/>
    <w:rsid w:val="0071322B"/>
    <w:rsid w:val="0071325F"/>
    <w:rsid w:val="007132A5"/>
    <w:rsid w:val="007132B5"/>
    <w:rsid w:val="007132B9"/>
    <w:rsid w:val="007132C6"/>
    <w:rsid w:val="007132D0"/>
    <w:rsid w:val="00713362"/>
    <w:rsid w:val="00713384"/>
    <w:rsid w:val="00713393"/>
    <w:rsid w:val="007133D9"/>
    <w:rsid w:val="007133F7"/>
    <w:rsid w:val="0071342B"/>
    <w:rsid w:val="00713449"/>
    <w:rsid w:val="0071348E"/>
    <w:rsid w:val="00713496"/>
    <w:rsid w:val="007134E0"/>
    <w:rsid w:val="0071361A"/>
    <w:rsid w:val="00713632"/>
    <w:rsid w:val="007137F7"/>
    <w:rsid w:val="0071388D"/>
    <w:rsid w:val="00713893"/>
    <w:rsid w:val="0071394B"/>
    <w:rsid w:val="007139AD"/>
    <w:rsid w:val="007139E6"/>
    <w:rsid w:val="007139F3"/>
    <w:rsid w:val="00713A14"/>
    <w:rsid w:val="00713A88"/>
    <w:rsid w:val="00713ADB"/>
    <w:rsid w:val="00713B4E"/>
    <w:rsid w:val="00713B59"/>
    <w:rsid w:val="00713B75"/>
    <w:rsid w:val="00713BEB"/>
    <w:rsid w:val="00713BF8"/>
    <w:rsid w:val="00713C15"/>
    <w:rsid w:val="00713CDE"/>
    <w:rsid w:val="00713D93"/>
    <w:rsid w:val="00713DBB"/>
    <w:rsid w:val="00713E47"/>
    <w:rsid w:val="00713EBA"/>
    <w:rsid w:val="00713EBD"/>
    <w:rsid w:val="00713ECA"/>
    <w:rsid w:val="00713EE2"/>
    <w:rsid w:val="00713F73"/>
    <w:rsid w:val="00713FB2"/>
    <w:rsid w:val="0071405D"/>
    <w:rsid w:val="00714121"/>
    <w:rsid w:val="00714145"/>
    <w:rsid w:val="0071419D"/>
    <w:rsid w:val="00714250"/>
    <w:rsid w:val="0071430E"/>
    <w:rsid w:val="00714312"/>
    <w:rsid w:val="0071439D"/>
    <w:rsid w:val="007143DA"/>
    <w:rsid w:val="007143FD"/>
    <w:rsid w:val="0071467D"/>
    <w:rsid w:val="0071468C"/>
    <w:rsid w:val="007146BA"/>
    <w:rsid w:val="007146FD"/>
    <w:rsid w:val="00714774"/>
    <w:rsid w:val="00714920"/>
    <w:rsid w:val="0071496D"/>
    <w:rsid w:val="007149AD"/>
    <w:rsid w:val="00714A59"/>
    <w:rsid w:val="00714A88"/>
    <w:rsid w:val="00714A8D"/>
    <w:rsid w:val="00714B35"/>
    <w:rsid w:val="00714B92"/>
    <w:rsid w:val="00714B93"/>
    <w:rsid w:val="00714BEF"/>
    <w:rsid w:val="00714CB3"/>
    <w:rsid w:val="00714D1B"/>
    <w:rsid w:val="00714D36"/>
    <w:rsid w:val="00714DD9"/>
    <w:rsid w:val="00714E88"/>
    <w:rsid w:val="00714E8A"/>
    <w:rsid w:val="00715049"/>
    <w:rsid w:val="0071520B"/>
    <w:rsid w:val="00715234"/>
    <w:rsid w:val="0071529C"/>
    <w:rsid w:val="007152A5"/>
    <w:rsid w:val="0071543A"/>
    <w:rsid w:val="0071545E"/>
    <w:rsid w:val="007154B1"/>
    <w:rsid w:val="007154C2"/>
    <w:rsid w:val="007154C6"/>
    <w:rsid w:val="00715510"/>
    <w:rsid w:val="00715571"/>
    <w:rsid w:val="007155EC"/>
    <w:rsid w:val="0071565B"/>
    <w:rsid w:val="00715770"/>
    <w:rsid w:val="007158BB"/>
    <w:rsid w:val="007158DE"/>
    <w:rsid w:val="00715AA4"/>
    <w:rsid w:val="00715AB5"/>
    <w:rsid w:val="00715B25"/>
    <w:rsid w:val="00715B46"/>
    <w:rsid w:val="00715C26"/>
    <w:rsid w:val="00715C2D"/>
    <w:rsid w:val="00715CC6"/>
    <w:rsid w:val="00715D48"/>
    <w:rsid w:val="00715DDD"/>
    <w:rsid w:val="00715EE4"/>
    <w:rsid w:val="00715F29"/>
    <w:rsid w:val="00715F39"/>
    <w:rsid w:val="007161E9"/>
    <w:rsid w:val="0071629B"/>
    <w:rsid w:val="007162F6"/>
    <w:rsid w:val="007163D8"/>
    <w:rsid w:val="00716418"/>
    <w:rsid w:val="00716441"/>
    <w:rsid w:val="0071646A"/>
    <w:rsid w:val="0071649B"/>
    <w:rsid w:val="00716517"/>
    <w:rsid w:val="00716529"/>
    <w:rsid w:val="00716543"/>
    <w:rsid w:val="0071658D"/>
    <w:rsid w:val="007165C5"/>
    <w:rsid w:val="007165D7"/>
    <w:rsid w:val="007165F1"/>
    <w:rsid w:val="00716703"/>
    <w:rsid w:val="00716730"/>
    <w:rsid w:val="0071676B"/>
    <w:rsid w:val="0071676C"/>
    <w:rsid w:val="00716881"/>
    <w:rsid w:val="007168AE"/>
    <w:rsid w:val="007168C5"/>
    <w:rsid w:val="00716955"/>
    <w:rsid w:val="0071698C"/>
    <w:rsid w:val="007169C9"/>
    <w:rsid w:val="00716A96"/>
    <w:rsid w:val="00716ACB"/>
    <w:rsid w:val="00716B9E"/>
    <w:rsid w:val="00716D21"/>
    <w:rsid w:val="00716D70"/>
    <w:rsid w:val="00716DD8"/>
    <w:rsid w:val="00716E33"/>
    <w:rsid w:val="00716E44"/>
    <w:rsid w:val="00716EE5"/>
    <w:rsid w:val="00717011"/>
    <w:rsid w:val="0071703D"/>
    <w:rsid w:val="007170AE"/>
    <w:rsid w:val="00717158"/>
    <w:rsid w:val="00717165"/>
    <w:rsid w:val="0071717D"/>
    <w:rsid w:val="00717184"/>
    <w:rsid w:val="007171E5"/>
    <w:rsid w:val="007171F0"/>
    <w:rsid w:val="0071726E"/>
    <w:rsid w:val="007173B3"/>
    <w:rsid w:val="0071743E"/>
    <w:rsid w:val="0071744F"/>
    <w:rsid w:val="00717463"/>
    <w:rsid w:val="00717513"/>
    <w:rsid w:val="007175A0"/>
    <w:rsid w:val="007175AB"/>
    <w:rsid w:val="007177B6"/>
    <w:rsid w:val="007177C9"/>
    <w:rsid w:val="00717896"/>
    <w:rsid w:val="00717A71"/>
    <w:rsid w:val="00717AE1"/>
    <w:rsid w:val="00717B1B"/>
    <w:rsid w:val="00717B37"/>
    <w:rsid w:val="00717C66"/>
    <w:rsid w:val="00717C95"/>
    <w:rsid w:val="00717CA3"/>
    <w:rsid w:val="00717D5F"/>
    <w:rsid w:val="00717E8E"/>
    <w:rsid w:val="00717EC6"/>
    <w:rsid w:val="00717F3F"/>
    <w:rsid w:val="00717F84"/>
    <w:rsid w:val="00717FA3"/>
    <w:rsid w:val="00717FB9"/>
    <w:rsid w:val="00717FDA"/>
    <w:rsid w:val="0072009F"/>
    <w:rsid w:val="007200BC"/>
    <w:rsid w:val="00720207"/>
    <w:rsid w:val="0072029D"/>
    <w:rsid w:val="0072041F"/>
    <w:rsid w:val="0072048C"/>
    <w:rsid w:val="00720613"/>
    <w:rsid w:val="00720621"/>
    <w:rsid w:val="0072062E"/>
    <w:rsid w:val="00720678"/>
    <w:rsid w:val="00720790"/>
    <w:rsid w:val="00720808"/>
    <w:rsid w:val="007208B5"/>
    <w:rsid w:val="00720A38"/>
    <w:rsid w:val="00720B0A"/>
    <w:rsid w:val="00720BC9"/>
    <w:rsid w:val="00720C07"/>
    <w:rsid w:val="00720C21"/>
    <w:rsid w:val="00720C81"/>
    <w:rsid w:val="00720CC5"/>
    <w:rsid w:val="00720DD3"/>
    <w:rsid w:val="00720E5F"/>
    <w:rsid w:val="00720F4A"/>
    <w:rsid w:val="00721010"/>
    <w:rsid w:val="007210D2"/>
    <w:rsid w:val="007210E4"/>
    <w:rsid w:val="00721200"/>
    <w:rsid w:val="007212EA"/>
    <w:rsid w:val="0072130E"/>
    <w:rsid w:val="007214B4"/>
    <w:rsid w:val="007214BB"/>
    <w:rsid w:val="007214CA"/>
    <w:rsid w:val="0072154E"/>
    <w:rsid w:val="00721697"/>
    <w:rsid w:val="00721739"/>
    <w:rsid w:val="00721849"/>
    <w:rsid w:val="007218B1"/>
    <w:rsid w:val="007218EC"/>
    <w:rsid w:val="00721A09"/>
    <w:rsid w:val="00721A1D"/>
    <w:rsid w:val="00721A24"/>
    <w:rsid w:val="00721A2F"/>
    <w:rsid w:val="00721A8C"/>
    <w:rsid w:val="00721B39"/>
    <w:rsid w:val="00721B9C"/>
    <w:rsid w:val="00721C5E"/>
    <w:rsid w:val="00721C75"/>
    <w:rsid w:val="00721DBB"/>
    <w:rsid w:val="00721E66"/>
    <w:rsid w:val="00721F03"/>
    <w:rsid w:val="00721F6B"/>
    <w:rsid w:val="00721F7D"/>
    <w:rsid w:val="00721F8A"/>
    <w:rsid w:val="00721FD2"/>
    <w:rsid w:val="0072202E"/>
    <w:rsid w:val="0072203C"/>
    <w:rsid w:val="0072207A"/>
    <w:rsid w:val="007220A2"/>
    <w:rsid w:val="00722152"/>
    <w:rsid w:val="00722176"/>
    <w:rsid w:val="007221F3"/>
    <w:rsid w:val="007221FC"/>
    <w:rsid w:val="00722226"/>
    <w:rsid w:val="0072225F"/>
    <w:rsid w:val="00722280"/>
    <w:rsid w:val="007222EF"/>
    <w:rsid w:val="0072234B"/>
    <w:rsid w:val="00722426"/>
    <w:rsid w:val="007224B8"/>
    <w:rsid w:val="0072255C"/>
    <w:rsid w:val="00722611"/>
    <w:rsid w:val="007226A8"/>
    <w:rsid w:val="007226EA"/>
    <w:rsid w:val="007227F6"/>
    <w:rsid w:val="00722806"/>
    <w:rsid w:val="00722921"/>
    <w:rsid w:val="00722952"/>
    <w:rsid w:val="007229C7"/>
    <w:rsid w:val="00722AA4"/>
    <w:rsid w:val="00722BC0"/>
    <w:rsid w:val="00722C29"/>
    <w:rsid w:val="00722C48"/>
    <w:rsid w:val="00722CB2"/>
    <w:rsid w:val="00722CD0"/>
    <w:rsid w:val="00722D4B"/>
    <w:rsid w:val="00722E43"/>
    <w:rsid w:val="00722E4B"/>
    <w:rsid w:val="00722EA4"/>
    <w:rsid w:val="00722EEE"/>
    <w:rsid w:val="00722F2E"/>
    <w:rsid w:val="00722F32"/>
    <w:rsid w:val="00722FF8"/>
    <w:rsid w:val="0072302D"/>
    <w:rsid w:val="0072306E"/>
    <w:rsid w:val="00723091"/>
    <w:rsid w:val="0072309A"/>
    <w:rsid w:val="007230E5"/>
    <w:rsid w:val="0072311B"/>
    <w:rsid w:val="0072318B"/>
    <w:rsid w:val="007231CC"/>
    <w:rsid w:val="0072324A"/>
    <w:rsid w:val="007232AD"/>
    <w:rsid w:val="007232B5"/>
    <w:rsid w:val="007232E2"/>
    <w:rsid w:val="007232F8"/>
    <w:rsid w:val="0072333A"/>
    <w:rsid w:val="0072333B"/>
    <w:rsid w:val="00723531"/>
    <w:rsid w:val="00723567"/>
    <w:rsid w:val="007235D8"/>
    <w:rsid w:val="0072360B"/>
    <w:rsid w:val="00723623"/>
    <w:rsid w:val="0072362F"/>
    <w:rsid w:val="00723713"/>
    <w:rsid w:val="0072379A"/>
    <w:rsid w:val="007237DF"/>
    <w:rsid w:val="00723866"/>
    <w:rsid w:val="007238B3"/>
    <w:rsid w:val="007238B7"/>
    <w:rsid w:val="007239DF"/>
    <w:rsid w:val="00723A56"/>
    <w:rsid w:val="00723B32"/>
    <w:rsid w:val="00723C10"/>
    <w:rsid w:val="00723C37"/>
    <w:rsid w:val="00723CB2"/>
    <w:rsid w:val="00723D0D"/>
    <w:rsid w:val="00723D21"/>
    <w:rsid w:val="00723F11"/>
    <w:rsid w:val="00723F45"/>
    <w:rsid w:val="00723F5D"/>
    <w:rsid w:val="00723FB7"/>
    <w:rsid w:val="00723FEA"/>
    <w:rsid w:val="00724070"/>
    <w:rsid w:val="007240E3"/>
    <w:rsid w:val="007240FE"/>
    <w:rsid w:val="0072416B"/>
    <w:rsid w:val="0072418C"/>
    <w:rsid w:val="007241AC"/>
    <w:rsid w:val="00724220"/>
    <w:rsid w:val="00724240"/>
    <w:rsid w:val="00724270"/>
    <w:rsid w:val="007243DF"/>
    <w:rsid w:val="007243F4"/>
    <w:rsid w:val="00724416"/>
    <w:rsid w:val="00724417"/>
    <w:rsid w:val="00724459"/>
    <w:rsid w:val="007244BD"/>
    <w:rsid w:val="00724544"/>
    <w:rsid w:val="00724564"/>
    <w:rsid w:val="00724572"/>
    <w:rsid w:val="007245BC"/>
    <w:rsid w:val="007245C3"/>
    <w:rsid w:val="00724601"/>
    <w:rsid w:val="0072460A"/>
    <w:rsid w:val="0072462F"/>
    <w:rsid w:val="00724634"/>
    <w:rsid w:val="007246E1"/>
    <w:rsid w:val="00724752"/>
    <w:rsid w:val="007247B6"/>
    <w:rsid w:val="007247CB"/>
    <w:rsid w:val="00724829"/>
    <w:rsid w:val="007248E5"/>
    <w:rsid w:val="007248F7"/>
    <w:rsid w:val="0072494A"/>
    <w:rsid w:val="0072494E"/>
    <w:rsid w:val="0072498F"/>
    <w:rsid w:val="00724A55"/>
    <w:rsid w:val="00724A67"/>
    <w:rsid w:val="00724B6F"/>
    <w:rsid w:val="00724B8F"/>
    <w:rsid w:val="00724BBB"/>
    <w:rsid w:val="00724BEE"/>
    <w:rsid w:val="00724C40"/>
    <w:rsid w:val="00724C65"/>
    <w:rsid w:val="00724C78"/>
    <w:rsid w:val="00724CF8"/>
    <w:rsid w:val="00724DC4"/>
    <w:rsid w:val="00724DD0"/>
    <w:rsid w:val="00724E6C"/>
    <w:rsid w:val="00724E96"/>
    <w:rsid w:val="00724EAA"/>
    <w:rsid w:val="00724F1A"/>
    <w:rsid w:val="00724F1B"/>
    <w:rsid w:val="00724F36"/>
    <w:rsid w:val="00724F58"/>
    <w:rsid w:val="00724F7A"/>
    <w:rsid w:val="00724FE4"/>
    <w:rsid w:val="00725084"/>
    <w:rsid w:val="007250BC"/>
    <w:rsid w:val="0072518C"/>
    <w:rsid w:val="007251CC"/>
    <w:rsid w:val="00725203"/>
    <w:rsid w:val="00725214"/>
    <w:rsid w:val="00725248"/>
    <w:rsid w:val="0072531E"/>
    <w:rsid w:val="0072532C"/>
    <w:rsid w:val="007253A4"/>
    <w:rsid w:val="00725455"/>
    <w:rsid w:val="007255D9"/>
    <w:rsid w:val="00725605"/>
    <w:rsid w:val="00725818"/>
    <w:rsid w:val="0072584A"/>
    <w:rsid w:val="0072584D"/>
    <w:rsid w:val="007259D1"/>
    <w:rsid w:val="00725A52"/>
    <w:rsid w:val="00725ACB"/>
    <w:rsid w:val="00725B48"/>
    <w:rsid w:val="00725BA2"/>
    <w:rsid w:val="00725C9C"/>
    <w:rsid w:val="00725CBA"/>
    <w:rsid w:val="00725D0F"/>
    <w:rsid w:val="00725D5E"/>
    <w:rsid w:val="00725EA8"/>
    <w:rsid w:val="00725ECF"/>
    <w:rsid w:val="00725F8B"/>
    <w:rsid w:val="00725F9D"/>
    <w:rsid w:val="0072604C"/>
    <w:rsid w:val="00726096"/>
    <w:rsid w:val="007260F0"/>
    <w:rsid w:val="007260F6"/>
    <w:rsid w:val="00726187"/>
    <w:rsid w:val="00726237"/>
    <w:rsid w:val="00726246"/>
    <w:rsid w:val="0072628C"/>
    <w:rsid w:val="00726292"/>
    <w:rsid w:val="0072637C"/>
    <w:rsid w:val="007264C4"/>
    <w:rsid w:val="007264CA"/>
    <w:rsid w:val="00726514"/>
    <w:rsid w:val="0072652C"/>
    <w:rsid w:val="00726552"/>
    <w:rsid w:val="007265BE"/>
    <w:rsid w:val="00726604"/>
    <w:rsid w:val="00726722"/>
    <w:rsid w:val="00726831"/>
    <w:rsid w:val="007268A7"/>
    <w:rsid w:val="007268C7"/>
    <w:rsid w:val="007268EC"/>
    <w:rsid w:val="0072696C"/>
    <w:rsid w:val="0072698F"/>
    <w:rsid w:val="007269E9"/>
    <w:rsid w:val="00726AB4"/>
    <w:rsid w:val="00726AD4"/>
    <w:rsid w:val="00726AF8"/>
    <w:rsid w:val="00726BE4"/>
    <w:rsid w:val="00726C75"/>
    <w:rsid w:val="00726DBC"/>
    <w:rsid w:val="00726E6D"/>
    <w:rsid w:val="00726ECF"/>
    <w:rsid w:val="00726F17"/>
    <w:rsid w:val="00726F1D"/>
    <w:rsid w:val="00726F54"/>
    <w:rsid w:val="00726F92"/>
    <w:rsid w:val="00726F95"/>
    <w:rsid w:val="00726FD1"/>
    <w:rsid w:val="00727016"/>
    <w:rsid w:val="00727093"/>
    <w:rsid w:val="00727110"/>
    <w:rsid w:val="00727170"/>
    <w:rsid w:val="007271DF"/>
    <w:rsid w:val="007271EC"/>
    <w:rsid w:val="007271ED"/>
    <w:rsid w:val="0072721B"/>
    <w:rsid w:val="00727295"/>
    <w:rsid w:val="007272B1"/>
    <w:rsid w:val="00727420"/>
    <w:rsid w:val="00727501"/>
    <w:rsid w:val="0072752B"/>
    <w:rsid w:val="0072752E"/>
    <w:rsid w:val="00727572"/>
    <w:rsid w:val="00727638"/>
    <w:rsid w:val="00727673"/>
    <w:rsid w:val="007276C6"/>
    <w:rsid w:val="00727714"/>
    <w:rsid w:val="007277D0"/>
    <w:rsid w:val="007277F9"/>
    <w:rsid w:val="00727846"/>
    <w:rsid w:val="00727955"/>
    <w:rsid w:val="0072795F"/>
    <w:rsid w:val="00727961"/>
    <w:rsid w:val="007279D3"/>
    <w:rsid w:val="007279FE"/>
    <w:rsid w:val="00727A90"/>
    <w:rsid w:val="00727AC2"/>
    <w:rsid w:val="00727B24"/>
    <w:rsid w:val="00727C53"/>
    <w:rsid w:val="00727CE0"/>
    <w:rsid w:val="00727D7A"/>
    <w:rsid w:val="00727DD5"/>
    <w:rsid w:val="00727F30"/>
    <w:rsid w:val="00727F34"/>
    <w:rsid w:val="00727F5F"/>
    <w:rsid w:val="00730004"/>
    <w:rsid w:val="007300D8"/>
    <w:rsid w:val="0073011B"/>
    <w:rsid w:val="00730145"/>
    <w:rsid w:val="007301B3"/>
    <w:rsid w:val="00730208"/>
    <w:rsid w:val="00730244"/>
    <w:rsid w:val="0073026C"/>
    <w:rsid w:val="00730295"/>
    <w:rsid w:val="0073029F"/>
    <w:rsid w:val="007302CD"/>
    <w:rsid w:val="007302E2"/>
    <w:rsid w:val="007302FF"/>
    <w:rsid w:val="00730300"/>
    <w:rsid w:val="00730315"/>
    <w:rsid w:val="007303A1"/>
    <w:rsid w:val="00730486"/>
    <w:rsid w:val="00730559"/>
    <w:rsid w:val="00730598"/>
    <w:rsid w:val="007305BD"/>
    <w:rsid w:val="0073063B"/>
    <w:rsid w:val="007306FF"/>
    <w:rsid w:val="00730748"/>
    <w:rsid w:val="0073075E"/>
    <w:rsid w:val="007307DC"/>
    <w:rsid w:val="0073086E"/>
    <w:rsid w:val="007308A3"/>
    <w:rsid w:val="007309F0"/>
    <w:rsid w:val="00730A01"/>
    <w:rsid w:val="00730A24"/>
    <w:rsid w:val="00730A8F"/>
    <w:rsid w:val="00730AD9"/>
    <w:rsid w:val="00730AE6"/>
    <w:rsid w:val="00730B83"/>
    <w:rsid w:val="00730BB7"/>
    <w:rsid w:val="00730BB9"/>
    <w:rsid w:val="00730C04"/>
    <w:rsid w:val="00730C07"/>
    <w:rsid w:val="00730CF0"/>
    <w:rsid w:val="00730D89"/>
    <w:rsid w:val="00730EDD"/>
    <w:rsid w:val="00730F62"/>
    <w:rsid w:val="007310F1"/>
    <w:rsid w:val="007310F4"/>
    <w:rsid w:val="0073125F"/>
    <w:rsid w:val="0073126F"/>
    <w:rsid w:val="007313A3"/>
    <w:rsid w:val="007313BC"/>
    <w:rsid w:val="007313F9"/>
    <w:rsid w:val="00731408"/>
    <w:rsid w:val="0073140C"/>
    <w:rsid w:val="0073145B"/>
    <w:rsid w:val="00731543"/>
    <w:rsid w:val="0073164D"/>
    <w:rsid w:val="007316EF"/>
    <w:rsid w:val="007317DC"/>
    <w:rsid w:val="00731815"/>
    <w:rsid w:val="0073181E"/>
    <w:rsid w:val="0073182B"/>
    <w:rsid w:val="007318A7"/>
    <w:rsid w:val="00731976"/>
    <w:rsid w:val="00731A18"/>
    <w:rsid w:val="00731ACD"/>
    <w:rsid w:val="00731B10"/>
    <w:rsid w:val="00731BB4"/>
    <w:rsid w:val="00731BF4"/>
    <w:rsid w:val="00731C84"/>
    <w:rsid w:val="00731C85"/>
    <w:rsid w:val="00731CEF"/>
    <w:rsid w:val="00731CF9"/>
    <w:rsid w:val="00731D1A"/>
    <w:rsid w:val="00731D1F"/>
    <w:rsid w:val="00731D56"/>
    <w:rsid w:val="00731D90"/>
    <w:rsid w:val="00731DE8"/>
    <w:rsid w:val="00731E46"/>
    <w:rsid w:val="00731E7C"/>
    <w:rsid w:val="00731ED9"/>
    <w:rsid w:val="00731F5E"/>
    <w:rsid w:val="00731F75"/>
    <w:rsid w:val="00731F7F"/>
    <w:rsid w:val="00731FEE"/>
    <w:rsid w:val="00732052"/>
    <w:rsid w:val="0073213F"/>
    <w:rsid w:val="0073218D"/>
    <w:rsid w:val="0073219D"/>
    <w:rsid w:val="007321E9"/>
    <w:rsid w:val="0073223C"/>
    <w:rsid w:val="00732469"/>
    <w:rsid w:val="007324F0"/>
    <w:rsid w:val="00732527"/>
    <w:rsid w:val="00732595"/>
    <w:rsid w:val="007325CE"/>
    <w:rsid w:val="00732638"/>
    <w:rsid w:val="007327F1"/>
    <w:rsid w:val="00732936"/>
    <w:rsid w:val="007329EA"/>
    <w:rsid w:val="00732A7A"/>
    <w:rsid w:val="00732AB4"/>
    <w:rsid w:val="00732B22"/>
    <w:rsid w:val="00732B33"/>
    <w:rsid w:val="00732B9B"/>
    <w:rsid w:val="00732BD0"/>
    <w:rsid w:val="00732BE9"/>
    <w:rsid w:val="00732C73"/>
    <w:rsid w:val="00732C7B"/>
    <w:rsid w:val="00732CBA"/>
    <w:rsid w:val="00732CC4"/>
    <w:rsid w:val="00732D2E"/>
    <w:rsid w:val="00732D38"/>
    <w:rsid w:val="00732D40"/>
    <w:rsid w:val="00732EA8"/>
    <w:rsid w:val="00732ED3"/>
    <w:rsid w:val="00732F96"/>
    <w:rsid w:val="00733031"/>
    <w:rsid w:val="00733036"/>
    <w:rsid w:val="007330EC"/>
    <w:rsid w:val="00733178"/>
    <w:rsid w:val="0073319A"/>
    <w:rsid w:val="00733225"/>
    <w:rsid w:val="00733226"/>
    <w:rsid w:val="00733276"/>
    <w:rsid w:val="007332D4"/>
    <w:rsid w:val="00733301"/>
    <w:rsid w:val="00733350"/>
    <w:rsid w:val="00733362"/>
    <w:rsid w:val="00733371"/>
    <w:rsid w:val="00733372"/>
    <w:rsid w:val="0073339B"/>
    <w:rsid w:val="007333E0"/>
    <w:rsid w:val="0073347A"/>
    <w:rsid w:val="00733484"/>
    <w:rsid w:val="00733535"/>
    <w:rsid w:val="007336F4"/>
    <w:rsid w:val="007336F9"/>
    <w:rsid w:val="0073371D"/>
    <w:rsid w:val="007337A8"/>
    <w:rsid w:val="007338E2"/>
    <w:rsid w:val="00733961"/>
    <w:rsid w:val="00733987"/>
    <w:rsid w:val="007339AE"/>
    <w:rsid w:val="007339EF"/>
    <w:rsid w:val="00733A62"/>
    <w:rsid w:val="00733B38"/>
    <w:rsid w:val="00733B5C"/>
    <w:rsid w:val="00733B86"/>
    <w:rsid w:val="00733B9F"/>
    <w:rsid w:val="00733BC2"/>
    <w:rsid w:val="00733D2D"/>
    <w:rsid w:val="00733DBC"/>
    <w:rsid w:val="00733E65"/>
    <w:rsid w:val="00733E76"/>
    <w:rsid w:val="00733EF2"/>
    <w:rsid w:val="007340D2"/>
    <w:rsid w:val="0073419F"/>
    <w:rsid w:val="007341CF"/>
    <w:rsid w:val="0073428C"/>
    <w:rsid w:val="00734415"/>
    <w:rsid w:val="00734440"/>
    <w:rsid w:val="007344EE"/>
    <w:rsid w:val="00734504"/>
    <w:rsid w:val="0073458D"/>
    <w:rsid w:val="007345A4"/>
    <w:rsid w:val="007345AC"/>
    <w:rsid w:val="007345CA"/>
    <w:rsid w:val="00734628"/>
    <w:rsid w:val="00734665"/>
    <w:rsid w:val="0073481F"/>
    <w:rsid w:val="00734895"/>
    <w:rsid w:val="0073490C"/>
    <w:rsid w:val="007349D8"/>
    <w:rsid w:val="00734A2D"/>
    <w:rsid w:val="00734A5A"/>
    <w:rsid w:val="00734AAE"/>
    <w:rsid w:val="00734B52"/>
    <w:rsid w:val="00734B8E"/>
    <w:rsid w:val="00734B96"/>
    <w:rsid w:val="00734BD6"/>
    <w:rsid w:val="00734BF4"/>
    <w:rsid w:val="00734C3C"/>
    <w:rsid w:val="00734D37"/>
    <w:rsid w:val="00734DC1"/>
    <w:rsid w:val="00734DCA"/>
    <w:rsid w:val="00734F21"/>
    <w:rsid w:val="00734F3F"/>
    <w:rsid w:val="00734F52"/>
    <w:rsid w:val="00734F7E"/>
    <w:rsid w:val="00734FFB"/>
    <w:rsid w:val="00735017"/>
    <w:rsid w:val="0073526B"/>
    <w:rsid w:val="0073529D"/>
    <w:rsid w:val="007352A2"/>
    <w:rsid w:val="0073539D"/>
    <w:rsid w:val="007353F9"/>
    <w:rsid w:val="0073548D"/>
    <w:rsid w:val="0073549C"/>
    <w:rsid w:val="0073553D"/>
    <w:rsid w:val="0073558C"/>
    <w:rsid w:val="0073562F"/>
    <w:rsid w:val="00735696"/>
    <w:rsid w:val="007356E8"/>
    <w:rsid w:val="007357E0"/>
    <w:rsid w:val="00735889"/>
    <w:rsid w:val="0073599B"/>
    <w:rsid w:val="007359D8"/>
    <w:rsid w:val="00735A61"/>
    <w:rsid w:val="00735B11"/>
    <w:rsid w:val="00735B6D"/>
    <w:rsid w:val="00735C85"/>
    <w:rsid w:val="00735D2D"/>
    <w:rsid w:val="00735E11"/>
    <w:rsid w:val="00735E18"/>
    <w:rsid w:val="00735F10"/>
    <w:rsid w:val="00735F1B"/>
    <w:rsid w:val="00735F2C"/>
    <w:rsid w:val="00735F5A"/>
    <w:rsid w:val="00735F8B"/>
    <w:rsid w:val="00735F8E"/>
    <w:rsid w:val="00736001"/>
    <w:rsid w:val="0073608B"/>
    <w:rsid w:val="0073614C"/>
    <w:rsid w:val="00736180"/>
    <w:rsid w:val="0073619B"/>
    <w:rsid w:val="00736237"/>
    <w:rsid w:val="00736252"/>
    <w:rsid w:val="00736298"/>
    <w:rsid w:val="007362A7"/>
    <w:rsid w:val="0073633C"/>
    <w:rsid w:val="00736428"/>
    <w:rsid w:val="0073647D"/>
    <w:rsid w:val="0073678A"/>
    <w:rsid w:val="0073680C"/>
    <w:rsid w:val="00736852"/>
    <w:rsid w:val="0073687A"/>
    <w:rsid w:val="007368DF"/>
    <w:rsid w:val="00736972"/>
    <w:rsid w:val="00736992"/>
    <w:rsid w:val="00736A28"/>
    <w:rsid w:val="00736A6D"/>
    <w:rsid w:val="00736AAD"/>
    <w:rsid w:val="00736B2E"/>
    <w:rsid w:val="00736BEF"/>
    <w:rsid w:val="00736C89"/>
    <w:rsid w:val="00736C8B"/>
    <w:rsid w:val="00736C92"/>
    <w:rsid w:val="00736CC4"/>
    <w:rsid w:val="00736CF3"/>
    <w:rsid w:val="00736CFC"/>
    <w:rsid w:val="00736D09"/>
    <w:rsid w:val="00736DA3"/>
    <w:rsid w:val="00736E47"/>
    <w:rsid w:val="00736E86"/>
    <w:rsid w:val="00736ED5"/>
    <w:rsid w:val="00736EF8"/>
    <w:rsid w:val="00736F59"/>
    <w:rsid w:val="00736FA6"/>
    <w:rsid w:val="00736FE3"/>
    <w:rsid w:val="00737029"/>
    <w:rsid w:val="00737037"/>
    <w:rsid w:val="00737069"/>
    <w:rsid w:val="00737081"/>
    <w:rsid w:val="007370F0"/>
    <w:rsid w:val="0073721E"/>
    <w:rsid w:val="0073723E"/>
    <w:rsid w:val="0073725D"/>
    <w:rsid w:val="0073726E"/>
    <w:rsid w:val="00737296"/>
    <w:rsid w:val="007372B2"/>
    <w:rsid w:val="007372CC"/>
    <w:rsid w:val="00737303"/>
    <w:rsid w:val="0073746E"/>
    <w:rsid w:val="007374EC"/>
    <w:rsid w:val="007374EE"/>
    <w:rsid w:val="007375F5"/>
    <w:rsid w:val="00737659"/>
    <w:rsid w:val="007376B8"/>
    <w:rsid w:val="00737736"/>
    <w:rsid w:val="00737754"/>
    <w:rsid w:val="007377CA"/>
    <w:rsid w:val="00737804"/>
    <w:rsid w:val="007378AD"/>
    <w:rsid w:val="007378E2"/>
    <w:rsid w:val="007378EB"/>
    <w:rsid w:val="0073793A"/>
    <w:rsid w:val="00737960"/>
    <w:rsid w:val="00737B99"/>
    <w:rsid w:val="00737C11"/>
    <w:rsid w:val="00737D0B"/>
    <w:rsid w:val="00737D8D"/>
    <w:rsid w:val="00737F19"/>
    <w:rsid w:val="00737F86"/>
    <w:rsid w:val="00740039"/>
    <w:rsid w:val="00740048"/>
    <w:rsid w:val="0074013B"/>
    <w:rsid w:val="00740256"/>
    <w:rsid w:val="00740262"/>
    <w:rsid w:val="0074028A"/>
    <w:rsid w:val="007403E9"/>
    <w:rsid w:val="007404C7"/>
    <w:rsid w:val="007404F7"/>
    <w:rsid w:val="00740573"/>
    <w:rsid w:val="007405D2"/>
    <w:rsid w:val="0074068F"/>
    <w:rsid w:val="007406D0"/>
    <w:rsid w:val="007406E0"/>
    <w:rsid w:val="007407C2"/>
    <w:rsid w:val="007407F4"/>
    <w:rsid w:val="0074080B"/>
    <w:rsid w:val="007408AA"/>
    <w:rsid w:val="007408E3"/>
    <w:rsid w:val="007408F9"/>
    <w:rsid w:val="0074091E"/>
    <w:rsid w:val="00740950"/>
    <w:rsid w:val="00740965"/>
    <w:rsid w:val="007409B4"/>
    <w:rsid w:val="00740A59"/>
    <w:rsid w:val="00740B3D"/>
    <w:rsid w:val="00740C9E"/>
    <w:rsid w:val="00740D3A"/>
    <w:rsid w:val="00740D96"/>
    <w:rsid w:val="00740E1F"/>
    <w:rsid w:val="00740F30"/>
    <w:rsid w:val="00740F4F"/>
    <w:rsid w:val="00740FED"/>
    <w:rsid w:val="0074108F"/>
    <w:rsid w:val="0074119B"/>
    <w:rsid w:val="00741238"/>
    <w:rsid w:val="007412AC"/>
    <w:rsid w:val="007412AF"/>
    <w:rsid w:val="007412ED"/>
    <w:rsid w:val="0074133A"/>
    <w:rsid w:val="0074134F"/>
    <w:rsid w:val="007413CA"/>
    <w:rsid w:val="007414EE"/>
    <w:rsid w:val="00741591"/>
    <w:rsid w:val="00741592"/>
    <w:rsid w:val="0074159E"/>
    <w:rsid w:val="007415E4"/>
    <w:rsid w:val="0074160F"/>
    <w:rsid w:val="0074161C"/>
    <w:rsid w:val="00741620"/>
    <w:rsid w:val="007416F1"/>
    <w:rsid w:val="0074189B"/>
    <w:rsid w:val="007418C6"/>
    <w:rsid w:val="00741933"/>
    <w:rsid w:val="0074195B"/>
    <w:rsid w:val="00741A65"/>
    <w:rsid w:val="00741A79"/>
    <w:rsid w:val="00741A86"/>
    <w:rsid w:val="00741CEF"/>
    <w:rsid w:val="00741D50"/>
    <w:rsid w:val="00741E52"/>
    <w:rsid w:val="00741E74"/>
    <w:rsid w:val="00741EE4"/>
    <w:rsid w:val="00741EF2"/>
    <w:rsid w:val="00741F9A"/>
    <w:rsid w:val="007420B5"/>
    <w:rsid w:val="0074214F"/>
    <w:rsid w:val="007422F9"/>
    <w:rsid w:val="0074234B"/>
    <w:rsid w:val="007423DE"/>
    <w:rsid w:val="0074245F"/>
    <w:rsid w:val="007424AC"/>
    <w:rsid w:val="0074251E"/>
    <w:rsid w:val="00742568"/>
    <w:rsid w:val="007425CE"/>
    <w:rsid w:val="007425F6"/>
    <w:rsid w:val="0074262E"/>
    <w:rsid w:val="007426D4"/>
    <w:rsid w:val="007426E2"/>
    <w:rsid w:val="00742782"/>
    <w:rsid w:val="00742788"/>
    <w:rsid w:val="007427C7"/>
    <w:rsid w:val="007427F3"/>
    <w:rsid w:val="0074281A"/>
    <w:rsid w:val="00742846"/>
    <w:rsid w:val="00742897"/>
    <w:rsid w:val="00742927"/>
    <w:rsid w:val="007429B6"/>
    <w:rsid w:val="00742A48"/>
    <w:rsid w:val="00742A50"/>
    <w:rsid w:val="00742A79"/>
    <w:rsid w:val="00742B49"/>
    <w:rsid w:val="00742B99"/>
    <w:rsid w:val="00742BBE"/>
    <w:rsid w:val="00742C74"/>
    <w:rsid w:val="00742CC5"/>
    <w:rsid w:val="00742D4A"/>
    <w:rsid w:val="00742DBD"/>
    <w:rsid w:val="00742DF7"/>
    <w:rsid w:val="00742F3E"/>
    <w:rsid w:val="00743028"/>
    <w:rsid w:val="00743061"/>
    <w:rsid w:val="00743142"/>
    <w:rsid w:val="00743193"/>
    <w:rsid w:val="0074319B"/>
    <w:rsid w:val="00743261"/>
    <w:rsid w:val="0074326A"/>
    <w:rsid w:val="007432B8"/>
    <w:rsid w:val="007432DA"/>
    <w:rsid w:val="007433E6"/>
    <w:rsid w:val="00743430"/>
    <w:rsid w:val="00743437"/>
    <w:rsid w:val="00743443"/>
    <w:rsid w:val="00743577"/>
    <w:rsid w:val="007435B6"/>
    <w:rsid w:val="00743609"/>
    <w:rsid w:val="0074360C"/>
    <w:rsid w:val="00743642"/>
    <w:rsid w:val="007436C5"/>
    <w:rsid w:val="007436CF"/>
    <w:rsid w:val="007437CF"/>
    <w:rsid w:val="00743956"/>
    <w:rsid w:val="0074397D"/>
    <w:rsid w:val="0074398C"/>
    <w:rsid w:val="00743990"/>
    <w:rsid w:val="007439DA"/>
    <w:rsid w:val="00743A07"/>
    <w:rsid w:val="00743B1F"/>
    <w:rsid w:val="00743B77"/>
    <w:rsid w:val="00743C45"/>
    <w:rsid w:val="00743D68"/>
    <w:rsid w:val="00743E02"/>
    <w:rsid w:val="00743E81"/>
    <w:rsid w:val="00743EB6"/>
    <w:rsid w:val="00743EBC"/>
    <w:rsid w:val="00743F76"/>
    <w:rsid w:val="007441F0"/>
    <w:rsid w:val="00744219"/>
    <w:rsid w:val="0074428F"/>
    <w:rsid w:val="007442B3"/>
    <w:rsid w:val="007443C8"/>
    <w:rsid w:val="007443D0"/>
    <w:rsid w:val="00744452"/>
    <w:rsid w:val="007444FF"/>
    <w:rsid w:val="00744523"/>
    <w:rsid w:val="0074455F"/>
    <w:rsid w:val="00744596"/>
    <w:rsid w:val="007445AB"/>
    <w:rsid w:val="007445E6"/>
    <w:rsid w:val="007446AE"/>
    <w:rsid w:val="00744789"/>
    <w:rsid w:val="00744792"/>
    <w:rsid w:val="00744833"/>
    <w:rsid w:val="007448A9"/>
    <w:rsid w:val="007448E9"/>
    <w:rsid w:val="00744905"/>
    <w:rsid w:val="00744A11"/>
    <w:rsid w:val="00744AB0"/>
    <w:rsid w:val="00744B17"/>
    <w:rsid w:val="00744B19"/>
    <w:rsid w:val="00744B93"/>
    <w:rsid w:val="00744BC4"/>
    <w:rsid w:val="00744C01"/>
    <w:rsid w:val="00744D98"/>
    <w:rsid w:val="00744DE8"/>
    <w:rsid w:val="00744DE9"/>
    <w:rsid w:val="00744E6B"/>
    <w:rsid w:val="00744E95"/>
    <w:rsid w:val="00744F4E"/>
    <w:rsid w:val="00744F7C"/>
    <w:rsid w:val="00744FBF"/>
    <w:rsid w:val="00744FF3"/>
    <w:rsid w:val="00745040"/>
    <w:rsid w:val="00745046"/>
    <w:rsid w:val="0074509B"/>
    <w:rsid w:val="00745191"/>
    <w:rsid w:val="00745278"/>
    <w:rsid w:val="0074529D"/>
    <w:rsid w:val="00745305"/>
    <w:rsid w:val="0074533A"/>
    <w:rsid w:val="00745496"/>
    <w:rsid w:val="00745529"/>
    <w:rsid w:val="007455B3"/>
    <w:rsid w:val="0074560D"/>
    <w:rsid w:val="0074561B"/>
    <w:rsid w:val="007456D8"/>
    <w:rsid w:val="007456FE"/>
    <w:rsid w:val="00745720"/>
    <w:rsid w:val="0074575D"/>
    <w:rsid w:val="007457E4"/>
    <w:rsid w:val="007457FC"/>
    <w:rsid w:val="0074592C"/>
    <w:rsid w:val="00745962"/>
    <w:rsid w:val="007459B6"/>
    <w:rsid w:val="00745AAF"/>
    <w:rsid w:val="00745AC2"/>
    <w:rsid w:val="00745C2F"/>
    <w:rsid w:val="00745C99"/>
    <w:rsid w:val="00745CDF"/>
    <w:rsid w:val="00745D15"/>
    <w:rsid w:val="00745EB5"/>
    <w:rsid w:val="00745F1B"/>
    <w:rsid w:val="00745F30"/>
    <w:rsid w:val="00745FF8"/>
    <w:rsid w:val="0074600C"/>
    <w:rsid w:val="00746018"/>
    <w:rsid w:val="00746093"/>
    <w:rsid w:val="00746140"/>
    <w:rsid w:val="00746261"/>
    <w:rsid w:val="007462C9"/>
    <w:rsid w:val="007462CC"/>
    <w:rsid w:val="0074638C"/>
    <w:rsid w:val="0074639C"/>
    <w:rsid w:val="0074646C"/>
    <w:rsid w:val="0074648A"/>
    <w:rsid w:val="00746511"/>
    <w:rsid w:val="0074653E"/>
    <w:rsid w:val="00746545"/>
    <w:rsid w:val="00746595"/>
    <w:rsid w:val="007467EC"/>
    <w:rsid w:val="00746874"/>
    <w:rsid w:val="007468B3"/>
    <w:rsid w:val="0074691C"/>
    <w:rsid w:val="007469D0"/>
    <w:rsid w:val="007469D3"/>
    <w:rsid w:val="00746A27"/>
    <w:rsid w:val="00746A5A"/>
    <w:rsid w:val="00746AA0"/>
    <w:rsid w:val="00746B00"/>
    <w:rsid w:val="00746B12"/>
    <w:rsid w:val="00746BCB"/>
    <w:rsid w:val="00746C10"/>
    <w:rsid w:val="00746C4B"/>
    <w:rsid w:val="00746D0C"/>
    <w:rsid w:val="00746D34"/>
    <w:rsid w:val="00746D3B"/>
    <w:rsid w:val="00746EEA"/>
    <w:rsid w:val="00746F0E"/>
    <w:rsid w:val="00746FFC"/>
    <w:rsid w:val="00747045"/>
    <w:rsid w:val="007471B1"/>
    <w:rsid w:val="007471C7"/>
    <w:rsid w:val="0074726C"/>
    <w:rsid w:val="0074735C"/>
    <w:rsid w:val="00747372"/>
    <w:rsid w:val="00747416"/>
    <w:rsid w:val="00747429"/>
    <w:rsid w:val="00747485"/>
    <w:rsid w:val="007474D5"/>
    <w:rsid w:val="007474F0"/>
    <w:rsid w:val="00747526"/>
    <w:rsid w:val="00747713"/>
    <w:rsid w:val="00747729"/>
    <w:rsid w:val="00747793"/>
    <w:rsid w:val="007477F2"/>
    <w:rsid w:val="00747A55"/>
    <w:rsid w:val="00747A70"/>
    <w:rsid w:val="00747B66"/>
    <w:rsid w:val="00747BB5"/>
    <w:rsid w:val="00747BF3"/>
    <w:rsid w:val="00747C49"/>
    <w:rsid w:val="00747D65"/>
    <w:rsid w:val="00747D97"/>
    <w:rsid w:val="00747E9E"/>
    <w:rsid w:val="00747F0D"/>
    <w:rsid w:val="00747F6E"/>
    <w:rsid w:val="00747FDB"/>
    <w:rsid w:val="00747FE1"/>
    <w:rsid w:val="0075001E"/>
    <w:rsid w:val="00750026"/>
    <w:rsid w:val="007500AF"/>
    <w:rsid w:val="007500D2"/>
    <w:rsid w:val="0075029B"/>
    <w:rsid w:val="007502C1"/>
    <w:rsid w:val="007502CB"/>
    <w:rsid w:val="0075035F"/>
    <w:rsid w:val="0075037C"/>
    <w:rsid w:val="00750475"/>
    <w:rsid w:val="007504CB"/>
    <w:rsid w:val="007504E5"/>
    <w:rsid w:val="007504ED"/>
    <w:rsid w:val="007504FF"/>
    <w:rsid w:val="0075051C"/>
    <w:rsid w:val="007505A1"/>
    <w:rsid w:val="007505A7"/>
    <w:rsid w:val="007505CE"/>
    <w:rsid w:val="007505E9"/>
    <w:rsid w:val="007505EF"/>
    <w:rsid w:val="00750653"/>
    <w:rsid w:val="007506AE"/>
    <w:rsid w:val="007506EE"/>
    <w:rsid w:val="00750767"/>
    <w:rsid w:val="007507C1"/>
    <w:rsid w:val="00750829"/>
    <w:rsid w:val="00750898"/>
    <w:rsid w:val="007508EF"/>
    <w:rsid w:val="007508FB"/>
    <w:rsid w:val="00750935"/>
    <w:rsid w:val="007509AB"/>
    <w:rsid w:val="007509EA"/>
    <w:rsid w:val="00750A15"/>
    <w:rsid w:val="00750A21"/>
    <w:rsid w:val="00750A7D"/>
    <w:rsid w:val="00750BFD"/>
    <w:rsid w:val="00750C06"/>
    <w:rsid w:val="00750C34"/>
    <w:rsid w:val="00750C6E"/>
    <w:rsid w:val="00750CD0"/>
    <w:rsid w:val="00750D1B"/>
    <w:rsid w:val="00750D61"/>
    <w:rsid w:val="00750E01"/>
    <w:rsid w:val="00750E0A"/>
    <w:rsid w:val="00750E6D"/>
    <w:rsid w:val="00750EF8"/>
    <w:rsid w:val="00750FAD"/>
    <w:rsid w:val="00751049"/>
    <w:rsid w:val="0075104C"/>
    <w:rsid w:val="00751076"/>
    <w:rsid w:val="007510B2"/>
    <w:rsid w:val="007510FA"/>
    <w:rsid w:val="007510FB"/>
    <w:rsid w:val="00751126"/>
    <w:rsid w:val="0075119C"/>
    <w:rsid w:val="007511AF"/>
    <w:rsid w:val="007511D2"/>
    <w:rsid w:val="0075134E"/>
    <w:rsid w:val="007513C4"/>
    <w:rsid w:val="007513CA"/>
    <w:rsid w:val="007513F3"/>
    <w:rsid w:val="00751407"/>
    <w:rsid w:val="00751461"/>
    <w:rsid w:val="007514D4"/>
    <w:rsid w:val="00751549"/>
    <w:rsid w:val="007515E4"/>
    <w:rsid w:val="0075160C"/>
    <w:rsid w:val="0075165D"/>
    <w:rsid w:val="00751758"/>
    <w:rsid w:val="0075175E"/>
    <w:rsid w:val="00751767"/>
    <w:rsid w:val="007517FB"/>
    <w:rsid w:val="0075188C"/>
    <w:rsid w:val="007518A7"/>
    <w:rsid w:val="00751910"/>
    <w:rsid w:val="0075192F"/>
    <w:rsid w:val="00751A94"/>
    <w:rsid w:val="00751B98"/>
    <w:rsid w:val="00751C4C"/>
    <w:rsid w:val="00751CFF"/>
    <w:rsid w:val="00751D1E"/>
    <w:rsid w:val="00751DAB"/>
    <w:rsid w:val="00751DB0"/>
    <w:rsid w:val="00751DB6"/>
    <w:rsid w:val="00751DD0"/>
    <w:rsid w:val="00751DE6"/>
    <w:rsid w:val="00751F55"/>
    <w:rsid w:val="00751FC5"/>
    <w:rsid w:val="00751FD7"/>
    <w:rsid w:val="0075208D"/>
    <w:rsid w:val="00752098"/>
    <w:rsid w:val="007520AC"/>
    <w:rsid w:val="00752276"/>
    <w:rsid w:val="007522D4"/>
    <w:rsid w:val="00752371"/>
    <w:rsid w:val="0075251C"/>
    <w:rsid w:val="0075267F"/>
    <w:rsid w:val="00752680"/>
    <w:rsid w:val="00752699"/>
    <w:rsid w:val="007526AD"/>
    <w:rsid w:val="00752706"/>
    <w:rsid w:val="0075270F"/>
    <w:rsid w:val="00752753"/>
    <w:rsid w:val="00752837"/>
    <w:rsid w:val="007528DC"/>
    <w:rsid w:val="00752993"/>
    <w:rsid w:val="007529C7"/>
    <w:rsid w:val="00752A4A"/>
    <w:rsid w:val="00752A6F"/>
    <w:rsid w:val="00752A82"/>
    <w:rsid w:val="00752B04"/>
    <w:rsid w:val="00752C27"/>
    <w:rsid w:val="00752CF2"/>
    <w:rsid w:val="00752DFD"/>
    <w:rsid w:val="00752EB3"/>
    <w:rsid w:val="00752EB6"/>
    <w:rsid w:val="00752F2D"/>
    <w:rsid w:val="00752F88"/>
    <w:rsid w:val="007530C8"/>
    <w:rsid w:val="007530F0"/>
    <w:rsid w:val="0075316E"/>
    <w:rsid w:val="0075317B"/>
    <w:rsid w:val="007531A4"/>
    <w:rsid w:val="007531EA"/>
    <w:rsid w:val="00753206"/>
    <w:rsid w:val="0075320B"/>
    <w:rsid w:val="00753211"/>
    <w:rsid w:val="0075327A"/>
    <w:rsid w:val="007532A9"/>
    <w:rsid w:val="007532DC"/>
    <w:rsid w:val="0075334E"/>
    <w:rsid w:val="0075336F"/>
    <w:rsid w:val="00753386"/>
    <w:rsid w:val="00753398"/>
    <w:rsid w:val="00753428"/>
    <w:rsid w:val="00753482"/>
    <w:rsid w:val="007534C7"/>
    <w:rsid w:val="007534D2"/>
    <w:rsid w:val="0075350B"/>
    <w:rsid w:val="00753599"/>
    <w:rsid w:val="007535DB"/>
    <w:rsid w:val="00753771"/>
    <w:rsid w:val="0075380C"/>
    <w:rsid w:val="00753858"/>
    <w:rsid w:val="00753899"/>
    <w:rsid w:val="0075389E"/>
    <w:rsid w:val="007538E1"/>
    <w:rsid w:val="0075392A"/>
    <w:rsid w:val="00753963"/>
    <w:rsid w:val="0075397B"/>
    <w:rsid w:val="00753985"/>
    <w:rsid w:val="00753A71"/>
    <w:rsid w:val="00753AD0"/>
    <w:rsid w:val="00753B50"/>
    <w:rsid w:val="00753B7C"/>
    <w:rsid w:val="00753BC8"/>
    <w:rsid w:val="00753BF7"/>
    <w:rsid w:val="00753CD2"/>
    <w:rsid w:val="00753CE6"/>
    <w:rsid w:val="00753D26"/>
    <w:rsid w:val="00753D69"/>
    <w:rsid w:val="00753DD7"/>
    <w:rsid w:val="00753E1A"/>
    <w:rsid w:val="00753E71"/>
    <w:rsid w:val="00753E9B"/>
    <w:rsid w:val="00753F48"/>
    <w:rsid w:val="00753F96"/>
    <w:rsid w:val="00753FED"/>
    <w:rsid w:val="0075406D"/>
    <w:rsid w:val="0075406F"/>
    <w:rsid w:val="0075415F"/>
    <w:rsid w:val="007541B3"/>
    <w:rsid w:val="007541BB"/>
    <w:rsid w:val="007541CA"/>
    <w:rsid w:val="007541FA"/>
    <w:rsid w:val="00754321"/>
    <w:rsid w:val="0075433C"/>
    <w:rsid w:val="0075439B"/>
    <w:rsid w:val="007543B1"/>
    <w:rsid w:val="007543F6"/>
    <w:rsid w:val="007543FC"/>
    <w:rsid w:val="0075450C"/>
    <w:rsid w:val="0075458D"/>
    <w:rsid w:val="00754651"/>
    <w:rsid w:val="00754709"/>
    <w:rsid w:val="00754752"/>
    <w:rsid w:val="00754753"/>
    <w:rsid w:val="007547AC"/>
    <w:rsid w:val="007547F2"/>
    <w:rsid w:val="00754878"/>
    <w:rsid w:val="007548C0"/>
    <w:rsid w:val="0075495E"/>
    <w:rsid w:val="007549A1"/>
    <w:rsid w:val="007549A2"/>
    <w:rsid w:val="00754A46"/>
    <w:rsid w:val="00754A66"/>
    <w:rsid w:val="00754A8D"/>
    <w:rsid w:val="00754A90"/>
    <w:rsid w:val="00754AD5"/>
    <w:rsid w:val="00754AF3"/>
    <w:rsid w:val="00754C53"/>
    <w:rsid w:val="00754C60"/>
    <w:rsid w:val="00754D35"/>
    <w:rsid w:val="00754E8A"/>
    <w:rsid w:val="00754E9C"/>
    <w:rsid w:val="00754E9E"/>
    <w:rsid w:val="00754F42"/>
    <w:rsid w:val="00754F70"/>
    <w:rsid w:val="00754F97"/>
    <w:rsid w:val="00754FD5"/>
    <w:rsid w:val="00755018"/>
    <w:rsid w:val="00755020"/>
    <w:rsid w:val="007550AD"/>
    <w:rsid w:val="007550EC"/>
    <w:rsid w:val="007550F8"/>
    <w:rsid w:val="00755184"/>
    <w:rsid w:val="00755273"/>
    <w:rsid w:val="00755276"/>
    <w:rsid w:val="00755315"/>
    <w:rsid w:val="00755373"/>
    <w:rsid w:val="007553AC"/>
    <w:rsid w:val="007553B0"/>
    <w:rsid w:val="007553B1"/>
    <w:rsid w:val="007553EE"/>
    <w:rsid w:val="007554EF"/>
    <w:rsid w:val="0075550A"/>
    <w:rsid w:val="0075550D"/>
    <w:rsid w:val="0075554E"/>
    <w:rsid w:val="00755590"/>
    <w:rsid w:val="007555CD"/>
    <w:rsid w:val="00755663"/>
    <w:rsid w:val="007556A8"/>
    <w:rsid w:val="007556D4"/>
    <w:rsid w:val="007556F5"/>
    <w:rsid w:val="00755725"/>
    <w:rsid w:val="0075574F"/>
    <w:rsid w:val="007558CC"/>
    <w:rsid w:val="007558CF"/>
    <w:rsid w:val="00755901"/>
    <w:rsid w:val="007559BA"/>
    <w:rsid w:val="007559EF"/>
    <w:rsid w:val="00755ACB"/>
    <w:rsid w:val="00755B40"/>
    <w:rsid w:val="00755C22"/>
    <w:rsid w:val="00755C62"/>
    <w:rsid w:val="00755D9E"/>
    <w:rsid w:val="00755DF4"/>
    <w:rsid w:val="00755E4D"/>
    <w:rsid w:val="00755E7A"/>
    <w:rsid w:val="00755F3F"/>
    <w:rsid w:val="00755FD1"/>
    <w:rsid w:val="00755FFD"/>
    <w:rsid w:val="00756023"/>
    <w:rsid w:val="007560C7"/>
    <w:rsid w:val="007560CF"/>
    <w:rsid w:val="00756101"/>
    <w:rsid w:val="0075614E"/>
    <w:rsid w:val="007561C7"/>
    <w:rsid w:val="00756202"/>
    <w:rsid w:val="00756301"/>
    <w:rsid w:val="00756304"/>
    <w:rsid w:val="0075632D"/>
    <w:rsid w:val="0075633B"/>
    <w:rsid w:val="00756499"/>
    <w:rsid w:val="00756525"/>
    <w:rsid w:val="00756555"/>
    <w:rsid w:val="00756842"/>
    <w:rsid w:val="007568AF"/>
    <w:rsid w:val="00756B0B"/>
    <w:rsid w:val="00756BEB"/>
    <w:rsid w:val="00756C87"/>
    <w:rsid w:val="00756D75"/>
    <w:rsid w:val="00756D82"/>
    <w:rsid w:val="00756E04"/>
    <w:rsid w:val="00756E1C"/>
    <w:rsid w:val="00756E44"/>
    <w:rsid w:val="00756EBB"/>
    <w:rsid w:val="00756F1B"/>
    <w:rsid w:val="00756F3F"/>
    <w:rsid w:val="00757049"/>
    <w:rsid w:val="0075716D"/>
    <w:rsid w:val="007571B0"/>
    <w:rsid w:val="007571F0"/>
    <w:rsid w:val="00757287"/>
    <w:rsid w:val="007573A3"/>
    <w:rsid w:val="007573C6"/>
    <w:rsid w:val="007573D8"/>
    <w:rsid w:val="007573DA"/>
    <w:rsid w:val="00757407"/>
    <w:rsid w:val="007574F1"/>
    <w:rsid w:val="007575CA"/>
    <w:rsid w:val="00757608"/>
    <w:rsid w:val="00757642"/>
    <w:rsid w:val="00757666"/>
    <w:rsid w:val="00757698"/>
    <w:rsid w:val="007576AD"/>
    <w:rsid w:val="007576DD"/>
    <w:rsid w:val="0075770C"/>
    <w:rsid w:val="00757717"/>
    <w:rsid w:val="00757798"/>
    <w:rsid w:val="007577DF"/>
    <w:rsid w:val="007577EC"/>
    <w:rsid w:val="00757849"/>
    <w:rsid w:val="0075796F"/>
    <w:rsid w:val="00757A59"/>
    <w:rsid w:val="00757AE7"/>
    <w:rsid w:val="00757AEF"/>
    <w:rsid w:val="00757B6A"/>
    <w:rsid w:val="00757BD7"/>
    <w:rsid w:val="00757BFD"/>
    <w:rsid w:val="00757CEB"/>
    <w:rsid w:val="00757CF6"/>
    <w:rsid w:val="00757D84"/>
    <w:rsid w:val="00757DB8"/>
    <w:rsid w:val="00757EA8"/>
    <w:rsid w:val="00757F17"/>
    <w:rsid w:val="00757F31"/>
    <w:rsid w:val="00757F45"/>
    <w:rsid w:val="00757F81"/>
    <w:rsid w:val="00757FE8"/>
    <w:rsid w:val="00760062"/>
    <w:rsid w:val="007600B4"/>
    <w:rsid w:val="007600DA"/>
    <w:rsid w:val="0076014C"/>
    <w:rsid w:val="00760178"/>
    <w:rsid w:val="007601A5"/>
    <w:rsid w:val="0076025D"/>
    <w:rsid w:val="00760412"/>
    <w:rsid w:val="007604A3"/>
    <w:rsid w:val="0076051F"/>
    <w:rsid w:val="00760553"/>
    <w:rsid w:val="0076056F"/>
    <w:rsid w:val="00760577"/>
    <w:rsid w:val="007606EF"/>
    <w:rsid w:val="00760899"/>
    <w:rsid w:val="007608A9"/>
    <w:rsid w:val="007608FE"/>
    <w:rsid w:val="00760901"/>
    <w:rsid w:val="00760A3D"/>
    <w:rsid w:val="00760ADC"/>
    <w:rsid w:val="00760AEC"/>
    <w:rsid w:val="00760BA1"/>
    <w:rsid w:val="00760CBB"/>
    <w:rsid w:val="00760DDF"/>
    <w:rsid w:val="00760E26"/>
    <w:rsid w:val="00760E43"/>
    <w:rsid w:val="00760E85"/>
    <w:rsid w:val="00760E94"/>
    <w:rsid w:val="00760EB9"/>
    <w:rsid w:val="00760F13"/>
    <w:rsid w:val="00760F7B"/>
    <w:rsid w:val="00760FE3"/>
    <w:rsid w:val="007610A6"/>
    <w:rsid w:val="00761106"/>
    <w:rsid w:val="00761177"/>
    <w:rsid w:val="007612E6"/>
    <w:rsid w:val="007612E7"/>
    <w:rsid w:val="007613A7"/>
    <w:rsid w:val="0076146D"/>
    <w:rsid w:val="0076148C"/>
    <w:rsid w:val="0076148E"/>
    <w:rsid w:val="007615A6"/>
    <w:rsid w:val="007615F3"/>
    <w:rsid w:val="00761608"/>
    <w:rsid w:val="00761648"/>
    <w:rsid w:val="007616A6"/>
    <w:rsid w:val="0076174B"/>
    <w:rsid w:val="0076174D"/>
    <w:rsid w:val="0076177F"/>
    <w:rsid w:val="007617A2"/>
    <w:rsid w:val="00761826"/>
    <w:rsid w:val="0076182F"/>
    <w:rsid w:val="00761881"/>
    <w:rsid w:val="007619AF"/>
    <w:rsid w:val="007619F3"/>
    <w:rsid w:val="00761AE5"/>
    <w:rsid w:val="00761BD9"/>
    <w:rsid w:val="00761C17"/>
    <w:rsid w:val="00761C97"/>
    <w:rsid w:val="00761CDE"/>
    <w:rsid w:val="00761D2D"/>
    <w:rsid w:val="00761D57"/>
    <w:rsid w:val="00761DA5"/>
    <w:rsid w:val="00761DE8"/>
    <w:rsid w:val="00761E13"/>
    <w:rsid w:val="00761E36"/>
    <w:rsid w:val="00761E9A"/>
    <w:rsid w:val="00761EA0"/>
    <w:rsid w:val="00761F24"/>
    <w:rsid w:val="00761F4D"/>
    <w:rsid w:val="00761F55"/>
    <w:rsid w:val="00761F76"/>
    <w:rsid w:val="00761FE5"/>
    <w:rsid w:val="00762012"/>
    <w:rsid w:val="00762030"/>
    <w:rsid w:val="00762037"/>
    <w:rsid w:val="00762080"/>
    <w:rsid w:val="0076209F"/>
    <w:rsid w:val="007620E3"/>
    <w:rsid w:val="007620E7"/>
    <w:rsid w:val="00762271"/>
    <w:rsid w:val="007622B7"/>
    <w:rsid w:val="00762340"/>
    <w:rsid w:val="007623D1"/>
    <w:rsid w:val="00762404"/>
    <w:rsid w:val="0076244D"/>
    <w:rsid w:val="007624C1"/>
    <w:rsid w:val="007624F2"/>
    <w:rsid w:val="007624FB"/>
    <w:rsid w:val="00762545"/>
    <w:rsid w:val="0076262E"/>
    <w:rsid w:val="0076263F"/>
    <w:rsid w:val="007626DC"/>
    <w:rsid w:val="0076281E"/>
    <w:rsid w:val="00762849"/>
    <w:rsid w:val="007629BE"/>
    <w:rsid w:val="007629E4"/>
    <w:rsid w:val="00762A3C"/>
    <w:rsid w:val="00762AC5"/>
    <w:rsid w:val="00762B70"/>
    <w:rsid w:val="00762B7E"/>
    <w:rsid w:val="00762B93"/>
    <w:rsid w:val="00762C30"/>
    <w:rsid w:val="00762C38"/>
    <w:rsid w:val="00762C39"/>
    <w:rsid w:val="00762C61"/>
    <w:rsid w:val="00762CB9"/>
    <w:rsid w:val="00762CBA"/>
    <w:rsid w:val="00762D02"/>
    <w:rsid w:val="00762D0D"/>
    <w:rsid w:val="00762DE6"/>
    <w:rsid w:val="00762E81"/>
    <w:rsid w:val="00762F0B"/>
    <w:rsid w:val="00762F0D"/>
    <w:rsid w:val="00762F4E"/>
    <w:rsid w:val="00762F6B"/>
    <w:rsid w:val="0076307F"/>
    <w:rsid w:val="007630F1"/>
    <w:rsid w:val="00763117"/>
    <w:rsid w:val="00763165"/>
    <w:rsid w:val="0076325B"/>
    <w:rsid w:val="0076335C"/>
    <w:rsid w:val="007634BB"/>
    <w:rsid w:val="007634FB"/>
    <w:rsid w:val="00763638"/>
    <w:rsid w:val="007636DB"/>
    <w:rsid w:val="007636EA"/>
    <w:rsid w:val="00763711"/>
    <w:rsid w:val="007637D2"/>
    <w:rsid w:val="007637DE"/>
    <w:rsid w:val="007638E0"/>
    <w:rsid w:val="007638FD"/>
    <w:rsid w:val="0076394E"/>
    <w:rsid w:val="00763A01"/>
    <w:rsid w:val="00763AD0"/>
    <w:rsid w:val="00763ADA"/>
    <w:rsid w:val="00763B96"/>
    <w:rsid w:val="00763BA3"/>
    <w:rsid w:val="00763C03"/>
    <w:rsid w:val="00763C7B"/>
    <w:rsid w:val="00763CAD"/>
    <w:rsid w:val="00763D08"/>
    <w:rsid w:val="00763D47"/>
    <w:rsid w:val="00763E17"/>
    <w:rsid w:val="00763E19"/>
    <w:rsid w:val="00763EFF"/>
    <w:rsid w:val="00763F68"/>
    <w:rsid w:val="00763FB7"/>
    <w:rsid w:val="0076401E"/>
    <w:rsid w:val="00764031"/>
    <w:rsid w:val="00764080"/>
    <w:rsid w:val="00764121"/>
    <w:rsid w:val="00764169"/>
    <w:rsid w:val="007641F7"/>
    <w:rsid w:val="00764206"/>
    <w:rsid w:val="00764278"/>
    <w:rsid w:val="007642F4"/>
    <w:rsid w:val="00764341"/>
    <w:rsid w:val="0076438C"/>
    <w:rsid w:val="007643BB"/>
    <w:rsid w:val="007643F1"/>
    <w:rsid w:val="007643F3"/>
    <w:rsid w:val="0076442F"/>
    <w:rsid w:val="007644BD"/>
    <w:rsid w:val="00764536"/>
    <w:rsid w:val="00764649"/>
    <w:rsid w:val="007646F2"/>
    <w:rsid w:val="00764715"/>
    <w:rsid w:val="007648B7"/>
    <w:rsid w:val="007648DA"/>
    <w:rsid w:val="0076493D"/>
    <w:rsid w:val="0076496A"/>
    <w:rsid w:val="00764A04"/>
    <w:rsid w:val="00764A34"/>
    <w:rsid w:val="00764A6A"/>
    <w:rsid w:val="00764AFB"/>
    <w:rsid w:val="00764B09"/>
    <w:rsid w:val="00764BAA"/>
    <w:rsid w:val="00764D1B"/>
    <w:rsid w:val="00764D50"/>
    <w:rsid w:val="00764DE7"/>
    <w:rsid w:val="00764E7B"/>
    <w:rsid w:val="00764ED6"/>
    <w:rsid w:val="00764F36"/>
    <w:rsid w:val="00764FB2"/>
    <w:rsid w:val="00764FD5"/>
    <w:rsid w:val="00765003"/>
    <w:rsid w:val="007651A7"/>
    <w:rsid w:val="007651F9"/>
    <w:rsid w:val="0076522A"/>
    <w:rsid w:val="007652A5"/>
    <w:rsid w:val="00765315"/>
    <w:rsid w:val="007653A9"/>
    <w:rsid w:val="0076540C"/>
    <w:rsid w:val="00765466"/>
    <w:rsid w:val="00765469"/>
    <w:rsid w:val="00765482"/>
    <w:rsid w:val="007654E0"/>
    <w:rsid w:val="0076552A"/>
    <w:rsid w:val="0076555C"/>
    <w:rsid w:val="007655C8"/>
    <w:rsid w:val="00765628"/>
    <w:rsid w:val="00765642"/>
    <w:rsid w:val="00765679"/>
    <w:rsid w:val="00765702"/>
    <w:rsid w:val="00765712"/>
    <w:rsid w:val="007657B8"/>
    <w:rsid w:val="00765893"/>
    <w:rsid w:val="007658D9"/>
    <w:rsid w:val="007658F4"/>
    <w:rsid w:val="00765970"/>
    <w:rsid w:val="00765B0F"/>
    <w:rsid w:val="00765CB8"/>
    <w:rsid w:val="00765CD3"/>
    <w:rsid w:val="00765D5B"/>
    <w:rsid w:val="00765D72"/>
    <w:rsid w:val="00765D7A"/>
    <w:rsid w:val="00765F69"/>
    <w:rsid w:val="00765FDD"/>
    <w:rsid w:val="00765FFC"/>
    <w:rsid w:val="00766115"/>
    <w:rsid w:val="00766139"/>
    <w:rsid w:val="0076617E"/>
    <w:rsid w:val="00766254"/>
    <w:rsid w:val="00766271"/>
    <w:rsid w:val="007662A1"/>
    <w:rsid w:val="0076635A"/>
    <w:rsid w:val="0076637B"/>
    <w:rsid w:val="007663B9"/>
    <w:rsid w:val="007664D8"/>
    <w:rsid w:val="007664F3"/>
    <w:rsid w:val="007665E6"/>
    <w:rsid w:val="0076660B"/>
    <w:rsid w:val="00766627"/>
    <w:rsid w:val="0076667B"/>
    <w:rsid w:val="007666B9"/>
    <w:rsid w:val="007666CC"/>
    <w:rsid w:val="007666E7"/>
    <w:rsid w:val="00766800"/>
    <w:rsid w:val="007668CA"/>
    <w:rsid w:val="00766906"/>
    <w:rsid w:val="00766A31"/>
    <w:rsid w:val="00766A46"/>
    <w:rsid w:val="00766A75"/>
    <w:rsid w:val="00766A8B"/>
    <w:rsid w:val="00766AEE"/>
    <w:rsid w:val="00766B65"/>
    <w:rsid w:val="00766B7A"/>
    <w:rsid w:val="00766C4E"/>
    <w:rsid w:val="00766C53"/>
    <w:rsid w:val="00766C64"/>
    <w:rsid w:val="00766C69"/>
    <w:rsid w:val="00766D79"/>
    <w:rsid w:val="00766DB5"/>
    <w:rsid w:val="00766E16"/>
    <w:rsid w:val="00766E58"/>
    <w:rsid w:val="00766FB5"/>
    <w:rsid w:val="0076700C"/>
    <w:rsid w:val="00767077"/>
    <w:rsid w:val="00767078"/>
    <w:rsid w:val="007670AB"/>
    <w:rsid w:val="007670BC"/>
    <w:rsid w:val="00767173"/>
    <w:rsid w:val="00767211"/>
    <w:rsid w:val="0076728F"/>
    <w:rsid w:val="007672B5"/>
    <w:rsid w:val="0076734D"/>
    <w:rsid w:val="0076737B"/>
    <w:rsid w:val="00767395"/>
    <w:rsid w:val="007673DF"/>
    <w:rsid w:val="007673EE"/>
    <w:rsid w:val="0076755E"/>
    <w:rsid w:val="0076758F"/>
    <w:rsid w:val="007675E6"/>
    <w:rsid w:val="007676E0"/>
    <w:rsid w:val="007677DB"/>
    <w:rsid w:val="0076790E"/>
    <w:rsid w:val="00767952"/>
    <w:rsid w:val="007679D2"/>
    <w:rsid w:val="007679E5"/>
    <w:rsid w:val="007679ED"/>
    <w:rsid w:val="00767A10"/>
    <w:rsid w:val="00767B66"/>
    <w:rsid w:val="00767B92"/>
    <w:rsid w:val="00767C22"/>
    <w:rsid w:val="00767C4D"/>
    <w:rsid w:val="00767CA9"/>
    <w:rsid w:val="00767D32"/>
    <w:rsid w:val="00767D37"/>
    <w:rsid w:val="00767DCB"/>
    <w:rsid w:val="00767E22"/>
    <w:rsid w:val="00767EB2"/>
    <w:rsid w:val="00767EE5"/>
    <w:rsid w:val="0077006A"/>
    <w:rsid w:val="007700A9"/>
    <w:rsid w:val="0077011C"/>
    <w:rsid w:val="00770143"/>
    <w:rsid w:val="0077015F"/>
    <w:rsid w:val="0077016F"/>
    <w:rsid w:val="00770171"/>
    <w:rsid w:val="0077019F"/>
    <w:rsid w:val="007701BC"/>
    <w:rsid w:val="0077026B"/>
    <w:rsid w:val="00770270"/>
    <w:rsid w:val="00770277"/>
    <w:rsid w:val="007702F9"/>
    <w:rsid w:val="00770318"/>
    <w:rsid w:val="00770331"/>
    <w:rsid w:val="0077035E"/>
    <w:rsid w:val="0077039B"/>
    <w:rsid w:val="007703A9"/>
    <w:rsid w:val="00770426"/>
    <w:rsid w:val="00770442"/>
    <w:rsid w:val="00770460"/>
    <w:rsid w:val="0077047B"/>
    <w:rsid w:val="0077055E"/>
    <w:rsid w:val="00770660"/>
    <w:rsid w:val="0077073F"/>
    <w:rsid w:val="007707DB"/>
    <w:rsid w:val="00770816"/>
    <w:rsid w:val="00770847"/>
    <w:rsid w:val="0077089E"/>
    <w:rsid w:val="007708A4"/>
    <w:rsid w:val="00770947"/>
    <w:rsid w:val="00770961"/>
    <w:rsid w:val="00770ADD"/>
    <w:rsid w:val="00770BB3"/>
    <w:rsid w:val="00770D32"/>
    <w:rsid w:val="00770D4B"/>
    <w:rsid w:val="00770E29"/>
    <w:rsid w:val="00770E44"/>
    <w:rsid w:val="00770E4A"/>
    <w:rsid w:val="00770E56"/>
    <w:rsid w:val="00770EBA"/>
    <w:rsid w:val="00770EFE"/>
    <w:rsid w:val="00770F55"/>
    <w:rsid w:val="00770FE7"/>
    <w:rsid w:val="00771001"/>
    <w:rsid w:val="0077109A"/>
    <w:rsid w:val="007710E0"/>
    <w:rsid w:val="00771133"/>
    <w:rsid w:val="007711B0"/>
    <w:rsid w:val="007711C0"/>
    <w:rsid w:val="0077130F"/>
    <w:rsid w:val="00771401"/>
    <w:rsid w:val="00771438"/>
    <w:rsid w:val="007714BB"/>
    <w:rsid w:val="00771591"/>
    <w:rsid w:val="007715AF"/>
    <w:rsid w:val="00771622"/>
    <w:rsid w:val="007716A4"/>
    <w:rsid w:val="007716D0"/>
    <w:rsid w:val="007716FA"/>
    <w:rsid w:val="00771742"/>
    <w:rsid w:val="007717E5"/>
    <w:rsid w:val="00771866"/>
    <w:rsid w:val="0077186F"/>
    <w:rsid w:val="00771897"/>
    <w:rsid w:val="00771922"/>
    <w:rsid w:val="0077192C"/>
    <w:rsid w:val="00771945"/>
    <w:rsid w:val="0077199D"/>
    <w:rsid w:val="007719FC"/>
    <w:rsid w:val="00771A53"/>
    <w:rsid w:val="00771B75"/>
    <w:rsid w:val="00771C24"/>
    <w:rsid w:val="00771C30"/>
    <w:rsid w:val="00771C52"/>
    <w:rsid w:val="00771D48"/>
    <w:rsid w:val="00771DA9"/>
    <w:rsid w:val="00771DEB"/>
    <w:rsid w:val="00771E5C"/>
    <w:rsid w:val="00771E73"/>
    <w:rsid w:val="00771E9D"/>
    <w:rsid w:val="00771F74"/>
    <w:rsid w:val="00771FB5"/>
    <w:rsid w:val="0077208D"/>
    <w:rsid w:val="007720D2"/>
    <w:rsid w:val="00772137"/>
    <w:rsid w:val="007721D5"/>
    <w:rsid w:val="00772259"/>
    <w:rsid w:val="00772290"/>
    <w:rsid w:val="00772351"/>
    <w:rsid w:val="007723D1"/>
    <w:rsid w:val="007723F4"/>
    <w:rsid w:val="00772413"/>
    <w:rsid w:val="0077246F"/>
    <w:rsid w:val="007724A1"/>
    <w:rsid w:val="007724D4"/>
    <w:rsid w:val="007725E2"/>
    <w:rsid w:val="00772681"/>
    <w:rsid w:val="00772686"/>
    <w:rsid w:val="00772740"/>
    <w:rsid w:val="007727E2"/>
    <w:rsid w:val="00772807"/>
    <w:rsid w:val="00772866"/>
    <w:rsid w:val="007728C0"/>
    <w:rsid w:val="007728C6"/>
    <w:rsid w:val="00772900"/>
    <w:rsid w:val="00772991"/>
    <w:rsid w:val="007729E2"/>
    <w:rsid w:val="007729E5"/>
    <w:rsid w:val="00772A4E"/>
    <w:rsid w:val="00772A62"/>
    <w:rsid w:val="00772A89"/>
    <w:rsid w:val="00772AC2"/>
    <w:rsid w:val="00772ACA"/>
    <w:rsid w:val="00772B9B"/>
    <w:rsid w:val="00772BF3"/>
    <w:rsid w:val="00772C3C"/>
    <w:rsid w:val="00772D2B"/>
    <w:rsid w:val="00772D88"/>
    <w:rsid w:val="00772DFB"/>
    <w:rsid w:val="00772E17"/>
    <w:rsid w:val="00772ED1"/>
    <w:rsid w:val="00772F58"/>
    <w:rsid w:val="00772F9D"/>
    <w:rsid w:val="00773079"/>
    <w:rsid w:val="007730A6"/>
    <w:rsid w:val="007730AB"/>
    <w:rsid w:val="00773108"/>
    <w:rsid w:val="00773122"/>
    <w:rsid w:val="00773262"/>
    <w:rsid w:val="007732BE"/>
    <w:rsid w:val="007732CB"/>
    <w:rsid w:val="00773338"/>
    <w:rsid w:val="00773354"/>
    <w:rsid w:val="007733A2"/>
    <w:rsid w:val="007733DC"/>
    <w:rsid w:val="00773480"/>
    <w:rsid w:val="00773481"/>
    <w:rsid w:val="007734AB"/>
    <w:rsid w:val="0077358C"/>
    <w:rsid w:val="007735A4"/>
    <w:rsid w:val="007735B9"/>
    <w:rsid w:val="007735CB"/>
    <w:rsid w:val="007735E2"/>
    <w:rsid w:val="0077362D"/>
    <w:rsid w:val="00773669"/>
    <w:rsid w:val="007736D0"/>
    <w:rsid w:val="007737C9"/>
    <w:rsid w:val="007737E7"/>
    <w:rsid w:val="007737FA"/>
    <w:rsid w:val="00773890"/>
    <w:rsid w:val="007738DA"/>
    <w:rsid w:val="007739E5"/>
    <w:rsid w:val="007739F5"/>
    <w:rsid w:val="00773A00"/>
    <w:rsid w:val="00773B6E"/>
    <w:rsid w:val="00773CAC"/>
    <w:rsid w:val="00773CED"/>
    <w:rsid w:val="00773D52"/>
    <w:rsid w:val="00773D5E"/>
    <w:rsid w:val="00773F72"/>
    <w:rsid w:val="00773FC4"/>
    <w:rsid w:val="00773FE3"/>
    <w:rsid w:val="007741AF"/>
    <w:rsid w:val="0077425A"/>
    <w:rsid w:val="007742AD"/>
    <w:rsid w:val="007742BB"/>
    <w:rsid w:val="00774304"/>
    <w:rsid w:val="0077433E"/>
    <w:rsid w:val="00774345"/>
    <w:rsid w:val="007744B8"/>
    <w:rsid w:val="007744EB"/>
    <w:rsid w:val="00774544"/>
    <w:rsid w:val="007745BF"/>
    <w:rsid w:val="007745C3"/>
    <w:rsid w:val="0077465B"/>
    <w:rsid w:val="00774672"/>
    <w:rsid w:val="007746DA"/>
    <w:rsid w:val="007746E5"/>
    <w:rsid w:val="007747BD"/>
    <w:rsid w:val="00774808"/>
    <w:rsid w:val="007748C9"/>
    <w:rsid w:val="007748CF"/>
    <w:rsid w:val="00774969"/>
    <w:rsid w:val="0077499C"/>
    <w:rsid w:val="007749D5"/>
    <w:rsid w:val="00774AD0"/>
    <w:rsid w:val="00774C73"/>
    <w:rsid w:val="00774D18"/>
    <w:rsid w:val="00774D74"/>
    <w:rsid w:val="00774DCC"/>
    <w:rsid w:val="00774DDE"/>
    <w:rsid w:val="00774EF1"/>
    <w:rsid w:val="00774F57"/>
    <w:rsid w:val="0077503E"/>
    <w:rsid w:val="00775043"/>
    <w:rsid w:val="007750B0"/>
    <w:rsid w:val="007750F1"/>
    <w:rsid w:val="00775133"/>
    <w:rsid w:val="0077513C"/>
    <w:rsid w:val="00775256"/>
    <w:rsid w:val="00775346"/>
    <w:rsid w:val="007753B8"/>
    <w:rsid w:val="007753CD"/>
    <w:rsid w:val="007753DA"/>
    <w:rsid w:val="007753DD"/>
    <w:rsid w:val="007753E0"/>
    <w:rsid w:val="00775402"/>
    <w:rsid w:val="00775498"/>
    <w:rsid w:val="007754AE"/>
    <w:rsid w:val="007754D5"/>
    <w:rsid w:val="007754DC"/>
    <w:rsid w:val="00775507"/>
    <w:rsid w:val="00775509"/>
    <w:rsid w:val="007756C5"/>
    <w:rsid w:val="00775747"/>
    <w:rsid w:val="007757A2"/>
    <w:rsid w:val="007757F4"/>
    <w:rsid w:val="0077581B"/>
    <w:rsid w:val="00775840"/>
    <w:rsid w:val="0077593C"/>
    <w:rsid w:val="00775AC1"/>
    <w:rsid w:val="00775AD4"/>
    <w:rsid w:val="00775B89"/>
    <w:rsid w:val="00775BD2"/>
    <w:rsid w:val="00775C0A"/>
    <w:rsid w:val="00775CCC"/>
    <w:rsid w:val="00775CD3"/>
    <w:rsid w:val="00775D40"/>
    <w:rsid w:val="00775D64"/>
    <w:rsid w:val="00775D8F"/>
    <w:rsid w:val="00775DD4"/>
    <w:rsid w:val="00775E37"/>
    <w:rsid w:val="00775F00"/>
    <w:rsid w:val="00775F88"/>
    <w:rsid w:val="00776051"/>
    <w:rsid w:val="0077612C"/>
    <w:rsid w:val="0077615F"/>
    <w:rsid w:val="00776193"/>
    <w:rsid w:val="00776231"/>
    <w:rsid w:val="0077626F"/>
    <w:rsid w:val="007763B0"/>
    <w:rsid w:val="0077640C"/>
    <w:rsid w:val="00776562"/>
    <w:rsid w:val="00776618"/>
    <w:rsid w:val="00776809"/>
    <w:rsid w:val="00776880"/>
    <w:rsid w:val="00776947"/>
    <w:rsid w:val="00776955"/>
    <w:rsid w:val="007769D7"/>
    <w:rsid w:val="007769E6"/>
    <w:rsid w:val="00776A0B"/>
    <w:rsid w:val="00776A70"/>
    <w:rsid w:val="00776AB0"/>
    <w:rsid w:val="00776AB2"/>
    <w:rsid w:val="00776B09"/>
    <w:rsid w:val="00776B34"/>
    <w:rsid w:val="00776CB0"/>
    <w:rsid w:val="00776CD6"/>
    <w:rsid w:val="00776CF1"/>
    <w:rsid w:val="00776D7E"/>
    <w:rsid w:val="00776DF5"/>
    <w:rsid w:val="00776EB2"/>
    <w:rsid w:val="00776F4A"/>
    <w:rsid w:val="00776FEE"/>
    <w:rsid w:val="00777145"/>
    <w:rsid w:val="00777152"/>
    <w:rsid w:val="00777173"/>
    <w:rsid w:val="00777269"/>
    <w:rsid w:val="007773D5"/>
    <w:rsid w:val="0077746E"/>
    <w:rsid w:val="0077749F"/>
    <w:rsid w:val="007774E0"/>
    <w:rsid w:val="007774E9"/>
    <w:rsid w:val="00777602"/>
    <w:rsid w:val="007776CA"/>
    <w:rsid w:val="007776D9"/>
    <w:rsid w:val="007776F0"/>
    <w:rsid w:val="007776F7"/>
    <w:rsid w:val="00777837"/>
    <w:rsid w:val="00777887"/>
    <w:rsid w:val="00777985"/>
    <w:rsid w:val="00777A10"/>
    <w:rsid w:val="00777A96"/>
    <w:rsid w:val="00777B19"/>
    <w:rsid w:val="00777B1C"/>
    <w:rsid w:val="00777B52"/>
    <w:rsid w:val="00777B74"/>
    <w:rsid w:val="00777C34"/>
    <w:rsid w:val="00777C39"/>
    <w:rsid w:val="00777C42"/>
    <w:rsid w:val="00777CE0"/>
    <w:rsid w:val="00777CF4"/>
    <w:rsid w:val="00777E6F"/>
    <w:rsid w:val="00777F7D"/>
    <w:rsid w:val="0078003B"/>
    <w:rsid w:val="00780074"/>
    <w:rsid w:val="0078012F"/>
    <w:rsid w:val="0078019F"/>
    <w:rsid w:val="0078025D"/>
    <w:rsid w:val="007802B1"/>
    <w:rsid w:val="00780354"/>
    <w:rsid w:val="007803B9"/>
    <w:rsid w:val="007803C1"/>
    <w:rsid w:val="00780432"/>
    <w:rsid w:val="00780486"/>
    <w:rsid w:val="00780488"/>
    <w:rsid w:val="007804C4"/>
    <w:rsid w:val="00780501"/>
    <w:rsid w:val="0078051A"/>
    <w:rsid w:val="007805D1"/>
    <w:rsid w:val="0078061A"/>
    <w:rsid w:val="00780638"/>
    <w:rsid w:val="00780643"/>
    <w:rsid w:val="00780668"/>
    <w:rsid w:val="007806D7"/>
    <w:rsid w:val="007806E2"/>
    <w:rsid w:val="0078074C"/>
    <w:rsid w:val="007808BF"/>
    <w:rsid w:val="007808C9"/>
    <w:rsid w:val="00780990"/>
    <w:rsid w:val="00780A0D"/>
    <w:rsid w:val="00780A88"/>
    <w:rsid w:val="00780A92"/>
    <w:rsid w:val="00780ADA"/>
    <w:rsid w:val="00780AE9"/>
    <w:rsid w:val="00780B01"/>
    <w:rsid w:val="00780B02"/>
    <w:rsid w:val="00780B6F"/>
    <w:rsid w:val="00780BD9"/>
    <w:rsid w:val="00780BF5"/>
    <w:rsid w:val="00780C6F"/>
    <w:rsid w:val="00780CC3"/>
    <w:rsid w:val="00780D37"/>
    <w:rsid w:val="00780DEB"/>
    <w:rsid w:val="00780E3A"/>
    <w:rsid w:val="00780EAB"/>
    <w:rsid w:val="0078112E"/>
    <w:rsid w:val="007812B3"/>
    <w:rsid w:val="007813B4"/>
    <w:rsid w:val="00781413"/>
    <w:rsid w:val="00781448"/>
    <w:rsid w:val="00781534"/>
    <w:rsid w:val="0078155D"/>
    <w:rsid w:val="00781560"/>
    <w:rsid w:val="00781562"/>
    <w:rsid w:val="00781573"/>
    <w:rsid w:val="007815DF"/>
    <w:rsid w:val="00781632"/>
    <w:rsid w:val="0078163E"/>
    <w:rsid w:val="0078178F"/>
    <w:rsid w:val="007817BC"/>
    <w:rsid w:val="007817E4"/>
    <w:rsid w:val="00781960"/>
    <w:rsid w:val="00781977"/>
    <w:rsid w:val="00781992"/>
    <w:rsid w:val="0078199F"/>
    <w:rsid w:val="00781A4F"/>
    <w:rsid w:val="00781ADC"/>
    <w:rsid w:val="00781B16"/>
    <w:rsid w:val="00781B3F"/>
    <w:rsid w:val="00781BCA"/>
    <w:rsid w:val="00781BD2"/>
    <w:rsid w:val="00781C0D"/>
    <w:rsid w:val="00781D25"/>
    <w:rsid w:val="00781D5A"/>
    <w:rsid w:val="00781D9F"/>
    <w:rsid w:val="00781EAD"/>
    <w:rsid w:val="00781EED"/>
    <w:rsid w:val="00781F88"/>
    <w:rsid w:val="00782089"/>
    <w:rsid w:val="007820B9"/>
    <w:rsid w:val="007820D0"/>
    <w:rsid w:val="00782136"/>
    <w:rsid w:val="00782212"/>
    <w:rsid w:val="00782246"/>
    <w:rsid w:val="007822D9"/>
    <w:rsid w:val="007823BB"/>
    <w:rsid w:val="0078252E"/>
    <w:rsid w:val="00782587"/>
    <w:rsid w:val="007825B6"/>
    <w:rsid w:val="007826C0"/>
    <w:rsid w:val="007826FF"/>
    <w:rsid w:val="00782717"/>
    <w:rsid w:val="00782839"/>
    <w:rsid w:val="00782A05"/>
    <w:rsid w:val="00782A0A"/>
    <w:rsid w:val="00782A1E"/>
    <w:rsid w:val="00782B05"/>
    <w:rsid w:val="00782B4E"/>
    <w:rsid w:val="00782BF7"/>
    <w:rsid w:val="00782D06"/>
    <w:rsid w:val="00782E07"/>
    <w:rsid w:val="00782E65"/>
    <w:rsid w:val="00782F06"/>
    <w:rsid w:val="00782F25"/>
    <w:rsid w:val="0078303F"/>
    <w:rsid w:val="0078305E"/>
    <w:rsid w:val="007831A6"/>
    <w:rsid w:val="007831D8"/>
    <w:rsid w:val="00783206"/>
    <w:rsid w:val="0078327A"/>
    <w:rsid w:val="007832C6"/>
    <w:rsid w:val="0078339A"/>
    <w:rsid w:val="00783463"/>
    <w:rsid w:val="0078347C"/>
    <w:rsid w:val="00783488"/>
    <w:rsid w:val="0078354B"/>
    <w:rsid w:val="00783591"/>
    <w:rsid w:val="00783607"/>
    <w:rsid w:val="0078364C"/>
    <w:rsid w:val="0078365D"/>
    <w:rsid w:val="0078368B"/>
    <w:rsid w:val="00783750"/>
    <w:rsid w:val="0078389F"/>
    <w:rsid w:val="007838C3"/>
    <w:rsid w:val="007838E6"/>
    <w:rsid w:val="00783923"/>
    <w:rsid w:val="00783994"/>
    <w:rsid w:val="007839D3"/>
    <w:rsid w:val="00783A3A"/>
    <w:rsid w:val="00783A51"/>
    <w:rsid w:val="00783A56"/>
    <w:rsid w:val="00783A75"/>
    <w:rsid w:val="00783B54"/>
    <w:rsid w:val="00783B59"/>
    <w:rsid w:val="00783D1F"/>
    <w:rsid w:val="00783DA3"/>
    <w:rsid w:val="00783E5C"/>
    <w:rsid w:val="00783EA2"/>
    <w:rsid w:val="00783F4C"/>
    <w:rsid w:val="00783F5E"/>
    <w:rsid w:val="00783FFE"/>
    <w:rsid w:val="00784032"/>
    <w:rsid w:val="0078403B"/>
    <w:rsid w:val="00784147"/>
    <w:rsid w:val="007841CA"/>
    <w:rsid w:val="00784299"/>
    <w:rsid w:val="007842AA"/>
    <w:rsid w:val="00784385"/>
    <w:rsid w:val="007843EB"/>
    <w:rsid w:val="00784468"/>
    <w:rsid w:val="0078451A"/>
    <w:rsid w:val="00784544"/>
    <w:rsid w:val="00784556"/>
    <w:rsid w:val="007845B8"/>
    <w:rsid w:val="007845D4"/>
    <w:rsid w:val="0078471B"/>
    <w:rsid w:val="007847C1"/>
    <w:rsid w:val="00784817"/>
    <w:rsid w:val="0078495D"/>
    <w:rsid w:val="00784A1A"/>
    <w:rsid w:val="00784A39"/>
    <w:rsid w:val="00784AF0"/>
    <w:rsid w:val="00784B0F"/>
    <w:rsid w:val="00784B59"/>
    <w:rsid w:val="00784B6D"/>
    <w:rsid w:val="00784C64"/>
    <w:rsid w:val="00784CE3"/>
    <w:rsid w:val="00784CF3"/>
    <w:rsid w:val="00784D2C"/>
    <w:rsid w:val="00784D31"/>
    <w:rsid w:val="00784D67"/>
    <w:rsid w:val="00784DAF"/>
    <w:rsid w:val="00784DB0"/>
    <w:rsid w:val="00784E0F"/>
    <w:rsid w:val="00784E73"/>
    <w:rsid w:val="00784EA1"/>
    <w:rsid w:val="00784F9B"/>
    <w:rsid w:val="00784FAD"/>
    <w:rsid w:val="0078512D"/>
    <w:rsid w:val="00785227"/>
    <w:rsid w:val="00785283"/>
    <w:rsid w:val="007852B5"/>
    <w:rsid w:val="00785391"/>
    <w:rsid w:val="0078543F"/>
    <w:rsid w:val="00785526"/>
    <w:rsid w:val="00785562"/>
    <w:rsid w:val="00785578"/>
    <w:rsid w:val="0078560F"/>
    <w:rsid w:val="00785613"/>
    <w:rsid w:val="00785638"/>
    <w:rsid w:val="007856C2"/>
    <w:rsid w:val="007856D0"/>
    <w:rsid w:val="007857B4"/>
    <w:rsid w:val="00785809"/>
    <w:rsid w:val="00785876"/>
    <w:rsid w:val="007858CD"/>
    <w:rsid w:val="00785924"/>
    <w:rsid w:val="007859A3"/>
    <w:rsid w:val="00785A9D"/>
    <w:rsid w:val="00785AAA"/>
    <w:rsid w:val="00785AEB"/>
    <w:rsid w:val="00785B88"/>
    <w:rsid w:val="00785B89"/>
    <w:rsid w:val="00785BEB"/>
    <w:rsid w:val="00785C56"/>
    <w:rsid w:val="00785CFF"/>
    <w:rsid w:val="00785D21"/>
    <w:rsid w:val="00785D26"/>
    <w:rsid w:val="00785D50"/>
    <w:rsid w:val="00785D56"/>
    <w:rsid w:val="00785DB9"/>
    <w:rsid w:val="00785E68"/>
    <w:rsid w:val="00785EF6"/>
    <w:rsid w:val="00785F0C"/>
    <w:rsid w:val="00785F94"/>
    <w:rsid w:val="00786049"/>
    <w:rsid w:val="007860A4"/>
    <w:rsid w:val="007860BB"/>
    <w:rsid w:val="007860F5"/>
    <w:rsid w:val="007861C1"/>
    <w:rsid w:val="00786306"/>
    <w:rsid w:val="00786375"/>
    <w:rsid w:val="007863A9"/>
    <w:rsid w:val="00786430"/>
    <w:rsid w:val="00786477"/>
    <w:rsid w:val="007864ED"/>
    <w:rsid w:val="00786635"/>
    <w:rsid w:val="007866D0"/>
    <w:rsid w:val="007866D8"/>
    <w:rsid w:val="007866F1"/>
    <w:rsid w:val="00786711"/>
    <w:rsid w:val="007867E1"/>
    <w:rsid w:val="0078682F"/>
    <w:rsid w:val="00786834"/>
    <w:rsid w:val="00786840"/>
    <w:rsid w:val="00786889"/>
    <w:rsid w:val="007868FC"/>
    <w:rsid w:val="00786916"/>
    <w:rsid w:val="007869BE"/>
    <w:rsid w:val="007869DC"/>
    <w:rsid w:val="007869F6"/>
    <w:rsid w:val="00786A18"/>
    <w:rsid w:val="00786A27"/>
    <w:rsid w:val="00786A60"/>
    <w:rsid w:val="00786B82"/>
    <w:rsid w:val="00786BA9"/>
    <w:rsid w:val="00786BAC"/>
    <w:rsid w:val="00786BDB"/>
    <w:rsid w:val="00786BE6"/>
    <w:rsid w:val="00786BFC"/>
    <w:rsid w:val="00786C17"/>
    <w:rsid w:val="00786C8B"/>
    <w:rsid w:val="00786D4E"/>
    <w:rsid w:val="00786D92"/>
    <w:rsid w:val="00786E69"/>
    <w:rsid w:val="00786E70"/>
    <w:rsid w:val="00786E8E"/>
    <w:rsid w:val="00786EBC"/>
    <w:rsid w:val="00786ED5"/>
    <w:rsid w:val="00786F71"/>
    <w:rsid w:val="00786FD8"/>
    <w:rsid w:val="0078700E"/>
    <w:rsid w:val="00787066"/>
    <w:rsid w:val="00787190"/>
    <w:rsid w:val="0078727B"/>
    <w:rsid w:val="0078727E"/>
    <w:rsid w:val="0078732A"/>
    <w:rsid w:val="00787343"/>
    <w:rsid w:val="0078735D"/>
    <w:rsid w:val="0078735E"/>
    <w:rsid w:val="007874D7"/>
    <w:rsid w:val="0078752B"/>
    <w:rsid w:val="00787546"/>
    <w:rsid w:val="007875E5"/>
    <w:rsid w:val="007875E9"/>
    <w:rsid w:val="00787600"/>
    <w:rsid w:val="0078760B"/>
    <w:rsid w:val="00787657"/>
    <w:rsid w:val="007876C3"/>
    <w:rsid w:val="007876CA"/>
    <w:rsid w:val="00787727"/>
    <w:rsid w:val="00787730"/>
    <w:rsid w:val="0078784B"/>
    <w:rsid w:val="007878C4"/>
    <w:rsid w:val="007878D5"/>
    <w:rsid w:val="0078798C"/>
    <w:rsid w:val="007879CF"/>
    <w:rsid w:val="00787A59"/>
    <w:rsid w:val="00787A61"/>
    <w:rsid w:val="00787A69"/>
    <w:rsid w:val="00787AED"/>
    <w:rsid w:val="00787AEE"/>
    <w:rsid w:val="00787B3F"/>
    <w:rsid w:val="00787B59"/>
    <w:rsid w:val="00787B87"/>
    <w:rsid w:val="00787B88"/>
    <w:rsid w:val="00787C66"/>
    <w:rsid w:val="00787CB8"/>
    <w:rsid w:val="00787CE0"/>
    <w:rsid w:val="00787D01"/>
    <w:rsid w:val="00787DF1"/>
    <w:rsid w:val="00787E23"/>
    <w:rsid w:val="00787F55"/>
    <w:rsid w:val="0079007F"/>
    <w:rsid w:val="007900BC"/>
    <w:rsid w:val="00790205"/>
    <w:rsid w:val="00790221"/>
    <w:rsid w:val="007902F5"/>
    <w:rsid w:val="00790333"/>
    <w:rsid w:val="007903B9"/>
    <w:rsid w:val="007903FC"/>
    <w:rsid w:val="0079048C"/>
    <w:rsid w:val="007904C6"/>
    <w:rsid w:val="007905AE"/>
    <w:rsid w:val="007905EB"/>
    <w:rsid w:val="007906A7"/>
    <w:rsid w:val="007906B4"/>
    <w:rsid w:val="00790719"/>
    <w:rsid w:val="007907FC"/>
    <w:rsid w:val="00790801"/>
    <w:rsid w:val="00790824"/>
    <w:rsid w:val="00790882"/>
    <w:rsid w:val="0079089C"/>
    <w:rsid w:val="007908D7"/>
    <w:rsid w:val="00790A9C"/>
    <w:rsid w:val="00790AAB"/>
    <w:rsid w:val="00790AFD"/>
    <w:rsid w:val="00790B3A"/>
    <w:rsid w:val="00790BD0"/>
    <w:rsid w:val="00790C53"/>
    <w:rsid w:val="00790D16"/>
    <w:rsid w:val="00790DA8"/>
    <w:rsid w:val="00790DC9"/>
    <w:rsid w:val="00790E0E"/>
    <w:rsid w:val="00790E8F"/>
    <w:rsid w:val="00790E97"/>
    <w:rsid w:val="00790F45"/>
    <w:rsid w:val="00790FAD"/>
    <w:rsid w:val="00790FDE"/>
    <w:rsid w:val="00791060"/>
    <w:rsid w:val="0079107D"/>
    <w:rsid w:val="007910B6"/>
    <w:rsid w:val="007910EB"/>
    <w:rsid w:val="007910F0"/>
    <w:rsid w:val="00791122"/>
    <w:rsid w:val="0079113A"/>
    <w:rsid w:val="0079118E"/>
    <w:rsid w:val="0079127A"/>
    <w:rsid w:val="007912D2"/>
    <w:rsid w:val="00791338"/>
    <w:rsid w:val="0079137D"/>
    <w:rsid w:val="007913D5"/>
    <w:rsid w:val="007913DA"/>
    <w:rsid w:val="007913F9"/>
    <w:rsid w:val="00791400"/>
    <w:rsid w:val="007914B8"/>
    <w:rsid w:val="007915BB"/>
    <w:rsid w:val="007915DF"/>
    <w:rsid w:val="00791657"/>
    <w:rsid w:val="00791783"/>
    <w:rsid w:val="0079179D"/>
    <w:rsid w:val="007917BD"/>
    <w:rsid w:val="007918B2"/>
    <w:rsid w:val="00791932"/>
    <w:rsid w:val="0079193B"/>
    <w:rsid w:val="00791986"/>
    <w:rsid w:val="007919CC"/>
    <w:rsid w:val="00791A07"/>
    <w:rsid w:val="00791A7F"/>
    <w:rsid w:val="00791A97"/>
    <w:rsid w:val="00791A9C"/>
    <w:rsid w:val="00791AAC"/>
    <w:rsid w:val="00791AEF"/>
    <w:rsid w:val="00791BB3"/>
    <w:rsid w:val="00791BE6"/>
    <w:rsid w:val="00791C51"/>
    <w:rsid w:val="00791DA8"/>
    <w:rsid w:val="00791DD5"/>
    <w:rsid w:val="00791DFA"/>
    <w:rsid w:val="00791E11"/>
    <w:rsid w:val="00791E87"/>
    <w:rsid w:val="007920A7"/>
    <w:rsid w:val="00792145"/>
    <w:rsid w:val="00792190"/>
    <w:rsid w:val="00792220"/>
    <w:rsid w:val="0079227D"/>
    <w:rsid w:val="007922C1"/>
    <w:rsid w:val="00792322"/>
    <w:rsid w:val="007923E9"/>
    <w:rsid w:val="00792451"/>
    <w:rsid w:val="007924DF"/>
    <w:rsid w:val="007924E9"/>
    <w:rsid w:val="00792580"/>
    <w:rsid w:val="007925BD"/>
    <w:rsid w:val="007925ED"/>
    <w:rsid w:val="00792623"/>
    <w:rsid w:val="007926C0"/>
    <w:rsid w:val="00792754"/>
    <w:rsid w:val="007927C8"/>
    <w:rsid w:val="00792921"/>
    <w:rsid w:val="00792997"/>
    <w:rsid w:val="00792A55"/>
    <w:rsid w:val="00792B13"/>
    <w:rsid w:val="00792BD1"/>
    <w:rsid w:val="00792C3E"/>
    <w:rsid w:val="00792C51"/>
    <w:rsid w:val="00792CDE"/>
    <w:rsid w:val="00792D58"/>
    <w:rsid w:val="00792DDE"/>
    <w:rsid w:val="00792DF1"/>
    <w:rsid w:val="00792E2F"/>
    <w:rsid w:val="00792EE5"/>
    <w:rsid w:val="00793026"/>
    <w:rsid w:val="007930B5"/>
    <w:rsid w:val="0079316D"/>
    <w:rsid w:val="0079317A"/>
    <w:rsid w:val="007931AC"/>
    <w:rsid w:val="007931CB"/>
    <w:rsid w:val="007931E8"/>
    <w:rsid w:val="007932F5"/>
    <w:rsid w:val="007932F8"/>
    <w:rsid w:val="00793326"/>
    <w:rsid w:val="007933D2"/>
    <w:rsid w:val="007934D7"/>
    <w:rsid w:val="007934F6"/>
    <w:rsid w:val="007936FB"/>
    <w:rsid w:val="00793811"/>
    <w:rsid w:val="0079381B"/>
    <w:rsid w:val="00793840"/>
    <w:rsid w:val="00793856"/>
    <w:rsid w:val="0079385D"/>
    <w:rsid w:val="007938C8"/>
    <w:rsid w:val="0079390E"/>
    <w:rsid w:val="00793A03"/>
    <w:rsid w:val="00793A11"/>
    <w:rsid w:val="00793A3F"/>
    <w:rsid w:val="00793AB2"/>
    <w:rsid w:val="00793B04"/>
    <w:rsid w:val="00793B68"/>
    <w:rsid w:val="00793B76"/>
    <w:rsid w:val="00793B99"/>
    <w:rsid w:val="00793BC9"/>
    <w:rsid w:val="00793BCE"/>
    <w:rsid w:val="00793BDD"/>
    <w:rsid w:val="00793BE7"/>
    <w:rsid w:val="00793BEF"/>
    <w:rsid w:val="00793C66"/>
    <w:rsid w:val="00793C8E"/>
    <w:rsid w:val="00793DDC"/>
    <w:rsid w:val="00793E80"/>
    <w:rsid w:val="00793EB1"/>
    <w:rsid w:val="00793F8E"/>
    <w:rsid w:val="00793F94"/>
    <w:rsid w:val="00794020"/>
    <w:rsid w:val="0079407F"/>
    <w:rsid w:val="007941EC"/>
    <w:rsid w:val="00794268"/>
    <w:rsid w:val="007942F7"/>
    <w:rsid w:val="0079433D"/>
    <w:rsid w:val="007943BE"/>
    <w:rsid w:val="00794488"/>
    <w:rsid w:val="0079448A"/>
    <w:rsid w:val="007944EE"/>
    <w:rsid w:val="00794574"/>
    <w:rsid w:val="007945BF"/>
    <w:rsid w:val="007945C9"/>
    <w:rsid w:val="007945E9"/>
    <w:rsid w:val="007945F2"/>
    <w:rsid w:val="007946AA"/>
    <w:rsid w:val="007946CC"/>
    <w:rsid w:val="00794717"/>
    <w:rsid w:val="007947A0"/>
    <w:rsid w:val="007947F6"/>
    <w:rsid w:val="0079485D"/>
    <w:rsid w:val="00794896"/>
    <w:rsid w:val="007948F5"/>
    <w:rsid w:val="00794919"/>
    <w:rsid w:val="0079492B"/>
    <w:rsid w:val="00794968"/>
    <w:rsid w:val="0079497D"/>
    <w:rsid w:val="007949C8"/>
    <w:rsid w:val="00794A8C"/>
    <w:rsid w:val="00794AC1"/>
    <w:rsid w:val="00794AC2"/>
    <w:rsid w:val="00794BBA"/>
    <w:rsid w:val="00794C72"/>
    <w:rsid w:val="00794CA4"/>
    <w:rsid w:val="00794CAA"/>
    <w:rsid w:val="00794D39"/>
    <w:rsid w:val="00794DEC"/>
    <w:rsid w:val="00794DFC"/>
    <w:rsid w:val="00794ED9"/>
    <w:rsid w:val="00794FDA"/>
    <w:rsid w:val="00795128"/>
    <w:rsid w:val="00795137"/>
    <w:rsid w:val="0079515D"/>
    <w:rsid w:val="00795197"/>
    <w:rsid w:val="007951D4"/>
    <w:rsid w:val="0079521D"/>
    <w:rsid w:val="0079529E"/>
    <w:rsid w:val="007952DF"/>
    <w:rsid w:val="0079530A"/>
    <w:rsid w:val="0079537D"/>
    <w:rsid w:val="00795487"/>
    <w:rsid w:val="00795644"/>
    <w:rsid w:val="00795735"/>
    <w:rsid w:val="0079573B"/>
    <w:rsid w:val="00795794"/>
    <w:rsid w:val="00795799"/>
    <w:rsid w:val="0079585B"/>
    <w:rsid w:val="0079588F"/>
    <w:rsid w:val="007958D0"/>
    <w:rsid w:val="007958D1"/>
    <w:rsid w:val="007958F8"/>
    <w:rsid w:val="00795927"/>
    <w:rsid w:val="007959A2"/>
    <w:rsid w:val="007959D5"/>
    <w:rsid w:val="00795AB3"/>
    <w:rsid w:val="00795B41"/>
    <w:rsid w:val="00795BAC"/>
    <w:rsid w:val="00795BB8"/>
    <w:rsid w:val="00795CB7"/>
    <w:rsid w:val="00795E31"/>
    <w:rsid w:val="00795E5D"/>
    <w:rsid w:val="00795E93"/>
    <w:rsid w:val="00795ECE"/>
    <w:rsid w:val="00795FA5"/>
    <w:rsid w:val="007960E3"/>
    <w:rsid w:val="00796115"/>
    <w:rsid w:val="00796160"/>
    <w:rsid w:val="007961DB"/>
    <w:rsid w:val="0079621C"/>
    <w:rsid w:val="0079622C"/>
    <w:rsid w:val="00796261"/>
    <w:rsid w:val="0079638F"/>
    <w:rsid w:val="0079639B"/>
    <w:rsid w:val="007964D8"/>
    <w:rsid w:val="007964DA"/>
    <w:rsid w:val="00796535"/>
    <w:rsid w:val="00796583"/>
    <w:rsid w:val="00796641"/>
    <w:rsid w:val="00796760"/>
    <w:rsid w:val="007967BB"/>
    <w:rsid w:val="00796802"/>
    <w:rsid w:val="0079681C"/>
    <w:rsid w:val="00796889"/>
    <w:rsid w:val="007968A9"/>
    <w:rsid w:val="007968D2"/>
    <w:rsid w:val="007968E0"/>
    <w:rsid w:val="007968F2"/>
    <w:rsid w:val="00796964"/>
    <w:rsid w:val="00796998"/>
    <w:rsid w:val="00796AD7"/>
    <w:rsid w:val="00796AE7"/>
    <w:rsid w:val="00796C46"/>
    <w:rsid w:val="00796CAA"/>
    <w:rsid w:val="00796CD7"/>
    <w:rsid w:val="00796CFF"/>
    <w:rsid w:val="00796E5B"/>
    <w:rsid w:val="00796E93"/>
    <w:rsid w:val="00796EB7"/>
    <w:rsid w:val="00796FD0"/>
    <w:rsid w:val="00796FF2"/>
    <w:rsid w:val="00797037"/>
    <w:rsid w:val="0079706B"/>
    <w:rsid w:val="007970B6"/>
    <w:rsid w:val="007970EC"/>
    <w:rsid w:val="00797126"/>
    <w:rsid w:val="00797138"/>
    <w:rsid w:val="00797143"/>
    <w:rsid w:val="00797346"/>
    <w:rsid w:val="0079739F"/>
    <w:rsid w:val="0079751B"/>
    <w:rsid w:val="0079756D"/>
    <w:rsid w:val="00797616"/>
    <w:rsid w:val="00797656"/>
    <w:rsid w:val="007976AF"/>
    <w:rsid w:val="00797754"/>
    <w:rsid w:val="00797778"/>
    <w:rsid w:val="007977C3"/>
    <w:rsid w:val="007977E3"/>
    <w:rsid w:val="00797809"/>
    <w:rsid w:val="0079786F"/>
    <w:rsid w:val="00797887"/>
    <w:rsid w:val="007979BE"/>
    <w:rsid w:val="00797B90"/>
    <w:rsid w:val="00797BC1"/>
    <w:rsid w:val="00797BC4"/>
    <w:rsid w:val="00797C1E"/>
    <w:rsid w:val="00797C2F"/>
    <w:rsid w:val="00797C42"/>
    <w:rsid w:val="00797C7F"/>
    <w:rsid w:val="00797CA6"/>
    <w:rsid w:val="00797CBA"/>
    <w:rsid w:val="00797E0A"/>
    <w:rsid w:val="00797E78"/>
    <w:rsid w:val="00797E94"/>
    <w:rsid w:val="00797E9E"/>
    <w:rsid w:val="00797F36"/>
    <w:rsid w:val="00797F4A"/>
    <w:rsid w:val="00797FEF"/>
    <w:rsid w:val="007A00CB"/>
    <w:rsid w:val="007A017C"/>
    <w:rsid w:val="007A0335"/>
    <w:rsid w:val="007A03D5"/>
    <w:rsid w:val="007A0406"/>
    <w:rsid w:val="007A046C"/>
    <w:rsid w:val="007A04EC"/>
    <w:rsid w:val="007A04F4"/>
    <w:rsid w:val="007A04F6"/>
    <w:rsid w:val="007A0600"/>
    <w:rsid w:val="007A067E"/>
    <w:rsid w:val="007A06CD"/>
    <w:rsid w:val="007A06D7"/>
    <w:rsid w:val="007A07B1"/>
    <w:rsid w:val="007A080D"/>
    <w:rsid w:val="007A092D"/>
    <w:rsid w:val="007A094E"/>
    <w:rsid w:val="007A09D6"/>
    <w:rsid w:val="007A0ACE"/>
    <w:rsid w:val="007A0AFC"/>
    <w:rsid w:val="007A0B3E"/>
    <w:rsid w:val="007A0BE2"/>
    <w:rsid w:val="007A0BFD"/>
    <w:rsid w:val="007A0CC7"/>
    <w:rsid w:val="007A0D5F"/>
    <w:rsid w:val="007A0EAE"/>
    <w:rsid w:val="007A0EE4"/>
    <w:rsid w:val="007A0F14"/>
    <w:rsid w:val="007A0F31"/>
    <w:rsid w:val="007A0FAB"/>
    <w:rsid w:val="007A0FFA"/>
    <w:rsid w:val="007A1069"/>
    <w:rsid w:val="007A11F1"/>
    <w:rsid w:val="007A1266"/>
    <w:rsid w:val="007A128A"/>
    <w:rsid w:val="007A12AE"/>
    <w:rsid w:val="007A12B1"/>
    <w:rsid w:val="007A1306"/>
    <w:rsid w:val="007A148E"/>
    <w:rsid w:val="007A15C6"/>
    <w:rsid w:val="007A15C9"/>
    <w:rsid w:val="007A1738"/>
    <w:rsid w:val="007A1747"/>
    <w:rsid w:val="007A178D"/>
    <w:rsid w:val="007A1982"/>
    <w:rsid w:val="007A1A4B"/>
    <w:rsid w:val="007A1A5A"/>
    <w:rsid w:val="007A1A63"/>
    <w:rsid w:val="007A1ACD"/>
    <w:rsid w:val="007A1C26"/>
    <w:rsid w:val="007A1CA6"/>
    <w:rsid w:val="007A1D37"/>
    <w:rsid w:val="007A1D54"/>
    <w:rsid w:val="007A1DB5"/>
    <w:rsid w:val="007A1E84"/>
    <w:rsid w:val="007A2076"/>
    <w:rsid w:val="007A20F5"/>
    <w:rsid w:val="007A210C"/>
    <w:rsid w:val="007A21A5"/>
    <w:rsid w:val="007A21E6"/>
    <w:rsid w:val="007A2213"/>
    <w:rsid w:val="007A228D"/>
    <w:rsid w:val="007A228E"/>
    <w:rsid w:val="007A2306"/>
    <w:rsid w:val="007A2314"/>
    <w:rsid w:val="007A24B7"/>
    <w:rsid w:val="007A24CF"/>
    <w:rsid w:val="007A24EB"/>
    <w:rsid w:val="007A256C"/>
    <w:rsid w:val="007A26B1"/>
    <w:rsid w:val="007A26CF"/>
    <w:rsid w:val="007A2764"/>
    <w:rsid w:val="007A27AA"/>
    <w:rsid w:val="007A2804"/>
    <w:rsid w:val="007A2819"/>
    <w:rsid w:val="007A2830"/>
    <w:rsid w:val="007A2857"/>
    <w:rsid w:val="007A2879"/>
    <w:rsid w:val="007A2886"/>
    <w:rsid w:val="007A293D"/>
    <w:rsid w:val="007A296D"/>
    <w:rsid w:val="007A2AC6"/>
    <w:rsid w:val="007A2AD9"/>
    <w:rsid w:val="007A2B2F"/>
    <w:rsid w:val="007A2B5E"/>
    <w:rsid w:val="007A2BD6"/>
    <w:rsid w:val="007A2C2E"/>
    <w:rsid w:val="007A2C5D"/>
    <w:rsid w:val="007A2C8A"/>
    <w:rsid w:val="007A2CA8"/>
    <w:rsid w:val="007A2D93"/>
    <w:rsid w:val="007A2DA7"/>
    <w:rsid w:val="007A2E15"/>
    <w:rsid w:val="007A2E95"/>
    <w:rsid w:val="007A2EBC"/>
    <w:rsid w:val="007A2F1E"/>
    <w:rsid w:val="007A2F2B"/>
    <w:rsid w:val="007A2F50"/>
    <w:rsid w:val="007A2FB4"/>
    <w:rsid w:val="007A3092"/>
    <w:rsid w:val="007A30E2"/>
    <w:rsid w:val="007A3202"/>
    <w:rsid w:val="007A322E"/>
    <w:rsid w:val="007A3230"/>
    <w:rsid w:val="007A32A9"/>
    <w:rsid w:val="007A32BC"/>
    <w:rsid w:val="007A33B6"/>
    <w:rsid w:val="007A345F"/>
    <w:rsid w:val="007A3462"/>
    <w:rsid w:val="007A3495"/>
    <w:rsid w:val="007A34E8"/>
    <w:rsid w:val="007A3526"/>
    <w:rsid w:val="007A353F"/>
    <w:rsid w:val="007A357E"/>
    <w:rsid w:val="007A3597"/>
    <w:rsid w:val="007A35A1"/>
    <w:rsid w:val="007A35DB"/>
    <w:rsid w:val="007A3615"/>
    <w:rsid w:val="007A3678"/>
    <w:rsid w:val="007A36A4"/>
    <w:rsid w:val="007A3836"/>
    <w:rsid w:val="007A38D6"/>
    <w:rsid w:val="007A38DB"/>
    <w:rsid w:val="007A38F7"/>
    <w:rsid w:val="007A395A"/>
    <w:rsid w:val="007A39E6"/>
    <w:rsid w:val="007A3A4E"/>
    <w:rsid w:val="007A3ABF"/>
    <w:rsid w:val="007A3AE4"/>
    <w:rsid w:val="007A3B5E"/>
    <w:rsid w:val="007A3BAD"/>
    <w:rsid w:val="007A3C25"/>
    <w:rsid w:val="007A3C6A"/>
    <w:rsid w:val="007A3C8A"/>
    <w:rsid w:val="007A3C99"/>
    <w:rsid w:val="007A3CF8"/>
    <w:rsid w:val="007A3D1C"/>
    <w:rsid w:val="007A3D1E"/>
    <w:rsid w:val="007A3DEA"/>
    <w:rsid w:val="007A3E62"/>
    <w:rsid w:val="007A3EE2"/>
    <w:rsid w:val="007A3F92"/>
    <w:rsid w:val="007A3FC9"/>
    <w:rsid w:val="007A4011"/>
    <w:rsid w:val="007A4062"/>
    <w:rsid w:val="007A4075"/>
    <w:rsid w:val="007A40D5"/>
    <w:rsid w:val="007A40E6"/>
    <w:rsid w:val="007A41EF"/>
    <w:rsid w:val="007A41FD"/>
    <w:rsid w:val="007A4245"/>
    <w:rsid w:val="007A424E"/>
    <w:rsid w:val="007A4357"/>
    <w:rsid w:val="007A44DA"/>
    <w:rsid w:val="007A45C0"/>
    <w:rsid w:val="007A4601"/>
    <w:rsid w:val="007A461B"/>
    <w:rsid w:val="007A46B2"/>
    <w:rsid w:val="007A4853"/>
    <w:rsid w:val="007A4856"/>
    <w:rsid w:val="007A4884"/>
    <w:rsid w:val="007A4916"/>
    <w:rsid w:val="007A4996"/>
    <w:rsid w:val="007A49F8"/>
    <w:rsid w:val="007A4A4D"/>
    <w:rsid w:val="007A4A5D"/>
    <w:rsid w:val="007A4B7A"/>
    <w:rsid w:val="007A4BBB"/>
    <w:rsid w:val="007A4C7C"/>
    <w:rsid w:val="007A4CCA"/>
    <w:rsid w:val="007A4CD6"/>
    <w:rsid w:val="007A4D4F"/>
    <w:rsid w:val="007A4D79"/>
    <w:rsid w:val="007A4D95"/>
    <w:rsid w:val="007A4E5D"/>
    <w:rsid w:val="007A4E9E"/>
    <w:rsid w:val="007A4F43"/>
    <w:rsid w:val="007A4F94"/>
    <w:rsid w:val="007A4FB7"/>
    <w:rsid w:val="007A4FBD"/>
    <w:rsid w:val="007A5068"/>
    <w:rsid w:val="007A526A"/>
    <w:rsid w:val="007A52A7"/>
    <w:rsid w:val="007A53AC"/>
    <w:rsid w:val="007A540F"/>
    <w:rsid w:val="007A5419"/>
    <w:rsid w:val="007A543A"/>
    <w:rsid w:val="007A54DF"/>
    <w:rsid w:val="007A556C"/>
    <w:rsid w:val="007A5596"/>
    <w:rsid w:val="007A5668"/>
    <w:rsid w:val="007A5688"/>
    <w:rsid w:val="007A56CB"/>
    <w:rsid w:val="007A56E9"/>
    <w:rsid w:val="007A571A"/>
    <w:rsid w:val="007A5750"/>
    <w:rsid w:val="007A5751"/>
    <w:rsid w:val="007A576D"/>
    <w:rsid w:val="007A5778"/>
    <w:rsid w:val="007A5784"/>
    <w:rsid w:val="007A579C"/>
    <w:rsid w:val="007A5821"/>
    <w:rsid w:val="007A5836"/>
    <w:rsid w:val="007A5862"/>
    <w:rsid w:val="007A589E"/>
    <w:rsid w:val="007A5963"/>
    <w:rsid w:val="007A5996"/>
    <w:rsid w:val="007A5A29"/>
    <w:rsid w:val="007A5AFF"/>
    <w:rsid w:val="007A5B31"/>
    <w:rsid w:val="007A5B75"/>
    <w:rsid w:val="007A5B87"/>
    <w:rsid w:val="007A5BEA"/>
    <w:rsid w:val="007A5C08"/>
    <w:rsid w:val="007A5C72"/>
    <w:rsid w:val="007A5D17"/>
    <w:rsid w:val="007A5D1F"/>
    <w:rsid w:val="007A5E0A"/>
    <w:rsid w:val="007A5E87"/>
    <w:rsid w:val="007A5EA1"/>
    <w:rsid w:val="007A5F38"/>
    <w:rsid w:val="007A5F47"/>
    <w:rsid w:val="007A609B"/>
    <w:rsid w:val="007A60BD"/>
    <w:rsid w:val="007A60FC"/>
    <w:rsid w:val="007A61E2"/>
    <w:rsid w:val="007A6200"/>
    <w:rsid w:val="007A62D0"/>
    <w:rsid w:val="007A62E7"/>
    <w:rsid w:val="007A6364"/>
    <w:rsid w:val="007A637C"/>
    <w:rsid w:val="007A6450"/>
    <w:rsid w:val="007A6462"/>
    <w:rsid w:val="007A652B"/>
    <w:rsid w:val="007A65BD"/>
    <w:rsid w:val="007A661D"/>
    <w:rsid w:val="007A6674"/>
    <w:rsid w:val="007A6747"/>
    <w:rsid w:val="007A676A"/>
    <w:rsid w:val="007A68AB"/>
    <w:rsid w:val="007A68C3"/>
    <w:rsid w:val="007A68CB"/>
    <w:rsid w:val="007A68CF"/>
    <w:rsid w:val="007A692B"/>
    <w:rsid w:val="007A69EA"/>
    <w:rsid w:val="007A6A6F"/>
    <w:rsid w:val="007A6A73"/>
    <w:rsid w:val="007A6B8A"/>
    <w:rsid w:val="007A6C09"/>
    <w:rsid w:val="007A6C0D"/>
    <w:rsid w:val="007A6C90"/>
    <w:rsid w:val="007A6C96"/>
    <w:rsid w:val="007A6CC7"/>
    <w:rsid w:val="007A6D37"/>
    <w:rsid w:val="007A6D98"/>
    <w:rsid w:val="007A6FA3"/>
    <w:rsid w:val="007A7039"/>
    <w:rsid w:val="007A7050"/>
    <w:rsid w:val="007A706A"/>
    <w:rsid w:val="007A7092"/>
    <w:rsid w:val="007A7160"/>
    <w:rsid w:val="007A71A4"/>
    <w:rsid w:val="007A71EF"/>
    <w:rsid w:val="007A7313"/>
    <w:rsid w:val="007A7471"/>
    <w:rsid w:val="007A7479"/>
    <w:rsid w:val="007A748B"/>
    <w:rsid w:val="007A7499"/>
    <w:rsid w:val="007A754A"/>
    <w:rsid w:val="007A7667"/>
    <w:rsid w:val="007A76EA"/>
    <w:rsid w:val="007A77A8"/>
    <w:rsid w:val="007A77EB"/>
    <w:rsid w:val="007A7835"/>
    <w:rsid w:val="007A786D"/>
    <w:rsid w:val="007A789B"/>
    <w:rsid w:val="007A78BC"/>
    <w:rsid w:val="007A78C6"/>
    <w:rsid w:val="007A78F4"/>
    <w:rsid w:val="007A792B"/>
    <w:rsid w:val="007A7937"/>
    <w:rsid w:val="007A793B"/>
    <w:rsid w:val="007A79CA"/>
    <w:rsid w:val="007A7A5A"/>
    <w:rsid w:val="007A7AD4"/>
    <w:rsid w:val="007A7B17"/>
    <w:rsid w:val="007A7BE0"/>
    <w:rsid w:val="007A7C69"/>
    <w:rsid w:val="007A7CB4"/>
    <w:rsid w:val="007A7CBE"/>
    <w:rsid w:val="007A7D71"/>
    <w:rsid w:val="007A7E71"/>
    <w:rsid w:val="007A7F85"/>
    <w:rsid w:val="007B00D5"/>
    <w:rsid w:val="007B014A"/>
    <w:rsid w:val="007B01E7"/>
    <w:rsid w:val="007B021A"/>
    <w:rsid w:val="007B022E"/>
    <w:rsid w:val="007B0273"/>
    <w:rsid w:val="007B030E"/>
    <w:rsid w:val="007B03F9"/>
    <w:rsid w:val="007B0434"/>
    <w:rsid w:val="007B0461"/>
    <w:rsid w:val="007B048A"/>
    <w:rsid w:val="007B049A"/>
    <w:rsid w:val="007B04F8"/>
    <w:rsid w:val="007B055E"/>
    <w:rsid w:val="007B0568"/>
    <w:rsid w:val="007B0584"/>
    <w:rsid w:val="007B05A4"/>
    <w:rsid w:val="007B06CF"/>
    <w:rsid w:val="007B076F"/>
    <w:rsid w:val="007B0829"/>
    <w:rsid w:val="007B0892"/>
    <w:rsid w:val="007B0A17"/>
    <w:rsid w:val="007B0AE5"/>
    <w:rsid w:val="007B0B04"/>
    <w:rsid w:val="007B0B76"/>
    <w:rsid w:val="007B0BAF"/>
    <w:rsid w:val="007B0C10"/>
    <w:rsid w:val="007B0C56"/>
    <w:rsid w:val="007B0C65"/>
    <w:rsid w:val="007B0D91"/>
    <w:rsid w:val="007B0E06"/>
    <w:rsid w:val="007B0E2C"/>
    <w:rsid w:val="007B0F22"/>
    <w:rsid w:val="007B0F32"/>
    <w:rsid w:val="007B10ED"/>
    <w:rsid w:val="007B116D"/>
    <w:rsid w:val="007B1175"/>
    <w:rsid w:val="007B11A0"/>
    <w:rsid w:val="007B1244"/>
    <w:rsid w:val="007B12D4"/>
    <w:rsid w:val="007B12F6"/>
    <w:rsid w:val="007B1339"/>
    <w:rsid w:val="007B1352"/>
    <w:rsid w:val="007B1370"/>
    <w:rsid w:val="007B13AD"/>
    <w:rsid w:val="007B13B5"/>
    <w:rsid w:val="007B13D6"/>
    <w:rsid w:val="007B142B"/>
    <w:rsid w:val="007B1451"/>
    <w:rsid w:val="007B1563"/>
    <w:rsid w:val="007B15AF"/>
    <w:rsid w:val="007B15D2"/>
    <w:rsid w:val="007B1691"/>
    <w:rsid w:val="007B1735"/>
    <w:rsid w:val="007B175A"/>
    <w:rsid w:val="007B17BE"/>
    <w:rsid w:val="007B19C8"/>
    <w:rsid w:val="007B19E6"/>
    <w:rsid w:val="007B19EA"/>
    <w:rsid w:val="007B1A12"/>
    <w:rsid w:val="007B1AC9"/>
    <w:rsid w:val="007B1AE3"/>
    <w:rsid w:val="007B1AFB"/>
    <w:rsid w:val="007B1BE2"/>
    <w:rsid w:val="007B1C39"/>
    <w:rsid w:val="007B1CE8"/>
    <w:rsid w:val="007B1CFE"/>
    <w:rsid w:val="007B1E51"/>
    <w:rsid w:val="007B1F31"/>
    <w:rsid w:val="007B1F46"/>
    <w:rsid w:val="007B1F82"/>
    <w:rsid w:val="007B1FD5"/>
    <w:rsid w:val="007B2008"/>
    <w:rsid w:val="007B203F"/>
    <w:rsid w:val="007B20F2"/>
    <w:rsid w:val="007B2250"/>
    <w:rsid w:val="007B227C"/>
    <w:rsid w:val="007B2286"/>
    <w:rsid w:val="007B22CD"/>
    <w:rsid w:val="007B2332"/>
    <w:rsid w:val="007B237C"/>
    <w:rsid w:val="007B249C"/>
    <w:rsid w:val="007B24D3"/>
    <w:rsid w:val="007B24DD"/>
    <w:rsid w:val="007B250A"/>
    <w:rsid w:val="007B255E"/>
    <w:rsid w:val="007B256B"/>
    <w:rsid w:val="007B2622"/>
    <w:rsid w:val="007B262D"/>
    <w:rsid w:val="007B26F4"/>
    <w:rsid w:val="007B2747"/>
    <w:rsid w:val="007B2764"/>
    <w:rsid w:val="007B2797"/>
    <w:rsid w:val="007B27B0"/>
    <w:rsid w:val="007B27BD"/>
    <w:rsid w:val="007B27CB"/>
    <w:rsid w:val="007B28F0"/>
    <w:rsid w:val="007B2904"/>
    <w:rsid w:val="007B298D"/>
    <w:rsid w:val="007B29F0"/>
    <w:rsid w:val="007B2AD7"/>
    <w:rsid w:val="007B2ADB"/>
    <w:rsid w:val="007B2BFE"/>
    <w:rsid w:val="007B2C0B"/>
    <w:rsid w:val="007B2C1C"/>
    <w:rsid w:val="007B2C90"/>
    <w:rsid w:val="007B2D32"/>
    <w:rsid w:val="007B2EC8"/>
    <w:rsid w:val="007B2F6F"/>
    <w:rsid w:val="007B2FAC"/>
    <w:rsid w:val="007B2FB9"/>
    <w:rsid w:val="007B2FC6"/>
    <w:rsid w:val="007B2FD0"/>
    <w:rsid w:val="007B3041"/>
    <w:rsid w:val="007B311D"/>
    <w:rsid w:val="007B311E"/>
    <w:rsid w:val="007B312B"/>
    <w:rsid w:val="007B315D"/>
    <w:rsid w:val="007B31DA"/>
    <w:rsid w:val="007B32F5"/>
    <w:rsid w:val="007B331C"/>
    <w:rsid w:val="007B33E7"/>
    <w:rsid w:val="007B3442"/>
    <w:rsid w:val="007B344D"/>
    <w:rsid w:val="007B34C6"/>
    <w:rsid w:val="007B35A8"/>
    <w:rsid w:val="007B36E9"/>
    <w:rsid w:val="007B37BE"/>
    <w:rsid w:val="007B381A"/>
    <w:rsid w:val="007B38D8"/>
    <w:rsid w:val="007B3B19"/>
    <w:rsid w:val="007B3B22"/>
    <w:rsid w:val="007B3B3A"/>
    <w:rsid w:val="007B3B5E"/>
    <w:rsid w:val="007B3B8D"/>
    <w:rsid w:val="007B3BC0"/>
    <w:rsid w:val="007B3C07"/>
    <w:rsid w:val="007B3D1C"/>
    <w:rsid w:val="007B3D41"/>
    <w:rsid w:val="007B3D73"/>
    <w:rsid w:val="007B3DB6"/>
    <w:rsid w:val="007B3E49"/>
    <w:rsid w:val="007B3EDA"/>
    <w:rsid w:val="007B3FC1"/>
    <w:rsid w:val="007B4014"/>
    <w:rsid w:val="007B4039"/>
    <w:rsid w:val="007B4070"/>
    <w:rsid w:val="007B4086"/>
    <w:rsid w:val="007B40B3"/>
    <w:rsid w:val="007B4136"/>
    <w:rsid w:val="007B4173"/>
    <w:rsid w:val="007B41DD"/>
    <w:rsid w:val="007B4360"/>
    <w:rsid w:val="007B43A2"/>
    <w:rsid w:val="007B43F3"/>
    <w:rsid w:val="007B4430"/>
    <w:rsid w:val="007B4486"/>
    <w:rsid w:val="007B46A8"/>
    <w:rsid w:val="007B47D5"/>
    <w:rsid w:val="007B48A2"/>
    <w:rsid w:val="007B49B5"/>
    <w:rsid w:val="007B49BA"/>
    <w:rsid w:val="007B49C2"/>
    <w:rsid w:val="007B49FF"/>
    <w:rsid w:val="007B4A12"/>
    <w:rsid w:val="007B4A2E"/>
    <w:rsid w:val="007B4A59"/>
    <w:rsid w:val="007B4A9B"/>
    <w:rsid w:val="007B4B01"/>
    <w:rsid w:val="007B4BA2"/>
    <w:rsid w:val="007B4BE2"/>
    <w:rsid w:val="007B4C5C"/>
    <w:rsid w:val="007B4CB7"/>
    <w:rsid w:val="007B4CCD"/>
    <w:rsid w:val="007B4CED"/>
    <w:rsid w:val="007B4D08"/>
    <w:rsid w:val="007B4D3E"/>
    <w:rsid w:val="007B4D91"/>
    <w:rsid w:val="007B4E57"/>
    <w:rsid w:val="007B4EA6"/>
    <w:rsid w:val="007B4EB0"/>
    <w:rsid w:val="007B4F1B"/>
    <w:rsid w:val="007B4F1E"/>
    <w:rsid w:val="007B4F44"/>
    <w:rsid w:val="007B4FCB"/>
    <w:rsid w:val="007B5046"/>
    <w:rsid w:val="007B5092"/>
    <w:rsid w:val="007B509E"/>
    <w:rsid w:val="007B5108"/>
    <w:rsid w:val="007B5139"/>
    <w:rsid w:val="007B521F"/>
    <w:rsid w:val="007B527B"/>
    <w:rsid w:val="007B5310"/>
    <w:rsid w:val="007B532A"/>
    <w:rsid w:val="007B535E"/>
    <w:rsid w:val="007B536F"/>
    <w:rsid w:val="007B54B5"/>
    <w:rsid w:val="007B5502"/>
    <w:rsid w:val="007B5554"/>
    <w:rsid w:val="007B55A7"/>
    <w:rsid w:val="007B55F1"/>
    <w:rsid w:val="007B5621"/>
    <w:rsid w:val="007B567C"/>
    <w:rsid w:val="007B5688"/>
    <w:rsid w:val="007B568F"/>
    <w:rsid w:val="007B575F"/>
    <w:rsid w:val="007B579A"/>
    <w:rsid w:val="007B57B7"/>
    <w:rsid w:val="007B5828"/>
    <w:rsid w:val="007B592A"/>
    <w:rsid w:val="007B5931"/>
    <w:rsid w:val="007B593D"/>
    <w:rsid w:val="007B5A30"/>
    <w:rsid w:val="007B5A5C"/>
    <w:rsid w:val="007B5AF4"/>
    <w:rsid w:val="007B5BE1"/>
    <w:rsid w:val="007B5BFB"/>
    <w:rsid w:val="007B5C9C"/>
    <w:rsid w:val="007B5CB5"/>
    <w:rsid w:val="007B5CEE"/>
    <w:rsid w:val="007B5EA0"/>
    <w:rsid w:val="007B5EE8"/>
    <w:rsid w:val="007B5FFB"/>
    <w:rsid w:val="007B5FFF"/>
    <w:rsid w:val="007B6035"/>
    <w:rsid w:val="007B6156"/>
    <w:rsid w:val="007B6161"/>
    <w:rsid w:val="007B62E3"/>
    <w:rsid w:val="007B62E8"/>
    <w:rsid w:val="007B636E"/>
    <w:rsid w:val="007B63A0"/>
    <w:rsid w:val="007B63AA"/>
    <w:rsid w:val="007B63F6"/>
    <w:rsid w:val="007B63F8"/>
    <w:rsid w:val="007B6453"/>
    <w:rsid w:val="007B6458"/>
    <w:rsid w:val="007B64BF"/>
    <w:rsid w:val="007B6666"/>
    <w:rsid w:val="007B66EB"/>
    <w:rsid w:val="007B676D"/>
    <w:rsid w:val="007B67C5"/>
    <w:rsid w:val="007B67FC"/>
    <w:rsid w:val="007B6890"/>
    <w:rsid w:val="007B68E2"/>
    <w:rsid w:val="007B68ED"/>
    <w:rsid w:val="007B691C"/>
    <w:rsid w:val="007B694E"/>
    <w:rsid w:val="007B6A12"/>
    <w:rsid w:val="007B6A14"/>
    <w:rsid w:val="007B6A92"/>
    <w:rsid w:val="007B6BC7"/>
    <w:rsid w:val="007B6BD4"/>
    <w:rsid w:val="007B6C4B"/>
    <w:rsid w:val="007B6D13"/>
    <w:rsid w:val="007B6D22"/>
    <w:rsid w:val="007B6D9C"/>
    <w:rsid w:val="007B6DD5"/>
    <w:rsid w:val="007B6DD9"/>
    <w:rsid w:val="007B6DE0"/>
    <w:rsid w:val="007B6E44"/>
    <w:rsid w:val="007B6E63"/>
    <w:rsid w:val="007B6E8F"/>
    <w:rsid w:val="007B6EB0"/>
    <w:rsid w:val="007B6F6A"/>
    <w:rsid w:val="007B6F8A"/>
    <w:rsid w:val="007B6F9A"/>
    <w:rsid w:val="007B6FC8"/>
    <w:rsid w:val="007B6FCE"/>
    <w:rsid w:val="007B6FFC"/>
    <w:rsid w:val="007B70E4"/>
    <w:rsid w:val="007B7106"/>
    <w:rsid w:val="007B71A2"/>
    <w:rsid w:val="007B71DB"/>
    <w:rsid w:val="007B735E"/>
    <w:rsid w:val="007B7393"/>
    <w:rsid w:val="007B73B0"/>
    <w:rsid w:val="007B74D3"/>
    <w:rsid w:val="007B756D"/>
    <w:rsid w:val="007B7619"/>
    <w:rsid w:val="007B7721"/>
    <w:rsid w:val="007B772C"/>
    <w:rsid w:val="007B7795"/>
    <w:rsid w:val="007B7816"/>
    <w:rsid w:val="007B7831"/>
    <w:rsid w:val="007B79BA"/>
    <w:rsid w:val="007B7A1B"/>
    <w:rsid w:val="007B7A9D"/>
    <w:rsid w:val="007B7B3B"/>
    <w:rsid w:val="007B7B4B"/>
    <w:rsid w:val="007B7B98"/>
    <w:rsid w:val="007B7C97"/>
    <w:rsid w:val="007B7D63"/>
    <w:rsid w:val="007B7E28"/>
    <w:rsid w:val="007B7EDE"/>
    <w:rsid w:val="007B7F3F"/>
    <w:rsid w:val="007B7F87"/>
    <w:rsid w:val="007C0120"/>
    <w:rsid w:val="007C01DD"/>
    <w:rsid w:val="007C024A"/>
    <w:rsid w:val="007C0268"/>
    <w:rsid w:val="007C0330"/>
    <w:rsid w:val="007C0395"/>
    <w:rsid w:val="007C03E5"/>
    <w:rsid w:val="007C0489"/>
    <w:rsid w:val="007C0547"/>
    <w:rsid w:val="007C05C5"/>
    <w:rsid w:val="007C0617"/>
    <w:rsid w:val="007C0621"/>
    <w:rsid w:val="007C063F"/>
    <w:rsid w:val="007C069C"/>
    <w:rsid w:val="007C071F"/>
    <w:rsid w:val="007C088A"/>
    <w:rsid w:val="007C089A"/>
    <w:rsid w:val="007C0903"/>
    <w:rsid w:val="007C0A18"/>
    <w:rsid w:val="007C0AA1"/>
    <w:rsid w:val="007C0ABE"/>
    <w:rsid w:val="007C0B1D"/>
    <w:rsid w:val="007C0B6B"/>
    <w:rsid w:val="007C0BD5"/>
    <w:rsid w:val="007C0C9D"/>
    <w:rsid w:val="007C0D80"/>
    <w:rsid w:val="007C0DAB"/>
    <w:rsid w:val="007C0E09"/>
    <w:rsid w:val="007C0E21"/>
    <w:rsid w:val="007C0FF8"/>
    <w:rsid w:val="007C103E"/>
    <w:rsid w:val="007C110B"/>
    <w:rsid w:val="007C116A"/>
    <w:rsid w:val="007C1175"/>
    <w:rsid w:val="007C11A6"/>
    <w:rsid w:val="007C1257"/>
    <w:rsid w:val="007C1280"/>
    <w:rsid w:val="007C128B"/>
    <w:rsid w:val="007C1297"/>
    <w:rsid w:val="007C12CB"/>
    <w:rsid w:val="007C12CC"/>
    <w:rsid w:val="007C12EC"/>
    <w:rsid w:val="007C1456"/>
    <w:rsid w:val="007C150E"/>
    <w:rsid w:val="007C150F"/>
    <w:rsid w:val="007C1595"/>
    <w:rsid w:val="007C1629"/>
    <w:rsid w:val="007C16D8"/>
    <w:rsid w:val="007C16DB"/>
    <w:rsid w:val="007C16DE"/>
    <w:rsid w:val="007C1706"/>
    <w:rsid w:val="007C1818"/>
    <w:rsid w:val="007C1826"/>
    <w:rsid w:val="007C1840"/>
    <w:rsid w:val="007C187F"/>
    <w:rsid w:val="007C18AF"/>
    <w:rsid w:val="007C18FD"/>
    <w:rsid w:val="007C1941"/>
    <w:rsid w:val="007C196F"/>
    <w:rsid w:val="007C19ED"/>
    <w:rsid w:val="007C1A6F"/>
    <w:rsid w:val="007C1BAA"/>
    <w:rsid w:val="007C1BB3"/>
    <w:rsid w:val="007C1BB9"/>
    <w:rsid w:val="007C1C0B"/>
    <w:rsid w:val="007C1CB0"/>
    <w:rsid w:val="007C1CC7"/>
    <w:rsid w:val="007C1D49"/>
    <w:rsid w:val="007C1DB2"/>
    <w:rsid w:val="007C1E17"/>
    <w:rsid w:val="007C1EFD"/>
    <w:rsid w:val="007C1FCE"/>
    <w:rsid w:val="007C20C1"/>
    <w:rsid w:val="007C2101"/>
    <w:rsid w:val="007C2144"/>
    <w:rsid w:val="007C21D5"/>
    <w:rsid w:val="007C2242"/>
    <w:rsid w:val="007C224B"/>
    <w:rsid w:val="007C225B"/>
    <w:rsid w:val="007C22B2"/>
    <w:rsid w:val="007C2379"/>
    <w:rsid w:val="007C2381"/>
    <w:rsid w:val="007C2399"/>
    <w:rsid w:val="007C23DF"/>
    <w:rsid w:val="007C247A"/>
    <w:rsid w:val="007C2618"/>
    <w:rsid w:val="007C261C"/>
    <w:rsid w:val="007C2685"/>
    <w:rsid w:val="007C2740"/>
    <w:rsid w:val="007C2783"/>
    <w:rsid w:val="007C2857"/>
    <w:rsid w:val="007C2906"/>
    <w:rsid w:val="007C2A48"/>
    <w:rsid w:val="007C2A55"/>
    <w:rsid w:val="007C2C13"/>
    <w:rsid w:val="007C2D48"/>
    <w:rsid w:val="007C2D4D"/>
    <w:rsid w:val="007C2D95"/>
    <w:rsid w:val="007C2DCD"/>
    <w:rsid w:val="007C2E2F"/>
    <w:rsid w:val="007C2E5C"/>
    <w:rsid w:val="007C2E87"/>
    <w:rsid w:val="007C2FC9"/>
    <w:rsid w:val="007C3121"/>
    <w:rsid w:val="007C328E"/>
    <w:rsid w:val="007C32E1"/>
    <w:rsid w:val="007C331F"/>
    <w:rsid w:val="007C3321"/>
    <w:rsid w:val="007C341F"/>
    <w:rsid w:val="007C342D"/>
    <w:rsid w:val="007C34BF"/>
    <w:rsid w:val="007C34E6"/>
    <w:rsid w:val="007C35A0"/>
    <w:rsid w:val="007C35AF"/>
    <w:rsid w:val="007C35BF"/>
    <w:rsid w:val="007C3693"/>
    <w:rsid w:val="007C36BC"/>
    <w:rsid w:val="007C36C3"/>
    <w:rsid w:val="007C36C9"/>
    <w:rsid w:val="007C36ED"/>
    <w:rsid w:val="007C3702"/>
    <w:rsid w:val="007C3734"/>
    <w:rsid w:val="007C374A"/>
    <w:rsid w:val="007C381D"/>
    <w:rsid w:val="007C38BB"/>
    <w:rsid w:val="007C3950"/>
    <w:rsid w:val="007C39C7"/>
    <w:rsid w:val="007C3A5F"/>
    <w:rsid w:val="007C3AD5"/>
    <w:rsid w:val="007C3BC7"/>
    <w:rsid w:val="007C3C50"/>
    <w:rsid w:val="007C3C62"/>
    <w:rsid w:val="007C3C6C"/>
    <w:rsid w:val="007C3CB2"/>
    <w:rsid w:val="007C3CF2"/>
    <w:rsid w:val="007C3D1F"/>
    <w:rsid w:val="007C3D66"/>
    <w:rsid w:val="007C3D94"/>
    <w:rsid w:val="007C3DC8"/>
    <w:rsid w:val="007C3EFC"/>
    <w:rsid w:val="007C3F1B"/>
    <w:rsid w:val="007C4020"/>
    <w:rsid w:val="007C4048"/>
    <w:rsid w:val="007C41FD"/>
    <w:rsid w:val="007C422E"/>
    <w:rsid w:val="007C4291"/>
    <w:rsid w:val="007C432A"/>
    <w:rsid w:val="007C4391"/>
    <w:rsid w:val="007C4394"/>
    <w:rsid w:val="007C43B3"/>
    <w:rsid w:val="007C4417"/>
    <w:rsid w:val="007C449A"/>
    <w:rsid w:val="007C44C2"/>
    <w:rsid w:val="007C45DE"/>
    <w:rsid w:val="007C4630"/>
    <w:rsid w:val="007C4663"/>
    <w:rsid w:val="007C46CD"/>
    <w:rsid w:val="007C4701"/>
    <w:rsid w:val="007C4751"/>
    <w:rsid w:val="007C4867"/>
    <w:rsid w:val="007C4888"/>
    <w:rsid w:val="007C48BB"/>
    <w:rsid w:val="007C4923"/>
    <w:rsid w:val="007C49F1"/>
    <w:rsid w:val="007C4B6D"/>
    <w:rsid w:val="007C4B7E"/>
    <w:rsid w:val="007C4BBF"/>
    <w:rsid w:val="007C4BFD"/>
    <w:rsid w:val="007C4CB9"/>
    <w:rsid w:val="007C4CCE"/>
    <w:rsid w:val="007C4D3C"/>
    <w:rsid w:val="007C4DAB"/>
    <w:rsid w:val="007C4DE4"/>
    <w:rsid w:val="007C4E69"/>
    <w:rsid w:val="007C4E79"/>
    <w:rsid w:val="007C4EA8"/>
    <w:rsid w:val="007C4F06"/>
    <w:rsid w:val="007C4F11"/>
    <w:rsid w:val="007C4F47"/>
    <w:rsid w:val="007C4F5C"/>
    <w:rsid w:val="007C4FC8"/>
    <w:rsid w:val="007C4FDC"/>
    <w:rsid w:val="007C4FF7"/>
    <w:rsid w:val="007C506B"/>
    <w:rsid w:val="007C5098"/>
    <w:rsid w:val="007C5220"/>
    <w:rsid w:val="007C52B3"/>
    <w:rsid w:val="007C52F8"/>
    <w:rsid w:val="007C53A8"/>
    <w:rsid w:val="007C5501"/>
    <w:rsid w:val="007C555C"/>
    <w:rsid w:val="007C5564"/>
    <w:rsid w:val="007C556D"/>
    <w:rsid w:val="007C55AD"/>
    <w:rsid w:val="007C55B8"/>
    <w:rsid w:val="007C55BD"/>
    <w:rsid w:val="007C55DE"/>
    <w:rsid w:val="007C5642"/>
    <w:rsid w:val="007C571B"/>
    <w:rsid w:val="007C572F"/>
    <w:rsid w:val="007C57E1"/>
    <w:rsid w:val="007C5813"/>
    <w:rsid w:val="007C591D"/>
    <w:rsid w:val="007C592D"/>
    <w:rsid w:val="007C59C1"/>
    <w:rsid w:val="007C5A07"/>
    <w:rsid w:val="007C5A3A"/>
    <w:rsid w:val="007C5B06"/>
    <w:rsid w:val="007C5B43"/>
    <w:rsid w:val="007C5C45"/>
    <w:rsid w:val="007C5CF2"/>
    <w:rsid w:val="007C5DA5"/>
    <w:rsid w:val="007C5DFC"/>
    <w:rsid w:val="007C5E82"/>
    <w:rsid w:val="007C5EF9"/>
    <w:rsid w:val="007C5F3E"/>
    <w:rsid w:val="007C5F84"/>
    <w:rsid w:val="007C5FF8"/>
    <w:rsid w:val="007C6044"/>
    <w:rsid w:val="007C604B"/>
    <w:rsid w:val="007C60B2"/>
    <w:rsid w:val="007C61ED"/>
    <w:rsid w:val="007C6277"/>
    <w:rsid w:val="007C629A"/>
    <w:rsid w:val="007C62B8"/>
    <w:rsid w:val="007C62C4"/>
    <w:rsid w:val="007C63AC"/>
    <w:rsid w:val="007C63B2"/>
    <w:rsid w:val="007C63B4"/>
    <w:rsid w:val="007C63F9"/>
    <w:rsid w:val="007C6419"/>
    <w:rsid w:val="007C647A"/>
    <w:rsid w:val="007C64DD"/>
    <w:rsid w:val="007C6592"/>
    <w:rsid w:val="007C6596"/>
    <w:rsid w:val="007C65F2"/>
    <w:rsid w:val="007C6653"/>
    <w:rsid w:val="007C670D"/>
    <w:rsid w:val="007C683F"/>
    <w:rsid w:val="007C6850"/>
    <w:rsid w:val="007C6886"/>
    <w:rsid w:val="007C689E"/>
    <w:rsid w:val="007C6958"/>
    <w:rsid w:val="007C69A8"/>
    <w:rsid w:val="007C6A31"/>
    <w:rsid w:val="007C6A36"/>
    <w:rsid w:val="007C6A52"/>
    <w:rsid w:val="007C6A82"/>
    <w:rsid w:val="007C6B13"/>
    <w:rsid w:val="007C6B29"/>
    <w:rsid w:val="007C6C09"/>
    <w:rsid w:val="007C6C5F"/>
    <w:rsid w:val="007C6D20"/>
    <w:rsid w:val="007C6D63"/>
    <w:rsid w:val="007C6EDB"/>
    <w:rsid w:val="007C6F4D"/>
    <w:rsid w:val="007C7070"/>
    <w:rsid w:val="007C709B"/>
    <w:rsid w:val="007C71DA"/>
    <w:rsid w:val="007C71F4"/>
    <w:rsid w:val="007C7218"/>
    <w:rsid w:val="007C721B"/>
    <w:rsid w:val="007C724E"/>
    <w:rsid w:val="007C7381"/>
    <w:rsid w:val="007C7397"/>
    <w:rsid w:val="007C73E8"/>
    <w:rsid w:val="007C7464"/>
    <w:rsid w:val="007C7485"/>
    <w:rsid w:val="007C7504"/>
    <w:rsid w:val="007C75E4"/>
    <w:rsid w:val="007C76AF"/>
    <w:rsid w:val="007C76BA"/>
    <w:rsid w:val="007C7887"/>
    <w:rsid w:val="007C78FF"/>
    <w:rsid w:val="007C7ADD"/>
    <w:rsid w:val="007C7BCB"/>
    <w:rsid w:val="007C7CD9"/>
    <w:rsid w:val="007C7CEA"/>
    <w:rsid w:val="007C7D1D"/>
    <w:rsid w:val="007C7D20"/>
    <w:rsid w:val="007C7DBC"/>
    <w:rsid w:val="007C7E08"/>
    <w:rsid w:val="007C7E60"/>
    <w:rsid w:val="007C7E6A"/>
    <w:rsid w:val="007C7E74"/>
    <w:rsid w:val="007C7E82"/>
    <w:rsid w:val="007C7ED8"/>
    <w:rsid w:val="007C7F27"/>
    <w:rsid w:val="007C7F40"/>
    <w:rsid w:val="007C7F46"/>
    <w:rsid w:val="007C7FCE"/>
    <w:rsid w:val="007C7FDB"/>
    <w:rsid w:val="007D0076"/>
    <w:rsid w:val="007D0127"/>
    <w:rsid w:val="007D0143"/>
    <w:rsid w:val="007D016C"/>
    <w:rsid w:val="007D01AA"/>
    <w:rsid w:val="007D01AD"/>
    <w:rsid w:val="007D01D0"/>
    <w:rsid w:val="007D01E2"/>
    <w:rsid w:val="007D0261"/>
    <w:rsid w:val="007D02D6"/>
    <w:rsid w:val="007D039D"/>
    <w:rsid w:val="007D03A2"/>
    <w:rsid w:val="007D03A7"/>
    <w:rsid w:val="007D03BF"/>
    <w:rsid w:val="007D0445"/>
    <w:rsid w:val="007D04C5"/>
    <w:rsid w:val="007D0511"/>
    <w:rsid w:val="007D0573"/>
    <w:rsid w:val="007D05CF"/>
    <w:rsid w:val="007D0656"/>
    <w:rsid w:val="007D06B4"/>
    <w:rsid w:val="007D06B7"/>
    <w:rsid w:val="007D06E4"/>
    <w:rsid w:val="007D06E9"/>
    <w:rsid w:val="007D06F4"/>
    <w:rsid w:val="007D074D"/>
    <w:rsid w:val="007D074E"/>
    <w:rsid w:val="007D074F"/>
    <w:rsid w:val="007D07D7"/>
    <w:rsid w:val="007D081D"/>
    <w:rsid w:val="007D0836"/>
    <w:rsid w:val="007D083B"/>
    <w:rsid w:val="007D0907"/>
    <w:rsid w:val="007D094C"/>
    <w:rsid w:val="007D0A64"/>
    <w:rsid w:val="007D0B5B"/>
    <w:rsid w:val="007D0B74"/>
    <w:rsid w:val="007D0B96"/>
    <w:rsid w:val="007D0BCD"/>
    <w:rsid w:val="007D0C09"/>
    <w:rsid w:val="007D0CF2"/>
    <w:rsid w:val="007D0E0A"/>
    <w:rsid w:val="007D0E66"/>
    <w:rsid w:val="007D0E95"/>
    <w:rsid w:val="007D0FB8"/>
    <w:rsid w:val="007D119C"/>
    <w:rsid w:val="007D1446"/>
    <w:rsid w:val="007D1469"/>
    <w:rsid w:val="007D1495"/>
    <w:rsid w:val="007D14E2"/>
    <w:rsid w:val="007D153A"/>
    <w:rsid w:val="007D1589"/>
    <w:rsid w:val="007D15B8"/>
    <w:rsid w:val="007D182F"/>
    <w:rsid w:val="007D1857"/>
    <w:rsid w:val="007D186F"/>
    <w:rsid w:val="007D1983"/>
    <w:rsid w:val="007D19B2"/>
    <w:rsid w:val="007D19BA"/>
    <w:rsid w:val="007D1A50"/>
    <w:rsid w:val="007D1AAC"/>
    <w:rsid w:val="007D1AC6"/>
    <w:rsid w:val="007D1AF5"/>
    <w:rsid w:val="007D1BBC"/>
    <w:rsid w:val="007D1C2D"/>
    <w:rsid w:val="007D1C92"/>
    <w:rsid w:val="007D1D3A"/>
    <w:rsid w:val="007D1E6C"/>
    <w:rsid w:val="007D1EBA"/>
    <w:rsid w:val="007D2066"/>
    <w:rsid w:val="007D2120"/>
    <w:rsid w:val="007D2175"/>
    <w:rsid w:val="007D21DF"/>
    <w:rsid w:val="007D2201"/>
    <w:rsid w:val="007D2278"/>
    <w:rsid w:val="007D22D9"/>
    <w:rsid w:val="007D2323"/>
    <w:rsid w:val="007D2329"/>
    <w:rsid w:val="007D24A4"/>
    <w:rsid w:val="007D24BC"/>
    <w:rsid w:val="007D24FD"/>
    <w:rsid w:val="007D255A"/>
    <w:rsid w:val="007D25E7"/>
    <w:rsid w:val="007D2651"/>
    <w:rsid w:val="007D2662"/>
    <w:rsid w:val="007D277D"/>
    <w:rsid w:val="007D2842"/>
    <w:rsid w:val="007D286A"/>
    <w:rsid w:val="007D2894"/>
    <w:rsid w:val="007D28B3"/>
    <w:rsid w:val="007D2923"/>
    <w:rsid w:val="007D2A88"/>
    <w:rsid w:val="007D2ACF"/>
    <w:rsid w:val="007D2AD7"/>
    <w:rsid w:val="007D2AF7"/>
    <w:rsid w:val="007D2B83"/>
    <w:rsid w:val="007D2BE6"/>
    <w:rsid w:val="007D2C61"/>
    <w:rsid w:val="007D2CF8"/>
    <w:rsid w:val="007D2DF1"/>
    <w:rsid w:val="007D2DFD"/>
    <w:rsid w:val="007D2F4C"/>
    <w:rsid w:val="007D2F6E"/>
    <w:rsid w:val="007D2F78"/>
    <w:rsid w:val="007D2F9F"/>
    <w:rsid w:val="007D2FE3"/>
    <w:rsid w:val="007D3078"/>
    <w:rsid w:val="007D31D1"/>
    <w:rsid w:val="007D327C"/>
    <w:rsid w:val="007D3291"/>
    <w:rsid w:val="007D32C9"/>
    <w:rsid w:val="007D3323"/>
    <w:rsid w:val="007D3347"/>
    <w:rsid w:val="007D337A"/>
    <w:rsid w:val="007D338A"/>
    <w:rsid w:val="007D342E"/>
    <w:rsid w:val="007D3435"/>
    <w:rsid w:val="007D3477"/>
    <w:rsid w:val="007D3538"/>
    <w:rsid w:val="007D35EC"/>
    <w:rsid w:val="007D36A8"/>
    <w:rsid w:val="007D3753"/>
    <w:rsid w:val="007D37A9"/>
    <w:rsid w:val="007D3810"/>
    <w:rsid w:val="007D386C"/>
    <w:rsid w:val="007D38A1"/>
    <w:rsid w:val="007D39C8"/>
    <w:rsid w:val="007D3A5E"/>
    <w:rsid w:val="007D3B47"/>
    <w:rsid w:val="007D3B51"/>
    <w:rsid w:val="007D3B52"/>
    <w:rsid w:val="007D3BA0"/>
    <w:rsid w:val="007D3C69"/>
    <w:rsid w:val="007D3D4E"/>
    <w:rsid w:val="007D3D68"/>
    <w:rsid w:val="007D3D85"/>
    <w:rsid w:val="007D3E46"/>
    <w:rsid w:val="007D3EFE"/>
    <w:rsid w:val="007D3F31"/>
    <w:rsid w:val="007D404A"/>
    <w:rsid w:val="007D40AA"/>
    <w:rsid w:val="007D4172"/>
    <w:rsid w:val="007D4236"/>
    <w:rsid w:val="007D43A3"/>
    <w:rsid w:val="007D43B4"/>
    <w:rsid w:val="007D43F5"/>
    <w:rsid w:val="007D4433"/>
    <w:rsid w:val="007D444A"/>
    <w:rsid w:val="007D4469"/>
    <w:rsid w:val="007D44E9"/>
    <w:rsid w:val="007D44FE"/>
    <w:rsid w:val="007D453F"/>
    <w:rsid w:val="007D4548"/>
    <w:rsid w:val="007D456D"/>
    <w:rsid w:val="007D456F"/>
    <w:rsid w:val="007D469F"/>
    <w:rsid w:val="007D478F"/>
    <w:rsid w:val="007D47D3"/>
    <w:rsid w:val="007D480B"/>
    <w:rsid w:val="007D4816"/>
    <w:rsid w:val="007D4A43"/>
    <w:rsid w:val="007D4B5D"/>
    <w:rsid w:val="007D4C5E"/>
    <w:rsid w:val="007D4D2F"/>
    <w:rsid w:val="007D4DEE"/>
    <w:rsid w:val="007D4E44"/>
    <w:rsid w:val="007D4E97"/>
    <w:rsid w:val="007D4EA3"/>
    <w:rsid w:val="007D4F04"/>
    <w:rsid w:val="007D4F59"/>
    <w:rsid w:val="007D4F5D"/>
    <w:rsid w:val="007D4F64"/>
    <w:rsid w:val="007D4FD2"/>
    <w:rsid w:val="007D5122"/>
    <w:rsid w:val="007D5255"/>
    <w:rsid w:val="007D538A"/>
    <w:rsid w:val="007D5449"/>
    <w:rsid w:val="007D5497"/>
    <w:rsid w:val="007D5585"/>
    <w:rsid w:val="007D55AF"/>
    <w:rsid w:val="007D55BC"/>
    <w:rsid w:val="007D55E4"/>
    <w:rsid w:val="007D5601"/>
    <w:rsid w:val="007D5623"/>
    <w:rsid w:val="007D5680"/>
    <w:rsid w:val="007D5734"/>
    <w:rsid w:val="007D57BF"/>
    <w:rsid w:val="007D57C2"/>
    <w:rsid w:val="007D5882"/>
    <w:rsid w:val="007D5885"/>
    <w:rsid w:val="007D59FD"/>
    <w:rsid w:val="007D5A2A"/>
    <w:rsid w:val="007D5A42"/>
    <w:rsid w:val="007D5B99"/>
    <w:rsid w:val="007D5B9F"/>
    <w:rsid w:val="007D5C05"/>
    <w:rsid w:val="007D5C98"/>
    <w:rsid w:val="007D5D7C"/>
    <w:rsid w:val="007D5D81"/>
    <w:rsid w:val="007D5EB2"/>
    <w:rsid w:val="007D5F90"/>
    <w:rsid w:val="007D6099"/>
    <w:rsid w:val="007D6144"/>
    <w:rsid w:val="007D6154"/>
    <w:rsid w:val="007D615F"/>
    <w:rsid w:val="007D616B"/>
    <w:rsid w:val="007D61A0"/>
    <w:rsid w:val="007D61A9"/>
    <w:rsid w:val="007D6277"/>
    <w:rsid w:val="007D62B2"/>
    <w:rsid w:val="007D62B8"/>
    <w:rsid w:val="007D62C5"/>
    <w:rsid w:val="007D6395"/>
    <w:rsid w:val="007D63FB"/>
    <w:rsid w:val="007D6471"/>
    <w:rsid w:val="007D6488"/>
    <w:rsid w:val="007D6569"/>
    <w:rsid w:val="007D6587"/>
    <w:rsid w:val="007D65B4"/>
    <w:rsid w:val="007D662D"/>
    <w:rsid w:val="007D66D1"/>
    <w:rsid w:val="007D66F1"/>
    <w:rsid w:val="007D6743"/>
    <w:rsid w:val="007D691C"/>
    <w:rsid w:val="007D6941"/>
    <w:rsid w:val="007D6990"/>
    <w:rsid w:val="007D69AE"/>
    <w:rsid w:val="007D69DA"/>
    <w:rsid w:val="007D6A1D"/>
    <w:rsid w:val="007D6A52"/>
    <w:rsid w:val="007D6A61"/>
    <w:rsid w:val="007D6A68"/>
    <w:rsid w:val="007D6AA5"/>
    <w:rsid w:val="007D6B0D"/>
    <w:rsid w:val="007D6CDF"/>
    <w:rsid w:val="007D6D34"/>
    <w:rsid w:val="007D6DBE"/>
    <w:rsid w:val="007D6DC4"/>
    <w:rsid w:val="007D6E3B"/>
    <w:rsid w:val="007D6EAE"/>
    <w:rsid w:val="007D6EDC"/>
    <w:rsid w:val="007D6F60"/>
    <w:rsid w:val="007D6F7B"/>
    <w:rsid w:val="007D7044"/>
    <w:rsid w:val="007D7061"/>
    <w:rsid w:val="007D70DF"/>
    <w:rsid w:val="007D70E7"/>
    <w:rsid w:val="007D7127"/>
    <w:rsid w:val="007D712C"/>
    <w:rsid w:val="007D716F"/>
    <w:rsid w:val="007D71D3"/>
    <w:rsid w:val="007D722F"/>
    <w:rsid w:val="007D7244"/>
    <w:rsid w:val="007D729A"/>
    <w:rsid w:val="007D72FA"/>
    <w:rsid w:val="007D7445"/>
    <w:rsid w:val="007D7494"/>
    <w:rsid w:val="007D752B"/>
    <w:rsid w:val="007D7546"/>
    <w:rsid w:val="007D761E"/>
    <w:rsid w:val="007D7634"/>
    <w:rsid w:val="007D767F"/>
    <w:rsid w:val="007D7714"/>
    <w:rsid w:val="007D7771"/>
    <w:rsid w:val="007D7835"/>
    <w:rsid w:val="007D78C8"/>
    <w:rsid w:val="007D7973"/>
    <w:rsid w:val="007D7977"/>
    <w:rsid w:val="007D7A0F"/>
    <w:rsid w:val="007D7A19"/>
    <w:rsid w:val="007D7A75"/>
    <w:rsid w:val="007D7AE9"/>
    <w:rsid w:val="007D7C67"/>
    <w:rsid w:val="007D7CD4"/>
    <w:rsid w:val="007D7DCC"/>
    <w:rsid w:val="007D7DD9"/>
    <w:rsid w:val="007D7E11"/>
    <w:rsid w:val="007D7E40"/>
    <w:rsid w:val="007D7E43"/>
    <w:rsid w:val="007D7E53"/>
    <w:rsid w:val="007D7EA7"/>
    <w:rsid w:val="007D7EDE"/>
    <w:rsid w:val="007D7F1A"/>
    <w:rsid w:val="007D7F6C"/>
    <w:rsid w:val="007D7F82"/>
    <w:rsid w:val="007D7FC4"/>
    <w:rsid w:val="007E0062"/>
    <w:rsid w:val="007E0084"/>
    <w:rsid w:val="007E01D5"/>
    <w:rsid w:val="007E01DB"/>
    <w:rsid w:val="007E022C"/>
    <w:rsid w:val="007E025E"/>
    <w:rsid w:val="007E02AF"/>
    <w:rsid w:val="007E047C"/>
    <w:rsid w:val="007E04CF"/>
    <w:rsid w:val="007E0528"/>
    <w:rsid w:val="007E05BD"/>
    <w:rsid w:val="007E05D2"/>
    <w:rsid w:val="007E060B"/>
    <w:rsid w:val="007E0658"/>
    <w:rsid w:val="007E067C"/>
    <w:rsid w:val="007E069B"/>
    <w:rsid w:val="007E0862"/>
    <w:rsid w:val="007E0867"/>
    <w:rsid w:val="007E0903"/>
    <w:rsid w:val="007E0929"/>
    <w:rsid w:val="007E092E"/>
    <w:rsid w:val="007E0984"/>
    <w:rsid w:val="007E0AEB"/>
    <w:rsid w:val="007E0B5E"/>
    <w:rsid w:val="007E0B72"/>
    <w:rsid w:val="007E0B8A"/>
    <w:rsid w:val="007E0B97"/>
    <w:rsid w:val="007E0BA8"/>
    <w:rsid w:val="007E0BB4"/>
    <w:rsid w:val="007E0C07"/>
    <w:rsid w:val="007E0D1B"/>
    <w:rsid w:val="007E0D52"/>
    <w:rsid w:val="007E0D9D"/>
    <w:rsid w:val="007E0E9F"/>
    <w:rsid w:val="007E0EAB"/>
    <w:rsid w:val="007E0F51"/>
    <w:rsid w:val="007E0FEA"/>
    <w:rsid w:val="007E1057"/>
    <w:rsid w:val="007E10B6"/>
    <w:rsid w:val="007E10DE"/>
    <w:rsid w:val="007E110A"/>
    <w:rsid w:val="007E1114"/>
    <w:rsid w:val="007E11CA"/>
    <w:rsid w:val="007E11DD"/>
    <w:rsid w:val="007E11F4"/>
    <w:rsid w:val="007E1285"/>
    <w:rsid w:val="007E12AD"/>
    <w:rsid w:val="007E12DF"/>
    <w:rsid w:val="007E1436"/>
    <w:rsid w:val="007E1480"/>
    <w:rsid w:val="007E1522"/>
    <w:rsid w:val="007E16C7"/>
    <w:rsid w:val="007E1755"/>
    <w:rsid w:val="007E176A"/>
    <w:rsid w:val="007E17A1"/>
    <w:rsid w:val="007E1849"/>
    <w:rsid w:val="007E18A0"/>
    <w:rsid w:val="007E18DA"/>
    <w:rsid w:val="007E1901"/>
    <w:rsid w:val="007E195F"/>
    <w:rsid w:val="007E19B7"/>
    <w:rsid w:val="007E19BC"/>
    <w:rsid w:val="007E19CF"/>
    <w:rsid w:val="007E1A06"/>
    <w:rsid w:val="007E1A38"/>
    <w:rsid w:val="007E1ADD"/>
    <w:rsid w:val="007E1B63"/>
    <w:rsid w:val="007E1BC4"/>
    <w:rsid w:val="007E1BE5"/>
    <w:rsid w:val="007E1BE7"/>
    <w:rsid w:val="007E1BED"/>
    <w:rsid w:val="007E1C5F"/>
    <w:rsid w:val="007E1C72"/>
    <w:rsid w:val="007E1C73"/>
    <w:rsid w:val="007E1DE8"/>
    <w:rsid w:val="007E1E9E"/>
    <w:rsid w:val="007E1EF0"/>
    <w:rsid w:val="007E1EFE"/>
    <w:rsid w:val="007E1F0B"/>
    <w:rsid w:val="007E1F1A"/>
    <w:rsid w:val="007E201C"/>
    <w:rsid w:val="007E205D"/>
    <w:rsid w:val="007E20E0"/>
    <w:rsid w:val="007E20FC"/>
    <w:rsid w:val="007E2144"/>
    <w:rsid w:val="007E2177"/>
    <w:rsid w:val="007E2232"/>
    <w:rsid w:val="007E225A"/>
    <w:rsid w:val="007E2290"/>
    <w:rsid w:val="007E22F8"/>
    <w:rsid w:val="007E243E"/>
    <w:rsid w:val="007E256B"/>
    <w:rsid w:val="007E25B8"/>
    <w:rsid w:val="007E25BC"/>
    <w:rsid w:val="007E2643"/>
    <w:rsid w:val="007E2684"/>
    <w:rsid w:val="007E26C4"/>
    <w:rsid w:val="007E280B"/>
    <w:rsid w:val="007E2880"/>
    <w:rsid w:val="007E2912"/>
    <w:rsid w:val="007E2BAB"/>
    <w:rsid w:val="007E2CA8"/>
    <w:rsid w:val="007E2CDC"/>
    <w:rsid w:val="007E2D33"/>
    <w:rsid w:val="007E2D91"/>
    <w:rsid w:val="007E2E8A"/>
    <w:rsid w:val="007E2E99"/>
    <w:rsid w:val="007E2EAD"/>
    <w:rsid w:val="007E2EB6"/>
    <w:rsid w:val="007E2ECB"/>
    <w:rsid w:val="007E2F0E"/>
    <w:rsid w:val="007E2F6B"/>
    <w:rsid w:val="007E2FF9"/>
    <w:rsid w:val="007E307B"/>
    <w:rsid w:val="007E3088"/>
    <w:rsid w:val="007E3102"/>
    <w:rsid w:val="007E31C5"/>
    <w:rsid w:val="007E321E"/>
    <w:rsid w:val="007E32A1"/>
    <w:rsid w:val="007E3369"/>
    <w:rsid w:val="007E338B"/>
    <w:rsid w:val="007E340F"/>
    <w:rsid w:val="007E34FE"/>
    <w:rsid w:val="007E354F"/>
    <w:rsid w:val="007E35B0"/>
    <w:rsid w:val="007E373C"/>
    <w:rsid w:val="007E3769"/>
    <w:rsid w:val="007E379E"/>
    <w:rsid w:val="007E38AF"/>
    <w:rsid w:val="007E38CA"/>
    <w:rsid w:val="007E3929"/>
    <w:rsid w:val="007E3942"/>
    <w:rsid w:val="007E394A"/>
    <w:rsid w:val="007E3957"/>
    <w:rsid w:val="007E3983"/>
    <w:rsid w:val="007E39F4"/>
    <w:rsid w:val="007E3A3C"/>
    <w:rsid w:val="007E3A50"/>
    <w:rsid w:val="007E3A79"/>
    <w:rsid w:val="007E3A94"/>
    <w:rsid w:val="007E3C51"/>
    <w:rsid w:val="007E3C7A"/>
    <w:rsid w:val="007E3CB3"/>
    <w:rsid w:val="007E3DB4"/>
    <w:rsid w:val="007E3E6F"/>
    <w:rsid w:val="007E3F75"/>
    <w:rsid w:val="007E3FD5"/>
    <w:rsid w:val="007E4095"/>
    <w:rsid w:val="007E40DC"/>
    <w:rsid w:val="007E4115"/>
    <w:rsid w:val="007E417D"/>
    <w:rsid w:val="007E4207"/>
    <w:rsid w:val="007E4227"/>
    <w:rsid w:val="007E4259"/>
    <w:rsid w:val="007E426B"/>
    <w:rsid w:val="007E4308"/>
    <w:rsid w:val="007E434B"/>
    <w:rsid w:val="007E4387"/>
    <w:rsid w:val="007E447D"/>
    <w:rsid w:val="007E44CB"/>
    <w:rsid w:val="007E44DB"/>
    <w:rsid w:val="007E4555"/>
    <w:rsid w:val="007E4568"/>
    <w:rsid w:val="007E4569"/>
    <w:rsid w:val="007E4592"/>
    <w:rsid w:val="007E4640"/>
    <w:rsid w:val="007E46C6"/>
    <w:rsid w:val="007E46E2"/>
    <w:rsid w:val="007E47BF"/>
    <w:rsid w:val="007E47CB"/>
    <w:rsid w:val="007E4883"/>
    <w:rsid w:val="007E4895"/>
    <w:rsid w:val="007E48C3"/>
    <w:rsid w:val="007E4995"/>
    <w:rsid w:val="007E4A54"/>
    <w:rsid w:val="007E4A7E"/>
    <w:rsid w:val="007E4AE9"/>
    <w:rsid w:val="007E4BA9"/>
    <w:rsid w:val="007E4BD4"/>
    <w:rsid w:val="007E4C5B"/>
    <w:rsid w:val="007E4CA9"/>
    <w:rsid w:val="007E4D2D"/>
    <w:rsid w:val="007E4D45"/>
    <w:rsid w:val="007E4D8B"/>
    <w:rsid w:val="007E4DB9"/>
    <w:rsid w:val="007E4DCE"/>
    <w:rsid w:val="007E4E24"/>
    <w:rsid w:val="007E4E38"/>
    <w:rsid w:val="007E4EBF"/>
    <w:rsid w:val="007E4EFF"/>
    <w:rsid w:val="007E4F80"/>
    <w:rsid w:val="007E4F8E"/>
    <w:rsid w:val="007E4FC5"/>
    <w:rsid w:val="007E5004"/>
    <w:rsid w:val="007E500A"/>
    <w:rsid w:val="007E50A4"/>
    <w:rsid w:val="007E510D"/>
    <w:rsid w:val="007E512A"/>
    <w:rsid w:val="007E5137"/>
    <w:rsid w:val="007E5214"/>
    <w:rsid w:val="007E529A"/>
    <w:rsid w:val="007E52E7"/>
    <w:rsid w:val="007E52E8"/>
    <w:rsid w:val="007E53D4"/>
    <w:rsid w:val="007E53E4"/>
    <w:rsid w:val="007E53F2"/>
    <w:rsid w:val="007E5474"/>
    <w:rsid w:val="007E54CB"/>
    <w:rsid w:val="007E54E8"/>
    <w:rsid w:val="007E54F7"/>
    <w:rsid w:val="007E5547"/>
    <w:rsid w:val="007E5558"/>
    <w:rsid w:val="007E5678"/>
    <w:rsid w:val="007E5698"/>
    <w:rsid w:val="007E56A5"/>
    <w:rsid w:val="007E56C7"/>
    <w:rsid w:val="007E56DF"/>
    <w:rsid w:val="007E57E7"/>
    <w:rsid w:val="007E583E"/>
    <w:rsid w:val="007E591C"/>
    <w:rsid w:val="007E59D3"/>
    <w:rsid w:val="007E59F6"/>
    <w:rsid w:val="007E5A3B"/>
    <w:rsid w:val="007E5A46"/>
    <w:rsid w:val="007E5A65"/>
    <w:rsid w:val="007E5AFB"/>
    <w:rsid w:val="007E5B33"/>
    <w:rsid w:val="007E5B3C"/>
    <w:rsid w:val="007E5B79"/>
    <w:rsid w:val="007E5BDB"/>
    <w:rsid w:val="007E5BE5"/>
    <w:rsid w:val="007E5C51"/>
    <w:rsid w:val="007E5C7D"/>
    <w:rsid w:val="007E5C95"/>
    <w:rsid w:val="007E5D62"/>
    <w:rsid w:val="007E5D86"/>
    <w:rsid w:val="007E5D88"/>
    <w:rsid w:val="007E5DAE"/>
    <w:rsid w:val="007E5DDD"/>
    <w:rsid w:val="007E5EEB"/>
    <w:rsid w:val="007E5F17"/>
    <w:rsid w:val="007E5F1F"/>
    <w:rsid w:val="007E5F57"/>
    <w:rsid w:val="007E5F6F"/>
    <w:rsid w:val="007E5F81"/>
    <w:rsid w:val="007E5F9C"/>
    <w:rsid w:val="007E607D"/>
    <w:rsid w:val="007E6149"/>
    <w:rsid w:val="007E61D5"/>
    <w:rsid w:val="007E6252"/>
    <w:rsid w:val="007E63A0"/>
    <w:rsid w:val="007E63D5"/>
    <w:rsid w:val="007E64A5"/>
    <w:rsid w:val="007E65A2"/>
    <w:rsid w:val="007E6621"/>
    <w:rsid w:val="007E6662"/>
    <w:rsid w:val="007E6669"/>
    <w:rsid w:val="007E673E"/>
    <w:rsid w:val="007E67A7"/>
    <w:rsid w:val="007E67D9"/>
    <w:rsid w:val="007E686A"/>
    <w:rsid w:val="007E698E"/>
    <w:rsid w:val="007E69A8"/>
    <w:rsid w:val="007E69DA"/>
    <w:rsid w:val="007E6A0C"/>
    <w:rsid w:val="007E6A79"/>
    <w:rsid w:val="007E6A97"/>
    <w:rsid w:val="007E6A9B"/>
    <w:rsid w:val="007E6B30"/>
    <w:rsid w:val="007E6C14"/>
    <w:rsid w:val="007E6C18"/>
    <w:rsid w:val="007E6C98"/>
    <w:rsid w:val="007E6CC7"/>
    <w:rsid w:val="007E6CF3"/>
    <w:rsid w:val="007E6D8E"/>
    <w:rsid w:val="007E6E58"/>
    <w:rsid w:val="007E6EF9"/>
    <w:rsid w:val="007E6F00"/>
    <w:rsid w:val="007E6FDB"/>
    <w:rsid w:val="007E70AF"/>
    <w:rsid w:val="007E7114"/>
    <w:rsid w:val="007E7142"/>
    <w:rsid w:val="007E714F"/>
    <w:rsid w:val="007E7241"/>
    <w:rsid w:val="007E732D"/>
    <w:rsid w:val="007E7374"/>
    <w:rsid w:val="007E73A5"/>
    <w:rsid w:val="007E7402"/>
    <w:rsid w:val="007E7420"/>
    <w:rsid w:val="007E752D"/>
    <w:rsid w:val="007E753A"/>
    <w:rsid w:val="007E755E"/>
    <w:rsid w:val="007E75DC"/>
    <w:rsid w:val="007E762E"/>
    <w:rsid w:val="007E7641"/>
    <w:rsid w:val="007E7651"/>
    <w:rsid w:val="007E76A2"/>
    <w:rsid w:val="007E772B"/>
    <w:rsid w:val="007E77AF"/>
    <w:rsid w:val="007E7806"/>
    <w:rsid w:val="007E781C"/>
    <w:rsid w:val="007E784C"/>
    <w:rsid w:val="007E78FA"/>
    <w:rsid w:val="007E792D"/>
    <w:rsid w:val="007E79F8"/>
    <w:rsid w:val="007E7B43"/>
    <w:rsid w:val="007E7B50"/>
    <w:rsid w:val="007E7B8D"/>
    <w:rsid w:val="007E7BE7"/>
    <w:rsid w:val="007E7C1A"/>
    <w:rsid w:val="007E7C35"/>
    <w:rsid w:val="007E7CD3"/>
    <w:rsid w:val="007E7CF5"/>
    <w:rsid w:val="007E7D78"/>
    <w:rsid w:val="007E7DEC"/>
    <w:rsid w:val="007E7E57"/>
    <w:rsid w:val="007E7E86"/>
    <w:rsid w:val="007E7ED5"/>
    <w:rsid w:val="007E7F4D"/>
    <w:rsid w:val="007E7FC4"/>
    <w:rsid w:val="007F00EE"/>
    <w:rsid w:val="007F022D"/>
    <w:rsid w:val="007F0268"/>
    <w:rsid w:val="007F028A"/>
    <w:rsid w:val="007F02CD"/>
    <w:rsid w:val="007F03D7"/>
    <w:rsid w:val="007F0435"/>
    <w:rsid w:val="007F04F5"/>
    <w:rsid w:val="007F053A"/>
    <w:rsid w:val="007F053D"/>
    <w:rsid w:val="007F0565"/>
    <w:rsid w:val="007F067A"/>
    <w:rsid w:val="007F070E"/>
    <w:rsid w:val="007F072C"/>
    <w:rsid w:val="007F0768"/>
    <w:rsid w:val="007F0769"/>
    <w:rsid w:val="007F07FF"/>
    <w:rsid w:val="007F0845"/>
    <w:rsid w:val="007F085D"/>
    <w:rsid w:val="007F09DB"/>
    <w:rsid w:val="007F0A27"/>
    <w:rsid w:val="007F0A75"/>
    <w:rsid w:val="007F0A8E"/>
    <w:rsid w:val="007F0A8F"/>
    <w:rsid w:val="007F0AB1"/>
    <w:rsid w:val="007F0AD7"/>
    <w:rsid w:val="007F0B1C"/>
    <w:rsid w:val="007F0B4E"/>
    <w:rsid w:val="007F0B4F"/>
    <w:rsid w:val="007F0B72"/>
    <w:rsid w:val="007F0B9B"/>
    <w:rsid w:val="007F0CB9"/>
    <w:rsid w:val="007F0CD5"/>
    <w:rsid w:val="007F0D75"/>
    <w:rsid w:val="007F0DB0"/>
    <w:rsid w:val="007F0F11"/>
    <w:rsid w:val="007F0F12"/>
    <w:rsid w:val="007F0F1E"/>
    <w:rsid w:val="007F0F4C"/>
    <w:rsid w:val="007F0F9D"/>
    <w:rsid w:val="007F0F9E"/>
    <w:rsid w:val="007F0FB6"/>
    <w:rsid w:val="007F10A0"/>
    <w:rsid w:val="007F111E"/>
    <w:rsid w:val="007F11BA"/>
    <w:rsid w:val="007F11F5"/>
    <w:rsid w:val="007F120B"/>
    <w:rsid w:val="007F1243"/>
    <w:rsid w:val="007F126B"/>
    <w:rsid w:val="007F1298"/>
    <w:rsid w:val="007F1309"/>
    <w:rsid w:val="007F1419"/>
    <w:rsid w:val="007F1470"/>
    <w:rsid w:val="007F1475"/>
    <w:rsid w:val="007F1484"/>
    <w:rsid w:val="007F1491"/>
    <w:rsid w:val="007F14C6"/>
    <w:rsid w:val="007F15B7"/>
    <w:rsid w:val="007F15CE"/>
    <w:rsid w:val="007F168C"/>
    <w:rsid w:val="007F16A2"/>
    <w:rsid w:val="007F16A7"/>
    <w:rsid w:val="007F16CD"/>
    <w:rsid w:val="007F16D4"/>
    <w:rsid w:val="007F17A8"/>
    <w:rsid w:val="007F182B"/>
    <w:rsid w:val="007F18FF"/>
    <w:rsid w:val="007F1964"/>
    <w:rsid w:val="007F19EB"/>
    <w:rsid w:val="007F1A49"/>
    <w:rsid w:val="007F1A92"/>
    <w:rsid w:val="007F1B67"/>
    <w:rsid w:val="007F1C03"/>
    <w:rsid w:val="007F1C2D"/>
    <w:rsid w:val="007F1CD0"/>
    <w:rsid w:val="007F1D0D"/>
    <w:rsid w:val="007F1D45"/>
    <w:rsid w:val="007F1D95"/>
    <w:rsid w:val="007F1DF3"/>
    <w:rsid w:val="007F1E19"/>
    <w:rsid w:val="007F1E50"/>
    <w:rsid w:val="007F1EC0"/>
    <w:rsid w:val="007F1F5B"/>
    <w:rsid w:val="007F200C"/>
    <w:rsid w:val="007F2032"/>
    <w:rsid w:val="007F203A"/>
    <w:rsid w:val="007F203F"/>
    <w:rsid w:val="007F20B4"/>
    <w:rsid w:val="007F20BE"/>
    <w:rsid w:val="007F2127"/>
    <w:rsid w:val="007F2136"/>
    <w:rsid w:val="007F213E"/>
    <w:rsid w:val="007F2194"/>
    <w:rsid w:val="007F219C"/>
    <w:rsid w:val="007F21DE"/>
    <w:rsid w:val="007F21E6"/>
    <w:rsid w:val="007F220B"/>
    <w:rsid w:val="007F2213"/>
    <w:rsid w:val="007F2214"/>
    <w:rsid w:val="007F22C2"/>
    <w:rsid w:val="007F22F9"/>
    <w:rsid w:val="007F234C"/>
    <w:rsid w:val="007F238F"/>
    <w:rsid w:val="007F23A8"/>
    <w:rsid w:val="007F23AE"/>
    <w:rsid w:val="007F23BA"/>
    <w:rsid w:val="007F24C0"/>
    <w:rsid w:val="007F25A9"/>
    <w:rsid w:val="007F25EB"/>
    <w:rsid w:val="007F264D"/>
    <w:rsid w:val="007F2663"/>
    <w:rsid w:val="007F26A1"/>
    <w:rsid w:val="007F26F3"/>
    <w:rsid w:val="007F273B"/>
    <w:rsid w:val="007F27B2"/>
    <w:rsid w:val="007F27BC"/>
    <w:rsid w:val="007F281F"/>
    <w:rsid w:val="007F292A"/>
    <w:rsid w:val="007F296C"/>
    <w:rsid w:val="007F2992"/>
    <w:rsid w:val="007F29E3"/>
    <w:rsid w:val="007F2A17"/>
    <w:rsid w:val="007F2A32"/>
    <w:rsid w:val="007F2B09"/>
    <w:rsid w:val="007F2B5B"/>
    <w:rsid w:val="007F2BBA"/>
    <w:rsid w:val="007F2C07"/>
    <w:rsid w:val="007F2C0B"/>
    <w:rsid w:val="007F2C23"/>
    <w:rsid w:val="007F2C99"/>
    <w:rsid w:val="007F2D6A"/>
    <w:rsid w:val="007F2DAD"/>
    <w:rsid w:val="007F2DB2"/>
    <w:rsid w:val="007F2DB4"/>
    <w:rsid w:val="007F2DF8"/>
    <w:rsid w:val="007F2E14"/>
    <w:rsid w:val="007F2E2C"/>
    <w:rsid w:val="007F2EE5"/>
    <w:rsid w:val="007F2F22"/>
    <w:rsid w:val="007F2FAA"/>
    <w:rsid w:val="007F2FB4"/>
    <w:rsid w:val="007F2FD0"/>
    <w:rsid w:val="007F2FD2"/>
    <w:rsid w:val="007F3025"/>
    <w:rsid w:val="007F302A"/>
    <w:rsid w:val="007F304F"/>
    <w:rsid w:val="007F30E5"/>
    <w:rsid w:val="007F3178"/>
    <w:rsid w:val="007F318E"/>
    <w:rsid w:val="007F321E"/>
    <w:rsid w:val="007F347C"/>
    <w:rsid w:val="007F34F2"/>
    <w:rsid w:val="007F3512"/>
    <w:rsid w:val="007F362F"/>
    <w:rsid w:val="007F36BE"/>
    <w:rsid w:val="007F36F8"/>
    <w:rsid w:val="007F36FD"/>
    <w:rsid w:val="007F3701"/>
    <w:rsid w:val="007F3750"/>
    <w:rsid w:val="007F3763"/>
    <w:rsid w:val="007F377A"/>
    <w:rsid w:val="007F380A"/>
    <w:rsid w:val="007F389E"/>
    <w:rsid w:val="007F38ED"/>
    <w:rsid w:val="007F3911"/>
    <w:rsid w:val="007F393D"/>
    <w:rsid w:val="007F39F7"/>
    <w:rsid w:val="007F3A0F"/>
    <w:rsid w:val="007F3A26"/>
    <w:rsid w:val="007F3A60"/>
    <w:rsid w:val="007F3B29"/>
    <w:rsid w:val="007F3C23"/>
    <w:rsid w:val="007F3CFA"/>
    <w:rsid w:val="007F3D2E"/>
    <w:rsid w:val="007F3D5E"/>
    <w:rsid w:val="007F3D7F"/>
    <w:rsid w:val="007F3DC2"/>
    <w:rsid w:val="007F3ECB"/>
    <w:rsid w:val="007F3FA1"/>
    <w:rsid w:val="007F40EE"/>
    <w:rsid w:val="007F4136"/>
    <w:rsid w:val="007F41EA"/>
    <w:rsid w:val="007F42AA"/>
    <w:rsid w:val="007F4326"/>
    <w:rsid w:val="007F433F"/>
    <w:rsid w:val="007F43AD"/>
    <w:rsid w:val="007F443A"/>
    <w:rsid w:val="007F44AF"/>
    <w:rsid w:val="007F4521"/>
    <w:rsid w:val="007F45DB"/>
    <w:rsid w:val="007F4676"/>
    <w:rsid w:val="007F4695"/>
    <w:rsid w:val="007F4805"/>
    <w:rsid w:val="007F48FC"/>
    <w:rsid w:val="007F491C"/>
    <w:rsid w:val="007F493A"/>
    <w:rsid w:val="007F4A12"/>
    <w:rsid w:val="007F4B26"/>
    <w:rsid w:val="007F4BED"/>
    <w:rsid w:val="007F4D61"/>
    <w:rsid w:val="007F4DE5"/>
    <w:rsid w:val="007F4E6A"/>
    <w:rsid w:val="007F4E6E"/>
    <w:rsid w:val="007F4EFF"/>
    <w:rsid w:val="007F4F0B"/>
    <w:rsid w:val="007F4F58"/>
    <w:rsid w:val="007F4F80"/>
    <w:rsid w:val="007F50EA"/>
    <w:rsid w:val="007F51D3"/>
    <w:rsid w:val="007F5283"/>
    <w:rsid w:val="007F52AB"/>
    <w:rsid w:val="007F52DA"/>
    <w:rsid w:val="007F5309"/>
    <w:rsid w:val="007F53A7"/>
    <w:rsid w:val="007F53C6"/>
    <w:rsid w:val="007F55D8"/>
    <w:rsid w:val="007F56CC"/>
    <w:rsid w:val="007F56CE"/>
    <w:rsid w:val="007F58E1"/>
    <w:rsid w:val="007F5915"/>
    <w:rsid w:val="007F593E"/>
    <w:rsid w:val="007F5955"/>
    <w:rsid w:val="007F59A8"/>
    <w:rsid w:val="007F59AF"/>
    <w:rsid w:val="007F59FB"/>
    <w:rsid w:val="007F5BA3"/>
    <w:rsid w:val="007F5C16"/>
    <w:rsid w:val="007F5CE6"/>
    <w:rsid w:val="007F5D47"/>
    <w:rsid w:val="007F5D55"/>
    <w:rsid w:val="007F5D62"/>
    <w:rsid w:val="007F5D91"/>
    <w:rsid w:val="007F5DDB"/>
    <w:rsid w:val="007F5E5F"/>
    <w:rsid w:val="007F5E94"/>
    <w:rsid w:val="007F5F72"/>
    <w:rsid w:val="007F5FAA"/>
    <w:rsid w:val="007F5FD8"/>
    <w:rsid w:val="007F60D2"/>
    <w:rsid w:val="007F6144"/>
    <w:rsid w:val="007F624B"/>
    <w:rsid w:val="007F626E"/>
    <w:rsid w:val="007F6318"/>
    <w:rsid w:val="007F631E"/>
    <w:rsid w:val="007F634B"/>
    <w:rsid w:val="007F6370"/>
    <w:rsid w:val="007F63E5"/>
    <w:rsid w:val="007F651C"/>
    <w:rsid w:val="007F6560"/>
    <w:rsid w:val="007F6571"/>
    <w:rsid w:val="007F668A"/>
    <w:rsid w:val="007F66D0"/>
    <w:rsid w:val="007F6800"/>
    <w:rsid w:val="007F68DB"/>
    <w:rsid w:val="007F69A7"/>
    <w:rsid w:val="007F6A01"/>
    <w:rsid w:val="007F6A32"/>
    <w:rsid w:val="007F6AE8"/>
    <w:rsid w:val="007F6B9C"/>
    <w:rsid w:val="007F6C94"/>
    <w:rsid w:val="007F6D35"/>
    <w:rsid w:val="007F6D61"/>
    <w:rsid w:val="007F6DC7"/>
    <w:rsid w:val="007F6DF7"/>
    <w:rsid w:val="007F6E26"/>
    <w:rsid w:val="007F6F45"/>
    <w:rsid w:val="007F6F68"/>
    <w:rsid w:val="007F6FC6"/>
    <w:rsid w:val="007F70DB"/>
    <w:rsid w:val="007F71C4"/>
    <w:rsid w:val="007F7260"/>
    <w:rsid w:val="007F731D"/>
    <w:rsid w:val="007F73B6"/>
    <w:rsid w:val="007F73EE"/>
    <w:rsid w:val="007F7452"/>
    <w:rsid w:val="007F755B"/>
    <w:rsid w:val="007F7591"/>
    <w:rsid w:val="007F76A2"/>
    <w:rsid w:val="007F7784"/>
    <w:rsid w:val="007F77F9"/>
    <w:rsid w:val="007F7825"/>
    <w:rsid w:val="007F78DB"/>
    <w:rsid w:val="007F7911"/>
    <w:rsid w:val="007F7A0C"/>
    <w:rsid w:val="007F7A71"/>
    <w:rsid w:val="007F7AAA"/>
    <w:rsid w:val="007F7B47"/>
    <w:rsid w:val="007F7BC9"/>
    <w:rsid w:val="007F7BD4"/>
    <w:rsid w:val="007F7CCE"/>
    <w:rsid w:val="007F7CDD"/>
    <w:rsid w:val="007F7D58"/>
    <w:rsid w:val="007F7D5A"/>
    <w:rsid w:val="007F7EC6"/>
    <w:rsid w:val="007F7EF3"/>
    <w:rsid w:val="008000B8"/>
    <w:rsid w:val="0080015C"/>
    <w:rsid w:val="008001DF"/>
    <w:rsid w:val="008001F0"/>
    <w:rsid w:val="00800298"/>
    <w:rsid w:val="0080033F"/>
    <w:rsid w:val="008004A9"/>
    <w:rsid w:val="008004AA"/>
    <w:rsid w:val="00800514"/>
    <w:rsid w:val="008005E1"/>
    <w:rsid w:val="008006A8"/>
    <w:rsid w:val="008006AC"/>
    <w:rsid w:val="008006DF"/>
    <w:rsid w:val="0080070F"/>
    <w:rsid w:val="008007C4"/>
    <w:rsid w:val="0080082B"/>
    <w:rsid w:val="008008B2"/>
    <w:rsid w:val="00800955"/>
    <w:rsid w:val="00800975"/>
    <w:rsid w:val="008009FF"/>
    <w:rsid w:val="00800AAE"/>
    <w:rsid w:val="00800B14"/>
    <w:rsid w:val="00800CF1"/>
    <w:rsid w:val="00800D6C"/>
    <w:rsid w:val="00800E3E"/>
    <w:rsid w:val="00800E75"/>
    <w:rsid w:val="0080101F"/>
    <w:rsid w:val="00801098"/>
    <w:rsid w:val="00801132"/>
    <w:rsid w:val="00801202"/>
    <w:rsid w:val="00801211"/>
    <w:rsid w:val="00801293"/>
    <w:rsid w:val="008012C7"/>
    <w:rsid w:val="008013A5"/>
    <w:rsid w:val="008015FE"/>
    <w:rsid w:val="0080162E"/>
    <w:rsid w:val="0080167C"/>
    <w:rsid w:val="0080169B"/>
    <w:rsid w:val="008016D5"/>
    <w:rsid w:val="008017E5"/>
    <w:rsid w:val="00801833"/>
    <w:rsid w:val="008018EE"/>
    <w:rsid w:val="00801942"/>
    <w:rsid w:val="0080194A"/>
    <w:rsid w:val="00801950"/>
    <w:rsid w:val="00801B09"/>
    <w:rsid w:val="00801B0A"/>
    <w:rsid w:val="00801B6C"/>
    <w:rsid w:val="00801C5F"/>
    <w:rsid w:val="00801CE0"/>
    <w:rsid w:val="00801D5C"/>
    <w:rsid w:val="00801DC6"/>
    <w:rsid w:val="00801E43"/>
    <w:rsid w:val="00801FD0"/>
    <w:rsid w:val="0080200C"/>
    <w:rsid w:val="00802056"/>
    <w:rsid w:val="0080206E"/>
    <w:rsid w:val="00802140"/>
    <w:rsid w:val="00802159"/>
    <w:rsid w:val="0080216C"/>
    <w:rsid w:val="00802191"/>
    <w:rsid w:val="00802210"/>
    <w:rsid w:val="00802248"/>
    <w:rsid w:val="008022B0"/>
    <w:rsid w:val="0080237E"/>
    <w:rsid w:val="0080240E"/>
    <w:rsid w:val="00802460"/>
    <w:rsid w:val="00802464"/>
    <w:rsid w:val="008024F6"/>
    <w:rsid w:val="008025BA"/>
    <w:rsid w:val="008025D9"/>
    <w:rsid w:val="00802608"/>
    <w:rsid w:val="00802650"/>
    <w:rsid w:val="00802699"/>
    <w:rsid w:val="00802713"/>
    <w:rsid w:val="00802785"/>
    <w:rsid w:val="00802794"/>
    <w:rsid w:val="008027A7"/>
    <w:rsid w:val="008027DE"/>
    <w:rsid w:val="008027FD"/>
    <w:rsid w:val="0080280A"/>
    <w:rsid w:val="00802963"/>
    <w:rsid w:val="00802966"/>
    <w:rsid w:val="00802AD8"/>
    <w:rsid w:val="00802AE4"/>
    <w:rsid w:val="00802B2D"/>
    <w:rsid w:val="00802B95"/>
    <w:rsid w:val="00802BD6"/>
    <w:rsid w:val="00802C12"/>
    <w:rsid w:val="00802C72"/>
    <w:rsid w:val="00802D76"/>
    <w:rsid w:val="00802DDC"/>
    <w:rsid w:val="00802E19"/>
    <w:rsid w:val="00802E43"/>
    <w:rsid w:val="00802E70"/>
    <w:rsid w:val="00802E85"/>
    <w:rsid w:val="00802FB6"/>
    <w:rsid w:val="00803187"/>
    <w:rsid w:val="008031A0"/>
    <w:rsid w:val="008031BD"/>
    <w:rsid w:val="008031FA"/>
    <w:rsid w:val="00803358"/>
    <w:rsid w:val="00803506"/>
    <w:rsid w:val="0080354F"/>
    <w:rsid w:val="0080356E"/>
    <w:rsid w:val="008035CA"/>
    <w:rsid w:val="008035E3"/>
    <w:rsid w:val="008035EB"/>
    <w:rsid w:val="008035F1"/>
    <w:rsid w:val="00803640"/>
    <w:rsid w:val="00803782"/>
    <w:rsid w:val="008037B2"/>
    <w:rsid w:val="008037C1"/>
    <w:rsid w:val="00803829"/>
    <w:rsid w:val="00803846"/>
    <w:rsid w:val="00803893"/>
    <w:rsid w:val="008039B6"/>
    <w:rsid w:val="008039CC"/>
    <w:rsid w:val="008039CD"/>
    <w:rsid w:val="008039F2"/>
    <w:rsid w:val="00803A40"/>
    <w:rsid w:val="00803AB7"/>
    <w:rsid w:val="00803B42"/>
    <w:rsid w:val="00803B5C"/>
    <w:rsid w:val="00803B6B"/>
    <w:rsid w:val="00803B6C"/>
    <w:rsid w:val="00803B8D"/>
    <w:rsid w:val="00803C8C"/>
    <w:rsid w:val="00803DF0"/>
    <w:rsid w:val="00803F27"/>
    <w:rsid w:val="00803F38"/>
    <w:rsid w:val="00803F53"/>
    <w:rsid w:val="00803F7A"/>
    <w:rsid w:val="00803FF1"/>
    <w:rsid w:val="00804021"/>
    <w:rsid w:val="0080404B"/>
    <w:rsid w:val="00804055"/>
    <w:rsid w:val="00804098"/>
    <w:rsid w:val="008040D4"/>
    <w:rsid w:val="00804167"/>
    <w:rsid w:val="008041E0"/>
    <w:rsid w:val="00804223"/>
    <w:rsid w:val="008042B4"/>
    <w:rsid w:val="00804360"/>
    <w:rsid w:val="00804410"/>
    <w:rsid w:val="008044B8"/>
    <w:rsid w:val="008045D7"/>
    <w:rsid w:val="008045FE"/>
    <w:rsid w:val="0080469F"/>
    <w:rsid w:val="008046BB"/>
    <w:rsid w:val="00804810"/>
    <w:rsid w:val="00804840"/>
    <w:rsid w:val="0080487A"/>
    <w:rsid w:val="00804A38"/>
    <w:rsid w:val="00804BA0"/>
    <w:rsid w:val="00804BC2"/>
    <w:rsid w:val="00804C95"/>
    <w:rsid w:val="00804CEC"/>
    <w:rsid w:val="00804CF4"/>
    <w:rsid w:val="00804DAA"/>
    <w:rsid w:val="00804DC6"/>
    <w:rsid w:val="00804DE6"/>
    <w:rsid w:val="00804E14"/>
    <w:rsid w:val="00804EDA"/>
    <w:rsid w:val="00804F88"/>
    <w:rsid w:val="00804FAE"/>
    <w:rsid w:val="00804FCC"/>
    <w:rsid w:val="00805022"/>
    <w:rsid w:val="0080513B"/>
    <w:rsid w:val="008051E1"/>
    <w:rsid w:val="00805201"/>
    <w:rsid w:val="0080520E"/>
    <w:rsid w:val="0080521D"/>
    <w:rsid w:val="0080522A"/>
    <w:rsid w:val="00805277"/>
    <w:rsid w:val="00805290"/>
    <w:rsid w:val="008052D8"/>
    <w:rsid w:val="0080534B"/>
    <w:rsid w:val="0080540D"/>
    <w:rsid w:val="00805422"/>
    <w:rsid w:val="00805447"/>
    <w:rsid w:val="008054CE"/>
    <w:rsid w:val="0080554E"/>
    <w:rsid w:val="00805553"/>
    <w:rsid w:val="00805574"/>
    <w:rsid w:val="00805613"/>
    <w:rsid w:val="00805639"/>
    <w:rsid w:val="008057EF"/>
    <w:rsid w:val="0080586D"/>
    <w:rsid w:val="00805882"/>
    <w:rsid w:val="00805936"/>
    <w:rsid w:val="008059F2"/>
    <w:rsid w:val="00805A6E"/>
    <w:rsid w:val="00805A72"/>
    <w:rsid w:val="00805AFA"/>
    <w:rsid w:val="00805B1E"/>
    <w:rsid w:val="00805B35"/>
    <w:rsid w:val="00805BD3"/>
    <w:rsid w:val="00805C41"/>
    <w:rsid w:val="00805CCB"/>
    <w:rsid w:val="00805CED"/>
    <w:rsid w:val="00805D5A"/>
    <w:rsid w:val="00805D81"/>
    <w:rsid w:val="00805DAC"/>
    <w:rsid w:val="00805E3B"/>
    <w:rsid w:val="00805ED2"/>
    <w:rsid w:val="00805F30"/>
    <w:rsid w:val="00805F5E"/>
    <w:rsid w:val="00805F83"/>
    <w:rsid w:val="00806004"/>
    <w:rsid w:val="00806032"/>
    <w:rsid w:val="00806064"/>
    <w:rsid w:val="00806093"/>
    <w:rsid w:val="00806106"/>
    <w:rsid w:val="00806115"/>
    <w:rsid w:val="00806124"/>
    <w:rsid w:val="00806189"/>
    <w:rsid w:val="008061E0"/>
    <w:rsid w:val="00806282"/>
    <w:rsid w:val="00806366"/>
    <w:rsid w:val="008063A2"/>
    <w:rsid w:val="008063C0"/>
    <w:rsid w:val="00806447"/>
    <w:rsid w:val="00806539"/>
    <w:rsid w:val="00806568"/>
    <w:rsid w:val="008065CF"/>
    <w:rsid w:val="008065F9"/>
    <w:rsid w:val="00806689"/>
    <w:rsid w:val="008066AA"/>
    <w:rsid w:val="0080673B"/>
    <w:rsid w:val="00806785"/>
    <w:rsid w:val="00806827"/>
    <w:rsid w:val="0080683F"/>
    <w:rsid w:val="00806846"/>
    <w:rsid w:val="00806855"/>
    <w:rsid w:val="00806A3D"/>
    <w:rsid w:val="00806AB2"/>
    <w:rsid w:val="00806AE9"/>
    <w:rsid w:val="00806B74"/>
    <w:rsid w:val="00806B94"/>
    <w:rsid w:val="00806B9C"/>
    <w:rsid w:val="00806BBC"/>
    <w:rsid w:val="00806BC4"/>
    <w:rsid w:val="00806BCA"/>
    <w:rsid w:val="00806BEA"/>
    <w:rsid w:val="00806DA9"/>
    <w:rsid w:val="00806E2D"/>
    <w:rsid w:val="00806EA9"/>
    <w:rsid w:val="00806F11"/>
    <w:rsid w:val="00806F1D"/>
    <w:rsid w:val="008070B2"/>
    <w:rsid w:val="008070F3"/>
    <w:rsid w:val="0080715F"/>
    <w:rsid w:val="00807169"/>
    <w:rsid w:val="00807219"/>
    <w:rsid w:val="0080725F"/>
    <w:rsid w:val="00807267"/>
    <w:rsid w:val="008072C1"/>
    <w:rsid w:val="0080734B"/>
    <w:rsid w:val="008073CB"/>
    <w:rsid w:val="0080740D"/>
    <w:rsid w:val="0080743C"/>
    <w:rsid w:val="0080744D"/>
    <w:rsid w:val="008074F8"/>
    <w:rsid w:val="008074FE"/>
    <w:rsid w:val="0080751D"/>
    <w:rsid w:val="0080757A"/>
    <w:rsid w:val="00807607"/>
    <w:rsid w:val="00807639"/>
    <w:rsid w:val="008076D8"/>
    <w:rsid w:val="00807710"/>
    <w:rsid w:val="00807807"/>
    <w:rsid w:val="0080782D"/>
    <w:rsid w:val="008078C3"/>
    <w:rsid w:val="0080797A"/>
    <w:rsid w:val="008079F5"/>
    <w:rsid w:val="00807A0D"/>
    <w:rsid w:val="00807A81"/>
    <w:rsid w:val="00807AC0"/>
    <w:rsid w:val="00807AC8"/>
    <w:rsid w:val="00807B41"/>
    <w:rsid w:val="00807BD2"/>
    <w:rsid w:val="00807C25"/>
    <w:rsid w:val="00807C28"/>
    <w:rsid w:val="00807C32"/>
    <w:rsid w:val="00807D58"/>
    <w:rsid w:val="00807D6D"/>
    <w:rsid w:val="00807DAA"/>
    <w:rsid w:val="00807DB0"/>
    <w:rsid w:val="00807DB8"/>
    <w:rsid w:val="00807E12"/>
    <w:rsid w:val="00807E22"/>
    <w:rsid w:val="00807E26"/>
    <w:rsid w:val="00807EB2"/>
    <w:rsid w:val="00807F2C"/>
    <w:rsid w:val="00810044"/>
    <w:rsid w:val="00810137"/>
    <w:rsid w:val="00810160"/>
    <w:rsid w:val="00810169"/>
    <w:rsid w:val="0081016D"/>
    <w:rsid w:val="0081022A"/>
    <w:rsid w:val="00810292"/>
    <w:rsid w:val="00810293"/>
    <w:rsid w:val="00810347"/>
    <w:rsid w:val="0081034F"/>
    <w:rsid w:val="008103B5"/>
    <w:rsid w:val="00810465"/>
    <w:rsid w:val="008105B1"/>
    <w:rsid w:val="0081075E"/>
    <w:rsid w:val="0081086D"/>
    <w:rsid w:val="0081089E"/>
    <w:rsid w:val="008108A8"/>
    <w:rsid w:val="008108E8"/>
    <w:rsid w:val="00810901"/>
    <w:rsid w:val="0081095A"/>
    <w:rsid w:val="00810975"/>
    <w:rsid w:val="00810A05"/>
    <w:rsid w:val="00810A15"/>
    <w:rsid w:val="00810A84"/>
    <w:rsid w:val="00810AC5"/>
    <w:rsid w:val="00810AF9"/>
    <w:rsid w:val="00810B11"/>
    <w:rsid w:val="00810B6A"/>
    <w:rsid w:val="00810BEA"/>
    <w:rsid w:val="00810C35"/>
    <w:rsid w:val="00810C39"/>
    <w:rsid w:val="00810C72"/>
    <w:rsid w:val="00810D29"/>
    <w:rsid w:val="00810DB7"/>
    <w:rsid w:val="00810E36"/>
    <w:rsid w:val="00810E4F"/>
    <w:rsid w:val="00810E50"/>
    <w:rsid w:val="00810EFC"/>
    <w:rsid w:val="00810FB1"/>
    <w:rsid w:val="00810FB5"/>
    <w:rsid w:val="00810FC8"/>
    <w:rsid w:val="00810FED"/>
    <w:rsid w:val="0081100D"/>
    <w:rsid w:val="00811016"/>
    <w:rsid w:val="008110C8"/>
    <w:rsid w:val="008110D7"/>
    <w:rsid w:val="0081113E"/>
    <w:rsid w:val="00811355"/>
    <w:rsid w:val="00811370"/>
    <w:rsid w:val="008113B9"/>
    <w:rsid w:val="008113C4"/>
    <w:rsid w:val="008113D0"/>
    <w:rsid w:val="0081140F"/>
    <w:rsid w:val="0081144F"/>
    <w:rsid w:val="00811566"/>
    <w:rsid w:val="0081158A"/>
    <w:rsid w:val="008115D4"/>
    <w:rsid w:val="008115F3"/>
    <w:rsid w:val="00811620"/>
    <w:rsid w:val="0081190D"/>
    <w:rsid w:val="0081194A"/>
    <w:rsid w:val="00811969"/>
    <w:rsid w:val="00811AF2"/>
    <w:rsid w:val="00811C16"/>
    <w:rsid w:val="00811C78"/>
    <w:rsid w:val="00811CD0"/>
    <w:rsid w:val="00811CEA"/>
    <w:rsid w:val="00811D04"/>
    <w:rsid w:val="00811D29"/>
    <w:rsid w:val="00811D4A"/>
    <w:rsid w:val="00811D8F"/>
    <w:rsid w:val="00811DAA"/>
    <w:rsid w:val="00811DC0"/>
    <w:rsid w:val="00811E0E"/>
    <w:rsid w:val="00811E66"/>
    <w:rsid w:val="00811EA8"/>
    <w:rsid w:val="00811EAE"/>
    <w:rsid w:val="00811FFB"/>
    <w:rsid w:val="00812012"/>
    <w:rsid w:val="00812099"/>
    <w:rsid w:val="00812119"/>
    <w:rsid w:val="00812159"/>
    <w:rsid w:val="008121B5"/>
    <w:rsid w:val="008122B0"/>
    <w:rsid w:val="008122BC"/>
    <w:rsid w:val="008122E2"/>
    <w:rsid w:val="00812336"/>
    <w:rsid w:val="0081234D"/>
    <w:rsid w:val="00812351"/>
    <w:rsid w:val="008123C8"/>
    <w:rsid w:val="008123FB"/>
    <w:rsid w:val="00812411"/>
    <w:rsid w:val="00812445"/>
    <w:rsid w:val="00812531"/>
    <w:rsid w:val="00812570"/>
    <w:rsid w:val="008125DE"/>
    <w:rsid w:val="008125FC"/>
    <w:rsid w:val="00812776"/>
    <w:rsid w:val="008127A6"/>
    <w:rsid w:val="008129F3"/>
    <w:rsid w:val="00812A3F"/>
    <w:rsid w:val="00812BFB"/>
    <w:rsid w:val="00812C4D"/>
    <w:rsid w:val="00812E8F"/>
    <w:rsid w:val="00812EFD"/>
    <w:rsid w:val="00812FCA"/>
    <w:rsid w:val="00813041"/>
    <w:rsid w:val="00813044"/>
    <w:rsid w:val="0081306F"/>
    <w:rsid w:val="00813128"/>
    <w:rsid w:val="0081318D"/>
    <w:rsid w:val="008132AF"/>
    <w:rsid w:val="008132DA"/>
    <w:rsid w:val="00813353"/>
    <w:rsid w:val="008133FD"/>
    <w:rsid w:val="0081340F"/>
    <w:rsid w:val="008134A8"/>
    <w:rsid w:val="008134B5"/>
    <w:rsid w:val="0081353B"/>
    <w:rsid w:val="00813568"/>
    <w:rsid w:val="00813616"/>
    <w:rsid w:val="00813694"/>
    <w:rsid w:val="008136AB"/>
    <w:rsid w:val="008136FA"/>
    <w:rsid w:val="0081389C"/>
    <w:rsid w:val="00813902"/>
    <w:rsid w:val="008139A5"/>
    <w:rsid w:val="008139AA"/>
    <w:rsid w:val="008139AC"/>
    <w:rsid w:val="00813A09"/>
    <w:rsid w:val="00813A6F"/>
    <w:rsid w:val="00813AF1"/>
    <w:rsid w:val="00813AF7"/>
    <w:rsid w:val="00813B17"/>
    <w:rsid w:val="00813B71"/>
    <w:rsid w:val="00813B7D"/>
    <w:rsid w:val="00813C63"/>
    <w:rsid w:val="00813C6D"/>
    <w:rsid w:val="00813CB4"/>
    <w:rsid w:val="00813CD7"/>
    <w:rsid w:val="00813D0D"/>
    <w:rsid w:val="00814014"/>
    <w:rsid w:val="0081401B"/>
    <w:rsid w:val="00814078"/>
    <w:rsid w:val="008141C5"/>
    <w:rsid w:val="0081427E"/>
    <w:rsid w:val="008142A2"/>
    <w:rsid w:val="0081430E"/>
    <w:rsid w:val="00814339"/>
    <w:rsid w:val="0081436C"/>
    <w:rsid w:val="008143E4"/>
    <w:rsid w:val="0081443A"/>
    <w:rsid w:val="00814464"/>
    <w:rsid w:val="00814488"/>
    <w:rsid w:val="0081459E"/>
    <w:rsid w:val="008145C2"/>
    <w:rsid w:val="008145E4"/>
    <w:rsid w:val="008145E7"/>
    <w:rsid w:val="00814626"/>
    <w:rsid w:val="008146AE"/>
    <w:rsid w:val="00814727"/>
    <w:rsid w:val="00814735"/>
    <w:rsid w:val="0081478E"/>
    <w:rsid w:val="008147C4"/>
    <w:rsid w:val="008147D7"/>
    <w:rsid w:val="00814894"/>
    <w:rsid w:val="008149A6"/>
    <w:rsid w:val="008149D7"/>
    <w:rsid w:val="00814A76"/>
    <w:rsid w:val="00814A90"/>
    <w:rsid w:val="00814A94"/>
    <w:rsid w:val="00814A98"/>
    <w:rsid w:val="00814AAC"/>
    <w:rsid w:val="00814AC0"/>
    <w:rsid w:val="00814B3A"/>
    <w:rsid w:val="00814B3F"/>
    <w:rsid w:val="00814DC1"/>
    <w:rsid w:val="00814E1A"/>
    <w:rsid w:val="00814E70"/>
    <w:rsid w:val="00814E89"/>
    <w:rsid w:val="00814EC9"/>
    <w:rsid w:val="00814EFF"/>
    <w:rsid w:val="0081501A"/>
    <w:rsid w:val="0081505B"/>
    <w:rsid w:val="008150AF"/>
    <w:rsid w:val="008151B1"/>
    <w:rsid w:val="008151F4"/>
    <w:rsid w:val="008152D0"/>
    <w:rsid w:val="00815368"/>
    <w:rsid w:val="0081536E"/>
    <w:rsid w:val="008153AE"/>
    <w:rsid w:val="00815604"/>
    <w:rsid w:val="0081562A"/>
    <w:rsid w:val="00815676"/>
    <w:rsid w:val="0081568C"/>
    <w:rsid w:val="0081571E"/>
    <w:rsid w:val="00815740"/>
    <w:rsid w:val="008157E8"/>
    <w:rsid w:val="008158B1"/>
    <w:rsid w:val="008158E1"/>
    <w:rsid w:val="008159D6"/>
    <w:rsid w:val="00815A90"/>
    <w:rsid w:val="00815ACE"/>
    <w:rsid w:val="00815AD0"/>
    <w:rsid w:val="00815B46"/>
    <w:rsid w:val="00815BC1"/>
    <w:rsid w:val="00815BCA"/>
    <w:rsid w:val="00815CA6"/>
    <w:rsid w:val="00815CBD"/>
    <w:rsid w:val="00815F97"/>
    <w:rsid w:val="00815FBB"/>
    <w:rsid w:val="008160A2"/>
    <w:rsid w:val="00816177"/>
    <w:rsid w:val="00816352"/>
    <w:rsid w:val="00816371"/>
    <w:rsid w:val="0081648C"/>
    <w:rsid w:val="00816500"/>
    <w:rsid w:val="0081653A"/>
    <w:rsid w:val="00816582"/>
    <w:rsid w:val="008165EA"/>
    <w:rsid w:val="0081663E"/>
    <w:rsid w:val="008166C0"/>
    <w:rsid w:val="008166C8"/>
    <w:rsid w:val="008166F0"/>
    <w:rsid w:val="0081672A"/>
    <w:rsid w:val="0081673B"/>
    <w:rsid w:val="008167B9"/>
    <w:rsid w:val="008167D2"/>
    <w:rsid w:val="0081680E"/>
    <w:rsid w:val="00816824"/>
    <w:rsid w:val="00816890"/>
    <w:rsid w:val="00816894"/>
    <w:rsid w:val="00816911"/>
    <w:rsid w:val="008169FA"/>
    <w:rsid w:val="00816A9D"/>
    <w:rsid w:val="00816B0D"/>
    <w:rsid w:val="00816B49"/>
    <w:rsid w:val="00816C4A"/>
    <w:rsid w:val="00816C69"/>
    <w:rsid w:val="00816C93"/>
    <w:rsid w:val="00816CD1"/>
    <w:rsid w:val="00816D94"/>
    <w:rsid w:val="00816DB3"/>
    <w:rsid w:val="00816DEB"/>
    <w:rsid w:val="00816E20"/>
    <w:rsid w:val="00816E28"/>
    <w:rsid w:val="00816EFC"/>
    <w:rsid w:val="00816F00"/>
    <w:rsid w:val="00816F2C"/>
    <w:rsid w:val="00816FAC"/>
    <w:rsid w:val="0081703A"/>
    <w:rsid w:val="00817070"/>
    <w:rsid w:val="00817103"/>
    <w:rsid w:val="00817111"/>
    <w:rsid w:val="00817112"/>
    <w:rsid w:val="0081711E"/>
    <w:rsid w:val="0081718E"/>
    <w:rsid w:val="00817200"/>
    <w:rsid w:val="00817211"/>
    <w:rsid w:val="00817254"/>
    <w:rsid w:val="00817267"/>
    <w:rsid w:val="0081737E"/>
    <w:rsid w:val="008173F3"/>
    <w:rsid w:val="0081746A"/>
    <w:rsid w:val="00817596"/>
    <w:rsid w:val="008176D6"/>
    <w:rsid w:val="008176F0"/>
    <w:rsid w:val="008177A3"/>
    <w:rsid w:val="00817833"/>
    <w:rsid w:val="00817889"/>
    <w:rsid w:val="008178CA"/>
    <w:rsid w:val="00817972"/>
    <w:rsid w:val="00817993"/>
    <w:rsid w:val="00817A6F"/>
    <w:rsid w:val="00817AC3"/>
    <w:rsid w:val="00817AC9"/>
    <w:rsid w:val="00817BE3"/>
    <w:rsid w:val="00817C08"/>
    <w:rsid w:val="00817C43"/>
    <w:rsid w:val="00817CA9"/>
    <w:rsid w:val="00817D19"/>
    <w:rsid w:val="00817D92"/>
    <w:rsid w:val="00817E21"/>
    <w:rsid w:val="00817E51"/>
    <w:rsid w:val="00817EBD"/>
    <w:rsid w:val="00817ECC"/>
    <w:rsid w:val="00817F05"/>
    <w:rsid w:val="00817F5A"/>
    <w:rsid w:val="00817F5C"/>
    <w:rsid w:val="00817F6C"/>
    <w:rsid w:val="0082005B"/>
    <w:rsid w:val="00820093"/>
    <w:rsid w:val="008200B8"/>
    <w:rsid w:val="008201AB"/>
    <w:rsid w:val="008201E6"/>
    <w:rsid w:val="00820250"/>
    <w:rsid w:val="00820299"/>
    <w:rsid w:val="00820397"/>
    <w:rsid w:val="008203BE"/>
    <w:rsid w:val="00820440"/>
    <w:rsid w:val="00820444"/>
    <w:rsid w:val="0082044A"/>
    <w:rsid w:val="00820458"/>
    <w:rsid w:val="00820481"/>
    <w:rsid w:val="008204C6"/>
    <w:rsid w:val="008204CC"/>
    <w:rsid w:val="0082051E"/>
    <w:rsid w:val="008205C8"/>
    <w:rsid w:val="00820625"/>
    <w:rsid w:val="0082064A"/>
    <w:rsid w:val="00820651"/>
    <w:rsid w:val="008206EA"/>
    <w:rsid w:val="0082078A"/>
    <w:rsid w:val="008207E5"/>
    <w:rsid w:val="008207F2"/>
    <w:rsid w:val="0082083B"/>
    <w:rsid w:val="0082089D"/>
    <w:rsid w:val="008209F0"/>
    <w:rsid w:val="00820B36"/>
    <w:rsid w:val="00820B8C"/>
    <w:rsid w:val="00820B8F"/>
    <w:rsid w:val="00820B94"/>
    <w:rsid w:val="00820BF9"/>
    <w:rsid w:val="00820C7A"/>
    <w:rsid w:val="00820CBE"/>
    <w:rsid w:val="00820CCB"/>
    <w:rsid w:val="00820D0A"/>
    <w:rsid w:val="00820D82"/>
    <w:rsid w:val="00820DFB"/>
    <w:rsid w:val="00820E06"/>
    <w:rsid w:val="00820E4A"/>
    <w:rsid w:val="00820E8A"/>
    <w:rsid w:val="00820ED2"/>
    <w:rsid w:val="00820F2F"/>
    <w:rsid w:val="00820F3D"/>
    <w:rsid w:val="008210E7"/>
    <w:rsid w:val="008211DE"/>
    <w:rsid w:val="00821318"/>
    <w:rsid w:val="00821327"/>
    <w:rsid w:val="008213FB"/>
    <w:rsid w:val="008214AC"/>
    <w:rsid w:val="00821500"/>
    <w:rsid w:val="00821513"/>
    <w:rsid w:val="00821599"/>
    <w:rsid w:val="0082162E"/>
    <w:rsid w:val="008216B8"/>
    <w:rsid w:val="00821700"/>
    <w:rsid w:val="0082179A"/>
    <w:rsid w:val="00821840"/>
    <w:rsid w:val="00821888"/>
    <w:rsid w:val="008218F4"/>
    <w:rsid w:val="00821947"/>
    <w:rsid w:val="00821A7B"/>
    <w:rsid w:val="00821A7E"/>
    <w:rsid w:val="00821A86"/>
    <w:rsid w:val="00821AA3"/>
    <w:rsid w:val="00821AF2"/>
    <w:rsid w:val="00821B68"/>
    <w:rsid w:val="00821BAD"/>
    <w:rsid w:val="00821BE3"/>
    <w:rsid w:val="00821C51"/>
    <w:rsid w:val="00821C97"/>
    <w:rsid w:val="00821D2D"/>
    <w:rsid w:val="00821D85"/>
    <w:rsid w:val="00821DEB"/>
    <w:rsid w:val="00821E2A"/>
    <w:rsid w:val="00821F96"/>
    <w:rsid w:val="00822098"/>
    <w:rsid w:val="008220B0"/>
    <w:rsid w:val="008220D3"/>
    <w:rsid w:val="008220EB"/>
    <w:rsid w:val="0082215B"/>
    <w:rsid w:val="008222D7"/>
    <w:rsid w:val="008222E0"/>
    <w:rsid w:val="00822344"/>
    <w:rsid w:val="0082242E"/>
    <w:rsid w:val="008224A5"/>
    <w:rsid w:val="008224B7"/>
    <w:rsid w:val="008224BC"/>
    <w:rsid w:val="008224E9"/>
    <w:rsid w:val="008224EB"/>
    <w:rsid w:val="00822514"/>
    <w:rsid w:val="0082251A"/>
    <w:rsid w:val="00822566"/>
    <w:rsid w:val="008225E0"/>
    <w:rsid w:val="008226E2"/>
    <w:rsid w:val="00822710"/>
    <w:rsid w:val="00822735"/>
    <w:rsid w:val="00822741"/>
    <w:rsid w:val="008228C2"/>
    <w:rsid w:val="008229C8"/>
    <w:rsid w:val="00822A6D"/>
    <w:rsid w:val="00822AA1"/>
    <w:rsid w:val="00822ABF"/>
    <w:rsid w:val="00822ADC"/>
    <w:rsid w:val="00822B04"/>
    <w:rsid w:val="00822B11"/>
    <w:rsid w:val="00822B72"/>
    <w:rsid w:val="00822BE9"/>
    <w:rsid w:val="00822C30"/>
    <w:rsid w:val="00822C60"/>
    <w:rsid w:val="00822C74"/>
    <w:rsid w:val="00822C85"/>
    <w:rsid w:val="00822DB5"/>
    <w:rsid w:val="00822DB9"/>
    <w:rsid w:val="00822E64"/>
    <w:rsid w:val="00822E7A"/>
    <w:rsid w:val="00822E85"/>
    <w:rsid w:val="00822EA9"/>
    <w:rsid w:val="00822EC8"/>
    <w:rsid w:val="0082303A"/>
    <w:rsid w:val="0082308A"/>
    <w:rsid w:val="008230B4"/>
    <w:rsid w:val="008230EC"/>
    <w:rsid w:val="008230EF"/>
    <w:rsid w:val="0082310C"/>
    <w:rsid w:val="00823217"/>
    <w:rsid w:val="008232CD"/>
    <w:rsid w:val="0082334D"/>
    <w:rsid w:val="008233B7"/>
    <w:rsid w:val="008233B8"/>
    <w:rsid w:val="00823413"/>
    <w:rsid w:val="00823441"/>
    <w:rsid w:val="00823459"/>
    <w:rsid w:val="008234E0"/>
    <w:rsid w:val="008235C9"/>
    <w:rsid w:val="0082361D"/>
    <w:rsid w:val="008236AD"/>
    <w:rsid w:val="00823720"/>
    <w:rsid w:val="008237BC"/>
    <w:rsid w:val="0082380E"/>
    <w:rsid w:val="0082385E"/>
    <w:rsid w:val="0082388A"/>
    <w:rsid w:val="00823921"/>
    <w:rsid w:val="00823A0F"/>
    <w:rsid w:val="00823A2F"/>
    <w:rsid w:val="00823A53"/>
    <w:rsid w:val="00823A67"/>
    <w:rsid w:val="00823ABB"/>
    <w:rsid w:val="00823B55"/>
    <w:rsid w:val="00823B69"/>
    <w:rsid w:val="00823C7A"/>
    <w:rsid w:val="00823C90"/>
    <w:rsid w:val="00823D44"/>
    <w:rsid w:val="00823D87"/>
    <w:rsid w:val="00823D8A"/>
    <w:rsid w:val="00823DAF"/>
    <w:rsid w:val="00823DC4"/>
    <w:rsid w:val="00823E61"/>
    <w:rsid w:val="00823E9A"/>
    <w:rsid w:val="00823EE4"/>
    <w:rsid w:val="00823F1C"/>
    <w:rsid w:val="00823FB5"/>
    <w:rsid w:val="0082406C"/>
    <w:rsid w:val="00824090"/>
    <w:rsid w:val="00824208"/>
    <w:rsid w:val="0082422A"/>
    <w:rsid w:val="00824233"/>
    <w:rsid w:val="00824243"/>
    <w:rsid w:val="00824247"/>
    <w:rsid w:val="0082426A"/>
    <w:rsid w:val="008242A3"/>
    <w:rsid w:val="008242EE"/>
    <w:rsid w:val="00824324"/>
    <w:rsid w:val="00824368"/>
    <w:rsid w:val="0082439E"/>
    <w:rsid w:val="0082441A"/>
    <w:rsid w:val="008244A6"/>
    <w:rsid w:val="008244ED"/>
    <w:rsid w:val="00824527"/>
    <w:rsid w:val="008245EE"/>
    <w:rsid w:val="00824662"/>
    <w:rsid w:val="00824730"/>
    <w:rsid w:val="0082474F"/>
    <w:rsid w:val="0082478F"/>
    <w:rsid w:val="00824893"/>
    <w:rsid w:val="008248B8"/>
    <w:rsid w:val="00824930"/>
    <w:rsid w:val="0082497E"/>
    <w:rsid w:val="00824990"/>
    <w:rsid w:val="008249D4"/>
    <w:rsid w:val="00824AB5"/>
    <w:rsid w:val="00824BE9"/>
    <w:rsid w:val="00824C56"/>
    <w:rsid w:val="00824CAF"/>
    <w:rsid w:val="00824CCC"/>
    <w:rsid w:val="00824D7F"/>
    <w:rsid w:val="00824DBB"/>
    <w:rsid w:val="00824E42"/>
    <w:rsid w:val="00824F4A"/>
    <w:rsid w:val="00824F4C"/>
    <w:rsid w:val="00824F81"/>
    <w:rsid w:val="00824FF1"/>
    <w:rsid w:val="008251DA"/>
    <w:rsid w:val="00825235"/>
    <w:rsid w:val="008252B6"/>
    <w:rsid w:val="008252F1"/>
    <w:rsid w:val="008252F7"/>
    <w:rsid w:val="00825388"/>
    <w:rsid w:val="00825401"/>
    <w:rsid w:val="00825417"/>
    <w:rsid w:val="0082561C"/>
    <w:rsid w:val="008256A1"/>
    <w:rsid w:val="00825895"/>
    <w:rsid w:val="00825898"/>
    <w:rsid w:val="008258AB"/>
    <w:rsid w:val="008259E9"/>
    <w:rsid w:val="00825A78"/>
    <w:rsid w:val="00825ADC"/>
    <w:rsid w:val="00825E00"/>
    <w:rsid w:val="00825E54"/>
    <w:rsid w:val="00825E82"/>
    <w:rsid w:val="00825F23"/>
    <w:rsid w:val="00825F37"/>
    <w:rsid w:val="00825F76"/>
    <w:rsid w:val="00825F8F"/>
    <w:rsid w:val="00825FF0"/>
    <w:rsid w:val="00826016"/>
    <w:rsid w:val="0082606D"/>
    <w:rsid w:val="0082613F"/>
    <w:rsid w:val="008261BE"/>
    <w:rsid w:val="008261C2"/>
    <w:rsid w:val="00826255"/>
    <w:rsid w:val="0082628F"/>
    <w:rsid w:val="008262C9"/>
    <w:rsid w:val="008262E8"/>
    <w:rsid w:val="008262F4"/>
    <w:rsid w:val="008263D1"/>
    <w:rsid w:val="0082640C"/>
    <w:rsid w:val="0082642D"/>
    <w:rsid w:val="00826541"/>
    <w:rsid w:val="008265B4"/>
    <w:rsid w:val="008265D3"/>
    <w:rsid w:val="00826654"/>
    <w:rsid w:val="0082667C"/>
    <w:rsid w:val="008266A9"/>
    <w:rsid w:val="008266BA"/>
    <w:rsid w:val="0082672F"/>
    <w:rsid w:val="0082695A"/>
    <w:rsid w:val="00826987"/>
    <w:rsid w:val="008269C2"/>
    <w:rsid w:val="00826A18"/>
    <w:rsid w:val="00826A60"/>
    <w:rsid w:val="00826AB3"/>
    <w:rsid w:val="00826B1D"/>
    <w:rsid w:val="00826B55"/>
    <w:rsid w:val="00826B88"/>
    <w:rsid w:val="00826B9B"/>
    <w:rsid w:val="00826C14"/>
    <w:rsid w:val="00826C82"/>
    <w:rsid w:val="00826C91"/>
    <w:rsid w:val="00826D19"/>
    <w:rsid w:val="00826E4D"/>
    <w:rsid w:val="00826EE6"/>
    <w:rsid w:val="00826EEC"/>
    <w:rsid w:val="00826F29"/>
    <w:rsid w:val="00826FC8"/>
    <w:rsid w:val="00826FDF"/>
    <w:rsid w:val="0082701A"/>
    <w:rsid w:val="008270C8"/>
    <w:rsid w:val="00827134"/>
    <w:rsid w:val="00827339"/>
    <w:rsid w:val="00827367"/>
    <w:rsid w:val="008273C5"/>
    <w:rsid w:val="008273C9"/>
    <w:rsid w:val="00827411"/>
    <w:rsid w:val="0082749D"/>
    <w:rsid w:val="00827505"/>
    <w:rsid w:val="008275E9"/>
    <w:rsid w:val="0082761D"/>
    <w:rsid w:val="0082782A"/>
    <w:rsid w:val="00827893"/>
    <w:rsid w:val="00827976"/>
    <w:rsid w:val="008279A1"/>
    <w:rsid w:val="00827BC4"/>
    <w:rsid w:val="00827BE5"/>
    <w:rsid w:val="00827CCE"/>
    <w:rsid w:val="00827CD8"/>
    <w:rsid w:val="00827D97"/>
    <w:rsid w:val="00827DA9"/>
    <w:rsid w:val="00827E27"/>
    <w:rsid w:val="00827E37"/>
    <w:rsid w:val="00827E8F"/>
    <w:rsid w:val="00827F4F"/>
    <w:rsid w:val="00827FC8"/>
    <w:rsid w:val="00830005"/>
    <w:rsid w:val="008301BE"/>
    <w:rsid w:val="008301D7"/>
    <w:rsid w:val="0083023C"/>
    <w:rsid w:val="008302D7"/>
    <w:rsid w:val="00830329"/>
    <w:rsid w:val="00830429"/>
    <w:rsid w:val="0083044A"/>
    <w:rsid w:val="00830478"/>
    <w:rsid w:val="00830523"/>
    <w:rsid w:val="0083052F"/>
    <w:rsid w:val="008305F0"/>
    <w:rsid w:val="00830613"/>
    <w:rsid w:val="0083062D"/>
    <w:rsid w:val="008306C4"/>
    <w:rsid w:val="008306E8"/>
    <w:rsid w:val="008306FD"/>
    <w:rsid w:val="00830708"/>
    <w:rsid w:val="00830723"/>
    <w:rsid w:val="00830753"/>
    <w:rsid w:val="00830834"/>
    <w:rsid w:val="00830878"/>
    <w:rsid w:val="00830888"/>
    <w:rsid w:val="00830AB4"/>
    <w:rsid w:val="00830B81"/>
    <w:rsid w:val="00830BAE"/>
    <w:rsid w:val="00830C14"/>
    <w:rsid w:val="00830C2A"/>
    <w:rsid w:val="00830CB9"/>
    <w:rsid w:val="00830CD4"/>
    <w:rsid w:val="00830CFA"/>
    <w:rsid w:val="00830CFF"/>
    <w:rsid w:val="00830D25"/>
    <w:rsid w:val="00830D83"/>
    <w:rsid w:val="00830F82"/>
    <w:rsid w:val="0083106B"/>
    <w:rsid w:val="008310EF"/>
    <w:rsid w:val="00831187"/>
    <w:rsid w:val="0083125C"/>
    <w:rsid w:val="008312F2"/>
    <w:rsid w:val="00831434"/>
    <w:rsid w:val="0083147A"/>
    <w:rsid w:val="00831480"/>
    <w:rsid w:val="008314C2"/>
    <w:rsid w:val="0083154C"/>
    <w:rsid w:val="008315BA"/>
    <w:rsid w:val="008315D4"/>
    <w:rsid w:val="00831657"/>
    <w:rsid w:val="008316D3"/>
    <w:rsid w:val="0083178F"/>
    <w:rsid w:val="008317DB"/>
    <w:rsid w:val="0083183C"/>
    <w:rsid w:val="0083185C"/>
    <w:rsid w:val="00831898"/>
    <w:rsid w:val="008318D2"/>
    <w:rsid w:val="008318E5"/>
    <w:rsid w:val="00831900"/>
    <w:rsid w:val="0083198D"/>
    <w:rsid w:val="008319A6"/>
    <w:rsid w:val="00831A4E"/>
    <w:rsid w:val="00831B28"/>
    <w:rsid w:val="00831C05"/>
    <w:rsid w:val="00831CF5"/>
    <w:rsid w:val="00831DD3"/>
    <w:rsid w:val="00831E10"/>
    <w:rsid w:val="00831E57"/>
    <w:rsid w:val="00831F0E"/>
    <w:rsid w:val="00831F83"/>
    <w:rsid w:val="00832049"/>
    <w:rsid w:val="008320E7"/>
    <w:rsid w:val="008320EB"/>
    <w:rsid w:val="00832170"/>
    <w:rsid w:val="0083217C"/>
    <w:rsid w:val="008321BA"/>
    <w:rsid w:val="00832291"/>
    <w:rsid w:val="0083233D"/>
    <w:rsid w:val="008323A5"/>
    <w:rsid w:val="008323CC"/>
    <w:rsid w:val="00832449"/>
    <w:rsid w:val="00832462"/>
    <w:rsid w:val="00832480"/>
    <w:rsid w:val="00832496"/>
    <w:rsid w:val="00832631"/>
    <w:rsid w:val="008326D1"/>
    <w:rsid w:val="00832725"/>
    <w:rsid w:val="0083274B"/>
    <w:rsid w:val="0083278F"/>
    <w:rsid w:val="0083281C"/>
    <w:rsid w:val="0083297B"/>
    <w:rsid w:val="008329A0"/>
    <w:rsid w:val="00832A02"/>
    <w:rsid w:val="00832AFF"/>
    <w:rsid w:val="00832BA4"/>
    <w:rsid w:val="00832BB4"/>
    <w:rsid w:val="00832BE8"/>
    <w:rsid w:val="00832BEF"/>
    <w:rsid w:val="00832C59"/>
    <w:rsid w:val="00832D2B"/>
    <w:rsid w:val="00832D52"/>
    <w:rsid w:val="00832DBA"/>
    <w:rsid w:val="00832E9C"/>
    <w:rsid w:val="00832EBA"/>
    <w:rsid w:val="00832EC9"/>
    <w:rsid w:val="00832F28"/>
    <w:rsid w:val="00832F32"/>
    <w:rsid w:val="00832F6E"/>
    <w:rsid w:val="00832FAB"/>
    <w:rsid w:val="008330CC"/>
    <w:rsid w:val="00833136"/>
    <w:rsid w:val="008331F1"/>
    <w:rsid w:val="008331FC"/>
    <w:rsid w:val="0083324A"/>
    <w:rsid w:val="008332B2"/>
    <w:rsid w:val="00833304"/>
    <w:rsid w:val="008334BB"/>
    <w:rsid w:val="008334D3"/>
    <w:rsid w:val="008334F4"/>
    <w:rsid w:val="008335AC"/>
    <w:rsid w:val="008335AE"/>
    <w:rsid w:val="0083362C"/>
    <w:rsid w:val="00833644"/>
    <w:rsid w:val="008336C1"/>
    <w:rsid w:val="008336F5"/>
    <w:rsid w:val="00833857"/>
    <w:rsid w:val="00833859"/>
    <w:rsid w:val="0083389C"/>
    <w:rsid w:val="00833995"/>
    <w:rsid w:val="008339B4"/>
    <w:rsid w:val="00833A07"/>
    <w:rsid w:val="00833A84"/>
    <w:rsid w:val="00833C53"/>
    <w:rsid w:val="00833CBE"/>
    <w:rsid w:val="00833CC0"/>
    <w:rsid w:val="00833DCA"/>
    <w:rsid w:val="00833E40"/>
    <w:rsid w:val="00833E6E"/>
    <w:rsid w:val="00833F86"/>
    <w:rsid w:val="00833FB4"/>
    <w:rsid w:val="00833FEB"/>
    <w:rsid w:val="0083429F"/>
    <w:rsid w:val="008342B7"/>
    <w:rsid w:val="00834342"/>
    <w:rsid w:val="00834371"/>
    <w:rsid w:val="008343A2"/>
    <w:rsid w:val="0083445D"/>
    <w:rsid w:val="0083449A"/>
    <w:rsid w:val="008344B9"/>
    <w:rsid w:val="0083450A"/>
    <w:rsid w:val="0083459A"/>
    <w:rsid w:val="00834604"/>
    <w:rsid w:val="00834629"/>
    <w:rsid w:val="008346CD"/>
    <w:rsid w:val="008347A0"/>
    <w:rsid w:val="0083481B"/>
    <w:rsid w:val="00834822"/>
    <w:rsid w:val="008348C5"/>
    <w:rsid w:val="008348CD"/>
    <w:rsid w:val="008349B2"/>
    <w:rsid w:val="008349EF"/>
    <w:rsid w:val="00834A00"/>
    <w:rsid w:val="00834A2C"/>
    <w:rsid w:val="00834A8D"/>
    <w:rsid w:val="00834ADB"/>
    <w:rsid w:val="00834AF8"/>
    <w:rsid w:val="00834B72"/>
    <w:rsid w:val="00834CCB"/>
    <w:rsid w:val="00834CDF"/>
    <w:rsid w:val="00834D04"/>
    <w:rsid w:val="00834E23"/>
    <w:rsid w:val="00834ED0"/>
    <w:rsid w:val="00834EF0"/>
    <w:rsid w:val="00834F08"/>
    <w:rsid w:val="00834F86"/>
    <w:rsid w:val="00834FA8"/>
    <w:rsid w:val="00834FD7"/>
    <w:rsid w:val="0083503D"/>
    <w:rsid w:val="00835093"/>
    <w:rsid w:val="008350D3"/>
    <w:rsid w:val="00835121"/>
    <w:rsid w:val="00835199"/>
    <w:rsid w:val="0083519E"/>
    <w:rsid w:val="008351AE"/>
    <w:rsid w:val="008351B5"/>
    <w:rsid w:val="008351DC"/>
    <w:rsid w:val="008351FC"/>
    <w:rsid w:val="0083520E"/>
    <w:rsid w:val="00835241"/>
    <w:rsid w:val="0083535A"/>
    <w:rsid w:val="008353AB"/>
    <w:rsid w:val="00835429"/>
    <w:rsid w:val="00835437"/>
    <w:rsid w:val="0083543F"/>
    <w:rsid w:val="00835501"/>
    <w:rsid w:val="0083552F"/>
    <w:rsid w:val="0083558D"/>
    <w:rsid w:val="00835594"/>
    <w:rsid w:val="0083559A"/>
    <w:rsid w:val="008355F8"/>
    <w:rsid w:val="008356A4"/>
    <w:rsid w:val="008356FD"/>
    <w:rsid w:val="0083570E"/>
    <w:rsid w:val="0083575C"/>
    <w:rsid w:val="00835885"/>
    <w:rsid w:val="008358B1"/>
    <w:rsid w:val="00835927"/>
    <w:rsid w:val="008359E7"/>
    <w:rsid w:val="00835AFE"/>
    <w:rsid w:val="00835B06"/>
    <w:rsid w:val="00835B33"/>
    <w:rsid w:val="00835B60"/>
    <w:rsid w:val="00835BD0"/>
    <w:rsid w:val="00835C49"/>
    <w:rsid w:val="00835D30"/>
    <w:rsid w:val="00835D43"/>
    <w:rsid w:val="00835D79"/>
    <w:rsid w:val="00835F1C"/>
    <w:rsid w:val="00836092"/>
    <w:rsid w:val="008360A9"/>
    <w:rsid w:val="008360D9"/>
    <w:rsid w:val="008361A4"/>
    <w:rsid w:val="0083620A"/>
    <w:rsid w:val="0083630C"/>
    <w:rsid w:val="00836315"/>
    <w:rsid w:val="008363AB"/>
    <w:rsid w:val="008363BA"/>
    <w:rsid w:val="008363F2"/>
    <w:rsid w:val="008364D0"/>
    <w:rsid w:val="00836590"/>
    <w:rsid w:val="008365A3"/>
    <w:rsid w:val="008365ED"/>
    <w:rsid w:val="008365F5"/>
    <w:rsid w:val="00836628"/>
    <w:rsid w:val="0083666E"/>
    <w:rsid w:val="008366E1"/>
    <w:rsid w:val="008366E9"/>
    <w:rsid w:val="00836775"/>
    <w:rsid w:val="008367F0"/>
    <w:rsid w:val="0083685D"/>
    <w:rsid w:val="008368BE"/>
    <w:rsid w:val="008368CA"/>
    <w:rsid w:val="00836911"/>
    <w:rsid w:val="00836989"/>
    <w:rsid w:val="00836A92"/>
    <w:rsid w:val="00836B21"/>
    <w:rsid w:val="00836B28"/>
    <w:rsid w:val="00836BEB"/>
    <w:rsid w:val="00836C33"/>
    <w:rsid w:val="00836D77"/>
    <w:rsid w:val="00836DD2"/>
    <w:rsid w:val="00836DFF"/>
    <w:rsid w:val="00836E16"/>
    <w:rsid w:val="00836ECC"/>
    <w:rsid w:val="00836EF6"/>
    <w:rsid w:val="00836F74"/>
    <w:rsid w:val="00836FBE"/>
    <w:rsid w:val="00837031"/>
    <w:rsid w:val="008370FE"/>
    <w:rsid w:val="00837103"/>
    <w:rsid w:val="00837142"/>
    <w:rsid w:val="00837198"/>
    <w:rsid w:val="008373E8"/>
    <w:rsid w:val="00837482"/>
    <w:rsid w:val="008374AC"/>
    <w:rsid w:val="008374F3"/>
    <w:rsid w:val="0083751C"/>
    <w:rsid w:val="008375EA"/>
    <w:rsid w:val="0083762A"/>
    <w:rsid w:val="0083768F"/>
    <w:rsid w:val="008376CC"/>
    <w:rsid w:val="008377CE"/>
    <w:rsid w:val="008377D5"/>
    <w:rsid w:val="0083780F"/>
    <w:rsid w:val="00837895"/>
    <w:rsid w:val="008378D6"/>
    <w:rsid w:val="008378DB"/>
    <w:rsid w:val="00837AB4"/>
    <w:rsid w:val="00837B16"/>
    <w:rsid w:val="00837BB4"/>
    <w:rsid w:val="00837D70"/>
    <w:rsid w:val="00837D8A"/>
    <w:rsid w:val="00837E6C"/>
    <w:rsid w:val="00837E94"/>
    <w:rsid w:val="00837E99"/>
    <w:rsid w:val="00837EAB"/>
    <w:rsid w:val="00837ED4"/>
    <w:rsid w:val="00837EFC"/>
    <w:rsid w:val="00837F49"/>
    <w:rsid w:val="00837FB6"/>
    <w:rsid w:val="0084003B"/>
    <w:rsid w:val="00840133"/>
    <w:rsid w:val="00840178"/>
    <w:rsid w:val="0084047D"/>
    <w:rsid w:val="008404C3"/>
    <w:rsid w:val="008404DB"/>
    <w:rsid w:val="008404F5"/>
    <w:rsid w:val="008405AC"/>
    <w:rsid w:val="008405DE"/>
    <w:rsid w:val="00840624"/>
    <w:rsid w:val="008407A1"/>
    <w:rsid w:val="008407AF"/>
    <w:rsid w:val="008407C2"/>
    <w:rsid w:val="0084091E"/>
    <w:rsid w:val="008409E0"/>
    <w:rsid w:val="008409E4"/>
    <w:rsid w:val="008409EA"/>
    <w:rsid w:val="00840A49"/>
    <w:rsid w:val="00840A9C"/>
    <w:rsid w:val="00840AAD"/>
    <w:rsid w:val="00840B48"/>
    <w:rsid w:val="00840B89"/>
    <w:rsid w:val="00840BDD"/>
    <w:rsid w:val="00840C21"/>
    <w:rsid w:val="00840D1F"/>
    <w:rsid w:val="00840E62"/>
    <w:rsid w:val="00840E70"/>
    <w:rsid w:val="00840EE9"/>
    <w:rsid w:val="00840F96"/>
    <w:rsid w:val="00840FDC"/>
    <w:rsid w:val="00841004"/>
    <w:rsid w:val="00841009"/>
    <w:rsid w:val="008410AD"/>
    <w:rsid w:val="008410B4"/>
    <w:rsid w:val="008410B9"/>
    <w:rsid w:val="008410CA"/>
    <w:rsid w:val="008410EB"/>
    <w:rsid w:val="0084113E"/>
    <w:rsid w:val="0084118E"/>
    <w:rsid w:val="008411B0"/>
    <w:rsid w:val="008411FD"/>
    <w:rsid w:val="00841213"/>
    <w:rsid w:val="00841217"/>
    <w:rsid w:val="0084124E"/>
    <w:rsid w:val="00841259"/>
    <w:rsid w:val="00841291"/>
    <w:rsid w:val="00841295"/>
    <w:rsid w:val="00841339"/>
    <w:rsid w:val="00841370"/>
    <w:rsid w:val="0084139A"/>
    <w:rsid w:val="008413D7"/>
    <w:rsid w:val="00841416"/>
    <w:rsid w:val="008414CF"/>
    <w:rsid w:val="008414F9"/>
    <w:rsid w:val="00841500"/>
    <w:rsid w:val="00841506"/>
    <w:rsid w:val="0084167B"/>
    <w:rsid w:val="0084169E"/>
    <w:rsid w:val="0084179D"/>
    <w:rsid w:val="008417C3"/>
    <w:rsid w:val="00841826"/>
    <w:rsid w:val="0084182F"/>
    <w:rsid w:val="0084187E"/>
    <w:rsid w:val="008418C4"/>
    <w:rsid w:val="0084195B"/>
    <w:rsid w:val="0084199C"/>
    <w:rsid w:val="008419EC"/>
    <w:rsid w:val="00841A3E"/>
    <w:rsid w:val="00841AD4"/>
    <w:rsid w:val="00841BEF"/>
    <w:rsid w:val="00841C6A"/>
    <w:rsid w:val="00841C7E"/>
    <w:rsid w:val="00841CA5"/>
    <w:rsid w:val="00841CB2"/>
    <w:rsid w:val="00841D17"/>
    <w:rsid w:val="00841D9D"/>
    <w:rsid w:val="00841DC7"/>
    <w:rsid w:val="00841DF5"/>
    <w:rsid w:val="00841DF7"/>
    <w:rsid w:val="00841E73"/>
    <w:rsid w:val="00841E83"/>
    <w:rsid w:val="00841F4E"/>
    <w:rsid w:val="00841FC4"/>
    <w:rsid w:val="00841FF9"/>
    <w:rsid w:val="00841FFE"/>
    <w:rsid w:val="00842009"/>
    <w:rsid w:val="00842035"/>
    <w:rsid w:val="00842074"/>
    <w:rsid w:val="008420E3"/>
    <w:rsid w:val="00842146"/>
    <w:rsid w:val="00842163"/>
    <w:rsid w:val="008421DC"/>
    <w:rsid w:val="008422EF"/>
    <w:rsid w:val="00842308"/>
    <w:rsid w:val="008423DA"/>
    <w:rsid w:val="00842464"/>
    <w:rsid w:val="008424E0"/>
    <w:rsid w:val="00842587"/>
    <w:rsid w:val="0084259E"/>
    <w:rsid w:val="008425D7"/>
    <w:rsid w:val="008425FE"/>
    <w:rsid w:val="008426DF"/>
    <w:rsid w:val="008426E6"/>
    <w:rsid w:val="00842733"/>
    <w:rsid w:val="0084281F"/>
    <w:rsid w:val="00842885"/>
    <w:rsid w:val="0084294F"/>
    <w:rsid w:val="008429E6"/>
    <w:rsid w:val="00842A32"/>
    <w:rsid w:val="00842A8B"/>
    <w:rsid w:val="00842A91"/>
    <w:rsid w:val="00842AC4"/>
    <w:rsid w:val="00842B32"/>
    <w:rsid w:val="00842B71"/>
    <w:rsid w:val="00842BE6"/>
    <w:rsid w:val="00842C35"/>
    <w:rsid w:val="00842CD4"/>
    <w:rsid w:val="00842DE9"/>
    <w:rsid w:val="00842E38"/>
    <w:rsid w:val="00842E39"/>
    <w:rsid w:val="00842E5F"/>
    <w:rsid w:val="00842E78"/>
    <w:rsid w:val="00842EB7"/>
    <w:rsid w:val="00842F5A"/>
    <w:rsid w:val="00842FF9"/>
    <w:rsid w:val="00843041"/>
    <w:rsid w:val="00843127"/>
    <w:rsid w:val="0084314C"/>
    <w:rsid w:val="00843228"/>
    <w:rsid w:val="00843299"/>
    <w:rsid w:val="0084329B"/>
    <w:rsid w:val="008432AD"/>
    <w:rsid w:val="008432D7"/>
    <w:rsid w:val="00843358"/>
    <w:rsid w:val="008433C3"/>
    <w:rsid w:val="0084341B"/>
    <w:rsid w:val="00843470"/>
    <w:rsid w:val="0084354D"/>
    <w:rsid w:val="0084357D"/>
    <w:rsid w:val="0084365A"/>
    <w:rsid w:val="00843693"/>
    <w:rsid w:val="008436EC"/>
    <w:rsid w:val="0084384D"/>
    <w:rsid w:val="008438A2"/>
    <w:rsid w:val="008438B9"/>
    <w:rsid w:val="008439C4"/>
    <w:rsid w:val="00843A0E"/>
    <w:rsid w:val="00843B06"/>
    <w:rsid w:val="00843B13"/>
    <w:rsid w:val="00843D64"/>
    <w:rsid w:val="00843D73"/>
    <w:rsid w:val="00843DF8"/>
    <w:rsid w:val="00843E18"/>
    <w:rsid w:val="00843EB0"/>
    <w:rsid w:val="00843EF5"/>
    <w:rsid w:val="00844083"/>
    <w:rsid w:val="008440D8"/>
    <w:rsid w:val="008440EC"/>
    <w:rsid w:val="00844188"/>
    <w:rsid w:val="008441A6"/>
    <w:rsid w:val="008441DB"/>
    <w:rsid w:val="008442B2"/>
    <w:rsid w:val="00844386"/>
    <w:rsid w:val="00844432"/>
    <w:rsid w:val="008444E4"/>
    <w:rsid w:val="008444E5"/>
    <w:rsid w:val="008444ED"/>
    <w:rsid w:val="008444F0"/>
    <w:rsid w:val="00844518"/>
    <w:rsid w:val="0084455B"/>
    <w:rsid w:val="00844611"/>
    <w:rsid w:val="00844624"/>
    <w:rsid w:val="008446C7"/>
    <w:rsid w:val="0084470A"/>
    <w:rsid w:val="0084488B"/>
    <w:rsid w:val="008449E8"/>
    <w:rsid w:val="008449EC"/>
    <w:rsid w:val="00844A90"/>
    <w:rsid w:val="00844A95"/>
    <w:rsid w:val="00844AD4"/>
    <w:rsid w:val="00844BAE"/>
    <w:rsid w:val="00844C25"/>
    <w:rsid w:val="00844C77"/>
    <w:rsid w:val="00844CCC"/>
    <w:rsid w:val="00844DF9"/>
    <w:rsid w:val="00844EBE"/>
    <w:rsid w:val="00844ECE"/>
    <w:rsid w:val="00844F53"/>
    <w:rsid w:val="00844FB8"/>
    <w:rsid w:val="00844FF3"/>
    <w:rsid w:val="00845069"/>
    <w:rsid w:val="008451C2"/>
    <w:rsid w:val="008452DE"/>
    <w:rsid w:val="00845381"/>
    <w:rsid w:val="00845392"/>
    <w:rsid w:val="008453B2"/>
    <w:rsid w:val="008453EB"/>
    <w:rsid w:val="0084543C"/>
    <w:rsid w:val="00845462"/>
    <w:rsid w:val="00845496"/>
    <w:rsid w:val="0084554D"/>
    <w:rsid w:val="00845574"/>
    <w:rsid w:val="0084568E"/>
    <w:rsid w:val="00845750"/>
    <w:rsid w:val="00845762"/>
    <w:rsid w:val="00845862"/>
    <w:rsid w:val="0084587E"/>
    <w:rsid w:val="00845891"/>
    <w:rsid w:val="00845966"/>
    <w:rsid w:val="00845A29"/>
    <w:rsid w:val="00845A9A"/>
    <w:rsid w:val="00845B34"/>
    <w:rsid w:val="00845B39"/>
    <w:rsid w:val="00845B95"/>
    <w:rsid w:val="00845BE3"/>
    <w:rsid w:val="00845BFE"/>
    <w:rsid w:val="00845C54"/>
    <w:rsid w:val="00845C6C"/>
    <w:rsid w:val="00845D2A"/>
    <w:rsid w:val="00845DC5"/>
    <w:rsid w:val="00845DF0"/>
    <w:rsid w:val="00845E11"/>
    <w:rsid w:val="00845E24"/>
    <w:rsid w:val="00845E5B"/>
    <w:rsid w:val="00845E81"/>
    <w:rsid w:val="00845EC9"/>
    <w:rsid w:val="00845F14"/>
    <w:rsid w:val="00845F15"/>
    <w:rsid w:val="0084608A"/>
    <w:rsid w:val="008460E9"/>
    <w:rsid w:val="0084615E"/>
    <w:rsid w:val="00846195"/>
    <w:rsid w:val="00846211"/>
    <w:rsid w:val="008462DB"/>
    <w:rsid w:val="008462F0"/>
    <w:rsid w:val="008462F8"/>
    <w:rsid w:val="00846391"/>
    <w:rsid w:val="00846398"/>
    <w:rsid w:val="008463D6"/>
    <w:rsid w:val="008464B1"/>
    <w:rsid w:val="00846613"/>
    <w:rsid w:val="00846636"/>
    <w:rsid w:val="008466A6"/>
    <w:rsid w:val="008466DD"/>
    <w:rsid w:val="00846887"/>
    <w:rsid w:val="00846933"/>
    <w:rsid w:val="008469C5"/>
    <w:rsid w:val="00846A68"/>
    <w:rsid w:val="00846B34"/>
    <w:rsid w:val="00846B78"/>
    <w:rsid w:val="00846BB3"/>
    <w:rsid w:val="00846CB2"/>
    <w:rsid w:val="00846CB6"/>
    <w:rsid w:val="00846D20"/>
    <w:rsid w:val="00846D2B"/>
    <w:rsid w:val="00846D4C"/>
    <w:rsid w:val="00846D89"/>
    <w:rsid w:val="00846DF8"/>
    <w:rsid w:val="00846E56"/>
    <w:rsid w:val="00846EDB"/>
    <w:rsid w:val="00846F07"/>
    <w:rsid w:val="008471C9"/>
    <w:rsid w:val="0084720B"/>
    <w:rsid w:val="00847223"/>
    <w:rsid w:val="008472FE"/>
    <w:rsid w:val="008473CD"/>
    <w:rsid w:val="00847423"/>
    <w:rsid w:val="00847427"/>
    <w:rsid w:val="0084742B"/>
    <w:rsid w:val="00847457"/>
    <w:rsid w:val="0084745C"/>
    <w:rsid w:val="0084748C"/>
    <w:rsid w:val="008474BD"/>
    <w:rsid w:val="008474EB"/>
    <w:rsid w:val="008475DB"/>
    <w:rsid w:val="0084774D"/>
    <w:rsid w:val="0084779D"/>
    <w:rsid w:val="00847815"/>
    <w:rsid w:val="0084785D"/>
    <w:rsid w:val="00847893"/>
    <w:rsid w:val="0084798A"/>
    <w:rsid w:val="00847A38"/>
    <w:rsid w:val="00847A98"/>
    <w:rsid w:val="00847AB6"/>
    <w:rsid w:val="00847B8A"/>
    <w:rsid w:val="00847BEE"/>
    <w:rsid w:val="00847C6F"/>
    <w:rsid w:val="00847C8F"/>
    <w:rsid w:val="00847C9B"/>
    <w:rsid w:val="00847D5C"/>
    <w:rsid w:val="00847F1E"/>
    <w:rsid w:val="00847F36"/>
    <w:rsid w:val="00847F4F"/>
    <w:rsid w:val="00847FB2"/>
    <w:rsid w:val="00847FFB"/>
    <w:rsid w:val="00850040"/>
    <w:rsid w:val="00850051"/>
    <w:rsid w:val="008500FD"/>
    <w:rsid w:val="0085017B"/>
    <w:rsid w:val="008502FC"/>
    <w:rsid w:val="00850401"/>
    <w:rsid w:val="0085056B"/>
    <w:rsid w:val="008506EC"/>
    <w:rsid w:val="008507A2"/>
    <w:rsid w:val="008507A5"/>
    <w:rsid w:val="008507BB"/>
    <w:rsid w:val="00850814"/>
    <w:rsid w:val="00850889"/>
    <w:rsid w:val="0085093D"/>
    <w:rsid w:val="00850974"/>
    <w:rsid w:val="00850980"/>
    <w:rsid w:val="008509CA"/>
    <w:rsid w:val="008509F6"/>
    <w:rsid w:val="00850AED"/>
    <w:rsid w:val="00850B44"/>
    <w:rsid w:val="00850BA1"/>
    <w:rsid w:val="00850C4E"/>
    <w:rsid w:val="00850C51"/>
    <w:rsid w:val="00850DD4"/>
    <w:rsid w:val="00850DEA"/>
    <w:rsid w:val="00850E57"/>
    <w:rsid w:val="00850E9D"/>
    <w:rsid w:val="00850EDC"/>
    <w:rsid w:val="00850F0F"/>
    <w:rsid w:val="00850F4F"/>
    <w:rsid w:val="00850FAD"/>
    <w:rsid w:val="008510F6"/>
    <w:rsid w:val="0085110C"/>
    <w:rsid w:val="0085112E"/>
    <w:rsid w:val="0085118B"/>
    <w:rsid w:val="00851315"/>
    <w:rsid w:val="0085133D"/>
    <w:rsid w:val="0085135B"/>
    <w:rsid w:val="008513E9"/>
    <w:rsid w:val="00851408"/>
    <w:rsid w:val="00851416"/>
    <w:rsid w:val="008514E8"/>
    <w:rsid w:val="00851515"/>
    <w:rsid w:val="00851603"/>
    <w:rsid w:val="0085168D"/>
    <w:rsid w:val="008518DE"/>
    <w:rsid w:val="008518E2"/>
    <w:rsid w:val="008518F7"/>
    <w:rsid w:val="00851946"/>
    <w:rsid w:val="008519A8"/>
    <w:rsid w:val="008519D8"/>
    <w:rsid w:val="008519DD"/>
    <w:rsid w:val="00851A62"/>
    <w:rsid w:val="00851AA8"/>
    <w:rsid w:val="00851AE1"/>
    <w:rsid w:val="00851B11"/>
    <w:rsid w:val="00851B13"/>
    <w:rsid w:val="00851B26"/>
    <w:rsid w:val="00851B33"/>
    <w:rsid w:val="00851B90"/>
    <w:rsid w:val="00851BE9"/>
    <w:rsid w:val="00851C4A"/>
    <w:rsid w:val="00851C6E"/>
    <w:rsid w:val="00851CE5"/>
    <w:rsid w:val="00851D56"/>
    <w:rsid w:val="00851D63"/>
    <w:rsid w:val="00851D83"/>
    <w:rsid w:val="00851DF4"/>
    <w:rsid w:val="00851E16"/>
    <w:rsid w:val="00851EEA"/>
    <w:rsid w:val="00851F1E"/>
    <w:rsid w:val="00852026"/>
    <w:rsid w:val="00852039"/>
    <w:rsid w:val="0085216E"/>
    <w:rsid w:val="008522EF"/>
    <w:rsid w:val="00852341"/>
    <w:rsid w:val="00852366"/>
    <w:rsid w:val="008524B4"/>
    <w:rsid w:val="00852608"/>
    <w:rsid w:val="008526C2"/>
    <w:rsid w:val="00852717"/>
    <w:rsid w:val="008527FB"/>
    <w:rsid w:val="00852840"/>
    <w:rsid w:val="0085285D"/>
    <w:rsid w:val="0085286E"/>
    <w:rsid w:val="008529EC"/>
    <w:rsid w:val="00852A21"/>
    <w:rsid w:val="00852A3F"/>
    <w:rsid w:val="00852A4B"/>
    <w:rsid w:val="00852A6A"/>
    <w:rsid w:val="00852BA9"/>
    <w:rsid w:val="00852BF3"/>
    <w:rsid w:val="00852C2A"/>
    <w:rsid w:val="00852CAE"/>
    <w:rsid w:val="00852CE7"/>
    <w:rsid w:val="00852D3E"/>
    <w:rsid w:val="00852DEF"/>
    <w:rsid w:val="00852EA4"/>
    <w:rsid w:val="00852F79"/>
    <w:rsid w:val="00852F88"/>
    <w:rsid w:val="00852F9C"/>
    <w:rsid w:val="0085303D"/>
    <w:rsid w:val="008530B4"/>
    <w:rsid w:val="008530FC"/>
    <w:rsid w:val="00853171"/>
    <w:rsid w:val="00853196"/>
    <w:rsid w:val="00853249"/>
    <w:rsid w:val="008532A0"/>
    <w:rsid w:val="008532FE"/>
    <w:rsid w:val="00853302"/>
    <w:rsid w:val="008533DC"/>
    <w:rsid w:val="0085342B"/>
    <w:rsid w:val="00853456"/>
    <w:rsid w:val="0085353A"/>
    <w:rsid w:val="008535C1"/>
    <w:rsid w:val="008535F0"/>
    <w:rsid w:val="0085363E"/>
    <w:rsid w:val="00853768"/>
    <w:rsid w:val="008539AB"/>
    <w:rsid w:val="00853A70"/>
    <w:rsid w:val="00853ABF"/>
    <w:rsid w:val="00853AE8"/>
    <w:rsid w:val="00853BDA"/>
    <w:rsid w:val="00853CC5"/>
    <w:rsid w:val="00853CE1"/>
    <w:rsid w:val="00853CE2"/>
    <w:rsid w:val="00853D3D"/>
    <w:rsid w:val="00853DBD"/>
    <w:rsid w:val="00853E50"/>
    <w:rsid w:val="00853E55"/>
    <w:rsid w:val="00853EE6"/>
    <w:rsid w:val="00853F1D"/>
    <w:rsid w:val="00853F73"/>
    <w:rsid w:val="00853F92"/>
    <w:rsid w:val="00853FC7"/>
    <w:rsid w:val="00854093"/>
    <w:rsid w:val="0085416A"/>
    <w:rsid w:val="00854199"/>
    <w:rsid w:val="008541B3"/>
    <w:rsid w:val="008541E5"/>
    <w:rsid w:val="0085423E"/>
    <w:rsid w:val="00854275"/>
    <w:rsid w:val="008542E6"/>
    <w:rsid w:val="0085438F"/>
    <w:rsid w:val="00854442"/>
    <w:rsid w:val="0085449A"/>
    <w:rsid w:val="0085452E"/>
    <w:rsid w:val="008546ED"/>
    <w:rsid w:val="00854727"/>
    <w:rsid w:val="00854746"/>
    <w:rsid w:val="00854768"/>
    <w:rsid w:val="0085477B"/>
    <w:rsid w:val="008547A2"/>
    <w:rsid w:val="008547CD"/>
    <w:rsid w:val="008547FB"/>
    <w:rsid w:val="0085486F"/>
    <w:rsid w:val="00854889"/>
    <w:rsid w:val="00854963"/>
    <w:rsid w:val="00854A53"/>
    <w:rsid w:val="00854A69"/>
    <w:rsid w:val="00854AF6"/>
    <w:rsid w:val="00854AFF"/>
    <w:rsid w:val="00854BDC"/>
    <w:rsid w:val="00854C06"/>
    <w:rsid w:val="00854C22"/>
    <w:rsid w:val="00854C84"/>
    <w:rsid w:val="00854D5D"/>
    <w:rsid w:val="00854DBE"/>
    <w:rsid w:val="00854DEC"/>
    <w:rsid w:val="00854ED6"/>
    <w:rsid w:val="00854FAC"/>
    <w:rsid w:val="0085505C"/>
    <w:rsid w:val="008550CC"/>
    <w:rsid w:val="008550FC"/>
    <w:rsid w:val="00855196"/>
    <w:rsid w:val="0085519A"/>
    <w:rsid w:val="008551B7"/>
    <w:rsid w:val="008551F3"/>
    <w:rsid w:val="00855203"/>
    <w:rsid w:val="00855218"/>
    <w:rsid w:val="00855247"/>
    <w:rsid w:val="00855280"/>
    <w:rsid w:val="0085529B"/>
    <w:rsid w:val="00855358"/>
    <w:rsid w:val="00855435"/>
    <w:rsid w:val="008554DD"/>
    <w:rsid w:val="00855630"/>
    <w:rsid w:val="0085564F"/>
    <w:rsid w:val="008556C6"/>
    <w:rsid w:val="008556DD"/>
    <w:rsid w:val="0085577D"/>
    <w:rsid w:val="008558E1"/>
    <w:rsid w:val="0085594D"/>
    <w:rsid w:val="00855977"/>
    <w:rsid w:val="00855987"/>
    <w:rsid w:val="008559BB"/>
    <w:rsid w:val="00855A8C"/>
    <w:rsid w:val="00855AF5"/>
    <w:rsid w:val="00855C98"/>
    <w:rsid w:val="00855D43"/>
    <w:rsid w:val="00855D5B"/>
    <w:rsid w:val="00855D74"/>
    <w:rsid w:val="00855DFB"/>
    <w:rsid w:val="00855F30"/>
    <w:rsid w:val="00855FC6"/>
    <w:rsid w:val="00855FC8"/>
    <w:rsid w:val="008560D5"/>
    <w:rsid w:val="0085612A"/>
    <w:rsid w:val="00856156"/>
    <w:rsid w:val="00856272"/>
    <w:rsid w:val="0085629E"/>
    <w:rsid w:val="008562D7"/>
    <w:rsid w:val="0085634C"/>
    <w:rsid w:val="008563AE"/>
    <w:rsid w:val="008563C2"/>
    <w:rsid w:val="0085641A"/>
    <w:rsid w:val="0085641E"/>
    <w:rsid w:val="00856460"/>
    <w:rsid w:val="008564A9"/>
    <w:rsid w:val="008564B7"/>
    <w:rsid w:val="008565E0"/>
    <w:rsid w:val="0085662B"/>
    <w:rsid w:val="00856688"/>
    <w:rsid w:val="00856715"/>
    <w:rsid w:val="0085681F"/>
    <w:rsid w:val="008568FE"/>
    <w:rsid w:val="0085693F"/>
    <w:rsid w:val="00856950"/>
    <w:rsid w:val="008569CD"/>
    <w:rsid w:val="00856A15"/>
    <w:rsid w:val="00856A3E"/>
    <w:rsid w:val="00856B3F"/>
    <w:rsid w:val="00856B76"/>
    <w:rsid w:val="00856BA9"/>
    <w:rsid w:val="00856C91"/>
    <w:rsid w:val="00856CED"/>
    <w:rsid w:val="00856D05"/>
    <w:rsid w:val="00856D3D"/>
    <w:rsid w:val="00856D6F"/>
    <w:rsid w:val="00856DF5"/>
    <w:rsid w:val="00856E59"/>
    <w:rsid w:val="00856EB0"/>
    <w:rsid w:val="00856F5C"/>
    <w:rsid w:val="0085700B"/>
    <w:rsid w:val="00857024"/>
    <w:rsid w:val="0085711A"/>
    <w:rsid w:val="0085716F"/>
    <w:rsid w:val="008571B1"/>
    <w:rsid w:val="008571D5"/>
    <w:rsid w:val="00857436"/>
    <w:rsid w:val="008575AE"/>
    <w:rsid w:val="008575F8"/>
    <w:rsid w:val="0085778B"/>
    <w:rsid w:val="008577CF"/>
    <w:rsid w:val="008577F9"/>
    <w:rsid w:val="008578F4"/>
    <w:rsid w:val="008578F5"/>
    <w:rsid w:val="00857920"/>
    <w:rsid w:val="00857928"/>
    <w:rsid w:val="008579C6"/>
    <w:rsid w:val="008579E6"/>
    <w:rsid w:val="00857A1B"/>
    <w:rsid w:val="00857A8D"/>
    <w:rsid w:val="00857A8E"/>
    <w:rsid w:val="00857B00"/>
    <w:rsid w:val="00857B4F"/>
    <w:rsid w:val="00857BFA"/>
    <w:rsid w:val="00857C14"/>
    <w:rsid w:val="00857CAB"/>
    <w:rsid w:val="00857CEC"/>
    <w:rsid w:val="00857D12"/>
    <w:rsid w:val="00857D58"/>
    <w:rsid w:val="00857DD6"/>
    <w:rsid w:val="00857E76"/>
    <w:rsid w:val="00857E84"/>
    <w:rsid w:val="00857F87"/>
    <w:rsid w:val="00857FD2"/>
    <w:rsid w:val="00860041"/>
    <w:rsid w:val="008600CB"/>
    <w:rsid w:val="0086011D"/>
    <w:rsid w:val="008601CB"/>
    <w:rsid w:val="0086037F"/>
    <w:rsid w:val="00860386"/>
    <w:rsid w:val="00860395"/>
    <w:rsid w:val="008603D4"/>
    <w:rsid w:val="008604B6"/>
    <w:rsid w:val="008605C3"/>
    <w:rsid w:val="008606B0"/>
    <w:rsid w:val="008606C4"/>
    <w:rsid w:val="008606C9"/>
    <w:rsid w:val="008606FF"/>
    <w:rsid w:val="0086070B"/>
    <w:rsid w:val="00860722"/>
    <w:rsid w:val="0086076C"/>
    <w:rsid w:val="00860788"/>
    <w:rsid w:val="00860831"/>
    <w:rsid w:val="008608A3"/>
    <w:rsid w:val="00860945"/>
    <w:rsid w:val="0086099D"/>
    <w:rsid w:val="00860A31"/>
    <w:rsid w:val="00860A9A"/>
    <w:rsid w:val="00860AD5"/>
    <w:rsid w:val="00860B2E"/>
    <w:rsid w:val="00860B6F"/>
    <w:rsid w:val="00860B84"/>
    <w:rsid w:val="00860BE2"/>
    <w:rsid w:val="00860C31"/>
    <w:rsid w:val="00860C75"/>
    <w:rsid w:val="00860CF5"/>
    <w:rsid w:val="00860D40"/>
    <w:rsid w:val="00860DFA"/>
    <w:rsid w:val="00860F35"/>
    <w:rsid w:val="00860F3A"/>
    <w:rsid w:val="008610AF"/>
    <w:rsid w:val="0086125B"/>
    <w:rsid w:val="0086129D"/>
    <w:rsid w:val="00861378"/>
    <w:rsid w:val="00861510"/>
    <w:rsid w:val="0086155C"/>
    <w:rsid w:val="0086163D"/>
    <w:rsid w:val="00861646"/>
    <w:rsid w:val="00861666"/>
    <w:rsid w:val="008616E7"/>
    <w:rsid w:val="0086171B"/>
    <w:rsid w:val="00861732"/>
    <w:rsid w:val="00861776"/>
    <w:rsid w:val="008617CB"/>
    <w:rsid w:val="00861817"/>
    <w:rsid w:val="0086181E"/>
    <w:rsid w:val="00861827"/>
    <w:rsid w:val="008618DC"/>
    <w:rsid w:val="008618E7"/>
    <w:rsid w:val="00861900"/>
    <w:rsid w:val="00861AF7"/>
    <w:rsid w:val="00861B2B"/>
    <w:rsid w:val="00861B41"/>
    <w:rsid w:val="00861B5E"/>
    <w:rsid w:val="00861B7D"/>
    <w:rsid w:val="00861BA1"/>
    <w:rsid w:val="00861BC7"/>
    <w:rsid w:val="00861C46"/>
    <w:rsid w:val="00861C67"/>
    <w:rsid w:val="00861CB5"/>
    <w:rsid w:val="00861CC9"/>
    <w:rsid w:val="00861D41"/>
    <w:rsid w:val="00861DB3"/>
    <w:rsid w:val="00861DC5"/>
    <w:rsid w:val="00861DCC"/>
    <w:rsid w:val="00861DD0"/>
    <w:rsid w:val="00861E0D"/>
    <w:rsid w:val="00861E29"/>
    <w:rsid w:val="00861E35"/>
    <w:rsid w:val="00861F38"/>
    <w:rsid w:val="00861FD8"/>
    <w:rsid w:val="00862016"/>
    <w:rsid w:val="00862034"/>
    <w:rsid w:val="00862043"/>
    <w:rsid w:val="0086204C"/>
    <w:rsid w:val="00862071"/>
    <w:rsid w:val="0086213D"/>
    <w:rsid w:val="00862149"/>
    <w:rsid w:val="0086214A"/>
    <w:rsid w:val="00862159"/>
    <w:rsid w:val="00862191"/>
    <w:rsid w:val="008621F5"/>
    <w:rsid w:val="008622DB"/>
    <w:rsid w:val="00862300"/>
    <w:rsid w:val="0086238B"/>
    <w:rsid w:val="008623E7"/>
    <w:rsid w:val="00862430"/>
    <w:rsid w:val="00862459"/>
    <w:rsid w:val="008624CE"/>
    <w:rsid w:val="008624E8"/>
    <w:rsid w:val="00862547"/>
    <w:rsid w:val="00862564"/>
    <w:rsid w:val="008625AD"/>
    <w:rsid w:val="00862615"/>
    <w:rsid w:val="0086263E"/>
    <w:rsid w:val="00862652"/>
    <w:rsid w:val="00862675"/>
    <w:rsid w:val="00862684"/>
    <w:rsid w:val="008626A9"/>
    <w:rsid w:val="008626CC"/>
    <w:rsid w:val="00862751"/>
    <w:rsid w:val="008627F1"/>
    <w:rsid w:val="0086281B"/>
    <w:rsid w:val="00862837"/>
    <w:rsid w:val="00862995"/>
    <w:rsid w:val="008629FF"/>
    <w:rsid w:val="00862A30"/>
    <w:rsid w:val="00862A65"/>
    <w:rsid w:val="00862AF3"/>
    <w:rsid w:val="00862C11"/>
    <w:rsid w:val="00862CE5"/>
    <w:rsid w:val="00862D44"/>
    <w:rsid w:val="00862D76"/>
    <w:rsid w:val="00862D91"/>
    <w:rsid w:val="00862DB2"/>
    <w:rsid w:val="00862E5D"/>
    <w:rsid w:val="00862EAA"/>
    <w:rsid w:val="00862F20"/>
    <w:rsid w:val="00862FD8"/>
    <w:rsid w:val="00862FE9"/>
    <w:rsid w:val="0086302B"/>
    <w:rsid w:val="00863080"/>
    <w:rsid w:val="0086311E"/>
    <w:rsid w:val="0086312D"/>
    <w:rsid w:val="00863190"/>
    <w:rsid w:val="008631ED"/>
    <w:rsid w:val="00863201"/>
    <w:rsid w:val="008632B8"/>
    <w:rsid w:val="008632C7"/>
    <w:rsid w:val="008632D0"/>
    <w:rsid w:val="0086336D"/>
    <w:rsid w:val="00863444"/>
    <w:rsid w:val="008634BA"/>
    <w:rsid w:val="008634CF"/>
    <w:rsid w:val="0086350A"/>
    <w:rsid w:val="00863559"/>
    <w:rsid w:val="008636B0"/>
    <w:rsid w:val="008636E4"/>
    <w:rsid w:val="008636EF"/>
    <w:rsid w:val="0086377A"/>
    <w:rsid w:val="008637C3"/>
    <w:rsid w:val="008638A2"/>
    <w:rsid w:val="008638D0"/>
    <w:rsid w:val="00863937"/>
    <w:rsid w:val="00863B78"/>
    <w:rsid w:val="00863B92"/>
    <w:rsid w:val="00863E70"/>
    <w:rsid w:val="00863EFD"/>
    <w:rsid w:val="00863F7A"/>
    <w:rsid w:val="00863FB6"/>
    <w:rsid w:val="00864031"/>
    <w:rsid w:val="008640BD"/>
    <w:rsid w:val="0086414C"/>
    <w:rsid w:val="00864265"/>
    <w:rsid w:val="008642A4"/>
    <w:rsid w:val="008642ED"/>
    <w:rsid w:val="0086431A"/>
    <w:rsid w:val="0086436A"/>
    <w:rsid w:val="008643DB"/>
    <w:rsid w:val="00864415"/>
    <w:rsid w:val="00864472"/>
    <w:rsid w:val="008644B8"/>
    <w:rsid w:val="00864529"/>
    <w:rsid w:val="00864540"/>
    <w:rsid w:val="00864543"/>
    <w:rsid w:val="00864694"/>
    <w:rsid w:val="00864707"/>
    <w:rsid w:val="0086471E"/>
    <w:rsid w:val="0086474B"/>
    <w:rsid w:val="008647BA"/>
    <w:rsid w:val="0086482F"/>
    <w:rsid w:val="0086486D"/>
    <w:rsid w:val="008648C6"/>
    <w:rsid w:val="00864974"/>
    <w:rsid w:val="008649DA"/>
    <w:rsid w:val="008649FB"/>
    <w:rsid w:val="00864A2B"/>
    <w:rsid w:val="00864A3D"/>
    <w:rsid w:val="00864C1C"/>
    <w:rsid w:val="00864C43"/>
    <w:rsid w:val="00864C58"/>
    <w:rsid w:val="00864C78"/>
    <w:rsid w:val="00864C8C"/>
    <w:rsid w:val="00864D08"/>
    <w:rsid w:val="00864D0C"/>
    <w:rsid w:val="00864D7C"/>
    <w:rsid w:val="00864DA6"/>
    <w:rsid w:val="00864DB2"/>
    <w:rsid w:val="00864DBB"/>
    <w:rsid w:val="00864E01"/>
    <w:rsid w:val="00864E15"/>
    <w:rsid w:val="00864E47"/>
    <w:rsid w:val="00864E4C"/>
    <w:rsid w:val="00864E7A"/>
    <w:rsid w:val="00864ECC"/>
    <w:rsid w:val="00864EDA"/>
    <w:rsid w:val="00864EE4"/>
    <w:rsid w:val="00865066"/>
    <w:rsid w:val="008650C5"/>
    <w:rsid w:val="008651D4"/>
    <w:rsid w:val="0086520D"/>
    <w:rsid w:val="008652DD"/>
    <w:rsid w:val="008652E3"/>
    <w:rsid w:val="00865437"/>
    <w:rsid w:val="008654B6"/>
    <w:rsid w:val="008654FC"/>
    <w:rsid w:val="008654FD"/>
    <w:rsid w:val="008655BA"/>
    <w:rsid w:val="008655BC"/>
    <w:rsid w:val="008655F0"/>
    <w:rsid w:val="00865615"/>
    <w:rsid w:val="008656AE"/>
    <w:rsid w:val="0086577C"/>
    <w:rsid w:val="00865783"/>
    <w:rsid w:val="008657B3"/>
    <w:rsid w:val="008657D2"/>
    <w:rsid w:val="00865895"/>
    <w:rsid w:val="008658AA"/>
    <w:rsid w:val="00865923"/>
    <w:rsid w:val="0086599E"/>
    <w:rsid w:val="008659C0"/>
    <w:rsid w:val="008659C9"/>
    <w:rsid w:val="00865A33"/>
    <w:rsid w:val="00865A75"/>
    <w:rsid w:val="00865B66"/>
    <w:rsid w:val="00865C25"/>
    <w:rsid w:val="00865CB9"/>
    <w:rsid w:val="00865DA0"/>
    <w:rsid w:val="00865DE9"/>
    <w:rsid w:val="00865E05"/>
    <w:rsid w:val="00865E31"/>
    <w:rsid w:val="00865E3F"/>
    <w:rsid w:val="00865EA3"/>
    <w:rsid w:val="00865EF6"/>
    <w:rsid w:val="00865FE7"/>
    <w:rsid w:val="00866086"/>
    <w:rsid w:val="008660C2"/>
    <w:rsid w:val="0086612F"/>
    <w:rsid w:val="00866172"/>
    <w:rsid w:val="00866225"/>
    <w:rsid w:val="008662D3"/>
    <w:rsid w:val="00866433"/>
    <w:rsid w:val="00866491"/>
    <w:rsid w:val="00866495"/>
    <w:rsid w:val="008664A9"/>
    <w:rsid w:val="0086654D"/>
    <w:rsid w:val="00866555"/>
    <w:rsid w:val="0086658B"/>
    <w:rsid w:val="0086669B"/>
    <w:rsid w:val="008666D5"/>
    <w:rsid w:val="0086683D"/>
    <w:rsid w:val="0086683E"/>
    <w:rsid w:val="00866875"/>
    <w:rsid w:val="0086687F"/>
    <w:rsid w:val="00866A07"/>
    <w:rsid w:val="00866A7E"/>
    <w:rsid w:val="00866AA3"/>
    <w:rsid w:val="00866AC5"/>
    <w:rsid w:val="00866B18"/>
    <w:rsid w:val="00866B22"/>
    <w:rsid w:val="00866BFC"/>
    <w:rsid w:val="00866DBF"/>
    <w:rsid w:val="00866E8F"/>
    <w:rsid w:val="00866EFD"/>
    <w:rsid w:val="00866F05"/>
    <w:rsid w:val="00866F49"/>
    <w:rsid w:val="00867125"/>
    <w:rsid w:val="008671A2"/>
    <w:rsid w:val="0086722C"/>
    <w:rsid w:val="0086732F"/>
    <w:rsid w:val="00867394"/>
    <w:rsid w:val="008673A9"/>
    <w:rsid w:val="008673C2"/>
    <w:rsid w:val="00867419"/>
    <w:rsid w:val="0086743F"/>
    <w:rsid w:val="008674F1"/>
    <w:rsid w:val="0086755E"/>
    <w:rsid w:val="0086757A"/>
    <w:rsid w:val="008675D2"/>
    <w:rsid w:val="0086764A"/>
    <w:rsid w:val="00867681"/>
    <w:rsid w:val="008676BE"/>
    <w:rsid w:val="00867716"/>
    <w:rsid w:val="00867718"/>
    <w:rsid w:val="00867726"/>
    <w:rsid w:val="00867733"/>
    <w:rsid w:val="00867765"/>
    <w:rsid w:val="008678F1"/>
    <w:rsid w:val="00867987"/>
    <w:rsid w:val="00867A9C"/>
    <w:rsid w:val="00867AA8"/>
    <w:rsid w:val="00867B3B"/>
    <w:rsid w:val="00867BB4"/>
    <w:rsid w:val="00867C8A"/>
    <w:rsid w:val="00867CBA"/>
    <w:rsid w:val="00867DB9"/>
    <w:rsid w:val="00867DDD"/>
    <w:rsid w:val="00867E99"/>
    <w:rsid w:val="00867EE4"/>
    <w:rsid w:val="00870041"/>
    <w:rsid w:val="008700C3"/>
    <w:rsid w:val="00870116"/>
    <w:rsid w:val="00870137"/>
    <w:rsid w:val="00870186"/>
    <w:rsid w:val="0087019F"/>
    <w:rsid w:val="008701AE"/>
    <w:rsid w:val="0087022D"/>
    <w:rsid w:val="0087029D"/>
    <w:rsid w:val="00870366"/>
    <w:rsid w:val="008703AA"/>
    <w:rsid w:val="008703EC"/>
    <w:rsid w:val="0087044E"/>
    <w:rsid w:val="0087048E"/>
    <w:rsid w:val="008704DE"/>
    <w:rsid w:val="00870541"/>
    <w:rsid w:val="008705B1"/>
    <w:rsid w:val="008706FD"/>
    <w:rsid w:val="0087074C"/>
    <w:rsid w:val="00870791"/>
    <w:rsid w:val="00870795"/>
    <w:rsid w:val="0087084F"/>
    <w:rsid w:val="00870865"/>
    <w:rsid w:val="008708B0"/>
    <w:rsid w:val="008708E9"/>
    <w:rsid w:val="00870908"/>
    <w:rsid w:val="00870924"/>
    <w:rsid w:val="0087094B"/>
    <w:rsid w:val="0087095B"/>
    <w:rsid w:val="00870A0A"/>
    <w:rsid w:val="00870BD7"/>
    <w:rsid w:val="00870BF6"/>
    <w:rsid w:val="00870C05"/>
    <w:rsid w:val="00870CD0"/>
    <w:rsid w:val="00870D3D"/>
    <w:rsid w:val="00870D5A"/>
    <w:rsid w:val="00870E48"/>
    <w:rsid w:val="00870EC4"/>
    <w:rsid w:val="00870EDB"/>
    <w:rsid w:val="00870F33"/>
    <w:rsid w:val="00870F78"/>
    <w:rsid w:val="00870FBF"/>
    <w:rsid w:val="00870FDC"/>
    <w:rsid w:val="00871057"/>
    <w:rsid w:val="0087105C"/>
    <w:rsid w:val="00871162"/>
    <w:rsid w:val="00871189"/>
    <w:rsid w:val="0087119B"/>
    <w:rsid w:val="008711BA"/>
    <w:rsid w:val="00871205"/>
    <w:rsid w:val="00871292"/>
    <w:rsid w:val="008712D1"/>
    <w:rsid w:val="008712F0"/>
    <w:rsid w:val="0087130A"/>
    <w:rsid w:val="008713B5"/>
    <w:rsid w:val="0087140F"/>
    <w:rsid w:val="00871451"/>
    <w:rsid w:val="008714F6"/>
    <w:rsid w:val="0087158D"/>
    <w:rsid w:val="0087162A"/>
    <w:rsid w:val="0087163F"/>
    <w:rsid w:val="00871644"/>
    <w:rsid w:val="0087164A"/>
    <w:rsid w:val="00871776"/>
    <w:rsid w:val="008717AA"/>
    <w:rsid w:val="0087184D"/>
    <w:rsid w:val="008718E8"/>
    <w:rsid w:val="00871918"/>
    <w:rsid w:val="008719FE"/>
    <w:rsid w:val="00871A3D"/>
    <w:rsid w:val="00871AF5"/>
    <w:rsid w:val="00871B30"/>
    <w:rsid w:val="00871B62"/>
    <w:rsid w:val="00871BD8"/>
    <w:rsid w:val="00871C57"/>
    <w:rsid w:val="00871C80"/>
    <w:rsid w:val="00871CC3"/>
    <w:rsid w:val="00871DA0"/>
    <w:rsid w:val="00871DE9"/>
    <w:rsid w:val="00871E04"/>
    <w:rsid w:val="00871E17"/>
    <w:rsid w:val="00871E65"/>
    <w:rsid w:val="00871E6F"/>
    <w:rsid w:val="00872011"/>
    <w:rsid w:val="008720C5"/>
    <w:rsid w:val="00872245"/>
    <w:rsid w:val="0087226A"/>
    <w:rsid w:val="00872378"/>
    <w:rsid w:val="008723F1"/>
    <w:rsid w:val="00872533"/>
    <w:rsid w:val="00872581"/>
    <w:rsid w:val="0087271F"/>
    <w:rsid w:val="00872870"/>
    <w:rsid w:val="00872914"/>
    <w:rsid w:val="00872931"/>
    <w:rsid w:val="00872962"/>
    <w:rsid w:val="0087296F"/>
    <w:rsid w:val="00872981"/>
    <w:rsid w:val="00872987"/>
    <w:rsid w:val="008729B9"/>
    <w:rsid w:val="00872ABD"/>
    <w:rsid w:val="00872B1E"/>
    <w:rsid w:val="00872B26"/>
    <w:rsid w:val="00872B7F"/>
    <w:rsid w:val="00872BE0"/>
    <w:rsid w:val="00872C60"/>
    <w:rsid w:val="00872C87"/>
    <w:rsid w:val="00872CC4"/>
    <w:rsid w:val="00872CDA"/>
    <w:rsid w:val="00872D03"/>
    <w:rsid w:val="00872D63"/>
    <w:rsid w:val="00872D87"/>
    <w:rsid w:val="00872DB6"/>
    <w:rsid w:val="00872DF8"/>
    <w:rsid w:val="00872E64"/>
    <w:rsid w:val="00872F59"/>
    <w:rsid w:val="00872FBA"/>
    <w:rsid w:val="00873073"/>
    <w:rsid w:val="0087319B"/>
    <w:rsid w:val="008731E2"/>
    <w:rsid w:val="00873248"/>
    <w:rsid w:val="008732A2"/>
    <w:rsid w:val="008732E5"/>
    <w:rsid w:val="008732F6"/>
    <w:rsid w:val="00873389"/>
    <w:rsid w:val="008733B9"/>
    <w:rsid w:val="008733D1"/>
    <w:rsid w:val="008733F3"/>
    <w:rsid w:val="00873431"/>
    <w:rsid w:val="00873456"/>
    <w:rsid w:val="00873465"/>
    <w:rsid w:val="008734BA"/>
    <w:rsid w:val="0087350A"/>
    <w:rsid w:val="00873579"/>
    <w:rsid w:val="0087358F"/>
    <w:rsid w:val="00873599"/>
    <w:rsid w:val="008735A2"/>
    <w:rsid w:val="008735BE"/>
    <w:rsid w:val="008735D4"/>
    <w:rsid w:val="0087365A"/>
    <w:rsid w:val="008736A5"/>
    <w:rsid w:val="00873721"/>
    <w:rsid w:val="0087374D"/>
    <w:rsid w:val="0087378D"/>
    <w:rsid w:val="00873837"/>
    <w:rsid w:val="0087388F"/>
    <w:rsid w:val="008738E8"/>
    <w:rsid w:val="00873916"/>
    <w:rsid w:val="00873995"/>
    <w:rsid w:val="00873A20"/>
    <w:rsid w:val="00873A45"/>
    <w:rsid w:val="00873A57"/>
    <w:rsid w:val="00873B3F"/>
    <w:rsid w:val="00873B67"/>
    <w:rsid w:val="00873B9A"/>
    <w:rsid w:val="00873BE1"/>
    <w:rsid w:val="00873C99"/>
    <w:rsid w:val="00873D02"/>
    <w:rsid w:val="00873D96"/>
    <w:rsid w:val="00873E2F"/>
    <w:rsid w:val="00873E5A"/>
    <w:rsid w:val="00873F23"/>
    <w:rsid w:val="00873F73"/>
    <w:rsid w:val="00873FA0"/>
    <w:rsid w:val="00874035"/>
    <w:rsid w:val="00874369"/>
    <w:rsid w:val="00874398"/>
    <w:rsid w:val="008743D7"/>
    <w:rsid w:val="00874507"/>
    <w:rsid w:val="00874518"/>
    <w:rsid w:val="00874561"/>
    <w:rsid w:val="00874594"/>
    <w:rsid w:val="008745AA"/>
    <w:rsid w:val="008746BF"/>
    <w:rsid w:val="008746E2"/>
    <w:rsid w:val="008746EC"/>
    <w:rsid w:val="00874763"/>
    <w:rsid w:val="0087478C"/>
    <w:rsid w:val="008748BE"/>
    <w:rsid w:val="008748EC"/>
    <w:rsid w:val="0087490B"/>
    <w:rsid w:val="008749DB"/>
    <w:rsid w:val="008749E0"/>
    <w:rsid w:val="00874A14"/>
    <w:rsid w:val="00874A6E"/>
    <w:rsid w:val="00874A6F"/>
    <w:rsid w:val="00874A86"/>
    <w:rsid w:val="00874ABF"/>
    <w:rsid w:val="00874AE9"/>
    <w:rsid w:val="00874B6B"/>
    <w:rsid w:val="00874B88"/>
    <w:rsid w:val="00874BA2"/>
    <w:rsid w:val="00874BAE"/>
    <w:rsid w:val="00874DC1"/>
    <w:rsid w:val="00874DD9"/>
    <w:rsid w:val="00874DE5"/>
    <w:rsid w:val="00874EA3"/>
    <w:rsid w:val="00874F3A"/>
    <w:rsid w:val="00874FBF"/>
    <w:rsid w:val="00875012"/>
    <w:rsid w:val="008750B5"/>
    <w:rsid w:val="008750B6"/>
    <w:rsid w:val="008750C8"/>
    <w:rsid w:val="0087512A"/>
    <w:rsid w:val="00875199"/>
    <w:rsid w:val="0087523D"/>
    <w:rsid w:val="0087529E"/>
    <w:rsid w:val="008752A8"/>
    <w:rsid w:val="008752B2"/>
    <w:rsid w:val="00875318"/>
    <w:rsid w:val="00875331"/>
    <w:rsid w:val="00875337"/>
    <w:rsid w:val="0087538D"/>
    <w:rsid w:val="00875416"/>
    <w:rsid w:val="0087543B"/>
    <w:rsid w:val="008754DA"/>
    <w:rsid w:val="008754FF"/>
    <w:rsid w:val="00875582"/>
    <w:rsid w:val="008756A6"/>
    <w:rsid w:val="008756A8"/>
    <w:rsid w:val="008756D3"/>
    <w:rsid w:val="0087572D"/>
    <w:rsid w:val="00875731"/>
    <w:rsid w:val="0087573A"/>
    <w:rsid w:val="00875755"/>
    <w:rsid w:val="00875775"/>
    <w:rsid w:val="0087580C"/>
    <w:rsid w:val="0087585E"/>
    <w:rsid w:val="00875898"/>
    <w:rsid w:val="0087590E"/>
    <w:rsid w:val="008759E3"/>
    <w:rsid w:val="008759EC"/>
    <w:rsid w:val="00875A3F"/>
    <w:rsid w:val="00875A7D"/>
    <w:rsid w:val="00875A8A"/>
    <w:rsid w:val="00875B00"/>
    <w:rsid w:val="00875B29"/>
    <w:rsid w:val="00875B93"/>
    <w:rsid w:val="00875BB4"/>
    <w:rsid w:val="00875BEC"/>
    <w:rsid w:val="00875CF5"/>
    <w:rsid w:val="00875D01"/>
    <w:rsid w:val="00875D39"/>
    <w:rsid w:val="00875D90"/>
    <w:rsid w:val="00875E0F"/>
    <w:rsid w:val="00875E9F"/>
    <w:rsid w:val="00875F76"/>
    <w:rsid w:val="00876041"/>
    <w:rsid w:val="008760B4"/>
    <w:rsid w:val="008760C8"/>
    <w:rsid w:val="008760E1"/>
    <w:rsid w:val="00876126"/>
    <w:rsid w:val="00876166"/>
    <w:rsid w:val="0087617F"/>
    <w:rsid w:val="00876278"/>
    <w:rsid w:val="008763F1"/>
    <w:rsid w:val="00876494"/>
    <w:rsid w:val="0087662C"/>
    <w:rsid w:val="008766CE"/>
    <w:rsid w:val="008766DF"/>
    <w:rsid w:val="00876702"/>
    <w:rsid w:val="00876791"/>
    <w:rsid w:val="008767B2"/>
    <w:rsid w:val="0087696A"/>
    <w:rsid w:val="008769C2"/>
    <w:rsid w:val="008769E0"/>
    <w:rsid w:val="00876B27"/>
    <w:rsid w:val="00876B72"/>
    <w:rsid w:val="00876B80"/>
    <w:rsid w:val="00876BAE"/>
    <w:rsid w:val="00876C40"/>
    <w:rsid w:val="00876C62"/>
    <w:rsid w:val="00876C83"/>
    <w:rsid w:val="00876CBA"/>
    <w:rsid w:val="00876D8F"/>
    <w:rsid w:val="00876E80"/>
    <w:rsid w:val="00876E84"/>
    <w:rsid w:val="00876E96"/>
    <w:rsid w:val="00876ED3"/>
    <w:rsid w:val="00876FD4"/>
    <w:rsid w:val="00877002"/>
    <w:rsid w:val="00877004"/>
    <w:rsid w:val="00877103"/>
    <w:rsid w:val="008772CD"/>
    <w:rsid w:val="0087738A"/>
    <w:rsid w:val="00877459"/>
    <w:rsid w:val="0087749E"/>
    <w:rsid w:val="0087753F"/>
    <w:rsid w:val="008776C0"/>
    <w:rsid w:val="0087778B"/>
    <w:rsid w:val="008777F3"/>
    <w:rsid w:val="008778A3"/>
    <w:rsid w:val="0087799A"/>
    <w:rsid w:val="008779BE"/>
    <w:rsid w:val="00877A29"/>
    <w:rsid w:val="00877A68"/>
    <w:rsid w:val="00877A78"/>
    <w:rsid w:val="00877B47"/>
    <w:rsid w:val="00877CE8"/>
    <w:rsid w:val="00877CEE"/>
    <w:rsid w:val="00877F12"/>
    <w:rsid w:val="00877F55"/>
    <w:rsid w:val="00877F6C"/>
    <w:rsid w:val="00877FA3"/>
    <w:rsid w:val="00877FFC"/>
    <w:rsid w:val="00880042"/>
    <w:rsid w:val="0088004A"/>
    <w:rsid w:val="0088007A"/>
    <w:rsid w:val="008800A3"/>
    <w:rsid w:val="008800A7"/>
    <w:rsid w:val="0088018D"/>
    <w:rsid w:val="008801E3"/>
    <w:rsid w:val="00880279"/>
    <w:rsid w:val="00880285"/>
    <w:rsid w:val="0088028C"/>
    <w:rsid w:val="00880411"/>
    <w:rsid w:val="00880464"/>
    <w:rsid w:val="0088049A"/>
    <w:rsid w:val="008804BA"/>
    <w:rsid w:val="00880539"/>
    <w:rsid w:val="00880624"/>
    <w:rsid w:val="0088065F"/>
    <w:rsid w:val="0088068B"/>
    <w:rsid w:val="0088072D"/>
    <w:rsid w:val="00880853"/>
    <w:rsid w:val="0088085D"/>
    <w:rsid w:val="00880873"/>
    <w:rsid w:val="0088087F"/>
    <w:rsid w:val="00880923"/>
    <w:rsid w:val="0088095C"/>
    <w:rsid w:val="00880A27"/>
    <w:rsid w:val="00880B10"/>
    <w:rsid w:val="00880BF2"/>
    <w:rsid w:val="00880C13"/>
    <w:rsid w:val="00880C88"/>
    <w:rsid w:val="00880D21"/>
    <w:rsid w:val="00880D5E"/>
    <w:rsid w:val="00880D8D"/>
    <w:rsid w:val="00880DC4"/>
    <w:rsid w:val="00880DE9"/>
    <w:rsid w:val="00880E6A"/>
    <w:rsid w:val="00880F59"/>
    <w:rsid w:val="00880FB2"/>
    <w:rsid w:val="00880FE2"/>
    <w:rsid w:val="00881098"/>
    <w:rsid w:val="00881122"/>
    <w:rsid w:val="0088112E"/>
    <w:rsid w:val="008811EB"/>
    <w:rsid w:val="008812B8"/>
    <w:rsid w:val="0088138E"/>
    <w:rsid w:val="0088138F"/>
    <w:rsid w:val="008813BE"/>
    <w:rsid w:val="0088143A"/>
    <w:rsid w:val="0088150E"/>
    <w:rsid w:val="0088153A"/>
    <w:rsid w:val="008815C6"/>
    <w:rsid w:val="008815F5"/>
    <w:rsid w:val="0088160C"/>
    <w:rsid w:val="008816B0"/>
    <w:rsid w:val="008816FF"/>
    <w:rsid w:val="0088172F"/>
    <w:rsid w:val="0088174F"/>
    <w:rsid w:val="008817E0"/>
    <w:rsid w:val="008817E9"/>
    <w:rsid w:val="0088193A"/>
    <w:rsid w:val="00881A0D"/>
    <w:rsid w:val="00881A48"/>
    <w:rsid w:val="00881A5D"/>
    <w:rsid w:val="00881A6A"/>
    <w:rsid w:val="00881A75"/>
    <w:rsid w:val="00881A8A"/>
    <w:rsid w:val="00881ABA"/>
    <w:rsid w:val="00881ABE"/>
    <w:rsid w:val="00881B37"/>
    <w:rsid w:val="00881BD4"/>
    <w:rsid w:val="00881BED"/>
    <w:rsid w:val="00881C3A"/>
    <w:rsid w:val="00881C4E"/>
    <w:rsid w:val="00881C61"/>
    <w:rsid w:val="00881D04"/>
    <w:rsid w:val="00881D51"/>
    <w:rsid w:val="00881D79"/>
    <w:rsid w:val="00881DB8"/>
    <w:rsid w:val="00881DBF"/>
    <w:rsid w:val="00881DC7"/>
    <w:rsid w:val="00881E0A"/>
    <w:rsid w:val="00881E40"/>
    <w:rsid w:val="00881EB1"/>
    <w:rsid w:val="00881EDE"/>
    <w:rsid w:val="00881F4F"/>
    <w:rsid w:val="00882016"/>
    <w:rsid w:val="0088213E"/>
    <w:rsid w:val="0088215F"/>
    <w:rsid w:val="00882175"/>
    <w:rsid w:val="008821C9"/>
    <w:rsid w:val="0088224D"/>
    <w:rsid w:val="0088227B"/>
    <w:rsid w:val="008822E6"/>
    <w:rsid w:val="00882449"/>
    <w:rsid w:val="0088247B"/>
    <w:rsid w:val="00882482"/>
    <w:rsid w:val="008824E0"/>
    <w:rsid w:val="00882603"/>
    <w:rsid w:val="008826D1"/>
    <w:rsid w:val="0088274F"/>
    <w:rsid w:val="00882783"/>
    <w:rsid w:val="00882784"/>
    <w:rsid w:val="008827AC"/>
    <w:rsid w:val="008828A9"/>
    <w:rsid w:val="008828C6"/>
    <w:rsid w:val="00882C66"/>
    <w:rsid w:val="00882C93"/>
    <w:rsid w:val="00882CC5"/>
    <w:rsid w:val="00882D5D"/>
    <w:rsid w:val="00882D9A"/>
    <w:rsid w:val="00882DA5"/>
    <w:rsid w:val="00882E39"/>
    <w:rsid w:val="00882F31"/>
    <w:rsid w:val="00882F69"/>
    <w:rsid w:val="00882F81"/>
    <w:rsid w:val="00883032"/>
    <w:rsid w:val="0088304A"/>
    <w:rsid w:val="008830F1"/>
    <w:rsid w:val="00883217"/>
    <w:rsid w:val="00883244"/>
    <w:rsid w:val="00883321"/>
    <w:rsid w:val="00883352"/>
    <w:rsid w:val="00883391"/>
    <w:rsid w:val="00883401"/>
    <w:rsid w:val="0088341D"/>
    <w:rsid w:val="00883439"/>
    <w:rsid w:val="00883480"/>
    <w:rsid w:val="00883491"/>
    <w:rsid w:val="008834CB"/>
    <w:rsid w:val="0088352B"/>
    <w:rsid w:val="00883544"/>
    <w:rsid w:val="0088376E"/>
    <w:rsid w:val="008837A9"/>
    <w:rsid w:val="0088384E"/>
    <w:rsid w:val="00883858"/>
    <w:rsid w:val="00883872"/>
    <w:rsid w:val="00883873"/>
    <w:rsid w:val="00883950"/>
    <w:rsid w:val="00883975"/>
    <w:rsid w:val="00883A63"/>
    <w:rsid w:val="00883A69"/>
    <w:rsid w:val="00883ADC"/>
    <w:rsid w:val="00883B0B"/>
    <w:rsid w:val="00883C09"/>
    <w:rsid w:val="00883CC4"/>
    <w:rsid w:val="00883CE2"/>
    <w:rsid w:val="00883E3E"/>
    <w:rsid w:val="00883F0E"/>
    <w:rsid w:val="00883F70"/>
    <w:rsid w:val="0088405D"/>
    <w:rsid w:val="0088412E"/>
    <w:rsid w:val="0088415E"/>
    <w:rsid w:val="008841BE"/>
    <w:rsid w:val="008841E3"/>
    <w:rsid w:val="00884221"/>
    <w:rsid w:val="00884235"/>
    <w:rsid w:val="00884369"/>
    <w:rsid w:val="00884376"/>
    <w:rsid w:val="00884469"/>
    <w:rsid w:val="00884481"/>
    <w:rsid w:val="0088449A"/>
    <w:rsid w:val="008844AB"/>
    <w:rsid w:val="008844F8"/>
    <w:rsid w:val="0088450C"/>
    <w:rsid w:val="0088452A"/>
    <w:rsid w:val="008845D8"/>
    <w:rsid w:val="008846A2"/>
    <w:rsid w:val="00884733"/>
    <w:rsid w:val="00884782"/>
    <w:rsid w:val="008847E1"/>
    <w:rsid w:val="0088482F"/>
    <w:rsid w:val="00884842"/>
    <w:rsid w:val="00884848"/>
    <w:rsid w:val="008848E5"/>
    <w:rsid w:val="00884933"/>
    <w:rsid w:val="0088495A"/>
    <w:rsid w:val="008849DE"/>
    <w:rsid w:val="00884A05"/>
    <w:rsid w:val="00884A18"/>
    <w:rsid w:val="00884A54"/>
    <w:rsid w:val="00884A61"/>
    <w:rsid w:val="00884A85"/>
    <w:rsid w:val="00884AA0"/>
    <w:rsid w:val="00884B1F"/>
    <w:rsid w:val="00884B3B"/>
    <w:rsid w:val="00884B7D"/>
    <w:rsid w:val="00884C22"/>
    <w:rsid w:val="00884CE1"/>
    <w:rsid w:val="00884DF3"/>
    <w:rsid w:val="00884E07"/>
    <w:rsid w:val="00884E08"/>
    <w:rsid w:val="00884E6A"/>
    <w:rsid w:val="00884E76"/>
    <w:rsid w:val="00884ED8"/>
    <w:rsid w:val="00884F36"/>
    <w:rsid w:val="00884FB4"/>
    <w:rsid w:val="00884FED"/>
    <w:rsid w:val="00885007"/>
    <w:rsid w:val="00885012"/>
    <w:rsid w:val="008850AD"/>
    <w:rsid w:val="008850B2"/>
    <w:rsid w:val="008851A9"/>
    <w:rsid w:val="00885239"/>
    <w:rsid w:val="00885252"/>
    <w:rsid w:val="008852FA"/>
    <w:rsid w:val="0088530C"/>
    <w:rsid w:val="008853E9"/>
    <w:rsid w:val="00885462"/>
    <w:rsid w:val="008854E4"/>
    <w:rsid w:val="008855E3"/>
    <w:rsid w:val="00885621"/>
    <w:rsid w:val="0088562A"/>
    <w:rsid w:val="00885655"/>
    <w:rsid w:val="008856AF"/>
    <w:rsid w:val="008856F1"/>
    <w:rsid w:val="008857AD"/>
    <w:rsid w:val="00885827"/>
    <w:rsid w:val="00885897"/>
    <w:rsid w:val="008859D1"/>
    <w:rsid w:val="00885A53"/>
    <w:rsid w:val="00885A97"/>
    <w:rsid w:val="00885A9D"/>
    <w:rsid w:val="00885B29"/>
    <w:rsid w:val="00885B2C"/>
    <w:rsid w:val="00885BB2"/>
    <w:rsid w:val="00885BD8"/>
    <w:rsid w:val="00885C64"/>
    <w:rsid w:val="00885D4D"/>
    <w:rsid w:val="00885DAC"/>
    <w:rsid w:val="00885E0A"/>
    <w:rsid w:val="00885E62"/>
    <w:rsid w:val="00885E65"/>
    <w:rsid w:val="00885EBF"/>
    <w:rsid w:val="00885EE7"/>
    <w:rsid w:val="00885FA7"/>
    <w:rsid w:val="00885FD3"/>
    <w:rsid w:val="00885FDB"/>
    <w:rsid w:val="008860DE"/>
    <w:rsid w:val="00886134"/>
    <w:rsid w:val="00886142"/>
    <w:rsid w:val="00886166"/>
    <w:rsid w:val="0088618C"/>
    <w:rsid w:val="008861A3"/>
    <w:rsid w:val="008861D8"/>
    <w:rsid w:val="008861E0"/>
    <w:rsid w:val="008861F7"/>
    <w:rsid w:val="0088625C"/>
    <w:rsid w:val="00886301"/>
    <w:rsid w:val="00886357"/>
    <w:rsid w:val="00886370"/>
    <w:rsid w:val="008863BF"/>
    <w:rsid w:val="008863DE"/>
    <w:rsid w:val="00886433"/>
    <w:rsid w:val="0088645D"/>
    <w:rsid w:val="0088647A"/>
    <w:rsid w:val="00886489"/>
    <w:rsid w:val="00886542"/>
    <w:rsid w:val="00886580"/>
    <w:rsid w:val="0088659C"/>
    <w:rsid w:val="008865ED"/>
    <w:rsid w:val="00886649"/>
    <w:rsid w:val="0088664C"/>
    <w:rsid w:val="00886665"/>
    <w:rsid w:val="008866EF"/>
    <w:rsid w:val="0088674A"/>
    <w:rsid w:val="00886765"/>
    <w:rsid w:val="0088679F"/>
    <w:rsid w:val="008867A9"/>
    <w:rsid w:val="00886807"/>
    <w:rsid w:val="008869CC"/>
    <w:rsid w:val="008869D8"/>
    <w:rsid w:val="00886A16"/>
    <w:rsid w:val="00886A3E"/>
    <w:rsid w:val="00886A49"/>
    <w:rsid w:val="00886A7B"/>
    <w:rsid w:val="00886AA3"/>
    <w:rsid w:val="00886ABE"/>
    <w:rsid w:val="00886ADC"/>
    <w:rsid w:val="00886B84"/>
    <w:rsid w:val="00886BCF"/>
    <w:rsid w:val="00886C38"/>
    <w:rsid w:val="00886C56"/>
    <w:rsid w:val="00886C90"/>
    <w:rsid w:val="00886CBA"/>
    <w:rsid w:val="00886D58"/>
    <w:rsid w:val="00886D92"/>
    <w:rsid w:val="00886E24"/>
    <w:rsid w:val="00886E57"/>
    <w:rsid w:val="00886EEB"/>
    <w:rsid w:val="00886F44"/>
    <w:rsid w:val="00886FBA"/>
    <w:rsid w:val="00886FFD"/>
    <w:rsid w:val="008871BF"/>
    <w:rsid w:val="00887221"/>
    <w:rsid w:val="008872BA"/>
    <w:rsid w:val="008872E5"/>
    <w:rsid w:val="00887328"/>
    <w:rsid w:val="0088733C"/>
    <w:rsid w:val="00887455"/>
    <w:rsid w:val="008874BD"/>
    <w:rsid w:val="008874DB"/>
    <w:rsid w:val="0088756D"/>
    <w:rsid w:val="00887595"/>
    <w:rsid w:val="008875E2"/>
    <w:rsid w:val="00887696"/>
    <w:rsid w:val="008876A5"/>
    <w:rsid w:val="00887746"/>
    <w:rsid w:val="008877B5"/>
    <w:rsid w:val="008877F3"/>
    <w:rsid w:val="0088788B"/>
    <w:rsid w:val="00887890"/>
    <w:rsid w:val="008878B7"/>
    <w:rsid w:val="0088791C"/>
    <w:rsid w:val="00887AE0"/>
    <w:rsid w:val="00887B00"/>
    <w:rsid w:val="00887B08"/>
    <w:rsid w:val="00887B3F"/>
    <w:rsid w:val="00887B4F"/>
    <w:rsid w:val="00887B7A"/>
    <w:rsid w:val="00887B83"/>
    <w:rsid w:val="00887BD4"/>
    <w:rsid w:val="00887C2B"/>
    <w:rsid w:val="00887CBB"/>
    <w:rsid w:val="00887E06"/>
    <w:rsid w:val="00887E50"/>
    <w:rsid w:val="00887ED0"/>
    <w:rsid w:val="00887FCD"/>
    <w:rsid w:val="00887FEA"/>
    <w:rsid w:val="00890053"/>
    <w:rsid w:val="00890076"/>
    <w:rsid w:val="00890089"/>
    <w:rsid w:val="008901EA"/>
    <w:rsid w:val="008901FE"/>
    <w:rsid w:val="00890285"/>
    <w:rsid w:val="0089028B"/>
    <w:rsid w:val="008902B8"/>
    <w:rsid w:val="00890389"/>
    <w:rsid w:val="008903DC"/>
    <w:rsid w:val="008903F5"/>
    <w:rsid w:val="00890424"/>
    <w:rsid w:val="0089042C"/>
    <w:rsid w:val="00890449"/>
    <w:rsid w:val="00890455"/>
    <w:rsid w:val="0089045F"/>
    <w:rsid w:val="0089053A"/>
    <w:rsid w:val="008905DF"/>
    <w:rsid w:val="00890732"/>
    <w:rsid w:val="00890789"/>
    <w:rsid w:val="008907CE"/>
    <w:rsid w:val="0089082C"/>
    <w:rsid w:val="00890878"/>
    <w:rsid w:val="008908AE"/>
    <w:rsid w:val="00890A15"/>
    <w:rsid w:val="00890A3E"/>
    <w:rsid w:val="00890A93"/>
    <w:rsid w:val="00890C73"/>
    <w:rsid w:val="00890CD9"/>
    <w:rsid w:val="00890D20"/>
    <w:rsid w:val="00890D46"/>
    <w:rsid w:val="00890DC1"/>
    <w:rsid w:val="00890EC5"/>
    <w:rsid w:val="00890EF8"/>
    <w:rsid w:val="00890F26"/>
    <w:rsid w:val="00890FFE"/>
    <w:rsid w:val="00891111"/>
    <w:rsid w:val="008911ED"/>
    <w:rsid w:val="00891206"/>
    <w:rsid w:val="008912CC"/>
    <w:rsid w:val="00891345"/>
    <w:rsid w:val="008913B6"/>
    <w:rsid w:val="0089142C"/>
    <w:rsid w:val="0089143D"/>
    <w:rsid w:val="00891446"/>
    <w:rsid w:val="00891661"/>
    <w:rsid w:val="00891824"/>
    <w:rsid w:val="00891843"/>
    <w:rsid w:val="008918B6"/>
    <w:rsid w:val="008918C6"/>
    <w:rsid w:val="00891967"/>
    <w:rsid w:val="00891A68"/>
    <w:rsid w:val="00891AAB"/>
    <w:rsid w:val="00891AC5"/>
    <w:rsid w:val="00891B1F"/>
    <w:rsid w:val="00891B5B"/>
    <w:rsid w:val="00891B5C"/>
    <w:rsid w:val="00891BB9"/>
    <w:rsid w:val="00891D35"/>
    <w:rsid w:val="00891D49"/>
    <w:rsid w:val="00891D78"/>
    <w:rsid w:val="00891D82"/>
    <w:rsid w:val="00891DFC"/>
    <w:rsid w:val="00891E90"/>
    <w:rsid w:val="00891EE8"/>
    <w:rsid w:val="00891F49"/>
    <w:rsid w:val="00891FDD"/>
    <w:rsid w:val="00892010"/>
    <w:rsid w:val="00892062"/>
    <w:rsid w:val="0089206A"/>
    <w:rsid w:val="008920FD"/>
    <w:rsid w:val="00892154"/>
    <w:rsid w:val="008921BE"/>
    <w:rsid w:val="008921DE"/>
    <w:rsid w:val="008921F2"/>
    <w:rsid w:val="0089225F"/>
    <w:rsid w:val="00892323"/>
    <w:rsid w:val="008923D9"/>
    <w:rsid w:val="0089244F"/>
    <w:rsid w:val="008924EB"/>
    <w:rsid w:val="008925CC"/>
    <w:rsid w:val="008925E7"/>
    <w:rsid w:val="00892606"/>
    <w:rsid w:val="00892619"/>
    <w:rsid w:val="0089261A"/>
    <w:rsid w:val="008926F8"/>
    <w:rsid w:val="0089274F"/>
    <w:rsid w:val="00892782"/>
    <w:rsid w:val="0089279C"/>
    <w:rsid w:val="008927D7"/>
    <w:rsid w:val="0089283C"/>
    <w:rsid w:val="008928B4"/>
    <w:rsid w:val="008928B6"/>
    <w:rsid w:val="00892926"/>
    <w:rsid w:val="0089292A"/>
    <w:rsid w:val="00892985"/>
    <w:rsid w:val="0089298F"/>
    <w:rsid w:val="008929B5"/>
    <w:rsid w:val="00892A59"/>
    <w:rsid w:val="00892B1E"/>
    <w:rsid w:val="00892B49"/>
    <w:rsid w:val="00892C10"/>
    <w:rsid w:val="00892C17"/>
    <w:rsid w:val="00892C95"/>
    <w:rsid w:val="00892D70"/>
    <w:rsid w:val="00892D96"/>
    <w:rsid w:val="00892DB1"/>
    <w:rsid w:val="00892DD1"/>
    <w:rsid w:val="00892DDD"/>
    <w:rsid w:val="00892DFD"/>
    <w:rsid w:val="00892E4A"/>
    <w:rsid w:val="00892E9C"/>
    <w:rsid w:val="00892ED0"/>
    <w:rsid w:val="00892EF8"/>
    <w:rsid w:val="00892F7B"/>
    <w:rsid w:val="00892F94"/>
    <w:rsid w:val="00892FAD"/>
    <w:rsid w:val="00892FB6"/>
    <w:rsid w:val="00893052"/>
    <w:rsid w:val="008930F1"/>
    <w:rsid w:val="0089311B"/>
    <w:rsid w:val="00893122"/>
    <w:rsid w:val="00893210"/>
    <w:rsid w:val="0089323D"/>
    <w:rsid w:val="00893253"/>
    <w:rsid w:val="0089328F"/>
    <w:rsid w:val="008932DC"/>
    <w:rsid w:val="00893392"/>
    <w:rsid w:val="008933C3"/>
    <w:rsid w:val="008933E3"/>
    <w:rsid w:val="00893403"/>
    <w:rsid w:val="008934D7"/>
    <w:rsid w:val="008934E0"/>
    <w:rsid w:val="00893534"/>
    <w:rsid w:val="008935FB"/>
    <w:rsid w:val="00893613"/>
    <w:rsid w:val="008936CA"/>
    <w:rsid w:val="0089375A"/>
    <w:rsid w:val="008938EE"/>
    <w:rsid w:val="008939AC"/>
    <w:rsid w:val="008939B9"/>
    <w:rsid w:val="008939BD"/>
    <w:rsid w:val="00893A88"/>
    <w:rsid w:val="00893AD5"/>
    <w:rsid w:val="00893AF2"/>
    <w:rsid w:val="00893B78"/>
    <w:rsid w:val="00893C5D"/>
    <w:rsid w:val="00893D6C"/>
    <w:rsid w:val="00893D7B"/>
    <w:rsid w:val="00893D99"/>
    <w:rsid w:val="00893DEE"/>
    <w:rsid w:val="00893DFB"/>
    <w:rsid w:val="00893E7F"/>
    <w:rsid w:val="00893EDC"/>
    <w:rsid w:val="00893F33"/>
    <w:rsid w:val="00894111"/>
    <w:rsid w:val="00894132"/>
    <w:rsid w:val="008941EB"/>
    <w:rsid w:val="008942D4"/>
    <w:rsid w:val="00894323"/>
    <w:rsid w:val="0089433E"/>
    <w:rsid w:val="00894349"/>
    <w:rsid w:val="008943F7"/>
    <w:rsid w:val="0089440E"/>
    <w:rsid w:val="008944D9"/>
    <w:rsid w:val="00894548"/>
    <w:rsid w:val="0089457C"/>
    <w:rsid w:val="00894598"/>
    <w:rsid w:val="008945D7"/>
    <w:rsid w:val="0089463B"/>
    <w:rsid w:val="0089463D"/>
    <w:rsid w:val="00894693"/>
    <w:rsid w:val="00894713"/>
    <w:rsid w:val="0089474C"/>
    <w:rsid w:val="0089496C"/>
    <w:rsid w:val="008949C6"/>
    <w:rsid w:val="00894B50"/>
    <w:rsid w:val="00894B57"/>
    <w:rsid w:val="00894B76"/>
    <w:rsid w:val="00894BB2"/>
    <w:rsid w:val="00894C1A"/>
    <w:rsid w:val="00894C27"/>
    <w:rsid w:val="00894C83"/>
    <w:rsid w:val="00894C93"/>
    <w:rsid w:val="00894CA9"/>
    <w:rsid w:val="00894D58"/>
    <w:rsid w:val="00894E71"/>
    <w:rsid w:val="00894EC0"/>
    <w:rsid w:val="00894EE8"/>
    <w:rsid w:val="00894F1E"/>
    <w:rsid w:val="00894F33"/>
    <w:rsid w:val="00895153"/>
    <w:rsid w:val="00895228"/>
    <w:rsid w:val="00895274"/>
    <w:rsid w:val="008952E9"/>
    <w:rsid w:val="00895413"/>
    <w:rsid w:val="0089545A"/>
    <w:rsid w:val="008954AD"/>
    <w:rsid w:val="008954B8"/>
    <w:rsid w:val="008954E6"/>
    <w:rsid w:val="00895500"/>
    <w:rsid w:val="00895502"/>
    <w:rsid w:val="0089557F"/>
    <w:rsid w:val="008955C7"/>
    <w:rsid w:val="00895684"/>
    <w:rsid w:val="008956C0"/>
    <w:rsid w:val="008957CC"/>
    <w:rsid w:val="008957DA"/>
    <w:rsid w:val="008957E9"/>
    <w:rsid w:val="008957F2"/>
    <w:rsid w:val="00895860"/>
    <w:rsid w:val="00895877"/>
    <w:rsid w:val="00895897"/>
    <w:rsid w:val="00895AAC"/>
    <w:rsid w:val="00895B21"/>
    <w:rsid w:val="00895B60"/>
    <w:rsid w:val="00895C17"/>
    <w:rsid w:val="00895CD7"/>
    <w:rsid w:val="00895CEE"/>
    <w:rsid w:val="00895D25"/>
    <w:rsid w:val="00895DB6"/>
    <w:rsid w:val="00895DCB"/>
    <w:rsid w:val="00895DFF"/>
    <w:rsid w:val="00895E22"/>
    <w:rsid w:val="00895FBF"/>
    <w:rsid w:val="00895FDE"/>
    <w:rsid w:val="00896021"/>
    <w:rsid w:val="0089606B"/>
    <w:rsid w:val="008960D7"/>
    <w:rsid w:val="008960E9"/>
    <w:rsid w:val="0089611D"/>
    <w:rsid w:val="0089614F"/>
    <w:rsid w:val="008961F9"/>
    <w:rsid w:val="00896279"/>
    <w:rsid w:val="00896288"/>
    <w:rsid w:val="008962D3"/>
    <w:rsid w:val="0089632C"/>
    <w:rsid w:val="00896375"/>
    <w:rsid w:val="00896436"/>
    <w:rsid w:val="0089643C"/>
    <w:rsid w:val="008964D4"/>
    <w:rsid w:val="008964E3"/>
    <w:rsid w:val="00896525"/>
    <w:rsid w:val="008965FE"/>
    <w:rsid w:val="0089663A"/>
    <w:rsid w:val="008966A4"/>
    <w:rsid w:val="008966C4"/>
    <w:rsid w:val="008966D6"/>
    <w:rsid w:val="00896704"/>
    <w:rsid w:val="00896786"/>
    <w:rsid w:val="0089679E"/>
    <w:rsid w:val="008967C4"/>
    <w:rsid w:val="00896804"/>
    <w:rsid w:val="00896890"/>
    <w:rsid w:val="008968C2"/>
    <w:rsid w:val="008969BE"/>
    <w:rsid w:val="008969D1"/>
    <w:rsid w:val="00896A0F"/>
    <w:rsid w:val="00896A5F"/>
    <w:rsid w:val="00896A60"/>
    <w:rsid w:val="00896A61"/>
    <w:rsid w:val="00896A9C"/>
    <w:rsid w:val="00896ADC"/>
    <w:rsid w:val="00896AE8"/>
    <w:rsid w:val="00896B70"/>
    <w:rsid w:val="00896B73"/>
    <w:rsid w:val="00896B74"/>
    <w:rsid w:val="00896C55"/>
    <w:rsid w:val="00896C81"/>
    <w:rsid w:val="00896CDB"/>
    <w:rsid w:val="00896CEB"/>
    <w:rsid w:val="00896D46"/>
    <w:rsid w:val="00896D54"/>
    <w:rsid w:val="00896E7A"/>
    <w:rsid w:val="00896ED1"/>
    <w:rsid w:val="00896F20"/>
    <w:rsid w:val="00896F4B"/>
    <w:rsid w:val="00896FAE"/>
    <w:rsid w:val="0089700A"/>
    <w:rsid w:val="00897036"/>
    <w:rsid w:val="0089707B"/>
    <w:rsid w:val="008970F2"/>
    <w:rsid w:val="0089712A"/>
    <w:rsid w:val="0089714B"/>
    <w:rsid w:val="00897159"/>
    <w:rsid w:val="00897166"/>
    <w:rsid w:val="0089716A"/>
    <w:rsid w:val="0089716B"/>
    <w:rsid w:val="00897258"/>
    <w:rsid w:val="0089727F"/>
    <w:rsid w:val="00897289"/>
    <w:rsid w:val="008972D9"/>
    <w:rsid w:val="0089731E"/>
    <w:rsid w:val="0089736D"/>
    <w:rsid w:val="008973B8"/>
    <w:rsid w:val="008973D4"/>
    <w:rsid w:val="0089742A"/>
    <w:rsid w:val="0089742E"/>
    <w:rsid w:val="00897478"/>
    <w:rsid w:val="00897493"/>
    <w:rsid w:val="008974B2"/>
    <w:rsid w:val="0089757C"/>
    <w:rsid w:val="0089758E"/>
    <w:rsid w:val="008976A1"/>
    <w:rsid w:val="008976D2"/>
    <w:rsid w:val="008976F0"/>
    <w:rsid w:val="00897721"/>
    <w:rsid w:val="00897742"/>
    <w:rsid w:val="0089778C"/>
    <w:rsid w:val="00897909"/>
    <w:rsid w:val="00897915"/>
    <w:rsid w:val="008979C6"/>
    <w:rsid w:val="008979CC"/>
    <w:rsid w:val="00897A06"/>
    <w:rsid w:val="00897A09"/>
    <w:rsid w:val="00897A2A"/>
    <w:rsid w:val="00897AEC"/>
    <w:rsid w:val="00897B16"/>
    <w:rsid w:val="00897B2B"/>
    <w:rsid w:val="00897B42"/>
    <w:rsid w:val="00897BC1"/>
    <w:rsid w:val="00897CCC"/>
    <w:rsid w:val="00897D71"/>
    <w:rsid w:val="00897D73"/>
    <w:rsid w:val="00897DE4"/>
    <w:rsid w:val="00897E1B"/>
    <w:rsid w:val="00897E49"/>
    <w:rsid w:val="00897F59"/>
    <w:rsid w:val="00897FAD"/>
    <w:rsid w:val="00897FC9"/>
    <w:rsid w:val="008A0031"/>
    <w:rsid w:val="008A0098"/>
    <w:rsid w:val="008A00EA"/>
    <w:rsid w:val="008A0107"/>
    <w:rsid w:val="008A0138"/>
    <w:rsid w:val="008A01F6"/>
    <w:rsid w:val="008A0276"/>
    <w:rsid w:val="008A034E"/>
    <w:rsid w:val="008A03DC"/>
    <w:rsid w:val="008A0462"/>
    <w:rsid w:val="008A0631"/>
    <w:rsid w:val="008A06E7"/>
    <w:rsid w:val="008A074C"/>
    <w:rsid w:val="008A07AD"/>
    <w:rsid w:val="008A08CC"/>
    <w:rsid w:val="008A08E0"/>
    <w:rsid w:val="008A091C"/>
    <w:rsid w:val="008A095A"/>
    <w:rsid w:val="008A0BE6"/>
    <w:rsid w:val="008A0C39"/>
    <w:rsid w:val="008A0C43"/>
    <w:rsid w:val="008A0C8F"/>
    <w:rsid w:val="008A0DCA"/>
    <w:rsid w:val="008A0E2D"/>
    <w:rsid w:val="008A0E78"/>
    <w:rsid w:val="008A0E80"/>
    <w:rsid w:val="008A0EA8"/>
    <w:rsid w:val="008A0F0A"/>
    <w:rsid w:val="008A0F8A"/>
    <w:rsid w:val="008A0FDF"/>
    <w:rsid w:val="008A1020"/>
    <w:rsid w:val="008A103E"/>
    <w:rsid w:val="008A1063"/>
    <w:rsid w:val="008A10C2"/>
    <w:rsid w:val="008A10F2"/>
    <w:rsid w:val="008A11CD"/>
    <w:rsid w:val="008A120A"/>
    <w:rsid w:val="008A121B"/>
    <w:rsid w:val="008A1250"/>
    <w:rsid w:val="008A12A4"/>
    <w:rsid w:val="008A12C5"/>
    <w:rsid w:val="008A12D1"/>
    <w:rsid w:val="008A1328"/>
    <w:rsid w:val="008A13FC"/>
    <w:rsid w:val="008A150A"/>
    <w:rsid w:val="008A158C"/>
    <w:rsid w:val="008A15BF"/>
    <w:rsid w:val="008A15FE"/>
    <w:rsid w:val="008A16DF"/>
    <w:rsid w:val="008A16E7"/>
    <w:rsid w:val="008A1745"/>
    <w:rsid w:val="008A17F2"/>
    <w:rsid w:val="008A1850"/>
    <w:rsid w:val="008A1873"/>
    <w:rsid w:val="008A18C8"/>
    <w:rsid w:val="008A1901"/>
    <w:rsid w:val="008A1917"/>
    <w:rsid w:val="008A19E5"/>
    <w:rsid w:val="008A1AAF"/>
    <w:rsid w:val="008A1ADE"/>
    <w:rsid w:val="008A1B28"/>
    <w:rsid w:val="008A1B59"/>
    <w:rsid w:val="008A1B76"/>
    <w:rsid w:val="008A1B93"/>
    <w:rsid w:val="008A1BD8"/>
    <w:rsid w:val="008A1D23"/>
    <w:rsid w:val="008A1E10"/>
    <w:rsid w:val="008A1E5F"/>
    <w:rsid w:val="008A1F69"/>
    <w:rsid w:val="008A2058"/>
    <w:rsid w:val="008A206B"/>
    <w:rsid w:val="008A2168"/>
    <w:rsid w:val="008A2232"/>
    <w:rsid w:val="008A22D4"/>
    <w:rsid w:val="008A239B"/>
    <w:rsid w:val="008A23AC"/>
    <w:rsid w:val="008A23E9"/>
    <w:rsid w:val="008A2401"/>
    <w:rsid w:val="008A247F"/>
    <w:rsid w:val="008A24D4"/>
    <w:rsid w:val="008A24F8"/>
    <w:rsid w:val="008A2508"/>
    <w:rsid w:val="008A259F"/>
    <w:rsid w:val="008A25E4"/>
    <w:rsid w:val="008A2618"/>
    <w:rsid w:val="008A2668"/>
    <w:rsid w:val="008A2682"/>
    <w:rsid w:val="008A2692"/>
    <w:rsid w:val="008A2741"/>
    <w:rsid w:val="008A28AE"/>
    <w:rsid w:val="008A291C"/>
    <w:rsid w:val="008A2A1E"/>
    <w:rsid w:val="008A2A25"/>
    <w:rsid w:val="008A2A6A"/>
    <w:rsid w:val="008A2A94"/>
    <w:rsid w:val="008A2AC5"/>
    <w:rsid w:val="008A2ADF"/>
    <w:rsid w:val="008A2AFB"/>
    <w:rsid w:val="008A2BA4"/>
    <w:rsid w:val="008A2BC5"/>
    <w:rsid w:val="008A2C13"/>
    <w:rsid w:val="008A2C22"/>
    <w:rsid w:val="008A2CE4"/>
    <w:rsid w:val="008A2D3C"/>
    <w:rsid w:val="008A2D4D"/>
    <w:rsid w:val="008A2DA5"/>
    <w:rsid w:val="008A2DD5"/>
    <w:rsid w:val="008A2E0F"/>
    <w:rsid w:val="008A2E56"/>
    <w:rsid w:val="008A2ECE"/>
    <w:rsid w:val="008A2F61"/>
    <w:rsid w:val="008A3250"/>
    <w:rsid w:val="008A32B6"/>
    <w:rsid w:val="008A32C2"/>
    <w:rsid w:val="008A3325"/>
    <w:rsid w:val="008A3330"/>
    <w:rsid w:val="008A3333"/>
    <w:rsid w:val="008A335E"/>
    <w:rsid w:val="008A33A7"/>
    <w:rsid w:val="008A33AB"/>
    <w:rsid w:val="008A343C"/>
    <w:rsid w:val="008A347A"/>
    <w:rsid w:val="008A348E"/>
    <w:rsid w:val="008A34B7"/>
    <w:rsid w:val="008A34FF"/>
    <w:rsid w:val="008A3652"/>
    <w:rsid w:val="008A3732"/>
    <w:rsid w:val="008A37F0"/>
    <w:rsid w:val="008A3858"/>
    <w:rsid w:val="008A38A0"/>
    <w:rsid w:val="008A38B6"/>
    <w:rsid w:val="008A38CE"/>
    <w:rsid w:val="008A38FF"/>
    <w:rsid w:val="008A391C"/>
    <w:rsid w:val="008A3935"/>
    <w:rsid w:val="008A39AC"/>
    <w:rsid w:val="008A3A6E"/>
    <w:rsid w:val="008A3ABC"/>
    <w:rsid w:val="008A3ACA"/>
    <w:rsid w:val="008A3AF8"/>
    <w:rsid w:val="008A3BAC"/>
    <w:rsid w:val="008A3BF3"/>
    <w:rsid w:val="008A3C07"/>
    <w:rsid w:val="008A3C43"/>
    <w:rsid w:val="008A3CA1"/>
    <w:rsid w:val="008A3DF3"/>
    <w:rsid w:val="008A3E59"/>
    <w:rsid w:val="008A3EC1"/>
    <w:rsid w:val="008A3EF9"/>
    <w:rsid w:val="008A3F03"/>
    <w:rsid w:val="008A3FAB"/>
    <w:rsid w:val="008A3FC7"/>
    <w:rsid w:val="008A3FE8"/>
    <w:rsid w:val="008A407E"/>
    <w:rsid w:val="008A40BD"/>
    <w:rsid w:val="008A4227"/>
    <w:rsid w:val="008A4329"/>
    <w:rsid w:val="008A43FB"/>
    <w:rsid w:val="008A44F8"/>
    <w:rsid w:val="008A45C5"/>
    <w:rsid w:val="008A45FD"/>
    <w:rsid w:val="008A4674"/>
    <w:rsid w:val="008A46B2"/>
    <w:rsid w:val="008A477D"/>
    <w:rsid w:val="008A47A6"/>
    <w:rsid w:val="008A47F0"/>
    <w:rsid w:val="008A481A"/>
    <w:rsid w:val="008A481D"/>
    <w:rsid w:val="008A4851"/>
    <w:rsid w:val="008A4928"/>
    <w:rsid w:val="008A495D"/>
    <w:rsid w:val="008A49A5"/>
    <w:rsid w:val="008A49C5"/>
    <w:rsid w:val="008A4A00"/>
    <w:rsid w:val="008A4A29"/>
    <w:rsid w:val="008A4B14"/>
    <w:rsid w:val="008A4B26"/>
    <w:rsid w:val="008A4BC5"/>
    <w:rsid w:val="008A4C2C"/>
    <w:rsid w:val="008A4C6B"/>
    <w:rsid w:val="008A4CB4"/>
    <w:rsid w:val="008A4CC8"/>
    <w:rsid w:val="008A4D3C"/>
    <w:rsid w:val="008A4D8C"/>
    <w:rsid w:val="008A4D93"/>
    <w:rsid w:val="008A4D9D"/>
    <w:rsid w:val="008A4DF6"/>
    <w:rsid w:val="008A4E34"/>
    <w:rsid w:val="008A4EFC"/>
    <w:rsid w:val="008A4F11"/>
    <w:rsid w:val="008A4F71"/>
    <w:rsid w:val="008A502A"/>
    <w:rsid w:val="008A5198"/>
    <w:rsid w:val="008A5220"/>
    <w:rsid w:val="008A530F"/>
    <w:rsid w:val="008A5391"/>
    <w:rsid w:val="008A53A7"/>
    <w:rsid w:val="008A53B1"/>
    <w:rsid w:val="008A53B4"/>
    <w:rsid w:val="008A546C"/>
    <w:rsid w:val="008A54BD"/>
    <w:rsid w:val="008A54FA"/>
    <w:rsid w:val="008A55EE"/>
    <w:rsid w:val="008A5613"/>
    <w:rsid w:val="008A5653"/>
    <w:rsid w:val="008A567D"/>
    <w:rsid w:val="008A569E"/>
    <w:rsid w:val="008A570F"/>
    <w:rsid w:val="008A577D"/>
    <w:rsid w:val="008A5855"/>
    <w:rsid w:val="008A5861"/>
    <w:rsid w:val="008A5876"/>
    <w:rsid w:val="008A58E6"/>
    <w:rsid w:val="008A595C"/>
    <w:rsid w:val="008A5A33"/>
    <w:rsid w:val="008A5ACB"/>
    <w:rsid w:val="008A5AE0"/>
    <w:rsid w:val="008A5B04"/>
    <w:rsid w:val="008A5B99"/>
    <w:rsid w:val="008A5BB4"/>
    <w:rsid w:val="008A5C2B"/>
    <w:rsid w:val="008A5C82"/>
    <w:rsid w:val="008A5C83"/>
    <w:rsid w:val="008A5D03"/>
    <w:rsid w:val="008A5E16"/>
    <w:rsid w:val="008A6016"/>
    <w:rsid w:val="008A607B"/>
    <w:rsid w:val="008A6104"/>
    <w:rsid w:val="008A6107"/>
    <w:rsid w:val="008A6114"/>
    <w:rsid w:val="008A62B9"/>
    <w:rsid w:val="008A62FD"/>
    <w:rsid w:val="008A6401"/>
    <w:rsid w:val="008A648A"/>
    <w:rsid w:val="008A650F"/>
    <w:rsid w:val="008A66F6"/>
    <w:rsid w:val="008A677A"/>
    <w:rsid w:val="008A6788"/>
    <w:rsid w:val="008A679D"/>
    <w:rsid w:val="008A67AD"/>
    <w:rsid w:val="008A67B8"/>
    <w:rsid w:val="008A6885"/>
    <w:rsid w:val="008A6A0A"/>
    <w:rsid w:val="008A6A47"/>
    <w:rsid w:val="008A6A4A"/>
    <w:rsid w:val="008A6A4F"/>
    <w:rsid w:val="008A6A6D"/>
    <w:rsid w:val="008A6ACA"/>
    <w:rsid w:val="008A6AF5"/>
    <w:rsid w:val="008A6B56"/>
    <w:rsid w:val="008A6BB9"/>
    <w:rsid w:val="008A6C08"/>
    <w:rsid w:val="008A6C13"/>
    <w:rsid w:val="008A6C84"/>
    <w:rsid w:val="008A6CB9"/>
    <w:rsid w:val="008A6CBF"/>
    <w:rsid w:val="008A6D1D"/>
    <w:rsid w:val="008A6D20"/>
    <w:rsid w:val="008A6DC0"/>
    <w:rsid w:val="008A6E69"/>
    <w:rsid w:val="008A6E6D"/>
    <w:rsid w:val="008A6F75"/>
    <w:rsid w:val="008A6FE1"/>
    <w:rsid w:val="008A7003"/>
    <w:rsid w:val="008A700F"/>
    <w:rsid w:val="008A701C"/>
    <w:rsid w:val="008A7144"/>
    <w:rsid w:val="008A72E4"/>
    <w:rsid w:val="008A73E7"/>
    <w:rsid w:val="008A7567"/>
    <w:rsid w:val="008A7570"/>
    <w:rsid w:val="008A766C"/>
    <w:rsid w:val="008A776E"/>
    <w:rsid w:val="008A789A"/>
    <w:rsid w:val="008A78AA"/>
    <w:rsid w:val="008A7907"/>
    <w:rsid w:val="008A792F"/>
    <w:rsid w:val="008A7957"/>
    <w:rsid w:val="008A7983"/>
    <w:rsid w:val="008A7A05"/>
    <w:rsid w:val="008A7ACE"/>
    <w:rsid w:val="008A7B77"/>
    <w:rsid w:val="008A7B9A"/>
    <w:rsid w:val="008A7BF4"/>
    <w:rsid w:val="008A7C2D"/>
    <w:rsid w:val="008A7C42"/>
    <w:rsid w:val="008A7C7E"/>
    <w:rsid w:val="008A7C90"/>
    <w:rsid w:val="008A7CC3"/>
    <w:rsid w:val="008A7DC2"/>
    <w:rsid w:val="008A7EC4"/>
    <w:rsid w:val="008A7F13"/>
    <w:rsid w:val="008A7F1A"/>
    <w:rsid w:val="008A7F2D"/>
    <w:rsid w:val="008A7F34"/>
    <w:rsid w:val="008A7FF5"/>
    <w:rsid w:val="008B000A"/>
    <w:rsid w:val="008B0072"/>
    <w:rsid w:val="008B0091"/>
    <w:rsid w:val="008B00DE"/>
    <w:rsid w:val="008B00F9"/>
    <w:rsid w:val="008B0129"/>
    <w:rsid w:val="008B01A7"/>
    <w:rsid w:val="008B0246"/>
    <w:rsid w:val="008B028D"/>
    <w:rsid w:val="008B02B9"/>
    <w:rsid w:val="008B0320"/>
    <w:rsid w:val="008B0367"/>
    <w:rsid w:val="008B0488"/>
    <w:rsid w:val="008B04B6"/>
    <w:rsid w:val="008B04C6"/>
    <w:rsid w:val="008B0520"/>
    <w:rsid w:val="008B0535"/>
    <w:rsid w:val="008B053B"/>
    <w:rsid w:val="008B05AE"/>
    <w:rsid w:val="008B0684"/>
    <w:rsid w:val="008B0690"/>
    <w:rsid w:val="008B06A0"/>
    <w:rsid w:val="008B06FF"/>
    <w:rsid w:val="008B082E"/>
    <w:rsid w:val="008B08E5"/>
    <w:rsid w:val="008B093B"/>
    <w:rsid w:val="008B09AF"/>
    <w:rsid w:val="008B09B1"/>
    <w:rsid w:val="008B0A89"/>
    <w:rsid w:val="008B0AB6"/>
    <w:rsid w:val="008B0ABB"/>
    <w:rsid w:val="008B0ACD"/>
    <w:rsid w:val="008B0AD2"/>
    <w:rsid w:val="008B0BA5"/>
    <w:rsid w:val="008B0BCB"/>
    <w:rsid w:val="008B0C08"/>
    <w:rsid w:val="008B0C16"/>
    <w:rsid w:val="008B0CE9"/>
    <w:rsid w:val="008B0D20"/>
    <w:rsid w:val="008B0D2B"/>
    <w:rsid w:val="008B0DAD"/>
    <w:rsid w:val="008B0DBA"/>
    <w:rsid w:val="008B0DC3"/>
    <w:rsid w:val="008B0DE4"/>
    <w:rsid w:val="008B0E0D"/>
    <w:rsid w:val="008B0E38"/>
    <w:rsid w:val="008B0E57"/>
    <w:rsid w:val="008B0F52"/>
    <w:rsid w:val="008B0F9F"/>
    <w:rsid w:val="008B0FC1"/>
    <w:rsid w:val="008B103F"/>
    <w:rsid w:val="008B10C9"/>
    <w:rsid w:val="008B1157"/>
    <w:rsid w:val="008B11E5"/>
    <w:rsid w:val="008B12F7"/>
    <w:rsid w:val="008B135F"/>
    <w:rsid w:val="008B1450"/>
    <w:rsid w:val="008B145F"/>
    <w:rsid w:val="008B14C9"/>
    <w:rsid w:val="008B1573"/>
    <w:rsid w:val="008B15C2"/>
    <w:rsid w:val="008B1667"/>
    <w:rsid w:val="008B1673"/>
    <w:rsid w:val="008B1677"/>
    <w:rsid w:val="008B173E"/>
    <w:rsid w:val="008B17A9"/>
    <w:rsid w:val="008B17BC"/>
    <w:rsid w:val="008B180B"/>
    <w:rsid w:val="008B1881"/>
    <w:rsid w:val="008B18EE"/>
    <w:rsid w:val="008B19D2"/>
    <w:rsid w:val="008B1A54"/>
    <w:rsid w:val="008B1C55"/>
    <w:rsid w:val="008B1CBF"/>
    <w:rsid w:val="008B1D77"/>
    <w:rsid w:val="008B1DA3"/>
    <w:rsid w:val="008B1DB9"/>
    <w:rsid w:val="008B1DC5"/>
    <w:rsid w:val="008B1E25"/>
    <w:rsid w:val="008B1FB6"/>
    <w:rsid w:val="008B2032"/>
    <w:rsid w:val="008B203F"/>
    <w:rsid w:val="008B211F"/>
    <w:rsid w:val="008B215E"/>
    <w:rsid w:val="008B2160"/>
    <w:rsid w:val="008B228C"/>
    <w:rsid w:val="008B22AE"/>
    <w:rsid w:val="008B23AB"/>
    <w:rsid w:val="008B2404"/>
    <w:rsid w:val="008B2522"/>
    <w:rsid w:val="008B25A5"/>
    <w:rsid w:val="008B2661"/>
    <w:rsid w:val="008B2695"/>
    <w:rsid w:val="008B26B9"/>
    <w:rsid w:val="008B27A1"/>
    <w:rsid w:val="008B27E2"/>
    <w:rsid w:val="008B2842"/>
    <w:rsid w:val="008B28C2"/>
    <w:rsid w:val="008B28CC"/>
    <w:rsid w:val="008B28D9"/>
    <w:rsid w:val="008B296D"/>
    <w:rsid w:val="008B29A4"/>
    <w:rsid w:val="008B2A20"/>
    <w:rsid w:val="008B2A37"/>
    <w:rsid w:val="008B2A69"/>
    <w:rsid w:val="008B2A77"/>
    <w:rsid w:val="008B2AC2"/>
    <w:rsid w:val="008B2B16"/>
    <w:rsid w:val="008B2B24"/>
    <w:rsid w:val="008B2B2B"/>
    <w:rsid w:val="008B2C97"/>
    <w:rsid w:val="008B2CD1"/>
    <w:rsid w:val="008B2CD9"/>
    <w:rsid w:val="008B2D0C"/>
    <w:rsid w:val="008B2D23"/>
    <w:rsid w:val="008B2D2F"/>
    <w:rsid w:val="008B2DBA"/>
    <w:rsid w:val="008B2DDD"/>
    <w:rsid w:val="008B2E1E"/>
    <w:rsid w:val="008B2E2F"/>
    <w:rsid w:val="008B2E57"/>
    <w:rsid w:val="008B2EBE"/>
    <w:rsid w:val="008B2F36"/>
    <w:rsid w:val="008B30CC"/>
    <w:rsid w:val="008B3164"/>
    <w:rsid w:val="008B3165"/>
    <w:rsid w:val="008B3339"/>
    <w:rsid w:val="008B3398"/>
    <w:rsid w:val="008B33A9"/>
    <w:rsid w:val="008B33B0"/>
    <w:rsid w:val="008B3485"/>
    <w:rsid w:val="008B352F"/>
    <w:rsid w:val="008B35C6"/>
    <w:rsid w:val="008B3639"/>
    <w:rsid w:val="008B3659"/>
    <w:rsid w:val="008B36DC"/>
    <w:rsid w:val="008B3700"/>
    <w:rsid w:val="008B3763"/>
    <w:rsid w:val="008B377A"/>
    <w:rsid w:val="008B37BC"/>
    <w:rsid w:val="008B37C3"/>
    <w:rsid w:val="008B38E4"/>
    <w:rsid w:val="008B392E"/>
    <w:rsid w:val="008B395C"/>
    <w:rsid w:val="008B396C"/>
    <w:rsid w:val="008B39A9"/>
    <w:rsid w:val="008B39C0"/>
    <w:rsid w:val="008B3A45"/>
    <w:rsid w:val="008B3A85"/>
    <w:rsid w:val="008B3ACD"/>
    <w:rsid w:val="008B3B28"/>
    <w:rsid w:val="008B3B49"/>
    <w:rsid w:val="008B3B8E"/>
    <w:rsid w:val="008B3C4C"/>
    <w:rsid w:val="008B3C9F"/>
    <w:rsid w:val="008B3D01"/>
    <w:rsid w:val="008B3D14"/>
    <w:rsid w:val="008B3DD8"/>
    <w:rsid w:val="008B3DE4"/>
    <w:rsid w:val="008B3F9D"/>
    <w:rsid w:val="008B40C1"/>
    <w:rsid w:val="008B40E1"/>
    <w:rsid w:val="008B41D6"/>
    <w:rsid w:val="008B4214"/>
    <w:rsid w:val="008B421D"/>
    <w:rsid w:val="008B4280"/>
    <w:rsid w:val="008B4299"/>
    <w:rsid w:val="008B4397"/>
    <w:rsid w:val="008B43C2"/>
    <w:rsid w:val="008B4415"/>
    <w:rsid w:val="008B4470"/>
    <w:rsid w:val="008B45B6"/>
    <w:rsid w:val="008B4600"/>
    <w:rsid w:val="008B46CC"/>
    <w:rsid w:val="008B46D5"/>
    <w:rsid w:val="008B48BC"/>
    <w:rsid w:val="008B49A8"/>
    <w:rsid w:val="008B49AC"/>
    <w:rsid w:val="008B49C5"/>
    <w:rsid w:val="008B49E5"/>
    <w:rsid w:val="008B4A12"/>
    <w:rsid w:val="008B4A6F"/>
    <w:rsid w:val="008B4A9C"/>
    <w:rsid w:val="008B4B11"/>
    <w:rsid w:val="008B4B86"/>
    <w:rsid w:val="008B4C23"/>
    <w:rsid w:val="008B4D26"/>
    <w:rsid w:val="008B4D49"/>
    <w:rsid w:val="008B4E40"/>
    <w:rsid w:val="008B4F2F"/>
    <w:rsid w:val="008B4F5B"/>
    <w:rsid w:val="008B5047"/>
    <w:rsid w:val="008B5063"/>
    <w:rsid w:val="008B516F"/>
    <w:rsid w:val="008B518C"/>
    <w:rsid w:val="008B5192"/>
    <w:rsid w:val="008B5203"/>
    <w:rsid w:val="008B52F5"/>
    <w:rsid w:val="008B5312"/>
    <w:rsid w:val="008B5350"/>
    <w:rsid w:val="008B5394"/>
    <w:rsid w:val="008B5447"/>
    <w:rsid w:val="008B5448"/>
    <w:rsid w:val="008B552D"/>
    <w:rsid w:val="008B5603"/>
    <w:rsid w:val="008B5607"/>
    <w:rsid w:val="008B569A"/>
    <w:rsid w:val="008B574F"/>
    <w:rsid w:val="008B5774"/>
    <w:rsid w:val="008B58A2"/>
    <w:rsid w:val="008B58A3"/>
    <w:rsid w:val="008B592E"/>
    <w:rsid w:val="008B598A"/>
    <w:rsid w:val="008B59AD"/>
    <w:rsid w:val="008B59CB"/>
    <w:rsid w:val="008B5A3A"/>
    <w:rsid w:val="008B5ADC"/>
    <w:rsid w:val="008B5AFC"/>
    <w:rsid w:val="008B5B20"/>
    <w:rsid w:val="008B5B3F"/>
    <w:rsid w:val="008B5B90"/>
    <w:rsid w:val="008B5D2C"/>
    <w:rsid w:val="008B5D62"/>
    <w:rsid w:val="008B6038"/>
    <w:rsid w:val="008B6053"/>
    <w:rsid w:val="008B6179"/>
    <w:rsid w:val="008B61AE"/>
    <w:rsid w:val="008B61EC"/>
    <w:rsid w:val="008B6212"/>
    <w:rsid w:val="008B62DB"/>
    <w:rsid w:val="008B62E4"/>
    <w:rsid w:val="008B62EF"/>
    <w:rsid w:val="008B6395"/>
    <w:rsid w:val="008B63CF"/>
    <w:rsid w:val="008B6401"/>
    <w:rsid w:val="008B6413"/>
    <w:rsid w:val="008B654C"/>
    <w:rsid w:val="008B65F1"/>
    <w:rsid w:val="008B6627"/>
    <w:rsid w:val="008B6685"/>
    <w:rsid w:val="008B684C"/>
    <w:rsid w:val="008B68AE"/>
    <w:rsid w:val="008B68D8"/>
    <w:rsid w:val="008B6937"/>
    <w:rsid w:val="008B6943"/>
    <w:rsid w:val="008B69BF"/>
    <w:rsid w:val="008B6A1A"/>
    <w:rsid w:val="008B6A67"/>
    <w:rsid w:val="008B6B39"/>
    <w:rsid w:val="008B6B44"/>
    <w:rsid w:val="008B6B51"/>
    <w:rsid w:val="008B6B73"/>
    <w:rsid w:val="008B6B93"/>
    <w:rsid w:val="008B6C0C"/>
    <w:rsid w:val="008B6C32"/>
    <w:rsid w:val="008B6C35"/>
    <w:rsid w:val="008B6D4B"/>
    <w:rsid w:val="008B6D6B"/>
    <w:rsid w:val="008B6E43"/>
    <w:rsid w:val="008B6F34"/>
    <w:rsid w:val="008B6F42"/>
    <w:rsid w:val="008B6F79"/>
    <w:rsid w:val="008B6FCA"/>
    <w:rsid w:val="008B7019"/>
    <w:rsid w:val="008B712B"/>
    <w:rsid w:val="008B712E"/>
    <w:rsid w:val="008B71DC"/>
    <w:rsid w:val="008B720F"/>
    <w:rsid w:val="008B725F"/>
    <w:rsid w:val="008B7261"/>
    <w:rsid w:val="008B7281"/>
    <w:rsid w:val="008B72B8"/>
    <w:rsid w:val="008B72F4"/>
    <w:rsid w:val="008B72FC"/>
    <w:rsid w:val="008B7336"/>
    <w:rsid w:val="008B7338"/>
    <w:rsid w:val="008B741A"/>
    <w:rsid w:val="008B7603"/>
    <w:rsid w:val="008B7618"/>
    <w:rsid w:val="008B76E9"/>
    <w:rsid w:val="008B7717"/>
    <w:rsid w:val="008B7735"/>
    <w:rsid w:val="008B7749"/>
    <w:rsid w:val="008B776B"/>
    <w:rsid w:val="008B77C8"/>
    <w:rsid w:val="008B78A8"/>
    <w:rsid w:val="008B78F7"/>
    <w:rsid w:val="008B7A02"/>
    <w:rsid w:val="008B7A08"/>
    <w:rsid w:val="008B7AC4"/>
    <w:rsid w:val="008B7B98"/>
    <w:rsid w:val="008B7BE2"/>
    <w:rsid w:val="008B7C80"/>
    <w:rsid w:val="008B7CCC"/>
    <w:rsid w:val="008B7D57"/>
    <w:rsid w:val="008B7D9A"/>
    <w:rsid w:val="008B7EE6"/>
    <w:rsid w:val="008B7F25"/>
    <w:rsid w:val="008B7F49"/>
    <w:rsid w:val="008B7F54"/>
    <w:rsid w:val="008C0000"/>
    <w:rsid w:val="008C001D"/>
    <w:rsid w:val="008C00B0"/>
    <w:rsid w:val="008C00C4"/>
    <w:rsid w:val="008C00C7"/>
    <w:rsid w:val="008C0114"/>
    <w:rsid w:val="008C012D"/>
    <w:rsid w:val="008C018A"/>
    <w:rsid w:val="008C01FE"/>
    <w:rsid w:val="008C020C"/>
    <w:rsid w:val="008C022F"/>
    <w:rsid w:val="008C026E"/>
    <w:rsid w:val="008C02C4"/>
    <w:rsid w:val="008C02E5"/>
    <w:rsid w:val="008C0322"/>
    <w:rsid w:val="008C0502"/>
    <w:rsid w:val="008C05F6"/>
    <w:rsid w:val="008C065C"/>
    <w:rsid w:val="008C081F"/>
    <w:rsid w:val="008C0821"/>
    <w:rsid w:val="008C085F"/>
    <w:rsid w:val="008C0865"/>
    <w:rsid w:val="008C086E"/>
    <w:rsid w:val="008C0898"/>
    <w:rsid w:val="008C08A3"/>
    <w:rsid w:val="008C0A26"/>
    <w:rsid w:val="008C0A4F"/>
    <w:rsid w:val="008C0B70"/>
    <w:rsid w:val="008C0BE8"/>
    <w:rsid w:val="008C0C00"/>
    <w:rsid w:val="008C0C21"/>
    <w:rsid w:val="008C0C48"/>
    <w:rsid w:val="008C0C52"/>
    <w:rsid w:val="008C0D47"/>
    <w:rsid w:val="008C0DEE"/>
    <w:rsid w:val="008C0FE6"/>
    <w:rsid w:val="008C103D"/>
    <w:rsid w:val="008C1073"/>
    <w:rsid w:val="008C116E"/>
    <w:rsid w:val="008C1229"/>
    <w:rsid w:val="008C133F"/>
    <w:rsid w:val="008C1376"/>
    <w:rsid w:val="008C14D9"/>
    <w:rsid w:val="008C14DB"/>
    <w:rsid w:val="008C14E4"/>
    <w:rsid w:val="008C14F2"/>
    <w:rsid w:val="008C1537"/>
    <w:rsid w:val="008C157D"/>
    <w:rsid w:val="008C15BD"/>
    <w:rsid w:val="008C161E"/>
    <w:rsid w:val="008C167E"/>
    <w:rsid w:val="008C169F"/>
    <w:rsid w:val="008C18AC"/>
    <w:rsid w:val="008C18FD"/>
    <w:rsid w:val="008C1960"/>
    <w:rsid w:val="008C1A04"/>
    <w:rsid w:val="008C1CD8"/>
    <w:rsid w:val="008C1D22"/>
    <w:rsid w:val="008C1D85"/>
    <w:rsid w:val="008C1D87"/>
    <w:rsid w:val="008C1DD5"/>
    <w:rsid w:val="008C1DD8"/>
    <w:rsid w:val="008C1E19"/>
    <w:rsid w:val="008C1EBE"/>
    <w:rsid w:val="008C1F9A"/>
    <w:rsid w:val="008C203D"/>
    <w:rsid w:val="008C2084"/>
    <w:rsid w:val="008C20F7"/>
    <w:rsid w:val="008C2100"/>
    <w:rsid w:val="008C2180"/>
    <w:rsid w:val="008C21C4"/>
    <w:rsid w:val="008C2257"/>
    <w:rsid w:val="008C2269"/>
    <w:rsid w:val="008C2280"/>
    <w:rsid w:val="008C22AA"/>
    <w:rsid w:val="008C241A"/>
    <w:rsid w:val="008C246E"/>
    <w:rsid w:val="008C24AD"/>
    <w:rsid w:val="008C2529"/>
    <w:rsid w:val="008C253E"/>
    <w:rsid w:val="008C258F"/>
    <w:rsid w:val="008C25B1"/>
    <w:rsid w:val="008C25F6"/>
    <w:rsid w:val="008C264F"/>
    <w:rsid w:val="008C26B8"/>
    <w:rsid w:val="008C27B0"/>
    <w:rsid w:val="008C27D8"/>
    <w:rsid w:val="008C27F3"/>
    <w:rsid w:val="008C2821"/>
    <w:rsid w:val="008C2877"/>
    <w:rsid w:val="008C28AB"/>
    <w:rsid w:val="008C28D9"/>
    <w:rsid w:val="008C29D3"/>
    <w:rsid w:val="008C2A02"/>
    <w:rsid w:val="008C2A35"/>
    <w:rsid w:val="008C2A36"/>
    <w:rsid w:val="008C2AB4"/>
    <w:rsid w:val="008C2BC6"/>
    <w:rsid w:val="008C2CCD"/>
    <w:rsid w:val="008C2D0C"/>
    <w:rsid w:val="008C2D14"/>
    <w:rsid w:val="008C2D2E"/>
    <w:rsid w:val="008C2D47"/>
    <w:rsid w:val="008C2E2F"/>
    <w:rsid w:val="008C2E3F"/>
    <w:rsid w:val="008C2ED2"/>
    <w:rsid w:val="008C2ED5"/>
    <w:rsid w:val="008C2FB5"/>
    <w:rsid w:val="008C2FD0"/>
    <w:rsid w:val="008C3029"/>
    <w:rsid w:val="008C308A"/>
    <w:rsid w:val="008C30A8"/>
    <w:rsid w:val="008C3313"/>
    <w:rsid w:val="008C334B"/>
    <w:rsid w:val="008C347D"/>
    <w:rsid w:val="008C3483"/>
    <w:rsid w:val="008C3516"/>
    <w:rsid w:val="008C351F"/>
    <w:rsid w:val="008C35C1"/>
    <w:rsid w:val="008C35F6"/>
    <w:rsid w:val="008C368F"/>
    <w:rsid w:val="008C3695"/>
    <w:rsid w:val="008C36EF"/>
    <w:rsid w:val="008C36FF"/>
    <w:rsid w:val="008C3707"/>
    <w:rsid w:val="008C37AC"/>
    <w:rsid w:val="008C3811"/>
    <w:rsid w:val="008C3945"/>
    <w:rsid w:val="008C399D"/>
    <w:rsid w:val="008C3A24"/>
    <w:rsid w:val="008C3A35"/>
    <w:rsid w:val="008C3A67"/>
    <w:rsid w:val="008C3AE3"/>
    <w:rsid w:val="008C3B3E"/>
    <w:rsid w:val="008C3BCA"/>
    <w:rsid w:val="008C3D25"/>
    <w:rsid w:val="008C3DC5"/>
    <w:rsid w:val="008C3DD4"/>
    <w:rsid w:val="008C3E36"/>
    <w:rsid w:val="008C3EA8"/>
    <w:rsid w:val="008C3EDA"/>
    <w:rsid w:val="008C403F"/>
    <w:rsid w:val="008C4058"/>
    <w:rsid w:val="008C4080"/>
    <w:rsid w:val="008C40B6"/>
    <w:rsid w:val="008C4102"/>
    <w:rsid w:val="008C4157"/>
    <w:rsid w:val="008C4171"/>
    <w:rsid w:val="008C41C2"/>
    <w:rsid w:val="008C42D9"/>
    <w:rsid w:val="008C42E2"/>
    <w:rsid w:val="008C434E"/>
    <w:rsid w:val="008C4389"/>
    <w:rsid w:val="008C44C8"/>
    <w:rsid w:val="008C44FB"/>
    <w:rsid w:val="008C45A9"/>
    <w:rsid w:val="008C46ED"/>
    <w:rsid w:val="008C4717"/>
    <w:rsid w:val="008C4727"/>
    <w:rsid w:val="008C4747"/>
    <w:rsid w:val="008C47AD"/>
    <w:rsid w:val="008C47B9"/>
    <w:rsid w:val="008C480B"/>
    <w:rsid w:val="008C485D"/>
    <w:rsid w:val="008C48C7"/>
    <w:rsid w:val="008C48E3"/>
    <w:rsid w:val="008C491A"/>
    <w:rsid w:val="008C493A"/>
    <w:rsid w:val="008C4948"/>
    <w:rsid w:val="008C4974"/>
    <w:rsid w:val="008C49CD"/>
    <w:rsid w:val="008C4A00"/>
    <w:rsid w:val="008C4A26"/>
    <w:rsid w:val="008C4A30"/>
    <w:rsid w:val="008C4A4F"/>
    <w:rsid w:val="008C4A51"/>
    <w:rsid w:val="008C4A57"/>
    <w:rsid w:val="008C4AD8"/>
    <w:rsid w:val="008C4BBB"/>
    <w:rsid w:val="008C4BFC"/>
    <w:rsid w:val="008C4C5E"/>
    <w:rsid w:val="008C4CD5"/>
    <w:rsid w:val="008C4CF7"/>
    <w:rsid w:val="008C4D86"/>
    <w:rsid w:val="008C4E1D"/>
    <w:rsid w:val="008C4E21"/>
    <w:rsid w:val="008C4ED2"/>
    <w:rsid w:val="008C4F17"/>
    <w:rsid w:val="008C4F21"/>
    <w:rsid w:val="008C4F57"/>
    <w:rsid w:val="008C4F5D"/>
    <w:rsid w:val="008C4FC7"/>
    <w:rsid w:val="008C5052"/>
    <w:rsid w:val="008C5090"/>
    <w:rsid w:val="008C51D0"/>
    <w:rsid w:val="008C52E5"/>
    <w:rsid w:val="008C538D"/>
    <w:rsid w:val="008C538E"/>
    <w:rsid w:val="008C53D9"/>
    <w:rsid w:val="008C5464"/>
    <w:rsid w:val="008C54D8"/>
    <w:rsid w:val="008C54EB"/>
    <w:rsid w:val="008C55E1"/>
    <w:rsid w:val="008C5643"/>
    <w:rsid w:val="008C5719"/>
    <w:rsid w:val="008C5749"/>
    <w:rsid w:val="008C578D"/>
    <w:rsid w:val="008C596D"/>
    <w:rsid w:val="008C5A88"/>
    <w:rsid w:val="008C5AF5"/>
    <w:rsid w:val="008C5B87"/>
    <w:rsid w:val="008C5C7F"/>
    <w:rsid w:val="008C5D60"/>
    <w:rsid w:val="008C5DA7"/>
    <w:rsid w:val="008C5EF6"/>
    <w:rsid w:val="008C5F90"/>
    <w:rsid w:val="008C5FBA"/>
    <w:rsid w:val="008C5FBF"/>
    <w:rsid w:val="008C6051"/>
    <w:rsid w:val="008C615C"/>
    <w:rsid w:val="008C6236"/>
    <w:rsid w:val="008C6434"/>
    <w:rsid w:val="008C6479"/>
    <w:rsid w:val="008C64CD"/>
    <w:rsid w:val="008C64FE"/>
    <w:rsid w:val="008C6503"/>
    <w:rsid w:val="008C652F"/>
    <w:rsid w:val="008C66DC"/>
    <w:rsid w:val="008C6727"/>
    <w:rsid w:val="008C6765"/>
    <w:rsid w:val="008C677B"/>
    <w:rsid w:val="008C681B"/>
    <w:rsid w:val="008C682D"/>
    <w:rsid w:val="008C6847"/>
    <w:rsid w:val="008C68B9"/>
    <w:rsid w:val="008C68C7"/>
    <w:rsid w:val="008C6960"/>
    <w:rsid w:val="008C6A0C"/>
    <w:rsid w:val="008C6A16"/>
    <w:rsid w:val="008C6A4B"/>
    <w:rsid w:val="008C6A99"/>
    <w:rsid w:val="008C6A9A"/>
    <w:rsid w:val="008C6AF8"/>
    <w:rsid w:val="008C6B0F"/>
    <w:rsid w:val="008C6BC0"/>
    <w:rsid w:val="008C6CBC"/>
    <w:rsid w:val="008C6D15"/>
    <w:rsid w:val="008C6DAF"/>
    <w:rsid w:val="008C6E8C"/>
    <w:rsid w:val="008C6E8D"/>
    <w:rsid w:val="008C6EB2"/>
    <w:rsid w:val="008C6EFD"/>
    <w:rsid w:val="008C6F46"/>
    <w:rsid w:val="008C7069"/>
    <w:rsid w:val="008C70A5"/>
    <w:rsid w:val="008C70A9"/>
    <w:rsid w:val="008C7196"/>
    <w:rsid w:val="008C71C4"/>
    <w:rsid w:val="008C71D7"/>
    <w:rsid w:val="008C7250"/>
    <w:rsid w:val="008C7262"/>
    <w:rsid w:val="008C7279"/>
    <w:rsid w:val="008C7307"/>
    <w:rsid w:val="008C735A"/>
    <w:rsid w:val="008C7365"/>
    <w:rsid w:val="008C73A0"/>
    <w:rsid w:val="008C73BC"/>
    <w:rsid w:val="008C74F7"/>
    <w:rsid w:val="008C755A"/>
    <w:rsid w:val="008C76A6"/>
    <w:rsid w:val="008C76E3"/>
    <w:rsid w:val="008C7715"/>
    <w:rsid w:val="008C771F"/>
    <w:rsid w:val="008C7735"/>
    <w:rsid w:val="008C77C9"/>
    <w:rsid w:val="008C7910"/>
    <w:rsid w:val="008C791C"/>
    <w:rsid w:val="008C7A68"/>
    <w:rsid w:val="008C7B06"/>
    <w:rsid w:val="008C7B4D"/>
    <w:rsid w:val="008C7BE5"/>
    <w:rsid w:val="008C7BF6"/>
    <w:rsid w:val="008C7CAF"/>
    <w:rsid w:val="008C7CF4"/>
    <w:rsid w:val="008C7E18"/>
    <w:rsid w:val="008C7E6E"/>
    <w:rsid w:val="008C7F0C"/>
    <w:rsid w:val="008C7FFD"/>
    <w:rsid w:val="008D0022"/>
    <w:rsid w:val="008D0050"/>
    <w:rsid w:val="008D006B"/>
    <w:rsid w:val="008D011E"/>
    <w:rsid w:val="008D01B0"/>
    <w:rsid w:val="008D01FF"/>
    <w:rsid w:val="008D0202"/>
    <w:rsid w:val="008D021A"/>
    <w:rsid w:val="008D0224"/>
    <w:rsid w:val="008D0294"/>
    <w:rsid w:val="008D02D2"/>
    <w:rsid w:val="008D034D"/>
    <w:rsid w:val="008D03B5"/>
    <w:rsid w:val="008D04B1"/>
    <w:rsid w:val="008D054D"/>
    <w:rsid w:val="008D0564"/>
    <w:rsid w:val="008D0583"/>
    <w:rsid w:val="008D0662"/>
    <w:rsid w:val="008D069B"/>
    <w:rsid w:val="008D06B8"/>
    <w:rsid w:val="008D06CE"/>
    <w:rsid w:val="008D06F2"/>
    <w:rsid w:val="008D088A"/>
    <w:rsid w:val="008D0937"/>
    <w:rsid w:val="008D0991"/>
    <w:rsid w:val="008D09D2"/>
    <w:rsid w:val="008D09DA"/>
    <w:rsid w:val="008D0A0F"/>
    <w:rsid w:val="008D0A9B"/>
    <w:rsid w:val="008D0ABA"/>
    <w:rsid w:val="008D0AF8"/>
    <w:rsid w:val="008D0B48"/>
    <w:rsid w:val="008D0B67"/>
    <w:rsid w:val="008D0C3B"/>
    <w:rsid w:val="008D0C77"/>
    <w:rsid w:val="008D0D66"/>
    <w:rsid w:val="008D0DFB"/>
    <w:rsid w:val="008D0E06"/>
    <w:rsid w:val="008D0F0C"/>
    <w:rsid w:val="008D0F61"/>
    <w:rsid w:val="008D0FF9"/>
    <w:rsid w:val="008D1097"/>
    <w:rsid w:val="008D117D"/>
    <w:rsid w:val="008D122B"/>
    <w:rsid w:val="008D1253"/>
    <w:rsid w:val="008D1274"/>
    <w:rsid w:val="008D12A3"/>
    <w:rsid w:val="008D131A"/>
    <w:rsid w:val="008D133B"/>
    <w:rsid w:val="008D138B"/>
    <w:rsid w:val="008D13DB"/>
    <w:rsid w:val="008D1414"/>
    <w:rsid w:val="008D1481"/>
    <w:rsid w:val="008D14E1"/>
    <w:rsid w:val="008D16FC"/>
    <w:rsid w:val="008D1726"/>
    <w:rsid w:val="008D17E1"/>
    <w:rsid w:val="008D17F2"/>
    <w:rsid w:val="008D1833"/>
    <w:rsid w:val="008D1884"/>
    <w:rsid w:val="008D18EB"/>
    <w:rsid w:val="008D18EC"/>
    <w:rsid w:val="008D1996"/>
    <w:rsid w:val="008D19EA"/>
    <w:rsid w:val="008D1A3F"/>
    <w:rsid w:val="008D1A6E"/>
    <w:rsid w:val="008D1AA0"/>
    <w:rsid w:val="008D1AA4"/>
    <w:rsid w:val="008D1B1B"/>
    <w:rsid w:val="008D1C03"/>
    <w:rsid w:val="008D1C32"/>
    <w:rsid w:val="008D1CCD"/>
    <w:rsid w:val="008D1CF0"/>
    <w:rsid w:val="008D1D16"/>
    <w:rsid w:val="008D1D90"/>
    <w:rsid w:val="008D1D95"/>
    <w:rsid w:val="008D1DAF"/>
    <w:rsid w:val="008D1DFE"/>
    <w:rsid w:val="008D1E1B"/>
    <w:rsid w:val="008D1E3C"/>
    <w:rsid w:val="008D1E6D"/>
    <w:rsid w:val="008D2035"/>
    <w:rsid w:val="008D2038"/>
    <w:rsid w:val="008D2123"/>
    <w:rsid w:val="008D2196"/>
    <w:rsid w:val="008D21DB"/>
    <w:rsid w:val="008D2240"/>
    <w:rsid w:val="008D22A9"/>
    <w:rsid w:val="008D22C9"/>
    <w:rsid w:val="008D22F6"/>
    <w:rsid w:val="008D231C"/>
    <w:rsid w:val="008D2328"/>
    <w:rsid w:val="008D23A4"/>
    <w:rsid w:val="008D23F4"/>
    <w:rsid w:val="008D242A"/>
    <w:rsid w:val="008D24D3"/>
    <w:rsid w:val="008D268F"/>
    <w:rsid w:val="008D2726"/>
    <w:rsid w:val="008D272D"/>
    <w:rsid w:val="008D277C"/>
    <w:rsid w:val="008D27C0"/>
    <w:rsid w:val="008D289A"/>
    <w:rsid w:val="008D291F"/>
    <w:rsid w:val="008D2990"/>
    <w:rsid w:val="008D2996"/>
    <w:rsid w:val="008D2A1E"/>
    <w:rsid w:val="008D2AB6"/>
    <w:rsid w:val="008D2AF2"/>
    <w:rsid w:val="008D2C3C"/>
    <w:rsid w:val="008D2CAB"/>
    <w:rsid w:val="008D2D29"/>
    <w:rsid w:val="008D2E09"/>
    <w:rsid w:val="008D2E29"/>
    <w:rsid w:val="008D2E68"/>
    <w:rsid w:val="008D2E8C"/>
    <w:rsid w:val="008D2EFB"/>
    <w:rsid w:val="008D2F49"/>
    <w:rsid w:val="008D311E"/>
    <w:rsid w:val="008D3294"/>
    <w:rsid w:val="008D32AE"/>
    <w:rsid w:val="008D32B8"/>
    <w:rsid w:val="008D332C"/>
    <w:rsid w:val="008D335C"/>
    <w:rsid w:val="008D33BF"/>
    <w:rsid w:val="008D340C"/>
    <w:rsid w:val="008D3484"/>
    <w:rsid w:val="008D3532"/>
    <w:rsid w:val="008D35B6"/>
    <w:rsid w:val="008D36A1"/>
    <w:rsid w:val="008D36C6"/>
    <w:rsid w:val="008D36EE"/>
    <w:rsid w:val="008D3794"/>
    <w:rsid w:val="008D37D7"/>
    <w:rsid w:val="008D3802"/>
    <w:rsid w:val="008D380F"/>
    <w:rsid w:val="008D383C"/>
    <w:rsid w:val="008D385D"/>
    <w:rsid w:val="008D38AC"/>
    <w:rsid w:val="008D38BE"/>
    <w:rsid w:val="008D3939"/>
    <w:rsid w:val="008D3A93"/>
    <w:rsid w:val="008D3ABB"/>
    <w:rsid w:val="008D3ABC"/>
    <w:rsid w:val="008D3B02"/>
    <w:rsid w:val="008D3B1F"/>
    <w:rsid w:val="008D3B2C"/>
    <w:rsid w:val="008D3B4B"/>
    <w:rsid w:val="008D3B4E"/>
    <w:rsid w:val="008D3C27"/>
    <w:rsid w:val="008D3C75"/>
    <w:rsid w:val="008D3CF5"/>
    <w:rsid w:val="008D3D6C"/>
    <w:rsid w:val="008D3E27"/>
    <w:rsid w:val="008D3EBA"/>
    <w:rsid w:val="008D3F2D"/>
    <w:rsid w:val="008D3F3B"/>
    <w:rsid w:val="008D3F72"/>
    <w:rsid w:val="008D3FB5"/>
    <w:rsid w:val="008D3FF5"/>
    <w:rsid w:val="008D3FF6"/>
    <w:rsid w:val="008D4010"/>
    <w:rsid w:val="008D4045"/>
    <w:rsid w:val="008D4048"/>
    <w:rsid w:val="008D4083"/>
    <w:rsid w:val="008D4085"/>
    <w:rsid w:val="008D417A"/>
    <w:rsid w:val="008D41D0"/>
    <w:rsid w:val="008D4245"/>
    <w:rsid w:val="008D4278"/>
    <w:rsid w:val="008D427B"/>
    <w:rsid w:val="008D42E8"/>
    <w:rsid w:val="008D42EC"/>
    <w:rsid w:val="008D42F1"/>
    <w:rsid w:val="008D4303"/>
    <w:rsid w:val="008D43E7"/>
    <w:rsid w:val="008D4453"/>
    <w:rsid w:val="008D44C5"/>
    <w:rsid w:val="008D44EE"/>
    <w:rsid w:val="008D455C"/>
    <w:rsid w:val="008D4563"/>
    <w:rsid w:val="008D456F"/>
    <w:rsid w:val="008D4579"/>
    <w:rsid w:val="008D45AA"/>
    <w:rsid w:val="008D4692"/>
    <w:rsid w:val="008D4730"/>
    <w:rsid w:val="008D473E"/>
    <w:rsid w:val="008D477D"/>
    <w:rsid w:val="008D4899"/>
    <w:rsid w:val="008D489D"/>
    <w:rsid w:val="008D48EB"/>
    <w:rsid w:val="008D48EF"/>
    <w:rsid w:val="008D4917"/>
    <w:rsid w:val="008D4930"/>
    <w:rsid w:val="008D4941"/>
    <w:rsid w:val="008D499F"/>
    <w:rsid w:val="008D49B1"/>
    <w:rsid w:val="008D4A07"/>
    <w:rsid w:val="008D4A14"/>
    <w:rsid w:val="008D4A76"/>
    <w:rsid w:val="008D4B05"/>
    <w:rsid w:val="008D4B16"/>
    <w:rsid w:val="008D4B6D"/>
    <w:rsid w:val="008D4C50"/>
    <w:rsid w:val="008D4C5C"/>
    <w:rsid w:val="008D4C8A"/>
    <w:rsid w:val="008D4D27"/>
    <w:rsid w:val="008D4E77"/>
    <w:rsid w:val="008D4E7A"/>
    <w:rsid w:val="008D4F39"/>
    <w:rsid w:val="008D4F96"/>
    <w:rsid w:val="008D4FE0"/>
    <w:rsid w:val="008D4FE6"/>
    <w:rsid w:val="008D5006"/>
    <w:rsid w:val="008D5078"/>
    <w:rsid w:val="008D5199"/>
    <w:rsid w:val="008D51A1"/>
    <w:rsid w:val="008D5270"/>
    <w:rsid w:val="008D528D"/>
    <w:rsid w:val="008D54A0"/>
    <w:rsid w:val="008D54EC"/>
    <w:rsid w:val="008D5720"/>
    <w:rsid w:val="008D5751"/>
    <w:rsid w:val="008D5786"/>
    <w:rsid w:val="008D57A8"/>
    <w:rsid w:val="008D57D8"/>
    <w:rsid w:val="008D58E5"/>
    <w:rsid w:val="008D591A"/>
    <w:rsid w:val="008D591E"/>
    <w:rsid w:val="008D59D6"/>
    <w:rsid w:val="008D5A1F"/>
    <w:rsid w:val="008D5A63"/>
    <w:rsid w:val="008D5BC7"/>
    <w:rsid w:val="008D5C1A"/>
    <w:rsid w:val="008D5D43"/>
    <w:rsid w:val="008D5D5C"/>
    <w:rsid w:val="008D5E00"/>
    <w:rsid w:val="008D5E76"/>
    <w:rsid w:val="008D5EAC"/>
    <w:rsid w:val="008D5EBB"/>
    <w:rsid w:val="008D5EFF"/>
    <w:rsid w:val="008D5F6E"/>
    <w:rsid w:val="008D6004"/>
    <w:rsid w:val="008D6098"/>
    <w:rsid w:val="008D60BF"/>
    <w:rsid w:val="008D61AC"/>
    <w:rsid w:val="008D6217"/>
    <w:rsid w:val="008D6279"/>
    <w:rsid w:val="008D62F4"/>
    <w:rsid w:val="008D6353"/>
    <w:rsid w:val="008D637E"/>
    <w:rsid w:val="008D63BA"/>
    <w:rsid w:val="008D63EF"/>
    <w:rsid w:val="008D64CE"/>
    <w:rsid w:val="008D65F4"/>
    <w:rsid w:val="008D664E"/>
    <w:rsid w:val="008D6671"/>
    <w:rsid w:val="008D66C0"/>
    <w:rsid w:val="008D66DB"/>
    <w:rsid w:val="008D6715"/>
    <w:rsid w:val="008D672F"/>
    <w:rsid w:val="008D6885"/>
    <w:rsid w:val="008D68DC"/>
    <w:rsid w:val="008D68E3"/>
    <w:rsid w:val="008D6920"/>
    <w:rsid w:val="008D6A72"/>
    <w:rsid w:val="008D6A83"/>
    <w:rsid w:val="008D6B44"/>
    <w:rsid w:val="008D6B6C"/>
    <w:rsid w:val="008D6C74"/>
    <w:rsid w:val="008D6CA9"/>
    <w:rsid w:val="008D6D27"/>
    <w:rsid w:val="008D6E56"/>
    <w:rsid w:val="008D6E5E"/>
    <w:rsid w:val="008D6EE4"/>
    <w:rsid w:val="008D6F4F"/>
    <w:rsid w:val="008D6F79"/>
    <w:rsid w:val="008D6F87"/>
    <w:rsid w:val="008D701A"/>
    <w:rsid w:val="008D7050"/>
    <w:rsid w:val="008D70C4"/>
    <w:rsid w:val="008D7127"/>
    <w:rsid w:val="008D7173"/>
    <w:rsid w:val="008D719B"/>
    <w:rsid w:val="008D71BB"/>
    <w:rsid w:val="008D71F3"/>
    <w:rsid w:val="008D726F"/>
    <w:rsid w:val="008D72E5"/>
    <w:rsid w:val="008D73A7"/>
    <w:rsid w:val="008D74DF"/>
    <w:rsid w:val="008D756A"/>
    <w:rsid w:val="008D76B4"/>
    <w:rsid w:val="008D76BB"/>
    <w:rsid w:val="008D76D8"/>
    <w:rsid w:val="008D7884"/>
    <w:rsid w:val="008D78F0"/>
    <w:rsid w:val="008D794C"/>
    <w:rsid w:val="008D7982"/>
    <w:rsid w:val="008D79B1"/>
    <w:rsid w:val="008D7B49"/>
    <w:rsid w:val="008D7B4B"/>
    <w:rsid w:val="008D7B75"/>
    <w:rsid w:val="008D7BE6"/>
    <w:rsid w:val="008D7BEF"/>
    <w:rsid w:val="008D7C3E"/>
    <w:rsid w:val="008D7C44"/>
    <w:rsid w:val="008D7C63"/>
    <w:rsid w:val="008D7C64"/>
    <w:rsid w:val="008D7CD7"/>
    <w:rsid w:val="008D7D0F"/>
    <w:rsid w:val="008D7EA6"/>
    <w:rsid w:val="008D7F21"/>
    <w:rsid w:val="008D7F25"/>
    <w:rsid w:val="008D7F8E"/>
    <w:rsid w:val="008E0077"/>
    <w:rsid w:val="008E00AE"/>
    <w:rsid w:val="008E00BE"/>
    <w:rsid w:val="008E00C3"/>
    <w:rsid w:val="008E01C4"/>
    <w:rsid w:val="008E03DC"/>
    <w:rsid w:val="008E0413"/>
    <w:rsid w:val="008E04DF"/>
    <w:rsid w:val="008E054A"/>
    <w:rsid w:val="008E055A"/>
    <w:rsid w:val="008E0562"/>
    <w:rsid w:val="008E05A1"/>
    <w:rsid w:val="008E05E8"/>
    <w:rsid w:val="008E066B"/>
    <w:rsid w:val="008E0732"/>
    <w:rsid w:val="008E0767"/>
    <w:rsid w:val="008E07BE"/>
    <w:rsid w:val="008E07FE"/>
    <w:rsid w:val="008E0842"/>
    <w:rsid w:val="008E0867"/>
    <w:rsid w:val="008E08BF"/>
    <w:rsid w:val="008E0983"/>
    <w:rsid w:val="008E0995"/>
    <w:rsid w:val="008E0A4F"/>
    <w:rsid w:val="008E0AB6"/>
    <w:rsid w:val="008E0AEA"/>
    <w:rsid w:val="008E0B71"/>
    <w:rsid w:val="008E0BA6"/>
    <w:rsid w:val="008E0C70"/>
    <w:rsid w:val="008E0DA6"/>
    <w:rsid w:val="008E0DAA"/>
    <w:rsid w:val="008E0DB8"/>
    <w:rsid w:val="008E0DD9"/>
    <w:rsid w:val="008E0E9D"/>
    <w:rsid w:val="008E0F78"/>
    <w:rsid w:val="008E10E3"/>
    <w:rsid w:val="008E11A0"/>
    <w:rsid w:val="008E11D2"/>
    <w:rsid w:val="008E11E4"/>
    <w:rsid w:val="008E11F8"/>
    <w:rsid w:val="008E1222"/>
    <w:rsid w:val="008E1263"/>
    <w:rsid w:val="008E12DE"/>
    <w:rsid w:val="008E1300"/>
    <w:rsid w:val="008E13EC"/>
    <w:rsid w:val="008E13FD"/>
    <w:rsid w:val="008E1432"/>
    <w:rsid w:val="008E1471"/>
    <w:rsid w:val="008E14F4"/>
    <w:rsid w:val="008E154D"/>
    <w:rsid w:val="008E1617"/>
    <w:rsid w:val="008E16A1"/>
    <w:rsid w:val="008E16DC"/>
    <w:rsid w:val="008E16EC"/>
    <w:rsid w:val="008E1712"/>
    <w:rsid w:val="008E1764"/>
    <w:rsid w:val="008E179F"/>
    <w:rsid w:val="008E17A4"/>
    <w:rsid w:val="008E17BF"/>
    <w:rsid w:val="008E1A2C"/>
    <w:rsid w:val="008E1A91"/>
    <w:rsid w:val="008E1AE8"/>
    <w:rsid w:val="008E1C07"/>
    <w:rsid w:val="008E1D43"/>
    <w:rsid w:val="008E1D8D"/>
    <w:rsid w:val="008E1DD9"/>
    <w:rsid w:val="008E1DE7"/>
    <w:rsid w:val="008E1DEC"/>
    <w:rsid w:val="008E1E00"/>
    <w:rsid w:val="008E1E63"/>
    <w:rsid w:val="008E204A"/>
    <w:rsid w:val="008E2157"/>
    <w:rsid w:val="008E2177"/>
    <w:rsid w:val="008E21B5"/>
    <w:rsid w:val="008E21F6"/>
    <w:rsid w:val="008E220B"/>
    <w:rsid w:val="008E2216"/>
    <w:rsid w:val="008E23AF"/>
    <w:rsid w:val="008E23D6"/>
    <w:rsid w:val="008E23EF"/>
    <w:rsid w:val="008E2408"/>
    <w:rsid w:val="008E2412"/>
    <w:rsid w:val="008E242D"/>
    <w:rsid w:val="008E2504"/>
    <w:rsid w:val="008E2535"/>
    <w:rsid w:val="008E263F"/>
    <w:rsid w:val="008E265C"/>
    <w:rsid w:val="008E266B"/>
    <w:rsid w:val="008E266F"/>
    <w:rsid w:val="008E269B"/>
    <w:rsid w:val="008E2729"/>
    <w:rsid w:val="008E2788"/>
    <w:rsid w:val="008E28AF"/>
    <w:rsid w:val="008E2937"/>
    <w:rsid w:val="008E295C"/>
    <w:rsid w:val="008E296C"/>
    <w:rsid w:val="008E297A"/>
    <w:rsid w:val="008E2986"/>
    <w:rsid w:val="008E2990"/>
    <w:rsid w:val="008E29B8"/>
    <w:rsid w:val="008E29D4"/>
    <w:rsid w:val="008E29E7"/>
    <w:rsid w:val="008E2B60"/>
    <w:rsid w:val="008E2BA2"/>
    <w:rsid w:val="008E2BAD"/>
    <w:rsid w:val="008E2D1A"/>
    <w:rsid w:val="008E2D35"/>
    <w:rsid w:val="008E2D4A"/>
    <w:rsid w:val="008E2EFD"/>
    <w:rsid w:val="008E2F63"/>
    <w:rsid w:val="008E303D"/>
    <w:rsid w:val="008E30C1"/>
    <w:rsid w:val="008E30D5"/>
    <w:rsid w:val="008E314D"/>
    <w:rsid w:val="008E318E"/>
    <w:rsid w:val="008E3217"/>
    <w:rsid w:val="008E3227"/>
    <w:rsid w:val="008E3260"/>
    <w:rsid w:val="008E331E"/>
    <w:rsid w:val="008E332B"/>
    <w:rsid w:val="008E3360"/>
    <w:rsid w:val="008E3387"/>
    <w:rsid w:val="008E3394"/>
    <w:rsid w:val="008E3479"/>
    <w:rsid w:val="008E34A1"/>
    <w:rsid w:val="008E34D2"/>
    <w:rsid w:val="008E355A"/>
    <w:rsid w:val="008E355E"/>
    <w:rsid w:val="008E3563"/>
    <w:rsid w:val="008E35B2"/>
    <w:rsid w:val="008E378F"/>
    <w:rsid w:val="008E37A4"/>
    <w:rsid w:val="008E37A5"/>
    <w:rsid w:val="008E386C"/>
    <w:rsid w:val="008E38D1"/>
    <w:rsid w:val="008E38E8"/>
    <w:rsid w:val="008E3935"/>
    <w:rsid w:val="008E398A"/>
    <w:rsid w:val="008E39DE"/>
    <w:rsid w:val="008E39EA"/>
    <w:rsid w:val="008E3AA3"/>
    <w:rsid w:val="008E3AC0"/>
    <w:rsid w:val="008E3AC1"/>
    <w:rsid w:val="008E3AF1"/>
    <w:rsid w:val="008E3BC9"/>
    <w:rsid w:val="008E3BEE"/>
    <w:rsid w:val="008E3C09"/>
    <w:rsid w:val="008E3CD3"/>
    <w:rsid w:val="008E3D2A"/>
    <w:rsid w:val="008E3DF5"/>
    <w:rsid w:val="008E3E15"/>
    <w:rsid w:val="008E3E70"/>
    <w:rsid w:val="008E3E7A"/>
    <w:rsid w:val="008E3E7C"/>
    <w:rsid w:val="008E3EAA"/>
    <w:rsid w:val="008E3EB2"/>
    <w:rsid w:val="008E3FC6"/>
    <w:rsid w:val="008E4016"/>
    <w:rsid w:val="008E4039"/>
    <w:rsid w:val="008E4040"/>
    <w:rsid w:val="008E40D7"/>
    <w:rsid w:val="008E40E8"/>
    <w:rsid w:val="008E414D"/>
    <w:rsid w:val="008E415B"/>
    <w:rsid w:val="008E415D"/>
    <w:rsid w:val="008E4199"/>
    <w:rsid w:val="008E41C3"/>
    <w:rsid w:val="008E41DE"/>
    <w:rsid w:val="008E423A"/>
    <w:rsid w:val="008E42C8"/>
    <w:rsid w:val="008E4367"/>
    <w:rsid w:val="008E445A"/>
    <w:rsid w:val="008E446F"/>
    <w:rsid w:val="008E4492"/>
    <w:rsid w:val="008E44DD"/>
    <w:rsid w:val="008E45C1"/>
    <w:rsid w:val="008E4622"/>
    <w:rsid w:val="008E4671"/>
    <w:rsid w:val="008E46A1"/>
    <w:rsid w:val="008E46D3"/>
    <w:rsid w:val="008E4716"/>
    <w:rsid w:val="008E4734"/>
    <w:rsid w:val="008E4745"/>
    <w:rsid w:val="008E474D"/>
    <w:rsid w:val="008E47F9"/>
    <w:rsid w:val="008E48B0"/>
    <w:rsid w:val="008E49B8"/>
    <w:rsid w:val="008E4A2D"/>
    <w:rsid w:val="008E4B26"/>
    <w:rsid w:val="008E4BCE"/>
    <w:rsid w:val="008E4BDD"/>
    <w:rsid w:val="008E4C5F"/>
    <w:rsid w:val="008E4C75"/>
    <w:rsid w:val="008E4C9A"/>
    <w:rsid w:val="008E4CD4"/>
    <w:rsid w:val="008E4CF6"/>
    <w:rsid w:val="008E4CFF"/>
    <w:rsid w:val="008E4D2B"/>
    <w:rsid w:val="008E4D4F"/>
    <w:rsid w:val="008E4D8F"/>
    <w:rsid w:val="008E4DBE"/>
    <w:rsid w:val="008E4DD8"/>
    <w:rsid w:val="008E4DDD"/>
    <w:rsid w:val="008E4DE6"/>
    <w:rsid w:val="008E4E53"/>
    <w:rsid w:val="008E4E9C"/>
    <w:rsid w:val="008E4F1E"/>
    <w:rsid w:val="008E4F7F"/>
    <w:rsid w:val="008E4FF9"/>
    <w:rsid w:val="008E4FFF"/>
    <w:rsid w:val="008E5032"/>
    <w:rsid w:val="008E5163"/>
    <w:rsid w:val="008E519A"/>
    <w:rsid w:val="008E5238"/>
    <w:rsid w:val="008E5292"/>
    <w:rsid w:val="008E5333"/>
    <w:rsid w:val="008E53EE"/>
    <w:rsid w:val="008E5447"/>
    <w:rsid w:val="008E54FC"/>
    <w:rsid w:val="008E556D"/>
    <w:rsid w:val="008E570F"/>
    <w:rsid w:val="008E5752"/>
    <w:rsid w:val="008E57AA"/>
    <w:rsid w:val="008E57F7"/>
    <w:rsid w:val="008E5890"/>
    <w:rsid w:val="008E58F0"/>
    <w:rsid w:val="008E58FB"/>
    <w:rsid w:val="008E5915"/>
    <w:rsid w:val="008E59D4"/>
    <w:rsid w:val="008E5A0A"/>
    <w:rsid w:val="008E5A36"/>
    <w:rsid w:val="008E5A96"/>
    <w:rsid w:val="008E5B0A"/>
    <w:rsid w:val="008E5B16"/>
    <w:rsid w:val="008E5B35"/>
    <w:rsid w:val="008E5B3E"/>
    <w:rsid w:val="008E5B56"/>
    <w:rsid w:val="008E5B6F"/>
    <w:rsid w:val="008E5CFB"/>
    <w:rsid w:val="008E5DC5"/>
    <w:rsid w:val="008E5E64"/>
    <w:rsid w:val="008E5EC8"/>
    <w:rsid w:val="008E5EF6"/>
    <w:rsid w:val="008E5F40"/>
    <w:rsid w:val="008E5F41"/>
    <w:rsid w:val="008E5F6D"/>
    <w:rsid w:val="008E6270"/>
    <w:rsid w:val="008E6337"/>
    <w:rsid w:val="008E6349"/>
    <w:rsid w:val="008E6351"/>
    <w:rsid w:val="008E63F7"/>
    <w:rsid w:val="008E63FF"/>
    <w:rsid w:val="008E6481"/>
    <w:rsid w:val="008E64C1"/>
    <w:rsid w:val="008E64D8"/>
    <w:rsid w:val="008E6541"/>
    <w:rsid w:val="008E65D6"/>
    <w:rsid w:val="008E65E5"/>
    <w:rsid w:val="008E6655"/>
    <w:rsid w:val="008E668F"/>
    <w:rsid w:val="008E6726"/>
    <w:rsid w:val="008E674E"/>
    <w:rsid w:val="008E67E3"/>
    <w:rsid w:val="008E682A"/>
    <w:rsid w:val="008E6948"/>
    <w:rsid w:val="008E6A1E"/>
    <w:rsid w:val="008E6A9F"/>
    <w:rsid w:val="008E6B02"/>
    <w:rsid w:val="008E6B92"/>
    <w:rsid w:val="008E6D8E"/>
    <w:rsid w:val="008E6EB0"/>
    <w:rsid w:val="008E6EDF"/>
    <w:rsid w:val="008E6EF0"/>
    <w:rsid w:val="008E6EFA"/>
    <w:rsid w:val="008E6F85"/>
    <w:rsid w:val="008E6FE3"/>
    <w:rsid w:val="008E7021"/>
    <w:rsid w:val="008E7076"/>
    <w:rsid w:val="008E7178"/>
    <w:rsid w:val="008E719C"/>
    <w:rsid w:val="008E71A3"/>
    <w:rsid w:val="008E7404"/>
    <w:rsid w:val="008E7455"/>
    <w:rsid w:val="008E7486"/>
    <w:rsid w:val="008E74E7"/>
    <w:rsid w:val="008E74EE"/>
    <w:rsid w:val="008E7503"/>
    <w:rsid w:val="008E7542"/>
    <w:rsid w:val="008E7562"/>
    <w:rsid w:val="008E758D"/>
    <w:rsid w:val="008E7597"/>
    <w:rsid w:val="008E75BB"/>
    <w:rsid w:val="008E75FD"/>
    <w:rsid w:val="008E7782"/>
    <w:rsid w:val="008E77D5"/>
    <w:rsid w:val="008E782D"/>
    <w:rsid w:val="008E7840"/>
    <w:rsid w:val="008E7870"/>
    <w:rsid w:val="008E7895"/>
    <w:rsid w:val="008E7947"/>
    <w:rsid w:val="008E7A27"/>
    <w:rsid w:val="008E7A79"/>
    <w:rsid w:val="008E7B09"/>
    <w:rsid w:val="008E7C0A"/>
    <w:rsid w:val="008E7C3F"/>
    <w:rsid w:val="008E7C9A"/>
    <w:rsid w:val="008E7CB1"/>
    <w:rsid w:val="008E7CB2"/>
    <w:rsid w:val="008E7D59"/>
    <w:rsid w:val="008E7DC6"/>
    <w:rsid w:val="008E7DD5"/>
    <w:rsid w:val="008E7DF3"/>
    <w:rsid w:val="008E7E43"/>
    <w:rsid w:val="008E7E64"/>
    <w:rsid w:val="008E7EB2"/>
    <w:rsid w:val="008E7EE1"/>
    <w:rsid w:val="008E7F2F"/>
    <w:rsid w:val="008E7F43"/>
    <w:rsid w:val="008E7F8E"/>
    <w:rsid w:val="008E7F8F"/>
    <w:rsid w:val="008E7FD8"/>
    <w:rsid w:val="008E7FF2"/>
    <w:rsid w:val="008F0093"/>
    <w:rsid w:val="008F0160"/>
    <w:rsid w:val="008F0175"/>
    <w:rsid w:val="008F01DC"/>
    <w:rsid w:val="008F01E2"/>
    <w:rsid w:val="008F01FE"/>
    <w:rsid w:val="008F0239"/>
    <w:rsid w:val="008F0254"/>
    <w:rsid w:val="008F02B7"/>
    <w:rsid w:val="008F045E"/>
    <w:rsid w:val="008F048D"/>
    <w:rsid w:val="008F04B1"/>
    <w:rsid w:val="008F04BF"/>
    <w:rsid w:val="008F04DA"/>
    <w:rsid w:val="008F0511"/>
    <w:rsid w:val="008F0530"/>
    <w:rsid w:val="008F05E8"/>
    <w:rsid w:val="008F0609"/>
    <w:rsid w:val="008F0630"/>
    <w:rsid w:val="008F0662"/>
    <w:rsid w:val="008F069D"/>
    <w:rsid w:val="008F075B"/>
    <w:rsid w:val="008F07CC"/>
    <w:rsid w:val="008F07DF"/>
    <w:rsid w:val="008F0816"/>
    <w:rsid w:val="008F0908"/>
    <w:rsid w:val="008F0931"/>
    <w:rsid w:val="008F09BB"/>
    <w:rsid w:val="008F0A4E"/>
    <w:rsid w:val="008F0A7F"/>
    <w:rsid w:val="008F0AD7"/>
    <w:rsid w:val="008F0AE4"/>
    <w:rsid w:val="008F0B7D"/>
    <w:rsid w:val="008F0C1C"/>
    <w:rsid w:val="008F0CAD"/>
    <w:rsid w:val="008F0CAF"/>
    <w:rsid w:val="008F0DD4"/>
    <w:rsid w:val="008F0E35"/>
    <w:rsid w:val="008F0E5B"/>
    <w:rsid w:val="008F0ECF"/>
    <w:rsid w:val="008F0F96"/>
    <w:rsid w:val="008F0FA7"/>
    <w:rsid w:val="008F0FC4"/>
    <w:rsid w:val="008F0FEC"/>
    <w:rsid w:val="008F1035"/>
    <w:rsid w:val="008F10D5"/>
    <w:rsid w:val="008F10F7"/>
    <w:rsid w:val="008F113D"/>
    <w:rsid w:val="008F1150"/>
    <w:rsid w:val="008F1154"/>
    <w:rsid w:val="008F1163"/>
    <w:rsid w:val="008F12A9"/>
    <w:rsid w:val="008F1302"/>
    <w:rsid w:val="008F1343"/>
    <w:rsid w:val="008F1402"/>
    <w:rsid w:val="008F1481"/>
    <w:rsid w:val="008F14F1"/>
    <w:rsid w:val="008F1554"/>
    <w:rsid w:val="008F15CC"/>
    <w:rsid w:val="008F1600"/>
    <w:rsid w:val="008F1708"/>
    <w:rsid w:val="008F1715"/>
    <w:rsid w:val="008F175C"/>
    <w:rsid w:val="008F177B"/>
    <w:rsid w:val="008F180F"/>
    <w:rsid w:val="008F1826"/>
    <w:rsid w:val="008F1882"/>
    <w:rsid w:val="008F18AD"/>
    <w:rsid w:val="008F18CB"/>
    <w:rsid w:val="008F192A"/>
    <w:rsid w:val="008F193A"/>
    <w:rsid w:val="008F1A53"/>
    <w:rsid w:val="008F1A79"/>
    <w:rsid w:val="008F1AA7"/>
    <w:rsid w:val="008F1BCB"/>
    <w:rsid w:val="008F1C34"/>
    <w:rsid w:val="008F1CA0"/>
    <w:rsid w:val="008F1D07"/>
    <w:rsid w:val="008F1D30"/>
    <w:rsid w:val="008F1DE2"/>
    <w:rsid w:val="008F1DE3"/>
    <w:rsid w:val="008F1E12"/>
    <w:rsid w:val="008F1E5E"/>
    <w:rsid w:val="008F1FE1"/>
    <w:rsid w:val="008F2039"/>
    <w:rsid w:val="008F20D4"/>
    <w:rsid w:val="008F2231"/>
    <w:rsid w:val="008F225A"/>
    <w:rsid w:val="008F225B"/>
    <w:rsid w:val="008F22E4"/>
    <w:rsid w:val="008F22F3"/>
    <w:rsid w:val="008F233C"/>
    <w:rsid w:val="008F238E"/>
    <w:rsid w:val="008F23A2"/>
    <w:rsid w:val="008F23D9"/>
    <w:rsid w:val="008F2417"/>
    <w:rsid w:val="008F241A"/>
    <w:rsid w:val="008F2695"/>
    <w:rsid w:val="008F26DD"/>
    <w:rsid w:val="008F2792"/>
    <w:rsid w:val="008F2884"/>
    <w:rsid w:val="008F296F"/>
    <w:rsid w:val="008F29AC"/>
    <w:rsid w:val="008F2A46"/>
    <w:rsid w:val="008F2B28"/>
    <w:rsid w:val="008F2B5E"/>
    <w:rsid w:val="008F2B6B"/>
    <w:rsid w:val="008F2BE4"/>
    <w:rsid w:val="008F2C1C"/>
    <w:rsid w:val="008F2CE9"/>
    <w:rsid w:val="008F2D43"/>
    <w:rsid w:val="008F2D52"/>
    <w:rsid w:val="008F2DFA"/>
    <w:rsid w:val="008F2E8E"/>
    <w:rsid w:val="008F2EA9"/>
    <w:rsid w:val="008F2EDD"/>
    <w:rsid w:val="008F2F60"/>
    <w:rsid w:val="008F2FC8"/>
    <w:rsid w:val="008F2FFC"/>
    <w:rsid w:val="008F3012"/>
    <w:rsid w:val="008F3018"/>
    <w:rsid w:val="008F305C"/>
    <w:rsid w:val="008F30B9"/>
    <w:rsid w:val="008F30E2"/>
    <w:rsid w:val="008F30F7"/>
    <w:rsid w:val="008F30FD"/>
    <w:rsid w:val="008F3116"/>
    <w:rsid w:val="008F3181"/>
    <w:rsid w:val="008F3217"/>
    <w:rsid w:val="008F3302"/>
    <w:rsid w:val="008F336C"/>
    <w:rsid w:val="008F3406"/>
    <w:rsid w:val="008F3472"/>
    <w:rsid w:val="008F34AB"/>
    <w:rsid w:val="008F363D"/>
    <w:rsid w:val="008F368A"/>
    <w:rsid w:val="008F373B"/>
    <w:rsid w:val="008F373E"/>
    <w:rsid w:val="008F37A6"/>
    <w:rsid w:val="008F380C"/>
    <w:rsid w:val="008F38A2"/>
    <w:rsid w:val="008F38C0"/>
    <w:rsid w:val="008F38C5"/>
    <w:rsid w:val="008F3968"/>
    <w:rsid w:val="008F3A78"/>
    <w:rsid w:val="008F3A80"/>
    <w:rsid w:val="008F3ABC"/>
    <w:rsid w:val="008F3B30"/>
    <w:rsid w:val="008F3B8F"/>
    <w:rsid w:val="008F3B97"/>
    <w:rsid w:val="008F3BCD"/>
    <w:rsid w:val="008F3C18"/>
    <w:rsid w:val="008F3C22"/>
    <w:rsid w:val="008F3CB0"/>
    <w:rsid w:val="008F3CD1"/>
    <w:rsid w:val="008F3D03"/>
    <w:rsid w:val="008F3D23"/>
    <w:rsid w:val="008F3DAF"/>
    <w:rsid w:val="008F3EB2"/>
    <w:rsid w:val="008F3EC5"/>
    <w:rsid w:val="008F3EEA"/>
    <w:rsid w:val="008F3EF9"/>
    <w:rsid w:val="008F3F33"/>
    <w:rsid w:val="008F402B"/>
    <w:rsid w:val="008F403E"/>
    <w:rsid w:val="008F4070"/>
    <w:rsid w:val="008F41B2"/>
    <w:rsid w:val="008F41E0"/>
    <w:rsid w:val="008F423E"/>
    <w:rsid w:val="008F4267"/>
    <w:rsid w:val="008F431B"/>
    <w:rsid w:val="008F440D"/>
    <w:rsid w:val="008F444E"/>
    <w:rsid w:val="008F44C9"/>
    <w:rsid w:val="008F4557"/>
    <w:rsid w:val="008F456A"/>
    <w:rsid w:val="008F456D"/>
    <w:rsid w:val="008F45B7"/>
    <w:rsid w:val="008F45C1"/>
    <w:rsid w:val="008F4622"/>
    <w:rsid w:val="008F466B"/>
    <w:rsid w:val="008F4678"/>
    <w:rsid w:val="008F4749"/>
    <w:rsid w:val="008F478C"/>
    <w:rsid w:val="008F4869"/>
    <w:rsid w:val="008F4880"/>
    <w:rsid w:val="008F48B6"/>
    <w:rsid w:val="008F4946"/>
    <w:rsid w:val="008F4966"/>
    <w:rsid w:val="008F49DC"/>
    <w:rsid w:val="008F4A35"/>
    <w:rsid w:val="008F4A4A"/>
    <w:rsid w:val="008F4A56"/>
    <w:rsid w:val="008F4AA1"/>
    <w:rsid w:val="008F4C7E"/>
    <w:rsid w:val="008F4CD0"/>
    <w:rsid w:val="008F4CF7"/>
    <w:rsid w:val="008F4D2F"/>
    <w:rsid w:val="008F4D72"/>
    <w:rsid w:val="008F5027"/>
    <w:rsid w:val="008F509F"/>
    <w:rsid w:val="008F50B5"/>
    <w:rsid w:val="008F512A"/>
    <w:rsid w:val="008F52CB"/>
    <w:rsid w:val="008F52E3"/>
    <w:rsid w:val="008F5303"/>
    <w:rsid w:val="008F532B"/>
    <w:rsid w:val="008F5393"/>
    <w:rsid w:val="008F53A7"/>
    <w:rsid w:val="008F53C9"/>
    <w:rsid w:val="008F540A"/>
    <w:rsid w:val="008F547E"/>
    <w:rsid w:val="008F54FD"/>
    <w:rsid w:val="008F55C9"/>
    <w:rsid w:val="008F55D3"/>
    <w:rsid w:val="008F55D6"/>
    <w:rsid w:val="008F55E7"/>
    <w:rsid w:val="008F5639"/>
    <w:rsid w:val="008F56F7"/>
    <w:rsid w:val="008F573A"/>
    <w:rsid w:val="008F578D"/>
    <w:rsid w:val="008F579C"/>
    <w:rsid w:val="008F581B"/>
    <w:rsid w:val="008F58B9"/>
    <w:rsid w:val="008F591F"/>
    <w:rsid w:val="008F5974"/>
    <w:rsid w:val="008F5995"/>
    <w:rsid w:val="008F5999"/>
    <w:rsid w:val="008F59E5"/>
    <w:rsid w:val="008F5A00"/>
    <w:rsid w:val="008F5AA7"/>
    <w:rsid w:val="008F5B68"/>
    <w:rsid w:val="008F5B9A"/>
    <w:rsid w:val="008F5C56"/>
    <w:rsid w:val="008F5D7D"/>
    <w:rsid w:val="008F5F36"/>
    <w:rsid w:val="008F5FF0"/>
    <w:rsid w:val="008F606C"/>
    <w:rsid w:val="008F606D"/>
    <w:rsid w:val="008F6070"/>
    <w:rsid w:val="008F6073"/>
    <w:rsid w:val="008F60A6"/>
    <w:rsid w:val="008F61F8"/>
    <w:rsid w:val="008F62A5"/>
    <w:rsid w:val="008F6302"/>
    <w:rsid w:val="008F63C0"/>
    <w:rsid w:val="008F6427"/>
    <w:rsid w:val="008F6460"/>
    <w:rsid w:val="008F65B2"/>
    <w:rsid w:val="008F65B5"/>
    <w:rsid w:val="008F65BA"/>
    <w:rsid w:val="008F670B"/>
    <w:rsid w:val="008F6716"/>
    <w:rsid w:val="008F671B"/>
    <w:rsid w:val="008F675B"/>
    <w:rsid w:val="008F675E"/>
    <w:rsid w:val="008F685C"/>
    <w:rsid w:val="008F695A"/>
    <w:rsid w:val="008F69E4"/>
    <w:rsid w:val="008F69F6"/>
    <w:rsid w:val="008F6A21"/>
    <w:rsid w:val="008F6A53"/>
    <w:rsid w:val="008F6A72"/>
    <w:rsid w:val="008F6A9C"/>
    <w:rsid w:val="008F6AA7"/>
    <w:rsid w:val="008F6D2E"/>
    <w:rsid w:val="008F6D61"/>
    <w:rsid w:val="008F6D8C"/>
    <w:rsid w:val="008F6D98"/>
    <w:rsid w:val="008F6DD3"/>
    <w:rsid w:val="008F6E1B"/>
    <w:rsid w:val="008F6E2C"/>
    <w:rsid w:val="008F6E50"/>
    <w:rsid w:val="008F6E62"/>
    <w:rsid w:val="008F6EB7"/>
    <w:rsid w:val="008F6EE8"/>
    <w:rsid w:val="008F6EEB"/>
    <w:rsid w:val="008F6F51"/>
    <w:rsid w:val="008F6FB6"/>
    <w:rsid w:val="008F6FE2"/>
    <w:rsid w:val="008F6FEE"/>
    <w:rsid w:val="008F705D"/>
    <w:rsid w:val="008F713A"/>
    <w:rsid w:val="008F717F"/>
    <w:rsid w:val="008F71DE"/>
    <w:rsid w:val="008F7207"/>
    <w:rsid w:val="008F7298"/>
    <w:rsid w:val="008F72B0"/>
    <w:rsid w:val="008F72C7"/>
    <w:rsid w:val="008F747E"/>
    <w:rsid w:val="008F74A3"/>
    <w:rsid w:val="008F74E7"/>
    <w:rsid w:val="008F7646"/>
    <w:rsid w:val="008F766C"/>
    <w:rsid w:val="008F76FD"/>
    <w:rsid w:val="008F7797"/>
    <w:rsid w:val="008F77C3"/>
    <w:rsid w:val="008F782F"/>
    <w:rsid w:val="008F7870"/>
    <w:rsid w:val="008F7947"/>
    <w:rsid w:val="008F798B"/>
    <w:rsid w:val="008F7A14"/>
    <w:rsid w:val="008F7A35"/>
    <w:rsid w:val="008F7A3C"/>
    <w:rsid w:val="008F7AE4"/>
    <w:rsid w:val="008F7B29"/>
    <w:rsid w:val="008F7B39"/>
    <w:rsid w:val="008F7B45"/>
    <w:rsid w:val="008F7C1F"/>
    <w:rsid w:val="008F7CAC"/>
    <w:rsid w:val="009000DF"/>
    <w:rsid w:val="00900111"/>
    <w:rsid w:val="00900144"/>
    <w:rsid w:val="00900178"/>
    <w:rsid w:val="00900191"/>
    <w:rsid w:val="009001D2"/>
    <w:rsid w:val="009001DE"/>
    <w:rsid w:val="009002FC"/>
    <w:rsid w:val="0090031D"/>
    <w:rsid w:val="0090038C"/>
    <w:rsid w:val="009003D0"/>
    <w:rsid w:val="009003D6"/>
    <w:rsid w:val="00900401"/>
    <w:rsid w:val="00900465"/>
    <w:rsid w:val="0090048A"/>
    <w:rsid w:val="0090049B"/>
    <w:rsid w:val="009004C6"/>
    <w:rsid w:val="009004D7"/>
    <w:rsid w:val="00900539"/>
    <w:rsid w:val="00900629"/>
    <w:rsid w:val="00900630"/>
    <w:rsid w:val="00900632"/>
    <w:rsid w:val="0090066B"/>
    <w:rsid w:val="0090067B"/>
    <w:rsid w:val="0090068D"/>
    <w:rsid w:val="009006AE"/>
    <w:rsid w:val="009006BE"/>
    <w:rsid w:val="009006EB"/>
    <w:rsid w:val="0090070D"/>
    <w:rsid w:val="009008E1"/>
    <w:rsid w:val="009008EE"/>
    <w:rsid w:val="00900A3B"/>
    <w:rsid w:val="00900A3D"/>
    <w:rsid w:val="00900A56"/>
    <w:rsid w:val="00900C3A"/>
    <w:rsid w:val="00900CAE"/>
    <w:rsid w:val="00900CB7"/>
    <w:rsid w:val="00900CE2"/>
    <w:rsid w:val="00900CF6"/>
    <w:rsid w:val="00900D48"/>
    <w:rsid w:val="00900D85"/>
    <w:rsid w:val="00900E87"/>
    <w:rsid w:val="00900EB0"/>
    <w:rsid w:val="00900EC0"/>
    <w:rsid w:val="00900F34"/>
    <w:rsid w:val="00900F50"/>
    <w:rsid w:val="0090105F"/>
    <w:rsid w:val="00901079"/>
    <w:rsid w:val="009010DF"/>
    <w:rsid w:val="0090111C"/>
    <w:rsid w:val="0090112A"/>
    <w:rsid w:val="00901136"/>
    <w:rsid w:val="00901253"/>
    <w:rsid w:val="00901282"/>
    <w:rsid w:val="009012BE"/>
    <w:rsid w:val="00901399"/>
    <w:rsid w:val="009013F1"/>
    <w:rsid w:val="00901437"/>
    <w:rsid w:val="0090143A"/>
    <w:rsid w:val="009014CE"/>
    <w:rsid w:val="0090158F"/>
    <w:rsid w:val="0090165E"/>
    <w:rsid w:val="00901669"/>
    <w:rsid w:val="0090167A"/>
    <w:rsid w:val="009016BB"/>
    <w:rsid w:val="00901748"/>
    <w:rsid w:val="009017DE"/>
    <w:rsid w:val="009017E5"/>
    <w:rsid w:val="00901805"/>
    <w:rsid w:val="009018EA"/>
    <w:rsid w:val="00901988"/>
    <w:rsid w:val="009019FC"/>
    <w:rsid w:val="00901A69"/>
    <w:rsid w:val="00901A79"/>
    <w:rsid w:val="00901B5E"/>
    <w:rsid w:val="00901BDB"/>
    <w:rsid w:val="00901C13"/>
    <w:rsid w:val="00901C76"/>
    <w:rsid w:val="00901CAC"/>
    <w:rsid w:val="00901CB9"/>
    <w:rsid w:val="00901E81"/>
    <w:rsid w:val="00901EB4"/>
    <w:rsid w:val="00901F46"/>
    <w:rsid w:val="00902052"/>
    <w:rsid w:val="00902092"/>
    <w:rsid w:val="00902133"/>
    <w:rsid w:val="009021A4"/>
    <w:rsid w:val="00902253"/>
    <w:rsid w:val="0090229C"/>
    <w:rsid w:val="0090239E"/>
    <w:rsid w:val="00902502"/>
    <w:rsid w:val="0090250A"/>
    <w:rsid w:val="009025E0"/>
    <w:rsid w:val="009025EC"/>
    <w:rsid w:val="00902716"/>
    <w:rsid w:val="00902741"/>
    <w:rsid w:val="009027C6"/>
    <w:rsid w:val="009027CB"/>
    <w:rsid w:val="0090287D"/>
    <w:rsid w:val="009028C8"/>
    <w:rsid w:val="00902AEB"/>
    <w:rsid w:val="00902B32"/>
    <w:rsid w:val="00902B7A"/>
    <w:rsid w:val="00902B7C"/>
    <w:rsid w:val="00902BE1"/>
    <w:rsid w:val="00902D32"/>
    <w:rsid w:val="00902D69"/>
    <w:rsid w:val="00902DB5"/>
    <w:rsid w:val="00902E40"/>
    <w:rsid w:val="00902EB6"/>
    <w:rsid w:val="00903038"/>
    <w:rsid w:val="009030BE"/>
    <w:rsid w:val="009031AE"/>
    <w:rsid w:val="00903210"/>
    <w:rsid w:val="00903221"/>
    <w:rsid w:val="00903263"/>
    <w:rsid w:val="00903270"/>
    <w:rsid w:val="009032D1"/>
    <w:rsid w:val="00903365"/>
    <w:rsid w:val="009033B1"/>
    <w:rsid w:val="009033C8"/>
    <w:rsid w:val="009033F3"/>
    <w:rsid w:val="009033F5"/>
    <w:rsid w:val="0090360D"/>
    <w:rsid w:val="00903619"/>
    <w:rsid w:val="00903661"/>
    <w:rsid w:val="0090367D"/>
    <w:rsid w:val="009036D2"/>
    <w:rsid w:val="0090375C"/>
    <w:rsid w:val="009037AB"/>
    <w:rsid w:val="009037B6"/>
    <w:rsid w:val="009037F8"/>
    <w:rsid w:val="0090382C"/>
    <w:rsid w:val="00903841"/>
    <w:rsid w:val="009038B8"/>
    <w:rsid w:val="00903921"/>
    <w:rsid w:val="0090398C"/>
    <w:rsid w:val="009039CC"/>
    <w:rsid w:val="00903A24"/>
    <w:rsid w:val="00903B1A"/>
    <w:rsid w:val="00903B85"/>
    <w:rsid w:val="00903BD0"/>
    <w:rsid w:val="00903D08"/>
    <w:rsid w:val="00903D46"/>
    <w:rsid w:val="00903DEB"/>
    <w:rsid w:val="00903F91"/>
    <w:rsid w:val="009040E9"/>
    <w:rsid w:val="0090413C"/>
    <w:rsid w:val="0090415A"/>
    <w:rsid w:val="0090417A"/>
    <w:rsid w:val="009041F4"/>
    <w:rsid w:val="00904250"/>
    <w:rsid w:val="00904264"/>
    <w:rsid w:val="00904281"/>
    <w:rsid w:val="009042BE"/>
    <w:rsid w:val="00904383"/>
    <w:rsid w:val="009043D8"/>
    <w:rsid w:val="0090477B"/>
    <w:rsid w:val="00904907"/>
    <w:rsid w:val="00904A24"/>
    <w:rsid w:val="00904B24"/>
    <w:rsid w:val="00904B3A"/>
    <w:rsid w:val="00904BAE"/>
    <w:rsid w:val="00904C68"/>
    <w:rsid w:val="00904C89"/>
    <w:rsid w:val="00904C93"/>
    <w:rsid w:val="00904D72"/>
    <w:rsid w:val="00904D96"/>
    <w:rsid w:val="00904F32"/>
    <w:rsid w:val="00904F8B"/>
    <w:rsid w:val="009050B7"/>
    <w:rsid w:val="009050F1"/>
    <w:rsid w:val="009051C3"/>
    <w:rsid w:val="009051D6"/>
    <w:rsid w:val="009051E1"/>
    <w:rsid w:val="009051F1"/>
    <w:rsid w:val="00905219"/>
    <w:rsid w:val="009054C8"/>
    <w:rsid w:val="009054EB"/>
    <w:rsid w:val="0090563A"/>
    <w:rsid w:val="00905658"/>
    <w:rsid w:val="009057C8"/>
    <w:rsid w:val="009057E1"/>
    <w:rsid w:val="009057FE"/>
    <w:rsid w:val="00905A61"/>
    <w:rsid w:val="00905AE8"/>
    <w:rsid w:val="00905B05"/>
    <w:rsid w:val="00905B8A"/>
    <w:rsid w:val="00905BE1"/>
    <w:rsid w:val="00905C6B"/>
    <w:rsid w:val="00905D47"/>
    <w:rsid w:val="00905D55"/>
    <w:rsid w:val="00905E50"/>
    <w:rsid w:val="00905E7C"/>
    <w:rsid w:val="00905EA1"/>
    <w:rsid w:val="00905FB7"/>
    <w:rsid w:val="00906025"/>
    <w:rsid w:val="00906162"/>
    <w:rsid w:val="009061C4"/>
    <w:rsid w:val="009061D6"/>
    <w:rsid w:val="00906200"/>
    <w:rsid w:val="009062CD"/>
    <w:rsid w:val="00906301"/>
    <w:rsid w:val="00906320"/>
    <w:rsid w:val="00906376"/>
    <w:rsid w:val="009063F3"/>
    <w:rsid w:val="0090648C"/>
    <w:rsid w:val="0090668D"/>
    <w:rsid w:val="009066B0"/>
    <w:rsid w:val="009066E6"/>
    <w:rsid w:val="0090670E"/>
    <w:rsid w:val="00906894"/>
    <w:rsid w:val="0090692F"/>
    <w:rsid w:val="009069B7"/>
    <w:rsid w:val="009069C8"/>
    <w:rsid w:val="00906A1B"/>
    <w:rsid w:val="00906AD6"/>
    <w:rsid w:val="00906AF4"/>
    <w:rsid w:val="00906B31"/>
    <w:rsid w:val="00906B3F"/>
    <w:rsid w:val="00906BA4"/>
    <w:rsid w:val="00906CA3"/>
    <w:rsid w:val="00906CD6"/>
    <w:rsid w:val="00906E0B"/>
    <w:rsid w:val="00906F53"/>
    <w:rsid w:val="00907160"/>
    <w:rsid w:val="009071A7"/>
    <w:rsid w:val="009071D9"/>
    <w:rsid w:val="00907229"/>
    <w:rsid w:val="00907381"/>
    <w:rsid w:val="0090738C"/>
    <w:rsid w:val="009073A0"/>
    <w:rsid w:val="009073D6"/>
    <w:rsid w:val="00907412"/>
    <w:rsid w:val="00907420"/>
    <w:rsid w:val="00907432"/>
    <w:rsid w:val="00907433"/>
    <w:rsid w:val="0090749F"/>
    <w:rsid w:val="0090757C"/>
    <w:rsid w:val="009075AC"/>
    <w:rsid w:val="009076EB"/>
    <w:rsid w:val="0090773E"/>
    <w:rsid w:val="0090775B"/>
    <w:rsid w:val="00907849"/>
    <w:rsid w:val="009078DC"/>
    <w:rsid w:val="009079A5"/>
    <w:rsid w:val="009079EB"/>
    <w:rsid w:val="009079F9"/>
    <w:rsid w:val="00907A7A"/>
    <w:rsid w:val="00907A7D"/>
    <w:rsid w:val="00907A92"/>
    <w:rsid w:val="00907AED"/>
    <w:rsid w:val="00907B4E"/>
    <w:rsid w:val="00907BDA"/>
    <w:rsid w:val="00907C94"/>
    <w:rsid w:val="00907DA8"/>
    <w:rsid w:val="00907DD0"/>
    <w:rsid w:val="00907DE2"/>
    <w:rsid w:val="00907E4A"/>
    <w:rsid w:val="00907E58"/>
    <w:rsid w:val="00907E68"/>
    <w:rsid w:val="00907EE3"/>
    <w:rsid w:val="00907EEA"/>
    <w:rsid w:val="009100DA"/>
    <w:rsid w:val="0091012A"/>
    <w:rsid w:val="0091013E"/>
    <w:rsid w:val="00910162"/>
    <w:rsid w:val="00910192"/>
    <w:rsid w:val="009101AA"/>
    <w:rsid w:val="009102F9"/>
    <w:rsid w:val="0091031E"/>
    <w:rsid w:val="0091035C"/>
    <w:rsid w:val="0091047C"/>
    <w:rsid w:val="00910482"/>
    <w:rsid w:val="0091050B"/>
    <w:rsid w:val="00910543"/>
    <w:rsid w:val="00910562"/>
    <w:rsid w:val="009105AC"/>
    <w:rsid w:val="009105ED"/>
    <w:rsid w:val="00910660"/>
    <w:rsid w:val="00910663"/>
    <w:rsid w:val="009106AA"/>
    <w:rsid w:val="009106CE"/>
    <w:rsid w:val="00910742"/>
    <w:rsid w:val="009107D3"/>
    <w:rsid w:val="0091088E"/>
    <w:rsid w:val="00910903"/>
    <w:rsid w:val="00910979"/>
    <w:rsid w:val="009109AA"/>
    <w:rsid w:val="009109E8"/>
    <w:rsid w:val="00910A2E"/>
    <w:rsid w:val="00910B67"/>
    <w:rsid w:val="00910BA4"/>
    <w:rsid w:val="00910C01"/>
    <w:rsid w:val="00910C36"/>
    <w:rsid w:val="00910C82"/>
    <w:rsid w:val="00910C91"/>
    <w:rsid w:val="00910CBA"/>
    <w:rsid w:val="00910D1E"/>
    <w:rsid w:val="00910DD8"/>
    <w:rsid w:val="00910EF1"/>
    <w:rsid w:val="00910FA9"/>
    <w:rsid w:val="00911047"/>
    <w:rsid w:val="00911081"/>
    <w:rsid w:val="0091108F"/>
    <w:rsid w:val="009110AB"/>
    <w:rsid w:val="009110D0"/>
    <w:rsid w:val="009110DF"/>
    <w:rsid w:val="009111BC"/>
    <w:rsid w:val="0091128E"/>
    <w:rsid w:val="009112B3"/>
    <w:rsid w:val="009112C3"/>
    <w:rsid w:val="00911312"/>
    <w:rsid w:val="0091133B"/>
    <w:rsid w:val="00911363"/>
    <w:rsid w:val="009113B0"/>
    <w:rsid w:val="00911415"/>
    <w:rsid w:val="00911505"/>
    <w:rsid w:val="0091152B"/>
    <w:rsid w:val="0091156D"/>
    <w:rsid w:val="00911640"/>
    <w:rsid w:val="00911668"/>
    <w:rsid w:val="0091167E"/>
    <w:rsid w:val="00911712"/>
    <w:rsid w:val="009117A8"/>
    <w:rsid w:val="009118AA"/>
    <w:rsid w:val="0091193D"/>
    <w:rsid w:val="0091199E"/>
    <w:rsid w:val="009119F9"/>
    <w:rsid w:val="00911A6D"/>
    <w:rsid w:val="00911AAE"/>
    <w:rsid w:val="00911AB5"/>
    <w:rsid w:val="00911AE8"/>
    <w:rsid w:val="00911BFB"/>
    <w:rsid w:val="00911BFF"/>
    <w:rsid w:val="00911C40"/>
    <w:rsid w:val="00911C87"/>
    <w:rsid w:val="00911CCD"/>
    <w:rsid w:val="00911D25"/>
    <w:rsid w:val="00911DCB"/>
    <w:rsid w:val="00911E42"/>
    <w:rsid w:val="00911E95"/>
    <w:rsid w:val="00911EF6"/>
    <w:rsid w:val="00911F65"/>
    <w:rsid w:val="0091206D"/>
    <w:rsid w:val="00912086"/>
    <w:rsid w:val="009120DE"/>
    <w:rsid w:val="00912169"/>
    <w:rsid w:val="009121EE"/>
    <w:rsid w:val="00912225"/>
    <w:rsid w:val="00912242"/>
    <w:rsid w:val="009122FE"/>
    <w:rsid w:val="00912336"/>
    <w:rsid w:val="009123B4"/>
    <w:rsid w:val="0091244D"/>
    <w:rsid w:val="0091245F"/>
    <w:rsid w:val="009124DD"/>
    <w:rsid w:val="0091254A"/>
    <w:rsid w:val="0091257C"/>
    <w:rsid w:val="009126AA"/>
    <w:rsid w:val="009127F5"/>
    <w:rsid w:val="0091283A"/>
    <w:rsid w:val="00912840"/>
    <w:rsid w:val="00912867"/>
    <w:rsid w:val="0091297D"/>
    <w:rsid w:val="009129C8"/>
    <w:rsid w:val="009129DC"/>
    <w:rsid w:val="00912A38"/>
    <w:rsid w:val="00912A43"/>
    <w:rsid w:val="00912AC7"/>
    <w:rsid w:val="00912AD0"/>
    <w:rsid w:val="00912B0A"/>
    <w:rsid w:val="00912B22"/>
    <w:rsid w:val="00912BCE"/>
    <w:rsid w:val="00912C0C"/>
    <w:rsid w:val="00912C53"/>
    <w:rsid w:val="00912CEF"/>
    <w:rsid w:val="00912D4F"/>
    <w:rsid w:val="00912E4C"/>
    <w:rsid w:val="00912EE2"/>
    <w:rsid w:val="00912F41"/>
    <w:rsid w:val="00912F69"/>
    <w:rsid w:val="00912FCB"/>
    <w:rsid w:val="00913036"/>
    <w:rsid w:val="009130B3"/>
    <w:rsid w:val="009130EC"/>
    <w:rsid w:val="00913136"/>
    <w:rsid w:val="00913186"/>
    <w:rsid w:val="00913237"/>
    <w:rsid w:val="00913323"/>
    <w:rsid w:val="00913451"/>
    <w:rsid w:val="0091346D"/>
    <w:rsid w:val="009134AC"/>
    <w:rsid w:val="00913587"/>
    <w:rsid w:val="009135D2"/>
    <w:rsid w:val="00913600"/>
    <w:rsid w:val="0091360A"/>
    <w:rsid w:val="00913762"/>
    <w:rsid w:val="0091377F"/>
    <w:rsid w:val="009137D9"/>
    <w:rsid w:val="00913855"/>
    <w:rsid w:val="009138D5"/>
    <w:rsid w:val="009139E5"/>
    <w:rsid w:val="00913AB2"/>
    <w:rsid w:val="00913C44"/>
    <w:rsid w:val="00913E92"/>
    <w:rsid w:val="00913F15"/>
    <w:rsid w:val="00913F1B"/>
    <w:rsid w:val="00913F9C"/>
    <w:rsid w:val="00913FAA"/>
    <w:rsid w:val="00913FB6"/>
    <w:rsid w:val="00914040"/>
    <w:rsid w:val="0091405D"/>
    <w:rsid w:val="0091408E"/>
    <w:rsid w:val="009140A0"/>
    <w:rsid w:val="009140A4"/>
    <w:rsid w:val="009140BF"/>
    <w:rsid w:val="009140CF"/>
    <w:rsid w:val="0091412F"/>
    <w:rsid w:val="009141F6"/>
    <w:rsid w:val="009142CB"/>
    <w:rsid w:val="009142FC"/>
    <w:rsid w:val="00914463"/>
    <w:rsid w:val="00914492"/>
    <w:rsid w:val="00914570"/>
    <w:rsid w:val="00914583"/>
    <w:rsid w:val="009145CC"/>
    <w:rsid w:val="009145D5"/>
    <w:rsid w:val="00914636"/>
    <w:rsid w:val="0091468E"/>
    <w:rsid w:val="009146D3"/>
    <w:rsid w:val="00914753"/>
    <w:rsid w:val="00914777"/>
    <w:rsid w:val="00914782"/>
    <w:rsid w:val="009147EB"/>
    <w:rsid w:val="009147F5"/>
    <w:rsid w:val="00914813"/>
    <w:rsid w:val="00914816"/>
    <w:rsid w:val="0091482E"/>
    <w:rsid w:val="00914833"/>
    <w:rsid w:val="0091485D"/>
    <w:rsid w:val="00914860"/>
    <w:rsid w:val="00914888"/>
    <w:rsid w:val="009148AF"/>
    <w:rsid w:val="00914940"/>
    <w:rsid w:val="00914A48"/>
    <w:rsid w:val="00914A95"/>
    <w:rsid w:val="00914AA3"/>
    <w:rsid w:val="00914BB6"/>
    <w:rsid w:val="00914BC6"/>
    <w:rsid w:val="00914C0F"/>
    <w:rsid w:val="00914C34"/>
    <w:rsid w:val="00914C6A"/>
    <w:rsid w:val="00914C84"/>
    <w:rsid w:val="00914CFC"/>
    <w:rsid w:val="00914E21"/>
    <w:rsid w:val="00914E26"/>
    <w:rsid w:val="00914F64"/>
    <w:rsid w:val="00914F72"/>
    <w:rsid w:val="00914F92"/>
    <w:rsid w:val="00914F98"/>
    <w:rsid w:val="00914FE8"/>
    <w:rsid w:val="00915179"/>
    <w:rsid w:val="009151FC"/>
    <w:rsid w:val="0091529D"/>
    <w:rsid w:val="009152DA"/>
    <w:rsid w:val="0091534E"/>
    <w:rsid w:val="00915354"/>
    <w:rsid w:val="0091539C"/>
    <w:rsid w:val="0091546B"/>
    <w:rsid w:val="009154B4"/>
    <w:rsid w:val="009154C8"/>
    <w:rsid w:val="00915558"/>
    <w:rsid w:val="0091558F"/>
    <w:rsid w:val="009155F1"/>
    <w:rsid w:val="0091568F"/>
    <w:rsid w:val="00915698"/>
    <w:rsid w:val="0091581D"/>
    <w:rsid w:val="00915854"/>
    <w:rsid w:val="0091588E"/>
    <w:rsid w:val="009158FC"/>
    <w:rsid w:val="00915987"/>
    <w:rsid w:val="00915A35"/>
    <w:rsid w:val="00915A73"/>
    <w:rsid w:val="00915ACF"/>
    <w:rsid w:val="00915AF8"/>
    <w:rsid w:val="00915B1D"/>
    <w:rsid w:val="00915BE8"/>
    <w:rsid w:val="00915C2C"/>
    <w:rsid w:val="00915C58"/>
    <w:rsid w:val="00915F3C"/>
    <w:rsid w:val="00915F53"/>
    <w:rsid w:val="00915FB4"/>
    <w:rsid w:val="00915FD3"/>
    <w:rsid w:val="0091609B"/>
    <w:rsid w:val="009160D5"/>
    <w:rsid w:val="00916164"/>
    <w:rsid w:val="009161B0"/>
    <w:rsid w:val="009161C3"/>
    <w:rsid w:val="009161FE"/>
    <w:rsid w:val="00916232"/>
    <w:rsid w:val="00916283"/>
    <w:rsid w:val="00916309"/>
    <w:rsid w:val="0091630A"/>
    <w:rsid w:val="00916384"/>
    <w:rsid w:val="009163BB"/>
    <w:rsid w:val="009164D7"/>
    <w:rsid w:val="00916596"/>
    <w:rsid w:val="009165D9"/>
    <w:rsid w:val="0091665B"/>
    <w:rsid w:val="0091669F"/>
    <w:rsid w:val="009166C0"/>
    <w:rsid w:val="00916704"/>
    <w:rsid w:val="00916711"/>
    <w:rsid w:val="00916749"/>
    <w:rsid w:val="00916776"/>
    <w:rsid w:val="009168C6"/>
    <w:rsid w:val="00916982"/>
    <w:rsid w:val="00916991"/>
    <w:rsid w:val="00916B5F"/>
    <w:rsid w:val="00916BFB"/>
    <w:rsid w:val="00916CFA"/>
    <w:rsid w:val="00916D5A"/>
    <w:rsid w:val="00916D7F"/>
    <w:rsid w:val="00916DA3"/>
    <w:rsid w:val="00916DAD"/>
    <w:rsid w:val="00916DDD"/>
    <w:rsid w:val="00916E1F"/>
    <w:rsid w:val="00916E36"/>
    <w:rsid w:val="00916E90"/>
    <w:rsid w:val="00916EC3"/>
    <w:rsid w:val="00916EC8"/>
    <w:rsid w:val="00916EEF"/>
    <w:rsid w:val="00916F42"/>
    <w:rsid w:val="00916F6A"/>
    <w:rsid w:val="00917013"/>
    <w:rsid w:val="00917070"/>
    <w:rsid w:val="009170F4"/>
    <w:rsid w:val="00917124"/>
    <w:rsid w:val="00917163"/>
    <w:rsid w:val="00917228"/>
    <w:rsid w:val="00917237"/>
    <w:rsid w:val="00917292"/>
    <w:rsid w:val="009173F1"/>
    <w:rsid w:val="00917444"/>
    <w:rsid w:val="0091759F"/>
    <w:rsid w:val="009175A8"/>
    <w:rsid w:val="009175EB"/>
    <w:rsid w:val="00917616"/>
    <w:rsid w:val="00917617"/>
    <w:rsid w:val="0091767F"/>
    <w:rsid w:val="00917703"/>
    <w:rsid w:val="00917766"/>
    <w:rsid w:val="0091779E"/>
    <w:rsid w:val="009177C0"/>
    <w:rsid w:val="009177F2"/>
    <w:rsid w:val="00917822"/>
    <w:rsid w:val="0091790A"/>
    <w:rsid w:val="009179AF"/>
    <w:rsid w:val="00917A58"/>
    <w:rsid w:val="00917A9B"/>
    <w:rsid w:val="00917A9E"/>
    <w:rsid w:val="00917AF3"/>
    <w:rsid w:val="00917B0D"/>
    <w:rsid w:val="00917B6D"/>
    <w:rsid w:val="00917BB0"/>
    <w:rsid w:val="00917BDE"/>
    <w:rsid w:val="00917C18"/>
    <w:rsid w:val="00917C3B"/>
    <w:rsid w:val="00917CA5"/>
    <w:rsid w:val="00917CCC"/>
    <w:rsid w:val="00917E72"/>
    <w:rsid w:val="00917EB1"/>
    <w:rsid w:val="00917FA8"/>
    <w:rsid w:val="00920058"/>
    <w:rsid w:val="00920088"/>
    <w:rsid w:val="009201DA"/>
    <w:rsid w:val="009201E8"/>
    <w:rsid w:val="0092027E"/>
    <w:rsid w:val="0092028C"/>
    <w:rsid w:val="009202E2"/>
    <w:rsid w:val="00920351"/>
    <w:rsid w:val="00920557"/>
    <w:rsid w:val="00920561"/>
    <w:rsid w:val="0092068C"/>
    <w:rsid w:val="009206BF"/>
    <w:rsid w:val="009206CD"/>
    <w:rsid w:val="009206F5"/>
    <w:rsid w:val="009206FF"/>
    <w:rsid w:val="0092077D"/>
    <w:rsid w:val="0092079B"/>
    <w:rsid w:val="009207AC"/>
    <w:rsid w:val="009207FE"/>
    <w:rsid w:val="00920834"/>
    <w:rsid w:val="009209CE"/>
    <w:rsid w:val="00920A7F"/>
    <w:rsid w:val="00920A89"/>
    <w:rsid w:val="00920B0E"/>
    <w:rsid w:val="00920B96"/>
    <w:rsid w:val="00920C2E"/>
    <w:rsid w:val="00920C40"/>
    <w:rsid w:val="00920C57"/>
    <w:rsid w:val="00920C73"/>
    <w:rsid w:val="00920CAF"/>
    <w:rsid w:val="00920CD5"/>
    <w:rsid w:val="00920CE3"/>
    <w:rsid w:val="00920CF0"/>
    <w:rsid w:val="00920F59"/>
    <w:rsid w:val="00920F6E"/>
    <w:rsid w:val="00920FAF"/>
    <w:rsid w:val="0092103A"/>
    <w:rsid w:val="00921055"/>
    <w:rsid w:val="009210E2"/>
    <w:rsid w:val="0092113D"/>
    <w:rsid w:val="009211E9"/>
    <w:rsid w:val="0092128E"/>
    <w:rsid w:val="00921304"/>
    <w:rsid w:val="00921333"/>
    <w:rsid w:val="00921358"/>
    <w:rsid w:val="009213A7"/>
    <w:rsid w:val="009213F6"/>
    <w:rsid w:val="00921410"/>
    <w:rsid w:val="00921449"/>
    <w:rsid w:val="00921493"/>
    <w:rsid w:val="009214A5"/>
    <w:rsid w:val="009214EC"/>
    <w:rsid w:val="00921522"/>
    <w:rsid w:val="00921557"/>
    <w:rsid w:val="009215FB"/>
    <w:rsid w:val="009216F1"/>
    <w:rsid w:val="0092182A"/>
    <w:rsid w:val="00921855"/>
    <w:rsid w:val="00921928"/>
    <w:rsid w:val="00921948"/>
    <w:rsid w:val="009219C1"/>
    <w:rsid w:val="009219F7"/>
    <w:rsid w:val="00921A66"/>
    <w:rsid w:val="00921A77"/>
    <w:rsid w:val="00921A9A"/>
    <w:rsid w:val="00921BA4"/>
    <w:rsid w:val="00921BFD"/>
    <w:rsid w:val="00921C50"/>
    <w:rsid w:val="00921C56"/>
    <w:rsid w:val="00921C7B"/>
    <w:rsid w:val="00921CEB"/>
    <w:rsid w:val="00921E20"/>
    <w:rsid w:val="00921E3A"/>
    <w:rsid w:val="00921F4A"/>
    <w:rsid w:val="00921F4C"/>
    <w:rsid w:val="00921FB8"/>
    <w:rsid w:val="00922042"/>
    <w:rsid w:val="00922056"/>
    <w:rsid w:val="00922393"/>
    <w:rsid w:val="009223CA"/>
    <w:rsid w:val="0092248E"/>
    <w:rsid w:val="009224C8"/>
    <w:rsid w:val="00922616"/>
    <w:rsid w:val="0092264A"/>
    <w:rsid w:val="0092267B"/>
    <w:rsid w:val="00922684"/>
    <w:rsid w:val="009226AF"/>
    <w:rsid w:val="009226DB"/>
    <w:rsid w:val="00922795"/>
    <w:rsid w:val="009227A7"/>
    <w:rsid w:val="00922835"/>
    <w:rsid w:val="00922839"/>
    <w:rsid w:val="009228DB"/>
    <w:rsid w:val="009228DF"/>
    <w:rsid w:val="00922954"/>
    <w:rsid w:val="009229BF"/>
    <w:rsid w:val="009229E5"/>
    <w:rsid w:val="009229E9"/>
    <w:rsid w:val="00922B1D"/>
    <w:rsid w:val="00922B47"/>
    <w:rsid w:val="00922B64"/>
    <w:rsid w:val="00922B91"/>
    <w:rsid w:val="00922BE1"/>
    <w:rsid w:val="00922C2D"/>
    <w:rsid w:val="00922D26"/>
    <w:rsid w:val="00922ECB"/>
    <w:rsid w:val="00922F4B"/>
    <w:rsid w:val="00922F67"/>
    <w:rsid w:val="00922FBD"/>
    <w:rsid w:val="009230F0"/>
    <w:rsid w:val="009231C0"/>
    <w:rsid w:val="00923276"/>
    <w:rsid w:val="0092328C"/>
    <w:rsid w:val="009232B9"/>
    <w:rsid w:val="009232BB"/>
    <w:rsid w:val="00923373"/>
    <w:rsid w:val="00923450"/>
    <w:rsid w:val="0092348B"/>
    <w:rsid w:val="009234C5"/>
    <w:rsid w:val="00923632"/>
    <w:rsid w:val="00923650"/>
    <w:rsid w:val="0092368D"/>
    <w:rsid w:val="009236A4"/>
    <w:rsid w:val="009236D2"/>
    <w:rsid w:val="009236D6"/>
    <w:rsid w:val="0092371D"/>
    <w:rsid w:val="00923769"/>
    <w:rsid w:val="009237B8"/>
    <w:rsid w:val="009237BE"/>
    <w:rsid w:val="009237D3"/>
    <w:rsid w:val="00923802"/>
    <w:rsid w:val="00923852"/>
    <w:rsid w:val="00923881"/>
    <w:rsid w:val="009238EA"/>
    <w:rsid w:val="00923963"/>
    <w:rsid w:val="00923A74"/>
    <w:rsid w:val="00923AD2"/>
    <w:rsid w:val="00923AFF"/>
    <w:rsid w:val="00923BE1"/>
    <w:rsid w:val="00923BED"/>
    <w:rsid w:val="00923C02"/>
    <w:rsid w:val="00923CA6"/>
    <w:rsid w:val="00923CB0"/>
    <w:rsid w:val="00923E01"/>
    <w:rsid w:val="00923E53"/>
    <w:rsid w:val="00923EDD"/>
    <w:rsid w:val="00923F18"/>
    <w:rsid w:val="00923F34"/>
    <w:rsid w:val="00923F88"/>
    <w:rsid w:val="009240CD"/>
    <w:rsid w:val="009240D9"/>
    <w:rsid w:val="0092415D"/>
    <w:rsid w:val="009241D0"/>
    <w:rsid w:val="009241E1"/>
    <w:rsid w:val="00924245"/>
    <w:rsid w:val="00924363"/>
    <w:rsid w:val="009243B7"/>
    <w:rsid w:val="00924410"/>
    <w:rsid w:val="0092447C"/>
    <w:rsid w:val="009244B4"/>
    <w:rsid w:val="00924500"/>
    <w:rsid w:val="00924506"/>
    <w:rsid w:val="0092454E"/>
    <w:rsid w:val="00924555"/>
    <w:rsid w:val="00924658"/>
    <w:rsid w:val="00924673"/>
    <w:rsid w:val="009246AE"/>
    <w:rsid w:val="009247BD"/>
    <w:rsid w:val="009247F5"/>
    <w:rsid w:val="009248CA"/>
    <w:rsid w:val="00924959"/>
    <w:rsid w:val="00924C21"/>
    <w:rsid w:val="00924C47"/>
    <w:rsid w:val="00924C94"/>
    <w:rsid w:val="00924D63"/>
    <w:rsid w:val="00924E08"/>
    <w:rsid w:val="00924E1C"/>
    <w:rsid w:val="00924E65"/>
    <w:rsid w:val="00924E83"/>
    <w:rsid w:val="00924EB3"/>
    <w:rsid w:val="00924F16"/>
    <w:rsid w:val="00924F4D"/>
    <w:rsid w:val="00924FDB"/>
    <w:rsid w:val="00925097"/>
    <w:rsid w:val="009250A4"/>
    <w:rsid w:val="009251A8"/>
    <w:rsid w:val="009251C1"/>
    <w:rsid w:val="009251DE"/>
    <w:rsid w:val="009251E6"/>
    <w:rsid w:val="0092523D"/>
    <w:rsid w:val="00925277"/>
    <w:rsid w:val="0092527D"/>
    <w:rsid w:val="00925388"/>
    <w:rsid w:val="0092541A"/>
    <w:rsid w:val="009254A1"/>
    <w:rsid w:val="009254AA"/>
    <w:rsid w:val="0092575E"/>
    <w:rsid w:val="00925816"/>
    <w:rsid w:val="00925829"/>
    <w:rsid w:val="009258CB"/>
    <w:rsid w:val="00925954"/>
    <w:rsid w:val="0092595E"/>
    <w:rsid w:val="00925999"/>
    <w:rsid w:val="00925A5E"/>
    <w:rsid w:val="00925A8B"/>
    <w:rsid w:val="00925B66"/>
    <w:rsid w:val="00925B87"/>
    <w:rsid w:val="00925BFA"/>
    <w:rsid w:val="00925C0C"/>
    <w:rsid w:val="00925CBA"/>
    <w:rsid w:val="00925CE2"/>
    <w:rsid w:val="00925D34"/>
    <w:rsid w:val="00925DA5"/>
    <w:rsid w:val="00925E07"/>
    <w:rsid w:val="00925E25"/>
    <w:rsid w:val="00925F3A"/>
    <w:rsid w:val="00925F96"/>
    <w:rsid w:val="00926046"/>
    <w:rsid w:val="00926056"/>
    <w:rsid w:val="009260FA"/>
    <w:rsid w:val="0092615B"/>
    <w:rsid w:val="0092615F"/>
    <w:rsid w:val="00926181"/>
    <w:rsid w:val="009261A1"/>
    <w:rsid w:val="00926260"/>
    <w:rsid w:val="009262E2"/>
    <w:rsid w:val="0092632D"/>
    <w:rsid w:val="00926381"/>
    <w:rsid w:val="009263D6"/>
    <w:rsid w:val="00926404"/>
    <w:rsid w:val="00926438"/>
    <w:rsid w:val="0092644E"/>
    <w:rsid w:val="00926463"/>
    <w:rsid w:val="0092647C"/>
    <w:rsid w:val="009264C6"/>
    <w:rsid w:val="00926517"/>
    <w:rsid w:val="00926559"/>
    <w:rsid w:val="00926565"/>
    <w:rsid w:val="009265A7"/>
    <w:rsid w:val="009265E3"/>
    <w:rsid w:val="0092663A"/>
    <w:rsid w:val="0092669B"/>
    <w:rsid w:val="0092675D"/>
    <w:rsid w:val="009267EE"/>
    <w:rsid w:val="009267F2"/>
    <w:rsid w:val="00926832"/>
    <w:rsid w:val="00926833"/>
    <w:rsid w:val="00926844"/>
    <w:rsid w:val="0092688D"/>
    <w:rsid w:val="009268F3"/>
    <w:rsid w:val="0092693A"/>
    <w:rsid w:val="009269D5"/>
    <w:rsid w:val="009269E8"/>
    <w:rsid w:val="00926A23"/>
    <w:rsid w:val="00926A52"/>
    <w:rsid w:val="00926AED"/>
    <w:rsid w:val="00926B3E"/>
    <w:rsid w:val="00926C19"/>
    <w:rsid w:val="00926C25"/>
    <w:rsid w:val="00926CBA"/>
    <w:rsid w:val="00926CD0"/>
    <w:rsid w:val="00926D4B"/>
    <w:rsid w:val="00926E17"/>
    <w:rsid w:val="00926E34"/>
    <w:rsid w:val="00926E6B"/>
    <w:rsid w:val="00926ECE"/>
    <w:rsid w:val="00926F1B"/>
    <w:rsid w:val="00926F76"/>
    <w:rsid w:val="00926FA2"/>
    <w:rsid w:val="009270B1"/>
    <w:rsid w:val="0092712B"/>
    <w:rsid w:val="0092717B"/>
    <w:rsid w:val="009271A5"/>
    <w:rsid w:val="009271C8"/>
    <w:rsid w:val="009272A6"/>
    <w:rsid w:val="00927329"/>
    <w:rsid w:val="00927395"/>
    <w:rsid w:val="0092746B"/>
    <w:rsid w:val="00927511"/>
    <w:rsid w:val="0092764F"/>
    <w:rsid w:val="00927650"/>
    <w:rsid w:val="009276F1"/>
    <w:rsid w:val="00927797"/>
    <w:rsid w:val="009277FD"/>
    <w:rsid w:val="00927801"/>
    <w:rsid w:val="0092785A"/>
    <w:rsid w:val="00927865"/>
    <w:rsid w:val="009278ED"/>
    <w:rsid w:val="00927926"/>
    <w:rsid w:val="0092794C"/>
    <w:rsid w:val="009279D7"/>
    <w:rsid w:val="00927A79"/>
    <w:rsid w:val="00927AB3"/>
    <w:rsid w:val="00927AC8"/>
    <w:rsid w:val="00927B41"/>
    <w:rsid w:val="00927B99"/>
    <w:rsid w:val="00927CB6"/>
    <w:rsid w:val="00927CDB"/>
    <w:rsid w:val="00927D19"/>
    <w:rsid w:val="00927DF3"/>
    <w:rsid w:val="00927DFC"/>
    <w:rsid w:val="00927E05"/>
    <w:rsid w:val="00927E4E"/>
    <w:rsid w:val="00927ECB"/>
    <w:rsid w:val="00927F38"/>
    <w:rsid w:val="00927F65"/>
    <w:rsid w:val="00927F6F"/>
    <w:rsid w:val="00927F90"/>
    <w:rsid w:val="00927FB5"/>
    <w:rsid w:val="00930013"/>
    <w:rsid w:val="00930083"/>
    <w:rsid w:val="009301AF"/>
    <w:rsid w:val="00930270"/>
    <w:rsid w:val="009302CD"/>
    <w:rsid w:val="009302EA"/>
    <w:rsid w:val="009302F5"/>
    <w:rsid w:val="009303B9"/>
    <w:rsid w:val="009305FD"/>
    <w:rsid w:val="0093062D"/>
    <w:rsid w:val="00930697"/>
    <w:rsid w:val="009306BA"/>
    <w:rsid w:val="0093089C"/>
    <w:rsid w:val="009309C1"/>
    <w:rsid w:val="009309E3"/>
    <w:rsid w:val="00930A50"/>
    <w:rsid w:val="00930B55"/>
    <w:rsid w:val="00930BAF"/>
    <w:rsid w:val="00930BF2"/>
    <w:rsid w:val="00930C6A"/>
    <w:rsid w:val="00930CD5"/>
    <w:rsid w:val="00930D6A"/>
    <w:rsid w:val="00930DBA"/>
    <w:rsid w:val="00930DBE"/>
    <w:rsid w:val="00930E13"/>
    <w:rsid w:val="00930E9D"/>
    <w:rsid w:val="00930EED"/>
    <w:rsid w:val="00930EFC"/>
    <w:rsid w:val="00930F3A"/>
    <w:rsid w:val="00930F47"/>
    <w:rsid w:val="00930F7F"/>
    <w:rsid w:val="00930F8A"/>
    <w:rsid w:val="009310DF"/>
    <w:rsid w:val="009310E6"/>
    <w:rsid w:val="0093114E"/>
    <w:rsid w:val="009311B1"/>
    <w:rsid w:val="0093124C"/>
    <w:rsid w:val="009312A4"/>
    <w:rsid w:val="009312C0"/>
    <w:rsid w:val="00931328"/>
    <w:rsid w:val="0093135C"/>
    <w:rsid w:val="00931396"/>
    <w:rsid w:val="0093141F"/>
    <w:rsid w:val="009314E3"/>
    <w:rsid w:val="0093155E"/>
    <w:rsid w:val="0093164E"/>
    <w:rsid w:val="0093165C"/>
    <w:rsid w:val="009316A2"/>
    <w:rsid w:val="00931725"/>
    <w:rsid w:val="0093176F"/>
    <w:rsid w:val="009317B3"/>
    <w:rsid w:val="00931840"/>
    <w:rsid w:val="009318C9"/>
    <w:rsid w:val="009318CF"/>
    <w:rsid w:val="009318EF"/>
    <w:rsid w:val="0093197E"/>
    <w:rsid w:val="00931AD4"/>
    <w:rsid w:val="00931ADC"/>
    <w:rsid w:val="00931AE6"/>
    <w:rsid w:val="00931B34"/>
    <w:rsid w:val="00931BDB"/>
    <w:rsid w:val="00931BF5"/>
    <w:rsid w:val="00931C74"/>
    <w:rsid w:val="00931CED"/>
    <w:rsid w:val="00931E17"/>
    <w:rsid w:val="00931E4C"/>
    <w:rsid w:val="00931F2E"/>
    <w:rsid w:val="00931F59"/>
    <w:rsid w:val="00931F75"/>
    <w:rsid w:val="00931FEB"/>
    <w:rsid w:val="00932087"/>
    <w:rsid w:val="00932167"/>
    <w:rsid w:val="00932210"/>
    <w:rsid w:val="00932237"/>
    <w:rsid w:val="00932246"/>
    <w:rsid w:val="00932347"/>
    <w:rsid w:val="0093237C"/>
    <w:rsid w:val="009323B2"/>
    <w:rsid w:val="00932484"/>
    <w:rsid w:val="00932492"/>
    <w:rsid w:val="00932540"/>
    <w:rsid w:val="00932668"/>
    <w:rsid w:val="009326D9"/>
    <w:rsid w:val="009327AC"/>
    <w:rsid w:val="009327ED"/>
    <w:rsid w:val="009327F6"/>
    <w:rsid w:val="0093280E"/>
    <w:rsid w:val="00932849"/>
    <w:rsid w:val="00932889"/>
    <w:rsid w:val="0093289F"/>
    <w:rsid w:val="009328F7"/>
    <w:rsid w:val="0093290A"/>
    <w:rsid w:val="009329D1"/>
    <w:rsid w:val="009329FC"/>
    <w:rsid w:val="00932A6F"/>
    <w:rsid w:val="00932B00"/>
    <w:rsid w:val="00932BC5"/>
    <w:rsid w:val="00932C8A"/>
    <w:rsid w:val="00932D41"/>
    <w:rsid w:val="00932D7B"/>
    <w:rsid w:val="00932DC8"/>
    <w:rsid w:val="00932DD4"/>
    <w:rsid w:val="00932EF0"/>
    <w:rsid w:val="00932F01"/>
    <w:rsid w:val="00932F40"/>
    <w:rsid w:val="0093301C"/>
    <w:rsid w:val="00933030"/>
    <w:rsid w:val="0093309B"/>
    <w:rsid w:val="0093312A"/>
    <w:rsid w:val="009331BF"/>
    <w:rsid w:val="0093340E"/>
    <w:rsid w:val="00933610"/>
    <w:rsid w:val="0093365A"/>
    <w:rsid w:val="0093368B"/>
    <w:rsid w:val="009336DA"/>
    <w:rsid w:val="0093386A"/>
    <w:rsid w:val="00933870"/>
    <w:rsid w:val="009338FC"/>
    <w:rsid w:val="0093393E"/>
    <w:rsid w:val="00933A29"/>
    <w:rsid w:val="00933A49"/>
    <w:rsid w:val="00933A8A"/>
    <w:rsid w:val="00933CFC"/>
    <w:rsid w:val="00933D0D"/>
    <w:rsid w:val="00933D20"/>
    <w:rsid w:val="00933D82"/>
    <w:rsid w:val="00933DC9"/>
    <w:rsid w:val="00934032"/>
    <w:rsid w:val="00934038"/>
    <w:rsid w:val="00934077"/>
    <w:rsid w:val="009340D7"/>
    <w:rsid w:val="00934108"/>
    <w:rsid w:val="0093415C"/>
    <w:rsid w:val="00934169"/>
    <w:rsid w:val="0093419A"/>
    <w:rsid w:val="009342DE"/>
    <w:rsid w:val="0093431E"/>
    <w:rsid w:val="00934379"/>
    <w:rsid w:val="00934390"/>
    <w:rsid w:val="00934398"/>
    <w:rsid w:val="00934403"/>
    <w:rsid w:val="00934414"/>
    <w:rsid w:val="009344D1"/>
    <w:rsid w:val="009344D9"/>
    <w:rsid w:val="00934510"/>
    <w:rsid w:val="00934575"/>
    <w:rsid w:val="00934617"/>
    <w:rsid w:val="00934674"/>
    <w:rsid w:val="009346C8"/>
    <w:rsid w:val="0093474C"/>
    <w:rsid w:val="00934757"/>
    <w:rsid w:val="00934793"/>
    <w:rsid w:val="009347BC"/>
    <w:rsid w:val="009348B5"/>
    <w:rsid w:val="009348B9"/>
    <w:rsid w:val="009348F6"/>
    <w:rsid w:val="0093493B"/>
    <w:rsid w:val="00934A03"/>
    <w:rsid w:val="00934A20"/>
    <w:rsid w:val="00934ADA"/>
    <w:rsid w:val="00934B9A"/>
    <w:rsid w:val="00934BA4"/>
    <w:rsid w:val="00934BBC"/>
    <w:rsid w:val="00934BF5"/>
    <w:rsid w:val="00934BFB"/>
    <w:rsid w:val="00934DC1"/>
    <w:rsid w:val="00934E10"/>
    <w:rsid w:val="00934E32"/>
    <w:rsid w:val="00934EFB"/>
    <w:rsid w:val="00934EFE"/>
    <w:rsid w:val="00934F59"/>
    <w:rsid w:val="00934FDC"/>
    <w:rsid w:val="00935112"/>
    <w:rsid w:val="0093517B"/>
    <w:rsid w:val="00935276"/>
    <w:rsid w:val="009352C6"/>
    <w:rsid w:val="0093533E"/>
    <w:rsid w:val="0093539D"/>
    <w:rsid w:val="009353CC"/>
    <w:rsid w:val="00935455"/>
    <w:rsid w:val="009354C3"/>
    <w:rsid w:val="00935576"/>
    <w:rsid w:val="00935582"/>
    <w:rsid w:val="009356D1"/>
    <w:rsid w:val="009356FF"/>
    <w:rsid w:val="0093570A"/>
    <w:rsid w:val="009357FA"/>
    <w:rsid w:val="0093582E"/>
    <w:rsid w:val="0093588D"/>
    <w:rsid w:val="00935906"/>
    <w:rsid w:val="009359BF"/>
    <w:rsid w:val="00935A2E"/>
    <w:rsid w:val="00935AEF"/>
    <w:rsid w:val="00935B77"/>
    <w:rsid w:val="00935C26"/>
    <w:rsid w:val="00935C94"/>
    <w:rsid w:val="00935CAB"/>
    <w:rsid w:val="00935D01"/>
    <w:rsid w:val="00935E7E"/>
    <w:rsid w:val="00935F1C"/>
    <w:rsid w:val="00935FAD"/>
    <w:rsid w:val="00936013"/>
    <w:rsid w:val="00936068"/>
    <w:rsid w:val="00936176"/>
    <w:rsid w:val="0093620E"/>
    <w:rsid w:val="009362A5"/>
    <w:rsid w:val="00936383"/>
    <w:rsid w:val="009363C1"/>
    <w:rsid w:val="0093640F"/>
    <w:rsid w:val="0093652B"/>
    <w:rsid w:val="00936682"/>
    <w:rsid w:val="009366AF"/>
    <w:rsid w:val="009366EB"/>
    <w:rsid w:val="00936749"/>
    <w:rsid w:val="00936763"/>
    <w:rsid w:val="009367A4"/>
    <w:rsid w:val="009367D8"/>
    <w:rsid w:val="00936860"/>
    <w:rsid w:val="0093698F"/>
    <w:rsid w:val="00936A04"/>
    <w:rsid w:val="00936A2E"/>
    <w:rsid w:val="00936A89"/>
    <w:rsid w:val="00936AFC"/>
    <w:rsid w:val="00936B22"/>
    <w:rsid w:val="00936B39"/>
    <w:rsid w:val="00936BD7"/>
    <w:rsid w:val="00936C44"/>
    <w:rsid w:val="00936CAC"/>
    <w:rsid w:val="00936D1C"/>
    <w:rsid w:val="00936D41"/>
    <w:rsid w:val="00936D86"/>
    <w:rsid w:val="00936E45"/>
    <w:rsid w:val="00936F16"/>
    <w:rsid w:val="0093708D"/>
    <w:rsid w:val="00937114"/>
    <w:rsid w:val="00937128"/>
    <w:rsid w:val="0093716A"/>
    <w:rsid w:val="0093721E"/>
    <w:rsid w:val="00937260"/>
    <w:rsid w:val="00937290"/>
    <w:rsid w:val="009372C8"/>
    <w:rsid w:val="009372D4"/>
    <w:rsid w:val="009372F8"/>
    <w:rsid w:val="00937310"/>
    <w:rsid w:val="00937340"/>
    <w:rsid w:val="00937361"/>
    <w:rsid w:val="00937366"/>
    <w:rsid w:val="009373E3"/>
    <w:rsid w:val="0093743A"/>
    <w:rsid w:val="009375F0"/>
    <w:rsid w:val="00937638"/>
    <w:rsid w:val="00937734"/>
    <w:rsid w:val="009377B1"/>
    <w:rsid w:val="0093780D"/>
    <w:rsid w:val="00937855"/>
    <w:rsid w:val="009378F3"/>
    <w:rsid w:val="009379AE"/>
    <w:rsid w:val="009379B8"/>
    <w:rsid w:val="00937A48"/>
    <w:rsid w:val="00937A74"/>
    <w:rsid w:val="00937A7E"/>
    <w:rsid w:val="00937AA3"/>
    <w:rsid w:val="00937BC3"/>
    <w:rsid w:val="00937BC5"/>
    <w:rsid w:val="00937CD5"/>
    <w:rsid w:val="00937D70"/>
    <w:rsid w:val="00937D73"/>
    <w:rsid w:val="00937E14"/>
    <w:rsid w:val="00937E64"/>
    <w:rsid w:val="00937F41"/>
    <w:rsid w:val="00937F4B"/>
    <w:rsid w:val="0094009A"/>
    <w:rsid w:val="0094013C"/>
    <w:rsid w:val="00940147"/>
    <w:rsid w:val="0094026D"/>
    <w:rsid w:val="009402B0"/>
    <w:rsid w:val="009402DD"/>
    <w:rsid w:val="009402F4"/>
    <w:rsid w:val="0094046D"/>
    <w:rsid w:val="009404D1"/>
    <w:rsid w:val="0094054D"/>
    <w:rsid w:val="0094058C"/>
    <w:rsid w:val="009405F9"/>
    <w:rsid w:val="0094061A"/>
    <w:rsid w:val="00940661"/>
    <w:rsid w:val="009406A7"/>
    <w:rsid w:val="00940716"/>
    <w:rsid w:val="00940754"/>
    <w:rsid w:val="009407DB"/>
    <w:rsid w:val="009407FA"/>
    <w:rsid w:val="00940819"/>
    <w:rsid w:val="009408DC"/>
    <w:rsid w:val="0094091A"/>
    <w:rsid w:val="00940970"/>
    <w:rsid w:val="009409A4"/>
    <w:rsid w:val="009409C8"/>
    <w:rsid w:val="009409F7"/>
    <w:rsid w:val="00940AA6"/>
    <w:rsid w:val="00940AD0"/>
    <w:rsid w:val="00940BA2"/>
    <w:rsid w:val="00940BCE"/>
    <w:rsid w:val="00940C1A"/>
    <w:rsid w:val="00940CD5"/>
    <w:rsid w:val="00940CE6"/>
    <w:rsid w:val="00940D4D"/>
    <w:rsid w:val="00940D70"/>
    <w:rsid w:val="00940DAC"/>
    <w:rsid w:val="00940E0E"/>
    <w:rsid w:val="00940E20"/>
    <w:rsid w:val="00940E3F"/>
    <w:rsid w:val="00940E64"/>
    <w:rsid w:val="00940EE0"/>
    <w:rsid w:val="00940F13"/>
    <w:rsid w:val="00940F47"/>
    <w:rsid w:val="00940FD7"/>
    <w:rsid w:val="00940FF0"/>
    <w:rsid w:val="00941097"/>
    <w:rsid w:val="009410F3"/>
    <w:rsid w:val="00941113"/>
    <w:rsid w:val="00941123"/>
    <w:rsid w:val="009411DA"/>
    <w:rsid w:val="00941419"/>
    <w:rsid w:val="009414C5"/>
    <w:rsid w:val="009414F1"/>
    <w:rsid w:val="0094150C"/>
    <w:rsid w:val="00941519"/>
    <w:rsid w:val="00941542"/>
    <w:rsid w:val="00941557"/>
    <w:rsid w:val="00941565"/>
    <w:rsid w:val="009415A5"/>
    <w:rsid w:val="00941658"/>
    <w:rsid w:val="009416AA"/>
    <w:rsid w:val="009416D8"/>
    <w:rsid w:val="00941713"/>
    <w:rsid w:val="00941748"/>
    <w:rsid w:val="009417E6"/>
    <w:rsid w:val="0094182B"/>
    <w:rsid w:val="00941942"/>
    <w:rsid w:val="0094194D"/>
    <w:rsid w:val="009419E8"/>
    <w:rsid w:val="00941A1A"/>
    <w:rsid w:val="00941A53"/>
    <w:rsid w:val="00941AC1"/>
    <w:rsid w:val="00941B27"/>
    <w:rsid w:val="00941B29"/>
    <w:rsid w:val="00941C23"/>
    <w:rsid w:val="00941C51"/>
    <w:rsid w:val="00941CA8"/>
    <w:rsid w:val="00941CE8"/>
    <w:rsid w:val="00941D3D"/>
    <w:rsid w:val="00941D95"/>
    <w:rsid w:val="00941DBF"/>
    <w:rsid w:val="00941E3B"/>
    <w:rsid w:val="00941ECA"/>
    <w:rsid w:val="00941F93"/>
    <w:rsid w:val="0094200A"/>
    <w:rsid w:val="0094204A"/>
    <w:rsid w:val="00942079"/>
    <w:rsid w:val="0094209C"/>
    <w:rsid w:val="009420A2"/>
    <w:rsid w:val="00942116"/>
    <w:rsid w:val="0094212B"/>
    <w:rsid w:val="009421D9"/>
    <w:rsid w:val="009421E1"/>
    <w:rsid w:val="0094225D"/>
    <w:rsid w:val="009422EB"/>
    <w:rsid w:val="00942366"/>
    <w:rsid w:val="00942399"/>
    <w:rsid w:val="009423DE"/>
    <w:rsid w:val="00942476"/>
    <w:rsid w:val="0094249A"/>
    <w:rsid w:val="009424A8"/>
    <w:rsid w:val="00942510"/>
    <w:rsid w:val="009425D4"/>
    <w:rsid w:val="00942619"/>
    <w:rsid w:val="0094269A"/>
    <w:rsid w:val="00942726"/>
    <w:rsid w:val="00942785"/>
    <w:rsid w:val="009428CA"/>
    <w:rsid w:val="009428E0"/>
    <w:rsid w:val="0094297A"/>
    <w:rsid w:val="009429E3"/>
    <w:rsid w:val="00942AAB"/>
    <w:rsid w:val="00942AC1"/>
    <w:rsid w:val="00942AC3"/>
    <w:rsid w:val="00942AE5"/>
    <w:rsid w:val="00942BDB"/>
    <w:rsid w:val="00942C3F"/>
    <w:rsid w:val="00942D52"/>
    <w:rsid w:val="00942D83"/>
    <w:rsid w:val="00942F19"/>
    <w:rsid w:val="00942F6E"/>
    <w:rsid w:val="0094307B"/>
    <w:rsid w:val="00943103"/>
    <w:rsid w:val="00943139"/>
    <w:rsid w:val="00943151"/>
    <w:rsid w:val="00943181"/>
    <w:rsid w:val="00943225"/>
    <w:rsid w:val="00943228"/>
    <w:rsid w:val="009432FC"/>
    <w:rsid w:val="00943320"/>
    <w:rsid w:val="00943322"/>
    <w:rsid w:val="00943382"/>
    <w:rsid w:val="0094341A"/>
    <w:rsid w:val="0094348A"/>
    <w:rsid w:val="009436EF"/>
    <w:rsid w:val="00943813"/>
    <w:rsid w:val="00943893"/>
    <w:rsid w:val="009438A6"/>
    <w:rsid w:val="00943943"/>
    <w:rsid w:val="0094398E"/>
    <w:rsid w:val="009439EC"/>
    <w:rsid w:val="00943A3F"/>
    <w:rsid w:val="00943A46"/>
    <w:rsid w:val="00943AAE"/>
    <w:rsid w:val="00943AB4"/>
    <w:rsid w:val="00943BDE"/>
    <w:rsid w:val="00943CD2"/>
    <w:rsid w:val="00943CDF"/>
    <w:rsid w:val="00943D2A"/>
    <w:rsid w:val="00943D39"/>
    <w:rsid w:val="00943E24"/>
    <w:rsid w:val="00943E3B"/>
    <w:rsid w:val="00943E99"/>
    <w:rsid w:val="00943EC6"/>
    <w:rsid w:val="00943FB1"/>
    <w:rsid w:val="009441BD"/>
    <w:rsid w:val="00944409"/>
    <w:rsid w:val="009444CA"/>
    <w:rsid w:val="009446F5"/>
    <w:rsid w:val="00944730"/>
    <w:rsid w:val="0094476A"/>
    <w:rsid w:val="0094479D"/>
    <w:rsid w:val="009447B1"/>
    <w:rsid w:val="00944800"/>
    <w:rsid w:val="00944860"/>
    <w:rsid w:val="0094486E"/>
    <w:rsid w:val="00944973"/>
    <w:rsid w:val="009449EB"/>
    <w:rsid w:val="00944AFD"/>
    <w:rsid w:val="00944BBA"/>
    <w:rsid w:val="00944C55"/>
    <w:rsid w:val="00944C60"/>
    <w:rsid w:val="00944D8A"/>
    <w:rsid w:val="00944DA8"/>
    <w:rsid w:val="00944E0E"/>
    <w:rsid w:val="00944E64"/>
    <w:rsid w:val="00944F50"/>
    <w:rsid w:val="00944FC9"/>
    <w:rsid w:val="00944FD3"/>
    <w:rsid w:val="00944FE2"/>
    <w:rsid w:val="00945020"/>
    <w:rsid w:val="009450ED"/>
    <w:rsid w:val="009451E7"/>
    <w:rsid w:val="0094523F"/>
    <w:rsid w:val="0094538E"/>
    <w:rsid w:val="009453A0"/>
    <w:rsid w:val="009453D2"/>
    <w:rsid w:val="0094547D"/>
    <w:rsid w:val="009454CC"/>
    <w:rsid w:val="009455FF"/>
    <w:rsid w:val="009456AC"/>
    <w:rsid w:val="009456B8"/>
    <w:rsid w:val="00945728"/>
    <w:rsid w:val="00945762"/>
    <w:rsid w:val="0094579A"/>
    <w:rsid w:val="00945881"/>
    <w:rsid w:val="009458C8"/>
    <w:rsid w:val="00945928"/>
    <w:rsid w:val="00945954"/>
    <w:rsid w:val="009459D2"/>
    <w:rsid w:val="00945B38"/>
    <w:rsid w:val="00945C4F"/>
    <w:rsid w:val="00945CB4"/>
    <w:rsid w:val="00945CEC"/>
    <w:rsid w:val="00945D2C"/>
    <w:rsid w:val="00945D6C"/>
    <w:rsid w:val="00945DB6"/>
    <w:rsid w:val="00945E3C"/>
    <w:rsid w:val="00945EAF"/>
    <w:rsid w:val="00945F5B"/>
    <w:rsid w:val="0094605B"/>
    <w:rsid w:val="00946099"/>
    <w:rsid w:val="009460A0"/>
    <w:rsid w:val="009460FC"/>
    <w:rsid w:val="0094618D"/>
    <w:rsid w:val="00946191"/>
    <w:rsid w:val="0094622D"/>
    <w:rsid w:val="00946235"/>
    <w:rsid w:val="00946257"/>
    <w:rsid w:val="0094634C"/>
    <w:rsid w:val="00946528"/>
    <w:rsid w:val="00946541"/>
    <w:rsid w:val="00946545"/>
    <w:rsid w:val="009465AD"/>
    <w:rsid w:val="009466EC"/>
    <w:rsid w:val="00946725"/>
    <w:rsid w:val="0094673F"/>
    <w:rsid w:val="0094689F"/>
    <w:rsid w:val="009468C7"/>
    <w:rsid w:val="009468DC"/>
    <w:rsid w:val="0094699B"/>
    <w:rsid w:val="009469A2"/>
    <w:rsid w:val="009469D0"/>
    <w:rsid w:val="00946A78"/>
    <w:rsid w:val="00946B1B"/>
    <w:rsid w:val="00946B68"/>
    <w:rsid w:val="00946B8B"/>
    <w:rsid w:val="00946BAF"/>
    <w:rsid w:val="00946BEE"/>
    <w:rsid w:val="00946C38"/>
    <w:rsid w:val="00946CC2"/>
    <w:rsid w:val="00946DE4"/>
    <w:rsid w:val="00946E57"/>
    <w:rsid w:val="00946E8C"/>
    <w:rsid w:val="00946EB9"/>
    <w:rsid w:val="00946F43"/>
    <w:rsid w:val="00946F59"/>
    <w:rsid w:val="00946F92"/>
    <w:rsid w:val="00946F9D"/>
    <w:rsid w:val="0094703B"/>
    <w:rsid w:val="009471D4"/>
    <w:rsid w:val="00947201"/>
    <w:rsid w:val="009472CC"/>
    <w:rsid w:val="0094733C"/>
    <w:rsid w:val="00947442"/>
    <w:rsid w:val="00947546"/>
    <w:rsid w:val="00947567"/>
    <w:rsid w:val="00947641"/>
    <w:rsid w:val="00947670"/>
    <w:rsid w:val="009476EC"/>
    <w:rsid w:val="0094772D"/>
    <w:rsid w:val="00947820"/>
    <w:rsid w:val="00947851"/>
    <w:rsid w:val="0094785E"/>
    <w:rsid w:val="0094785F"/>
    <w:rsid w:val="00947884"/>
    <w:rsid w:val="00947910"/>
    <w:rsid w:val="00947971"/>
    <w:rsid w:val="00947A76"/>
    <w:rsid w:val="00947AA5"/>
    <w:rsid w:val="00947AD6"/>
    <w:rsid w:val="00947B04"/>
    <w:rsid w:val="00947C75"/>
    <w:rsid w:val="00947CBA"/>
    <w:rsid w:val="00947CF1"/>
    <w:rsid w:val="00947CF8"/>
    <w:rsid w:val="00947D43"/>
    <w:rsid w:val="00947D89"/>
    <w:rsid w:val="00947DA1"/>
    <w:rsid w:val="00947DB5"/>
    <w:rsid w:val="00947E22"/>
    <w:rsid w:val="00947E79"/>
    <w:rsid w:val="00947EB6"/>
    <w:rsid w:val="00947EB8"/>
    <w:rsid w:val="00947EDA"/>
    <w:rsid w:val="00947EE1"/>
    <w:rsid w:val="00947FDA"/>
    <w:rsid w:val="00950039"/>
    <w:rsid w:val="00950065"/>
    <w:rsid w:val="0095015C"/>
    <w:rsid w:val="00950176"/>
    <w:rsid w:val="009501E7"/>
    <w:rsid w:val="00950381"/>
    <w:rsid w:val="009503B1"/>
    <w:rsid w:val="00950419"/>
    <w:rsid w:val="0095059B"/>
    <w:rsid w:val="009505BC"/>
    <w:rsid w:val="009506CA"/>
    <w:rsid w:val="009506F3"/>
    <w:rsid w:val="00950756"/>
    <w:rsid w:val="009507F6"/>
    <w:rsid w:val="0095080C"/>
    <w:rsid w:val="00950863"/>
    <w:rsid w:val="009508B0"/>
    <w:rsid w:val="009508DE"/>
    <w:rsid w:val="009509F1"/>
    <w:rsid w:val="00950A19"/>
    <w:rsid w:val="00950AC8"/>
    <w:rsid w:val="00950B63"/>
    <w:rsid w:val="00950C0D"/>
    <w:rsid w:val="00950C7E"/>
    <w:rsid w:val="00950CD6"/>
    <w:rsid w:val="00950D24"/>
    <w:rsid w:val="00950E0F"/>
    <w:rsid w:val="00950E1C"/>
    <w:rsid w:val="00950E74"/>
    <w:rsid w:val="00950F0D"/>
    <w:rsid w:val="00950F12"/>
    <w:rsid w:val="00950F53"/>
    <w:rsid w:val="00950FCE"/>
    <w:rsid w:val="00951001"/>
    <w:rsid w:val="00951034"/>
    <w:rsid w:val="009510D9"/>
    <w:rsid w:val="00951106"/>
    <w:rsid w:val="0095110E"/>
    <w:rsid w:val="0095112A"/>
    <w:rsid w:val="00951234"/>
    <w:rsid w:val="0095124B"/>
    <w:rsid w:val="00951317"/>
    <w:rsid w:val="00951331"/>
    <w:rsid w:val="00951419"/>
    <w:rsid w:val="009514DC"/>
    <w:rsid w:val="0095150E"/>
    <w:rsid w:val="0095154D"/>
    <w:rsid w:val="00951589"/>
    <w:rsid w:val="009515A3"/>
    <w:rsid w:val="009515C5"/>
    <w:rsid w:val="009515FA"/>
    <w:rsid w:val="00951679"/>
    <w:rsid w:val="0095169B"/>
    <w:rsid w:val="009517B5"/>
    <w:rsid w:val="00951884"/>
    <w:rsid w:val="00951888"/>
    <w:rsid w:val="009518E0"/>
    <w:rsid w:val="00951A05"/>
    <w:rsid w:val="00951B1B"/>
    <w:rsid w:val="00951C03"/>
    <w:rsid w:val="00951DD5"/>
    <w:rsid w:val="00951E79"/>
    <w:rsid w:val="00951EC1"/>
    <w:rsid w:val="00951F38"/>
    <w:rsid w:val="00951F62"/>
    <w:rsid w:val="00952006"/>
    <w:rsid w:val="00952061"/>
    <w:rsid w:val="009520DD"/>
    <w:rsid w:val="0095226C"/>
    <w:rsid w:val="0095228B"/>
    <w:rsid w:val="00952294"/>
    <w:rsid w:val="00952316"/>
    <w:rsid w:val="0095244E"/>
    <w:rsid w:val="009524E4"/>
    <w:rsid w:val="00952509"/>
    <w:rsid w:val="00952571"/>
    <w:rsid w:val="009525DE"/>
    <w:rsid w:val="009526CC"/>
    <w:rsid w:val="00952720"/>
    <w:rsid w:val="009527A9"/>
    <w:rsid w:val="0095281F"/>
    <w:rsid w:val="0095286E"/>
    <w:rsid w:val="00952895"/>
    <w:rsid w:val="009528AE"/>
    <w:rsid w:val="009528C4"/>
    <w:rsid w:val="00952A30"/>
    <w:rsid w:val="00952A8E"/>
    <w:rsid w:val="00952ABB"/>
    <w:rsid w:val="00952B27"/>
    <w:rsid w:val="00952B58"/>
    <w:rsid w:val="00952B83"/>
    <w:rsid w:val="00952B8A"/>
    <w:rsid w:val="00952C35"/>
    <w:rsid w:val="00952C49"/>
    <w:rsid w:val="00952C66"/>
    <w:rsid w:val="00952CCC"/>
    <w:rsid w:val="00952DB5"/>
    <w:rsid w:val="00952DBF"/>
    <w:rsid w:val="00952EB3"/>
    <w:rsid w:val="00952EB7"/>
    <w:rsid w:val="00952FC4"/>
    <w:rsid w:val="0095304C"/>
    <w:rsid w:val="009530E3"/>
    <w:rsid w:val="0095312E"/>
    <w:rsid w:val="0095324B"/>
    <w:rsid w:val="00953328"/>
    <w:rsid w:val="00953344"/>
    <w:rsid w:val="009533B5"/>
    <w:rsid w:val="009533DA"/>
    <w:rsid w:val="009533F5"/>
    <w:rsid w:val="00953403"/>
    <w:rsid w:val="00953443"/>
    <w:rsid w:val="0095345D"/>
    <w:rsid w:val="009534B1"/>
    <w:rsid w:val="0095355A"/>
    <w:rsid w:val="00953596"/>
    <w:rsid w:val="00953604"/>
    <w:rsid w:val="009536B7"/>
    <w:rsid w:val="009536BF"/>
    <w:rsid w:val="00953791"/>
    <w:rsid w:val="0095379B"/>
    <w:rsid w:val="00953A90"/>
    <w:rsid w:val="00953B6F"/>
    <w:rsid w:val="00953B88"/>
    <w:rsid w:val="00953BF4"/>
    <w:rsid w:val="00953C1A"/>
    <w:rsid w:val="00953C55"/>
    <w:rsid w:val="00953C5F"/>
    <w:rsid w:val="00953C68"/>
    <w:rsid w:val="00953D3F"/>
    <w:rsid w:val="00953DD5"/>
    <w:rsid w:val="00953DD6"/>
    <w:rsid w:val="00953DEC"/>
    <w:rsid w:val="00953E12"/>
    <w:rsid w:val="00953E76"/>
    <w:rsid w:val="00953F0A"/>
    <w:rsid w:val="00953F4E"/>
    <w:rsid w:val="00953F9E"/>
    <w:rsid w:val="0095403F"/>
    <w:rsid w:val="009540B0"/>
    <w:rsid w:val="009540B3"/>
    <w:rsid w:val="009540BF"/>
    <w:rsid w:val="009540D2"/>
    <w:rsid w:val="00954124"/>
    <w:rsid w:val="00954162"/>
    <w:rsid w:val="009542A2"/>
    <w:rsid w:val="009543C9"/>
    <w:rsid w:val="00954403"/>
    <w:rsid w:val="00954404"/>
    <w:rsid w:val="0095459F"/>
    <w:rsid w:val="00954686"/>
    <w:rsid w:val="00954709"/>
    <w:rsid w:val="009547C9"/>
    <w:rsid w:val="00954876"/>
    <w:rsid w:val="00954888"/>
    <w:rsid w:val="009548D2"/>
    <w:rsid w:val="0095495F"/>
    <w:rsid w:val="00954ADB"/>
    <w:rsid w:val="00954B75"/>
    <w:rsid w:val="00954B91"/>
    <w:rsid w:val="00954C32"/>
    <w:rsid w:val="00954C84"/>
    <w:rsid w:val="00954CBA"/>
    <w:rsid w:val="00954CDE"/>
    <w:rsid w:val="00954CFB"/>
    <w:rsid w:val="00954D0A"/>
    <w:rsid w:val="00954D34"/>
    <w:rsid w:val="00954E4F"/>
    <w:rsid w:val="00954E8D"/>
    <w:rsid w:val="00954EED"/>
    <w:rsid w:val="00954EF6"/>
    <w:rsid w:val="00954F02"/>
    <w:rsid w:val="00954F09"/>
    <w:rsid w:val="00954F5B"/>
    <w:rsid w:val="00954FBA"/>
    <w:rsid w:val="00955244"/>
    <w:rsid w:val="009552FE"/>
    <w:rsid w:val="00955323"/>
    <w:rsid w:val="0095533F"/>
    <w:rsid w:val="0095534B"/>
    <w:rsid w:val="009553A1"/>
    <w:rsid w:val="009553B0"/>
    <w:rsid w:val="009553F3"/>
    <w:rsid w:val="0095545D"/>
    <w:rsid w:val="009554AB"/>
    <w:rsid w:val="0095550E"/>
    <w:rsid w:val="009555A2"/>
    <w:rsid w:val="009555F9"/>
    <w:rsid w:val="0095563C"/>
    <w:rsid w:val="009556E4"/>
    <w:rsid w:val="00955747"/>
    <w:rsid w:val="009557DE"/>
    <w:rsid w:val="009557F7"/>
    <w:rsid w:val="00955801"/>
    <w:rsid w:val="0095584E"/>
    <w:rsid w:val="0095585D"/>
    <w:rsid w:val="0095590A"/>
    <w:rsid w:val="00955937"/>
    <w:rsid w:val="009559FA"/>
    <w:rsid w:val="00955AC1"/>
    <w:rsid w:val="00955B7A"/>
    <w:rsid w:val="00955BA7"/>
    <w:rsid w:val="00955BAE"/>
    <w:rsid w:val="00955BBE"/>
    <w:rsid w:val="00955BDB"/>
    <w:rsid w:val="00955C4C"/>
    <w:rsid w:val="00955C72"/>
    <w:rsid w:val="00955CE6"/>
    <w:rsid w:val="00955D15"/>
    <w:rsid w:val="00955D6A"/>
    <w:rsid w:val="00955D79"/>
    <w:rsid w:val="00955E09"/>
    <w:rsid w:val="00955E5B"/>
    <w:rsid w:val="00955F08"/>
    <w:rsid w:val="00955F4E"/>
    <w:rsid w:val="0095603B"/>
    <w:rsid w:val="009560D5"/>
    <w:rsid w:val="00956122"/>
    <w:rsid w:val="00956169"/>
    <w:rsid w:val="0095622C"/>
    <w:rsid w:val="0095622E"/>
    <w:rsid w:val="009562A3"/>
    <w:rsid w:val="009562A9"/>
    <w:rsid w:val="009562D3"/>
    <w:rsid w:val="009562DB"/>
    <w:rsid w:val="009562ED"/>
    <w:rsid w:val="00956371"/>
    <w:rsid w:val="0095637E"/>
    <w:rsid w:val="00956538"/>
    <w:rsid w:val="009565CC"/>
    <w:rsid w:val="009565E0"/>
    <w:rsid w:val="009565FC"/>
    <w:rsid w:val="009566C3"/>
    <w:rsid w:val="0095672C"/>
    <w:rsid w:val="0095674D"/>
    <w:rsid w:val="00956862"/>
    <w:rsid w:val="009569C9"/>
    <w:rsid w:val="00956A19"/>
    <w:rsid w:val="00956A1E"/>
    <w:rsid w:val="00956A50"/>
    <w:rsid w:val="00956A8F"/>
    <w:rsid w:val="00956B42"/>
    <w:rsid w:val="00956B94"/>
    <w:rsid w:val="00956BB0"/>
    <w:rsid w:val="00956C29"/>
    <w:rsid w:val="00956C6D"/>
    <w:rsid w:val="00956CD6"/>
    <w:rsid w:val="00956CEC"/>
    <w:rsid w:val="00956D12"/>
    <w:rsid w:val="00956D13"/>
    <w:rsid w:val="00956D9F"/>
    <w:rsid w:val="00956DAB"/>
    <w:rsid w:val="00956EDA"/>
    <w:rsid w:val="00956FE7"/>
    <w:rsid w:val="00957086"/>
    <w:rsid w:val="009570B4"/>
    <w:rsid w:val="009570E7"/>
    <w:rsid w:val="009570EA"/>
    <w:rsid w:val="0095714F"/>
    <w:rsid w:val="00957170"/>
    <w:rsid w:val="009571F3"/>
    <w:rsid w:val="00957200"/>
    <w:rsid w:val="00957249"/>
    <w:rsid w:val="00957290"/>
    <w:rsid w:val="009572A8"/>
    <w:rsid w:val="009572D6"/>
    <w:rsid w:val="009572D8"/>
    <w:rsid w:val="0095730E"/>
    <w:rsid w:val="00957315"/>
    <w:rsid w:val="009573A2"/>
    <w:rsid w:val="0095745E"/>
    <w:rsid w:val="0095757B"/>
    <w:rsid w:val="0095757D"/>
    <w:rsid w:val="00957619"/>
    <w:rsid w:val="009577F5"/>
    <w:rsid w:val="009578AA"/>
    <w:rsid w:val="009578E5"/>
    <w:rsid w:val="009578F8"/>
    <w:rsid w:val="00957968"/>
    <w:rsid w:val="00957986"/>
    <w:rsid w:val="00957987"/>
    <w:rsid w:val="0095798E"/>
    <w:rsid w:val="009579BF"/>
    <w:rsid w:val="00957A0F"/>
    <w:rsid w:val="00957B6B"/>
    <w:rsid w:val="00957BDA"/>
    <w:rsid w:val="00957BDB"/>
    <w:rsid w:val="00957C11"/>
    <w:rsid w:val="00957C8A"/>
    <w:rsid w:val="00957CDF"/>
    <w:rsid w:val="00957D25"/>
    <w:rsid w:val="00957D3C"/>
    <w:rsid w:val="00957D63"/>
    <w:rsid w:val="00957D8B"/>
    <w:rsid w:val="00957D96"/>
    <w:rsid w:val="00957DA0"/>
    <w:rsid w:val="00957DBC"/>
    <w:rsid w:val="00957DC9"/>
    <w:rsid w:val="00957E77"/>
    <w:rsid w:val="00957E9F"/>
    <w:rsid w:val="00957EBD"/>
    <w:rsid w:val="00957F07"/>
    <w:rsid w:val="00957F1D"/>
    <w:rsid w:val="00957F1F"/>
    <w:rsid w:val="00957F2E"/>
    <w:rsid w:val="00957F77"/>
    <w:rsid w:val="00957F88"/>
    <w:rsid w:val="00957FD6"/>
    <w:rsid w:val="00960143"/>
    <w:rsid w:val="009601A1"/>
    <w:rsid w:val="009601CE"/>
    <w:rsid w:val="009601D9"/>
    <w:rsid w:val="00960253"/>
    <w:rsid w:val="009602B7"/>
    <w:rsid w:val="0096033F"/>
    <w:rsid w:val="00960344"/>
    <w:rsid w:val="00960465"/>
    <w:rsid w:val="009604BE"/>
    <w:rsid w:val="009605AE"/>
    <w:rsid w:val="0096066C"/>
    <w:rsid w:val="0096069E"/>
    <w:rsid w:val="0096077D"/>
    <w:rsid w:val="00960786"/>
    <w:rsid w:val="0096086B"/>
    <w:rsid w:val="009608B0"/>
    <w:rsid w:val="0096098E"/>
    <w:rsid w:val="00960A7C"/>
    <w:rsid w:val="00960B9A"/>
    <w:rsid w:val="00960BA3"/>
    <w:rsid w:val="00960BC0"/>
    <w:rsid w:val="00960C63"/>
    <w:rsid w:val="00960DB1"/>
    <w:rsid w:val="00960E01"/>
    <w:rsid w:val="00960F37"/>
    <w:rsid w:val="00960F39"/>
    <w:rsid w:val="009610DA"/>
    <w:rsid w:val="009610F5"/>
    <w:rsid w:val="00961168"/>
    <w:rsid w:val="00961180"/>
    <w:rsid w:val="009612B9"/>
    <w:rsid w:val="00961307"/>
    <w:rsid w:val="00961369"/>
    <w:rsid w:val="00961412"/>
    <w:rsid w:val="009614ED"/>
    <w:rsid w:val="00961545"/>
    <w:rsid w:val="009616EC"/>
    <w:rsid w:val="00961703"/>
    <w:rsid w:val="00961769"/>
    <w:rsid w:val="00961815"/>
    <w:rsid w:val="00961884"/>
    <w:rsid w:val="00961959"/>
    <w:rsid w:val="00961968"/>
    <w:rsid w:val="00961969"/>
    <w:rsid w:val="009619A1"/>
    <w:rsid w:val="009619B9"/>
    <w:rsid w:val="00961A21"/>
    <w:rsid w:val="00961A52"/>
    <w:rsid w:val="00961A90"/>
    <w:rsid w:val="00961B5F"/>
    <w:rsid w:val="00961DCC"/>
    <w:rsid w:val="00961E73"/>
    <w:rsid w:val="00961F00"/>
    <w:rsid w:val="0096200F"/>
    <w:rsid w:val="00962010"/>
    <w:rsid w:val="0096201B"/>
    <w:rsid w:val="00962066"/>
    <w:rsid w:val="0096211F"/>
    <w:rsid w:val="009621D4"/>
    <w:rsid w:val="009621E7"/>
    <w:rsid w:val="00962226"/>
    <w:rsid w:val="009622C6"/>
    <w:rsid w:val="009622D5"/>
    <w:rsid w:val="00962368"/>
    <w:rsid w:val="009623A5"/>
    <w:rsid w:val="009623D3"/>
    <w:rsid w:val="00962412"/>
    <w:rsid w:val="00962477"/>
    <w:rsid w:val="0096252F"/>
    <w:rsid w:val="009625BB"/>
    <w:rsid w:val="00962609"/>
    <w:rsid w:val="0096266C"/>
    <w:rsid w:val="0096269B"/>
    <w:rsid w:val="00962716"/>
    <w:rsid w:val="00962866"/>
    <w:rsid w:val="009628B0"/>
    <w:rsid w:val="00962929"/>
    <w:rsid w:val="00962A4F"/>
    <w:rsid w:val="00962A9C"/>
    <w:rsid w:val="00962AA6"/>
    <w:rsid w:val="00962BF1"/>
    <w:rsid w:val="00962C97"/>
    <w:rsid w:val="00962D5E"/>
    <w:rsid w:val="00962DBF"/>
    <w:rsid w:val="00962E12"/>
    <w:rsid w:val="0096300B"/>
    <w:rsid w:val="00963189"/>
    <w:rsid w:val="00963270"/>
    <w:rsid w:val="00963296"/>
    <w:rsid w:val="0096331B"/>
    <w:rsid w:val="0096332B"/>
    <w:rsid w:val="009633A1"/>
    <w:rsid w:val="009633AB"/>
    <w:rsid w:val="009633E9"/>
    <w:rsid w:val="009633F3"/>
    <w:rsid w:val="009635D9"/>
    <w:rsid w:val="009636FE"/>
    <w:rsid w:val="00963704"/>
    <w:rsid w:val="0096370A"/>
    <w:rsid w:val="00963786"/>
    <w:rsid w:val="0096386F"/>
    <w:rsid w:val="009638C0"/>
    <w:rsid w:val="0096391F"/>
    <w:rsid w:val="00963937"/>
    <w:rsid w:val="0096393A"/>
    <w:rsid w:val="009639D5"/>
    <w:rsid w:val="009639DB"/>
    <w:rsid w:val="00963A0C"/>
    <w:rsid w:val="00963A48"/>
    <w:rsid w:val="00963AD3"/>
    <w:rsid w:val="00963AE0"/>
    <w:rsid w:val="00963B26"/>
    <w:rsid w:val="00963B4D"/>
    <w:rsid w:val="00963B9C"/>
    <w:rsid w:val="00963BC6"/>
    <w:rsid w:val="00963BFC"/>
    <w:rsid w:val="00963C91"/>
    <w:rsid w:val="00963C9C"/>
    <w:rsid w:val="00963CC5"/>
    <w:rsid w:val="00963D66"/>
    <w:rsid w:val="00963DDA"/>
    <w:rsid w:val="00963DFD"/>
    <w:rsid w:val="00963E0D"/>
    <w:rsid w:val="00963E5E"/>
    <w:rsid w:val="00963F57"/>
    <w:rsid w:val="00963F7E"/>
    <w:rsid w:val="00963F84"/>
    <w:rsid w:val="00963FE1"/>
    <w:rsid w:val="00963FFA"/>
    <w:rsid w:val="0096405C"/>
    <w:rsid w:val="009640C4"/>
    <w:rsid w:val="009640CD"/>
    <w:rsid w:val="009640F7"/>
    <w:rsid w:val="00964113"/>
    <w:rsid w:val="00964119"/>
    <w:rsid w:val="0096411F"/>
    <w:rsid w:val="0096416D"/>
    <w:rsid w:val="0096422C"/>
    <w:rsid w:val="00964276"/>
    <w:rsid w:val="009643C7"/>
    <w:rsid w:val="00964426"/>
    <w:rsid w:val="009645E1"/>
    <w:rsid w:val="00964662"/>
    <w:rsid w:val="00964697"/>
    <w:rsid w:val="0096489D"/>
    <w:rsid w:val="009648A8"/>
    <w:rsid w:val="009649AB"/>
    <w:rsid w:val="00964A0F"/>
    <w:rsid w:val="00964A82"/>
    <w:rsid w:val="00964A8B"/>
    <w:rsid w:val="00964B67"/>
    <w:rsid w:val="00964C56"/>
    <w:rsid w:val="00964C62"/>
    <w:rsid w:val="00964CF2"/>
    <w:rsid w:val="00964D95"/>
    <w:rsid w:val="00964E3C"/>
    <w:rsid w:val="00964E40"/>
    <w:rsid w:val="00964E9F"/>
    <w:rsid w:val="00964EB7"/>
    <w:rsid w:val="00964F02"/>
    <w:rsid w:val="00964F6C"/>
    <w:rsid w:val="00964FCC"/>
    <w:rsid w:val="00965113"/>
    <w:rsid w:val="0096515E"/>
    <w:rsid w:val="0096517B"/>
    <w:rsid w:val="00965187"/>
    <w:rsid w:val="009651ED"/>
    <w:rsid w:val="00965217"/>
    <w:rsid w:val="0096525E"/>
    <w:rsid w:val="00965280"/>
    <w:rsid w:val="009652E4"/>
    <w:rsid w:val="00965409"/>
    <w:rsid w:val="00965448"/>
    <w:rsid w:val="009654AB"/>
    <w:rsid w:val="009654E6"/>
    <w:rsid w:val="0096558A"/>
    <w:rsid w:val="00965714"/>
    <w:rsid w:val="00965783"/>
    <w:rsid w:val="009657D2"/>
    <w:rsid w:val="009657FA"/>
    <w:rsid w:val="00965864"/>
    <w:rsid w:val="0096588B"/>
    <w:rsid w:val="0096589D"/>
    <w:rsid w:val="0096591A"/>
    <w:rsid w:val="0096592C"/>
    <w:rsid w:val="00965949"/>
    <w:rsid w:val="00965987"/>
    <w:rsid w:val="0096599A"/>
    <w:rsid w:val="009659B3"/>
    <w:rsid w:val="00965A48"/>
    <w:rsid w:val="00965AC3"/>
    <w:rsid w:val="00965AD4"/>
    <w:rsid w:val="00965B4D"/>
    <w:rsid w:val="00965C0A"/>
    <w:rsid w:val="00965C46"/>
    <w:rsid w:val="00965C55"/>
    <w:rsid w:val="00965CF8"/>
    <w:rsid w:val="00965D1C"/>
    <w:rsid w:val="00965D49"/>
    <w:rsid w:val="00965ECC"/>
    <w:rsid w:val="00965EE6"/>
    <w:rsid w:val="00965EEC"/>
    <w:rsid w:val="00965F5B"/>
    <w:rsid w:val="00965FED"/>
    <w:rsid w:val="00966048"/>
    <w:rsid w:val="009661A8"/>
    <w:rsid w:val="00966234"/>
    <w:rsid w:val="0096625D"/>
    <w:rsid w:val="0096626B"/>
    <w:rsid w:val="009662B1"/>
    <w:rsid w:val="009663AB"/>
    <w:rsid w:val="0096641A"/>
    <w:rsid w:val="00966440"/>
    <w:rsid w:val="00966451"/>
    <w:rsid w:val="0096646B"/>
    <w:rsid w:val="0096652D"/>
    <w:rsid w:val="009665A0"/>
    <w:rsid w:val="00966679"/>
    <w:rsid w:val="009667E5"/>
    <w:rsid w:val="00966800"/>
    <w:rsid w:val="00966820"/>
    <w:rsid w:val="00966842"/>
    <w:rsid w:val="009668A6"/>
    <w:rsid w:val="009668A8"/>
    <w:rsid w:val="009668FB"/>
    <w:rsid w:val="00966937"/>
    <w:rsid w:val="00966977"/>
    <w:rsid w:val="009669A9"/>
    <w:rsid w:val="00966A4C"/>
    <w:rsid w:val="00966B9B"/>
    <w:rsid w:val="00966BEF"/>
    <w:rsid w:val="00966D0D"/>
    <w:rsid w:val="00966D6F"/>
    <w:rsid w:val="00966D8A"/>
    <w:rsid w:val="00966E4F"/>
    <w:rsid w:val="00966E87"/>
    <w:rsid w:val="00966E89"/>
    <w:rsid w:val="00966E9C"/>
    <w:rsid w:val="00967040"/>
    <w:rsid w:val="009670E9"/>
    <w:rsid w:val="009671B8"/>
    <w:rsid w:val="0096725A"/>
    <w:rsid w:val="0096726C"/>
    <w:rsid w:val="00967290"/>
    <w:rsid w:val="009672F9"/>
    <w:rsid w:val="0096739B"/>
    <w:rsid w:val="009673A3"/>
    <w:rsid w:val="009673C3"/>
    <w:rsid w:val="00967454"/>
    <w:rsid w:val="00967464"/>
    <w:rsid w:val="00967466"/>
    <w:rsid w:val="00967484"/>
    <w:rsid w:val="00967524"/>
    <w:rsid w:val="0096753F"/>
    <w:rsid w:val="00967603"/>
    <w:rsid w:val="00967633"/>
    <w:rsid w:val="0096764A"/>
    <w:rsid w:val="00967678"/>
    <w:rsid w:val="009676A4"/>
    <w:rsid w:val="009677E1"/>
    <w:rsid w:val="0096781C"/>
    <w:rsid w:val="0096783D"/>
    <w:rsid w:val="00967859"/>
    <w:rsid w:val="00967876"/>
    <w:rsid w:val="009678AB"/>
    <w:rsid w:val="009678E7"/>
    <w:rsid w:val="00967956"/>
    <w:rsid w:val="009679B6"/>
    <w:rsid w:val="00967B8E"/>
    <w:rsid w:val="00967BCC"/>
    <w:rsid w:val="00967BF1"/>
    <w:rsid w:val="00967CCD"/>
    <w:rsid w:val="00967D3A"/>
    <w:rsid w:val="00967DA2"/>
    <w:rsid w:val="00967DB0"/>
    <w:rsid w:val="00967E10"/>
    <w:rsid w:val="00967E20"/>
    <w:rsid w:val="00967E43"/>
    <w:rsid w:val="00967E7F"/>
    <w:rsid w:val="00967E8B"/>
    <w:rsid w:val="00967E9B"/>
    <w:rsid w:val="00967EAB"/>
    <w:rsid w:val="00967EBC"/>
    <w:rsid w:val="00967F96"/>
    <w:rsid w:val="00967FDD"/>
    <w:rsid w:val="00967FFC"/>
    <w:rsid w:val="00970042"/>
    <w:rsid w:val="0097009C"/>
    <w:rsid w:val="00970112"/>
    <w:rsid w:val="009701E0"/>
    <w:rsid w:val="00970298"/>
    <w:rsid w:val="009703A4"/>
    <w:rsid w:val="009703EF"/>
    <w:rsid w:val="00970401"/>
    <w:rsid w:val="00970487"/>
    <w:rsid w:val="009705F4"/>
    <w:rsid w:val="00970672"/>
    <w:rsid w:val="00970763"/>
    <w:rsid w:val="00970824"/>
    <w:rsid w:val="00970882"/>
    <w:rsid w:val="0097088A"/>
    <w:rsid w:val="00970895"/>
    <w:rsid w:val="009708A0"/>
    <w:rsid w:val="009708D7"/>
    <w:rsid w:val="00970934"/>
    <w:rsid w:val="009709B1"/>
    <w:rsid w:val="00970A06"/>
    <w:rsid w:val="00970A9E"/>
    <w:rsid w:val="00970B36"/>
    <w:rsid w:val="00970B67"/>
    <w:rsid w:val="00970BD8"/>
    <w:rsid w:val="00970C54"/>
    <w:rsid w:val="00970C94"/>
    <w:rsid w:val="00970CBC"/>
    <w:rsid w:val="00970D1C"/>
    <w:rsid w:val="00970D81"/>
    <w:rsid w:val="00970DFB"/>
    <w:rsid w:val="00970EB5"/>
    <w:rsid w:val="00970ED3"/>
    <w:rsid w:val="00970EF8"/>
    <w:rsid w:val="00970F24"/>
    <w:rsid w:val="00970F5B"/>
    <w:rsid w:val="00971003"/>
    <w:rsid w:val="00971023"/>
    <w:rsid w:val="00971061"/>
    <w:rsid w:val="009710B4"/>
    <w:rsid w:val="009710FD"/>
    <w:rsid w:val="0097119B"/>
    <w:rsid w:val="009711A9"/>
    <w:rsid w:val="009711BF"/>
    <w:rsid w:val="009711F3"/>
    <w:rsid w:val="00971313"/>
    <w:rsid w:val="009713A8"/>
    <w:rsid w:val="009714B6"/>
    <w:rsid w:val="009715F3"/>
    <w:rsid w:val="00971634"/>
    <w:rsid w:val="0097164F"/>
    <w:rsid w:val="009716D1"/>
    <w:rsid w:val="0097170D"/>
    <w:rsid w:val="00971823"/>
    <w:rsid w:val="00971964"/>
    <w:rsid w:val="00971981"/>
    <w:rsid w:val="00971982"/>
    <w:rsid w:val="0097198B"/>
    <w:rsid w:val="009719CC"/>
    <w:rsid w:val="009719FF"/>
    <w:rsid w:val="00971A55"/>
    <w:rsid w:val="00971AA5"/>
    <w:rsid w:val="00971ABA"/>
    <w:rsid w:val="00971ABD"/>
    <w:rsid w:val="00971B61"/>
    <w:rsid w:val="00971BA1"/>
    <w:rsid w:val="00971BCE"/>
    <w:rsid w:val="00971C97"/>
    <w:rsid w:val="00971E1E"/>
    <w:rsid w:val="00971E2C"/>
    <w:rsid w:val="00971F08"/>
    <w:rsid w:val="00971F11"/>
    <w:rsid w:val="00971F52"/>
    <w:rsid w:val="00971FB2"/>
    <w:rsid w:val="0097206D"/>
    <w:rsid w:val="009720F8"/>
    <w:rsid w:val="00972138"/>
    <w:rsid w:val="0097214F"/>
    <w:rsid w:val="00972174"/>
    <w:rsid w:val="009722EC"/>
    <w:rsid w:val="0097234B"/>
    <w:rsid w:val="009723C7"/>
    <w:rsid w:val="009724B5"/>
    <w:rsid w:val="009724C3"/>
    <w:rsid w:val="0097252E"/>
    <w:rsid w:val="00972533"/>
    <w:rsid w:val="00972610"/>
    <w:rsid w:val="00972615"/>
    <w:rsid w:val="00972647"/>
    <w:rsid w:val="00972660"/>
    <w:rsid w:val="0097268C"/>
    <w:rsid w:val="0097270D"/>
    <w:rsid w:val="00972793"/>
    <w:rsid w:val="0097279D"/>
    <w:rsid w:val="009727F6"/>
    <w:rsid w:val="00972903"/>
    <w:rsid w:val="0097293F"/>
    <w:rsid w:val="009729A5"/>
    <w:rsid w:val="00972A03"/>
    <w:rsid w:val="00972AE3"/>
    <w:rsid w:val="00972C2B"/>
    <w:rsid w:val="00972CD6"/>
    <w:rsid w:val="00972CEB"/>
    <w:rsid w:val="00972D2C"/>
    <w:rsid w:val="00972D6A"/>
    <w:rsid w:val="00972E43"/>
    <w:rsid w:val="00972F7F"/>
    <w:rsid w:val="009730EC"/>
    <w:rsid w:val="00973108"/>
    <w:rsid w:val="0097322E"/>
    <w:rsid w:val="0097325A"/>
    <w:rsid w:val="0097328E"/>
    <w:rsid w:val="009732FC"/>
    <w:rsid w:val="00973309"/>
    <w:rsid w:val="0097332B"/>
    <w:rsid w:val="0097332D"/>
    <w:rsid w:val="00973335"/>
    <w:rsid w:val="00973452"/>
    <w:rsid w:val="0097348A"/>
    <w:rsid w:val="009734DE"/>
    <w:rsid w:val="0097354D"/>
    <w:rsid w:val="0097359D"/>
    <w:rsid w:val="009735DA"/>
    <w:rsid w:val="00973699"/>
    <w:rsid w:val="00973702"/>
    <w:rsid w:val="0097388B"/>
    <w:rsid w:val="00973A03"/>
    <w:rsid w:val="00973A41"/>
    <w:rsid w:val="00973AED"/>
    <w:rsid w:val="00973B0B"/>
    <w:rsid w:val="00973B60"/>
    <w:rsid w:val="00973B6D"/>
    <w:rsid w:val="00973B83"/>
    <w:rsid w:val="00973BBB"/>
    <w:rsid w:val="00973D82"/>
    <w:rsid w:val="00973DBF"/>
    <w:rsid w:val="00973E39"/>
    <w:rsid w:val="00973E50"/>
    <w:rsid w:val="00973EBE"/>
    <w:rsid w:val="00973ECD"/>
    <w:rsid w:val="00973ED4"/>
    <w:rsid w:val="00973EE9"/>
    <w:rsid w:val="00973F06"/>
    <w:rsid w:val="00973F59"/>
    <w:rsid w:val="0097403E"/>
    <w:rsid w:val="00974083"/>
    <w:rsid w:val="0097423C"/>
    <w:rsid w:val="00974249"/>
    <w:rsid w:val="00974260"/>
    <w:rsid w:val="009742C5"/>
    <w:rsid w:val="009742DF"/>
    <w:rsid w:val="00974305"/>
    <w:rsid w:val="009743DA"/>
    <w:rsid w:val="009743F3"/>
    <w:rsid w:val="009744EE"/>
    <w:rsid w:val="0097458E"/>
    <w:rsid w:val="0097461E"/>
    <w:rsid w:val="00974698"/>
    <w:rsid w:val="009746E1"/>
    <w:rsid w:val="009748DA"/>
    <w:rsid w:val="009748FB"/>
    <w:rsid w:val="00974915"/>
    <w:rsid w:val="00974918"/>
    <w:rsid w:val="0097491C"/>
    <w:rsid w:val="00974975"/>
    <w:rsid w:val="00974A02"/>
    <w:rsid w:val="00974ACF"/>
    <w:rsid w:val="00974B10"/>
    <w:rsid w:val="00974B1F"/>
    <w:rsid w:val="00974C2F"/>
    <w:rsid w:val="00974C52"/>
    <w:rsid w:val="00974CD4"/>
    <w:rsid w:val="00974D6F"/>
    <w:rsid w:val="00974D8F"/>
    <w:rsid w:val="00974F50"/>
    <w:rsid w:val="00975052"/>
    <w:rsid w:val="009750A9"/>
    <w:rsid w:val="0097513F"/>
    <w:rsid w:val="0097521E"/>
    <w:rsid w:val="00975249"/>
    <w:rsid w:val="00975269"/>
    <w:rsid w:val="009752D4"/>
    <w:rsid w:val="009752E8"/>
    <w:rsid w:val="0097533A"/>
    <w:rsid w:val="00975368"/>
    <w:rsid w:val="009753B7"/>
    <w:rsid w:val="0097540A"/>
    <w:rsid w:val="00975436"/>
    <w:rsid w:val="009754F7"/>
    <w:rsid w:val="0097552F"/>
    <w:rsid w:val="00975552"/>
    <w:rsid w:val="0097557D"/>
    <w:rsid w:val="0097561D"/>
    <w:rsid w:val="00975650"/>
    <w:rsid w:val="009757BB"/>
    <w:rsid w:val="009757FF"/>
    <w:rsid w:val="00975806"/>
    <w:rsid w:val="0097586C"/>
    <w:rsid w:val="0097587C"/>
    <w:rsid w:val="009758F2"/>
    <w:rsid w:val="009759AD"/>
    <w:rsid w:val="009759C5"/>
    <w:rsid w:val="00975A1B"/>
    <w:rsid w:val="00975A88"/>
    <w:rsid w:val="00975AC3"/>
    <w:rsid w:val="00975AC8"/>
    <w:rsid w:val="00975B42"/>
    <w:rsid w:val="00975B74"/>
    <w:rsid w:val="00975B8A"/>
    <w:rsid w:val="00975C56"/>
    <w:rsid w:val="00975C97"/>
    <w:rsid w:val="00975D11"/>
    <w:rsid w:val="00975D5F"/>
    <w:rsid w:val="00975D82"/>
    <w:rsid w:val="00975D97"/>
    <w:rsid w:val="00975DE2"/>
    <w:rsid w:val="00975DE9"/>
    <w:rsid w:val="00975E33"/>
    <w:rsid w:val="00975E88"/>
    <w:rsid w:val="00975F46"/>
    <w:rsid w:val="00975FBE"/>
    <w:rsid w:val="00975FC9"/>
    <w:rsid w:val="00975FF6"/>
    <w:rsid w:val="0097601F"/>
    <w:rsid w:val="00976031"/>
    <w:rsid w:val="009760B8"/>
    <w:rsid w:val="00976184"/>
    <w:rsid w:val="00976217"/>
    <w:rsid w:val="00976327"/>
    <w:rsid w:val="00976362"/>
    <w:rsid w:val="00976404"/>
    <w:rsid w:val="00976433"/>
    <w:rsid w:val="00976456"/>
    <w:rsid w:val="00976515"/>
    <w:rsid w:val="009765D5"/>
    <w:rsid w:val="00976662"/>
    <w:rsid w:val="00976686"/>
    <w:rsid w:val="00976693"/>
    <w:rsid w:val="009767C3"/>
    <w:rsid w:val="00976836"/>
    <w:rsid w:val="00976867"/>
    <w:rsid w:val="0097694D"/>
    <w:rsid w:val="009769AC"/>
    <w:rsid w:val="00976A70"/>
    <w:rsid w:val="00976AD4"/>
    <w:rsid w:val="00976B26"/>
    <w:rsid w:val="00976BC3"/>
    <w:rsid w:val="00976D91"/>
    <w:rsid w:val="00976D98"/>
    <w:rsid w:val="00976FD0"/>
    <w:rsid w:val="00977007"/>
    <w:rsid w:val="0097703A"/>
    <w:rsid w:val="0097709E"/>
    <w:rsid w:val="00977122"/>
    <w:rsid w:val="00977179"/>
    <w:rsid w:val="009771D3"/>
    <w:rsid w:val="00977230"/>
    <w:rsid w:val="00977237"/>
    <w:rsid w:val="00977305"/>
    <w:rsid w:val="009773D8"/>
    <w:rsid w:val="00977445"/>
    <w:rsid w:val="009774FC"/>
    <w:rsid w:val="00977510"/>
    <w:rsid w:val="00977512"/>
    <w:rsid w:val="0097762F"/>
    <w:rsid w:val="0097773C"/>
    <w:rsid w:val="00977749"/>
    <w:rsid w:val="009777B8"/>
    <w:rsid w:val="0097780D"/>
    <w:rsid w:val="00977936"/>
    <w:rsid w:val="00977A2B"/>
    <w:rsid w:val="00977AB4"/>
    <w:rsid w:val="00977ADE"/>
    <w:rsid w:val="00977B1E"/>
    <w:rsid w:val="00977B3F"/>
    <w:rsid w:val="00977B56"/>
    <w:rsid w:val="00977B92"/>
    <w:rsid w:val="00977C04"/>
    <w:rsid w:val="00977D3F"/>
    <w:rsid w:val="00977D40"/>
    <w:rsid w:val="00977D4C"/>
    <w:rsid w:val="00977D83"/>
    <w:rsid w:val="00977E7B"/>
    <w:rsid w:val="00977EC8"/>
    <w:rsid w:val="00980027"/>
    <w:rsid w:val="00980033"/>
    <w:rsid w:val="0098006C"/>
    <w:rsid w:val="0098008D"/>
    <w:rsid w:val="00980167"/>
    <w:rsid w:val="009801DA"/>
    <w:rsid w:val="009801EC"/>
    <w:rsid w:val="00980225"/>
    <w:rsid w:val="0098032A"/>
    <w:rsid w:val="00980338"/>
    <w:rsid w:val="0098043F"/>
    <w:rsid w:val="00980596"/>
    <w:rsid w:val="009805AC"/>
    <w:rsid w:val="009805D7"/>
    <w:rsid w:val="00980682"/>
    <w:rsid w:val="0098068D"/>
    <w:rsid w:val="009806BA"/>
    <w:rsid w:val="009806F0"/>
    <w:rsid w:val="00980730"/>
    <w:rsid w:val="00980808"/>
    <w:rsid w:val="0098086E"/>
    <w:rsid w:val="00980887"/>
    <w:rsid w:val="0098096F"/>
    <w:rsid w:val="0098098B"/>
    <w:rsid w:val="0098098E"/>
    <w:rsid w:val="00980A68"/>
    <w:rsid w:val="00980A6C"/>
    <w:rsid w:val="00980A81"/>
    <w:rsid w:val="00980A94"/>
    <w:rsid w:val="00980C1A"/>
    <w:rsid w:val="00980C76"/>
    <w:rsid w:val="00980D28"/>
    <w:rsid w:val="00980D82"/>
    <w:rsid w:val="00980DCD"/>
    <w:rsid w:val="00980E22"/>
    <w:rsid w:val="00980E2F"/>
    <w:rsid w:val="00980E9E"/>
    <w:rsid w:val="00980ECE"/>
    <w:rsid w:val="00980ED0"/>
    <w:rsid w:val="00980ED3"/>
    <w:rsid w:val="00980F39"/>
    <w:rsid w:val="00980F8F"/>
    <w:rsid w:val="00981101"/>
    <w:rsid w:val="0098112A"/>
    <w:rsid w:val="00981149"/>
    <w:rsid w:val="00981178"/>
    <w:rsid w:val="009811E5"/>
    <w:rsid w:val="009811F5"/>
    <w:rsid w:val="00981202"/>
    <w:rsid w:val="0098137C"/>
    <w:rsid w:val="009813FA"/>
    <w:rsid w:val="009815BC"/>
    <w:rsid w:val="009817CA"/>
    <w:rsid w:val="009817CC"/>
    <w:rsid w:val="009817CF"/>
    <w:rsid w:val="0098194E"/>
    <w:rsid w:val="009819D4"/>
    <w:rsid w:val="00981A30"/>
    <w:rsid w:val="00981A37"/>
    <w:rsid w:val="00981A61"/>
    <w:rsid w:val="00981B43"/>
    <w:rsid w:val="00981B7A"/>
    <w:rsid w:val="00981BD9"/>
    <w:rsid w:val="00981C3B"/>
    <w:rsid w:val="00981C6B"/>
    <w:rsid w:val="00981CB2"/>
    <w:rsid w:val="00981CCF"/>
    <w:rsid w:val="00981CE1"/>
    <w:rsid w:val="00981D72"/>
    <w:rsid w:val="00981DA5"/>
    <w:rsid w:val="00981DC5"/>
    <w:rsid w:val="00981E2B"/>
    <w:rsid w:val="00981EF7"/>
    <w:rsid w:val="00981F0A"/>
    <w:rsid w:val="00981F9B"/>
    <w:rsid w:val="00981FDB"/>
    <w:rsid w:val="00982010"/>
    <w:rsid w:val="009820CA"/>
    <w:rsid w:val="00982291"/>
    <w:rsid w:val="00982369"/>
    <w:rsid w:val="0098238D"/>
    <w:rsid w:val="00982430"/>
    <w:rsid w:val="00982448"/>
    <w:rsid w:val="00982464"/>
    <w:rsid w:val="0098249A"/>
    <w:rsid w:val="00982516"/>
    <w:rsid w:val="009825C3"/>
    <w:rsid w:val="009825D3"/>
    <w:rsid w:val="0098261D"/>
    <w:rsid w:val="009826B4"/>
    <w:rsid w:val="009826B6"/>
    <w:rsid w:val="009826CE"/>
    <w:rsid w:val="00982724"/>
    <w:rsid w:val="00982760"/>
    <w:rsid w:val="009828E6"/>
    <w:rsid w:val="00982971"/>
    <w:rsid w:val="009829F5"/>
    <w:rsid w:val="00982AA0"/>
    <w:rsid w:val="00982ABD"/>
    <w:rsid w:val="00982AFD"/>
    <w:rsid w:val="00982B1A"/>
    <w:rsid w:val="00982BDE"/>
    <w:rsid w:val="00982BEA"/>
    <w:rsid w:val="00982BF1"/>
    <w:rsid w:val="00982CDB"/>
    <w:rsid w:val="00982D57"/>
    <w:rsid w:val="00982D73"/>
    <w:rsid w:val="00982DC0"/>
    <w:rsid w:val="00982DE1"/>
    <w:rsid w:val="00982E3B"/>
    <w:rsid w:val="00982E41"/>
    <w:rsid w:val="00982EB8"/>
    <w:rsid w:val="00983004"/>
    <w:rsid w:val="0098303D"/>
    <w:rsid w:val="0098305B"/>
    <w:rsid w:val="009830E3"/>
    <w:rsid w:val="009831A0"/>
    <w:rsid w:val="00983207"/>
    <w:rsid w:val="009832B0"/>
    <w:rsid w:val="009832E1"/>
    <w:rsid w:val="009832F9"/>
    <w:rsid w:val="00983368"/>
    <w:rsid w:val="009833A9"/>
    <w:rsid w:val="009833CB"/>
    <w:rsid w:val="009833D0"/>
    <w:rsid w:val="009833EB"/>
    <w:rsid w:val="00983432"/>
    <w:rsid w:val="0098353C"/>
    <w:rsid w:val="00983563"/>
    <w:rsid w:val="00983564"/>
    <w:rsid w:val="0098357A"/>
    <w:rsid w:val="009835D7"/>
    <w:rsid w:val="00983616"/>
    <w:rsid w:val="0098363A"/>
    <w:rsid w:val="009836F7"/>
    <w:rsid w:val="0098379D"/>
    <w:rsid w:val="009837DB"/>
    <w:rsid w:val="0098388E"/>
    <w:rsid w:val="00983911"/>
    <w:rsid w:val="00983AF1"/>
    <w:rsid w:val="00983B6E"/>
    <w:rsid w:val="00983B9A"/>
    <w:rsid w:val="00983C38"/>
    <w:rsid w:val="00983C54"/>
    <w:rsid w:val="00983C7C"/>
    <w:rsid w:val="00983CF0"/>
    <w:rsid w:val="00983E72"/>
    <w:rsid w:val="00983EE3"/>
    <w:rsid w:val="00983F2C"/>
    <w:rsid w:val="00983F6A"/>
    <w:rsid w:val="00983FEF"/>
    <w:rsid w:val="00984230"/>
    <w:rsid w:val="0098423D"/>
    <w:rsid w:val="00984291"/>
    <w:rsid w:val="009842A3"/>
    <w:rsid w:val="00984353"/>
    <w:rsid w:val="00984404"/>
    <w:rsid w:val="00984422"/>
    <w:rsid w:val="00984458"/>
    <w:rsid w:val="00984485"/>
    <w:rsid w:val="0098451D"/>
    <w:rsid w:val="0098461E"/>
    <w:rsid w:val="00984623"/>
    <w:rsid w:val="009846F6"/>
    <w:rsid w:val="009847A7"/>
    <w:rsid w:val="009847BE"/>
    <w:rsid w:val="009847FC"/>
    <w:rsid w:val="00984804"/>
    <w:rsid w:val="009848BE"/>
    <w:rsid w:val="009848E9"/>
    <w:rsid w:val="00984914"/>
    <w:rsid w:val="009849F8"/>
    <w:rsid w:val="00984A02"/>
    <w:rsid w:val="00984A27"/>
    <w:rsid w:val="00984AB6"/>
    <w:rsid w:val="00984B3F"/>
    <w:rsid w:val="00984B79"/>
    <w:rsid w:val="00984BC5"/>
    <w:rsid w:val="00984D12"/>
    <w:rsid w:val="00984D19"/>
    <w:rsid w:val="00984D3A"/>
    <w:rsid w:val="00984E03"/>
    <w:rsid w:val="00984EA9"/>
    <w:rsid w:val="00984EE0"/>
    <w:rsid w:val="00984F1D"/>
    <w:rsid w:val="00984F44"/>
    <w:rsid w:val="00984FDA"/>
    <w:rsid w:val="00985079"/>
    <w:rsid w:val="00985114"/>
    <w:rsid w:val="00985170"/>
    <w:rsid w:val="00985187"/>
    <w:rsid w:val="009851A5"/>
    <w:rsid w:val="00985280"/>
    <w:rsid w:val="00985476"/>
    <w:rsid w:val="00985488"/>
    <w:rsid w:val="009854CF"/>
    <w:rsid w:val="009854F5"/>
    <w:rsid w:val="00985597"/>
    <w:rsid w:val="00985598"/>
    <w:rsid w:val="009855B4"/>
    <w:rsid w:val="00985601"/>
    <w:rsid w:val="0098562B"/>
    <w:rsid w:val="00985644"/>
    <w:rsid w:val="00985674"/>
    <w:rsid w:val="0098567D"/>
    <w:rsid w:val="00985781"/>
    <w:rsid w:val="0098582B"/>
    <w:rsid w:val="00985845"/>
    <w:rsid w:val="00985855"/>
    <w:rsid w:val="0098590B"/>
    <w:rsid w:val="0098599B"/>
    <w:rsid w:val="009859DE"/>
    <w:rsid w:val="009859FE"/>
    <w:rsid w:val="00985A76"/>
    <w:rsid w:val="00985C83"/>
    <w:rsid w:val="00985C90"/>
    <w:rsid w:val="00985CCA"/>
    <w:rsid w:val="00985CFE"/>
    <w:rsid w:val="00985D73"/>
    <w:rsid w:val="00985E5D"/>
    <w:rsid w:val="00985F1B"/>
    <w:rsid w:val="00985FBD"/>
    <w:rsid w:val="00985FF6"/>
    <w:rsid w:val="009860FC"/>
    <w:rsid w:val="009861A9"/>
    <w:rsid w:val="009861B1"/>
    <w:rsid w:val="009861BC"/>
    <w:rsid w:val="00986293"/>
    <w:rsid w:val="009862BE"/>
    <w:rsid w:val="00986350"/>
    <w:rsid w:val="00986432"/>
    <w:rsid w:val="0098647F"/>
    <w:rsid w:val="0098649F"/>
    <w:rsid w:val="0098654A"/>
    <w:rsid w:val="009865BC"/>
    <w:rsid w:val="009865E6"/>
    <w:rsid w:val="009865EA"/>
    <w:rsid w:val="009866EF"/>
    <w:rsid w:val="009866F9"/>
    <w:rsid w:val="009867CF"/>
    <w:rsid w:val="00986801"/>
    <w:rsid w:val="0098684F"/>
    <w:rsid w:val="009869D9"/>
    <w:rsid w:val="009869F9"/>
    <w:rsid w:val="00986A08"/>
    <w:rsid w:val="00986A48"/>
    <w:rsid w:val="00986AEB"/>
    <w:rsid w:val="00986C71"/>
    <w:rsid w:val="00986C8E"/>
    <w:rsid w:val="00986CA4"/>
    <w:rsid w:val="00986CAF"/>
    <w:rsid w:val="00986CCD"/>
    <w:rsid w:val="00986D53"/>
    <w:rsid w:val="00986D97"/>
    <w:rsid w:val="00986DAD"/>
    <w:rsid w:val="00986DB3"/>
    <w:rsid w:val="00986DF0"/>
    <w:rsid w:val="00986E0D"/>
    <w:rsid w:val="00986E7A"/>
    <w:rsid w:val="00986FC7"/>
    <w:rsid w:val="00986FE5"/>
    <w:rsid w:val="009870E1"/>
    <w:rsid w:val="0098710E"/>
    <w:rsid w:val="00987281"/>
    <w:rsid w:val="00987322"/>
    <w:rsid w:val="0098735C"/>
    <w:rsid w:val="00987372"/>
    <w:rsid w:val="00987470"/>
    <w:rsid w:val="00987481"/>
    <w:rsid w:val="0098752E"/>
    <w:rsid w:val="00987605"/>
    <w:rsid w:val="00987657"/>
    <w:rsid w:val="009877F5"/>
    <w:rsid w:val="00987811"/>
    <w:rsid w:val="00987882"/>
    <w:rsid w:val="00987909"/>
    <w:rsid w:val="0098792C"/>
    <w:rsid w:val="0098796A"/>
    <w:rsid w:val="009879E7"/>
    <w:rsid w:val="00987A94"/>
    <w:rsid w:val="00987AFC"/>
    <w:rsid w:val="00987B5A"/>
    <w:rsid w:val="00987B77"/>
    <w:rsid w:val="00987DB4"/>
    <w:rsid w:val="00987DDA"/>
    <w:rsid w:val="00987E0B"/>
    <w:rsid w:val="00987E70"/>
    <w:rsid w:val="00987EB4"/>
    <w:rsid w:val="00987EE8"/>
    <w:rsid w:val="00987F0B"/>
    <w:rsid w:val="00987F1A"/>
    <w:rsid w:val="00990040"/>
    <w:rsid w:val="00990089"/>
    <w:rsid w:val="00990168"/>
    <w:rsid w:val="00990175"/>
    <w:rsid w:val="0099027F"/>
    <w:rsid w:val="00990299"/>
    <w:rsid w:val="009902A4"/>
    <w:rsid w:val="009902CD"/>
    <w:rsid w:val="0099036C"/>
    <w:rsid w:val="009903B8"/>
    <w:rsid w:val="009903BB"/>
    <w:rsid w:val="009903C8"/>
    <w:rsid w:val="009903EE"/>
    <w:rsid w:val="009903F7"/>
    <w:rsid w:val="009904D2"/>
    <w:rsid w:val="00990596"/>
    <w:rsid w:val="00990609"/>
    <w:rsid w:val="00990665"/>
    <w:rsid w:val="009906AE"/>
    <w:rsid w:val="009906E8"/>
    <w:rsid w:val="00990705"/>
    <w:rsid w:val="00990718"/>
    <w:rsid w:val="00990776"/>
    <w:rsid w:val="009907A9"/>
    <w:rsid w:val="00990880"/>
    <w:rsid w:val="009908A2"/>
    <w:rsid w:val="0099091B"/>
    <w:rsid w:val="00990A37"/>
    <w:rsid w:val="00990AB8"/>
    <w:rsid w:val="00990ACA"/>
    <w:rsid w:val="00990B1E"/>
    <w:rsid w:val="00990CB4"/>
    <w:rsid w:val="00990CDD"/>
    <w:rsid w:val="00990D1E"/>
    <w:rsid w:val="00990D26"/>
    <w:rsid w:val="00990DE1"/>
    <w:rsid w:val="00990DF8"/>
    <w:rsid w:val="00990E09"/>
    <w:rsid w:val="00990E61"/>
    <w:rsid w:val="00990E81"/>
    <w:rsid w:val="00990F1E"/>
    <w:rsid w:val="00990F25"/>
    <w:rsid w:val="00990FCE"/>
    <w:rsid w:val="0099101C"/>
    <w:rsid w:val="00991130"/>
    <w:rsid w:val="009911C9"/>
    <w:rsid w:val="00991214"/>
    <w:rsid w:val="0099124D"/>
    <w:rsid w:val="0099127A"/>
    <w:rsid w:val="0099130F"/>
    <w:rsid w:val="00991364"/>
    <w:rsid w:val="00991447"/>
    <w:rsid w:val="0099146D"/>
    <w:rsid w:val="0099149E"/>
    <w:rsid w:val="0099153F"/>
    <w:rsid w:val="00991598"/>
    <w:rsid w:val="0099159B"/>
    <w:rsid w:val="009915C7"/>
    <w:rsid w:val="0099160F"/>
    <w:rsid w:val="00991786"/>
    <w:rsid w:val="009917BA"/>
    <w:rsid w:val="00991A1D"/>
    <w:rsid w:val="00991A20"/>
    <w:rsid w:val="00991A36"/>
    <w:rsid w:val="00991B16"/>
    <w:rsid w:val="00991B5E"/>
    <w:rsid w:val="00991BAD"/>
    <w:rsid w:val="00991BC6"/>
    <w:rsid w:val="00991BDF"/>
    <w:rsid w:val="00991C5E"/>
    <w:rsid w:val="00991C5F"/>
    <w:rsid w:val="00991C60"/>
    <w:rsid w:val="00991C86"/>
    <w:rsid w:val="00991CA1"/>
    <w:rsid w:val="00991CA5"/>
    <w:rsid w:val="00991DAF"/>
    <w:rsid w:val="00991E02"/>
    <w:rsid w:val="00991E86"/>
    <w:rsid w:val="00992016"/>
    <w:rsid w:val="0099202C"/>
    <w:rsid w:val="00992031"/>
    <w:rsid w:val="0099207E"/>
    <w:rsid w:val="009921D0"/>
    <w:rsid w:val="00992203"/>
    <w:rsid w:val="0099221A"/>
    <w:rsid w:val="0099226E"/>
    <w:rsid w:val="00992279"/>
    <w:rsid w:val="0099229C"/>
    <w:rsid w:val="009922E6"/>
    <w:rsid w:val="00992334"/>
    <w:rsid w:val="00992368"/>
    <w:rsid w:val="009923C2"/>
    <w:rsid w:val="009923E5"/>
    <w:rsid w:val="009926F8"/>
    <w:rsid w:val="0099271B"/>
    <w:rsid w:val="0099273C"/>
    <w:rsid w:val="009927E8"/>
    <w:rsid w:val="0099283F"/>
    <w:rsid w:val="0099286F"/>
    <w:rsid w:val="00992997"/>
    <w:rsid w:val="009929C7"/>
    <w:rsid w:val="009929CC"/>
    <w:rsid w:val="009929ED"/>
    <w:rsid w:val="00992A19"/>
    <w:rsid w:val="00992A25"/>
    <w:rsid w:val="00992AA0"/>
    <w:rsid w:val="00992B6C"/>
    <w:rsid w:val="00992D0D"/>
    <w:rsid w:val="00992D34"/>
    <w:rsid w:val="00992E1C"/>
    <w:rsid w:val="00992EA4"/>
    <w:rsid w:val="00992F1D"/>
    <w:rsid w:val="00992F4D"/>
    <w:rsid w:val="00992F8A"/>
    <w:rsid w:val="0099309E"/>
    <w:rsid w:val="009930D6"/>
    <w:rsid w:val="009930FB"/>
    <w:rsid w:val="00993106"/>
    <w:rsid w:val="00993118"/>
    <w:rsid w:val="0099318E"/>
    <w:rsid w:val="009931FE"/>
    <w:rsid w:val="0099321F"/>
    <w:rsid w:val="00993237"/>
    <w:rsid w:val="00993367"/>
    <w:rsid w:val="009933C2"/>
    <w:rsid w:val="00993418"/>
    <w:rsid w:val="009934A3"/>
    <w:rsid w:val="009934F1"/>
    <w:rsid w:val="00993590"/>
    <w:rsid w:val="009935D2"/>
    <w:rsid w:val="00993633"/>
    <w:rsid w:val="00993737"/>
    <w:rsid w:val="00993744"/>
    <w:rsid w:val="009937D6"/>
    <w:rsid w:val="009937ED"/>
    <w:rsid w:val="009937FA"/>
    <w:rsid w:val="0099386A"/>
    <w:rsid w:val="00993885"/>
    <w:rsid w:val="009938A4"/>
    <w:rsid w:val="00993A70"/>
    <w:rsid w:val="00993AD9"/>
    <w:rsid w:val="00993B22"/>
    <w:rsid w:val="00993B76"/>
    <w:rsid w:val="00993BED"/>
    <w:rsid w:val="00993C21"/>
    <w:rsid w:val="00993C25"/>
    <w:rsid w:val="00993C29"/>
    <w:rsid w:val="00993C48"/>
    <w:rsid w:val="00993CA9"/>
    <w:rsid w:val="00993CCC"/>
    <w:rsid w:val="00993CF4"/>
    <w:rsid w:val="00993D41"/>
    <w:rsid w:val="00993D96"/>
    <w:rsid w:val="00993DA9"/>
    <w:rsid w:val="00993DE0"/>
    <w:rsid w:val="00993E42"/>
    <w:rsid w:val="00993E55"/>
    <w:rsid w:val="00993ED6"/>
    <w:rsid w:val="00993EFC"/>
    <w:rsid w:val="00993F38"/>
    <w:rsid w:val="00994034"/>
    <w:rsid w:val="00994035"/>
    <w:rsid w:val="00994209"/>
    <w:rsid w:val="009942D3"/>
    <w:rsid w:val="009942EC"/>
    <w:rsid w:val="00994349"/>
    <w:rsid w:val="00994456"/>
    <w:rsid w:val="00994461"/>
    <w:rsid w:val="009944BF"/>
    <w:rsid w:val="009944E7"/>
    <w:rsid w:val="009944FB"/>
    <w:rsid w:val="0099450F"/>
    <w:rsid w:val="009945B0"/>
    <w:rsid w:val="00994657"/>
    <w:rsid w:val="0099465C"/>
    <w:rsid w:val="0099472F"/>
    <w:rsid w:val="00994762"/>
    <w:rsid w:val="00994788"/>
    <w:rsid w:val="009947E6"/>
    <w:rsid w:val="00994813"/>
    <w:rsid w:val="0099481D"/>
    <w:rsid w:val="009948CF"/>
    <w:rsid w:val="009948FC"/>
    <w:rsid w:val="00994924"/>
    <w:rsid w:val="009949A0"/>
    <w:rsid w:val="00994A67"/>
    <w:rsid w:val="00994A6D"/>
    <w:rsid w:val="00994ADF"/>
    <w:rsid w:val="00994C8A"/>
    <w:rsid w:val="00994CB6"/>
    <w:rsid w:val="00994D6B"/>
    <w:rsid w:val="00994DA9"/>
    <w:rsid w:val="00994DE8"/>
    <w:rsid w:val="00994DED"/>
    <w:rsid w:val="00994F7D"/>
    <w:rsid w:val="00994FA2"/>
    <w:rsid w:val="00995038"/>
    <w:rsid w:val="009950C8"/>
    <w:rsid w:val="009951A5"/>
    <w:rsid w:val="00995223"/>
    <w:rsid w:val="009952B6"/>
    <w:rsid w:val="00995309"/>
    <w:rsid w:val="00995394"/>
    <w:rsid w:val="00995568"/>
    <w:rsid w:val="00995575"/>
    <w:rsid w:val="009955AF"/>
    <w:rsid w:val="009955D3"/>
    <w:rsid w:val="00995669"/>
    <w:rsid w:val="0099568C"/>
    <w:rsid w:val="00995691"/>
    <w:rsid w:val="009956B2"/>
    <w:rsid w:val="0099576F"/>
    <w:rsid w:val="00995793"/>
    <w:rsid w:val="009957D2"/>
    <w:rsid w:val="00995813"/>
    <w:rsid w:val="0099582E"/>
    <w:rsid w:val="0099589D"/>
    <w:rsid w:val="009958A7"/>
    <w:rsid w:val="009958AF"/>
    <w:rsid w:val="009958B2"/>
    <w:rsid w:val="00995956"/>
    <w:rsid w:val="00995968"/>
    <w:rsid w:val="00995993"/>
    <w:rsid w:val="009959D0"/>
    <w:rsid w:val="009959E5"/>
    <w:rsid w:val="00995ABE"/>
    <w:rsid w:val="00995AFC"/>
    <w:rsid w:val="00995B44"/>
    <w:rsid w:val="00995B5A"/>
    <w:rsid w:val="00995C16"/>
    <w:rsid w:val="00995C56"/>
    <w:rsid w:val="00995CA0"/>
    <w:rsid w:val="00995CD5"/>
    <w:rsid w:val="00995CFF"/>
    <w:rsid w:val="00995D86"/>
    <w:rsid w:val="00995E2E"/>
    <w:rsid w:val="00995E8A"/>
    <w:rsid w:val="00995F99"/>
    <w:rsid w:val="009960E6"/>
    <w:rsid w:val="009960F8"/>
    <w:rsid w:val="00996165"/>
    <w:rsid w:val="00996169"/>
    <w:rsid w:val="00996185"/>
    <w:rsid w:val="009961A8"/>
    <w:rsid w:val="009961AF"/>
    <w:rsid w:val="009961F3"/>
    <w:rsid w:val="009962C8"/>
    <w:rsid w:val="00996310"/>
    <w:rsid w:val="00996326"/>
    <w:rsid w:val="009963AE"/>
    <w:rsid w:val="009963D8"/>
    <w:rsid w:val="00996411"/>
    <w:rsid w:val="0099646D"/>
    <w:rsid w:val="009964B0"/>
    <w:rsid w:val="009964FB"/>
    <w:rsid w:val="009966A8"/>
    <w:rsid w:val="009966AB"/>
    <w:rsid w:val="009966FF"/>
    <w:rsid w:val="0099671F"/>
    <w:rsid w:val="0099674E"/>
    <w:rsid w:val="00996751"/>
    <w:rsid w:val="00996782"/>
    <w:rsid w:val="0099689C"/>
    <w:rsid w:val="0099696A"/>
    <w:rsid w:val="009969FA"/>
    <w:rsid w:val="00996A40"/>
    <w:rsid w:val="00996AA2"/>
    <w:rsid w:val="00996AC2"/>
    <w:rsid w:val="00996AF6"/>
    <w:rsid w:val="00996B59"/>
    <w:rsid w:val="00996B96"/>
    <w:rsid w:val="00996BF4"/>
    <w:rsid w:val="00996C62"/>
    <w:rsid w:val="00996C7B"/>
    <w:rsid w:val="00996C97"/>
    <w:rsid w:val="00996D32"/>
    <w:rsid w:val="00996D61"/>
    <w:rsid w:val="00996D76"/>
    <w:rsid w:val="00996F4C"/>
    <w:rsid w:val="0099715F"/>
    <w:rsid w:val="009971A7"/>
    <w:rsid w:val="0099722D"/>
    <w:rsid w:val="00997231"/>
    <w:rsid w:val="009972C2"/>
    <w:rsid w:val="009972F9"/>
    <w:rsid w:val="00997437"/>
    <w:rsid w:val="00997439"/>
    <w:rsid w:val="00997549"/>
    <w:rsid w:val="009975B8"/>
    <w:rsid w:val="009975F1"/>
    <w:rsid w:val="009975F6"/>
    <w:rsid w:val="0099769B"/>
    <w:rsid w:val="009976BA"/>
    <w:rsid w:val="009976DC"/>
    <w:rsid w:val="0099775B"/>
    <w:rsid w:val="009977A8"/>
    <w:rsid w:val="00997860"/>
    <w:rsid w:val="009978DA"/>
    <w:rsid w:val="0099790E"/>
    <w:rsid w:val="0099795E"/>
    <w:rsid w:val="009979E9"/>
    <w:rsid w:val="00997A0A"/>
    <w:rsid w:val="00997A1D"/>
    <w:rsid w:val="00997A6E"/>
    <w:rsid w:val="00997ACC"/>
    <w:rsid w:val="00997ADF"/>
    <w:rsid w:val="00997B40"/>
    <w:rsid w:val="00997C14"/>
    <w:rsid w:val="00997CC2"/>
    <w:rsid w:val="00997D0D"/>
    <w:rsid w:val="00997D78"/>
    <w:rsid w:val="00997D8D"/>
    <w:rsid w:val="00997DD5"/>
    <w:rsid w:val="00997E38"/>
    <w:rsid w:val="00997E5F"/>
    <w:rsid w:val="00997F4E"/>
    <w:rsid w:val="00997F94"/>
    <w:rsid w:val="009A0018"/>
    <w:rsid w:val="009A0042"/>
    <w:rsid w:val="009A0061"/>
    <w:rsid w:val="009A00C0"/>
    <w:rsid w:val="009A00DB"/>
    <w:rsid w:val="009A00F1"/>
    <w:rsid w:val="009A0110"/>
    <w:rsid w:val="009A011C"/>
    <w:rsid w:val="009A0185"/>
    <w:rsid w:val="009A01BB"/>
    <w:rsid w:val="009A025F"/>
    <w:rsid w:val="009A0338"/>
    <w:rsid w:val="009A0383"/>
    <w:rsid w:val="009A0389"/>
    <w:rsid w:val="009A03C3"/>
    <w:rsid w:val="009A04B5"/>
    <w:rsid w:val="009A053E"/>
    <w:rsid w:val="009A0543"/>
    <w:rsid w:val="009A05C2"/>
    <w:rsid w:val="009A05D6"/>
    <w:rsid w:val="009A05D7"/>
    <w:rsid w:val="009A06DB"/>
    <w:rsid w:val="009A0821"/>
    <w:rsid w:val="009A0870"/>
    <w:rsid w:val="009A0917"/>
    <w:rsid w:val="009A09FF"/>
    <w:rsid w:val="009A0A51"/>
    <w:rsid w:val="009A0A56"/>
    <w:rsid w:val="009A0A5B"/>
    <w:rsid w:val="009A0B2F"/>
    <w:rsid w:val="009A0BAD"/>
    <w:rsid w:val="009A0C46"/>
    <w:rsid w:val="009A0CD7"/>
    <w:rsid w:val="009A0DC8"/>
    <w:rsid w:val="009A0DFA"/>
    <w:rsid w:val="009A0EA4"/>
    <w:rsid w:val="009A0F00"/>
    <w:rsid w:val="009A0F19"/>
    <w:rsid w:val="009A0FE5"/>
    <w:rsid w:val="009A1144"/>
    <w:rsid w:val="009A1166"/>
    <w:rsid w:val="009A1189"/>
    <w:rsid w:val="009A119B"/>
    <w:rsid w:val="009A124D"/>
    <w:rsid w:val="009A1263"/>
    <w:rsid w:val="009A1272"/>
    <w:rsid w:val="009A1295"/>
    <w:rsid w:val="009A1310"/>
    <w:rsid w:val="009A1372"/>
    <w:rsid w:val="009A14A8"/>
    <w:rsid w:val="009A14B3"/>
    <w:rsid w:val="009A14D1"/>
    <w:rsid w:val="009A1640"/>
    <w:rsid w:val="009A16B4"/>
    <w:rsid w:val="009A1735"/>
    <w:rsid w:val="009A1778"/>
    <w:rsid w:val="009A17F2"/>
    <w:rsid w:val="009A187C"/>
    <w:rsid w:val="009A18AF"/>
    <w:rsid w:val="009A190D"/>
    <w:rsid w:val="009A1C3C"/>
    <w:rsid w:val="009A1D35"/>
    <w:rsid w:val="009A1D5A"/>
    <w:rsid w:val="009A1D65"/>
    <w:rsid w:val="009A1D7D"/>
    <w:rsid w:val="009A1DF9"/>
    <w:rsid w:val="009A1E28"/>
    <w:rsid w:val="009A1E47"/>
    <w:rsid w:val="009A1F05"/>
    <w:rsid w:val="009A1F4A"/>
    <w:rsid w:val="009A2063"/>
    <w:rsid w:val="009A206F"/>
    <w:rsid w:val="009A20BB"/>
    <w:rsid w:val="009A2249"/>
    <w:rsid w:val="009A2287"/>
    <w:rsid w:val="009A230B"/>
    <w:rsid w:val="009A232B"/>
    <w:rsid w:val="009A234F"/>
    <w:rsid w:val="009A2382"/>
    <w:rsid w:val="009A23C3"/>
    <w:rsid w:val="009A23CE"/>
    <w:rsid w:val="009A24A3"/>
    <w:rsid w:val="009A24C5"/>
    <w:rsid w:val="009A24E1"/>
    <w:rsid w:val="009A2581"/>
    <w:rsid w:val="009A25D1"/>
    <w:rsid w:val="009A268E"/>
    <w:rsid w:val="009A2752"/>
    <w:rsid w:val="009A277C"/>
    <w:rsid w:val="009A27E0"/>
    <w:rsid w:val="009A281F"/>
    <w:rsid w:val="009A2852"/>
    <w:rsid w:val="009A286C"/>
    <w:rsid w:val="009A28AE"/>
    <w:rsid w:val="009A28C2"/>
    <w:rsid w:val="009A28D5"/>
    <w:rsid w:val="009A2930"/>
    <w:rsid w:val="009A2983"/>
    <w:rsid w:val="009A299A"/>
    <w:rsid w:val="009A2A08"/>
    <w:rsid w:val="009A2A47"/>
    <w:rsid w:val="009A2B18"/>
    <w:rsid w:val="009A2B27"/>
    <w:rsid w:val="009A2E7F"/>
    <w:rsid w:val="009A2ED0"/>
    <w:rsid w:val="009A2F0D"/>
    <w:rsid w:val="009A2F7B"/>
    <w:rsid w:val="009A2FE4"/>
    <w:rsid w:val="009A30A4"/>
    <w:rsid w:val="009A30C7"/>
    <w:rsid w:val="009A30E9"/>
    <w:rsid w:val="009A3119"/>
    <w:rsid w:val="009A320C"/>
    <w:rsid w:val="009A322E"/>
    <w:rsid w:val="009A3240"/>
    <w:rsid w:val="009A3255"/>
    <w:rsid w:val="009A32B2"/>
    <w:rsid w:val="009A3368"/>
    <w:rsid w:val="009A3391"/>
    <w:rsid w:val="009A33AE"/>
    <w:rsid w:val="009A3522"/>
    <w:rsid w:val="009A352B"/>
    <w:rsid w:val="009A3559"/>
    <w:rsid w:val="009A35EE"/>
    <w:rsid w:val="009A3672"/>
    <w:rsid w:val="009A36A2"/>
    <w:rsid w:val="009A3757"/>
    <w:rsid w:val="009A37B1"/>
    <w:rsid w:val="009A3915"/>
    <w:rsid w:val="009A397B"/>
    <w:rsid w:val="009A39F1"/>
    <w:rsid w:val="009A3B6D"/>
    <w:rsid w:val="009A3C8C"/>
    <w:rsid w:val="009A3CF8"/>
    <w:rsid w:val="009A3D15"/>
    <w:rsid w:val="009A3D3D"/>
    <w:rsid w:val="009A3E25"/>
    <w:rsid w:val="009A3E36"/>
    <w:rsid w:val="009A3EFA"/>
    <w:rsid w:val="009A3F52"/>
    <w:rsid w:val="009A3F82"/>
    <w:rsid w:val="009A3FAB"/>
    <w:rsid w:val="009A4036"/>
    <w:rsid w:val="009A4127"/>
    <w:rsid w:val="009A41BB"/>
    <w:rsid w:val="009A4285"/>
    <w:rsid w:val="009A42C8"/>
    <w:rsid w:val="009A43AF"/>
    <w:rsid w:val="009A447F"/>
    <w:rsid w:val="009A4487"/>
    <w:rsid w:val="009A4502"/>
    <w:rsid w:val="009A4691"/>
    <w:rsid w:val="009A472C"/>
    <w:rsid w:val="009A47A8"/>
    <w:rsid w:val="009A481D"/>
    <w:rsid w:val="009A4890"/>
    <w:rsid w:val="009A48BE"/>
    <w:rsid w:val="009A4991"/>
    <w:rsid w:val="009A49B8"/>
    <w:rsid w:val="009A4A2A"/>
    <w:rsid w:val="009A4A41"/>
    <w:rsid w:val="009A4A4E"/>
    <w:rsid w:val="009A4B34"/>
    <w:rsid w:val="009A4B83"/>
    <w:rsid w:val="009A4B9C"/>
    <w:rsid w:val="009A4BDB"/>
    <w:rsid w:val="009A4C93"/>
    <w:rsid w:val="009A4CC8"/>
    <w:rsid w:val="009A4D34"/>
    <w:rsid w:val="009A4D94"/>
    <w:rsid w:val="009A4D9A"/>
    <w:rsid w:val="009A4F0B"/>
    <w:rsid w:val="009A4F6B"/>
    <w:rsid w:val="009A4F6E"/>
    <w:rsid w:val="009A4FD5"/>
    <w:rsid w:val="009A50D6"/>
    <w:rsid w:val="009A5132"/>
    <w:rsid w:val="009A51C7"/>
    <w:rsid w:val="009A51F6"/>
    <w:rsid w:val="009A5249"/>
    <w:rsid w:val="009A524E"/>
    <w:rsid w:val="009A534C"/>
    <w:rsid w:val="009A5395"/>
    <w:rsid w:val="009A53F8"/>
    <w:rsid w:val="009A5496"/>
    <w:rsid w:val="009A5499"/>
    <w:rsid w:val="009A54F5"/>
    <w:rsid w:val="009A55EB"/>
    <w:rsid w:val="009A562D"/>
    <w:rsid w:val="009A5746"/>
    <w:rsid w:val="009A583C"/>
    <w:rsid w:val="009A586B"/>
    <w:rsid w:val="009A5872"/>
    <w:rsid w:val="009A58D7"/>
    <w:rsid w:val="009A58D8"/>
    <w:rsid w:val="009A5929"/>
    <w:rsid w:val="009A5938"/>
    <w:rsid w:val="009A596E"/>
    <w:rsid w:val="009A599E"/>
    <w:rsid w:val="009A5A5C"/>
    <w:rsid w:val="009A5AC0"/>
    <w:rsid w:val="009A5B20"/>
    <w:rsid w:val="009A5B2B"/>
    <w:rsid w:val="009A5B33"/>
    <w:rsid w:val="009A5BC3"/>
    <w:rsid w:val="009A5BF0"/>
    <w:rsid w:val="009A5C00"/>
    <w:rsid w:val="009A5C57"/>
    <w:rsid w:val="009A5C98"/>
    <w:rsid w:val="009A5C9B"/>
    <w:rsid w:val="009A5CF9"/>
    <w:rsid w:val="009A5D23"/>
    <w:rsid w:val="009A5E44"/>
    <w:rsid w:val="009A5F81"/>
    <w:rsid w:val="009A5FBE"/>
    <w:rsid w:val="009A5FDF"/>
    <w:rsid w:val="009A60DB"/>
    <w:rsid w:val="009A6154"/>
    <w:rsid w:val="009A6204"/>
    <w:rsid w:val="009A6289"/>
    <w:rsid w:val="009A62C6"/>
    <w:rsid w:val="009A62F0"/>
    <w:rsid w:val="009A6332"/>
    <w:rsid w:val="009A6336"/>
    <w:rsid w:val="009A637F"/>
    <w:rsid w:val="009A6382"/>
    <w:rsid w:val="009A63CC"/>
    <w:rsid w:val="009A641B"/>
    <w:rsid w:val="009A64B7"/>
    <w:rsid w:val="009A6558"/>
    <w:rsid w:val="009A65D9"/>
    <w:rsid w:val="009A672C"/>
    <w:rsid w:val="009A67A4"/>
    <w:rsid w:val="009A67BB"/>
    <w:rsid w:val="009A67CA"/>
    <w:rsid w:val="009A6860"/>
    <w:rsid w:val="009A6972"/>
    <w:rsid w:val="009A6979"/>
    <w:rsid w:val="009A69AB"/>
    <w:rsid w:val="009A69CF"/>
    <w:rsid w:val="009A6A2F"/>
    <w:rsid w:val="009A6A4A"/>
    <w:rsid w:val="009A6B1B"/>
    <w:rsid w:val="009A6B40"/>
    <w:rsid w:val="009A6BBF"/>
    <w:rsid w:val="009A6BFB"/>
    <w:rsid w:val="009A6D1A"/>
    <w:rsid w:val="009A6D80"/>
    <w:rsid w:val="009A6DCA"/>
    <w:rsid w:val="009A6DD6"/>
    <w:rsid w:val="009A6E3C"/>
    <w:rsid w:val="009A6E40"/>
    <w:rsid w:val="009A6E7D"/>
    <w:rsid w:val="009A6E8B"/>
    <w:rsid w:val="009A6FAA"/>
    <w:rsid w:val="009A6FC5"/>
    <w:rsid w:val="009A6FCB"/>
    <w:rsid w:val="009A6FFE"/>
    <w:rsid w:val="009A7031"/>
    <w:rsid w:val="009A7038"/>
    <w:rsid w:val="009A70F8"/>
    <w:rsid w:val="009A716F"/>
    <w:rsid w:val="009A7299"/>
    <w:rsid w:val="009A72FA"/>
    <w:rsid w:val="009A731E"/>
    <w:rsid w:val="009A7362"/>
    <w:rsid w:val="009A7394"/>
    <w:rsid w:val="009A7531"/>
    <w:rsid w:val="009A7583"/>
    <w:rsid w:val="009A76F8"/>
    <w:rsid w:val="009A7768"/>
    <w:rsid w:val="009A7773"/>
    <w:rsid w:val="009A7780"/>
    <w:rsid w:val="009A78A5"/>
    <w:rsid w:val="009A78C0"/>
    <w:rsid w:val="009A7A00"/>
    <w:rsid w:val="009A7AB6"/>
    <w:rsid w:val="009A7B0E"/>
    <w:rsid w:val="009A7B2D"/>
    <w:rsid w:val="009A7B31"/>
    <w:rsid w:val="009A7B7E"/>
    <w:rsid w:val="009A7BDA"/>
    <w:rsid w:val="009A7BE9"/>
    <w:rsid w:val="009A7C50"/>
    <w:rsid w:val="009A7C5B"/>
    <w:rsid w:val="009A7CA6"/>
    <w:rsid w:val="009A7D62"/>
    <w:rsid w:val="009A7E25"/>
    <w:rsid w:val="009A7F07"/>
    <w:rsid w:val="009A7F47"/>
    <w:rsid w:val="009A7F4A"/>
    <w:rsid w:val="009A7F64"/>
    <w:rsid w:val="009A7F86"/>
    <w:rsid w:val="009A7FEE"/>
    <w:rsid w:val="009B006C"/>
    <w:rsid w:val="009B0102"/>
    <w:rsid w:val="009B0155"/>
    <w:rsid w:val="009B0161"/>
    <w:rsid w:val="009B016A"/>
    <w:rsid w:val="009B0172"/>
    <w:rsid w:val="009B0174"/>
    <w:rsid w:val="009B0288"/>
    <w:rsid w:val="009B02A1"/>
    <w:rsid w:val="009B02B9"/>
    <w:rsid w:val="009B02DA"/>
    <w:rsid w:val="009B02DF"/>
    <w:rsid w:val="009B0315"/>
    <w:rsid w:val="009B037E"/>
    <w:rsid w:val="009B054A"/>
    <w:rsid w:val="009B055A"/>
    <w:rsid w:val="009B06AE"/>
    <w:rsid w:val="009B06F0"/>
    <w:rsid w:val="009B06FF"/>
    <w:rsid w:val="009B0703"/>
    <w:rsid w:val="009B07CA"/>
    <w:rsid w:val="009B0821"/>
    <w:rsid w:val="009B0887"/>
    <w:rsid w:val="009B089E"/>
    <w:rsid w:val="009B08CA"/>
    <w:rsid w:val="009B0945"/>
    <w:rsid w:val="009B0A1F"/>
    <w:rsid w:val="009B0A7D"/>
    <w:rsid w:val="009B0AD0"/>
    <w:rsid w:val="009B0B41"/>
    <w:rsid w:val="009B0C37"/>
    <w:rsid w:val="009B0C5D"/>
    <w:rsid w:val="009B0C84"/>
    <w:rsid w:val="009B0CA1"/>
    <w:rsid w:val="009B0CAB"/>
    <w:rsid w:val="009B0CCA"/>
    <w:rsid w:val="009B0D16"/>
    <w:rsid w:val="009B0D50"/>
    <w:rsid w:val="009B0DFC"/>
    <w:rsid w:val="009B0E1C"/>
    <w:rsid w:val="009B0E1F"/>
    <w:rsid w:val="009B0E8F"/>
    <w:rsid w:val="009B0E9B"/>
    <w:rsid w:val="009B0F03"/>
    <w:rsid w:val="009B0F17"/>
    <w:rsid w:val="009B0FCD"/>
    <w:rsid w:val="009B1015"/>
    <w:rsid w:val="009B12B6"/>
    <w:rsid w:val="009B12FA"/>
    <w:rsid w:val="009B1357"/>
    <w:rsid w:val="009B139E"/>
    <w:rsid w:val="009B13A9"/>
    <w:rsid w:val="009B13B2"/>
    <w:rsid w:val="009B14EA"/>
    <w:rsid w:val="009B14F9"/>
    <w:rsid w:val="009B16B3"/>
    <w:rsid w:val="009B185D"/>
    <w:rsid w:val="009B198D"/>
    <w:rsid w:val="009B1992"/>
    <w:rsid w:val="009B199A"/>
    <w:rsid w:val="009B1A21"/>
    <w:rsid w:val="009B1A4F"/>
    <w:rsid w:val="009B1AFC"/>
    <w:rsid w:val="009B1B0B"/>
    <w:rsid w:val="009B1BC2"/>
    <w:rsid w:val="009B1BC9"/>
    <w:rsid w:val="009B1C74"/>
    <w:rsid w:val="009B1CAE"/>
    <w:rsid w:val="009B1D05"/>
    <w:rsid w:val="009B1D50"/>
    <w:rsid w:val="009B1E4F"/>
    <w:rsid w:val="009B1F3D"/>
    <w:rsid w:val="009B1F8C"/>
    <w:rsid w:val="009B1FDE"/>
    <w:rsid w:val="009B1FF6"/>
    <w:rsid w:val="009B2012"/>
    <w:rsid w:val="009B20A7"/>
    <w:rsid w:val="009B20D5"/>
    <w:rsid w:val="009B20F3"/>
    <w:rsid w:val="009B2152"/>
    <w:rsid w:val="009B215A"/>
    <w:rsid w:val="009B21F8"/>
    <w:rsid w:val="009B228D"/>
    <w:rsid w:val="009B22CA"/>
    <w:rsid w:val="009B2374"/>
    <w:rsid w:val="009B2457"/>
    <w:rsid w:val="009B2465"/>
    <w:rsid w:val="009B2491"/>
    <w:rsid w:val="009B2493"/>
    <w:rsid w:val="009B26CA"/>
    <w:rsid w:val="009B26F9"/>
    <w:rsid w:val="009B28B9"/>
    <w:rsid w:val="009B28F9"/>
    <w:rsid w:val="009B293A"/>
    <w:rsid w:val="009B29B0"/>
    <w:rsid w:val="009B29E4"/>
    <w:rsid w:val="009B2AEE"/>
    <w:rsid w:val="009B2B0B"/>
    <w:rsid w:val="009B2B72"/>
    <w:rsid w:val="009B2BB0"/>
    <w:rsid w:val="009B2BC1"/>
    <w:rsid w:val="009B2BFE"/>
    <w:rsid w:val="009B2C01"/>
    <w:rsid w:val="009B2C64"/>
    <w:rsid w:val="009B2C71"/>
    <w:rsid w:val="009B2C9C"/>
    <w:rsid w:val="009B2CD0"/>
    <w:rsid w:val="009B2D2E"/>
    <w:rsid w:val="009B2DF9"/>
    <w:rsid w:val="009B2EAC"/>
    <w:rsid w:val="009B2F2E"/>
    <w:rsid w:val="009B300F"/>
    <w:rsid w:val="009B312E"/>
    <w:rsid w:val="009B316E"/>
    <w:rsid w:val="009B31DF"/>
    <w:rsid w:val="009B3225"/>
    <w:rsid w:val="009B3384"/>
    <w:rsid w:val="009B33B3"/>
    <w:rsid w:val="009B34A9"/>
    <w:rsid w:val="009B34B7"/>
    <w:rsid w:val="009B3557"/>
    <w:rsid w:val="009B35B0"/>
    <w:rsid w:val="009B35F7"/>
    <w:rsid w:val="009B3610"/>
    <w:rsid w:val="009B3678"/>
    <w:rsid w:val="009B36F7"/>
    <w:rsid w:val="009B374B"/>
    <w:rsid w:val="009B3779"/>
    <w:rsid w:val="009B37CF"/>
    <w:rsid w:val="009B383E"/>
    <w:rsid w:val="009B38FC"/>
    <w:rsid w:val="009B39A3"/>
    <w:rsid w:val="009B39CC"/>
    <w:rsid w:val="009B3B2C"/>
    <w:rsid w:val="009B3B7A"/>
    <w:rsid w:val="009B3B7D"/>
    <w:rsid w:val="009B3CA4"/>
    <w:rsid w:val="009B3D15"/>
    <w:rsid w:val="009B3E03"/>
    <w:rsid w:val="009B3E23"/>
    <w:rsid w:val="009B3E79"/>
    <w:rsid w:val="009B3E7E"/>
    <w:rsid w:val="009B3F96"/>
    <w:rsid w:val="009B3FAE"/>
    <w:rsid w:val="009B4069"/>
    <w:rsid w:val="009B406D"/>
    <w:rsid w:val="009B40FE"/>
    <w:rsid w:val="009B4105"/>
    <w:rsid w:val="009B412B"/>
    <w:rsid w:val="009B4166"/>
    <w:rsid w:val="009B41FE"/>
    <w:rsid w:val="009B4206"/>
    <w:rsid w:val="009B428A"/>
    <w:rsid w:val="009B4360"/>
    <w:rsid w:val="009B4361"/>
    <w:rsid w:val="009B438E"/>
    <w:rsid w:val="009B4392"/>
    <w:rsid w:val="009B442F"/>
    <w:rsid w:val="009B4443"/>
    <w:rsid w:val="009B449C"/>
    <w:rsid w:val="009B454E"/>
    <w:rsid w:val="009B456D"/>
    <w:rsid w:val="009B45A9"/>
    <w:rsid w:val="009B45FB"/>
    <w:rsid w:val="009B461F"/>
    <w:rsid w:val="009B46C3"/>
    <w:rsid w:val="009B4751"/>
    <w:rsid w:val="009B4770"/>
    <w:rsid w:val="009B47EF"/>
    <w:rsid w:val="009B490B"/>
    <w:rsid w:val="009B49A7"/>
    <w:rsid w:val="009B4A7D"/>
    <w:rsid w:val="009B4AA0"/>
    <w:rsid w:val="009B4B6C"/>
    <w:rsid w:val="009B4B9C"/>
    <w:rsid w:val="009B4BDF"/>
    <w:rsid w:val="009B4C1C"/>
    <w:rsid w:val="009B4C34"/>
    <w:rsid w:val="009B4C39"/>
    <w:rsid w:val="009B4C96"/>
    <w:rsid w:val="009B4D24"/>
    <w:rsid w:val="009B4DAC"/>
    <w:rsid w:val="009B4DE8"/>
    <w:rsid w:val="009B4E6D"/>
    <w:rsid w:val="009B4E92"/>
    <w:rsid w:val="009B4EE9"/>
    <w:rsid w:val="009B4F64"/>
    <w:rsid w:val="009B4F96"/>
    <w:rsid w:val="009B50AD"/>
    <w:rsid w:val="009B5159"/>
    <w:rsid w:val="009B515D"/>
    <w:rsid w:val="009B518D"/>
    <w:rsid w:val="009B51D4"/>
    <w:rsid w:val="009B51F8"/>
    <w:rsid w:val="009B52EA"/>
    <w:rsid w:val="009B5340"/>
    <w:rsid w:val="009B545C"/>
    <w:rsid w:val="009B5472"/>
    <w:rsid w:val="009B550F"/>
    <w:rsid w:val="009B5614"/>
    <w:rsid w:val="009B5626"/>
    <w:rsid w:val="009B56A0"/>
    <w:rsid w:val="009B56FD"/>
    <w:rsid w:val="009B5751"/>
    <w:rsid w:val="009B576A"/>
    <w:rsid w:val="009B5796"/>
    <w:rsid w:val="009B57A9"/>
    <w:rsid w:val="009B583F"/>
    <w:rsid w:val="009B5843"/>
    <w:rsid w:val="009B58B6"/>
    <w:rsid w:val="009B5910"/>
    <w:rsid w:val="009B5962"/>
    <w:rsid w:val="009B598A"/>
    <w:rsid w:val="009B59F3"/>
    <w:rsid w:val="009B5A48"/>
    <w:rsid w:val="009B5AA9"/>
    <w:rsid w:val="009B5AE6"/>
    <w:rsid w:val="009B5B92"/>
    <w:rsid w:val="009B5BEF"/>
    <w:rsid w:val="009B5C1F"/>
    <w:rsid w:val="009B5CA2"/>
    <w:rsid w:val="009B5CC5"/>
    <w:rsid w:val="009B5CCF"/>
    <w:rsid w:val="009B5D25"/>
    <w:rsid w:val="009B5D65"/>
    <w:rsid w:val="009B5F06"/>
    <w:rsid w:val="009B5F11"/>
    <w:rsid w:val="009B5F79"/>
    <w:rsid w:val="009B5FCF"/>
    <w:rsid w:val="009B5FF8"/>
    <w:rsid w:val="009B6008"/>
    <w:rsid w:val="009B6019"/>
    <w:rsid w:val="009B6024"/>
    <w:rsid w:val="009B6044"/>
    <w:rsid w:val="009B60AB"/>
    <w:rsid w:val="009B60C6"/>
    <w:rsid w:val="009B60C7"/>
    <w:rsid w:val="009B61DB"/>
    <w:rsid w:val="009B61E0"/>
    <w:rsid w:val="009B61FD"/>
    <w:rsid w:val="009B6259"/>
    <w:rsid w:val="009B625C"/>
    <w:rsid w:val="009B630A"/>
    <w:rsid w:val="009B630B"/>
    <w:rsid w:val="009B632F"/>
    <w:rsid w:val="009B634C"/>
    <w:rsid w:val="009B64A3"/>
    <w:rsid w:val="009B6580"/>
    <w:rsid w:val="009B659C"/>
    <w:rsid w:val="009B65A5"/>
    <w:rsid w:val="009B65D6"/>
    <w:rsid w:val="009B66D4"/>
    <w:rsid w:val="009B6732"/>
    <w:rsid w:val="009B673C"/>
    <w:rsid w:val="009B6745"/>
    <w:rsid w:val="009B6761"/>
    <w:rsid w:val="009B676C"/>
    <w:rsid w:val="009B6791"/>
    <w:rsid w:val="009B6825"/>
    <w:rsid w:val="009B6856"/>
    <w:rsid w:val="009B68D0"/>
    <w:rsid w:val="009B693D"/>
    <w:rsid w:val="009B6B1C"/>
    <w:rsid w:val="009B6BA0"/>
    <w:rsid w:val="009B6C3E"/>
    <w:rsid w:val="009B6C97"/>
    <w:rsid w:val="009B6CC6"/>
    <w:rsid w:val="009B6CEB"/>
    <w:rsid w:val="009B6CF6"/>
    <w:rsid w:val="009B6D0F"/>
    <w:rsid w:val="009B6D5A"/>
    <w:rsid w:val="009B6DBD"/>
    <w:rsid w:val="009B6DE9"/>
    <w:rsid w:val="009B6DF4"/>
    <w:rsid w:val="009B6DFB"/>
    <w:rsid w:val="009B6E28"/>
    <w:rsid w:val="009B6E86"/>
    <w:rsid w:val="009B6FD9"/>
    <w:rsid w:val="009B701D"/>
    <w:rsid w:val="009B705F"/>
    <w:rsid w:val="009B708B"/>
    <w:rsid w:val="009B70D0"/>
    <w:rsid w:val="009B70FB"/>
    <w:rsid w:val="009B7162"/>
    <w:rsid w:val="009B7194"/>
    <w:rsid w:val="009B71B4"/>
    <w:rsid w:val="009B72D3"/>
    <w:rsid w:val="009B73E8"/>
    <w:rsid w:val="009B7495"/>
    <w:rsid w:val="009B749E"/>
    <w:rsid w:val="009B752D"/>
    <w:rsid w:val="009B753D"/>
    <w:rsid w:val="009B7542"/>
    <w:rsid w:val="009B7574"/>
    <w:rsid w:val="009B759A"/>
    <w:rsid w:val="009B7693"/>
    <w:rsid w:val="009B777A"/>
    <w:rsid w:val="009B7795"/>
    <w:rsid w:val="009B77D9"/>
    <w:rsid w:val="009B7819"/>
    <w:rsid w:val="009B782E"/>
    <w:rsid w:val="009B787B"/>
    <w:rsid w:val="009B7896"/>
    <w:rsid w:val="009B78C1"/>
    <w:rsid w:val="009B78EC"/>
    <w:rsid w:val="009B78F9"/>
    <w:rsid w:val="009B794A"/>
    <w:rsid w:val="009B7A70"/>
    <w:rsid w:val="009B7AED"/>
    <w:rsid w:val="009B7B1E"/>
    <w:rsid w:val="009B7B20"/>
    <w:rsid w:val="009B7B2B"/>
    <w:rsid w:val="009B7B58"/>
    <w:rsid w:val="009B7B99"/>
    <w:rsid w:val="009B7BC7"/>
    <w:rsid w:val="009B7C21"/>
    <w:rsid w:val="009B7C37"/>
    <w:rsid w:val="009B7C9D"/>
    <w:rsid w:val="009B7CBA"/>
    <w:rsid w:val="009B7CE9"/>
    <w:rsid w:val="009B7D34"/>
    <w:rsid w:val="009B7E43"/>
    <w:rsid w:val="009B7EA3"/>
    <w:rsid w:val="009B7EDB"/>
    <w:rsid w:val="009B7F15"/>
    <w:rsid w:val="009B7F29"/>
    <w:rsid w:val="009B7F6A"/>
    <w:rsid w:val="009B7F6D"/>
    <w:rsid w:val="009B7F93"/>
    <w:rsid w:val="009B7FD0"/>
    <w:rsid w:val="009C00FD"/>
    <w:rsid w:val="009C01AC"/>
    <w:rsid w:val="009C01D5"/>
    <w:rsid w:val="009C021B"/>
    <w:rsid w:val="009C022A"/>
    <w:rsid w:val="009C025D"/>
    <w:rsid w:val="009C026C"/>
    <w:rsid w:val="009C031E"/>
    <w:rsid w:val="009C03B3"/>
    <w:rsid w:val="009C03B9"/>
    <w:rsid w:val="009C03BB"/>
    <w:rsid w:val="009C048F"/>
    <w:rsid w:val="009C0516"/>
    <w:rsid w:val="009C0543"/>
    <w:rsid w:val="009C055C"/>
    <w:rsid w:val="009C08D4"/>
    <w:rsid w:val="009C0977"/>
    <w:rsid w:val="009C09F1"/>
    <w:rsid w:val="009C0A26"/>
    <w:rsid w:val="009C0A3C"/>
    <w:rsid w:val="009C0B29"/>
    <w:rsid w:val="009C0B94"/>
    <w:rsid w:val="009C0BDD"/>
    <w:rsid w:val="009C0C01"/>
    <w:rsid w:val="009C0C0E"/>
    <w:rsid w:val="009C0DB4"/>
    <w:rsid w:val="009C0DF5"/>
    <w:rsid w:val="009C0EEC"/>
    <w:rsid w:val="009C0F16"/>
    <w:rsid w:val="009C0F65"/>
    <w:rsid w:val="009C0F8C"/>
    <w:rsid w:val="009C0FD4"/>
    <w:rsid w:val="009C106A"/>
    <w:rsid w:val="009C1083"/>
    <w:rsid w:val="009C10A3"/>
    <w:rsid w:val="009C11A1"/>
    <w:rsid w:val="009C11A3"/>
    <w:rsid w:val="009C11CE"/>
    <w:rsid w:val="009C11E8"/>
    <w:rsid w:val="009C12A9"/>
    <w:rsid w:val="009C133B"/>
    <w:rsid w:val="009C136C"/>
    <w:rsid w:val="009C1375"/>
    <w:rsid w:val="009C149B"/>
    <w:rsid w:val="009C14E9"/>
    <w:rsid w:val="009C162D"/>
    <w:rsid w:val="009C1650"/>
    <w:rsid w:val="009C1676"/>
    <w:rsid w:val="009C1761"/>
    <w:rsid w:val="009C1775"/>
    <w:rsid w:val="009C17CD"/>
    <w:rsid w:val="009C181B"/>
    <w:rsid w:val="009C1859"/>
    <w:rsid w:val="009C18E0"/>
    <w:rsid w:val="009C18F8"/>
    <w:rsid w:val="009C190B"/>
    <w:rsid w:val="009C1989"/>
    <w:rsid w:val="009C19B0"/>
    <w:rsid w:val="009C1A64"/>
    <w:rsid w:val="009C1B3D"/>
    <w:rsid w:val="009C1BFA"/>
    <w:rsid w:val="009C1C41"/>
    <w:rsid w:val="009C1C60"/>
    <w:rsid w:val="009C1DB4"/>
    <w:rsid w:val="009C1E18"/>
    <w:rsid w:val="009C1E5A"/>
    <w:rsid w:val="009C1EB6"/>
    <w:rsid w:val="009C1EFC"/>
    <w:rsid w:val="009C1F46"/>
    <w:rsid w:val="009C1F73"/>
    <w:rsid w:val="009C1F7C"/>
    <w:rsid w:val="009C1FF3"/>
    <w:rsid w:val="009C204B"/>
    <w:rsid w:val="009C20A6"/>
    <w:rsid w:val="009C214E"/>
    <w:rsid w:val="009C2208"/>
    <w:rsid w:val="009C2247"/>
    <w:rsid w:val="009C2255"/>
    <w:rsid w:val="009C22A6"/>
    <w:rsid w:val="009C230E"/>
    <w:rsid w:val="009C2372"/>
    <w:rsid w:val="009C23A7"/>
    <w:rsid w:val="009C23D6"/>
    <w:rsid w:val="009C23E4"/>
    <w:rsid w:val="009C2408"/>
    <w:rsid w:val="009C2415"/>
    <w:rsid w:val="009C24F6"/>
    <w:rsid w:val="009C2718"/>
    <w:rsid w:val="009C277F"/>
    <w:rsid w:val="009C28AB"/>
    <w:rsid w:val="009C28F9"/>
    <w:rsid w:val="009C294F"/>
    <w:rsid w:val="009C2A0A"/>
    <w:rsid w:val="009C2A2F"/>
    <w:rsid w:val="009C2AC9"/>
    <w:rsid w:val="009C2B68"/>
    <w:rsid w:val="009C2C62"/>
    <w:rsid w:val="009C2C9C"/>
    <w:rsid w:val="009C2D88"/>
    <w:rsid w:val="009C2DAD"/>
    <w:rsid w:val="009C2DFD"/>
    <w:rsid w:val="009C2E5F"/>
    <w:rsid w:val="009C2F73"/>
    <w:rsid w:val="009C3125"/>
    <w:rsid w:val="009C3213"/>
    <w:rsid w:val="009C3230"/>
    <w:rsid w:val="009C32D7"/>
    <w:rsid w:val="009C32D8"/>
    <w:rsid w:val="009C331A"/>
    <w:rsid w:val="009C332F"/>
    <w:rsid w:val="009C33A2"/>
    <w:rsid w:val="009C33E9"/>
    <w:rsid w:val="009C3426"/>
    <w:rsid w:val="009C34CC"/>
    <w:rsid w:val="009C34F1"/>
    <w:rsid w:val="009C357E"/>
    <w:rsid w:val="009C35B0"/>
    <w:rsid w:val="009C36C2"/>
    <w:rsid w:val="009C37BD"/>
    <w:rsid w:val="009C383D"/>
    <w:rsid w:val="009C388C"/>
    <w:rsid w:val="009C38C6"/>
    <w:rsid w:val="009C38F5"/>
    <w:rsid w:val="009C391C"/>
    <w:rsid w:val="009C3927"/>
    <w:rsid w:val="009C395E"/>
    <w:rsid w:val="009C39E5"/>
    <w:rsid w:val="009C39EE"/>
    <w:rsid w:val="009C3A52"/>
    <w:rsid w:val="009C3AA4"/>
    <w:rsid w:val="009C3AFB"/>
    <w:rsid w:val="009C3D01"/>
    <w:rsid w:val="009C3D26"/>
    <w:rsid w:val="009C3D2B"/>
    <w:rsid w:val="009C3D9F"/>
    <w:rsid w:val="009C3ECE"/>
    <w:rsid w:val="009C3F5E"/>
    <w:rsid w:val="009C3FE4"/>
    <w:rsid w:val="009C4031"/>
    <w:rsid w:val="009C4197"/>
    <w:rsid w:val="009C41CF"/>
    <w:rsid w:val="009C4311"/>
    <w:rsid w:val="009C4374"/>
    <w:rsid w:val="009C43C1"/>
    <w:rsid w:val="009C465C"/>
    <w:rsid w:val="009C4663"/>
    <w:rsid w:val="009C46AC"/>
    <w:rsid w:val="009C470C"/>
    <w:rsid w:val="009C4760"/>
    <w:rsid w:val="009C47AA"/>
    <w:rsid w:val="009C48DD"/>
    <w:rsid w:val="009C48F4"/>
    <w:rsid w:val="009C4944"/>
    <w:rsid w:val="009C494B"/>
    <w:rsid w:val="009C4986"/>
    <w:rsid w:val="009C4AA0"/>
    <w:rsid w:val="009C4AD9"/>
    <w:rsid w:val="009C4B2F"/>
    <w:rsid w:val="009C4C2D"/>
    <w:rsid w:val="009C4C2F"/>
    <w:rsid w:val="009C4CE9"/>
    <w:rsid w:val="009C4D0A"/>
    <w:rsid w:val="009C4D84"/>
    <w:rsid w:val="009C4D92"/>
    <w:rsid w:val="009C4D98"/>
    <w:rsid w:val="009C4DB1"/>
    <w:rsid w:val="009C4DC1"/>
    <w:rsid w:val="009C4EAD"/>
    <w:rsid w:val="009C4F54"/>
    <w:rsid w:val="009C5003"/>
    <w:rsid w:val="009C5067"/>
    <w:rsid w:val="009C5103"/>
    <w:rsid w:val="009C5152"/>
    <w:rsid w:val="009C51BE"/>
    <w:rsid w:val="009C5234"/>
    <w:rsid w:val="009C524D"/>
    <w:rsid w:val="009C5265"/>
    <w:rsid w:val="009C52B4"/>
    <w:rsid w:val="009C5316"/>
    <w:rsid w:val="009C531E"/>
    <w:rsid w:val="009C53E5"/>
    <w:rsid w:val="009C5411"/>
    <w:rsid w:val="009C54C6"/>
    <w:rsid w:val="009C54F2"/>
    <w:rsid w:val="009C5580"/>
    <w:rsid w:val="009C5581"/>
    <w:rsid w:val="009C55BE"/>
    <w:rsid w:val="009C55FF"/>
    <w:rsid w:val="009C56AB"/>
    <w:rsid w:val="009C572D"/>
    <w:rsid w:val="009C580E"/>
    <w:rsid w:val="009C5838"/>
    <w:rsid w:val="009C5901"/>
    <w:rsid w:val="009C5924"/>
    <w:rsid w:val="009C5976"/>
    <w:rsid w:val="009C5A35"/>
    <w:rsid w:val="009C5A55"/>
    <w:rsid w:val="009C5AA5"/>
    <w:rsid w:val="009C5B8A"/>
    <w:rsid w:val="009C5C35"/>
    <w:rsid w:val="009C5C5B"/>
    <w:rsid w:val="009C5CCA"/>
    <w:rsid w:val="009C5D59"/>
    <w:rsid w:val="009C5D9E"/>
    <w:rsid w:val="009C5DCC"/>
    <w:rsid w:val="009C5DD3"/>
    <w:rsid w:val="009C5E64"/>
    <w:rsid w:val="009C5E8C"/>
    <w:rsid w:val="009C5E8E"/>
    <w:rsid w:val="009C5EBD"/>
    <w:rsid w:val="009C5FFD"/>
    <w:rsid w:val="009C5FFF"/>
    <w:rsid w:val="009C602D"/>
    <w:rsid w:val="009C602F"/>
    <w:rsid w:val="009C608E"/>
    <w:rsid w:val="009C60EC"/>
    <w:rsid w:val="009C6171"/>
    <w:rsid w:val="009C6174"/>
    <w:rsid w:val="009C617F"/>
    <w:rsid w:val="009C6223"/>
    <w:rsid w:val="009C6229"/>
    <w:rsid w:val="009C6270"/>
    <w:rsid w:val="009C6289"/>
    <w:rsid w:val="009C62BD"/>
    <w:rsid w:val="009C62C9"/>
    <w:rsid w:val="009C630A"/>
    <w:rsid w:val="009C6377"/>
    <w:rsid w:val="009C6466"/>
    <w:rsid w:val="009C64A9"/>
    <w:rsid w:val="009C64AC"/>
    <w:rsid w:val="009C64B1"/>
    <w:rsid w:val="009C6671"/>
    <w:rsid w:val="009C66B2"/>
    <w:rsid w:val="009C66D0"/>
    <w:rsid w:val="009C6735"/>
    <w:rsid w:val="009C674B"/>
    <w:rsid w:val="009C67DA"/>
    <w:rsid w:val="009C6850"/>
    <w:rsid w:val="009C685D"/>
    <w:rsid w:val="009C69E2"/>
    <w:rsid w:val="009C69EC"/>
    <w:rsid w:val="009C6A13"/>
    <w:rsid w:val="009C6A5F"/>
    <w:rsid w:val="009C6A65"/>
    <w:rsid w:val="009C6AC1"/>
    <w:rsid w:val="009C6B74"/>
    <w:rsid w:val="009C6BB5"/>
    <w:rsid w:val="009C6BCB"/>
    <w:rsid w:val="009C6BFC"/>
    <w:rsid w:val="009C6C27"/>
    <w:rsid w:val="009C6CB2"/>
    <w:rsid w:val="009C6D22"/>
    <w:rsid w:val="009C6D7A"/>
    <w:rsid w:val="009C6D9A"/>
    <w:rsid w:val="009C6E4D"/>
    <w:rsid w:val="009C6ED8"/>
    <w:rsid w:val="009C6EDC"/>
    <w:rsid w:val="009C6FBE"/>
    <w:rsid w:val="009C6FE1"/>
    <w:rsid w:val="009C6FEC"/>
    <w:rsid w:val="009C7312"/>
    <w:rsid w:val="009C7315"/>
    <w:rsid w:val="009C7320"/>
    <w:rsid w:val="009C7473"/>
    <w:rsid w:val="009C747F"/>
    <w:rsid w:val="009C74E2"/>
    <w:rsid w:val="009C75D5"/>
    <w:rsid w:val="009C7623"/>
    <w:rsid w:val="009C7682"/>
    <w:rsid w:val="009C768E"/>
    <w:rsid w:val="009C76A0"/>
    <w:rsid w:val="009C76AD"/>
    <w:rsid w:val="009C7711"/>
    <w:rsid w:val="009C7733"/>
    <w:rsid w:val="009C77C6"/>
    <w:rsid w:val="009C787B"/>
    <w:rsid w:val="009C78B8"/>
    <w:rsid w:val="009C7948"/>
    <w:rsid w:val="009C7A8B"/>
    <w:rsid w:val="009C7AA7"/>
    <w:rsid w:val="009C7AC7"/>
    <w:rsid w:val="009C7ACC"/>
    <w:rsid w:val="009C7B33"/>
    <w:rsid w:val="009C7BCB"/>
    <w:rsid w:val="009C7C34"/>
    <w:rsid w:val="009C7C74"/>
    <w:rsid w:val="009C7CE2"/>
    <w:rsid w:val="009C7D30"/>
    <w:rsid w:val="009C7D3C"/>
    <w:rsid w:val="009C7D51"/>
    <w:rsid w:val="009C7DFB"/>
    <w:rsid w:val="009C7E38"/>
    <w:rsid w:val="009C7EC0"/>
    <w:rsid w:val="009C7F1F"/>
    <w:rsid w:val="009C7F81"/>
    <w:rsid w:val="009D0006"/>
    <w:rsid w:val="009D00BA"/>
    <w:rsid w:val="009D0131"/>
    <w:rsid w:val="009D0248"/>
    <w:rsid w:val="009D0290"/>
    <w:rsid w:val="009D029B"/>
    <w:rsid w:val="009D02CC"/>
    <w:rsid w:val="009D0331"/>
    <w:rsid w:val="009D0364"/>
    <w:rsid w:val="009D03D8"/>
    <w:rsid w:val="009D04D7"/>
    <w:rsid w:val="009D05CF"/>
    <w:rsid w:val="009D0631"/>
    <w:rsid w:val="009D065C"/>
    <w:rsid w:val="009D0678"/>
    <w:rsid w:val="009D0698"/>
    <w:rsid w:val="009D06E8"/>
    <w:rsid w:val="009D0797"/>
    <w:rsid w:val="009D07A1"/>
    <w:rsid w:val="009D07B2"/>
    <w:rsid w:val="009D0803"/>
    <w:rsid w:val="009D0872"/>
    <w:rsid w:val="009D089F"/>
    <w:rsid w:val="009D0910"/>
    <w:rsid w:val="009D0934"/>
    <w:rsid w:val="009D0A09"/>
    <w:rsid w:val="009D0A24"/>
    <w:rsid w:val="009D0A71"/>
    <w:rsid w:val="009D0A80"/>
    <w:rsid w:val="009D0AC4"/>
    <w:rsid w:val="009D0B71"/>
    <w:rsid w:val="009D0BD5"/>
    <w:rsid w:val="009D0C07"/>
    <w:rsid w:val="009D0C39"/>
    <w:rsid w:val="009D0C85"/>
    <w:rsid w:val="009D0CA0"/>
    <w:rsid w:val="009D0CB7"/>
    <w:rsid w:val="009D0CF7"/>
    <w:rsid w:val="009D0D33"/>
    <w:rsid w:val="009D0D3F"/>
    <w:rsid w:val="009D0D9C"/>
    <w:rsid w:val="009D0EA3"/>
    <w:rsid w:val="009D0EB1"/>
    <w:rsid w:val="009D0EDD"/>
    <w:rsid w:val="009D0F1A"/>
    <w:rsid w:val="009D0F4E"/>
    <w:rsid w:val="009D0F9B"/>
    <w:rsid w:val="009D0FE0"/>
    <w:rsid w:val="009D1074"/>
    <w:rsid w:val="009D11A0"/>
    <w:rsid w:val="009D1224"/>
    <w:rsid w:val="009D12AE"/>
    <w:rsid w:val="009D1357"/>
    <w:rsid w:val="009D13B8"/>
    <w:rsid w:val="009D13FB"/>
    <w:rsid w:val="009D1453"/>
    <w:rsid w:val="009D1537"/>
    <w:rsid w:val="009D15A0"/>
    <w:rsid w:val="009D1663"/>
    <w:rsid w:val="009D1740"/>
    <w:rsid w:val="009D1744"/>
    <w:rsid w:val="009D17A5"/>
    <w:rsid w:val="009D17A7"/>
    <w:rsid w:val="009D17BE"/>
    <w:rsid w:val="009D17C5"/>
    <w:rsid w:val="009D17D9"/>
    <w:rsid w:val="009D189C"/>
    <w:rsid w:val="009D18B0"/>
    <w:rsid w:val="009D1918"/>
    <w:rsid w:val="009D1922"/>
    <w:rsid w:val="009D1998"/>
    <w:rsid w:val="009D1A06"/>
    <w:rsid w:val="009D1A1D"/>
    <w:rsid w:val="009D1A9B"/>
    <w:rsid w:val="009D1AB5"/>
    <w:rsid w:val="009D1B09"/>
    <w:rsid w:val="009D1B38"/>
    <w:rsid w:val="009D1C18"/>
    <w:rsid w:val="009D1C9A"/>
    <w:rsid w:val="009D1D71"/>
    <w:rsid w:val="009D1D96"/>
    <w:rsid w:val="009D1DFA"/>
    <w:rsid w:val="009D1F08"/>
    <w:rsid w:val="009D1F2B"/>
    <w:rsid w:val="009D1FB6"/>
    <w:rsid w:val="009D1FF7"/>
    <w:rsid w:val="009D2029"/>
    <w:rsid w:val="009D2060"/>
    <w:rsid w:val="009D20B9"/>
    <w:rsid w:val="009D2199"/>
    <w:rsid w:val="009D2201"/>
    <w:rsid w:val="009D227B"/>
    <w:rsid w:val="009D22EB"/>
    <w:rsid w:val="009D2321"/>
    <w:rsid w:val="009D234C"/>
    <w:rsid w:val="009D239D"/>
    <w:rsid w:val="009D23C8"/>
    <w:rsid w:val="009D240F"/>
    <w:rsid w:val="009D2461"/>
    <w:rsid w:val="009D24BB"/>
    <w:rsid w:val="009D24F0"/>
    <w:rsid w:val="009D2579"/>
    <w:rsid w:val="009D2589"/>
    <w:rsid w:val="009D25B0"/>
    <w:rsid w:val="009D25B5"/>
    <w:rsid w:val="009D25E9"/>
    <w:rsid w:val="009D2679"/>
    <w:rsid w:val="009D26AF"/>
    <w:rsid w:val="009D271E"/>
    <w:rsid w:val="009D277F"/>
    <w:rsid w:val="009D27D6"/>
    <w:rsid w:val="009D27EE"/>
    <w:rsid w:val="009D29B1"/>
    <w:rsid w:val="009D2AF2"/>
    <w:rsid w:val="009D2B4F"/>
    <w:rsid w:val="009D2BA4"/>
    <w:rsid w:val="009D2CA1"/>
    <w:rsid w:val="009D2CE8"/>
    <w:rsid w:val="009D2D29"/>
    <w:rsid w:val="009D2DFB"/>
    <w:rsid w:val="009D2EE0"/>
    <w:rsid w:val="009D2F02"/>
    <w:rsid w:val="009D2F3F"/>
    <w:rsid w:val="009D301D"/>
    <w:rsid w:val="009D30F1"/>
    <w:rsid w:val="009D317C"/>
    <w:rsid w:val="009D31AB"/>
    <w:rsid w:val="009D3258"/>
    <w:rsid w:val="009D329F"/>
    <w:rsid w:val="009D3321"/>
    <w:rsid w:val="009D337C"/>
    <w:rsid w:val="009D3388"/>
    <w:rsid w:val="009D34F4"/>
    <w:rsid w:val="009D352A"/>
    <w:rsid w:val="009D3551"/>
    <w:rsid w:val="009D3575"/>
    <w:rsid w:val="009D359B"/>
    <w:rsid w:val="009D3614"/>
    <w:rsid w:val="009D363D"/>
    <w:rsid w:val="009D36EC"/>
    <w:rsid w:val="009D3713"/>
    <w:rsid w:val="009D37B5"/>
    <w:rsid w:val="009D37E1"/>
    <w:rsid w:val="009D3848"/>
    <w:rsid w:val="009D389F"/>
    <w:rsid w:val="009D38EC"/>
    <w:rsid w:val="009D3A2F"/>
    <w:rsid w:val="009D3A49"/>
    <w:rsid w:val="009D3A51"/>
    <w:rsid w:val="009D3C38"/>
    <w:rsid w:val="009D3C51"/>
    <w:rsid w:val="009D3CBD"/>
    <w:rsid w:val="009D3D0B"/>
    <w:rsid w:val="009D3D5E"/>
    <w:rsid w:val="009D3DE6"/>
    <w:rsid w:val="009D3DFC"/>
    <w:rsid w:val="009D3F79"/>
    <w:rsid w:val="009D3FA0"/>
    <w:rsid w:val="009D3FAD"/>
    <w:rsid w:val="009D412A"/>
    <w:rsid w:val="009D4164"/>
    <w:rsid w:val="009D41B6"/>
    <w:rsid w:val="009D41C1"/>
    <w:rsid w:val="009D41E5"/>
    <w:rsid w:val="009D41EF"/>
    <w:rsid w:val="009D42AD"/>
    <w:rsid w:val="009D437D"/>
    <w:rsid w:val="009D439C"/>
    <w:rsid w:val="009D4448"/>
    <w:rsid w:val="009D4495"/>
    <w:rsid w:val="009D44B0"/>
    <w:rsid w:val="009D4573"/>
    <w:rsid w:val="009D45EB"/>
    <w:rsid w:val="009D46A4"/>
    <w:rsid w:val="009D46AE"/>
    <w:rsid w:val="009D4729"/>
    <w:rsid w:val="009D476F"/>
    <w:rsid w:val="009D4812"/>
    <w:rsid w:val="009D4845"/>
    <w:rsid w:val="009D486D"/>
    <w:rsid w:val="009D488A"/>
    <w:rsid w:val="009D48B5"/>
    <w:rsid w:val="009D49C4"/>
    <w:rsid w:val="009D49C5"/>
    <w:rsid w:val="009D4A22"/>
    <w:rsid w:val="009D4A69"/>
    <w:rsid w:val="009D4A83"/>
    <w:rsid w:val="009D4B62"/>
    <w:rsid w:val="009D4BF0"/>
    <w:rsid w:val="009D4D35"/>
    <w:rsid w:val="009D4D51"/>
    <w:rsid w:val="009D4DAE"/>
    <w:rsid w:val="009D4E2D"/>
    <w:rsid w:val="009D4E50"/>
    <w:rsid w:val="009D4EB5"/>
    <w:rsid w:val="009D4FC6"/>
    <w:rsid w:val="009D4FEF"/>
    <w:rsid w:val="009D50AB"/>
    <w:rsid w:val="009D50D9"/>
    <w:rsid w:val="009D515C"/>
    <w:rsid w:val="009D517B"/>
    <w:rsid w:val="009D5222"/>
    <w:rsid w:val="009D5268"/>
    <w:rsid w:val="009D5294"/>
    <w:rsid w:val="009D52A0"/>
    <w:rsid w:val="009D52AE"/>
    <w:rsid w:val="009D52B5"/>
    <w:rsid w:val="009D533E"/>
    <w:rsid w:val="009D53BF"/>
    <w:rsid w:val="009D544B"/>
    <w:rsid w:val="009D5539"/>
    <w:rsid w:val="009D55CA"/>
    <w:rsid w:val="009D5615"/>
    <w:rsid w:val="009D56B7"/>
    <w:rsid w:val="009D56C8"/>
    <w:rsid w:val="009D56CC"/>
    <w:rsid w:val="009D573E"/>
    <w:rsid w:val="009D573F"/>
    <w:rsid w:val="009D574D"/>
    <w:rsid w:val="009D57B8"/>
    <w:rsid w:val="009D57D8"/>
    <w:rsid w:val="009D58F8"/>
    <w:rsid w:val="009D58FA"/>
    <w:rsid w:val="009D5968"/>
    <w:rsid w:val="009D5978"/>
    <w:rsid w:val="009D59ED"/>
    <w:rsid w:val="009D5A24"/>
    <w:rsid w:val="009D5A3F"/>
    <w:rsid w:val="009D5A55"/>
    <w:rsid w:val="009D5A91"/>
    <w:rsid w:val="009D5A97"/>
    <w:rsid w:val="009D5B58"/>
    <w:rsid w:val="009D5C5F"/>
    <w:rsid w:val="009D5D18"/>
    <w:rsid w:val="009D5D41"/>
    <w:rsid w:val="009D5D78"/>
    <w:rsid w:val="009D5D80"/>
    <w:rsid w:val="009D5DA1"/>
    <w:rsid w:val="009D5E0C"/>
    <w:rsid w:val="009D5E33"/>
    <w:rsid w:val="009D5ECA"/>
    <w:rsid w:val="009D607F"/>
    <w:rsid w:val="009D6154"/>
    <w:rsid w:val="009D61AB"/>
    <w:rsid w:val="009D61BA"/>
    <w:rsid w:val="009D624C"/>
    <w:rsid w:val="009D62BB"/>
    <w:rsid w:val="009D6380"/>
    <w:rsid w:val="009D639E"/>
    <w:rsid w:val="009D63A1"/>
    <w:rsid w:val="009D63CD"/>
    <w:rsid w:val="009D63DC"/>
    <w:rsid w:val="009D6447"/>
    <w:rsid w:val="009D6488"/>
    <w:rsid w:val="009D6494"/>
    <w:rsid w:val="009D6568"/>
    <w:rsid w:val="009D65B2"/>
    <w:rsid w:val="009D65C6"/>
    <w:rsid w:val="009D65DE"/>
    <w:rsid w:val="009D6622"/>
    <w:rsid w:val="009D67B5"/>
    <w:rsid w:val="009D68AD"/>
    <w:rsid w:val="009D6915"/>
    <w:rsid w:val="009D6A09"/>
    <w:rsid w:val="009D6A0A"/>
    <w:rsid w:val="009D6A8D"/>
    <w:rsid w:val="009D6AC3"/>
    <w:rsid w:val="009D6B25"/>
    <w:rsid w:val="009D6B42"/>
    <w:rsid w:val="009D6BF3"/>
    <w:rsid w:val="009D6C42"/>
    <w:rsid w:val="009D6CC5"/>
    <w:rsid w:val="009D6D89"/>
    <w:rsid w:val="009D6DC3"/>
    <w:rsid w:val="009D6DC5"/>
    <w:rsid w:val="009D6E00"/>
    <w:rsid w:val="009D6EAB"/>
    <w:rsid w:val="009D6EEA"/>
    <w:rsid w:val="009D6F96"/>
    <w:rsid w:val="009D6FEF"/>
    <w:rsid w:val="009D700D"/>
    <w:rsid w:val="009D717E"/>
    <w:rsid w:val="009D71FB"/>
    <w:rsid w:val="009D72DB"/>
    <w:rsid w:val="009D73A2"/>
    <w:rsid w:val="009D743A"/>
    <w:rsid w:val="009D7521"/>
    <w:rsid w:val="009D7549"/>
    <w:rsid w:val="009D75DB"/>
    <w:rsid w:val="009D760C"/>
    <w:rsid w:val="009D7632"/>
    <w:rsid w:val="009D764F"/>
    <w:rsid w:val="009D768E"/>
    <w:rsid w:val="009D76DD"/>
    <w:rsid w:val="009D7726"/>
    <w:rsid w:val="009D772F"/>
    <w:rsid w:val="009D77E6"/>
    <w:rsid w:val="009D7809"/>
    <w:rsid w:val="009D787D"/>
    <w:rsid w:val="009D78D6"/>
    <w:rsid w:val="009D798F"/>
    <w:rsid w:val="009D7A1D"/>
    <w:rsid w:val="009D7AC5"/>
    <w:rsid w:val="009D7B45"/>
    <w:rsid w:val="009D7BD1"/>
    <w:rsid w:val="009D7C9E"/>
    <w:rsid w:val="009D7E12"/>
    <w:rsid w:val="009D7E45"/>
    <w:rsid w:val="009D7EA7"/>
    <w:rsid w:val="009D7EE0"/>
    <w:rsid w:val="009D7FA7"/>
    <w:rsid w:val="009E0019"/>
    <w:rsid w:val="009E021A"/>
    <w:rsid w:val="009E02CD"/>
    <w:rsid w:val="009E0307"/>
    <w:rsid w:val="009E0381"/>
    <w:rsid w:val="009E0391"/>
    <w:rsid w:val="009E03E5"/>
    <w:rsid w:val="009E0408"/>
    <w:rsid w:val="009E0445"/>
    <w:rsid w:val="009E04BD"/>
    <w:rsid w:val="009E05A9"/>
    <w:rsid w:val="009E0639"/>
    <w:rsid w:val="009E06AC"/>
    <w:rsid w:val="009E06EC"/>
    <w:rsid w:val="009E06EF"/>
    <w:rsid w:val="009E0707"/>
    <w:rsid w:val="009E075B"/>
    <w:rsid w:val="009E07B1"/>
    <w:rsid w:val="009E0840"/>
    <w:rsid w:val="009E0938"/>
    <w:rsid w:val="009E0A12"/>
    <w:rsid w:val="009E0A26"/>
    <w:rsid w:val="009E0A4B"/>
    <w:rsid w:val="009E0A71"/>
    <w:rsid w:val="009E0C36"/>
    <w:rsid w:val="009E0CC2"/>
    <w:rsid w:val="009E0CC3"/>
    <w:rsid w:val="009E0CEA"/>
    <w:rsid w:val="009E0D3B"/>
    <w:rsid w:val="009E0E7D"/>
    <w:rsid w:val="009E0E9B"/>
    <w:rsid w:val="009E0E9F"/>
    <w:rsid w:val="009E0EA6"/>
    <w:rsid w:val="009E0EB9"/>
    <w:rsid w:val="009E0EC4"/>
    <w:rsid w:val="009E0EFD"/>
    <w:rsid w:val="009E105E"/>
    <w:rsid w:val="009E10C1"/>
    <w:rsid w:val="009E10C8"/>
    <w:rsid w:val="009E1176"/>
    <w:rsid w:val="009E1179"/>
    <w:rsid w:val="009E11DD"/>
    <w:rsid w:val="009E1202"/>
    <w:rsid w:val="009E1384"/>
    <w:rsid w:val="009E1404"/>
    <w:rsid w:val="009E144B"/>
    <w:rsid w:val="009E147B"/>
    <w:rsid w:val="009E15D8"/>
    <w:rsid w:val="009E167B"/>
    <w:rsid w:val="009E16C8"/>
    <w:rsid w:val="009E16E2"/>
    <w:rsid w:val="009E179A"/>
    <w:rsid w:val="009E17DB"/>
    <w:rsid w:val="009E1814"/>
    <w:rsid w:val="009E188B"/>
    <w:rsid w:val="009E1928"/>
    <w:rsid w:val="009E19C2"/>
    <w:rsid w:val="009E1A62"/>
    <w:rsid w:val="009E1AB4"/>
    <w:rsid w:val="009E1AC7"/>
    <w:rsid w:val="009E1ADF"/>
    <w:rsid w:val="009E1D38"/>
    <w:rsid w:val="009E1DF6"/>
    <w:rsid w:val="009E1ECA"/>
    <w:rsid w:val="009E1FC4"/>
    <w:rsid w:val="009E2036"/>
    <w:rsid w:val="009E2044"/>
    <w:rsid w:val="009E2071"/>
    <w:rsid w:val="009E20E3"/>
    <w:rsid w:val="009E2143"/>
    <w:rsid w:val="009E2199"/>
    <w:rsid w:val="009E21F7"/>
    <w:rsid w:val="009E2287"/>
    <w:rsid w:val="009E22A7"/>
    <w:rsid w:val="009E2317"/>
    <w:rsid w:val="009E2398"/>
    <w:rsid w:val="009E24F7"/>
    <w:rsid w:val="009E2600"/>
    <w:rsid w:val="009E263A"/>
    <w:rsid w:val="009E266F"/>
    <w:rsid w:val="009E2753"/>
    <w:rsid w:val="009E2756"/>
    <w:rsid w:val="009E276A"/>
    <w:rsid w:val="009E27A4"/>
    <w:rsid w:val="009E2899"/>
    <w:rsid w:val="009E28F7"/>
    <w:rsid w:val="009E2929"/>
    <w:rsid w:val="009E2A45"/>
    <w:rsid w:val="009E2A59"/>
    <w:rsid w:val="009E2B3D"/>
    <w:rsid w:val="009E2B73"/>
    <w:rsid w:val="009E2BE7"/>
    <w:rsid w:val="009E2CF2"/>
    <w:rsid w:val="009E2DCD"/>
    <w:rsid w:val="009E2DE4"/>
    <w:rsid w:val="009E2DEB"/>
    <w:rsid w:val="009E2E08"/>
    <w:rsid w:val="009E2EDD"/>
    <w:rsid w:val="009E2F52"/>
    <w:rsid w:val="009E2F5D"/>
    <w:rsid w:val="009E2FD1"/>
    <w:rsid w:val="009E3128"/>
    <w:rsid w:val="009E3132"/>
    <w:rsid w:val="009E318C"/>
    <w:rsid w:val="009E3234"/>
    <w:rsid w:val="009E329E"/>
    <w:rsid w:val="009E330D"/>
    <w:rsid w:val="009E34A6"/>
    <w:rsid w:val="009E35D2"/>
    <w:rsid w:val="009E35F9"/>
    <w:rsid w:val="009E3616"/>
    <w:rsid w:val="009E367A"/>
    <w:rsid w:val="009E36CA"/>
    <w:rsid w:val="009E389E"/>
    <w:rsid w:val="009E38D5"/>
    <w:rsid w:val="009E3ABA"/>
    <w:rsid w:val="009E3BD8"/>
    <w:rsid w:val="009E3BFE"/>
    <w:rsid w:val="009E3C73"/>
    <w:rsid w:val="009E3C8A"/>
    <w:rsid w:val="009E3C93"/>
    <w:rsid w:val="009E3D1C"/>
    <w:rsid w:val="009E3D4D"/>
    <w:rsid w:val="009E3D78"/>
    <w:rsid w:val="009E3E7C"/>
    <w:rsid w:val="009E3EF2"/>
    <w:rsid w:val="009E3F92"/>
    <w:rsid w:val="009E4034"/>
    <w:rsid w:val="009E4035"/>
    <w:rsid w:val="009E4083"/>
    <w:rsid w:val="009E40AA"/>
    <w:rsid w:val="009E40F8"/>
    <w:rsid w:val="009E41B3"/>
    <w:rsid w:val="009E425C"/>
    <w:rsid w:val="009E4274"/>
    <w:rsid w:val="009E427E"/>
    <w:rsid w:val="009E43D6"/>
    <w:rsid w:val="009E448A"/>
    <w:rsid w:val="009E4498"/>
    <w:rsid w:val="009E450C"/>
    <w:rsid w:val="009E4549"/>
    <w:rsid w:val="009E454E"/>
    <w:rsid w:val="009E45BC"/>
    <w:rsid w:val="009E4645"/>
    <w:rsid w:val="009E46C1"/>
    <w:rsid w:val="009E4701"/>
    <w:rsid w:val="009E4702"/>
    <w:rsid w:val="009E47EB"/>
    <w:rsid w:val="009E493A"/>
    <w:rsid w:val="009E4981"/>
    <w:rsid w:val="009E49E6"/>
    <w:rsid w:val="009E4A79"/>
    <w:rsid w:val="009E4AB2"/>
    <w:rsid w:val="009E4C27"/>
    <w:rsid w:val="009E4C7A"/>
    <w:rsid w:val="009E4CF8"/>
    <w:rsid w:val="009E4D8B"/>
    <w:rsid w:val="009E4F0F"/>
    <w:rsid w:val="009E4FA3"/>
    <w:rsid w:val="009E4FB4"/>
    <w:rsid w:val="009E501A"/>
    <w:rsid w:val="009E5033"/>
    <w:rsid w:val="009E5037"/>
    <w:rsid w:val="009E505F"/>
    <w:rsid w:val="009E50DA"/>
    <w:rsid w:val="009E5127"/>
    <w:rsid w:val="009E514B"/>
    <w:rsid w:val="009E5189"/>
    <w:rsid w:val="009E51F5"/>
    <w:rsid w:val="009E5328"/>
    <w:rsid w:val="009E5382"/>
    <w:rsid w:val="009E539F"/>
    <w:rsid w:val="009E5446"/>
    <w:rsid w:val="009E55A3"/>
    <w:rsid w:val="009E55EA"/>
    <w:rsid w:val="009E5657"/>
    <w:rsid w:val="009E573E"/>
    <w:rsid w:val="009E5754"/>
    <w:rsid w:val="009E5892"/>
    <w:rsid w:val="009E5904"/>
    <w:rsid w:val="009E5906"/>
    <w:rsid w:val="009E5915"/>
    <w:rsid w:val="009E597C"/>
    <w:rsid w:val="009E5983"/>
    <w:rsid w:val="009E59BF"/>
    <w:rsid w:val="009E59D1"/>
    <w:rsid w:val="009E5A48"/>
    <w:rsid w:val="009E5AA6"/>
    <w:rsid w:val="009E5AA7"/>
    <w:rsid w:val="009E5AB8"/>
    <w:rsid w:val="009E5AF7"/>
    <w:rsid w:val="009E5B44"/>
    <w:rsid w:val="009E5B49"/>
    <w:rsid w:val="009E5B98"/>
    <w:rsid w:val="009E5BC4"/>
    <w:rsid w:val="009E5D2B"/>
    <w:rsid w:val="009E5D99"/>
    <w:rsid w:val="009E5DE9"/>
    <w:rsid w:val="009E5DF3"/>
    <w:rsid w:val="009E5E03"/>
    <w:rsid w:val="009E5E15"/>
    <w:rsid w:val="009E5E3F"/>
    <w:rsid w:val="009E5E58"/>
    <w:rsid w:val="009E5EC2"/>
    <w:rsid w:val="009E5EE7"/>
    <w:rsid w:val="009E5F1E"/>
    <w:rsid w:val="009E5FB3"/>
    <w:rsid w:val="009E6003"/>
    <w:rsid w:val="009E6054"/>
    <w:rsid w:val="009E60D9"/>
    <w:rsid w:val="009E6118"/>
    <w:rsid w:val="009E611D"/>
    <w:rsid w:val="009E6168"/>
    <w:rsid w:val="009E6187"/>
    <w:rsid w:val="009E622F"/>
    <w:rsid w:val="009E628D"/>
    <w:rsid w:val="009E62CA"/>
    <w:rsid w:val="009E62F1"/>
    <w:rsid w:val="009E63C2"/>
    <w:rsid w:val="009E63FD"/>
    <w:rsid w:val="009E6406"/>
    <w:rsid w:val="009E640D"/>
    <w:rsid w:val="009E6416"/>
    <w:rsid w:val="009E6528"/>
    <w:rsid w:val="009E6587"/>
    <w:rsid w:val="009E660B"/>
    <w:rsid w:val="009E664A"/>
    <w:rsid w:val="009E6651"/>
    <w:rsid w:val="009E6665"/>
    <w:rsid w:val="009E6714"/>
    <w:rsid w:val="009E686D"/>
    <w:rsid w:val="009E6900"/>
    <w:rsid w:val="009E6904"/>
    <w:rsid w:val="009E6914"/>
    <w:rsid w:val="009E691E"/>
    <w:rsid w:val="009E698A"/>
    <w:rsid w:val="009E6991"/>
    <w:rsid w:val="009E6A3F"/>
    <w:rsid w:val="009E6A4E"/>
    <w:rsid w:val="009E6A86"/>
    <w:rsid w:val="009E6AA2"/>
    <w:rsid w:val="009E6B8F"/>
    <w:rsid w:val="009E6C8F"/>
    <w:rsid w:val="009E6CC8"/>
    <w:rsid w:val="009E6D2D"/>
    <w:rsid w:val="009E6DCE"/>
    <w:rsid w:val="009E6E0E"/>
    <w:rsid w:val="009E6E31"/>
    <w:rsid w:val="009E6E6E"/>
    <w:rsid w:val="009E6ED7"/>
    <w:rsid w:val="009E6F0E"/>
    <w:rsid w:val="009E703E"/>
    <w:rsid w:val="009E70A1"/>
    <w:rsid w:val="009E70EC"/>
    <w:rsid w:val="009E735A"/>
    <w:rsid w:val="009E7389"/>
    <w:rsid w:val="009E74CD"/>
    <w:rsid w:val="009E74D1"/>
    <w:rsid w:val="009E7578"/>
    <w:rsid w:val="009E75BE"/>
    <w:rsid w:val="009E7663"/>
    <w:rsid w:val="009E773C"/>
    <w:rsid w:val="009E7752"/>
    <w:rsid w:val="009E7868"/>
    <w:rsid w:val="009E7995"/>
    <w:rsid w:val="009E7BAF"/>
    <w:rsid w:val="009E7BF0"/>
    <w:rsid w:val="009E7C02"/>
    <w:rsid w:val="009E7CCC"/>
    <w:rsid w:val="009E7D54"/>
    <w:rsid w:val="009E7D6B"/>
    <w:rsid w:val="009E7E43"/>
    <w:rsid w:val="009E7E79"/>
    <w:rsid w:val="009E7E86"/>
    <w:rsid w:val="009E7F70"/>
    <w:rsid w:val="009E7F79"/>
    <w:rsid w:val="009E7FB1"/>
    <w:rsid w:val="009F0051"/>
    <w:rsid w:val="009F0091"/>
    <w:rsid w:val="009F00A1"/>
    <w:rsid w:val="009F0224"/>
    <w:rsid w:val="009F0249"/>
    <w:rsid w:val="009F03B9"/>
    <w:rsid w:val="009F03ED"/>
    <w:rsid w:val="009F052D"/>
    <w:rsid w:val="009F05CA"/>
    <w:rsid w:val="009F0672"/>
    <w:rsid w:val="009F075A"/>
    <w:rsid w:val="009F089B"/>
    <w:rsid w:val="009F089F"/>
    <w:rsid w:val="009F08F8"/>
    <w:rsid w:val="009F0941"/>
    <w:rsid w:val="009F0974"/>
    <w:rsid w:val="009F09EF"/>
    <w:rsid w:val="009F0A53"/>
    <w:rsid w:val="009F0A64"/>
    <w:rsid w:val="009F0A9D"/>
    <w:rsid w:val="009F0AC9"/>
    <w:rsid w:val="009F0AE8"/>
    <w:rsid w:val="009F0B2A"/>
    <w:rsid w:val="009F0B84"/>
    <w:rsid w:val="009F0B96"/>
    <w:rsid w:val="009F0BAE"/>
    <w:rsid w:val="009F0BB7"/>
    <w:rsid w:val="009F0C5B"/>
    <w:rsid w:val="009F0D2D"/>
    <w:rsid w:val="009F0D37"/>
    <w:rsid w:val="009F0D75"/>
    <w:rsid w:val="009F0E06"/>
    <w:rsid w:val="009F0E09"/>
    <w:rsid w:val="009F0E78"/>
    <w:rsid w:val="009F0E79"/>
    <w:rsid w:val="009F0E88"/>
    <w:rsid w:val="009F0EE7"/>
    <w:rsid w:val="009F0F24"/>
    <w:rsid w:val="009F0F34"/>
    <w:rsid w:val="009F0F4B"/>
    <w:rsid w:val="009F0F6E"/>
    <w:rsid w:val="009F0FD3"/>
    <w:rsid w:val="009F1046"/>
    <w:rsid w:val="009F106F"/>
    <w:rsid w:val="009F11F5"/>
    <w:rsid w:val="009F1240"/>
    <w:rsid w:val="009F129D"/>
    <w:rsid w:val="009F12C4"/>
    <w:rsid w:val="009F1339"/>
    <w:rsid w:val="009F1416"/>
    <w:rsid w:val="009F1430"/>
    <w:rsid w:val="009F145F"/>
    <w:rsid w:val="009F168B"/>
    <w:rsid w:val="009F1718"/>
    <w:rsid w:val="009F171E"/>
    <w:rsid w:val="009F18EA"/>
    <w:rsid w:val="009F1984"/>
    <w:rsid w:val="009F1ACA"/>
    <w:rsid w:val="009F1B07"/>
    <w:rsid w:val="009F1B4E"/>
    <w:rsid w:val="009F1B87"/>
    <w:rsid w:val="009F1C17"/>
    <w:rsid w:val="009F1C2E"/>
    <w:rsid w:val="009F1C3D"/>
    <w:rsid w:val="009F1CFD"/>
    <w:rsid w:val="009F1D39"/>
    <w:rsid w:val="009F1D86"/>
    <w:rsid w:val="009F1DBF"/>
    <w:rsid w:val="009F1DF7"/>
    <w:rsid w:val="009F1DFE"/>
    <w:rsid w:val="009F1F10"/>
    <w:rsid w:val="009F1F84"/>
    <w:rsid w:val="009F1FCD"/>
    <w:rsid w:val="009F200C"/>
    <w:rsid w:val="009F2021"/>
    <w:rsid w:val="009F2036"/>
    <w:rsid w:val="009F217E"/>
    <w:rsid w:val="009F2212"/>
    <w:rsid w:val="009F223B"/>
    <w:rsid w:val="009F2242"/>
    <w:rsid w:val="009F2247"/>
    <w:rsid w:val="009F230A"/>
    <w:rsid w:val="009F235F"/>
    <w:rsid w:val="009F2382"/>
    <w:rsid w:val="009F2436"/>
    <w:rsid w:val="009F2569"/>
    <w:rsid w:val="009F2683"/>
    <w:rsid w:val="009F2697"/>
    <w:rsid w:val="009F270D"/>
    <w:rsid w:val="009F272F"/>
    <w:rsid w:val="009F2730"/>
    <w:rsid w:val="009F27DC"/>
    <w:rsid w:val="009F28CB"/>
    <w:rsid w:val="009F2961"/>
    <w:rsid w:val="009F29C4"/>
    <w:rsid w:val="009F29E2"/>
    <w:rsid w:val="009F2A37"/>
    <w:rsid w:val="009F2A78"/>
    <w:rsid w:val="009F2A97"/>
    <w:rsid w:val="009F2ABE"/>
    <w:rsid w:val="009F2B33"/>
    <w:rsid w:val="009F2B59"/>
    <w:rsid w:val="009F2B5E"/>
    <w:rsid w:val="009F2B84"/>
    <w:rsid w:val="009F2C43"/>
    <w:rsid w:val="009F2D9D"/>
    <w:rsid w:val="009F2E44"/>
    <w:rsid w:val="009F2E75"/>
    <w:rsid w:val="009F2F42"/>
    <w:rsid w:val="009F2F68"/>
    <w:rsid w:val="009F2FAE"/>
    <w:rsid w:val="009F2FD3"/>
    <w:rsid w:val="009F309E"/>
    <w:rsid w:val="009F31DA"/>
    <w:rsid w:val="009F31F3"/>
    <w:rsid w:val="009F32C3"/>
    <w:rsid w:val="009F32D5"/>
    <w:rsid w:val="009F32D8"/>
    <w:rsid w:val="009F32E9"/>
    <w:rsid w:val="009F3349"/>
    <w:rsid w:val="009F3364"/>
    <w:rsid w:val="009F336B"/>
    <w:rsid w:val="009F33AF"/>
    <w:rsid w:val="009F33D5"/>
    <w:rsid w:val="009F34BA"/>
    <w:rsid w:val="009F34F4"/>
    <w:rsid w:val="009F3516"/>
    <w:rsid w:val="009F3567"/>
    <w:rsid w:val="009F3599"/>
    <w:rsid w:val="009F35D2"/>
    <w:rsid w:val="009F3623"/>
    <w:rsid w:val="009F3698"/>
    <w:rsid w:val="009F3726"/>
    <w:rsid w:val="009F3760"/>
    <w:rsid w:val="009F3766"/>
    <w:rsid w:val="009F37A6"/>
    <w:rsid w:val="009F37A9"/>
    <w:rsid w:val="009F39AE"/>
    <w:rsid w:val="009F3A87"/>
    <w:rsid w:val="009F3A98"/>
    <w:rsid w:val="009F3D8D"/>
    <w:rsid w:val="009F3DE7"/>
    <w:rsid w:val="009F3E26"/>
    <w:rsid w:val="009F3E70"/>
    <w:rsid w:val="009F3E7C"/>
    <w:rsid w:val="009F3EAB"/>
    <w:rsid w:val="009F3F5D"/>
    <w:rsid w:val="009F4054"/>
    <w:rsid w:val="009F4103"/>
    <w:rsid w:val="009F4149"/>
    <w:rsid w:val="009F4151"/>
    <w:rsid w:val="009F41B1"/>
    <w:rsid w:val="009F41B5"/>
    <w:rsid w:val="009F41BE"/>
    <w:rsid w:val="009F41DE"/>
    <w:rsid w:val="009F41FA"/>
    <w:rsid w:val="009F428D"/>
    <w:rsid w:val="009F43DA"/>
    <w:rsid w:val="009F4470"/>
    <w:rsid w:val="009F4474"/>
    <w:rsid w:val="009F45D6"/>
    <w:rsid w:val="009F4620"/>
    <w:rsid w:val="009F4676"/>
    <w:rsid w:val="009F469C"/>
    <w:rsid w:val="009F4745"/>
    <w:rsid w:val="009F4906"/>
    <w:rsid w:val="009F4921"/>
    <w:rsid w:val="009F494E"/>
    <w:rsid w:val="009F4965"/>
    <w:rsid w:val="009F49E0"/>
    <w:rsid w:val="009F4AF8"/>
    <w:rsid w:val="009F4B39"/>
    <w:rsid w:val="009F4B8C"/>
    <w:rsid w:val="009F4CDD"/>
    <w:rsid w:val="009F4D1A"/>
    <w:rsid w:val="009F4E24"/>
    <w:rsid w:val="009F4E5C"/>
    <w:rsid w:val="009F4E62"/>
    <w:rsid w:val="009F4FEF"/>
    <w:rsid w:val="009F5014"/>
    <w:rsid w:val="009F503D"/>
    <w:rsid w:val="009F5047"/>
    <w:rsid w:val="009F5066"/>
    <w:rsid w:val="009F508E"/>
    <w:rsid w:val="009F50C7"/>
    <w:rsid w:val="009F51BC"/>
    <w:rsid w:val="009F5207"/>
    <w:rsid w:val="009F541B"/>
    <w:rsid w:val="009F5455"/>
    <w:rsid w:val="009F54CC"/>
    <w:rsid w:val="009F54E7"/>
    <w:rsid w:val="009F54EC"/>
    <w:rsid w:val="009F5677"/>
    <w:rsid w:val="009F56B7"/>
    <w:rsid w:val="009F5780"/>
    <w:rsid w:val="009F57A5"/>
    <w:rsid w:val="009F5806"/>
    <w:rsid w:val="009F5864"/>
    <w:rsid w:val="009F58FC"/>
    <w:rsid w:val="009F5933"/>
    <w:rsid w:val="009F5986"/>
    <w:rsid w:val="009F59B5"/>
    <w:rsid w:val="009F5A29"/>
    <w:rsid w:val="009F5A58"/>
    <w:rsid w:val="009F5AEF"/>
    <w:rsid w:val="009F5B7F"/>
    <w:rsid w:val="009F5BF3"/>
    <w:rsid w:val="009F5C67"/>
    <w:rsid w:val="009F5D05"/>
    <w:rsid w:val="009F5DA1"/>
    <w:rsid w:val="009F5DBF"/>
    <w:rsid w:val="009F5DFA"/>
    <w:rsid w:val="009F612D"/>
    <w:rsid w:val="009F617C"/>
    <w:rsid w:val="009F61A6"/>
    <w:rsid w:val="009F620B"/>
    <w:rsid w:val="009F620F"/>
    <w:rsid w:val="009F624C"/>
    <w:rsid w:val="009F6262"/>
    <w:rsid w:val="009F62C4"/>
    <w:rsid w:val="009F6314"/>
    <w:rsid w:val="009F644C"/>
    <w:rsid w:val="009F661C"/>
    <w:rsid w:val="009F66AC"/>
    <w:rsid w:val="009F66B3"/>
    <w:rsid w:val="009F66D5"/>
    <w:rsid w:val="009F6707"/>
    <w:rsid w:val="009F6778"/>
    <w:rsid w:val="009F698A"/>
    <w:rsid w:val="009F699C"/>
    <w:rsid w:val="009F6A21"/>
    <w:rsid w:val="009F6B26"/>
    <w:rsid w:val="009F6C45"/>
    <w:rsid w:val="009F6C87"/>
    <w:rsid w:val="009F6D6A"/>
    <w:rsid w:val="009F6D6E"/>
    <w:rsid w:val="009F6DA0"/>
    <w:rsid w:val="009F6E9A"/>
    <w:rsid w:val="009F6EBF"/>
    <w:rsid w:val="009F6EF2"/>
    <w:rsid w:val="009F6EF3"/>
    <w:rsid w:val="009F6F4D"/>
    <w:rsid w:val="009F6FDF"/>
    <w:rsid w:val="009F7057"/>
    <w:rsid w:val="009F7100"/>
    <w:rsid w:val="009F7103"/>
    <w:rsid w:val="009F7185"/>
    <w:rsid w:val="009F7202"/>
    <w:rsid w:val="009F7243"/>
    <w:rsid w:val="009F738E"/>
    <w:rsid w:val="009F73BB"/>
    <w:rsid w:val="009F74CF"/>
    <w:rsid w:val="009F74F5"/>
    <w:rsid w:val="009F756D"/>
    <w:rsid w:val="009F7577"/>
    <w:rsid w:val="009F759B"/>
    <w:rsid w:val="009F75DA"/>
    <w:rsid w:val="009F784E"/>
    <w:rsid w:val="009F7853"/>
    <w:rsid w:val="009F7872"/>
    <w:rsid w:val="009F7892"/>
    <w:rsid w:val="009F78DF"/>
    <w:rsid w:val="009F79CF"/>
    <w:rsid w:val="009F7A6D"/>
    <w:rsid w:val="009F7B35"/>
    <w:rsid w:val="009F7B64"/>
    <w:rsid w:val="009F7B6A"/>
    <w:rsid w:val="009F7CB7"/>
    <w:rsid w:val="009F7D4A"/>
    <w:rsid w:val="009F7DDB"/>
    <w:rsid w:val="009F7E7D"/>
    <w:rsid w:val="009F7EE0"/>
    <w:rsid w:val="009F7F18"/>
    <w:rsid w:val="009F7FDD"/>
    <w:rsid w:val="00A00016"/>
    <w:rsid w:val="00A000C8"/>
    <w:rsid w:val="00A0010F"/>
    <w:rsid w:val="00A0015C"/>
    <w:rsid w:val="00A0016A"/>
    <w:rsid w:val="00A001CF"/>
    <w:rsid w:val="00A00273"/>
    <w:rsid w:val="00A00280"/>
    <w:rsid w:val="00A002DB"/>
    <w:rsid w:val="00A00303"/>
    <w:rsid w:val="00A003F2"/>
    <w:rsid w:val="00A003F6"/>
    <w:rsid w:val="00A0042F"/>
    <w:rsid w:val="00A00454"/>
    <w:rsid w:val="00A0045E"/>
    <w:rsid w:val="00A00464"/>
    <w:rsid w:val="00A006AF"/>
    <w:rsid w:val="00A006F2"/>
    <w:rsid w:val="00A00712"/>
    <w:rsid w:val="00A00761"/>
    <w:rsid w:val="00A007C8"/>
    <w:rsid w:val="00A008CB"/>
    <w:rsid w:val="00A008E6"/>
    <w:rsid w:val="00A0094D"/>
    <w:rsid w:val="00A00961"/>
    <w:rsid w:val="00A009B2"/>
    <w:rsid w:val="00A009F4"/>
    <w:rsid w:val="00A00ACB"/>
    <w:rsid w:val="00A00B7B"/>
    <w:rsid w:val="00A00B80"/>
    <w:rsid w:val="00A00C67"/>
    <w:rsid w:val="00A00CD1"/>
    <w:rsid w:val="00A00CE8"/>
    <w:rsid w:val="00A00DC1"/>
    <w:rsid w:val="00A00ECD"/>
    <w:rsid w:val="00A01042"/>
    <w:rsid w:val="00A01093"/>
    <w:rsid w:val="00A01180"/>
    <w:rsid w:val="00A011DB"/>
    <w:rsid w:val="00A01252"/>
    <w:rsid w:val="00A0128A"/>
    <w:rsid w:val="00A0131F"/>
    <w:rsid w:val="00A01357"/>
    <w:rsid w:val="00A01375"/>
    <w:rsid w:val="00A01392"/>
    <w:rsid w:val="00A013B8"/>
    <w:rsid w:val="00A01503"/>
    <w:rsid w:val="00A0150F"/>
    <w:rsid w:val="00A01536"/>
    <w:rsid w:val="00A0162F"/>
    <w:rsid w:val="00A0172B"/>
    <w:rsid w:val="00A0174D"/>
    <w:rsid w:val="00A01766"/>
    <w:rsid w:val="00A0184C"/>
    <w:rsid w:val="00A018C5"/>
    <w:rsid w:val="00A018E3"/>
    <w:rsid w:val="00A01992"/>
    <w:rsid w:val="00A019C0"/>
    <w:rsid w:val="00A01A12"/>
    <w:rsid w:val="00A01ACB"/>
    <w:rsid w:val="00A01B47"/>
    <w:rsid w:val="00A01BEA"/>
    <w:rsid w:val="00A01BF4"/>
    <w:rsid w:val="00A01C82"/>
    <w:rsid w:val="00A01CDC"/>
    <w:rsid w:val="00A01D2E"/>
    <w:rsid w:val="00A01D65"/>
    <w:rsid w:val="00A01E73"/>
    <w:rsid w:val="00A01ED4"/>
    <w:rsid w:val="00A01F18"/>
    <w:rsid w:val="00A01FBD"/>
    <w:rsid w:val="00A02094"/>
    <w:rsid w:val="00A02106"/>
    <w:rsid w:val="00A02138"/>
    <w:rsid w:val="00A021C0"/>
    <w:rsid w:val="00A02249"/>
    <w:rsid w:val="00A022F1"/>
    <w:rsid w:val="00A022F6"/>
    <w:rsid w:val="00A02316"/>
    <w:rsid w:val="00A02368"/>
    <w:rsid w:val="00A023A6"/>
    <w:rsid w:val="00A02437"/>
    <w:rsid w:val="00A0243B"/>
    <w:rsid w:val="00A024BC"/>
    <w:rsid w:val="00A02585"/>
    <w:rsid w:val="00A02689"/>
    <w:rsid w:val="00A0280E"/>
    <w:rsid w:val="00A028EE"/>
    <w:rsid w:val="00A0293E"/>
    <w:rsid w:val="00A0295F"/>
    <w:rsid w:val="00A029C3"/>
    <w:rsid w:val="00A029F0"/>
    <w:rsid w:val="00A029FD"/>
    <w:rsid w:val="00A02A5A"/>
    <w:rsid w:val="00A02AF7"/>
    <w:rsid w:val="00A02CD8"/>
    <w:rsid w:val="00A02F43"/>
    <w:rsid w:val="00A03034"/>
    <w:rsid w:val="00A03075"/>
    <w:rsid w:val="00A030F4"/>
    <w:rsid w:val="00A03129"/>
    <w:rsid w:val="00A0316F"/>
    <w:rsid w:val="00A03172"/>
    <w:rsid w:val="00A0326B"/>
    <w:rsid w:val="00A03349"/>
    <w:rsid w:val="00A033C8"/>
    <w:rsid w:val="00A03471"/>
    <w:rsid w:val="00A034F1"/>
    <w:rsid w:val="00A03530"/>
    <w:rsid w:val="00A0354A"/>
    <w:rsid w:val="00A03623"/>
    <w:rsid w:val="00A03625"/>
    <w:rsid w:val="00A03635"/>
    <w:rsid w:val="00A0368F"/>
    <w:rsid w:val="00A037AF"/>
    <w:rsid w:val="00A0384F"/>
    <w:rsid w:val="00A0385B"/>
    <w:rsid w:val="00A03895"/>
    <w:rsid w:val="00A038D8"/>
    <w:rsid w:val="00A0397F"/>
    <w:rsid w:val="00A03ACF"/>
    <w:rsid w:val="00A03B2A"/>
    <w:rsid w:val="00A03BDC"/>
    <w:rsid w:val="00A03BDD"/>
    <w:rsid w:val="00A03C42"/>
    <w:rsid w:val="00A03C6B"/>
    <w:rsid w:val="00A03DA2"/>
    <w:rsid w:val="00A03E6A"/>
    <w:rsid w:val="00A03E7A"/>
    <w:rsid w:val="00A03ED5"/>
    <w:rsid w:val="00A03F68"/>
    <w:rsid w:val="00A03F9E"/>
    <w:rsid w:val="00A03FB0"/>
    <w:rsid w:val="00A04030"/>
    <w:rsid w:val="00A040E4"/>
    <w:rsid w:val="00A0416B"/>
    <w:rsid w:val="00A043DC"/>
    <w:rsid w:val="00A043F8"/>
    <w:rsid w:val="00A04463"/>
    <w:rsid w:val="00A0446C"/>
    <w:rsid w:val="00A0449B"/>
    <w:rsid w:val="00A044C0"/>
    <w:rsid w:val="00A0452C"/>
    <w:rsid w:val="00A045C0"/>
    <w:rsid w:val="00A045E0"/>
    <w:rsid w:val="00A0463F"/>
    <w:rsid w:val="00A046B6"/>
    <w:rsid w:val="00A046DC"/>
    <w:rsid w:val="00A047FB"/>
    <w:rsid w:val="00A04818"/>
    <w:rsid w:val="00A048DE"/>
    <w:rsid w:val="00A04923"/>
    <w:rsid w:val="00A0493D"/>
    <w:rsid w:val="00A04A31"/>
    <w:rsid w:val="00A04AC7"/>
    <w:rsid w:val="00A04AE0"/>
    <w:rsid w:val="00A04B66"/>
    <w:rsid w:val="00A04BB3"/>
    <w:rsid w:val="00A04C98"/>
    <w:rsid w:val="00A04D46"/>
    <w:rsid w:val="00A04D4B"/>
    <w:rsid w:val="00A04DB2"/>
    <w:rsid w:val="00A04EA0"/>
    <w:rsid w:val="00A04FAC"/>
    <w:rsid w:val="00A05032"/>
    <w:rsid w:val="00A05033"/>
    <w:rsid w:val="00A0503B"/>
    <w:rsid w:val="00A05077"/>
    <w:rsid w:val="00A0511C"/>
    <w:rsid w:val="00A05257"/>
    <w:rsid w:val="00A05280"/>
    <w:rsid w:val="00A053C8"/>
    <w:rsid w:val="00A05424"/>
    <w:rsid w:val="00A054CE"/>
    <w:rsid w:val="00A05545"/>
    <w:rsid w:val="00A05555"/>
    <w:rsid w:val="00A05761"/>
    <w:rsid w:val="00A057C7"/>
    <w:rsid w:val="00A057EE"/>
    <w:rsid w:val="00A05812"/>
    <w:rsid w:val="00A05894"/>
    <w:rsid w:val="00A058B6"/>
    <w:rsid w:val="00A05AA5"/>
    <w:rsid w:val="00A05ADE"/>
    <w:rsid w:val="00A05B2B"/>
    <w:rsid w:val="00A05B82"/>
    <w:rsid w:val="00A05BDF"/>
    <w:rsid w:val="00A05C0C"/>
    <w:rsid w:val="00A05C7D"/>
    <w:rsid w:val="00A05D11"/>
    <w:rsid w:val="00A05DD5"/>
    <w:rsid w:val="00A05F0D"/>
    <w:rsid w:val="00A05F11"/>
    <w:rsid w:val="00A06005"/>
    <w:rsid w:val="00A06031"/>
    <w:rsid w:val="00A0618B"/>
    <w:rsid w:val="00A06273"/>
    <w:rsid w:val="00A062B5"/>
    <w:rsid w:val="00A0635F"/>
    <w:rsid w:val="00A0640C"/>
    <w:rsid w:val="00A0642C"/>
    <w:rsid w:val="00A065BA"/>
    <w:rsid w:val="00A065CB"/>
    <w:rsid w:val="00A06600"/>
    <w:rsid w:val="00A066EF"/>
    <w:rsid w:val="00A067E6"/>
    <w:rsid w:val="00A067E9"/>
    <w:rsid w:val="00A0699A"/>
    <w:rsid w:val="00A06A90"/>
    <w:rsid w:val="00A06AB1"/>
    <w:rsid w:val="00A06ADE"/>
    <w:rsid w:val="00A06B04"/>
    <w:rsid w:val="00A06BE3"/>
    <w:rsid w:val="00A06C05"/>
    <w:rsid w:val="00A06C84"/>
    <w:rsid w:val="00A06CE2"/>
    <w:rsid w:val="00A06DD7"/>
    <w:rsid w:val="00A06E19"/>
    <w:rsid w:val="00A06F04"/>
    <w:rsid w:val="00A06F10"/>
    <w:rsid w:val="00A06F95"/>
    <w:rsid w:val="00A06FF9"/>
    <w:rsid w:val="00A07040"/>
    <w:rsid w:val="00A0704F"/>
    <w:rsid w:val="00A070A3"/>
    <w:rsid w:val="00A07149"/>
    <w:rsid w:val="00A0719A"/>
    <w:rsid w:val="00A07227"/>
    <w:rsid w:val="00A0728A"/>
    <w:rsid w:val="00A0738C"/>
    <w:rsid w:val="00A0744F"/>
    <w:rsid w:val="00A074BD"/>
    <w:rsid w:val="00A0759C"/>
    <w:rsid w:val="00A0765A"/>
    <w:rsid w:val="00A0766D"/>
    <w:rsid w:val="00A07717"/>
    <w:rsid w:val="00A077E6"/>
    <w:rsid w:val="00A07814"/>
    <w:rsid w:val="00A07817"/>
    <w:rsid w:val="00A0782B"/>
    <w:rsid w:val="00A07875"/>
    <w:rsid w:val="00A0793E"/>
    <w:rsid w:val="00A079DE"/>
    <w:rsid w:val="00A079F3"/>
    <w:rsid w:val="00A07A03"/>
    <w:rsid w:val="00A07A62"/>
    <w:rsid w:val="00A07A64"/>
    <w:rsid w:val="00A07AD8"/>
    <w:rsid w:val="00A07ADF"/>
    <w:rsid w:val="00A07B00"/>
    <w:rsid w:val="00A07BA6"/>
    <w:rsid w:val="00A07C4D"/>
    <w:rsid w:val="00A07C70"/>
    <w:rsid w:val="00A07CEA"/>
    <w:rsid w:val="00A07D07"/>
    <w:rsid w:val="00A07D28"/>
    <w:rsid w:val="00A07D6D"/>
    <w:rsid w:val="00A07DC3"/>
    <w:rsid w:val="00A07EA8"/>
    <w:rsid w:val="00A07F05"/>
    <w:rsid w:val="00A07F0E"/>
    <w:rsid w:val="00A07F55"/>
    <w:rsid w:val="00A07F8E"/>
    <w:rsid w:val="00A1019C"/>
    <w:rsid w:val="00A101E6"/>
    <w:rsid w:val="00A10289"/>
    <w:rsid w:val="00A10327"/>
    <w:rsid w:val="00A10377"/>
    <w:rsid w:val="00A103A6"/>
    <w:rsid w:val="00A10460"/>
    <w:rsid w:val="00A104B9"/>
    <w:rsid w:val="00A104DA"/>
    <w:rsid w:val="00A104E7"/>
    <w:rsid w:val="00A10504"/>
    <w:rsid w:val="00A10564"/>
    <w:rsid w:val="00A10592"/>
    <w:rsid w:val="00A105C3"/>
    <w:rsid w:val="00A105FF"/>
    <w:rsid w:val="00A1067F"/>
    <w:rsid w:val="00A106D0"/>
    <w:rsid w:val="00A1074F"/>
    <w:rsid w:val="00A10839"/>
    <w:rsid w:val="00A1083B"/>
    <w:rsid w:val="00A10877"/>
    <w:rsid w:val="00A108A7"/>
    <w:rsid w:val="00A108CA"/>
    <w:rsid w:val="00A10942"/>
    <w:rsid w:val="00A10A76"/>
    <w:rsid w:val="00A10A94"/>
    <w:rsid w:val="00A10B19"/>
    <w:rsid w:val="00A10B82"/>
    <w:rsid w:val="00A10BFB"/>
    <w:rsid w:val="00A10D16"/>
    <w:rsid w:val="00A10D19"/>
    <w:rsid w:val="00A10E0B"/>
    <w:rsid w:val="00A10EA8"/>
    <w:rsid w:val="00A10EB4"/>
    <w:rsid w:val="00A10EF2"/>
    <w:rsid w:val="00A10EF8"/>
    <w:rsid w:val="00A10F35"/>
    <w:rsid w:val="00A10FB5"/>
    <w:rsid w:val="00A10FB6"/>
    <w:rsid w:val="00A10FD4"/>
    <w:rsid w:val="00A1108B"/>
    <w:rsid w:val="00A110A6"/>
    <w:rsid w:val="00A110AF"/>
    <w:rsid w:val="00A110C4"/>
    <w:rsid w:val="00A111BD"/>
    <w:rsid w:val="00A111D5"/>
    <w:rsid w:val="00A111F4"/>
    <w:rsid w:val="00A11261"/>
    <w:rsid w:val="00A112BC"/>
    <w:rsid w:val="00A1131A"/>
    <w:rsid w:val="00A1138B"/>
    <w:rsid w:val="00A11390"/>
    <w:rsid w:val="00A113B3"/>
    <w:rsid w:val="00A11486"/>
    <w:rsid w:val="00A115B5"/>
    <w:rsid w:val="00A11645"/>
    <w:rsid w:val="00A11732"/>
    <w:rsid w:val="00A11784"/>
    <w:rsid w:val="00A1178A"/>
    <w:rsid w:val="00A1178B"/>
    <w:rsid w:val="00A117FF"/>
    <w:rsid w:val="00A11891"/>
    <w:rsid w:val="00A118B2"/>
    <w:rsid w:val="00A11909"/>
    <w:rsid w:val="00A1196E"/>
    <w:rsid w:val="00A119E3"/>
    <w:rsid w:val="00A11ABA"/>
    <w:rsid w:val="00A11B81"/>
    <w:rsid w:val="00A11C01"/>
    <w:rsid w:val="00A11C30"/>
    <w:rsid w:val="00A11C86"/>
    <w:rsid w:val="00A11CD2"/>
    <w:rsid w:val="00A11D13"/>
    <w:rsid w:val="00A11D49"/>
    <w:rsid w:val="00A11DB0"/>
    <w:rsid w:val="00A11E1A"/>
    <w:rsid w:val="00A11EF3"/>
    <w:rsid w:val="00A11F07"/>
    <w:rsid w:val="00A11F58"/>
    <w:rsid w:val="00A1209C"/>
    <w:rsid w:val="00A120E7"/>
    <w:rsid w:val="00A1210D"/>
    <w:rsid w:val="00A121BC"/>
    <w:rsid w:val="00A122D9"/>
    <w:rsid w:val="00A123AE"/>
    <w:rsid w:val="00A1243F"/>
    <w:rsid w:val="00A124A2"/>
    <w:rsid w:val="00A125D7"/>
    <w:rsid w:val="00A12604"/>
    <w:rsid w:val="00A1260F"/>
    <w:rsid w:val="00A1263E"/>
    <w:rsid w:val="00A126F7"/>
    <w:rsid w:val="00A12768"/>
    <w:rsid w:val="00A1276E"/>
    <w:rsid w:val="00A127D1"/>
    <w:rsid w:val="00A127E1"/>
    <w:rsid w:val="00A12821"/>
    <w:rsid w:val="00A128B8"/>
    <w:rsid w:val="00A128BD"/>
    <w:rsid w:val="00A128FE"/>
    <w:rsid w:val="00A128FF"/>
    <w:rsid w:val="00A12ABF"/>
    <w:rsid w:val="00A12C02"/>
    <w:rsid w:val="00A12C07"/>
    <w:rsid w:val="00A12CC0"/>
    <w:rsid w:val="00A12D2B"/>
    <w:rsid w:val="00A12D51"/>
    <w:rsid w:val="00A12D84"/>
    <w:rsid w:val="00A12D86"/>
    <w:rsid w:val="00A12E86"/>
    <w:rsid w:val="00A12EBD"/>
    <w:rsid w:val="00A12ECD"/>
    <w:rsid w:val="00A12EDE"/>
    <w:rsid w:val="00A12F69"/>
    <w:rsid w:val="00A1304F"/>
    <w:rsid w:val="00A13055"/>
    <w:rsid w:val="00A1306A"/>
    <w:rsid w:val="00A1308E"/>
    <w:rsid w:val="00A130D0"/>
    <w:rsid w:val="00A13115"/>
    <w:rsid w:val="00A13144"/>
    <w:rsid w:val="00A131C9"/>
    <w:rsid w:val="00A13203"/>
    <w:rsid w:val="00A13206"/>
    <w:rsid w:val="00A13239"/>
    <w:rsid w:val="00A13249"/>
    <w:rsid w:val="00A132D1"/>
    <w:rsid w:val="00A13323"/>
    <w:rsid w:val="00A13395"/>
    <w:rsid w:val="00A133B3"/>
    <w:rsid w:val="00A133F3"/>
    <w:rsid w:val="00A1340B"/>
    <w:rsid w:val="00A13499"/>
    <w:rsid w:val="00A1367E"/>
    <w:rsid w:val="00A136E7"/>
    <w:rsid w:val="00A137CC"/>
    <w:rsid w:val="00A13855"/>
    <w:rsid w:val="00A13984"/>
    <w:rsid w:val="00A139B2"/>
    <w:rsid w:val="00A13A50"/>
    <w:rsid w:val="00A13A7E"/>
    <w:rsid w:val="00A13AEE"/>
    <w:rsid w:val="00A13B31"/>
    <w:rsid w:val="00A13B5B"/>
    <w:rsid w:val="00A13BAF"/>
    <w:rsid w:val="00A13C3A"/>
    <w:rsid w:val="00A13C69"/>
    <w:rsid w:val="00A13CF9"/>
    <w:rsid w:val="00A13D0A"/>
    <w:rsid w:val="00A13D0D"/>
    <w:rsid w:val="00A13E14"/>
    <w:rsid w:val="00A13E17"/>
    <w:rsid w:val="00A13E96"/>
    <w:rsid w:val="00A13F68"/>
    <w:rsid w:val="00A13F98"/>
    <w:rsid w:val="00A1409B"/>
    <w:rsid w:val="00A140B9"/>
    <w:rsid w:val="00A1412B"/>
    <w:rsid w:val="00A14132"/>
    <w:rsid w:val="00A14312"/>
    <w:rsid w:val="00A1434C"/>
    <w:rsid w:val="00A1445C"/>
    <w:rsid w:val="00A14467"/>
    <w:rsid w:val="00A14499"/>
    <w:rsid w:val="00A144A7"/>
    <w:rsid w:val="00A1452D"/>
    <w:rsid w:val="00A1469C"/>
    <w:rsid w:val="00A146BE"/>
    <w:rsid w:val="00A1470D"/>
    <w:rsid w:val="00A14717"/>
    <w:rsid w:val="00A14721"/>
    <w:rsid w:val="00A1481C"/>
    <w:rsid w:val="00A1481F"/>
    <w:rsid w:val="00A14852"/>
    <w:rsid w:val="00A1489C"/>
    <w:rsid w:val="00A14931"/>
    <w:rsid w:val="00A14976"/>
    <w:rsid w:val="00A1498B"/>
    <w:rsid w:val="00A149A8"/>
    <w:rsid w:val="00A149B5"/>
    <w:rsid w:val="00A149FA"/>
    <w:rsid w:val="00A14A48"/>
    <w:rsid w:val="00A14B3C"/>
    <w:rsid w:val="00A14B76"/>
    <w:rsid w:val="00A14BD7"/>
    <w:rsid w:val="00A14C46"/>
    <w:rsid w:val="00A14C5C"/>
    <w:rsid w:val="00A14CF5"/>
    <w:rsid w:val="00A14DC1"/>
    <w:rsid w:val="00A14DD2"/>
    <w:rsid w:val="00A14DEF"/>
    <w:rsid w:val="00A14DF3"/>
    <w:rsid w:val="00A14E13"/>
    <w:rsid w:val="00A14E59"/>
    <w:rsid w:val="00A14E9C"/>
    <w:rsid w:val="00A14ED0"/>
    <w:rsid w:val="00A14EE1"/>
    <w:rsid w:val="00A14EE5"/>
    <w:rsid w:val="00A14F91"/>
    <w:rsid w:val="00A14FC4"/>
    <w:rsid w:val="00A14FF5"/>
    <w:rsid w:val="00A14FF9"/>
    <w:rsid w:val="00A1506A"/>
    <w:rsid w:val="00A15085"/>
    <w:rsid w:val="00A15139"/>
    <w:rsid w:val="00A151AE"/>
    <w:rsid w:val="00A15254"/>
    <w:rsid w:val="00A15267"/>
    <w:rsid w:val="00A1529F"/>
    <w:rsid w:val="00A15364"/>
    <w:rsid w:val="00A15376"/>
    <w:rsid w:val="00A15413"/>
    <w:rsid w:val="00A1542A"/>
    <w:rsid w:val="00A154FA"/>
    <w:rsid w:val="00A15540"/>
    <w:rsid w:val="00A15594"/>
    <w:rsid w:val="00A155C2"/>
    <w:rsid w:val="00A155C3"/>
    <w:rsid w:val="00A156B0"/>
    <w:rsid w:val="00A156CD"/>
    <w:rsid w:val="00A15718"/>
    <w:rsid w:val="00A15766"/>
    <w:rsid w:val="00A15773"/>
    <w:rsid w:val="00A157E2"/>
    <w:rsid w:val="00A158EB"/>
    <w:rsid w:val="00A1590F"/>
    <w:rsid w:val="00A15916"/>
    <w:rsid w:val="00A15920"/>
    <w:rsid w:val="00A1595B"/>
    <w:rsid w:val="00A1597E"/>
    <w:rsid w:val="00A159B3"/>
    <w:rsid w:val="00A15A6C"/>
    <w:rsid w:val="00A15B8E"/>
    <w:rsid w:val="00A15C4F"/>
    <w:rsid w:val="00A15CCB"/>
    <w:rsid w:val="00A15CD7"/>
    <w:rsid w:val="00A15D88"/>
    <w:rsid w:val="00A15D94"/>
    <w:rsid w:val="00A15E23"/>
    <w:rsid w:val="00A15EF7"/>
    <w:rsid w:val="00A15F1C"/>
    <w:rsid w:val="00A15F3D"/>
    <w:rsid w:val="00A15F66"/>
    <w:rsid w:val="00A1609E"/>
    <w:rsid w:val="00A160D1"/>
    <w:rsid w:val="00A160E5"/>
    <w:rsid w:val="00A1611E"/>
    <w:rsid w:val="00A161AE"/>
    <w:rsid w:val="00A1620C"/>
    <w:rsid w:val="00A16235"/>
    <w:rsid w:val="00A16344"/>
    <w:rsid w:val="00A16443"/>
    <w:rsid w:val="00A16461"/>
    <w:rsid w:val="00A16476"/>
    <w:rsid w:val="00A16498"/>
    <w:rsid w:val="00A164D6"/>
    <w:rsid w:val="00A164DB"/>
    <w:rsid w:val="00A1658A"/>
    <w:rsid w:val="00A165A4"/>
    <w:rsid w:val="00A16729"/>
    <w:rsid w:val="00A16774"/>
    <w:rsid w:val="00A16786"/>
    <w:rsid w:val="00A16811"/>
    <w:rsid w:val="00A16960"/>
    <w:rsid w:val="00A169AC"/>
    <w:rsid w:val="00A16A0B"/>
    <w:rsid w:val="00A16A0D"/>
    <w:rsid w:val="00A16A12"/>
    <w:rsid w:val="00A16A78"/>
    <w:rsid w:val="00A16B06"/>
    <w:rsid w:val="00A16B0D"/>
    <w:rsid w:val="00A16B2E"/>
    <w:rsid w:val="00A16C46"/>
    <w:rsid w:val="00A16CF0"/>
    <w:rsid w:val="00A16DAC"/>
    <w:rsid w:val="00A16EB7"/>
    <w:rsid w:val="00A16EB9"/>
    <w:rsid w:val="00A16EBB"/>
    <w:rsid w:val="00A16EE2"/>
    <w:rsid w:val="00A16F45"/>
    <w:rsid w:val="00A17054"/>
    <w:rsid w:val="00A17067"/>
    <w:rsid w:val="00A17142"/>
    <w:rsid w:val="00A171AA"/>
    <w:rsid w:val="00A171BB"/>
    <w:rsid w:val="00A171FF"/>
    <w:rsid w:val="00A17252"/>
    <w:rsid w:val="00A17295"/>
    <w:rsid w:val="00A172AC"/>
    <w:rsid w:val="00A17357"/>
    <w:rsid w:val="00A173B3"/>
    <w:rsid w:val="00A173CF"/>
    <w:rsid w:val="00A17470"/>
    <w:rsid w:val="00A174AD"/>
    <w:rsid w:val="00A1754D"/>
    <w:rsid w:val="00A1763B"/>
    <w:rsid w:val="00A17645"/>
    <w:rsid w:val="00A1769F"/>
    <w:rsid w:val="00A1782E"/>
    <w:rsid w:val="00A17842"/>
    <w:rsid w:val="00A1787D"/>
    <w:rsid w:val="00A17955"/>
    <w:rsid w:val="00A17999"/>
    <w:rsid w:val="00A17C33"/>
    <w:rsid w:val="00A17D89"/>
    <w:rsid w:val="00A17DB8"/>
    <w:rsid w:val="00A17ED6"/>
    <w:rsid w:val="00A17EF6"/>
    <w:rsid w:val="00A17F3D"/>
    <w:rsid w:val="00A17F61"/>
    <w:rsid w:val="00A2024E"/>
    <w:rsid w:val="00A2025A"/>
    <w:rsid w:val="00A20278"/>
    <w:rsid w:val="00A2028A"/>
    <w:rsid w:val="00A20294"/>
    <w:rsid w:val="00A20402"/>
    <w:rsid w:val="00A20475"/>
    <w:rsid w:val="00A20485"/>
    <w:rsid w:val="00A204A4"/>
    <w:rsid w:val="00A205E6"/>
    <w:rsid w:val="00A20697"/>
    <w:rsid w:val="00A207E2"/>
    <w:rsid w:val="00A208CC"/>
    <w:rsid w:val="00A20905"/>
    <w:rsid w:val="00A209CF"/>
    <w:rsid w:val="00A20A1E"/>
    <w:rsid w:val="00A20A25"/>
    <w:rsid w:val="00A20A5B"/>
    <w:rsid w:val="00A20A8F"/>
    <w:rsid w:val="00A20AD9"/>
    <w:rsid w:val="00A20B1D"/>
    <w:rsid w:val="00A20B6E"/>
    <w:rsid w:val="00A20B92"/>
    <w:rsid w:val="00A20B93"/>
    <w:rsid w:val="00A20BB4"/>
    <w:rsid w:val="00A20CC9"/>
    <w:rsid w:val="00A20D61"/>
    <w:rsid w:val="00A20ED2"/>
    <w:rsid w:val="00A21063"/>
    <w:rsid w:val="00A210DC"/>
    <w:rsid w:val="00A211A6"/>
    <w:rsid w:val="00A21202"/>
    <w:rsid w:val="00A21204"/>
    <w:rsid w:val="00A212CA"/>
    <w:rsid w:val="00A21323"/>
    <w:rsid w:val="00A2139E"/>
    <w:rsid w:val="00A213DF"/>
    <w:rsid w:val="00A214BC"/>
    <w:rsid w:val="00A214D8"/>
    <w:rsid w:val="00A214FE"/>
    <w:rsid w:val="00A21519"/>
    <w:rsid w:val="00A21540"/>
    <w:rsid w:val="00A215E8"/>
    <w:rsid w:val="00A21653"/>
    <w:rsid w:val="00A21674"/>
    <w:rsid w:val="00A21693"/>
    <w:rsid w:val="00A216DD"/>
    <w:rsid w:val="00A21716"/>
    <w:rsid w:val="00A217DC"/>
    <w:rsid w:val="00A21901"/>
    <w:rsid w:val="00A219B4"/>
    <w:rsid w:val="00A219BC"/>
    <w:rsid w:val="00A219E1"/>
    <w:rsid w:val="00A21A40"/>
    <w:rsid w:val="00A21A59"/>
    <w:rsid w:val="00A21A70"/>
    <w:rsid w:val="00A21B16"/>
    <w:rsid w:val="00A21B27"/>
    <w:rsid w:val="00A21C8C"/>
    <w:rsid w:val="00A21CDB"/>
    <w:rsid w:val="00A21D33"/>
    <w:rsid w:val="00A21D42"/>
    <w:rsid w:val="00A21D6C"/>
    <w:rsid w:val="00A21D8E"/>
    <w:rsid w:val="00A21DD2"/>
    <w:rsid w:val="00A21E5B"/>
    <w:rsid w:val="00A21E81"/>
    <w:rsid w:val="00A21EB3"/>
    <w:rsid w:val="00A21F07"/>
    <w:rsid w:val="00A21F5B"/>
    <w:rsid w:val="00A21FDF"/>
    <w:rsid w:val="00A21FE1"/>
    <w:rsid w:val="00A2200D"/>
    <w:rsid w:val="00A22083"/>
    <w:rsid w:val="00A22169"/>
    <w:rsid w:val="00A22177"/>
    <w:rsid w:val="00A221D3"/>
    <w:rsid w:val="00A221ED"/>
    <w:rsid w:val="00A22269"/>
    <w:rsid w:val="00A223BA"/>
    <w:rsid w:val="00A2243A"/>
    <w:rsid w:val="00A224A4"/>
    <w:rsid w:val="00A224BF"/>
    <w:rsid w:val="00A2252A"/>
    <w:rsid w:val="00A22535"/>
    <w:rsid w:val="00A22538"/>
    <w:rsid w:val="00A22550"/>
    <w:rsid w:val="00A225BB"/>
    <w:rsid w:val="00A22667"/>
    <w:rsid w:val="00A226AC"/>
    <w:rsid w:val="00A226D2"/>
    <w:rsid w:val="00A2272C"/>
    <w:rsid w:val="00A22745"/>
    <w:rsid w:val="00A227FD"/>
    <w:rsid w:val="00A22807"/>
    <w:rsid w:val="00A22830"/>
    <w:rsid w:val="00A228D2"/>
    <w:rsid w:val="00A22A1F"/>
    <w:rsid w:val="00A22A52"/>
    <w:rsid w:val="00A22A89"/>
    <w:rsid w:val="00A22A8D"/>
    <w:rsid w:val="00A22B1D"/>
    <w:rsid w:val="00A22C5E"/>
    <w:rsid w:val="00A22C85"/>
    <w:rsid w:val="00A22CAF"/>
    <w:rsid w:val="00A22D1B"/>
    <w:rsid w:val="00A22E04"/>
    <w:rsid w:val="00A22E67"/>
    <w:rsid w:val="00A22EF7"/>
    <w:rsid w:val="00A22F31"/>
    <w:rsid w:val="00A231C8"/>
    <w:rsid w:val="00A231E5"/>
    <w:rsid w:val="00A231FB"/>
    <w:rsid w:val="00A2322A"/>
    <w:rsid w:val="00A232AA"/>
    <w:rsid w:val="00A232F3"/>
    <w:rsid w:val="00A23406"/>
    <w:rsid w:val="00A23415"/>
    <w:rsid w:val="00A23418"/>
    <w:rsid w:val="00A23452"/>
    <w:rsid w:val="00A23493"/>
    <w:rsid w:val="00A23526"/>
    <w:rsid w:val="00A2356B"/>
    <w:rsid w:val="00A235AF"/>
    <w:rsid w:val="00A236DA"/>
    <w:rsid w:val="00A236EC"/>
    <w:rsid w:val="00A236F5"/>
    <w:rsid w:val="00A23716"/>
    <w:rsid w:val="00A23734"/>
    <w:rsid w:val="00A23736"/>
    <w:rsid w:val="00A23798"/>
    <w:rsid w:val="00A237A2"/>
    <w:rsid w:val="00A237EC"/>
    <w:rsid w:val="00A23822"/>
    <w:rsid w:val="00A23858"/>
    <w:rsid w:val="00A2391E"/>
    <w:rsid w:val="00A2395E"/>
    <w:rsid w:val="00A2398F"/>
    <w:rsid w:val="00A239AD"/>
    <w:rsid w:val="00A23A18"/>
    <w:rsid w:val="00A23A8F"/>
    <w:rsid w:val="00A23ACC"/>
    <w:rsid w:val="00A23AD9"/>
    <w:rsid w:val="00A23B15"/>
    <w:rsid w:val="00A23BB2"/>
    <w:rsid w:val="00A23BF5"/>
    <w:rsid w:val="00A23C1E"/>
    <w:rsid w:val="00A23C51"/>
    <w:rsid w:val="00A23C7E"/>
    <w:rsid w:val="00A23CDB"/>
    <w:rsid w:val="00A23E5B"/>
    <w:rsid w:val="00A23EDC"/>
    <w:rsid w:val="00A23F2C"/>
    <w:rsid w:val="00A23F49"/>
    <w:rsid w:val="00A23F59"/>
    <w:rsid w:val="00A240BC"/>
    <w:rsid w:val="00A241BF"/>
    <w:rsid w:val="00A241C0"/>
    <w:rsid w:val="00A241E1"/>
    <w:rsid w:val="00A24222"/>
    <w:rsid w:val="00A2427B"/>
    <w:rsid w:val="00A242B4"/>
    <w:rsid w:val="00A24301"/>
    <w:rsid w:val="00A24332"/>
    <w:rsid w:val="00A2439E"/>
    <w:rsid w:val="00A24462"/>
    <w:rsid w:val="00A244B3"/>
    <w:rsid w:val="00A244C8"/>
    <w:rsid w:val="00A24698"/>
    <w:rsid w:val="00A2470D"/>
    <w:rsid w:val="00A247B7"/>
    <w:rsid w:val="00A247E2"/>
    <w:rsid w:val="00A247F3"/>
    <w:rsid w:val="00A247FA"/>
    <w:rsid w:val="00A2485E"/>
    <w:rsid w:val="00A2487E"/>
    <w:rsid w:val="00A24888"/>
    <w:rsid w:val="00A248FE"/>
    <w:rsid w:val="00A2491D"/>
    <w:rsid w:val="00A24957"/>
    <w:rsid w:val="00A2495A"/>
    <w:rsid w:val="00A2495C"/>
    <w:rsid w:val="00A24988"/>
    <w:rsid w:val="00A249A6"/>
    <w:rsid w:val="00A24B85"/>
    <w:rsid w:val="00A24BFF"/>
    <w:rsid w:val="00A24C34"/>
    <w:rsid w:val="00A24C89"/>
    <w:rsid w:val="00A24CAA"/>
    <w:rsid w:val="00A24D4D"/>
    <w:rsid w:val="00A24E01"/>
    <w:rsid w:val="00A24F12"/>
    <w:rsid w:val="00A24FBB"/>
    <w:rsid w:val="00A2513F"/>
    <w:rsid w:val="00A25182"/>
    <w:rsid w:val="00A25194"/>
    <w:rsid w:val="00A251B4"/>
    <w:rsid w:val="00A251C6"/>
    <w:rsid w:val="00A25245"/>
    <w:rsid w:val="00A2525A"/>
    <w:rsid w:val="00A25447"/>
    <w:rsid w:val="00A2544D"/>
    <w:rsid w:val="00A2555F"/>
    <w:rsid w:val="00A255FB"/>
    <w:rsid w:val="00A25632"/>
    <w:rsid w:val="00A2568D"/>
    <w:rsid w:val="00A256E3"/>
    <w:rsid w:val="00A256F6"/>
    <w:rsid w:val="00A25701"/>
    <w:rsid w:val="00A2573A"/>
    <w:rsid w:val="00A25746"/>
    <w:rsid w:val="00A25778"/>
    <w:rsid w:val="00A258AF"/>
    <w:rsid w:val="00A258B1"/>
    <w:rsid w:val="00A2598E"/>
    <w:rsid w:val="00A259A5"/>
    <w:rsid w:val="00A259CB"/>
    <w:rsid w:val="00A25AF5"/>
    <w:rsid w:val="00A25B3B"/>
    <w:rsid w:val="00A25DE8"/>
    <w:rsid w:val="00A25E6D"/>
    <w:rsid w:val="00A25F92"/>
    <w:rsid w:val="00A25FC8"/>
    <w:rsid w:val="00A25FCD"/>
    <w:rsid w:val="00A25FF8"/>
    <w:rsid w:val="00A2605E"/>
    <w:rsid w:val="00A26177"/>
    <w:rsid w:val="00A2618C"/>
    <w:rsid w:val="00A2619E"/>
    <w:rsid w:val="00A261D1"/>
    <w:rsid w:val="00A262E9"/>
    <w:rsid w:val="00A2632A"/>
    <w:rsid w:val="00A26371"/>
    <w:rsid w:val="00A26445"/>
    <w:rsid w:val="00A26543"/>
    <w:rsid w:val="00A2659B"/>
    <w:rsid w:val="00A26686"/>
    <w:rsid w:val="00A2668C"/>
    <w:rsid w:val="00A267F6"/>
    <w:rsid w:val="00A26808"/>
    <w:rsid w:val="00A26822"/>
    <w:rsid w:val="00A26824"/>
    <w:rsid w:val="00A26932"/>
    <w:rsid w:val="00A2694E"/>
    <w:rsid w:val="00A26A6F"/>
    <w:rsid w:val="00A26ADF"/>
    <w:rsid w:val="00A26B7F"/>
    <w:rsid w:val="00A26B9C"/>
    <w:rsid w:val="00A26C7F"/>
    <w:rsid w:val="00A26CEC"/>
    <w:rsid w:val="00A26D1D"/>
    <w:rsid w:val="00A26D8F"/>
    <w:rsid w:val="00A26D95"/>
    <w:rsid w:val="00A26DFE"/>
    <w:rsid w:val="00A26E64"/>
    <w:rsid w:val="00A26EC0"/>
    <w:rsid w:val="00A26EC8"/>
    <w:rsid w:val="00A26EDB"/>
    <w:rsid w:val="00A26EEE"/>
    <w:rsid w:val="00A26F3A"/>
    <w:rsid w:val="00A26F7A"/>
    <w:rsid w:val="00A2703B"/>
    <w:rsid w:val="00A2704C"/>
    <w:rsid w:val="00A27053"/>
    <w:rsid w:val="00A27056"/>
    <w:rsid w:val="00A2707F"/>
    <w:rsid w:val="00A270E3"/>
    <w:rsid w:val="00A270FD"/>
    <w:rsid w:val="00A27102"/>
    <w:rsid w:val="00A2712A"/>
    <w:rsid w:val="00A272CE"/>
    <w:rsid w:val="00A272D5"/>
    <w:rsid w:val="00A272F0"/>
    <w:rsid w:val="00A27318"/>
    <w:rsid w:val="00A2733E"/>
    <w:rsid w:val="00A273C8"/>
    <w:rsid w:val="00A273DB"/>
    <w:rsid w:val="00A2740D"/>
    <w:rsid w:val="00A27427"/>
    <w:rsid w:val="00A274AE"/>
    <w:rsid w:val="00A274DE"/>
    <w:rsid w:val="00A274E7"/>
    <w:rsid w:val="00A2753E"/>
    <w:rsid w:val="00A275F0"/>
    <w:rsid w:val="00A27634"/>
    <w:rsid w:val="00A2766D"/>
    <w:rsid w:val="00A27695"/>
    <w:rsid w:val="00A2770F"/>
    <w:rsid w:val="00A2784D"/>
    <w:rsid w:val="00A27928"/>
    <w:rsid w:val="00A2793C"/>
    <w:rsid w:val="00A27A31"/>
    <w:rsid w:val="00A27A58"/>
    <w:rsid w:val="00A27A6A"/>
    <w:rsid w:val="00A27BED"/>
    <w:rsid w:val="00A27C5E"/>
    <w:rsid w:val="00A27CBD"/>
    <w:rsid w:val="00A27CD6"/>
    <w:rsid w:val="00A27CEF"/>
    <w:rsid w:val="00A27D1C"/>
    <w:rsid w:val="00A27D3D"/>
    <w:rsid w:val="00A27D3E"/>
    <w:rsid w:val="00A27D4F"/>
    <w:rsid w:val="00A27D88"/>
    <w:rsid w:val="00A27E09"/>
    <w:rsid w:val="00A27E61"/>
    <w:rsid w:val="00A27F1E"/>
    <w:rsid w:val="00A27F78"/>
    <w:rsid w:val="00A30065"/>
    <w:rsid w:val="00A30079"/>
    <w:rsid w:val="00A30088"/>
    <w:rsid w:val="00A300D9"/>
    <w:rsid w:val="00A30107"/>
    <w:rsid w:val="00A3017F"/>
    <w:rsid w:val="00A301BA"/>
    <w:rsid w:val="00A30214"/>
    <w:rsid w:val="00A30219"/>
    <w:rsid w:val="00A30332"/>
    <w:rsid w:val="00A3038C"/>
    <w:rsid w:val="00A30392"/>
    <w:rsid w:val="00A303FA"/>
    <w:rsid w:val="00A30417"/>
    <w:rsid w:val="00A3041E"/>
    <w:rsid w:val="00A30465"/>
    <w:rsid w:val="00A30508"/>
    <w:rsid w:val="00A305BA"/>
    <w:rsid w:val="00A30769"/>
    <w:rsid w:val="00A30796"/>
    <w:rsid w:val="00A30849"/>
    <w:rsid w:val="00A30859"/>
    <w:rsid w:val="00A30A90"/>
    <w:rsid w:val="00A30ABF"/>
    <w:rsid w:val="00A30B4B"/>
    <w:rsid w:val="00A30B5F"/>
    <w:rsid w:val="00A30BC0"/>
    <w:rsid w:val="00A30C0F"/>
    <w:rsid w:val="00A30C37"/>
    <w:rsid w:val="00A30C6F"/>
    <w:rsid w:val="00A30D09"/>
    <w:rsid w:val="00A30E57"/>
    <w:rsid w:val="00A30E94"/>
    <w:rsid w:val="00A30EB3"/>
    <w:rsid w:val="00A30EBF"/>
    <w:rsid w:val="00A30ED0"/>
    <w:rsid w:val="00A30F63"/>
    <w:rsid w:val="00A30FF9"/>
    <w:rsid w:val="00A30FFC"/>
    <w:rsid w:val="00A30FFE"/>
    <w:rsid w:val="00A3119E"/>
    <w:rsid w:val="00A31217"/>
    <w:rsid w:val="00A3128B"/>
    <w:rsid w:val="00A3132A"/>
    <w:rsid w:val="00A313AA"/>
    <w:rsid w:val="00A313CB"/>
    <w:rsid w:val="00A31422"/>
    <w:rsid w:val="00A3145C"/>
    <w:rsid w:val="00A31589"/>
    <w:rsid w:val="00A3158C"/>
    <w:rsid w:val="00A31592"/>
    <w:rsid w:val="00A315A4"/>
    <w:rsid w:val="00A31607"/>
    <w:rsid w:val="00A31636"/>
    <w:rsid w:val="00A3164A"/>
    <w:rsid w:val="00A31790"/>
    <w:rsid w:val="00A317C4"/>
    <w:rsid w:val="00A31973"/>
    <w:rsid w:val="00A319D3"/>
    <w:rsid w:val="00A319DE"/>
    <w:rsid w:val="00A319E8"/>
    <w:rsid w:val="00A31A8C"/>
    <w:rsid w:val="00A31BFB"/>
    <w:rsid w:val="00A31DD1"/>
    <w:rsid w:val="00A31DEC"/>
    <w:rsid w:val="00A31E72"/>
    <w:rsid w:val="00A31F55"/>
    <w:rsid w:val="00A31F9B"/>
    <w:rsid w:val="00A31FCB"/>
    <w:rsid w:val="00A32026"/>
    <w:rsid w:val="00A32058"/>
    <w:rsid w:val="00A32088"/>
    <w:rsid w:val="00A3215B"/>
    <w:rsid w:val="00A3224F"/>
    <w:rsid w:val="00A32290"/>
    <w:rsid w:val="00A3237B"/>
    <w:rsid w:val="00A323AB"/>
    <w:rsid w:val="00A32446"/>
    <w:rsid w:val="00A3249C"/>
    <w:rsid w:val="00A324B8"/>
    <w:rsid w:val="00A3252A"/>
    <w:rsid w:val="00A32659"/>
    <w:rsid w:val="00A3265B"/>
    <w:rsid w:val="00A32677"/>
    <w:rsid w:val="00A32712"/>
    <w:rsid w:val="00A32755"/>
    <w:rsid w:val="00A3275F"/>
    <w:rsid w:val="00A32918"/>
    <w:rsid w:val="00A32939"/>
    <w:rsid w:val="00A3297D"/>
    <w:rsid w:val="00A32A03"/>
    <w:rsid w:val="00A32A2E"/>
    <w:rsid w:val="00A32B91"/>
    <w:rsid w:val="00A32BDC"/>
    <w:rsid w:val="00A32BDD"/>
    <w:rsid w:val="00A32C20"/>
    <w:rsid w:val="00A32C60"/>
    <w:rsid w:val="00A32D73"/>
    <w:rsid w:val="00A32E31"/>
    <w:rsid w:val="00A32E77"/>
    <w:rsid w:val="00A32F42"/>
    <w:rsid w:val="00A32F96"/>
    <w:rsid w:val="00A32F99"/>
    <w:rsid w:val="00A33022"/>
    <w:rsid w:val="00A3308B"/>
    <w:rsid w:val="00A330B5"/>
    <w:rsid w:val="00A33135"/>
    <w:rsid w:val="00A33152"/>
    <w:rsid w:val="00A33168"/>
    <w:rsid w:val="00A331E3"/>
    <w:rsid w:val="00A33225"/>
    <w:rsid w:val="00A33282"/>
    <w:rsid w:val="00A33315"/>
    <w:rsid w:val="00A33319"/>
    <w:rsid w:val="00A3331B"/>
    <w:rsid w:val="00A333AD"/>
    <w:rsid w:val="00A333B0"/>
    <w:rsid w:val="00A33480"/>
    <w:rsid w:val="00A334CE"/>
    <w:rsid w:val="00A33533"/>
    <w:rsid w:val="00A33583"/>
    <w:rsid w:val="00A3360C"/>
    <w:rsid w:val="00A33668"/>
    <w:rsid w:val="00A336A7"/>
    <w:rsid w:val="00A33720"/>
    <w:rsid w:val="00A3375A"/>
    <w:rsid w:val="00A3384B"/>
    <w:rsid w:val="00A3386C"/>
    <w:rsid w:val="00A33883"/>
    <w:rsid w:val="00A338F4"/>
    <w:rsid w:val="00A33945"/>
    <w:rsid w:val="00A3395F"/>
    <w:rsid w:val="00A3399C"/>
    <w:rsid w:val="00A33A5A"/>
    <w:rsid w:val="00A33ACB"/>
    <w:rsid w:val="00A33BFF"/>
    <w:rsid w:val="00A33C3B"/>
    <w:rsid w:val="00A33C54"/>
    <w:rsid w:val="00A33C65"/>
    <w:rsid w:val="00A33CC1"/>
    <w:rsid w:val="00A33D09"/>
    <w:rsid w:val="00A33D0C"/>
    <w:rsid w:val="00A33D54"/>
    <w:rsid w:val="00A33D73"/>
    <w:rsid w:val="00A33E66"/>
    <w:rsid w:val="00A33E68"/>
    <w:rsid w:val="00A33E88"/>
    <w:rsid w:val="00A33EBC"/>
    <w:rsid w:val="00A33F0D"/>
    <w:rsid w:val="00A33F28"/>
    <w:rsid w:val="00A33FF1"/>
    <w:rsid w:val="00A34047"/>
    <w:rsid w:val="00A340B0"/>
    <w:rsid w:val="00A340C2"/>
    <w:rsid w:val="00A3419F"/>
    <w:rsid w:val="00A3427D"/>
    <w:rsid w:val="00A342F2"/>
    <w:rsid w:val="00A342F6"/>
    <w:rsid w:val="00A34352"/>
    <w:rsid w:val="00A3438D"/>
    <w:rsid w:val="00A343F7"/>
    <w:rsid w:val="00A34510"/>
    <w:rsid w:val="00A3455E"/>
    <w:rsid w:val="00A345AB"/>
    <w:rsid w:val="00A345FE"/>
    <w:rsid w:val="00A34660"/>
    <w:rsid w:val="00A3466E"/>
    <w:rsid w:val="00A34706"/>
    <w:rsid w:val="00A3472A"/>
    <w:rsid w:val="00A347B1"/>
    <w:rsid w:val="00A347CA"/>
    <w:rsid w:val="00A34817"/>
    <w:rsid w:val="00A348B3"/>
    <w:rsid w:val="00A34A75"/>
    <w:rsid w:val="00A34B70"/>
    <w:rsid w:val="00A34B71"/>
    <w:rsid w:val="00A34BEB"/>
    <w:rsid w:val="00A34C07"/>
    <w:rsid w:val="00A34C1D"/>
    <w:rsid w:val="00A34D19"/>
    <w:rsid w:val="00A34D63"/>
    <w:rsid w:val="00A34E15"/>
    <w:rsid w:val="00A34E9B"/>
    <w:rsid w:val="00A34ED0"/>
    <w:rsid w:val="00A34FFA"/>
    <w:rsid w:val="00A350E7"/>
    <w:rsid w:val="00A351FE"/>
    <w:rsid w:val="00A35265"/>
    <w:rsid w:val="00A35320"/>
    <w:rsid w:val="00A35422"/>
    <w:rsid w:val="00A35494"/>
    <w:rsid w:val="00A35562"/>
    <w:rsid w:val="00A355AD"/>
    <w:rsid w:val="00A3560E"/>
    <w:rsid w:val="00A35730"/>
    <w:rsid w:val="00A357B7"/>
    <w:rsid w:val="00A357C6"/>
    <w:rsid w:val="00A3588E"/>
    <w:rsid w:val="00A35927"/>
    <w:rsid w:val="00A35941"/>
    <w:rsid w:val="00A35944"/>
    <w:rsid w:val="00A3594F"/>
    <w:rsid w:val="00A3599D"/>
    <w:rsid w:val="00A359BC"/>
    <w:rsid w:val="00A359D6"/>
    <w:rsid w:val="00A35A11"/>
    <w:rsid w:val="00A35A33"/>
    <w:rsid w:val="00A35A40"/>
    <w:rsid w:val="00A35AA0"/>
    <w:rsid w:val="00A35AD3"/>
    <w:rsid w:val="00A35B05"/>
    <w:rsid w:val="00A35C94"/>
    <w:rsid w:val="00A35CA5"/>
    <w:rsid w:val="00A35CC6"/>
    <w:rsid w:val="00A35DF7"/>
    <w:rsid w:val="00A35E11"/>
    <w:rsid w:val="00A35E12"/>
    <w:rsid w:val="00A35E59"/>
    <w:rsid w:val="00A35EAB"/>
    <w:rsid w:val="00A35ED9"/>
    <w:rsid w:val="00A35EF8"/>
    <w:rsid w:val="00A35F3D"/>
    <w:rsid w:val="00A35F44"/>
    <w:rsid w:val="00A35FEF"/>
    <w:rsid w:val="00A3600A"/>
    <w:rsid w:val="00A3600E"/>
    <w:rsid w:val="00A36091"/>
    <w:rsid w:val="00A360BE"/>
    <w:rsid w:val="00A3618F"/>
    <w:rsid w:val="00A3629A"/>
    <w:rsid w:val="00A362C2"/>
    <w:rsid w:val="00A363A2"/>
    <w:rsid w:val="00A363B6"/>
    <w:rsid w:val="00A363EE"/>
    <w:rsid w:val="00A36464"/>
    <w:rsid w:val="00A36551"/>
    <w:rsid w:val="00A365CB"/>
    <w:rsid w:val="00A36616"/>
    <w:rsid w:val="00A3661B"/>
    <w:rsid w:val="00A367D5"/>
    <w:rsid w:val="00A367EA"/>
    <w:rsid w:val="00A3681D"/>
    <w:rsid w:val="00A36825"/>
    <w:rsid w:val="00A3682A"/>
    <w:rsid w:val="00A36841"/>
    <w:rsid w:val="00A36848"/>
    <w:rsid w:val="00A368BA"/>
    <w:rsid w:val="00A36930"/>
    <w:rsid w:val="00A36989"/>
    <w:rsid w:val="00A369B4"/>
    <w:rsid w:val="00A369B6"/>
    <w:rsid w:val="00A369EB"/>
    <w:rsid w:val="00A36AEA"/>
    <w:rsid w:val="00A36BD1"/>
    <w:rsid w:val="00A36C22"/>
    <w:rsid w:val="00A36E45"/>
    <w:rsid w:val="00A36E4D"/>
    <w:rsid w:val="00A36E9D"/>
    <w:rsid w:val="00A36EAD"/>
    <w:rsid w:val="00A36F04"/>
    <w:rsid w:val="00A37060"/>
    <w:rsid w:val="00A37098"/>
    <w:rsid w:val="00A370C4"/>
    <w:rsid w:val="00A370E9"/>
    <w:rsid w:val="00A3720D"/>
    <w:rsid w:val="00A3722B"/>
    <w:rsid w:val="00A3723A"/>
    <w:rsid w:val="00A3724F"/>
    <w:rsid w:val="00A37282"/>
    <w:rsid w:val="00A372AF"/>
    <w:rsid w:val="00A37324"/>
    <w:rsid w:val="00A37403"/>
    <w:rsid w:val="00A3742A"/>
    <w:rsid w:val="00A3744C"/>
    <w:rsid w:val="00A37457"/>
    <w:rsid w:val="00A374AE"/>
    <w:rsid w:val="00A374D3"/>
    <w:rsid w:val="00A3754D"/>
    <w:rsid w:val="00A37563"/>
    <w:rsid w:val="00A37616"/>
    <w:rsid w:val="00A376A9"/>
    <w:rsid w:val="00A376B3"/>
    <w:rsid w:val="00A376CE"/>
    <w:rsid w:val="00A3772C"/>
    <w:rsid w:val="00A378B2"/>
    <w:rsid w:val="00A37902"/>
    <w:rsid w:val="00A37993"/>
    <w:rsid w:val="00A379B7"/>
    <w:rsid w:val="00A37AA3"/>
    <w:rsid w:val="00A37BCF"/>
    <w:rsid w:val="00A37C6E"/>
    <w:rsid w:val="00A37CA1"/>
    <w:rsid w:val="00A37CCB"/>
    <w:rsid w:val="00A37CED"/>
    <w:rsid w:val="00A37CF9"/>
    <w:rsid w:val="00A37D93"/>
    <w:rsid w:val="00A37E98"/>
    <w:rsid w:val="00A37F05"/>
    <w:rsid w:val="00A37FCD"/>
    <w:rsid w:val="00A40007"/>
    <w:rsid w:val="00A4016C"/>
    <w:rsid w:val="00A40275"/>
    <w:rsid w:val="00A402B3"/>
    <w:rsid w:val="00A402E6"/>
    <w:rsid w:val="00A403EC"/>
    <w:rsid w:val="00A40437"/>
    <w:rsid w:val="00A4056B"/>
    <w:rsid w:val="00A40586"/>
    <w:rsid w:val="00A405A3"/>
    <w:rsid w:val="00A405CA"/>
    <w:rsid w:val="00A40653"/>
    <w:rsid w:val="00A4071E"/>
    <w:rsid w:val="00A407D7"/>
    <w:rsid w:val="00A4083C"/>
    <w:rsid w:val="00A40878"/>
    <w:rsid w:val="00A4088A"/>
    <w:rsid w:val="00A40899"/>
    <w:rsid w:val="00A408B1"/>
    <w:rsid w:val="00A40912"/>
    <w:rsid w:val="00A409EC"/>
    <w:rsid w:val="00A40A6F"/>
    <w:rsid w:val="00A40A8D"/>
    <w:rsid w:val="00A40B07"/>
    <w:rsid w:val="00A40B28"/>
    <w:rsid w:val="00A40B6F"/>
    <w:rsid w:val="00A40C27"/>
    <w:rsid w:val="00A40C93"/>
    <w:rsid w:val="00A40CDA"/>
    <w:rsid w:val="00A40D4F"/>
    <w:rsid w:val="00A40F89"/>
    <w:rsid w:val="00A40F92"/>
    <w:rsid w:val="00A40FB1"/>
    <w:rsid w:val="00A40FC0"/>
    <w:rsid w:val="00A411A6"/>
    <w:rsid w:val="00A4143D"/>
    <w:rsid w:val="00A414BF"/>
    <w:rsid w:val="00A414D3"/>
    <w:rsid w:val="00A414F4"/>
    <w:rsid w:val="00A416DE"/>
    <w:rsid w:val="00A417CD"/>
    <w:rsid w:val="00A41819"/>
    <w:rsid w:val="00A41839"/>
    <w:rsid w:val="00A418BB"/>
    <w:rsid w:val="00A418E7"/>
    <w:rsid w:val="00A41958"/>
    <w:rsid w:val="00A4196D"/>
    <w:rsid w:val="00A4198C"/>
    <w:rsid w:val="00A41A15"/>
    <w:rsid w:val="00A41AA9"/>
    <w:rsid w:val="00A41BB3"/>
    <w:rsid w:val="00A41BE9"/>
    <w:rsid w:val="00A41BEB"/>
    <w:rsid w:val="00A41BFE"/>
    <w:rsid w:val="00A41C2C"/>
    <w:rsid w:val="00A41C63"/>
    <w:rsid w:val="00A41CBD"/>
    <w:rsid w:val="00A41D15"/>
    <w:rsid w:val="00A41D84"/>
    <w:rsid w:val="00A41DCE"/>
    <w:rsid w:val="00A41E0E"/>
    <w:rsid w:val="00A41E21"/>
    <w:rsid w:val="00A41EA4"/>
    <w:rsid w:val="00A41EDF"/>
    <w:rsid w:val="00A41FBA"/>
    <w:rsid w:val="00A4204C"/>
    <w:rsid w:val="00A42120"/>
    <w:rsid w:val="00A421F4"/>
    <w:rsid w:val="00A421FC"/>
    <w:rsid w:val="00A422B9"/>
    <w:rsid w:val="00A422CA"/>
    <w:rsid w:val="00A422F9"/>
    <w:rsid w:val="00A42410"/>
    <w:rsid w:val="00A424C9"/>
    <w:rsid w:val="00A424D4"/>
    <w:rsid w:val="00A42523"/>
    <w:rsid w:val="00A425B0"/>
    <w:rsid w:val="00A425DB"/>
    <w:rsid w:val="00A42678"/>
    <w:rsid w:val="00A426D2"/>
    <w:rsid w:val="00A42722"/>
    <w:rsid w:val="00A4273F"/>
    <w:rsid w:val="00A4274C"/>
    <w:rsid w:val="00A42796"/>
    <w:rsid w:val="00A4280E"/>
    <w:rsid w:val="00A4281B"/>
    <w:rsid w:val="00A42904"/>
    <w:rsid w:val="00A4290E"/>
    <w:rsid w:val="00A42915"/>
    <w:rsid w:val="00A42957"/>
    <w:rsid w:val="00A429E8"/>
    <w:rsid w:val="00A42A3C"/>
    <w:rsid w:val="00A42A48"/>
    <w:rsid w:val="00A42A7B"/>
    <w:rsid w:val="00A42AC3"/>
    <w:rsid w:val="00A42B04"/>
    <w:rsid w:val="00A42BCC"/>
    <w:rsid w:val="00A42C3B"/>
    <w:rsid w:val="00A42C69"/>
    <w:rsid w:val="00A42D6B"/>
    <w:rsid w:val="00A42DB0"/>
    <w:rsid w:val="00A42DC3"/>
    <w:rsid w:val="00A42DF6"/>
    <w:rsid w:val="00A42E98"/>
    <w:rsid w:val="00A42F31"/>
    <w:rsid w:val="00A42F3B"/>
    <w:rsid w:val="00A43027"/>
    <w:rsid w:val="00A43035"/>
    <w:rsid w:val="00A4309D"/>
    <w:rsid w:val="00A43161"/>
    <w:rsid w:val="00A43233"/>
    <w:rsid w:val="00A4327D"/>
    <w:rsid w:val="00A4329D"/>
    <w:rsid w:val="00A432D5"/>
    <w:rsid w:val="00A43380"/>
    <w:rsid w:val="00A43399"/>
    <w:rsid w:val="00A4344A"/>
    <w:rsid w:val="00A43506"/>
    <w:rsid w:val="00A435A4"/>
    <w:rsid w:val="00A4370E"/>
    <w:rsid w:val="00A43793"/>
    <w:rsid w:val="00A437FE"/>
    <w:rsid w:val="00A43839"/>
    <w:rsid w:val="00A43840"/>
    <w:rsid w:val="00A43895"/>
    <w:rsid w:val="00A438A7"/>
    <w:rsid w:val="00A438D5"/>
    <w:rsid w:val="00A438E8"/>
    <w:rsid w:val="00A439D6"/>
    <w:rsid w:val="00A43A23"/>
    <w:rsid w:val="00A43BB0"/>
    <w:rsid w:val="00A43BF3"/>
    <w:rsid w:val="00A43C22"/>
    <w:rsid w:val="00A43C86"/>
    <w:rsid w:val="00A43C88"/>
    <w:rsid w:val="00A43CA7"/>
    <w:rsid w:val="00A43CDC"/>
    <w:rsid w:val="00A43D5A"/>
    <w:rsid w:val="00A43E04"/>
    <w:rsid w:val="00A43E9C"/>
    <w:rsid w:val="00A43F33"/>
    <w:rsid w:val="00A43FEA"/>
    <w:rsid w:val="00A43FFB"/>
    <w:rsid w:val="00A4409D"/>
    <w:rsid w:val="00A441B4"/>
    <w:rsid w:val="00A441FB"/>
    <w:rsid w:val="00A44247"/>
    <w:rsid w:val="00A4424E"/>
    <w:rsid w:val="00A4425E"/>
    <w:rsid w:val="00A442B4"/>
    <w:rsid w:val="00A442E3"/>
    <w:rsid w:val="00A442FD"/>
    <w:rsid w:val="00A44318"/>
    <w:rsid w:val="00A4435B"/>
    <w:rsid w:val="00A4437E"/>
    <w:rsid w:val="00A4447C"/>
    <w:rsid w:val="00A4447F"/>
    <w:rsid w:val="00A445EC"/>
    <w:rsid w:val="00A44637"/>
    <w:rsid w:val="00A4463E"/>
    <w:rsid w:val="00A446BE"/>
    <w:rsid w:val="00A44703"/>
    <w:rsid w:val="00A44704"/>
    <w:rsid w:val="00A44714"/>
    <w:rsid w:val="00A447A9"/>
    <w:rsid w:val="00A4485D"/>
    <w:rsid w:val="00A448E6"/>
    <w:rsid w:val="00A448F1"/>
    <w:rsid w:val="00A44956"/>
    <w:rsid w:val="00A44974"/>
    <w:rsid w:val="00A4497E"/>
    <w:rsid w:val="00A449B1"/>
    <w:rsid w:val="00A44A02"/>
    <w:rsid w:val="00A44A39"/>
    <w:rsid w:val="00A44D34"/>
    <w:rsid w:val="00A44D52"/>
    <w:rsid w:val="00A44D61"/>
    <w:rsid w:val="00A44DCC"/>
    <w:rsid w:val="00A44DD5"/>
    <w:rsid w:val="00A44DE1"/>
    <w:rsid w:val="00A44EC7"/>
    <w:rsid w:val="00A44FAA"/>
    <w:rsid w:val="00A44FE8"/>
    <w:rsid w:val="00A45010"/>
    <w:rsid w:val="00A450DE"/>
    <w:rsid w:val="00A450ED"/>
    <w:rsid w:val="00A45142"/>
    <w:rsid w:val="00A45150"/>
    <w:rsid w:val="00A45219"/>
    <w:rsid w:val="00A4539D"/>
    <w:rsid w:val="00A453EE"/>
    <w:rsid w:val="00A45418"/>
    <w:rsid w:val="00A4544A"/>
    <w:rsid w:val="00A4544F"/>
    <w:rsid w:val="00A454AC"/>
    <w:rsid w:val="00A454EB"/>
    <w:rsid w:val="00A45502"/>
    <w:rsid w:val="00A45520"/>
    <w:rsid w:val="00A45563"/>
    <w:rsid w:val="00A45581"/>
    <w:rsid w:val="00A45614"/>
    <w:rsid w:val="00A45623"/>
    <w:rsid w:val="00A45627"/>
    <w:rsid w:val="00A456AB"/>
    <w:rsid w:val="00A456C8"/>
    <w:rsid w:val="00A457DE"/>
    <w:rsid w:val="00A458AE"/>
    <w:rsid w:val="00A45930"/>
    <w:rsid w:val="00A45A36"/>
    <w:rsid w:val="00A45A3D"/>
    <w:rsid w:val="00A45B11"/>
    <w:rsid w:val="00A45BD6"/>
    <w:rsid w:val="00A45C64"/>
    <w:rsid w:val="00A45CDB"/>
    <w:rsid w:val="00A45D83"/>
    <w:rsid w:val="00A45DC6"/>
    <w:rsid w:val="00A45DCE"/>
    <w:rsid w:val="00A45FC6"/>
    <w:rsid w:val="00A4603C"/>
    <w:rsid w:val="00A460EF"/>
    <w:rsid w:val="00A46171"/>
    <w:rsid w:val="00A46204"/>
    <w:rsid w:val="00A46273"/>
    <w:rsid w:val="00A46384"/>
    <w:rsid w:val="00A46430"/>
    <w:rsid w:val="00A464D0"/>
    <w:rsid w:val="00A46513"/>
    <w:rsid w:val="00A465C6"/>
    <w:rsid w:val="00A465FA"/>
    <w:rsid w:val="00A46627"/>
    <w:rsid w:val="00A466BB"/>
    <w:rsid w:val="00A46730"/>
    <w:rsid w:val="00A4676A"/>
    <w:rsid w:val="00A46777"/>
    <w:rsid w:val="00A4679D"/>
    <w:rsid w:val="00A4680E"/>
    <w:rsid w:val="00A4686C"/>
    <w:rsid w:val="00A468B4"/>
    <w:rsid w:val="00A4696C"/>
    <w:rsid w:val="00A4697C"/>
    <w:rsid w:val="00A4698E"/>
    <w:rsid w:val="00A469E3"/>
    <w:rsid w:val="00A46B0C"/>
    <w:rsid w:val="00A46B0E"/>
    <w:rsid w:val="00A46B87"/>
    <w:rsid w:val="00A46BAD"/>
    <w:rsid w:val="00A46BDD"/>
    <w:rsid w:val="00A46C65"/>
    <w:rsid w:val="00A46C6A"/>
    <w:rsid w:val="00A46C84"/>
    <w:rsid w:val="00A46C99"/>
    <w:rsid w:val="00A46CBE"/>
    <w:rsid w:val="00A46D23"/>
    <w:rsid w:val="00A46DAA"/>
    <w:rsid w:val="00A46DC1"/>
    <w:rsid w:val="00A46DDE"/>
    <w:rsid w:val="00A46DDF"/>
    <w:rsid w:val="00A46EA3"/>
    <w:rsid w:val="00A47031"/>
    <w:rsid w:val="00A470AA"/>
    <w:rsid w:val="00A470CF"/>
    <w:rsid w:val="00A4713E"/>
    <w:rsid w:val="00A471F4"/>
    <w:rsid w:val="00A472A6"/>
    <w:rsid w:val="00A47405"/>
    <w:rsid w:val="00A474A4"/>
    <w:rsid w:val="00A474B8"/>
    <w:rsid w:val="00A4752D"/>
    <w:rsid w:val="00A47542"/>
    <w:rsid w:val="00A475A6"/>
    <w:rsid w:val="00A475D5"/>
    <w:rsid w:val="00A47612"/>
    <w:rsid w:val="00A4762F"/>
    <w:rsid w:val="00A476CA"/>
    <w:rsid w:val="00A4783A"/>
    <w:rsid w:val="00A478DE"/>
    <w:rsid w:val="00A47984"/>
    <w:rsid w:val="00A479C7"/>
    <w:rsid w:val="00A479EC"/>
    <w:rsid w:val="00A47A5F"/>
    <w:rsid w:val="00A47B72"/>
    <w:rsid w:val="00A47BA3"/>
    <w:rsid w:val="00A47BBD"/>
    <w:rsid w:val="00A47D76"/>
    <w:rsid w:val="00A47D9D"/>
    <w:rsid w:val="00A47EF5"/>
    <w:rsid w:val="00A47F53"/>
    <w:rsid w:val="00A47FF9"/>
    <w:rsid w:val="00A5001E"/>
    <w:rsid w:val="00A5003E"/>
    <w:rsid w:val="00A500EB"/>
    <w:rsid w:val="00A50129"/>
    <w:rsid w:val="00A50139"/>
    <w:rsid w:val="00A5016A"/>
    <w:rsid w:val="00A501F3"/>
    <w:rsid w:val="00A502AB"/>
    <w:rsid w:val="00A502E8"/>
    <w:rsid w:val="00A5036E"/>
    <w:rsid w:val="00A5040E"/>
    <w:rsid w:val="00A5042B"/>
    <w:rsid w:val="00A50455"/>
    <w:rsid w:val="00A504A5"/>
    <w:rsid w:val="00A504EE"/>
    <w:rsid w:val="00A50581"/>
    <w:rsid w:val="00A505C3"/>
    <w:rsid w:val="00A505EE"/>
    <w:rsid w:val="00A50659"/>
    <w:rsid w:val="00A506CF"/>
    <w:rsid w:val="00A506D2"/>
    <w:rsid w:val="00A506D9"/>
    <w:rsid w:val="00A506FE"/>
    <w:rsid w:val="00A50719"/>
    <w:rsid w:val="00A507AA"/>
    <w:rsid w:val="00A507E2"/>
    <w:rsid w:val="00A50872"/>
    <w:rsid w:val="00A50967"/>
    <w:rsid w:val="00A5098B"/>
    <w:rsid w:val="00A509BF"/>
    <w:rsid w:val="00A509EB"/>
    <w:rsid w:val="00A50A3B"/>
    <w:rsid w:val="00A50AAD"/>
    <w:rsid w:val="00A50ABD"/>
    <w:rsid w:val="00A50B30"/>
    <w:rsid w:val="00A50CA5"/>
    <w:rsid w:val="00A50D0F"/>
    <w:rsid w:val="00A50D37"/>
    <w:rsid w:val="00A50D50"/>
    <w:rsid w:val="00A50D89"/>
    <w:rsid w:val="00A50D94"/>
    <w:rsid w:val="00A50E61"/>
    <w:rsid w:val="00A50F4E"/>
    <w:rsid w:val="00A50F95"/>
    <w:rsid w:val="00A50FE0"/>
    <w:rsid w:val="00A51021"/>
    <w:rsid w:val="00A51103"/>
    <w:rsid w:val="00A51157"/>
    <w:rsid w:val="00A511ED"/>
    <w:rsid w:val="00A51271"/>
    <w:rsid w:val="00A512C7"/>
    <w:rsid w:val="00A51303"/>
    <w:rsid w:val="00A51338"/>
    <w:rsid w:val="00A513C9"/>
    <w:rsid w:val="00A513FE"/>
    <w:rsid w:val="00A5157B"/>
    <w:rsid w:val="00A516A0"/>
    <w:rsid w:val="00A517EC"/>
    <w:rsid w:val="00A51920"/>
    <w:rsid w:val="00A519FA"/>
    <w:rsid w:val="00A519FB"/>
    <w:rsid w:val="00A51A44"/>
    <w:rsid w:val="00A51A4E"/>
    <w:rsid w:val="00A51A6B"/>
    <w:rsid w:val="00A51BC6"/>
    <w:rsid w:val="00A51BFE"/>
    <w:rsid w:val="00A51C17"/>
    <w:rsid w:val="00A51C9F"/>
    <w:rsid w:val="00A51D15"/>
    <w:rsid w:val="00A51D4C"/>
    <w:rsid w:val="00A51DCE"/>
    <w:rsid w:val="00A51E0E"/>
    <w:rsid w:val="00A51E15"/>
    <w:rsid w:val="00A51EC4"/>
    <w:rsid w:val="00A51F2D"/>
    <w:rsid w:val="00A51F55"/>
    <w:rsid w:val="00A51FAA"/>
    <w:rsid w:val="00A51FD9"/>
    <w:rsid w:val="00A51FF0"/>
    <w:rsid w:val="00A5200A"/>
    <w:rsid w:val="00A52017"/>
    <w:rsid w:val="00A52027"/>
    <w:rsid w:val="00A5206B"/>
    <w:rsid w:val="00A521F1"/>
    <w:rsid w:val="00A52262"/>
    <w:rsid w:val="00A52399"/>
    <w:rsid w:val="00A5248C"/>
    <w:rsid w:val="00A5248F"/>
    <w:rsid w:val="00A525BD"/>
    <w:rsid w:val="00A525F5"/>
    <w:rsid w:val="00A52643"/>
    <w:rsid w:val="00A52653"/>
    <w:rsid w:val="00A526B0"/>
    <w:rsid w:val="00A52745"/>
    <w:rsid w:val="00A5282C"/>
    <w:rsid w:val="00A52838"/>
    <w:rsid w:val="00A5283A"/>
    <w:rsid w:val="00A5289E"/>
    <w:rsid w:val="00A528B1"/>
    <w:rsid w:val="00A528F2"/>
    <w:rsid w:val="00A52906"/>
    <w:rsid w:val="00A5294A"/>
    <w:rsid w:val="00A529A1"/>
    <w:rsid w:val="00A529B7"/>
    <w:rsid w:val="00A529BE"/>
    <w:rsid w:val="00A52A66"/>
    <w:rsid w:val="00A52B0B"/>
    <w:rsid w:val="00A52B57"/>
    <w:rsid w:val="00A52B95"/>
    <w:rsid w:val="00A52BD7"/>
    <w:rsid w:val="00A52BEB"/>
    <w:rsid w:val="00A52D63"/>
    <w:rsid w:val="00A52DD1"/>
    <w:rsid w:val="00A52DD4"/>
    <w:rsid w:val="00A52E37"/>
    <w:rsid w:val="00A52E3E"/>
    <w:rsid w:val="00A52E4D"/>
    <w:rsid w:val="00A52E80"/>
    <w:rsid w:val="00A52FC1"/>
    <w:rsid w:val="00A52FCC"/>
    <w:rsid w:val="00A52FFB"/>
    <w:rsid w:val="00A53089"/>
    <w:rsid w:val="00A530F2"/>
    <w:rsid w:val="00A531AB"/>
    <w:rsid w:val="00A531C5"/>
    <w:rsid w:val="00A531DB"/>
    <w:rsid w:val="00A5320B"/>
    <w:rsid w:val="00A53237"/>
    <w:rsid w:val="00A53245"/>
    <w:rsid w:val="00A5328C"/>
    <w:rsid w:val="00A532C2"/>
    <w:rsid w:val="00A53376"/>
    <w:rsid w:val="00A533B0"/>
    <w:rsid w:val="00A53490"/>
    <w:rsid w:val="00A534F2"/>
    <w:rsid w:val="00A53533"/>
    <w:rsid w:val="00A53553"/>
    <w:rsid w:val="00A535AD"/>
    <w:rsid w:val="00A5360B"/>
    <w:rsid w:val="00A5362C"/>
    <w:rsid w:val="00A53668"/>
    <w:rsid w:val="00A536B5"/>
    <w:rsid w:val="00A5382A"/>
    <w:rsid w:val="00A538CA"/>
    <w:rsid w:val="00A538D2"/>
    <w:rsid w:val="00A53935"/>
    <w:rsid w:val="00A539AE"/>
    <w:rsid w:val="00A539FC"/>
    <w:rsid w:val="00A53A14"/>
    <w:rsid w:val="00A53A33"/>
    <w:rsid w:val="00A53B11"/>
    <w:rsid w:val="00A53B79"/>
    <w:rsid w:val="00A53BB4"/>
    <w:rsid w:val="00A53BB5"/>
    <w:rsid w:val="00A53C94"/>
    <w:rsid w:val="00A53D11"/>
    <w:rsid w:val="00A53D2C"/>
    <w:rsid w:val="00A53DF1"/>
    <w:rsid w:val="00A53E0A"/>
    <w:rsid w:val="00A53E32"/>
    <w:rsid w:val="00A53E45"/>
    <w:rsid w:val="00A53E69"/>
    <w:rsid w:val="00A53E89"/>
    <w:rsid w:val="00A53EF2"/>
    <w:rsid w:val="00A53F17"/>
    <w:rsid w:val="00A53F2E"/>
    <w:rsid w:val="00A53F93"/>
    <w:rsid w:val="00A53F9E"/>
    <w:rsid w:val="00A54002"/>
    <w:rsid w:val="00A5405F"/>
    <w:rsid w:val="00A54126"/>
    <w:rsid w:val="00A541B0"/>
    <w:rsid w:val="00A542AB"/>
    <w:rsid w:val="00A54301"/>
    <w:rsid w:val="00A5433A"/>
    <w:rsid w:val="00A5434D"/>
    <w:rsid w:val="00A544B3"/>
    <w:rsid w:val="00A5452C"/>
    <w:rsid w:val="00A54549"/>
    <w:rsid w:val="00A546CC"/>
    <w:rsid w:val="00A546DF"/>
    <w:rsid w:val="00A54787"/>
    <w:rsid w:val="00A54793"/>
    <w:rsid w:val="00A547CA"/>
    <w:rsid w:val="00A5480E"/>
    <w:rsid w:val="00A54846"/>
    <w:rsid w:val="00A54853"/>
    <w:rsid w:val="00A54887"/>
    <w:rsid w:val="00A5495C"/>
    <w:rsid w:val="00A549C3"/>
    <w:rsid w:val="00A54A43"/>
    <w:rsid w:val="00A54A45"/>
    <w:rsid w:val="00A54A6D"/>
    <w:rsid w:val="00A54A6E"/>
    <w:rsid w:val="00A54B16"/>
    <w:rsid w:val="00A54B41"/>
    <w:rsid w:val="00A54B84"/>
    <w:rsid w:val="00A54BE8"/>
    <w:rsid w:val="00A54C42"/>
    <w:rsid w:val="00A54C53"/>
    <w:rsid w:val="00A54C86"/>
    <w:rsid w:val="00A54CA7"/>
    <w:rsid w:val="00A54D1F"/>
    <w:rsid w:val="00A54D72"/>
    <w:rsid w:val="00A54D74"/>
    <w:rsid w:val="00A54DBD"/>
    <w:rsid w:val="00A54ED3"/>
    <w:rsid w:val="00A54EDA"/>
    <w:rsid w:val="00A54F4E"/>
    <w:rsid w:val="00A54F95"/>
    <w:rsid w:val="00A54FDD"/>
    <w:rsid w:val="00A54FE9"/>
    <w:rsid w:val="00A550A1"/>
    <w:rsid w:val="00A5523F"/>
    <w:rsid w:val="00A552C3"/>
    <w:rsid w:val="00A552EF"/>
    <w:rsid w:val="00A553C5"/>
    <w:rsid w:val="00A55418"/>
    <w:rsid w:val="00A5545C"/>
    <w:rsid w:val="00A55580"/>
    <w:rsid w:val="00A5566C"/>
    <w:rsid w:val="00A556CA"/>
    <w:rsid w:val="00A556E4"/>
    <w:rsid w:val="00A5575F"/>
    <w:rsid w:val="00A557E2"/>
    <w:rsid w:val="00A557EB"/>
    <w:rsid w:val="00A5582B"/>
    <w:rsid w:val="00A55862"/>
    <w:rsid w:val="00A5590A"/>
    <w:rsid w:val="00A5590D"/>
    <w:rsid w:val="00A5592F"/>
    <w:rsid w:val="00A5596E"/>
    <w:rsid w:val="00A55978"/>
    <w:rsid w:val="00A55A26"/>
    <w:rsid w:val="00A55A61"/>
    <w:rsid w:val="00A55A8F"/>
    <w:rsid w:val="00A55AAA"/>
    <w:rsid w:val="00A55B85"/>
    <w:rsid w:val="00A55BD6"/>
    <w:rsid w:val="00A55BF1"/>
    <w:rsid w:val="00A55C46"/>
    <w:rsid w:val="00A55D12"/>
    <w:rsid w:val="00A55DD0"/>
    <w:rsid w:val="00A55DF8"/>
    <w:rsid w:val="00A55E11"/>
    <w:rsid w:val="00A55E1B"/>
    <w:rsid w:val="00A55E7D"/>
    <w:rsid w:val="00A55EF5"/>
    <w:rsid w:val="00A55F11"/>
    <w:rsid w:val="00A55F1C"/>
    <w:rsid w:val="00A560C8"/>
    <w:rsid w:val="00A56120"/>
    <w:rsid w:val="00A56150"/>
    <w:rsid w:val="00A561F0"/>
    <w:rsid w:val="00A5625D"/>
    <w:rsid w:val="00A56268"/>
    <w:rsid w:val="00A563CE"/>
    <w:rsid w:val="00A563EB"/>
    <w:rsid w:val="00A5644A"/>
    <w:rsid w:val="00A56473"/>
    <w:rsid w:val="00A5653D"/>
    <w:rsid w:val="00A56718"/>
    <w:rsid w:val="00A5671E"/>
    <w:rsid w:val="00A56770"/>
    <w:rsid w:val="00A56939"/>
    <w:rsid w:val="00A569A4"/>
    <w:rsid w:val="00A56B1A"/>
    <w:rsid w:val="00A56B5C"/>
    <w:rsid w:val="00A56C05"/>
    <w:rsid w:val="00A56C70"/>
    <w:rsid w:val="00A56DEB"/>
    <w:rsid w:val="00A56E18"/>
    <w:rsid w:val="00A56E36"/>
    <w:rsid w:val="00A56E52"/>
    <w:rsid w:val="00A56EA8"/>
    <w:rsid w:val="00A56F23"/>
    <w:rsid w:val="00A56F3F"/>
    <w:rsid w:val="00A56F79"/>
    <w:rsid w:val="00A56FC6"/>
    <w:rsid w:val="00A56FCF"/>
    <w:rsid w:val="00A57093"/>
    <w:rsid w:val="00A5712A"/>
    <w:rsid w:val="00A5713F"/>
    <w:rsid w:val="00A571E2"/>
    <w:rsid w:val="00A571EF"/>
    <w:rsid w:val="00A57236"/>
    <w:rsid w:val="00A57259"/>
    <w:rsid w:val="00A5725A"/>
    <w:rsid w:val="00A572A0"/>
    <w:rsid w:val="00A572DB"/>
    <w:rsid w:val="00A57344"/>
    <w:rsid w:val="00A5735F"/>
    <w:rsid w:val="00A573A8"/>
    <w:rsid w:val="00A575A0"/>
    <w:rsid w:val="00A575A8"/>
    <w:rsid w:val="00A57656"/>
    <w:rsid w:val="00A57696"/>
    <w:rsid w:val="00A576F1"/>
    <w:rsid w:val="00A57765"/>
    <w:rsid w:val="00A57786"/>
    <w:rsid w:val="00A577AC"/>
    <w:rsid w:val="00A577BC"/>
    <w:rsid w:val="00A5782B"/>
    <w:rsid w:val="00A57856"/>
    <w:rsid w:val="00A57965"/>
    <w:rsid w:val="00A579D1"/>
    <w:rsid w:val="00A57A2F"/>
    <w:rsid w:val="00A57A33"/>
    <w:rsid w:val="00A57A48"/>
    <w:rsid w:val="00A57A68"/>
    <w:rsid w:val="00A57AB6"/>
    <w:rsid w:val="00A57B68"/>
    <w:rsid w:val="00A57B85"/>
    <w:rsid w:val="00A57BB9"/>
    <w:rsid w:val="00A57C17"/>
    <w:rsid w:val="00A57C2E"/>
    <w:rsid w:val="00A57D4F"/>
    <w:rsid w:val="00A57D5C"/>
    <w:rsid w:val="00A57DD7"/>
    <w:rsid w:val="00A57E6F"/>
    <w:rsid w:val="00A57EA5"/>
    <w:rsid w:val="00A57EAF"/>
    <w:rsid w:val="00A57EF0"/>
    <w:rsid w:val="00A57F09"/>
    <w:rsid w:val="00A57F67"/>
    <w:rsid w:val="00A60033"/>
    <w:rsid w:val="00A60079"/>
    <w:rsid w:val="00A60183"/>
    <w:rsid w:val="00A60200"/>
    <w:rsid w:val="00A602E9"/>
    <w:rsid w:val="00A602ED"/>
    <w:rsid w:val="00A60371"/>
    <w:rsid w:val="00A603CA"/>
    <w:rsid w:val="00A60430"/>
    <w:rsid w:val="00A60461"/>
    <w:rsid w:val="00A604DB"/>
    <w:rsid w:val="00A6050F"/>
    <w:rsid w:val="00A60549"/>
    <w:rsid w:val="00A6055C"/>
    <w:rsid w:val="00A60561"/>
    <w:rsid w:val="00A605D6"/>
    <w:rsid w:val="00A606AE"/>
    <w:rsid w:val="00A606FE"/>
    <w:rsid w:val="00A60754"/>
    <w:rsid w:val="00A60799"/>
    <w:rsid w:val="00A607A8"/>
    <w:rsid w:val="00A60804"/>
    <w:rsid w:val="00A6083E"/>
    <w:rsid w:val="00A608CF"/>
    <w:rsid w:val="00A60908"/>
    <w:rsid w:val="00A60A35"/>
    <w:rsid w:val="00A60ABC"/>
    <w:rsid w:val="00A60ACD"/>
    <w:rsid w:val="00A60B15"/>
    <w:rsid w:val="00A60B49"/>
    <w:rsid w:val="00A60BAB"/>
    <w:rsid w:val="00A60BAE"/>
    <w:rsid w:val="00A60C90"/>
    <w:rsid w:val="00A60D3E"/>
    <w:rsid w:val="00A60D86"/>
    <w:rsid w:val="00A60E11"/>
    <w:rsid w:val="00A60E2C"/>
    <w:rsid w:val="00A61095"/>
    <w:rsid w:val="00A610E1"/>
    <w:rsid w:val="00A6114E"/>
    <w:rsid w:val="00A611AA"/>
    <w:rsid w:val="00A611B5"/>
    <w:rsid w:val="00A611C0"/>
    <w:rsid w:val="00A61206"/>
    <w:rsid w:val="00A6126F"/>
    <w:rsid w:val="00A612FB"/>
    <w:rsid w:val="00A61337"/>
    <w:rsid w:val="00A6139F"/>
    <w:rsid w:val="00A613B2"/>
    <w:rsid w:val="00A613C0"/>
    <w:rsid w:val="00A613FC"/>
    <w:rsid w:val="00A61424"/>
    <w:rsid w:val="00A6146B"/>
    <w:rsid w:val="00A61478"/>
    <w:rsid w:val="00A6151F"/>
    <w:rsid w:val="00A61532"/>
    <w:rsid w:val="00A61604"/>
    <w:rsid w:val="00A6170F"/>
    <w:rsid w:val="00A61742"/>
    <w:rsid w:val="00A6175C"/>
    <w:rsid w:val="00A61765"/>
    <w:rsid w:val="00A617D3"/>
    <w:rsid w:val="00A619FB"/>
    <w:rsid w:val="00A61AB4"/>
    <w:rsid w:val="00A61AF5"/>
    <w:rsid w:val="00A61BB0"/>
    <w:rsid w:val="00A61C14"/>
    <w:rsid w:val="00A61C2A"/>
    <w:rsid w:val="00A61C9A"/>
    <w:rsid w:val="00A61D1F"/>
    <w:rsid w:val="00A61DC1"/>
    <w:rsid w:val="00A61DCC"/>
    <w:rsid w:val="00A61E47"/>
    <w:rsid w:val="00A61E99"/>
    <w:rsid w:val="00A61EED"/>
    <w:rsid w:val="00A61F96"/>
    <w:rsid w:val="00A61FEA"/>
    <w:rsid w:val="00A62085"/>
    <w:rsid w:val="00A620EE"/>
    <w:rsid w:val="00A62140"/>
    <w:rsid w:val="00A62257"/>
    <w:rsid w:val="00A623BA"/>
    <w:rsid w:val="00A6242D"/>
    <w:rsid w:val="00A62486"/>
    <w:rsid w:val="00A6248E"/>
    <w:rsid w:val="00A6257D"/>
    <w:rsid w:val="00A625AA"/>
    <w:rsid w:val="00A625C4"/>
    <w:rsid w:val="00A625DD"/>
    <w:rsid w:val="00A626AD"/>
    <w:rsid w:val="00A626B4"/>
    <w:rsid w:val="00A6272D"/>
    <w:rsid w:val="00A627A7"/>
    <w:rsid w:val="00A627C8"/>
    <w:rsid w:val="00A627CE"/>
    <w:rsid w:val="00A627D9"/>
    <w:rsid w:val="00A62826"/>
    <w:rsid w:val="00A62854"/>
    <w:rsid w:val="00A628BC"/>
    <w:rsid w:val="00A629FC"/>
    <w:rsid w:val="00A62A50"/>
    <w:rsid w:val="00A62A8F"/>
    <w:rsid w:val="00A62B49"/>
    <w:rsid w:val="00A62C4D"/>
    <w:rsid w:val="00A62D8E"/>
    <w:rsid w:val="00A62D9F"/>
    <w:rsid w:val="00A62E45"/>
    <w:rsid w:val="00A62E78"/>
    <w:rsid w:val="00A62EA9"/>
    <w:rsid w:val="00A62EBB"/>
    <w:rsid w:val="00A62F0B"/>
    <w:rsid w:val="00A62FF0"/>
    <w:rsid w:val="00A630FB"/>
    <w:rsid w:val="00A63155"/>
    <w:rsid w:val="00A63170"/>
    <w:rsid w:val="00A6317E"/>
    <w:rsid w:val="00A6318A"/>
    <w:rsid w:val="00A63232"/>
    <w:rsid w:val="00A63252"/>
    <w:rsid w:val="00A63291"/>
    <w:rsid w:val="00A6332A"/>
    <w:rsid w:val="00A633CA"/>
    <w:rsid w:val="00A634EA"/>
    <w:rsid w:val="00A63569"/>
    <w:rsid w:val="00A63583"/>
    <w:rsid w:val="00A635D4"/>
    <w:rsid w:val="00A635EB"/>
    <w:rsid w:val="00A6366D"/>
    <w:rsid w:val="00A6372D"/>
    <w:rsid w:val="00A6388E"/>
    <w:rsid w:val="00A638A0"/>
    <w:rsid w:val="00A6393A"/>
    <w:rsid w:val="00A6396B"/>
    <w:rsid w:val="00A63970"/>
    <w:rsid w:val="00A6397A"/>
    <w:rsid w:val="00A639CB"/>
    <w:rsid w:val="00A63A2D"/>
    <w:rsid w:val="00A63A74"/>
    <w:rsid w:val="00A63AA5"/>
    <w:rsid w:val="00A63BDB"/>
    <w:rsid w:val="00A63C8C"/>
    <w:rsid w:val="00A63DB7"/>
    <w:rsid w:val="00A63E7E"/>
    <w:rsid w:val="00A63EBB"/>
    <w:rsid w:val="00A63EF6"/>
    <w:rsid w:val="00A63EFF"/>
    <w:rsid w:val="00A63F25"/>
    <w:rsid w:val="00A63F53"/>
    <w:rsid w:val="00A64006"/>
    <w:rsid w:val="00A64084"/>
    <w:rsid w:val="00A640B3"/>
    <w:rsid w:val="00A64278"/>
    <w:rsid w:val="00A64344"/>
    <w:rsid w:val="00A643A4"/>
    <w:rsid w:val="00A643BF"/>
    <w:rsid w:val="00A643D1"/>
    <w:rsid w:val="00A64462"/>
    <w:rsid w:val="00A644BB"/>
    <w:rsid w:val="00A644C7"/>
    <w:rsid w:val="00A64527"/>
    <w:rsid w:val="00A6452D"/>
    <w:rsid w:val="00A645AF"/>
    <w:rsid w:val="00A645F8"/>
    <w:rsid w:val="00A646E1"/>
    <w:rsid w:val="00A64718"/>
    <w:rsid w:val="00A64729"/>
    <w:rsid w:val="00A64762"/>
    <w:rsid w:val="00A647E2"/>
    <w:rsid w:val="00A64839"/>
    <w:rsid w:val="00A64852"/>
    <w:rsid w:val="00A64875"/>
    <w:rsid w:val="00A6488B"/>
    <w:rsid w:val="00A648D1"/>
    <w:rsid w:val="00A648F9"/>
    <w:rsid w:val="00A64923"/>
    <w:rsid w:val="00A64940"/>
    <w:rsid w:val="00A64A85"/>
    <w:rsid w:val="00A64B5C"/>
    <w:rsid w:val="00A64B61"/>
    <w:rsid w:val="00A64BC4"/>
    <w:rsid w:val="00A64C6E"/>
    <w:rsid w:val="00A64D4B"/>
    <w:rsid w:val="00A64D71"/>
    <w:rsid w:val="00A64E0A"/>
    <w:rsid w:val="00A64E46"/>
    <w:rsid w:val="00A64E73"/>
    <w:rsid w:val="00A64EA5"/>
    <w:rsid w:val="00A64EA6"/>
    <w:rsid w:val="00A64EDA"/>
    <w:rsid w:val="00A64F8C"/>
    <w:rsid w:val="00A64F9A"/>
    <w:rsid w:val="00A64FF9"/>
    <w:rsid w:val="00A651DC"/>
    <w:rsid w:val="00A65217"/>
    <w:rsid w:val="00A6524F"/>
    <w:rsid w:val="00A65250"/>
    <w:rsid w:val="00A65274"/>
    <w:rsid w:val="00A6528E"/>
    <w:rsid w:val="00A652E1"/>
    <w:rsid w:val="00A65306"/>
    <w:rsid w:val="00A6530D"/>
    <w:rsid w:val="00A6538D"/>
    <w:rsid w:val="00A65541"/>
    <w:rsid w:val="00A65547"/>
    <w:rsid w:val="00A6556B"/>
    <w:rsid w:val="00A6563D"/>
    <w:rsid w:val="00A65692"/>
    <w:rsid w:val="00A656A9"/>
    <w:rsid w:val="00A656E5"/>
    <w:rsid w:val="00A65776"/>
    <w:rsid w:val="00A65803"/>
    <w:rsid w:val="00A65A5F"/>
    <w:rsid w:val="00A65AD6"/>
    <w:rsid w:val="00A65B03"/>
    <w:rsid w:val="00A65B09"/>
    <w:rsid w:val="00A65B14"/>
    <w:rsid w:val="00A65B2E"/>
    <w:rsid w:val="00A65B3B"/>
    <w:rsid w:val="00A65BA3"/>
    <w:rsid w:val="00A65C15"/>
    <w:rsid w:val="00A65C1A"/>
    <w:rsid w:val="00A65C21"/>
    <w:rsid w:val="00A65C45"/>
    <w:rsid w:val="00A65C55"/>
    <w:rsid w:val="00A65C60"/>
    <w:rsid w:val="00A65C95"/>
    <w:rsid w:val="00A65CCC"/>
    <w:rsid w:val="00A65CDB"/>
    <w:rsid w:val="00A65D5E"/>
    <w:rsid w:val="00A65D77"/>
    <w:rsid w:val="00A65E36"/>
    <w:rsid w:val="00A65E8C"/>
    <w:rsid w:val="00A65EFC"/>
    <w:rsid w:val="00A65F6A"/>
    <w:rsid w:val="00A65FB0"/>
    <w:rsid w:val="00A6626C"/>
    <w:rsid w:val="00A6627F"/>
    <w:rsid w:val="00A662CF"/>
    <w:rsid w:val="00A662F3"/>
    <w:rsid w:val="00A6639B"/>
    <w:rsid w:val="00A663A0"/>
    <w:rsid w:val="00A663A5"/>
    <w:rsid w:val="00A663EA"/>
    <w:rsid w:val="00A66403"/>
    <w:rsid w:val="00A6642D"/>
    <w:rsid w:val="00A6650C"/>
    <w:rsid w:val="00A665E1"/>
    <w:rsid w:val="00A665FB"/>
    <w:rsid w:val="00A6668C"/>
    <w:rsid w:val="00A667A3"/>
    <w:rsid w:val="00A667C8"/>
    <w:rsid w:val="00A667E8"/>
    <w:rsid w:val="00A66817"/>
    <w:rsid w:val="00A669E0"/>
    <w:rsid w:val="00A669FB"/>
    <w:rsid w:val="00A66A05"/>
    <w:rsid w:val="00A66A3D"/>
    <w:rsid w:val="00A66A45"/>
    <w:rsid w:val="00A66A5E"/>
    <w:rsid w:val="00A66AC5"/>
    <w:rsid w:val="00A66AFD"/>
    <w:rsid w:val="00A66B23"/>
    <w:rsid w:val="00A66B8F"/>
    <w:rsid w:val="00A66C35"/>
    <w:rsid w:val="00A66C91"/>
    <w:rsid w:val="00A66D26"/>
    <w:rsid w:val="00A66D37"/>
    <w:rsid w:val="00A66D60"/>
    <w:rsid w:val="00A66D7A"/>
    <w:rsid w:val="00A66DE0"/>
    <w:rsid w:val="00A66E36"/>
    <w:rsid w:val="00A66E69"/>
    <w:rsid w:val="00A66EC8"/>
    <w:rsid w:val="00A66F69"/>
    <w:rsid w:val="00A66F87"/>
    <w:rsid w:val="00A66F9C"/>
    <w:rsid w:val="00A66FEB"/>
    <w:rsid w:val="00A6708A"/>
    <w:rsid w:val="00A6708E"/>
    <w:rsid w:val="00A67095"/>
    <w:rsid w:val="00A670DD"/>
    <w:rsid w:val="00A671A2"/>
    <w:rsid w:val="00A671FC"/>
    <w:rsid w:val="00A6726C"/>
    <w:rsid w:val="00A6727E"/>
    <w:rsid w:val="00A672CB"/>
    <w:rsid w:val="00A67309"/>
    <w:rsid w:val="00A67335"/>
    <w:rsid w:val="00A67337"/>
    <w:rsid w:val="00A673AE"/>
    <w:rsid w:val="00A673BE"/>
    <w:rsid w:val="00A673C8"/>
    <w:rsid w:val="00A673CF"/>
    <w:rsid w:val="00A674BC"/>
    <w:rsid w:val="00A674C3"/>
    <w:rsid w:val="00A6769E"/>
    <w:rsid w:val="00A676CA"/>
    <w:rsid w:val="00A6774C"/>
    <w:rsid w:val="00A67768"/>
    <w:rsid w:val="00A6777E"/>
    <w:rsid w:val="00A677AB"/>
    <w:rsid w:val="00A677C0"/>
    <w:rsid w:val="00A677C3"/>
    <w:rsid w:val="00A677E2"/>
    <w:rsid w:val="00A6786E"/>
    <w:rsid w:val="00A678D3"/>
    <w:rsid w:val="00A678FA"/>
    <w:rsid w:val="00A6798D"/>
    <w:rsid w:val="00A67A22"/>
    <w:rsid w:val="00A67A47"/>
    <w:rsid w:val="00A67A88"/>
    <w:rsid w:val="00A67A9F"/>
    <w:rsid w:val="00A67AB9"/>
    <w:rsid w:val="00A67B1F"/>
    <w:rsid w:val="00A67BC7"/>
    <w:rsid w:val="00A67BCE"/>
    <w:rsid w:val="00A67C39"/>
    <w:rsid w:val="00A67D2D"/>
    <w:rsid w:val="00A67EA2"/>
    <w:rsid w:val="00A67EC9"/>
    <w:rsid w:val="00A67F8D"/>
    <w:rsid w:val="00A67FBF"/>
    <w:rsid w:val="00A7001D"/>
    <w:rsid w:val="00A7008A"/>
    <w:rsid w:val="00A700BE"/>
    <w:rsid w:val="00A70110"/>
    <w:rsid w:val="00A70119"/>
    <w:rsid w:val="00A7011A"/>
    <w:rsid w:val="00A701A8"/>
    <w:rsid w:val="00A702AB"/>
    <w:rsid w:val="00A702AF"/>
    <w:rsid w:val="00A702EB"/>
    <w:rsid w:val="00A70321"/>
    <w:rsid w:val="00A70363"/>
    <w:rsid w:val="00A703F6"/>
    <w:rsid w:val="00A70416"/>
    <w:rsid w:val="00A70454"/>
    <w:rsid w:val="00A704FA"/>
    <w:rsid w:val="00A705A0"/>
    <w:rsid w:val="00A7068F"/>
    <w:rsid w:val="00A706E8"/>
    <w:rsid w:val="00A706E9"/>
    <w:rsid w:val="00A706F4"/>
    <w:rsid w:val="00A7074F"/>
    <w:rsid w:val="00A707C5"/>
    <w:rsid w:val="00A708BD"/>
    <w:rsid w:val="00A7094A"/>
    <w:rsid w:val="00A70A8D"/>
    <w:rsid w:val="00A70B6C"/>
    <w:rsid w:val="00A70BF9"/>
    <w:rsid w:val="00A70D98"/>
    <w:rsid w:val="00A70DE3"/>
    <w:rsid w:val="00A70DF5"/>
    <w:rsid w:val="00A70E14"/>
    <w:rsid w:val="00A70F67"/>
    <w:rsid w:val="00A71095"/>
    <w:rsid w:val="00A710F2"/>
    <w:rsid w:val="00A7115D"/>
    <w:rsid w:val="00A711A5"/>
    <w:rsid w:val="00A711FB"/>
    <w:rsid w:val="00A71256"/>
    <w:rsid w:val="00A71331"/>
    <w:rsid w:val="00A7136E"/>
    <w:rsid w:val="00A713A1"/>
    <w:rsid w:val="00A713AA"/>
    <w:rsid w:val="00A714C8"/>
    <w:rsid w:val="00A714CF"/>
    <w:rsid w:val="00A714E5"/>
    <w:rsid w:val="00A71522"/>
    <w:rsid w:val="00A71530"/>
    <w:rsid w:val="00A7155D"/>
    <w:rsid w:val="00A71564"/>
    <w:rsid w:val="00A715FD"/>
    <w:rsid w:val="00A7163F"/>
    <w:rsid w:val="00A71706"/>
    <w:rsid w:val="00A717E1"/>
    <w:rsid w:val="00A718FC"/>
    <w:rsid w:val="00A71924"/>
    <w:rsid w:val="00A71A9E"/>
    <w:rsid w:val="00A71AA9"/>
    <w:rsid w:val="00A71AC2"/>
    <w:rsid w:val="00A71B0D"/>
    <w:rsid w:val="00A71B37"/>
    <w:rsid w:val="00A71BBE"/>
    <w:rsid w:val="00A71BFF"/>
    <w:rsid w:val="00A71C71"/>
    <w:rsid w:val="00A71C98"/>
    <w:rsid w:val="00A71CEE"/>
    <w:rsid w:val="00A71D58"/>
    <w:rsid w:val="00A71DA7"/>
    <w:rsid w:val="00A71E37"/>
    <w:rsid w:val="00A71EA8"/>
    <w:rsid w:val="00A71EF2"/>
    <w:rsid w:val="00A71EF8"/>
    <w:rsid w:val="00A72016"/>
    <w:rsid w:val="00A7205E"/>
    <w:rsid w:val="00A721A2"/>
    <w:rsid w:val="00A72259"/>
    <w:rsid w:val="00A72271"/>
    <w:rsid w:val="00A7228D"/>
    <w:rsid w:val="00A722C8"/>
    <w:rsid w:val="00A723D2"/>
    <w:rsid w:val="00A723F5"/>
    <w:rsid w:val="00A7245D"/>
    <w:rsid w:val="00A724EC"/>
    <w:rsid w:val="00A72664"/>
    <w:rsid w:val="00A726C3"/>
    <w:rsid w:val="00A726D1"/>
    <w:rsid w:val="00A72752"/>
    <w:rsid w:val="00A7275B"/>
    <w:rsid w:val="00A72779"/>
    <w:rsid w:val="00A727E7"/>
    <w:rsid w:val="00A72811"/>
    <w:rsid w:val="00A72814"/>
    <w:rsid w:val="00A728FF"/>
    <w:rsid w:val="00A72931"/>
    <w:rsid w:val="00A72A64"/>
    <w:rsid w:val="00A72A6E"/>
    <w:rsid w:val="00A72AA1"/>
    <w:rsid w:val="00A72AD7"/>
    <w:rsid w:val="00A72B08"/>
    <w:rsid w:val="00A72BB1"/>
    <w:rsid w:val="00A72CAA"/>
    <w:rsid w:val="00A72CD7"/>
    <w:rsid w:val="00A72D0E"/>
    <w:rsid w:val="00A72D4B"/>
    <w:rsid w:val="00A72E92"/>
    <w:rsid w:val="00A72EA3"/>
    <w:rsid w:val="00A7304F"/>
    <w:rsid w:val="00A73065"/>
    <w:rsid w:val="00A73076"/>
    <w:rsid w:val="00A7311E"/>
    <w:rsid w:val="00A73133"/>
    <w:rsid w:val="00A7318A"/>
    <w:rsid w:val="00A732A5"/>
    <w:rsid w:val="00A7331A"/>
    <w:rsid w:val="00A7342A"/>
    <w:rsid w:val="00A7352A"/>
    <w:rsid w:val="00A7353F"/>
    <w:rsid w:val="00A735AE"/>
    <w:rsid w:val="00A73620"/>
    <w:rsid w:val="00A73680"/>
    <w:rsid w:val="00A736F9"/>
    <w:rsid w:val="00A73700"/>
    <w:rsid w:val="00A7376B"/>
    <w:rsid w:val="00A73799"/>
    <w:rsid w:val="00A73873"/>
    <w:rsid w:val="00A738B8"/>
    <w:rsid w:val="00A738F7"/>
    <w:rsid w:val="00A73918"/>
    <w:rsid w:val="00A739E4"/>
    <w:rsid w:val="00A73A34"/>
    <w:rsid w:val="00A73A3F"/>
    <w:rsid w:val="00A73ABA"/>
    <w:rsid w:val="00A73B07"/>
    <w:rsid w:val="00A73BB2"/>
    <w:rsid w:val="00A73CAA"/>
    <w:rsid w:val="00A73CF9"/>
    <w:rsid w:val="00A73D2A"/>
    <w:rsid w:val="00A73D6A"/>
    <w:rsid w:val="00A73D78"/>
    <w:rsid w:val="00A73E65"/>
    <w:rsid w:val="00A73F22"/>
    <w:rsid w:val="00A73F37"/>
    <w:rsid w:val="00A73F49"/>
    <w:rsid w:val="00A73F4E"/>
    <w:rsid w:val="00A7401E"/>
    <w:rsid w:val="00A74090"/>
    <w:rsid w:val="00A740E2"/>
    <w:rsid w:val="00A740F8"/>
    <w:rsid w:val="00A74201"/>
    <w:rsid w:val="00A743AD"/>
    <w:rsid w:val="00A7444A"/>
    <w:rsid w:val="00A74453"/>
    <w:rsid w:val="00A74465"/>
    <w:rsid w:val="00A74514"/>
    <w:rsid w:val="00A74550"/>
    <w:rsid w:val="00A745B4"/>
    <w:rsid w:val="00A745BB"/>
    <w:rsid w:val="00A7463A"/>
    <w:rsid w:val="00A7464B"/>
    <w:rsid w:val="00A746A2"/>
    <w:rsid w:val="00A746FF"/>
    <w:rsid w:val="00A747E2"/>
    <w:rsid w:val="00A74906"/>
    <w:rsid w:val="00A74A5F"/>
    <w:rsid w:val="00A74AC8"/>
    <w:rsid w:val="00A74BCC"/>
    <w:rsid w:val="00A74BF5"/>
    <w:rsid w:val="00A74C18"/>
    <w:rsid w:val="00A74C50"/>
    <w:rsid w:val="00A74CB9"/>
    <w:rsid w:val="00A74D08"/>
    <w:rsid w:val="00A74D93"/>
    <w:rsid w:val="00A74E15"/>
    <w:rsid w:val="00A74EFE"/>
    <w:rsid w:val="00A74FFA"/>
    <w:rsid w:val="00A75095"/>
    <w:rsid w:val="00A750A9"/>
    <w:rsid w:val="00A751AB"/>
    <w:rsid w:val="00A75232"/>
    <w:rsid w:val="00A752C1"/>
    <w:rsid w:val="00A752E4"/>
    <w:rsid w:val="00A753DA"/>
    <w:rsid w:val="00A753FB"/>
    <w:rsid w:val="00A75478"/>
    <w:rsid w:val="00A754EE"/>
    <w:rsid w:val="00A755A9"/>
    <w:rsid w:val="00A7564C"/>
    <w:rsid w:val="00A756AA"/>
    <w:rsid w:val="00A756DF"/>
    <w:rsid w:val="00A756E8"/>
    <w:rsid w:val="00A7571F"/>
    <w:rsid w:val="00A757D6"/>
    <w:rsid w:val="00A75820"/>
    <w:rsid w:val="00A7596D"/>
    <w:rsid w:val="00A759B4"/>
    <w:rsid w:val="00A759FA"/>
    <w:rsid w:val="00A75A05"/>
    <w:rsid w:val="00A75A12"/>
    <w:rsid w:val="00A75AD3"/>
    <w:rsid w:val="00A75BD6"/>
    <w:rsid w:val="00A75C5E"/>
    <w:rsid w:val="00A75E0E"/>
    <w:rsid w:val="00A75E20"/>
    <w:rsid w:val="00A75E73"/>
    <w:rsid w:val="00A75E90"/>
    <w:rsid w:val="00A75E9D"/>
    <w:rsid w:val="00A75EE9"/>
    <w:rsid w:val="00A75FF8"/>
    <w:rsid w:val="00A7600D"/>
    <w:rsid w:val="00A76088"/>
    <w:rsid w:val="00A76183"/>
    <w:rsid w:val="00A7622E"/>
    <w:rsid w:val="00A7625A"/>
    <w:rsid w:val="00A76279"/>
    <w:rsid w:val="00A762DA"/>
    <w:rsid w:val="00A763F0"/>
    <w:rsid w:val="00A763FC"/>
    <w:rsid w:val="00A764B6"/>
    <w:rsid w:val="00A764E5"/>
    <w:rsid w:val="00A76554"/>
    <w:rsid w:val="00A765B0"/>
    <w:rsid w:val="00A7664F"/>
    <w:rsid w:val="00A76651"/>
    <w:rsid w:val="00A7671C"/>
    <w:rsid w:val="00A7676B"/>
    <w:rsid w:val="00A76788"/>
    <w:rsid w:val="00A7681F"/>
    <w:rsid w:val="00A76912"/>
    <w:rsid w:val="00A76915"/>
    <w:rsid w:val="00A76962"/>
    <w:rsid w:val="00A7698E"/>
    <w:rsid w:val="00A769F1"/>
    <w:rsid w:val="00A76ADC"/>
    <w:rsid w:val="00A76B08"/>
    <w:rsid w:val="00A76C21"/>
    <w:rsid w:val="00A76CC1"/>
    <w:rsid w:val="00A76D4A"/>
    <w:rsid w:val="00A76DAD"/>
    <w:rsid w:val="00A76E1F"/>
    <w:rsid w:val="00A76E55"/>
    <w:rsid w:val="00A76E71"/>
    <w:rsid w:val="00A76EC5"/>
    <w:rsid w:val="00A76F2E"/>
    <w:rsid w:val="00A76F6F"/>
    <w:rsid w:val="00A76F7A"/>
    <w:rsid w:val="00A77022"/>
    <w:rsid w:val="00A7705C"/>
    <w:rsid w:val="00A770C6"/>
    <w:rsid w:val="00A77120"/>
    <w:rsid w:val="00A7717D"/>
    <w:rsid w:val="00A771FB"/>
    <w:rsid w:val="00A77210"/>
    <w:rsid w:val="00A7729E"/>
    <w:rsid w:val="00A772B8"/>
    <w:rsid w:val="00A772EA"/>
    <w:rsid w:val="00A7731A"/>
    <w:rsid w:val="00A77320"/>
    <w:rsid w:val="00A77367"/>
    <w:rsid w:val="00A773DB"/>
    <w:rsid w:val="00A773F8"/>
    <w:rsid w:val="00A774B7"/>
    <w:rsid w:val="00A774EE"/>
    <w:rsid w:val="00A77563"/>
    <w:rsid w:val="00A77608"/>
    <w:rsid w:val="00A7762C"/>
    <w:rsid w:val="00A77661"/>
    <w:rsid w:val="00A77674"/>
    <w:rsid w:val="00A7767B"/>
    <w:rsid w:val="00A776F5"/>
    <w:rsid w:val="00A77704"/>
    <w:rsid w:val="00A7773B"/>
    <w:rsid w:val="00A7774C"/>
    <w:rsid w:val="00A7775F"/>
    <w:rsid w:val="00A777DE"/>
    <w:rsid w:val="00A7783E"/>
    <w:rsid w:val="00A778B4"/>
    <w:rsid w:val="00A778F1"/>
    <w:rsid w:val="00A7799B"/>
    <w:rsid w:val="00A77A8B"/>
    <w:rsid w:val="00A77AE4"/>
    <w:rsid w:val="00A77B06"/>
    <w:rsid w:val="00A77B13"/>
    <w:rsid w:val="00A77B16"/>
    <w:rsid w:val="00A77B7C"/>
    <w:rsid w:val="00A77BB1"/>
    <w:rsid w:val="00A77BCF"/>
    <w:rsid w:val="00A77C16"/>
    <w:rsid w:val="00A77CAD"/>
    <w:rsid w:val="00A77CD8"/>
    <w:rsid w:val="00A77D79"/>
    <w:rsid w:val="00A77D91"/>
    <w:rsid w:val="00A77DA3"/>
    <w:rsid w:val="00A77DBE"/>
    <w:rsid w:val="00A77E46"/>
    <w:rsid w:val="00A77E8C"/>
    <w:rsid w:val="00A77EE9"/>
    <w:rsid w:val="00A77F5B"/>
    <w:rsid w:val="00A77F8A"/>
    <w:rsid w:val="00A77FC3"/>
    <w:rsid w:val="00A80003"/>
    <w:rsid w:val="00A8004F"/>
    <w:rsid w:val="00A800B5"/>
    <w:rsid w:val="00A801A8"/>
    <w:rsid w:val="00A801AF"/>
    <w:rsid w:val="00A80211"/>
    <w:rsid w:val="00A80217"/>
    <w:rsid w:val="00A80288"/>
    <w:rsid w:val="00A802CC"/>
    <w:rsid w:val="00A80305"/>
    <w:rsid w:val="00A80353"/>
    <w:rsid w:val="00A8049A"/>
    <w:rsid w:val="00A80568"/>
    <w:rsid w:val="00A80576"/>
    <w:rsid w:val="00A805CD"/>
    <w:rsid w:val="00A80651"/>
    <w:rsid w:val="00A8065F"/>
    <w:rsid w:val="00A80685"/>
    <w:rsid w:val="00A80727"/>
    <w:rsid w:val="00A80795"/>
    <w:rsid w:val="00A80855"/>
    <w:rsid w:val="00A808E2"/>
    <w:rsid w:val="00A80927"/>
    <w:rsid w:val="00A809A3"/>
    <w:rsid w:val="00A80A32"/>
    <w:rsid w:val="00A80AA4"/>
    <w:rsid w:val="00A80AA8"/>
    <w:rsid w:val="00A80AD0"/>
    <w:rsid w:val="00A80AF5"/>
    <w:rsid w:val="00A80D03"/>
    <w:rsid w:val="00A80D83"/>
    <w:rsid w:val="00A80DB8"/>
    <w:rsid w:val="00A80E99"/>
    <w:rsid w:val="00A80FE6"/>
    <w:rsid w:val="00A8105A"/>
    <w:rsid w:val="00A8106D"/>
    <w:rsid w:val="00A810D7"/>
    <w:rsid w:val="00A81141"/>
    <w:rsid w:val="00A81178"/>
    <w:rsid w:val="00A81234"/>
    <w:rsid w:val="00A81239"/>
    <w:rsid w:val="00A813BC"/>
    <w:rsid w:val="00A8140D"/>
    <w:rsid w:val="00A81492"/>
    <w:rsid w:val="00A81497"/>
    <w:rsid w:val="00A814A5"/>
    <w:rsid w:val="00A81513"/>
    <w:rsid w:val="00A81541"/>
    <w:rsid w:val="00A815CA"/>
    <w:rsid w:val="00A81691"/>
    <w:rsid w:val="00A81757"/>
    <w:rsid w:val="00A817FA"/>
    <w:rsid w:val="00A8181B"/>
    <w:rsid w:val="00A81931"/>
    <w:rsid w:val="00A8193C"/>
    <w:rsid w:val="00A819FB"/>
    <w:rsid w:val="00A819FC"/>
    <w:rsid w:val="00A81A5C"/>
    <w:rsid w:val="00A81A60"/>
    <w:rsid w:val="00A81AD6"/>
    <w:rsid w:val="00A81AF9"/>
    <w:rsid w:val="00A81B1D"/>
    <w:rsid w:val="00A81B24"/>
    <w:rsid w:val="00A81B77"/>
    <w:rsid w:val="00A81B7F"/>
    <w:rsid w:val="00A81BAB"/>
    <w:rsid w:val="00A81CAB"/>
    <w:rsid w:val="00A81D0C"/>
    <w:rsid w:val="00A81D30"/>
    <w:rsid w:val="00A81D50"/>
    <w:rsid w:val="00A81D6F"/>
    <w:rsid w:val="00A81E35"/>
    <w:rsid w:val="00A81E5A"/>
    <w:rsid w:val="00A81E98"/>
    <w:rsid w:val="00A81F1D"/>
    <w:rsid w:val="00A81F21"/>
    <w:rsid w:val="00A81FFD"/>
    <w:rsid w:val="00A8203A"/>
    <w:rsid w:val="00A8207C"/>
    <w:rsid w:val="00A82109"/>
    <w:rsid w:val="00A82293"/>
    <w:rsid w:val="00A822EE"/>
    <w:rsid w:val="00A82309"/>
    <w:rsid w:val="00A82330"/>
    <w:rsid w:val="00A82353"/>
    <w:rsid w:val="00A82406"/>
    <w:rsid w:val="00A8250F"/>
    <w:rsid w:val="00A82511"/>
    <w:rsid w:val="00A8255F"/>
    <w:rsid w:val="00A825E9"/>
    <w:rsid w:val="00A82627"/>
    <w:rsid w:val="00A8263C"/>
    <w:rsid w:val="00A82682"/>
    <w:rsid w:val="00A826F0"/>
    <w:rsid w:val="00A8273A"/>
    <w:rsid w:val="00A82773"/>
    <w:rsid w:val="00A827B8"/>
    <w:rsid w:val="00A82824"/>
    <w:rsid w:val="00A828F9"/>
    <w:rsid w:val="00A8293B"/>
    <w:rsid w:val="00A829F6"/>
    <w:rsid w:val="00A82AF2"/>
    <w:rsid w:val="00A82B08"/>
    <w:rsid w:val="00A82BA4"/>
    <w:rsid w:val="00A82D6D"/>
    <w:rsid w:val="00A82DA5"/>
    <w:rsid w:val="00A82E55"/>
    <w:rsid w:val="00A82F8F"/>
    <w:rsid w:val="00A82FCF"/>
    <w:rsid w:val="00A82FF4"/>
    <w:rsid w:val="00A83005"/>
    <w:rsid w:val="00A8301E"/>
    <w:rsid w:val="00A8306D"/>
    <w:rsid w:val="00A83147"/>
    <w:rsid w:val="00A831A9"/>
    <w:rsid w:val="00A83207"/>
    <w:rsid w:val="00A8320D"/>
    <w:rsid w:val="00A8323B"/>
    <w:rsid w:val="00A83351"/>
    <w:rsid w:val="00A8339E"/>
    <w:rsid w:val="00A83401"/>
    <w:rsid w:val="00A83407"/>
    <w:rsid w:val="00A83426"/>
    <w:rsid w:val="00A8344A"/>
    <w:rsid w:val="00A834AB"/>
    <w:rsid w:val="00A834D0"/>
    <w:rsid w:val="00A83504"/>
    <w:rsid w:val="00A835C3"/>
    <w:rsid w:val="00A835F3"/>
    <w:rsid w:val="00A8364B"/>
    <w:rsid w:val="00A8373B"/>
    <w:rsid w:val="00A83849"/>
    <w:rsid w:val="00A838A8"/>
    <w:rsid w:val="00A838D1"/>
    <w:rsid w:val="00A83908"/>
    <w:rsid w:val="00A83AFE"/>
    <w:rsid w:val="00A83B0D"/>
    <w:rsid w:val="00A83BA9"/>
    <w:rsid w:val="00A83BC8"/>
    <w:rsid w:val="00A83C99"/>
    <w:rsid w:val="00A83C9F"/>
    <w:rsid w:val="00A83CA5"/>
    <w:rsid w:val="00A83D16"/>
    <w:rsid w:val="00A83D7A"/>
    <w:rsid w:val="00A83DB3"/>
    <w:rsid w:val="00A83DFA"/>
    <w:rsid w:val="00A83E4D"/>
    <w:rsid w:val="00A83F4B"/>
    <w:rsid w:val="00A83FAD"/>
    <w:rsid w:val="00A84005"/>
    <w:rsid w:val="00A8401B"/>
    <w:rsid w:val="00A84031"/>
    <w:rsid w:val="00A84057"/>
    <w:rsid w:val="00A840D1"/>
    <w:rsid w:val="00A840DC"/>
    <w:rsid w:val="00A8421D"/>
    <w:rsid w:val="00A8423E"/>
    <w:rsid w:val="00A84261"/>
    <w:rsid w:val="00A84276"/>
    <w:rsid w:val="00A842C6"/>
    <w:rsid w:val="00A84369"/>
    <w:rsid w:val="00A8438D"/>
    <w:rsid w:val="00A843FC"/>
    <w:rsid w:val="00A84446"/>
    <w:rsid w:val="00A84463"/>
    <w:rsid w:val="00A84516"/>
    <w:rsid w:val="00A84550"/>
    <w:rsid w:val="00A845FB"/>
    <w:rsid w:val="00A8465B"/>
    <w:rsid w:val="00A846DB"/>
    <w:rsid w:val="00A84736"/>
    <w:rsid w:val="00A8497D"/>
    <w:rsid w:val="00A849A6"/>
    <w:rsid w:val="00A84A7D"/>
    <w:rsid w:val="00A84AE6"/>
    <w:rsid w:val="00A84B6C"/>
    <w:rsid w:val="00A84BF8"/>
    <w:rsid w:val="00A84BFD"/>
    <w:rsid w:val="00A84C56"/>
    <w:rsid w:val="00A84C75"/>
    <w:rsid w:val="00A84C7B"/>
    <w:rsid w:val="00A84C87"/>
    <w:rsid w:val="00A84D05"/>
    <w:rsid w:val="00A84D0A"/>
    <w:rsid w:val="00A84E15"/>
    <w:rsid w:val="00A84EB5"/>
    <w:rsid w:val="00A84F4B"/>
    <w:rsid w:val="00A84F5F"/>
    <w:rsid w:val="00A84F88"/>
    <w:rsid w:val="00A8501A"/>
    <w:rsid w:val="00A850F4"/>
    <w:rsid w:val="00A850FC"/>
    <w:rsid w:val="00A85165"/>
    <w:rsid w:val="00A85167"/>
    <w:rsid w:val="00A851EB"/>
    <w:rsid w:val="00A85217"/>
    <w:rsid w:val="00A85299"/>
    <w:rsid w:val="00A8533E"/>
    <w:rsid w:val="00A85426"/>
    <w:rsid w:val="00A854FA"/>
    <w:rsid w:val="00A85535"/>
    <w:rsid w:val="00A8554F"/>
    <w:rsid w:val="00A85556"/>
    <w:rsid w:val="00A855BB"/>
    <w:rsid w:val="00A8560B"/>
    <w:rsid w:val="00A85674"/>
    <w:rsid w:val="00A856C8"/>
    <w:rsid w:val="00A85708"/>
    <w:rsid w:val="00A8570C"/>
    <w:rsid w:val="00A85727"/>
    <w:rsid w:val="00A8572B"/>
    <w:rsid w:val="00A8576A"/>
    <w:rsid w:val="00A85771"/>
    <w:rsid w:val="00A8579D"/>
    <w:rsid w:val="00A8588E"/>
    <w:rsid w:val="00A858A1"/>
    <w:rsid w:val="00A858BE"/>
    <w:rsid w:val="00A85947"/>
    <w:rsid w:val="00A859E1"/>
    <w:rsid w:val="00A85A8F"/>
    <w:rsid w:val="00A85C11"/>
    <w:rsid w:val="00A85C43"/>
    <w:rsid w:val="00A85C9E"/>
    <w:rsid w:val="00A85CB1"/>
    <w:rsid w:val="00A85CC5"/>
    <w:rsid w:val="00A85CE3"/>
    <w:rsid w:val="00A85D97"/>
    <w:rsid w:val="00A85DBB"/>
    <w:rsid w:val="00A85DD6"/>
    <w:rsid w:val="00A85DE4"/>
    <w:rsid w:val="00A85F21"/>
    <w:rsid w:val="00A85F3A"/>
    <w:rsid w:val="00A85FA4"/>
    <w:rsid w:val="00A86019"/>
    <w:rsid w:val="00A8603E"/>
    <w:rsid w:val="00A86209"/>
    <w:rsid w:val="00A86244"/>
    <w:rsid w:val="00A8628E"/>
    <w:rsid w:val="00A86329"/>
    <w:rsid w:val="00A8634B"/>
    <w:rsid w:val="00A86465"/>
    <w:rsid w:val="00A864CB"/>
    <w:rsid w:val="00A86532"/>
    <w:rsid w:val="00A865DC"/>
    <w:rsid w:val="00A86638"/>
    <w:rsid w:val="00A86651"/>
    <w:rsid w:val="00A8665F"/>
    <w:rsid w:val="00A8670B"/>
    <w:rsid w:val="00A8673F"/>
    <w:rsid w:val="00A86826"/>
    <w:rsid w:val="00A86831"/>
    <w:rsid w:val="00A86905"/>
    <w:rsid w:val="00A8690D"/>
    <w:rsid w:val="00A86A2E"/>
    <w:rsid w:val="00A86A3F"/>
    <w:rsid w:val="00A86A56"/>
    <w:rsid w:val="00A86B63"/>
    <w:rsid w:val="00A86C93"/>
    <w:rsid w:val="00A86ECB"/>
    <w:rsid w:val="00A87029"/>
    <w:rsid w:val="00A87065"/>
    <w:rsid w:val="00A870C0"/>
    <w:rsid w:val="00A871E9"/>
    <w:rsid w:val="00A87215"/>
    <w:rsid w:val="00A872D8"/>
    <w:rsid w:val="00A87339"/>
    <w:rsid w:val="00A87382"/>
    <w:rsid w:val="00A8738E"/>
    <w:rsid w:val="00A87444"/>
    <w:rsid w:val="00A87469"/>
    <w:rsid w:val="00A8759C"/>
    <w:rsid w:val="00A875A7"/>
    <w:rsid w:val="00A87617"/>
    <w:rsid w:val="00A87698"/>
    <w:rsid w:val="00A876E3"/>
    <w:rsid w:val="00A876EF"/>
    <w:rsid w:val="00A8774D"/>
    <w:rsid w:val="00A87750"/>
    <w:rsid w:val="00A87796"/>
    <w:rsid w:val="00A877C9"/>
    <w:rsid w:val="00A87836"/>
    <w:rsid w:val="00A8788B"/>
    <w:rsid w:val="00A878BD"/>
    <w:rsid w:val="00A878DD"/>
    <w:rsid w:val="00A8796A"/>
    <w:rsid w:val="00A879A0"/>
    <w:rsid w:val="00A87A7C"/>
    <w:rsid w:val="00A87A97"/>
    <w:rsid w:val="00A87B1A"/>
    <w:rsid w:val="00A87B53"/>
    <w:rsid w:val="00A87BA6"/>
    <w:rsid w:val="00A87BFC"/>
    <w:rsid w:val="00A87C07"/>
    <w:rsid w:val="00A87D21"/>
    <w:rsid w:val="00A87D59"/>
    <w:rsid w:val="00A87D62"/>
    <w:rsid w:val="00A87D67"/>
    <w:rsid w:val="00A87E16"/>
    <w:rsid w:val="00A87E25"/>
    <w:rsid w:val="00A87F33"/>
    <w:rsid w:val="00A87F36"/>
    <w:rsid w:val="00A9006D"/>
    <w:rsid w:val="00A900E8"/>
    <w:rsid w:val="00A9012E"/>
    <w:rsid w:val="00A901BB"/>
    <w:rsid w:val="00A901D1"/>
    <w:rsid w:val="00A902C9"/>
    <w:rsid w:val="00A903BB"/>
    <w:rsid w:val="00A90413"/>
    <w:rsid w:val="00A9049A"/>
    <w:rsid w:val="00A904DA"/>
    <w:rsid w:val="00A904E4"/>
    <w:rsid w:val="00A90536"/>
    <w:rsid w:val="00A90588"/>
    <w:rsid w:val="00A9059A"/>
    <w:rsid w:val="00A906CA"/>
    <w:rsid w:val="00A906D0"/>
    <w:rsid w:val="00A906E3"/>
    <w:rsid w:val="00A90709"/>
    <w:rsid w:val="00A90750"/>
    <w:rsid w:val="00A9081F"/>
    <w:rsid w:val="00A90853"/>
    <w:rsid w:val="00A90878"/>
    <w:rsid w:val="00A9088E"/>
    <w:rsid w:val="00A9091E"/>
    <w:rsid w:val="00A90949"/>
    <w:rsid w:val="00A90AEA"/>
    <w:rsid w:val="00A90B83"/>
    <w:rsid w:val="00A90C28"/>
    <w:rsid w:val="00A90C51"/>
    <w:rsid w:val="00A90C67"/>
    <w:rsid w:val="00A90C71"/>
    <w:rsid w:val="00A90C76"/>
    <w:rsid w:val="00A90C82"/>
    <w:rsid w:val="00A90CB7"/>
    <w:rsid w:val="00A90D26"/>
    <w:rsid w:val="00A90D33"/>
    <w:rsid w:val="00A90D48"/>
    <w:rsid w:val="00A90E13"/>
    <w:rsid w:val="00A90E41"/>
    <w:rsid w:val="00A90E98"/>
    <w:rsid w:val="00A90FC3"/>
    <w:rsid w:val="00A91060"/>
    <w:rsid w:val="00A9113C"/>
    <w:rsid w:val="00A91227"/>
    <w:rsid w:val="00A912F7"/>
    <w:rsid w:val="00A91319"/>
    <w:rsid w:val="00A9132A"/>
    <w:rsid w:val="00A913CA"/>
    <w:rsid w:val="00A9143F"/>
    <w:rsid w:val="00A9144F"/>
    <w:rsid w:val="00A91455"/>
    <w:rsid w:val="00A91572"/>
    <w:rsid w:val="00A91587"/>
    <w:rsid w:val="00A9163F"/>
    <w:rsid w:val="00A9166F"/>
    <w:rsid w:val="00A916F8"/>
    <w:rsid w:val="00A9170A"/>
    <w:rsid w:val="00A91781"/>
    <w:rsid w:val="00A91824"/>
    <w:rsid w:val="00A9192F"/>
    <w:rsid w:val="00A91943"/>
    <w:rsid w:val="00A91987"/>
    <w:rsid w:val="00A919B6"/>
    <w:rsid w:val="00A91B5D"/>
    <w:rsid w:val="00A91BA1"/>
    <w:rsid w:val="00A91BB5"/>
    <w:rsid w:val="00A91BD5"/>
    <w:rsid w:val="00A91C34"/>
    <w:rsid w:val="00A91C41"/>
    <w:rsid w:val="00A91C77"/>
    <w:rsid w:val="00A91C7A"/>
    <w:rsid w:val="00A91CC7"/>
    <w:rsid w:val="00A91CD5"/>
    <w:rsid w:val="00A91DA0"/>
    <w:rsid w:val="00A91E4C"/>
    <w:rsid w:val="00A91EBB"/>
    <w:rsid w:val="00A91EC4"/>
    <w:rsid w:val="00A91F12"/>
    <w:rsid w:val="00A91F2B"/>
    <w:rsid w:val="00A91FB3"/>
    <w:rsid w:val="00A92046"/>
    <w:rsid w:val="00A920EA"/>
    <w:rsid w:val="00A92141"/>
    <w:rsid w:val="00A92163"/>
    <w:rsid w:val="00A921D0"/>
    <w:rsid w:val="00A921EE"/>
    <w:rsid w:val="00A9229F"/>
    <w:rsid w:val="00A922B9"/>
    <w:rsid w:val="00A922C9"/>
    <w:rsid w:val="00A922EC"/>
    <w:rsid w:val="00A92334"/>
    <w:rsid w:val="00A923A1"/>
    <w:rsid w:val="00A92418"/>
    <w:rsid w:val="00A92570"/>
    <w:rsid w:val="00A92661"/>
    <w:rsid w:val="00A926B8"/>
    <w:rsid w:val="00A9275D"/>
    <w:rsid w:val="00A927BE"/>
    <w:rsid w:val="00A92813"/>
    <w:rsid w:val="00A9287F"/>
    <w:rsid w:val="00A928AD"/>
    <w:rsid w:val="00A928BD"/>
    <w:rsid w:val="00A928C0"/>
    <w:rsid w:val="00A928CB"/>
    <w:rsid w:val="00A928D8"/>
    <w:rsid w:val="00A92909"/>
    <w:rsid w:val="00A92928"/>
    <w:rsid w:val="00A92986"/>
    <w:rsid w:val="00A92994"/>
    <w:rsid w:val="00A92996"/>
    <w:rsid w:val="00A929F6"/>
    <w:rsid w:val="00A92A10"/>
    <w:rsid w:val="00A92A51"/>
    <w:rsid w:val="00A92A9A"/>
    <w:rsid w:val="00A92AFD"/>
    <w:rsid w:val="00A92B58"/>
    <w:rsid w:val="00A92B6F"/>
    <w:rsid w:val="00A92B89"/>
    <w:rsid w:val="00A92BC8"/>
    <w:rsid w:val="00A92BFD"/>
    <w:rsid w:val="00A92C07"/>
    <w:rsid w:val="00A92C1A"/>
    <w:rsid w:val="00A92C5D"/>
    <w:rsid w:val="00A92CA4"/>
    <w:rsid w:val="00A92D9B"/>
    <w:rsid w:val="00A92DDB"/>
    <w:rsid w:val="00A92F21"/>
    <w:rsid w:val="00A92F72"/>
    <w:rsid w:val="00A92FA0"/>
    <w:rsid w:val="00A92FED"/>
    <w:rsid w:val="00A93023"/>
    <w:rsid w:val="00A93123"/>
    <w:rsid w:val="00A93152"/>
    <w:rsid w:val="00A93187"/>
    <w:rsid w:val="00A931BF"/>
    <w:rsid w:val="00A931C1"/>
    <w:rsid w:val="00A9320D"/>
    <w:rsid w:val="00A9323C"/>
    <w:rsid w:val="00A9351A"/>
    <w:rsid w:val="00A93520"/>
    <w:rsid w:val="00A93567"/>
    <w:rsid w:val="00A9357A"/>
    <w:rsid w:val="00A9362F"/>
    <w:rsid w:val="00A936A0"/>
    <w:rsid w:val="00A936CD"/>
    <w:rsid w:val="00A936E6"/>
    <w:rsid w:val="00A936F3"/>
    <w:rsid w:val="00A937B8"/>
    <w:rsid w:val="00A93861"/>
    <w:rsid w:val="00A938B9"/>
    <w:rsid w:val="00A938FF"/>
    <w:rsid w:val="00A93A8D"/>
    <w:rsid w:val="00A93B31"/>
    <w:rsid w:val="00A93B3D"/>
    <w:rsid w:val="00A93B53"/>
    <w:rsid w:val="00A93B6B"/>
    <w:rsid w:val="00A93B78"/>
    <w:rsid w:val="00A93B7A"/>
    <w:rsid w:val="00A93B87"/>
    <w:rsid w:val="00A93C29"/>
    <w:rsid w:val="00A93C34"/>
    <w:rsid w:val="00A93C82"/>
    <w:rsid w:val="00A93C8A"/>
    <w:rsid w:val="00A93D9A"/>
    <w:rsid w:val="00A93E53"/>
    <w:rsid w:val="00A93E54"/>
    <w:rsid w:val="00A93EA0"/>
    <w:rsid w:val="00A93F11"/>
    <w:rsid w:val="00A93F70"/>
    <w:rsid w:val="00A93FA6"/>
    <w:rsid w:val="00A93FFC"/>
    <w:rsid w:val="00A93FFD"/>
    <w:rsid w:val="00A940AA"/>
    <w:rsid w:val="00A940C6"/>
    <w:rsid w:val="00A94189"/>
    <w:rsid w:val="00A941D3"/>
    <w:rsid w:val="00A9422E"/>
    <w:rsid w:val="00A942C6"/>
    <w:rsid w:val="00A942CE"/>
    <w:rsid w:val="00A942D6"/>
    <w:rsid w:val="00A942DF"/>
    <w:rsid w:val="00A942E4"/>
    <w:rsid w:val="00A9438E"/>
    <w:rsid w:val="00A943C3"/>
    <w:rsid w:val="00A943E1"/>
    <w:rsid w:val="00A9446F"/>
    <w:rsid w:val="00A94504"/>
    <w:rsid w:val="00A94549"/>
    <w:rsid w:val="00A945A5"/>
    <w:rsid w:val="00A94646"/>
    <w:rsid w:val="00A946BF"/>
    <w:rsid w:val="00A947B0"/>
    <w:rsid w:val="00A948CE"/>
    <w:rsid w:val="00A948DD"/>
    <w:rsid w:val="00A94A46"/>
    <w:rsid w:val="00A94A6C"/>
    <w:rsid w:val="00A94D02"/>
    <w:rsid w:val="00A94D1C"/>
    <w:rsid w:val="00A94D7C"/>
    <w:rsid w:val="00A94D8A"/>
    <w:rsid w:val="00A94DEB"/>
    <w:rsid w:val="00A94E2A"/>
    <w:rsid w:val="00A94E47"/>
    <w:rsid w:val="00A94EAD"/>
    <w:rsid w:val="00A94EB7"/>
    <w:rsid w:val="00A94EE6"/>
    <w:rsid w:val="00A94F89"/>
    <w:rsid w:val="00A95005"/>
    <w:rsid w:val="00A95106"/>
    <w:rsid w:val="00A95169"/>
    <w:rsid w:val="00A951BB"/>
    <w:rsid w:val="00A9520E"/>
    <w:rsid w:val="00A9527A"/>
    <w:rsid w:val="00A9527C"/>
    <w:rsid w:val="00A9530B"/>
    <w:rsid w:val="00A95313"/>
    <w:rsid w:val="00A9536F"/>
    <w:rsid w:val="00A953D0"/>
    <w:rsid w:val="00A9540E"/>
    <w:rsid w:val="00A95443"/>
    <w:rsid w:val="00A95485"/>
    <w:rsid w:val="00A9548E"/>
    <w:rsid w:val="00A95492"/>
    <w:rsid w:val="00A954B8"/>
    <w:rsid w:val="00A955BF"/>
    <w:rsid w:val="00A955FF"/>
    <w:rsid w:val="00A95629"/>
    <w:rsid w:val="00A95769"/>
    <w:rsid w:val="00A95781"/>
    <w:rsid w:val="00A957FA"/>
    <w:rsid w:val="00A958EA"/>
    <w:rsid w:val="00A9596B"/>
    <w:rsid w:val="00A95976"/>
    <w:rsid w:val="00A959DD"/>
    <w:rsid w:val="00A95A07"/>
    <w:rsid w:val="00A95A84"/>
    <w:rsid w:val="00A95AB8"/>
    <w:rsid w:val="00A95AF7"/>
    <w:rsid w:val="00A95B8E"/>
    <w:rsid w:val="00A95BA3"/>
    <w:rsid w:val="00A95C06"/>
    <w:rsid w:val="00A95C50"/>
    <w:rsid w:val="00A95CC4"/>
    <w:rsid w:val="00A95D99"/>
    <w:rsid w:val="00A95DB7"/>
    <w:rsid w:val="00A95E55"/>
    <w:rsid w:val="00A95EC6"/>
    <w:rsid w:val="00A95ED8"/>
    <w:rsid w:val="00A95F3F"/>
    <w:rsid w:val="00A96187"/>
    <w:rsid w:val="00A961AA"/>
    <w:rsid w:val="00A96296"/>
    <w:rsid w:val="00A96310"/>
    <w:rsid w:val="00A963DF"/>
    <w:rsid w:val="00A964D6"/>
    <w:rsid w:val="00A964FD"/>
    <w:rsid w:val="00A96665"/>
    <w:rsid w:val="00A9671C"/>
    <w:rsid w:val="00A9671D"/>
    <w:rsid w:val="00A9672A"/>
    <w:rsid w:val="00A96754"/>
    <w:rsid w:val="00A9676F"/>
    <w:rsid w:val="00A96870"/>
    <w:rsid w:val="00A9687F"/>
    <w:rsid w:val="00A968D0"/>
    <w:rsid w:val="00A96913"/>
    <w:rsid w:val="00A9693A"/>
    <w:rsid w:val="00A96993"/>
    <w:rsid w:val="00A969EA"/>
    <w:rsid w:val="00A96A04"/>
    <w:rsid w:val="00A96A93"/>
    <w:rsid w:val="00A96B83"/>
    <w:rsid w:val="00A96BD7"/>
    <w:rsid w:val="00A96C2A"/>
    <w:rsid w:val="00A96CD4"/>
    <w:rsid w:val="00A96CD6"/>
    <w:rsid w:val="00A96D2B"/>
    <w:rsid w:val="00A96D4C"/>
    <w:rsid w:val="00A96D8B"/>
    <w:rsid w:val="00A96DDF"/>
    <w:rsid w:val="00A96EC2"/>
    <w:rsid w:val="00A96EFA"/>
    <w:rsid w:val="00A96FB1"/>
    <w:rsid w:val="00A96FBD"/>
    <w:rsid w:val="00A96FCA"/>
    <w:rsid w:val="00A96FD3"/>
    <w:rsid w:val="00A97007"/>
    <w:rsid w:val="00A9700E"/>
    <w:rsid w:val="00A9706C"/>
    <w:rsid w:val="00A970EE"/>
    <w:rsid w:val="00A9716A"/>
    <w:rsid w:val="00A971E4"/>
    <w:rsid w:val="00A97221"/>
    <w:rsid w:val="00A972B2"/>
    <w:rsid w:val="00A972B9"/>
    <w:rsid w:val="00A972E0"/>
    <w:rsid w:val="00A97352"/>
    <w:rsid w:val="00A97359"/>
    <w:rsid w:val="00A974E4"/>
    <w:rsid w:val="00A97515"/>
    <w:rsid w:val="00A97599"/>
    <w:rsid w:val="00A97608"/>
    <w:rsid w:val="00A9766C"/>
    <w:rsid w:val="00A9767F"/>
    <w:rsid w:val="00A9768B"/>
    <w:rsid w:val="00A9774C"/>
    <w:rsid w:val="00A97977"/>
    <w:rsid w:val="00A979E2"/>
    <w:rsid w:val="00A97A1E"/>
    <w:rsid w:val="00A97AB7"/>
    <w:rsid w:val="00A97ABD"/>
    <w:rsid w:val="00A97B07"/>
    <w:rsid w:val="00A97B19"/>
    <w:rsid w:val="00A97B27"/>
    <w:rsid w:val="00A97B96"/>
    <w:rsid w:val="00A97CAB"/>
    <w:rsid w:val="00A97D19"/>
    <w:rsid w:val="00A97EB0"/>
    <w:rsid w:val="00A97EEA"/>
    <w:rsid w:val="00A97EFE"/>
    <w:rsid w:val="00A97F1C"/>
    <w:rsid w:val="00A97F27"/>
    <w:rsid w:val="00A97F9B"/>
    <w:rsid w:val="00AA0066"/>
    <w:rsid w:val="00AA00AD"/>
    <w:rsid w:val="00AA018E"/>
    <w:rsid w:val="00AA01F7"/>
    <w:rsid w:val="00AA0269"/>
    <w:rsid w:val="00AA026D"/>
    <w:rsid w:val="00AA02B0"/>
    <w:rsid w:val="00AA02E7"/>
    <w:rsid w:val="00AA033C"/>
    <w:rsid w:val="00AA0381"/>
    <w:rsid w:val="00AA03D8"/>
    <w:rsid w:val="00AA0439"/>
    <w:rsid w:val="00AA046C"/>
    <w:rsid w:val="00AA053C"/>
    <w:rsid w:val="00AA0591"/>
    <w:rsid w:val="00AA05F3"/>
    <w:rsid w:val="00AA06C9"/>
    <w:rsid w:val="00AA06D6"/>
    <w:rsid w:val="00AA07AF"/>
    <w:rsid w:val="00AA098B"/>
    <w:rsid w:val="00AA0A9E"/>
    <w:rsid w:val="00AA0AA9"/>
    <w:rsid w:val="00AA0AED"/>
    <w:rsid w:val="00AA0B04"/>
    <w:rsid w:val="00AA0BB5"/>
    <w:rsid w:val="00AA0CB7"/>
    <w:rsid w:val="00AA0CC3"/>
    <w:rsid w:val="00AA0CD7"/>
    <w:rsid w:val="00AA0D47"/>
    <w:rsid w:val="00AA0DC3"/>
    <w:rsid w:val="00AA0E91"/>
    <w:rsid w:val="00AA0F51"/>
    <w:rsid w:val="00AA0FA0"/>
    <w:rsid w:val="00AA0FBC"/>
    <w:rsid w:val="00AA0FC1"/>
    <w:rsid w:val="00AA10A5"/>
    <w:rsid w:val="00AA1152"/>
    <w:rsid w:val="00AA117D"/>
    <w:rsid w:val="00AA11B9"/>
    <w:rsid w:val="00AA11DE"/>
    <w:rsid w:val="00AA11ED"/>
    <w:rsid w:val="00AA11F3"/>
    <w:rsid w:val="00AA123F"/>
    <w:rsid w:val="00AA125A"/>
    <w:rsid w:val="00AA1261"/>
    <w:rsid w:val="00AA126A"/>
    <w:rsid w:val="00AA12B2"/>
    <w:rsid w:val="00AA132D"/>
    <w:rsid w:val="00AA1362"/>
    <w:rsid w:val="00AA1460"/>
    <w:rsid w:val="00AA1472"/>
    <w:rsid w:val="00AA1477"/>
    <w:rsid w:val="00AA14B0"/>
    <w:rsid w:val="00AA158B"/>
    <w:rsid w:val="00AA159C"/>
    <w:rsid w:val="00AA16E0"/>
    <w:rsid w:val="00AA1862"/>
    <w:rsid w:val="00AA18AA"/>
    <w:rsid w:val="00AA18E8"/>
    <w:rsid w:val="00AA1A4C"/>
    <w:rsid w:val="00AA1AC9"/>
    <w:rsid w:val="00AA1AD8"/>
    <w:rsid w:val="00AA1AF4"/>
    <w:rsid w:val="00AA1B42"/>
    <w:rsid w:val="00AA1B66"/>
    <w:rsid w:val="00AA1B7A"/>
    <w:rsid w:val="00AA1C26"/>
    <w:rsid w:val="00AA1D2F"/>
    <w:rsid w:val="00AA1D35"/>
    <w:rsid w:val="00AA1D70"/>
    <w:rsid w:val="00AA1D79"/>
    <w:rsid w:val="00AA1E0B"/>
    <w:rsid w:val="00AA1E0C"/>
    <w:rsid w:val="00AA1E73"/>
    <w:rsid w:val="00AA1EB0"/>
    <w:rsid w:val="00AA208C"/>
    <w:rsid w:val="00AA2099"/>
    <w:rsid w:val="00AA20C7"/>
    <w:rsid w:val="00AA212B"/>
    <w:rsid w:val="00AA2176"/>
    <w:rsid w:val="00AA21DA"/>
    <w:rsid w:val="00AA223D"/>
    <w:rsid w:val="00AA2253"/>
    <w:rsid w:val="00AA22A6"/>
    <w:rsid w:val="00AA2304"/>
    <w:rsid w:val="00AA2322"/>
    <w:rsid w:val="00AA2399"/>
    <w:rsid w:val="00AA23F7"/>
    <w:rsid w:val="00AA244B"/>
    <w:rsid w:val="00AA25F2"/>
    <w:rsid w:val="00AA2623"/>
    <w:rsid w:val="00AA263A"/>
    <w:rsid w:val="00AA267A"/>
    <w:rsid w:val="00AA2685"/>
    <w:rsid w:val="00AA26A1"/>
    <w:rsid w:val="00AA26AD"/>
    <w:rsid w:val="00AA26CB"/>
    <w:rsid w:val="00AA2875"/>
    <w:rsid w:val="00AA287F"/>
    <w:rsid w:val="00AA2885"/>
    <w:rsid w:val="00AA28B9"/>
    <w:rsid w:val="00AA28BA"/>
    <w:rsid w:val="00AA2975"/>
    <w:rsid w:val="00AA29E6"/>
    <w:rsid w:val="00AA2A85"/>
    <w:rsid w:val="00AA2AAF"/>
    <w:rsid w:val="00AA2B05"/>
    <w:rsid w:val="00AA2B1E"/>
    <w:rsid w:val="00AA2B31"/>
    <w:rsid w:val="00AA2B52"/>
    <w:rsid w:val="00AA2B8B"/>
    <w:rsid w:val="00AA2C87"/>
    <w:rsid w:val="00AA2C92"/>
    <w:rsid w:val="00AA2CBB"/>
    <w:rsid w:val="00AA2D33"/>
    <w:rsid w:val="00AA2DF9"/>
    <w:rsid w:val="00AA2E09"/>
    <w:rsid w:val="00AA2E20"/>
    <w:rsid w:val="00AA2EC0"/>
    <w:rsid w:val="00AA2F4D"/>
    <w:rsid w:val="00AA2F52"/>
    <w:rsid w:val="00AA2F8A"/>
    <w:rsid w:val="00AA2FF1"/>
    <w:rsid w:val="00AA3179"/>
    <w:rsid w:val="00AA318E"/>
    <w:rsid w:val="00AA32E2"/>
    <w:rsid w:val="00AA3349"/>
    <w:rsid w:val="00AA3383"/>
    <w:rsid w:val="00AA33B1"/>
    <w:rsid w:val="00AA33CF"/>
    <w:rsid w:val="00AA33D6"/>
    <w:rsid w:val="00AA3452"/>
    <w:rsid w:val="00AA3461"/>
    <w:rsid w:val="00AA3493"/>
    <w:rsid w:val="00AA34BB"/>
    <w:rsid w:val="00AA34EF"/>
    <w:rsid w:val="00AA350D"/>
    <w:rsid w:val="00AA360A"/>
    <w:rsid w:val="00AA3789"/>
    <w:rsid w:val="00AA37B5"/>
    <w:rsid w:val="00AA37E2"/>
    <w:rsid w:val="00AA37E5"/>
    <w:rsid w:val="00AA385C"/>
    <w:rsid w:val="00AA38AB"/>
    <w:rsid w:val="00AA3ABD"/>
    <w:rsid w:val="00AA3AC0"/>
    <w:rsid w:val="00AA3ADD"/>
    <w:rsid w:val="00AA3BEA"/>
    <w:rsid w:val="00AA3C11"/>
    <w:rsid w:val="00AA3D65"/>
    <w:rsid w:val="00AA3FD3"/>
    <w:rsid w:val="00AA3FD4"/>
    <w:rsid w:val="00AA3FD7"/>
    <w:rsid w:val="00AA4135"/>
    <w:rsid w:val="00AA41B1"/>
    <w:rsid w:val="00AA41F8"/>
    <w:rsid w:val="00AA42D3"/>
    <w:rsid w:val="00AA42E7"/>
    <w:rsid w:val="00AA4326"/>
    <w:rsid w:val="00AA435E"/>
    <w:rsid w:val="00AA43BF"/>
    <w:rsid w:val="00AA4411"/>
    <w:rsid w:val="00AA450F"/>
    <w:rsid w:val="00AA4556"/>
    <w:rsid w:val="00AA4557"/>
    <w:rsid w:val="00AA4586"/>
    <w:rsid w:val="00AA45DE"/>
    <w:rsid w:val="00AA46E0"/>
    <w:rsid w:val="00AA472A"/>
    <w:rsid w:val="00AA476E"/>
    <w:rsid w:val="00AA47AC"/>
    <w:rsid w:val="00AA497B"/>
    <w:rsid w:val="00AA4A1E"/>
    <w:rsid w:val="00AA4A3B"/>
    <w:rsid w:val="00AA4AB5"/>
    <w:rsid w:val="00AA4BCC"/>
    <w:rsid w:val="00AA4C34"/>
    <w:rsid w:val="00AA4CAD"/>
    <w:rsid w:val="00AA4D4F"/>
    <w:rsid w:val="00AA4D88"/>
    <w:rsid w:val="00AA4D9A"/>
    <w:rsid w:val="00AA4E05"/>
    <w:rsid w:val="00AA4E31"/>
    <w:rsid w:val="00AA4E34"/>
    <w:rsid w:val="00AA4E38"/>
    <w:rsid w:val="00AA4EF7"/>
    <w:rsid w:val="00AA4F52"/>
    <w:rsid w:val="00AA4FE8"/>
    <w:rsid w:val="00AA503B"/>
    <w:rsid w:val="00AA504A"/>
    <w:rsid w:val="00AA5060"/>
    <w:rsid w:val="00AA518A"/>
    <w:rsid w:val="00AA51CA"/>
    <w:rsid w:val="00AA51FC"/>
    <w:rsid w:val="00AA5281"/>
    <w:rsid w:val="00AA5365"/>
    <w:rsid w:val="00AA5407"/>
    <w:rsid w:val="00AA541A"/>
    <w:rsid w:val="00AA543A"/>
    <w:rsid w:val="00AA5444"/>
    <w:rsid w:val="00AA544C"/>
    <w:rsid w:val="00AA54CD"/>
    <w:rsid w:val="00AA5532"/>
    <w:rsid w:val="00AA554D"/>
    <w:rsid w:val="00AA5617"/>
    <w:rsid w:val="00AA56B9"/>
    <w:rsid w:val="00AA570B"/>
    <w:rsid w:val="00AA57BF"/>
    <w:rsid w:val="00AA585D"/>
    <w:rsid w:val="00AA5924"/>
    <w:rsid w:val="00AA5976"/>
    <w:rsid w:val="00AA5A25"/>
    <w:rsid w:val="00AA5A8C"/>
    <w:rsid w:val="00AA5B58"/>
    <w:rsid w:val="00AA5B7D"/>
    <w:rsid w:val="00AA5BC1"/>
    <w:rsid w:val="00AA5C43"/>
    <w:rsid w:val="00AA5D7D"/>
    <w:rsid w:val="00AA5DF9"/>
    <w:rsid w:val="00AA5E31"/>
    <w:rsid w:val="00AA5F04"/>
    <w:rsid w:val="00AA5F34"/>
    <w:rsid w:val="00AA5F38"/>
    <w:rsid w:val="00AA6003"/>
    <w:rsid w:val="00AA6004"/>
    <w:rsid w:val="00AA6087"/>
    <w:rsid w:val="00AA608B"/>
    <w:rsid w:val="00AA60C3"/>
    <w:rsid w:val="00AA6135"/>
    <w:rsid w:val="00AA6136"/>
    <w:rsid w:val="00AA615A"/>
    <w:rsid w:val="00AA619B"/>
    <w:rsid w:val="00AA621C"/>
    <w:rsid w:val="00AA62A3"/>
    <w:rsid w:val="00AA62F1"/>
    <w:rsid w:val="00AA6305"/>
    <w:rsid w:val="00AA6312"/>
    <w:rsid w:val="00AA6314"/>
    <w:rsid w:val="00AA638C"/>
    <w:rsid w:val="00AA6429"/>
    <w:rsid w:val="00AA6453"/>
    <w:rsid w:val="00AA646C"/>
    <w:rsid w:val="00AA653E"/>
    <w:rsid w:val="00AA65D1"/>
    <w:rsid w:val="00AA65E1"/>
    <w:rsid w:val="00AA667F"/>
    <w:rsid w:val="00AA669C"/>
    <w:rsid w:val="00AA66CB"/>
    <w:rsid w:val="00AA6710"/>
    <w:rsid w:val="00AA67A1"/>
    <w:rsid w:val="00AA685D"/>
    <w:rsid w:val="00AA687A"/>
    <w:rsid w:val="00AA6978"/>
    <w:rsid w:val="00AA6A10"/>
    <w:rsid w:val="00AA6A16"/>
    <w:rsid w:val="00AA6A48"/>
    <w:rsid w:val="00AA6A4B"/>
    <w:rsid w:val="00AA6AB8"/>
    <w:rsid w:val="00AA6BF7"/>
    <w:rsid w:val="00AA6C04"/>
    <w:rsid w:val="00AA6CA8"/>
    <w:rsid w:val="00AA6E9F"/>
    <w:rsid w:val="00AA6EAB"/>
    <w:rsid w:val="00AA6F43"/>
    <w:rsid w:val="00AA6F48"/>
    <w:rsid w:val="00AA7027"/>
    <w:rsid w:val="00AA7095"/>
    <w:rsid w:val="00AA71B7"/>
    <w:rsid w:val="00AA7216"/>
    <w:rsid w:val="00AA722A"/>
    <w:rsid w:val="00AA7313"/>
    <w:rsid w:val="00AA7318"/>
    <w:rsid w:val="00AA738D"/>
    <w:rsid w:val="00AA73B6"/>
    <w:rsid w:val="00AA7450"/>
    <w:rsid w:val="00AA747A"/>
    <w:rsid w:val="00AA7488"/>
    <w:rsid w:val="00AA74B6"/>
    <w:rsid w:val="00AA74E8"/>
    <w:rsid w:val="00AA761D"/>
    <w:rsid w:val="00AA781C"/>
    <w:rsid w:val="00AA784C"/>
    <w:rsid w:val="00AA78A3"/>
    <w:rsid w:val="00AA78B1"/>
    <w:rsid w:val="00AA78BE"/>
    <w:rsid w:val="00AA78D7"/>
    <w:rsid w:val="00AA7949"/>
    <w:rsid w:val="00AA796C"/>
    <w:rsid w:val="00AA79DD"/>
    <w:rsid w:val="00AA79E0"/>
    <w:rsid w:val="00AA7A0F"/>
    <w:rsid w:val="00AA7A5C"/>
    <w:rsid w:val="00AA7A97"/>
    <w:rsid w:val="00AA7AAD"/>
    <w:rsid w:val="00AA7AC5"/>
    <w:rsid w:val="00AA7AF9"/>
    <w:rsid w:val="00AA7B98"/>
    <w:rsid w:val="00AA7BC5"/>
    <w:rsid w:val="00AA7BE1"/>
    <w:rsid w:val="00AA7BF9"/>
    <w:rsid w:val="00AA7CAA"/>
    <w:rsid w:val="00AA7D1E"/>
    <w:rsid w:val="00AA7D6C"/>
    <w:rsid w:val="00AA7DC3"/>
    <w:rsid w:val="00AA7DE8"/>
    <w:rsid w:val="00AA7EA5"/>
    <w:rsid w:val="00AA7FBE"/>
    <w:rsid w:val="00AA7FD2"/>
    <w:rsid w:val="00AB0094"/>
    <w:rsid w:val="00AB0097"/>
    <w:rsid w:val="00AB01AF"/>
    <w:rsid w:val="00AB0236"/>
    <w:rsid w:val="00AB037F"/>
    <w:rsid w:val="00AB0440"/>
    <w:rsid w:val="00AB045D"/>
    <w:rsid w:val="00AB047F"/>
    <w:rsid w:val="00AB04A9"/>
    <w:rsid w:val="00AB04AC"/>
    <w:rsid w:val="00AB04EF"/>
    <w:rsid w:val="00AB056E"/>
    <w:rsid w:val="00AB05E0"/>
    <w:rsid w:val="00AB064A"/>
    <w:rsid w:val="00AB0733"/>
    <w:rsid w:val="00AB07B4"/>
    <w:rsid w:val="00AB07C8"/>
    <w:rsid w:val="00AB07CD"/>
    <w:rsid w:val="00AB0800"/>
    <w:rsid w:val="00AB0880"/>
    <w:rsid w:val="00AB08B4"/>
    <w:rsid w:val="00AB08BF"/>
    <w:rsid w:val="00AB0942"/>
    <w:rsid w:val="00AB097F"/>
    <w:rsid w:val="00AB0B10"/>
    <w:rsid w:val="00AB0BE6"/>
    <w:rsid w:val="00AB0BFA"/>
    <w:rsid w:val="00AB0CD3"/>
    <w:rsid w:val="00AB0E41"/>
    <w:rsid w:val="00AB0E51"/>
    <w:rsid w:val="00AB0EB8"/>
    <w:rsid w:val="00AB0F23"/>
    <w:rsid w:val="00AB0F33"/>
    <w:rsid w:val="00AB0F42"/>
    <w:rsid w:val="00AB0F97"/>
    <w:rsid w:val="00AB0FAD"/>
    <w:rsid w:val="00AB121C"/>
    <w:rsid w:val="00AB136D"/>
    <w:rsid w:val="00AB13B7"/>
    <w:rsid w:val="00AB13FF"/>
    <w:rsid w:val="00AB1499"/>
    <w:rsid w:val="00AB15DC"/>
    <w:rsid w:val="00AB15DE"/>
    <w:rsid w:val="00AB16FF"/>
    <w:rsid w:val="00AB17B2"/>
    <w:rsid w:val="00AB1950"/>
    <w:rsid w:val="00AB1974"/>
    <w:rsid w:val="00AB1A03"/>
    <w:rsid w:val="00AB1A63"/>
    <w:rsid w:val="00AB1AE5"/>
    <w:rsid w:val="00AB1B0D"/>
    <w:rsid w:val="00AB1B59"/>
    <w:rsid w:val="00AB1BBB"/>
    <w:rsid w:val="00AB1C49"/>
    <w:rsid w:val="00AB1C4A"/>
    <w:rsid w:val="00AB1C88"/>
    <w:rsid w:val="00AB1CD6"/>
    <w:rsid w:val="00AB1D4A"/>
    <w:rsid w:val="00AB1DDC"/>
    <w:rsid w:val="00AB1E77"/>
    <w:rsid w:val="00AB1EBA"/>
    <w:rsid w:val="00AB1F0A"/>
    <w:rsid w:val="00AB1FBC"/>
    <w:rsid w:val="00AB2027"/>
    <w:rsid w:val="00AB207C"/>
    <w:rsid w:val="00AB22AA"/>
    <w:rsid w:val="00AB22D2"/>
    <w:rsid w:val="00AB22E3"/>
    <w:rsid w:val="00AB2351"/>
    <w:rsid w:val="00AB2371"/>
    <w:rsid w:val="00AB23BE"/>
    <w:rsid w:val="00AB241E"/>
    <w:rsid w:val="00AB2434"/>
    <w:rsid w:val="00AB24C3"/>
    <w:rsid w:val="00AB24F8"/>
    <w:rsid w:val="00AB2521"/>
    <w:rsid w:val="00AB25A0"/>
    <w:rsid w:val="00AB25DA"/>
    <w:rsid w:val="00AB2633"/>
    <w:rsid w:val="00AB2697"/>
    <w:rsid w:val="00AB2713"/>
    <w:rsid w:val="00AB273D"/>
    <w:rsid w:val="00AB2768"/>
    <w:rsid w:val="00AB277B"/>
    <w:rsid w:val="00AB2782"/>
    <w:rsid w:val="00AB287E"/>
    <w:rsid w:val="00AB292A"/>
    <w:rsid w:val="00AB29D6"/>
    <w:rsid w:val="00AB29F8"/>
    <w:rsid w:val="00AB2AC2"/>
    <w:rsid w:val="00AB2AD1"/>
    <w:rsid w:val="00AB2B80"/>
    <w:rsid w:val="00AB2BA8"/>
    <w:rsid w:val="00AB2BAC"/>
    <w:rsid w:val="00AB2BB6"/>
    <w:rsid w:val="00AB2C15"/>
    <w:rsid w:val="00AB2C64"/>
    <w:rsid w:val="00AB2DDE"/>
    <w:rsid w:val="00AB2E51"/>
    <w:rsid w:val="00AB2E6C"/>
    <w:rsid w:val="00AB2E9D"/>
    <w:rsid w:val="00AB2F2E"/>
    <w:rsid w:val="00AB2FBB"/>
    <w:rsid w:val="00AB3030"/>
    <w:rsid w:val="00AB3062"/>
    <w:rsid w:val="00AB3094"/>
    <w:rsid w:val="00AB3107"/>
    <w:rsid w:val="00AB310D"/>
    <w:rsid w:val="00AB31CA"/>
    <w:rsid w:val="00AB31EE"/>
    <w:rsid w:val="00AB3233"/>
    <w:rsid w:val="00AB32E2"/>
    <w:rsid w:val="00AB3352"/>
    <w:rsid w:val="00AB3370"/>
    <w:rsid w:val="00AB33A0"/>
    <w:rsid w:val="00AB3515"/>
    <w:rsid w:val="00AB3565"/>
    <w:rsid w:val="00AB3743"/>
    <w:rsid w:val="00AB37C1"/>
    <w:rsid w:val="00AB38D6"/>
    <w:rsid w:val="00AB398D"/>
    <w:rsid w:val="00AB3A8E"/>
    <w:rsid w:val="00AB3AF9"/>
    <w:rsid w:val="00AB3B55"/>
    <w:rsid w:val="00AB3C4F"/>
    <w:rsid w:val="00AB3D20"/>
    <w:rsid w:val="00AB3E60"/>
    <w:rsid w:val="00AB3E6D"/>
    <w:rsid w:val="00AB3E82"/>
    <w:rsid w:val="00AB3ED0"/>
    <w:rsid w:val="00AB3EE4"/>
    <w:rsid w:val="00AB40C8"/>
    <w:rsid w:val="00AB41CD"/>
    <w:rsid w:val="00AB4202"/>
    <w:rsid w:val="00AB4220"/>
    <w:rsid w:val="00AB42B7"/>
    <w:rsid w:val="00AB42E2"/>
    <w:rsid w:val="00AB43C8"/>
    <w:rsid w:val="00AB445E"/>
    <w:rsid w:val="00AB4499"/>
    <w:rsid w:val="00AB45F4"/>
    <w:rsid w:val="00AB462E"/>
    <w:rsid w:val="00AB464D"/>
    <w:rsid w:val="00AB46A3"/>
    <w:rsid w:val="00AB46CA"/>
    <w:rsid w:val="00AB4725"/>
    <w:rsid w:val="00AB4730"/>
    <w:rsid w:val="00AB47EE"/>
    <w:rsid w:val="00AB4806"/>
    <w:rsid w:val="00AB491E"/>
    <w:rsid w:val="00AB492D"/>
    <w:rsid w:val="00AB4931"/>
    <w:rsid w:val="00AB4954"/>
    <w:rsid w:val="00AB49E8"/>
    <w:rsid w:val="00AB49FA"/>
    <w:rsid w:val="00AB4AB9"/>
    <w:rsid w:val="00AB4B60"/>
    <w:rsid w:val="00AB4C61"/>
    <w:rsid w:val="00AB4C7D"/>
    <w:rsid w:val="00AB4CD4"/>
    <w:rsid w:val="00AB4D6C"/>
    <w:rsid w:val="00AB4D98"/>
    <w:rsid w:val="00AB4D9E"/>
    <w:rsid w:val="00AB4F2E"/>
    <w:rsid w:val="00AB4FBB"/>
    <w:rsid w:val="00AB5006"/>
    <w:rsid w:val="00AB507F"/>
    <w:rsid w:val="00AB50F2"/>
    <w:rsid w:val="00AB5115"/>
    <w:rsid w:val="00AB5183"/>
    <w:rsid w:val="00AB51F0"/>
    <w:rsid w:val="00AB5298"/>
    <w:rsid w:val="00AB5307"/>
    <w:rsid w:val="00AB533E"/>
    <w:rsid w:val="00AB538D"/>
    <w:rsid w:val="00AB55A8"/>
    <w:rsid w:val="00AB5674"/>
    <w:rsid w:val="00AB56BE"/>
    <w:rsid w:val="00AB56F1"/>
    <w:rsid w:val="00AB57D9"/>
    <w:rsid w:val="00AB59AD"/>
    <w:rsid w:val="00AB59FF"/>
    <w:rsid w:val="00AB5A02"/>
    <w:rsid w:val="00AB5A63"/>
    <w:rsid w:val="00AB5AD7"/>
    <w:rsid w:val="00AB5AEA"/>
    <w:rsid w:val="00AB5BBB"/>
    <w:rsid w:val="00AB5C46"/>
    <w:rsid w:val="00AB5C73"/>
    <w:rsid w:val="00AB5D58"/>
    <w:rsid w:val="00AB5DDC"/>
    <w:rsid w:val="00AB5E0D"/>
    <w:rsid w:val="00AB5E7C"/>
    <w:rsid w:val="00AB5EFD"/>
    <w:rsid w:val="00AB5F79"/>
    <w:rsid w:val="00AB602D"/>
    <w:rsid w:val="00AB604B"/>
    <w:rsid w:val="00AB605F"/>
    <w:rsid w:val="00AB60A1"/>
    <w:rsid w:val="00AB60A2"/>
    <w:rsid w:val="00AB6100"/>
    <w:rsid w:val="00AB61C5"/>
    <w:rsid w:val="00AB61CA"/>
    <w:rsid w:val="00AB61D3"/>
    <w:rsid w:val="00AB630B"/>
    <w:rsid w:val="00AB6334"/>
    <w:rsid w:val="00AB6349"/>
    <w:rsid w:val="00AB658A"/>
    <w:rsid w:val="00AB65D1"/>
    <w:rsid w:val="00AB66ED"/>
    <w:rsid w:val="00AB6775"/>
    <w:rsid w:val="00AB681E"/>
    <w:rsid w:val="00AB6969"/>
    <w:rsid w:val="00AB69BE"/>
    <w:rsid w:val="00AB69C8"/>
    <w:rsid w:val="00AB69DB"/>
    <w:rsid w:val="00AB69FC"/>
    <w:rsid w:val="00AB6A04"/>
    <w:rsid w:val="00AB6AA8"/>
    <w:rsid w:val="00AB6C21"/>
    <w:rsid w:val="00AB6C74"/>
    <w:rsid w:val="00AB6C7F"/>
    <w:rsid w:val="00AB6D03"/>
    <w:rsid w:val="00AB6D61"/>
    <w:rsid w:val="00AB6D6E"/>
    <w:rsid w:val="00AB6EF1"/>
    <w:rsid w:val="00AB6FE5"/>
    <w:rsid w:val="00AB704B"/>
    <w:rsid w:val="00AB70EB"/>
    <w:rsid w:val="00AB7139"/>
    <w:rsid w:val="00AB720C"/>
    <w:rsid w:val="00AB7212"/>
    <w:rsid w:val="00AB72B3"/>
    <w:rsid w:val="00AB72D0"/>
    <w:rsid w:val="00AB733A"/>
    <w:rsid w:val="00AB7345"/>
    <w:rsid w:val="00AB7366"/>
    <w:rsid w:val="00AB742A"/>
    <w:rsid w:val="00AB74CA"/>
    <w:rsid w:val="00AB75B8"/>
    <w:rsid w:val="00AB760E"/>
    <w:rsid w:val="00AB7691"/>
    <w:rsid w:val="00AB779A"/>
    <w:rsid w:val="00AB77E1"/>
    <w:rsid w:val="00AB77F8"/>
    <w:rsid w:val="00AB7852"/>
    <w:rsid w:val="00AB7885"/>
    <w:rsid w:val="00AB78C8"/>
    <w:rsid w:val="00AB7A03"/>
    <w:rsid w:val="00AB7B08"/>
    <w:rsid w:val="00AB7B2A"/>
    <w:rsid w:val="00AB7B90"/>
    <w:rsid w:val="00AB7BB0"/>
    <w:rsid w:val="00AB7BFE"/>
    <w:rsid w:val="00AB7C1B"/>
    <w:rsid w:val="00AB7C4B"/>
    <w:rsid w:val="00AB7C8D"/>
    <w:rsid w:val="00AB7D1E"/>
    <w:rsid w:val="00AB7D58"/>
    <w:rsid w:val="00AB7DE3"/>
    <w:rsid w:val="00AB7DF1"/>
    <w:rsid w:val="00AB7FC0"/>
    <w:rsid w:val="00AC0060"/>
    <w:rsid w:val="00AC0093"/>
    <w:rsid w:val="00AC00CF"/>
    <w:rsid w:val="00AC012B"/>
    <w:rsid w:val="00AC01E0"/>
    <w:rsid w:val="00AC0328"/>
    <w:rsid w:val="00AC0432"/>
    <w:rsid w:val="00AC0482"/>
    <w:rsid w:val="00AC04B1"/>
    <w:rsid w:val="00AC0546"/>
    <w:rsid w:val="00AC05F2"/>
    <w:rsid w:val="00AC063A"/>
    <w:rsid w:val="00AC0685"/>
    <w:rsid w:val="00AC06B2"/>
    <w:rsid w:val="00AC06B5"/>
    <w:rsid w:val="00AC0710"/>
    <w:rsid w:val="00AC071D"/>
    <w:rsid w:val="00AC0826"/>
    <w:rsid w:val="00AC090A"/>
    <w:rsid w:val="00AC0930"/>
    <w:rsid w:val="00AC094A"/>
    <w:rsid w:val="00AC09A4"/>
    <w:rsid w:val="00AC0A2D"/>
    <w:rsid w:val="00AC0A30"/>
    <w:rsid w:val="00AC0A39"/>
    <w:rsid w:val="00AC0A44"/>
    <w:rsid w:val="00AC0A77"/>
    <w:rsid w:val="00AC0BC2"/>
    <w:rsid w:val="00AC0C1C"/>
    <w:rsid w:val="00AC0C93"/>
    <w:rsid w:val="00AC0E08"/>
    <w:rsid w:val="00AC0E25"/>
    <w:rsid w:val="00AC0E6B"/>
    <w:rsid w:val="00AC0EBC"/>
    <w:rsid w:val="00AC0ECA"/>
    <w:rsid w:val="00AC0F29"/>
    <w:rsid w:val="00AC0FA2"/>
    <w:rsid w:val="00AC100D"/>
    <w:rsid w:val="00AC1037"/>
    <w:rsid w:val="00AC107F"/>
    <w:rsid w:val="00AC1143"/>
    <w:rsid w:val="00AC1170"/>
    <w:rsid w:val="00AC11C0"/>
    <w:rsid w:val="00AC126E"/>
    <w:rsid w:val="00AC12A9"/>
    <w:rsid w:val="00AC12C5"/>
    <w:rsid w:val="00AC138B"/>
    <w:rsid w:val="00AC13C9"/>
    <w:rsid w:val="00AC141B"/>
    <w:rsid w:val="00AC1459"/>
    <w:rsid w:val="00AC1484"/>
    <w:rsid w:val="00AC14B8"/>
    <w:rsid w:val="00AC14E2"/>
    <w:rsid w:val="00AC14E5"/>
    <w:rsid w:val="00AC175A"/>
    <w:rsid w:val="00AC1821"/>
    <w:rsid w:val="00AC1894"/>
    <w:rsid w:val="00AC18D7"/>
    <w:rsid w:val="00AC18FE"/>
    <w:rsid w:val="00AC190B"/>
    <w:rsid w:val="00AC190F"/>
    <w:rsid w:val="00AC198F"/>
    <w:rsid w:val="00AC1999"/>
    <w:rsid w:val="00AC1A4B"/>
    <w:rsid w:val="00AC1B1D"/>
    <w:rsid w:val="00AC1B52"/>
    <w:rsid w:val="00AC1C35"/>
    <w:rsid w:val="00AC1C5F"/>
    <w:rsid w:val="00AC1C95"/>
    <w:rsid w:val="00AC1CBB"/>
    <w:rsid w:val="00AC1CC4"/>
    <w:rsid w:val="00AC1D20"/>
    <w:rsid w:val="00AC1DBD"/>
    <w:rsid w:val="00AC1DF3"/>
    <w:rsid w:val="00AC1E1E"/>
    <w:rsid w:val="00AC1E25"/>
    <w:rsid w:val="00AC1E4A"/>
    <w:rsid w:val="00AC1E54"/>
    <w:rsid w:val="00AC1E84"/>
    <w:rsid w:val="00AC1EE2"/>
    <w:rsid w:val="00AC1F06"/>
    <w:rsid w:val="00AC1FB8"/>
    <w:rsid w:val="00AC1FF7"/>
    <w:rsid w:val="00AC2078"/>
    <w:rsid w:val="00AC20FF"/>
    <w:rsid w:val="00AC21A1"/>
    <w:rsid w:val="00AC224D"/>
    <w:rsid w:val="00AC2286"/>
    <w:rsid w:val="00AC2292"/>
    <w:rsid w:val="00AC22C3"/>
    <w:rsid w:val="00AC2329"/>
    <w:rsid w:val="00AC241D"/>
    <w:rsid w:val="00AC2473"/>
    <w:rsid w:val="00AC2493"/>
    <w:rsid w:val="00AC24CC"/>
    <w:rsid w:val="00AC2675"/>
    <w:rsid w:val="00AC2740"/>
    <w:rsid w:val="00AC27DD"/>
    <w:rsid w:val="00AC27E6"/>
    <w:rsid w:val="00AC2812"/>
    <w:rsid w:val="00AC2827"/>
    <w:rsid w:val="00AC282A"/>
    <w:rsid w:val="00AC2839"/>
    <w:rsid w:val="00AC28F3"/>
    <w:rsid w:val="00AC293C"/>
    <w:rsid w:val="00AC299C"/>
    <w:rsid w:val="00AC29C6"/>
    <w:rsid w:val="00AC2A47"/>
    <w:rsid w:val="00AC2A4E"/>
    <w:rsid w:val="00AC2B5C"/>
    <w:rsid w:val="00AC2BBA"/>
    <w:rsid w:val="00AC2C4E"/>
    <w:rsid w:val="00AC2C60"/>
    <w:rsid w:val="00AC2CD6"/>
    <w:rsid w:val="00AC2D03"/>
    <w:rsid w:val="00AC2D26"/>
    <w:rsid w:val="00AC2D6E"/>
    <w:rsid w:val="00AC2DF5"/>
    <w:rsid w:val="00AC2DF7"/>
    <w:rsid w:val="00AC2E2B"/>
    <w:rsid w:val="00AC2E72"/>
    <w:rsid w:val="00AC306E"/>
    <w:rsid w:val="00AC3146"/>
    <w:rsid w:val="00AC3188"/>
    <w:rsid w:val="00AC31A5"/>
    <w:rsid w:val="00AC31CB"/>
    <w:rsid w:val="00AC31D4"/>
    <w:rsid w:val="00AC3299"/>
    <w:rsid w:val="00AC32DE"/>
    <w:rsid w:val="00AC339F"/>
    <w:rsid w:val="00AC33BE"/>
    <w:rsid w:val="00AC345D"/>
    <w:rsid w:val="00AC3495"/>
    <w:rsid w:val="00AC3499"/>
    <w:rsid w:val="00AC358E"/>
    <w:rsid w:val="00AC3626"/>
    <w:rsid w:val="00AC3650"/>
    <w:rsid w:val="00AC3699"/>
    <w:rsid w:val="00AC3741"/>
    <w:rsid w:val="00AC375B"/>
    <w:rsid w:val="00AC379C"/>
    <w:rsid w:val="00AC38BE"/>
    <w:rsid w:val="00AC3996"/>
    <w:rsid w:val="00AC3A24"/>
    <w:rsid w:val="00AC3A27"/>
    <w:rsid w:val="00AC3A58"/>
    <w:rsid w:val="00AC3A69"/>
    <w:rsid w:val="00AC3AB3"/>
    <w:rsid w:val="00AC3AF8"/>
    <w:rsid w:val="00AC3B03"/>
    <w:rsid w:val="00AC3B1F"/>
    <w:rsid w:val="00AC3B99"/>
    <w:rsid w:val="00AC3C3C"/>
    <w:rsid w:val="00AC3CCD"/>
    <w:rsid w:val="00AC3DB7"/>
    <w:rsid w:val="00AC3E49"/>
    <w:rsid w:val="00AC3FAE"/>
    <w:rsid w:val="00AC4023"/>
    <w:rsid w:val="00AC4045"/>
    <w:rsid w:val="00AC404C"/>
    <w:rsid w:val="00AC4080"/>
    <w:rsid w:val="00AC40C4"/>
    <w:rsid w:val="00AC40C8"/>
    <w:rsid w:val="00AC4142"/>
    <w:rsid w:val="00AC41B9"/>
    <w:rsid w:val="00AC420F"/>
    <w:rsid w:val="00AC42B6"/>
    <w:rsid w:val="00AC42E4"/>
    <w:rsid w:val="00AC4339"/>
    <w:rsid w:val="00AC437D"/>
    <w:rsid w:val="00AC43A0"/>
    <w:rsid w:val="00AC43FE"/>
    <w:rsid w:val="00AC4491"/>
    <w:rsid w:val="00AC4512"/>
    <w:rsid w:val="00AC4613"/>
    <w:rsid w:val="00AC4690"/>
    <w:rsid w:val="00AC46E9"/>
    <w:rsid w:val="00AC4741"/>
    <w:rsid w:val="00AC4762"/>
    <w:rsid w:val="00AC483C"/>
    <w:rsid w:val="00AC48F5"/>
    <w:rsid w:val="00AC4913"/>
    <w:rsid w:val="00AC4967"/>
    <w:rsid w:val="00AC4998"/>
    <w:rsid w:val="00AC4A38"/>
    <w:rsid w:val="00AC4A47"/>
    <w:rsid w:val="00AC4A54"/>
    <w:rsid w:val="00AC4BFE"/>
    <w:rsid w:val="00AC4C16"/>
    <w:rsid w:val="00AC4CCB"/>
    <w:rsid w:val="00AC4CD9"/>
    <w:rsid w:val="00AC4CFF"/>
    <w:rsid w:val="00AC4D15"/>
    <w:rsid w:val="00AC4E56"/>
    <w:rsid w:val="00AC4ECB"/>
    <w:rsid w:val="00AC4F1A"/>
    <w:rsid w:val="00AC4F60"/>
    <w:rsid w:val="00AC5049"/>
    <w:rsid w:val="00AC507F"/>
    <w:rsid w:val="00AC5081"/>
    <w:rsid w:val="00AC516D"/>
    <w:rsid w:val="00AC524F"/>
    <w:rsid w:val="00AC5273"/>
    <w:rsid w:val="00AC52C7"/>
    <w:rsid w:val="00AC53A7"/>
    <w:rsid w:val="00AC5486"/>
    <w:rsid w:val="00AC54CD"/>
    <w:rsid w:val="00AC55D2"/>
    <w:rsid w:val="00AC561F"/>
    <w:rsid w:val="00AC567D"/>
    <w:rsid w:val="00AC57A8"/>
    <w:rsid w:val="00AC58A5"/>
    <w:rsid w:val="00AC5907"/>
    <w:rsid w:val="00AC5A38"/>
    <w:rsid w:val="00AC5A85"/>
    <w:rsid w:val="00AC5A8B"/>
    <w:rsid w:val="00AC5AEC"/>
    <w:rsid w:val="00AC5AFB"/>
    <w:rsid w:val="00AC5B13"/>
    <w:rsid w:val="00AC5C23"/>
    <w:rsid w:val="00AC5C53"/>
    <w:rsid w:val="00AC5C8B"/>
    <w:rsid w:val="00AC5DFD"/>
    <w:rsid w:val="00AC5EE7"/>
    <w:rsid w:val="00AC5F47"/>
    <w:rsid w:val="00AC6029"/>
    <w:rsid w:val="00AC608A"/>
    <w:rsid w:val="00AC6173"/>
    <w:rsid w:val="00AC6269"/>
    <w:rsid w:val="00AC6277"/>
    <w:rsid w:val="00AC6346"/>
    <w:rsid w:val="00AC6518"/>
    <w:rsid w:val="00AC658A"/>
    <w:rsid w:val="00AC65B7"/>
    <w:rsid w:val="00AC6637"/>
    <w:rsid w:val="00AC665C"/>
    <w:rsid w:val="00AC667A"/>
    <w:rsid w:val="00AC66CE"/>
    <w:rsid w:val="00AC6720"/>
    <w:rsid w:val="00AC672A"/>
    <w:rsid w:val="00AC6776"/>
    <w:rsid w:val="00AC67AE"/>
    <w:rsid w:val="00AC67D5"/>
    <w:rsid w:val="00AC6852"/>
    <w:rsid w:val="00AC6881"/>
    <w:rsid w:val="00AC68FA"/>
    <w:rsid w:val="00AC6992"/>
    <w:rsid w:val="00AC6ADE"/>
    <w:rsid w:val="00AC6B12"/>
    <w:rsid w:val="00AC6B43"/>
    <w:rsid w:val="00AC6BC7"/>
    <w:rsid w:val="00AC6C4D"/>
    <w:rsid w:val="00AC6DA4"/>
    <w:rsid w:val="00AC6EDE"/>
    <w:rsid w:val="00AC6F55"/>
    <w:rsid w:val="00AC702E"/>
    <w:rsid w:val="00AC7120"/>
    <w:rsid w:val="00AC7171"/>
    <w:rsid w:val="00AC71EA"/>
    <w:rsid w:val="00AC7267"/>
    <w:rsid w:val="00AC7287"/>
    <w:rsid w:val="00AC72D5"/>
    <w:rsid w:val="00AC72F2"/>
    <w:rsid w:val="00AC7398"/>
    <w:rsid w:val="00AC7407"/>
    <w:rsid w:val="00AC7487"/>
    <w:rsid w:val="00AC74A1"/>
    <w:rsid w:val="00AC7501"/>
    <w:rsid w:val="00AC75BF"/>
    <w:rsid w:val="00AC75E1"/>
    <w:rsid w:val="00AC768A"/>
    <w:rsid w:val="00AC76CE"/>
    <w:rsid w:val="00AC76EC"/>
    <w:rsid w:val="00AC7933"/>
    <w:rsid w:val="00AC794C"/>
    <w:rsid w:val="00AC7989"/>
    <w:rsid w:val="00AC7999"/>
    <w:rsid w:val="00AC79E4"/>
    <w:rsid w:val="00AC79F9"/>
    <w:rsid w:val="00AC7A0A"/>
    <w:rsid w:val="00AC7A1A"/>
    <w:rsid w:val="00AC7B7D"/>
    <w:rsid w:val="00AC7B8D"/>
    <w:rsid w:val="00AC7BF0"/>
    <w:rsid w:val="00AC7BFC"/>
    <w:rsid w:val="00AC7C0E"/>
    <w:rsid w:val="00AC7C0F"/>
    <w:rsid w:val="00AC7C32"/>
    <w:rsid w:val="00AC7CAC"/>
    <w:rsid w:val="00AC7CEA"/>
    <w:rsid w:val="00AC7D04"/>
    <w:rsid w:val="00AC7D83"/>
    <w:rsid w:val="00AC7DEB"/>
    <w:rsid w:val="00AC7EA7"/>
    <w:rsid w:val="00AC7F82"/>
    <w:rsid w:val="00AC7F84"/>
    <w:rsid w:val="00AC7FBF"/>
    <w:rsid w:val="00AD0097"/>
    <w:rsid w:val="00AD00C1"/>
    <w:rsid w:val="00AD00CC"/>
    <w:rsid w:val="00AD0121"/>
    <w:rsid w:val="00AD0290"/>
    <w:rsid w:val="00AD02C2"/>
    <w:rsid w:val="00AD030E"/>
    <w:rsid w:val="00AD03D2"/>
    <w:rsid w:val="00AD0401"/>
    <w:rsid w:val="00AD0432"/>
    <w:rsid w:val="00AD0494"/>
    <w:rsid w:val="00AD0498"/>
    <w:rsid w:val="00AD0564"/>
    <w:rsid w:val="00AD05B4"/>
    <w:rsid w:val="00AD05E1"/>
    <w:rsid w:val="00AD0631"/>
    <w:rsid w:val="00AD0711"/>
    <w:rsid w:val="00AD074C"/>
    <w:rsid w:val="00AD08EF"/>
    <w:rsid w:val="00AD0903"/>
    <w:rsid w:val="00AD0947"/>
    <w:rsid w:val="00AD09C7"/>
    <w:rsid w:val="00AD09EE"/>
    <w:rsid w:val="00AD0A2D"/>
    <w:rsid w:val="00AD0AD2"/>
    <w:rsid w:val="00AD0AD6"/>
    <w:rsid w:val="00AD0AE8"/>
    <w:rsid w:val="00AD0C04"/>
    <w:rsid w:val="00AD0D39"/>
    <w:rsid w:val="00AD0EC1"/>
    <w:rsid w:val="00AD0F1E"/>
    <w:rsid w:val="00AD0F5E"/>
    <w:rsid w:val="00AD10A9"/>
    <w:rsid w:val="00AD10C3"/>
    <w:rsid w:val="00AD1142"/>
    <w:rsid w:val="00AD1146"/>
    <w:rsid w:val="00AD116A"/>
    <w:rsid w:val="00AD11AA"/>
    <w:rsid w:val="00AD11CA"/>
    <w:rsid w:val="00AD11D4"/>
    <w:rsid w:val="00AD11D6"/>
    <w:rsid w:val="00AD12E0"/>
    <w:rsid w:val="00AD132F"/>
    <w:rsid w:val="00AD13BC"/>
    <w:rsid w:val="00AD142B"/>
    <w:rsid w:val="00AD1556"/>
    <w:rsid w:val="00AD156F"/>
    <w:rsid w:val="00AD15B3"/>
    <w:rsid w:val="00AD15BC"/>
    <w:rsid w:val="00AD15FF"/>
    <w:rsid w:val="00AD162B"/>
    <w:rsid w:val="00AD1630"/>
    <w:rsid w:val="00AD1691"/>
    <w:rsid w:val="00AD16EA"/>
    <w:rsid w:val="00AD17B6"/>
    <w:rsid w:val="00AD17BB"/>
    <w:rsid w:val="00AD1826"/>
    <w:rsid w:val="00AD191C"/>
    <w:rsid w:val="00AD197B"/>
    <w:rsid w:val="00AD198E"/>
    <w:rsid w:val="00AD1A87"/>
    <w:rsid w:val="00AD1A97"/>
    <w:rsid w:val="00AD1A9E"/>
    <w:rsid w:val="00AD1AB2"/>
    <w:rsid w:val="00AD1B48"/>
    <w:rsid w:val="00AD1C24"/>
    <w:rsid w:val="00AD1C61"/>
    <w:rsid w:val="00AD1CB3"/>
    <w:rsid w:val="00AD1D5D"/>
    <w:rsid w:val="00AD1D8F"/>
    <w:rsid w:val="00AD1E11"/>
    <w:rsid w:val="00AD1E2D"/>
    <w:rsid w:val="00AD1E3D"/>
    <w:rsid w:val="00AD1ECA"/>
    <w:rsid w:val="00AD1F23"/>
    <w:rsid w:val="00AD1F4F"/>
    <w:rsid w:val="00AD1F66"/>
    <w:rsid w:val="00AD1F6D"/>
    <w:rsid w:val="00AD2157"/>
    <w:rsid w:val="00AD219A"/>
    <w:rsid w:val="00AD21AC"/>
    <w:rsid w:val="00AD21BB"/>
    <w:rsid w:val="00AD225E"/>
    <w:rsid w:val="00AD22B1"/>
    <w:rsid w:val="00AD22BF"/>
    <w:rsid w:val="00AD22D9"/>
    <w:rsid w:val="00AD2321"/>
    <w:rsid w:val="00AD232F"/>
    <w:rsid w:val="00AD2393"/>
    <w:rsid w:val="00AD2438"/>
    <w:rsid w:val="00AD2442"/>
    <w:rsid w:val="00AD24E3"/>
    <w:rsid w:val="00AD24FB"/>
    <w:rsid w:val="00AD24FC"/>
    <w:rsid w:val="00AD2508"/>
    <w:rsid w:val="00AD2514"/>
    <w:rsid w:val="00AD25DE"/>
    <w:rsid w:val="00AD2691"/>
    <w:rsid w:val="00AD272E"/>
    <w:rsid w:val="00AD296A"/>
    <w:rsid w:val="00AD2A5F"/>
    <w:rsid w:val="00AD2AA4"/>
    <w:rsid w:val="00AD2C31"/>
    <w:rsid w:val="00AD2C8D"/>
    <w:rsid w:val="00AD2D7A"/>
    <w:rsid w:val="00AD2DBA"/>
    <w:rsid w:val="00AD2EC9"/>
    <w:rsid w:val="00AD2EFF"/>
    <w:rsid w:val="00AD2F5B"/>
    <w:rsid w:val="00AD2F6F"/>
    <w:rsid w:val="00AD3004"/>
    <w:rsid w:val="00AD3087"/>
    <w:rsid w:val="00AD3193"/>
    <w:rsid w:val="00AD31C3"/>
    <w:rsid w:val="00AD3224"/>
    <w:rsid w:val="00AD331B"/>
    <w:rsid w:val="00AD33BB"/>
    <w:rsid w:val="00AD3460"/>
    <w:rsid w:val="00AD35B0"/>
    <w:rsid w:val="00AD3635"/>
    <w:rsid w:val="00AD3664"/>
    <w:rsid w:val="00AD36D7"/>
    <w:rsid w:val="00AD36DD"/>
    <w:rsid w:val="00AD376C"/>
    <w:rsid w:val="00AD3773"/>
    <w:rsid w:val="00AD3783"/>
    <w:rsid w:val="00AD37F3"/>
    <w:rsid w:val="00AD380F"/>
    <w:rsid w:val="00AD3885"/>
    <w:rsid w:val="00AD3B3B"/>
    <w:rsid w:val="00AD3B3D"/>
    <w:rsid w:val="00AD3B6A"/>
    <w:rsid w:val="00AD3C53"/>
    <w:rsid w:val="00AD3C7D"/>
    <w:rsid w:val="00AD3CBC"/>
    <w:rsid w:val="00AD3D46"/>
    <w:rsid w:val="00AD3D47"/>
    <w:rsid w:val="00AD3DC5"/>
    <w:rsid w:val="00AD3E23"/>
    <w:rsid w:val="00AD3E48"/>
    <w:rsid w:val="00AD3E73"/>
    <w:rsid w:val="00AD3E8E"/>
    <w:rsid w:val="00AD3EB2"/>
    <w:rsid w:val="00AD3F0A"/>
    <w:rsid w:val="00AD3F23"/>
    <w:rsid w:val="00AD3F28"/>
    <w:rsid w:val="00AD3FD2"/>
    <w:rsid w:val="00AD40FD"/>
    <w:rsid w:val="00AD413D"/>
    <w:rsid w:val="00AD41E4"/>
    <w:rsid w:val="00AD423B"/>
    <w:rsid w:val="00AD42AC"/>
    <w:rsid w:val="00AD4355"/>
    <w:rsid w:val="00AD43A9"/>
    <w:rsid w:val="00AD43B8"/>
    <w:rsid w:val="00AD43C7"/>
    <w:rsid w:val="00AD43C8"/>
    <w:rsid w:val="00AD442D"/>
    <w:rsid w:val="00AD44A1"/>
    <w:rsid w:val="00AD44A7"/>
    <w:rsid w:val="00AD44E8"/>
    <w:rsid w:val="00AD4540"/>
    <w:rsid w:val="00AD458C"/>
    <w:rsid w:val="00AD45D5"/>
    <w:rsid w:val="00AD4600"/>
    <w:rsid w:val="00AD46ED"/>
    <w:rsid w:val="00AD474C"/>
    <w:rsid w:val="00AD47AB"/>
    <w:rsid w:val="00AD4800"/>
    <w:rsid w:val="00AD4966"/>
    <w:rsid w:val="00AD49EF"/>
    <w:rsid w:val="00AD4A4F"/>
    <w:rsid w:val="00AD4B65"/>
    <w:rsid w:val="00AD4B9E"/>
    <w:rsid w:val="00AD4BBA"/>
    <w:rsid w:val="00AD4BD0"/>
    <w:rsid w:val="00AD4BDF"/>
    <w:rsid w:val="00AD4CB4"/>
    <w:rsid w:val="00AD4CB5"/>
    <w:rsid w:val="00AD4DCA"/>
    <w:rsid w:val="00AD4DF2"/>
    <w:rsid w:val="00AD4F3C"/>
    <w:rsid w:val="00AD4F40"/>
    <w:rsid w:val="00AD50A6"/>
    <w:rsid w:val="00AD5103"/>
    <w:rsid w:val="00AD5158"/>
    <w:rsid w:val="00AD516B"/>
    <w:rsid w:val="00AD519D"/>
    <w:rsid w:val="00AD51EC"/>
    <w:rsid w:val="00AD51ED"/>
    <w:rsid w:val="00AD51FE"/>
    <w:rsid w:val="00AD5223"/>
    <w:rsid w:val="00AD52FF"/>
    <w:rsid w:val="00AD530A"/>
    <w:rsid w:val="00AD541E"/>
    <w:rsid w:val="00AD545D"/>
    <w:rsid w:val="00AD5499"/>
    <w:rsid w:val="00AD5549"/>
    <w:rsid w:val="00AD5551"/>
    <w:rsid w:val="00AD5588"/>
    <w:rsid w:val="00AD55AF"/>
    <w:rsid w:val="00AD5628"/>
    <w:rsid w:val="00AD56C6"/>
    <w:rsid w:val="00AD5788"/>
    <w:rsid w:val="00AD57D5"/>
    <w:rsid w:val="00AD5891"/>
    <w:rsid w:val="00AD58AB"/>
    <w:rsid w:val="00AD58F1"/>
    <w:rsid w:val="00AD596B"/>
    <w:rsid w:val="00AD59AB"/>
    <w:rsid w:val="00AD59DC"/>
    <w:rsid w:val="00AD59E7"/>
    <w:rsid w:val="00AD5A46"/>
    <w:rsid w:val="00AD5A5C"/>
    <w:rsid w:val="00AD5AB9"/>
    <w:rsid w:val="00AD5AF8"/>
    <w:rsid w:val="00AD5B0F"/>
    <w:rsid w:val="00AD5BCF"/>
    <w:rsid w:val="00AD5BDA"/>
    <w:rsid w:val="00AD5C07"/>
    <w:rsid w:val="00AD5C2F"/>
    <w:rsid w:val="00AD5C57"/>
    <w:rsid w:val="00AD5C5D"/>
    <w:rsid w:val="00AD5CC9"/>
    <w:rsid w:val="00AD5CCB"/>
    <w:rsid w:val="00AD5CCF"/>
    <w:rsid w:val="00AD5E48"/>
    <w:rsid w:val="00AD5E68"/>
    <w:rsid w:val="00AD5E9B"/>
    <w:rsid w:val="00AD5EC2"/>
    <w:rsid w:val="00AD5EE2"/>
    <w:rsid w:val="00AD60C2"/>
    <w:rsid w:val="00AD60D3"/>
    <w:rsid w:val="00AD6127"/>
    <w:rsid w:val="00AD6136"/>
    <w:rsid w:val="00AD618D"/>
    <w:rsid w:val="00AD61C9"/>
    <w:rsid w:val="00AD6404"/>
    <w:rsid w:val="00AD6440"/>
    <w:rsid w:val="00AD6479"/>
    <w:rsid w:val="00AD650B"/>
    <w:rsid w:val="00AD662C"/>
    <w:rsid w:val="00AD6678"/>
    <w:rsid w:val="00AD66BD"/>
    <w:rsid w:val="00AD66F1"/>
    <w:rsid w:val="00AD6701"/>
    <w:rsid w:val="00AD6711"/>
    <w:rsid w:val="00AD6718"/>
    <w:rsid w:val="00AD679D"/>
    <w:rsid w:val="00AD67C7"/>
    <w:rsid w:val="00AD685D"/>
    <w:rsid w:val="00AD6892"/>
    <w:rsid w:val="00AD68B1"/>
    <w:rsid w:val="00AD6962"/>
    <w:rsid w:val="00AD6992"/>
    <w:rsid w:val="00AD69E1"/>
    <w:rsid w:val="00AD6A10"/>
    <w:rsid w:val="00AD6A7A"/>
    <w:rsid w:val="00AD6AEA"/>
    <w:rsid w:val="00AD6AF8"/>
    <w:rsid w:val="00AD6B39"/>
    <w:rsid w:val="00AD6C98"/>
    <w:rsid w:val="00AD6CBA"/>
    <w:rsid w:val="00AD6D3C"/>
    <w:rsid w:val="00AD6D62"/>
    <w:rsid w:val="00AD6DDE"/>
    <w:rsid w:val="00AD6DEB"/>
    <w:rsid w:val="00AD6DF9"/>
    <w:rsid w:val="00AD6E4C"/>
    <w:rsid w:val="00AD6E50"/>
    <w:rsid w:val="00AD6E68"/>
    <w:rsid w:val="00AD6E91"/>
    <w:rsid w:val="00AD6EB6"/>
    <w:rsid w:val="00AD6F73"/>
    <w:rsid w:val="00AD6F8F"/>
    <w:rsid w:val="00AD7011"/>
    <w:rsid w:val="00AD7098"/>
    <w:rsid w:val="00AD7169"/>
    <w:rsid w:val="00AD7184"/>
    <w:rsid w:val="00AD71CC"/>
    <w:rsid w:val="00AD7242"/>
    <w:rsid w:val="00AD7253"/>
    <w:rsid w:val="00AD727F"/>
    <w:rsid w:val="00AD729F"/>
    <w:rsid w:val="00AD72C6"/>
    <w:rsid w:val="00AD7322"/>
    <w:rsid w:val="00AD7373"/>
    <w:rsid w:val="00AD73BB"/>
    <w:rsid w:val="00AD7425"/>
    <w:rsid w:val="00AD746E"/>
    <w:rsid w:val="00AD7474"/>
    <w:rsid w:val="00AD7494"/>
    <w:rsid w:val="00AD7507"/>
    <w:rsid w:val="00AD753F"/>
    <w:rsid w:val="00AD75BD"/>
    <w:rsid w:val="00AD7606"/>
    <w:rsid w:val="00AD761F"/>
    <w:rsid w:val="00AD7746"/>
    <w:rsid w:val="00AD780F"/>
    <w:rsid w:val="00AD78B4"/>
    <w:rsid w:val="00AD78D8"/>
    <w:rsid w:val="00AD79A3"/>
    <w:rsid w:val="00AD79AB"/>
    <w:rsid w:val="00AD7A76"/>
    <w:rsid w:val="00AD7A7E"/>
    <w:rsid w:val="00AD7A85"/>
    <w:rsid w:val="00AD7ACB"/>
    <w:rsid w:val="00AD7AE4"/>
    <w:rsid w:val="00AD7B63"/>
    <w:rsid w:val="00AD7C4D"/>
    <w:rsid w:val="00AD7E22"/>
    <w:rsid w:val="00AD7E3A"/>
    <w:rsid w:val="00AD7E5F"/>
    <w:rsid w:val="00AD7ED4"/>
    <w:rsid w:val="00AD7F0B"/>
    <w:rsid w:val="00AD7F36"/>
    <w:rsid w:val="00AE004A"/>
    <w:rsid w:val="00AE00FF"/>
    <w:rsid w:val="00AE0197"/>
    <w:rsid w:val="00AE01E4"/>
    <w:rsid w:val="00AE0206"/>
    <w:rsid w:val="00AE025E"/>
    <w:rsid w:val="00AE03C1"/>
    <w:rsid w:val="00AE047E"/>
    <w:rsid w:val="00AE04B4"/>
    <w:rsid w:val="00AE06B3"/>
    <w:rsid w:val="00AE06D4"/>
    <w:rsid w:val="00AE070F"/>
    <w:rsid w:val="00AE074A"/>
    <w:rsid w:val="00AE09AE"/>
    <w:rsid w:val="00AE0A3F"/>
    <w:rsid w:val="00AE0A5D"/>
    <w:rsid w:val="00AE0AF8"/>
    <w:rsid w:val="00AE0B14"/>
    <w:rsid w:val="00AE0C1F"/>
    <w:rsid w:val="00AE0CDC"/>
    <w:rsid w:val="00AE0CF7"/>
    <w:rsid w:val="00AE0D71"/>
    <w:rsid w:val="00AE0D9F"/>
    <w:rsid w:val="00AE0DC1"/>
    <w:rsid w:val="00AE0DCE"/>
    <w:rsid w:val="00AE0DF1"/>
    <w:rsid w:val="00AE0EF9"/>
    <w:rsid w:val="00AE0FE4"/>
    <w:rsid w:val="00AE1023"/>
    <w:rsid w:val="00AE1065"/>
    <w:rsid w:val="00AE1085"/>
    <w:rsid w:val="00AE1182"/>
    <w:rsid w:val="00AE118E"/>
    <w:rsid w:val="00AE11E8"/>
    <w:rsid w:val="00AE121D"/>
    <w:rsid w:val="00AE124D"/>
    <w:rsid w:val="00AE1280"/>
    <w:rsid w:val="00AE12CB"/>
    <w:rsid w:val="00AE12D2"/>
    <w:rsid w:val="00AE134D"/>
    <w:rsid w:val="00AE1391"/>
    <w:rsid w:val="00AE1412"/>
    <w:rsid w:val="00AE1461"/>
    <w:rsid w:val="00AE14DB"/>
    <w:rsid w:val="00AE1538"/>
    <w:rsid w:val="00AE1551"/>
    <w:rsid w:val="00AE155E"/>
    <w:rsid w:val="00AE156F"/>
    <w:rsid w:val="00AE1595"/>
    <w:rsid w:val="00AE1607"/>
    <w:rsid w:val="00AE161A"/>
    <w:rsid w:val="00AE1685"/>
    <w:rsid w:val="00AE16A0"/>
    <w:rsid w:val="00AE16B7"/>
    <w:rsid w:val="00AE17F6"/>
    <w:rsid w:val="00AE1822"/>
    <w:rsid w:val="00AE18F9"/>
    <w:rsid w:val="00AE193E"/>
    <w:rsid w:val="00AE1A0A"/>
    <w:rsid w:val="00AE1AA5"/>
    <w:rsid w:val="00AE1B5C"/>
    <w:rsid w:val="00AE1BAD"/>
    <w:rsid w:val="00AE1BB7"/>
    <w:rsid w:val="00AE1BFF"/>
    <w:rsid w:val="00AE1C0B"/>
    <w:rsid w:val="00AE1CEF"/>
    <w:rsid w:val="00AE1E23"/>
    <w:rsid w:val="00AE1F19"/>
    <w:rsid w:val="00AE2049"/>
    <w:rsid w:val="00AE2186"/>
    <w:rsid w:val="00AE21B8"/>
    <w:rsid w:val="00AE2276"/>
    <w:rsid w:val="00AE2284"/>
    <w:rsid w:val="00AE2288"/>
    <w:rsid w:val="00AE2354"/>
    <w:rsid w:val="00AE2358"/>
    <w:rsid w:val="00AE236C"/>
    <w:rsid w:val="00AE23B3"/>
    <w:rsid w:val="00AE2454"/>
    <w:rsid w:val="00AE2476"/>
    <w:rsid w:val="00AE2477"/>
    <w:rsid w:val="00AE2483"/>
    <w:rsid w:val="00AE2763"/>
    <w:rsid w:val="00AE27AC"/>
    <w:rsid w:val="00AE27B8"/>
    <w:rsid w:val="00AE27C7"/>
    <w:rsid w:val="00AE281A"/>
    <w:rsid w:val="00AE28CF"/>
    <w:rsid w:val="00AE28D1"/>
    <w:rsid w:val="00AE294C"/>
    <w:rsid w:val="00AE297C"/>
    <w:rsid w:val="00AE2994"/>
    <w:rsid w:val="00AE2A64"/>
    <w:rsid w:val="00AE2B04"/>
    <w:rsid w:val="00AE2B42"/>
    <w:rsid w:val="00AE2BDF"/>
    <w:rsid w:val="00AE2BFB"/>
    <w:rsid w:val="00AE2C82"/>
    <w:rsid w:val="00AE2C89"/>
    <w:rsid w:val="00AE2D45"/>
    <w:rsid w:val="00AE2E0D"/>
    <w:rsid w:val="00AE2F2E"/>
    <w:rsid w:val="00AE2F76"/>
    <w:rsid w:val="00AE2FFC"/>
    <w:rsid w:val="00AE30B9"/>
    <w:rsid w:val="00AE3160"/>
    <w:rsid w:val="00AE31B4"/>
    <w:rsid w:val="00AE3245"/>
    <w:rsid w:val="00AE3287"/>
    <w:rsid w:val="00AE328E"/>
    <w:rsid w:val="00AE3297"/>
    <w:rsid w:val="00AE32B4"/>
    <w:rsid w:val="00AE32DB"/>
    <w:rsid w:val="00AE331B"/>
    <w:rsid w:val="00AE33BF"/>
    <w:rsid w:val="00AE3457"/>
    <w:rsid w:val="00AE347B"/>
    <w:rsid w:val="00AE34A2"/>
    <w:rsid w:val="00AE34CB"/>
    <w:rsid w:val="00AE35B8"/>
    <w:rsid w:val="00AE35F4"/>
    <w:rsid w:val="00AE3612"/>
    <w:rsid w:val="00AE3689"/>
    <w:rsid w:val="00AE369C"/>
    <w:rsid w:val="00AE36B1"/>
    <w:rsid w:val="00AE372A"/>
    <w:rsid w:val="00AE37A9"/>
    <w:rsid w:val="00AE3887"/>
    <w:rsid w:val="00AE38AE"/>
    <w:rsid w:val="00AE3A0A"/>
    <w:rsid w:val="00AE3A1A"/>
    <w:rsid w:val="00AE3A27"/>
    <w:rsid w:val="00AE3A31"/>
    <w:rsid w:val="00AE3A9A"/>
    <w:rsid w:val="00AE3AED"/>
    <w:rsid w:val="00AE3B46"/>
    <w:rsid w:val="00AE3B4F"/>
    <w:rsid w:val="00AE3BB2"/>
    <w:rsid w:val="00AE3D08"/>
    <w:rsid w:val="00AE3D51"/>
    <w:rsid w:val="00AE3D60"/>
    <w:rsid w:val="00AE3DDD"/>
    <w:rsid w:val="00AE3DFE"/>
    <w:rsid w:val="00AE3E0D"/>
    <w:rsid w:val="00AE3E3F"/>
    <w:rsid w:val="00AE3FBC"/>
    <w:rsid w:val="00AE401F"/>
    <w:rsid w:val="00AE4057"/>
    <w:rsid w:val="00AE40FF"/>
    <w:rsid w:val="00AE4197"/>
    <w:rsid w:val="00AE41CF"/>
    <w:rsid w:val="00AE421A"/>
    <w:rsid w:val="00AE42CC"/>
    <w:rsid w:val="00AE42D0"/>
    <w:rsid w:val="00AE4361"/>
    <w:rsid w:val="00AE43C7"/>
    <w:rsid w:val="00AE444B"/>
    <w:rsid w:val="00AE44F4"/>
    <w:rsid w:val="00AE4507"/>
    <w:rsid w:val="00AE45C5"/>
    <w:rsid w:val="00AE46DA"/>
    <w:rsid w:val="00AE473C"/>
    <w:rsid w:val="00AE4784"/>
    <w:rsid w:val="00AE479A"/>
    <w:rsid w:val="00AE4856"/>
    <w:rsid w:val="00AE4907"/>
    <w:rsid w:val="00AE4ADD"/>
    <w:rsid w:val="00AE4B3F"/>
    <w:rsid w:val="00AE4BCC"/>
    <w:rsid w:val="00AE4CD4"/>
    <w:rsid w:val="00AE4D1D"/>
    <w:rsid w:val="00AE4D2A"/>
    <w:rsid w:val="00AE4F10"/>
    <w:rsid w:val="00AE4F1D"/>
    <w:rsid w:val="00AE4F43"/>
    <w:rsid w:val="00AE4F4E"/>
    <w:rsid w:val="00AE4FA5"/>
    <w:rsid w:val="00AE4FFB"/>
    <w:rsid w:val="00AE500F"/>
    <w:rsid w:val="00AE50B5"/>
    <w:rsid w:val="00AE50ED"/>
    <w:rsid w:val="00AE5136"/>
    <w:rsid w:val="00AE5143"/>
    <w:rsid w:val="00AE51DA"/>
    <w:rsid w:val="00AE52B0"/>
    <w:rsid w:val="00AE52B5"/>
    <w:rsid w:val="00AE532F"/>
    <w:rsid w:val="00AE53DC"/>
    <w:rsid w:val="00AE54F5"/>
    <w:rsid w:val="00AE5587"/>
    <w:rsid w:val="00AE55F4"/>
    <w:rsid w:val="00AE56EE"/>
    <w:rsid w:val="00AE5741"/>
    <w:rsid w:val="00AE57CD"/>
    <w:rsid w:val="00AE5827"/>
    <w:rsid w:val="00AE585D"/>
    <w:rsid w:val="00AE58B1"/>
    <w:rsid w:val="00AE592E"/>
    <w:rsid w:val="00AE5992"/>
    <w:rsid w:val="00AE59F2"/>
    <w:rsid w:val="00AE5AD5"/>
    <w:rsid w:val="00AE5AE4"/>
    <w:rsid w:val="00AE5AEF"/>
    <w:rsid w:val="00AE5B1C"/>
    <w:rsid w:val="00AE5BAA"/>
    <w:rsid w:val="00AE5BDF"/>
    <w:rsid w:val="00AE5C33"/>
    <w:rsid w:val="00AE5C71"/>
    <w:rsid w:val="00AE5CDE"/>
    <w:rsid w:val="00AE5E46"/>
    <w:rsid w:val="00AE5F4B"/>
    <w:rsid w:val="00AE5F80"/>
    <w:rsid w:val="00AE601F"/>
    <w:rsid w:val="00AE60BB"/>
    <w:rsid w:val="00AE613B"/>
    <w:rsid w:val="00AE6168"/>
    <w:rsid w:val="00AE61D6"/>
    <w:rsid w:val="00AE62AA"/>
    <w:rsid w:val="00AE62F8"/>
    <w:rsid w:val="00AE63BB"/>
    <w:rsid w:val="00AE63DB"/>
    <w:rsid w:val="00AE63E3"/>
    <w:rsid w:val="00AE63F8"/>
    <w:rsid w:val="00AE64B9"/>
    <w:rsid w:val="00AE651F"/>
    <w:rsid w:val="00AE65AE"/>
    <w:rsid w:val="00AE65B5"/>
    <w:rsid w:val="00AE65D2"/>
    <w:rsid w:val="00AE6644"/>
    <w:rsid w:val="00AE66B7"/>
    <w:rsid w:val="00AE67DF"/>
    <w:rsid w:val="00AE6812"/>
    <w:rsid w:val="00AE6844"/>
    <w:rsid w:val="00AE68B2"/>
    <w:rsid w:val="00AE6905"/>
    <w:rsid w:val="00AE690C"/>
    <w:rsid w:val="00AE6923"/>
    <w:rsid w:val="00AE6A13"/>
    <w:rsid w:val="00AE6A32"/>
    <w:rsid w:val="00AE6B22"/>
    <w:rsid w:val="00AE6BAF"/>
    <w:rsid w:val="00AE6BF1"/>
    <w:rsid w:val="00AE6C6D"/>
    <w:rsid w:val="00AE6CC4"/>
    <w:rsid w:val="00AE6D15"/>
    <w:rsid w:val="00AE6D35"/>
    <w:rsid w:val="00AE6D69"/>
    <w:rsid w:val="00AE6D7B"/>
    <w:rsid w:val="00AE6DEE"/>
    <w:rsid w:val="00AE6E80"/>
    <w:rsid w:val="00AE6EA2"/>
    <w:rsid w:val="00AE6EED"/>
    <w:rsid w:val="00AE6F11"/>
    <w:rsid w:val="00AE6FCC"/>
    <w:rsid w:val="00AE7012"/>
    <w:rsid w:val="00AE7080"/>
    <w:rsid w:val="00AE7081"/>
    <w:rsid w:val="00AE70B6"/>
    <w:rsid w:val="00AE70D3"/>
    <w:rsid w:val="00AE716E"/>
    <w:rsid w:val="00AE7193"/>
    <w:rsid w:val="00AE72C7"/>
    <w:rsid w:val="00AE72EA"/>
    <w:rsid w:val="00AE7305"/>
    <w:rsid w:val="00AE7398"/>
    <w:rsid w:val="00AE73E2"/>
    <w:rsid w:val="00AE749D"/>
    <w:rsid w:val="00AE74F5"/>
    <w:rsid w:val="00AE75D1"/>
    <w:rsid w:val="00AE7629"/>
    <w:rsid w:val="00AE7665"/>
    <w:rsid w:val="00AE767E"/>
    <w:rsid w:val="00AE7690"/>
    <w:rsid w:val="00AE76E6"/>
    <w:rsid w:val="00AE7746"/>
    <w:rsid w:val="00AE7837"/>
    <w:rsid w:val="00AE7840"/>
    <w:rsid w:val="00AE7866"/>
    <w:rsid w:val="00AE78C3"/>
    <w:rsid w:val="00AE78DF"/>
    <w:rsid w:val="00AE7953"/>
    <w:rsid w:val="00AE7973"/>
    <w:rsid w:val="00AE79B1"/>
    <w:rsid w:val="00AE79FD"/>
    <w:rsid w:val="00AE7AA7"/>
    <w:rsid w:val="00AE7AD7"/>
    <w:rsid w:val="00AE7B27"/>
    <w:rsid w:val="00AE7CC4"/>
    <w:rsid w:val="00AE7CD5"/>
    <w:rsid w:val="00AE7CFB"/>
    <w:rsid w:val="00AE7D6F"/>
    <w:rsid w:val="00AE7DE6"/>
    <w:rsid w:val="00AE7E95"/>
    <w:rsid w:val="00AE7F71"/>
    <w:rsid w:val="00AE7FA8"/>
    <w:rsid w:val="00AF0130"/>
    <w:rsid w:val="00AF0144"/>
    <w:rsid w:val="00AF0195"/>
    <w:rsid w:val="00AF0210"/>
    <w:rsid w:val="00AF027F"/>
    <w:rsid w:val="00AF02F8"/>
    <w:rsid w:val="00AF0345"/>
    <w:rsid w:val="00AF0357"/>
    <w:rsid w:val="00AF054C"/>
    <w:rsid w:val="00AF0684"/>
    <w:rsid w:val="00AF0747"/>
    <w:rsid w:val="00AF0767"/>
    <w:rsid w:val="00AF089F"/>
    <w:rsid w:val="00AF0958"/>
    <w:rsid w:val="00AF095A"/>
    <w:rsid w:val="00AF0966"/>
    <w:rsid w:val="00AF09B9"/>
    <w:rsid w:val="00AF0A73"/>
    <w:rsid w:val="00AF0AAA"/>
    <w:rsid w:val="00AF0C3E"/>
    <w:rsid w:val="00AF0D5D"/>
    <w:rsid w:val="00AF0D66"/>
    <w:rsid w:val="00AF0D89"/>
    <w:rsid w:val="00AF0D99"/>
    <w:rsid w:val="00AF0DAA"/>
    <w:rsid w:val="00AF0DF0"/>
    <w:rsid w:val="00AF0E26"/>
    <w:rsid w:val="00AF1062"/>
    <w:rsid w:val="00AF1070"/>
    <w:rsid w:val="00AF10A6"/>
    <w:rsid w:val="00AF1164"/>
    <w:rsid w:val="00AF1195"/>
    <w:rsid w:val="00AF1216"/>
    <w:rsid w:val="00AF1320"/>
    <w:rsid w:val="00AF1361"/>
    <w:rsid w:val="00AF1377"/>
    <w:rsid w:val="00AF1396"/>
    <w:rsid w:val="00AF1412"/>
    <w:rsid w:val="00AF1468"/>
    <w:rsid w:val="00AF1470"/>
    <w:rsid w:val="00AF14F1"/>
    <w:rsid w:val="00AF14F3"/>
    <w:rsid w:val="00AF151C"/>
    <w:rsid w:val="00AF1532"/>
    <w:rsid w:val="00AF153B"/>
    <w:rsid w:val="00AF1542"/>
    <w:rsid w:val="00AF15CA"/>
    <w:rsid w:val="00AF160D"/>
    <w:rsid w:val="00AF1716"/>
    <w:rsid w:val="00AF17C3"/>
    <w:rsid w:val="00AF17F1"/>
    <w:rsid w:val="00AF1805"/>
    <w:rsid w:val="00AF187B"/>
    <w:rsid w:val="00AF1918"/>
    <w:rsid w:val="00AF199D"/>
    <w:rsid w:val="00AF19A7"/>
    <w:rsid w:val="00AF1A24"/>
    <w:rsid w:val="00AF1A73"/>
    <w:rsid w:val="00AF1ABD"/>
    <w:rsid w:val="00AF1B76"/>
    <w:rsid w:val="00AF1C53"/>
    <w:rsid w:val="00AF1ED0"/>
    <w:rsid w:val="00AF1EEA"/>
    <w:rsid w:val="00AF1F15"/>
    <w:rsid w:val="00AF20D6"/>
    <w:rsid w:val="00AF214F"/>
    <w:rsid w:val="00AF21FA"/>
    <w:rsid w:val="00AF2254"/>
    <w:rsid w:val="00AF2262"/>
    <w:rsid w:val="00AF22C4"/>
    <w:rsid w:val="00AF237D"/>
    <w:rsid w:val="00AF2387"/>
    <w:rsid w:val="00AF2417"/>
    <w:rsid w:val="00AF2418"/>
    <w:rsid w:val="00AF241C"/>
    <w:rsid w:val="00AF2457"/>
    <w:rsid w:val="00AF2473"/>
    <w:rsid w:val="00AF2497"/>
    <w:rsid w:val="00AF24A6"/>
    <w:rsid w:val="00AF24B6"/>
    <w:rsid w:val="00AF24D8"/>
    <w:rsid w:val="00AF24E8"/>
    <w:rsid w:val="00AF2659"/>
    <w:rsid w:val="00AF2664"/>
    <w:rsid w:val="00AF2773"/>
    <w:rsid w:val="00AF290F"/>
    <w:rsid w:val="00AF2942"/>
    <w:rsid w:val="00AF294A"/>
    <w:rsid w:val="00AF2A86"/>
    <w:rsid w:val="00AF2AF8"/>
    <w:rsid w:val="00AF2CB4"/>
    <w:rsid w:val="00AF2CE4"/>
    <w:rsid w:val="00AF2E7D"/>
    <w:rsid w:val="00AF2F7C"/>
    <w:rsid w:val="00AF304F"/>
    <w:rsid w:val="00AF3133"/>
    <w:rsid w:val="00AF31CD"/>
    <w:rsid w:val="00AF3207"/>
    <w:rsid w:val="00AF3231"/>
    <w:rsid w:val="00AF3310"/>
    <w:rsid w:val="00AF336A"/>
    <w:rsid w:val="00AF343E"/>
    <w:rsid w:val="00AF34FB"/>
    <w:rsid w:val="00AF3651"/>
    <w:rsid w:val="00AF378F"/>
    <w:rsid w:val="00AF37D3"/>
    <w:rsid w:val="00AF385F"/>
    <w:rsid w:val="00AF3891"/>
    <w:rsid w:val="00AF38AE"/>
    <w:rsid w:val="00AF38C5"/>
    <w:rsid w:val="00AF38CB"/>
    <w:rsid w:val="00AF3916"/>
    <w:rsid w:val="00AF3944"/>
    <w:rsid w:val="00AF3A3E"/>
    <w:rsid w:val="00AF3A84"/>
    <w:rsid w:val="00AF3B01"/>
    <w:rsid w:val="00AF3C8D"/>
    <w:rsid w:val="00AF3CA2"/>
    <w:rsid w:val="00AF3DAF"/>
    <w:rsid w:val="00AF3E1A"/>
    <w:rsid w:val="00AF4089"/>
    <w:rsid w:val="00AF409B"/>
    <w:rsid w:val="00AF40FD"/>
    <w:rsid w:val="00AF415B"/>
    <w:rsid w:val="00AF4206"/>
    <w:rsid w:val="00AF422B"/>
    <w:rsid w:val="00AF42B2"/>
    <w:rsid w:val="00AF42FA"/>
    <w:rsid w:val="00AF43A1"/>
    <w:rsid w:val="00AF43F9"/>
    <w:rsid w:val="00AF4449"/>
    <w:rsid w:val="00AF4582"/>
    <w:rsid w:val="00AF45E2"/>
    <w:rsid w:val="00AF467F"/>
    <w:rsid w:val="00AF46A5"/>
    <w:rsid w:val="00AF46F3"/>
    <w:rsid w:val="00AF473A"/>
    <w:rsid w:val="00AF4745"/>
    <w:rsid w:val="00AF476B"/>
    <w:rsid w:val="00AF47C8"/>
    <w:rsid w:val="00AF47D1"/>
    <w:rsid w:val="00AF47E8"/>
    <w:rsid w:val="00AF47FC"/>
    <w:rsid w:val="00AF4997"/>
    <w:rsid w:val="00AF4AB1"/>
    <w:rsid w:val="00AF4B15"/>
    <w:rsid w:val="00AF4B2E"/>
    <w:rsid w:val="00AF4B3B"/>
    <w:rsid w:val="00AF4BC3"/>
    <w:rsid w:val="00AF4C1C"/>
    <w:rsid w:val="00AF4C37"/>
    <w:rsid w:val="00AF4D2D"/>
    <w:rsid w:val="00AF4D56"/>
    <w:rsid w:val="00AF4D9D"/>
    <w:rsid w:val="00AF4DA6"/>
    <w:rsid w:val="00AF4EDA"/>
    <w:rsid w:val="00AF4F1C"/>
    <w:rsid w:val="00AF4F3F"/>
    <w:rsid w:val="00AF4F7A"/>
    <w:rsid w:val="00AF4FBD"/>
    <w:rsid w:val="00AF50A3"/>
    <w:rsid w:val="00AF50B7"/>
    <w:rsid w:val="00AF5112"/>
    <w:rsid w:val="00AF5115"/>
    <w:rsid w:val="00AF5126"/>
    <w:rsid w:val="00AF5172"/>
    <w:rsid w:val="00AF51E1"/>
    <w:rsid w:val="00AF521D"/>
    <w:rsid w:val="00AF524A"/>
    <w:rsid w:val="00AF5314"/>
    <w:rsid w:val="00AF546F"/>
    <w:rsid w:val="00AF54D3"/>
    <w:rsid w:val="00AF54F6"/>
    <w:rsid w:val="00AF5551"/>
    <w:rsid w:val="00AF5606"/>
    <w:rsid w:val="00AF5629"/>
    <w:rsid w:val="00AF562B"/>
    <w:rsid w:val="00AF562D"/>
    <w:rsid w:val="00AF56BB"/>
    <w:rsid w:val="00AF56C8"/>
    <w:rsid w:val="00AF56D4"/>
    <w:rsid w:val="00AF56EA"/>
    <w:rsid w:val="00AF5703"/>
    <w:rsid w:val="00AF5727"/>
    <w:rsid w:val="00AF593B"/>
    <w:rsid w:val="00AF5996"/>
    <w:rsid w:val="00AF59F9"/>
    <w:rsid w:val="00AF5A4A"/>
    <w:rsid w:val="00AF5AB5"/>
    <w:rsid w:val="00AF5BC8"/>
    <w:rsid w:val="00AF5BFC"/>
    <w:rsid w:val="00AF5C65"/>
    <w:rsid w:val="00AF5C7D"/>
    <w:rsid w:val="00AF5D65"/>
    <w:rsid w:val="00AF5D77"/>
    <w:rsid w:val="00AF5DBA"/>
    <w:rsid w:val="00AF5E0A"/>
    <w:rsid w:val="00AF5E1E"/>
    <w:rsid w:val="00AF5EC0"/>
    <w:rsid w:val="00AF5EC1"/>
    <w:rsid w:val="00AF5F0C"/>
    <w:rsid w:val="00AF5F89"/>
    <w:rsid w:val="00AF5FDD"/>
    <w:rsid w:val="00AF5FE0"/>
    <w:rsid w:val="00AF5FED"/>
    <w:rsid w:val="00AF6023"/>
    <w:rsid w:val="00AF60CB"/>
    <w:rsid w:val="00AF60D5"/>
    <w:rsid w:val="00AF60FB"/>
    <w:rsid w:val="00AF612A"/>
    <w:rsid w:val="00AF6134"/>
    <w:rsid w:val="00AF6162"/>
    <w:rsid w:val="00AF618E"/>
    <w:rsid w:val="00AF61A1"/>
    <w:rsid w:val="00AF6298"/>
    <w:rsid w:val="00AF629B"/>
    <w:rsid w:val="00AF6347"/>
    <w:rsid w:val="00AF6390"/>
    <w:rsid w:val="00AF63AE"/>
    <w:rsid w:val="00AF6424"/>
    <w:rsid w:val="00AF644C"/>
    <w:rsid w:val="00AF6551"/>
    <w:rsid w:val="00AF6576"/>
    <w:rsid w:val="00AF6629"/>
    <w:rsid w:val="00AF6635"/>
    <w:rsid w:val="00AF6804"/>
    <w:rsid w:val="00AF68F1"/>
    <w:rsid w:val="00AF699C"/>
    <w:rsid w:val="00AF69AC"/>
    <w:rsid w:val="00AF69CE"/>
    <w:rsid w:val="00AF6A39"/>
    <w:rsid w:val="00AF6A4E"/>
    <w:rsid w:val="00AF6A4F"/>
    <w:rsid w:val="00AF6AEC"/>
    <w:rsid w:val="00AF6AFB"/>
    <w:rsid w:val="00AF6BD5"/>
    <w:rsid w:val="00AF6CE9"/>
    <w:rsid w:val="00AF6D2F"/>
    <w:rsid w:val="00AF6D84"/>
    <w:rsid w:val="00AF6E2E"/>
    <w:rsid w:val="00AF6E5B"/>
    <w:rsid w:val="00AF6F87"/>
    <w:rsid w:val="00AF6FA6"/>
    <w:rsid w:val="00AF6FEF"/>
    <w:rsid w:val="00AF711A"/>
    <w:rsid w:val="00AF7170"/>
    <w:rsid w:val="00AF7257"/>
    <w:rsid w:val="00AF72BB"/>
    <w:rsid w:val="00AF72E2"/>
    <w:rsid w:val="00AF7308"/>
    <w:rsid w:val="00AF7332"/>
    <w:rsid w:val="00AF7334"/>
    <w:rsid w:val="00AF7384"/>
    <w:rsid w:val="00AF73B2"/>
    <w:rsid w:val="00AF73D0"/>
    <w:rsid w:val="00AF7443"/>
    <w:rsid w:val="00AF745E"/>
    <w:rsid w:val="00AF7491"/>
    <w:rsid w:val="00AF756D"/>
    <w:rsid w:val="00AF7583"/>
    <w:rsid w:val="00AF7660"/>
    <w:rsid w:val="00AF7693"/>
    <w:rsid w:val="00AF76E9"/>
    <w:rsid w:val="00AF784C"/>
    <w:rsid w:val="00AF78E2"/>
    <w:rsid w:val="00AF78E8"/>
    <w:rsid w:val="00AF79C3"/>
    <w:rsid w:val="00AF7B5D"/>
    <w:rsid w:val="00AF7B97"/>
    <w:rsid w:val="00AF7C74"/>
    <w:rsid w:val="00AF7C8F"/>
    <w:rsid w:val="00AF7E65"/>
    <w:rsid w:val="00AF7FE2"/>
    <w:rsid w:val="00AF7FE3"/>
    <w:rsid w:val="00AF7FF9"/>
    <w:rsid w:val="00AF7FFE"/>
    <w:rsid w:val="00B0008B"/>
    <w:rsid w:val="00B000E8"/>
    <w:rsid w:val="00B0013E"/>
    <w:rsid w:val="00B0016F"/>
    <w:rsid w:val="00B00331"/>
    <w:rsid w:val="00B00390"/>
    <w:rsid w:val="00B004C8"/>
    <w:rsid w:val="00B0053B"/>
    <w:rsid w:val="00B00569"/>
    <w:rsid w:val="00B00618"/>
    <w:rsid w:val="00B00619"/>
    <w:rsid w:val="00B00690"/>
    <w:rsid w:val="00B006D7"/>
    <w:rsid w:val="00B007FF"/>
    <w:rsid w:val="00B0084E"/>
    <w:rsid w:val="00B008E0"/>
    <w:rsid w:val="00B008F3"/>
    <w:rsid w:val="00B009E4"/>
    <w:rsid w:val="00B009F2"/>
    <w:rsid w:val="00B009F4"/>
    <w:rsid w:val="00B00A4C"/>
    <w:rsid w:val="00B00B8E"/>
    <w:rsid w:val="00B00BB3"/>
    <w:rsid w:val="00B00BFB"/>
    <w:rsid w:val="00B00C96"/>
    <w:rsid w:val="00B00D31"/>
    <w:rsid w:val="00B00D97"/>
    <w:rsid w:val="00B00E2D"/>
    <w:rsid w:val="00B00F86"/>
    <w:rsid w:val="00B00FE7"/>
    <w:rsid w:val="00B01036"/>
    <w:rsid w:val="00B0110C"/>
    <w:rsid w:val="00B01136"/>
    <w:rsid w:val="00B01167"/>
    <w:rsid w:val="00B011C4"/>
    <w:rsid w:val="00B01317"/>
    <w:rsid w:val="00B01358"/>
    <w:rsid w:val="00B013B5"/>
    <w:rsid w:val="00B01411"/>
    <w:rsid w:val="00B0145D"/>
    <w:rsid w:val="00B01507"/>
    <w:rsid w:val="00B0154E"/>
    <w:rsid w:val="00B015B0"/>
    <w:rsid w:val="00B01655"/>
    <w:rsid w:val="00B016E3"/>
    <w:rsid w:val="00B016ED"/>
    <w:rsid w:val="00B0175A"/>
    <w:rsid w:val="00B017C7"/>
    <w:rsid w:val="00B017D3"/>
    <w:rsid w:val="00B017F5"/>
    <w:rsid w:val="00B01892"/>
    <w:rsid w:val="00B01991"/>
    <w:rsid w:val="00B01A65"/>
    <w:rsid w:val="00B01AE7"/>
    <w:rsid w:val="00B01B66"/>
    <w:rsid w:val="00B01BF9"/>
    <w:rsid w:val="00B01C02"/>
    <w:rsid w:val="00B01C50"/>
    <w:rsid w:val="00B01C6D"/>
    <w:rsid w:val="00B01D15"/>
    <w:rsid w:val="00B01D36"/>
    <w:rsid w:val="00B01D38"/>
    <w:rsid w:val="00B01D80"/>
    <w:rsid w:val="00B01DDE"/>
    <w:rsid w:val="00B01F24"/>
    <w:rsid w:val="00B01F7F"/>
    <w:rsid w:val="00B01FDF"/>
    <w:rsid w:val="00B0204F"/>
    <w:rsid w:val="00B0216C"/>
    <w:rsid w:val="00B0217D"/>
    <w:rsid w:val="00B02180"/>
    <w:rsid w:val="00B02254"/>
    <w:rsid w:val="00B022EB"/>
    <w:rsid w:val="00B02302"/>
    <w:rsid w:val="00B02315"/>
    <w:rsid w:val="00B02348"/>
    <w:rsid w:val="00B02385"/>
    <w:rsid w:val="00B02575"/>
    <w:rsid w:val="00B02598"/>
    <w:rsid w:val="00B0267D"/>
    <w:rsid w:val="00B027BC"/>
    <w:rsid w:val="00B028CE"/>
    <w:rsid w:val="00B02946"/>
    <w:rsid w:val="00B02982"/>
    <w:rsid w:val="00B029BB"/>
    <w:rsid w:val="00B029E9"/>
    <w:rsid w:val="00B02A3F"/>
    <w:rsid w:val="00B02A5B"/>
    <w:rsid w:val="00B02B05"/>
    <w:rsid w:val="00B02B5D"/>
    <w:rsid w:val="00B02BD5"/>
    <w:rsid w:val="00B02BE7"/>
    <w:rsid w:val="00B02C11"/>
    <w:rsid w:val="00B02C59"/>
    <w:rsid w:val="00B02CA6"/>
    <w:rsid w:val="00B02CA7"/>
    <w:rsid w:val="00B02CB3"/>
    <w:rsid w:val="00B02D24"/>
    <w:rsid w:val="00B02D62"/>
    <w:rsid w:val="00B02D6F"/>
    <w:rsid w:val="00B02D81"/>
    <w:rsid w:val="00B02DA8"/>
    <w:rsid w:val="00B02E0B"/>
    <w:rsid w:val="00B02ED2"/>
    <w:rsid w:val="00B02EEC"/>
    <w:rsid w:val="00B02F94"/>
    <w:rsid w:val="00B0308C"/>
    <w:rsid w:val="00B03129"/>
    <w:rsid w:val="00B03227"/>
    <w:rsid w:val="00B032C8"/>
    <w:rsid w:val="00B032CE"/>
    <w:rsid w:val="00B033E7"/>
    <w:rsid w:val="00B033F4"/>
    <w:rsid w:val="00B03426"/>
    <w:rsid w:val="00B0353E"/>
    <w:rsid w:val="00B0355E"/>
    <w:rsid w:val="00B0355F"/>
    <w:rsid w:val="00B03615"/>
    <w:rsid w:val="00B03677"/>
    <w:rsid w:val="00B036B9"/>
    <w:rsid w:val="00B03756"/>
    <w:rsid w:val="00B037A0"/>
    <w:rsid w:val="00B037A9"/>
    <w:rsid w:val="00B037E7"/>
    <w:rsid w:val="00B0381E"/>
    <w:rsid w:val="00B038CF"/>
    <w:rsid w:val="00B038DC"/>
    <w:rsid w:val="00B038F4"/>
    <w:rsid w:val="00B03908"/>
    <w:rsid w:val="00B039E1"/>
    <w:rsid w:val="00B03A95"/>
    <w:rsid w:val="00B03AFF"/>
    <w:rsid w:val="00B03B21"/>
    <w:rsid w:val="00B03C16"/>
    <w:rsid w:val="00B03C85"/>
    <w:rsid w:val="00B03C98"/>
    <w:rsid w:val="00B03CA9"/>
    <w:rsid w:val="00B03D5F"/>
    <w:rsid w:val="00B03D97"/>
    <w:rsid w:val="00B03E3A"/>
    <w:rsid w:val="00B03F41"/>
    <w:rsid w:val="00B03F8C"/>
    <w:rsid w:val="00B03FEF"/>
    <w:rsid w:val="00B04048"/>
    <w:rsid w:val="00B0407E"/>
    <w:rsid w:val="00B040B7"/>
    <w:rsid w:val="00B040E0"/>
    <w:rsid w:val="00B04128"/>
    <w:rsid w:val="00B041DC"/>
    <w:rsid w:val="00B041FE"/>
    <w:rsid w:val="00B04232"/>
    <w:rsid w:val="00B0424A"/>
    <w:rsid w:val="00B0434E"/>
    <w:rsid w:val="00B044BF"/>
    <w:rsid w:val="00B0450F"/>
    <w:rsid w:val="00B04574"/>
    <w:rsid w:val="00B045FC"/>
    <w:rsid w:val="00B04621"/>
    <w:rsid w:val="00B04727"/>
    <w:rsid w:val="00B04796"/>
    <w:rsid w:val="00B047B8"/>
    <w:rsid w:val="00B04808"/>
    <w:rsid w:val="00B0483B"/>
    <w:rsid w:val="00B048E4"/>
    <w:rsid w:val="00B04910"/>
    <w:rsid w:val="00B04920"/>
    <w:rsid w:val="00B049C2"/>
    <w:rsid w:val="00B04A5D"/>
    <w:rsid w:val="00B04AC6"/>
    <w:rsid w:val="00B04B65"/>
    <w:rsid w:val="00B04CCE"/>
    <w:rsid w:val="00B04CE9"/>
    <w:rsid w:val="00B04D09"/>
    <w:rsid w:val="00B04E01"/>
    <w:rsid w:val="00B04E26"/>
    <w:rsid w:val="00B04E3A"/>
    <w:rsid w:val="00B05014"/>
    <w:rsid w:val="00B05046"/>
    <w:rsid w:val="00B05124"/>
    <w:rsid w:val="00B0516C"/>
    <w:rsid w:val="00B051EA"/>
    <w:rsid w:val="00B051F9"/>
    <w:rsid w:val="00B0523D"/>
    <w:rsid w:val="00B052C2"/>
    <w:rsid w:val="00B05546"/>
    <w:rsid w:val="00B0555A"/>
    <w:rsid w:val="00B055E4"/>
    <w:rsid w:val="00B05686"/>
    <w:rsid w:val="00B05760"/>
    <w:rsid w:val="00B057D0"/>
    <w:rsid w:val="00B057E3"/>
    <w:rsid w:val="00B0588B"/>
    <w:rsid w:val="00B0598A"/>
    <w:rsid w:val="00B059FF"/>
    <w:rsid w:val="00B05A3D"/>
    <w:rsid w:val="00B05A94"/>
    <w:rsid w:val="00B05AE9"/>
    <w:rsid w:val="00B05BCC"/>
    <w:rsid w:val="00B05C6A"/>
    <w:rsid w:val="00B05C7C"/>
    <w:rsid w:val="00B05C7D"/>
    <w:rsid w:val="00B05D43"/>
    <w:rsid w:val="00B05F05"/>
    <w:rsid w:val="00B05F4C"/>
    <w:rsid w:val="00B05FF3"/>
    <w:rsid w:val="00B06019"/>
    <w:rsid w:val="00B06048"/>
    <w:rsid w:val="00B060CC"/>
    <w:rsid w:val="00B060D0"/>
    <w:rsid w:val="00B060F0"/>
    <w:rsid w:val="00B06117"/>
    <w:rsid w:val="00B06367"/>
    <w:rsid w:val="00B0636A"/>
    <w:rsid w:val="00B0638F"/>
    <w:rsid w:val="00B06396"/>
    <w:rsid w:val="00B063D5"/>
    <w:rsid w:val="00B06477"/>
    <w:rsid w:val="00B064AD"/>
    <w:rsid w:val="00B064F7"/>
    <w:rsid w:val="00B06536"/>
    <w:rsid w:val="00B06552"/>
    <w:rsid w:val="00B06593"/>
    <w:rsid w:val="00B06615"/>
    <w:rsid w:val="00B06677"/>
    <w:rsid w:val="00B066C9"/>
    <w:rsid w:val="00B066DD"/>
    <w:rsid w:val="00B06784"/>
    <w:rsid w:val="00B06797"/>
    <w:rsid w:val="00B067DB"/>
    <w:rsid w:val="00B06947"/>
    <w:rsid w:val="00B069B9"/>
    <w:rsid w:val="00B06A2A"/>
    <w:rsid w:val="00B06B05"/>
    <w:rsid w:val="00B06BAD"/>
    <w:rsid w:val="00B06C0B"/>
    <w:rsid w:val="00B06C2A"/>
    <w:rsid w:val="00B06C4A"/>
    <w:rsid w:val="00B06C4F"/>
    <w:rsid w:val="00B06CD1"/>
    <w:rsid w:val="00B06CFA"/>
    <w:rsid w:val="00B06D1A"/>
    <w:rsid w:val="00B06E3B"/>
    <w:rsid w:val="00B06ED8"/>
    <w:rsid w:val="00B06EDB"/>
    <w:rsid w:val="00B06FC5"/>
    <w:rsid w:val="00B07012"/>
    <w:rsid w:val="00B0701E"/>
    <w:rsid w:val="00B070BD"/>
    <w:rsid w:val="00B07110"/>
    <w:rsid w:val="00B0712D"/>
    <w:rsid w:val="00B0715D"/>
    <w:rsid w:val="00B0725B"/>
    <w:rsid w:val="00B0727D"/>
    <w:rsid w:val="00B072A1"/>
    <w:rsid w:val="00B072C6"/>
    <w:rsid w:val="00B0730E"/>
    <w:rsid w:val="00B0735D"/>
    <w:rsid w:val="00B0738B"/>
    <w:rsid w:val="00B074B1"/>
    <w:rsid w:val="00B074F5"/>
    <w:rsid w:val="00B07504"/>
    <w:rsid w:val="00B07505"/>
    <w:rsid w:val="00B07517"/>
    <w:rsid w:val="00B07563"/>
    <w:rsid w:val="00B075CF"/>
    <w:rsid w:val="00B075F2"/>
    <w:rsid w:val="00B076AA"/>
    <w:rsid w:val="00B076B4"/>
    <w:rsid w:val="00B078EA"/>
    <w:rsid w:val="00B079D7"/>
    <w:rsid w:val="00B07A56"/>
    <w:rsid w:val="00B07AB8"/>
    <w:rsid w:val="00B07AD0"/>
    <w:rsid w:val="00B07C88"/>
    <w:rsid w:val="00B07CB2"/>
    <w:rsid w:val="00B07CBE"/>
    <w:rsid w:val="00B07D90"/>
    <w:rsid w:val="00B07DDC"/>
    <w:rsid w:val="00B07EAA"/>
    <w:rsid w:val="00B07EBA"/>
    <w:rsid w:val="00B07FD0"/>
    <w:rsid w:val="00B10058"/>
    <w:rsid w:val="00B100A5"/>
    <w:rsid w:val="00B100D3"/>
    <w:rsid w:val="00B10279"/>
    <w:rsid w:val="00B10330"/>
    <w:rsid w:val="00B10338"/>
    <w:rsid w:val="00B10372"/>
    <w:rsid w:val="00B10393"/>
    <w:rsid w:val="00B10451"/>
    <w:rsid w:val="00B1048F"/>
    <w:rsid w:val="00B10540"/>
    <w:rsid w:val="00B10552"/>
    <w:rsid w:val="00B105AC"/>
    <w:rsid w:val="00B105BC"/>
    <w:rsid w:val="00B105F6"/>
    <w:rsid w:val="00B1066E"/>
    <w:rsid w:val="00B1070E"/>
    <w:rsid w:val="00B10808"/>
    <w:rsid w:val="00B10861"/>
    <w:rsid w:val="00B1089A"/>
    <w:rsid w:val="00B108E3"/>
    <w:rsid w:val="00B108FC"/>
    <w:rsid w:val="00B1090B"/>
    <w:rsid w:val="00B1099C"/>
    <w:rsid w:val="00B10A95"/>
    <w:rsid w:val="00B10A9C"/>
    <w:rsid w:val="00B10B18"/>
    <w:rsid w:val="00B10B83"/>
    <w:rsid w:val="00B10C22"/>
    <w:rsid w:val="00B10C70"/>
    <w:rsid w:val="00B10D14"/>
    <w:rsid w:val="00B10D61"/>
    <w:rsid w:val="00B10E1F"/>
    <w:rsid w:val="00B10E9A"/>
    <w:rsid w:val="00B10EE8"/>
    <w:rsid w:val="00B10F70"/>
    <w:rsid w:val="00B10FEA"/>
    <w:rsid w:val="00B110B4"/>
    <w:rsid w:val="00B111CD"/>
    <w:rsid w:val="00B111DE"/>
    <w:rsid w:val="00B1126E"/>
    <w:rsid w:val="00B112BC"/>
    <w:rsid w:val="00B112DB"/>
    <w:rsid w:val="00B1138B"/>
    <w:rsid w:val="00B113A6"/>
    <w:rsid w:val="00B113B0"/>
    <w:rsid w:val="00B113BF"/>
    <w:rsid w:val="00B113C5"/>
    <w:rsid w:val="00B114F0"/>
    <w:rsid w:val="00B11540"/>
    <w:rsid w:val="00B11713"/>
    <w:rsid w:val="00B1177F"/>
    <w:rsid w:val="00B117D7"/>
    <w:rsid w:val="00B11825"/>
    <w:rsid w:val="00B11875"/>
    <w:rsid w:val="00B118D3"/>
    <w:rsid w:val="00B1194C"/>
    <w:rsid w:val="00B119DD"/>
    <w:rsid w:val="00B11AE6"/>
    <w:rsid w:val="00B11DDB"/>
    <w:rsid w:val="00B11E75"/>
    <w:rsid w:val="00B11E84"/>
    <w:rsid w:val="00B11EB2"/>
    <w:rsid w:val="00B11EBF"/>
    <w:rsid w:val="00B11ED1"/>
    <w:rsid w:val="00B11EFA"/>
    <w:rsid w:val="00B11FF7"/>
    <w:rsid w:val="00B1207B"/>
    <w:rsid w:val="00B120D4"/>
    <w:rsid w:val="00B120DA"/>
    <w:rsid w:val="00B120FB"/>
    <w:rsid w:val="00B12110"/>
    <w:rsid w:val="00B12207"/>
    <w:rsid w:val="00B12261"/>
    <w:rsid w:val="00B1226C"/>
    <w:rsid w:val="00B12272"/>
    <w:rsid w:val="00B12362"/>
    <w:rsid w:val="00B123E6"/>
    <w:rsid w:val="00B12481"/>
    <w:rsid w:val="00B12545"/>
    <w:rsid w:val="00B125B8"/>
    <w:rsid w:val="00B1261D"/>
    <w:rsid w:val="00B12630"/>
    <w:rsid w:val="00B12646"/>
    <w:rsid w:val="00B12650"/>
    <w:rsid w:val="00B126AC"/>
    <w:rsid w:val="00B1272D"/>
    <w:rsid w:val="00B127EA"/>
    <w:rsid w:val="00B127FC"/>
    <w:rsid w:val="00B12831"/>
    <w:rsid w:val="00B12833"/>
    <w:rsid w:val="00B1284A"/>
    <w:rsid w:val="00B12900"/>
    <w:rsid w:val="00B129EB"/>
    <w:rsid w:val="00B12A1A"/>
    <w:rsid w:val="00B12A43"/>
    <w:rsid w:val="00B12A91"/>
    <w:rsid w:val="00B12B80"/>
    <w:rsid w:val="00B12C59"/>
    <w:rsid w:val="00B12C78"/>
    <w:rsid w:val="00B12CC2"/>
    <w:rsid w:val="00B12D2E"/>
    <w:rsid w:val="00B12D78"/>
    <w:rsid w:val="00B12D89"/>
    <w:rsid w:val="00B12DDE"/>
    <w:rsid w:val="00B12DF9"/>
    <w:rsid w:val="00B12E54"/>
    <w:rsid w:val="00B12EB4"/>
    <w:rsid w:val="00B12FD4"/>
    <w:rsid w:val="00B12FF6"/>
    <w:rsid w:val="00B13084"/>
    <w:rsid w:val="00B1308B"/>
    <w:rsid w:val="00B13091"/>
    <w:rsid w:val="00B13129"/>
    <w:rsid w:val="00B13135"/>
    <w:rsid w:val="00B1315A"/>
    <w:rsid w:val="00B13177"/>
    <w:rsid w:val="00B1319A"/>
    <w:rsid w:val="00B131A4"/>
    <w:rsid w:val="00B131C4"/>
    <w:rsid w:val="00B131FF"/>
    <w:rsid w:val="00B132F5"/>
    <w:rsid w:val="00B1331C"/>
    <w:rsid w:val="00B1335C"/>
    <w:rsid w:val="00B13423"/>
    <w:rsid w:val="00B13534"/>
    <w:rsid w:val="00B13596"/>
    <w:rsid w:val="00B135A9"/>
    <w:rsid w:val="00B135FD"/>
    <w:rsid w:val="00B13637"/>
    <w:rsid w:val="00B13693"/>
    <w:rsid w:val="00B136FF"/>
    <w:rsid w:val="00B13891"/>
    <w:rsid w:val="00B138E2"/>
    <w:rsid w:val="00B1390E"/>
    <w:rsid w:val="00B13935"/>
    <w:rsid w:val="00B13A3B"/>
    <w:rsid w:val="00B13A95"/>
    <w:rsid w:val="00B13ABA"/>
    <w:rsid w:val="00B13AEB"/>
    <w:rsid w:val="00B13BA2"/>
    <w:rsid w:val="00B13BC7"/>
    <w:rsid w:val="00B13CCB"/>
    <w:rsid w:val="00B13CF3"/>
    <w:rsid w:val="00B13D90"/>
    <w:rsid w:val="00B13DF8"/>
    <w:rsid w:val="00B13EB4"/>
    <w:rsid w:val="00B13F09"/>
    <w:rsid w:val="00B13F14"/>
    <w:rsid w:val="00B14008"/>
    <w:rsid w:val="00B1410A"/>
    <w:rsid w:val="00B1420E"/>
    <w:rsid w:val="00B14293"/>
    <w:rsid w:val="00B14297"/>
    <w:rsid w:val="00B14319"/>
    <w:rsid w:val="00B144ED"/>
    <w:rsid w:val="00B14570"/>
    <w:rsid w:val="00B146DC"/>
    <w:rsid w:val="00B1475F"/>
    <w:rsid w:val="00B1477C"/>
    <w:rsid w:val="00B14837"/>
    <w:rsid w:val="00B14867"/>
    <w:rsid w:val="00B14923"/>
    <w:rsid w:val="00B14975"/>
    <w:rsid w:val="00B149B5"/>
    <w:rsid w:val="00B14BDD"/>
    <w:rsid w:val="00B14C10"/>
    <w:rsid w:val="00B14C60"/>
    <w:rsid w:val="00B14C77"/>
    <w:rsid w:val="00B14CA0"/>
    <w:rsid w:val="00B14CDB"/>
    <w:rsid w:val="00B14CE3"/>
    <w:rsid w:val="00B14DBF"/>
    <w:rsid w:val="00B14DD9"/>
    <w:rsid w:val="00B14DEB"/>
    <w:rsid w:val="00B14EBC"/>
    <w:rsid w:val="00B14EEA"/>
    <w:rsid w:val="00B14F66"/>
    <w:rsid w:val="00B15188"/>
    <w:rsid w:val="00B15315"/>
    <w:rsid w:val="00B15465"/>
    <w:rsid w:val="00B1546C"/>
    <w:rsid w:val="00B154DD"/>
    <w:rsid w:val="00B154E4"/>
    <w:rsid w:val="00B15573"/>
    <w:rsid w:val="00B1558A"/>
    <w:rsid w:val="00B15594"/>
    <w:rsid w:val="00B15639"/>
    <w:rsid w:val="00B15676"/>
    <w:rsid w:val="00B156B1"/>
    <w:rsid w:val="00B15744"/>
    <w:rsid w:val="00B1579A"/>
    <w:rsid w:val="00B1589C"/>
    <w:rsid w:val="00B158A4"/>
    <w:rsid w:val="00B15958"/>
    <w:rsid w:val="00B159D2"/>
    <w:rsid w:val="00B15AB2"/>
    <w:rsid w:val="00B15AF1"/>
    <w:rsid w:val="00B15B82"/>
    <w:rsid w:val="00B15BB5"/>
    <w:rsid w:val="00B15C15"/>
    <w:rsid w:val="00B15CB0"/>
    <w:rsid w:val="00B15CF1"/>
    <w:rsid w:val="00B15D48"/>
    <w:rsid w:val="00B15EB7"/>
    <w:rsid w:val="00B15EBB"/>
    <w:rsid w:val="00B15EEC"/>
    <w:rsid w:val="00B15F92"/>
    <w:rsid w:val="00B15FAC"/>
    <w:rsid w:val="00B15FCC"/>
    <w:rsid w:val="00B1603A"/>
    <w:rsid w:val="00B16044"/>
    <w:rsid w:val="00B16081"/>
    <w:rsid w:val="00B16172"/>
    <w:rsid w:val="00B1619C"/>
    <w:rsid w:val="00B1621D"/>
    <w:rsid w:val="00B162A2"/>
    <w:rsid w:val="00B162CE"/>
    <w:rsid w:val="00B16371"/>
    <w:rsid w:val="00B163D2"/>
    <w:rsid w:val="00B1645B"/>
    <w:rsid w:val="00B16460"/>
    <w:rsid w:val="00B165C1"/>
    <w:rsid w:val="00B165DF"/>
    <w:rsid w:val="00B16602"/>
    <w:rsid w:val="00B16645"/>
    <w:rsid w:val="00B16670"/>
    <w:rsid w:val="00B16672"/>
    <w:rsid w:val="00B167FA"/>
    <w:rsid w:val="00B168E9"/>
    <w:rsid w:val="00B16973"/>
    <w:rsid w:val="00B169A9"/>
    <w:rsid w:val="00B16A22"/>
    <w:rsid w:val="00B16B41"/>
    <w:rsid w:val="00B16C23"/>
    <w:rsid w:val="00B16C67"/>
    <w:rsid w:val="00B16C9E"/>
    <w:rsid w:val="00B16CA7"/>
    <w:rsid w:val="00B16CD0"/>
    <w:rsid w:val="00B16CEA"/>
    <w:rsid w:val="00B16E03"/>
    <w:rsid w:val="00B16E84"/>
    <w:rsid w:val="00B16F09"/>
    <w:rsid w:val="00B16F6D"/>
    <w:rsid w:val="00B16FD4"/>
    <w:rsid w:val="00B17013"/>
    <w:rsid w:val="00B17068"/>
    <w:rsid w:val="00B17110"/>
    <w:rsid w:val="00B1715D"/>
    <w:rsid w:val="00B171D2"/>
    <w:rsid w:val="00B17209"/>
    <w:rsid w:val="00B17258"/>
    <w:rsid w:val="00B172FD"/>
    <w:rsid w:val="00B1731C"/>
    <w:rsid w:val="00B173D4"/>
    <w:rsid w:val="00B1741C"/>
    <w:rsid w:val="00B1752C"/>
    <w:rsid w:val="00B1757B"/>
    <w:rsid w:val="00B175C1"/>
    <w:rsid w:val="00B17600"/>
    <w:rsid w:val="00B17678"/>
    <w:rsid w:val="00B17689"/>
    <w:rsid w:val="00B17787"/>
    <w:rsid w:val="00B1784C"/>
    <w:rsid w:val="00B17857"/>
    <w:rsid w:val="00B17907"/>
    <w:rsid w:val="00B1795F"/>
    <w:rsid w:val="00B179B6"/>
    <w:rsid w:val="00B179CC"/>
    <w:rsid w:val="00B17A23"/>
    <w:rsid w:val="00B17AA1"/>
    <w:rsid w:val="00B17B08"/>
    <w:rsid w:val="00B17BC8"/>
    <w:rsid w:val="00B17BD5"/>
    <w:rsid w:val="00B17C1B"/>
    <w:rsid w:val="00B17C35"/>
    <w:rsid w:val="00B17CBB"/>
    <w:rsid w:val="00B17D23"/>
    <w:rsid w:val="00B17DCD"/>
    <w:rsid w:val="00B17EAC"/>
    <w:rsid w:val="00B17F4B"/>
    <w:rsid w:val="00B17F57"/>
    <w:rsid w:val="00B17F94"/>
    <w:rsid w:val="00B17F9E"/>
    <w:rsid w:val="00B20086"/>
    <w:rsid w:val="00B20129"/>
    <w:rsid w:val="00B2017E"/>
    <w:rsid w:val="00B2020B"/>
    <w:rsid w:val="00B20391"/>
    <w:rsid w:val="00B204AB"/>
    <w:rsid w:val="00B20558"/>
    <w:rsid w:val="00B20576"/>
    <w:rsid w:val="00B20606"/>
    <w:rsid w:val="00B2069A"/>
    <w:rsid w:val="00B206DC"/>
    <w:rsid w:val="00B20703"/>
    <w:rsid w:val="00B20728"/>
    <w:rsid w:val="00B20758"/>
    <w:rsid w:val="00B20795"/>
    <w:rsid w:val="00B2086C"/>
    <w:rsid w:val="00B208CB"/>
    <w:rsid w:val="00B208DA"/>
    <w:rsid w:val="00B208FD"/>
    <w:rsid w:val="00B2091B"/>
    <w:rsid w:val="00B20979"/>
    <w:rsid w:val="00B20A20"/>
    <w:rsid w:val="00B20A61"/>
    <w:rsid w:val="00B20A6E"/>
    <w:rsid w:val="00B20A9E"/>
    <w:rsid w:val="00B20AA6"/>
    <w:rsid w:val="00B20BB5"/>
    <w:rsid w:val="00B20BBA"/>
    <w:rsid w:val="00B20BC0"/>
    <w:rsid w:val="00B20BF1"/>
    <w:rsid w:val="00B20C17"/>
    <w:rsid w:val="00B20C95"/>
    <w:rsid w:val="00B20CF3"/>
    <w:rsid w:val="00B20E70"/>
    <w:rsid w:val="00B20E94"/>
    <w:rsid w:val="00B20F4C"/>
    <w:rsid w:val="00B21076"/>
    <w:rsid w:val="00B21092"/>
    <w:rsid w:val="00B210BA"/>
    <w:rsid w:val="00B2111F"/>
    <w:rsid w:val="00B211F3"/>
    <w:rsid w:val="00B2129F"/>
    <w:rsid w:val="00B212E1"/>
    <w:rsid w:val="00B2131C"/>
    <w:rsid w:val="00B21454"/>
    <w:rsid w:val="00B21473"/>
    <w:rsid w:val="00B21577"/>
    <w:rsid w:val="00B215D6"/>
    <w:rsid w:val="00B215FA"/>
    <w:rsid w:val="00B2160D"/>
    <w:rsid w:val="00B2160F"/>
    <w:rsid w:val="00B2171F"/>
    <w:rsid w:val="00B2179E"/>
    <w:rsid w:val="00B217BF"/>
    <w:rsid w:val="00B21889"/>
    <w:rsid w:val="00B2188D"/>
    <w:rsid w:val="00B218AB"/>
    <w:rsid w:val="00B2190E"/>
    <w:rsid w:val="00B2194B"/>
    <w:rsid w:val="00B2195C"/>
    <w:rsid w:val="00B21999"/>
    <w:rsid w:val="00B21AA3"/>
    <w:rsid w:val="00B21AA6"/>
    <w:rsid w:val="00B21ADD"/>
    <w:rsid w:val="00B21B0B"/>
    <w:rsid w:val="00B21B62"/>
    <w:rsid w:val="00B21C76"/>
    <w:rsid w:val="00B21D51"/>
    <w:rsid w:val="00B21D88"/>
    <w:rsid w:val="00B21D92"/>
    <w:rsid w:val="00B21DA5"/>
    <w:rsid w:val="00B21E35"/>
    <w:rsid w:val="00B21EDE"/>
    <w:rsid w:val="00B21EF0"/>
    <w:rsid w:val="00B21FBA"/>
    <w:rsid w:val="00B21FC9"/>
    <w:rsid w:val="00B22007"/>
    <w:rsid w:val="00B22008"/>
    <w:rsid w:val="00B22010"/>
    <w:rsid w:val="00B22026"/>
    <w:rsid w:val="00B22074"/>
    <w:rsid w:val="00B22082"/>
    <w:rsid w:val="00B22118"/>
    <w:rsid w:val="00B22125"/>
    <w:rsid w:val="00B221BA"/>
    <w:rsid w:val="00B22212"/>
    <w:rsid w:val="00B22226"/>
    <w:rsid w:val="00B2224E"/>
    <w:rsid w:val="00B222B3"/>
    <w:rsid w:val="00B222C0"/>
    <w:rsid w:val="00B222C8"/>
    <w:rsid w:val="00B2233A"/>
    <w:rsid w:val="00B2234E"/>
    <w:rsid w:val="00B2234F"/>
    <w:rsid w:val="00B223A8"/>
    <w:rsid w:val="00B22441"/>
    <w:rsid w:val="00B224DD"/>
    <w:rsid w:val="00B22507"/>
    <w:rsid w:val="00B22534"/>
    <w:rsid w:val="00B2255B"/>
    <w:rsid w:val="00B2257F"/>
    <w:rsid w:val="00B2265D"/>
    <w:rsid w:val="00B226BE"/>
    <w:rsid w:val="00B226E0"/>
    <w:rsid w:val="00B2270E"/>
    <w:rsid w:val="00B22747"/>
    <w:rsid w:val="00B22756"/>
    <w:rsid w:val="00B22774"/>
    <w:rsid w:val="00B227EF"/>
    <w:rsid w:val="00B22847"/>
    <w:rsid w:val="00B228A2"/>
    <w:rsid w:val="00B228E1"/>
    <w:rsid w:val="00B2290A"/>
    <w:rsid w:val="00B2295F"/>
    <w:rsid w:val="00B2299D"/>
    <w:rsid w:val="00B22A12"/>
    <w:rsid w:val="00B22A15"/>
    <w:rsid w:val="00B22AB5"/>
    <w:rsid w:val="00B22B68"/>
    <w:rsid w:val="00B22C3B"/>
    <w:rsid w:val="00B22C45"/>
    <w:rsid w:val="00B22C58"/>
    <w:rsid w:val="00B22C62"/>
    <w:rsid w:val="00B22C8D"/>
    <w:rsid w:val="00B22C92"/>
    <w:rsid w:val="00B22CBF"/>
    <w:rsid w:val="00B22D04"/>
    <w:rsid w:val="00B22E9D"/>
    <w:rsid w:val="00B22EA4"/>
    <w:rsid w:val="00B22EEF"/>
    <w:rsid w:val="00B22FCD"/>
    <w:rsid w:val="00B23041"/>
    <w:rsid w:val="00B230A7"/>
    <w:rsid w:val="00B2321C"/>
    <w:rsid w:val="00B2332E"/>
    <w:rsid w:val="00B233E1"/>
    <w:rsid w:val="00B234D2"/>
    <w:rsid w:val="00B23544"/>
    <w:rsid w:val="00B23548"/>
    <w:rsid w:val="00B23551"/>
    <w:rsid w:val="00B2366B"/>
    <w:rsid w:val="00B236A9"/>
    <w:rsid w:val="00B236CF"/>
    <w:rsid w:val="00B2374E"/>
    <w:rsid w:val="00B237A9"/>
    <w:rsid w:val="00B237C4"/>
    <w:rsid w:val="00B237E9"/>
    <w:rsid w:val="00B23832"/>
    <w:rsid w:val="00B23847"/>
    <w:rsid w:val="00B2387F"/>
    <w:rsid w:val="00B23968"/>
    <w:rsid w:val="00B239BC"/>
    <w:rsid w:val="00B239F1"/>
    <w:rsid w:val="00B23A59"/>
    <w:rsid w:val="00B23A5F"/>
    <w:rsid w:val="00B23B6A"/>
    <w:rsid w:val="00B23BD6"/>
    <w:rsid w:val="00B23C0E"/>
    <w:rsid w:val="00B23CFE"/>
    <w:rsid w:val="00B23DC7"/>
    <w:rsid w:val="00B23E46"/>
    <w:rsid w:val="00B23F82"/>
    <w:rsid w:val="00B23FD7"/>
    <w:rsid w:val="00B23FFA"/>
    <w:rsid w:val="00B24002"/>
    <w:rsid w:val="00B24114"/>
    <w:rsid w:val="00B24191"/>
    <w:rsid w:val="00B241EE"/>
    <w:rsid w:val="00B241FC"/>
    <w:rsid w:val="00B24254"/>
    <w:rsid w:val="00B24298"/>
    <w:rsid w:val="00B24344"/>
    <w:rsid w:val="00B243AC"/>
    <w:rsid w:val="00B243D9"/>
    <w:rsid w:val="00B243DE"/>
    <w:rsid w:val="00B24592"/>
    <w:rsid w:val="00B245AD"/>
    <w:rsid w:val="00B245F2"/>
    <w:rsid w:val="00B245FB"/>
    <w:rsid w:val="00B24655"/>
    <w:rsid w:val="00B24680"/>
    <w:rsid w:val="00B24682"/>
    <w:rsid w:val="00B246EB"/>
    <w:rsid w:val="00B2476D"/>
    <w:rsid w:val="00B24794"/>
    <w:rsid w:val="00B247FC"/>
    <w:rsid w:val="00B24854"/>
    <w:rsid w:val="00B2488A"/>
    <w:rsid w:val="00B248AB"/>
    <w:rsid w:val="00B248F9"/>
    <w:rsid w:val="00B249DA"/>
    <w:rsid w:val="00B24A10"/>
    <w:rsid w:val="00B24AEE"/>
    <w:rsid w:val="00B24B8C"/>
    <w:rsid w:val="00B24C2E"/>
    <w:rsid w:val="00B24C37"/>
    <w:rsid w:val="00B24CE6"/>
    <w:rsid w:val="00B24D00"/>
    <w:rsid w:val="00B24D2D"/>
    <w:rsid w:val="00B24D6A"/>
    <w:rsid w:val="00B24DAB"/>
    <w:rsid w:val="00B24DC2"/>
    <w:rsid w:val="00B24E3D"/>
    <w:rsid w:val="00B24F64"/>
    <w:rsid w:val="00B24F93"/>
    <w:rsid w:val="00B24FA6"/>
    <w:rsid w:val="00B2504A"/>
    <w:rsid w:val="00B250C6"/>
    <w:rsid w:val="00B250D1"/>
    <w:rsid w:val="00B25112"/>
    <w:rsid w:val="00B251B6"/>
    <w:rsid w:val="00B252D9"/>
    <w:rsid w:val="00B252F4"/>
    <w:rsid w:val="00B25344"/>
    <w:rsid w:val="00B25477"/>
    <w:rsid w:val="00B254D8"/>
    <w:rsid w:val="00B254DC"/>
    <w:rsid w:val="00B25508"/>
    <w:rsid w:val="00B25559"/>
    <w:rsid w:val="00B25571"/>
    <w:rsid w:val="00B25574"/>
    <w:rsid w:val="00B255F4"/>
    <w:rsid w:val="00B2572D"/>
    <w:rsid w:val="00B257F9"/>
    <w:rsid w:val="00B2597D"/>
    <w:rsid w:val="00B25999"/>
    <w:rsid w:val="00B25A4F"/>
    <w:rsid w:val="00B25AB0"/>
    <w:rsid w:val="00B25B20"/>
    <w:rsid w:val="00B25B5F"/>
    <w:rsid w:val="00B25BCB"/>
    <w:rsid w:val="00B25C0A"/>
    <w:rsid w:val="00B25CED"/>
    <w:rsid w:val="00B25DCA"/>
    <w:rsid w:val="00B25EE0"/>
    <w:rsid w:val="00B25EEB"/>
    <w:rsid w:val="00B25F79"/>
    <w:rsid w:val="00B25FE9"/>
    <w:rsid w:val="00B26004"/>
    <w:rsid w:val="00B26017"/>
    <w:rsid w:val="00B2607A"/>
    <w:rsid w:val="00B26081"/>
    <w:rsid w:val="00B260B4"/>
    <w:rsid w:val="00B2610C"/>
    <w:rsid w:val="00B26124"/>
    <w:rsid w:val="00B26138"/>
    <w:rsid w:val="00B26233"/>
    <w:rsid w:val="00B26307"/>
    <w:rsid w:val="00B263C8"/>
    <w:rsid w:val="00B26484"/>
    <w:rsid w:val="00B2649B"/>
    <w:rsid w:val="00B26581"/>
    <w:rsid w:val="00B2663B"/>
    <w:rsid w:val="00B266D8"/>
    <w:rsid w:val="00B266E6"/>
    <w:rsid w:val="00B26714"/>
    <w:rsid w:val="00B26719"/>
    <w:rsid w:val="00B267AA"/>
    <w:rsid w:val="00B267B7"/>
    <w:rsid w:val="00B268A8"/>
    <w:rsid w:val="00B268AF"/>
    <w:rsid w:val="00B26903"/>
    <w:rsid w:val="00B26954"/>
    <w:rsid w:val="00B26974"/>
    <w:rsid w:val="00B26A81"/>
    <w:rsid w:val="00B26AF3"/>
    <w:rsid w:val="00B26B27"/>
    <w:rsid w:val="00B26B6E"/>
    <w:rsid w:val="00B26B9A"/>
    <w:rsid w:val="00B26BA5"/>
    <w:rsid w:val="00B26CB8"/>
    <w:rsid w:val="00B26CD9"/>
    <w:rsid w:val="00B26CDB"/>
    <w:rsid w:val="00B26D03"/>
    <w:rsid w:val="00B26D74"/>
    <w:rsid w:val="00B26D91"/>
    <w:rsid w:val="00B26DE5"/>
    <w:rsid w:val="00B26DEC"/>
    <w:rsid w:val="00B26DFD"/>
    <w:rsid w:val="00B26F41"/>
    <w:rsid w:val="00B26F85"/>
    <w:rsid w:val="00B270F7"/>
    <w:rsid w:val="00B2715A"/>
    <w:rsid w:val="00B2724E"/>
    <w:rsid w:val="00B27259"/>
    <w:rsid w:val="00B272AD"/>
    <w:rsid w:val="00B27301"/>
    <w:rsid w:val="00B2730E"/>
    <w:rsid w:val="00B27312"/>
    <w:rsid w:val="00B27404"/>
    <w:rsid w:val="00B27452"/>
    <w:rsid w:val="00B27474"/>
    <w:rsid w:val="00B274E0"/>
    <w:rsid w:val="00B274EF"/>
    <w:rsid w:val="00B2752A"/>
    <w:rsid w:val="00B2755B"/>
    <w:rsid w:val="00B275F4"/>
    <w:rsid w:val="00B27637"/>
    <w:rsid w:val="00B27716"/>
    <w:rsid w:val="00B27793"/>
    <w:rsid w:val="00B277A2"/>
    <w:rsid w:val="00B277BA"/>
    <w:rsid w:val="00B277FA"/>
    <w:rsid w:val="00B278D2"/>
    <w:rsid w:val="00B27925"/>
    <w:rsid w:val="00B2797D"/>
    <w:rsid w:val="00B279A5"/>
    <w:rsid w:val="00B279FD"/>
    <w:rsid w:val="00B27A55"/>
    <w:rsid w:val="00B27AE5"/>
    <w:rsid w:val="00B27BAE"/>
    <w:rsid w:val="00B27BB0"/>
    <w:rsid w:val="00B27BD1"/>
    <w:rsid w:val="00B27CB1"/>
    <w:rsid w:val="00B27D20"/>
    <w:rsid w:val="00B27D47"/>
    <w:rsid w:val="00B27D7F"/>
    <w:rsid w:val="00B27DC8"/>
    <w:rsid w:val="00B27EBF"/>
    <w:rsid w:val="00B27F31"/>
    <w:rsid w:val="00B30055"/>
    <w:rsid w:val="00B300A1"/>
    <w:rsid w:val="00B30132"/>
    <w:rsid w:val="00B30189"/>
    <w:rsid w:val="00B301B6"/>
    <w:rsid w:val="00B301EC"/>
    <w:rsid w:val="00B302C9"/>
    <w:rsid w:val="00B30329"/>
    <w:rsid w:val="00B30354"/>
    <w:rsid w:val="00B3039B"/>
    <w:rsid w:val="00B30421"/>
    <w:rsid w:val="00B30441"/>
    <w:rsid w:val="00B3049F"/>
    <w:rsid w:val="00B30525"/>
    <w:rsid w:val="00B3061A"/>
    <w:rsid w:val="00B306CB"/>
    <w:rsid w:val="00B30707"/>
    <w:rsid w:val="00B30771"/>
    <w:rsid w:val="00B307AE"/>
    <w:rsid w:val="00B307DC"/>
    <w:rsid w:val="00B3080A"/>
    <w:rsid w:val="00B3087C"/>
    <w:rsid w:val="00B3088E"/>
    <w:rsid w:val="00B308BA"/>
    <w:rsid w:val="00B308BE"/>
    <w:rsid w:val="00B308E5"/>
    <w:rsid w:val="00B3092D"/>
    <w:rsid w:val="00B309D3"/>
    <w:rsid w:val="00B30A88"/>
    <w:rsid w:val="00B30ABF"/>
    <w:rsid w:val="00B30C34"/>
    <w:rsid w:val="00B30C9D"/>
    <w:rsid w:val="00B30C9E"/>
    <w:rsid w:val="00B30DB1"/>
    <w:rsid w:val="00B30E0D"/>
    <w:rsid w:val="00B30E12"/>
    <w:rsid w:val="00B30E5A"/>
    <w:rsid w:val="00B30E72"/>
    <w:rsid w:val="00B30E86"/>
    <w:rsid w:val="00B30F74"/>
    <w:rsid w:val="00B31056"/>
    <w:rsid w:val="00B310B4"/>
    <w:rsid w:val="00B310C1"/>
    <w:rsid w:val="00B3122A"/>
    <w:rsid w:val="00B31291"/>
    <w:rsid w:val="00B3130E"/>
    <w:rsid w:val="00B31344"/>
    <w:rsid w:val="00B313D6"/>
    <w:rsid w:val="00B313DF"/>
    <w:rsid w:val="00B3143A"/>
    <w:rsid w:val="00B314B5"/>
    <w:rsid w:val="00B314F7"/>
    <w:rsid w:val="00B3157E"/>
    <w:rsid w:val="00B31653"/>
    <w:rsid w:val="00B316FA"/>
    <w:rsid w:val="00B3172A"/>
    <w:rsid w:val="00B317C0"/>
    <w:rsid w:val="00B31886"/>
    <w:rsid w:val="00B318A4"/>
    <w:rsid w:val="00B318DE"/>
    <w:rsid w:val="00B3190D"/>
    <w:rsid w:val="00B319C8"/>
    <w:rsid w:val="00B31A26"/>
    <w:rsid w:val="00B31A34"/>
    <w:rsid w:val="00B31ABE"/>
    <w:rsid w:val="00B31ACC"/>
    <w:rsid w:val="00B31AE9"/>
    <w:rsid w:val="00B31AF4"/>
    <w:rsid w:val="00B31B2E"/>
    <w:rsid w:val="00B31B45"/>
    <w:rsid w:val="00B31BB4"/>
    <w:rsid w:val="00B31BE7"/>
    <w:rsid w:val="00B31C27"/>
    <w:rsid w:val="00B31C49"/>
    <w:rsid w:val="00B31DF1"/>
    <w:rsid w:val="00B31E09"/>
    <w:rsid w:val="00B31E12"/>
    <w:rsid w:val="00B3201F"/>
    <w:rsid w:val="00B32020"/>
    <w:rsid w:val="00B32022"/>
    <w:rsid w:val="00B32054"/>
    <w:rsid w:val="00B3205A"/>
    <w:rsid w:val="00B320C0"/>
    <w:rsid w:val="00B320C3"/>
    <w:rsid w:val="00B321F2"/>
    <w:rsid w:val="00B32228"/>
    <w:rsid w:val="00B3222A"/>
    <w:rsid w:val="00B32323"/>
    <w:rsid w:val="00B32328"/>
    <w:rsid w:val="00B32388"/>
    <w:rsid w:val="00B323E0"/>
    <w:rsid w:val="00B324BE"/>
    <w:rsid w:val="00B32510"/>
    <w:rsid w:val="00B325A7"/>
    <w:rsid w:val="00B325D3"/>
    <w:rsid w:val="00B326A1"/>
    <w:rsid w:val="00B326DB"/>
    <w:rsid w:val="00B326E6"/>
    <w:rsid w:val="00B327C9"/>
    <w:rsid w:val="00B327F3"/>
    <w:rsid w:val="00B32837"/>
    <w:rsid w:val="00B3290A"/>
    <w:rsid w:val="00B3297B"/>
    <w:rsid w:val="00B329D5"/>
    <w:rsid w:val="00B32A20"/>
    <w:rsid w:val="00B32AAC"/>
    <w:rsid w:val="00B32AF1"/>
    <w:rsid w:val="00B32B83"/>
    <w:rsid w:val="00B32C80"/>
    <w:rsid w:val="00B32C98"/>
    <w:rsid w:val="00B32CB2"/>
    <w:rsid w:val="00B32CFC"/>
    <w:rsid w:val="00B32D70"/>
    <w:rsid w:val="00B32E32"/>
    <w:rsid w:val="00B32E51"/>
    <w:rsid w:val="00B32FDA"/>
    <w:rsid w:val="00B32FE2"/>
    <w:rsid w:val="00B32FF2"/>
    <w:rsid w:val="00B33019"/>
    <w:rsid w:val="00B33080"/>
    <w:rsid w:val="00B330E5"/>
    <w:rsid w:val="00B330FC"/>
    <w:rsid w:val="00B33131"/>
    <w:rsid w:val="00B3318E"/>
    <w:rsid w:val="00B331BB"/>
    <w:rsid w:val="00B3324A"/>
    <w:rsid w:val="00B33317"/>
    <w:rsid w:val="00B333F2"/>
    <w:rsid w:val="00B334CC"/>
    <w:rsid w:val="00B334CE"/>
    <w:rsid w:val="00B3355D"/>
    <w:rsid w:val="00B335CE"/>
    <w:rsid w:val="00B335DB"/>
    <w:rsid w:val="00B33625"/>
    <w:rsid w:val="00B3363A"/>
    <w:rsid w:val="00B33666"/>
    <w:rsid w:val="00B336C7"/>
    <w:rsid w:val="00B33751"/>
    <w:rsid w:val="00B338AE"/>
    <w:rsid w:val="00B33993"/>
    <w:rsid w:val="00B33AA1"/>
    <w:rsid w:val="00B33AC3"/>
    <w:rsid w:val="00B33B06"/>
    <w:rsid w:val="00B33C00"/>
    <w:rsid w:val="00B33CC3"/>
    <w:rsid w:val="00B33D13"/>
    <w:rsid w:val="00B33D2B"/>
    <w:rsid w:val="00B33D60"/>
    <w:rsid w:val="00B33DA2"/>
    <w:rsid w:val="00B33DE0"/>
    <w:rsid w:val="00B33E21"/>
    <w:rsid w:val="00B33E32"/>
    <w:rsid w:val="00B33E8F"/>
    <w:rsid w:val="00B33ECA"/>
    <w:rsid w:val="00B33F19"/>
    <w:rsid w:val="00B33F77"/>
    <w:rsid w:val="00B33F92"/>
    <w:rsid w:val="00B33FD0"/>
    <w:rsid w:val="00B3402E"/>
    <w:rsid w:val="00B34094"/>
    <w:rsid w:val="00B341CC"/>
    <w:rsid w:val="00B341EC"/>
    <w:rsid w:val="00B34245"/>
    <w:rsid w:val="00B34289"/>
    <w:rsid w:val="00B3437E"/>
    <w:rsid w:val="00B343FB"/>
    <w:rsid w:val="00B344B5"/>
    <w:rsid w:val="00B3469A"/>
    <w:rsid w:val="00B3472D"/>
    <w:rsid w:val="00B34763"/>
    <w:rsid w:val="00B34814"/>
    <w:rsid w:val="00B3486A"/>
    <w:rsid w:val="00B3488A"/>
    <w:rsid w:val="00B348C7"/>
    <w:rsid w:val="00B3497E"/>
    <w:rsid w:val="00B349F1"/>
    <w:rsid w:val="00B34BEE"/>
    <w:rsid w:val="00B34C73"/>
    <w:rsid w:val="00B34D07"/>
    <w:rsid w:val="00B34D22"/>
    <w:rsid w:val="00B34D66"/>
    <w:rsid w:val="00B34D69"/>
    <w:rsid w:val="00B34D99"/>
    <w:rsid w:val="00B34DAB"/>
    <w:rsid w:val="00B34DB8"/>
    <w:rsid w:val="00B34EA2"/>
    <w:rsid w:val="00B34F42"/>
    <w:rsid w:val="00B34F93"/>
    <w:rsid w:val="00B34FC2"/>
    <w:rsid w:val="00B35022"/>
    <w:rsid w:val="00B35035"/>
    <w:rsid w:val="00B35058"/>
    <w:rsid w:val="00B35095"/>
    <w:rsid w:val="00B350FE"/>
    <w:rsid w:val="00B351DE"/>
    <w:rsid w:val="00B352AA"/>
    <w:rsid w:val="00B352B5"/>
    <w:rsid w:val="00B352E9"/>
    <w:rsid w:val="00B35374"/>
    <w:rsid w:val="00B35436"/>
    <w:rsid w:val="00B35478"/>
    <w:rsid w:val="00B355EA"/>
    <w:rsid w:val="00B35745"/>
    <w:rsid w:val="00B357DD"/>
    <w:rsid w:val="00B357E7"/>
    <w:rsid w:val="00B35867"/>
    <w:rsid w:val="00B35888"/>
    <w:rsid w:val="00B359E1"/>
    <w:rsid w:val="00B35A5A"/>
    <w:rsid w:val="00B35BB2"/>
    <w:rsid w:val="00B35BDB"/>
    <w:rsid w:val="00B35C5F"/>
    <w:rsid w:val="00B35C60"/>
    <w:rsid w:val="00B35CE5"/>
    <w:rsid w:val="00B35DAF"/>
    <w:rsid w:val="00B35DE0"/>
    <w:rsid w:val="00B35DF5"/>
    <w:rsid w:val="00B35E10"/>
    <w:rsid w:val="00B35E44"/>
    <w:rsid w:val="00B35F4E"/>
    <w:rsid w:val="00B35F8F"/>
    <w:rsid w:val="00B3613C"/>
    <w:rsid w:val="00B36151"/>
    <w:rsid w:val="00B3615E"/>
    <w:rsid w:val="00B36178"/>
    <w:rsid w:val="00B361C7"/>
    <w:rsid w:val="00B361E0"/>
    <w:rsid w:val="00B36256"/>
    <w:rsid w:val="00B36404"/>
    <w:rsid w:val="00B3642B"/>
    <w:rsid w:val="00B36446"/>
    <w:rsid w:val="00B36495"/>
    <w:rsid w:val="00B364CC"/>
    <w:rsid w:val="00B36615"/>
    <w:rsid w:val="00B3665A"/>
    <w:rsid w:val="00B36788"/>
    <w:rsid w:val="00B367E5"/>
    <w:rsid w:val="00B36816"/>
    <w:rsid w:val="00B36843"/>
    <w:rsid w:val="00B36862"/>
    <w:rsid w:val="00B36872"/>
    <w:rsid w:val="00B368EA"/>
    <w:rsid w:val="00B36939"/>
    <w:rsid w:val="00B369E6"/>
    <w:rsid w:val="00B36A1E"/>
    <w:rsid w:val="00B36AE8"/>
    <w:rsid w:val="00B36AED"/>
    <w:rsid w:val="00B36B07"/>
    <w:rsid w:val="00B36B4D"/>
    <w:rsid w:val="00B36C23"/>
    <w:rsid w:val="00B36C2D"/>
    <w:rsid w:val="00B36C75"/>
    <w:rsid w:val="00B36DA1"/>
    <w:rsid w:val="00B36DED"/>
    <w:rsid w:val="00B36DEE"/>
    <w:rsid w:val="00B36E1C"/>
    <w:rsid w:val="00B37073"/>
    <w:rsid w:val="00B370DF"/>
    <w:rsid w:val="00B37138"/>
    <w:rsid w:val="00B373F2"/>
    <w:rsid w:val="00B37425"/>
    <w:rsid w:val="00B374C1"/>
    <w:rsid w:val="00B37518"/>
    <w:rsid w:val="00B37567"/>
    <w:rsid w:val="00B375A1"/>
    <w:rsid w:val="00B37604"/>
    <w:rsid w:val="00B37605"/>
    <w:rsid w:val="00B37630"/>
    <w:rsid w:val="00B37658"/>
    <w:rsid w:val="00B376E6"/>
    <w:rsid w:val="00B376EE"/>
    <w:rsid w:val="00B377AE"/>
    <w:rsid w:val="00B377E4"/>
    <w:rsid w:val="00B37898"/>
    <w:rsid w:val="00B37903"/>
    <w:rsid w:val="00B37961"/>
    <w:rsid w:val="00B379DB"/>
    <w:rsid w:val="00B379F5"/>
    <w:rsid w:val="00B37ACB"/>
    <w:rsid w:val="00B37B68"/>
    <w:rsid w:val="00B37BBA"/>
    <w:rsid w:val="00B37BCE"/>
    <w:rsid w:val="00B37C43"/>
    <w:rsid w:val="00B37CF8"/>
    <w:rsid w:val="00B37E63"/>
    <w:rsid w:val="00B37E7E"/>
    <w:rsid w:val="00B37E87"/>
    <w:rsid w:val="00B37F48"/>
    <w:rsid w:val="00B37F63"/>
    <w:rsid w:val="00B37F9D"/>
    <w:rsid w:val="00B40021"/>
    <w:rsid w:val="00B40061"/>
    <w:rsid w:val="00B4018C"/>
    <w:rsid w:val="00B401AB"/>
    <w:rsid w:val="00B401E2"/>
    <w:rsid w:val="00B40233"/>
    <w:rsid w:val="00B40253"/>
    <w:rsid w:val="00B402DE"/>
    <w:rsid w:val="00B402F7"/>
    <w:rsid w:val="00B404CB"/>
    <w:rsid w:val="00B4059D"/>
    <w:rsid w:val="00B40613"/>
    <w:rsid w:val="00B40625"/>
    <w:rsid w:val="00B40675"/>
    <w:rsid w:val="00B4076D"/>
    <w:rsid w:val="00B40771"/>
    <w:rsid w:val="00B407BB"/>
    <w:rsid w:val="00B4083E"/>
    <w:rsid w:val="00B4088A"/>
    <w:rsid w:val="00B408E3"/>
    <w:rsid w:val="00B4098C"/>
    <w:rsid w:val="00B40A9D"/>
    <w:rsid w:val="00B40B22"/>
    <w:rsid w:val="00B40B67"/>
    <w:rsid w:val="00B40B6B"/>
    <w:rsid w:val="00B40B6F"/>
    <w:rsid w:val="00B40B92"/>
    <w:rsid w:val="00B40C85"/>
    <w:rsid w:val="00B40D96"/>
    <w:rsid w:val="00B40DAD"/>
    <w:rsid w:val="00B40DDE"/>
    <w:rsid w:val="00B40DF7"/>
    <w:rsid w:val="00B40E4A"/>
    <w:rsid w:val="00B40E73"/>
    <w:rsid w:val="00B40EDF"/>
    <w:rsid w:val="00B40F42"/>
    <w:rsid w:val="00B41021"/>
    <w:rsid w:val="00B4107C"/>
    <w:rsid w:val="00B410AB"/>
    <w:rsid w:val="00B411AC"/>
    <w:rsid w:val="00B41203"/>
    <w:rsid w:val="00B41240"/>
    <w:rsid w:val="00B4128E"/>
    <w:rsid w:val="00B412B6"/>
    <w:rsid w:val="00B4137C"/>
    <w:rsid w:val="00B4138C"/>
    <w:rsid w:val="00B413BC"/>
    <w:rsid w:val="00B41535"/>
    <w:rsid w:val="00B41542"/>
    <w:rsid w:val="00B4154D"/>
    <w:rsid w:val="00B41569"/>
    <w:rsid w:val="00B415A6"/>
    <w:rsid w:val="00B415CE"/>
    <w:rsid w:val="00B4161E"/>
    <w:rsid w:val="00B4163F"/>
    <w:rsid w:val="00B416B2"/>
    <w:rsid w:val="00B416C0"/>
    <w:rsid w:val="00B417E5"/>
    <w:rsid w:val="00B417E6"/>
    <w:rsid w:val="00B41819"/>
    <w:rsid w:val="00B418E9"/>
    <w:rsid w:val="00B418F2"/>
    <w:rsid w:val="00B41959"/>
    <w:rsid w:val="00B41986"/>
    <w:rsid w:val="00B41997"/>
    <w:rsid w:val="00B419CF"/>
    <w:rsid w:val="00B41A13"/>
    <w:rsid w:val="00B41A3F"/>
    <w:rsid w:val="00B41B28"/>
    <w:rsid w:val="00B41B56"/>
    <w:rsid w:val="00B41B9E"/>
    <w:rsid w:val="00B41C33"/>
    <w:rsid w:val="00B41C62"/>
    <w:rsid w:val="00B41C71"/>
    <w:rsid w:val="00B41CC1"/>
    <w:rsid w:val="00B41CC6"/>
    <w:rsid w:val="00B41E18"/>
    <w:rsid w:val="00B41E9C"/>
    <w:rsid w:val="00B41FBD"/>
    <w:rsid w:val="00B41FC7"/>
    <w:rsid w:val="00B41FD9"/>
    <w:rsid w:val="00B41FFF"/>
    <w:rsid w:val="00B42021"/>
    <w:rsid w:val="00B4203D"/>
    <w:rsid w:val="00B42103"/>
    <w:rsid w:val="00B4214E"/>
    <w:rsid w:val="00B4219C"/>
    <w:rsid w:val="00B421D8"/>
    <w:rsid w:val="00B42206"/>
    <w:rsid w:val="00B42235"/>
    <w:rsid w:val="00B422B0"/>
    <w:rsid w:val="00B422B5"/>
    <w:rsid w:val="00B423B4"/>
    <w:rsid w:val="00B424F1"/>
    <w:rsid w:val="00B424F4"/>
    <w:rsid w:val="00B42557"/>
    <w:rsid w:val="00B42567"/>
    <w:rsid w:val="00B425E5"/>
    <w:rsid w:val="00B42609"/>
    <w:rsid w:val="00B42682"/>
    <w:rsid w:val="00B4268B"/>
    <w:rsid w:val="00B42703"/>
    <w:rsid w:val="00B4294F"/>
    <w:rsid w:val="00B429AD"/>
    <w:rsid w:val="00B42AD8"/>
    <w:rsid w:val="00B42B1F"/>
    <w:rsid w:val="00B42B55"/>
    <w:rsid w:val="00B42C11"/>
    <w:rsid w:val="00B42C53"/>
    <w:rsid w:val="00B42C85"/>
    <w:rsid w:val="00B42C8A"/>
    <w:rsid w:val="00B42CDB"/>
    <w:rsid w:val="00B42D2E"/>
    <w:rsid w:val="00B42DAD"/>
    <w:rsid w:val="00B42E13"/>
    <w:rsid w:val="00B42E19"/>
    <w:rsid w:val="00B42E7F"/>
    <w:rsid w:val="00B42FEB"/>
    <w:rsid w:val="00B430C2"/>
    <w:rsid w:val="00B4316C"/>
    <w:rsid w:val="00B431D3"/>
    <w:rsid w:val="00B432D4"/>
    <w:rsid w:val="00B43347"/>
    <w:rsid w:val="00B43388"/>
    <w:rsid w:val="00B43395"/>
    <w:rsid w:val="00B433FC"/>
    <w:rsid w:val="00B4342C"/>
    <w:rsid w:val="00B4346C"/>
    <w:rsid w:val="00B434D6"/>
    <w:rsid w:val="00B435B6"/>
    <w:rsid w:val="00B435B9"/>
    <w:rsid w:val="00B435E6"/>
    <w:rsid w:val="00B435E7"/>
    <w:rsid w:val="00B436C5"/>
    <w:rsid w:val="00B43705"/>
    <w:rsid w:val="00B43742"/>
    <w:rsid w:val="00B43799"/>
    <w:rsid w:val="00B4382D"/>
    <w:rsid w:val="00B438BD"/>
    <w:rsid w:val="00B43967"/>
    <w:rsid w:val="00B43A2D"/>
    <w:rsid w:val="00B43A96"/>
    <w:rsid w:val="00B43ADC"/>
    <w:rsid w:val="00B43B4E"/>
    <w:rsid w:val="00B43B53"/>
    <w:rsid w:val="00B43B73"/>
    <w:rsid w:val="00B43B93"/>
    <w:rsid w:val="00B43CA5"/>
    <w:rsid w:val="00B43D44"/>
    <w:rsid w:val="00B43F3F"/>
    <w:rsid w:val="00B43F96"/>
    <w:rsid w:val="00B43FDA"/>
    <w:rsid w:val="00B43FF4"/>
    <w:rsid w:val="00B4407C"/>
    <w:rsid w:val="00B4414B"/>
    <w:rsid w:val="00B441BF"/>
    <w:rsid w:val="00B4423A"/>
    <w:rsid w:val="00B44373"/>
    <w:rsid w:val="00B44379"/>
    <w:rsid w:val="00B4438B"/>
    <w:rsid w:val="00B443DF"/>
    <w:rsid w:val="00B443EC"/>
    <w:rsid w:val="00B44408"/>
    <w:rsid w:val="00B44437"/>
    <w:rsid w:val="00B44534"/>
    <w:rsid w:val="00B4454C"/>
    <w:rsid w:val="00B44657"/>
    <w:rsid w:val="00B4468A"/>
    <w:rsid w:val="00B446F4"/>
    <w:rsid w:val="00B448FD"/>
    <w:rsid w:val="00B4492A"/>
    <w:rsid w:val="00B449F6"/>
    <w:rsid w:val="00B44A96"/>
    <w:rsid w:val="00B44AB5"/>
    <w:rsid w:val="00B44AEE"/>
    <w:rsid w:val="00B44D00"/>
    <w:rsid w:val="00B44E54"/>
    <w:rsid w:val="00B44EAC"/>
    <w:rsid w:val="00B44FB4"/>
    <w:rsid w:val="00B450FF"/>
    <w:rsid w:val="00B4514D"/>
    <w:rsid w:val="00B451E0"/>
    <w:rsid w:val="00B45257"/>
    <w:rsid w:val="00B452B5"/>
    <w:rsid w:val="00B452E9"/>
    <w:rsid w:val="00B452EA"/>
    <w:rsid w:val="00B4532B"/>
    <w:rsid w:val="00B45449"/>
    <w:rsid w:val="00B455B2"/>
    <w:rsid w:val="00B455D1"/>
    <w:rsid w:val="00B455D3"/>
    <w:rsid w:val="00B45608"/>
    <w:rsid w:val="00B4560F"/>
    <w:rsid w:val="00B45621"/>
    <w:rsid w:val="00B4568E"/>
    <w:rsid w:val="00B4570D"/>
    <w:rsid w:val="00B45847"/>
    <w:rsid w:val="00B4585C"/>
    <w:rsid w:val="00B4585F"/>
    <w:rsid w:val="00B4586E"/>
    <w:rsid w:val="00B4587F"/>
    <w:rsid w:val="00B459CA"/>
    <w:rsid w:val="00B45AC0"/>
    <w:rsid w:val="00B45ACB"/>
    <w:rsid w:val="00B45AF2"/>
    <w:rsid w:val="00B45B86"/>
    <w:rsid w:val="00B45BF9"/>
    <w:rsid w:val="00B45C2C"/>
    <w:rsid w:val="00B45C6E"/>
    <w:rsid w:val="00B45D47"/>
    <w:rsid w:val="00B45D59"/>
    <w:rsid w:val="00B45D6B"/>
    <w:rsid w:val="00B45E07"/>
    <w:rsid w:val="00B45E6F"/>
    <w:rsid w:val="00B45EEE"/>
    <w:rsid w:val="00B46074"/>
    <w:rsid w:val="00B460DF"/>
    <w:rsid w:val="00B46174"/>
    <w:rsid w:val="00B4630F"/>
    <w:rsid w:val="00B46320"/>
    <w:rsid w:val="00B4636D"/>
    <w:rsid w:val="00B463C6"/>
    <w:rsid w:val="00B46449"/>
    <w:rsid w:val="00B4650A"/>
    <w:rsid w:val="00B46522"/>
    <w:rsid w:val="00B465AD"/>
    <w:rsid w:val="00B465BE"/>
    <w:rsid w:val="00B465D5"/>
    <w:rsid w:val="00B46644"/>
    <w:rsid w:val="00B4671B"/>
    <w:rsid w:val="00B46766"/>
    <w:rsid w:val="00B467A8"/>
    <w:rsid w:val="00B467B0"/>
    <w:rsid w:val="00B467D7"/>
    <w:rsid w:val="00B467E2"/>
    <w:rsid w:val="00B46822"/>
    <w:rsid w:val="00B46854"/>
    <w:rsid w:val="00B468BF"/>
    <w:rsid w:val="00B468FF"/>
    <w:rsid w:val="00B46928"/>
    <w:rsid w:val="00B469B8"/>
    <w:rsid w:val="00B469FE"/>
    <w:rsid w:val="00B46C47"/>
    <w:rsid w:val="00B46CBC"/>
    <w:rsid w:val="00B46CF0"/>
    <w:rsid w:val="00B46CFB"/>
    <w:rsid w:val="00B46D4A"/>
    <w:rsid w:val="00B46D4D"/>
    <w:rsid w:val="00B46DFB"/>
    <w:rsid w:val="00B46EA5"/>
    <w:rsid w:val="00B470F7"/>
    <w:rsid w:val="00B47115"/>
    <w:rsid w:val="00B47183"/>
    <w:rsid w:val="00B471EA"/>
    <w:rsid w:val="00B47253"/>
    <w:rsid w:val="00B47286"/>
    <w:rsid w:val="00B4728D"/>
    <w:rsid w:val="00B47311"/>
    <w:rsid w:val="00B47396"/>
    <w:rsid w:val="00B473B3"/>
    <w:rsid w:val="00B47433"/>
    <w:rsid w:val="00B47522"/>
    <w:rsid w:val="00B47573"/>
    <w:rsid w:val="00B47610"/>
    <w:rsid w:val="00B4762D"/>
    <w:rsid w:val="00B47630"/>
    <w:rsid w:val="00B476D4"/>
    <w:rsid w:val="00B47731"/>
    <w:rsid w:val="00B477FB"/>
    <w:rsid w:val="00B47871"/>
    <w:rsid w:val="00B47879"/>
    <w:rsid w:val="00B478A3"/>
    <w:rsid w:val="00B47947"/>
    <w:rsid w:val="00B47A76"/>
    <w:rsid w:val="00B47A9E"/>
    <w:rsid w:val="00B47C27"/>
    <w:rsid w:val="00B47C4F"/>
    <w:rsid w:val="00B47C9E"/>
    <w:rsid w:val="00B47CCE"/>
    <w:rsid w:val="00B47CE3"/>
    <w:rsid w:val="00B47D61"/>
    <w:rsid w:val="00B47D74"/>
    <w:rsid w:val="00B47E32"/>
    <w:rsid w:val="00B47E9B"/>
    <w:rsid w:val="00B47EC0"/>
    <w:rsid w:val="00B47F97"/>
    <w:rsid w:val="00B47FAC"/>
    <w:rsid w:val="00B47FEA"/>
    <w:rsid w:val="00B50056"/>
    <w:rsid w:val="00B5005D"/>
    <w:rsid w:val="00B5011F"/>
    <w:rsid w:val="00B501A8"/>
    <w:rsid w:val="00B502F3"/>
    <w:rsid w:val="00B5032F"/>
    <w:rsid w:val="00B50334"/>
    <w:rsid w:val="00B5034C"/>
    <w:rsid w:val="00B50362"/>
    <w:rsid w:val="00B50384"/>
    <w:rsid w:val="00B505DD"/>
    <w:rsid w:val="00B5062C"/>
    <w:rsid w:val="00B50663"/>
    <w:rsid w:val="00B50674"/>
    <w:rsid w:val="00B5071C"/>
    <w:rsid w:val="00B5072E"/>
    <w:rsid w:val="00B50748"/>
    <w:rsid w:val="00B507B0"/>
    <w:rsid w:val="00B5091C"/>
    <w:rsid w:val="00B50967"/>
    <w:rsid w:val="00B50999"/>
    <w:rsid w:val="00B509D6"/>
    <w:rsid w:val="00B50A3D"/>
    <w:rsid w:val="00B50A9B"/>
    <w:rsid w:val="00B50AF1"/>
    <w:rsid w:val="00B50B9E"/>
    <w:rsid w:val="00B50BFC"/>
    <w:rsid w:val="00B50C6F"/>
    <w:rsid w:val="00B50DA1"/>
    <w:rsid w:val="00B50DF7"/>
    <w:rsid w:val="00B50E00"/>
    <w:rsid w:val="00B50E89"/>
    <w:rsid w:val="00B50F53"/>
    <w:rsid w:val="00B50FCF"/>
    <w:rsid w:val="00B50FEC"/>
    <w:rsid w:val="00B50FF0"/>
    <w:rsid w:val="00B51015"/>
    <w:rsid w:val="00B51143"/>
    <w:rsid w:val="00B51149"/>
    <w:rsid w:val="00B51286"/>
    <w:rsid w:val="00B5133C"/>
    <w:rsid w:val="00B513C5"/>
    <w:rsid w:val="00B51401"/>
    <w:rsid w:val="00B51440"/>
    <w:rsid w:val="00B51480"/>
    <w:rsid w:val="00B514F8"/>
    <w:rsid w:val="00B51529"/>
    <w:rsid w:val="00B515D3"/>
    <w:rsid w:val="00B51621"/>
    <w:rsid w:val="00B51713"/>
    <w:rsid w:val="00B517A2"/>
    <w:rsid w:val="00B51851"/>
    <w:rsid w:val="00B518E6"/>
    <w:rsid w:val="00B518EF"/>
    <w:rsid w:val="00B51912"/>
    <w:rsid w:val="00B5197D"/>
    <w:rsid w:val="00B519DA"/>
    <w:rsid w:val="00B519DF"/>
    <w:rsid w:val="00B51A0A"/>
    <w:rsid w:val="00B51AAC"/>
    <w:rsid w:val="00B51ACC"/>
    <w:rsid w:val="00B51B0F"/>
    <w:rsid w:val="00B51ED8"/>
    <w:rsid w:val="00B51EF7"/>
    <w:rsid w:val="00B51FAD"/>
    <w:rsid w:val="00B52014"/>
    <w:rsid w:val="00B520F4"/>
    <w:rsid w:val="00B5216F"/>
    <w:rsid w:val="00B5223D"/>
    <w:rsid w:val="00B5226B"/>
    <w:rsid w:val="00B5228D"/>
    <w:rsid w:val="00B522D2"/>
    <w:rsid w:val="00B52305"/>
    <w:rsid w:val="00B523B4"/>
    <w:rsid w:val="00B523CD"/>
    <w:rsid w:val="00B523EA"/>
    <w:rsid w:val="00B52461"/>
    <w:rsid w:val="00B524E2"/>
    <w:rsid w:val="00B5251E"/>
    <w:rsid w:val="00B52523"/>
    <w:rsid w:val="00B52535"/>
    <w:rsid w:val="00B5254A"/>
    <w:rsid w:val="00B52609"/>
    <w:rsid w:val="00B5262B"/>
    <w:rsid w:val="00B526A8"/>
    <w:rsid w:val="00B52758"/>
    <w:rsid w:val="00B52819"/>
    <w:rsid w:val="00B52842"/>
    <w:rsid w:val="00B528CD"/>
    <w:rsid w:val="00B52903"/>
    <w:rsid w:val="00B529A2"/>
    <w:rsid w:val="00B52A4E"/>
    <w:rsid w:val="00B52A52"/>
    <w:rsid w:val="00B52AB7"/>
    <w:rsid w:val="00B52AEA"/>
    <w:rsid w:val="00B52B2A"/>
    <w:rsid w:val="00B52B7C"/>
    <w:rsid w:val="00B52C1A"/>
    <w:rsid w:val="00B52DDF"/>
    <w:rsid w:val="00B52DF9"/>
    <w:rsid w:val="00B52ECC"/>
    <w:rsid w:val="00B52F0B"/>
    <w:rsid w:val="00B530DB"/>
    <w:rsid w:val="00B530EB"/>
    <w:rsid w:val="00B531B5"/>
    <w:rsid w:val="00B5321E"/>
    <w:rsid w:val="00B532BA"/>
    <w:rsid w:val="00B532D8"/>
    <w:rsid w:val="00B53347"/>
    <w:rsid w:val="00B5349A"/>
    <w:rsid w:val="00B534A7"/>
    <w:rsid w:val="00B53573"/>
    <w:rsid w:val="00B5362A"/>
    <w:rsid w:val="00B536C9"/>
    <w:rsid w:val="00B537AA"/>
    <w:rsid w:val="00B5382A"/>
    <w:rsid w:val="00B53858"/>
    <w:rsid w:val="00B538E5"/>
    <w:rsid w:val="00B53A91"/>
    <w:rsid w:val="00B53A94"/>
    <w:rsid w:val="00B53A95"/>
    <w:rsid w:val="00B53B45"/>
    <w:rsid w:val="00B53B9C"/>
    <w:rsid w:val="00B53C07"/>
    <w:rsid w:val="00B53C35"/>
    <w:rsid w:val="00B53C4A"/>
    <w:rsid w:val="00B53C93"/>
    <w:rsid w:val="00B53CA4"/>
    <w:rsid w:val="00B53CC4"/>
    <w:rsid w:val="00B53D30"/>
    <w:rsid w:val="00B53D81"/>
    <w:rsid w:val="00B53DAE"/>
    <w:rsid w:val="00B53DE8"/>
    <w:rsid w:val="00B53E35"/>
    <w:rsid w:val="00B53EA2"/>
    <w:rsid w:val="00B53EB4"/>
    <w:rsid w:val="00B53EE5"/>
    <w:rsid w:val="00B53F95"/>
    <w:rsid w:val="00B53FBA"/>
    <w:rsid w:val="00B53FE4"/>
    <w:rsid w:val="00B53FFA"/>
    <w:rsid w:val="00B54008"/>
    <w:rsid w:val="00B54010"/>
    <w:rsid w:val="00B54015"/>
    <w:rsid w:val="00B54086"/>
    <w:rsid w:val="00B5409B"/>
    <w:rsid w:val="00B540EE"/>
    <w:rsid w:val="00B54131"/>
    <w:rsid w:val="00B54144"/>
    <w:rsid w:val="00B54181"/>
    <w:rsid w:val="00B541F3"/>
    <w:rsid w:val="00B54251"/>
    <w:rsid w:val="00B54279"/>
    <w:rsid w:val="00B54390"/>
    <w:rsid w:val="00B5444D"/>
    <w:rsid w:val="00B54513"/>
    <w:rsid w:val="00B54527"/>
    <w:rsid w:val="00B545B0"/>
    <w:rsid w:val="00B545F1"/>
    <w:rsid w:val="00B54666"/>
    <w:rsid w:val="00B546DD"/>
    <w:rsid w:val="00B54827"/>
    <w:rsid w:val="00B548A6"/>
    <w:rsid w:val="00B54947"/>
    <w:rsid w:val="00B54B48"/>
    <w:rsid w:val="00B54B66"/>
    <w:rsid w:val="00B54BBF"/>
    <w:rsid w:val="00B54C00"/>
    <w:rsid w:val="00B54C15"/>
    <w:rsid w:val="00B54C32"/>
    <w:rsid w:val="00B54D65"/>
    <w:rsid w:val="00B54D70"/>
    <w:rsid w:val="00B54DB7"/>
    <w:rsid w:val="00B54F18"/>
    <w:rsid w:val="00B54F5A"/>
    <w:rsid w:val="00B54FAF"/>
    <w:rsid w:val="00B5505C"/>
    <w:rsid w:val="00B550D8"/>
    <w:rsid w:val="00B55105"/>
    <w:rsid w:val="00B55203"/>
    <w:rsid w:val="00B55283"/>
    <w:rsid w:val="00B55382"/>
    <w:rsid w:val="00B553AC"/>
    <w:rsid w:val="00B554C5"/>
    <w:rsid w:val="00B555D0"/>
    <w:rsid w:val="00B556C9"/>
    <w:rsid w:val="00B55817"/>
    <w:rsid w:val="00B55855"/>
    <w:rsid w:val="00B558E8"/>
    <w:rsid w:val="00B55985"/>
    <w:rsid w:val="00B55AB4"/>
    <w:rsid w:val="00B55ADB"/>
    <w:rsid w:val="00B55B51"/>
    <w:rsid w:val="00B55B5F"/>
    <w:rsid w:val="00B55B8B"/>
    <w:rsid w:val="00B55C36"/>
    <w:rsid w:val="00B55C75"/>
    <w:rsid w:val="00B55D68"/>
    <w:rsid w:val="00B55D7B"/>
    <w:rsid w:val="00B55E11"/>
    <w:rsid w:val="00B55E5D"/>
    <w:rsid w:val="00B55F2E"/>
    <w:rsid w:val="00B55F46"/>
    <w:rsid w:val="00B55F53"/>
    <w:rsid w:val="00B55F66"/>
    <w:rsid w:val="00B55F6A"/>
    <w:rsid w:val="00B5604D"/>
    <w:rsid w:val="00B560A8"/>
    <w:rsid w:val="00B561CF"/>
    <w:rsid w:val="00B5628D"/>
    <w:rsid w:val="00B562E5"/>
    <w:rsid w:val="00B56371"/>
    <w:rsid w:val="00B56423"/>
    <w:rsid w:val="00B56452"/>
    <w:rsid w:val="00B564B4"/>
    <w:rsid w:val="00B56522"/>
    <w:rsid w:val="00B56598"/>
    <w:rsid w:val="00B56619"/>
    <w:rsid w:val="00B5666B"/>
    <w:rsid w:val="00B566AA"/>
    <w:rsid w:val="00B566F7"/>
    <w:rsid w:val="00B567DA"/>
    <w:rsid w:val="00B56835"/>
    <w:rsid w:val="00B56856"/>
    <w:rsid w:val="00B5697D"/>
    <w:rsid w:val="00B56C25"/>
    <w:rsid w:val="00B56C90"/>
    <w:rsid w:val="00B56D00"/>
    <w:rsid w:val="00B56D13"/>
    <w:rsid w:val="00B56D4D"/>
    <w:rsid w:val="00B56E0C"/>
    <w:rsid w:val="00B56E20"/>
    <w:rsid w:val="00B56E83"/>
    <w:rsid w:val="00B56E90"/>
    <w:rsid w:val="00B56ED4"/>
    <w:rsid w:val="00B56F35"/>
    <w:rsid w:val="00B56FD5"/>
    <w:rsid w:val="00B56FDF"/>
    <w:rsid w:val="00B56FED"/>
    <w:rsid w:val="00B56FF6"/>
    <w:rsid w:val="00B57028"/>
    <w:rsid w:val="00B5702B"/>
    <w:rsid w:val="00B57082"/>
    <w:rsid w:val="00B5713C"/>
    <w:rsid w:val="00B5716D"/>
    <w:rsid w:val="00B57200"/>
    <w:rsid w:val="00B5725C"/>
    <w:rsid w:val="00B572B1"/>
    <w:rsid w:val="00B572F0"/>
    <w:rsid w:val="00B57379"/>
    <w:rsid w:val="00B573B8"/>
    <w:rsid w:val="00B574AD"/>
    <w:rsid w:val="00B574B8"/>
    <w:rsid w:val="00B574BB"/>
    <w:rsid w:val="00B574D9"/>
    <w:rsid w:val="00B575DD"/>
    <w:rsid w:val="00B576C9"/>
    <w:rsid w:val="00B5772E"/>
    <w:rsid w:val="00B578CA"/>
    <w:rsid w:val="00B5792E"/>
    <w:rsid w:val="00B57975"/>
    <w:rsid w:val="00B579B6"/>
    <w:rsid w:val="00B57A76"/>
    <w:rsid w:val="00B57A83"/>
    <w:rsid w:val="00B57ADF"/>
    <w:rsid w:val="00B57B3F"/>
    <w:rsid w:val="00B57BAA"/>
    <w:rsid w:val="00B57C3D"/>
    <w:rsid w:val="00B57D15"/>
    <w:rsid w:val="00B57D1A"/>
    <w:rsid w:val="00B57D9E"/>
    <w:rsid w:val="00B57DC6"/>
    <w:rsid w:val="00B57DF2"/>
    <w:rsid w:val="00B57E32"/>
    <w:rsid w:val="00B57E89"/>
    <w:rsid w:val="00B57EE5"/>
    <w:rsid w:val="00B57EED"/>
    <w:rsid w:val="00B6003A"/>
    <w:rsid w:val="00B600A0"/>
    <w:rsid w:val="00B6019E"/>
    <w:rsid w:val="00B6027C"/>
    <w:rsid w:val="00B602A5"/>
    <w:rsid w:val="00B60522"/>
    <w:rsid w:val="00B6054D"/>
    <w:rsid w:val="00B60563"/>
    <w:rsid w:val="00B605CC"/>
    <w:rsid w:val="00B6065B"/>
    <w:rsid w:val="00B60671"/>
    <w:rsid w:val="00B60674"/>
    <w:rsid w:val="00B6068F"/>
    <w:rsid w:val="00B60693"/>
    <w:rsid w:val="00B6069B"/>
    <w:rsid w:val="00B60770"/>
    <w:rsid w:val="00B60862"/>
    <w:rsid w:val="00B60919"/>
    <w:rsid w:val="00B6091B"/>
    <w:rsid w:val="00B609EB"/>
    <w:rsid w:val="00B60A46"/>
    <w:rsid w:val="00B60B15"/>
    <w:rsid w:val="00B60B7A"/>
    <w:rsid w:val="00B60BD1"/>
    <w:rsid w:val="00B60BF8"/>
    <w:rsid w:val="00B60C32"/>
    <w:rsid w:val="00B60C4C"/>
    <w:rsid w:val="00B60C89"/>
    <w:rsid w:val="00B60DF9"/>
    <w:rsid w:val="00B60E80"/>
    <w:rsid w:val="00B60E91"/>
    <w:rsid w:val="00B60E97"/>
    <w:rsid w:val="00B60F20"/>
    <w:rsid w:val="00B60FD8"/>
    <w:rsid w:val="00B6103A"/>
    <w:rsid w:val="00B61074"/>
    <w:rsid w:val="00B61080"/>
    <w:rsid w:val="00B61081"/>
    <w:rsid w:val="00B61086"/>
    <w:rsid w:val="00B61152"/>
    <w:rsid w:val="00B61161"/>
    <w:rsid w:val="00B61219"/>
    <w:rsid w:val="00B612B0"/>
    <w:rsid w:val="00B612CB"/>
    <w:rsid w:val="00B61321"/>
    <w:rsid w:val="00B614F8"/>
    <w:rsid w:val="00B61558"/>
    <w:rsid w:val="00B61658"/>
    <w:rsid w:val="00B61763"/>
    <w:rsid w:val="00B618A5"/>
    <w:rsid w:val="00B618C9"/>
    <w:rsid w:val="00B61942"/>
    <w:rsid w:val="00B61A0B"/>
    <w:rsid w:val="00B61AAA"/>
    <w:rsid w:val="00B61AAF"/>
    <w:rsid w:val="00B61ACB"/>
    <w:rsid w:val="00B61B49"/>
    <w:rsid w:val="00B61B6F"/>
    <w:rsid w:val="00B61D1C"/>
    <w:rsid w:val="00B61D7B"/>
    <w:rsid w:val="00B61D98"/>
    <w:rsid w:val="00B61E09"/>
    <w:rsid w:val="00B61F77"/>
    <w:rsid w:val="00B61F89"/>
    <w:rsid w:val="00B6200A"/>
    <w:rsid w:val="00B6204F"/>
    <w:rsid w:val="00B6208B"/>
    <w:rsid w:val="00B620A4"/>
    <w:rsid w:val="00B620AC"/>
    <w:rsid w:val="00B6210B"/>
    <w:rsid w:val="00B621DF"/>
    <w:rsid w:val="00B62269"/>
    <w:rsid w:val="00B622A0"/>
    <w:rsid w:val="00B6230C"/>
    <w:rsid w:val="00B62311"/>
    <w:rsid w:val="00B6249B"/>
    <w:rsid w:val="00B624A3"/>
    <w:rsid w:val="00B624D3"/>
    <w:rsid w:val="00B624D9"/>
    <w:rsid w:val="00B624E6"/>
    <w:rsid w:val="00B62544"/>
    <w:rsid w:val="00B62552"/>
    <w:rsid w:val="00B62601"/>
    <w:rsid w:val="00B62630"/>
    <w:rsid w:val="00B626E2"/>
    <w:rsid w:val="00B627E8"/>
    <w:rsid w:val="00B62800"/>
    <w:rsid w:val="00B62850"/>
    <w:rsid w:val="00B62859"/>
    <w:rsid w:val="00B628D4"/>
    <w:rsid w:val="00B6292A"/>
    <w:rsid w:val="00B62A30"/>
    <w:rsid w:val="00B62B18"/>
    <w:rsid w:val="00B62BAD"/>
    <w:rsid w:val="00B62C90"/>
    <w:rsid w:val="00B62CBA"/>
    <w:rsid w:val="00B62D49"/>
    <w:rsid w:val="00B62E51"/>
    <w:rsid w:val="00B62FD9"/>
    <w:rsid w:val="00B63048"/>
    <w:rsid w:val="00B630BC"/>
    <w:rsid w:val="00B63157"/>
    <w:rsid w:val="00B6317F"/>
    <w:rsid w:val="00B631C8"/>
    <w:rsid w:val="00B63231"/>
    <w:rsid w:val="00B63251"/>
    <w:rsid w:val="00B6325B"/>
    <w:rsid w:val="00B633B4"/>
    <w:rsid w:val="00B633DE"/>
    <w:rsid w:val="00B63410"/>
    <w:rsid w:val="00B63420"/>
    <w:rsid w:val="00B63433"/>
    <w:rsid w:val="00B63468"/>
    <w:rsid w:val="00B63633"/>
    <w:rsid w:val="00B63660"/>
    <w:rsid w:val="00B63689"/>
    <w:rsid w:val="00B6368B"/>
    <w:rsid w:val="00B63691"/>
    <w:rsid w:val="00B63776"/>
    <w:rsid w:val="00B63846"/>
    <w:rsid w:val="00B63848"/>
    <w:rsid w:val="00B6389C"/>
    <w:rsid w:val="00B638DB"/>
    <w:rsid w:val="00B63943"/>
    <w:rsid w:val="00B63966"/>
    <w:rsid w:val="00B63A23"/>
    <w:rsid w:val="00B63A8B"/>
    <w:rsid w:val="00B63AC9"/>
    <w:rsid w:val="00B63B41"/>
    <w:rsid w:val="00B63B4D"/>
    <w:rsid w:val="00B63B87"/>
    <w:rsid w:val="00B63C42"/>
    <w:rsid w:val="00B63CAB"/>
    <w:rsid w:val="00B63CD2"/>
    <w:rsid w:val="00B63D32"/>
    <w:rsid w:val="00B63D93"/>
    <w:rsid w:val="00B63DE5"/>
    <w:rsid w:val="00B63EC7"/>
    <w:rsid w:val="00B63EE6"/>
    <w:rsid w:val="00B63F11"/>
    <w:rsid w:val="00B63F14"/>
    <w:rsid w:val="00B63F2D"/>
    <w:rsid w:val="00B63F4B"/>
    <w:rsid w:val="00B63F67"/>
    <w:rsid w:val="00B63FB7"/>
    <w:rsid w:val="00B64015"/>
    <w:rsid w:val="00B64065"/>
    <w:rsid w:val="00B64154"/>
    <w:rsid w:val="00B6433B"/>
    <w:rsid w:val="00B643AE"/>
    <w:rsid w:val="00B6441B"/>
    <w:rsid w:val="00B6442E"/>
    <w:rsid w:val="00B64479"/>
    <w:rsid w:val="00B644A3"/>
    <w:rsid w:val="00B644B2"/>
    <w:rsid w:val="00B645A9"/>
    <w:rsid w:val="00B645DF"/>
    <w:rsid w:val="00B64631"/>
    <w:rsid w:val="00B646EF"/>
    <w:rsid w:val="00B64757"/>
    <w:rsid w:val="00B647D9"/>
    <w:rsid w:val="00B6487A"/>
    <w:rsid w:val="00B648EF"/>
    <w:rsid w:val="00B64930"/>
    <w:rsid w:val="00B64954"/>
    <w:rsid w:val="00B64968"/>
    <w:rsid w:val="00B6496D"/>
    <w:rsid w:val="00B64991"/>
    <w:rsid w:val="00B64997"/>
    <w:rsid w:val="00B649A7"/>
    <w:rsid w:val="00B649B9"/>
    <w:rsid w:val="00B649E4"/>
    <w:rsid w:val="00B64A8C"/>
    <w:rsid w:val="00B64B63"/>
    <w:rsid w:val="00B64B9C"/>
    <w:rsid w:val="00B64BAF"/>
    <w:rsid w:val="00B64BDF"/>
    <w:rsid w:val="00B64DF7"/>
    <w:rsid w:val="00B64E29"/>
    <w:rsid w:val="00B64E78"/>
    <w:rsid w:val="00B64E81"/>
    <w:rsid w:val="00B64EFB"/>
    <w:rsid w:val="00B64F0D"/>
    <w:rsid w:val="00B64F20"/>
    <w:rsid w:val="00B64F8D"/>
    <w:rsid w:val="00B64FCD"/>
    <w:rsid w:val="00B64FF9"/>
    <w:rsid w:val="00B65116"/>
    <w:rsid w:val="00B651BE"/>
    <w:rsid w:val="00B65233"/>
    <w:rsid w:val="00B65293"/>
    <w:rsid w:val="00B652A4"/>
    <w:rsid w:val="00B652EF"/>
    <w:rsid w:val="00B65497"/>
    <w:rsid w:val="00B65507"/>
    <w:rsid w:val="00B65525"/>
    <w:rsid w:val="00B655A3"/>
    <w:rsid w:val="00B655B8"/>
    <w:rsid w:val="00B655E5"/>
    <w:rsid w:val="00B65601"/>
    <w:rsid w:val="00B656FE"/>
    <w:rsid w:val="00B65735"/>
    <w:rsid w:val="00B657D1"/>
    <w:rsid w:val="00B6580F"/>
    <w:rsid w:val="00B6589A"/>
    <w:rsid w:val="00B658AA"/>
    <w:rsid w:val="00B658D7"/>
    <w:rsid w:val="00B659D2"/>
    <w:rsid w:val="00B65D65"/>
    <w:rsid w:val="00B65E9E"/>
    <w:rsid w:val="00B65EBD"/>
    <w:rsid w:val="00B65EE8"/>
    <w:rsid w:val="00B65F8E"/>
    <w:rsid w:val="00B660C8"/>
    <w:rsid w:val="00B661B7"/>
    <w:rsid w:val="00B661EA"/>
    <w:rsid w:val="00B661F2"/>
    <w:rsid w:val="00B66240"/>
    <w:rsid w:val="00B662FA"/>
    <w:rsid w:val="00B66302"/>
    <w:rsid w:val="00B663A0"/>
    <w:rsid w:val="00B663E5"/>
    <w:rsid w:val="00B66452"/>
    <w:rsid w:val="00B66617"/>
    <w:rsid w:val="00B6663C"/>
    <w:rsid w:val="00B66666"/>
    <w:rsid w:val="00B6668F"/>
    <w:rsid w:val="00B66751"/>
    <w:rsid w:val="00B667F6"/>
    <w:rsid w:val="00B66829"/>
    <w:rsid w:val="00B66866"/>
    <w:rsid w:val="00B6687E"/>
    <w:rsid w:val="00B668C0"/>
    <w:rsid w:val="00B669F4"/>
    <w:rsid w:val="00B66A73"/>
    <w:rsid w:val="00B66AA4"/>
    <w:rsid w:val="00B66B2A"/>
    <w:rsid w:val="00B66BAF"/>
    <w:rsid w:val="00B66C5E"/>
    <w:rsid w:val="00B66C67"/>
    <w:rsid w:val="00B66D62"/>
    <w:rsid w:val="00B66D7F"/>
    <w:rsid w:val="00B66DDD"/>
    <w:rsid w:val="00B66EA2"/>
    <w:rsid w:val="00B66EC6"/>
    <w:rsid w:val="00B66F20"/>
    <w:rsid w:val="00B66F6E"/>
    <w:rsid w:val="00B66FFA"/>
    <w:rsid w:val="00B6701C"/>
    <w:rsid w:val="00B67050"/>
    <w:rsid w:val="00B67144"/>
    <w:rsid w:val="00B671EA"/>
    <w:rsid w:val="00B6725D"/>
    <w:rsid w:val="00B67327"/>
    <w:rsid w:val="00B673A5"/>
    <w:rsid w:val="00B673F5"/>
    <w:rsid w:val="00B6744C"/>
    <w:rsid w:val="00B67496"/>
    <w:rsid w:val="00B674D6"/>
    <w:rsid w:val="00B67568"/>
    <w:rsid w:val="00B675B4"/>
    <w:rsid w:val="00B67638"/>
    <w:rsid w:val="00B67639"/>
    <w:rsid w:val="00B67667"/>
    <w:rsid w:val="00B6767C"/>
    <w:rsid w:val="00B67736"/>
    <w:rsid w:val="00B67741"/>
    <w:rsid w:val="00B67747"/>
    <w:rsid w:val="00B67771"/>
    <w:rsid w:val="00B677F2"/>
    <w:rsid w:val="00B67824"/>
    <w:rsid w:val="00B678AB"/>
    <w:rsid w:val="00B678D2"/>
    <w:rsid w:val="00B6793E"/>
    <w:rsid w:val="00B6795F"/>
    <w:rsid w:val="00B67964"/>
    <w:rsid w:val="00B67994"/>
    <w:rsid w:val="00B67BD0"/>
    <w:rsid w:val="00B67C09"/>
    <w:rsid w:val="00B67C49"/>
    <w:rsid w:val="00B67C5E"/>
    <w:rsid w:val="00B67CC0"/>
    <w:rsid w:val="00B67CEF"/>
    <w:rsid w:val="00B67D59"/>
    <w:rsid w:val="00B67DAE"/>
    <w:rsid w:val="00B67E4F"/>
    <w:rsid w:val="00B67F27"/>
    <w:rsid w:val="00B67F5A"/>
    <w:rsid w:val="00B67F63"/>
    <w:rsid w:val="00B67FB8"/>
    <w:rsid w:val="00B67FCA"/>
    <w:rsid w:val="00B70079"/>
    <w:rsid w:val="00B70172"/>
    <w:rsid w:val="00B70222"/>
    <w:rsid w:val="00B70283"/>
    <w:rsid w:val="00B702B9"/>
    <w:rsid w:val="00B70394"/>
    <w:rsid w:val="00B703A0"/>
    <w:rsid w:val="00B703CB"/>
    <w:rsid w:val="00B70442"/>
    <w:rsid w:val="00B70535"/>
    <w:rsid w:val="00B70570"/>
    <w:rsid w:val="00B705FF"/>
    <w:rsid w:val="00B7062F"/>
    <w:rsid w:val="00B706A5"/>
    <w:rsid w:val="00B70708"/>
    <w:rsid w:val="00B7088D"/>
    <w:rsid w:val="00B70979"/>
    <w:rsid w:val="00B70A3D"/>
    <w:rsid w:val="00B70AA9"/>
    <w:rsid w:val="00B70AAE"/>
    <w:rsid w:val="00B70AE5"/>
    <w:rsid w:val="00B70AF5"/>
    <w:rsid w:val="00B70B40"/>
    <w:rsid w:val="00B70BEB"/>
    <w:rsid w:val="00B70C0C"/>
    <w:rsid w:val="00B70C14"/>
    <w:rsid w:val="00B70CF5"/>
    <w:rsid w:val="00B70E38"/>
    <w:rsid w:val="00B70E8D"/>
    <w:rsid w:val="00B70E9D"/>
    <w:rsid w:val="00B70F15"/>
    <w:rsid w:val="00B70F25"/>
    <w:rsid w:val="00B70F27"/>
    <w:rsid w:val="00B70F65"/>
    <w:rsid w:val="00B70FF9"/>
    <w:rsid w:val="00B70FFB"/>
    <w:rsid w:val="00B71033"/>
    <w:rsid w:val="00B7104D"/>
    <w:rsid w:val="00B71090"/>
    <w:rsid w:val="00B7119C"/>
    <w:rsid w:val="00B711C9"/>
    <w:rsid w:val="00B7122B"/>
    <w:rsid w:val="00B7122F"/>
    <w:rsid w:val="00B71476"/>
    <w:rsid w:val="00B716D3"/>
    <w:rsid w:val="00B717A2"/>
    <w:rsid w:val="00B717A6"/>
    <w:rsid w:val="00B71840"/>
    <w:rsid w:val="00B7197E"/>
    <w:rsid w:val="00B71981"/>
    <w:rsid w:val="00B719D2"/>
    <w:rsid w:val="00B71A4C"/>
    <w:rsid w:val="00B71AF7"/>
    <w:rsid w:val="00B71B1B"/>
    <w:rsid w:val="00B71B54"/>
    <w:rsid w:val="00B71B6B"/>
    <w:rsid w:val="00B71BF1"/>
    <w:rsid w:val="00B71C1C"/>
    <w:rsid w:val="00B71C51"/>
    <w:rsid w:val="00B71C87"/>
    <w:rsid w:val="00B71C8A"/>
    <w:rsid w:val="00B71CCD"/>
    <w:rsid w:val="00B71CD0"/>
    <w:rsid w:val="00B71D09"/>
    <w:rsid w:val="00B71D87"/>
    <w:rsid w:val="00B71DAE"/>
    <w:rsid w:val="00B71E08"/>
    <w:rsid w:val="00B71E65"/>
    <w:rsid w:val="00B71E87"/>
    <w:rsid w:val="00B71E9B"/>
    <w:rsid w:val="00B71F21"/>
    <w:rsid w:val="00B71F2F"/>
    <w:rsid w:val="00B71F8F"/>
    <w:rsid w:val="00B72075"/>
    <w:rsid w:val="00B72091"/>
    <w:rsid w:val="00B720AA"/>
    <w:rsid w:val="00B72126"/>
    <w:rsid w:val="00B7212D"/>
    <w:rsid w:val="00B72196"/>
    <w:rsid w:val="00B721BD"/>
    <w:rsid w:val="00B721C6"/>
    <w:rsid w:val="00B72263"/>
    <w:rsid w:val="00B72377"/>
    <w:rsid w:val="00B723F0"/>
    <w:rsid w:val="00B723FD"/>
    <w:rsid w:val="00B7244C"/>
    <w:rsid w:val="00B72453"/>
    <w:rsid w:val="00B72482"/>
    <w:rsid w:val="00B724A3"/>
    <w:rsid w:val="00B724BE"/>
    <w:rsid w:val="00B72512"/>
    <w:rsid w:val="00B72549"/>
    <w:rsid w:val="00B72556"/>
    <w:rsid w:val="00B7257C"/>
    <w:rsid w:val="00B725D9"/>
    <w:rsid w:val="00B725FE"/>
    <w:rsid w:val="00B7260D"/>
    <w:rsid w:val="00B7268F"/>
    <w:rsid w:val="00B726A6"/>
    <w:rsid w:val="00B727D4"/>
    <w:rsid w:val="00B7289A"/>
    <w:rsid w:val="00B728F6"/>
    <w:rsid w:val="00B72974"/>
    <w:rsid w:val="00B72A5A"/>
    <w:rsid w:val="00B72A76"/>
    <w:rsid w:val="00B72AF9"/>
    <w:rsid w:val="00B72B5F"/>
    <w:rsid w:val="00B72BC9"/>
    <w:rsid w:val="00B72BEA"/>
    <w:rsid w:val="00B72C68"/>
    <w:rsid w:val="00B72C96"/>
    <w:rsid w:val="00B72D28"/>
    <w:rsid w:val="00B72E3C"/>
    <w:rsid w:val="00B72E6B"/>
    <w:rsid w:val="00B72E7E"/>
    <w:rsid w:val="00B72F6C"/>
    <w:rsid w:val="00B73007"/>
    <w:rsid w:val="00B73042"/>
    <w:rsid w:val="00B73079"/>
    <w:rsid w:val="00B731F3"/>
    <w:rsid w:val="00B7320C"/>
    <w:rsid w:val="00B732BD"/>
    <w:rsid w:val="00B732BF"/>
    <w:rsid w:val="00B73302"/>
    <w:rsid w:val="00B7333D"/>
    <w:rsid w:val="00B733F8"/>
    <w:rsid w:val="00B73465"/>
    <w:rsid w:val="00B734DE"/>
    <w:rsid w:val="00B73515"/>
    <w:rsid w:val="00B7356A"/>
    <w:rsid w:val="00B73611"/>
    <w:rsid w:val="00B7364B"/>
    <w:rsid w:val="00B736A8"/>
    <w:rsid w:val="00B7371F"/>
    <w:rsid w:val="00B7372E"/>
    <w:rsid w:val="00B73756"/>
    <w:rsid w:val="00B7395C"/>
    <w:rsid w:val="00B7397F"/>
    <w:rsid w:val="00B739DB"/>
    <w:rsid w:val="00B739E3"/>
    <w:rsid w:val="00B73A1E"/>
    <w:rsid w:val="00B73A76"/>
    <w:rsid w:val="00B73AB9"/>
    <w:rsid w:val="00B73AD3"/>
    <w:rsid w:val="00B73B29"/>
    <w:rsid w:val="00B73B3A"/>
    <w:rsid w:val="00B73BCB"/>
    <w:rsid w:val="00B73BCF"/>
    <w:rsid w:val="00B73C4C"/>
    <w:rsid w:val="00B73C58"/>
    <w:rsid w:val="00B73CDC"/>
    <w:rsid w:val="00B73D2D"/>
    <w:rsid w:val="00B73D98"/>
    <w:rsid w:val="00B73E1F"/>
    <w:rsid w:val="00B73E7B"/>
    <w:rsid w:val="00B73EBC"/>
    <w:rsid w:val="00B73EED"/>
    <w:rsid w:val="00B73F2C"/>
    <w:rsid w:val="00B73FFA"/>
    <w:rsid w:val="00B740D5"/>
    <w:rsid w:val="00B74131"/>
    <w:rsid w:val="00B741F3"/>
    <w:rsid w:val="00B74239"/>
    <w:rsid w:val="00B74251"/>
    <w:rsid w:val="00B742E5"/>
    <w:rsid w:val="00B742F6"/>
    <w:rsid w:val="00B7431C"/>
    <w:rsid w:val="00B74358"/>
    <w:rsid w:val="00B74371"/>
    <w:rsid w:val="00B7437C"/>
    <w:rsid w:val="00B74437"/>
    <w:rsid w:val="00B744D5"/>
    <w:rsid w:val="00B745EF"/>
    <w:rsid w:val="00B7479C"/>
    <w:rsid w:val="00B747A8"/>
    <w:rsid w:val="00B747C4"/>
    <w:rsid w:val="00B747DB"/>
    <w:rsid w:val="00B7484B"/>
    <w:rsid w:val="00B7484C"/>
    <w:rsid w:val="00B748A7"/>
    <w:rsid w:val="00B748E7"/>
    <w:rsid w:val="00B748F6"/>
    <w:rsid w:val="00B749AF"/>
    <w:rsid w:val="00B749D3"/>
    <w:rsid w:val="00B749F4"/>
    <w:rsid w:val="00B74A03"/>
    <w:rsid w:val="00B74A79"/>
    <w:rsid w:val="00B74AD7"/>
    <w:rsid w:val="00B74B33"/>
    <w:rsid w:val="00B74B87"/>
    <w:rsid w:val="00B74B9A"/>
    <w:rsid w:val="00B74C09"/>
    <w:rsid w:val="00B74C82"/>
    <w:rsid w:val="00B74C92"/>
    <w:rsid w:val="00B74C9A"/>
    <w:rsid w:val="00B74E01"/>
    <w:rsid w:val="00B74E06"/>
    <w:rsid w:val="00B74E58"/>
    <w:rsid w:val="00B74E65"/>
    <w:rsid w:val="00B75027"/>
    <w:rsid w:val="00B7502F"/>
    <w:rsid w:val="00B75062"/>
    <w:rsid w:val="00B750D0"/>
    <w:rsid w:val="00B7514D"/>
    <w:rsid w:val="00B751B6"/>
    <w:rsid w:val="00B7522C"/>
    <w:rsid w:val="00B7523B"/>
    <w:rsid w:val="00B75262"/>
    <w:rsid w:val="00B752B1"/>
    <w:rsid w:val="00B752D4"/>
    <w:rsid w:val="00B75300"/>
    <w:rsid w:val="00B7533E"/>
    <w:rsid w:val="00B753BA"/>
    <w:rsid w:val="00B7541F"/>
    <w:rsid w:val="00B7551E"/>
    <w:rsid w:val="00B7555B"/>
    <w:rsid w:val="00B75586"/>
    <w:rsid w:val="00B7561B"/>
    <w:rsid w:val="00B75625"/>
    <w:rsid w:val="00B756F0"/>
    <w:rsid w:val="00B75754"/>
    <w:rsid w:val="00B757FF"/>
    <w:rsid w:val="00B75883"/>
    <w:rsid w:val="00B7590F"/>
    <w:rsid w:val="00B7593F"/>
    <w:rsid w:val="00B759EA"/>
    <w:rsid w:val="00B75A65"/>
    <w:rsid w:val="00B75AEC"/>
    <w:rsid w:val="00B75B12"/>
    <w:rsid w:val="00B75B82"/>
    <w:rsid w:val="00B75C70"/>
    <w:rsid w:val="00B75C84"/>
    <w:rsid w:val="00B75D6C"/>
    <w:rsid w:val="00B75D96"/>
    <w:rsid w:val="00B75D9E"/>
    <w:rsid w:val="00B75DF3"/>
    <w:rsid w:val="00B75E82"/>
    <w:rsid w:val="00B75EF8"/>
    <w:rsid w:val="00B75F83"/>
    <w:rsid w:val="00B7602E"/>
    <w:rsid w:val="00B7605F"/>
    <w:rsid w:val="00B76076"/>
    <w:rsid w:val="00B760DE"/>
    <w:rsid w:val="00B7612E"/>
    <w:rsid w:val="00B76131"/>
    <w:rsid w:val="00B76182"/>
    <w:rsid w:val="00B76251"/>
    <w:rsid w:val="00B7634A"/>
    <w:rsid w:val="00B76363"/>
    <w:rsid w:val="00B76481"/>
    <w:rsid w:val="00B76539"/>
    <w:rsid w:val="00B766FC"/>
    <w:rsid w:val="00B76718"/>
    <w:rsid w:val="00B76819"/>
    <w:rsid w:val="00B7686F"/>
    <w:rsid w:val="00B7687B"/>
    <w:rsid w:val="00B76897"/>
    <w:rsid w:val="00B768B2"/>
    <w:rsid w:val="00B768B5"/>
    <w:rsid w:val="00B768DB"/>
    <w:rsid w:val="00B768FC"/>
    <w:rsid w:val="00B76916"/>
    <w:rsid w:val="00B76924"/>
    <w:rsid w:val="00B76926"/>
    <w:rsid w:val="00B769B5"/>
    <w:rsid w:val="00B76ACF"/>
    <w:rsid w:val="00B76B62"/>
    <w:rsid w:val="00B76D10"/>
    <w:rsid w:val="00B76D20"/>
    <w:rsid w:val="00B76DC8"/>
    <w:rsid w:val="00B76E20"/>
    <w:rsid w:val="00B76E3E"/>
    <w:rsid w:val="00B76EA0"/>
    <w:rsid w:val="00B76FF3"/>
    <w:rsid w:val="00B7702D"/>
    <w:rsid w:val="00B77111"/>
    <w:rsid w:val="00B77158"/>
    <w:rsid w:val="00B77213"/>
    <w:rsid w:val="00B77273"/>
    <w:rsid w:val="00B772EC"/>
    <w:rsid w:val="00B77362"/>
    <w:rsid w:val="00B773AD"/>
    <w:rsid w:val="00B7744E"/>
    <w:rsid w:val="00B77515"/>
    <w:rsid w:val="00B7752E"/>
    <w:rsid w:val="00B7761B"/>
    <w:rsid w:val="00B776F6"/>
    <w:rsid w:val="00B77728"/>
    <w:rsid w:val="00B77765"/>
    <w:rsid w:val="00B7776B"/>
    <w:rsid w:val="00B777D1"/>
    <w:rsid w:val="00B77810"/>
    <w:rsid w:val="00B77846"/>
    <w:rsid w:val="00B77860"/>
    <w:rsid w:val="00B77883"/>
    <w:rsid w:val="00B778CB"/>
    <w:rsid w:val="00B778FD"/>
    <w:rsid w:val="00B77934"/>
    <w:rsid w:val="00B77957"/>
    <w:rsid w:val="00B77958"/>
    <w:rsid w:val="00B779D3"/>
    <w:rsid w:val="00B77A13"/>
    <w:rsid w:val="00B77A14"/>
    <w:rsid w:val="00B77AAC"/>
    <w:rsid w:val="00B77B13"/>
    <w:rsid w:val="00B77BD5"/>
    <w:rsid w:val="00B77BDD"/>
    <w:rsid w:val="00B77C09"/>
    <w:rsid w:val="00B77C3B"/>
    <w:rsid w:val="00B77D53"/>
    <w:rsid w:val="00B77DB7"/>
    <w:rsid w:val="00B77E05"/>
    <w:rsid w:val="00B77E48"/>
    <w:rsid w:val="00B77E4A"/>
    <w:rsid w:val="00B77E88"/>
    <w:rsid w:val="00B77EDA"/>
    <w:rsid w:val="00B77EF8"/>
    <w:rsid w:val="00B8000B"/>
    <w:rsid w:val="00B80050"/>
    <w:rsid w:val="00B80051"/>
    <w:rsid w:val="00B800E7"/>
    <w:rsid w:val="00B8012B"/>
    <w:rsid w:val="00B8017B"/>
    <w:rsid w:val="00B8017C"/>
    <w:rsid w:val="00B8019F"/>
    <w:rsid w:val="00B8022B"/>
    <w:rsid w:val="00B80237"/>
    <w:rsid w:val="00B80301"/>
    <w:rsid w:val="00B803A3"/>
    <w:rsid w:val="00B80438"/>
    <w:rsid w:val="00B8046F"/>
    <w:rsid w:val="00B80476"/>
    <w:rsid w:val="00B8047A"/>
    <w:rsid w:val="00B8059E"/>
    <w:rsid w:val="00B805CB"/>
    <w:rsid w:val="00B80694"/>
    <w:rsid w:val="00B80787"/>
    <w:rsid w:val="00B80862"/>
    <w:rsid w:val="00B80891"/>
    <w:rsid w:val="00B8089D"/>
    <w:rsid w:val="00B80A0C"/>
    <w:rsid w:val="00B80AB9"/>
    <w:rsid w:val="00B80BAB"/>
    <w:rsid w:val="00B80BB1"/>
    <w:rsid w:val="00B80BCD"/>
    <w:rsid w:val="00B80BF0"/>
    <w:rsid w:val="00B80C7F"/>
    <w:rsid w:val="00B80D35"/>
    <w:rsid w:val="00B80E1A"/>
    <w:rsid w:val="00B80F51"/>
    <w:rsid w:val="00B80F75"/>
    <w:rsid w:val="00B80F79"/>
    <w:rsid w:val="00B80FA2"/>
    <w:rsid w:val="00B8104F"/>
    <w:rsid w:val="00B810A7"/>
    <w:rsid w:val="00B810A9"/>
    <w:rsid w:val="00B810C4"/>
    <w:rsid w:val="00B81115"/>
    <w:rsid w:val="00B8117C"/>
    <w:rsid w:val="00B8121E"/>
    <w:rsid w:val="00B81299"/>
    <w:rsid w:val="00B812AB"/>
    <w:rsid w:val="00B812B0"/>
    <w:rsid w:val="00B812CA"/>
    <w:rsid w:val="00B8130D"/>
    <w:rsid w:val="00B81335"/>
    <w:rsid w:val="00B81357"/>
    <w:rsid w:val="00B813AD"/>
    <w:rsid w:val="00B813B1"/>
    <w:rsid w:val="00B813B3"/>
    <w:rsid w:val="00B813CC"/>
    <w:rsid w:val="00B8151B"/>
    <w:rsid w:val="00B81533"/>
    <w:rsid w:val="00B81559"/>
    <w:rsid w:val="00B8157F"/>
    <w:rsid w:val="00B815F7"/>
    <w:rsid w:val="00B8164E"/>
    <w:rsid w:val="00B8165E"/>
    <w:rsid w:val="00B81698"/>
    <w:rsid w:val="00B816E2"/>
    <w:rsid w:val="00B8173F"/>
    <w:rsid w:val="00B8174F"/>
    <w:rsid w:val="00B81770"/>
    <w:rsid w:val="00B8177F"/>
    <w:rsid w:val="00B81789"/>
    <w:rsid w:val="00B817DE"/>
    <w:rsid w:val="00B81866"/>
    <w:rsid w:val="00B8195F"/>
    <w:rsid w:val="00B819AA"/>
    <w:rsid w:val="00B819B9"/>
    <w:rsid w:val="00B81A09"/>
    <w:rsid w:val="00B81A46"/>
    <w:rsid w:val="00B81ACA"/>
    <w:rsid w:val="00B81B80"/>
    <w:rsid w:val="00B81BC1"/>
    <w:rsid w:val="00B81BEF"/>
    <w:rsid w:val="00B81C17"/>
    <w:rsid w:val="00B81C30"/>
    <w:rsid w:val="00B81C39"/>
    <w:rsid w:val="00B81C85"/>
    <w:rsid w:val="00B81DC4"/>
    <w:rsid w:val="00B81E3A"/>
    <w:rsid w:val="00B81E56"/>
    <w:rsid w:val="00B81EB3"/>
    <w:rsid w:val="00B81FBF"/>
    <w:rsid w:val="00B81FFC"/>
    <w:rsid w:val="00B82006"/>
    <w:rsid w:val="00B8202A"/>
    <w:rsid w:val="00B82053"/>
    <w:rsid w:val="00B82070"/>
    <w:rsid w:val="00B820AD"/>
    <w:rsid w:val="00B820B0"/>
    <w:rsid w:val="00B820DB"/>
    <w:rsid w:val="00B820F7"/>
    <w:rsid w:val="00B821AE"/>
    <w:rsid w:val="00B82203"/>
    <w:rsid w:val="00B82342"/>
    <w:rsid w:val="00B82343"/>
    <w:rsid w:val="00B823B4"/>
    <w:rsid w:val="00B82455"/>
    <w:rsid w:val="00B82476"/>
    <w:rsid w:val="00B82495"/>
    <w:rsid w:val="00B824F3"/>
    <w:rsid w:val="00B824FD"/>
    <w:rsid w:val="00B82582"/>
    <w:rsid w:val="00B8258A"/>
    <w:rsid w:val="00B82642"/>
    <w:rsid w:val="00B826B7"/>
    <w:rsid w:val="00B826F7"/>
    <w:rsid w:val="00B8272E"/>
    <w:rsid w:val="00B82733"/>
    <w:rsid w:val="00B82790"/>
    <w:rsid w:val="00B8279B"/>
    <w:rsid w:val="00B82834"/>
    <w:rsid w:val="00B82835"/>
    <w:rsid w:val="00B82876"/>
    <w:rsid w:val="00B8288C"/>
    <w:rsid w:val="00B82967"/>
    <w:rsid w:val="00B8296A"/>
    <w:rsid w:val="00B82A04"/>
    <w:rsid w:val="00B82BC7"/>
    <w:rsid w:val="00B82BCD"/>
    <w:rsid w:val="00B82C97"/>
    <w:rsid w:val="00B82CB2"/>
    <w:rsid w:val="00B82D29"/>
    <w:rsid w:val="00B82D2B"/>
    <w:rsid w:val="00B82E73"/>
    <w:rsid w:val="00B82F15"/>
    <w:rsid w:val="00B82F1A"/>
    <w:rsid w:val="00B82FD0"/>
    <w:rsid w:val="00B82FFA"/>
    <w:rsid w:val="00B8301B"/>
    <w:rsid w:val="00B83153"/>
    <w:rsid w:val="00B83186"/>
    <w:rsid w:val="00B83222"/>
    <w:rsid w:val="00B8324A"/>
    <w:rsid w:val="00B832FB"/>
    <w:rsid w:val="00B833A7"/>
    <w:rsid w:val="00B8349A"/>
    <w:rsid w:val="00B8351C"/>
    <w:rsid w:val="00B83570"/>
    <w:rsid w:val="00B835A7"/>
    <w:rsid w:val="00B835B0"/>
    <w:rsid w:val="00B835C7"/>
    <w:rsid w:val="00B835EB"/>
    <w:rsid w:val="00B83628"/>
    <w:rsid w:val="00B83634"/>
    <w:rsid w:val="00B836F5"/>
    <w:rsid w:val="00B8372E"/>
    <w:rsid w:val="00B83856"/>
    <w:rsid w:val="00B8385C"/>
    <w:rsid w:val="00B83863"/>
    <w:rsid w:val="00B83877"/>
    <w:rsid w:val="00B838AB"/>
    <w:rsid w:val="00B838C9"/>
    <w:rsid w:val="00B838F5"/>
    <w:rsid w:val="00B83AA2"/>
    <w:rsid w:val="00B83AAE"/>
    <w:rsid w:val="00B83CD2"/>
    <w:rsid w:val="00B83D0B"/>
    <w:rsid w:val="00B83D95"/>
    <w:rsid w:val="00B83DBF"/>
    <w:rsid w:val="00B83E63"/>
    <w:rsid w:val="00B83EE1"/>
    <w:rsid w:val="00B83F2C"/>
    <w:rsid w:val="00B83FD9"/>
    <w:rsid w:val="00B83FEF"/>
    <w:rsid w:val="00B84011"/>
    <w:rsid w:val="00B8404C"/>
    <w:rsid w:val="00B840BF"/>
    <w:rsid w:val="00B840C9"/>
    <w:rsid w:val="00B8413D"/>
    <w:rsid w:val="00B841E2"/>
    <w:rsid w:val="00B84324"/>
    <w:rsid w:val="00B84326"/>
    <w:rsid w:val="00B8436C"/>
    <w:rsid w:val="00B843E2"/>
    <w:rsid w:val="00B8442A"/>
    <w:rsid w:val="00B8445A"/>
    <w:rsid w:val="00B84477"/>
    <w:rsid w:val="00B8448D"/>
    <w:rsid w:val="00B8451A"/>
    <w:rsid w:val="00B8453A"/>
    <w:rsid w:val="00B84561"/>
    <w:rsid w:val="00B8459B"/>
    <w:rsid w:val="00B845A7"/>
    <w:rsid w:val="00B845E6"/>
    <w:rsid w:val="00B84663"/>
    <w:rsid w:val="00B8467F"/>
    <w:rsid w:val="00B846C5"/>
    <w:rsid w:val="00B84773"/>
    <w:rsid w:val="00B8478A"/>
    <w:rsid w:val="00B848AE"/>
    <w:rsid w:val="00B848C8"/>
    <w:rsid w:val="00B84B55"/>
    <w:rsid w:val="00B84BCF"/>
    <w:rsid w:val="00B84C04"/>
    <w:rsid w:val="00B84C3A"/>
    <w:rsid w:val="00B84CF2"/>
    <w:rsid w:val="00B84D2F"/>
    <w:rsid w:val="00B84D40"/>
    <w:rsid w:val="00B84D62"/>
    <w:rsid w:val="00B84D65"/>
    <w:rsid w:val="00B84DC7"/>
    <w:rsid w:val="00B84E42"/>
    <w:rsid w:val="00B84E6C"/>
    <w:rsid w:val="00B84F16"/>
    <w:rsid w:val="00B84F39"/>
    <w:rsid w:val="00B84F8F"/>
    <w:rsid w:val="00B84F90"/>
    <w:rsid w:val="00B84FCC"/>
    <w:rsid w:val="00B85003"/>
    <w:rsid w:val="00B8502F"/>
    <w:rsid w:val="00B8509F"/>
    <w:rsid w:val="00B850C7"/>
    <w:rsid w:val="00B85195"/>
    <w:rsid w:val="00B8527A"/>
    <w:rsid w:val="00B852B1"/>
    <w:rsid w:val="00B85304"/>
    <w:rsid w:val="00B8530A"/>
    <w:rsid w:val="00B8535F"/>
    <w:rsid w:val="00B853D1"/>
    <w:rsid w:val="00B8545E"/>
    <w:rsid w:val="00B854DD"/>
    <w:rsid w:val="00B85514"/>
    <w:rsid w:val="00B85664"/>
    <w:rsid w:val="00B85784"/>
    <w:rsid w:val="00B857B8"/>
    <w:rsid w:val="00B85805"/>
    <w:rsid w:val="00B85A6B"/>
    <w:rsid w:val="00B85B60"/>
    <w:rsid w:val="00B85B9E"/>
    <w:rsid w:val="00B85BB4"/>
    <w:rsid w:val="00B85C98"/>
    <w:rsid w:val="00B85CD2"/>
    <w:rsid w:val="00B85E0A"/>
    <w:rsid w:val="00B85E58"/>
    <w:rsid w:val="00B85EC4"/>
    <w:rsid w:val="00B85F51"/>
    <w:rsid w:val="00B85F54"/>
    <w:rsid w:val="00B86014"/>
    <w:rsid w:val="00B86018"/>
    <w:rsid w:val="00B86038"/>
    <w:rsid w:val="00B86179"/>
    <w:rsid w:val="00B861FB"/>
    <w:rsid w:val="00B8623D"/>
    <w:rsid w:val="00B8631C"/>
    <w:rsid w:val="00B86349"/>
    <w:rsid w:val="00B86394"/>
    <w:rsid w:val="00B86399"/>
    <w:rsid w:val="00B863DB"/>
    <w:rsid w:val="00B8641F"/>
    <w:rsid w:val="00B86437"/>
    <w:rsid w:val="00B864E0"/>
    <w:rsid w:val="00B86546"/>
    <w:rsid w:val="00B8659D"/>
    <w:rsid w:val="00B8664C"/>
    <w:rsid w:val="00B86698"/>
    <w:rsid w:val="00B86734"/>
    <w:rsid w:val="00B86777"/>
    <w:rsid w:val="00B86781"/>
    <w:rsid w:val="00B86824"/>
    <w:rsid w:val="00B86855"/>
    <w:rsid w:val="00B86876"/>
    <w:rsid w:val="00B868A0"/>
    <w:rsid w:val="00B868CC"/>
    <w:rsid w:val="00B868E9"/>
    <w:rsid w:val="00B869C9"/>
    <w:rsid w:val="00B86A01"/>
    <w:rsid w:val="00B86A20"/>
    <w:rsid w:val="00B86A64"/>
    <w:rsid w:val="00B86B38"/>
    <w:rsid w:val="00B86B6B"/>
    <w:rsid w:val="00B86B91"/>
    <w:rsid w:val="00B86BAB"/>
    <w:rsid w:val="00B86BEC"/>
    <w:rsid w:val="00B86C23"/>
    <w:rsid w:val="00B86CA9"/>
    <w:rsid w:val="00B86CAE"/>
    <w:rsid w:val="00B86CB6"/>
    <w:rsid w:val="00B86CD4"/>
    <w:rsid w:val="00B86D0C"/>
    <w:rsid w:val="00B86D48"/>
    <w:rsid w:val="00B86DC0"/>
    <w:rsid w:val="00B86DE6"/>
    <w:rsid w:val="00B86ED2"/>
    <w:rsid w:val="00B86ED4"/>
    <w:rsid w:val="00B86EFF"/>
    <w:rsid w:val="00B86F2E"/>
    <w:rsid w:val="00B86F94"/>
    <w:rsid w:val="00B87051"/>
    <w:rsid w:val="00B872D6"/>
    <w:rsid w:val="00B8739F"/>
    <w:rsid w:val="00B87423"/>
    <w:rsid w:val="00B874B8"/>
    <w:rsid w:val="00B8761F"/>
    <w:rsid w:val="00B876DA"/>
    <w:rsid w:val="00B87701"/>
    <w:rsid w:val="00B8774A"/>
    <w:rsid w:val="00B87797"/>
    <w:rsid w:val="00B877E8"/>
    <w:rsid w:val="00B87872"/>
    <w:rsid w:val="00B878A2"/>
    <w:rsid w:val="00B878B3"/>
    <w:rsid w:val="00B878B9"/>
    <w:rsid w:val="00B878D8"/>
    <w:rsid w:val="00B8793C"/>
    <w:rsid w:val="00B87998"/>
    <w:rsid w:val="00B879D6"/>
    <w:rsid w:val="00B879F3"/>
    <w:rsid w:val="00B87A21"/>
    <w:rsid w:val="00B87AFF"/>
    <w:rsid w:val="00B87B11"/>
    <w:rsid w:val="00B87B18"/>
    <w:rsid w:val="00B87C6A"/>
    <w:rsid w:val="00B87D16"/>
    <w:rsid w:val="00B87D34"/>
    <w:rsid w:val="00B87E46"/>
    <w:rsid w:val="00B87E78"/>
    <w:rsid w:val="00B9002C"/>
    <w:rsid w:val="00B9008F"/>
    <w:rsid w:val="00B900A0"/>
    <w:rsid w:val="00B90174"/>
    <w:rsid w:val="00B90230"/>
    <w:rsid w:val="00B90267"/>
    <w:rsid w:val="00B9032D"/>
    <w:rsid w:val="00B90337"/>
    <w:rsid w:val="00B90353"/>
    <w:rsid w:val="00B903A1"/>
    <w:rsid w:val="00B903A4"/>
    <w:rsid w:val="00B903F8"/>
    <w:rsid w:val="00B90423"/>
    <w:rsid w:val="00B90496"/>
    <w:rsid w:val="00B905D1"/>
    <w:rsid w:val="00B907D3"/>
    <w:rsid w:val="00B90881"/>
    <w:rsid w:val="00B909D8"/>
    <w:rsid w:val="00B90A43"/>
    <w:rsid w:val="00B90A92"/>
    <w:rsid w:val="00B90ABC"/>
    <w:rsid w:val="00B90ADF"/>
    <w:rsid w:val="00B90B1F"/>
    <w:rsid w:val="00B90B8D"/>
    <w:rsid w:val="00B90BE3"/>
    <w:rsid w:val="00B90C12"/>
    <w:rsid w:val="00B90C28"/>
    <w:rsid w:val="00B90C32"/>
    <w:rsid w:val="00B90D17"/>
    <w:rsid w:val="00B90D6C"/>
    <w:rsid w:val="00B90D76"/>
    <w:rsid w:val="00B90E0B"/>
    <w:rsid w:val="00B90EE6"/>
    <w:rsid w:val="00B90FEB"/>
    <w:rsid w:val="00B91006"/>
    <w:rsid w:val="00B9107B"/>
    <w:rsid w:val="00B91092"/>
    <w:rsid w:val="00B910A1"/>
    <w:rsid w:val="00B910AF"/>
    <w:rsid w:val="00B9112A"/>
    <w:rsid w:val="00B91151"/>
    <w:rsid w:val="00B911AD"/>
    <w:rsid w:val="00B911CE"/>
    <w:rsid w:val="00B911F4"/>
    <w:rsid w:val="00B91257"/>
    <w:rsid w:val="00B91296"/>
    <w:rsid w:val="00B91297"/>
    <w:rsid w:val="00B912A9"/>
    <w:rsid w:val="00B91300"/>
    <w:rsid w:val="00B91325"/>
    <w:rsid w:val="00B913C9"/>
    <w:rsid w:val="00B913FF"/>
    <w:rsid w:val="00B91552"/>
    <w:rsid w:val="00B91590"/>
    <w:rsid w:val="00B91597"/>
    <w:rsid w:val="00B915CD"/>
    <w:rsid w:val="00B915E4"/>
    <w:rsid w:val="00B9161C"/>
    <w:rsid w:val="00B9163B"/>
    <w:rsid w:val="00B91707"/>
    <w:rsid w:val="00B9171A"/>
    <w:rsid w:val="00B91725"/>
    <w:rsid w:val="00B917D5"/>
    <w:rsid w:val="00B91827"/>
    <w:rsid w:val="00B91843"/>
    <w:rsid w:val="00B918D2"/>
    <w:rsid w:val="00B9190D"/>
    <w:rsid w:val="00B9199C"/>
    <w:rsid w:val="00B919A1"/>
    <w:rsid w:val="00B919D9"/>
    <w:rsid w:val="00B919E6"/>
    <w:rsid w:val="00B919F7"/>
    <w:rsid w:val="00B91A08"/>
    <w:rsid w:val="00B91C14"/>
    <w:rsid w:val="00B91C7E"/>
    <w:rsid w:val="00B91CA5"/>
    <w:rsid w:val="00B91CB1"/>
    <w:rsid w:val="00B91D61"/>
    <w:rsid w:val="00B91DAC"/>
    <w:rsid w:val="00B91E16"/>
    <w:rsid w:val="00B91E26"/>
    <w:rsid w:val="00B91E33"/>
    <w:rsid w:val="00B91EC6"/>
    <w:rsid w:val="00B91EDE"/>
    <w:rsid w:val="00B91FD6"/>
    <w:rsid w:val="00B92024"/>
    <w:rsid w:val="00B92074"/>
    <w:rsid w:val="00B9209F"/>
    <w:rsid w:val="00B920CF"/>
    <w:rsid w:val="00B920F9"/>
    <w:rsid w:val="00B921D3"/>
    <w:rsid w:val="00B921DE"/>
    <w:rsid w:val="00B9220D"/>
    <w:rsid w:val="00B92283"/>
    <w:rsid w:val="00B9232A"/>
    <w:rsid w:val="00B9233C"/>
    <w:rsid w:val="00B9238D"/>
    <w:rsid w:val="00B923E2"/>
    <w:rsid w:val="00B923FC"/>
    <w:rsid w:val="00B9244F"/>
    <w:rsid w:val="00B924A6"/>
    <w:rsid w:val="00B9252C"/>
    <w:rsid w:val="00B925A5"/>
    <w:rsid w:val="00B92651"/>
    <w:rsid w:val="00B926A2"/>
    <w:rsid w:val="00B926F8"/>
    <w:rsid w:val="00B92825"/>
    <w:rsid w:val="00B92843"/>
    <w:rsid w:val="00B92939"/>
    <w:rsid w:val="00B9294B"/>
    <w:rsid w:val="00B929DA"/>
    <w:rsid w:val="00B92A23"/>
    <w:rsid w:val="00B92A29"/>
    <w:rsid w:val="00B92A80"/>
    <w:rsid w:val="00B92AA6"/>
    <w:rsid w:val="00B92B2B"/>
    <w:rsid w:val="00B92BAB"/>
    <w:rsid w:val="00B92BAE"/>
    <w:rsid w:val="00B92BD2"/>
    <w:rsid w:val="00B92C47"/>
    <w:rsid w:val="00B92CBF"/>
    <w:rsid w:val="00B92D0B"/>
    <w:rsid w:val="00B92D77"/>
    <w:rsid w:val="00B92DBD"/>
    <w:rsid w:val="00B92DE3"/>
    <w:rsid w:val="00B92DE4"/>
    <w:rsid w:val="00B92E70"/>
    <w:rsid w:val="00B92E9D"/>
    <w:rsid w:val="00B92F47"/>
    <w:rsid w:val="00B92FA6"/>
    <w:rsid w:val="00B92FC1"/>
    <w:rsid w:val="00B92FCE"/>
    <w:rsid w:val="00B92FE3"/>
    <w:rsid w:val="00B92FFD"/>
    <w:rsid w:val="00B93016"/>
    <w:rsid w:val="00B930BD"/>
    <w:rsid w:val="00B930DB"/>
    <w:rsid w:val="00B9318B"/>
    <w:rsid w:val="00B931E4"/>
    <w:rsid w:val="00B93253"/>
    <w:rsid w:val="00B93390"/>
    <w:rsid w:val="00B933A8"/>
    <w:rsid w:val="00B93421"/>
    <w:rsid w:val="00B93453"/>
    <w:rsid w:val="00B934B4"/>
    <w:rsid w:val="00B93551"/>
    <w:rsid w:val="00B935E6"/>
    <w:rsid w:val="00B935FB"/>
    <w:rsid w:val="00B93659"/>
    <w:rsid w:val="00B937EA"/>
    <w:rsid w:val="00B9383E"/>
    <w:rsid w:val="00B93846"/>
    <w:rsid w:val="00B93877"/>
    <w:rsid w:val="00B939DC"/>
    <w:rsid w:val="00B93A13"/>
    <w:rsid w:val="00B93AF8"/>
    <w:rsid w:val="00B93AFF"/>
    <w:rsid w:val="00B93B91"/>
    <w:rsid w:val="00B93B9F"/>
    <w:rsid w:val="00B93D43"/>
    <w:rsid w:val="00B93D9A"/>
    <w:rsid w:val="00B93E54"/>
    <w:rsid w:val="00B93E72"/>
    <w:rsid w:val="00B93EAC"/>
    <w:rsid w:val="00B93F2B"/>
    <w:rsid w:val="00B93F52"/>
    <w:rsid w:val="00B93FA2"/>
    <w:rsid w:val="00B93FB5"/>
    <w:rsid w:val="00B940E0"/>
    <w:rsid w:val="00B940FB"/>
    <w:rsid w:val="00B94101"/>
    <w:rsid w:val="00B94132"/>
    <w:rsid w:val="00B94139"/>
    <w:rsid w:val="00B941BA"/>
    <w:rsid w:val="00B94259"/>
    <w:rsid w:val="00B94287"/>
    <w:rsid w:val="00B94290"/>
    <w:rsid w:val="00B94312"/>
    <w:rsid w:val="00B94340"/>
    <w:rsid w:val="00B943BD"/>
    <w:rsid w:val="00B943F7"/>
    <w:rsid w:val="00B943FF"/>
    <w:rsid w:val="00B944EF"/>
    <w:rsid w:val="00B94565"/>
    <w:rsid w:val="00B94591"/>
    <w:rsid w:val="00B946A6"/>
    <w:rsid w:val="00B94717"/>
    <w:rsid w:val="00B947C3"/>
    <w:rsid w:val="00B9480B"/>
    <w:rsid w:val="00B948EE"/>
    <w:rsid w:val="00B94901"/>
    <w:rsid w:val="00B94904"/>
    <w:rsid w:val="00B94936"/>
    <w:rsid w:val="00B9495A"/>
    <w:rsid w:val="00B9497F"/>
    <w:rsid w:val="00B9498E"/>
    <w:rsid w:val="00B94A2B"/>
    <w:rsid w:val="00B94B0F"/>
    <w:rsid w:val="00B94B6A"/>
    <w:rsid w:val="00B94CB2"/>
    <w:rsid w:val="00B94D39"/>
    <w:rsid w:val="00B94D44"/>
    <w:rsid w:val="00B94D4C"/>
    <w:rsid w:val="00B94D6B"/>
    <w:rsid w:val="00B94E19"/>
    <w:rsid w:val="00B94E1C"/>
    <w:rsid w:val="00B94E9E"/>
    <w:rsid w:val="00B94EE1"/>
    <w:rsid w:val="00B94F53"/>
    <w:rsid w:val="00B94FFB"/>
    <w:rsid w:val="00B95012"/>
    <w:rsid w:val="00B95055"/>
    <w:rsid w:val="00B950FC"/>
    <w:rsid w:val="00B95132"/>
    <w:rsid w:val="00B95196"/>
    <w:rsid w:val="00B9522B"/>
    <w:rsid w:val="00B95258"/>
    <w:rsid w:val="00B95276"/>
    <w:rsid w:val="00B952AB"/>
    <w:rsid w:val="00B95381"/>
    <w:rsid w:val="00B953F5"/>
    <w:rsid w:val="00B9547A"/>
    <w:rsid w:val="00B954F5"/>
    <w:rsid w:val="00B9550D"/>
    <w:rsid w:val="00B95518"/>
    <w:rsid w:val="00B9557D"/>
    <w:rsid w:val="00B95622"/>
    <w:rsid w:val="00B95634"/>
    <w:rsid w:val="00B956C8"/>
    <w:rsid w:val="00B95706"/>
    <w:rsid w:val="00B95765"/>
    <w:rsid w:val="00B957C6"/>
    <w:rsid w:val="00B95873"/>
    <w:rsid w:val="00B95886"/>
    <w:rsid w:val="00B958C5"/>
    <w:rsid w:val="00B95938"/>
    <w:rsid w:val="00B95996"/>
    <w:rsid w:val="00B959B4"/>
    <w:rsid w:val="00B959E9"/>
    <w:rsid w:val="00B95A90"/>
    <w:rsid w:val="00B95A9F"/>
    <w:rsid w:val="00B95AEC"/>
    <w:rsid w:val="00B95B1D"/>
    <w:rsid w:val="00B95BC9"/>
    <w:rsid w:val="00B95C5F"/>
    <w:rsid w:val="00B95C64"/>
    <w:rsid w:val="00B95CBA"/>
    <w:rsid w:val="00B95CBD"/>
    <w:rsid w:val="00B95CD7"/>
    <w:rsid w:val="00B95D1E"/>
    <w:rsid w:val="00B95D30"/>
    <w:rsid w:val="00B95D38"/>
    <w:rsid w:val="00B95D79"/>
    <w:rsid w:val="00B95DF7"/>
    <w:rsid w:val="00B95E7B"/>
    <w:rsid w:val="00B95F08"/>
    <w:rsid w:val="00B95F2F"/>
    <w:rsid w:val="00B95FEB"/>
    <w:rsid w:val="00B9601A"/>
    <w:rsid w:val="00B9606B"/>
    <w:rsid w:val="00B9608C"/>
    <w:rsid w:val="00B960E6"/>
    <w:rsid w:val="00B96185"/>
    <w:rsid w:val="00B96191"/>
    <w:rsid w:val="00B9619C"/>
    <w:rsid w:val="00B9627D"/>
    <w:rsid w:val="00B963B6"/>
    <w:rsid w:val="00B963C7"/>
    <w:rsid w:val="00B96439"/>
    <w:rsid w:val="00B9644C"/>
    <w:rsid w:val="00B9645B"/>
    <w:rsid w:val="00B9658F"/>
    <w:rsid w:val="00B96601"/>
    <w:rsid w:val="00B96642"/>
    <w:rsid w:val="00B966C4"/>
    <w:rsid w:val="00B966DD"/>
    <w:rsid w:val="00B96734"/>
    <w:rsid w:val="00B9690F"/>
    <w:rsid w:val="00B96919"/>
    <w:rsid w:val="00B96974"/>
    <w:rsid w:val="00B9699F"/>
    <w:rsid w:val="00B969BB"/>
    <w:rsid w:val="00B969C2"/>
    <w:rsid w:val="00B969FC"/>
    <w:rsid w:val="00B96A89"/>
    <w:rsid w:val="00B96AA4"/>
    <w:rsid w:val="00B96B55"/>
    <w:rsid w:val="00B96B70"/>
    <w:rsid w:val="00B96BF9"/>
    <w:rsid w:val="00B96C24"/>
    <w:rsid w:val="00B96DB0"/>
    <w:rsid w:val="00B96DE7"/>
    <w:rsid w:val="00B96E98"/>
    <w:rsid w:val="00B96F19"/>
    <w:rsid w:val="00B96FB7"/>
    <w:rsid w:val="00B96FC1"/>
    <w:rsid w:val="00B96FCB"/>
    <w:rsid w:val="00B970C2"/>
    <w:rsid w:val="00B9711F"/>
    <w:rsid w:val="00B97269"/>
    <w:rsid w:val="00B9727B"/>
    <w:rsid w:val="00B97288"/>
    <w:rsid w:val="00B97317"/>
    <w:rsid w:val="00B9732D"/>
    <w:rsid w:val="00B97346"/>
    <w:rsid w:val="00B9746D"/>
    <w:rsid w:val="00B974B8"/>
    <w:rsid w:val="00B974CA"/>
    <w:rsid w:val="00B974F0"/>
    <w:rsid w:val="00B974FB"/>
    <w:rsid w:val="00B9755C"/>
    <w:rsid w:val="00B97596"/>
    <w:rsid w:val="00B9770F"/>
    <w:rsid w:val="00B97787"/>
    <w:rsid w:val="00B977B9"/>
    <w:rsid w:val="00B977D3"/>
    <w:rsid w:val="00B9780D"/>
    <w:rsid w:val="00B9789A"/>
    <w:rsid w:val="00B978B0"/>
    <w:rsid w:val="00B9792D"/>
    <w:rsid w:val="00B97954"/>
    <w:rsid w:val="00B97969"/>
    <w:rsid w:val="00B979E0"/>
    <w:rsid w:val="00B97A35"/>
    <w:rsid w:val="00B97A4F"/>
    <w:rsid w:val="00B97A8E"/>
    <w:rsid w:val="00B97ACF"/>
    <w:rsid w:val="00B97B11"/>
    <w:rsid w:val="00B97C09"/>
    <w:rsid w:val="00B97CD1"/>
    <w:rsid w:val="00B97D36"/>
    <w:rsid w:val="00B97D3D"/>
    <w:rsid w:val="00B97D81"/>
    <w:rsid w:val="00B97D8A"/>
    <w:rsid w:val="00B97DB4"/>
    <w:rsid w:val="00B97DED"/>
    <w:rsid w:val="00B97F0F"/>
    <w:rsid w:val="00B97F7D"/>
    <w:rsid w:val="00B97F9A"/>
    <w:rsid w:val="00BA0074"/>
    <w:rsid w:val="00BA00F1"/>
    <w:rsid w:val="00BA0154"/>
    <w:rsid w:val="00BA0188"/>
    <w:rsid w:val="00BA01FE"/>
    <w:rsid w:val="00BA0275"/>
    <w:rsid w:val="00BA0297"/>
    <w:rsid w:val="00BA0321"/>
    <w:rsid w:val="00BA0399"/>
    <w:rsid w:val="00BA04CB"/>
    <w:rsid w:val="00BA0537"/>
    <w:rsid w:val="00BA055F"/>
    <w:rsid w:val="00BA0577"/>
    <w:rsid w:val="00BA05C1"/>
    <w:rsid w:val="00BA06AB"/>
    <w:rsid w:val="00BA06B6"/>
    <w:rsid w:val="00BA06C6"/>
    <w:rsid w:val="00BA06DA"/>
    <w:rsid w:val="00BA07D8"/>
    <w:rsid w:val="00BA086D"/>
    <w:rsid w:val="00BA0882"/>
    <w:rsid w:val="00BA08B8"/>
    <w:rsid w:val="00BA0932"/>
    <w:rsid w:val="00BA0A27"/>
    <w:rsid w:val="00BA0A8E"/>
    <w:rsid w:val="00BA0BCF"/>
    <w:rsid w:val="00BA0BF4"/>
    <w:rsid w:val="00BA0BF9"/>
    <w:rsid w:val="00BA0C0C"/>
    <w:rsid w:val="00BA0C18"/>
    <w:rsid w:val="00BA0C21"/>
    <w:rsid w:val="00BA0C43"/>
    <w:rsid w:val="00BA0C4A"/>
    <w:rsid w:val="00BA0CEA"/>
    <w:rsid w:val="00BA0CED"/>
    <w:rsid w:val="00BA0D1A"/>
    <w:rsid w:val="00BA0D30"/>
    <w:rsid w:val="00BA0D5C"/>
    <w:rsid w:val="00BA0D79"/>
    <w:rsid w:val="00BA0D84"/>
    <w:rsid w:val="00BA0DC1"/>
    <w:rsid w:val="00BA0DCC"/>
    <w:rsid w:val="00BA0E04"/>
    <w:rsid w:val="00BA0E12"/>
    <w:rsid w:val="00BA0E92"/>
    <w:rsid w:val="00BA0EAC"/>
    <w:rsid w:val="00BA0ECD"/>
    <w:rsid w:val="00BA0ED2"/>
    <w:rsid w:val="00BA0FB1"/>
    <w:rsid w:val="00BA0FCD"/>
    <w:rsid w:val="00BA1086"/>
    <w:rsid w:val="00BA110B"/>
    <w:rsid w:val="00BA12A3"/>
    <w:rsid w:val="00BA132F"/>
    <w:rsid w:val="00BA1395"/>
    <w:rsid w:val="00BA145F"/>
    <w:rsid w:val="00BA14AB"/>
    <w:rsid w:val="00BA154C"/>
    <w:rsid w:val="00BA1557"/>
    <w:rsid w:val="00BA15F0"/>
    <w:rsid w:val="00BA1601"/>
    <w:rsid w:val="00BA1630"/>
    <w:rsid w:val="00BA1647"/>
    <w:rsid w:val="00BA164A"/>
    <w:rsid w:val="00BA1674"/>
    <w:rsid w:val="00BA169C"/>
    <w:rsid w:val="00BA17BF"/>
    <w:rsid w:val="00BA1975"/>
    <w:rsid w:val="00BA1B15"/>
    <w:rsid w:val="00BA1BF5"/>
    <w:rsid w:val="00BA1CF3"/>
    <w:rsid w:val="00BA1D65"/>
    <w:rsid w:val="00BA1D76"/>
    <w:rsid w:val="00BA1D80"/>
    <w:rsid w:val="00BA1DD7"/>
    <w:rsid w:val="00BA1E1E"/>
    <w:rsid w:val="00BA1EEB"/>
    <w:rsid w:val="00BA1F62"/>
    <w:rsid w:val="00BA1F79"/>
    <w:rsid w:val="00BA1FE6"/>
    <w:rsid w:val="00BA1FE7"/>
    <w:rsid w:val="00BA1FED"/>
    <w:rsid w:val="00BA2082"/>
    <w:rsid w:val="00BA208B"/>
    <w:rsid w:val="00BA2109"/>
    <w:rsid w:val="00BA2119"/>
    <w:rsid w:val="00BA21F0"/>
    <w:rsid w:val="00BA227E"/>
    <w:rsid w:val="00BA231B"/>
    <w:rsid w:val="00BA2359"/>
    <w:rsid w:val="00BA23E2"/>
    <w:rsid w:val="00BA23E5"/>
    <w:rsid w:val="00BA2479"/>
    <w:rsid w:val="00BA24EA"/>
    <w:rsid w:val="00BA24F3"/>
    <w:rsid w:val="00BA2576"/>
    <w:rsid w:val="00BA2577"/>
    <w:rsid w:val="00BA25B2"/>
    <w:rsid w:val="00BA2640"/>
    <w:rsid w:val="00BA2678"/>
    <w:rsid w:val="00BA2755"/>
    <w:rsid w:val="00BA282E"/>
    <w:rsid w:val="00BA28E8"/>
    <w:rsid w:val="00BA296E"/>
    <w:rsid w:val="00BA2990"/>
    <w:rsid w:val="00BA2ADD"/>
    <w:rsid w:val="00BA2B26"/>
    <w:rsid w:val="00BA2BE5"/>
    <w:rsid w:val="00BA2C3B"/>
    <w:rsid w:val="00BA2C4A"/>
    <w:rsid w:val="00BA2C56"/>
    <w:rsid w:val="00BA2C7C"/>
    <w:rsid w:val="00BA2CB1"/>
    <w:rsid w:val="00BA2CC3"/>
    <w:rsid w:val="00BA2CD6"/>
    <w:rsid w:val="00BA2DEF"/>
    <w:rsid w:val="00BA2E2B"/>
    <w:rsid w:val="00BA2E45"/>
    <w:rsid w:val="00BA2E4F"/>
    <w:rsid w:val="00BA2E8B"/>
    <w:rsid w:val="00BA2EFF"/>
    <w:rsid w:val="00BA2F14"/>
    <w:rsid w:val="00BA2F16"/>
    <w:rsid w:val="00BA2F5C"/>
    <w:rsid w:val="00BA2F68"/>
    <w:rsid w:val="00BA2F8D"/>
    <w:rsid w:val="00BA2FC1"/>
    <w:rsid w:val="00BA2FE3"/>
    <w:rsid w:val="00BA2FE5"/>
    <w:rsid w:val="00BA3026"/>
    <w:rsid w:val="00BA30B0"/>
    <w:rsid w:val="00BA30F6"/>
    <w:rsid w:val="00BA3158"/>
    <w:rsid w:val="00BA31AE"/>
    <w:rsid w:val="00BA31D9"/>
    <w:rsid w:val="00BA31DB"/>
    <w:rsid w:val="00BA3214"/>
    <w:rsid w:val="00BA33AB"/>
    <w:rsid w:val="00BA33E4"/>
    <w:rsid w:val="00BA3468"/>
    <w:rsid w:val="00BA35FD"/>
    <w:rsid w:val="00BA36BF"/>
    <w:rsid w:val="00BA36DA"/>
    <w:rsid w:val="00BA3708"/>
    <w:rsid w:val="00BA370F"/>
    <w:rsid w:val="00BA373C"/>
    <w:rsid w:val="00BA37E9"/>
    <w:rsid w:val="00BA380C"/>
    <w:rsid w:val="00BA3862"/>
    <w:rsid w:val="00BA38A0"/>
    <w:rsid w:val="00BA38F4"/>
    <w:rsid w:val="00BA3A47"/>
    <w:rsid w:val="00BA3A5B"/>
    <w:rsid w:val="00BA3A95"/>
    <w:rsid w:val="00BA3AEA"/>
    <w:rsid w:val="00BA3AF1"/>
    <w:rsid w:val="00BA3B00"/>
    <w:rsid w:val="00BA3B14"/>
    <w:rsid w:val="00BA3B74"/>
    <w:rsid w:val="00BA3C06"/>
    <w:rsid w:val="00BA3C87"/>
    <w:rsid w:val="00BA3C8D"/>
    <w:rsid w:val="00BA3D4D"/>
    <w:rsid w:val="00BA3D51"/>
    <w:rsid w:val="00BA3D82"/>
    <w:rsid w:val="00BA3D8E"/>
    <w:rsid w:val="00BA3DC0"/>
    <w:rsid w:val="00BA3F2D"/>
    <w:rsid w:val="00BA3F95"/>
    <w:rsid w:val="00BA409F"/>
    <w:rsid w:val="00BA40D0"/>
    <w:rsid w:val="00BA41A1"/>
    <w:rsid w:val="00BA41E4"/>
    <w:rsid w:val="00BA421A"/>
    <w:rsid w:val="00BA4226"/>
    <w:rsid w:val="00BA424A"/>
    <w:rsid w:val="00BA437C"/>
    <w:rsid w:val="00BA4417"/>
    <w:rsid w:val="00BA443E"/>
    <w:rsid w:val="00BA44D5"/>
    <w:rsid w:val="00BA44FA"/>
    <w:rsid w:val="00BA4512"/>
    <w:rsid w:val="00BA452D"/>
    <w:rsid w:val="00BA457B"/>
    <w:rsid w:val="00BA459D"/>
    <w:rsid w:val="00BA45E2"/>
    <w:rsid w:val="00BA4652"/>
    <w:rsid w:val="00BA469E"/>
    <w:rsid w:val="00BA46B6"/>
    <w:rsid w:val="00BA46B9"/>
    <w:rsid w:val="00BA47C8"/>
    <w:rsid w:val="00BA47E4"/>
    <w:rsid w:val="00BA48CC"/>
    <w:rsid w:val="00BA49C4"/>
    <w:rsid w:val="00BA4A5E"/>
    <w:rsid w:val="00BA4AC1"/>
    <w:rsid w:val="00BA4ACF"/>
    <w:rsid w:val="00BA4B41"/>
    <w:rsid w:val="00BA4B66"/>
    <w:rsid w:val="00BA4B93"/>
    <w:rsid w:val="00BA4BFA"/>
    <w:rsid w:val="00BA4C12"/>
    <w:rsid w:val="00BA4D11"/>
    <w:rsid w:val="00BA4DA4"/>
    <w:rsid w:val="00BA4DDB"/>
    <w:rsid w:val="00BA4DDF"/>
    <w:rsid w:val="00BA4E31"/>
    <w:rsid w:val="00BA4E43"/>
    <w:rsid w:val="00BA5002"/>
    <w:rsid w:val="00BA50B4"/>
    <w:rsid w:val="00BA50BD"/>
    <w:rsid w:val="00BA5150"/>
    <w:rsid w:val="00BA51A6"/>
    <w:rsid w:val="00BA5351"/>
    <w:rsid w:val="00BA53F8"/>
    <w:rsid w:val="00BA54AD"/>
    <w:rsid w:val="00BA54E4"/>
    <w:rsid w:val="00BA5527"/>
    <w:rsid w:val="00BA5661"/>
    <w:rsid w:val="00BA569C"/>
    <w:rsid w:val="00BA57B1"/>
    <w:rsid w:val="00BA57E9"/>
    <w:rsid w:val="00BA5850"/>
    <w:rsid w:val="00BA5A1D"/>
    <w:rsid w:val="00BA5A2E"/>
    <w:rsid w:val="00BA5A36"/>
    <w:rsid w:val="00BA5A42"/>
    <w:rsid w:val="00BA5A94"/>
    <w:rsid w:val="00BA5AE3"/>
    <w:rsid w:val="00BA5B0B"/>
    <w:rsid w:val="00BA5B7D"/>
    <w:rsid w:val="00BA5D17"/>
    <w:rsid w:val="00BA5D4F"/>
    <w:rsid w:val="00BA5E9D"/>
    <w:rsid w:val="00BA5F4E"/>
    <w:rsid w:val="00BA5FC7"/>
    <w:rsid w:val="00BA5FD3"/>
    <w:rsid w:val="00BA605E"/>
    <w:rsid w:val="00BA606E"/>
    <w:rsid w:val="00BA60E2"/>
    <w:rsid w:val="00BA6109"/>
    <w:rsid w:val="00BA6160"/>
    <w:rsid w:val="00BA6165"/>
    <w:rsid w:val="00BA6227"/>
    <w:rsid w:val="00BA6250"/>
    <w:rsid w:val="00BA62B9"/>
    <w:rsid w:val="00BA63BC"/>
    <w:rsid w:val="00BA64BB"/>
    <w:rsid w:val="00BA6513"/>
    <w:rsid w:val="00BA65A0"/>
    <w:rsid w:val="00BA661F"/>
    <w:rsid w:val="00BA6708"/>
    <w:rsid w:val="00BA67B1"/>
    <w:rsid w:val="00BA6844"/>
    <w:rsid w:val="00BA685B"/>
    <w:rsid w:val="00BA6904"/>
    <w:rsid w:val="00BA692C"/>
    <w:rsid w:val="00BA6965"/>
    <w:rsid w:val="00BA69AF"/>
    <w:rsid w:val="00BA69E5"/>
    <w:rsid w:val="00BA6B07"/>
    <w:rsid w:val="00BA6BA6"/>
    <w:rsid w:val="00BA6CE6"/>
    <w:rsid w:val="00BA6D67"/>
    <w:rsid w:val="00BA6E8A"/>
    <w:rsid w:val="00BA6F38"/>
    <w:rsid w:val="00BA6FDE"/>
    <w:rsid w:val="00BA7130"/>
    <w:rsid w:val="00BA714F"/>
    <w:rsid w:val="00BA7174"/>
    <w:rsid w:val="00BA71B8"/>
    <w:rsid w:val="00BA725A"/>
    <w:rsid w:val="00BA7278"/>
    <w:rsid w:val="00BA72A3"/>
    <w:rsid w:val="00BA7329"/>
    <w:rsid w:val="00BA7352"/>
    <w:rsid w:val="00BA739F"/>
    <w:rsid w:val="00BA73B6"/>
    <w:rsid w:val="00BA73C2"/>
    <w:rsid w:val="00BA73C5"/>
    <w:rsid w:val="00BA73F2"/>
    <w:rsid w:val="00BA7417"/>
    <w:rsid w:val="00BA741A"/>
    <w:rsid w:val="00BA7633"/>
    <w:rsid w:val="00BA774A"/>
    <w:rsid w:val="00BA7798"/>
    <w:rsid w:val="00BA77AF"/>
    <w:rsid w:val="00BA77B4"/>
    <w:rsid w:val="00BA787D"/>
    <w:rsid w:val="00BA78CB"/>
    <w:rsid w:val="00BA7910"/>
    <w:rsid w:val="00BA7970"/>
    <w:rsid w:val="00BA797A"/>
    <w:rsid w:val="00BA799B"/>
    <w:rsid w:val="00BA7A08"/>
    <w:rsid w:val="00BA7A0C"/>
    <w:rsid w:val="00BA7B60"/>
    <w:rsid w:val="00BA7C63"/>
    <w:rsid w:val="00BA7CF7"/>
    <w:rsid w:val="00BA7E86"/>
    <w:rsid w:val="00BA7F91"/>
    <w:rsid w:val="00BB00FF"/>
    <w:rsid w:val="00BB0138"/>
    <w:rsid w:val="00BB0165"/>
    <w:rsid w:val="00BB0205"/>
    <w:rsid w:val="00BB024A"/>
    <w:rsid w:val="00BB029F"/>
    <w:rsid w:val="00BB0463"/>
    <w:rsid w:val="00BB0526"/>
    <w:rsid w:val="00BB055F"/>
    <w:rsid w:val="00BB059D"/>
    <w:rsid w:val="00BB07D3"/>
    <w:rsid w:val="00BB0806"/>
    <w:rsid w:val="00BB0929"/>
    <w:rsid w:val="00BB0932"/>
    <w:rsid w:val="00BB0934"/>
    <w:rsid w:val="00BB09C4"/>
    <w:rsid w:val="00BB0A3A"/>
    <w:rsid w:val="00BB0AD6"/>
    <w:rsid w:val="00BB0B0D"/>
    <w:rsid w:val="00BB0B31"/>
    <w:rsid w:val="00BB0B63"/>
    <w:rsid w:val="00BB0BA2"/>
    <w:rsid w:val="00BB0BEF"/>
    <w:rsid w:val="00BB0C40"/>
    <w:rsid w:val="00BB0C56"/>
    <w:rsid w:val="00BB0C5E"/>
    <w:rsid w:val="00BB0C8B"/>
    <w:rsid w:val="00BB0CB5"/>
    <w:rsid w:val="00BB0CE7"/>
    <w:rsid w:val="00BB0D60"/>
    <w:rsid w:val="00BB0D93"/>
    <w:rsid w:val="00BB0DAA"/>
    <w:rsid w:val="00BB0E83"/>
    <w:rsid w:val="00BB0E99"/>
    <w:rsid w:val="00BB0F2B"/>
    <w:rsid w:val="00BB100F"/>
    <w:rsid w:val="00BB10A3"/>
    <w:rsid w:val="00BB10A6"/>
    <w:rsid w:val="00BB128F"/>
    <w:rsid w:val="00BB12C5"/>
    <w:rsid w:val="00BB12F4"/>
    <w:rsid w:val="00BB1352"/>
    <w:rsid w:val="00BB141D"/>
    <w:rsid w:val="00BB1496"/>
    <w:rsid w:val="00BB150E"/>
    <w:rsid w:val="00BB151C"/>
    <w:rsid w:val="00BB1524"/>
    <w:rsid w:val="00BB153B"/>
    <w:rsid w:val="00BB15FE"/>
    <w:rsid w:val="00BB16A6"/>
    <w:rsid w:val="00BB16E6"/>
    <w:rsid w:val="00BB180E"/>
    <w:rsid w:val="00BB182E"/>
    <w:rsid w:val="00BB186A"/>
    <w:rsid w:val="00BB1955"/>
    <w:rsid w:val="00BB199B"/>
    <w:rsid w:val="00BB1AA4"/>
    <w:rsid w:val="00BB1AF2"/>
    <w:rsid w:val="00BB1B64"/>
    <w:rsid w:val="00BB1C41"/>
    <w:rsid w:val="00BB1C4E"/>
    <w:rsid w:val="00BB1C5F"/>
    <w:rsid w:val="00BB1C9F"/>
    <w:rsid w:val="00BB1CE3"/>
    <w:rsid w:val="00BB1D18"/>
    <w:rsid w:val="00BB1DB4"/>
    <w:rsid w:val="00BB1E6D"/>
    <w:rsid w:val="00BB1EE9"/>
    <w:rsid w:val="00BB1EFF"/>
    <w:rsid w:val="00BB1FC1"/>
    <w:rsid w:val="00BB1FC2"/>
    <w:rsid w:val="00BB1FE9"/>
    <w:rsid w:val="00BB203A"/>
    <w:rsid w:val="00BB20A6"/>
    <w:rsid w:val="00BB215D"/>
    <w:rsid w:val="00BB21CC"/>
    <w:rsid w:val="00BB2254"/>
    <w:rsid w:val="00BB227E"/>
    <w:rsid w:val="00BB231F"/>
    <w:rsid w:val="00BB2483"/>
    <w:rsid w:val="00BB24F7"/>
    <w:rsid w:val="00BB251E"/>
    <w:rsid w:val="00BB2594"/>
    <w:rsid w:val="00BB262F"/>
    <w:rsid w:val="00BB26A8"/>
    <w:rsid w:val="00BB2704"/>
    <w:rsid w:val="00BB27D0"/>
    <w:rsid w:val="00BB287D"/>
    <w:rsid w:val="00BB2917"/>
    <w:rsid w:val="00BB29DA"/>
    <w:rsid w:val="00BB2A1C"/>
    <w:rsid w:val="00BB2A65"/>
    <w:rsid w:val="00BB2AB7"/>
    <w:rsid w:val="00BB2AD6"/>
    <w:rsid w:val="00BB2B49"/>
    <w:rsid w:val="00BB2B53"/>
    <w:rsid w:val="00BB2B83"/>
    <w:rsid w:val="00BB2BB4"/>
    <w:rsid w:val="00BB2C3A"/>
    <w:rsid w:val="00BB2CDD"/>
    <w:rsid w:val="00BB2CF1"/>
    <w:rsid w:val="00BB2D44"/>
    <w:rsid w:val="00BB2D86"/>
    <w:rsid w:val="00BB2DD5"/>
    <w:rsid w:val="00BB2E6F"/>
    <w:rsid w:val="00BB2F02"/>
    <w:rsid w:val="00BB2FC3"/>
    <w:rsid w:val="00BB2FDA"/>
    <w:rsid w:val="00BB3011"/>
    <w:rsid w:val="00BB306B"/>
    <w:rsid w:val="00BB30D9"/>
    <w:rsid w:val="00BB30EC"/>
    <w:rsid w:val="00BB3123"/>
    <w:rsid w:val="00BB3148"/>
    <w:rsid w:val="00BB3153"/>
    <w:rsid w:val="00BB3171"/>
    <w:rsid w:val="00BB319A"/>
    <w:rsid w:val="00BB31CF"/>
    <w:rsid w:val="00BB3236"/>
    <w:rsid w:val="00BB3241"/>
    <w:rsid w:val="00BB3263"/>
    <w:rsid w:val="00BB3267"/>
    <w:rsid w:val="00BB3323"/>
    <w:rsid w:val="00BB3344"/>
    <w:rsid w:val="00BB3439"/>
    <w:rsid w:val="00BB3497"/>
    <w:rsid w:val="00BB34E5"/>
    <w:rsid w:val="00BB34FD"/>
    <w:rsid w:val="00BB3540"/>
    <w:rsid w:val="00BB3560"/>
    <w:rsid w:val="00BB3613"/>
    <w:rsid w:val="00BB3662"/>
    <w:rsid w:val="00BB3717"/>
    <w:rsid w:val="00BB3772"/>
    <w:rsid w:val="00BB37FD"/>
    <w:rsid w:val="00BB3841"/>
    <w:rsid w:val="00BB389E"/>
    <w:rsid w:val="00BB38E6"/>
    <w:rsid w:val="00BB398D"/>
    <w:rsid w:val="00BB3999"/>
    <w:rsid w:val="00BB3A1D"/>
    <w:rsid w:val="00BB3A6F"/>
    <w:rsid w:val="00BB3B30"/>
    <w:rsid w:val="00BB3CF2"/>
    <w:rsid w:val="00BB3D39"/>
    <w:rsid w:val="00BB3F84"/>
    <w:rsid w:val="00BB3FBB"/>
    <w:rsid w:val="00BB4080"/>
    <w:rsid w:val="00BB41C1"/>
    <w:rsid w:val="00BB424A"/>
    <w:rsid w:val="00BB42E0"/>
    <w:rsid w:val="00BB4355"/>
    <w:rsid w:val="00BB43C4"/>
    <w:rsid w:val="00BB43FD"/>
    <w:rsid w:val="00BB441E"/>
    <w:rsid w:val="00BB4465"/>
    <w:rsid w:val="00BB449F"/>
    <w:rsid w:val="00BB45E3"/>
    <w:rsid w:val="00BB47CC"/>
    <w:rsid w:val="00BB47CD"/>
    <w:rsid w:val="00BB4814"/>
    <w:rsid w:val="00BB4851"/>
    <w:rsid w:val="00BB48A5"/>
    <w:rsid w:val="00BB48F5"/>
    <w:rsid w:val="00BB496D"/>
    <w:rsid w:val="00BB4985"/>
    <w:rsid w:val="00BB49A7"/>
    <w:rsid w:val="00BB4B66"/>
    <w:rsid w:val="00BB4B9D"/>
    <w:rsid w:val="00BB4BDE"/>
    <w:rsid w:val="00BB4CF0"/>
    <w:rsid w:val="00BB4CF7"/>
    <w:rsid w:val="00BB4D10"/>
    <w:rsid w:val="00BB4D63"/>
    <w:rsid w:val="00BB4DBB"/>
    <w:rsid w:val="00BB4DC2"/>
    <w:rsid w:val="00BB4E31"/>
    <w:rsid w:val="00BB4E35"/>
    <w:rsid w:val="00BB4E38"/>
    <w:rsid w:val="00BB4E83"/>
    <w:rsid w:val="00BB4F4D"/>
    <w:rsid w:val="00BB4FA3"/>
    <w:rsid w:val="00BB4FD0"/>
    <w:rsid w:val="00BB5026"/>
    <w:rsid w:val="00BB5032"/>
    <w:rsid w:val="00BB505D"/>
    <w:rsid w:val="00BB5065"/>
    <w:rsid w:val="00BB50A4"/>
    <w:rsid w:val="00BB50FB"/>
    <w:rsid w:val="00BB52F1"/>
    <w:rsid w:val="00BB5336"/>
    <w:rsid w:val="00BB537F"/>
    <w:rsid w:val="00BB5384"/>
    <w:rsid w:val="00BB53A1"/>
    <w:rsid w:val="00BB53A4"/>
    <w:rsid w:val="00BB5442"/>
    <w:rsid w:val="00BB5497"/>
    <w:rsid w:val="00BB54AD"/>
    <w:rsid w:val="00BB5511"/>
    <w:rsid w:val="00BB55D5"/>
    <w:rsid w:val="00BB560E"/>
    <w:rsid w:val="00BB5610"/>
    <w:rsid w:val="00BB562F"/>
    <w:rsid w:val="00BB56C8"/>
    <w:rsid w:val="00BB5731"/>
    <w:rsid w:val="00BB5777"/>
    <w:rsid w:val="00BB5804"/>
    <w:rsid w:val="00BB5816"/>
    <w:rsid w:val="00BB583B"/>
    <w:rsid w:val="00BB58F6"/>
    <w:rsid w:val="00BB5925"/>
    <w:rsid w:val="00BB5976"/>
    <w:rsid w:val="00BB59BF"/>
    <w:rsid w:val="00BB59E0"/>
    <w:rsid w:val="00BB5A1A"/>
    <w:rsid w:val="00BB5A6C"/>
    <w:rsid w:val="00BB5AE8"/>
    <w:rsid w:val="00BB5AF3"/>
    <w:rsid w:val="00BB5BDC"/>
    <w:rsid w:val="00BB5C02"/>
    <w:rsid w:val="00BB5C86"/>
    <w:rsid w:val="00BB5CBC"/>
    <w:rsid w:val="00BB5D2B"/>
    <w:rsid w:val="00BB5D90"/>
    <w:rsid w:val="00BB5DF9"/>
    <w:rsid w:val="00BB5E74"/>
    <w:rsid w:val="00BB5E80"/>
    <w:rsid w:val="00BB5F2B"/>
    <w:rsid w:val="00BB5F52"/>
    <w:rsid w:val="00BB5F58"/>
    <w:rsid w:val="00BB5F6D"/>
    <w:rsid w:val="00BB5F7E"/>
    <w:rsid w:val="00BB5FE9"/>
    <w:rsid w:val="00BB602A"/>
    <w:rsid w:val="00BB60E6"/>
    <w:rsid w:val="00BB60FA"/>
    <w:rsid w:val="00BB6126"/>
    <w:rsid w:val="00BB6151"/>
    <w:rsid w:val="00BB61F0"/>
    <w:rsid w:val="00BB6211"/>
    <w:rsid w:val="00BB634B"/>
    <w:rsid w:val="00BB6384"/>
    <w:rsid w:val="00BB63C4"/>
    <w:rsid w:val="00BB64AD"/>
    <w:rsid w:val="00BB6572"/>
    <w:rsid w:val="00BB660E"/>
    <w:rsid w:val="00BB665B"/>
    <w:rsid w:val="00BB667C"/>
    <w:rsid w:val="00BB66F4"/>
    <w:rsid w:val="00BB67BB"/>
    <w:rsid w:val="00BB67EE"/>
    <w:rsid w:val="00BB6805"/>
    <w:rsid w:val="00BB681C"/>
    <w:rsid w:val="00BB6861"/>
    <w:rsid w:val="00BB695D"/>
    <w:rsid w:val="00BB6995"/>
    <w:rsid w:val="00BB69AB"/>
    <w:rsid w:val="00BB69EC"/>
    <w:rsid w:val="00BB69FB"/>
    <w:rsid w:val="00BB6AAC"/>
    <w:rsid w:val="00BB6BB1"/>
    <w:rsid w:val="00BB6BD5"/>
    <w:rsid w:val="00BB6BE6"/>
    <w:rsid w:val="00BB6BEE"/>
    <w:rsid w:val="00BB6C37"/>
    <w:rsid w:val="00BB6C85"/>
    <w:rsid w:val="00BB6D24"/>
    <w:rsid w:val="00BB6D4A"/>
    <w:rsid w:val="00BB6D4D"/>
    <w:rsid w:val="00BB6D8F"/>
    <w:rsid w:val="00BB6D9B"/>
    <w:rsid w:val="00BB6DCB"/>
    <w:rsid w:val="00BB6E71"/>
    <w:rsid w:val="00BB7065"/>
    <w:rsid w:val="00BB707C"/>
    <w:rsid w:val="00BB70AA"/>
    <w:rsid w:val="00BB70B9"/>
    <w:rsid w:val="00BB71C9"/>
    <w:rsid w:val="00BB720F"/>
    <w:rsid w:val="00BB7214"/>
    <w:rsid w:val="00BB7295"/>
    <w:rsid w:val="00BB72B0"/>
    <w:rsid w:val="00BB7368"/>
    <w:rsid w:val="00BB7426"/>
    <w:rsid w:val="00BB747A"/>
    <w:rsid w:val="00BB7492"/>
    <w:rsid w:val="00BB749F"/>
    <w:rsid w:val="00BB756B"/>
    <w:rsid w:val="00BB7591"/>
    <w:rsid w:val="00BB75EE"/>
    <w:rsid w:val="00BB7645"/>
    <w:rsid w:val="00BB7673"/>
    <w:rsid w:val="00BB7699"/>
    <w:rsid w:val="00BB76B4"/>
    <w:rsid w:val="00BB779B"/>
    <w:rsid w:val="00BB77C9"/>
    <w:rsid w:val="00BB783D"/>
    <w:rsid w:val="00BB7984"/>
    <w:rsid w:val="00BB79B9"/>
    <w:rsid w:val="00BB79C7"/>
    <w:rsid w:val="00BB79DE"/>
    <w:rsid w:val="00BB79F7"/>
    <w:rsid w:val="00BB7B9B"/>
    <w:rsid w:val="00BB7BB0"/>
    <w:rsid w:val="00BB7C04"/>
    <w:rsid w:val="00BB7C17"/>
    <w:rsid w:val="00BB7C1D"/>
    <w:rsid w:val="00BB7C21"/>
    <w:rsid w:val="00BB7C89"/>
    <w:rsid w:val="00BB7C8F"/>
    <w:rsid w:val="00BB7C9F"/>
    <w:rsid w:val="00BB7CCB"/>
    <w:rsid w:val="00BB7CD2"/>
    <w:rsid w:val="00BB7CFD"/>
    <w:rsid w:val="00BB7D4A"/>
    <w:rsid w:val="00BB7D55"/>
    <w:rsid w:val="00BB7D87"/>
    <w:rsid w:val="00BB7E2D"/>
    <w:rsid w:val="00BB7E30"/>
    <w:rsid w:val="00BB7E36"/>
    <w:rsid w:val="00BB7F09"/>
    <w:rsid w:val="00BB7F28"/>
    <w:rsid w:val="00BB7F69"/>
    <w:rsid w:val="00BB7F6E"/>
    <w:rsid w:val="00BB7FD4"/>
    <w:rsid w:val="00BC003E"/>
    <w:rsid w:val="00BC008B"/>
    <w:rsid w:val="00BC0151"/>
    <w:rsid w:val="00BC018A"/>
    <w:rsid w:val="00BC0215"/>
    <w:rsid w:val="00BC029A"/>
    <w:rsid w:val="00BC02BC"/>
    <w:rsid w:val="00BC02BF"/>
    <w:rsid w:val="00BC02EE"/>
    <w:rsid w:val="00BC0301"/>
    <w:rsid w:val="00BC0325"/>
    <w:rsid w:val="00BC03F8"/>
    <w:rsid w:val="00BC0412"/>
    <w:rsid w:val="00BC0480"/>
    <w:rsid w:val="00BC04DD"/>
    <w:rsid w:val="00BC0543"/>
    <w:rsid w:val="00BC059B"/>
    <w:rsid w:val="00BC05DA"/>
    <w:rsid w:val="00BC06D1"/>
    <w:rsid w:val="00BC0829"/>
    <w:rsid w:val="00BC0916"/>
    <w:rsid w:val="00BC09D5"/>
    <w:rsid w:val="00BC0A05"/>
    <w:rsid w:val="00BC0A71"/>
    <w:rsid w:val="00BC0A74"/>
    <w:rsid w:val="00BC0AC2"/>
    <w:rsid w:val="00BC0AF8"/>
    <w:rsid w:val="00BC0C1B"/>
    <w:rsid w:val="00BC0C54"/>
    <w:rsid w:val="00BC0C74"/>
    <w:rsid w:val="00BC0CEF"/>
    <w:rsid w:val="00BC0D59"/>
    <w:rsid w:val="00BC0D6C"/>
    <w:rsid w:val="00BC0E67"/>
    <w:rsid w:val="00BC0E79"/>
    <w:rsid w:val="00BC0EA2"/>
    <w:rsid w:val="00BC0EAD"/>
    <w:rsid w:val="00BC0EB6"/>
    <w:rsid w:val="00BC0F25"/>
    <w:rsid w:val="00BC0F45"/>
    <w:rsid w:val="00BC0F87"/>
    <w:rsid w:val="00BC0F9D"/>
    <w:rsid w:val="00BC0FC8"/>
    <w:rsid w:val="00BC101B"/>
    <w:rsid w:val="00BC10B0"/>
    <w:rsid w:val="00BC10BC"/>
    <w:rsid w:val="00BC110C"/>
    <w:rsid w:val="00BC1113"/>
    <w:rsid w:val="00BC11C8"/>
    <w:rsid w:val="00BC120C"/>
    <w:rsid w:val="00BC132D"/>
    <w:rsid w:val="00BC1377"/>
    <w:rsid w:val="00BC147B"/>
    <w:rsid w:val="00BC15A5"/>
    <w:rsid w:val="00BC167C"/>
    <w:rsid w:val="00BC1699"/>
    <w:rsid w:val="00BC16D6"/>
    <w:rsid w:val="00BC16DA"/>
    <w:rsid w:val="00BC17F2"/>
    <w:rsid w:val="00BC1856"/>
    <w:rsid w:val="00BC199C"/>
    <w:rsid w:val="00BC1A2A"/>
    <w:rsid w:val="00BC1B04"/>
    <w:rsid w:val="00BC1B2D"/>
    <w:rsid w:val="00BC1C21"/>
    <w:rsid w:val="00BC1C32"/>
    <w:rsid w:val="00BC1C38"/>
    <w:rsid w:val="00BC1C9A"/>
    <w:rsid w:val="00BC1CB1"/>
    <w:rsid w:val="00BC1D40"/>
    <w:rsid w:val="00BC1D7D"/>
    <w:rsid w:val="00BC1D91"/>
    <w:rsid w:val="00BC1DD4"/>
    <w:rsid w:val="00BC1E09"/>
    <w:rsid w:val="00BC1E25"/>
    <w:rsid w:val="00BC1EC9"/>
    <w:rsid w:val="00BC1F79"/>
    <w:rsid w:val="00BC200D"/>
    <w:rsid w:val="00BC2051"/>
    <w:rsid w:val="00BC20A3"/>
    <w:rsid w:val="00BC20E7"/>
    <w:rsid w:val="00BC2126"/>
    <w:rsid w:val="00BC213D"/>
    <w:rsid w:val="00BC2154"/>
    <w:rsid w:val="00BC2281"/>
    <w:rsid w:val="00BC2293"/>
    <w:rsid w:val="00BC2368"/>
    <w:rsid w:val="00BC2425"/>
    <w:rsid w:val="00BC243B"/>
    <w:rsid w:val="00BC2475"/>
    <w:rsid w:val="00BC248B"/>
    <w:rsid w:val="00BC24AD"/>
    <w:rsid w:val="00BC251A"/>
    <w:rsid w:val="00BC2673"/>
    <w:rsid w:val="00BC278C"/>
    <w:rsid w:val="00BC27EC"/>
    <w:rsid w:val="00BC2982"/>
    <w:rsid w:val="00BC2ABB"/>
    <w:rsid w:val="00BC2AC2"/>
    <w:rsid w:val="00BC2B79"/>
    <w:rsid w:val="00BC2BF0"/>
    <w:rsid w:val="00BC2C50"/>
    <w:rsid w:val="00BC2C87"/>
    <w:rsid w:val="00BC2CAC"/>
    <w:rsid w:val="00BC2DBB"/>
    <w:rsid w:val="00BC2DC9"/>
    <w:rsid w:val="00BC2E35"/>
    <w:rsid w:val="00BC2E37"/>
    <w:rsid w:val="00BC2EA6"/>
    <w:rsid w:val="00BC2EBE"/>
    <w:rsid w:val="00BC2F83"/>
    <w:rsid w:val="00BC2FFC"/>
    <w:rsid w:val="00BC2FFE"/>
    <w:rsid w:val="00BC3026"/>
    <w:rsid w:val="00BC3055"/>
    <w:rsid w:val="00BC3059"/>
    <w:rsid w:val="00BC30A8"/>
    <w:rsid w:val="00BC316F"/>
    <w:rsid w:val="00BC31F3"/>
    <w:rsid w:val="00BC3205"/>
    <w:rsid w:val="00BC366E"/>
    <w:rsid w:val="00BC3725"/>
    <w:rsid w:val="00BC388A"/>
    <w:rsid w:val="00BC388C"/>
    <w:rsid w:val="00BC38E4"/>
    <w:rsid w:val="00BC394A"/>
    <w:rsid w:val="00BC39D2"/>
    <w:rsid w:val="00BC3A0C"/>
    <w:rsid w:val="00BC3A1E"/>
    <w:rsid w:val="00BC3AE0"/>
    <w:rsid w:val="00BC3B56"/>
    <w:rsid w:val="00BC3B8C"/>
    <w:rsid w:val="00BC3BCE"/>
    <w:rsid w:val="00BC3BEF"/>
    <w:rsid w:val="00BC3C01"/>
    <w:rsid w:val="00BC3C4B"/>
    <w:rsid w:val="00BC3C62"/>
    <w:rsid w:val="00BC3CD1"/>
    <w:rsid w:val="00BC3CD3"/>
    <w:rsid w:val="00BC3D5D"/>
    <w:rsid w:val="00BC3E0E"/>
    <w:rsid w:val="00BC3E44"/>
    <w:rsid w:val="00BC3EAE"/>
    <w:rsid w:val="00BC3F60"/>
    <w:rsid w:val="00BC3F90"/>
    <w:rsid w:val="00BC3FD7"/>
    <w:rsid w:val="00BC4052"/>
    <w:rsid w:val="00BC411B"/>
    <w:rsid w:val="00BC41D1"/>
    <w:rsid w:val="00BC41E5"/>
    <w:rsid w:val="00BC42A0"/>
    <w:rsid w:val="00BC42B9"/>
    <w:rsid w:val="00BC42CA"/>
    <w:rsid w:val="00BC42D2"/>
    <w:rsid w:val="00BC42D5"/>
    <w:rsid w:val="00BC43D1"/>
    <w:rsid w:val="00BC4454"/>
    <w:rsid w:val="00BC44A3"/>
    <w:rsid w:val="00BC45BB"/>
    <w:rsid w:val="00BC4645"/>
    <w:rsid w:val="00BC46C0"/>
    <w:rsid w:val="00BC46FC"/>
    <w:rsid w:val="00BC471F"/>
    <w:rsid w:val="00BC4729"/>
    <w:rsid w:val="00BC4736"/>
    <w:rsid w:val="00BC4758"/>
    <w:rsid w:val="00BC47AC"/>
    <w:rsid w:val="00BC47C5"/>
    <w:rsid w:val="00BC47D6"/>
    <w:rsid w:val="00BC4848"/>
    <w:rsid w:val="00BC4867"/>
    <w:rsid w:val="00BC488F"/>
    <w:rsid w:val="00BC4958"/>
    <w:rsid w:val="00BC49C3"/>
    <w:rsid w:val="00BC4A1E"/>
    <w:rsid w:val="00BC4A3F"/>
    <w:rsid w:val="00BC4A4C"/>
    <w:rsid w:val="00BC4A54"/>
    <w:rsid w:val="00BC4AFA"/>
    <w:rsid w:val="00BC4BB5"/>
    <w:rsid w:val="00BC4BC1"/>
    <w:rsid w:val="00BC4C01"/>
    <w:rsid w:val="00BC4C08"/>
    <w:rsid w:val="00BC4C99"/>
    <w:rsid w:val="00BC4CD9"/>
    <w:rsid w:val="00BC4CFC"/>
    <w:rsid w:val="00BC4D52"/>
    <w:rsid w:val="00BC4D59"/>
    <w:rsid w:val="00BC4D81"/>
    <w:rsid w:val="00BC4DA2"/>
    <w:rsid w:val="00BC4F11"/>
    <w:rsid w:val="00BC4F24"/>
    <w:rsid w:val="00BC5025"/>
    <w:rsid w:val="00BC50AC"/>
    <w:rsid w:val="00BC50BA"/>
    <w:rsid w:val="00BC5102"/>
    <w:rsid w:val="00BC5153"/>
    <w:rsid w:val="00BC5175"/>
    <w:rsid w:val="00BC5185"/>
    <w:rsid w:val="00BC51F3"/>
    <w:rsid w:val="00BC5312"/>
    <w:rsid w:val="00BC5335"/>
    <w:rsid w:val="00BC5344"/>
    <w:rsid w:val="00BC54CB"/>
    <w:rsid w:val="00BC5510"/>
    <w:rsid w:val="00BC553D"/>
    <w:rsid w:val="00BC55E4"/>
    <w:rsid w:val="00BC57C7"/>
    <w:rsid w:val="00BC57D3"/>
    <w:rsid w:val="00BC5845"/>
    <w:rsid w:val="00BC58E0"/>
    <w:rsid w:val="00BC5995"/>
    <w:rsid w:val="00BC59E9"/>
    <w:rsid w:val="00BC59F7"/>
    <w:rsid w:val="00BC5A89"/>
    <w:rsid w:val="00BC5B49"/>
    <w:rsid w:val="00BC5BCC"/>
    <w:rsid w:val="00BC5C2C"/>
    <w:rsid w:val="00BC5C38"/>
    <w:rsid w:val="00BC5C3F"/>
    <w:rsid w:val="00BC5C6D"/>
    <w:rsid w:val="00BC5C8B"/>
    <w:rsid w:val="00BC5EA0"/>
    <w:rsid w:val="00BC5EDC"/>
    <w:rsid w:val="00BC613B"/>
    <w:rsid w:val="00BC622F"/>
    <w:rsid w:val="00BC623E"/>
    <w:rsid w:val="00BC624F"/>
    <w:rsid w:val="00BC6267"/>
    <w:rsid w:val="00BC628E"/>
    <w:rsid w:val="00BC6315"/>
    <w:rsid w:val="00BC6341"/>
    <w:rsid w:val="00BC6376"/>
    <w:rsid w:val="00BC63CF"/>
    <w:rsid w:val="00BC63D0"/>
    <w:rsid w:val="00BC6408"/>
    <w:rsid w:val="00BC6494"/>
    <w:rsid w:val="00BC64A0"/>
    <w:rsid w:val="00BC64C1"/>
    <w:rsid w:val="00BC64DF"/>
    <w:rsid w:val="00BC6530"/>
    <w:rsid w:val="00BC653F"/>
    <w:rsid w:val="00BC655A"/>
    <w:rsid w:val="00BC659F"/>
    <w:rsid w:val="00BC65F4"/>
    <w:rsid w:val="00BC6659"/>
    <w:rsid w:val="00BC6668"/>
    <w:rsid w:val="00BC66D3"/>
    <w:rsid w:val="00BC66E2"/>
    <w:rsid w:val="00BC66FF"/>
    <w:rsid w:val="00BC6800"/>
    <w:rsid w:val="00BC6813"/>
    <w:rsid w:val="00BC6862"/>
    <w:rsid w:val="00BC6875"/>
    <w:rsid w:val="00BC697B"/>
    <w:rsid w:val="00BC697F"/>
    <w:rsid w:val="00BC698D"/>
    <w:rsid w:val="00BC69D8"/>
    <w:rsid w:val="00BC6A5F"/>
    <w:rsid w:val="00BC6B4A"/>
    <w:rsid w:val="00BC6B76"/>
    <w:rsid w:val="00BC6BD6"/>
    <w:rsid w:val="00BC6BDC"/>
    <w:rsid w:val="00BC6CE7"/>
    <w:rsid w:val="00BC6CEB"/>
    <w:rsid w:val="00BC6D5E"/>
    <w:rsid w:val="00BC6E08"/>
    <w:rsid w:val="00BC6E0A"/>
    <w:rsid w:val="00BC6E5C"/>
    <w:rsid w:val="00BC6EB8"/>
    <w:rsid w:val="00BC6ECA"/>
    <w:rsid w:val="00BC6ED5"/>
    <w:rsid w:val="00BC6F22"/>
    <w:rsid w:val="00BC7011"/>
    <w:rsid w:val="00BC7337"/>
    <w:rsid w:val="00BC7410"/>
    <w:rsid w:val="00BC75C7"/>
    <w:rsid w:val="00BC7604"/>
    <w:rsid w:val="00BC7660"/>
    <w:rsid w:val="00BC7666"/>
    <w:rsid w:val="00BC7682"/>
    <w:rsid w:val="00BC76A7"/>
    <w:rsid w:val="00BC7764"/>
    <w:rsid w:val="00BC7785"/>
    <w:rsid w:val="00BC779F"/>
    <w:rsid w:val="00BC77F1"/>
    <w:rsid w:val="00BC780F"/>
    <w:rsid w:val="00BC7832"/>
    <w:rsid w:val="00BC783C"/>
    <w:rsid w:val="00BC787F"/>
    <w:rsid w:val="00BC7905"/>
    <w:rsid w:val="00BC7910"/>
    <w:rsid w:val="00BC794A"/>
    <w:rsid w:val="00BC797C"/>
    <w:rsid w:val="00BC79A6"/>
    <w:rsid w:val="00BC79EA"/>
    <w:rsid w:val="00BC7A64"/>
    <w:rsid w:val="00BC7AE3"/>
    <w:rsid w:val="00BC7B49"/>
    <w:rsid w:val="00BC7BA3"/>
    <w:rsid w:val="00BC7C7A"/>
    <w:rsid w:val="00BC7D0B"/>
    <w:rsid w:val="00BC7D91"/>
    <w:rsid w:val="00BC7D9B"/>
    <w:rsid w:val="00BC7DBC"/>
    <w:rsid w:val="00BC7E2D"/>
    <w:rsid w:val="00BC7E67"/>
    <w:rsid w:val="00BC7F3F"/>
    <w:rsid w:val="00BC7F56"/>
    <w:rsid w:val="00BD000F"/>
    <w:rsid w:val="00BD0025"/>
    <w:rsid w:val="00BD0067"/>
    <w:rsid w:val="00BD0087"/>
    <w:rsid w:val="00BD00CB"/>
    <w:rsid w:val="00BD022F"/>
    <w:rsid w:val="00BD02AC"/>
    <w:rsid w:val="00BD02BB"/>
    <w:rsid w:val="00BD0383"/>
    <w:rsid w:val="00BD0409"/>
    <w:rsid w:val="00BD048A"/>
    <w:rsid w:val="00BD0500"/>
    <w:rsid w:val="00BD0545"/>
    <w:rsid w:val="00BD05F0"/>
    <w:rsid w:val="00BD05F6"/>
    <w:rsid w:val="00BD0665"/>
    <w:rsid w:val="00BD06BB"/>
    <w:rsid w:val="00BD06DE"/>
    <w:rsid w:val="00BD070A"/>
    <w:rsid w:val="00BD07FD"/>
    <w:rsid w:val="00BD084B"/>
    <w:rsid w:val="00BD0852"/>
    <w:rsid w:val="00BD09E6"/>
    <w:rsid w:val="00BD0B25"/>
    <w:rsid w:val="00BD0B30"/>
    <w:rsid w:val="00BD0B73"/>
    <w:rsid w:val="00BD0BFE"/>
    <w:rsid w:val="00BD0BFF"/>
    <w:rsid w:val="00BD0C2D"/>
    <w:rsid w:val="00BD0C3E"/>
    <w:rsid w:val="00BD0CC2"/>
    <w:rsid w:val="00BD0D60"/>
    <w:rsid w:val="00BD0D89"/>
    <w:rsid w:val="00BD0D98"/>
    <w:rsid w:val="00BD0E65"/>
    <w:rsid w:val="00BD0E80"/>
    <w:rsid w:val="00BD0E97"/>
    <w:rsid w:val="00BD0EC7"/>
    <w:rsid w:val="00BD0EC9"/>
    <w:rsid w:val="00BD0F57"/>
    <w:rsid w:val="00BD0F68"/>
    <w:rsid w:val="00BD0F77"/>
    <w:rsid w:val="00BD1006"/>
    <w:rsid w:val="00BD1029"/>
    <w:rsid w:val="00BD103C"/>
    <w:rsid w:val="00BD108E"/>
    <w:rsid w:val="00BD11CA"/>
    <w:rsid w:val="00BD11DC"/>
    <w:rsid w:val="00BD11F0"/>
    <w:rsid w:val="00BD11F5"/>
    <w:rsid w:val="00BD1280"/>
    <w:rsid w:val="00BD1293"/>
    <w:rsid w:val="00BD12A5"/>
    <w:rsid w:val="00BD1320"/>
    <w:rsid w:val="00BD137E"/>
    <w:rsid w:val="00BD13BF"/>
    <w:rsid w:val="00BD13ED"/>
    <w:rsid w:val="00BD13F3"/>
    <w:rsid w:val="00BD1433"/>
    <w:rsid w:val="00BD147C"/>
    <w:rsid w:val="00BD153B"/>
    <w:rsid w:val="00BD1545"/>
    <w:rsid w:val="00BD15CB"/>
    <w:rsid w:val="00BD1610"/>
    <w:rsid w:val="00BD167C"/>
    <w:rsid w:val="00BD17C6"/>
    <w:rsid w:val="00BD1859"/>
    <w:rsid w:val="00BD18D3"/>
    <w:rsid w:val="00BD1931"/>
    <w:rsid w:val="00BD1A17"/>
    <w:rsid w:val="00BD1A7C"/>
    <w:rsid w:val="00BD1AE5"/>
    <w:rsid w:val="00BD1B59"/>
    <w:rsid w:val="00BD1B74"/>
    <w:rsid w:val="00BD1BD3"/>
    <w:rsid w:val="00BD1C55"/>
    <w:rsid w:val="00BD1D3C"/>
    <w:rsid w:val="00BD1DE5"/>
    <w:rsid w:val="00BD1ED1"/>
    <w:rsid w:val="00BD1F0B"/>
    <w:rsid w:val="00BD1F18"/>
    <w:rsid w:val="00BD1F1D"/>
    <w:rsid w:val="00BD1F6B"/>
    <w:rsid w:val="00BD1FA3"/>
    <w:rsid w:val="00BD1FCE"/>
    <w:rsid w:val="00BD1FFB"/>
    <w:rsid w:val="00BD2001"/>
    <w:rsid w:val="00BD204E"/>
    <w:rsid w:val="00BD205E"/>
    <w:rsid w:val="00BD20EE"/>
    <w:rsid w:val="00BD2127"/>
    <w:rsid w:val="00BD2147"/>
    <w:rsid w:val="00BD2222"/>
    <w:rsid w:val="00BD2229"/>
    <w:rsid w:val="00BD236C"/>
    <w:rsid w:val="00BD2376"/>
    <w:rsid w:val="00BD23A8"/>
    <w:rsid w:val="00BD2468"/>
    <w:rsid w:val="00BD24E8"/>
    <w:rsid w:val="00BD252D"/>
    <w:rsid w:val="00BD2587"/>
    <w:rsid w:val="00BD258D"/>
    <w:rsid w:val="00BD25E4"/>
    <w:rsid w:val="00BD263D"/>
    <w:rsid w:val="00BD2802"/>
    <w:rsid w:val="00BD283C"/>
    <w:rsid w:val="00BD289E"/>
    <w:rsid w:val="00BD2904"/>
    <w:rsid w:val="00BD29AE"/>
    <w:rsid w:val="00BD2B3C"/>
    <w:rsid w:val="00BD2BB6"/>
    <w:rsid w:val="00BD2BDF"/>
    <w:rsid w:val="00BD2BEC"/>
    <w:rsid w:val="00BD2C00"/>
    <w:rsid w:val="00BD2C38"/>
    <w:rsid w:val="00BD2C62"/>
    <w:rsid w:val="00BD2CA4"/>
    <w:rsid w:val="00BD2D84"/>
    <w:rsid w:val="00BD2E08"/>
    <w:rsid w:val="00BD2E1D"/>
    <w:rsid w:val="00BD2E40"/>
    <w:rsid w:val="00BD2ECD"/>
    <w:rsid w:val="00BD30FC"/>
    <w:rsid w:val="00BD3167"/>
    <w:rsid w:val="00BD3206"/>
    <w:rsid w:val="00BD32A0"/>
    <w:rsid w:val="00BD33DB"/>
    <w:rsid w:val="00BD3483"/>
    <w:rsid w:val="00BD34A1"/>
    <w:rsid w:val="00BD34C9"/>
    <w:rsid w:val="00BD350C"/>
    <w:rsid w:val="00BD36EA"/>
    <w:rsid w:val="00BD37DD"/>
    <w:rsid w:val="00BD3966"/>
    <w:rsid w:val="00BD39EB"/>
    <w:rsid w:val="00BD3B3B"/>
    <w:rsid w:val="00BD3B8C"/>
    <w:rsid w:val="00BD3C15"/>
    <w:rsid w:val="00BD3C28"/>
    <w:rsid w:val="00BD3C84"/>
    <w:rsid w:val="00BD3CA0"/>
    <w:rsid w:val="00BD3CD9"/>
    <w:rsid w:val="00BD3CED"/>
    <w:rsid w:val="00BD3EB9"/>
    <w:rsid w:val="00BD3F09"/>
    <w:rsid w:val="00BD3F42"/>
    <w:rsid w:val="00BD3F91"/>
    <w:rsid w:val="00BD411D"/>
    <w:rsid w:val="00BD4167"/>
    <w:rsid w:val="00BD416E"/>
    <w:rsid w:val="00BD4255"/>
    <w:rsid w:val="00BD42C0"/>
    <w:rsid w:val="00BD42C8"/>
    <w:rsid w:val="00BD42DF"/>
    <w:rsid w:val="00BD430F"/>
    <w:rsid w:val="00BD431F"/>
    <w:rsid w:val="00BD435A"/>
    <w:rsid w:val="00BD4374"/>
    <w:rsid w:val="00BD43D9"/>
    <w:rsid w:val="00BD4409"/>
    <w:rsid w:val="00BD4476"/>
    <w:rsid w:val="00BD448F"/>
    <w:rsid w:val="00BD44AC"/>
    <w:rsid w:val="00BD44D3"/>
    <w:rsid w:val="00BD450F"/>
    <w:rsid w:val="00BD4572"/>
    <w:rsid w:val="00BD45C6"/>
    <w:rsid w:val="00BD45E7"/>
    <w:rsid w:val="00BD4607"/>
    <w:rsid w:val="00BD4686"/>
    <w:rsid w:val="00BD4725"/>
    <w:rsid w:val="00BD47A2"/>
    <w:rsid w:val="00BD47D2"/>
    <w:rsid w:val="00BD47EF"/>
    <w:rsid w:val="00BD491B"/>
    <w:rsid w:val="00BD4A15"/>
    <w:rsid w:val="00BD4AE0"/>
    <w:rsid w:val="00BD4AF6"/>
    <w:rsid w:val="00BD4BAF"/>
    <w:rsid w:val="00BD4BE1"/>
    <w:rsid w:val="00BD4C2B"/>
    <w:rsid w:val="00BD4D21"/>
    <w:rsid w:val="00BD4DC0"/>
    <w:rsid w:val="00BD4EB9"/>
    <w:rsid w:val="00BD500E"/>
    <w:rsid w:val="00BD50A8"/>
    <w:rsid w:val="00BD50BF"/>
    <w:rsid w:val="00BD50D2"/>
    <w:rsid w:val="00BD50DD"/>
    <w:rsid w:val="00BD50E3"/>
    <w:rsid w:val="00BD50EB"/>
    <w:rsid w:val="00BD5141"/>
    <w:rsid w:val="00BD518F"/>
    <w:rsid w:val="00BD51BA"/>
    <w:rsid w:val="00BD51C9"/>
    <w:rsid w:val="00BD5238"/>
    <w:rsid w:val="00BD5270"/>
    <w:rsid w:val="00BD529A"/>
    <w:rsid w:val="00BD536B"/>
    <w:rsid w:val="00BD54D7"/>
    <w:rsid w:val="00BD552E"/>
    <w:rsid w:val="00BD563C"/>
    <w:rsid w:val="00BD56A6"/>
    <w:rsid w:val="00BD56A7"/>
    <w:rsid w:val="00BD56C6"/>
    <w:rsid w:val="00BD56D2"/>
    <w:rsid w:val="00BD56D4"/>
    <w:rsid w:val="00BD5723"/>
    <w:rsid w:val="00BD57C8"/>
    <w:rsid w:val="00BD5885"/>
    <w:rsid w:val="00BD58DE"/>
    <w:rsid w:val="00BD5947"/>
    <w:rsid w:val="00BD5A6E"/>
    <w:rsid w:val="00BD5AB6"/>
    <w:rsid w:val="00BD5B28"/>
    <w:rsid w:val="00BD5B3D"/>
    <w:rsid w:val="00BD5B83"/>
    <w:rsid w:val="00BD5B9F"/>
    <w:rsid w:val="00BD5C0B"/>
    <w:rsid w:val="00BD5E67"/>
    <w:rsid w:val="00BD5EE1"/>
    <w:rsid w:val="00BD5EF5"/>
    <w:rsid w:val="00BD604A"/>
    <w:rsid w:val="00BD60AA"/>
    <w:rsid w:val="00BD615E"/>
    <w:rsid w:val="00BD619D"/>
    <w:rsid w:val="00BD6251"/>
    <w:rsid w:val="00BD62F3"/>
    <w:rsid w:val="00BD6444"/>
    <w:rsid w:val="00BD6473"/>
    <w:rsid w:val="00BD64AD"/>
    <w:rsid w:val="00BD6545"/>
    <w:rsid w:val="00BD6547"/>
    <w:rsid w:val="00BD6613"/>
    <w:rsid w:val="00BD667A"/>
    <w:rsid w:val="00BD66E5"/>
    <w:rsid w:val="00BD66F7"/>
    <w:rsid w:val="00BD6707"/>
    <w:rsid w:val="00BD671E"/>
    <w:rsid w:val="00BD67BB"/>
    <w:rsid w:val="00BD67E8"/>
    <w:rsid w:val="00BD6851"/>
    <w:rsid w:val="00BD691F"/>
    <w:rsid w:val="00BD6938"/>
    <w:rsid w:val="00BD6994"/>
    <w:rsid w:val="00BD6A21"/>
    <w:rsid w:val="00BD6A33"/>
    <w:rsid w:val="00BD6A77"/>
    <w:rsid w:val="00BD6B70"/>
    <w:rsid w:val="00BD6B72"/>
    <w:rsid w:val="00BD6B78"/>
    <w:rsid w:val="00BD6CC6"/>
    <w:rsid w:val="00BD6CD9"/>
    <w:rsid w:val="00BD6CF2"/>
    <w:rsid w:val="00BD6DAD"/>
    <w:rsid w:val="00BD6DBB"/>
    <w:rsid w:val="00BD6DC4"/>
    <w:rsid w:val="00BD6DE4"/>
    <w:rsid w:val="00BD6E30"/>
    <w:rsid w:val="00BD6E7A"/>
    <w:rsid w:val="00BD6E9D"/>
    <w:rsid w:val="00BD6EC1"/>
    <w:rsid w:val="00BD6F4F"/>
    <w:rsid w:val="00BD6FC5"/>
    <w:rsid w:val="00BD7028"/>
    <w:rsid w:val="00BD7144"/>
    <w:rsid w:val="00BD7151"/>
    <w:rsid w:val="00BD7182"/>
    <w:rsid w:val="00BD7186"/>
    <w:rsid w:val="00BD71D4"/>
    <w:rsid w:val="00BD71D7"/>
    <w:rsid w:val="00BD71E5"/>
    <w:rsid w:val="00BD71F4"/>
    <w:rsid w:val="00BD722C"/>
    <w:rsid w:val="00BD7239"/>
    <w:rsid w:val="00BD736E"/>
    <w:rsid w:val="00BD7391"/>
    <w:rsid w:val="00BD73BE"/>
    <w:rsid w:val="00BD73EE"/>
    <w:rsid w:val="00BD73FB"/>
    <w:rsid w:val="00BD7485"/>
    <w:rsid w:val="00BD749D"/>
    <w:rsid w:val="00BD76FF"/>
    <w:rsid w:val="00BD770D"/>
    <w:rsid w:val="00BD7710"/>
    <w:rsid w:val="00BD7816"/>
    <w:rsid w:val="00BD7828"/>
    <w:rsid w:val="00BD786F"/>
    <w:rsid w:val="00BD7927"/>
    <w:rsid w:val="00BD7941"/>
    <w:rsid w:val="00BD7A2E"/>
    <w:rsid w:val="00BD7A79"/>
    <w:rsid w:val="00BD7ABC"/>
    <w:rsid w:val="00BD7AE5"/>
    <w:rsid w:val="00BD7BCE"/>
    <w:rsid w:val="00BD7C64"/>
    <w:rsid w:val="00BD7D9A"/>
    <w:rsid w:val="00BD7EBB"/>
    <w:rsid w:val="00BD7ECD"/>
    <w:rsid w:val="00BD7F95"/>
    <w:rsid w:val="00BD7FC9"/>
    <w:rsid w:val="00BD7FF4"/>
    <w:rsid w:val="00BE0036"/>
    <w:rsid w:val="00BE003C"/>
    <w:rsid w:val="00BE005F"/>
    <w:rsid w:val="00BE00D1"/>
    <w:rsid w:val="00BE015F"/>
    <w:rsid w:val="00BE0261"/>
    <w:rsid w:val="00BE02B6"/>
    <w:rsid w:val="00BE02FE"/>
    <w:rsid w:val="00BE0342"/>
    <w:rsid w:val="00BE056C"/>
    <w:rsid w:val="00BE061F"/>
    <w:rsid w:val="00BE0655"/>
    <w:rsid w:val="00BE06C2"/>
    <w:rsid w:val="00BE076B"/>
    <w:rsid w:val="00BE07FE"/>
    <w:rsid w:val="00BE085A"/>
    <w:rsid w:val="00BE086C"/>
    <w:rsid w:val="00BE0897"/>
    <w:rsid w:val="00BE0899"/>
    <w:rsid w:val="00BE08B8"/>
    <w:rsid w:val="00BE08D1"/>
    <w:rsid w:val="00BE08F9"/>
    <w:rsid w:val="00BE0969"/>
    <w:rsid w:val="00BE0A18"/>
    <w:rsid w:val="00BE0A95"/>
    <w:rsid w:val="00BE0C17"/>
    <w:rsid w:val="00BE0C35"/>
    <w:rsid w:val="00BE0C63"/>
    <w:rsid w:val="00BE0CDA"/>
    <w:rsid w:val="00BE0CE4"/>
    <w:rsid w:val="00BE0D41"/>
    <w:rsid w:val="00BE0DF3"/>
    <w:rsid w:val="00BE0E4B"/>
    <w:rsid w:val="00BE0EDE"/>
    <w:rsid w:val="00BE0F38"/>
    <w:rsid w:val="00BE0F74"/>
    <w:rsid w:val="00BE0FB4"/>
    <w:rsid w:val="00BE0FE8"/>
    <w:rsid w:val="00BE1024"/>
    <w:rsid w:val="00BE1034"/>
    <w:rsid w:val="00BE1049"/>
    <w:rsid w:val="00BE1068"/>
    <w:rsid w:val="00BE10BA"/>
    <w:rsid w:val="00BE11C9"/>
    <w:rsid w:val="00BE124E"/>
    <w:rsid w:val="00BE1252"/>
    <w:rsid w:val="00BE125E"/>
    <w:rsid w:val="00BE1297"/>
    <w:rsid w:val="00BE12B2"/>
    <w:rsid w:val="00BE12E1"/>
    <w:rsid w:val="00BE1470"/>
    <w:rsid w:val="00BE1477"/>
    <w:rsid w:val="00BE153C"/>
    <w:rsid w:val="00BE153E"/>
    <w:rsid w:val="00BE15F2"/>
    <w:rsid w:val="00BE1617"/>
    <w:rsid w:val="00BE1684"/>
    <w:rsid w:val="00BE169E"/>
    <w:rsid w:val="00BE16FB"/>
    <w:rsid w:val="00BE1718"/>
    <w:rsid w:val="00BE172A"/>
    <w:rsid w:val="00BE1752"/>
    <w:rsid w:val="00BE1786"/>
    <w:rsid w:val="00BE185B"/>
    <w:rsid w:val="00BE1912"/>
    <w:rsid w:val="00BE1992"/>
    <w:rsid w:val="00BE19EB"/>
    <w:rsid w:val="00BE19FC"/>
    <w:rsid w:val="00BE1A92"/>
    <w:rsid w:val="00BE1AD4"/>
    <w:rsid w:val="00BE1B17"/>
    <w:rsid w:val="00BE1B3D"/>
    <w:rsid w:val="00BE1B50"/>
    <w:rsid w:val="00BE1B7B"/>
    <w:rsid w:val="00BE1B81"/>
    <w:rsid w:val="00BE1B9B"/>
    <w:rsid w:val="00BE1BD8"/>
    <w:rsid w:val="00BE1BFD"/>
    <w:rsid w:val="00BE1C56"/>
    <w:rsid w:val="00BE1C86"/>
    <w:rsid w:val="00BE1CC7"/>
    <w:rsid w:val="00BE1CC9"/>
    <w:rsid w:val="00BE1DF6"/>
    <w:rsid w:val="00BE1E17"/>
    <w:rsid w:val="00BE1E61"/>
    <w:rsid w:val="00BE1F07"/>
    <w:rsid w:val="00BE1F43"/>
    <w:rsid w:val="00BE1F60"/>
    <w:rsid w:val="00BE1FDD"/>
    <w:rsid w:val="00BE201C"/>
    <w:rsid w:val="00BE212C"/>
    <w:rsid w:val="00BE222D"/>
    <w:rsid w:val="00BE229A"/>
    <w:rsid w:val="00BE22C7"/>
    <w:rsid w:val="00BE22FB"/>
    <w:rsid w:val="00BE2306"/>
    <w:rsid w:val="00BE23A7"/>
    <w:rsid w:val="00BE23D8"/>
    <w:rsid w:val="00BE242A"/>
    <w:rsid w:val="00BE2480"/>
    <w:rsid w:val="00BE24BB"/>
    <w:rsid w:val="00BE24C8"/>
    <w:rsid w:val="00BE251A"/>
    <w:rsid w:val="00BE2526"/>
    <w:rsid w:val="00BE2553"/>
    <w:rsid w:val="00BE2593"/>
    <w:rsid w:val="00BE25BE"/>
    <w:rsid w:val="00BE265A"/>
    <w:rsid w:val="00BE26F8"/>
    <w:rsid w:val="00BE2721"/>
    <w:rsid w:val="00BE275B"/>
    <w:rsid w:val="00BE27E7"/>
    <w:rsid w:val="00BE2822"/>
    <w:rsid w:val="00BE28BD"/>
    <w:rsid w:val="00BE290B"/>
    <w:rsid w:val="00BE2A98"/>
    <w:rsid w:val="00BE2A9B"/>
    <w:rsid w:val="00BE2AFA"/>
    <w:rsid w:val="00BE2B23"/>
    <w:rsid w:val="00BE2C3B"/>
    <w:rsid w:val="00BE2C5A"/>
    <w:rsid w:val="00BE2CAA"/>
    <w:rsid w:val="00BE2D41"/>
    <w:rsid w:val="00BE2D9D"/>
    <w:rsid w:val="00BE2DF7"/>
    <w:rsid w:val="00BE2E50"/>
    <w:rsid w:val="00BE2E5C"/>
    <w:rsid w:val="00BE2E98"/>
    <w:rsid w:val="00BE2E9E"/>
    <w:rsid w:val="00BE2EBB"/>
    <w:rsid w:val="00BE2EF6"/>
    <w:rsid w:val="00BE2FAC"/>
    <w:rsid w:val="00BE2FB0"/>
    <w:rsid w:val="00BE3078"/>
    <w:rsid w:val="00BE3096"/>
    <w:rsid w:val="00BE3270"/>
    <w:rsid w:val="00BE33A8"/>
    <w:rsid w:val="00BE33C6"/>
    <w:rsid w:val="00BE3410"/>
    <w:rsid w:val="00BE34C4"/>
    <w:rsid w:val="00BE3535"/>
    <w:rsid w:val="00BE353F"/>
    <w:rsid w:val="00BE3587"/>
    <w:rsid w:val="00BE35C0"/>
    <w:rsid w:val="00BE35CC"/>
    <w:rsid w:val="00BE3653"/>
    <w:rsid w:val="00BE36B4"/>
    <w:rsid w:val="00BE3736"/>
    <w:rsid w:val="00BE3756"/>
    <w:rsid w:val="00BE38A2"/>
    <w:rsid w:val="00BE395C"/>
    <w:rsid w:val="00BE3A0A"/>
    <w:rsid w:val="00BE3A3C"/>
    <w:rsid w:val="00BE3AE8"/>
    <w:rsid w:val="00BE3BB8"/>
    <w:rsid w:val="00BE3C11"/>
    <w:rsid w:val="00BE3CA9"/>
    <w:rsid w:val="00BE3CD2"/>
    <w:rsid w:val="00BE3D01"/>
    <w:rsid w:val="00BE3EC8"/>
    <w:rsid w:val="00BE3F6B"/>
    <w:rsid w:val="00BE3F89"/>
    <w:rsid w:val="00BE3F8A"/>
    <w:rsid w:val="00BE3FDB"/>
    <w:rsid w:val="00BE4054"/>
    <w:rsid w:val="00BE4138"/>
    <w:rsid w:val="00BE41CF"/>
    <w:rsid w:val="00BE4266"/>
    <w:rsid w:val="00BE426A"/>
    <w:rsid w:val="00BE42D9"/>
    <w:rsid w:val="00BE436D"/>
    <w:rsid w:val="00BE43BC"/>
    <w:rsid w:val="00BE43CD"/>
    <w:rsid w:val="00BE43F1"/>
    <w:rsid w:val="00BE4507"/>
    <w:rsid w:val="00BE451E"/>
    <w:rsid w:val="00BE454E"/>
    <w:rsid w:val="00BE458E"/>
    <w:rsid w:val="00BE464C"/>
    <w:rsid w:val="00BE4672"/>
    <w:rsid w:val="00BE4687"/>
    <w:rsid w:val="00BE46B1"/>
    <w:rsid w:val="00BE4710"/>
    <w:rsid w:val="00BE477A"/>
    <w:rsid w:val="00BE47B0"/>
    <w:rsid w:val="00BE488E"/>
    <w:rsid w:val="00BE48EE"/>
    <w:rsid w:val="00BE49C9"/>
    <w:rsid w:val="00BE49D5"/>
    <w:rsid w:val="00BE4A1B"/>
    <w:rsid w:val="00BE4A43"/>
    <w:rsid w:val="00BE4A4D"/>
    <w:rsid w:val="00BE4A8A"/>
    <w:rsid w:val="00BE4B3F"/>
    <w:rsid w:val="00BE4B5A"/>
    <w:rsid w:val="00BE4BD0"/>
    <w:rsid w:val="00BE4CB7"/>
    <w:rsid w:val="00BE4DA4"/>
    <w:rsid w:val="00BE4DB5"/>
    <w:rsid w:val="00BE4DCE"/>
    <w:rsid w:val="00BE4E24"/>
    <w:rsid w:val="00BE4EC1"/>
    <w:rsid w:val="00BE4F35"/>
    <w:rsid w:val="00BE4F43"/>
    <w:rsid w:val="00BE4FDE"/>
    <w:rsid w:val="00BE506E"/>
    <w:rsid w:val="00BE50FC"/>
    <w:rsid w:val="00BE5125"/>
    <w:rsid w:val="00BE51B1"/>
    <w:rsid w:val="00BE51D2"/>
    <w:rsid w:val="00BE5230"/>
    <w:rsid w:val="00BE527E"/>
    <w:rsid w:val="00BE5319"/>
    <w:rsid w:val="00BE55B4"/>
    <w:rsid w:val="00BE55E9"/>
    <w:rsid w:val="00BE568D"/>
    <w:rsid w:val="00BE5758"/>
    <w:rsid w:val="00BE57CD"/>
    <w:rsid w:val="00BE580B"/>
    <w:rsid w:val="00BE589C"/>
    <w:rsid w:val="00BE58B6"/>
    <w:rsid w:val="00BE5975"/>
    <w:rsid w:val="00BE59AB"/>
    <w:rsid w:val="00BE59DF"/>
    <w:rsid w:val="00BE5AD6"/>
    <w:rsid w:val="00BE5B48"/>
    <w:rsid w:val="00BE5BD0"/>
    <w:rsid w:val="00BE5BD8"/>
    <w:rsid w:val="00BE5C07"/>
    <w:rsid w:val="00BE5C08"/>
    <w:rsid w:val="00BE5C23"/>
    <w:rsid w:val="00BE5C44"/>
    <w:rsid w:val="00BE5C48"/>
    <w:rsid w:val="00BE5C8D"/>
    <w:rsid w:val="00BE5C9B"/>
    <w:rsid w:val="00BE5D16"/>
    <w:rsid w:val="00BE5D1D"/>
    <w:rsid w:val="00BE5D2C"/>
    <w:rsid w:val="00BE5DCD"/>
    <w:rsid w:val="00BE5E07"/>
    <w:rsid w:val="00BE5E7A"/>
    <w:rsid w:val="00BE5E80"/>
    <w:rsid w:val="00BE5ED5"/>
    <w:rsid w:val="00BE5F67"/>
    <w:rsid w:val="00BE6076"/>
    <w:rsid w:val="00BE610E"/>
    <w:rsid w:val="00BE615E"/>
    <w:rsid w:val="00BE6187"/>
    <w:rsid w:val="00BE6199"/>
    <w:rsid w:val="00BE6244"/>
    <w:rsid w:val="00BE6314"/>
    <w:rsid w:val="00BE6469"/>
    <w:rsid w:val="00BE64E4"/>
    <w:rsid w:val="00BE6564"/>
    <w:rsid w:val="00BE6651"/>
    <w:rsid w:val="00BE666A"/>
    <w:rsid w:val="00BE66A8"/>
    <w:rsid w:val="00BE679B"/>
    <w:rsid w:val="00BE67AC"/>
    <w:rsid w:val="00BE6835"/>
    <w:rsid w:val="00BE68D8"/>
    <w:rsid w:val="00BE68E5"/>
    <w:rsid w:val="00BE68F2"/>
    <w:rsid w:val="00BE6909"/>
    <w:rsid w:val="00BE6A1F"/>
    <w:rsid w:val="00BE6A77"/>
    <w:rsid w:val="00BE6AB3"/>
    <w:rsid w:val="00BE6B04"/>
    <w:rsid w:val="00BE6B13"/>
    <w:rsid w:val="00BE6B3B"/>
    <w:rsid w:val="00BE6BED"/>
    <w:rsid w:val="00BE6C80"/>
    <w:rsid w:val="00BE6CB5"/>
    <w:rsid w:val="00BE6CF9"/>
    <w:rsid w:val="00BE6D63"/>
    <w:rsid w:val="00BE6D80"/>
    <w:rsid w:val="00BE6DB2"/>
    <w:rsid w:val="00BE6DF4"/>
    <w:rsid w:val="00BE6E20"/>
    <w:rsid w:val="00BE6E5B"/>
    <w:rsid w:val="00BE6EDA"/>
    <w:rsid w:val="00BE7102"/>
    <w:rsid w:val="00BE7191"/>
    <w:rsid w:val="00BE7211"/>
    <w:rsid w:val="00BE7253"/>
    <w:rsid w:val="00BE72BC"/>
    <w:rsid w:val="00BE7316"/>
    <w:rsid w:val="00BE73BA"/>
    <w:rsid w:val="00BE73D2"/>
    <w:rsid w:val="00BE74C9"/>
    <w:rsid w:val="00BE7629"/>
    <w:rsid w:val="00BE76E3"/>
    <w:rsid w:val="00BE7744"/>
    <w:rsid w:val="00BE7746"/>
    <w:rsid w:val="00BE777E"/>
    <w:rsid w:val="00BE77A1"/>
    <w:rsid w:val="00BE77CB"/>
    <w:rsid w:val="00BE7843"/>
    <w:rsid w:val="00BE7863"/>
    <w:rsid w:val="00BE788A"/>
    <w:rsid w:val="00BE7911"/>
    <w:rsid w:val="00BE797C"/>
    <w:rsid w:val="00BE7998"/>
    <w:rsid w:val="00BE79DF"/>
    <w:rsid w:val="00BE7A5B"/>
    <w:rsid w:val="00BE7A9E"/>
    <w:rsid w:val="00BE7AD3"/>
    <w:rsid w:val="00BE7AD6"/>
    <w:rsid w:val="00BE7ADE"/>
    <w:rsid w:val="00BE7BA3"/>
    <w:rsid w:val="00BE7C42"/>
    <w:rsid w:val="00BE7C4B"/>
    <w:rsid w:val="00BE7C91"/>
    <w:rsid w:val="00BE7C93"/>
    <w:rsid w:val="00BE7CA0"/>
    <w:rsid w:val="00BE7D1D"/>
    <w:rsid w:val="00BE7D69"/>
    <w:rsid w:val="00BE7DBC"/>
    <w:rsid w:val="00BE7E47"/>
    <w:rsid w:val="00BE7ED5"/>
    <w:rsid w:val="00BE7F25"/>
    <w:rsid w:val="00BE7F70"/>
    <w:rsid w:val="00BF003C"/>
    <w:rsid w:val="00BF0062"/>
    <w:rsid w:val="00BF013A"/>
    <w:rsid w:val="00BF01C4"/>
    <w:rsid w:val="00BF0224"/>
    <w:rsid w:val="00BF0247"/>
    <w:rsid w:val="00BF02A4"/>
    <w:rsid w:val="00BF02E7"/>
    <w:rsid w:val="00BF0304"/>
    <w:rsid w:val="00BF04AC"/>
    <w:rsid w:val="00BF04DD"/>
    <w:rsid w:val="00BF0543"/>
    <w:rsid w:val="00BF05AF"/>
    <w:rsid w:val="00BF0692"/>
    <w:rsid w:val="00BF06E5"/>
    <w:rsid w:val="00BF0708"/>
    <w:rsid w:val="00BF073A"/>
    <w:rsid w:val="00BF0766"/>
    <w:rsid w:val="00BF0866"/>
    <w:rsid w:val="00BF097E"/>
    <w:rsid w:val="00BF098A"/>
    <w:rsid w:val="00BF09DA"/>
    <w:rsid w:val="00BF0A12"/>
    <w:rsid w:val="00BF0B48"/>
    <w:rsid w:val="00BF0B94"/>
    <w:rsid w:val="00BF0BE4"/>
    <w:rsid w:val="00BF0BFC"/>
    <w:rsid w:val="00BF0C86"/>
    <w:rsid w:val="00BF0CAE"/>
    <w:rsid w:val="00BF0D54"/>
    <w:rsid w:val="00BF0D66"/>
    <w:rsid w:val="00BF0D79"/>
    <w:rsid w:val="00BF0DF4"/>
    <w:rsid w:val="00BF0E0F"/>
    <w:rsid w:val="00BF0E60"/>
    <w:rsid w:val="00BF0EE5"/>
    <w:rsid w:val="00BF0F3F"/>
    <w:rsid w:val="00BF1002"/>
    <w:rsid w:val="00BF1017"/>
    <w:rsid w:val="00BF1079"/>
    <w:rsid w:val="00BF1095"/>
    <w:rsid w:val="00BF110D"/>
    <w:rsid w:val="00BF1179"/>
    <w:rsid w:val="00BF11F5"/>
    <w:rsid w:val="00BF1217"/>
    <w:rsid w:val="00BF12BE"/>
    <w:rsid w:val="00BF12D4"/>
    <w:rsid w:val="00BF12E3"/>
    <w:rsid w:val="00BF1389"/>
    <w:rsid w:val="00BF138E"/>
    <w:rsid w:val="00BF1407"/>
    <w:rsid w:val="00BF1522"/>
    <w:rsid w:val="00BF1531"/>
    <w:rsid w:val="00BF1621"/>
    <w:rsid w:val="00BF167B"/>
    <w:rsid w:val="00BF168A"/>
    <w:rsid w:val="00BF1792"/>
    <w:rsid w:val="00BF17A8"/>
    <w:rsid w:val="00BF1802"/>
    <w:rsid w:val="00BF1806"/>
    <w:rsid w:val="00BF181B"/>
    <w:rsid w:val="00BF1941"/>
    <w:rsid w:val="00BF19BE"/>
    <w:rsid w:val="00BF1B09"/>
    <w:rsid w:val="00BF1BB0"/>
    <w:rsid w:val="00BF1BB5"/>
    <w:rsid w:val="00BF1D7E"/>
    <w:rsid w:val="00BF1EB8"/>
    <w:rsid w:val="00BF1ED3"/>
    <w:rsid w:val="00BF1F09"/>
    <w:rsid w:val="00BF1FF1"/>
    <w:rsid w:val="00BF20C1"/>
    <w:rsid w:val="00BF20F9"/>
    <w:rsid w:val="00BF2153"/>
    <w:rsid w:val="00BF21CA"/>
    <w:rsid w:val="00BF2272"/>
    <w:rsid w:val="00BF229E"/>
    <w:rsid w:val="00BF22B5"/>
    <w:rsid w:val="00BF2365"/>
    <w:rsid w:val="00BF243B"/>
    <w:rsid w:val="00BF2441"/>
    <w:rsid w:val="00BF24BD"/>
    <w:rsid w:val="00BF252D"/>
    <w:rsid w:val="00BF2538"/>
    <w:rsid w:val="00BF2572"/>
    <w:rsid w:val="00BF268B"/>
    <w:rsid w:val="00BF2749"/>
    <w:rsid w:val="00BF27D0"/>
    <w:rsid w:val="00BF28CE"/>
    <w:rsid w:val="00BF298F"/>
    <w:rsid w:val="00BF2A32"/>
    <w:rsid w:val="00BF2C7C"/>
    <w:rsid w:val="00BF2D56"/>
    <w:rsid w:val="00BF2D66"/>
    <w:rsid w:val="00BF2DFC"/>
    <w:rsid w:val="00BF2F14"/>
    <w:rsid w:val="00BF2F38"/>
    <w:rsid w:val="00BF2F57"/>
    <w:rsid w:val="00BF302C"/>
    <w:rsid w:val="00BF307A"/>
    <w:rsid w:val="00BF30D6"/>
    <w:rsid w:val="00BF3141"/>
    <w:rsid w:val="00BF3276"/>
    <w:rsid w:val="00BF3614"/>
    <w:rsid w:val="00BF3808"/>
    <w:rsid w:val="00BF381A"/>
    <w:rsid w:val="00BF38D7"/>
    <w:rsid w:val="00BF38DE"/>
    <w:rsid w:val="00BF38E7"/>
    <w:rsid w:val="00BF396A"/>
    <w:rsid w:val="00BF39C5"/>
    <w:rsid w:val="00BF3AB1"/>
    <w:rsid w:val="00BF3AC8"/>
    <w:rsid w:val="00BF3AF9"/>
    <w:rsid w:val="00BF3B15"/>
    <w:rsid w:val="00BF3B5F"/>
    <w:rsid w:val="00BF3BCF"/>
    <w:rsid w:val="00BF3C59"/>
    <w:rsid w:val="00BF3CD0"/>
    <w:rsid w:val="00BF3CF2"/>
    <w:rsid w:val="00BF3CF9"/>
    <w:rsid w:val="00BF3D1F"/>
    <w:rsid w:val="00BF3D38"/>
    <w:rsid w:val="00BF3D46"/>
    <w:rsid w:val="00BF3D9E"/>
    <w:rsid w:val="00BF3DB9"/>
    <w:rsid w:val="00BF3DDF"/>
    <w:rsid w:val="00BF3E4C"/>
    <w:rsid w:val="00BF3E64"/>
    <w:rsid w:val="00BF3E86"/>
    <w:rsid w:val="00BF3EED"/>
    <w:rsid w:val="00BF3EFC"/>
    <w:rsid w:val="00BF3F67"/>
    <w:rsid w:val="00BF3F91"/>
    <w:rsid w:val="00BF3FF1"/>
    <w:rsid w:val="00BF4008"/>
    <w:rsid w:val="00BF409B"/>
    <w:rsid w:val="00BF410C"/>
    <w:rsid w:val="00BF4121"/>
    <w:rsid w:val="00BF4186"/>
    <w:rsid w:val="00BF4243"/>
    <w:rsid w:val="00BF4454"/>
    <w:rsid w:val="00BF4465"/>
    <w:rsid w:val="00BF4486"/>
    <w:rsid w:val="00BF452F"/>
    <w:rsid w:val="00BF4541"/>
    <w:rsid w:val="00BF454A"/>
    <w:rsid w:val="00BF45C3"/>
    <w:rsid w:val="00BF45CC"/>
    <w:rsid w:val="00BF45E6"/>
    <w:rsid w:val="00BF45ED"/>
    <w:rsid w:val="00BF477A"/>
    <w:rsid w:val="00BF4788"/>
    <w:rsid w:val="00BF47B0"/>
    <w:rsid w:val="00BF4815"/>
    <w:rsid w:val="00BF48E8"/>
    <w:rsid w:val="00BF49CF"/>
    <w:rsid w:val="00BF49EF"/>
    <w:rsid w:val="00BF49F5"/>
    <w:rsid w:val="00BF4A3C"/>
    <w:rsid w:val="00BF4CC1"/>
    <w:rsid w:val="00BF4D44"/>
    <w:rsid w:val="00BF4D47"/>
    <w:rsid w:val="00BF4DDF"/>
    <w:rsid w:val="00BF4ED5"/>
    <w:rsid w:val="00BF4EF9"/>
    <w:rsid w:val="00BF4FBA"/>
    <w:rsid w:val="00BF4FE8"/>
    <w:rsid w:val="00BF500B"/>
    <w:rsid w:val="00BF50B0"/>
    <w:rsid w:val="00BF50B8"/>
    <w:rsid w:val="00BF50E3"/>
    <w:rsid w:val="00BF521B"/>
    <w:rsid w:val="00BF52A6"/>
    <w:rsid w:val="00BF52AB"/>
    <w:rsid w:val="00BF52D3"/>
    <w:rsid w:val="00BF531F"/>
    <w:rsid w:val="00BF5340"/>
    <w:rsid w:val="00BF537A"/>
    <w:rsid w:val="00BF5389"/>
    <w:rsid w:val="00BF53D6"/>
    <w:rsid w:val="00BF53EE"/>
    <w:rsid w:val="00BF5426"/>
    <w:rsid w:val="00BF54B5"/>
    <w:rsid w:val="00BF552D"/>
    <w:rsid w:val="00BF55BA"/>
    <w:rsid w:val="00BF56A9"/>
    <w:rsid w:val="00BF576F"/>
    <w:rsid w:val="00BF5777"/>
    <w:rsid w:val="00BF57E5"/>
    <w:rsid w:val="00BF5843"/>
    <w:rsid w:val="00BF5896"/>
    <w:rsid w:val="00BF58CB"/>
    <w:rsid w:val="00BF58D9"/>
    <w:rsid w:val="00BF58E8"/>
    <w:rsid w:val="00BF59E0"/>
    <w:rsid w:val="00BF59EF"/>
    <w:rsid w:val="00BF59FE"/>
    <w:rsid w:val="00BF5A07"/>
    <w:rsid w:val="00BF5AEF"/>
    <w:rsid w:val="00BF5B58"/>
    <w:rsid w:val="00BF5B6F"/>
    <w:rsid w:val="00BF5C4C"/>
    <w:rsid w:val="00BF5C66"/>
    <w:rsid w:val="00BF5CAC"/>
    <w:rsid w:val="00BF5D07"/>
    <w:rsid w:val="00BF5D3A"/>
    <w:rsid w:val="00BF5E0A"/>
    <w:rsid w:val="00BF5EF0"/>
    <w:rsid w:val="00BF5F55"/>
    <w:rsid w:val="00BF5F7D"/>
    <w:rsid w:val="00BF5F94"/>
    <w:rsid w:val="00BF5FFC"/>
    <w:rsid w:val="00BF6009"/>
    <w:rsid w:val="00BF6026"/>
    <w:rsid w:val="00BF6065"/>
    <w:rsid w:val="00BF6088"/>
    <w:rsid w:val="00BF60BD"/>
    <w:rsid w:val="00BF6152"/>
    <w:rsid w:val="00BF61AF"/>
    <w:rsid w:val="00BF61E0"/>
    <w:rsid w:val="00BF620E"/>
    <w:rsid w:val="00BF629C"/>
    <w:rsid w:val="00BF62AD"/>
    <w:rsid w:val="00BF62D3"/>
    <w:rsid w:val="00BF62F4"/>
    <w:rsid w:val="00BF635A"/>
    <w:rsid w:val="00BF6388"/>
    <w:rsid w:val="00BF6449"/>
    <w:rsid w:val="00BF64EF"/>
    <w:rsid w:val="00BF6502"/>
    <w:rsid w:val="00BF65D3"/>
    <w:rsid w:val="00BF65F6"/>
    <w:rsid w:val="00BF6624"/>
    <w:rsid w:val="00BF6732"/>
    <w:rsid w:val="00BF6831"/>
    <w:rsid w:val="00BF68C8"/>
    <w:rsid w:val="00BF691B"/>
    <w:rsid w:val="00BF6976"/>
    <w:rsid w:val="00BF69D4"/>
    <w:rsid w:val="00BF69F7"/>
    <w:rsid w:val="00BF6A2A"/>
    <w:rsid w:val="00BF6A7A"/>
    <w:rsid w:val="00BF6AF8"/>
    <w:rsid w:val="00BF6B68"/>
    <w:rsid w:val="00BF6B7F"/>
    <w:rsid w:val="00BF6BF8"/>
    <w:rsid w:val="00BF6C81"/>
    <w:rsid w:val="00BF6C90"/>
    <w:rsid w:val="00BF6D07"/>
    <w:rsid w:val="00BF6D62"/>
    <w:rsid w:val="00BF6D9B"/>
    <w:rsid w:val="00BF6DE0"/>
    <w:rsid w:val="00BF6E1A"/>
    <w:rsid w:val="00BF6EAB"/>
    <w:rsid w:val="00BF703B"/>
    <w:rsid w:val="00BF704C"/>
    <w:rsid w:val="00BF7071"/>
    <w:rsid w:val="00BF7105"/>
    <w:rsid w:val="00BF71EF"/>
    <w:rsid w:val="00BF720D"/>
    <w:rsid w:val="00BF723F"/>
    <w:rsid w:val="00BF728F"/>
    <w:rsid w:val="00BF73C4"/>
    <w:rsid w:val="00BF73D9"/>
    <w:rsid w:val="00BF7509"/>
    <w:rsid w:val="00BF7635"/>
    <w:rsid w:val="00BF763F"/>
    <w:rsid w:val="00BF7702"/>
    <w:rsid w:val="00BF770C"/>
    <w:rsid w:val="00BF7719"/>
    <w:rsid w:val="00BF7764"/>
    <w:rsid w:val="00BF7864"/>
    <w:rsid w:val="00BF794E"/>
    <w:rsid w:val="00BF7A63"/>
    <w:rsid w:val="00BF7AFE"/>
    <w:rsid w:val="00BF7B28"/>
    <w:rsid w:val="00BF7C86"/>
    <w:rsid w:val="00BF7D0A"/>
    <w:rsid w:val="00BF7D9C"/>
    <w:rsid w:val="00BF7DCE"/>
    <w:rsid w:val="00BF7E54"/>
    <w:rsid w:val="00BF7E72"/>
    <w:rsid w:val="00BF7E85"/>
    <w:rsid w:val="00BF7E9F"/>
    <w:rsid w:val="00BF7F28"/>
    <w:rsid w:val="00BF7F6A"/>
    <w:rsid w:val="00BF7FD2"/>
    <w:rsid w:val="00C0006C"/>
    <w:rsid w:val="00C0007A"/>
    <w:rsid w:val="00C000B4"/>
    <w:rsid w:val="00C00100"/>
    <w:rsid w:val="00C00160"/>
    <w:rsid w:val="00C001A3"/>
    <w:rsid w:val="00C0026F"/>
    <w:rsid w:val="00C002DC"/>
    <w:rsid w:val="00C0047B"/>
    <w:rsid w:val="00C004A1"/>
    <w:rsid w:val="00C005E1"/>
    <w:rsid w:val="00C00645"/>
    <w:rsid w:val="00C00659"/>
    <w:rsid w:val="00C0068A"/>
    <w:rsid w:val="00C006C7"/>
    <w:rsid w:val="00C006DB"/>
    <w:rsid w:val="00C00715"/>
    <w:rsid w:val="00C0083F"/>
    <w:rsid w:val="00C00887"/>
    <w:rsid w:val="00C00A52"/>
    <w:rsid w:val="00C00B28"/>
    <w:rsid w:val="00C00BAC"/>
    <w:rsid w:val="00C00C06"/>
    <w:rsid w:val="00C00CC5"/>
    <w:rsid w:val="00C00E71"/>
    <w:rsid w:val="00C00EBE"/>
    <w:rsid w:val="00C00F21"/>
    <w:rsid w:val="00C00F5C"/>
    <w:rsid w:val="00C00FAE"/>
    <w:rsid w:val="00C00FC0"/>
    <w:rsid w:val="00C01027"/>
    <w:rsid w:val="00C0102A"/>
    <w:rsid w:val="00C01073"/>
    <w:rsid w:val="00C01091"/>
    <w:rsid w:val="00C0109F"/>
    <w:rsid w:val="00C010F8"/>
    <w:rsid w:val="00C0111C"/>
    <w:rsid w:val="00C0117B"/>
    <w:rsid w:val="00C01253"/>
    <w:rsid w:val="00C0126E"/>
    <w:rsid w:val="00C01391"/>
    <w:rsid w:val="00C0140C"/>
    <w:rsid w:val="00C01444"/>
    <w:rsid w:val="00C0146D"/>
    <w:rsid w:val="00C0147B"/>
    <w:rsid w:val="00C01587"/>
    <w:rsid w:val="00C0161D"/>
    <w:rsid w:val="00C01649"/>
    <w:rsid w:val="00C016B8"/>
    <w:rsid w:val="00C016D9"/>
    <w:rsid w:val="00C01740"/>
    <w:rsid w:val="00C017DA"/>
    <w:rsid w:val="00C01880"/>
    <w:rsid w:val="00C01930"/>
    <w:rsid w:val="00C01994"/>
    <w:rsid w:val="00C01A9B"/>
    <w:rsid w:val="00C01B22"/>
    <w:rsid w:val="00C01B8C"/>
    <w:rsid w:val="00C01BD6"/>
    <w:rsid w:val="00C01C10"/>
    <w:rsid w:val="00C01C35"/>
    <w:rsid w:val="00C01C3E"/>
    <w:rsid w:val="00C01C54"/>
    <w:rsid w:val="00C01CC3"/>
    <w:rsid w:val="00C01D5B"/>
    <w:rsid w:val="00C01D5F"/>
    <w:rsid w:val="00C01DD7"/>
    <w:rsid w:val="00C01EC3"/>
    <w:rsid w:val="00C01FEB"/>
    <w:rsid w:val="00C02001"/>
    <w:rsid w:val="00C02019"/>
    <w:rsid w:val="00C02093"/>
    <w:rsid w:val="00C02097"/>
    <w:rsid w:val="00C02100"/>
    <w:rsid w:val="00C0225C"/>
    <w:rsid w:val="00C022C3"/>
    <w:rsid w:val="00C0234A"/>
    <w:rsid w:val="00C0242B"/>
    <w:rsid w:val="00C0249E"/>
    <w:rsid w:val="00C02556"/>
    <w:rsid w:val="00C02560"/>
    <w:rsid w:val="00C025A3"/>
    <w:rsid w:val="00C025D2"/>
    <w:rsid w:val="00C0262A"/>
    <w:rsid w:val="00C02641"/>
    <w:rsid w:val="00C026A8"/>
    <w:rsid w:val="00C026E5"/>
    <w:rsid w:val="00C0272E"/>
    <w:rsid w:val="00C02781"/>
    <w:rsid w:val="00C027A5"/>
    <w:rsid w:val="00C02883"/>
    <w:rsid w:val="00C028BE"/>
    <w:rsid w:val="00C028C2"/>
    <w:rsid w:val="00C028CF"/>
    <w:rsid w:val="00C0290D"/>
    <w:rsid w:val="00C02921"/>
    <w:rsid w:val="00C02A89"/>
    <w:rsid w:val="00C02B17"/>
    <w:rsid w:val="00C02B55"/>
    <w:rsid w:val="00C02CE2"/>
    <w:rsid w:val="00C02CE4"/>
    <w:rsid w:val="00C02D29"/>
    <w:rsid w:val="00C02DF2"/>
    <w:rsid w:val="00C02E0A"/>
    <w:rsid w:val="00C02E48"/>
    <w:rsid w:val="00C02E66"/>
    <w:rsid w:val="00C02EA7"/>
    <w:rsid w:val="00C02F19"/>
    <w:rsid w:val="00C02F4D"/>
    <w:rsid w:val="00C0313B"/>
    <w:rsid w:val="00C0315A"/>
    <w:rsid w:val="00C03167"/>
    <w:rsid w:val="00C03191"/>
    <w:rsid w:val="00C0322D"/>
    <w:rsid w:val="00C032A0"/>
    <w:rsid w:val="00C032EA"/>
    <w:rsid w:val="00C03325"/>
    <w:rsid w:val="00C03326"/>
    <w:rsid w:val="00C03349"/>
    <w:rsid w:val="00C0334F"/>
    <w:rsid w:val="00C03364"/>
    <w:rsid w:val="00C033CB"/>
    <w:rsid w:val="00C033F5"/>
    <w:rsid w:val="00C033FB"/>
    <w:rsid w:val="00C0341B"/>
    <w:rsid w:val="00C03438"/>
    <w:rsid w:val="00C03442"/>
    <w:rsid w:val="00C0344A"/>
    <w:rsid w:val="00C0346E"/>
    <w:rsid w:val="00C03510"/>
    <w:rsid w:val="00C03580"/>
    <w:rsid w:val="00C035B1"/>
    <w:rsid w:val="00C035BA"/>
    <w:rsid w:val="00C0362F"/>
    <w:rsid w:val="00C0365B"/>
    <w:rsid w:val="00C03708"/>
    <w:rsid w:val="00C03724"/>
    <w:rsid w:val="00C037CD"/>
    <w:rsid w:val="00C037EA"/>
    <w:rsid w:val="00C0384E"/>
    <w:rsid w:val="00C03863"/>
    <w:rsid w:val="00C03900"/>
    <w:rsid w:val="00C03916"/>
    <w:rsid w:val="00C039A7"/>
    <w:rsid w:val="00C039B0"/>
    <w:rsid w:val="00C03A85"/>
    <w:rsid w:val="00C03AD5"/>
    <w:rsid w:val="00C03B54"/>
    <w:rsid w:val="00C03B6F"/>
    <w:rsid w:val="00C03B70"/>
    <w:rsid w:val="00C03B89"/>
    <w:rsid w:val="00C03BFD"/>
    <w:rsid w:val="00C03CA2"/>
    <w:rsid w:val="00C03CAB"/>
    <w:rsid w:val="00C03D8B"/>
    <w:rsid w:val="00C03E1C"/>
    <w:rsid w:val="00C03E28"/>
    <w:rsid w:val="00C03EA2"/>
    <w:rsid w:val="00C03F74"/>
    <w:rsid w:val="00C040C0"/>
    <w:rsid w:val="00C04128"/>
    <w:rsid w:val="00C0413B"/>
    <w:rsid w:val="00C04190"/>
    <w:rsid w:val="00C041C9"/>
    <w:rsid w:val="00C04200"/>
    <w:rsid w:val="00C0424C"/>
    <w:rsid w:val="00C0427C"/>
    <w:rsid w:val="00C0429A"/>
    <w:rsid w:val="00C043FE"/>
    <w:rsid w:val="00C04566"/>
    <w:rsid w:val="00C045ED"/>
    <w:rsid w:val="00C045EE"/>
    <w:rsid w:val="00C045F7"/>
    <w:rsid w:val="00C0463E"/>
    <w:rsid w:val="00C046AA"/>
    <w:rsid w:val="00C046E8"/>
    <w:rsid w:val="00C0476A"/>
    <w:rsid w:val="00C04795"/>
    <w:rsid w:val="00C04875"/>
    <w:rsid w:val="00C048F4"/>
    <w:rsid w:val="00C048FD"/>
    <w:rsid w:val="00C0493D"/>
    <w:rsid w:val="00C04953"/>
    <w:rsid w:val="00C04989"/>
    <w:rsid w:val="00C04A23"/>
    <w:rsid w:val="00C04A95"/>
    <w:rsid w:val="00C04AA3"/>
    <w:rsid w:val="00C04B37"/>
    <w:rsid w:val="00C04BBC"/>
    <w:rsid w:val="00C04BC5"/>
    <w:rsid w:val="00C04C05"/>
    <w:rsid w:val="00C04C25"/>
    <w:rsid w:val="00C04C31"/>
    <w:rsid w:val="00C04C76"/>
    <w:rsid w:val="00C04CA3"/>
    <w:rsid w:val="00C04CD5"/>
    <w:rsid w:val="00C04DCD"/>
    <w:rsid w:val="00C04DF8"/>
    <w:rsid w:val="00C04DF9"/>
    <w:rsid w:val="00C04DFE"/>
    <w:rsid w:val="00C04E27"/>
    <w:rsid w:val="00C04E38"/>
    <w:rsid w:val="00C04E89"/>
    <w:rsid w:val="00C04EA8"/>
    <w:rsid w:val="00C04EDB"/>
    <w:rsid w:val="00C04F0C"/>
    <w:rsid w:val="00C04F5B"/>
    <w:rsid w:val="00C04FC0"/>
    <w:rsid w:val="00C05160"/>
    <w:rsid w:val="00C05245"/>
    <w:rsid w:val="00C05264"/>
    <w:rsid w:val="00C052EC"/>
    <w:rsid w:val="00C05334"/>
    <w:rsid w:val="00C05342"/>
    <w:rsid w:val="00C05361"/>
    <w:rsid w:val="00C05368"/>
    <w:rsid w:val="00C0539F"/>
    <w:rsid w:val="00C053EB"/>
    <w:rsid w:val="00C0549C"/>
    <w:rsid w:val="00C054BD"/>
    <w:rsid w:val="00C0553C"/>
    <w:rsid w:val="00C0555C"/>
    <w:rsid w:val="00C05614"/>
    <w:rsid w:val="00C0576F"/>
    <w:rsid w:val="00C05788"/>
    <w:rsid w:val="00C0579A"/>
    <w:rsid w:val="00C057D1"/>
    <w:rsid w:val="00C058A2"/>
    <w:rsid w:val="00C058E9"/>
    <w:rsid w:val="00C0593A"/>
    <w:rsid w:val="00C05950"/>
    <w:rsid w:val="00C05993"/>
    <w:rsid w:val="00C05A82"/>
    <w:rsid w:val="00C05B31"/>
    <w:rsid w:val="00C05D2A"/>
    <w:rsid w:val="00C05E10"/>
    <w:rsid w:val="00C05E2D"/>
    <w:rsid w:val="00C05E85"/>
    <w:rsid w:val="00C05ED5"/>
    <w:rsid w:val="00C05F15"/>
    <w:rsid w:val="00C05F6F"/>
    <w:rsid w:val="00C05F97"/>
    <w:rsid w:val="00C06047"/>
    <w:rsid w:val="00C06091"/>
    <w:rsid w:val="00C060CB"/>
    <w:rsid w:val="00C061A1"/>
    <w:rsid w:val="00C061B3"/>
    <w:rsid w:val="00C0624F"/>
    <w:rsid w:val="00C0633C"/>
    <w:rsid w:val="00C0643A"/>
    <w:rsid w:val="00C0647A"/>
    <w:rsid w:val="00C064AE"/>
    <w:rsid w:val="00C064ED"/>
    <w:rsid w:val="00C06566"/>
    <w:rsid w:val="00C06595"/>
    <w:rsid w:val="00C065C1"/>
    <w:rsid w:val="00C066B9"/>
    <w:rsid w:val="00C06703"/>
    <w:rsid w:val="00C06746"/>
    <w:rsid w:val="00C0687F"/>
    <w:rsid w:val="00C06945"/>
    <w:rsid w:val="00C069F8"/>
    <w:rsid w:val="00C06AB1"/>
    <w:rsid w:val="00C06B13"/>
    <w:rsid w:val="00C06B29"/>
    <w:rsid w:val="00C06B6B"/>
    <w:rsid w:val="00C06B75"/>
    <w:rsid w:val="00C06B7D"/>
    <w:rsid w:val="00C06B84"/>
    <w:rsid w:val="00C06BFB"/>
    <w:rsid w:val="00C06CB5"/>
    <w:rsid w:val="00C06CEA"/>
    <w:rsid w:val="00C06D63"/>
    <w:rsid w:val="00C06D75"/>
    <w:rsid w:val="00C06D7D"/>
    <w:rsid w:val="00C06D8E"/>
    <w:rsid w:val="00C06DAE"/>
    <w:rsid w:val="00C06DB4"/>
    <w:rsid w:val="00C06E96"/>
    <w:rsid w:val="00C06EC4"/>
    <w:rsid w:val="00C06F09"/>
    <w:rsid w:val="00C06FC3"/>
    <w:rsid w:val="00C06FD1"/>
    <w:rsid w:val="00C06FDA"/>
    <w:rsid w:val="00C07050"/>
    <w:rsid w:val="00C070A2"/>
    <w:rsid w:val="00C070AC"/>
    <w:rsid w:val="00C070CD"/>
    <w:rsid w:val="00C071CE"/>
    <w:rsid w:val="00C072F7"/>
    <w:rsid w:val="00C07320"/>
    <w:rsid w:val="00C073C6"/>
    <w:rsid w:val="00C073DF"/>
    <w:rsid w:val="00C073F1"/>
    <w:rsid w:val="00C073FE"/>
    <w:rsid w:val="00C07464"/>
    <w:rsid w:val="00C074D2"/>
    <w:rsid w:val="00C07590"/>
    <w:rsid w:val="00C075BD"/>
    <w:rsid w:val="00C07772"/>
    <w:rsid w:val="00C077BD"/>
    <w:rsid w:val="00C077C7"/>
    <w:rsid w:val="00C0782F"/>
    <w:rsid w:val="00C0783D"/>
    <w:rsid w:val="00C07880"/>
    <w:rsid w:val="00C078EA"/>
    <w:rsid w:val="00C07919"/>
    <w:rsid w:val="00C07925"/>
    <w:rsid w:val="00C07958"/>
    <w:rsid w:val="00C079A6"/>
    <w:rsid w:val="00C07AAC"/>
    <w:rsid w:val="00C07ADB"/>
    <w:rsid w:val="00C07AE8"/>
    <w:rsid w:val="00C07B4F"/>
    <w:rsid w:val="00C07BA0"/>
    <w:rsid w:val="00C07BFE"/>
    <w:rsid w:val="00C07C21"/>
    <w:rsid w:val="00C07CC9"/>
    <w:rsid w:val="00C07D3A"/>
    <w:rsid w:val="00C07D61"/>
    <w:rsid w:val="00C07D94"/>
    <w:rsid w:val="00C07F5B"/>
    <w:rsid w:val="00C07F62"/>
    <w:rsid w:val="00C07F88"/>
    <w:rsid w:val="00C07F9B"/>
    <w:rsid w:val="00C07FA0"/>
    <w:rsid w:val="00C1007E"/>
    <w:rsid w:val="00C101D9"/>
    <w:rsid w:val="00C101F2"/>
    <w:rsid w:val="00C10205"/>
    <w:rsid w:val="00C10267"/>
    <w:rsid w:val="00C10311"/>
    <w:rsid w:val="00C103D8"/>
    <w:rsid w:val="00C103EA"/>
    <w:rsid w:val="00C1049D"/>
    <w:rsid w:val="00C105A6"/>
    <w:rsid w:val="00C105CA"/>
    <w:rsid w:val="00C1075C"/>
    <w:rsid w:val="00C1077D"/>
    <w:rsid w:val="00C107A3"/>
    <w:rsid w:val="00C107E5"/>
    <w:rsid w:val="00C107F5"/>
    <w:rsid w:val="00C1089B"/>
    <w:rsid w:val="00C108D8"/>
    <w:rsid w:val="00C1092F"/>
    <w:rsid w:val="00C1093F"/>
    <w:rsid w:val="00C1096E"/>
    <w:rsid w:val="00C109A3"/>
    <w:rsid w:val="00C10A5A"/>
    <w:rsid w:val="00C10A70"/>
    <w:rsid w:val="00C10A82"/>
    <w:rsid w:val="00C10A85"/>
    <w:rsid w:val="00C10AC3"/>
    <w:rsid w:val="00C10AF0"/>
    <w:rsid w:val="00C10B2E"/>
    <w:rsid w:val="00C10B50"/>
    <w:rsid w:val="00C10B88"/>
    <w:rsid w:val="00C10BBF"/>
    <w:rsid w:val="00C10C99"/>
    <w:rsid w:val="00C10CD8"/>
    <w:rsid w:val="00C10CDE"/>
    <w:rsid w:val="00C10CF1"/>
    <w:rsid w:val="00C10DB6"/>
    <w:rsid w:val="00C10DC6"/>
    <w:rsid w:val="00C10DF3"/>
    <w:rsid w:val="00C10E3A"/>
    <w:rsid w:val="00C10E78"/>
    <w:rsid w:val="00C10F0E"/>
    <w:rsid w:val="00C10F8F"/>
    <w:rsid w:val="00C10FA3"/>
    <w:rsid w:val="00C11063"/>
    <w:rsid w:val="00C1113A"/>
    <w:rsid w:val="00C11193"/>
    <w:rsid w:val="00C11195"/>
    <w:rsid w:val="00C111A6"/>
    <w:rsid w:val="00C11215"/>
    <w:rsid w:val="00C11237"/>
    <w:rsid w:val="00C1123C"/>
    <w:rsid w:val="00C1127F"/>
    <w:rsid w:val="00C112BF"/>
    <w:rsid w:val="00C1137B"/>
    <w:rsid w:val="00C11508"/>
    <w:rsid w:val="00C1154A"/>
    <w:rsid w:val="00C115A5"/>
    <w:rsid w:val="00C115E6"/>
    <w:rsid w:val="00C11619"/>
    <w:rsid w:val="00C117B2"/>
    <w:rsid w:val="00C1180D"/>
    <w:rsid w:val="00C1186C"/>
    <w:rsid w:val="00C11A27"/>
    <w:rsid w:val="00C11A9D"/>
    <w:rsid w:val="00C11ADF"/>
    <w:rsid w:val="00C11AE5"/>
    <w:rsid w:val="00C11B60"/>
    <w:rsid w:val="00C11B65"/>
    <w:rsid w:val="00C11BF8"/>
    <w:rsid w:val="00C11BFB"/>
    <w:rsid w:val="00C11CA4"/>
    <w:rsid w:val="00C11D1E"/>
    <w:rsid w:val="00C11D7A"/>
    <w:rsid w:val="00C11DCE"/>
    <w:rsid w:val="00C11EB5"/>
    <w:rsid w:val="00C11F8D"/>
    <w:rsid w:val="00C11FB3"/>
    <w:rsid w:val="00C11FD7"/>
    <w:rsid w:val="00C12080"/>
    <w:rsid w:val="00C12099"/>
    <w:rsid w:val="00C12170"/>
    <w:rsid w:val="00C1221E"/>
    <w:rsid w:val="00C1227F"/>
    <w:rsid w:val="00C12282"/>
    <w:rsid w:val="00C12290"/>
    <w:rsid w:val="00C12408"/>
    <w:rsid w:val="00C1245E"/>
    <w:rsid w:val="00C1249C"/>
    <w:rsid w:val="00C12570"/>
    <w:rsid w:val="00C125F7"/>
    <w:rsid w:val="00C12688"/>
    <w:rsid w:val="00C126C8"/>
    <w:rsid w:val="00C126CF"/>
    <w:rsid w:val="00C12744"/>
    <w:rsid w:val="00C12795"/>
    <w:rsid w:val="00C127CE"/>
    <w:rsid w:val="00C12918"/>
    <w:rsid w:val="00C12ABE"/>
    <w:rsid w:val="00C12B80"/>
    <w:rsid w:val="00C12B88"/>
    <w:rsid w:val="00C12C47"/>
    <w:rsid w:val="00C12CEC"/>
    <w:rsid w:val="00C12D58"/>
    <w:rsid w:val="00C12D9D"/>
    <w:rsid w:val="00C12DB2"/>
    <w:rsid w:val="00C12E4C"/>
    <w:rsid w:val="00C12EE5"/>
    <w:rsid w:val="00C12F0B"/>
    <w:rsid w:val="00C12F1B"/>
    <w:rsid w:val="00C12F52"/>
    <w:rsid w:val="00C12F88"/>
    <w:rsid w:val="00C12FC2"/>
    <w:rsid w:val="00C13043"/>
    <w:rsid w:val="00C130A1"/>
    <w:rsid w:val="00C130E3"/>
    <w:rsid w:val="00C13133"/>
    <w:rsid w:val="00C13146"/>
    <w:rsid w:val="00C1329C"/>
    <w:rsid w:val="00C13397"/>
    <w:rsid w:val="00C1342B"/>
    <w:rsid w:val="00C13468"/>
    <w:rsid w:val="00C13557"/>
    <w:rsid w:val="00C13574"/>
    <w:rsid w:val="00C135D5"/>
    <w:rsid w:val="00C135DD"/>
    <w:rsid w:val="00C13601"/>
    <w:rsid w:val="00C136A8"/>
    <w:rsid w:val="00C136E8"/>
    <w:rsid w:val="00C137AB"/>
    <w:rsid w:val="00C13812"/>
    <w:rsid w:val="00C1381A"/>
    <w:rsid w:val="00C1383D"/>
    <w:rsid w:val="00C13869"/>
    <w:rsid w:val="00C13986"/>
    <w:rsid w:val="00C13B19"/>
    <w:rsid w:val="00C13B3F"/>
    <w:rsid w:val="00C13BF7"/>
    <w:rsid w:val="00C13C53"/>
    <w:rsid w:val="00C13DDE"/>
    <w:rsid w:val="00C13DE9"/>
    <w:rsid w:val="00C13E77"/>
    <w:rsid w:val="00C13F36"/>
    <w:rsid w:val="00C14101"/>
    <w:rsid w:val="00C14114"/>
    <w:rsid w:val="00C1412B"/>
    <w:rsid w:val="00C14162"/>
    <w:rsid w:val="00C141A1"/>
    <w:rsid w:val="00C1421B"/>
    <w:rsid w:val="00C1425E"/>
    <w:rsid w:val="00C142A8"/>
    <w:rsid w:val="00C14360"/>
    <w:rsid w:val="00C1439F"/>
    <w:rsid w:val="00C143B3"/>
    <w:rsid w:val="00C1440E"/>
    <w:rsid w:val="00C14430"/>
    <w:rsid w:val="00C1443A"/>
    <w:rsid w:val="00C1448E"/>
    <w:rsid w:val="00C14587"/>
    <w:rsid w:val="00C1462D"/>
    <w:rsid w:val="00C14734"/>
    <w:rsid w:val="00C1478D"/>
    <w:rsid w:val="00C147FF"/>
    <w:rsid w:val="00C148A8"/>
    <w:rsid w:val="00C148FF"/>
    <w:rsid w:val="00C1495D"/>
    <w:rsid w:val="00C149EF"/>
    <w:rsid w:val="00C14A3E"/>
    <w:rsid w:val="00C14A50"/>
    <w:rsid w:val="00C14A76"/>
    <w:rsid w:val="00C14A7D"/>
    <w:rsid w:val="00C14A99"/>
    <w:rsid w:val="00C14B19"/>
    <w:rsid w:val="00C14B6C"/>
    <w:rsid w:val="00C14BBC"/>
    <w:rsid w:val="00C14C06"/>
    <w:rsid w:val="00C14CA4"/>
    <w:rsid w:val="00C14D37"/>
    <w:rsid w:val="00C14D80"/>
    <w:rsid w:val="00C14E7B"/>
    <w:rsid w:val="00C14E82"/>
    <w:rsid w:val="00C14ED9"/>
    <w:rsid w:val="00C14F22"/>
    <w:rsid w:val="00C14F3A"/>
    <w:rsid w:val="00C14F65"/>
    <w:rsid w:val="00C15009"/>
    <w:rsid w:val="00C15014"/>
    <w:rsid w:val="00C15045"/>
    <w:rsid w:val="00C15055"/>
    <w:rsid w:val="00C151F1"/>
    <w:rsid w:val="00C15246"/>
    <w:rsid w:val="00C152A5"/>
    <w:rsid w:val="00C152B2"/>
    <w:rsid w:val="00C1532C"/>
    <w:rsid w:val="00C15440"/>
    <w:rsid w:val="00C15496"/>
    <w:rsid w:val="00C15509"/>
    <w:rsid w:val="00C15546"/>
    <w:rsid w:val="00C15579"/>
    <w:rsid w:val="00C155A9"/>
    <w:rsid w:val="00C155E2"/>
    <w:rsid w:val="00C1564B"/>
    <w:rsid w:val="00C15821"/>
    <w:rsid w:val="00C1588D"/>
    <w:rsid w:val="00C1589D"/>
    <w:rsid w:val="00C158EC"/>
    <w:rsid w:val="00C15A56"/>
    <w:rsid w:val="00C15A79"/>
    <w:rsid w:val="00C15B26"/>
    <w:rsid w:val="00C15B43"/>
    <w:rsid w:val="00C15BA8"/>
    <w:rsid w:val="00C15BE2"/>
    <w:rsid w:val="00C15CE1"/>
    <w:rsid w:val="00C15DE7"/>
    <w:rsid w:val="00C15E84"/>
    <w:rsid w:val="00C15FB4"/>
    <w:rsid w:val="00C1601C"/>
    <w:rsid w:val="00C1614C"/>
    <w:rsid w:val="00C1617A"/>
    <w:rsid w:val="00C161C0"/>
    <w:rsid w:val="00C161D0"/>
    <w:rsid w:val="00C161D8"/>
    <w:rsid w:val="00C161EA"/>
    <w:rsid w:val="00C16215"/>
    <w:rsid w:val="00C1628E"/>
    <w:rsid w:val="00C1632F"/>
    <w:rsid w:val="00C16332"/>
    <w:rsid w:val="00C163DB"/>
    <w:rsid w:val="00C16470"/>
    <w:rsid w:val="00C164D1"/>
    <w:rsid w:val="00C164D5"/>
    <w:rsid w:val="00C1659C"/>
    <w:rsid w:val="00C165DE"/>
    <w:rsid w:val="00C16864"/>
    <w:rsid w:val="00C16944"/>
    <w:rsid w:val="00C16A49"/>
    <w:rsid w:val="00C16A5B"/>
    <w:rsid w:val="00C16AB8"/>
    <w:rsid w:val="00C16ACE"/>
    <w:rsid w:val="00C16B2A"/>
    <w:rsid w:val="00C16B32"/>
    <w:rsid w:val="00C16B3A"/>
    <w:rsid w:val="00C16B5F"/>
    <w:rsid w:val="00C16C03"/>
    <w:rsid w:val="00C16C1A"/>
    <w:rsid w:val="00C16C30"/>
    <w:rsid w:val="00C16C67"/>
    <w:rsid w:val="00C16CF8"/>
    <w:rsid w:val="00C16D2E"/>
    <w:rsid w:val="00C16D69"/>
    <w:rsid w:val="00C16DF4"/>
    <w:rsid w:val="00C16E51"/>
    <w:rsid w:val="00C16EB8"/>
    <w:rsid w:val="00C16F56"/>
    <w:rsid w:val="00C16F5B"/>
    <w:rsid w:val="00C16F79"/>
    <w:rsid w:val="00C16F9C"/>
    <w:rsid w:val="00C16F9F"/>
    <w:rsid w:val="00C17060"/>
    <w:rsid w:val="00C170D0"/>
    <w:rsid w:val="00C17111"/>
    <w:rsid w:val="00C1717B"/>
    <w:rsid w:val="00C17254"/>
    <w:rsid w:val="00C172A8"/>
    <w:rsid w:val="00C17342"/>
    <w:rsid w:val="00C173B3"/>
    <w:rsid w:val="00C173CE"/>
    <w:rsid w:val="00C17410"/>
    <w:rsid w:val="00C1743C"/>
    <w:rsid w:val="00C1744F"/>
    <w:rsid w:val="00C17454"/>
    <w:rsid w:val="00C1748A"/>
    <w:rsid w:val="00C174B1"/>
    <w:rsid w:val="00C174CE"/>
    <w:rsid w:val="00C17528"/>
    <w:rsid w:val="00C1758D"/>
    <w:rsid w:val="00C175A8"/>
    <w:rsid w:val="00C17638"/>
    <w:rsid w:val="00C176A1"/>
    <w:rsid w:val="00C177EC"/>
    <w:rsid w:val="00C17853"/>
    <w:rsid w:val="00C17854"/>
    <w:rsid w:val="00C17952"/>
    <w:rsid w:val="00C17A36"/>
    <w:rsid w:val="00C17A3C"/>
    <w:rsid w:val="00C17BBD"/>
    <w:rsid w:val="00C17CBF"/>
    <w:rsid w:val="00C17D06"/>
    <w:rsid w:val="00C17D10"/>
    <w:rsid w:val="00C17E45"/>
    <w:rsid w:val="00C17FC9"/>
    <w:rsid w:val="00C2004E"/>
    <w:rsid w:val="00C20096"/>
    <w:rsid w:val="00C200AE"/>
    <w:rsid w:val="00C20352"/>
    <w:rsid w:val="00C2035E"/>
    <w:rsid w:val="00C2036E"/>
    <w:rsid w:val="00C203AC"/>
    <w:rsid w:val="00C20414"/>
    <w:rsid w:val="00C20444"/>
    <w:rsid w:val="00C204B7"/>
    <w:rsid w:val="00C204CC"/>
    <w:rsid w:val="00C205C3"/>
    <w:rsid w:val="00C205CC"/>
    <w:rsid w:val="00C20655"/>
    <w:rsid w:val="00C206AD"/>
    <w:rsid w:val="00C206FF"/>
    <w:rsid w:val="00C207AA"/>
    <w:rsid w:val="00C207C5"/>
    <w:rsid w:val="00C20806"/>
    <w:rsid w:val="00C20830"/>
    <w:rsid w:val="00C20839"/>
    <w:rsid w:val="00C208C2"/>
    <w:rsid w:val="00C2095D"/>
    <w:rsid w:val="00C20989"/>
    <w:rsid w:val="00C2098F"/>
    <w:rsid w:val="00C20A9F"/>
    <w:rsid w:val="00C20B67"/>
    <w:rsid w:val="00C20BE7"/>
    <w:rsid w:val="00C20CDC"/>
    <w:rsid w:val="00C20D8D"/>
    <w:rsid w:val="00C20E11"/>
    <w:rsid w:val="00C20F2F"/>
    <w:rsid w:val="00C20F73"/>
    <w:rsid w:val="00C211EC"/>
    <w:rsid w:val="00C21254"/>
    <w:rsid w:val="00C21294"/>
    <w:rsid w:val="00C212C7"/>
    <w:rsid w:val="00C2134E"/>
    <w:rsid w:val="00C21391"/>
    <w:rsid w:val="00C213AC"/>
    <w:rsid w:val="00C213B9"/>
    <w:rsid w:val="00C21434"/>
    <w:rsid w:val="00C21454"/>
    <w:rsid w:val="00C21529"/>
    <w:rsid w:val="00C21568"/>
    <w:rsid w:val="00C215A0"/>
    <w:rsid w:val="00C215E8"/>
    <w:rsid w:val="00C215E9"/>
    <w:rsid w:val="00C215F9"/>
    <w:rsid w:val="00C21635"/>
    <w:rsid w:val="00C21636"/>
    <w:rsid w:val="00C21761"/>
    <w:rsid w:val="00C217C2"/>
    <w:rsid w:val="00C217D5"/>
    <w:rsid w:val="00C2180E"/>
    <w:rsid w:val="00C21824"/>
    <w:rsid w:val="00C218BD"/>
    <w:rsid w:val="00C2192F"/>
    <w:rsid w:val="00C219C3"/>
    <w:rsid w:val="00C21A2C"/>
    <w:rsid w:val="00C21B80"/>
    <w:rsid w:val="00C21B98"/>
    <w:rsid w:val="00C21C16"/>
    <w:rsid w:val="00C21C5B"/>
    <w:rsid w:val="00C21C70"/>
    <w:rsid w:val="00C21D2E"/>
    <w:rsid w:val="00C21D49"/>
    <w:rsid w:val="00C21D71"/>
    <w:rsid w:val="00C21DC0"/>
    <w:rsid w:val="00C21E2E"/>
    <w:rsid w:val="00C21E4E"/>
    <w:rsid w:val="00C21EA2"/>
    <w:rsid w:val="00C21F87"/>
    <w:rsid w:val="00C2209B"/>
    <w:rsid w:val="00C220B9"/>
    <w:rsid w:val="00C220BE"/>
    <w:rsid w:val="00C220FB"/>
    <w:rsid w:val="00C22146"/>
    <w:rsid w:val="00C221AC"/>
    <w:rsid w:val="00C22205"/>
    <w:rsid w:val="00C22250"/>
    <w:rsid w:val="00C22253"/>
    <w:rsid w:val="00C22300"/>
    <w:rsid w:val="00C22327"/>
    <w:rsid w:val="00C22330"/>
    <w:rsid w:val="00C2236F"/>
    <w:rsid w:val="00C22382"/>
    <w:rsid w:val="00C22399"/>
    <w:rsid w:val="00C2241D"/>
    <w:rsid w:val="00C22431"/>
    <w:rsid w:val="00C2244C"/>
    <w:rsid w:val="00C22462"/>
    <w:rsid w:val="00C224CA"/>
    <w:rsid w:val="00C22509"/>
    <w:rsid w:val="00C22543"/>
    <w:rsid w:val="00C2255F"/>
    <w:rsid w:val="00C225B3"/>
    <w:rsid w:val="00C2263E"/>
    <w:rsid w:val="00C22646"/>
    <w:rsid w:val="00C22671"/>
    <w:rsid w:val="00C2267A"/>
    <w:rsid w:val="00C226A5"/>
    <w:rsid w:val="00C22715"/>
    <w:rsid w:val="00C227E5"/>
    <w:rsid w:val="00C22827"/>
    <w:rsid w:val="00C2285B"/>
    <w:rsid w:val="00C2287D"/>
    <w:rsid w:val="00C228DD"/>
    <w:rsid w:val="00C228ED"/>
    <w:rsid w:val="00C22906"/>
    <w:rsid w:val="00C2291E"/>
    <w:rsid w:val="00C22925"/>
    <w:rsid w:val="00C229DE"/>
    <w:rsid w:val="00C22ADC"/>
    <w:rsid w:val="00C22B41"/>
    <w:rsid w:val="00C22C06"/>
    <w:rsid w:val="00C22C57"/>
    <w:rsid w:val="00C22C68"/>
    <w:rsid w:val="00C22C78"/>
    <w:rsid w:val="00C22C90"/>
    <w:rsid w:val="00C22F0E"/>
    <w:rsid w:val="00C22F4F"/>
    <w:rsid w:val="00C22FD1"/>
    <w:rsid w:val="00C22FE6"/>
    <w:rsid w:val="00C22FF7"/>
    <w:rsid w:val="00C23034"/>
    <w:rsid w:val="00C2304E"/>
    <w:rsid w:val="00C23071"/>
    <w:rsid w:val="00C2307C"/>
    <w:rsid w:val="00C23094"/>
    <w:rsid w:val="00C230E5"/>
    <w:rsid w:val="00C23115"/>
    <w:rsid w:val="00C2317A"/>
    <w:rsid w:val="00C2317E"/>
    <w:rsid w:val="00C23194"/>
    <w:rsid w:val="00C231D0"/>
    <w:rsid w:val="00C23229"/>
    <w:rsid w:val="00C232D5"/>
    <w:rsid w:val="00C23343"/>
    <w:rsid w:val="00C2336A"/>
    <w:rsid w:val="00C233F5"/>
    <w:rsid w:val="00C23486"/>
    <w:rsid w:val="00C234CB"/>
    <w:rsid w:val="00C234EA"/>
    <w:rsid w:val="00C2353A"/>
    <w:rsid w:val="00C235C2"/>
    <w:rsid w:val="00C23604"/>
    <w:rsid w:val="00C236EE"/>
    <w:rsid w:val="00C236F9"/>
    <w:rsid w:val="00C23774"/>
    <w:rsid w:val="00C23784"/>
    <w:rsid w:val="00C2379A"/>
    <w:rsid w:val="00C2379B"/>
    <w:rsid w:val="00C23918"/>
    <w:rsid w:val="00C23978"/>
    <w:rsid w:val="00C23998"/>
    <w:rsid w:val="00C239AC"/>
    <w:rsid w:val="00C23A0E"/>
    <w:rsid w:val="00C23B43"/>
    <w:rsid w:val="00C23D2B"/>
    <w:rsid w:val="00C23D51"/>
    <w:rsid w:val="00C23D8D"/>
    <w:rsid w:val="00C23E1F"/>
    <w:rsid w:val="00C23F83"/>
    <w:rsid w:val="00C23FD3"/>
    <w:rsid w:val="00C24074"/>
    <w:rsid w:val="00C2413F"/>
    <w:rsid w:val="00C24171"/>
    <w:rsid w:val="00C24180"/>
    <w:rsid w:val="00C2420B"/>
    <w:rsid w:val="00C24234"/>
    <w:rsid w:val="00C24282"/>
    <w:rsid w:val="00C242C9"/>
    <w:rsid w:val="00C242E5"/>
    <w:rsid w:val="00C2433B"/>
    <w:rsid w:val="00C24383"/>
    <w:rsid w:val="00C244B1"/>
    <w:rsid w:val="00C24569"/>
    <w:rsid w:val="00C24581"/>
    <w:rsid w:val="00C2474B"/>
    <w:rsid w:val="00C247B6"/>
    <w:rsid w:val="00C247F6"/>
    <w:rsid w:val="00C24920"/>
    <w:rsid w:val="00C249EB"/>
    <w:rsid w:val="00C24A96"/>
    <w:rsid w:val="00C24AA7"/>
    <w:rsid w:val="00C24AF6"/>
    <w:rsid w:val="00C24BA0"/>
    <w:rsid w:val="00C24BC2"/>
    <w:rsid w:val="00C24C0F"/>
    <w:rsid w:val="00C24C70"/>
    <w:rsid w:val="00C24D50"/>
    <w:rsid w:val="00C24D59"/>
    <w:rsid w:val="00C24E37"/>
    <w:rsid w:val="00C24E5C"/>
    <w:rsid w:val="00C24F05"/>
    <w:rsid w:val="00C24F21"/>
    <w:rsid w:val="00C24F27"/>
    <w:rsid w:val="00C250DD"/>
    <w:rsid w:val="00C2510A"/>
    <w:rsid w:val="00C25151"/>
    <w:rsid w:val="00C251F2"/>
    <w:rsid w:val="00C25298"/>
    <w:rsid w:val="00C25344"/>
    <w:rsid w:val="00C25382"/>
    <w:rsid w:val="00C253A9"/>
    <w:rsid w:val="00C253E0"/>
    <w:rsid w:val="00C25414"/>
    <w:rsid w:val="00C25459"/>
    <w:rsid w:val="00C254EA"/>
    <w:rsid w:val="00C2554D"/>
    <w:rsid w:val="00C25617"/>
    <w:rsid w:val="00C2561A"/>
    <w:rsid w:val="00C25675"/>
    <w:rsid w:val="00C256F8"/>
    <w:rsid w:val="00C2572D"/>
    <w:rsid w:val="00C25781"/>
    <w:rsid w:val="00C2589A"/>
    <w:rsid w:val="00C2595B"/>
    <w:rsid w:val="00C25A94"/>
    <w:rsid w:val="00C25BEB"/>
    <w:rsid w:val="00C25C5A"/>
    <w:rsid w:val="00C25CA0"/>
    <w:rsid w:val="00C25CE3"/>
    <w:rsid w:val="00C25D10"/>
    <w:rsid w:val="00C25D46"/>
    <w:rsid w:val="00C25D99"/>
    <w:rsid w:val="00C25DC5"/>
    <w:rsid w:val="00C25E6B"/>
    <w:rsid w:val="00C25E8C"/>
    <w:rsid w:val="00C25EB3"/>
    <w:rsid w:val="00C25EE1"/>
    <w:rsid w:val="00C25FA2"/>
    <w:rsid w:val="00C25FE5"/>
    <w:rsid w:val="00C2604B"/>
    <w:rsid w:val="00C260D9"/>
    <w:rsid w:val="00C26128"/>
    <w:rsid w:val="00C262E1"/>
    <w:rsid w:val="00C26308"/>
    <w:rsid w:val="00C26429"/>
    <w:rsid w:val="00C2654D"/>
    <w:rsid w:val="00C265EB"/>
    <w:rsid w:val="00C265F5"/>
    <w:rsid w:val="00C26614"/>
    <w:rsid w:val="00C26623"/>
    <w:rsid w:val="00C26631"/>
    <w:rsid w:val="00C267BA"/>
    <w:rsid w:val="00C267DC"/>
    <w:rsid w:val="00C26869"/>
    <w:rsid w:val="00C26875"/>
    <w:rsid w:val="00C26980"/>
    <w:rsid w:val="00C26996"/>
    <w:rsid w:val="00C269DE"/>
    <w:rsid w:val="00C26A5E"/>
    <w:rsid w:val="00C26AF4"/>
    <w:rsid w:val="00C26AFF"/>
    <w:rsid w:val="00C26B15"/>
    <w:rsid w:val="00C26B1E"/>
    <w:rsid w:val="00C26B99"/>
    <w:rsid w:val="00C26BB8"/>
    <w:rsid w:val="00C26BC3"/>
    <w:rsid w:val="00C26BDE"/>
    <w:rsid w:val="00C26C18"/>
    <w:rsid w:val="00C26C42"/>
    <w:rsid w:val="00C26DD8"/>
    <w:rsid w:val="00C26F22"/>
    <w:rsid w:val="00C26F60"/>
    <w:rsid w:val="00C26FC9"/>
    <w:rsid w:val="00C271B9"/>
    <w:rsid w:val="00C27227"/>
    <w:rsid w:val="00C27241"/>
    <w:rsid w:val="00C27278"/>
    <w:rsid w:val="00C2739A"/>
    <w:rsid w:val="00C27495"/>
    <w:rsid w:val="00C274B4"/>
    <w:rsid w:val="00C274F9"/>
    <w:rsid w:val="00C274FF"/>
    <w:rsid w:val="00C2761F"/>
    <w:rsid w:val="00C2767C"/>
    <w:rsid w:val="00C276AF"/>
    <w:rsid w:val="00C276BB"/>
    <w:rsid w:val="00C277A0"/>
    <w:rsid w:val="00C277C8"/>
    <w:rsid w:val="00C2791D"/>
    <w:rsid w:val="00C27B08"/>
    <w:rsid w:val="00C27BF1"/>
    <w:rsid w:val="00C27BF3"/>
    <w:rsid w:val="00C27C2A"/>
    <w:rsid w:val="00C27C7A"/>
    <w:rsid w:val="00C27CD4"/>
    <w:rsid w:val="00C27D24"/>
    <w:rsid w:val="00C27D6A"/>
    <w:rsid w:val="00C27D74"/>
    <w:rsid w:val="00C27DF3"/>
    <w:rsid w:val="00C27E49"/>
    <w:rsid w:val="00C27E8A"/>
    <w:rsid w:val="00C27EA7"/>
    <w:rsid w:val="00C27EE6"/>
    <w:rsid w:val="00C27F0C"/>
    <w:rsid w:val="00C27F74"/>
    <w:rsid w:val="00C27FCB"/>
    <w:rsid w:val="00C27FF3"/>
    <w:rsid w:val="00C30020"/>
    <w:rsid w:val="00C30029"/>
    <w:rsid w:val="00C30115"/>
    <w:rsid w:val="00C30167"/>
    <w:rsid w:val="00C302A0"/>
    <w:rsid w:val="00C302B9"/>
    <w:rsid w:val="00C302C0"/>
    <w:rsid w:val="00C302CC"/>
    <w:rsid w:val="00C3033F"/>
    <w:rsid w:val="00C303B6"/>
    <w:rsid w:val="00C303F0"/>
    <w:rsid w:val="00C30421"/>
    <w:rsid w:val="00C30431"/>
    <w:rsid w:val="00C30432"/>
    <w:rsid w:val="00C3044F"/>
    <w:rsid w:val="00C30462"/>
    <w:rsid w:val="00C3051F"/>
    <w:rsid w:val="00C30628"/>
    <w:rsid w:val="00C3069A"/>
    <w:rsid w:val="00C306EC"/>
    <w:rsid w:val="00C30706"/>
    <w:rsid w:val="00C3071A"/>
    <w:rsid w:val="00C30770"/>
    <w:rsid w:val="00C30836"/>
    <w:rsid w:val="00C30869"/>
    <w:rsid w:val="00C30931"/>
    <w:rsid w:val="00C309AF"/>
    <w:rsid w:val="00C30A26"/>
    <w:rsid w:val="00C30AC7"/>
    <w:rsid w:val="00C30AF0"/>
    <w:rsid w:val="00C30C49"/>
    <w:rsid w:val="00C30CC0"/>
    <w:rsid w:val="00C30CD3"/>
    <w:rsid w:val="00C30CF2"/>
    <w:rsid w:val="00C30D2C"/>
    <w:rsid w:val="00C30E24"/>
    <w:rsid w:val="00C30E69"/>
    <w:rsid w:val="00C30ECC"/>
    <w:rsid w:val="00C30F2D"/>
    <w:rsid w:val="00C30F93"/>
    <w:rsid w:val="00C30FC5"/>
    <w:rsid w:val="00C3104C"/>
    <w:rsid w:val="00C31123"/>
    <w:rsid w:val="00C3115B"/>
    <w:rsid w:val="00C3115F"/>
    <w:rsid w:val="00C31167"/>
    <w:rsid w:val="00C3127B"/>
    <w:rsid w:val="00C31323"/>
    <w:rsid w:val="00C313F8"/>
    <w:rsid w:val="00C313FB"/>
    <w:rsid w:val="00C314AF"/>
    <w:rsid w:val="00C315A7"/>
    <w:rsid w:val="00C315B5"/>
    <w:rsid w:val="00C315C3"/>
    <w:rsid w:val="00C315D9"/>
    <w:rsid w:val="00C31719"/>
    <w:rsid w:val="00C31739"/>
    <w:rsid w:val="00C31869"/>
    <w:rsid w:val="00C318AC"/>
    <w:rsid w:val="00C3199E"/>
    <w:rsid w:val="00C319E7"/>
    <w:rsid w:val="00C31A4A"/>
    <w:rsid w:val="00C31AD8"/>
    <w:rsid w:val="00C31AE3"/>
    <w:rsid w:val="00C31AFC"/>
    <w:rsid w:val="00C31B23"/>
    <w:rsid w:val="00C31BB7"/>
    <w:rsid w:val="00C31C19"/>
    <w:rsid w:val="00C31DF8"/>
    <w:rsid w:val="00C31FDB"/>
    <w:rsid w:val="00C32089"/>
    <w:rsid w:val="00C32093"/>
    <w:rsid w:val="00C3212F"/>
    <w:rsid w:val="00C32369"/>
    <w:rsid w:val="00C32375"/>
    <w:rsid w:val="00C324E7"/>
    <w:rsid w:val="00C3251E"/>
    <w:rsid w:val="00C32560"/>
    <w:rsid w:val="00C326A7"/>
    <w:rsid w:val="00C326C7"/>
    <w:rsid w:val="00C32858"/>
    <w:rsid w:val="00C3288B"/>
    <w:rsid w:val="00C328C8"/>
    <w:rsid w:val="00C328CF"/>
    <w:rsid w:val="00C329B0"/>
    <w:rsid w:val="00C329FE"/>
    <w:rsid w:val="00C32A3C"/>
    <w:rsid w:val="00C32A79"/>
    <w:rsid w:val="00C32C61"/>
    <w:rsid w:val="00C32C83"/>
    <w:rsid w:val="00C32D71"/>
    <w:rsid w:val="00C32DA9"/>
    <w:rsid w:val="00C32DDF"/>
    <w:rsid w:val="00C32DFF"/>
    <w:rsid w:val="00C32F17"/>
    <w:rsid w:val="00C32FF0"/>
    <w:rsid w:val="00C33133"/>
    <w:rsid w:val="00C33146"/>
    <w:rsid w:val="00C33198"/>
    <w:rsid w:val="00C332D6"/>
    <w:rsid w:val="00C334F8"/>
    <w:rsid w:val="00C3355D"/>
    <w:rsid w:val="00C3364D"/>
    <w:rsid w:val="00C33670"/>
    <w:rsid w:val="00C33694"/>
    <w:rsid w:val="00C336FF"/>
    <w:rsid w:val="00C33723"/>
    <w:rsid w:val="00C3373F"/>
    <w:rsid w:val="00C33784"/>
    <w:rsid w:val="00C337B6"/>
    <w:rsid w:val="00C337CD"/>
    <w:rsid w:val="00C33844"/>
    <w:rsid w:val="00C3386E"/>
    <w:rsid w:val="00C338C6"/>
    <w:rsid w:val="00C338DA"/>
    <w:rsid w:val="00C33912"/>
    <w:rsid w:val="00C33976"/>
    <w:rsid w:val="00C339E9"/>
    <w:rsid w:val="00C33A19"/>
    <w:rsid w:val="00C33A5A"/>
    <w:rsid w:val="00C33ACD"/>
    <w:rsid w:val="00C33AEE"/>
    <w:rsid w:val="00C33B2E"/>
    <w:rsid w:val="00C33BC2"/>
    <w:rsid w:val="00C33C06"/>
    <w:rsid w:val="00C33C0C"/>
    <w:rsid w:val="00C33C57"/>
    <w:rsid w:val="00C33CC3"/>
    <w:rsid w:val="00C33D9D"/>
    <w:rsid w:val="00C33E45"/>
    <w:rsid w:val="00C33E5D"/>
    <w:rsid w:val="00C34098"/>
    <w:rsid w:val="00C340EE"/>
    <w:rsid w:val="00C34114"/>
    <w:rsid w:val="00C34172"/>
    <w:rsid w:val="00C34180"/>
    <w:rsid w:val="00C3419E"/>
    <w:rsid w:val="00C34205"/>
    <w:rsid w:val="00C34318"/>
    <w:rsid w:val="00C34373"/>
    <w:rsid w:val="00C3439F"/>
    <w:rsid w:val="00C343ED"/>
    <w:rsid w:val="00C34445"/>
    <w:rsid w:val="00C34507"/>
    <w:rsid w:val="00C34543"/>
    <w:rsid w:val="00C345B5"/>
    <w:rsid w:val="00C345C5"/>
    <w:rsid w:val="00C346B2"/>
    <w:rsid w:val="00C346C9"/>
    <w:rsid w:val="00C346D9"/>
    <w:rsid w:val="00C34709"/>
    <w:rsid w:val="00C3479A"/>
    <w:rsid w:val="00C3479E"/>
    <w:rsid w:val="00C347A3"/>
    <w:rsid w:val="00C347D5"/>
    <w:rsid w:val="00C34800"/>
    <w:rsid w:val="00C3481D"/>
    <w:rsid w:val="00C3481E"/>
    <w:rsid w:val="00C3487C"/>
    <w:rsid w:val="00C34894"/>
    <w:rsid w:val="00C3489A"/>
    <w:rsid w:val="00C34936"/>
    <w:rsid w:val="00C349DC"/>
    <w:rsid w:val="00C34A06"/>
    <w:rsid w:val="00C34A30"/>
    <w:rsid w:val="00C34A5B"/>
    <w:rsid w:val="00C34A77"/>
    <w:rsid w:val="00C34ADF"/>
    <w:rsid w:val="00C34B05"/>
    <w:rsid w:val="00C34B5A"/>
    <w:rsid w:val="00C34BA2"/>
    <w:rsid w:val="00C34BB3"/>
    <w:rsid w:val="00C34BC2"/>
    <w:rsid w:val="00C34C66"/>
    <w:rsid w:val="00C34CAB"/>
    <w:rsid w:val="00C34CE2"/>
    <w:rsid w:val="00C34CFC"/>
    <w:rsid w:val="00C34D18"/>
    <w:rsid w:val="00C34D7F"/>
    <w:rsid w:val="00C34E6C"/>
    <w:rsid w:val="00C34E84"/>
    <w:rsid w:val="00C34F0D"/>
    <w:rsid w:val="00C34F0E"/>
    <w:rsid w:val="00C34FF3"/>
    <w:rsid w:val="00C3503C"/>
    <w:rsid w:val="00C3504D"/>
    <w:rsid w:val="00C3510E"/>
    <w:rsid w:val="00C35130"/>
    <w:rsid w:val="00C35147"/>
    <w:rsid w:val="00C35179"/>
    <w:rsid w:val="00C351CC"/>
    <w:rsid w:val="00C352B7"/>
    <w:rsid w:val="00C352C5"/>
    <w:rsid w:val="00C35319"/>
    <w:rsid w:val="00C35355"/>
    <w:rsid w:val="00C35373"/>
    <w:rsid w:val="00C353E3"/>
    <w:rsid w:val="00C353E6"/>
    <w:rsid w:val="00C354C8"/>
    <w:rsid w:val="00C354CD"/>
    <w:rsid w:val="00C3552C"/>
    <w:rsid w:val="00C3553F"/>
    <w:rsid w:val="00C3555F"/>
    <w:rsid w:val="00C35566"/>
    <w:rsid w:val="00C35591"/>
    <w:rsid w:val="00C355A8"/>
    <w:rsid w:val="00C355EB"/>
    <w:rsid w:val="00C355F0"/>
    <w:rsid w:val="00C35609"/>
    <w:rsid w:val="00C35677"/>
    <w:rsid w:val="00C356BF"/>
    <w:rsid w:val="00C356DD"/>
    <w:rsid w:val="00C356DE"/>
    <w:rsid w:val="00C3581A"/>
    <w:rsid w:val="00C35838"/>
    <w:rsid w:val="00C35869"/>
    <w:rsid w:val="00C358C1"/>
    <w:rsid w:val="00C358C3"/>
    <w:rsid w:val="00C358DC"/>
    <w:rsid w:val="00C358E6"/>
    <w:rsid w:val="00C35B9C"/>
    <w:rsid w:val="00C35C3F"/>
    <w:rsid w:val="00C35C45"/>
    <w:rsid w:val="00C35C94"/>
    <w:rsid w:val="00C35D5B"/>
    <w:rsid w:val="00C35D9C"/>
    <w:rsid w:val="00C35DB0"/>
    <w:rsid w:val="00C35E1C"/>
    <w:rsid w:val="00C35EE7"/>
    <w:rsid w:val="00C35F34"/>
    <w:rsid w:val="00C35F5C"/>
    <w:rsid w:val="00C35F81"/>
    <w:rsid w:val="00C35FC7"/>
    <w:rsid w:val="00C36059"/>
    <w:rsid w:val="00C36072"/>
    <w:rsid w:val="00C36074"/>
    <w:rsid w:val="00C360B0"/>
    <w:rsid w:val="00C360B5"/>
    <w:rsid w:val="00C360FD"/>
    <w:rsid w:val="00C3620E"/>
    <w:rsid w:val="00C36267"/>
    <w:rsid w:val="00C362FB"/>
    <w:rsid w:val="00C36311"/>
    <w:rsid w:val="00C3635C"/>
    <w:rsid w:val="00C36412"/>
    <w:rsid w:val="00C3641B"/>
    <w:rsid w:val="00C364DC"/>
    <w:rsid w:val="00C36544"/>
    <w:rsid w:val="00C3664B"/>
    <w:rsid w:val="00C36662"/>
    <w:rsid w:val="00C3671C"/>
    <w:rsid w:val="00C36785"/>
    <w:rsid w:val="00C367B8"/>
    <w:rsid w:val="00C367E0"/>
    <w:rsid w:val="00C368BC"/>
    <w:rsid w:val="00C3693E"/>
    <w:rsid w:val="00C36985"/>
    <w:rsid w:val="00C36996"/>
    <w:rsid w:val="00C369BB"/>
    <w:rsid w:val="00C36A1B"/>
    <w:rsid w:val="00C36A6D"/>
    <w:rsid w:val="00C36A99"/>
    <w:rsid w:val="00C36ABC"/>
    <w:rsid w:val="00C36B57"/>
    <w:rsid w:val="00C36C76"/>
    <w:rsid w:val="00C36C78"/>
    <w:rsid w:val="00C36D03"/>
    <w:rsid w:val="00C36D62"/>
    <w:rsid w:val="00C36D63"/>
    <w:rsid w:val="00C36E29"/>
    <w:rsid w:val="00C36E7A"/>
    <w:rsid w:val="00C36E87"/>
    <w:rsid w:val="00C36E91"/>
    <w:rsid w:val="00C36EAC"/>
    <w:rsid w:val="00C36F14"/>
    <w:rsid w:val="00C36F9E"/>
    <w:rsid w:val="00C37004"/>
    <w:rsid w:val="00C370C8"/>
    <w:rsid w:val="00C370EB"/>
    <w:rsid w:val="00C370F9"/>
    <w:rsid w:val="00C3716B"/>
    <w:rsid w:val="00C37176"/>
    <w:rsid w:val="00C37338"/>
    <w:rsid w:val="00C3735F"/>
    <w:rsid w:val="00C373BC"/>
    <w:rsid w:val="00C373DA"/>
    <w:rsid w:val="00C37440"/>
    <w:rsid w:val="00C37476"/>
    <w:rsid w:val="00C374E6"/>
    <w:rsid w:val="00C375CC"/>
    <w:rsid w:val="00C37621"/>
    <w:rsid w:val="00C3764D"/>
    <w:rsid w:val="00C37671"/>
    <w:rsid w:val="00C376CF"/>
    <w:rsid w:val="00C376D7"/>
    <w:rsid w:val="00C37713"/>
    <w:rsid w:val="00C37854"/>
    <w:rsid w:val="00C378AE"/>
    <w:rsid w:val="00C378B8"/>
    <w:rsid w:val="00C378FC"/>
    <w:rsid w:val="00C37A3C"/>
    <w:rsid w:val="00C37A84"/>
    <w:rsid w:val="00C37AAD"/>
    <w:rsid w:val="00C37AFE"/>
    <w:rsid w:val="00C37B2B"/>
    <w:rsid w:val="00C37B71"/>
    <w:rsid w:val="00C37BAD"/>
    <w:rsid w:val="00C37C14"/>
    <w:rsid w:val="00C37C89"/>
    <w:rsid w:val="00C37CB9"/>
    <w:rsid w:val="00C37CC8"/>
    <w:rsid w:val="00C37D14"/>
    <w:rsid w:val="00C37D99"/>
    <w:rsid w:val="00C37DC2"/>
    <w:rsid w:val="00C37E1F"/>
    <w:rsid w:val="00C37ED5"/>
    <w:rsid w:val="00C37FDA"/>
    <w:rsid w:val="00C37FEF"/>
    <w:rsid w:val="00C40038"/>
    <w:rsid w:val="00C40055"/>
    <w:rsid w:val="00C4016A"/>
    <w:rsid w:val="00C401DD"/>
    <w:rsid w:val="00C40249"/>
    <w:rsid w:val="00C40269"/>
    <w:rsid w:val="00C402B6"/>
    <w:rsid w:val="00C40307"/>
    <w:rsid w:val="00C4033F"/>
    <w:rsid w:val="00C4040B"/>
    <w:rsid w:val="00C40419"/>
    <w:rsid w:val="00C40549"/>
    <w:rsid w:val="00C40564"/>
    <w:rsid w:val="00C405B1"/>
    <w:rsid w:val="00C406CA"/>
    <w:rsid w:val="00C407E0"/>
    <w:rsid w:val="00C408C5"/>
    <w:rsid w:val="00C40927"/>
    <w:rsid w:val="00C40979"/>
    <w:rsid w:val="00C409D1"/>
    <w:rsid w:val="00C40A40"/>
    <w:rsid w:val="00C40AA1"/>
    <w:rsid w:val="00C40B1A"/>
    <w:rsid w:val="00C40B8A"/>
    <w:rsid w:val="00C40BA2"/>
    <w:rsid w:val="00C40BE4"/>
    <w:rsid w:val="00C40C32"/>
    <w:rsid w:val="00C40CFE"/>
    <w:rsid w:val="00C40DE8"/>
    <w:rsid w:val="00C40E24"/>
    <w:rsid w:val="00C40EAA"/>
    <w:rsid w:val="00C40F1E"/>
    <w:rsid w:val="00C4104C"/>
    <w:rsid w:val="00C410A1"/>
    <w:rsid w:val="00C411E5"/>
    <w:rsid w:val="00C41209"/>
    <w:rsid w:val="00C4122F"/>
    <w:rsid w:val="00C4124E"/>
    <w:rsid w:val="00C412DA"/>
    <w:rsid w:val="00C4131D"/>
    <w:rsid w:val="00C41433"/>
    <w:rsid w:val="00C41442"/>
    <w:rsid w:val="00C41504"/>
    <w:rsid w:val="00C41559"/>
    <w:rsid w:val="00C41568"/>
    <w:rsid w:val="00C4157B"/>
    <w:rsid w:val="00C41580"/>
    <w:rsid w:val="00C4176B"/>
    <w:rsid w:val="00C417E8"/>
    <w:rsid w:val="00C41815"/>
    <w:rsid w:val="00C41823"/>
    <w:rsid w:val="00C4185D"/>
    <w:rsid w:val="00C418CD"/>
    <w:rsid w:val="00C4195F"/>
    <w:rsid w:val="00C419BD"/>
    <w:rsid w:val="00C419D7"/>
    <w:rsid w:val="00C41A0C"/>
    <w:rsid w:val="00C41A75"/>
    <w:rsid w:val="00C41A7C"/>
    <w:rsid w:val="00C41AF2"/>
    <w:rsid w:val="00C41B11"/>
    <w:rsid w:val="00C41C8C"/>
    <w:rsid w:val="00C41D39"/>
    <w:rsid w:val="00C41DC4"/>
    <w:rsid w:val="00C41FE5"/>
    <w:rsid w:val="00C42019"/>
    <w:rsid w:val="00C420C7"/>
    <w:rsid w:val="00C42172"/>
    <w:rsid w:val="00C42178"/>
    <w:rsid w:val="00C4217F"/>
    <w:rsid w:val="00C42188"/>
    <w:rsid w:val="00C421CB"/>
    <w:rsid w:val="00C421E0"/>
    <w:rsid w:val="00C4221C"/>
    <w:rsid w:val="00C42386"/>
    <w:rsid w:val="00C423C1"/>
    <w:rsid w:val="00C42499"/>
    <w:rsid w:val="00C424BC"/>
    <w:rsid w:val="00C424D2"/>
    <w:rsid w:val="00C4265D"/>
    <w:rsid w:val="00C4269A"/>
    <w:rsid w:val="00C426D3"/>
    <w:rsid w:val="00C426E9"/>
    <w:rsid w:val="00C42704"/>
    <w:rsid w:val="00C4277B"/>
    <w:rsid w:val="00C4279D"/>
    <w:rsid w:val="00C427D3"/>
    <w:rsid w:val="00C428A4"/>
    <w:rsid w:val="00C4297C"/>
    <w:rsid w:val="00C42AAF"/>
    <w:rsid w:val="00C42C90"/>
    <w:rsid w:val="00C42CC5"/>
    <w:rsid w:val="00C42D36"/>
    <w:rsid w:val="00C42DB0"/>
    <w:rsid w:val="00C42DB3"/>
    <w:rsid w:val="00C42DDA"/>
    <w:rsid w:val="00C42E71"/>
    <w:rsid w:val="00C42EF8"/>
    <w:rsid w:val="00C42F4B"/>
    <w:rsid w:val="00C43099"/>
    <w:rsid w:val="00C430B2"/>
    <w:rsid w:val="00C4312C"/>
    <w:rsid w:val="00C4313D"/>
    <w:rsid w:val="00C43164"/>
    <w:rsid w:val="00C43187"/>
    <w:rsid w:val="00C431E2"/>
    <w:rsid w:val="00C4323E"/>
    <w:rsid w:val="00C43317"/>
    <w:rsid w:val="00C433B2"/>
    <w:rsid w:val="00C4343E"/>
    <w:rsid w:val="00C4344F"/>
    <w:rsid w:val="00C4347E"/>
    <w:rsid w:val="00C434CC"/>
    <w:rsid w:val="00C434E4"/>
    <w:rsid w:val="00C434FB"/>
    <w:rsid w:val="00C43511"/>
    <w:rsid w:val="00C43550"/>
    <w:rsid w:val="00C43622"/>
    <w:rsid w:val="00C43814"/>
    <w:rsid w:val="00C43847"/>
    <w:rsid w:val="00C43856"/>
    <w:rsid w:val="00C43866"/>
    <w:rsid w:val="00C438A2"/>
    <w:rsid w:val="00C438D3"/>
    <w:rsid w:val="00C4391D"/>
    <w:rsid w:val="00C43957"/>
    <w:rsid w:val="00C43B19"/>
    <w:rsid w:val="00C43B82"/>
    <w:rsid w:val="00C43BDC"/>
    <w:rsid w:val="00C43C6A"/>
    <w:rsid w:val="00C43C92"/>
    <w:rsid w:val="00C43CEF"/>
    <w:rsid w:val="00C43D1A"/>
    <w:rsid w:val="00C43D6A"/>
    <w:rsid w:val="00C43DAC"/>
    <w:rsid w:val="00C43DDE"/>
    <w:rsid w:val="00C43E7E"/>
    <w:rsid w:val="00C43E89"/>
    <w:rsid w:val="00C43EA5"/>
    <w:rsid w:val="00C43EAF"/>
    <w:rsid w:val="00C43EB5"/>
    <w:rsid w:val="00C43F47"/>
    <w:rsid w:val="00C44047"/>
    <w:rsid w:val="00C440D8"/>
    <w:rsid w:val="00C4411E"/>
    <w:rsid w:val="00C4415A"/>
    <w:rsid w:val="00C4423F"/>
    <w:rsid w:val="00C44253"/>
    <w:rsid w:val="00C442C9"/>
    <w:rsid w:val="00C442DA"/>
    <w:rsid w:val="00C442FF"/>
    <w:rsid w:val="00C443E3"/>
    <w:rsid w:val="00C444A0"/>
    <w:rsid w:val="00C444CC"/>
    <w:rsid w:val="00C44548"/>
    <w:rsid w:val="00C4455A"/>
    <w:rsid w:val="00C4457B"/>
    <w:rsid w:val="00C44584"/>
    <w:rsid w:val="00C4459F"/>
    <w:rsid w:val="00C445FD"/>
    <w:rsid w:val="00C44658"/>
    <w:rsid w:val="00C4468D"/>
    <w:rsid w:val="00C446E0"/>
    <w:rsid w:val="00C4484E"/>
    <w:rsid w:val="00C44856"/>
    <w:rsid w:val="00C448C1"/>
    <w:rsid w:val="00C448C4"/>
    <w:rsid w:val="00C44911"/>
    <w:rsid w:val="00C4499A"/>
    <w:rsid w:val="00C449F3"/>
    <w:rsid w:val="00C44BCA"/>
    <w:rsid w:val="00C44BD4"/>
    <w:rsid w:val="00C44BEA"/>
    <w:rsid w:val="00C44C33"/>
    <w:rsid w:val="00C44DB9"/>
    <w:rsid w:val="00C44DC0"/>
    <w:rsid w:val="00C44DDC"/>
    <w:rsid w:val="00C44ED5"/>
    <w:rsid w:val="00C44FBE"/>
    <w:rsid w:val="00C45048"/>
    <w:rsid w:val="00C450D4"/>
    <w:rsid w:val="00C45111"/>
    <w:rsid w:val="00C45112"/>
    <w:rsid w:val="00C4513D"/>
    <w:rsid w:val="00C45176"/>
    <w:rsid w:val="00C451EE"/>
    <w:rsid w:val="00C45240"/>
    <w:rsid w:val="00C45250"/>
    <w:rsid w:val="00C4525C"/>
    <w:rsid w:val="00C452C2"/>
    <w:rsid w:val="00C45487"/>
    <w:rsid w:val="00C45544"/>
    <w:rsid w:val="00C45619"/>
    <w:rsid w:val="00C4569B"/>
    <w:rsid w:val="00C45778"/>
    <w:rsid w:val="00C45979"/>
    <w:rsid w:val="00C45996"/>
    <w:rsid w:val="00C459B4"/>
    <w:rsid w:val="00C45A16"/>
    <w:rsid w:val="00C45A51"/>
    <w:rsid w:val="00C45A6F"/>
    <w:rsid w:val="00C45B56"/>
    <w:rsid w:val="00C45BE8"/>
    <w:rsid w:val="00C45CA5"/>
    <w:rsid w:val="00C45CCC"/>
    <w:rsid w:val="00C45D04"/>
    <w:rsid w:val="00C45DEC"/>
    <w:rsid w:val="00C45E1F"/>
    <w:rsid w:val="00C45FC1"/>
    <w:rsid w:val="00C45FE4"/>
    <w:rsid w:val="00C45FEA"/>
    <w:rsid w:val="00C46107"/>
    <w:rsid w:val="00C4611F"/>
    <w:rsid w:val="00C4613E"/>
    <w:rsid w:val="00C46145"/>
    <w:rsid w:val="00C46229"/>
    <w:rsid w:val="00C4629F"/>
    <w:rsid w:val="00C462D8"/>
    <w:rsid w:val="00C46377"/>
    <w:rsid w:val="00C46383"/>
    <w:rsid w:val="00C463B3"/>
    <w:rsid w:val="00C463BE"/>
    <w:rsid w:val="00C4640A"/>
    <w:rsid w:val="00C4642C"/>
    <w:rsid w:val="00C4646F"/>
    <w:rsid w:val="00C465A6"/>
    <w:rsid w:val="00C46602"/>
    <w:rsid w:val="00C4662C"/>
    <w:rsid w:val="00C46681"/>
    <w:rsid w:val="00C46696"/>
    <w:rsid w:val="00C4670E"/>
    <w:rsid w:val="00C467F8"/>
    <w:rsid w:val="00C46884"/>
    <w:rsid w:val="00C468BC"/>
    <w:rsid w:val="00C468E8"/>
    <w:rsid w:val="00C4692B"/>
    <w:rsid w:val="00C46AD2"/>
    <w:rsid w:val="00C46C5D"/>
    <w:rsid w:val="00C46C67"/>
    <w:rsid w:val="00C46C6B"/>
    <w:rsid w:val="00C46E0B"/>
    <w:rsid w:val="00C46E4C"/>
    <w:rsid w:val="00C46E98"/>
    <w:rsid w:val="00C46F4C"/>
    <w:rsid w:val="00C46F52"/>
    <w:rsid w:val="00C46FB8"/>
    <w:rsid w:val="00C47017"/>
    <w:rsid w:val="00C4708E"/>
    <w:rsid w:val="00C4711D"/>
    <w:rsid w:val="00C47126"/>
    <w:rsid w:val="00C47134"/>
    <w:rsid w:val="00C4714C"/>
    <w:rsid w:val="00C471B8"/>
    <w:rsid w:val="00C471B9"/>
    <w:rsid w:val="00C4721F"/>
    <w:rsid w:val="00C47227"/>
    <w:rsid w:val="00C472AA"/>
    <w:rsid w:val="00C472BD"/>
    <w:rsid w:val="00C4732A"/>
    <w:rsid w:val="00C47400"/>
    <w:rsid w:val="00C47447"/>
    <w:rsid w:val="00C474E8"/>
    <w:rsid w:val="00C47678"/>
    <w:rsid w:val="00C47777"/>
    <w:rsid w:val="00C477E8"/>
    <w:rsid w:val="00C477ED"/>
    <w:rsid w:val="00C47832"/>
    <w:rsid w:val="00C4785E"/>
    <w:rsid w:val="00C478B4"/>
    <w:rsid w:val="00C47ACB"/>
    <w:rsid w:val="00C47AD5"/>
    <w:rsid w:val="00C47B12"/>
    <w:rsid w:val="00C47C27"/>
    <w:rsid w:val="00C47CD8"/>
    <w:rsid w:val="00C47CED"/>
    <w:rsid w:val="00C47DE8"/>
    <w:rsid w:val="00C47E0D"/>
    <w:rsid w:val="00C47F15"/>
    <w:rsid w:val="00C47F2E"/>
    <w:rsid w:val="00C47F2F"/>
    <w:rsid w:val="00C47F5A"/>
    <w:rsid w:val="00C50004"/>
    <w:rsid w:val="00C500BF"/>
    <w:rsid w:val="00C500CE"/>
    <w:rsid w:val="00C50108"/>
    <w:rsid w:val="00C50201"/>
    <w:rsid w:val="00C502CB"/>
    <w:rsid w:val="00C50323"/>
    <w:rsid w:val="00C5032D"/>
    <w:rsid w:val="00C503A2"/>
    <w:rsid w:val="00C503AC"/>
    <w:rsid w:val="00C5045B"/>
    <w:rsid w:val="00C50589"/>
    <w:rsid w:val="00C5066C"/>
    <w:rsid w:val="00C506D0"/>
    <w:rsid w:val="00C506FB"/>
    <w:rsid w:val="00C507BE"/>
    <w:rsid w:val="00C507DC"/>
    <w:rsid w:val="00C5080C"/>
    <w:rsid w:val="00C5087A"/>
    <w:rsid w:val="00C5089C"/>
    <w:rsid w:val="00C508A7"/>
    <w:rsid w:val="00C508B2"/>
    <w:rsid w:val="00C5090A"/>
    <w:rsid w:val="00C5098F"/>
    <w:rsid w:val="00C509DF"/>
    <w:rsid w:val="00C50A6A"/>
    <w:rsid w:val="00C50AC3"/>
    <w:rsid w:val="00C50AEC"/>
    <w:rsid w:val="00C50B00"/>
    <w:rsid w:val="00C50B21"/>
    <w:rsid w:val="00C50BBB"/>
    <w:rsid w:val="00C50C5A"/>
    <w:rsid w:val="00C50CE4"/>
    <w:rsid w:val="00C50D02"/>
    <w:rsid w:val="00C50D16"/>
    <w:rsid w:val="00C50D28"/>
    <w:rsid w:val="00C50D70"/>
    <w:rsid w:val="00C50D8D"/>
    <w:rsid w:val="00C50D92"/>
    <w:rsid w:val="00C50DBE"/>
    <w:rsid w:val="00C50F02"/>
    <w:rsid w:val="00C50F41"/>
    <w:rsid w:val="00C51025"/>
    <w:rsid w:val="00C51068"/>
    <w:rsid w:val="00C510AF"/>
    <w:rsid w:val="00C5113A"/>
    <w:rsid w:val="00C511C5"/>
    <w:rsid w:val="00C5122E"/>
    <w:rsid w:val="00C51290"/>
    <w:rsid w:val="00C51299"/>
    <w:rsid w:val="00C51324"/>
    <w:rsid w:val="00C513CF"/>
    <w:rsid w:val="00C51459"/>
    <w:rsid w:val="00C51497"/>
    <w:rsid w:val="00C514F2"/>
    <w:rsid w:val="00C5154E"/>
    <w:rsid w:val="00C51641"/>
    <w:rsid w:val="00C516B0"/>
    <w:rsid w:val="00C51709"/>
    <w:rsid w:val="00C517E2"/>
    <w:rsid w:val="00C5184D"/>
    <w:rsid w:val="00C51864"/>
    <w:rsid w:val="00C518E7"/>
    <w:rsid w:val="00C51A02"/>
    <w:rsid w:val="00C51A70"/>
    <w:rsid w:val="00C51AE7"/>
    <w:rsid w:val="00C51B27"/>
    <w:rsid w:val="00C51B39"/>
    <w:rsid w:val="00C51C19"/>
    <w:rsid w:val="00C51C3C"/>
    <w:rsid w:val="00C51CF6"/>
    <w:rsid w:val="00C51D89"/>
    <w:rsid w:val="00C51E06"/>
    <w:rsid w:val="00C51E31"/>
    <w:rsid w:val="00C51E60"/>
    <w:rsid w:val="00C51E6D"/>
    <w:rsid w:val="00C5202E"/>
    <w:rsid w:val="00C520C3"/>
    <w:rsid w:val="00C52133"/>
    <w:rsid w:val="00C521B6"/>
    <w:rsid w:val="00C521D6"/>
    <w:rsid w:val="00C521DA"/>
    <w:rsid w:val="00C521F7"/>
    <w:rsid w:val="00C5225A"/>
    <w:rsid w:val="00C522EC"/>
    <w:rsid w:val="00C52332"/>
    <w:rsid w:val="00C5235D"/>
    <w:rsid w:val="00C5235E"/>
    <w:rsid w:val="00C523B3"/>
    <w:rsid w:val="00C523C6"/>
    <w:rsid w:val="00C523FD"/>
    <w:rsid w:val="00C524B9"/>
    <w:rsid w:val="00C52590"/>
    <w:rsid w:val="00C525A8"/>
    <w:rsid w:val="00C5265D"/>
    <w:rsid w:val="00C52715"/>
    <w:rsid w:val="00C527DE"/>
    <w:rsid w:val="00C52858"/>
    <w:rsid w:val="00C5297E"/>
    <w:rsid w:val="00C529CD"/>
    <w:rsid w:val="00C52A1C"/>
    <w:rsid w:val="00C52A6C"/>
    <w:rsid w:val="00C52A71"/>
    <w:rsid w:val="00C52A8D"/>
    <w:rsid w:val="00C52AA0"/>
    <w:rsid w:val="00C52B4C"/>
    <w:rsid w:val="00C52B56"/>
    <w:rsid w:val="00C52BE3"/>
    <w:rsid w:val="00C52C21"/>
    <w:rsid w:val="00C52CB8"/>
    <w:rsid w:val="00C52CC3"/>
    <w:rsid w:val="00C52D17"/>
    <w:rsid w:val="00C52D3B"/>
    <w:rsid w:val="00C52D4B"/>
    <w:rsid w:val="00C52D6D"/>
    <w:rsid w:val="00C52E5A"/>
    <w:rsid w:val="00C52F83"/>
    <w:rsid w:val="00C52F90"/>
    <w:rsid w:val="00C530EA"/>
    <w:rsid w:val="00C5310D"/>
    <w:rsid w:val="00C53121"/>
    <w:rsid w:val="00C5312A"/>
    <w:rsid w:val="00C53137"/>
    <w:rsid w:val="00C5313F"/>
    <w:rsid w:val="00C53188"/>
    <w:rsid w:val="00C531F5"/>
    <w:rsid w:val="00C53215"/>
    <w:rsid w:val="00C5321D"/>
    <w:rsid w:val="00C5328B"/>
    <w:rsid w:val="00C532C7"/>
    <w:rsid w:val="00C53303"/>
    <w:rsid w:val="00C533A4"/>
    <w:rsid w:val="00C533D8"/>
    <w:rsid w:val="00C53438"/>
    <w:rsid w:val="00C534F4"/>
    <w:rsid w:val="00C535BF"/>
    <w:rsid w:val="00C53665"/>
    <w:rsid w:val="00C5366B"/>
    <w:rsid w:val="00C53740"/>
    <w:rsid w:val="00C53762"/>
    <w:rsid w:val="00C53818"/>
    <w:rsid w:val="00C53838"/>
    <w:rsid w:val="00C538CC"/>
    <w:rsid w:val="00C5391D"/>
    <w:rsid w:val="00C53A2E"/>
    <w:rsid w:val="00C53A50"/>
    <w:rsid w:val="00C53A66"/>
    <w:rsid w:val="00C53B14"/>
    <w:rsid w:val="00C53BBE"/>
    <w:rsid w:val="00C53C75"/>
    <w:rsid w:val="00C53C98"/>
    <w:rsid w:val="00C53D72"/>
    <w:rsid w:val="00C53DA9"/>
    <w:rsid w:val="00C53E2E"/>
    <w:rsid w:val="00C53F17"/>
    <w:rsid w:val="00C53F3E"/>
    <w:rsid w:val="00C53F57"/>
    <w:rsid w:val="00C53F58"/>
    <w:rsid w:val="00C53F5B"/>
    <w:rsid w:val="00C53F68"/>
    <w:rsid w:val="00C53FAB"/>
    <w:rsid w:val="00C53FB4"/>
    <w:rsid w:val="00C54025"/>
    <w:rsid w:val="00C5406B"/>
    <w:rsid w:val="00C5406F"/>
    <w:rsid w:val="00C5410F"/>
    <w:rsid w:val="00C54194"/>
    <w:rsid w:val="00C54195"/>
    <w:rsid w:val="00C541CF"/>
    <w:rsid w:val="00C5422B"/>
    <w:rsid w:val="00C5432F"/>
    <w:rsid w:val="00C5439B"/>
    <w:rsid w:val="00C54493"/>
    <w:rsid w:val="00C544D4"/>
    <w:rsid w:val="00C54502"/>
    <w:rsid w:val="00C5466F"/>
    <w:rsid w:val="00C546C0"/>
    <w:rsid w:val="00C5470C"/>
    <w:rsid w:val="00C5479D"/>
    <w:rsid w:val="00C547C6"/>
    <w:rsid w:val="00C548B3"/>
    <w:rsid w:val="00C54A93"/>
    <w:rsid w:val="00C54A9A"/>
    <w:rsid w:val="00C54AFC"/>
    <w:rsid w:val="00C54B41"/>
    <w:rsid w:val="00C54BFF"/>
    <w:rsid w:val="00C54C25"/>
    <w:rsid w:val="00C54C53"/>
    <w:rsid w:val="00C54CD8"/>
    <w:rsid w:val="00C54CDC"/>
    <w:rsid w:val="00C54CF9"/>
    <w:rsid w:val="00C54D24"/>
    <w:rsid w:val="00C54D31"/>
    <w:rsid w:val="00C54DCD"/>
    <w:rsid w:val="00C54E09"/>
    <w:rsid w:val="00C54E21"/>
    <w:rsid w:val="00C54E62"/>
    <w:rsid w:val="00C54F24"/>
    <w:rsid w:val="00C54F2E"/>
    <w:rsid w:val="00C54F92"/>
    <w:rsid w:val="00C54FD1"/>
    <w:rsid w:val="00C54FDD"/>
    <w:rsid w:val="00C552B0"/>
    <w:rsid w:val="00C5532C"/>
    <w:rsid w:val="00C55367"/>
    <w:rsid w:val="00C553FB"/>
    <w:rsid w:val="00C55425"/>
    <w:rsid w:val="00C5555D"/>
    <w:rsid w:val="00C5558E"/>
    <w:rsid w:val="00C555C8"/>
    <w:rsid w:val="00C55663"/>
    <w:rsid w:val="00C557FB"/>
    <w:rsid w:val="00C55886"/>
    <w:rsid w:val="00C55975"/>
    <w:rsid w:val="00C55A6A"/>
    <w:rsid w:val="00C55A82"/>
    <w:rsid w:val="00C55A8B"/>
    <w:rsid w:val="00C55BD2"/>
    <w:rsid w:val="00C55BF4"/>
    <w:rsid w:val="00C55C14"/>
    <w:rsid w:val="00C55C61"/>
    <w:rsid w:val="00C55C71"/>
    <w:rsid w:val="00C55CD9"/>
    <w:rsid w:val="00C55DA8"/>
    <w:rsid w:val="00C55E9C"/>
    <w:rsid w:val="00C55ECE"/>
    <w:rsid w:val="00C55F5F"/>
    <w:rsid w:val="00C5607D"/>
    <w:rsid w:val="00C56086"/>
    <w:rsid w:val="00C5618C"/>
    <w:rsid w:val="00C5619F"/>
    <w:rsid w:val="00C561E1"/>
    <w:rsid w:val="00C56224"/>
    <w:rsid w:val="00C562CD"/>
    <w:rsid w:val="00C562DF"/>
    <w:rsid w:val="00C56333"/>
    <w:rsid w:val="00C56359"/>
    <w:rsid w:val="00C5635E"/>
    <w:rsid w:val="00C56412"/>
    <w:rsid w:val="00C564C1"/>
    <w:rsid w:val="00C56528"/>
    <w:rsid w:val="00C5653E"/>
    <w:rsid w:val="00C5658C"/>
    <w:rsid w:val="00C565E2"/>
    <w:rsid w:val="00C565F3"/>
    <w:rsid w:val="00C5666D"/>
    <w:rsid w:val="00C566FC"/>
    <w:rsid w:val="00C5672C"/>
    <w:rsid w:val="00C56756"/>
    <w:rsid w:val="00C567BB"/>
    <w:rsid w:val="00C5680E"/>
    <w:rsid w:val="00C5683E"/>
    <w:rsid w:val="00C568DF"/>
    <w:rsid w:val="00C56925"/>
    <w:rsid w:val="00C56959"/>
    <w:rsid w:val="00C56985"/>
    <w:rsid w:val="00C56990"/>
    <w:rsid w:val="00C569B4"/>
    <w:rsid w:val="00C569DE"/>
    <w:rsid w:val="00C569EF"/>
    <w:rsid w:val="00C569F7"/>
    <w:rsid w:val="00C56AE1"/>
    <w:rsid w:val="00C56AE2"/>
    <w:rsid w:val="00C56AE5"/>
    <w:rsid w:val="00C56AF9"/>
    <w:rsid w:val="00C56B05"/>
    <w:rsid w:val="00C56B10"/>
    <w:rsid w:val="00C56B81"/>
    <w:rsid w:val="00C56C12"/>
    <w:rsid w:val="00C56CB6"/>
    <w:rsid w:val="00C56CFA"/>
    <w:rsid w:val="00C56CFD"/>
    <w:rsid w:val="00C56D40"/>
    <w:rsid w:val="00C56D95"/>
    <w:rsid w:val="00C56E83"/>
    <w:rsid w:val="00C56E95"/>
    <w:rsid w:val="00C56F23"/>
    <w:rsid w:val="00C56F3F"/>
    <w:rsid w:val="00C57000"/>
    <w:rsid w:val="00C570C0"/>
    <w:rsid w:val="00C570C3"/>
    <w:rsid w:val="00C57101"/>
    <w:rsid w:val="00C57127"/>
    <w:rsid w:val="00C5716C"/>
    <w:rsid w:val="00C571F1"/>
    <w:rsid w:val="00C57298"/>
    <w:rsid w:val="00C572AF"/>
    <w:rsid w:val="00C572D4"/>
    <w:rsid w:val="00C572DC"/>
    <w:rsid w:val="00C5731D"/>
    <w:rsid w:val="00C573FF"/>
    <w:rsid w:val="00C57410"/>
    <w:rsid w:val="00C5747A"/>
    <w:rsid w:val="00C575A1"/>
    <w:rsid w:val="00C575E3"/>
    <w:rsid w:val="00C57601"/>
    <w:rsid w:val="00C5769C"/>
    <w:rsid w:val="00C57741"/>
    <w:rsid w:val="00C577F5"/>
    <w:rsid w:val="00C57853"/>
    <w:rsid w:val="00C57899"/>
    <w:rsid w:val="00C578B3"/>
    <w:rsid w:val="00C578B7"/>
    <w:rsid w:val="00C578FB"/>
    <w:rsid w:val="00C57901"/>
    <w:rsid w:val="00C57970"/>
    <w:rsid w:val="00C57976"/>
    <w:rsid w:val="00C57BC0"/>
    <w:rsid w:val="00C57BC1"/>
    <w:rsid w:val="00C57C7D"/>
    <w:rsid w:val="00C57CF8"/>
    <w:rsid w:val="00C57D1F"/>
    <w:rsid w:val="00C57DAE"/>
    <w:rsid w:val="00C57DB2"/>
    <w:rsid w:val="00C57DDA"/>
    <w:rsid w:val="00C57E66"/>
    <w:rsid w:val="00C57EC4"/>
    <w:rsid w:val="00C57F05"/>
    <w:rsid w:val="00C57F0B"/>
    <w:rsid w:val="00C57F34"/>
    <w:rsid w:val="00C57F39"/>
    <w:rsid w:val="00C57F5A"/>
    <w:rsid w:val="00C57F80"/>
    <w:rsid w:val="00C57F83"/>
    <w:rsid w:val="00C57F94"/>
    <w:rsid w:val="00C57FB7"/>
    <w:rsid w:val="00C57FF4"/>
    <w:rsid w:val="00C57FFC"/>
    <w:rsid w:val="00C600E4"/>
    <w:rsid w:val="00C60111"/>
    <w:rsid w:val="00C60134"/>
    <w:rsid w:val="00C60181"/>
    <w:rsid w:val="00C60199"/>
    <w:rsid w:val="00C60219"/>
    <w:rsid w:val="00C60228"/>
    <w:rsid w:val="00C6033A"/>
    <w:rsid w:val="00C60468"/>
    <w:rsid w:val="00C60495"/>
    <w:rsid w:val="00C605C0"/>
    <w:rsid w:val="00C60611"/>
    <w:rsid w:val="00C6061B"/>
    <w:rsid w:val="00C6063F"/>
    <w:rsid w:val="00C60677"/>
    <w:rsid w:val="00C60730"/>
    <w:rsid w:val="00C607D3"/>
    <w:rsid w:val="00C6082D"/>
    <w:rsid w:val="00C6084B"/>
    <w:rsid w:val="00C60852"/>
    <w:rsid w:val="00C608E8"/>
    <w:rsid w:val="00C6093A"/>
    <w:rsid w:val="00C6095E"/>
    <w:rsid w:val="00C609C4"/>
    <w:rsid w:val="00C60A48"/>
    <w:rsid w:val="00C60A53"/>
    <w:rsid w:val="00C60AAB"/>
    <w:rsid w:val="00C60AB8"/>
    <w:rsid w:val="00C60B3F"/>
    <w:rsid w:val="00C60B4F"/>
    <w:rsid w:val="00C60B66"/>
    <w:rsid w:val="00C60BA8"/>
    <w:rsid w:val="00C60BFF"/>
    <w:rsid w:val="00C60C28"/>
    <w:rsid w:val="00C60C9C"/>
    <w:rsid w:val="00C60D09"/>
    <w:rsid w:val="00C60D62"/>
    <w:rsid w:val="00C60D65"/>
    <w:rsid w:val="00C60D8F"/>
    <w:rsid w:val="00C60D99"/>
    <w:rsid w:val="00C60ED8"/>
    <w:rsid w:val="00C60EDF"/>
    <w:rsid w:val="00C60F02"/>
    <w:rsid w:val="00C60FB1"/>
    <w:rsid w:val="00C61045"/>
    <w:rsid w:val="00C61107"/>
    <w:rsid w:val="00C61114"/>
    <w:rsid w:val="00C61159"/>
    <w:rsid w:val="00C61181"/>
    <w:rsid w:val="00C612C9"/>
    <w:rsid w:val="00C61377"/>
    <w:rsid w:val="00C613F1"/>
    <w:rsid w:val="00C61426"/>
    <w:rsid w:val="00C615AA"/>
    <w:rsid w:val="00C615C4"/>
    <w:rsid w:val="00C61697"/>
    <w:rsid w:val="00C616A3"/>
    <w:rsid w:val="00C616B8"/>
    <w:rsid w:val="00C616DA"/>
    <w:rsid w:val="00C616FB"/>
    <w:rsid w:val="00C61840"/>
    <w:rsid w:val="00C618D2"/>
    <w:rsid w:val="00C61956"/>
    <w:rsid w:val="00C61A1A"/>
    <w:rsid w:val="00C61A36"/>
    <w:rsid w:val="00C61A61"/>
    <w:rsid w:val="00C61ABE"/>
    <w:rsid w:val="00C61AF6"/>
    <w:rsid w:val="00C61B78"/>
    <w:rsid w:val="00C61BFA"/>
    <w:rsid w:val="00C61C92"/>
    <w:rsid w:val="00C61CB2"/>
    <w:rsid w:val="00C61CF7"/>
    <w:rsid w:val="00C61D9D"/>
    <w:rsid w:val="00C61E2F"/>
    <w:rsid w:val="00C61E84"/>
    <w:rsid w:val="00C61FE9"/>
    <w:rsid w:val="00C62037"/>
    <w:rsid w:val="00C62154"/>
    <w:rsid w:val="00C6216F"/>
    <w:rsid w:val="00C62180"/>
    <w:rsid w:val="00C62192"/>
    <w:rsid w:val="00C621B9"/>
    <w:rsid w:val="00C621D9"/>
    <w:rsid w:val="00C62236"/>
    <w:rsid w:val="00C62286"/>
    <w:rsid w:val="00C62290"/>
    <w:rsid w:val="00C62294"/>
    <w:rsid w:val="00C622C1"/>
    <w:rsid w:val="00C622FD"/>
    <w:rsid w:val="00C62432"/>
    <w:rsid w:val="00C62461"/>
    <w:rsid w:val="00C625CF"/>
    <w:rsid w:val="00C625F5"/>
    <w:rsid w:val="00C62697"/>
    <w:rsid w:val="00C627EC"/>
    <w:rsid w:val="00C6289C"/>
    <w:rsid w:val="00C628EE"/>
    <w:rsid w:val="00C62989"/>
    <w:rsid w:val="00C629EF"/>
    <w:rsid w:val="00C62A8E"/>
    <w:rsid w:val="00C62B18"/>
    <w:rsid w:val="00C62B29"/>
    <w:rsid w:val="00C62C0D"/>
    <w:rsid w:val="00C62C14"/>
    <w:rsid w:val="00C62C2B"/>
    <w:rsid w:val="00C62F2A"/>
    <w:rsid w:val="00C62F60"/>
    <w:rsid w:val="00C62FE0"/>
    <w:rsid w:val="00C62FEF"/>
    <w:rsid w:val="00C6304E"/>
    <w:rsid w:val="00C630FB"/>
    <w:rsid w:val="00C63265"/>
    <w:rsid w:val="00C6327A"/>
    <w:rsid w:val="00C632BB"/>
    <w:rsid w:val="00C63324"/>
    <w:rsid w:val="00C633DC"/>
    <w:rsid w:val="00C634A9"/>
    <w:rsid w:val="00C634DC"/>
    <w:rsid w:val="00C6353B"/>
    <w:rsid w:val="00C63548"/>
    <w:rsid w:val="00C63686"/>
    <w:rsid w:val="00C636D9"/>
    <w:rsid w:val="00C637A1"/>
    <w:rsid w:val="00C63834"/>
    <w:rsid w:val="00C638C0"/>
    <w:rsid w:val="00C638E1"/>
    <w:rsid w:val="00C638ED"/>
    <w:rsid w:val="00C63955"/>
    <w:rsid w:val="00C639D6"/>
    <w:rsid w:val="00C63A15"/>
    <w:rsid w:val="00C63A3B"/>
    <w:rsid w:val="00C63A49"/>
    <w:rsid w:val="00C63B09"/>
    <w:rsid w:val="00C63B55"/>
    <w:rsid w:val="00C63BCB"/>
    <w:rsid w:val="00C63C7E"/>
    <w:rsid w:val="00C63CE8"/>
    <w:rsid w:val="00C63D48"/>
    <w:rsid w:val="00C63D7B"/>
    <w:rsid w:val="00C63D8B"/>
    <w:rsid w:val="00C63DC2"/>
    <w:rsid w:val="00C63DDB"/>
    <w:rsid w:val="00C63E5B"/>
    <w:rsid w:val="00C63F01"/>
    <w:rsid w:val="00C63FC8"/>
    <w:rsid w:val="00C63FCB"/>
    <w:rsid w:val="00C64035"/>
    <w:rsid w:val="00C640A9"/>
    <w:rsid w:val="00C640AD"/>
    <w:rsid w:val="00C640D5"/>
    <w:rsid w:val="00C641BE"/>
    <w:rsid w:val="00C641C0"/>
    <w:rsid w:val="00C64260"/>
    <w:rsid w:val="00C6426D"/>
    <w:rsid w:val="00C64286"/>
    <w:rsid w:val="00C6433F"/>
    <w:rsid w:val="00C64386"/>
    <w:rsid w:val="00C64445"/>
    <w:rsid w:val="00C6455A"/>
    <w:rsid w:val="00C64562"/>
    <w:rsid w:val="00C645AE"/>
    <w:rsid w:val="00C6474E"/>
    <w:rsid w:val="00C64750"/>
    <w:rsid w:val="00C647E9"/>
    <w:rsid w:val="00C648DF"/>
    <w:rsid w:val="00C64AAC"/>
    <w:rsid w:val="00C64AC3"/>
    <w:rsid w:val="00C64AE3"/>
    <w:rsid w:val="00C64BD9"/>
    <w:rsid w:val="00C64BEA"/>
    <w:rsid w:val="00C64C06"/>
    <w:rsid w:val="00C64C3D"/>
    <w:rsid w:val="00C64CF6"/>
    <w:rsid w:val="00C64D20"/>
    <w:rsid w:val="00C64D4D"/>
    <w:rsid w:val="00C64DE2"/>
    <w:rsid w:val="00C64E29"/>
    <w:rsid w:val="00C65089"/>
    <w:rsid w:val="00C65107"/>
    <w:rsid w:val="00C65163"/>
    <w:rsid w:val="00C6516D"/>
    <w:rsid w:val="00C6517C"/>
    <w:rsid w:val="00C6526E"/>
    <w:rsid w:val="00C65277"/>
    <w:rsid w:val="00C6538E"/>
    <w:rsid w:val="00C6541B"/>
    <w:rsid w:val="00C65422"/>
    <w:rsid w:val="00C6542E"/>
    <w:rsid w:val="00C65494"/>
    <w:rsid w:val="00C6552B"/>
    <w:rsid w:val="00C6559B"/>
    <w:rsid w:val="00C655D0"/>
    <w:rsid w:val="00C655E5"/>
    <w:rsid w:val="00C65608"/>
    <w:rsid w:val="00C65616"/>
    <w:rsid w:val="00C657AD"/>
    <w:rsid w:val="00C657CB"/>
    <w:rsid w:val="00C6581F"/>
    <w:rsid w:val="00C65820"/>
    <w:rsid w:val="00C65821"/>
    <w:rsid w:val="00C6586A"/>
    <w:rsid w:val="00C65881"/>
    <w:rsid w:val="00C658B0"/>
    <w:rsid w:val="00C658B1"/>
    <w:rsid w:val="00C658CC"/>
    <w:rsid w:val="00C65939"/>
    <w:rsid w:val="00C6593B"/>
    <w:rsid w:val="00C65965"/>
    <w:rsid w:val="00C6599E"/>
    <w:rsid w:val="00C65A02"/>
    <w:rsid w:val="00C65A2A"/>
    <w:rsid w:val="00C65A34"/>
    <w:rsid w:val="00C65B24"/>
    <w:rsid w:val="00C65B25"/>
    <w:rsid w:val="00C65B3E"/>
    <w:rsid w:val="00C65B9C"/>
    <w:rsid w:val="00C65BEC"/>
    <w:rsid w:val="00C65CE5"/>
    <w:rsid w:val="00C65DC9"/>
    <w:rsid w:val="00C65F8A"/>
    <w:rsid w:val="00C65FCE"/>
    <w:rsid w:val="00C6601E"/>
    <w:rsid w:val="00C66034"/>
    <w:rsid w:val="00C6603E"/>
    <w:rsid w:val="00C660DE"/>
    <w:rsid w:val="00C661C2"/>
    <w:rsid w:val="00C661D6"/>
    <w:rsid w:val="00C661DC"/>
    <w:rsid w:val="00C661F0"/>
    <w:rsid w:val="00C66209"/>
    <w:rsid w:val="00C66276"/>
    <w:rsid w:val="00C66277"/>
    <w:rsid w:val="00C662A9"/>
    <w:rsid w:val="00C66363"/>
    <w:rsid w:val="00C66384"/>
    <w:rsid w:val="00C663D9"/>
    <w:rsid w:val="00C6641A"/>
    <w:rsid w:val="00C6649A"/>
    <w:rsid w:val="00C665AF"/>
    <w:rsid w:val="00C6663B"/>
    <w:rsid w:val="00C666C5"/>
    <w:rsid w:val="00C666DE"/>
    <w:rsid w:val="00C666FB"/>
    <w:rsid w:val="00C66712"/>
    <w:rsid w:val="00C6671B"/>
    <w:rsid w:val="00C667BE"/>
    <w:rsid w:val="00C667E1"/>
    <w:rsid w:val="00C6681A"/>
    <w:rsid w:val="00C668C5"/>
    <w:rsid w:val="00C66932"/>
    <w:rsid w:val="00C6693E"/>
    <w:rsid w:val="00C669DB"/>
    <w:rsid w:val="00C66AD9"/>
    <w:rsid w:val="00C66AE9"/>
    <w:rsid w:val="00C66B25"/>
    <w:rsid w:val="00C66B7A"/>
    <w:rsid w:val="00C66BB8"/>
    <w:rsid w:val="00C66BC7"/>
    <w:rsid w:val="00C66C6D"/>
    <w:rsid w:val="00C66EC8"/>
    <w:rsid w:val="00C66EFA"/>
    <w:rsid w:val="00C66F6D"/>
    <w:rsid w:val="00C66F83"/>
    <w:rsid w:val="00C66FAA"/>
    <w:rsid w:val="00C66FB1"/>
    <w:rsid w:val="00C66FFA"/>
    <w:rsid w:val="00C67073"/>
    <w:rsid w:val="00C67077"/>
    <w:rsid w:val="00C670A3"/>
    <w:rsid w:val="00C67185"/>
    <w:rsid w:val="00C671F6"/>
    <w:rsid w:val="00C67271"/>
    <w:rsid w:val="00C67293"/>
    <w:rsid w:val="00C67297"/>
    <w:rsid w:val="00C672A7"/>
    <w:rsid w:val="00C673DB"/>
    <w:rsid w:val="00C67533"/>
    <w:rsid w:val="00C67594"/>
    <w:rsid w:val="00C6761E"/>
    <w:rsid w:val="00C6768D"/>
    <w:rsid w:val="00C67717"/>
    <w:rsid w:val="00C6773B"/>
    <w:rsid w:val="00C6782A"/>
    <w:rsid w:val="00C67887"/>
    <w:rsid w:val="00C678B9"/>
    <w:rsid w:val="00C678E9"/>
    <w:rsid w:val="00C67A47"/>
    <w:rsid w:val="00C67B11"/>
    <w:rsid w:val="00C67B7F"/>
    <w:rsid w:val="00C67BC0"/>
    <w:rsid w:val="00C67BDF"/>
    <w:rsid w:val="00C67C2E"/>
    <w:rsid w:val="00C67C41"/>
    <w:rsid w:val="00C67CA6"/>
    <w:rsid w:val="00C67E14"/>
    <w:rsid w:val="00C67E40"/>
    <w:rsid w:val="00C67EE2"/>
    <w:rsid w:val="00C67EEB"/>
    <w:rsid w:val="00C67EEF"/>
    <w:rsid w:val="00C67FE1"/>
    <w:rsid w:val="00C700BE"/>
    <w:rsid w:val="00C7013B"/>
    <w:rsid w:val="00C70180"/>
    <w:rsid w:val="00C702A3"/>
    <w:rsid w:val="00C702EE"/>
    <w:rsid w:val="00C702F2"/>
    <w:rsid w:val="00C70356"/>
    <w:rsid w:val="00C7040F"/>
    <w:rsid w:val="00C70424"/>
    <w:rsid w:val="00C7043F"/>
    <w:rsid w:val="00C7045B"/>
    <w:rsid w:val="00C704A9"/>
    <w:rsid w:val="00C704AB"/>
    <w:rsid w:val="00C70515"/>
    <w:rsid w:val="00C70531"/>
    <w:rsid w:val="00C70617"/>
    <w:rsid w:val="00C70792"/>
    <w:rsid w:val="00C70799"/>
    <w:rsid w:val="00C707B1"/>
    <w:rsid w:val="00C7083E"/>
    <w:rsid w:val="00C7088D"/>
    <w:rsid w:val="00C70949"/>
    <w:rsid w:val="00C709B3"/>
    <w:rsid w:val="00C70A1E"/>
    <w:rsid w:val="00C70AC1"/>
    <w:rsid w:val="00C70B08"/>
    <w:rsid w:val="00C70BF0"/>
    <w:rsid w:val="00C70C71"/>
    <w:rsid w:val="00C70CE7"/>
    <w:rsid w:val="00C70D5E"/>
    <w:rsid w:val="00C70DA6"/>
    <w:rsid w:val="00C70DBB"/>
    <w:rsid w:val="00C70E01"/>
    <w:rsid w:val="00C70EB8"/>
    <w:rsid w:val="00C70EEA"/>
    <w:rsid w:val="00C70F13"/>
    <w:rsid w:val="00C70F39"/>
    <w:rsid w:val="00C710D5"/>
    <w:rsid w:val="00C710DB"/>
    <w:rsid w:val="00C71142"/>
    <w:rsid w:val="00C711D0"/>
    <w:rsid w:val="00C712A1"/>
    <w:rsid w:val="00C7138F"/>
    <w:rsid w:val="00C713EB"/>
    <w:rsid w:val="00C7150F"/>
    <w:rsid w:val="00C71584"/>
    <w:rsid w:val="00C715C5"/>
    <w:rsid w:val="00C715CF"/>
    <w:rsid w:val="00C715D0"/>
    <w:rsid w:val="00C7167A"/>
    <w:rsid w:val="00C71685"/>
    <w:rsid w:val="00C71766"/>
    <w:rsid w:val="00C7179D"/>
    <w:rsid w:val="00C717E2"/>
    <w:rsid w:val="00C71872"/>
    <w:rsid w:val="00C718E5"/>
    <w:rsid w:val="00C71A40"/>
    <w:rsid w:val="00C71A4B"/>
    <w:rsid w:val="00C71A4D"/>
    <w:rsid w:val="00C71A67"/>
    <w:rsid w:val="00C71AF4"/>
    <w:rsid w:val="00C71B5A"/>
    <w:rsid w:val="00C71B5E"/>
    <w:rsid w:val="00C71BD7"/>
    <w:rsid w:val="00C71C01"/>
    <w:rsid w:val="00C71C12"/>
    <w:rsid w:val="00C71C20"/>
    <w:rsid w:val="00C71C9C"/>
    <w:rsid w:val="00C71CB3"/>
    <w:rsid w:val="00C71CD4"/>
    <w:rsid w:val="00C71D99"/>
    <w:rsid w:val="00C71E9A"/>
    <w:rsid w:val="00C71F71"/>
    <w:rsid w:val="00C71F9D"/>
    <w:rsid w:val="00C71FD1"/>
    <w:rsid w:val="00C72093"/>
    <w:rsid w:val="00C72100"/>
    <w:rsid w:val="00C72118"/>
    <w:rsid w:val="00C7213C"/>
    <w:rsid w:val="00C7215D"/>
    <w:rsid w:val="00C7215F"/>
    <w:rsid w:val="00C7216F"/>
    <w:rsid w:val="00C72183"/>
    <w:rsid w:val="00C721BA"/>
    <w:rsid w:val="00C7221D"/>
    <w:rsid w:val="00C7226E"/>
    <w:rsid w:val="00C7228E"/>
    <w:rsid w:val="00C72373"/>
    <w:rsid w:val="00C723D2"/>
    <w:rsid w:val="00C72413"/>
    <w:rsid w:val="00C7246E"/>
    <w:rsid w:val="00C72485"/>
    <w:rsid w:val="00C724E5"/>
    <w:rsid w:val="00C72550"/>
    <w:rsid w:val="00C725D0"/>
    <w:rsid w:val="00C72611"/>
    <w:rsid w:val="00C72778"/>
    <w:rsid w:val="00C728B1"/>
    <w:rsid w:val="00C72927"/>
    <w:rsid w:val="00C72994"/>
    <w:rsid w:val="00C7299C"/>
    <w:rsid w:val="00C729FB"/>
    <w:rsid w:val="00C72A03"/>
    <w:rsid w:val="00C72A60"/>
    <w:rsid w:val="00C72A71"/>
    <w:rsid w:val="00C72AD0"/>
    <w:rsid w:val="00C72C74"/>
    <w:rsid w:val="00C72CA9"/>
    <w:rsid w:val="00C72CD7"/>
    <w:rsid w:val="00C72CFC"/>
    <w:rsid w:val="00C72DE4"/>
    <w:rsid w:val="00C72E8B"/>
    <w:rsid w:val="00C72E98"/>
    <w:rsid w:val="00C72F05"/>
    <w:rsid w:val="00C72F22"/>
    <w:rsid w:val="00C72F89"/>
    <w:rsid w:val="00C731B4"/>
    <w:rsid w:val="00C7322C"/>
    <w:rsid w:val="00C73241"/>
    <w:rsid w:val="00C732E6"/>
    <w:rsid w:val="00C73303"/>
    <w:rsid w:val="00C73326"/>
    <w:rsid w:val="00C73350"/>
    <w:rsid w:val="00C73366"/>
    <w:rsid w:val="00C733B7"/>
    <w:rsid w:val="00C733C3"/>
    <w:rsid w:val="00C734BA"/>
    <w:rsid w:val="00C73505"/>
    <w:rsid w:val="00C7356D"/>
    <w:rsid w:val="00C7361C"/>
    <w:rsid w:val="00C7377C"/>
    <w:rsid w:val="00C7378C"/>
    <w:rsid w:val="00C73823"/>
    <w:rsid w:val="00C73864"/>
    <w:rsid w:val="00C738E4"/>
    <w:rsid w:val="00C73938"/>
    <w:rsid w:val="00C7395E"/>
    <w:rsid w:val="00C739F0"/>
    <w:rsid w:val="00C73A4E"/>
    <w:rsid w:val="00C73B14"/>
    <w:rsid w:val="00C73B3B"/>
    <w:rsid w:val="00C73B70"/>
    <w:rsid w:val="00C73BCC"/>
    <w:rsid w:val="00C73BDD"/>
    <w:rsid w:val="00C73C3A"/>
    <w:rsid w:val="00C73D05"/>
    <w:rsid w:val="00C73D4A"/>
    <w:rsid w:val="00C73D7D"/>
    <w:rsid w:val="00C73D9E"/>
    <w:rsid w:val="00C73D9F"/>
    <w:rsid w:val="00C73DB6"/>
    <w:rsid w:val="00C73DCF"/>
    <w:rsid w:val="00C73E3A"/>
    <w:rsid w:val="00C73E93"/>
    <w:rsid w:val="00C73EEF"/>
    <w:rsid w:val="00C73F09"/>
    <w:rsid w:val="00C73FEA"/>
    <w:rsid w:val="00C74020"/>
    <w:rsid w:val="00C74161"/>
    <w:rsid w:val="00C741C4"/>
    <w:rsid w:val="00C74242"/>
    <w:rsid w:val="00C742EF"/>
    <w:rsid w:val="00C7440C"/>
    <w:rsid w:val="00C74435"/>
    <w:rsid w:val="00C744A1"/>
    <w:rsid w:val="00C745E6"/>
    <w:rsid w:val="00C74608"/>
    <w:rsid w:val="00C746E9"/>
    <w:rsid w:val="00C746EB"/>
    <w:rsid w:val="00C747E3"/>
    <w:rsid w:val="00C7480C"/>
    <w:rsid w:val="00C74824"/>
    <w:rsid w:val="00C748FE"/>
    <w:rsid w:val="00C74910"/>
    <w:rsid w:val="00C74971"/>
    <w:rsid w:val="00C749A4"/>
    <w:rsid w:val="00C74A15"/>
    <w:rsid w:val="00C74A85"/>
    <w:rsid w:val="00C74AB7"/>
    <w:rsid w:val="00C74AD7"/>
    <w:rsid w:val="00C74AEE"/>
    <w:rsid w:val="00C74B12"/>
    <w:rsid w:val="00C74B4F"/>
    <w:rsid w:val="00C74D18"/>
    <w:rsid w:val="00C74D3C"/>
    <w:rsid w:val="00C74D94"/>
    <w:rsid w:val="00C74DD3"/>
    <w:rsid w:val="00C74E05"/>
    <w:rsid w:val="00C74E3F"/>
    <w:rsid w:val="00C74E58"/>
    <w:rsid w:val="00C74EF3"/>
    <w:rsid w:val="00C74F4A"/>
    <w:rsid w:val="00C74FD5"/>
    <w:rsid w:val="00C7507A"/>
    <w:rsid w:val="00C751AC"/>
    <w:rsid w:val="00C751D3"/>
    <w:rsid w:val="00C751D5"/>
    <w:rsid w:val="00C75264"/>
    <w:rsid w:val="00C752D9"/>
    <w:rsid w:val="00C753A4"/>
    <w:rsid w:val="00C753EC"/>
    <w:rsid w:val="00C754EB"/>
    <w:rsid w:val="00C754FE"/>
    <w:rsid w:val="00C75552"/>
    <w:rsid w:val="00C75566"/>
    <w:rsid w:val="00C755FB"/>
    <w:rsid w:val="00C7560F"/>
    <w:rsid w:val="00C75749"/>
    <w:rsid w:val="00C75860"/>
    <w:rsid w:val="00C758A1"/>
    <w:rsid w:val="00C758BF"/>
    <w:rsid w:val="00C75915"/>
    <w:rsid w:val="00C75924"/>
    <w:rsid w:val="00C75944"/>
    <w:rsid w:val="00C75990"/>
    <w:rsid w:val="00C75993"/>
    <w:rsid w:val="00C75999"/>
    <w:rsid w:val="00C75A3E"/>
    <w:rsid w:val="00C75A6B"/>
    <w:rsid w:val="00C75B22"/>
    <w:rsid w:val="00C75B39"/>
    <w:rsid w:val="00C75B81"/>
    <w:rsid w:val="00C75BB3"/>
    <w:rsid w:val="00C75BC6"/>
    <w:rsid w:val="00C75C4D"/>
    <w:rsid w:val="00C75CBC"/>
    <w:rsid w:val="00C75CC1"/>
    <w:rsid w:val="00C75CF6"/>
    <w:rsid w:val="00C75E80"/>
    <w:rsid w:val="00C75FB6"/>
    <w:rsid w:val="00C76095"/>
    <w:rsid w:val="00C7619C"/>
    <w:rsid w:val="00C761EB"/>
    <w:rsid w:val="00C762E3"/>
    <w:rsid w:val="00C763C4"/>
    <w:rsid w:val="00C763C6"/>
    <w:rsid w:val="00C763C7"/>
    <w:rsid w:val="00C76420"/>
    <w:rsid w:val="00C76448"/>
    <w:rsid w:val="00C7644B"/>
    <w:rsid w:val="00C76461"/>
    <w:rsid w:val="00C76491"/>
    <w:rsid w:val="00C764E3"/>
    <w:rsid w:val="00C76596"/>
    <w:rsid w:val="00C76640"/>
    <w:rsid w:val="00C7669F"/>
    <w:rsid w:val="00C7677E"/>
    <w:rsid w:val="00C767C5"/>
    <w:rsid w:val="00C767D1"/>
    <w:rsid w:val="00C768D6"/>
    <w:rsid w:val="00C76914"/>
    <w:rsid w:val="00C7692B"/>
    <w:rsid w:val="00C76945"/>
    <w:rsid w:val="00C7699A"/>
    <w:rsid w:val="00C769A7"/>
    <w:rsid w:val="00C76A9D"/>
    <w:rsid w:val="00C76AA5"/>
    <w:rsid w:val="00C76AC8"/>
    <w:rsid w:val="00C76CAA"/>
    <w:rsid w:val="00C76CF3"/>
    <w:rsid w:val="00C76CF7"/>
    <w:rsid w:val="00C76D3B"/>
    <w:rsid w:val="00C76D7D"/>
    <w:rsid w:val="00C76D9D"/>
    <w:rsid w:val="00C76E20"/>
    <w:rsid w:val="00C76EF5"/>
    <w:rsid w:val="00C76F05"/>
    <w:rsid w:val="00C76F4B"/>
    <w:rsid w:val="00C76FB2"/>
    <w:rsid w:val="00C77046"/>
    <w:rsid w:val="00C77053"/>
    <w:rsid w:val="00C77104"/>
    <w:rsid w:val="00C771DF"/>
    <w:rsid w:val="00C77235"/>
    <w:rsid w:val="00C7729C"/>
    <w:rsid w:val="00C772BA"/>
    <w:rsid w:val="00C77413"/>
    <w:rsid w:val="00C7746F"/>
    <w:rsid w:val="00C77497"/>
    <w:rsid w:val="00C774FB"/>
    <w:rsid w:val="00C77532"/>
    <w:rsid w:val="00C775F0"/>
    <w:rsid w:val="00C77607"/>
    <w:rsid w:val="00C7766F"/>
    <w:rsid w:val="00C77690"/>
    <w:rsid w:val="00C77691"/>
    <w:rsid w:val="00C7769E"/>
    <w:rsid w:val="00C776C7"/>
    <w:rsid w:val="00C777E6"/>
    <w:rsid w:val="00C7792C"/>
    <w:rsid w:val="00C7797E"/>
    <w:rsid w:val="00C77999"/>
    <w:rsid w:val="00C77A1B"/>
    <w:rsid w:val="00C77A95"/>
    <w:rsid w:val="00C77B7A"/>
    <w:rsid w:val="00C77BD6"/>
    <w:rsid w:val="00C77D10"/>
    <w:rsid w:val="00C77DD6"/>
    <w:rsid w:val="00C77E12"/>
    <w:rsid w:val="00C77E24"/>
    <w:rsid w:val="00C77E8C"/>
    <w:rsid w:val="00C77E8F"/>
    <w:rsid w:val="00C77F4C"/>
    <w:rsid w:val="00C77F62"/>
    <w:rsid w:val="00C77FD4"/>
    <w:rsid w:val="00C80082"/>
    <w:rsid w:val="00C80156"/>
    <w:rsid w:val="00C80165"/>
    <w:rsid w:val="00C801DC"/>
    <w:rsid w:val="00C8021C"/>
    <w:rsid w:val="00C802E2"/>
    <w:rsid w:val="00C80303"/>
    <w:rsid w:val="00C8032A"/>
    <w:rsid w:val="00C804AD"/>
    <w:rsid w:val="00C80531"/>
    <w:rsid w:val="00C805CA"/>
    <w:rsid w:val="00C805FA"/>
    <w:rsid w:val="00C806E2"/>
    <w:rsid w:val="00C80757"/>
    <w:rsid w:val="00C8076C"/>
    <w:rsid w:val="00C80861"/>
    <w:rsid w:val="00C80872"/>
    <w:rsid w:val="00C808FA"/>
    <w:rsid w:val="00C80939"/>
    <w:rsid w:val="00C8097D"/>
    <w:rsid w:val="00C809D4"/>
    <w:rsid w:val="00C80A42"/>
    <w:rsid w:val="00C80AEC"/>
    <w:rsid w:val="00C80B86"/>
    <w:rsid w:val="00C80C76"/>
    <w:rsid w:val="00C80C84"/>
    <w:rsid w:val="00C80CF0"/>
    <w:rsid w:val="00C80DC1"/>
    <w:rsid w:val="00C80E85"/>
    <w:rsid w:val="00C80EF7"/>
    <w:rsid w:val="00C80F13"/>
    <w:rsid w:val="00C80F58"/>
    <w:rsid w:val="00C80FA2"/>
    <w:rsid w:val="00C81006"/>
    <w:rsid w:val="00C8108B"/>
    <w:rsid w:val="00C810F9"/>
    <w:rsid w:val="00C81135"/>
    <w:rsid w:val="00C811D8"/>
    <w:rsid w:val="00C811E5"/>
    <w:rsid w:val="00C81252"/>
    <w:rsid w:val="00C81325"/>
    <w:rsid w:val="00C813C7"/>
    <w:rsid w:val="00C81483"/>
    <w:rsid w:val="00C81497"/>
    <w:rsid w:val="00C814BF"/>
    <w:rsid w:val="00C81556"/>
    <w:rsid w:val="00C815D1"/>
    <w:rsid w:val="00C815E2"/>
    <w:rsid w:val="00C81641"/>
    <w:rsid w:val="00C816EB"/>
    <w:rsid w:val="00C81786"/>
    <w:rsid w:val="00C81857"/>
    <w:rsid w:val="00C81866"/>
    <w:rsid w:val="00C8197D"/>
    <w:rsid w:val="00C8198E"/>
    <w:rsid w:val="00C819A5"/>
    <w:rsid w:val="00C81A05"/>
    <w:rsid w:val="00C81AFC"/>
    <w:rsid w:val="00C81B75"/>
    <w:rsid w:val="00C81C79"/>
    <w:rsid w:val="00C81C82"/>
    <w:rsid w:val="00C81D6D"/>
    <w:rsid w:val="00C81D71"/>
    <w:rsid w:val="00C81DBC"/>
    <w:rsid w:val="00C81E41"/>
    <w:rsid w:val="00C81E6A"/>
    <w:rsid w:val="00C81E7D"/>
    <w:rsid w:val="00C81EB7"/>
    <w:rsid w:val="00C81EBC"/>
    <w:rsid w:val="00C81ECF"/>
    <w:rsid w:val="00C81F1B"/>
    <w:rsid w:val="00C81F68"/>
    <w:rsid w:val="00C81FAF"/>
    <w:rsid w:val="00C81FE8"/>
    <w:rsid w:val="00C8203A"/>
    <w:rsid w:val="00C820AD"/>
    <w:rsid w:val="00C820EC"/>
    <w:rsid w:val="00C82105"/>
    <w:rsid w:val="00C821AC"/>
    <w:rsid w:val="00C8226D"/>
    <w:rsid w:val="00C822E4"/>
    <w:rsid w:val="00C823CE"/>
    <w:rsid w:val="00C823DB"/>
    <w:rsid w:val="00C82418"/>
    <w:rsid w:val="00C8246D"/>
    <w:rsid w:val="00C82505"/>
    <w:rsid w:val="00C8250C"/>
    <w:rsid w:val="00C825AE"/>
    <w:rsid w:val="00C826E2"/>
    <w:rsid w:val="00C826FA"/>
    <w:rsid w:val="00C82718"/>
    <w:rsid w:val="00C82838"/>
    <w:rsid w:val="00C828ED"/>
    <w:rsid w:val="00C829C6"/>
    <w:rsid w:val="00C82AB0"/>
    <w:rsid w:val="00C82B2B"/>
    <w:rsid w:val="00C82B36"/>
    <w:rsid w:val="00C82BE2"/>
    <w:rsid w:val="00C82BE4"/>
    <w:rsid w:val="00C82BF3"/>
    <w:rsid w:val="00C82D49"/>
    <w:rsid w:val="00C82DA2"/>
    <w:rsid w:val="00C82EB3"/>
    <w:rsid w:val="00C82EF1"/>
    <w:rsid w:val="00C82FB2"/>
    <w:rsid w:val="00C82FF8"/>
    <w:rsid w:val="00C830D8"/>
    <w:rsid w:val="00C830ED"/>
    <w:rsid w:val="00C831B6"/>
    <w:rsid w:val="00C8320A"/>
    <w:rsid w:val="00C832C0"/>
    <w:rsid w:val="00C83336"/>
    <w:rsid w:val="00C833F7"/>
    <w:rsid w:val="00C83668"/>
    <w:rsid w:val="00C83672"/>
    <w:rsid w:val="00C83763"/>
    <w:rsid w:val="00C837CE"/>
    <w:rsid w:val="00C837E2"/>
    <w:rsid w:val="00C83832"/>
    <w:rsid w:val="00C8383B"/>
    <w:rsid w:val="00C83870"/>
    <w:rsid w:val="00C83873"/>
    <w:rsid w:val="00C838B5"/>
    <w:rsid w:val="00C83942"/>
    <w:rsid w:val="00C83970"/>
    <w:rsid w:val="00C83A78"/>
    <w:rsid w:val="00C83AD3"/>
    <w:rsid w:val="00C83B40"/>
    <w:rsid w:val="00C83C59"/>
    <w:rsid w:val="00C83CC1"/>
    <w:rsid w:val="00C83CE6"/>
    <w:rsid w:val="00C83D15"/>
    <w:rsid w:val="00C83D32"/>
    <w:rsid w:val="00C83EA3"/>
    <w:rsid w:val="00C83FAD"/>
    <w:rsid w:val="00C84031"/>
    <w:rsid w:val="00C84056"/>
    <w:rsid w:val="00C8411D"/>
    <w:rsid w:val="00C841E9"/>
    <w:rsid w:val="00C84231"/>
    <w:rsid w:val="00C842CC"/>
    <w:rsid w:val="00C84333"/>
    <w:rsid w:val="00C84372"/>
    <w:rsid w:val="00C84377"/>
    <w:rsid w:val="00C8437C"/>
    <w:rsid w:val="00C844FE"/>
    <w:rsid w:val="00C84546"/>
    <w:rsid w:val="00C84735"/>
    <w:rsid w:val="00C8478C"/>
    <w:rsid w:val="00C847F8"/>
    <w:rsid w:val="00C84888"/>
    <w:rsid w:val="00C848C7"/>
    <w:rsid w:val="00C84915"/>
    <w:rsid w:val="00C84942"/>
    <w:rsid w:val="00C849B7"/>
    <w:rsid w:val="00C84A29"/>
    <w:rsid w:val="00C84A5A"/>
    <w:rsid w:val="00C84B21"/>
    <w:rsid w:val="00C84CEB"/>
    <w:rsid w:val="00C84D59"/>
    <w:rsid w:val="00C84DF2"/>
    <w:rsid w:val="00C84E4A"/>
    <w:rsid w:val="00C84E7F"/>
    <w:rsid w:val="00C84EED"/>
    <w:rsid w:val="00C84EF2"/>
    <w:rsid w:val="00C84F27"/>
    <w:rsid w:val="00C84F6E"/>
    <w:rsid w:val="00C84F8F"/>
    <w:rsid w:val="00C84FE9"/>
    <w:rsid w:val="00C85055"/>
    <w:rsid w:val="00C850F0"/>
    <w:rsid w:val="00C8518B"/>
    <w:rsid w:val="00C8519F"/>
    <w:rsid w:val="00C851D5"/>
    <w:rsid w:val="00C8526E"/>
    <w:rsid w:val="00C8527C"/>
    <w:rsid w:val="00C8531B"/>
    <w:rsid w:val="00C85361"/>
    <w:rsid w:val="00C85373"/>
    <w:rsid w:val="00C853BE"/>
    <w:rsid w:val="00C853F8"/>
    <w:rsid w:val="00C85415"/>
    <w:rsid w:val="00C8542F"/>
    <w:rsid w:val="00C854DC"/>
    <w:rsid w:val="00C8551F"/>
    <w:rsid w:val="00C8553F"/>
    <w:rsid w:val="00C85569"/>
    <w:rsid w:val="00C85572"/>
    <w:rsid w:val="00C855AC"/>
    <w:rsid w:val="00C855C3"/>
    <w:rsid w:val="00C855F5"/>
    <w:rsid w:val="00C856A5"/>
    <w:rsid w:val="00C8578D"/>
    <w:rsid w:val="00C857E4"/>
    <w:rsid w:val="00C857FA"/>
    <w:rsid w:val="00C8587C"/>
    <w:rsid w:val="00C85914"/>
    <w:rsid w:val="00C859EF"/>
    <w:rsid w:val="00C85A06"/>
    <w:rsid w:val="00C85A1F"/>
    <w:rsid w:val="00C85A6A"/>
    <w:rsid w:val="00C85CF2"/>
    <w:rsid w:val="00C85DA0"/>
    <w:rsid w:val="00C85DC3"/>
    <w:rsid w:val="00C85E76"/>
    <w:rsid w:val="00C85E81"/>
    <w:rsid w:val="00C85EA4"/>
    <w:rsid w:val="00C85F15"/>
    <w:rsid w:val="00C85F85"/>
    <w:rsid w:val="00C86008"/>
    <w:rsid w:val="00C8602A"/>
    <w:rsid w:val="00C8605B"/>
    <w:rsid w:val="00C860A4"/>
    <w:rsid w:val="00C860CB"/>
    <w:rsid w:val="00C860D2"/>
    <w:rsid w:val="00C860F5"/>
    <w:rsid w:val="00C8623B"/>
    <w:rsid w:val="00C86378"/>
    <w:rsid w:val="00C863D3"/>
    <w:rsid w:val="00C863D5"/>
    <w:rsid w:val="00C8642A"/>
    <w:rsid w:val="00C864F9"/>
    <w:rsid w:val="00C865C7"/>
    <w:rsid w:val="00C8660C"/>
    <w:rsid w:val="00C86649"/>
    <w:rsid w:val="00C86662"/>
    <w:rsid w:val="00C86668"/>
    <w:rsid w:val="00C86679"/>
    <w:rsid w:val="00C866AA"/>
    <w:rsid w:val="00C86776"/>
    <w:rsid w:val="00C8677F"/>
    <w:rsid w:val="00C867A4"/>
    <w:rsid w:val="00C86835"/>
    <w:rsid w:val="00C8683D"/>
    <w:rsid w:val="00C8686F"/>
    <w:rsid w:val="00C868C5"/>
    <w:rsid w:val="00C86908"/>
    <w:rsid w:val="00C869D6"/>
    <w:rsid w:val="00C869F0"/>
    <w:rsid w:val="00C86A83"/>
    <w:rsid w:val="00C86A8E"/>
    <w:rsid w:val="00C86B61"/>
    <w:rsid w:val="00C86BD2"/>
    <w:rsid w:val="00C86C03"/>
    <w:rsid w:val="00C86C43"/>
    <w:rsid w:val="00C86C72"/>
    <w:rsid w:val="00C86D09"/>
    <w:rsid w:val="00C86D0A"/>
    <w:rsid w:val="00C86D5A"/>
    <w:rsid w:val="00C86D79"/>
    <w:rsid w:val="00C86DD1"/>
    <w:rsid w:val="00C86DF7"/>
    <w:rsid w:val="00C86EE2"/>
    <w:rsid w:val="00C86F19"/>
    <w:rsid w:val="00C87032"/>
    <w:rsid w:val="00C8705E"/>
    <w:rsid w:val="00C8706C"/>
    <w:rsid w:val="00C870E2"/>
    <w:rsid w:val="00C871B8"/>
    <w:rsid w:val="00C8723D"/>
    <w:rsid w:val="00C87281"/>
    <w:rsid w:val="00C872A4"/>
    <w:rsid w:val="00C872F7"/>
    <w:rsid w:val="00C8736C"/>
    <w:rsid w:val="00C87372"/>
    <w:rsid w:val="00C873FC"/>
    <w:rsid w:val="00C87471"/>
    <w:rsid w:val="00C87490"/>
    <w:rsid w:val="00C874A5"/>
    <w:rsid w:val="00C874F7"/>
    <w:rsid w:val="00C875C0"/>
    <w:rsid w:val="00C875C6"/>
    <w:rsid w:val="00C875E6"/>
    <w:rsid w:val="00C875F1"/>
    <w:rsid w:val="00C8764C"/>
    <w:rsid w:val="00C87681"/>
    <w:rsid w:val="00C87705"/>
    <w:rsid w:val="00C8770A"/>
    <w:rsid w:val="00C877DB"/>
    <w:rsid w:val="00C877F9"/>
    <w:rsid w:val="00C8783D"/>
    <w:rsid w:val="00C87861"/>
    <w:rsid w:val="00C8788D"/>
    <w:rsid w:val="00C87895"/>
    <w:rsid w:val="00C87A62"/>
    <w:rsid w:val="00C87A67"/>
    <w:rsid w:val="00C87ABE"/>
    <w:rsid w:val="00C87AD9"/>
    <w:rsid w:val="00C87BBB"/>
    <w:rsid w:val="00C87C0E"/>
    <w:rsid w:val="00C87CE4"/>
    <w:rsid w:val="00C87D16"/>
    <w:rsid w:val="00C87D17"/>
    <w:rsid w:val="00C87D43"/>
    <w:rsid w:val="00C87D8F"/>
    <w:rsid w:val="00C87E5F"/>
    <w:rsid w:val="00C87E65"/>
    <w:rsid w:val="00C87F02"/>
    <w:rsid w:val="00C87FA0"/>
    <w:rsid w:val="00C87FAC"/>
    <w:rsid w:val="00C87FBE"/>
    <w:rsid w:val="00C87FE6"/>
    <w:rsid w:val="00C9000B"/>
    <w:rsid w:val="00C900A4"/>
    <w:rsid w:val="00C900F6"/>
    <w:rsid w:val="00C90122"/>
    <w:rsid w:val="00C9013B"/>
    <w:rsid w:val="00C90159"/>
    <w:rsid w:val="00C90170"/>
    <w:rsid w:val="00C902A5"/>
    <w:rsid w:val="00C9042E"/>
    <w:rsid w:val="00C90497"/>
    <w:rsid w:val="00C9052C"/>
    <w:rsid w:val="00C905AA"/>
    <w:rsid w:val="00C905EC"/>
    <w:rsid w:val="00C9075F"/>
    <w:rsid w:val="00C90889"/>
    <w:rsid w:val="00C908CC"/>
    <w:rsid w:val="00C908FF"/>
    <w:rsid w:val="00C90948"/>
    <w:rsid w:val="00C909AC"/>
    <w:rsid w:val="00C909C7"/>
    <w:rsid w:val="00C90A62"/>
    <w:rsid w:val="00C90B88"/>
    <w:rsid w:val="00C90B89"/>
    <w:rsid w:val="00C90C62"/>
    <w:rsid w:val="00C90CAD"/>
    <w:rsid w:val="00C90D11"/>
    <w:rsid w:val="00C90D5B"/>
    <w:rsid w:val="00C90E4E"/>
    <w:rsid w:val="00C90EDB"/>
    <w:rsid w:val="00C90F44"/>
    <w:rsid w:val="00C91013"/>
    <w:rsid w:val="00C91021"/>
    <w:rsid w:val="00C9103E"/>
    <w:rsid w:val="00C91048"/>
    <w:rsid w:val="00C91053"/>
    <w:rsid w:val="00C9107B"/>
    <w:rsid w:val="00C91110"/>
    <w:rsid w:val="00C91184"/>
    <w:rsid w:val="00C911B6"/>
    <w:rsid w:val="00C91292"/>
    <w:rsid w:val="00C91467"/>
    <w:rsid w:val="00C91504"/>
    <w:rsid w:val="00C91513"/>
    <w:rsid w:val="00C915DF"/>
    <w:rsid w:val="00C9169B"/>
    <w:rsid w:val="00C916A7"/>
    <w:rsid w:val="00C91847"/>
    <w:rsid w:val="00C918A9"/>
    <w:rsid w:val="00C918BA"/>
    <w:rsid w:val="00C91977"/>
    <w:rsid w:val="00C919C0"/>
    <w:rsid w:val="00C91A2C"/>
    <w:rsid w:val="00C91A48"/>
    <w:rsid w:val="00C91BDB"/>
    <w:rsid w:val="00C91C5B"/>
    <w:rsid w:val="00C91CF3"/>
    <w:rsid w:val="00C91DB8"/>
    <w:rsid w:val="00C91EB1"/>
    <w:rsid w:val="00C91ECF"/>
    <w:rsid w:val="00C91F22"/>
    <w:rsid w:val="00C91F78"/>
    <w:rsid w:val="00C92031"/>
    <w:rsid w:val="00C92054"/>
    <w:rsid w:val="00C920B4"/>
    <w:rsid w:val="00C9215E"/>
    <w:rsid w:val="00C921ED"/>
    <w:rsid w:val="00C921FF"/>
    <w:rsid w:val="00C92308"/>
    <w:rsid w:val="00C9232D"/>
    <w:rsid w:val="00C923D6"/>
    <w:rsid w:val="00C92404"/>
    <w:rsid w:val="00C92425"/>
    <w:rsid w:val="00C92469"/>
    <w:rsid w:val="00C92488"/>
    <w:rsid w:val="00C92498"/>
    <w:rsid w:val="00C924C2"/>
    <w:rsid w:val="00C924D0"/>
    <w:rsid w:val="00C924E7"/>
    <w:rsid w:val="00C924E8"/>
    <w:rsid w:val="00C924F1"/>
    <w:rsid w:val="00C92648"/>
    <w:rsid w:val="00C926DD"/>
    <w:rsid w:val="00C92739"/>
    <w:rsid w:val="00C92753"/>
    <w:rsid w:val="00C92873"/>
    <w:rsid w:val="00C928E5"/>
    <w:rsid w:val="00C9294B"/>
    <w:rsid w:val="00C92974"/>
    <w:rsid w:val="00C92A32"/>
    <w:rsid w:val="00C92A77"/>
    <w:rsid w:val="00C92A85"/>
    <w:rsid w:val="00C92A94"/>
    <w:rsid w:val="00C92AA2"/>
    <w:rsid w:val="00C92ADB"/>
    <w:rsid w:val="00C92B6E"/>
    <w:rsid w:val="00C92B87"/>
    <w:rsid w:val="00C92C49"/>
    <w:rsid w:val="00C92E02"/>
    <w:rsid w:val="00C92EB8"/>
    <w:rsid w:val="00C92EBE"/>
    <w:rsid w:val="00C92EFF"/>
    <w:rsid w:val="00C92F1E"/>
    <w:rsid w:val="00C92F27"/>
    <w:rsid w:val="00C92F35"/>
    <w:rsid w:val="00C92F45"/>
    <w:rsid w:val="00C92F9F"/>
    <w:rsid w:val="00C92FBF"/>
    <w:rsid w:val="00C92FEE"/>
    <w:rsid w:val="00C9304C"/>
    <w:rsid w:val="00C930D6"/>
    <w:rsid w:val="00C930DB"/>
    <w:rsid w:val="00C930E8"/>
    <w:rsid w:val="00C93162"/>
    <w:rsid w:val="00C931C1"/>
    <w:rsid w:val="00C931E8"/>
    <w:rsid w:val="00C93205"/>
    <w:rsid w:val="00C93236"/>
    <w:rsid w:val="00C93387"/>
    <w:rsid w:val="00C93402"/>
    <w:rsid w:val="00C93433"/>
    <w:rsid w:val="00C93475"/>
    <w:rsid w:val="00C934C5"/>
    <w:rsid w:val="00C934E0"/>
    <w:rsid w:val="00C93520"/>
    <w:rsid w:val="00C93641"/>
    <w:rsid w:val="00C93647"/>
    <w:rsid w:val="00C936D1"/>
    <w:rsid w:val="00C9371E"/>
    <w:rsid w:val="00C93724"/>
    <w:rsid w:val="00C93752"/>
    <w:rsid w:val="00C93970"/>
    <w:rsid w:val="00C93AD1"/>
    <w:rsid w:val="00C93AE0"/>
    <w:rsid w:val="00C93AF0"/>
    <w:rsid w:val="00C93B3B"/>
    <w:rsid w:val="00C93B73"/>
    <w:rsid w:val="00C93B78"/>
    <w:rsid w:val="00C93BCA"/>
    <w:rsid w:val="00C93C27"/>
    <w:rsid w:val="00C93C6C"/>
    <w:rsid w:val="00C93C70"/>
    <w:rsid w:val="00C93C9B"/>
    <w:rsid w:val="00C93CCB"/>
    <w:rsid w:val="00C93D24"/>
    <w:rsid w:val="00C93D8D"/>
    <w:rsid w:val="00C93DA9"/>
    <w:rsid w:val="00C93EC8"/>
    <w:rsid w:val="00C93EDA"/>
    <w:rsid w:val="00C93EFD"/>
    <w:rsid w:val="00C93F03"/>
    <w:rsid w:val="00C93F3E"/>
    <w:rsid w:val="00C93F63"/>
    <w:rsid w:val="00C9404D"/>
    <w:rsid w:val="00C940A8"/>
    <w:rsid w:val="00C940EC"/>
    <w:rsid w:val="00C94107"/>
    <w:rsid w:val="00C9414F"/>
    <w:rsid w:val="00C9417A"/>
    <w:rsid w:val="00C941D2"/>
    <w:rsid w:val="00C941D7"/>
    <w:rsid w:val="00C94232"/>
    <w:rsid w:val="00C94339"/>
    <w:rsid w:val="00C943E5"/>
    <w:rsid w:val="00C943F6"/>
    <w:rsid w:val="00C94406"/>
    <w:rsid w:val="00C945DE"/>
    <w:rsid w:val="00C94721"/>
    <w:rsid w:val="00C9486E"/>
    <w:rsid w:val="00C94875"/>
    <w:rsid w:val="00C948FC"/>
    <w:rsid w:val="00C94902"/>
    <w:rsid w:val="00C94963"/>
    <w:rsid w:val="00C94979"/>
    <w:rsid w:val="00C949E5"/>
    <w:rsid w:val="00C94A58"/>
    <w:rsid w:val="00C94A7A"/>
    <w:rsid w:val="00C94B77"/>
    <w:rsid w:val="00C94B82"/>
    <w:rsid w:val="00C94BA3"/>
    <w:rsid w:val="00C94C6F"/>
    <w:rsid w:val="00C94D03"/>
    <w:rsid w:val="00C94DBB"/>
    <w:rsid w:val="00C94DCE"/>
    <w:rsid w:val="00C94E3B"/>
    <w:rsid w:val="00C94EF6"/>
    <w:rsid w:val="00C94F1B"/>
    <w:rsid w:val="00C94FB8"/>
    <w:rsid w:val="00C950E4"/>
    <w:rsid w:val="00C950F1"/>
    <w:rsid w:val="00C9510D"/>
    <w:rsid w:val="00C95128"/>
    <w:rsid w:val="00C95215"/>
    <w:rsid w:val="00C952F6"/>
    <w:rsid w:val="00C953BD"/>
    <w:rsid w:val="00C953E3"/>
    <w:rsid w:val="00C95475"/>
    <w:rsid w:val="00C95477"/>
    <w:rsid w:val="00C9547E"/>
    <w:rsid w:val="00C95484"/>
    <w:rsid w:val="00C954C6"/>
    <w:rsid w:val="00C954E5"/>
    <w:rsid w:val="00C9564D"/>
    <w:rsid w:val="00C95668"/>
    <w:rsid w:val="00C9589A"/>
    <w:rsid w:val="00C9593B"/>
    <w:rsid w:val="00C9594D"/>
    <w:rsid w:val="00C9595E"/>
    <w:rsid w:val="00C959FD"/>
    <w:rsid w:val="00C95B30"/>
    <w:rsid w:val="00C95C6A"/>
    <w:rsid w:val="00C95CE9"/>
    <w:rsid w:val="00C95D42"/>
    <w:rsid w:val="00C95E86"/>
    <w:rsid w:val="00C95F04"/>
    <w:rsid w:val="00C95F27"/>
    <w:rsid w:val="00C95FF8"/>
    <w:rsid w:val="00C960A5"/>
    <w:rsid w:val="00C961D7"/>
    <w:rsid w:val="00C961EF"/>
    <w:rsid w:val="00C962B3"/>
    <w:rsid w:val="00C962B7"/>
    <w:rsid w:val="00C96300"/>
    <w:rsid w:val="00C96383"/>
    <w:rsid w:val="00C9640D"/>
    <w:rsid w:val="00C96547"/>
    <w:rsid w:val="00C9659C"/>
    <w:rsid w:val="00C965E6"/>
    <w:rsid w:val="00C965F3"/>
    <w:rsid w:val="00C9660E"/>
    <w:rsid w:val="00C96789"/>
    <w:rsid w:val="00C96799"/>
    <w:rsid w:val="00C9681A"/>
    <w:rsid w:val="00C96893"/>
    <w:rsid w:val="00C96894"/>
    <w:rsid w:val="00C968CA"/>
    <w:rsid w:val="00C969B8"/>
    <w:rsid w:val="00C96A47"/>
    <w:rsid w:val="00C96B0C"/>
    <w:rsid w:val="00C96B48"/>
    <w:rsid w:val="00C96B8A"/>
    <w:rsid w:val="00C96BAE"/>
    <w:rsid w:val="00C96C04"/>
    <w:rsid w:val="00C96C1D"/>
    <w:rsid w:val="00C96C7F"/>
    <w:rsid w:val="00C96CA2"/>
    <w:rsid w:val="00C96CDE"/>
    <w:rsid w:val="00C96F93"/>
    <w:rsid w:val="00C96FBD"/>
    <w:rsid w:val="00C97074"/>
    <w:rsid w:val="00C97106"/>
    <w:rsid w:val="00C97162"/>
    <w:rsid w:val="00C971BC"/>
    <w:rsid w:val="00C97248"/>
    <w:rsid w:val="00C972BB"/>
    <w:rsid w:val="00C972FA"/>
    <w:rsid w:val="00C9739A"/>
    <w:rsid w:val="00C97480"/>
    <w:rsid w:val="00C9749C"/>
    <w:rsid w:val="00C9750A"/>
    <w:rsid w:val="00C975B0"/>
    <w:rsid w:val="00C975FB"/>
    <w:rsid w:val="00C9762E"/>
    <w:rsid w:val="00C97648"/>
    <w:rsid w:val="00C97693"/>
    <w:rsid w:val="00C976BA"/>
    <w:rsid w:val="00C97758"/>
    <w:rsid w:val="00C97761"/>
    <w:rsid w:val="00C9778D"/>
    <w:rsid w:val="00C97797"/>
    <w:rsid w:val="00C97812"/>
    <w:rsid w:val="00C97927"/>
    <w:rsid w:val="00C9799D"/>
    <w:rsid w:val="00C979B5"/>
    <w:rsid w:val="00C97A02"/>
    <w:rsid w:val="00C97A13"/>
    <w:rsid w:val="00C97A90"/>
    <w:rsid w:val="00C97BC9"/>
    <w:rsid w:val="00C97BF0"/>
    <w:rsid w:val="00C97C02"/>
    <w:rsid w:val="00C97C1D"/>
    <w:rsid w:val="00C97D93"/>
    <w:rsid w:val="00C97DB7"/>
    <w:rsid w:val="00C97E2B"/>
    <w:rsid w:val="00C97F4C"/>
    <w:rsid w:val="00CA00C9"/>
    <w:rsid w:val="00CA00D7"/>
    <w:rsid w:val="00CA00E4"/>
    <w:rsid w:val="00CA0190"/>
    <w:rsid w:val="00CA02E6"/>
    <w:rsid w:val="00CA031E"/>
    <w:rsid w:val="00CA03A8"/>
    <w:rsid w:val="00CA0422"/>
    <w:rsid w:val="00CA0440"/>
    <w:rsid w:val="00CA0461"/>
    <w:rsid w:val="00CA04F9"/>
    <w:rsid w:val="00CA0508"/>
    <w:rsid w:val="00CA0575"/>
    <w:rsid w:val="00CA05C1"/>
    <w:rsid w:val="00CA0608"/>
    <w:rsid w:val="00CA0616"/>
    <w:rsid w:val="00CA0619"/>
    <w:rsid w:val="00CA069F"/>
    <w:rsid w:val="00CA0702"/>
    <w:rsid w:val="00CA070B"/>
    <w:rsid w:val="00CA072B"/>
    <w:rsid w:val="00CA0915"/>
    <w:rsid w:val="00CA093E"/>
    <w:rsid w:val="00CA09A7"/>
    <w:rsid w:val="00CA09FA"/>
    <w:rsid w:val="00CA0A10"/>
    <w:rsid w:val="00CA0A56"/>
    <w:rsid w:val="00CA0AC4"/>
    <w:rsid w:val="00CA0AF3"/>
    <w:rsid w:val="00CA0BA2"/>
    <w:rsid w:val="00CA0C0B"/>
    <w:rsid w:val="00CA0C16"/>
    <w:rsid w:val="00CA0C1E"/>
    <w:rsid w:val="00CA0C35"/>
    <w:rsid w:val="00CA0CA1"/>
    <w:rsid w:val="00CA0D2E"/>
    <w:rsid w:val="00CA0D51"/>
    <w:rsid w:val="00CA0DD5"/>
    <w:rsid w:val="00CA0DDC"/>
    <w:rsid w:val="00CA0DF9"/>
    <w:rsid w:val="00CA0E30"/>
    <w:rsid w:val="00CA0EB7"/>
    <w:rsid w:val="00CA0EF1"/>
    <w:rsid w:val="00CA0F8B"/>
    <w:rsid w:val="00CA103F"/>
    <w:rsid w:val="00CA1065"/>
    <w:rsid w:val="00CA10B8"/>
    <w:rsid w:val="00CA10F2"/>
    <w:rsid w:val="00CA1107"/>
    <w:rsid w:val="00CA110C"/>
    <w:rsid w:val="00CA1130"/>
    <w:rsid w:val="00CA1175"/>
    <w:rsid w:val="00CA119A"/>
    <w:rsid w:val="00CA11F9"/>
    <w:rsid w:val="00CA11FC"/>
    <w:rsid w:val="00CA1383"/>
    <w:rsid w:val="00CA1409"/>
    <w:rsid w:val="00CA14DE"/>
    <w:rsid w:val="00CA153F"/>
    <w:rsid w:val="00CA1557"/>
    <w:rsid w:val="00CA155A"/>
    <w:rsid w:val="00CA159E"/>
    <w:rsid w:val="00CA15F1"/>
    <w:rsid w:val="00CA1664"/>
    <w:rsid w:val="00CA171B"/>
    <w:rsid w:val="00CA1772"/>
    <w:rsid w:val="00CA1790"/>
    <w:rsid w:val="00CA1839"/>
    <w:rsid w:val="00CA187E"/>
    <w:rsid w:val="00CA18C3"/>
    <w:rsid w:val="00CA18E3"/>
    <w:rsid w:val="00CA19CE"/>
    <w:rsid w:val="00CA19D3"/>
    <w:rsid w:val="00CA1A1D"/>
    <w:rsid w:val="00CA1A3D"/>
    <w:rsid w:val="00CA1AD9"/>
    <w:rsid w:val="00CA1B47"/>
    <w:rsid w:val="00CA1BB7"/>
    <w:rsid w:val="00CA1D0E"/>
    <w:rsid w:val="00CA1DA4"/>
    <w:rsid w:val="00CA1DCC"/>
    <w:rsid w:val="00CA1DE0"/>
    <w:rsid w:val="00CA1ED3"/>
    <w:rsid w:val="00CA1EE0"/>
    <w:rsid w:val="00CA1F9E"/>
    <w:rsid w:val="00CA2011"/>
    <w:rsid w:val="00CA2079"/>
    <w:rsid w:val="00CA215F"/>
    <w:rsid w:val="00CA219B"/>
    <w:rsid w:val="00CA2205"/>
    <w:rsid w:val="00CA2255"/>
    <w:rsid w:val="00CA2379"/>
    <w:rsid w:val="00CA237F"/>
    <w:rsid w:val="00CA23B8"/>
    <w:rsid w:val="00CA2420"/>
    <w:rsid w:val="00CA2477"/>
    <w:rsid w:val="00CA250F"/>
    <w:rsid w:val="00CA25EC"/>
    <w:rsid w:val="00CA26B5"/>
    <w:rsid w:val="00CA27AA"/>
    <w:rsid w:val="00CA27B4"/>
    <w:rsid w:val="00CA27F3"/>
    <w:rsid w:val="00CA2842"/>
    <w:rsid w:val="00CA2907"/>
    <w:rsid w:val="00CA293B"/>
    <w:rsid w:val="00CA294C"/>
    <w:rsid w:val="00CA295F"/>
    <w:rsid w:val="00CA29D6"/>
    <w:rsid w:val="00CA2A67"/>
    <w:rsid w:val="00CA2A82"/>
    <w:rsid w:val="00CA2A89"/>
    <w:rsid w:val="00CA2A91"/>
    <w:rsid w:val="00CA2B10"/>
    <w:rsid w:val="00CA2B6C"/>
    <w:rsid w:val="00CA2BF3"/>
    <w:rsid w:val="00CA2C98"/>
    <w:rsid w:val="00CA2CA2"/>
    <w:rsid w:val="00CA2D65"/>
    <w:rsid w:val="00CA2D6B"/>
    <w:rsid w:val="00CA2DB4"/>
    <w:rsid w:val="00CA2DFD"/>
    <w:rsid w:val="00CA2E4B"/>
    <w:rsid w:val="00CA2E70"/>
    <w:rsid w:val="00CA2E81"/>
    <w:rsid w:val="00CA2EE7"/>
    <w:rsid w:val="00CA2F42"/>
    <w:rsid w:val="00CA2FE0"/>
    <w:rsid w:val="00CA3136"/>
    <w:rsid w:val="00CA317A"/>
    <w:rsid w:val="00CA31CB"/>
    <w:rsid w:val="00CA31F9"/>
    <w:rsid w:val="00CA3223"/>
    <w:rsid w:val="00CA3242"/>
    <w:rsid w:val="00CA32C1"/>
    <w:rsid w:val="00CA32F2"/>
    <w:rsid w:val="00CA330C"/>
    <w:rsid w:val="00CA3339"/>
    <w:rsid w:val="00CA334D"/>
    <w:rsid w:val="00CA33CF"/>
    <w:rsid w:val="00CA33E6"/>
    <w:rsid w:val="00CA3458"/>
    <w:rsid w:val="00CA3492"/>
    <w:rsid w:val="00CA34B8"/>
    <w:rsid w:val="00CA34C0"/>
    <w:rsid w:val="00CA3524"/>
    <w:rsid w:val="00CA35D2"/>
    <w:rsid w:val="00CA35EC"/>
    <w:rsid w:val="00CA367F"/>
    <w:rsid w:val="00CA368F"/>
    <w:rsid w:val="00CA36CB"/>
    <w:rsid w:val="00CA36D0"/>
    <w:rsid w:val="00CA372F"/>
    <w:rsid w:val="00CA376B"/>
    <w:rsid w:val="00CA3777"/>
    <w:rsid w:val="00CA377F"/>
    <w:rsid w:val="00CA37A5"/>
    <w:rsid w:val="00CA37C3"/>
    <w:rsid w:val="00CA37DC"/>
    <w:rsid w:val="00CA3878"/>
    <w:rsid w:val="00CA3957"/>
    <w:rsid w:val="00CA39FA"/>
    <w:rsid w:val="00CA3A38"/>
    <w:rsid w:val="00CA3AC6"/>
    <w:rsid w:val="00CA3AD0"/>
    <w:rsid w:val="00CA3B1E"/>
    <w:rsid w:val="00CA3B60"/>
    <w:rsid w:val="00CA3BA8"/>
    <w:rsid w:val="00CA3C24"/>
    <w:rsid w:val="00CA3C27"/>
    <w:rsid w:val="00CA3C44"/>
    <w:rsid w:val="00CA3C83"/>
    <w:rsid w:val="00CA3C84"/>
    <w:rsid w:val="00CA3CB6"/>
    <w:rsid w:val="00CA3D72"/>
    <w:rsid w:val="00CA3DB8"/>
    <w:rsid w:val="00CA3DBD"/>
    <w:rsid w:val="00CA3DE9"/>
    <w:rsid w:val="00CA3E22"/>
    <w:rsid w:val="00CA3EC0"/>
    <w:rsid w:val="00CA3EF4"/>
    <w:rsid w:val="00CA3F17"/>
    <w:rsid w:val="00CA406F"/>
    <w:rsid w:val="00CA409E"/>
    <w:rsid w:val="00CA40A3"/>
    <w:rsid w:val="00CA40DF"/>
    <w:rsid w:val="00CA40F8"/>
    <w:rsid w:val="00CA4146"/>
    <w:rsid w:val="00CA418B"/>
    <w:rsid w:val="00CA4192"/>
    <w:rsid w:val="00CA41B1"/>
    <w:rsid w:val="00CA41EF"/>
    <w:rsid w:val="00CA4267"/>
    <w:rsid w:val="00CA42C6"/>
    <w:rsid w:val="00CA43A1"/>
    <w:rsid w:val="00CA4413"/>
    <w:rsid w:val="00CA44E8"/>
    <w:rsid w:val="00CA44FB"/>
    <w:rsid w:val="00CA452A"/>
    <w:rsid w:val="00CA4595"/>
    <w:rsid w:val="00CA45B8"/>
    <w:rsid w:val="00CA45E0"/>
    <w:rsid w:val="00CA466D"/>
    <w:rsid w:val="00CA4677"/>
    <w:rsid w:val="00CA4888"/>
    <w:rsid w:val="00CA488E"/>
    <w:rsid w:val="00CA48A2"/>
    <w:rsid w:val="00CA48D8"/>
    <w:rsid w:val="00CA48F4"/>
    <w:rsid w:val="00CA4933"/>
    <w:rsid w:val="00CA4958"/>
    <w:rsid w:val="00CA496F"/>
    <w:rsid w:val="00CA4A1C"/>
    <w:rsid w:val="00CA4A3A"/>
    <w:rsid w:val="00CA4B8B"/>
    <w:rsid w:val="00CA4B94"/>
    <w:rsid w:val="00CA4C22"/>
    <w:rsid w:val="00CA4C24"/>
    <w:rsid w:val="00CA4D0D"/>
    <w:rsid w:val="00CA4D4F"/>
    <w:rsid w:val="00CA4EC2"/>
    <w:rsid w:val="00CA4F04"/>
    <w:rsid w:val="00CA4F5F"/>
    <w:rsid w:val="00CA4F98"/>
    <w:rsid w:val="00CA503C"/>
    <w:rsid w:val="00CA5079"/>
    <w:rsid w:val="00CA5086"/>
    <w:rsid w:val="00CA508E"/>
    <w:rsid w:val="00CA50A9"/>
    <w:rsid w:val="00CA50B0"/>
    <w:rsid w:val="00CA5229"/>
    <w:rsid w:val="00CA5255"/>
    <w:rsid w:val="00CA525D"/>
    <w:rsid w:val="00CA526C"/>
    <w:rsid w:val="00CA5289"/>
    <w:rsid w:val="00CA52C7"/>
    <w:rsid w:val="00CA53BA"/>
    <w:rsid w:val="00CA540E"/>
    <w:rsid w:val="00CA54AB"/>
    <w:rsid w:val="00CA5522"/>
    <w:rsid w:val="00CA5534"/>
    <w:rsid w:val="00CA5705"/>
    <w:rsid w:val="00CA575E"/>
    <w:rsid w:val="00CA5779"/>
    <w:rsid w:val="00CA5864"/>
    <w:rsid w:val="00CA58AD"/>
    <w:rsid w:val="00CA5956"/>
    <w:rsid w:val="00CA5A2A"/>
    <w:rsid w:val="00CA5A8E"/>
    <w:rsid w:val="00CA5AB2"/>
    <w:rsid w:val="00CA5B45"/>
    <w:rsid w:val="00CA5B6C"/>
    <w:rsid w:val="00CA5B96"/>
    <w:rsid w:val="00CA5C1E"/>
    <w:rsid w:val="00CA5C91"/>
    <w:rsid w:val="00CA5CB5"/>
    <w:rsid w:val="00CA5D86"/>
    <w:rsid w:val="00CA5DC6"/>
    <w:rsid w:val="00CA5DF3"/>
    <w:rsid w:val="00CA5E21"/>
    <w:rsid w:val="00CA5E6A"/>
    <w:rsid w:val="00CA5F66"/>
    <w:rsid w:val="00CA5FE7"/>
    <w:rsid w:val="00CA6052"/>
    <w:rsid w:val="00CA60F2"/>
    <w:rsid w:val="00CA61FD"/>
    <w:rsid w:val="00CA62CD"/>
    <w:rsid w:val="00CA6337"/>
    <w:rsid w:val="00CA6384"/>
    <w:rsid w:val="00CA63B2"/>
    <w:rsid w:val="00CA64D4"/>
    <w:rsid w:val="00CA6600"/>
    <w:rsid w:val="00CA66AA"/>
    <w:rsid w:val="00CA66E5"/>
    <w:rsid w:val="00CA67C9"/>
    <w:rsid w:val="00CA67DD"/>
    <w:rsid w:val="00CA687B"/>
    <w:rsid w:val="00CA68C3"/>
    <w:rsid w:val="00CA68FF"/>
    <w:rsid w:val="00CA6912"/>
    <w:rsid w:val="00CA6975"/>
    <w:rsid w:val="00CA6A03"/>
    <w:rsid w:val="00CA6A64"/>
    <w:rsid w:val="00CA6A94"/>
    <w:rsid w:val="00CA6B08"/>
    <w:rsid w:val="00CA6B59"/>
    <w:rsid w:val="00CA6B81"/>
    <w:rsid w:val="00CA6BE5"/>
    <w:rsid w:val="00CA6C4B"/>
    <w:rsid w:val="00CA6C6A"/>
    <w:rsid w:val="00CA6C9D"/>
    <w:rsid w:val="00CA6D64"/>
    <w:rsid w:val="00CA6D94"/>
    <w:rsid w:val="00CA6F25"/>
    <w:rsid w:val="00CA6FC4"/>
    <w:rsid w:val="00CA6FD2"/>
    <w:rsid w:val="00CA700F"/>
    <w:rsid w:val="00CA7035"/>
    <w:rsid w:val="00CA7093"/>
    <w:rsid w:val="00CA7153"/>
    <w:rsid w:val="00CA71BD"/>
    <w:rsid w:val="00CA720B"/>
    <w:rsid w:val="00CA722F"/>
    <w:rsid w:val="00CA72BE"/>
    <w:rsid w:val="00CA72FA"/>
    <w:rsid w:val="00CA737D"/>
    <w:rsid w:val="00CA7393"/>
    <w:rsid w:val="00CA742A"/>
    <w:rsid w:val="00CA744A"/>
    <w:rsid w:val="00CA746F"/>
    <w:rsid w:val="00CA74D3"/>
    <w:rsid w:val="00CA7590"/>
    <w:rsid w:val="00CA76B9"/>
    <w:rsid w:val="00CA77B4"/>
    <w:rsid w:val="00CA781E"/>
    <w:rsid w:val="00CA799C"/>
    <w:rsid w:val="00CA79BB"/>
    <w:rsid w:val="00CA7A23"/>
    <w:rsid w:val="00CA7A25"/>
    <w:rsid w:val="00CA7AEB"/>
    <w:rsid w:val="00CA7BF6"/>
    <w:rsid w:val="00CA7C51"/>
    <w:rsid w:val="00CA7C75"/>
    <w:rsid w:val="00CA7DF1"/>
    <w:rsid w:val="00CA7F4F"/>
    <w:rsid w:val="00CA7F9E"/>
    <w:rsid w:val="00CA7FF7"/>
    <w:rsid w:val="00CB002E"/>
    <w:rsid w:val="00CB0078"/>
    <w:rsid w:val="00CB0099"/>
    <w:rsid w:val="00CB00A7"/>
    <w:rsid w:val="00CB0118"/>
    <w:rsid w:val="00CB0149"/>
    <w:rsid w:val="00CB016C"/>
    <w:rsid w:val="00CB01BD"/>
    <w:rsid w:val="00CB01EA"/>
    <w:rsid w:val="00CB01FB"/>
    <w:rsid w:val="00CB0227"/>
    <w:rsid w:val="00CB0273"/>
    <w:rsid w:val="00CB03A1"/>
    <w:rsid w:val="00CB03C0"/>
    <w:rsid w:val="00CB0474"/>
    <w:rsid w:val="00CB04D6"/>
    <w:rsid w:val="00CB0515"/>
    <w:rsid w:val="00CB059C"/>
    <w:rsid w:val="00CB05EF"/>
    <w:rsid w:val="00CB062F"/>
    <w:rsid w:val="00CB06B0"/>
    <w:rsid w:val="00CB0756"/>
    <w:rsid w:val="00CB07D8"/>
    <w:rsid w:val="00CB08B1"/>
    <w:rsid w:val="00CB090D"/>
    <w:rsid w:val="00CB0A05"/>
    <w:rsid w:val="00CB0AB4"/>
    <w:rsid w:val="00CB0B21"/>
    <w:rsid w:val="00CB0B8A"/>
    <w:rsid w:val="00CB0C34"/>
    <w:rsid w:val="00CB0C56"/>
    <w:rsid w:val="00CB0E46"/>
    <w:rsid w:val="00CB0E49"/>
    <w:rsid w:val="00CB0EC8"/>
    <w:rsid w:val="00CB0EC9"/>
    <w:rsid w:val="00CB100A"/>
    <w:rsid w:val="00CB1067"/>
    <w:rsid w:val="00CB10C2"/>
    <w:rsid w:val="00CB1111"/>
    <w:rsid w:val="00CB1151"/>
    <w:rsid w:val="00CB116D"/>
    <w:rsid w:val="00CB1191"/>
    <w:rsid w:val="00CB1375"/>
    <w:rsid w:val="00CB1378"/>
    <w:rsid w:val="00CB1391"/>
    <w:rsid w:val="00CB13C6"/>
    <w:rsid w:val="00CB1458"/>
    <w:rsid w:val="00CB146C"/>
    <w:rsid w:val="00CB14F5"/>
    <w:rsid w:val="00CB14FB"/>
    <w:rsid w:val="00CB150D"/>
    <w:rsid w:val="00CB1517"/>
    <w:rsid w:val="00CB1582"/>
    <w:rsid w:val="00CB15A0"/>
    <w:rsid w:val="00CB15CF"/>
    <w:rsid w:val="00CB1609"/>
    <w:rsid w:val="00CB1638"/>
    <w:rsid w:val="00CB165D"/>
    <w:rsid w:val="00CB1695"/>
    <w:rsid w:val="00CB16CB"/>
    <w:rsid w:val="00CB1718"/>
    <w:rsid w:val="00CB1734"/>
    <w:rsid w:val="00CB17E8"/>
    <w:rsid w:val="00CB1842"/>
    <w:rsid w:val="00CB1895"/>
    <w:rsid w:val="00CB18FF"/>
    <w:rsid w:val="00CB1953"/>
    <w:rsid w:val="00CB19C8"/>
    <w:rsid w:val="00CB19D2"/>
    <w:rsid w:val="00CB1A68"/>
    <w:rsid w:val="00CB1AA4"/>
    <w:rsid w:val="00CB1AE6"/>
    <w:rsid w:val="00CB1AE7"/>
    <w:rsid w:val="00CB1B04"/>
    <w:rsid w:val="00CB1B17"/>
    <w:rsid w:val="00CB1B5C"/>
    <w:rsid w:val="00CB1BB1"/>
    <w:rsid w:val="00CB1BB9"/>
    <w:rsid w:val="00CB1C93"/>
    <w:rsid w:val="00CB1DAF"/>
    <w:rsid w:val="00CB1ED9"/>
    <w:rsid w:val="00CB1F93"/>
    <w:rsid w:val="00CB1FFC"/>
    <w:rsid w:val="00CB206E"/>
    <w:rsid w:val="00CB20A2"/>
    <w:rsid w:val="00CB20F5"/>
    <w:rsid w:val="00CB214A"/>
    <w:rsid w:val="00CB21B0"/>
    <w:rsid w:val="00CB2212"/>
    <w:rsid w:val="00CB2225"/>
    <w:rsid w:val="00CB227C"/>
    <w:rsid w:val="00CB2285"/>
    <w:rsid w:val="00CB228B"/>
    <w:rsid w:val="00CB22FC"/>
    <w:rsid w:val="00CB2345"/>
    <w:rsid w:val="00CB2353"/>
    <w:rsid w:val="00CB241F"/>
    <w:rsid w:val="00CB2478"/>
    <w:rsid w:val="00CB259E"/>
    <w:rsid w:val="00CB25BE"/>
    <w:rsid w:val="00CB25FD"/>
    <w:rsid w:val="00CB2648"/>
    <w:rsid w:val="00CB2665"/>
    <w:rsid w:val="00CB2737"/>
    <w:rsid w:val="00CB2814"/>
    <w:rsid w:val="00CB2923"/>
    <w:rsid w:val="00CB2939"/>
    <w:rsid w:val="00CB2974"/>
    <w:rsid w:val="00CB2A1F"/>
    <w:rsid w:val="00CB2A59"/>
    <w:rsid w:val="00CB2AF7"/>
    <w:rsid w:val="00CB2B34"/>
    <w:rsid w:val="00CB2B69"/>
    <w:rsid w:val="00CB2BA4"/>
    <w:rsid w:val="00CB2BD2"/>
    <w:rsid w:val="00CB2C15"/>
    <w:rsid w:val="00CB2C77"/>
    <w:rsid w:val="00CB2CDB"/>
    <w:rsid w:val="00CB2CE5"/>
    <w:rsid w:val="00CB2D31"/>
    <w:rsid w:val="00CB2E2E"/>
    <w:rsid w:val="00CB2E4C"/>
    <w:rsid w:val="00CB2E9A"/>
    <w:rsid w:val="00CB2F13"/>
    <w:rsid w:val="00CB2F36"/>
    <w:rsid w:val="00CB2F73"/>
    <w:rsid w:val="00CB2F85"/>
    <w:rsid w:val="00CB2F88"/>
    <w:rsid w:val="00CB2F8F"/>
    <w:rsid w:val="00CB30BF"/>
    <w:rsid w:val="00CB30FD"/>
    <w:rsid w:val="00CB3110"/>
    <w:rsid w:val="00CB31E8"/>
    <w:rsid w:val="00CB3239"/>
    <w:rsid w:val="00CB3337"/>
    <w:rsid w:val="00CB3400"/>
    <w:rsid w:val="00CB34C9"/>
    <w:rsid w:val="00CB3561"/>
    <w:rsid w:val="00CB3591"/>
    <w:rsid w:val="00CB35B1"/>
    <w:rsid w:val="00CB35E2"/>
    <w:rsid w:val="00CB362D"/>
    <w:rsid w:val="00CB3692"/>
    <w:rsid w:val="00CB36A7"/>
    <w:rsid w:val="00CB3758"/>
    <w:rsid w:val="00CB37F7"/>
    <w:rsid w:val="00CB37FC"/>
    <w:rsid w:val="00CB3800"/>
    <w:rsid w:val="00CB384B"/>
    <w:rsid w:val="00CB3929"/>
    <w:rsid w:val="00CB3930"/>
    <w:rsid w:val="00CB396F"/>
    <w:rsid w:val="00CB3B0B"/>
    <w:rsid w:val="00CB3BCA"/>
    <w:rsid w:val="00CB3CAF"/>
    <w:rsid w:val="00CB3CD0"/>
    <w:rsid w:val="00CB3E0B"/>
    <w:rsid w:val="00CB3E1B"/>
    <w:rsid w:val="00CB3EBB"/>
    <w:rsid w:val="00CB3EC8"/>
    <w:rsid w:val="00CB3EEB"/>
    <w:rsid w:val="00CB3F75"/>
    <w:rsid w:val="00CB3F79"/>
    <w:rsid w:val="00CB4060"/>
    <w:rsid w:val="00CB40B9"/>
    <w:rsid w:val="00CB414B"/>
    <w:rsid w:val="00CB41B8"/>
    <w:rsid w:val="00CB41FD"/>
    <w:rsid w:val="00CB43AF"/>
    <w:rsid w:val="00CB4456"/>
    <w:rsid w:val="00CB44B2"/>
    <w:rsid w:val="00CB4626"/>
    <w:rsid w:val="00CB4671"/>
    <w:rsid w:val="00CB46A7"/>
    <w:rsid w:val="00CB46B4"/>
    <w:rsid w:val="00CB47D7"/>
    <w:rsid w:val="00CB484D"/>
    <w:rsid w:val="00CB48C3"/>
    <w:rsid w:val="00CB48D5"/>
    <w:rsid w:val="00CB48E1"/>
    <w:rsid w:val="00CB4907"/>
    <w:rsid w:val="00CB4983"/>
    <w:rsid w:val="00CB4989"/>
    <w:rsid w:val="00CB4A97"/>
    <w:rsid w:val="00CB4AAD"/>
    <w:rsid w:val="00CB4AAF"/>
    <w:rsid w:val="00CB4BB8"/>
    <w:rsid w:val="00CB4BD4"/>
    <w:rsid w:val="00CB4BE9"/>
    <w:rsid w:val="00CB4C43"/>
    <w:rsid w:val="00CB4CF4"/>
    <w:rsid w:val="00CB4DD7"/>
    <w:rsid w:val="00CB4DD8"/>
    <w:rsid w:val="00CB4DFB"/>
    <w:rsid w:val="00CB4E03"/>
    <w:rsid w:val="00CB4E36"/>
    <w:rsid w:val="00CB4E43"/>
    <w:rsid w:val="00CB4ECD"/>
    <w:rsid w:val="00CB4F1E"/>
    <w:rsid w:val="00CB4F26"/>
    <w:rsid w:val="00CB4F7C"/>
    <w:rsid w:val="00CB4FD5"/>
    <w:rsid w:val="00CB509E"/>
    <w:rsid w:val="00CB50AF"/>
    <w:rsid w:val="00CB50BA"/>
    <w:rsid w:val="00CB50D0"/>
    <w:rsid w:val="00CB5117"/>
    <w:rsid w:val="00CB5148"/>
    <w:rsid w:val="00CB51C5"/>
    <w:rsid w:val="00CB5204"/>
    <w:rsid w:val="00CB5261"/>
    <w:rsid w:val="00CB5291"/>
    <w:rsid w:val="00CB53C6"/>
    <w:rsid w:val="00CB53DC"/>
    <w:rsid w:val="00CB53F7"/>
    <w:rsid w:val="00CB5402"/>
    <w:rsid w:val="00CB5427"/>
    <w:rsid w:val="00CB5439"/>
    <w:rsid w:val="00CB548B"/>
    <w:rsid w:val="00CB54EB"/>
    <w:rsid w:val="00CB55AD"/>
    <w:rsid w:val="00CB55F7"/>
    <w:rsid w:val="00CB56A3"/>
    <w:rsid w:val="00CB56C2"/>
    <w:rsid w:val="00CB579F"/>
    <w:rsid w:val="00CB57AB"/>
    <w:rsid w:val="00CB58BB"/>
    <w:rsid w:val="00CB5900"/>
    <w:rsid w:val="00CB5915"/>
    <w:rsid w:val="00CB5927"/>
    <w:rsid w:val="00CB5971"/>
    <w:rsid w:val="00CB59AE"/>
    <w:rsid w:val="00CB59F9"/>
    <w:rsid w:val="00CB5A98"/>
    <w:rsid w:val="00CB5AEE"/>
    <w:rsid w:val="00CB5BAB"/>
    <w:rsid w:val="00CB5BD8"/>
    <w:rsid w:val="00CB5C28"/>
    <w:rsid w:val="00CB5D36"/>
    <w:rsid w:val="00CB5DAF"/>
    <w:rsid w:val="00CB5DC2"/>
    <w:rsid w:val="00CB5DDE"/>
    <w:rsid w:val="00CB5EBD"/>
    <w:rsid w:val="00CB5F57"/>
    <w:rsid w:val="00CB5F5A"/>
    <w:rsid w:val="00CB60F5"/>
    <w:rsid w:val="00CB61FE"/>
    <w:rsid w:val="00CB632C"/>
    <w:rsid w:val="00CB633B"/>
    <w:rsid w:val="00CB6378"/>
    <w:rsid w:val="00CB63BE"/>
    <w:rsid w:val="00CB647B"/>
    <w:rsid w:val="00CB64B3"/>
    <w:rsid w:val="00CB653C"/>
    <w:rsid w:val="00CB658E"/>
    <w:rsid w:val="00CB6667"/>
    <w:rsid w:val="00CB66BA"/>
    <w:rsid w:val="00CB6718"/>
    <w:rsid w:val="00CB6825"/>
    <w:rsid w:val="00CB687B"/>
    <w:rsid w:val="00CB688A"/>
    <w:rsid w:val="00CB68EF"/>
    <w:rsid w:val="00CB6910"/>
    <w:rsid w:val="00CB692F"/>
    <w:rsid w:val="00CB6939"/>
    <w:rsid w:val="00CB694E"/>
    <w:rsid w:val="00CB69D0"/>
    <w:rsid w:val="00CB69FA"/>
    <w:rsid w:val="00CB6A39"/>
    <w:rsid w:val="00CB6A5D"/>
    <w:rsid w:val="00CB6B01"/>
    <w:rsid w:val="00CB6BAC"/>
    <w:rsid w:val="00CB6BC1"/>
    <w:rsid w:val="00CB6C1A"/>
    <w:rsid w:val="00CB6C80"/>
    <w:rsid w:val="00CB6D04"/>
    <w:rsid w:val="00CB6D1F"/>
    <w:rsid w:val="00CB6DE3"/>
    <w:rsid w:val="00CB6E19"/>
    <w:rsid w:val="00CB6F7C"/>
    <w:rsid w:val="00CB7000"/>
    <w:rsid w:val="00CB703E"/>
    <w:rsid w:val="00CB71FB"/>
    <w:rsid w:val="00CB72E8"/>
    <w:rsid w:val="00CB7338"/>
    <w:rsid w:val="00CB7553"/>
    <w:rsid w:val="00CB7573"/>
    <w:rsid w:val="00CB75A9"/>
    <w:rsid w:val="00CB75FD"/>
    <w:rsid w:val="00CB7603"/>
    <w:rsid w:val="00CB774E"/>
    <w:rsid w:val="00CB77AD"/>
    <w:rsid w:val="00CB77D3"/>
    <w:rsid w:val="00CB788C"/>
    <w:rsid w:val="00CB78B0"/>
    <w:rsid w:val="00CB794A"/>
    <w:rsid w:val="00CB79DF"/>
    <w:rsid w:val="00CB79EA"/>
    <w:rsid w:val="00CB79F7"/>
    <w:rsid w:val="00CB7A93"/>
    <w:rsid w:val="00CB7A97"/>
    <w:rsid w:val="00CB7ACA"/>
    <w:rsid w:val="00CB7B11"/>
    <w:rsid w:val="00CB7BA0"/>
    <w:rsid w:val="00CB7CE1"/>
    <w:rsid w:val="00CB7D8F"/>
    <w:rsid w:val="00CB7DA8"/>
    <w:rsid w:val="00CB7DE2"/>
    <w:rsid w:val="00CB7DEF"/>
    <w:rsid w:val="00CB7DF9"/>
    <w:rsid w:val="00CB7E41"/>
    <w:rsid w:val="00CB7E45"/>
    <w:rsid w:val="00CB7E81"/>
    <w:rsid w:val="00CB7FBA"/>
    <w:rsid w:val="00CC009C"/>
    <w:rsid w:val="00CC016A"/>
    <w:rsid w:val="00CC0263"/>
    <w:rsid w:val="00CC0287"/>
    <w:rsid w:val="00CC0298"/>
    <w:rsid w:val="00CC02A8"/>
    <w:rsid w:val="00CC0402"/>
    <w:rsid w:val="00CC040B"/>
    <w:rsid w:val="00CC04D6"/>
    <w:rsid w:val="00CC0538"/>
    <w:rsid w:val="00CC0618"/>
    <w:rsid w:val="00CC06BE"/>
    <w:rsid w:val="00CC06C2"/>
    <w:rsid w:val="00CC075A"/>
    <w:rsid w:val="00CC07E8"/>
    <w:rsid w:val="00CC084F"/>
    <w:rsid w:val="00CC08D5"/>
    <w:rsid w:val="00CC0930"/>
    <w:rsid w:val="00CC09C7"/>
    <w:rsid w:val="00CC09CB"/>
    <w:rsid w:val="00CC0A4F"/>
    <w:rsid w:val="00CC0AC9"/>
    <w:rsid w:val="00CC0B01"/>
    <w:rsid w:val="00CC0B9D"/>
    <w:rsid w:val="00CC0C47"/>
    <w:rsid w:val="00CC0C58"/>
    <w:rsid w:val="00CC0D0F"/>
    <w:rsid w:val="00CC0D1B"/>
    <w:rsid w:val="00CC0E67"/>
    <w:rsid w:val="00CC0F08"/>
    <w:rsid w:val="00CC0F5E"/>
    <w:rsid w:val="00CC0F7B"/>
    <w:rsid w:val="00CC0FA2"/>
    <w:rsid w:val="00CC10A5"/>
    <w:rsid w:val="00CC10C6"/>
    <w:rsid w:val="00CC116C"/>
    <w:rsid w:val="00CC11BC"/>
    <w:rsid w:val="00CC121A"/>
    <w:rsid w:val="00CC1227"/>
    <w:rsid w:val="00CC1236"/>
    <w:rsid w:val="00CC1268"/>
    <w:rsid w:val="00CC129A"/>
    <w:rsid w:val="00CC1346"/>
    <w:rsid w:val="00CC13F9"/>
    <w:rsid w:val="00CC152E"/>
    <w:rsid w:val="00CC15B8"/>
    <w:rsid w:val="00CC1621"/>
    <w:rsid w:val="00CC1643"/>
    <w:rsid w:val="00CC164E"/>
    <w:rsid w:val="00CC1699"/>
    <w:rsid w:val="00CC16C3"/>
    <w:rsid w:val="00CC1741"/>
    <w:rsid w:val="00CC1774"/>
    <w:rsid w:val="00CC18EE"/>
    <w:rsid w:val="00CC19A1"/>
    <w:rsid w:val="00CC1A36"/>
    <w:rsid w:val="00CC1A38"/>
    <w:rsid w:val="00CC1A6E"/>
    <w:rsid w:val="00CC1CBC"/>
    <w:rsid w:val="00CC1D0F"/>
    <w:rsid w:val="00CC1D9B"/>
    <w:rsid w:val="00CC1E58"/>
    <w:rsid w:val="00CC1F96"/>
    <w:rsid w:val="00CC1FC4"/>
    <w:rsid w:val="00CC1FDE"/>
    <w:rsid w:val="00CC20AA"/>
    <w:rsid w:val="00CC20CE"/>
    <w:rsid w:val="00CC2124"/>
    <w:rsid w:val="00CC21F2"/>
    <w:rsid w:val="00CC2220"/>
    <w:rsid w:val="00CC2223"/>
    <w:rsid w:val="00CC2275"/>
    <w:rsid w:val="00CC22AF"/>
    <w:rsid w:val="00CC22E3"/>
    <w:rsid w:val="00CC2356"/>
    <w:rsid w:val="00CC23A4"/>
    <w:rsid w:val="00CC23C5"/>
    <w:rsid w:val="00CC23D3"/>
    <w:rsid w:val="00CC24C0"/>
    <w:rsid w:val="00CC24DD"/>
    <w:rsid w:val="00CC2556"/>
    <w:rsid w:val="00CC25A4"/>
    <w:rsid w:val="00CC2682"/>
    <w:rsid w:val="00CC26C1"/>
    <w:rsid w:val="00CC26CB"/>
    <w:rsid w:val="00CC26E5"/>
    <w:rsid w:val="00CC272F"/>
    <w:rsid w:val="00CC2791"/>
    <w:rsid w:val="00CC27A2"/>
    <w:rsid w:val="00CC2816"/>
    <w:rsid w:val="00CC28A9"/>
    <w:rsid w:val="00CC2A21"/>
    <w:rsid w:val="00CC2BEE"/>
    <w:rsid w:val="00CC2C0F"/>
    <w:rsid w:val="00CC2C32"/>
    <w:rsid w:val="00CC2C36"/>
    <w:rsid w:val="00CC2C38"/>
    <w:rsid w:val="00CC2C4F"/>
    <w:rsid w:val="00CC2D40"/>
    <w:rsid w:val="00CC2D57"/>
    <w:rsid w:val="00CC2D86"/>
    <w:rsid w:val="00CC2E2F"/>
    <w:rsid w:val="00CC2E8D"/>
    <w:rsid w:val="00CC2EED"/>
    <w:rsid w:val="00CC2F6D"/>
    <w:rsid w:val="00CC2FDE"/>
    <w:rsid w:val="00CC3024"/>
    <w:rsid w:val="00CC3036"/>
    <w:rsid w:val="00CC306C"/>
    <w:rsid w:val="00CC3147"/>
    <w:rsid w:val="00CC32AF"/>
    <w:rsid w:val="00CC32CA"/>
    <w:rsid w:val="00CC32E7"/>
    <w:rsid w:val="00CC3332"/>
    <w:rsid w:val="00CC3335"/>
    <w:rsid w:val="00CC3383"/>
    <w:rsid w:val="00CC33C2"/>
    <w:rsid w:val="00CC340E"/>
    <w:rsid w:val="00CC34AD"/>
    <w:rsid w:val="00CC350A"/>
    <w:rsid w:val="00CC351A"/>
    <w:rsid w:val="00CC3549"/>
    <w:rsid w:val="00CC35C3"/>
    <w:rsid w:val="00CC360A"/>
    <w:rsid w:val="00CC36E0"/>
    <w:rsid w:val="00CC3701"/>
    <w:rsid w:val="00CC375E"/>
    <w:rsid w:val="00CC375F"/>
    <w:rsid w:val="00CC3866"/>
    <w:rsid w:val="00CC38E0"/>
    <w:rsid w:val="00CC38FA"/>
    <w:rsid w:val="00CC3947"/>
    <w:rsid w:val="00CC3952"/>
    <w:rsid w:val="00CC3A63"/>
    <w:rsid w:val="00CC3A75"/>
    <w:rsid w:val="00CC3B6A"/>
    <w:rsid w:val="00CC3CF8"/>
    <w:rsid w:val="00CC3E02"/>
    <w:rsid w:val="00CC3EB2"/>
    <w:rsid w:val="00CC3F08"/>
    <w:rsid w:val="00CC3F5C"/>
    <w:rsid w:val="00CC40B1"/>
    <w:rsid w:val="00CC413E"/>
    <w:rsid w:val="00CC4179"/>
    <w:rsid w:val="00CC41C0"/>
    <w:rsid w:val="00CC4265"/>
    <w:rsid w:val="00CC43B1"/>
    <w:rsid w:val="00CC440D"/>
    <w:rsid w:val="00CC452C"/>
    <w:rsid w:val="00CC4560"/>
    <w:rsid w:val="00CC4564"/>
    <w:rsid w:val="00CC4566"/>
    <w:rsid w:val="00CC4639"/>
    <w:rsid w:val="00CC46A1"/>
    <w:rsid w:val="00CC46BE"/>
    <w:rsid w:val="00CC471C"/>
    <w:rsid w:val="00CC472D"/>
    <w:rsid w:val="00CC474F"/>
    <w:rsid w:val="00CC476A"/>
    <w:rsid w:val="00CC47D6"/>
    <w:rsid w:val="00CC48EF"/>
    <w:rsid w:val="00CC4905"/>
    <w:rsid w:val="00CC492F"/>
    <w:rsid w:val="00CC49F4"/>
    <w:rsid w:val="00CC4A5E"/>
    <w:rsid w:val="00CC4AA7"/>
    <w:rsid w:val="00CC4B05"/>
    <w:rsid w:val="00CC4B49"/>
    <w:rsid w:val="00CC4BE9"/>
    <w:rsid w:val="00CC4BFB"/>
    <w:rsid w:val="00CC4C44"/>
    <w:rsid w:val="00CC4CAC"/>
    <w:rsid w:val="00CC4CC8"/>
    <w:rsid w:val="00CC4DA2"/>
    <w:rsid w:val="00CC4DE6"/>
    <w:rsid w:val="00CC4E33"/>
    <w:rsid w:val="00CC4E6A"/>
    <w:rsid w:val="00CC4E70"/>
    <w:rsid w:val="00CC4F0E"/>
    <w:rsid w:val="00CC4F33"/>
    <w:rsid w:val="00CC4F34"/>
    <w:rsid w:val="00CC4F71"/>
    <w:rsid w:val="00CC4FA0"/>
    <w:rsid w:val="00CC5000"/>
    <w:rsid w:val="00CC5028"/>
    <w:rsid w:val="00CC5036"/>
    <w:rsid w:val="00CC506B"/>
    <w:rsid w:val="00CC518D"/>
    <w:rsid w:val="00CC52DA"/>
    <w:rsid w:val="00CC53BC"/>
    <w:rsid w:val="00CC541A"/>
    <w:rsid w:val="00CC54A4"/>
    <w:rsid w:val="00CC55E6"/>
    <w:rsid w:val="00CC55F3"/>
    <w:rsid w:val="00CC55FC"/>
    <w:rsid w:val="00CC5670"/>
    <w:rsid w:val="00CC567E"/>
    <w:rsid w:val="00CC577F"/>
    <w:rsid w:val="00CC57E2"/>
    <w:rsid w:val="00CC5830"/>
    <w:rsid w:val="00CC5839"/>
    <w:rsid w:val="00CC58EB"/>
    <w:rsid w:val="00CC5A48"/>
    <w:rsid w:val="00CC5AC3"/>
    <w:rsid w:val="00CC5AE0"/>
    <w:rsid w:val="00CC5B85"/>
    <w:rsid w:val="00CC5C94"/>
    <w:rsid w:val="00CC5CCB"/>
    <w:rsid w:val="00CC5D13"/>
    <w:rsid w:val="00CC5D9D"/>
    <w:rsid w:val="00CC5DB9"/>
    <w:rsid w:val="00CC5E48"/>
    <w:rsid w:val="00CC5E77"/>
    <w:rsid w:val="00CC5F14"/>
    <w:rsid w:val="00CC5FB9"/>
    <w:rsid w:val="00CC604D"/>
    <w:rsid w:val="00CC611F"/>
    <w:rsid w:val="00CC6207"/>
    <w:rsid w:val="00CC63EC"/>
    <w:rsid w:val="00CC6445"/>
    <w:rsid w:val="00CC645B"/>
    <w:rsid w:val="00CC6498"/>
    <w:rsid w:val="00CC6548"/>
    <w:rsid w:val="00CC65A4"/>
    <w:rsid w:val="00CC65C1"/>
    <w:rsid w:val="00CC65E9"/>
    <w:rsid w:val="00CC6694"/>
    <w:rsid w:val="00CC66EC"/>
    <w:rsid w:val="00CC670B"/>
    <w:rsid w:val="00CC677B"/>
    <w:rsid w:val="00CC6785"/>
    <w:rsid w:val="00CC67EF"/>
    <w:rsid w:val="00CC6824"/>
    <w:rsid w:val="00CC6837"/>
    <w:rsid w:val="00CC686E"/>
    <w:rsid w:val="00CC689F"/>
    <w:rsid w:val="00CC6998"/>
    <w:rsid w:val="00CC699A"/>
    <w:rsid w:val="00CC69F7"/>
    <w:rsid w:val="00CC6A3C"/>
    <w:rsid w:val="00CC6A48"/>
    <w:rsid w:val="00CC6A62"/>
    <w:rsid w:val="00CC6AB9"/>
    <w:rsid w:val="00CC6AD2"/>
    <w:rsid w:val="00CC6B31"/>
    <w:rsid w:val="00CC6B50"/>
    <w:rsid w:val="00CC6B54"/>
    <w:rsid w:val="00CC6B8C"/>
    <w:rsid w:val="00CC6C00"/>
    <w:rsid w:val="00CC6C1A"/>
    <w:rsid w:val="00CC6C38"/>
    <w:rsid w:val="00CC6CC3"/>
    <w:rsid w:val="00CC6D2C"/>
    <w:rsid w:val="00CC6DE8"/>
    <w:rsid w:val="00CC6E5A"/>
    <w:rsid w:val="00CC6F71"/>
    <w:rsid w:val="00CC6F9D"/>
    <w:rsid w:val="00CC6FB1"/>
    <w:rsid w:val="00CC6FE5"/>
    <w:rsid w:val="00CC7056"/>
    <w:rsid w:val="00CC7129"/>
    <w:rsid w:val="00CC7249"/>
    <w:rsid w:val="00CC72AE"/>
    <w:rsid w:val="00CC73C0"/>
    <w:rsid w:val="00CC73D3"/>
    <w:rsid w:val="00CC7415"/>
    <w:rsid w:val="00CC7460"/>
    <w:rsid w:val="00CC7462"/>
    <w:rsid w:val="00CC747F"/>
    <w:rsid w:val="00CC749B"/>
    <w:rsid w:val="00CC74B5"/>
    <w:rsid w:val="00CC74B6"/>
    <w:rsid w:val="00CC74CA"/>
    <w:rsid w:val="00CC7544"/>
    <w:rsid w:val="00CC758A"/>
    <w:rsid w:val="00CC764C"/>
    <w:rsid w:val="00CC776E"/>
    <w:rsid w:val="00CC7781"/>
    <w:rsid w:val="00CC77EE"/>
    <w:rsid w:val="00CC7821"/>
    <w:rsid w:val="00CC7891"/>
    <w:rsid w:val="00CC7932"/>
    <w:rsid w:val="00CC798B"/>
    <w:rsid w:val="00CC79BD"/>
    <w:rsid w:val="00CC7ACD"/>
    <w:rsid w:val="00CC7CBC"/>
    <w:rsid w:val="00CC7CE4"/>
    <w:rsid w:val="00CC7D1B"/>
    <w:rsid w:val="00CC7D54"/>
    <w:rsid w:val="00CC7D6D"/>
    <w:rsid w:val="00CC7D9C"/>
    <w:rsid w:val="00CC7DB1"/>
    <w:rsid w:val="00CC7DCD"/>
    <w:rsid w:val="00CC7DD1"/>
    <w:rsid w:val="00CC7E68"/>
    <w:rsid w:val="00CC7EEF"/>
    <w:rsid w:val="00CC7F3C"/>
    <w:rsid w:val="00CC7F71"/>
    <w:rsid w:val="00CD006E"/>
    <w:rsid w:val="00CD01BC"/>
    <w:rsid w:val="00CD01BD"/>
    <w:rsid w:val="00CD0212"/>
    <w:rsid w:val="00CD0216"/>
    <w:rsid w:val="00CD021A"/>
    <w:rsid w:val="00CD02A8"/>
    <w:rsid w:val="00CD02C3"/>
    <w:rsid w:val="00CD02E4"/>
    <w:rsid w:val="00CD0300"/>
    <w:rsid w:val="00CD0377"/>
    <w:rsid w:val="00CD0482"/>
    <w:rsid w:val="00CD04DF"/>
    <w:rsid w:val="00CD05D4"/>
    <w:rsid w:val="00CD07E0"/>
    <w:rsid w:val="00CD09B2"/>
    <w:rsid w:val="00CD0ACD"/>
    <w:rsid w:val="00CD0B5B"/>
    <w:rsid w:val="00CD0BE9"/>
    <w:rsid w:val="00CD0BEE"/>
    <w:rsid w:val="00CD0BFE"/>
    <w:rsid w:val="00CD0C18"/>
    <w:rsid w:val="00CD0C42"/>
    <w:rsid w:val="00CD0C46"/>
    <w:rsid w:val="00CD0DCF"/>
    <w:rsid w:val="00CD0E08"/>
    <w:rsid w:val="00CD0E2E"/>
    <w:rsid w:val="00CD0E80"/>
    <w:rsid w:val="00CD0F14"/>
    <w:rsid w:val="00CD0F48"/>
    <w:rsid w:val="00CD0FDA"/>
    <w:rsid w:val="00CD1068"/>
    <w:rsid w:val="00CD1092"/>
    <w:rsid w:val="00CD116C"/>
    <w:rsid w:val="00CD1193"/>
    <w:rsid w:val="00CD11C3"/>
    <w:rsid w:val="00CD11CE"/>
    <w:rsid w:val="00CD1244"/>
    <w:rsid w:val="00CD126E"/>
    <w:rsid w:val="00CD127F"/>
    <w:rsid w:val="00CD1368"/>
    <w:rsid w:val="00CD13AA"/>
    <w:rsid w:val="00CD1414"/>
    <w:rsid w:val="00CD145F"/>
    <w:rsid w:val="00CD147E"/>
    <w:rsid w:val="00CD14B4"/>
    <w:rsid w:val="00CD1520"/>
    <w:rsid w:val="00CD1622"/>
    <w:rsid w:val="00CD164E"/>
    <w:rsid w:val="00CD1729"/>
    <w:rsid w:val="00CD1753"/>
    <w:rsid w:val="00CD1769"/>
    <w:rsid w:val="00CD17D6"/>
    <w:rsid w:val="00CD1817"/>
    <w:rsid w:val="00CD1824"/>
    <w:rsid w:val="00CD18F5"/>
    <w:rsid w:val="00CD1925"/>
    <w:rsid w:val="00CD192D"/>
    <w:rsid w:val="00CD1AE2"/>
    <w:rsid w:val="00CD1B1C"/>
    <w:rsid w:val="00CD1B85"/>
    <w:rsid w:val="00CD1CAC"/>
    <w:rsid w:val="00CD1D21"/>
    <w:rsid w:val="00CD1D38"/>
    <w:rsid w:val="00CD1E28"/>
    <w:rsid w:val="00CD1E29"/>
    <w:rsid w:val="00CD1E2E"/>
    <w:rsid w:val="00CD1F40"/>
    <w:rsid w:val="00CD1F72"/>
    <w:rsid w:val="00CD1F9C"/>
    <w:rsid w:val="00CD1FC4"/>
    <w:rsid w:val="00CD1FF0"/>
    <w:rsid w:val="00CD2012"/>
    <w:rsid w:val="00CD2053"/>
    <w:rsid w:val="00CD20BF"/>
    <w:rsid w:val="00CD20F1"/>
    <w:rsid w:val="00CD2296"/>
    <w:rsid w:val="00CD229F"/>
    <w:rsid w:val="00CD22A6"/>
    <w:rsid w:val="00CD22AA"/>
    <w:rsid w:val="00CD22B3"/>
    <w:rsid w:val="00CD232F"/>
    <w:rsid w:val="00CD2376"/>
    <w:rsid w:val="00CD246D"/>
    <w:rsid w:val="00CD24E7"/>
    <w:rsid w:val="00CD251F"/>
    <w:rsid w:val="00CD257F"/>
    <w:rsid w:val="00CD25AB"/>
    <w:rsid w:val="00CD264A"/>
    <w:rsid w:val="00CD2727"/>
    <w:rsid w:val="00CD276F"/>
    <w:rsid w:val="00CD2789"/>
    <w:rsid w:val="00CD27BD"/>
    <w:rsid w:val="00CD287C"/>
    <w:rsid w:val="00CD2903"/>
    <w:rsid w:val="00CD291D"/>
    <w:rsid w:val="00CD2A03"/>
    <w:rsid w:val="00CD2A07"/>
    <w:rsid w:val="00CD2A99"/>
    <w:rsid w:val="00CD2BF3"/>
    <w:rsid w:val="00CD2C27"/>
    <w:rsid w:val="00CD2C74"/>
    <w:rsid w:val="00CD2CE2"/>
    <w:rsid w:val="00CD2CEC"/>
    <w:rsid w:val="00CD2D13"/>
    <w:rsid w:val="00CD2D2D"/>
    <w:rsid w:val="00CD2D4E"/>
    <w:rsid w:val="00CD2D61"/>
    <w:rsid w:val="00CD2D77"/>
    <w:rsid w:val="00CD2D81"/>
    <w:rsid w:val="00CD2DBC"/>
    <w:rsid w:val="00CD2DF3"/>
    <w:rsid w:val="00CD2E1E"/>
    <w:rsid w:val="00CD2E5E"/>
    <w:rsid w:val="00CD2EEC"/>
    <w:rsid w:val="00CD2F15"/>
    <w:rsid w:val="00CD2F18"/>
    <w:rsid w:val="00CD30A3"/>
    <w:rsid w:val="00CD30CD"/>
    <w:rsid w:val="00CD30FA"/>
    <w:rsid w:val="00CD3127"/>
    <w:rsid w:val="00CD313E"/>
    <w:rsid w:val="00CD322E"/>
    <w:rsid w:val="00CD3275"/>
    <w:rsid w:val="00CD32BC"/>
    <w:rsid w:val="00CD32DF"/>
    <w:rsid w:val="00CD3317"/>
    <w:rsid w:val="00CD347F"/>
    <w:rsid w:val="00CD34FD"/>
    <w:rsid w:val="00CD3511"/>
    <w:rsid w:val="00CD3574"/>
    <w:rsid w:val="00CD3619"/>
    <w:rsid w:val="00CD364B"/>
    <w:rsid w:val="00CD36F3"/>
    <w:rsid w:val="00CD3715"/>
    <w:rsid w:val="00CD37E4"/>
    <w:rsid w:val="00CD37FB"/>
    <w:rsid w:val="00CD3809"/>
    <w:rsid w:val="00CD381F"/>
    <w:rsid w:val="00CD392D"/>
    <w:rsid w:val="00CD3A6A"/>
    <w:rsid w:val="00CD3A9E"/>
    <w:rsid w:val="00CD3C22"/>
    <w:rsid w:val="00CD3C8E"/>
    <w:rsid w:val="00CD3C9B"/>
    <w:rsid w:val="00CD3D05"/>
    <w:rsid w:val="00CD3DDD"/>
    <w:rsid w:val="00CD3DF4"/>
    <w:rsid w:val="00CD3E14"/>
    <w:rsid w:val="00CD3EBB"/>
    <w:rsid w:val="00CD3F22"/>
    <w:rsid w:val="00CD3FA6"/>
    <w:rsid w:val="00CD3FE2"/>
    <w:rsid w:val="00CD3FFB"/>
    <w:rsid w:val="00CD4010"/>
    <w:rsid w:val="00CD402D"/>
    <w:rsid w:val="00CD4047"/>
    <w:rsid w:val="00CD405E"/>
    <w:rsid w:val="00CD40AA"/>
    <w:rsid w:val="00CD41CF"/>
    <w:rsid w:val="00CD427F"/>
    <w:rsid w:val="00CD4336"/>
    <w:rsid w:val="00CD43A9"/>
    <w:rsid w:val="00CD4416"/>
    <w:rsid w:val="00CD441A"/>
    <w:rsid w:val="00CD444F"/>
    <w:rsid w:val="00CD448C"/>
    <w:rsid w:val="00CD453E"/>
    <w:rsid w:val="00CD45BC"/>
    <w:rsid w:val="00CD4633"/>
    <w:rsid w:val="00CD4712"/>
    <w:rsid w:val="00CD472E"/>
    <w:rsid w:val="00CD4825"/>
    <w:rsid w:val="00CD48C3"/>
    <w:rsid w:val="00CD498E"/>
    <w:rsid w:val="00CD4997"/>
    <w:rsid w:val="00CD4C01"/>
    <w:rsid w:val="00CD4C0E"/>
    <w:rsid w:val="00CD4C71"/>
    <w:rsid w:val="00CD4CC1"/>
    <w:rsid w:val="00CD4DEA"/>
    <w:rsid w:val="00CD4E05"/>
    <w:rsid w:val="00CD4E7E"/>
    <w:rsid w:val="00CD4E94"/>
    <w:rsid w:val="00CD4E9A"/>
    <w:rsid w:val="00CD4F5B"/>
    <w:rsid w:val="00CD4F83"/>
    <w:rsid w:val="00CD5048"/>
    <w:rsid w:val="00CD50FB"/>
    <w:rsid w:val="00CD5203"/>
    <w:rsid w:val="00CD5270"/>
    <w:rsid w:val="00CD52B0"/>
    <w:rsid w:val="00CD5356"/>
    <w:rsid w:val="00CD53A0"/>
    <w:rsid w:val="00CD541C"/>
    <w:rsid w:val="00CD542A"/>
    <w:rsid w:val="00CD54C0"/>
    <w:rsid w:val="00CD5511"/>
    <w:rsid w:val="00CD5541"/>
    <w:rsid w:val="00CD558F"/>
    <w:rsid w:val="00CD561A"/>
    <w:rsid w:val="00CD564B"/>
    <w:rsid w:val="00CD56AA"/>
    <w:rsid w:val="00CD56DA"/>
    <w:rsid w:val="00CD5702"/>
    <w:rsid w:val="00CD5704"/>
    <w:rsid w:val="00CD573F"/>
    <w:rsid w:val="00CD5745"/>
    <w:rsid w:val="00CD5762"/>
    <w:rsid w:val="00CD57C8"/>
    <w:rsid w:val="00CD5806"/>
    <w:rsid w:val="00CD5838"/>
    <w:rsid w:val="00CD588B"/>
    <w:rsid w:val="00CD5894"/>
    <w:rsid w:val="00CD58AD"/>
    <w:rsid w:val="00CD58BC"/>
    <w:rsid w:val="00CD5909"/>
    <w:rsid w:val="00CD595F"/>
    <w:rsid w:val="00CD5995"/>
    <w:rsid w:val="00CD5A0C"/>
    <w:rsid w:val="00CD5AD4"/>
    <w:rsid w:val="00CD5B8E"/>
    <w:rsid w:val="00CD5D04"/>
    <w:rsid w:val="00CD5DF6"/>
    <w:rsid w:val="00CD5E09"/>
    <w:rsid w:val="00CD5F13"/>
    <w:rsid w:val="00CD6046"/>
    <w:rsid w:val="00CD6065"/>
    <w:rsid w:val="00CD606E"/>
    <w:rsid w:val="00CD60E8"/>
    <w:rsid w:val="00CD60F6"/>
    <w:rsid w:val="00CD6190"/>
    <w:rsid w:val="00CD61D0"/>
    <w:rsid w:val="00CD61DC"/>
    <w:rsid w:val="00CD61E1"/>
    <w:rsid w:val="00CD61E3"/>
    <w:rsid w:val="00CD6294"/>
    <w:rsid w:val="00CD6345"/>
    <w:rsid w:val="00CD645E"/>
    <w:rsid w:val="00CD646E"/>
    <w:rsid w:val="00CD648C"/>
    <w:rsid w:val="00CD6529"/>
    <w:rsid w:val="00CD657D"/>
    <w:rsid w:val="00CD65A0"/>
    <w:rsid w:val="00CD6649"/>
    <w:rsid w:val="00CD6761"/>
    <w:rsid w:val="00CD6781"/>
    <w:rsid w:val="00CD67A1"/>
    <w:rsid w:val="00CD68D1"/>
    <w:rsid w:val="00CD68D4"/>
    <w:rsid w:val="00CD6964"/>
    <w:rsid w:val="00CD69BC"/>
    <w:rsid w:val="00CD6B71"/>
    <w:rsid w:val="00CD6B8A"/>
    <w:rsid w:val="00CD6BE5"/>
    <w:rsid w:val="00CD6C1D"/>
    <w:rsid w:val="00CD6D62"/>
    <w:rsid w:val="00CD6D9E"/>
    <w:rsid w:val="00CD6DC6"/>
    <w:rsid w:val="00CD6DCC"/>
    <w:rsid w:val="00CD6DFE"/>
    <w:rsid w:val="00CD6E0A"/>
    <w:rsid w:val="00CD6EB3"/>
    <w:rsid w:val="00CD6ED0"/>
    <w:rsid w:val="00CD6ED6"/>
    <w:rsid w:val="00CD6EE1"/>
    <w:rsid w:val="00CD6F48"/>
    <w:rsid w:val="00CD6FCE"/>
    <w:rsid w:val="00CD6FD3"/>
    <w:rsid w:val="00CD7038"/>
    <w:rsid w:val="00CD7086"/>
    <w:rsid w:val="00CD70C3"/>
    <w:rsid w:val="00CD70F1"/>
    <w:rsid w:val="00CD70F5"/>
    <w:rsid w:val="00CD7108"/>
    <w:rsid w:val="00CD7123"/>
    <w:rsid w:val="00CD712F"/>
    <w:rsid w:val="00CD7177"/>
    <w:rsid w:val="00CD717F"/>
    <w:rsid w:val="00CD7260"/>
    <w:rsid w:val="00CD72A5"/>
    <w:rsid w:val="00CD72DA"/>
    <w:rsid w:val="00CD7351"/>
    <w:rsid w:val="00CD73BE"/>
    <w:rsid w:val="00CD73C5"/>
    <w:rsid w:val="00CD7477"/>
    <w:rsid w:val="00CD7489"/>
    <w:rsid w:val="00CD74BA"/>
    <w:rsid w:val="00CD7505"/>
    <w:rsid w:val="00CD750C"/>
    <w:rsid w:val="00CD75AC"/>
    <w:rsid w:val="00CD75C6"/>
    <w:rsid w:val="00CD75DD"/>
    <w:rsid w:val="00CD76D2"/>
    <w:rsid w:val="00CD7753"/>
    <w:rsid w:val="00CD7775"/>
    <w:rsid w:val="00CD7792"/>
    <w:rsid w:val="00CD7847"/>
    <w:rsid w:val="00CD7893"/>
    <w:rsid w:val="00CD79F7"/>
    <w:rsid w:val="00CD7A05"/>
    <w:rsid w:val="00CD7A7A"/>
    <w:rsid w:val="00CD7AAE"/>
    <w:rsid w:val="00CD7C37"/>
    <w:rsid w:val="00CD7C55"/>
    <w:rsid w:val="00CD7C61"/>
    <w:rsid w:val="00CD7CB1"/>
    <w:rsid w:val="00CD7DAA"/>
    <w:rsid w:val="00CD7E3D"/>
    <w:rsid w:val="00CD7E47"/>
    <w:rsid w:val="00CD7E85"/>
    <w:rsid w:val="00CD7F71"/>
    <w:rsid w:val="00CD7F82"/>
    <w:rsid w:val="00CD7FAF"/>
    <w:rsid w:val="00CE0011"/>
    <w:rsid w:val="00CE0057"/>
    <w:rsid w:val="00CE015E"/>
    <w:rsid w:val="00CE01A0"/>
    <w:rsid w:val="00CE0266"/>
    <w:rsid w:val="00CE02BF"/>
    <w:rsid w:val="00CE0309"/>
    <w:rsid w:val="00CE0387"/>
    <w:rsid w:val="00CE03B0"/>
    <w:rsid w:val="00CE04EA"/>
    <w:rsid w:val="00CE04FD"/>
    <w:rsid w:val="00CE051B"/>
    <w:rsid w:val="00CE0531"/>
    <w:rsid w:val="00CE05CA"/>
    <w:rsid w:val="00CE05D9"/>
    <w:rsid w:val="00CE0691"/>
    <w:rsid w:val="00CE06FF"/>
    <w:rsid w:val="00CE087E"/>
    <w:rsid w:val="00CE08D9"/>
    <w:rsid w:val="00CE0965"/>
    <w:rsid w:val="00CE09AF"/>
    <w:rsid w:val="00CE0A2D"/>
    <w:rsid w:val="00CE0BA7"/>
    <w:rsid w:val="00CE0C0C"/>
    <w:rsid w:val="00CE0C94"/>
    <w:rsid w:val="00CE0CBF"/>
    <w:rsid w:val="00CE0D75"/>
    <w:rsid w:val="00CE0D80"/>
    <w:rsid w:val="00CE0DD9"/>
    <w:rsid w:val="00CE0DDF"/>
    <w:rsid w:val="00CE107B"/>
    <w:rsid w:val="00CE109A"/>
    <w:rsid w:val="00CE10E8"/>
    <w:rsid w:val="00CE113A"/>
    <w:rsid w:val="00CE1179"/>
    <w:rsid w:val="00CE120E"/>
    <w:rsid w:val="00CE120F"/>
    <w:rsid w:val="00CE1363"/>
    <w:rsid w:val="00CE13E8"/>
    <w:rsid w:val="00CE141E"/>
    <w:rsid w:val="00CE14F3"/>
    <w:rsid w:val="00CE156D"/>
    <w:rsid w:val="00CE159B"/>
    <w:rsid w:val="00CE1634"/>
    <w:rsid w:val="00CE16B9"/>
    <w:rsid w:val="00CE16CB"/>
    <w:rsid w:val="00CE16CF"/>
    <w:rsid w:val="00CE1764"/>
    <w:rsid w:val="00CE181E"/>
    <w:rsid w:val="00CE1831"/>
    <w:rsid w:val="00CE185C"/>
    <w:rsid w:val="00CE1912"/>
    <w:rsid w:val="00CE19DA"/>
    <w:rsid w:val="00CE1A49"/>
    <w:rsid w:val="00CE1B08"/>
    <w:rsid w:val="00CE1B3C"/>
    <w:rsid w:val="00CE1B59"/>
    <w:rsid w:val="00CE1BB3"/>
    <w:rsid w:val="00CE1BCA"/>
    <w:rsid w:val="00CE1C22"/>
    <w:rsid w:val="00CE1C35"/>
    <w:rsid w:val="00CE1C97"/>
    <w:rsid w:val="00CE1D6C"/>
    <w:rsid w:val="00CE1E7A"/>
    <w:rsid w:val="00CE1ED2"/>
    <w:rsid w:val="00CE1EF9"/>
    <w:rsid w:val="00CE1FA9"/>
    <w:rsid w:val="00CE1FCC"/>
    <w:rsid w:val="00CE1FE8"/>
    <w:rsid w:val="00CE202F"/>
    <w:rsid w:val="00CE2061"/>
    <w:rsid w:val="00CE20ED"/>
    <w:rsid w:val="00CE2165"/>
    <w:rsid w:val="00CE2373"/>
    <w:rsid w:val="00CE2435"/>
    <w:rsid w:val="00CE24A1"/>
    <w:rsid w:val="00CE24CB"/>
    <w:rsid w:val="00CE24E2"/>
    <w:rsid w:val="00CE2506"/>
    <w:rsid w:val="00CE2607"/>
    <w:rsid w:val="00CE2665"/>
    <w:rsid w:val="00CE26A2"/>
    <w:rsid w:val="00CE26EA"/>
    <w:rsid w:val="00CE26EF"/>
    <w:rsid w:val="00CE278B"/>
    <w:rsid w:val="00CE27B0"/>
    <w:rsid w:val="00CE2835"/>
    <w:rsid w:val="00CE285E"/>
    <w:rsid w:val="00CE286C"/>
    <w:rsid w:val="00CE2A62"/>
    <w:rsid w:val="00CE2AFE"/>
    <w:rsid w:val="00CE2B31"/>
    <w:rsid w:val="00CE2C2B"/>
    <w:rsid w:val="00CE2C60"/>
    <w:rsid w:val="00CE2C96"/>
    <w:rsid w:val="00CE2CD8"/>
    <w:rsid w:val="00CE2DC3"/>
    <w:rsid w:val="00CE2DD1"/>
    <w:rsid w:val="00CE2E61"/>
    <w:rsid w:val="00CE2EEF"/>
    <w:rsid w:val="00CE2F40"/>
    <w:rsid w:val="00CE2FF2"/>
    <w:rsid w:val="00CE2FF7"/>
    <w:rsid w:val="00CE3035"/>
    <w:rsid w:val="00CE303D"/>
    <w:rsid w:val="00CE3083"/>
    <w:rsid w:val="00CE3127"/>
    <w:rsid w:val="00CE31B7"/>
    <w:rsid w:val="00CE31E1"/>
    <w:rsid w:val="00CE31F8"/>
    <w:rsid w:val="00CE3254"/>
    <w:rsid w:val="00CE32F8"/>
    <w:rsid w:val="00CE330E"/>
    <w:rsid w:val="00CE3323"/>
    <w:rsid w:val="00CE3344"/>
    <w:rsid w:val="00CE3386"/>
    <w:rsid w:val="00CE345A"/>
    <w:rsid w:val="00CE360A"/>
    <w:rsid w:val="00CE365E"/>
    <w:rsid w:val="00CE36EC"/>
    <w:rsid w:val="00CE3702"/>
    <w:rsid w:val="00CE37A0"/>
    <w:rsid w:val="00CE3833"/>
    <w:rsid w:val="00CE387B"/>
    <w:rsid w:val="00CE3897"/>
    <w:rsid w:val="00CE38A0"/>
    <w:rsid w:val="00CE3976"/>
    <w:rsid w:val="00CE3997"/>
    <w:rsid w:val="00CE3AF1"/>
    <w:rsid w:val="00CE3B33"/>
    <w:rsid w:val="00CE3BDC"/>
    <w:rsid w:val="00CE3C0E"/>
    <w:rsid w:val="00CE3C1B"/>
    <w:rsid w:val="00CE3C3B"/>
    <w:rsid w:val="00CE3D06"/>
    <w:rsid w:val="00CE3D35"/>
    <w:rsid w:val="00CE3D69"/>
    <w:rsid w:val="00CE3D7F"/>
    <w:rsid w:val="00CE3D8C"/>
    <w:rsid w:val="00CE3DEB"/>
    <w:rsid w:val="00CE3E7C"/>
    <w:rsid w:val="00CE3F6A"/>
    <w:rsid w:val="00CE3FB6"/>
    <w:rsid w:val="00CE3FD1"/>
    <w:rsid w:val="00CE409B"/>
    <w:rsid w:val="00CE4104"/>
    <w:rsid w:val="00CE4114"/>
    <w:rsid w:val="00CE4122"/>
    <w:rsid w:val="00CE4145"/>
    <w:rsid w:val="00CE4159"/>
    <w:rsid w:val="00CE415B"/>
    <w:rsid w:val="00CE4165"/>
    <w:rsid w:val="00CE419F"/>
    <w:rsid w:val="00CE41E8"/>
    <w:rsid w:val="00CE420F"/>
    <w:rsid w:val="00CE4224"/>
    <w:rsid w:val="00CE4250"/>
    <w:rsid w:val="00CE425E"/>
    <w:rsid w:val="00CE4351"/>
    <w:rsid w:val="00CE437F"/>
    <w:rsid w:val="00CE43E6"/>
    <w:rsid w:val="00CE43E9"/>
    <w:rsid w:val="00CE4424"/>
    <w:rsid w:val="00CE4487"/>
    <w:rsid w:val="00CE44D6"/>
    <w:rsid w:val="00CE44E8"/>
    <w:rsid w:val="00CE463F"/>
    <w:rsid w:val="00CE466B"/>
    <w:rsid w:val="00CE46A2"/>
    <w:rsid w:val="00CE47CA"/>
    <w:rsid w:val="00CE48F2"/>
    <w:rsid w:val="00CE48FB"/>
    <w:rsid w:val="00CE4939"/>
    <w:rsid w:val="00CE4964"/>
    <w:rsid w:val="00CE4972"/>
    <w:rsid w:val="00CE49CE"/>
    <w:rsid w:val="00CE49F5"/>
    <w:rsid w:val="00CE4A73"/>
    <w:rsid w:val="00CE4BA8"/>
    <w:rsid w:val="00CE4C71"/>
    <w:rsid w:val="00CE4C84"/>
    <w:rsid w:val="00CE4CB8"/>
    <w:rsid w:val="00CE4CC5"/>
    <w:rsid w:val="00CE4D7F"/>
    <w:rsid w:val="00CE4DB4"/>
    <w:rsid w:val="00CE4DE5"/>
    <w:rsid w:val="00CE4DEA"/>
    <w:rsid w:val="00CE4E55"/>
    <w:rsid w:val="00CE4E81"/>
    <w:rsid w:val="00CE4EB4"/>
    <w:rsid w:val="00CE4EC4"/>
    <w:rsid w:val="00CE4FDE"/>
    <w:rsid w:val="00CE50D8"/>
    <w:rsid w:val="00CE5162"/>
    <w:rsid w:val="00CE521F"/>
    <w:rsid w:val="00CE5480"/>
    <w:rsid w:val="00CE5561"/>
    <w:rsid w:val="00CE56F1"/>
    <w:rsid w:val="00CE5803"/>
    <w:rsid w:val="00CE5804"/>
    <w:rsid w:val="00CE5835"/>
    <w:rsid w:val="00CE5923"/>
    <w:rsid w:val="00CE5929"/>
    <w:rsid w:val="00CE5943"/>
    <w:rsid w:val="00CE5A04"/>
    <w:rsid w:val="00CE5A85"/>
    <w:rsid w:val="00CE5AF6"/>
    <w:rsid w:val="00CE5B06"/>
    <w:rsid w:val="00CE5B0B"/>
    <w:rsid w:val="00CE5D3C"/>
    <w:rsid w:val="00CE5E04"/>
    <w:rsid w:val="00CE5E18"/>
    <w:rsid w:val="00CE5E8F"/>
    <w:rsid w:val="00CE5F59"/>
    <w:rsid w:val="00CE5F85"/>
    <w:rsid w:val="00CE5FD8"/>
    <w:rsid w:val="00CE5FFA"/>
    <w:rsid w:val="00CE6024"/>
    <w:rsid w:val="00CE602E"/>
    <w:rsid w:val="00CE6053"/>
    <w:rsid w:val="00CE60AB"/>
    <w:rsid w:val="00CE61CA"/>
    <w:rsid w:val="00CE61F9"/>
    <w:rsid w:val="00CE6220"/>
    <w:rsid w:val="00CE625D"/>
    <w:rsid w:val="00CE631C"/>
    <w:rsid w:val="00CE63CC"/>
    <w:rsid w:val="00CE6412"/>
    <w:rsid w:val="00CE641C"/>
    <w:rsid w:val="00CE6488"/>
    <w:rsid w:val="00CE657D"/>
    <w:rsid w:val="00CE660A"/>
    <w:rsid w:val="00CE6685"/>
    <w:rsid w:val="00CE6698"/>
    <w:rsid w:val="00CE66BD"/>
    <w:rsid w:val="00CE66D3"/>
    <w:rsid w:val="00CE677F"/>
    <w:rsid w:val="00CE681E"/>
    <w:rsid w:val="00CE682A"/>
    <w:rsid w:val="00CE68FE"/>
    <w:rsid w:val="00CE69E7"/>
    <w:rsid w:val="00CE6A02"/>
    <w:rsid w:val="00CE6A09"/>
    <w:rsid w:val="00CE6A58"/>
    <w:rsid w:val="00CE6ADF"/>
    <w:rsid w:val="00CE6AE0"/>
    <w:rsid w:val="00CE6AF5"/>
    <w:rsid w:val="00CE6C45"/>
    <w:rsid w:val="00CE6CA6"/>
    <w:rsid w:val="00CE6D39"/>
    <w:rsid w:val="00CE6DA9"/>
    <w:rsid w:val="00CE6EEC"/>
    <w:rsid w:val="00CE7000"/>
    <w:rsid w:val="00CE7027"/>
    <w:rsid w:val="00CE705C"/>
    <w:rsid w:val="00CE70C4"/>
    <w:rsid w:val="00CE7143"/>
    <w:rsid w:val="00CE7186"/>
    <w:rsid w:val="00CE71AC"/>
    <w:rsid w:val="00CE7225"/>
    <w:rsid w:val="00CE7243"/>
    <w:rsid w:val="00CE72A6"/>
    <w:rsid w:val="00CE72C1"/>
    <w:rsid w:val="00CE72E8"/>
    <w:rsid w:val="00CE7468"/>
    <w:rsid w:val="00CE7530"/>
    <w:rsid w:val="00CE7547"/>
    <w:rsid w:val="00CE7565"/>
    <w:rsid w:val="00CE76BE"/>
    <w:rsid w:val="00CE7727"/>
    <w:rsid w:val="00CE774D"/>
    <w:rsid w:val="00CE776C"/>
    <w:rsid w:val="00CE778E"/>
    <w:rsid w:val="00CE79C3"/>
    <w:rsid w:val="00CE7A67"/>
    <w:rsid w:val="00CE7A69"/>
    <w:rsid w:val="00CE7A93"/>
    <w:rsid w:val="00CE7AEA"/>
    <w:rsid w:val="00CE7B16"/>
    <w:rsid w:val="00CE7CDB"/>
    <w:rsid w:val="00CE7D6F"/>
    <w:rsid w:val="00CE7DC3"/>
    <w:rsid w:val="00CE7E04"/>
    <w:rsid w:val="00CE7E38"/>
    <w:rsid w:val="00CE7E99"/>
    <w:rsid w:val="00CE7EA5"/>
    <w:rsid w:val="00CE7EE6"/>
    <w:rsid w:val="00CE7F14"/>
    <w:rsid w:val="00CE7F45"/>
    <w:rsid w:val="00CE7F69"/>
    <w:rsid w:val="00CE7F73"/>
    <w:rsid w:val="00CF00A4"/>
    <w:rsid w:val="00CF015C"/>
    <w:rsid w:val="00CF01A8"/>
    <w:rsid w:val="00CF01AB"/>
    <w:rsid w:val="00CF0270"/>
    <w:rsid w:val="00CF028F"/>
    <w:rsid w:val="00CF02A9"/>
    <w:rsid w:val="00CF02F8"/>
    <w:rsid w:val="00CF03E4"/>
    <w:rsid w:val="00CF043D"/>
    <w:rsid w:val="00CF043F"/>
    <w:rsid w:val="00CF0443"/>
    <w:rsid w:val="00CF052E"/>
    <w:rsid w:val="00CF056D"/>
    <w:rsid w:val="00CF0575"/>
    <w:rsid w:val="00CF05DB"/>
    <w:rsid w:val="00CF05DF"/>
    <w:rsid w:val="00CF0609"/>
    <w:rsid w:val="00CF0623"/>
    <w:rsid w:val="00CF0669"/>
    <w:rsid w:val="00CF067E"/>
    <w:rsid w:val="00CF069E"/>
    <w:rsid w:val="00CF07A0"/>
    <w:rsid w:val="00CF07B8"/>
    <w:rsid w:val="00CF0844"/>
    <w:rsid w:val="00CF08A1"/>
    <w:rsid w:val="00CF08AF"/>
    <w:rsid w:val="00CF0910"/>
    <w:rsid w:val="00CF0AB0"/>
    <w:rsid w:val="00CF0B71"/>
    <w:rsid w:val="00CF0BCB"/>
    <w:rsid w:val="00CF0C3E"/>
    <w:rsid w:val="00CF0C99"/>
    <w:rsid w:val="00CF0CB7"/>
    <w:rsid w:val="00CF0CE0"/>
    <w:rsid w:val="00CF0D0D"/>
    <w:rsid w:val="00CF0E01"/>
    <w:rsid w:val="00CF0E8D"/>
    <w:rsid w:val="00CF0F13"/>
    <w:rsid w:val="00CF0FAB"/>
    <w:rsid w:val="00CF0FFA"/>
    <w:rsid w:val="00CF10C0"/>
    <w:rsid w:val="00CF10F9"/>
    <w:rsid w:val="00CF1132"/>
    <w:rsid w:val="00CF125A"/>
    <w:rsid w:val="00CF1269"/>
    <w:rsid w:val="00CF1375"/>
    <w:rsid w:val="00CF139C"/>
    <w:rsid w:val="00CF13BD"/>
    <w:rsid w:val="00CF13F0"/>
    <w:rsid w:val="00CF13F4"/>
    <w:rsid w:val="00CF13F9"/>
    <w:rsid w:val="00CF143C"/>
    <w:rsid w:val="00CF148B"/>
    <w:rsid w:val="00CF1546"/>
    <w:rsid w:val="00CF156E"/>
    <w:rsid w:val="00CF1597"/>
    <w:rsid w:val="00CF159B"/>
    <w:rsid w:val="00CF15FE"/>
    <w:rsid w:val="00CF17C0"/>
    <w:rsid w:val="00CF17EF"/>
    <w:rsid w:val="00CF1896"/>
    <w:rsid w:val="00CF1968"/>
    <w:rsid w:val="00CF1996"/>
    <w:rsid w:val="00CF19BF"/>
    <w:rsid w:val="00CF19CF"/>
    <w:rsid w:val="00CF1A38"/>
    <w:rsid w:val="00CF1A80"/>
    <w:rsid w:val="00CF1AF3"/>
    <w:rsid w:val="00CF1B46"/>
    <w:rsid w:val="00CF1B7C"/>
    <w:rsid w:val="00CF1B97"/>
    <w:rsid w:val="00CF1BA6"/>
    <w:rsid w:val="00CF1D70"/>
    <w:rsid w:val="00CF1DEF"/>
    <w:rsid w:val="00CF1EC4"/>
    <w:rsid w:val="00CF1EF2"/>
    <w:rsid w:val="00CF1F1E"/>
    <w:rsid w:val="00CF1F35"/>
    <w:rsid w:val="00CF1F83"/>
    <w:rsid w:val="00CF1F9E"/>
    <w:rsid w:val="00CF207C"/>
    <w:rsid w:val="00CF20B2"/>
    <w:rsid w:val="00CF2144"/>
    <w:rsid w:val="00CF2215"/>
    <w:rsid w:val="00CF22EC"/>
    <w:rsid w:val="00CF236F"/>
    <w:rsid w:val="00CF23F3"/>
    <w:rsid w:val="00CF247C"/>
    <w:rsid w:val="00CF24B1"/>
    <w:rsid w:val="00CF24CD"/>
    <w:rsid w:val="00CF254D"/>
    <w:rsid w:val="00CF25A5"/>
    <w:rsid w:val="00CF265D"/>
    <w:rsid w:val="00CF268D"/>
    <w:rsid w:val="00CF2690"/>
    <w:rsid w:val="00CF27BE"/>
    <w:rsid w:val="00CF281B"/>
    <w:rsid w:val="00CF2851"/>
    <w:rsid w:val="00CF28FE"/>
    <w:rsid w:val="00CF2921"/>
    <w:rsid w:val="00CF2941"/>
    <w:rsid w:val="00CF2971"/>
    <w:rsid w:val="00CF29E4"/>
    <w:rsid w:val="00CF2AC5"/>
    <w:rsid w:val="00CF2BF6"/>
    <w:rsid w:val="00CF2C21"/>
    <w:rsid w:val="00CF2C64"/>
    <w:rsid w:val="00CF2C7C"/>
    <w:rsid w:val="00CF2DB5"/>
    <w:rsid w:val="00CF2DEE"/>
    <w:rsid w:val="00CF2E44"/>
    <w:rsid w:val="00CF2ECB"/>
    <w:rsid w:val="00CF2FD2"/>
    <w:rsid w:val="00CF3008"/>
    <w:rsid w:val="00CF3176"/>
    <w:rsid w:val="00CF33E2"/>
    <w:rsid w:val="00CF3407"/>
    <w:rsid w:val="00CF34DC"/>
    <w:rsid w:val="00CF35AA"/>
    <w:rsid w:val="00CF3639"/>
    <w:rsid w:val="00CF363A"/>
    <w:rsid w:val="00CF3642"/>
    <w:rsid w:val="00CF3651"/>
    <w:rsid w:val="00CF3673"/>
    <w:rsid w:val="00CF3704"/>
    <w:rsid w:val="00CF370D"/>
    <w:rsid w:val="00CF399C"/>
    <w:rsid w:val="00CF3A51"/>
    <w:rsid w:val="00CF3AD5"/>
    <w:rsid w:val="00CF3C1E"/>
    <w:rsid w:val="00CF3C41"/>
    <w:rsid w:val="00CF3C4D"/>
    <w:rsid w:val="00CF3D7E"/>
    <w:rsid w:val="00CF3D84"/>
    <w:rsid w:val="00CF3E98"/>
    <w:rsid w:val="00CF3F02"/>
    <w:rsid w:val="00CF3F3A"/>
    <w:rsid w:val="00CF3FCD"/>
    <w:rsid w:val="00CF406C"/>
    <w:rsid w:val="00CF40C2"/>
    <w:rsid w:val="00CF40D2"/>
    <w:rsid w:val="00CF40E2"/>
    <w:rsid w:val="00CF40E9"/>
    <w:rsid w:val="00CF41E3"/>
    <w:rsid w:val="00CF420D"/>
    <w:rsid w:val="00CF4231"/>
    <w:rsid w:val="00CF4317"/>
    <w:rsid w:val="00CF43E6"/>
    <w:rsid w:val="00CF4466"/>
    <w:rsid w:val="00CF44A8"/>
    <w:rsid w:val="00CF4545"/>
    <w:rsid w:val="00CF45F8"/>
    <w:rsid w:val="00CF4674"/>
    <w:rsid w:val="00CF4764"/>
    <w:rsid w:val="00CF47E5"/>
    <w:rsid w:val="00CF486A"/>
    <w:rsid w:val="00CF48CC"/>
    <w:rsid w:val="00CF4986"/>
    <w:rsid w:val="00CF4997"/>
    <w:rsid w:val="00CF4A17"/>
    <w:rsid w:val="00CF4A50"/>
    <w:rsid w:val="00CF4A8C"/>
    <w:rsid w:val="00CF4B04"/>
    <w:rsid w:val="00CF4C6D"/>
    <w:rsid w:val="00CF4CD1"/>
    <w:rsid w:val="00CF4DC5"/>
    <w:rsid w:val="00CF4DFE"/>
    <w:rsid w:val="00CF4E57"/>
    <w:rsid w:val="00CF4E60"/>
    <w:rsid w:val="00CF4EC2"/>
    <w:rsid w:val="00CF4ED6"/>
    <w:rsid w:val="00CF4F9D"/>
    <w:rsid w:val="00CF505F"/>
    <w:rsid w:val="00CF50C9"/>
    <w:rsid w:val="00CF5157"/>
    <w:rsid w:val="00CF51B1"/>
    <w:rsid w:val="00CF5281"/>
    <w:rsid w:val="00CF5368"/>
    <w:rsid w:val="00CF53CF"/>
    <w:rsid w:val="00CF53F5"/>
    <w:rsid w:val="00CF5425"/>
    <w:rsid w:val="00CF547F"/>
    <w:rsid w:val="00CF54A2"/>
    <w:rsid w:val="00CF5512"/>
    <w:rsid w:val="00CF559D"/>
    <w:rsid w:val="00CF55DC"/>
    <w:rsid w:val="00CF575D"/>
    <w:rsid w:val="00CF57AE"/>
    <w:rsid w:val="00CF57AF"/>
    <w:rsid w:val="00CF58A2"/>
    <w:rsid w:val="00CF58A4"/>
    <w:rsid w:val="00CF58F5"/>
    <w:rsid w:val="00CF5912"/>
    <w:rsid w:val="00CF59D7"/>
    <w:rsid w:val="00CF5A5E"/>
    <w:rsid w:val="00CF5A79"/>
    <w:rsid w:val="00CF5AD8"/>
    <w:rsid w:val="00CF5AE0"/>
    <w:rsid w:val="00CF5C55"/>
    <w:rsid w:val="00CF5C75"/>
    <w:rsid w:val="00CF5C8C"/>
    <w:rsid w:val="00CF5D44"/>
    <w:rsid w:val="00CF5D71"/>
    <w:rsid w:val="00CF5D72"/>
    <w:rsid w:val="00CF5DFD"/>
    <w:rsid w:val="00CF5EBC"/>
    <w:rsid w:val="00CF5F6E"/>
    <w:rsid w:val="00CF5FBD"/>
    <w:rsid w:val="00CF5FD5"/>
    <w:rsid w:val="00CF6019"/>
    <w:rsid w:val="00CF609B"/>
    <w:rsid w:val="00CF6153"/>
    <w:rsid w:val="00CF61F0"/>
    <w:rsid w:val="00CF625B"/>
    <w:rsid w:val="00CF63F8"/>
    <w:rsid w:val="00CF6441"/>
    <w:rsid w:val="00CF64BA"/>
    <w:rsid w:val="00CF64D1"/>
    <w:rsid w:val="00CF6556"/>
    <w:rsid w:val="00CF65D0"/>
    <w:rsid w:val="00CF660F"/>
    <w:rsid w:val="00CF66CB"/>
    <w:rsid w:val="00CF66E8"/>
    <w:rsid w:val="00CF6735"/>
    <w:rsid w:val="00CF67B0"/>
    <w:rsid w:val="00CF67F6"/>
    <w:rsid w:val="00CF6811"/>
    <w:rsid w:val="00CF682C"/>
    <w:rsid w:val="00CF68F2"/>
    <w:rsid w:val="00CF6904"/>
    <w:rsid w:val="00CF6941"/>
    <w:rsid w:val="00CF69E5"/>
    <w:rsid w:val="00CF6B14"/>
    <w:rsid w:val="00CF6BC1"/>
    <w:rsid w:val="00CF6C43"/>
    <w:rsid w:val="00CF6F3D"/>
    <w:rsid w:val="00CF6F71"/>
    <w:rsid w:val="00CF6F7C"/>
    <w:rsid w:val="00CF6F8B"/>
    <w:rsid w:val="00CF6FA5"/>
    <w:rsid w:val="00CF7030"/>
    <w:rsid w:val="00CF70F0"/>
    <w:rsid w:val="00CF7137"/>
    <w:rsid w:val="00CF7145"/>
    <w:rsid w:val="00CF717E"/>
    <w:rsid w:val="00CF7387"/>
    <w:rsid w:val="00CF738E"/>
    <w:rsid w:val="00CF75E4"/>
    <w:rsid w:val="00CF75F1"/>
    <w:rsid w:val="00CF7623"/>
    <w:rsid w:val="00CF7628"/>
    <w:rsid w:val="00CF7639"/>
    <w:rsid w:val="00CF76D8"/>
    <w:rsid w:val="00CF7703"/>
    <w:rsid w:val="00CF770D"/>
    <w:rsid w:val="00CF773B"/>
    <w:rsid w:val="00CF775C"/>
    <w:rsid w:val="00CF77B9"/>
    <w:rsid w:val="00CF77ED"/>
    <w:rsid w:val="00CF7831"/>
    <w:rsid w:val="00CF7881"/>
    <w:rsid w:val="00CF7894"/>
    <w:rsid w:val="00CF798F"/>
    <w:rsid w:val="00CF79DD"/>
    <w:rsid w:val="00CF7A1C"/>
    <w:rsid w:val="00CF7A20"/>
    <w:rsid w:val="00CF7A2B"/>
    <w:rsid w:val="00CF7A67"/>
    <w:rsid w:val="00CF7AAC"/>
    <w:rsid w:val="00CF7ABC"/>
    <w:rsid w:val="00CF7AC6"/>
    <w:rsid w:val="00CF7B4C"/>
    <w:rsid w:val="00CF7B70"/>
    <w:rsid w:val="00CF7B7D"/>
    <w:rsid w:val="00CF7D6E"/>
    <w:rsid w:val="00CF7D7D"/>
    <w:rsid w:val="00CF7DA4"/>
    <w:rsid w:val="00CF7DB9"/>
    <w:rsid w:val="00CF7E6C"/>
    <w:rsid w:val="00CF7F2D"/>
    <w:rsid w:val="00CF7F3F"/>
    <w:rsid w:val="00CF7F5C"/>
    <w:rsid w:val="00CF7F62"/>
    <w:rsid w:val="00CF7FB9"/>
    <w:rsid w:val="00D00012"/>
    <w:rsid w:val="00D0005B"/>
    <w:rsid w:val="00D0021E"/>
    <w:rsid w:val="00D00258"/>
    <w:rsid w:val="00D002C4"/>
    <w:rsid w:val="00D00381"/>
    <w:rsid w:val="00D003E8"/>
    <w:rsid w:val="00D003EE"/>
    <w:rsid w:val="00D00435"/>
    <w:rsid w:val="00D0044C"/>
    <w:rsid w:val="00D00506"/>
    <w:rsid w:val="00D005F6"/>
    <w:rsid w:val="00D006F1"/>
    <w:rsid w:val="00D00745"/>
    <w:rsid w:val="00D007FA"/>
    <w:rsid w:val="00D00860"/>
    <w:rsid w:val="00D008A6"/>
    <w:rsid w:val="00D0094D"/>
    <w:rsid w:val="00D00968"/>
    <w:rsid w:val="00D00A85"/>
    <w:rsid w:val="00D00AA5"/>
    <w:rsid w:val="00D00AAB"/>
    <w:rsid w:val="00D00AAD"/>
    <w:rsid w:val="00D00C70"/>
    <w:rsid w:val="00D00D75"/>
    <w:rsid w:val="00D00D76"/>
    <w:rsid w:val="00D00E0E"/>
    <w:rsid w:val="00D00E14"/>
    <w:rsid w:val="00D00E3C"/>
    <w:rsid w:val="00D00E5B"/>
    <w:rsid w:val="00D00F2A"/>
    <w:rsid w:val="00D00F9D"/>
    <w:rsid w:val="00D00FA1"/>
    <w:rsid w:val="00D00FB2"/>
    <w:rsid w:val="00D00FB7"/>
    <w:rsid w:val="00D01009"/>
    <w:rsid w:val="00D010A8"/>
    <w:rsid w:val="00D010A9"/>
    <w:rsid w:val="00D010CD"/>
    <w:rsid w:val="00D010E6"/>
    <w:rsid w:val="00D0112C"/>
    <w:rsid w:val="00D01156"/>
    <w:rsid w:val="00D01170"/>
    <w:rsid w:val="00D01294"/>
    <w:rsid w:val="00D012A3"/>
    <w:rsid w:val="00D01328"/>
    <w:rsid w:val="00D01528"/>
    <w:rsid w:val="00D015E4"/>
    <w:rsid w:val="00D015F0"/>
    <w:rsid w:val="00D0161A"/>
    <w:rsid w:val="00D01634"/>
    <w:rsid w:val="00D01678"/>
    <w:rsid w:val="00D01698"/>
    <w:rsid w:val="00D016A4"/>
    <w:rsid w:val="00D016E1"/>
    <w:rsid w:val="00D0178D"/>
    <w:rsid w:val="00D01793"/>
    <w:rsid w:val="00D017C3"/>
    <w:rsid w:val="00D017C7"/>
    <w:rsid w:val="00D017DF"/>
    <w:rsid w:val="00D0185F"/>
    <w:rsid w:val="00D01906"/>
    <w:rsid w:val="00D01A15"/>
    <w:rsid w:val="00D01BA0"/>
    <w:rsid w:val="00D01BB5"/>
    <w:rsid w:val="00D01C4A"/>
    <w:rsid w:val="00D01C89"/>
    <w:rsid w:val="00D01CE7"/>
    <w:rsid w:val="00D01D93"/>
    <w:rsid w:val="00D01E22"/>
    <w:rsid w:val="00D01E4B"/>
    <w:rsid w:val="00D01EC9"/>
    <w:rsid w:val="00D01F08"/>
    <w:rsid w:val="00D01F91"/>
    <w:rsid w:val="00D01FA8"/>
    <w:rsid w:val="00D01FD7"/>
    <w:rsid w:val="00D020CE"/>
    <w:rsid w:val="00D020EB"/>
    <w:rsid w:val="00D02265"/>
    <w:rsid w:val="00D02275"/>
    <w:rsid w:val="00D0231F"/>
    <w:rsid w:val="00D023EB"/>
    <w:rsid w:val="00D02514"/>
    <w:rsid w:val="00D02666"/>
    <w:rsid w:val="00D02709"/>
    <w:rsid w:val="00D0271F"/>
    <w:rsid w:val="00D0273B"/>
    <w:rsid w:val="00D027E7"/>
    <w:rsid w:val="00D028A7"/>
    <w:rsid w:val="00D028B0"/>
    <w:rsid w:val="00D028BD"/>
    <w:rsid w:val="00D02930"/>
    <w:rsid w:val="00D029AC"/>
    <w:rsid w:val="00D02B58"/>
    <w:rsid w:val="00D02B97"/>
    <w:rsid w:val="00D02C20"/>
    <w:rsid w:val="00D02C32"/>
    <w:rsid w:val="00D02C77"/>
    <w:rsid w:val="00D02D34"/>
    <w:rsid w:val="00D02DED"/>
    <w:rsid w:val="00D02E41"/>
    <w:rsid w:val="00D02E65"/>
    <w:rsid w:val="00D02ECA"/>
    <w:rsid w:val="00D02EF7"/>
    <w:rsid w:val="00D02F17"/>
    <w:rsid w:val="00D02F24"/>
    <w:rsid w:val="00D03026"/>
    <w:rsid w:val="00D0306B"/>
    <w:rsid w:val="00D0310F"/>
    <w:rsid w:val="00D03177"/>
    <w:rsid w:val="00D03183"/>
    <w:rsid w:val="00D031DE"/>
    <w:rsid w:val="00D0324C"/>
    <w:rsid w:val="00D032A4"/>
    <w:rsid w:val="00D03336"/>
    <w:rsid w:val="00D0337B"/>
    <w:rsid w:val="00D033AC"/>
    <w:rsid w:val="00D033E0"/>
    <w:rsid w:val="00D033F2"/>
    <w:rsid w:val="00D0343C"/>
    <w:rsid w:val="00D034B8"/>
    <w:rsid w:val="00D034BB"/>
    <w:rsid w:val="00D034C3"/>
    <w:rsid w:val="00D03533"/>
    <w:rsid w:val="00D03575"/>
    <w:rsid w:val="00D03657"/>
    <w:rsid w:val="00D0366D"/>
    <w:rsid w:val="00D036BC"/>
    <w:rsid w:val="00D036D2"/>
    <w:rsid w:val="00D0373D"/>
    <w:rsid w:val="00D03742"/>
    <w:rsid w:val="00D03759"/>
    <w:rsid w:val="00D0375F"/>
    <w:rsid w:val="00D03765"/>
    <w:rsid w:val="00D0379D"/>
    <w:rsid w:val="00D037CB"/>
    <w:rsid w:val="00D038AE"/>
    <w:rsid w:val="00D038E5"/>
    <w:rsid w:val="00D03922"/>
    <w:rsid w:val="00D03963"/>
    <w:rsid w:val="00D039ED"/>
    <w:rsid w:val="00D039FE"/>
    <w:rsid w:val="00D03A78"/>
    <w:rsid w:val="00D03A7C"/>
    <w:rsid w:val="00D03A8A"/>
    <w:rsid w:val="00D03A94"/>
    <w:rsid w:val="00D03AD6"/>
    <w:rsid w:val="00D03B00"/>
    <w:rsid w:val="00D03B58"/>
    <w:rsid w:val="00D03B86"/>
    <w:rsid w:val="00D03C20"/>
    <w:rsid w:val="00D03C40"/>
    <w:rsid w:val="00D03C4A"/>
    <w:rsid w:val="00D03CFB"/>
    <w:rsid w:val="00D03D12"/>
    <w:rsid w:val="00D03E84"/>
    <w:rsid w:val="00D03EBA"/>
    <w:rsid w:val="00D03ECF"/>
    <w:rsid w:val="00D03EE9"/>
    <w:rsid w:val="00D04059"/>
    <w:rsid w:val="00D04151"/>
    <w:rsid w:val="00D041BF"/>
    <w:rsid w:val="00D04278"/>
    <w:rsid w:val="00D042B0"/>
    <w:rsid w:val="00D042EB"/>
    <w:rsid w:val="00D042F0"/>
    <w:rsid w:val="00D04373"/>
    <w:rsid w:val="00D0438A"/>
    <w:rsid w:val="00D043BC"/>
    <w:rsid w:val="00D043ED"/>
    <w:rsid w:val="00D0444C"/>
    <w:rsid w:val="00D044B0"/>
    <w:rsid w:val="00D04519"/>
    <w:rsid w:val="00D04577"/>
    <w:rsid w:val="00D045AD"/>
    <w:rsid w:val="00D046E8"/>
    <w:rsid w:val="00D0472D"/>
    <w:rsid w:val="00D04797"/>
    <w:rsid w:val="00D047B2"/>
    <w:rsid w:val="00D04863"/>
    <w:rsid w:val="00D04878"/>
    <w:rsid w:val="00D048BE"/>
    <w:rsid w:val="00D04934"/>
    <w:rsid w:val="00D049C6"/>
    <w:rsid w:val="00D04A0F"/>
    <w:rsid w:val="00D04A2A"/>
    <w:rsid w:val="00D04A55"/>
    <w:rsid w:val="00D04A78"/>
    <w:rsid w:val="00D04AA9"/>
    <w:rsid w:val="00D04B26"/>
    <w:rsid w:val="00D04B2B"/>
    <w:rsid w:val="00D04B4C"/>
    <w:rsid w:val="00D04BA4"/>
    <w:rsid w:val="00D04CF4"/>
    <w:rsid w:val="00D04D92"/>
    <w:rsid w:val="00D04E00"/>
    <w:rsid w:val="00D04E04"/>
    <w:rsid w:val="00D04E84"/>
    <w:rsid w:val="00D04EA3"/>
    <w:rsid w:val="00D04F09"/>
    <w:rsid w:val="00D04F0A"/>
    <w:rsid w:val="00D04F1A"/>
    <w:rsid w:val="00D04F32"/>
    <w:rsid w:val="00D04F55"/>
    <w:rsid w:val="00D05019"/>
    <w:rsid w:val="00D05044"/>
    <w:rsid w:val="00D05059"/>
    <w:rsid w:val="00D0506C"/>
    <w:rsid w:val="00D05146"/>
    <w:rsid w:val="00D0517D"/>
    <w:rsid w:val="00D0524C"/>
    <w:rsid w:val="00D052A0"/>
    <w:rsid w:val="00D0531C"/>
    <w:rsid w:val="00D053D4"/>
    <w:rsid w:val="00D0543E"/>
    <w:rsid w:val="00D0549F"/>
    <w:rsid w:val="00D0555F"/>
    <w:rsid w:val="00D0558F"/>
    <w:rsid w:val="00D0579D"/>
    <w:rsid w:val="00D057AA"/>
    <w:rsid w:val="00D057FE"/>
    <w:rsid w:val="00D0584C"/>
    <w:rsid w:val="00D058EF"/>
    <w:rsid w:val="00D058F3"/>
    <w:rsid w:val="00D059B2"/>
    <w:rsid w:val="00D05A19"/>
    <w:rsid w:val="00D05A27"/>
    <w:rsid w:val="00D05A91"/>
    <w:rsid w:val="00D05AD3"/>
    <w:rsid w:val="00D05B2E"/>
    <w:rsid w:val="00D05B50"/>
    <w:rsid w:val="00D05B92"/>
    <w:rsid w:val="00D05BA5"/>
    <w:rsid w:val="00D05C23"/>
    <w:rsid w:val="00D05C35"/>
    <w:rsid w:val="00D05C43"/>
    <w:rsid w:val="00D05C46"/>
    <w:rsid w:val="00D05C9A"/>
    <w:rsid w:val="00D05CA5"/>
    <w:rsid w:val="00D05D81"/>
    <w:rsid w:val="00D05D93"/>
    <w:rsid w:val="00D05DC3"/>
    <w:rsid w:val="00D05F19"/>
    <w:rsid w:val="00D0610B"/>
    <w:rsid w:val="00D0611F"/>
    <w:rsid w:val="00D0615F"/>
    <w:rsid w:val="00D061B4"/>
    <w:rsid w:val="00D06214"/>
    <w:rsid w:val="00D062AC"/>
    <w:rsid w:val="00D0632E"/>
    <w:rsid w:val="00D06373"/>
    <w:rsid w:val="00D0637D"/>
    <w:rsid w:val="00D06386"/>
    <w:rsid w:val="00D063E8"/>
    <w:rsid w:val="00D0648F"/>
    <w:rsid w:val="00D064D4"/>
    <w:rsid w:val="00D06759"/>
    <w:rsid w:val="00D0698B"/>
    <w:rsid w:val="00D06A0D"/>
    <w:rsid w:val="00D06AF7"/>
    <w:rsid w:val="00D06BC5"/>
    <w:rsid w:val="00D06BEF"/>
    <w:rsid w:val="00D06C1A"/>
    <w:rsid w:val="00D06C54"/>
    <w:rsid w:val="00D06C92"/>
    <w:rsid w:val="00D06D9E"/>
    <w:rsid w:val="00D06DED"/>
    <w:rsid w:val="00D06E13"/>
    <w:rsid w:val="00D06E3B"/>
    <w:rsid w:val="00D06E71"/>
    <w:rsid w:val="00D06F2D"/>
    <w:rsid w:val="00D06F72"/>
    <w:rsid w:val="00D07007"/>
    <w:rsid w:val="00D070D3"/>
    <w:rsid w:val="00D070E4"/>
    <w:rsid w:val="00D070F7"/>
    <w:rsid w:val="00D07162"/>
    <w:rsid w:val="00D07165"/>
    <w:rsid w:val="00D07166"/>
    <w:rsid w:val="00D0719A"/>
    <w:rsid w:val="00D0719F"/>
    <w:rsid w:val="00D071C8"/>
    <w:rsid w:val="00D071F7"/>
    <w:rsid w:val="00D072A0"/>
    <w:rsid w:val="00D072F4"/>
    <w:rsid w:val="00D07351"/>
    <w:rsid w:val="00D07385"/>
    <w:rsid w:val="00D07588"/>
    <w:rsid w:val="00D076E8"/>
    <w:rsid w:val="00D077C4"/>
    <w:rsid w:val="00D077DE"/>
    <w:rsid w:val="00D07805"/>
    <w:rsid w:val="00D0780C"/>
    <w:rsid w:val="00D07865"/>
    <w:rsid w:val="00D0787F"/>
    <w:rsid w:val="00D078BD"/>
    <w:rsid w:val="00D07926"/>
    <w:rsid w:val="00D07928"/>
    <w:rsid w:val="00D07975"/>
    <w:rsid w:val="00D07C26"/>
    <w:rsid w:val="00D07C43"/>
    <w:rsid w:val="00D07D05"/>
    <w:rsid w:val="00D07D25"/>
    <w:rsid w:val="00D07DA7"/>
    <w:rsid w:val="00D07DFC"/>
    <w:rsid w:val="00D07E4B"/>
    <w:rsid w:val="00D07EB4"/>
    <w:rsid w:val="00D07F43"/>
    <w:rsid w:val="00D07FCC"/>
    <w:rsid w:val="00D10023"/>
    <w:rsid w:val="00D100E0"/>
    <w:rsid w:val="00D10188"/>
    <w:rsid w:val="00D10192"/>
    <w:rsid w:val="00D101B6"/>
    <w:rsid w:val="00D101D2"/>
    <w:rsid w:val="00D101FC"/>
    <w:rsid w:val="00D10344"/>
    <w:rsid w:val="00D10492"/>
    <w:rsid w:val="00D1054C"/>
    <w:rsid w:val="00D10555"/>
    <w:rsid w:val="00D10575"/>
    <w:rsid w:val="00D105DE"/>
    <w:rsid w:val="00D10718"/>
    <w:rsid w:val="00D10728"/>
    <w:rsid w:val="00D1073A"/>
    <w:rsid w:val="00D10774"/>
    <w:rsid w:val="00D107E9"/>
    <w:rsid w:val="00D1084D"/>
    <w:rsid w:val="00D10A66"/>
    <w:rsid w:val="00D10B44"/>
    <w:rsid w:val="00D10CA8"/>
    <w:rsid w:val="00D10DA2"/>
    <w:rsid w:val="00D10E9B"/>
    <w:rsid w:val="00D10F42"/>
    <w:rsid w:val="00D10FA7"/>
    <w:rsid w:val="00D11000"/>
    <w:rsid w:val="00D1109A"/>
    <w:rsid w:val="00D110C3"/>
    <w:rsid w:val="00D110EA"/>
    <w:rsid w:val="00D110FA"/>
    <w:rsid w:val="00D1110B"/>
    <w:rsid w:val="00D11229"/>
    <w:rsid w:val="00D112D8"/>
    <w:rsid w:val="00D1131D"/>
    <w:rsid w:val="00D11345"/>
    <w:rsid w:val="00D11358"/>
    <w:rsid w:val="00D11359"/>
    <w:rsid w:val="00D11412"/>
    <w:rsid w:val="00D11426"/>
    <w:rsid w:val="00D11431"/>
    <w:rsid w:val="00D11469"/>
    <w:rsid w:val="00D1149A"/>
    <w:rsid w:val="00D114F2"/>
    <w:rsid w:val="00D11546"/>
    <w:rsid w:val="00D11559"/>
    <w:rsid w:val="00D11659"/>
    <w:rsid w:val="00D116E8"/>
    <w:rsid w:val="00D11700"/>
    <w:rsid w:val="00D11750"/>
    <w:rsid w:val="00D11811"/>
    <w:rsid w:val="00D11826"/>
    <w:rsid w:val="00D118B6"/>
    <w:rsid w:val="00D118E3"/>
    <w:rsid w:val="00D11906"/>
    <w:rsid w:val="00D1191E"/>
    <w:rsid w:val="00D1199A"/>
    <w:rsid w:val="00D119B8"/>
    <w:rsid w:val="00D119F0"/>
    <w:rsid w:val="00D11A10"/>
    <w:rsid w:val="00D11A44"/>
    <w:rsid w:val="00D11AE5"/>
    <w:rsid w:val="00D11AF7"/>
    <w:rsid w:val="00D11B8E"/>
    <w:rsid w:val="00D11B91"/>
    <w:rsid w:val="00D11BBC"/>
    <w:rsid w:val="00D11BE4"/>
    <w:rsid w:val="00D11C7C"/>
    <w:rsid w:val="00D11CAB"/>
    <w:rsid w:val="00D11CED"/>
    <w:rsid w:val="00D11D05"/>
    <w:rsid w:val="00D11D76"/>
    <w:rsid w:val="00D11F9C"/>
    <w:rsid w:val="00D11FC3"/>
    <w:rsid w:val="00D12017"/>
    <w:rsid w:val="00D1201A"/>
    <w:rsid w:val="00D1213B"/>
    <w:rsid w:val="00D12151"/>
    <w:rsid w:val="00D1228B"/>
    <w:rsid w:val="00D1235D"/>
    <w:rsid w:val="00D12382"/>
    <w:rsid w:val="00D124A3"/>
    <w:rsid w:val="00D124DA"/>
    <w:rsid w:val="00D1250D"/>
    <w:rsid w:val="00D12586"/>
    <w:rsid w:val="00D12597"/>
    <w:rsid w:val="00D125BF"/>
    <w:rsid w:val="00D12626"/>
    <w:rsid w:val="00D1266B"/>
    <w:rsid w:val="00D127E2"/>
    <w:rsid w:val="00D1284C"/>
    <w:rsid w:val="00D12894"/>
    <w:rsid w:val="00D1294B"/>
    <w:rsid w:val="00D129BB"/>
    <w:rsid w:val="00D12A0A"/>
    <w:rsid w:val="00D12ACB"/>
    <w:rsid w:val="00D12AD1"/>
    <w:rsid w:val="00D12B26"/>
    <w:rsid w:val="00D12BAD"/>
    <w:rsid w:val="00D12BB2"/>
    <w:rsid w:val="00D12C16"/>
    <w:rsid w:val="00D12E0B"/>
    <w:rsid w:val="00D12E6B"/>
    <w:rsid w:val="00D12F6E"/>
    <w:rsid w:val="00D12FF7"/>
    <w:rsid w:val="00D13051"/>
    <w:rsid w:val="00D13081"/>
    <w:rsid w:val="00D1326D"/>
    <w:rsid w:val="00D133F1"/>
    <w:rsid w:val="00D13406"/>
    <w:rsid w:val="00D13409"/>
    <w:rsid w:val="00D1340A"/>
    <w:rsid w:val="00D13434"/>
    <w:rsid w:val="00D13445"/>
    <w:rsid w:val="00D1348F"/>
    <w:rsid w:val="00D13516"/>
    <w:rsid w:val="00D135BA"/>
    <w:rsid w:val="00D13776"/>
    <w:rsid w:val="00D13777"/>
    <w:rsid w:val="00D13862"/>
    <w:rsid w:val="00D13A01"/>
    <w:rsid w:val="00D13A08"/>
    <w:rsid w:val="00D13A2A"/>
    <w:rsid w:val="00D13ABC"/>
    <w:rsid w:val="00D13AE6"/>
    <w:rsid w:val="00D13BC6"/>
    <w:rsid w:val="00D13CA2"/>
    <w:rsid w:val="00D13CF3"/>
    <w:rsid w:val="00D13D07"/>
    <w:rsid w:val="00D13D31"/>
    <w:rsid w:val="00D13DD7"/>
    <w:rsid w:val="00D13DFC"/>
    <w:rsid w:val="00D13E66"/>
    <w:rsid w:val="00D13E83"/>
    <w:rsid w:val="00D13ED6"/>
    <w:rsid w:val="00D13F78"/>
    <w:rsid w:val="00D13FCE"/>
    <w:rsid w:val="00D140ED"/>
    <w:rsid w:val="00D14112"/>
    <w:rsid w:val="00D141D8"/>
    <w:rsid w:val="00D14228"/>
    <w:rsid w:val="00D1424A"/>
    <w:rsid w:val="00D14361"/>
    <w:rsid w:val="00D143F7"/>
    <w:rsid w:val="00D1449B"/>
    <w:rsid w:val="00D144B2"/>
    <w:rsid w:val="00D144C5"/>
    <w:rsid w:val="00D144EC"/>
    <w:rsid w:val="00D144FA"/>
    <w:rsid w:val="00D145E3"/>
    <w:rsid w:val="00D14736"/>
    <w:rsid w:val="00D1473E"/>
    <w:rsid w:val="00D14784"/>
    <w:rsid w:val="00D148CB"/>
    <w:rsid w:val="00D148E3"/>
    <w:rsid w:val="00D1495B"/>
    <w:rsid w:val="00D14B1E"/>
    <w:rsid w:val="00D14C57"/>
    <w:rsid w:val="00D14C7D"/>
    <w:rsid w:val="00D14CC0"/>
    <w:rsid w:val="00D14CD6"/>
    <w:rsid w:val="00D14D93"/>
    <w:rsid w:val="00D14D9B"/>
    <w:rsid w:val="00D14DDB"/>
    <w:rsid w:val="00D14F0F"/>
    <w:rsid w:val="00D14F29"/>
    <w:rsid w:val="00D14FC8"/>
    <w:rsid w:val="00D1507B"/>
    <w:rsid w:val="00D1509F"/>
    <w:rsid w:val="00D1513F"/>
    <w:rsid w:val="00D15141"/>
    <w:rsid w:val="00D1516A"/>
    <w:rsid w:val="00D15193"/>
    <w:rsid w:val="00D151D3"/>
    <w:rsid w:val="00D1524C"/>
    <w:rsid w:val="00D1524F"/>
    <w:rsid w:val="00D15293"/>
    <w:rsid w:val="00D152DC"/>
    <w:rsid w:val="00D15323"/>
    <w:rsid w:val="00D15358"/>
    <w:rsid w:val="00D1537A"/>
    <w:rsid w:val="00D15424"/>
    <w:rsid w:val="00D15534"/>
    <w:rsid w:val="00D15594"/>
    <w:rsid w:val="00D155B8"/>
    <w:rsid w:val="00D15710"/>
    <w:rsid w:val="00D15834"/>
    <w:rsid w:val="00D1587D"/>
    <w:rsid w:val="00D158CB"/>
    <w:rsid w:val="00D15913"/>
    <w:rsid w:val="00D159A4"/>
    <w:rsid w:val="00D15AA6"/>
    <w:rsid w:val="00D15BAD"/>
    <w:rsid w:val="00D15CB3"/>
    <w:rsid w:val="00D15CEE"/>
    <w:rsid w:val="00D15D28"/>
    <w:rsid w:val="00D15D94"/>
    <w:rsid w:val="00D15E2A"/>
    <w:rsid w:val="00D15E33"/>
    <w:rsid w:val="00D15EEF"/>
    <w:rsid w:val="00D15F49"/>
    <w:rsid w:val="00D15F79"/>
    <w:rsid w:val="00D1606C"/>
    <w:rsid w:val="00D1608E"/>
    <w:rsid w:val="00D16096"/>
    <w:rsid w:val="00D16115"/>
    <w:rsid w:val="00D161AA"/>
    <w:rsid w:val="00D161C3"/>
    <w:rsid w:val="00D161DB"/>
    <w:rsid w:val="00D16257"/>
    <w:rsid w:val="00D162D9"/>
    <w:rsid w:val="00D16305"/>
    <w:rsid w:val="00D163DB"/>
    <w:rsid w:val="00D164CA"/>
    <w:rsid w:val="00D165CE"/>
    <w:rsid w:val="00D16682"/>
    <w:rsid w:val="00D166D2"/>
    <w:rsid w:val="00D166D4"/>
    <w:rsid w:val="00D16746"/>
    <w:rsid w:val="00D16768"/>
    <w:rsid w:val="00D1676C"/>
    <w:rsid w:val="00D16772"/>
    <w:rsid w:val="00D16775"/>
    <w:rsid w:val="00D167D4"/>
    <w:rsid w:val="00D16857"/>
    <w:rsid w:val="00D1687E"/>
    <w:rsid w:val="00D168A5"/>
    <w:rsid w:val="00D168C1"/>
    <w:rsid w:val="00D168DD"/>
    <w:rsid w:val="00D16929"/>
    <w:rsid w:val="00D169A4"/>
    <w:rsid w:val="00D16AE7"/>
    <w:rsid w:val="00D16B39"/>
    <w:rsid w:val="00D16B4C"/>
    <w:rsid w:val="00D16B88"/>
    <w:rsid w:val="00D16C18"/>
    <w:rsid w:val="00D16CD6"/>
    <w:rsid w:val="00D16CDF"/>
    <w:rsid w:val="00D16E1D"/>
    <w:rsid w:val="00D16EAB"/>
    <w:rsid w:val="00D16ECA"/>
    <w:rsid w:val="00D17025"/>
    <w:rsid w:val="00D170F0"/>
    <w:rsid w:val="00D170F1"/>
    <w:rsid w:val="00D17155"/>
    <w:rsid w:val="00D17159"/>
    <w:rsid w:val="00D172CC"/>
    <w:rsid w:val="00D1733C"/>
    <w:rsid w:val="00D17401"/>
    <w:rsid w:val="00D1741E"/>
    <w:rsid w:val="00D17449"/>
    <w:rsid w:val="00D17528"/>
    <w:rsid w:val="00D175CD"/>
    <w:rsid w:val="00D175E7"/>
    <w:rsid w:val="00D1762D"/>
    <w:rsid w:val="00D176DF"/>
    <w:rsid w:val="00D1771D"/>
    <w:rsid w:val="00D177B1"/>
    <w:rsid w:val="00D177D8"/>
    <w:rsid w:val="00D1783B"/>
    <w:rsid w:val="00D17851"/>
    <w:rsid w:val="00D178CA"/>
    <w:rsid w:val="00D17A72"/>
    <w:rsid w:val="00D17B29"/>
    <w:rsid w:val="00D17B2D"/>
    <w:rsid w:val="00D17B39"/>
    <w:rsid w:val="00D17B7C"/>
    <w:rsid w:val="00D17BA8"/>
    <w:rsid w:val="00D17BED"/>
    <w:rsid w:val="00D17BF2"/>
    <w:rsid w:val="00D17C7D"/>
    <w:rsid w:val="00D17CC7"/>
    <w:rsid w:val="00D17D56"/>
    <w:rsid w:val="00D17D5A"/>
    <w:rsid w:val="00D17E4C"/>
    <w:rsid w:val="00D17E70"/>
    <w:rsid w:val="00D17F42"/>
    <w:rsid w:val="00D17FA9"/>
    <w:rsid w:val="00D17FB0"/>
    <w:rsid w:val="00D17FE3"/>
    <w:rsid w:val="00D20043"/>
    <w:rsid w:val="00D2011F"/>
    <w:rsid w:val="00D20181"/>
    <w:rsid w:val="00D20190"/>
    <w:rsid w:val="00D201CD"/>
    <w:rsid w:val="00D20239"/>
    <w:rsid w:val="00D20352"/>
    <w:rsid w:val="00D20368"/>
    <w:rsid w:val="00D2039E"/>
    <w:rsid w:val="00D2046F"/>
    <w:rsid w:val="00D204CD"/>
    <w:rsid w:val="00D20563"/>
    <w:rsid w:val="00D20668"/>
    <w:rsid w:val="00D2067A"/>
    <w:rsid w:val="00D206C5"/>
    <w:rsid w:val="00D206D1"/>
    <w:rsid w:val="00D2070B"/>
    <w:rsid w:val="00D20717"/>
    <w:rsid w:val="00D207B3"/>
    <w:rsid w:val="00D207D0"/>
    <w:rsid w:val="00D207D9"/>
    <w:rsid w:val="00D20843"/>
    <w:rsid w:val="00D208C3"/>
    <w:rsid w:val="00D209B0"/>
    <w:rsid w:val="00D20A75"/>
    <w:rsid w:val="00D20A76"/>
    <w:rsid w:val="00D20A8F"/>
    <w:rsid w:val="00D20AD6"/>
    <w:rsid w:val="00D20B52"/>
    <w:rsid w:val="00D20BEA"/>
    <w:rsid w:val="00D20C0C"/>
    <w:rsid w:val="00D20C0F"/>
    <w:rsid w:val="00D20C55"/>
    <w:rsid w:val="00D20D73"/>
    <w:rsid w:val="00D20F6A"/>
    <w:rsid w:val="00D20F82"/>
    <w:rsid w:val="00D20FAF"/>
    <w:rsid w:val="00D20FB3"/>
    <w:rsid w:val="00D2105F"/>
    <w:rsid w:val="00D2113C"/>
    <w:rsid w:val="00D21229"/>
    <w:rsid w:val="00D212D9"/>
    <w:rsid w:val="00D21345"/>
    <w:rsid w:val="00D21443"/>
    <w:rsid w:val="00D21485"/>
    <w:rsid w:val="00D214A0"/>
    <w:rsid w:val="00D214D2"/>
    <w:rsid w:val="00D21524"/>
    <w:rsid w:val="00D216E5"/>
    <w:rsid w:val="00D2172D"/>
    <w:rsid w:val="00D21749"/>
    <w:rsid w:val="00D21798"/>
    <w:rsid w:val="00D217BB"/>
    <w:rsid w:val="00D218EB"/>
    <w:rsid w:val="00D2190F"/>
    <w:rsid w:val="00D21A62"/>
    <w:rsid w:val="00D21A67"/>
    <w:rsid w:val="00D21A91"/>
    <w:rsid w:val="00D21D04"/>
    <w:rsid w:val="00D21D20"/>
    <w:rsid w:val="00D21D81"/>
    <w:rsid w:val="00D21E8B"/>
    <w:rsid w:val="00D21F62"/>
    <w:rsid w:val="00D22018"/>
    <w:rsid w:val="00D220A6"/>
    <w:rsid w:val="00D220D8"/>
    <w:rsid w:val="00D221D0"/>
    <w:rsid w:val="00D221F4"/>
    <w:rsid w:val="00D221FB"/>
    <w:rsid w:val="00D22201"/>
    <w:rsid w:val="00D22233"/>
    <w:rsid w:val="00D222BA"/>
    <w:rsid w:val="00D22330"/>
    <w:rsid w:val="00D223C1"/>
    <w:rsid w:val="00D223E5"/>
    <w:rsid w:val="00D22464"/>
    <w:rsid w:val="00D22473"/>
    <w:rsid w:val="00D224D1"/>
    <w:rsid w:val="00D224DC"/>
    <w:rsid w:val="00D224F1"/>
    <w:rsid w:val="00D2254D"/>
    <w:rsid w:val="00D2267D"/>
    <w:rsid w:val="00D226D7"/>
    <w:rsid w:val="00D227C0"/>
    <w:rsid w:val="00D22846"/>
    <w:rsid w:val="00D228C4"/>
    <w:rsid w:val="00D22939"/>
    <w:rsid w:val="00D229B4"/>
    <w:rsid w:val="00D22B5D"/>
    <w:rsid w:val="00D22B89"/>
    <w:rsid w:val="00D22BD6"/>
    <w:rsid w:val="00D22BF8"/>
    <w:rsid w:val="00D22CAE"/>
    <w:rsid w:val="00D22D2B"/>
    <w:rsid w:val="00D22D78"/>
    <w:rsid w:val="00D22D86"/>
    <w:rsid w:val="00D22DDB"/>
    <w:rsid w:val="00D22DE4"/>
    <w:rsid w:val="00D22E06"/>
    <w:rsid w:val="00D22E76"/>
    <w:rsid w:val="00D22E89"/>
    <w:rsid w:val="00D22E8D"/>
    <w:rsid w:val="00D22EB1"/>
    <w:rsid w:val="00D22F0B"/>
    <w:rsid w:val="00D22FA2"/>
    <w:rsid w:val="00D22FF5"/>
    <w:rsid w:val="00D23166"/>
    <w:rsid w:val="00D231A6"/>
    <w:rsid w:val="00D23229"/>
    <w:rsid w:val="00D2324A"/>
    <w:rsid w:val="00D2328D"/>
    <w:rsid w:val="00D23319"/>
    <w:rsid w:val="00D233B8"/>
    <w:rsid w:val="00D233E8"/>
    <w:rsid w:val="00D233F7"/>
    <w:rsid w:val="00D2344C"/>
    <w:rsid w:val="00D234F8"/>
    <w:rsid w:val="00D235DA"/>
    <w:rsid w:val="00D23640"/>
    <w:rsid w:val="00D23655"/>
    <w:rsid w:val="00D2367D"/>
    <w:rsid w:val="00D23687"/>
    <w:rsid w:val="00D236E9"/>
    <w:rsid w:val="00D23719"/>
    <w:rsid w:val="00D237AC"/>
    <w:rsid w:val="00D237B9"/>
    <w:rsid w:val="00D237E1"/>
    <w:rsid w:val="00D23808"/>
    <w:rsid w:val="00D23819"/>
    <w:rsid w:val="00D2381F"/>
    <w:rsid w:val="00D2382E"/>
    <w:rsid w:val="00D23887"/>
    <w:rsid w:val="00D239F7"/>
    <w:rsid w:val="00D23A15"/>
    <w:rsid w:val="00D23ABB"/>
    <w:rsid w:val="00D23C28"/>
    <w:rsid w:val="00D23D0D"/>
    <w:rsid w:val="00D23DDD"/>
    <w:rsid w:val="00D23ED6"/>
    <w:rsid w:val="00D23EDB"/>
    <w:rsid w:val="00D23F32"/>
    <w:rsid w:val="00D2402B"/>
    <w:rsid w:val="00D2402E"/>
    <w:rsid w:val="00D24052"/>
    <w:rsid w:val="00D24054"/>
    <w:rsid w:val="00D24092"/>
    <w:rsid w:val="00D240AB"/>
    <w:rsid w:val="00D24193"/>
    <w:rsid w:val="00D24330"/>
    <w:rsid w:val="00D243ED"/>
    <w:rsid w:val="00D24442"/>
    <w:rsid w:val="00D24443"/>
    <w:rsid w:val="00D244CC"/>
    <w:rsid w:val="00D24526"/>
    <w:rsid w:val="00D24591"/>
    <w:rsid w:val="00D24647"/>
    <w:rsid w:val="00D2468E"/>
    <w:rsid w:val="00D247BC"/>
    <w:rsid w:val="00D2481F"/>
    <w:rsid w:val="00D24848"/>
    <w:rsid w:val="00D24930"/>
    <w:rsid w:val="00D24941"/>
    <w:rsid w:val="00D2496F"/>
    <w:rsid w:val="00D249AB"/>
    <w:rsid w:val="00D249B7"/>
    <w:rsid w:val="00D24A50"/>
    <w:rsid w:val="00D24A7B"/>
    <w:rsid w:val="00D24AAD"/>
    <w:rsid w:val="00D24CBE"/>
    <w:rsid w:val="00D24CC2"/>
    <w:rsid w:val="00D24CF1"/>
    <w:rsid w:val="00D24D26"/>
    <w:rsid w:val="00D24D7B"/>
    <w:rsid w:val="00D24DAC"/>
    <w:rsid w:val="00D24DBA"/>
    <w:rsid w:val="00D24DF4"/>
    <w:rsid w:val="00D24E16"/>
    <w:rsid w:val="00D24E53"/>
    <w:rsid w:val="00D24E74"/>
    <w:rsid w:val="00D24FD3"/>
    <w:rsid w:val="00D25093"/>
    <w:rsid w:val="00D250BB"/>
    <w:rsid w:val="00D250CA"/>
    <w:rsid w:val="00D251E4"/>
    <w:rsid w:val="00D25201"/>
    <w:rsid w:val="00D25235"/>
    <w:rsid w:val="00D252A4"/>
    <w:rsid w:val="00D252AE"/>
    <w:rsid w:val="00D252C8"/>
    <w:rsid w:val="00D25343"/>
    <w:rsid w:val="00D253EB"/>
    <w:rsid w:val="00D25433"/>
    <w:rsid w:val="00D254A1"/>
    <w:rsid w:val="00D255DA"/>
    <w:rsid w:val="00D255F8"/>
    <w:rsid w:val="00D256DD"/>
    <w:rsid w:val="00D2570C"/>
    <w:rsid w:val="00D2577C"/>
    <w:rsid w:val="00D2585C"/>
    <w:rsid w:val="00D25864"/>
    <w:rsid w:val="00D259B8"/>
    <w:rsid w:val="00D25A8E"/>
    <w:rsid w:val="00D25AB5"/>
    <w:rsid w:val="00D25ADE"/>
    <w:rsid w:val="00D25B88"/>
    <w:rsid w:val="00D25B9F"/>
    <w:rsid w:val="00D25BCC"/>
    <w:rsid w:val="00D25D67"/>
    <w:rsid w:val="00D25DDF"/>
    <w:rsid w:val="00D25E05"/>
    <w:rsid w:val="00D25EFB"/>
    <w:rsid w:val="00D25F6F"/>
    <w:rsid w:val="00D25F8A"/>
    <w:rsid w:val="00D26011"/>
    <w:rsid w:val="00D26234"/>
    <w:rsid w:val="00D26281"/>
    <w:rsid w:val="00D26290"/>
    <w:rsid w:val="00D2632F"/>
    <w:rsid w:val="00D26346"/>
    <w:rsid w:val="00D26384"/>
    <w:rsid w:val="00D2638E"/>
    <w:rsid w:val="00D263E8"/>
    <w:rsid w:val="00D2641E"/>
    <w:rsid w:val="00D264D2"/>
    <w:rsid w:val="00D26550"/>
    <w:rsid w:val="00D26568"/>
    <w:rsid w:val="00D265B0"/>
    <w:rsid w:val="00D266EA"/>
    <w:rsid w:val="00D26711"/>
    <w:rsid w:val="00D26716"/>
    <w:rsid w:val="00D2678D"/>
    <w:rsid w:val="00D2679F"/>
    <w:rsid w:val="00D26827"/>
    <w:rsid w:val="00D26834"/>
    <w:rsid w:val="00D2686C"/>
    <w:rsid w:val="00D26976"/>
    <w:rsid w:val="00D2699A"/>
    <w:rsid w:val="00D26A99"/>
    <w:rsid w:val="00D26BF1"/>
    <w:rsid w:val="00D26C13"/>
    <w:rsid w:val="00D26D09"/>
    <w:rsid w:val="00D26DAC"/>
    <w:rsid w:val="00D26DBC"/>
    <w:rsid w:val="00D26EA4"/>
    <w:rsid w:val="00D26F29"/>
    <w:rsid w:val="00D26F73"/>
    <w:rsid w:val="00D26F81"/>
    <w:rsid w:val="00D26FAE"/>
    <w:rsid w:val="00D27029"/>
    <w:rsid w:val="00D270EC"/>
    <w:rsid w:val="00D270F0"/>
    <w:rsid w:val="00D270FC"/>
    <w:rsid w:val="00D27147"/>
    <w:rsid w:val="00D271A3"/>
    <w:rsid w:val="00D273AB"/>
    <w:rsid w:val="00D273BD"/>
    <w:rsid w:val="00D273CE"/>
    <w:rsid w:val="00D274C8"/>
    <w:rsid w:val="00D27583"/>
    <w:rsid w:val="00D27620"/>
    <w:rsid w:val="00D27621"/>
    <w:rsid w:val="00D2767E"/>
    <w:rsid w:val="00D276BB"/>
    <w:rsid w:val="00D2771F"/>
    <w:rsid w:val="00D2779A"/>
    <w:rsid w:val="00D27832"/>
    <w:rsid w:val="00D27854"/>
    <w:rsid w:val="00D27866"/>
    <w:rsid w:val="00D2799F"/>
    <w:rsid w:val="00D27A31"/>
    <w:rsid w:val="00D27B41"/>
    <w:rsid w:val="00D27CE2"/>
    <w:rsid w:val="00D27D2A"/>
    <w:rsid w:val="00D27D65"/>
    <w:rsid w:val="00D27D77"/>
    <w:rsid w:val="00D27DD7"/>
    <w:rsid w:val="00D27E1F"/>
    <w:rsid w:val="00D27E79"/>
    <w:rsid w:val="00D27EBD"/>
    <w:rsid w:val="00D30009"/>
    <w:rsid w:val="00D30061"/>
    <w:rsid w:val="00D300AC"/>
    <w:rsid w:val="00D3012F"/>
    <w:rsid w:val="00D30177"/>
    <w:rsid w:val="00D301B5"/>
    <w:rsid w:val="00D3029E"/>
    <w:rsid w:val="00D3038E"/>
    <w:rsid w:val="00D30421"/>
    <w:rsid w:val="00D30460"/>
    <w:rsid w:val="00D30512"/>
    <w:rsid w:val="00D3054C"/>
    <w:rsid w:val="00D3055D"/>
    <w:rsid w:val="00D30590"/>
    <w:rsid w:val="00D30700"/>
    <w:rsid w:val="00D30782"/>
    <w:rsid w:val="00D307A2"/>
    <w:rsid w:val="00D3080A"/>
    <w:rsid w:val="00D30858"/>
    <w:rsid w:val="00D308D8"/>
    <w:rsid w:val="00D3091B"/>
    <w:rsid w:val="00D309A6"/>
    <w:rsid w:val="00D309E0"/>
    <w:rsid w:val="00D30A15"/>
    <w:rsid w:val="00D30A78"/>
    <w:rsid w:val="00D30A9B"/>
    <w:rsid w:val="00D30D93"/>
    <w:rsid w:val="00D30E4E"/>
    <w:rsid w:val="00D30E85"/>
    <w:rsid w:val="00D30EFA"/>
    <w:rsid w:val="00D30F3E"/>
    <w:rsid w:val="00D30FD0"/>
    <w:rsid w:val="00D31008"/>
    <w:rsid w:val="00D3105A"/>
    <w:rsid w:val="00D31075"/>
    <w:rsid w:val="00D312B4"/>
    <w:rsid w:val="00D312B8"/>
    <w:rsid w:val="00D31316"/>
    <w:rsid w:val="00D3143C"/>
    <w:rsid w:val="00D3148E"/>
    <w:rsid w:val="00D3153A"/>
    <w:rsid w:val="00D31604"/>
    <w:rsid w:val="00D316C0"/>
    <w:rsid w:val="00D317CA"/>
    <w:rsid w:val="00D31808"/>
    <w:rsid w:val="00D31892"/>
    <w:rsid w:val="00D3189A"/>
    <w:rsid w:val="00D318DF"/>
    <w:rsid w:val="00D31958"/>
    <w:rsid w:val="00D3196E"/>
    <w:rsid w:val="00D319D6"/>
    <w:rsid w:val="00D31AA7"/>
    <w:rsid w:val="00D31AD7"/>
    <w:rsid w:val="00D31AE7"/>
    <w:rsid w:val="00D31B3A"/>
    <w:rsid w:val="00D31B8D"/>
    <w:rsid w:val="00D31BC5"/>
    <w:rsid w:val="00D31C14"/>
    <w:rsid w:val="00D31C29"/>
    <w:rsid w:val="00D31C8B"/>
    <w:rsid w:val="00D31CFC"/>
    <w:rsid w:val="00D31D44"/>
    <w:rsid w:val="00D31DEC"/>
    <w:rsid w:val="00D31EC4"/>
    <w:rsid w:val="00D31ED0"/>
    <w:rsid w:val="00D31F7A"/>
    <w:rsid w:val="00D31FCC"/>
    <w:rsid w:val="00D320B1"/>
    <w:rsid w:val="00D321CD"/>
    <w:rsid w:val="00D32211"/>
    <w:rsid w:val="00D3223E"/>
    <w:rsid w:val="00D3224A"/>
    <w:rsid w:val="00D322A0"/>
    <w:rsid w:val="00D3231F"/>
    <w:rsid w:val="00D3244C"/>
    <w:rsid w:val="00D32458"/>
    <w:rsid w:val="00D32469"/>
    <w:rsid w:val="00D32543"/>
    <w:rsid w:val="00D32748"/>
    <w:rsid w:val="00D32761"/>
    <w:rsid w:val="00D3278E"/>
    <w:rsid w:val="00D328D9"/>
    <w:rsid w:val="00D329BC"/>
    <w:rsid w:val="00D32A5D"/>
    <w:rsid w:val="00D32AA0"/>
    <w:rsid w:val="00D32B2C"/>
    <w:rsid w:val="00D32BD1"/>
    <w:rsid w:val="00D32C1A"/>
    <w:rsid w:val="00D32C75"/>
    <w:rsid w:val="00D32CEA"/>
    <w:rsid w:val="00D32D83"/>
    <w:rsid w:val="00D32E5F"/>
    <w:rsid w:val="00D32EBC"/>
    <w:rsid w:val="00D33043"/>
    <w:rsid w:val="00D33049"/>
    <w:rsid w:val="00D33078"/>
    <w:rsid w:val="00D33172"/>
    <w:rsid w:val="00D33181"/>
    <w:rsid w:val="00D33199"/>
    <w:rsid w:val="00D3320A"/>
    <w:rsid w:val="00D33216"/>
    <w:rsid w:val="00D33237"/>
    <w:rsid w:val="00D3329F"/>
    <w:rsid w:val="00D33317"/>
    <w:rsid w:val="00D3333F"/>
    <w:rsid w:val="00D3338F"/>
    <w:rsid w:val="00D33583"/>
    <w:rsid w:val="00D33587"/>
    <w:rsid w:val="00D3358E"/>
    <w:rsid w:val="00D335A2"/>
    <w:rsid w:val="00D335F6"/>
    <w:rsid w:val="00D33712"/>
    <w:rsid w:val="00D33744"/>
    <w:rsid w:val="00D3379B"/>
    <w:rsid w:val="00D337A7"/>
    <w:rsid w:val="00D337FF"/>
    <w:rsid w:val="00D3382D"/>
    <w:rsid w:val="00D339CD"/>
    <w:rsid w:val="00D33B1A"/>
    <w:rsid w:val="00D33B6D"/>
    <w:rsid w:val="00D33B82"/>
    <w:rsid w:val="00D33B9D"/>
    <w:rsid w:val="00D33BD7"/>
    <w:rsid w:val="00D33C7E"/>
    <w:rsid w:val="00D33CA5"/>
    <w:rsid w:val="00D33CB4"/>
    <w:rsid w:val="00D33CCB"/>
    <w:rsid w:val="00D33D00"/>
    <w:rsid w:val="00D33D29"/>
    <w:rsid w:val="00D33DD8"/>
    <w:rsid w:val="00D33E0A"/>
    <w:rsid w:val="00D33F3E"/>
    <w:rsid w:val="00D33F5D"/>
    <w:rsid w:val="00D3401C"/>
    <w:rsid w:val="00D34059"/>
    <w:rsid w:val="00D3405A"/>
    <w:rsid w:val="00D340C1"/>
    <w:rsid w:val="00D340C5"/>
    <w:rsid w:val="00D341D3"/>
    <w:rsid w:val="00D3421A"/>
    <w:rsid w:val="00D342C7"/>
    <w:rsid w:val="00D342F4"/>
    <w:rsid w:val="00D342FE"/>
    <w:rsid w:val="00D34310"/>
    <w:rsid w:val="00D3431A"/>
    <w:rsid w:val="00D343BC"/>
    <w:rsid w:val="00D343C1"/>
    <w:rsid w:val="00D3440D"/>
    <w:rsid w:val="00D344AA"/>
    <w:rsid w:val="00D344FC"/>
    <w:rsid w:val="00D34519"/>
    <w:rsid w:val="00D34524"/>
    <w:rsid w:val="00D345D5"/>
    <w:rsid w:val="00D34601"/>
    <w:rsid w:val="00D34629"/>
    <w:rsid w:val="00D3466B"/>
    <w:rsid w:val="00D3468A"/>
    <w:rsid w:val="00D346A6"/>
    <w:rsid w:val="00D346DD"/>
    <w:rsid w:val="00D34712"/>
    <w:rsid w:val="00D3472B"/>
    <w:rsid w:val="00D34826"/>
    <w:rsid w:val="00D348A7"/>
    <w:rsid w:val="00D348F5"/>
    <w:rsid w:val="00D34910"/>
    <w:rsid w:val="00D3493C"/>
    <w:rsid w:val="00D349A1"/>
    <w:rsid w:val="00D349DE"/>
    <w:rsid w:val="00D34AEB"/>
    <w:rsid w:val="00D34AFC"/>
    <w:rsid w:val="00D34B07"/>
    <w:rsid w:val="00D34B22"/>
    <w:rsid w:val="00D34B65"/>
    <w:rsid w:val="00D34B88"/>
    <w:rsid w:val="00D34BD0"/>
    <w:rsid w:val="00D34C09"/>
    <w:rsid w:val="00D34C0D"/>
    <w:rsid w:val="00D34C0F"/>
    <w:rsid w:val="00D34C2C"/>
    <w:rsid w:val="00D34CC7"/>
    <w:rsid w:val="00D34CCA"/>
    <w:rsid w:val="00D34CCD"/>
    <w:rsid w:val="00D34D13"/>
    <w:rsid w:val="00D34D48"/>
    <w:rsid w:val="00D34E25"/>
    <w:rsid w:val="00D34E7B"/>
    <w:rsid w:val="00D34F2A"/>
    <w:rsid w:val="00D34F34"/>
    <w:rsid w:val="00D35035"/>
    <w:rsid w:val="00D350E4"/>
    <w:rsid w:val="00D350F0"/>
    <w:rsid w:val="00D35124"/>
    <w:rsid w:val="00D35160"/>
    <w:rsid w:val="00D351B5"/>
    <w:rsid w:val="00D35207"/>
    <w:rsid w:val="00D35257"/>
    <w:rsid w:val="00D35311"/>
    <w:rsid w:val="00D35324"/>
    <w:rsid w:val="00D35462"/>
    <w:rsid w:val="00D354A6"/>
    <w:rsid w:val="00D354DB"/>
    <w:rsid w:val="00D3553A"/>
    <w:rsid w:val="00D3554F"/>
    <w:rsid w:val="00D35550"/>
    <w:rsid w:val="00D35621"/>
    <w:rsid w:val="00D358AD"/>
    <w:rsid w:val="00D358C2"/>
    <w:rsid w:val="00D358D0"/>
    <w:rsid w:val="00D359B8"/>
    <w:rsid w:val="00D359F8"/>
    <w:rsid w:val="00D35A21"/>
    <w:rsid w:val="00D35AA4"/>
    <w:rsid w:val="00D35AF9"/>
    <w:rsid w:val="00D35B30"/>
    <w:rsid w:val="00D35B84"/>
    <w:rsid w:val="00D35BF4"/>
    <w:rsid w:val="00D35C06"/>
    <w:rsid w:val="00D35C34"/>
    <w:rsid w:val="00D35C7E"/>
    <w:rsid w:val="00D35C99"/>
    <w:rsid w:val="00D35D40"/>
    <w:rsid w:val="00D35D42"/>
    <w:rsid w:val="00D35D9E"/>
    <w:rsid w:val="00D35DC3"/>
    <w:rsid w:val="00D35F92"/>
    <w:rsid w:val="00D35FA9"/>
    <w:rsid w:val="00D35FF7"/>
    <w:rsid w:val="00D3600C"/>
    <w:rsid w:val="00D36067"/>
    <w:rsid w:val="00D36084"/>
    <w:rsid w:val="00D360DC"/>
    <w:rsid w:val="00D36126"/>
    <w:rsid w:val="00D36140"/>
    <w:rsid w:val="00D36144"/>
    <w:rsid w:val="00D36222"/>
    <w:rsid w:val="00D36240"/>
    <w:rsid w:val="00D3629C"/>
    <w:rsid w:val="00D362AB"/>
    <w:rsid w:val="00D362B8"/>
    <w:rsid w:val="00D363EC"/>
    <w:rsid w:val="00D36468"/>
    <w:rsid w:val="00D36487"/>
    <w:rsid w:val="00D364C5"/>
    <w:rsid w:val="00D3652D"/>
    <w:rsid w:val="00D3654D"/>
    <w:rsid w:val="00D3657C"/>
    <w:rsid w:val="00D36624"/>
    <w:rsid w:val="00D36731"/>
    <w:rsid w:val="00D36733"/>
    <w:rsid w:val="00D36790"/>
    <w:rsid w:val="00D36799"/>
    <w:rsid w:val="00D367D1"/>
    <w:rsid w:val="00D36928"/>
    <w:rsid w:val="00D36942"/>
    <w:rsid w:val="00D36984"/>
    <w:rsid w:val="00D369BB"/>
    <w:rsid w:val="00D36A95"/>
    <w:rsid w:val="00D36AD9"/>
    <w:rsid w:val="00D36B47"/>
    <w:rsid w:val="00D36B53"/>
    <w:rsid w:val="00D36B59"/>
    <w:rsid w:val="00D36BBA"/>
    <w:rsid w:val="00D36BCE"/>
    <w:rsid w:val="00D36C39"/>
    <w:rsid w:val="00D36CA3"/>
    <w:rsid w:val="00D36CBB"/>
    <w:rsid w:val="00D36CC3"/>
    <w:rsid w:val="00D36CDB"/>
    <w:rsid w:val="00D36CFC"/>
    <w:rsid w:val="00D36D3C"/>
    <w:rsid w:val="00D36E7E"/>
    <w:rsid w:val="00D36EBF"/>
    <w:rsid w:val="00D36EC5"/>
    <w:rsid w:val="00D36EDF"/>
    <w:rsid w:val="00D36F71"/>
    <w:rsid w:val="00D36F8D"/>
    <w:rsid w:val="00D36FCE"/>
    <w:rsid w:val="00D36FD0"/>
    <w:rsid w:val="00D3701F"/>
    <w:rsid w:val="00D370C6"/>
    <w:rsid w:val="00D3711F"/>
    <w:rsid w:val="00D37130"/>
    <w:rsid w:val="00D37183"/>
    <w:rsid w:val="00D371C4"/>
    <w:rsid w:val="00D371E8"/>
    <w:rsid w:val="00D371EE"/>
    <w:rsid w:val="00D372A3"/>
    <w:rsid w:val="00D372CA"/>
    <w:rsid w:val="00D37319"/>
    <w:rsid w:val="00D37344"/>
    <w:rsid w:val="00D374AC"/>
    <w:rsid w:val="00D37517"/>
    <w:rsid w:val="00D375FC"/>
    <w:rsid w:val="00D37615"/>
    <w:rsid w:val="00D3761A"/>
    <w:rsid w:val="00D3767A"/>
    <w:rsid w:val="00D3768B"/>
    <w:rsid w:val="00D376EB"/>
    <w:rsid w:val="00D376F2"/>
    <w:rsid w:val="00D37719"/>
    <w:rsid w:val="00D37844"/>
    <w:rsid w:val="00D3786D"/>
    <w:rsid w:val="00D37916"/>
    <w:rsid w:val="00D37921"/>
    <w:rsid w:val="00D379BA"/>
    <w:rsid w:val="00D379F1"/>
    <w:rsid w:val="00D37A76"/>
    <w:rsid w:val="00D37A86"/>
    <w:rsid w:val="00D37AD0"/>
    <w:rsid w:val="00D37B62"/>
    <w:rsid w:val="00D37B7E"/>
    <w:rsid w:val="00D37CE2"/>
    <w:rsid w:val="00D37D56"/>
    <w:rsid w:val="00D37E00"/>
    <w:rsid w:val="00D37ECB"/>
    <w:rsid w:val="00D37EE7"/>
    <w:rsid w:val="00D37EFE"/>
    <w:rsid w:val="00D401A5"/>
    <w:rsid w:val="00D402DF"/>
    <w:rsid w:val="00D40324"/>
    <w:rsid w:val="00D403BD"/>
    <w:rsid w:val="00D40400"/>
    <w:rsid w:val="00D40440"/>
    <w:rsid w:val="00D40452"/>
    <w:rsid w:val="00D4045A"/>
    <w:rsid w:val="00D40481"/>
    <w:rsid w:val="00D40489"/>
    <w:rsid w:val="00D4049C"/>
    <w:rsid w:val="00D4050A"/>
    <w:rsid w:val="00D40599"/>
    <w:rsid w:val="00D4064B"/>
    <w:rsid w:val="00D4066F"/>
    <w:rsid w:val="00D40833"/>
    <w:rsid w:val="00D40855"/>
    <w:rsid w:val="00D40937"/>
    <w:rsid w:val="00D4093C"/>
    <w:rsid w:val="00D40A0C"/>
    <w:rsid w:val="00D40A3C"/>
    <w:rsid w:val="00D40A9F"/>
    <w:rsid w:val="00D40AEC"/>
    <w:rsid w:val="00D40B25"/>
    <w:rsid w:val="00D40C32"/>
    <w:rsid w:val="00D40C41"/>
    <w:rsid w:val="00D40C6B"/>
    <w:rsid w:val="00D40C6E"/>
    <w:rsid w:val="00D40CCB"/>
    <w:rsid w:val="00D40D35"/>
    <w:rsid w:val="00D40D70"/>
    <w:rsid w:val="00D40E2B"/>
    <w:rsid w:val="00D40E36"/>
    <w:rsid w:val="00D40E41"/>
    <w:rsid w:val="00D40EC4"/>
    <w:rsid w:val="00D40F40"/>
    <w:rsid w:val="00D40FE9"/>
    <w:rsid w:val="00D410A2"/>
    <w:rsid w:val="00D410E0"/>
    <w:rsid w:val="00D410E8"/>
    <w:rsid w:val="00D41140"/>
    <w:rsid w:val="00D411D1"/>
    <w:rsid w:val="00D411D2"/>
    <w:rsid w:val="00D4125A"/>
    <w:rsid w:val="00D412CB"/>
    <w:rsid w:val="00D412FC"/>
    <w:rsid w:val="00D4131C"/>
    <w:rsid w:val="00D41341"/>
    <w:rsid w:val="00D4134F"/>
    <w:rsid w:val="00D4135F"/>
    <w:rsid w:val="00D413BF"/>
    <w:rsid w:val="00D413F9"/>
    <w:rsid w:val="00D4145F"/>
    <w:rsid w:val="00D414A3"/>
    <w:rsid w:val="00D414B9"/>
    <w:rsid w:val="00D414F6"/>
    <w:rsid w:val="00D41530"/>
    <w:rsid w:val="00D41552"/>
    <w:rsid w:val="00D41560"/>
    <w:rsid w:val="00D41617"/>
    <w:rsid w:val="00D41669"/>
    <w:rsid w:val="00D416A2"/>
    <w:rsid w:val="00D41801"/>
    <w:rsid w:val="00D41905"/>
    <w:rsid w:val="00D41A81"/>
    <w:rsid w:val="00D41B25"/>
    <w:rsid w:val="00D41B7F"/>
    <w:rsid w:val="00D41B94"/>
    <w:rsid w:val="00D41C02"/>
    <w:rsid w:val="00D41DFD"/>
    <w:rsid w:val="00D41E88"/>
    <w:rsid w:val="00D41EAE"/>
    <w:rsid w:val="00D41EDE"/>
    <w:rsid w:val="00D41FE6"/>
    <w:rsid w:val="00D420A1"/>
    <w:rsid w:val="00D421B8"/>
    <w:rsid w:val="00D4226D"/>
    <w:rsid w:val="00D422C5"/>
    <w:rsid w:val="00D422FD"/>
    <w:rsid w:val="00D42310"/>
    <w:rsid w:val="00D42442"/>
    <w:rsid w:val="00D4245C"/>
    <w:rsid w:val="00D424A8"/>
    <w:rsid w:val="00D424B1"/>
    <w:rsid w:val="00D424D8"/>
    <w:rsid w:val="00D424F2"/>
    <w:rsid w:val="00D42522"/>
    <w:rsid w:val="00D425CF"/>
    <w:rsid w:val="00D4261E"/>
    <w:rsid w:val="00D42658"/>
    <w:rsid w:val="00D4265A"/>
    <w:rsid w:val="00D426D3"/>
    <w:rsid w:val="00D426D4"/>
    <w:rsid w:val="00D4289B"/>
    <w:rsid w:val="00D428CA"/>
    <w:rsid w:val="00D428F5"/>
    <w:rsid w:val="00D42904"/>
    <w:rsid w:val="00D42A19"/>
    <w:rsid w:val="00D42A2E"/>
    <w:rsid w:val="00D42A73"/>
    <w:rsid w:val="00D42B92"/>
    <w:rsid w:val="00D42CAE"/>
    <w:rsid w:val="00D42D12"/>
    <w:rsid w:val="00D42D66"/>
    <w:rsid w:val="00D42D93"/>
    <w:rsid w:val="00D42E26"/>
    <w:rsid w:val="00D42F04"/>
    <w:rsid w:val="00D42F2F"/>
    <w:rsid w:val="00D42FB3"/>
    <w:rsid w:val="00D43036"/>
    <w:rsid w:val="00D430D2"/>
    <w:rsid w:val="00D4311A"/>
    <w:rsid w:val="00D43125"/>
    <w:rsid w:val="00D4314B"/>
    <w:rsid w:val="00D431D9"/>
    <w:rsid w:val="00D432EE"/>
    <w:rsid w:val="00D432FC"/>
    <w:rsid w:val="00D43413"/>
    <w:rsid w:val="00D43436"/>
    <w:rsid w:val="00D4343A"/>
    <w:rsid w:val="00D43488"/>
    <w:rsid w:val="00D434C5"/>
    <w:rsid w:val="00D4353D"/>
    <w:rsid w:val="00D4358A"/>
    <w:rsid w:val="00D435A4"/>
    <w:rsid w:val="00D435E9"/>
    <w:rsid w:val="00D43697"/>
    <w:rsid w:val="00D436B5"/>
    <w:rsid w:val="00D436EC"/>
    <w:rsid w:val="00D4386C"/>
    <w:rsid w:val="00D4391A"/>
    <w:rsid w:val="00D43A32"/>
    <w:rsid w:val="00D43A3A"/>
    <w:rsid w:val="00D43A58"/>
    <w:rsid w:val="00D43AAB"/>
    <w:rsid w:val="00D43B72"/>
    <w:rsid w:val="00D43B73"/>
    <w:rsid w:val="00D43B93"/>
    <w:rsid w:val="00D43BC1"/>
    <w:rsid w:val="00D43C1B"/>
    <w:rsid w:val="00D43D05"/>
    <w:rsid w:val="00D43D64"/>
    <w:rsid w:val="00D43E0B"/>
    <w:rsid w:val="00D43EFE"/>
    <w:rsid w:val="00D43F24"/>
    <w:rsid w:val="00D43F8D"/>
    <w:rsid w:val="00D43FEA"/>
    <w:rsid w:val="00D44088"/>
    <w:rsid w:val="00D4408D"/>
    <w:rsid w:val="00D4408F"/>
    <w:rsid w:val="00D440D1"/>
    <w:rsid w:val="00D440F9"/>
    <w:rsid w:val="00D44108"/>
    <w:rsid w:val="00D44142"/>
    <w:rsid w:val="00D44147"/>
    <w:rsid w:val="00D441B9"/>
    <w:rsid w:val="00D441F4"/>
    <w:rsid w:val="00D443B1"/>
    <w:rsid w:val="00D44409"/>
    <w:rsid w:val="00D444D7"/>
    <w:rsid w:val="00D446B9"/>
    <w:rsid w:val="00D446BB"/>
    <w:rsid w:val="00D44728"/>
    <w:rsid w:val="00D44797"/>
    <w:rsid w:val="00D4479E"/>
    <w:rsid w:val="00D44819"/>
    <w:rsid w:val="00D448C5"/>
    <w:rsid w:val="00D449F6"/>
    <w:rsid w:val="00D449F9"/>
    <w:rsid w:val="00D449FD"/>
    <w:rsid w:val="00D44A02"/>
    <w:rsid w:val="00D44A9D"/>
    <w:rsid w:val="00D44AF8"/>
    <w:rsid w:val="00D44B6F"/>
    <w:rsid w:val="00D44B97"/>
    <w:rsid w:val="00D44CC2"/>
    <w:rsid w:val="00D44D26"/>
    <w:rsid w:val="00D44E42"/>
    <w:rsid w:val="00D44E77"/>
    <w:rsid w:val="00D44E7A"/>
    <w:rsid w:val="00D44EED"/>
    <w:rsid w:val="00D45020"/>
    <w:rsid w:val="00D4504A"/>
    <w:rsid w:val="00D45080"/>
    <w:rsid w:val="00D450BA"/>
    <w:rsid w:val="00D4516A"/>
    <w:rsid w:val="00D4518F"/>
    <w:rsid w:val="00D451E8"/>
    <w:rsid w:val="00D45309"/>
    <w:rsid w:val="00D4531A"/>
    <w:rsid w:val="00D45402"/>
    <w:rsid w:val="00D45414"/>
    <w:rsid w:val="00D45487"/>
    <w:rsid w:val="00D454C0"/>
    <w:rsid w:val="00D45615"/>
    <w:rsid w:val="00D456DE"/>
    <w:rsid w:val="00D456F6"/>
    <w:rsid w:val="00D4571F"/>
    <w:rsid w:val="00D45722"/>
    <w:rsid w:val="00D4579E"/>
    <w:rsid w:val="00D457CA"/>
    <w:rsid w:val="00D457F6"/>
    <w:rsid w:val="00D4580B"/>
    <w:rsid w:val="00D45993"/>
    <w:rsid w:val="00D45A8A"/>
    <w:rsid w:val="00D45AA1"/>
    <w:rsid w:val="00D45AB1"/>
    <w:rsid w:val="00D45ACD"/>
    <w:rsid w:val="00D45B02"/>
    <w:rsid w:val="00D45B29"/>
    <w:rsid w:val="00D45B51"/>
    <w:rsid w:val="00D45B96"/>
    <w:rsid w:val="00D45BC2"/>
    <w:rsid w:val="00D45CB2"/>
    <w:rsid w:val="00D45CB6"/>
    <w:rsid w:val="00D45CDA"/>
    <w:rsid w:val="00D45D87"/>
    <w:rsid w:val="00D45E4F"/>
    <w:rsid w:val="00D45EB2"/>
    <w:rsid w:val="00D45F3F"/>
    <w:rsid w:val="00D45FA7"/>
    <w:rsid w:val="00D45FDE"/>
    <w:rsid w:val="00D4602A"/>
    <w:rsid w:val="00D46109"/>
    <w:rsid w:val="00D4621D"/>
    <w:rsid w:val="00D4626B"/>
    <w:rsid w:val="00D462E4"/>
    <w:rsid w:val="00D4632B"/>
    <w:rsid w:val="00D4638C"/>
    <w:rsid w:val="00D4641A"/>
    <w:rsid w:val="00D46502"/>
    <w:rsid w:val="00D46510"/>
    <w:rsid w:val="00D46555"/>
    <w:rsid w:val="00D46563"/>
    <w:rsid w:val="00D46591"/>
    <w:rsid w:val="00D465D9"/>
    <w:rsid w:val="00D46631"/>
    <w:rsid w:val="00D4669D"/>
    <w:rsid w:val="00D46792"/>
    <w:rsid w:val="00D46835"/>
    <w:rsid w:val="00D468FB"/>
    <w:rsid w:val="00D46915"/>
    <w:rsid w:val="00D469E1"/>
    <w:rsid w:val="00D46B07"/>
    <w:rsid w:val="00D46BB3"/>
    <w:rsid w:val="00D46BC7"/>
    <w:rsid w:val="00D46C22"/>
    <w:rsid w:val="00D46DD0"/>
    <w:rsid w:val="00D46DE7"/>
    <w:rsid w:val="00D46E18"/>
    <w:rsid w:val="00D46F35"/>
    <w:rsid w:val="00D46FCE"/>
    <w:rsid w:val="00D4702F"/>
    <w:rsid w:val="00D470CE"/>
    <w:rsid w:val="00D470FD"/>
    <w:rsid w:val="00D471F5"/>
    <w:rsid w:val="00D47229"/>
    <w:rsid w:val="00D47260"/>
    <w:rsid w:val="00D47349"/>
    <w:rsid w:val="00D4734B"/>
    <w:rsid w:val="00D473AF"/>
    <w:rsid w:val="00D473F3"/>
    <w:rsid w:val="00D4749B"/>
    <w:rsid w:val="00D474DE"/>
    <w:rsid w:val="00D47538"/>
    <w:rsid w:val="00D47577"/>
    <w:rsid w:val="00D475A7"/>
    <w:rsid w:val="00D475C3"/>
    <w:rsid w:val="00D475CD"/>
    <w:rsid w:val="00D475CF"/>
    <w:rsid w:val="00D47668"/>
    <w:rsid w:val="00D47691"/>
    <w:rsid w:val="00D4769C"/>
    <w:rsid w:val="00D476BB"/>
    <w:rsid w:val="00D4775F"/>
    <w:rsid w:val="00D47802"/>
    <w:rsid w:val="00D47861"/>
    <w:rsid w:val="00D47867"/>
    <w:rsid w:val="00D4790B"/>
    <w:rsid w:val="00D47978"/>
    <w:rsid w:val="00D47AB5"/>
    <w:rsid w:val="00D47AF9"/>
    <w:rsid w:val="00D47B4A"/>
    <w:rsid w:val="00D47B88"/>
    <w:rsid w:val="00D47B8B"/>
    <w:rsid w:val="00D47C0A"/>
    <w:rsid w:val="00D47D65"/>
    <w:rsid w:val="00D47D9A"/>
    <w:rsid w:val="00D47E07"/>
    <w:rsid w:val="00D47E19"/>
    <w:rsid w:val="00D47EE8"/>
    <w:rsid w:val="00D47F0D"/>
    <w:rsid w:val="00D5005F"/>
    <w:rsid w:val="00D50078"/>
    <w:rsid w:val="00D500C0"/>
    <w:rsid w:val="00D500DB"/>
    <w:rsid w:val="00D500F0"/>
    <w:rsid w:val="00D5019B"/>
    <w:rsid w:val="00D501D0"/>
    <w:rsid w:val="00D50242"/>
    <w:rsid w:val="00D5033A"/>
    <w:rsid w:val="00D50425"/>
    <w:rsid w:val="00D5042C"/>
    <w:rsid w:val="00D505DD"/>
    <w:rsid w:val="00D507A5"/>
    <w:rsid w:val="00D508CA"/>
    <w:rsid w:val="00D509F2"/>
    <w:rsid w:val="00D50A99"/>
    <w:rsid w:val="00D50AB3"/>
    <w:rsid w:val="00D50AD2"/>
    <w:rsid w:val="00D50B30"/>
    <w:rsid w:val="00D50B6A"/>
    <w:rsid w:val="00D50BF3"/>
    <w:rsid w:val="00D50C33"/>
    <w:rsid w:val="00D50C49"/>
    <w:rsid w:val="00D50C69"/>
    <w:rsid w:val="00D50D2A"/>
    <w:rsid w:val="00D50D38"/>
    <w:rsid w:val="00D50DE9"/>
    <w:rsid w:val="00D50E42"/>
    <w:rsid w:val="00D50E48"/>
    <w:rsid w:val="00D50E96"/>
    <w:rsid w:val="00D50ED2"/>
    <w:rsid w:val="00D50EDF"/>
    <w:rsid w:val="00D50EEE"/>
    <w:rsid w:val="00D50F7A"/>
    <w:rsid w:val="00D510EA"/>
    <w:rsid w:val="00D5117C"/>
    <w:rsid w:val="00D511C0"/>
    <w:rsid w:val="00D511EA"/>
    <w:rsid w:val="00D51245"/>
    <w:rsid w:val="00D5125F"/>
    <w:rsid w:val="00D5131D"/>
    <w:rsid w:val="00D513FA"/>
    <w:rsid w:val="00D51560"/>
    <w:rsid w:val="00D5156A"/>
    <w:rsid w:val="00D51574"/>
    <w:rsid w:val="00D516AD"/>
    <w:rsid w:val="00D51734"/>
    <w:rsid w:val="00D51828"/>
    <w:rsid w:val="00D51858"/>
    <w:rsid w:val="00D5186A"/>
    <w:rsid w:val="00D518A5"/>
    <w:rsid w:val="00D51929"/>
    <w:rsid w:val="00D51935"/>
    <w:rsid w:val="00D51953"/>
    <w:rsid w:val="00D519BB"/>
    <w:rsid w:val="00D519F7"/>
    <w:rsid w:val="00D51A86"/>
    <w:rsid w:val="00D51B40"/>
    <w:rsid w:val="00D51C13"/>
    <w:rsid w:val="00D51C2E"/>
    <w:rsid w:val="00D51C8A"/>
    <w:rsid w:val="00D51C91"/>
    <w:rsid w:val="00D51CF1"/>
    <w:rsid w:val="00D51D18"/>
    <w:rsid w:val="00D51D5E"/>
    <w:rsid w:val="00D51D61"/>
    <w:rsid w:val="00D51F62"/>
    <w:rsid w:val="00D51FAD"/>
    <w:rsid w:val="00D51FC1"/>
    <w:rsid w:val="00D520C4"/>
    <w:rsid w:val="00D520F0"/>
    <w:rsid w:val="00D52126"/>
    <w:rsid w:val="00D52148"/>
    <w:rsid w:val="00D52150"/>
    <w:rsid w:val="00D521AD"/>
    <w:rsid w:val="00D521B3"/>
    <w:rsid w:val="00D521CB"/>
    <w:rsid w:val="00D52293"/>
    <w:rsid w:val="00D52295"/>
    <w:rsid w:val="00D52298"/>
    <w:rsid w:val="00D522FB"/>
    <w:rsid w:val="00D5233D"/>
    <w:rsid w:val="00D5236D"/>
    <w:rsid w:val="00D52394"/>
    <w:rsid w:val="00D523A5"/>
    <w:rsid w:val="00D523F0"/>
    <w:rsid w:val="00D52403"/>
    <w:rsid w:val="00D5240B"/>
    <w:rsid w:val="00D5252A"/>
    <w:rsid w:val="00D5257E"/>
    <w:rsid w:val="00D525AD"/>
    <w:rsid w:val="00D52659"/>
    <w:rsid w:val="00D5266E"/>
    <w:rsid w:val="00D526DD"/>
    <w:rsid w:val="00D52725"/>
    <w:rsid w:val="00D5272B"/>
    <w:rsid w:val="00D52773"/>
    <w:rsid w:val="00D52781"/>
    <w:rsid w:val="00D52787"/>
    <w:rsid w:val="00D5278C"/>
    <w:rsid w:val="00D5279B"/>
    <w:rsid w:val="00D5297E"/>
    <w:rsid w:val="00D52A2A"/>
    <w:rsid w:val="00D52AFB"/>
    <w:rsid w:val="00D52B58"/>
    <w:rsid w:val="00D52B8D"/>
    <w:rsid w:val="00D52BAB"/>
    <w:rsid w:val="00D52BB3"/>
    <w:rsid w:val="00D52C7D"/>
    <w:rsid w:val="00D52E01"/>
    <w:rsid w:val="00D52E3A"/>
    <w:rsid w:val="00D52FF0"/>
    <w:rsid w:val="00D53061"/>
    <w:rsid w:val="00D5312C"/>
    <w:rsid w:val="00D531CB"/>
    <w:rsid w:val="00D531F0"/>
    <w:rsid w:val="00D53216"/>
    <w:rsid w:val="00D53250"/>
    <w:rsid w:val="00D5338B"/>
    <w:rsid w:val="00D534F6"/>
    <w:rsid w:val="00D5356C"/>
    <w:rsid w:val="00D53595"/>
    <w:rsid w:val="00D535D9"/>
    <w:rsid w:val="00D536B3"/>
    <w:rsid w:val="00D53711"/>
    <w:rsid w:val="00D53766"/>
    <w:rsid w:val="00D537B8"/>
    <w:rsid w:val="00D537FC"/>
    <w:rsid w:val="00D53966"/>
    <w:rsid w:val="00D53B30"/>
    <w:rsid w:val="00D53BAA"/>
    <w:rsid w:val="00D53C1F"/>
    <w:rsid w:val="00D53C25"/>
    <w:rsid w:val="00D53D8B"/>
    <w:rsid w:val="00D53DEA"/>
    <w:rsid w:val="00D53E33"/>
    <w:rsid w:val="00D53E62"/>
    <w:rsid w:val="00D53E6B"/>
    <w:rsid w:val="00D53EA3"/>
    <w:rsid w:val="00D53EF5"/>
    <w:rsid w:val="00D53F3C"/>
    <w:rsid w:val="00D53F45"/>
    <w:rsid w:val="00D53F98"/>
    <w:rsid w:val="00D53FA8"/>
    <w:rsid w:val="00D541E9"/>
    <w:rsid w:val="00D541FE"/>
    <w:rsid w:val="00D54222"/>
    <w:rsid w:val="00D5436F"/>
    <w:rsid w:val="00D54398"/>
    <w:rsid w:val="00D5439A"/>
    <w:rsid w:val="00D543E9"/>
    <w:rsid w:val="00D5451C"/>
    <w:rsid w:val="00D54527"/>
    <w:rsid w:val="00D545B6"/>
    <w:rsid w:val="00D545D0"/>
    <w:rsid w:val="00D54638"/>
    <w:rsid w:val="00D5464E"/>
    <w:rsid w:val="00D5469B"/>
    <w:rsid w:val="00D5471C"/>
    <w:rsid w:val="00D547A5"/>
    <w:rsid w:val="00D5484B"/>
    <w:rsid w:val="00D548A7"/>
    <w:rsid w:val="00D548A8"/>
    <w:rsid w:val="00D54981"/>
    <w:rsid w:val="00D549D3"/>
    <w:rsid w:val="00D54A00"/>
    <w:rsid w:val="00D54A54"/>
    <w:rsid w:val="00D54AEC"/>
    <w:rsid w:val="00D54B26"/>
    <w:rsid w:val="00D54B31"/>
    <w:rsid w:val="00D54BD3"/>
    <w:rsid w:val="00D54CC3"/>
    <w:rsid w:val="00D54D18"/>
    <w:rsid w:val="00D54DCB"/>
    <w:rsid w:val="00D54EFB"/>
    <w:rsid w:val="00D54F06"/>
    <w:rsid w:val="00D54F07"/>
    <w:rsid w:val="00D54FCE"/>
    <w:rsid w:val="00D550A5"/>
    <w:rsid w:val="00D5516E"/>
    <w:rsid w:val="00D551A3"/>
    <w:rsid w:val="00D5521F"/>
    <w:rsid w:val="00D5525A"/>
    <w:rsid w:val="00D552F3"/>
    <w:rsid w:val="00D55347"/>
    <w:rsid w:val="00D55353"/>
    <w:rsid w:val="00D55356"/>
    <w:rsid w:val="00D553CE"/>
    <w:rsid w:val="00D55434"/>
    <w:rsid w:val="00D5543B"/>
    <w:rsid w:val="00D55479"/>
    <w:rsid w:val="00D554A7"/>
    <w:rsid w:val="00D5553F"/>
    <w:rsid w:val="00D556BD"/>
    <w:rsid w:val="00D557F8"/>
    <w:rsid w:val="00D55974"/>
    <w:rsid w:val="00D55A9D"/>
    <w:rsid w:val="00D55AD0"/>
    <w:rsid w:val="00D55B44"/>
    <w:rsid w:val="00D55C2B"/>
    <w:rsid w:val="00D55C91"/>
    <w:rsid w:val="00D55CC2"/>
    <w:rsid w:val="00D55D60"/>
    <w:rsid w:val="00D55EB8"/>
    <w:rsid w:val="00D55EE2"/>
    <w:rsid w:val="00D55F4B"/>
    <w:rsid w:val="00D55F5F"/>
    <w:rsid w:val="00D55F60"/>
    <w:rsid w:val="00D55FF8"/>
    <w:rsid w:val="00D56053"/>
    <w:rsid w:val="00D56099"/>
    <w:rsid w:val="00D560B7"/>
    <w:rsid w:val="00D560EC"/>
    <w:rsid w:val="00D5613B"/>
    <w:rsid w:val="00D562B6"/>
    <w:rsid w:val="00D56324"/>
    <w:rsid w:val="00D56350"/>
    <w:rsid w:val="00D5636E"/>
    <w:rsid w:val="00D56386"/>
    <w:rsid w:val="00D563A8"/>
    <w:rsid w:val="00D563FB"/>
    <w:rsid w:val="00D564D6"/>
    <w:rsid w:val="00D564F3"/>
    <w:rsid w:val="00D564FD"/>
    <w:rsid w:val="00D566D3"/>
    <w:rsid w:val="00D566F9"/>
    <w:rsid w:val="00D56794"/>
    <w:rsid w:val="00D567DE"/>
    <w:rsid w:val="00D567F9"/>
    <w:rsid w:val="00D56866"/>
    <w:rsid w:val="00D5686A"/>
    <w:rsid w:val="00D56915"/>
    <w:rsid w:val="00D5698A"/>
    <w:rsid w:val="00D56996"/>
    <w:rsid w:val="00D569A0"/>
    <w:rsid w:val="00D56A81"/>
    <w:rsid w:val="00D56AC5"/>
    <w:rsid w:val="00D56B2B"/>
    <w:rsid w:val="00D56BE2"/>
    <w:rsid w:val="00D56CC9"/>
    <w:rsid w:val="00D56D04"/>
    <w:rsid w:val="00D56D29"/>
    <w:rsid w:val="00D56D95"/>
    <w:rsid w:val="00D56E9B"/>
    <w:rsid w:val="00D56EEC"/>
    <w:rsid w:val="00D56F23"/>
    <w:rsid w:val="00D56F80"/>
    <w:rsid w:val="00D56F9A"/>
    <w:rsid w:val="00D56FCE"/>
    <w:rsid w:val="00D56FFC"/>
    <w:rsid w:val="00D57000"/>
    <w:rsid w:val="00D57145"/>
    <w:rsid w:val="00D5715C"/>
    <w:rsid w:val="00D57227"/>
    <w:rsid w:val="00D572A0"/>
    <w:rsid w:val="00D57367"/>
    <w:rsid w:val="00D57494"/>
    <w:rsid w:val="00D574EC"/>
    <w:rsid w:val="00D5752D"/>
    <w:rsid w:val="00D57553"/>
    <w:rsid w:val="00D57584"/>
    <w:rsid w:val="00D5763E"/>
    <w:rsid w:val="00D57673"/>
    <w:rsid w:val="00D57737"/>
    <w:rsid w:val="00D578A5"/>
    <w:rsid w:val="00D578CD"/>
    <w:rsid w:val="00D57914"/>
    <w:rsid w:val="00D5796E"/>
    <w:rsid w:val="00D57A11"/>
    <w:rsid w:val="00D57A79"/>
    <w:rsid w:val="00D57AA3"/>
    <w:rsid w:val="00D57ACA"/>
    <w:rsid w:val="00D57AF0"/>
    <w:rsid w:val="00D57B32"/>
    <w:rsid w:val="00D57B95"/>
    <w:rsid w:val="00D57BA4"/>
    <w:rsid w:val="00D57BE4"/>
    <w:rsid w:val="00D57BFF"/>
    <w:rsid w:val="00D57C79"/>
    <w:rsid w:val="00D57CBE"/>
    <w:rsid w:val="00D57DD7"/>
    <w:rsid w:val="00D57E5F"/>
    <w:rsid w:val="00D57FA1"/>
    <w:rsid w:val="00D57FD0"/>
    <w:rsid w:val="00D60031"/>
    <w:rsid w:val="00D600ED"/>
    <w:rsid w:val="00D6012B"/>
    <w:rsid w:val="00D60211"/>
    <w:rsid w:val="00D60282"/>
    <w:rsid w:val="00D6028F"/>
    <w:rsid w:val="00D6043F"/>
    <w:rsid w:val="00D60498"/>
    <w:rsid w:val="00D6050D"/>
    <w:rsid w:val="00D60531"/>
    <w:rsid w:val="00D60688"/>
    <w:rsid w:val="00D606F5"/>
    <w:rsid w:val="00D60748"/>
    <w:rsid w:val="00D60794"/>
    <w:rsid w:val="00D607DA"/>
    <w:rsid w:val="00D6084E"/>
    <w:rsid w:val="00D6086F"/>
    <w:rsid w:val="00D608AA"/>
    <w:rsid w:val="00D608C4"/>
    <w:rsid w:val="00D608CB"/>
    <w:rsid w:val="00D608DE"/>
    <w:rsid w:val="00D60918"/>
    <w:rsid w:val="00D60976"/>
    <w:rsid w:val="00D60998"/>
    <w:rsid w:val="00D609C0"/>
    <w:rsid w:val="00D609C5"/>
    <w:rsid w:val="00D60A3C"/>
    <w:rsid w:val="00D60AEC"/>
    <w:rsid w:val="00D60B07"/>
    <w:rsid w:val="00D60B4E"/>
    <w:rsid w:val="00D60B9F"/>
    <w:rsid w:val="00D60BF7"/>
    <w:rsid w:val="00D60BFE"/>
    <w:rsid w:val="00D60CA4"/>
    <w:rsid w:val="00D60CBC"/>
    <w:rsid w:val="00D60D55"/>
    <w:rsid w:val="00D60D69"/>
    <w:rsid w:val="00D60DC4"/>
    <w:rsid w:val="00D60EA0"/>
    <w:rsid w:val="00D6110D"/>
    <w:rsid w:val="00D6118C"/>
    <w:rsid w:val="00D6119E"/>
    <w:rsid w:val="00D61253"/>
    <w:rsid w:val="00D6134E"/>
    <w:rsid w:val="00D613EC"/>
    <w:rsid w:val="00D61404"/>
    <w:rsid w:val="00D6143B"/>
    <w:rsid w:val="00D614C7"/>
    <w:rsid w:val="00D61548"/>
    <w:rsid w:val="00D6155D"/>
    <w:rsid w:val="00D615C5"/>
    <w:rsid w:val="00D6160D"/>
    <w:rsid w:val="00D61624"/>
    <w:rsid w:val="00D61645"/>
    <w:rsid w:val="00D6170C"/>
    <w:rsid w:val="00D61728"/>
    <w:rsid w:val="00D617CE"/>
    <w:rsid w:val="00D61855"/>
    <w:rsid w:val="00D6191A"/>
    <w:rsid w:val="00D61A91"/>
    <w:rsid w:val="00D61B13"/>
    <w:rsid w:val="00D61B81"/>
    <w:rsid w:val="00D61B87"/>
    <w:rsid w:val="00D61C17"/>
    <w:rsid w:val="00D61C22"/>
    <w:rsid w:val="00D61C65"/>
    <w:rsid w:val="00D61D1A"/>
    <w:rsid w:val="00D61D20"/>
    <w:rsid w:val="00D61DB4"/>
    <w:rsid w:val="00D61E39"/>
    <w:rsid w:val="00D61F27"/>
    <w:rsid w:val="00D61F83"/>
    <w:rsid w:val="00D61FD2"/>
    <w:rsid w:val="00D62021"/>
    <w:rsid w:val="00D62022"/>
    <w:rsid w:val="00D62072"/>
    <w:rsid w:val="00D620C2"/>
    <w:rsid w:val="00D620CA"/>
    <w:rsid w:val="00D620DA"/>
    <w:rsid w:val="00D620EB"/>
    <w:rsid w:val="00D62120"/>
    <w:rsid w:val="00D62172"/>
    <w:rsid w:val="00D621FE"/>
    <w:rsid w:val="00D62236"/>
    <w:rsid w:val="00D62256"/>
    <w:rsid w:val="00D62389"/>
    <w:rsid w:val="00D623AA"/>
    <w:rsid w:val="00D62525"/>
    <w:rsid w:val="00D62557"/>
    <w:rsid w:val="00D62605"/>
    <w:rsid w:val="00D62622"/>
    <w:rsid w:val="00D6269A"/>
    <w:rsid w:val="00D62711"/>
    <w:rsid w:val="00D6271B"/>
    <w:rsid w:val="00D62722"/>
    <w:rsid w:val="00D6274F"/>
    <w:rsid w:val="00D627E0"/>
    <w:rsid w:val="00D627E1"/>
    <w:rsid w:val="00D627F5"/>
    <w:rsid w:val="00D62807"/>
    <w:rsid w:val="00D62820"/>
    <w:rsid w:val="00D62831"/>
    <w:rsid w:val="00D628C8"/>
    <w:rsid w:val="00D628EE"/>
    <w:rsid w:val="00D62986"/>
    <w:rsid w:val="00D62989"/>
    <w:rsid w:val="00D62A06"/>
    <w:rsid w:val="00D62A28"/>
    <w:rsid w:val="00D62A87"/>
    <w:rsid w:val="00D62AAE"/>
    <w:rsid w:val="00D62BFB"/>
    <w:rsid w:val="00D62C15"/>
    <w:rsid w:val="00D62CAC"/>
    <w:rsid w:val="00D62DAE"/>
    <w:rsid w:val="00D62E5D"/>
    <w:rsid w:val="00D62EC8"/>
    <w:rsid w:val="00D62EEB"/>
    <w:rsid w:val="00D62F90"/>
    <w:rsid w:val="00D63054"/>
    <w:rsid w:val="00D630EB"/>
    <w:rsid w:val="00D6313B"/>
    <w:rsid w:val="00D631A9"/>
    <w:rsid w:val="00D631E2"/>
    <w:rsid w:val="00D63206"/>
    <w:rsid w:val="00D63279"/>
    <w:rsid w:val="00D63281"/>
    <w:rsid w:val="00D63284"/>
    <w:rsid w:val="00D632DE"/>
    <w:rsid w:val="00D632EA"/>
    <w:rsid w:val="00D63301"/>
    <w:rsid w:val="00D63348"/>
    <w:rsid w:val="00D6335F"/>
    <w:rsid w:val="00D633D1"/>
    <w:rsid w:val="00D634A4"/>
    <w:rsid w:val="00D63531"/>
    <w:rsid w:val="00D63579"/>
    <w:rsid w:val="00D635E4"/>
    <w:rsid w:val="00D6365B"/>
    <w:rsid w:val="00D6366D"/>
    <w:rsid w:val="00D63707"/>
    <w:rsid w:val="00D6379E"/>
    <w:rsid w:val="00D637C2"/>
    <w:rsid w:val="00D63863"/>
    <w:rsid w:val="00D63870"/>
    <w:rsid w:val="00D63929"/>
    <w:rsid w:val="00D63AEC"/>
    <w:rsid w:val="00D63B2C"/>
    <w:rsid w:val="00D63B66"/>
    <w:rsid w:val="00D63B6B"/>
    <w:rsid w:val="00D63C01"/>
    <w:rsid w:val="00D63C5D"/>
    <w:rsid w:val="00D63C61"/>
    <w:rsid w:val="00D63D8C"/>
    <w:rsid w:val="00D63DC1"/>
    <w:rsid w:val="00D63F47"/>
    <w:rsid w:val="00D63F94"/>
    <w:rsid w:val="00D63FFD"/>
    <w:rsid w:val="00D6402E"/>
    <w:rsid w:val="00D640CC"/>
    <w:rsid w:val="00D64126"/>
    <w:rsid w:val="00D64182"/>
    <w:rsid w:val="00D64268"/>
    <w:rsid w:val="00D6428C"/>
    <w:rsid w:val="00D642D0"/>
    <w:rsid w:val="00D6434F"/>
    <w:rsid w:val="00D6448D"/>
    <w:rsid w:val="00D644D1"/>
    <w:rsid w:val="00D644E0"/>
    <w:rsid w:val="00D64513"/>
    <w:rsid w:val="00D64537"/>
    <w:rsid w:val="00D64551"/>
    <w:rsid w:val="00D64562"/>
    <w:rsid w:val="00D645C4"/>
    <w:rsid w:val="00D645E6"/>
    <w:rsid w:val="00D645F4"/>
    <w:rsid w:val="00D646D3"/>
    <w:rsid w:val="00D6471E"/>
    <w:rsid w:val="00D64758"/>
    <w:rsid w:val="00D64765"/>
    <w:rsid w:val="00D647FF"/>
    <w:rsid w:val="00D6481B"/>
    <w:rsid w:val="00D6482C"/>
    <w:rsid w:val="00D64894"/>
    <w:rsid w:val="00D648D7"/>
    <w:rsid w:val="00D64911"/>
    <w:rsid w:val="00D649EE"/>
    <w:rsid w:val="00D64A26"/>
    <w:rsid w:val="00D64B7F"/>
    <w:rsid w:val="00D64BA4"/>
    <w:rsid w:val="00D64BAD"/>
    <w:rsid w:val="00D64BB1"/>
    <w:rsid w:val="00D64BCC"/>
    <w:rsid w:val="00D64C5E"/>
    <w:rsid w:val="00D64C8F"/>
    <w:rsid w:val="00D64CF9"/>
    <w:rsid w:val="00D64EB7"/>
    <w:rsid w:val="00D64ECB"/>
    <w:rsid w:val="00D64FB7"/>
    <w:rsid w:val="00D65037"/>
    <w:rsid w:val="00D650E0"/>
    <w:rsid w:val="00D65115"/>
    <w:rsid w:val="00D6512B"/>
    <w:rsid w:val="00D65136"/>
    <w:rsid w:val="00D65189"/>
    <w:rsid w:val="00D65197"/>
    <w:rsid w:val="00D65245"/>
    <w:rsid w:val="00D65264"/>
    <w:rsid w:val="00D65334"/>
    <w:rsid w:val="00D65457"/>
    <w:rsid w:val="00D65497"/>
    <w:rsid w:val="00D6550D"/>
    <w:rsid w:val="00D6552E"/>
    <w:rsid w:val="00D65649"/>
    <w:rsid w:val="00D65802"/>
    <w:rsid w:val="00D65867"/>
    <w:rsid w:val="00D658BC"/>
    <w:rsid w:val="00D65994"/>
    <w:rsid w:val="00D65A45"/>
    <w:rsid w:val="00D65A47"/>
    <w:rsid w:val="00D65A6B"/>
    <w:rsid w:val="00D65A94"/>
    <w:rsid w:val="00D65B1A"/>
    <w:rsid w:val="00D65B33"/>
    <w:rsid w:val="00D65B7E"/>
    <w:rsid w:val="00D65B8A"/>
    <w:rsid w:val="00D65BAA"/>
    <w:rsid w:val="00D65BB5"/>
    <w:rsid w:val="00D65BDA"/>
    <w:rsid w:val="00D65C32"/>
    <w:rsid w:val="00D65C86"/>
    <w:rsid w:val="00D65CD1"/>
    <w:rsid w:val="00D65DC1"/>
    <w:rsid w:val="00D65E2E"/>
    <w:rsid w:val="00D65E8C"/>
    <w:rsid w:val="00D65F14"/>
    <w:rsid w:val="00D65F3F"/>
    <w:rsid w:val="00D66023"/>
    <w:rsid w:val="00D6605E"/>
    <w:rsid w:val="00D66090"/>
    <w:rsid w:val="00D66159"/>
    <w:rsid w:val="00D66298"/>
    <w:rsid w:val="00D662BF"/>
    <w:rsid w:val="00D66310"/>
    <w:rsid w:val="00D663D9"/>
    <w:rsid w:val="00D6648C"/>
    <w:rsid w:val="00D664CE"/>
    <w:rsid w:val="00D6655B"/>
    <w:rsid w:val="00D66582"/>
    <w:rsid w:val="00D665EA"/>
    <w:rsid w:val="00D665EB"/>
    <w:rsid w:val="00D666C3"/>
    <w:rsid w:val="00D6671A"/>
    <w:rsid w:val="00D66783"/>
    <w:rsid w:val="00D668B7"/>
    <w:rsid w:val="00D669AB"/>
    <w:rsid w:val="00D669E0"/>
    <w:rsid w:val="00D66A2F"/>
    <w:rsid w:val="00D66A32"/>
    <w:rsid w:val="00D66C0E"/>
    <w:rsid w:val="00D66C11"/>
    <w:rsid w:val="00D66C22"/>
    <w:rsid w:val="00D66C5B"/>
    <w:rsid w:val="00D66C79"/>
    <w:rsid w:val="00D66C7F"/>
    <w:rsid w:val="00D66D68"/>
    <w:rsid w:val="00D66DFB"/>
    <w:rsid w:val="00D66E12"/>
    <w:rsid w:val="00D66F06"/>
    <w:rsid w:val="00D66F2E"/>
    <w:rsid w:val="00D66F41"/>
    <w:rsid w:val="00D66FC3"/>
    <w:rsid w:val="00D6703F"/>
    <w:rsid w:val="00D67055"/>
    <w:rsid w:val="00D6707F"/>
    <w:rsid w:val="00D670AA"/>
    <w:rsid w:val="00D670C7"/>
    <w:rsid w:val="00D6719C"/>
    <w:rsid w:val="00D67238"/>
    <w:rsid w:val="00D672EE"/>
    <w:rsid w:val="00D67372"/>
    <w:rsid w:val="00D673C7"/>
    <w:rsid w:val="00D673E1"/>
    <w:rsid w:val="00D673F1"/>
    <w:rsid w:val="00D674D0"/>
    <w:rsid w:val="00D67642"/>
    <w:rsid w:val="00D6766A"/>
    <w:rsid w:val="00D67714"/>
    <w:rsid w:val="00D67761"/>
    <w:rsid w:val="00D6779D"/>
    <w:rsid w:val="00D677D7"/>
    <w:rsid w:val="00D67936"/>
    <w:rsid w:val="00D67998"/>
    <w:rsid w:val="00D679D0"/>
    <w:rsid w:val="00D67A24"/>
    <w:rsid w:val="00D67A59"/>
    <w:rsid w:val="00D67A81"/>
    <w:rsid w:val="00D67AA4"/>
    <w:rsid w:val="00D67AB4"/>
    <w:rsid w:val="00D67AE8"/>
    <w:rsid w:val="00D67B45"/>
    <w:rsid w:val="00D67B6C"/>
    <w:rsid w:val="00D67BCE"/>
    <w:rsid w:val="00D67C38"/>
    <w:rsid w:val="00D67CB4"/>
    <w:rsid w:val="00D67CD5"/>
    <w:rsid w:val="00D67DC5"/>
    <w:rsid w:val="00D67DE5"/>
    <w:rsid w:val="00D67E2B"/>
    <w:rsid w:val="00D67F8D"/>
    <w:rsid w:val="00D67FDA"/>
    <w:rsid w:val="00D70046"/>
    <w:rsid w:val="00D7005F"/>
    <w:rsid w:val="00D700F8"/>
    <w:rsid w:val="00D7011D"/>
    <w:rsid w:val="00D70176"/>
    <w:rsid w:val="00D7019C"/>
    <w:rsid w:val="00D701B3"/>
    <w:rsid w:val="00D70215"/>
    <w:rsid w:val="00D702DF"/>
    <w:rsid w:val="00D702E5"/>
    <w:rsid w:val="00D7033B"/>
    <w:rsid w:val="00D7033D"/>
    <w:rsid w:val="00D70341"/>
    <w:rsid w:val="00D703A6"/>
    <w:rsid w:val="00D70417"/>
    <w:rsid w:val="00D7045C"/>
    <w:rsid w:val="00D704B9"/>
    <w:rsid w:val="00D704F9"/>
    <w:rsid w:val="00D70547"/>
    <w:rsid w:val="00D7061F"/>
    <w:rsid w:val="00D70635"/>
    <w:rsid w:val="00D7065C"/>
    <w:rsid w:val="00D70702"/>
    <w:rsid w:val="00D707C3"/>
    <w:rsid w:val="00D70850"/>
    <w:rsid w:val="00D70880"/>
    <w:rsid w:val="00D708C2"/>
    <w:rsid w:val="00D70943"/>
    <w:rsid w:val="00D70967"/>
    <w:rsid w:val="00D70979"/>
    <w:rsid w:val="00D70A24"/>
    <w:rsid w:val="00D70A29"/>
    <w:rsid w:val="00D70A6A"/>
    <w:rsid w:val="00D70A90"/>
    <w:rsid w:val="00D70AF5"/>
    <w:rsid w:val="00D70B0A"/>
    <w:rsid w:val="00D70B6F"/>
    <w:rsid w:val="00D70BE2"/>
    <w:rsid w:val="00D70C62"/>
    <w:rsid w:val="00D70CF0"/>
    <w:rsid w:val="00D70D09"/>
    <w:rsid w:val="00D70D66"/>
    <w:rsid w:val="00D70D82"/>
    <w:rsid w:val="00D70ECC"/>
    <w:rsid w:val="00D70F9D"/>
    <w:rsid w:val="00D71075"/>
    <w:rsid w:val="00D710C6"/>
    <w:rsid w:val="00D71179"/>
    <w:rsid w:val="00D71399"/>
    <w:rsid w:val="00D7141B"/>
    <w:rsid w:val="00D71490"/>
    <w:rsid w:val="00D7152B"/>
    <w:rsid w:val="00D71619"/>
    <w:rsid w:val="00D71647"/>
    <w:rsid w:val="00D716AF"/>
    <w:rsid w:val="00D716E8"/>
    <w:rsid w:val="00D716F1"/>
    <w:rsid w:val="00D71708"/>
    <w:rsid w:val="00D71724"/>
    <w:rsid w:val="00D71803"/>
    <w:rsid w:val="00D71804"/>
    <w:rsid w:val="00D71820"/>
    <w:rsid w:val="00D71873"/>
    <w:rsid w:val="00D71890"/>
    <w:rsid w:val="00D718D5"/>
    <w:rsid w:val="00D719F0"/>
    <w:rsid w:val="00D71A39"/>
    <w:rsid w:val="00D71A86"/>
    <w:rsid w:val="00D71AB8"/>
    <w:rsid w:val="00D71B0F"/>
    <w:rsid w:val="00D71B35"/>
    <w:rsid w:val="00D71B38"/>
    <w:rsid w:val="00D71B89"/>
    <w:rsid w:val="00D71C08"/>
    <w:rsid w:val="00D71C56"/>
    <w:rsid w:val="00D71CC8"/>
    <w:rsid w:val="00D71D26"/>
    <w:rsid w:val="00D71D58"/>
    <w:rsid w:val="00D71D86"/>
    <w:rsid w:val="00D71E99"/>
    <w:rsid w:val="00D71ECC"/>
    <w:rsid w:val="00D71ECF"/>
    <w:rsid w:val="00D71EE1"/>
    <w:rsid w:val="00D71EE3"/>
    <w:rsid w:val="00D71EF1"/>
    <w:rsid w:val="00D71F8B"/>
    <w:rsid w:val="00D71FF4"/>
    <w:rsid w:val="00D72031"/>
    <w:rsid w:val="00D72047"/>
    <w:rsid w:val="00D720A1"/>
    <w:rsid w:val="00D720AB"/>
    <w:rsid w:val="00D720C7"/>
    <w:rsid w:val="00D72221"/>
    <w:rsid w:val="00D72288"/>
    <w:rsid w:val="00D722AD"/>
    <w:rsid w:val="00D72485"/>
    <w:rsid w:val="00D72546"/>
    <w:rsid w:val="00D725FF"/>
    <w:rsid w:val="00D7262C"/>
    <w:rsid w:val="00D72631"/>
    <w:rsid w:val="00D72635"/>
    <w:rsid w:val="00D7270A"/>
    <w:rsid w:val="00D727B8"/>
    <w:rsid w:val="00D727C8"/>
    <w:rsid w:val="00D727F0"/>
    <w:rsid w:val="00D7282A"/>
    <w:rsid w:val="00D72835"/>
    <w:rsid w:val="00D728FA"/>
    <w:rsid w:val="00D72901"/>
    <w:rsid w:val="00D7293F"/>
    <w:rsid w:val="00D72991"/>
    <w:rsid w:val="00D72A4D"/>
    <w:rsid w:val="00D72A86"/>
    <w:rsid w:val="00D72B24"/>
    <w:rsid w:val="00D72C4A"/>
    <w:rsid w:val="00D72CF0"/>
    <w:rsid w:val="00D72D73"/>
    <w:rsid w:val="00D72E24"/>
    <w:rsid w:val="00D72E35"/>
    <w:rsid w:val="00D72EAF"/>
    <w:rsid w:val="00D72F9A"/>
    <w:rsid w:val="00D73005"/>
    <w:rsid w:val="00D7300A"/>
    <w:rsid w:val="00D7306B"/>
    <w:rsid w:val="00D7307D"/>
    <w:rsid w:val="00D7315F"/>
    <w:rsid w:val="00D731CD"/>
    <w:rsid w:val="00D731DF"/>
    <w:rsid w:val="00D73290"/>
    <w:rsid w:val="00D732C5"/>
    <w:rsid w:val="00D733B2"/>
    <w:rsid w:val="00D733D5"/>
    <w:rsid w:val="00D73414"/>
    <w:rsid w:val="00D7346E"/>
    <w:rsid w:val="00D7348C"/>
    <w:rsid w:val="00D73497"/>
    <w:rsid w:val="00D73594"/>
    <w:rsid w:val="00D735C6"/>
    <w:rsid w:val="00D73638"/>
    <w:rsid w:val="00D7366C"/>
    <w:rsid w:val="00D737D7"/>
    <w:rsid w:val="00D737F2"/>
    <w:rsid w:val="00D7380C"/>
    <w:rsid w:val="00D7397E"/>
    <w:rsid w:val="00D73988"/>
    <w:rsid w:val="00D73997"/>
    <w:rsid w:val="00D73A1C"/>
    <w:rsid w:val="00D73A6B"/>
    <w:rsid w:val="00D73A75"/>
    <w:rsid w:val="00D73A94"/>
    <w:rsid w:val="00D73A98"/>
    <w:rsid w:val="00D73AF6"/>
    <w:rsid w:val="00D73B3F"/>
    <w:rsid w:val="00D73CC0"/>
    <w:rsid w:val="00D73CC2"/>
    <w:rsid w:val="00D73CEA"/>
    <w:rsid w:val="00D73D47"/>
    <w:rsid w:val="00D73DA5"/>
    <w:rsid w:val="00D73DAE"/>
    <w:rsid w:val="00D73DD4"/>
    <w:rsid w:val="00D73E22"/>
    <w:rsid w:val="00D73E3E"/>
    <w:rsid w:val="00D73EBC"/>
    <w:rsid w:val="00D73EF7"/>
    <w:rsid w:val="00D73F85"/>
    <w:rsid w:val="00D73FDE"/>
    <w:rsid w:val="00D7407C"/>
    <w:rsid w:val="00D740C8"/>
    <w:rsid w:val="00D7412B"/>
    <w:rsid w:val="00D7412E"/>
    <w:rsid w:val="00D74209"/>
    <w:rsid w:val="00D7424C"/>
    <w:rsid w:val="00D74274"/>
    <w:rsid w:val="00D74293"/>
    <w:rsid w:val="00D742E5"/>
    <w:rsid w:val="00D7438E"/>
    <w:rsid w:val="00D743E6"/>
    <w:rsid w:val="00D743F2"/>
    <w:rsid w:val="00D7446B"/>
    <w:rsid w:val="00D74529"/>
    <w:rsid w:val="00D74532"/>
    <w:rsid w:val="00D7458D"/>
    <w:rsid w:val="00D74634"/>
    <w:rsid w:val="00D7469C"/>
    <w:rsid w:val="00D746A4"/>
    <w:rsid w:val="00D746D2"/>
    <w:rsid w:val="00D746E4"/>
    <w:rsid w:val="00D746F0"/>
    <w:rsid w:val="00D74713"/>
    <w:rsid w:val="00D7471E"/>
    <w:rsid w:val="00D7491D"/>
    <w:rsid w:val="00D749E6"/>
    <w:rsid w:val="00D74A30"/>
    <w:rsid w:val="00D74A32"/>
    <w:rsid w:val="00D74AE6"/>
    <w:rsid w:val="00D74B90"/>
    <w:rsid w:val="00D74BD3"/>
    <w:rsid w:val="00D74C02"/>
    <w:rsid w:val="00D74C22"/>
    <w:rsid w:val="00D74C51"/>
    <w:rsid w:val="00D74C8E"/>
    <w:rsid w:val="00D74CB4"/>
    <w:rsid w:val="00D74CF5"/>
    <w:rsid w:val="00D74D2D"/>
    <w:rsid w:val="00D74D4B"/>
    <w:rsid w:val="00D74F52"/>
    <w:rsid w:val="00D74FE4"/>
    <w:rsid w:val="00D7500A"/>
    <w:rsid w:val="00D75037"/>
    <w:rsid w:val="00D7503D"/>
    <w:rsid w:val="00D75052"/>
    <w:rsid w:val="00D7506A"/>
    <w:rsid w:val="00D750BF"/>
    <w:rsid w:val="00D7517C"/>
    <w:rsid w:val="00D752FE"/>
    <w:rsid w:val="00D75394"/>
    <w:rsid w:val="00D753AC"/>
    <w:rsid w:val="00D75479"/>
    <w:rsid w:val="00D754C9"/>
    <w:rsid w:val="00D754CA"/>
    <w:rsid w:val="00D754F7"/>
    <w:rsid w:val="00D75514"/>
    <w:rsid w:val="00D75586"/>
    <w:rsid w:val="00D7569D"/>
    <w:rsid w:val="00D7569F"/>
    <w:rsid w:val="00D756A2"/>
    <w:rsid w:val="00D7576D"/>
    <w:rsid w:val="00D757B1"/>
    <w:rsid w:val="00D757BA"/>
    <w:rsid w:val="00D75816"/>
    <w:rsid w:val="00D75838"/>
    <w:rsid w:val="00D758D9"/>
    <w:rsid w:val="00D75958"/>
    <w:rsid w:val="00D75A35"/>
    <w:rsid w:val="00D75A83"/>
    <w:rsid w:val="00D75AC8"/>
    <w:rsid w:val="00D75ACF"/>
    <w:rsid w:val="00D75ADE"/>
    <w:rsid w:val="00D75B82"/>
    <w:rsid w:val="00D75BA1"/>
    <w:rsid w:val="00D75C04"/>
    <w:rsid w:val="00D75CA3"/>
    <w:rsid w:val="00D75CBC"/>
    <w:rsid w:val="00D75D41"/>
    <w:rsid w:val="00D75D42"/>
    <w:rsid w:val="00D75D48"/>
    <w:rsid w:val="00D75DBF"/>
    <w:rsid w:val="00D75DFA"/>
    <w:rsid w:val="00D75E4D"/>
    <w:rsid w:val="00D75E92"/>
    <w:rsid w:val="00D760AB"/>
    <w:rsid w:val="00D7615D"/>
    <w:rsid w:val="00D7617E"/>
    <w:rsid w:val="00D76266"/>
    <w:rsid w:val="00D76274"/>
    <w:rsid w:val="00D762B3"/>
    <w:rsid w:val="00D76332"/>
    <w:rsid w:val="00D76434"/>
    <w:rsid w:val="00D76512"/>
    <w:rsid w:val="00D765AB"/>
    <w:rsid w:val="00D765CE"/>
    <w:rsid w:val="00D76603"/>
    <w:rsid w:val="00D766E4"/>
    <w:rsid w:val="00D766F8"/>
    <w:rsid w:val="00D76721"/>
    <w:rsid w:val="00D76758"/>
    <w:rsid w:val="00D76794"/>
    <w:rsid w:val="00D767DE"/>
    <w:rsid w:val="00D76820"/>
    <w:rsid w:val="00D76834"/>
    <w:rsid w:val="00D76927"/>
    <w:rsid w:val="00D76928"/>
    <w:rsid w:val="00D76996"/>
    <w:rsid w:val="00D769E2"/>
    <w:rsid w:val="00D76A51"/>
    <w:rsid w:val="00D76A6A"/>
    <w:rsid w:val="00D76A86"/>
    <w:rsid w:val="00D76A94"/>
    <w:rsid w:val="00D76AC2"/>
    <w:rsid w:val="00D76AF9"/>
    <w:rsid w:val="00D76B60"/>
    <w:rsid w:val="00D76BC1"/>
    <w:rsid w:val="00D76BE5"/>
    <w:rsid w:val="00D76CA1"/>
    <w:rsid w:val="00D76D08"/>
    <w:rsid w:val="00D76D74"/>
    <w:rsid w:val="00D76D86"/>
    <w:rsid w:val="00D76E19"/>
    <w:rsid w:val="00D76E20"/>
    <w:rsid w:val="00D76E24"/>
    <w:rsid w:val="00D76E30"/>
    <w:rsid w:val="00D76E72"/>
    <w:rsid w:val="00D76E88"/>
    <w:rsid w:val="00D76EF0"/>
    <w:rsid w:val="00D76F1D"/>
    <w:rsid w:val="00D7700A"/>
    <w:rsid w:val="00D77067"/>
    <w:rsid w:val="00D77162"/>
    <w:rsid w:val="00D7719A"/>
    <w:rsid w:val="00D771BC"/>
    <w:rsid w:val="00D77252"/>
    <w:rsid w:val="00D77312"/>
    <w:rsid w:val="00D7735D"/>
    <w:rsid w:val="00D77387"/>
    <w:rsid w:val="00D7740C"/>
    <w:rsid w:val="00D774FC"/>
    <w:rsid w:val="00D77525"/>
    <w:rsid w:val="00D77549"/>
    <w:rsid w:val="00D7766E"/>
    <w:rsid w:val="00D77699"/>
    <w:rsid w:val="00D77703"/>
    <w:rsid w:val="00D777F8"/>
    <w:rsid w:val="00D777F9"/>
    <w:rsid w:val="00D77812"/>
    <w:rsid w:val="00D7783D"/>
    <w:rsid w:val="00D778CD"/>
    <w:rsid w:val="00D778E6"/>
    <w:rsid w:val="00D77967"/>
    <w:rsid w:val="00D77982"/>
    <w:rsid w:val="00D779D9"/>
    <w:rsid w:val="00D77AF8"/>
    <w:rsid w:val="00D77B06"/>
    <w:rsid w:val="00D77C60"/>
    <w:rsid w:val="00D77C64"/>
    <w:rsid w:val="00D77C78"/>
    <w:rsid w:val="00D77D0D"/>
    <w:rsid w:val="00D77DBB"/>
    <w:rsid w:val="00D77DDA"/>
    <w:rsid w:val="00D77E5E"/>
    <w:rsid w:val="00D77E94"/>
    <w:rsid w:val="00D77ECC"/>
    <w:rsid w:val="00D77EE5"/>
    <w:rsid w:val="00D80035"/>
    <w:rsid w:val="00D80038"/>
    <w:rsid w:val="00D8003A"/>
    <w:rsid w:val="00D80044"/>
    <w:rsid w:val="00D8005A"/>
    <w:rsid w:val="00D800BD"/>
    <w:rsid w:val="00D801C9"/>
    <w:rsid w:val="00D80251"/>
    <w:rsid w:val="00D80296"/>
    <w:rsid w:val="00D802A7"/>
    <w:rsid w:val="00D802CF"/>
    <w:rsid w:val="00D80323"/>
    <w:rsid w:val="00D80372"/>
    <w:rsid w:val="00D8042D"/>
    <w:rsid w:val="00D80439"/>
    <w:rsid w:val="00D804CD"/>
    <w:rsid w:val="00D8060A"/>
    <w:rsid w:val="00D80744"/>
    <w:rsid w:val="00D807A8"/>
    <w:rsid w:val="00D807ED"/>
    <w:rsid w:val="00D807FC"/>
    <w:rsid w:val="00D808A5"/>
    <w:rsid w:val="00D808E1"/>
    <w:rsid w:val="00D808E6"/>
    <w:rsid w:val="00D80936"/>
    <w:rsid w:val="00D80A45"/>
    <w:rsid w:val="00D80A4F"/>
    <w:rsid w:val="00D80B26"/>
    <w:rsid w:val="00D80B64"/>
    <w:rsid w:val="00D80B8A"/>
    <w:rsid w:val="00D80D0A"/>
    <w:rsid w:val="00D80D52"/>
    <w:rsid w:val="00D80D74"/>
    <w:rsid w:val="00D80DB3"/>
    <w:rsid w:val="00D80E79"/>
    <w:rsid w:val="00D80F19"/>
    <w:rsid w:val="00D80F40"/>
    <w:rsid w:val="00D80F74"/>
    <w:rsid w:val="00D80F84"/>
    <w:rsid w:val="00D810A5"/>
    <w:rsid w:val="00D810AF"/>
    <w:rsid w:val="00D810FA"/>
    <w:rsid w:val="00D81119"/>
    <w:rsid w:val="00D81149"/>
    <w:rsid w:val="00D81167"/>
    <w:rsid w:val="00D81192"/>
    <w:rsid w:val="00D8120A"/>
    <w:rsid w:val="00D8121C"/>
    <w:rsid w:val="00D81229"/>
    <w:rsid w:val="00D812B8"/>
    <w:rsid w:val="00D81308"/>
    <w:rsid w:val="00D8133F"/>
    <w:rsid w:val="00D81347"/>
    <w:rsid w:val="00D813A0"/>
    <w:rsid w:val="00D813AD"/>
    <w:rsid w:val="00D8141E"/>
    <w:rsid w:val="00D8148B"/>
    <w:rsid w:val="00D81575"/>
    <w:rsid w:val="00D815BD"/>
    <w:rsid w:val="00D8161A"/>
    <w:rsid w:val="00D8161B"/>
    <w:rsid w:val="00D81625"/>
    <w:rsid w:val="00D81675"/>
    <w:rsid w:val="00D81791"/>
    <w:rsid w:val="00D817A9"/>
    <w:rsid w:val="00D817B1"/>
    <w:rsid w:val="00D817CD"/>
    <w:rsid w:val="00D817DC"/>
    <w:rsid w:val="00D817DF"/>
    <w:rsid w:val="00D81800"/>
    <w:rsid w:val="00D81803"/>
    <w:rsid w:val="00D8184A"/>
    <w:rsid w:val="00D81958"/>
    <w:rsid w:val="00D81996"/>
    <w:rsid w:val="00D819B4"/>
    <w:rsid w:val="00D81B0C"/>
    <w:rsid w:val="00D81B49"/>
    <w:rsid w:val="00D81BEC"/>
    <w:rsid w:val="00D81C06"/>
    <w:rsid w:val="00D81D38"/>
    <w:rsid w:val="00D81DF7"/>
    <w:rsid w:val="00D81E02"/>
    <w:rsid w:val="00D81EB8"/>
    <w:rsid w:val="00D81ED9"/>
    <w:rsid w:val="00D81FA7"/>
    <w:rsid w:val="00D81FE8"/>
    <w:rsid w:val="00D8208D"/>
    <w:rsid w:val="00D820C5"/>
    <w:rsid w:val="00D82141"/>
    <w:rsid w:val="00D8217E"/>
    <w:rsid w:val="00D821C3"/>
    <w:rsid w:val="00D821DC"/>
    <w:rsid w:val="00D821DE"/>
    <w:rsid w:val="00D8222D"/>
    <w:rsid w:val="00D82244"/>
    <w:rsid w:val="00D82245"/>
    <w:rsid w:val="00D82281"/>
    <w:rsid w:val="00D822AC"/>
    <w:rsid w:val="00D82443"/>
    <w:rsid w:val="00D82468"/>
    <w:rsid w:val="00D824B5"/>
    <w:rsid w:val="00D82699"/>
    <w:rsid w:val="00D827FF"/>
    <w:rsid w:val="00D8285C"/>
    <w:rsid w:val="00D82879"/>
    <w:rsid w:val="00D828B0"/>
    <w:rsid w:val="00D8290E"/>
    <w:rsid w:val="00D82A16"/>
    <w:rsid w:val="00D82A1F"/>
    <w:rsid w:val="00D82A2D"/>
    <w:rsid w:val="00D82ABE"/>
    <w:rsid w:val="00D82B38"/>
    <w:rsid w:val="00D82B8B"/>
    <w:rsid w:val="00D82C3E"/>
    <w:rsid w:val="00D82C5A"/>
    <w:rsid w:val="00D82DEF"/>
    <w:rsid w:val="00D82E6C"/>
    <w:rsid w:val="00D82ECB"/>
    <w:rsid w:val="00D82EE6"/>
    <w:rsid w:val="00D82F48"/>
    <w:rsid w:val="00D82FCE"/>
    <w:rsid w:val="00D82FF7"/>
    <w:rsid w:val="00D83000"/>
    <w:rsid w:val="00D83016"/>
    <w:rsid w:val="00D830A7"/>
    <w:rsid w:val="00D830CB"/>
    <w:rsid w:val="00D830D1"/>
    <w:rsid w:val="00D83123"/>
    <w:rsid w:val="00D83161"/>
    <w:rsid w:val="00D831F8"/>
    <w:rsid w:val="00D831FB"/>
    <w:rsid w:val="00D83212"/>
    <w:rsid w:val="00D8322C"/>
    <w:rsid w:val="00D83285"/>
    <w:rsid w:val="00D8334A"/>
    <w:rsid w:val="00D833D3"/>
    <w:rsid w:val="00D833D5"/>
    <w:rsid w:val="00D83441"/>
    <w:rsid w:val="00D83493"/>
    <w:rsid w:val="00D834C5"/>
    <w:rsid w:val="00D834FF"/>
    <w:rsid w:val="00D8357D"/>
    <w:rsid w:val="00D8358E"/>
    <w:rsid w:val="00D835F6"/>
    <w:rsid w:val="00D83669"/>
    <w:rsid w:val="00D836D6"/>
    <w:rsid w:val="00D836F7"/>
    <w:rsid w:val="00D8377D"/>
    <w:rsid w:val="00D83849"/>
    <w:rsid w:val="00D838F5"/>
    <w:rsid w:val="00D8392B"/>
    <w:rsid w:val="00D83941"/>
    <w:rsid w:val="00D83967"/>
    <w:rsid w:val="00D839D3"/>
    <w:rsid w:val="00D83AE8"/>
    <w:rsid w:val="00D83AE9"/>
    <w:rsid w:val="00D83BB4"/>
    <w:rsid w:val="00D83CB2"/>
    <w:rsid w:val="00D83CE8"/>
    <w:rsid w:val="00D83CF1"/>
    <w:rsid w:val="00D83CFA"/>
    <w:rsid w:val="00D83D5E"/>
    <w:rsid w:val="00D83DD0"/>
    <w:rsid w:val="00D83DE4"/>
    <w:rsid w:val="00D83E51"/>
    <w:rsid w:val="00D83F1C"/>
    <w:rsid w:val="00D8402B"/>
    <w:rsid w:val="00D84040"/>
    <w:rsid w:val="00D84042"/>
    <w:rsid w:val="00D84180"/>
    <w:rsid w:val="00D84248"/>
    <w:rsid w:val="00D8427B"/>
    <w:rsid w:val="00D84312"/>
    <w:rsid w:val="00D8435A"/>
    <w:rsid w:val="00D843B4"/>
    <w:rsid w:val="00D84452"/>
    <w:rsid w:val="00D844AA"/>
    <w:rsid w:val="00D84536"/>
    <w:rsid w:val="00D84552"/>
    <w:rsid w:val="00D84564"/>
    <w:rsid w:val="00D845BE"/>
    <w:rsid w:val="00D8470A"/>
    <w:rsid w:val="00D84734"/>
    <w:rsid w:val="00D84764"/>
    <w:rsid w:val="00D847DC"/>
    <w:rsid w:val="00D8486A"/>
    <w:rsid w:val="00D8488C"/>
    <w:rsid w:val="00D848E0"/>
    <w:rsid w:val="00D848E9"/>
    <w:rsid w:val="00D849C7"/>
    <w:rsid w:val="00D84A29"/>
    <w:rsid w:val="00D84A6F"/>
    <w:rsid w:val="00D84AD4"/>
    <w:rsid w:val="00D84B04"/>
    <w:rsid w:val="00D84B34"/>
    <w:rsid w:val="00D84B6D"/>
    <w:rsid w:val="00D84BD1"/>
    <w:rsid w:val="00D84BD4"/>
    <w:rsid w:val="00D84C5A"/>
    <w:rsid w:val="00D84CE7"/>
    <w:rsid w:val="00D84D8F"/>
    <w:rsid w:val="00D84DEB"/>
    <w:rsid w:val="00D84E6B"/>
    <w:rsid w:val="00D84E80"/>
    <w:rsid w:val="00D84E8B"/>
    <w:rsid w:val="00D84EBC"/>
    <w:rsid w:val="00D84F8B"/>
    <w:rsid w:val="00D84FD4"/>
    <w:rsid w:val="00D8508A"/>
    <w:rsid w:val="00D8511F"/>
    <w:rsid w:val="00D8516D"/>
    <w:rsid w:val="00D85187"/>
    <w:rsid w:val="00D85189"/>
    <w:rsid w:val="00D851A1"/>
    <w:rsid w:val="00D85254"/>
    <w:rsid w:val="00D85261"/>
    <w:rsid w:val="00D85418"/>
    <w:rsid w:val="00D8543D"/>
    <w:rsid w:val="00D85448"/>
    <w:rsid w:val="00D8550E"/>
    <w:rsid w:val="00D85572"/>
    <w:rsid w:val="00D855B7"/>
    <w:rsid w:val="00D855F7"/>
    <w:rsid w:val="00D857B1"/>
    <w:rsid w:val="00D8589A"/>
    <w:rsid w:val="00D858A6"/>
    <w:rsid w:val="00D858F6"/>
    <w:rsid w:val="00D859D6"/>
    <w:rsid w:val="00D85A05"/>
    <w:rsid w:val="00D85A1D"/>
    <w:rsid w:val="00D85AFB"/>
    <w:rsid w:val="00D85B2C"/>
    <w:rsid w:val="00D85B46"/>
    <w:rsid w:val="00D85B7E"/>
    <w:rsid w:val="00D85BFF"/>
    <w:rsid w:val="00D85C5C"/>
    <w:rsid w:val="00D85C70"/>
    <w:rsid w:val="00D85C93"/>
    <w:rsid w:val="00D85D32"/>
    <w:rsid w:val="00D85D7C"/>
    <w:rsid w:val="00D85DA2"/>
    <w:rsid w:val="00D85EA5"/>
    <w:rsid w:val="00D85EE8"/>
    <w:rsid w:val="00D85F13"/>
    <w:rsid w:val="00D85F1A"/>
    <w:rsid w:val="00D85F61"/>
    <w:rsid w:val="00D85FF7"/>
    <w:rsid w:val="00D86183"/>
    <w:rsid w:val="00D8619A"/>
    <w:rsid w:val="00D8619F"/>
    <w:rsid w:val="00D861AD"/>
    <w:rsid w:val="00D8620D"/>
    <w:rsid w:val="00D863B4"/>
    <w:rsid w:val="00D86527"/>
    <w:rsid w:val="00D865A0"/>
    <w:rsid w:val="00D865DE"/>
    <w:rsid w:val="00D865EB"/>
    <w:rsid w:val="00D865F7"/>
    <w:rsid w:val="00D86615"/>
    <w:rsid w:val="00D8667F"/>
    <w:rsid w:val="00D866B6"/>
    <w:rsid w:val="00D86824"/>
    <w:rsid w:val="00D868B3"/>
    <w:rsid w:val="00D86916"/>
    <w:rsid w:val="00D869AA"/>
    <w:rsid w:val="00D86AE4"/>
    <w:rsid w:val="00D86AF3"/>
    <w:rsid w:val="00D86C3B"/>
    <w:rsid w:val="00D86D08"/>
    <w:rsid w:val="00D86D09"/>
    <w:rsid w:val="00D86DB1"/>
    <w:rsid w:val="00D86DBB"/>
    <w:rsid w:val="00D86E79"/>
    <w:rsid w:val="00D86EBD"/>
    <w:rsid w:val="00D8709C"/>
    <w:rsid w:val="00D8709E"/>
    <w:rsid w:val="00D870C0"/>
    <w:rsid w:val="00D87108"/>
    <w:rsid w:val="00D87134"/>
    <w:rsid w:val="00D87156"/>
    <w:rsid w:val="00D872B7"/>
    <w:rsid w:val="00D87349"/>
    <w:rsid w:val="00D873D1"/>
    <w:rsid w:val="00D87460"/>
    <w:rsid w:val="00D87571"/>
    <w:rsid w:val="00D875D5"/>
    <w:rsid w:val="00D87624"/>
    <w:rsid w:val="00D87679"/>
    <w:rsid w:val="00D8777C"/>
    <w:rsid w:val="00D8782E"/>
    <w:rsid w:val="00D8785A"/>
    <w:rsid w:val="00D87907"/>
    <w:rsid w:val="00D879AA"/>
    <w:rsid w:val="00D879CE"/>
    <w:rsid w:val="00D87AFC"/>
    <w:rsid w:val="00D87B6D"/>
    <w:rsid w:val="00D87B73"/>
    <w:rsid w:val="00D87BBE"/>
    <w:rsid w:val="00D87BFF"/>
    <w:rsid w:val="00D87C02"/>
    <w:rsid w:val="00D87CC7"/>
    <w:rsid w:val="00D87DF5"/>
    <w:rsid w:val="00D87E13"/>
    <w:rsid w:val="00D87ED5"/>
    <w:rsid w:val="00D87F00"/>
    <w:rsid w:val="00D87F12"/>
    <w:rsid w:val="00D87F66"/>
    <w:rsid w:val="00D87F8B"/>
    <w:rsid w:val="00D87F92"/>
    <w:rsid w:val="00D87FB2"/>
    <w:rsid w:val="00D90005"/>
    <w:rsid w:val="00D9002F"/>
    <w:rsid w:val="00D9006B"/>
    <w:rsid w:val="00D900A9"/>
    <w:rsid w:val="00D900E5"/>
    <w:rsid w:val="00D90119"/>
    <w:rsid w:val="00D90156"/>
    <w:rsid w:val="00D90262"/>
    <w:rsid w:val="00D90293"/>
    <w:rsid w:val="00D9029E"/>
    <w:rsid w:val="00D902E7"/>
    <w:rsid w:val="00D90356"/>
    <w:rsid w:val="00D90388"/>
    <w:rsid w:val="00D903CD"/>
    <w:rsid w:val="00D90406"/>
    <w:rsid w:val="00D90460"/>
    <w:rsid w:val="00D904BD"/>
    <w:rsid w:val="00D90521"/>
    <w:rsid w:val="00D90550"/>
    <w:rsid w:val="00D9055B"/>
    <w:rsid w:val="00D9063A"/>
    <w:rsid w:val="00D9064D"/>
    <w:rsid w:val="00D90713"/>
    <w:rsid w:val="00D90749"/>
    <w:rsid w:val="00D9079E"/>
    <w:rsid w:val="00D907DE"/>
    <w:rsid w:val="00D907DF"/>
    <w:rsid w:val="00D907E9"/>
    <w:rsid w:val="00D9083D"/>
    <w:rsid w:val="00D90843"/>
    <w:rsid w:val="00D9090D"/>
    <w:rsid w:val="00D9092D"/>
    <w:rsid w:val="00D90956"/>
    <w:rsid w:val="00D90A07"/>
    <w:rsid w:val="00D90A8A"/>
    <w:rsid w:val="00D90B39"/>
    <w:rsid w:val="00D90BA6"/>
    <w:rsid w:val="00D90C38"/>
    <w:rsid w:val="00D90D59"/>
    <w:rsid w:val="00D90DB6"/>
    <w:rsid w:val="00D90E40"/>
    <w:rsid w:val="00D90E85"/>
    <w:rsid w:val="00D90ED7"/>
    <w:rsid w:val="00D90EFB"/>
    <w:rsid w:val="00D90F20"/>
    <w:rsid w:val="00D90F89"/>
    <w:rsid w:val="00D90F9A"/>
    <w:rsid w:val="00D90FFF"/>
    <w:rsid w:val="00D91079"/>
    <w:rsid w:val="00D910B2"/>
    <w:rsid w:val="00D91137"/>
    <w:rsid w:val="00D912AE"/>
    <w:rsid w:val="00D9138C"/>
    <w:rsid w:val="00D91392"/>
    <w:rsid w:val="00D91451"/>
    <w:rsid w:val="00D9146E"/>
    <w:rsid w:val="00D9147B"/>
    <w:rsid w:val="00D914DA"/>
    <w:rsid w:val="00D914F7"/>
    <w:rsid w:val="00D91555"/>
    <w:rsid w:val="00D9158E"/>
    <w:rsid w:val="00D915B7"/>
    <w:rsid w:val="00D917BD"/>
    <w:rsid w:val="00D917DE"/>
    <w:rsid w:val="00D917ED"/>
    <w:rsid w:val="00D91838"/>
    <w:rsid w:val="00D91903"/>
    <w:rsid w:val="00D9199C"/>
    <w:rsid w:val="00D91A36"/>
    <w:rsid w:val="00D91A3E"/>
    <w:rsid w:val="00D91A97"/>
    <w:rsid w:val="00D91AE6"/>
    <w:rsid w:val="00D91B1D"/>
    <w:rsid w:val="00D91B6E"/>
    <w:rsid w:val="00D91B76"/>
    <w:rsid w:val="00D91B9D"/>
    <w:rsid w:val="00D91BED"/>
    <w:rsid w:val="00D91C7B"/>
    <w:rsid w:val="00D91C9E"/>
    <w:rsid w:val="00D91D45"/>
    <w:rsid w:val="00D91D93"/>
    <w:rsid w:val="00D91D9D"/>
    <w:rsid w:val="00D91DBA"/>
    <w:rsid w:val="00D91E31"/>
    <w:rsid w:val="00D91E89"/>
    <w:rsid w:val="00D91FF0"/>
    <w:rsid w:val="00D92048"/>
    <w:rsid w:val="00D920DC"/>
    <w:rsid w:val="00D9219F"/>
    <w:rsid w:val="00D921AD"/>
    <w:rsid w:val="00D9223E"/>
    <w:rsid w:val="00D92324"/>
    <w:rsid w:val="00D92343"/>
    <w:rsid w:val="00D9235C"/>
    <w:rsid w:val="00D92382"/>
    <w:rsid w:val="00D9239C"/>
    <w:rsid w:val="00D923C2"/>
    <w:rsid w:val="00D92483"/>
    <w:rsid w:val="00D92490"/>
    <w:rsid w:val="00D924D5"/>
    <w:rsid w:val="00D924FC"/>
    <w:rsid w:val="00D92532"/>
    <w:rsid w:val="00D925C5"/>
    <w:rsid w:val="00D9268A"/>
    <w:rsid w:val="00D92695"/>
    <w:rsid w:val="00D926EE"/>
    <w:rsid w:val="00D92743"/>
    <w:rsid w:val="00D9279A"/>
    <w:rsid w:val="00D927C9"/>
    <w:rsid w:val="00D928BE"/>
    <w:rsid w:val="00D9296F"/>
    <w:rsid w:val="00D929E9"/>
    <w:rsid w:val="00D92A31"/>
    <w:rsid w:val="00D92A6D"/>
    <w:rsid w:val="00D92B44"/>
    <w:rsid w:val="00D92B52"/>
    <w:rsid w:val="00D92CE8"/>
    <w:rsid w:val="00D92D03"/>
    <w:rsid w:val="00D92D2C"/>
    <w:rsid w:val="00D92D3E"/>
    <w:rsid w:val="00D92D4D"/>
    <w:rsid w:val="00D92D56"/>
    <w:rsid w:val="00D92D68"/>
    <w:rsid w:val="00D92D8C"/>
    <w:rsid w:val="00D92D9D"/>
    <w:rsid w:val="00D92DB0"/>
    <w:rsid w:val="00D92DFB"/>
    <w:rsid w:val="00D92E63"/>
    <w:rsid w:val="00D92E64"/>
    <w:rsid w:val="00D92E6A"/>
    <w:rsid w:val="00D92F2E"/>
    <w:rsid w:val="00D93088"/>
    <w:rsid w:val="00D931B9"/>
    <w:rsid w:val="00D931EF"/>
    <w:rsid w:val="00D931F9"/>
    <w:rsid w:val="00D9327D"/>
    <w:rsid w:val="00D93285"/>
    <w:rsid w:val="00D93315"/>
    <w:rsid w:val="00D9331F"/>
    <w:rsid w:val="00D933A7"/>
    <w:rsid w:val="00D93420"/>
    <w:rsid w:val="00D93507"/>
    <w:rsid w:val="00D93525"/>
    <w:rsid w:val="00D9355A"/>
    <w:rsid w:val="00D93613"/>
    <w:rsid w:val="00D93617"/>
    <w:rsid w:val="00D9365E"/>
    <w:rsid w:val="00D93675"/>
    <w:rsid w:val="00D9367B"/>
    <w:rsid w:val="00D936DE"/>
    <w:rsid w:val="00D93710"/>
    <w:rsid w:val="00D937A1"/>
    <w:rsid w:val="00D93814"/>
    <w:rsid w:val="00D938FF"/>
    <w:rsid w:val="00D93938"/>
    <w:rsid w:val="00D93A99"/>
    <w:rsid w:val="00D93ABB"/>
    <w:rsid w:val="00D93B10"/>
    <w:rsid w:val="00D93BC0"/>
    <w:rsid w:val="00D93C49"/>
    <w:rsid w:val="00D93C66"/>
    <w:rsid w:val="00D93CB6"/>
    <w:rsid w:val="00D93D1F"/>
    <w:rsid w:val="00D93D4B"/>
    <w:rsid w:val="00D93DCD"/>
    <w:rsid w:val="00D93E04"/>
    <w:rsid w:val="00D93E5B"/>
    <w:rsid w:val="00D93F56"/>
    <w:rsid w:val="00D93FC2"/>
    <w:rsid w:val="00D93FD5"/>
    <w:rsid w:val="00D9411E"/>
    <w:rsid w:val="00D9413B"/>
    <w:rsid w:val="00D94142"/>
    <w:rsid w:val="00D94154"/>
    <w:rsid w:val="00D94159"/>
    <w:rsid w:val="00D941FE"/>
    <w:rsid w:val="00D94233"/>
    <w:rsid w:val="00D942BC"/>
    <w:rsid w:val="00D94339"/>
    <w:rsid w:val="00D943D2"/>
    <w:rsid w:val="00D94432"/>
    <w:rsid w:val="00D9448A"/>
    <w:rsid w:val="00D9449C"/>
    <w:rsid w:val="00D9464C"/>
    <w:rsid w:val="00D94694"/>
    <w:rsid w:val="00D94726"/>
    <w:rsid w:val="00D94787"/>
    <w:rsid w:val="00D94824"/>
    <w:rsid w:val="00D94827"/>
    <w:rsid w:val="00D94862"/>
    <w:rsid w:val="00D948FD"/>
    <w:rsid w:val="00D9491A"/>
    <w:rsid w:val="00D949B3"/>
    <w:rsid w:val="00D94A0F"/>
    <w:rsid w:val="00D94A2B"/>
    <w:rsid w:val="00D94A46"/>
    <w:rsid w:val="00D94B6C"/>
    <w:rsid w:val="00D94C09"/>
    <w:rsid w:val="00D94C55"/>
    <w:rsid w:val="00D94CEB"/>
    <w:rsid w:val="00D94D8A"/>
    <w:rsid w:val="00D94EE2"/>
    <w:rsid w:val="00D94F33"/>
    <w:rsid w:val="00D950C9"/>
    <w:rsid w:val="00D95124"/>
    <w:rsid w:val="00D951D9"/>
    <w:rsid w:val="00D9523D"/>
    <w:rsid w:val="00D953C7"/>
    <w:rsid w:val="00D953D0"/>
    <w:rsid w:val="00D95423"/>
    <w:rsid w:val="00D95466"/>
    <w:rsid w:val="00D95574"/>
    <w:rsid w:val="00D956B1"/>
    <w:rsid w:val="00D956B9"/>
    <w:rsid w:val="00D95718"/>
    <w:rsid w:val="00D9571C"/>
    <w:rsid w:val="00D95751"/>
    <w:rsid w:val="00D9589A"/>
    <w:rsid w:val="00D95959"/>
    <w:rsid w:val="00D95A06"/>
    <w:rsid w:val="00D95A2D"/>
    <w:rsid w:val="00D95A55"/>
    <w:rsid w:val="00D95A68"/>
    <w:rsid w:val="00D95A8C"/>
    <w:rsid w:val="00D95AD0"/>
    <w:rsid w:val="00D95AE3"/>
    <w:rsid w:val="00D95BBE"/>
    <w:rsid w:val="00D95BD5"/>
    <w:rsid w:val="00D95C21"/>
    <w:rsid w:val="00D95CD4"/>
    <w:rsid w:val="00D95CD5"/>
    <w:rsid w:val="00D95D23"/>
    <w:rsid w:val="00D95D42"/>
    <w:rsid w:val="00D95D47"/>
    <w:rsid w:val="00D95EC6"/>
    <w:rsid w:val="00D95EEE"/>
    <w:rsid w:val="00D95F06"/>
    <w:rsid w:val="00D95FB4"/>
    <w:rsid w:val="00D95FEB"/>
    <w:rsid w:val="00D960AA"/>
    <w:rsid w:val="00D961AD"/>
    <w:rsid w:val="00D961E0"/>
    <w:rsid w:val="00D961E7"/>
    <w:rsid w:val="00D9627C"/>
    <w:rsid w:val="00D96418"/>
    <w:rsid w:val="00D96432"/>
    <w:rsid w:val="00D96439"/>
    <w:rsid w:val="00D96535"/>
    <w:rsid w:val="00D965B1"/>
    <w:rsid w:val="00D965CF"/>
    <w:rsid w:val="00D965DF"/>
    <w:rsid w:val="00D965F1"/>
    <w:rsid w:val="00D96628"/>
    <w:rsid w:val="00D9662D"/>
    <w:rsid w:val="00D96702"/>
    <w:rsid w:val="00D96722"/>
    <w:rsid w:val="00D96779"/>
    <w:rsid w:val="00D967E9"/>
    <w:rsid w:val="00D9683D"/>
    <w:rsid w:val="00D96A2C"/>
    <w:rsid w:val="00D96A2F"/>
    <w:rsid w:val="00D96ABC"/>
    <w:rsid w:val="00D96B7D"/>
    <w:rsid w:val="00D96BB8"/>
    <w:rsid w:val="00D96BD9"/>
    <w:rsid w:val="00D96C4C"/>
    <w:rsid w:val="00D96CA4"/>
    <w:rsid w:val="00D96CD7"/>
    <w:rsid w:val="00D96CE9"/>
    <w:rsid w:val="00D96D4F"/>
    <w:rsid w:val="00D96D7E"/>
    <w:rsid w:val="00D96E3C"/>
    <w:rsid w:val="00D970C9"/>
    <w:rsid w:val="00D97217"/>
    <w:rsid w:val="00D97231"/>
    <w:rsid w:val="00D97273"/>
    <w:rsid w:val="00D97347"/>
    <w:rsid w:val="00D973A3"/>
    <w:rsid w:val="00D97446"/>
    <w:rsid w:val="00D97459"/>
    <w:rsid w:val="00D97490"/>
    <w:rsid w:val="00D974DB"/>
    <w:rsid w:val="00D97544"/>
    <w:rsid w:val="00D97670"/>
    <w:rsid w:val="00D97711"/>
    <w:rsid w:val="00D97732"/>
    <w:rsid w:val="00D9777F"/>
    <w:rsid w:val="00D97783"/>
    <w:rsid w:val="00D97798"/>
    <w:rsid w:val="00D97808"/>
    <w:rsid w:val="00D9781B"/>
    <w:rsid w:val="00D97830"/>
    <w:rsid w:val="00D978C9"/>
    <w:rsid w:val="00D97994"/>
    <w:rsid w:val="00D97AC7"/>
    <w:rsid w:val="00D97B39"/>
    <w:rsid w:val="00D97BB6"/>
    <w:rsid w:val="00D97BC4"/>
    <w:rsid w:val="00D97D05"/>
    <w:rsid w:val="00D97DC4"/>
    <w:rsid w:val="00D97E5C"/>
    <w:rsid w:val="00D97ED8"/>
    <w:rsid w:val="00D97F0F"/>
    <w:rsid w:val="00D97F71"/>
    <w:rsid w:val="00D97FDF"/>
    <w:rsid w:val="00DA002B"/>
    <w:rsid w:val="00DA0054"/>
    <w:rsid w:val="00DA006D"/>
    <w:rsid w:val="00DA00B7"/>
    <w:rsid w:val="00DA00B9"/>
    <w:rsid w:val="00DA00EC"/>
    <w:rsid w:val="00DA00F3"/>
    <w:rsid w:val="00DA0136"/>
    <w:rsid w:val="00DA01BF"/>
    <w:rsid w:val="00DA01DF"/>
    <w:rsid w:val="00DA01EC"/>
    <w:rsid w:val="00DA0215"/>
    <w:rsid w:val="00DA0272"/>
    <w:rsid w:val="00DA037A"/>
    <w:rsid w:val="00DA046E"/>
    <w:rsid w:val="00DA049A"/>
    <w:rsid w:val="00DA0507"/>
    <w:rsid w:val="00DA05B5"/>
    <w:rsid w:val="00DA05E5"/>
    <w:rsid w:val="00DA067B"/>
    <w:rsid w:val="00DA06D3"/>
    <w:rsid w:val="00DA07BC"/>
    <w:rsid w:val="00DA07ED"/>
    <w:rsid w:val="00DA084B"/>
    <w:rsid w:val="00DA088D"/>
    <w:rsid w:val="00DA08D9"/>
    <w:rsid w:val="00DA0979"/>
    <w:rsid w:val="00DA0984"/>
    <w:rsid w:val="00DA0999"/>
    <w:rsid w:val="00DA0A56"/>
    <w:rsid w:val="00DA0AF3"/>
    <w:rsid w:val="00DA0AFF"/>
    <w:rsid w:val="00DA0B94"/>
    <w:rsid w:val="00DA0BAF"/>
    <w:rsid w:val="00DA0C11"/>
    <w:rsid w:val="00DA0CED"/>
    <w:rsid w:val="00DA0D07"/>
    <w:rsid w:val="00DA0D85"/>
    <w:rsid w:val="00DA0DC5"/>
    <w:rsid w:val="00DA0DFF"/>
    <w:rsid w:val="00DA0E47"/>
    <w:rsid w:val="00DA0F23"/>
    <w:rsid w:val="00DA0F2B"/>
    <w:rsid w:val="00DA0F47"/>
    <w:rsid w:val="00DA0F73"/>
    <w:rsid w:val="00DA0F7E"/>
    <w:rsid w:val="00DA0FB8"/>
    <w:rsid w:val="00DA0FCC"/>
    <w:rsid w:val="00DA1000"/>
    <w:rsid w:val="00DA101E"/>
    <w:rsid w:val="00DA1027"/>
    <w:rsid w:val="00DA10D6"/>
    <w:rsid w:val="00DA1102"/>
    <w:rsid w:val="00DA12F3"/>
    <w:rsid w:val="00DA1335"/>
    <w:rsid w:val="00DA13EC"/>
    <w:rsid w:val="00DA1628"/>
    <w:rsid w:val="00DA167D"/>
    <w:rsid w:val="00DA167E"/>
    <w:rsid w:val="00DA1689"/>
    <w:rsid w:val="00DA1788"/>
    <w:rsid w:val="00DA17BB"/>
    <w:rsid w:val="00DA1811"/>
    <w:rsid w:val="00DA1907"/>
    <w:rsid w:val="00DA194F"/>
    <w:rsid w:val="00DA1987"/>
    <w:rsid w:val="00DA1A3C"/>
    <w:rsid w:val="00DA1AEC"/>
    <w:rsid w:val="00DA1B35"/>
    <w:rsid w:val="00DA1B55"/>
    <w:rsid w:val="00DA1C0F"/>
    <w:rsid w:val="00DA1C6F"/>
    <w:rsid w:val="00DA1DB6"/>
    <w:rsid w:val="00DA1DC5"/>
    <w:rsid w:val="00DA1E2D"/>
    <w:rsid w:val="00DA1E66"/>
    <w:rsid w:val="00DA1E6A"/>
    <w:rsid w:val="00DA203D"/>
    <w:rsid w:val="00DA2107"/>
    <w:rsid w:val="00DA2154"/>
    <w:rsid w:val="00DA21C3"/>
    <w:rsid w:val="00DA21CD"/>
    <w:rsid w:val="00DA2221"/>
    <w:rsid w:val="00DA22E5"/>
    <w:rsid w:val="00DA2346"/>
    <w:rsid w:val="00DA2419"/>
    <w:rsid w:val="00DA2484"/>
    <w:rsid w:val="00DA2495"/>
    <w:rsid w:val="00DA2550"/>
    <w:rsid w:val="00DA25AE"/>
    <w:rsid w:val="00DA2655"/>
    <w:rsid w:val="00DA2668"/>
    <w:rsid w:val="00DA26E3"/>
    <w:rsid w:val="00DA2736"/>
    <w:rsid w:val="00DA2746"/>
    <w:rsid w:val="00DA27DF"/>
    <w:rsid w:val="00DA281B"/>
    <w:rsid w:val="00DA284E"/>
    <w:rsid w:val="00DA292E"/>
    <w:rsid w:val="00DA2958"/>
    <w:rsid w:val="00DA296C"/>
    <w:rsid w:val="00DA2A00"/>
    <w:rsid w:val="00DA2A80"/>
    <w:rsid w:val="00DA2AA3"/>
    <w:rsid w:val="00DA2AB7"/>
    <w:rsid w:val="00DA2BC0"/>
    <w:rsid w:val="00DA2C14"/>
    <w:rsid w:val="00DA2CB5"/>
    <w:rsid w:val="00DA2CDB"/>
    <w:rsid w:val="00DA2D24"/>
    <w:rsid w:val="00DA2D9A"/>
    <w:rsid w:val="00DA2DDE"/>
    <w:rsid w:val="00DA2E9C"/>
    <w:rsid w:val="00DA2EED"/>
    <w:rsid w:val="00DA2F26"/>
    <w:rsid w:val="00DA2F6C"/>
    <w:rsid w:val="00DA2F74"/>
    <w:rsid w:val="00DA2F83"/>
    <w:rsid w:val="00DA2F9F"/>
    <w:rsid w:val="00DA2FAC"/>
    <w:rsid w:val="00DA3139"/>
    <w:rsid w:val="00DA3155"/>
    <w:rsid w:val="00DA3246"/>
    <w:rsid w:val="00DA327F"/>
    <w:rsid w:val="00DA32C1"/>
    <w:rsid w:val="00DA32D3"/>
    <w:rsid w:val="00DA33C5"/>
    <w:rsid w:val="00DA341C"/>
    <w:rsid w:val="00DA3532"/>
    <w:rsid w:val="00DA3635"/>
    <w:rsid w:val="00DA36DD"/>
    <w:rsid w:val="00DA36F7"/>
    <w:rsid w:val="00DA3794"/>
    <w:rsid w:val="00DA37B7"/>
    <w:rsid w:val="00DA37E7"/>
    <w:rsid w:val="00DA38A4"/>
    <w:rsid w:val="00DA38B7"/>
    <w:rsid w:val="00DA38D5"/>
    <w:rsid w:val="00DA3943"/>
    <w:rsid w:val="00DA3AAD"/>
    <w:rsid w:val="00DA3ADA"/>
    <w:rsid w:val="00DA3B30"/>
    <w:rsid w:val="00DA3B3F"/>
    <w:rsid w:val="00DA3BB0"/>
    <w:rsid w:val="00DA3DB6"/>
    <w:rsid w:val="00DA3E17"/>
    <w:rsid w:val="00DA3EB9"/>
    <w:rsid w:val="00DA3ECB"/>
    <w:rsid w:val="00DA3EFA"/>
    <w:rsid w:val="00DA4047"/>
    <w:rsid w:val="00DA40BB"/>
    <w:rsid w:val="00DA40C6"/>
    <w:rsid w:val="00DA4211"/>
    <w:rsid w:val="00DA4227"/>
    <w:rsid w:val="00DA4262"/>
    <w:rsid w:val="00DA42A6"/>
    <w:rsid w:val="00DA42DF"/>
    <w:rsid w:val="00DA42E8"/>
    <w:rsid w:val="00DA4327"/>
    <w:rsid w:val="00DA43B8"/>
    <w:rsid w:val="00DA451A"/>
    <w:rsid w:val="00DA4525"/>
    <w:rsid w:val="00DA4555"/>
    <w:rsid w:val="00DA4568"/>
    <w:rsid w:val="00DA469C"/>
    <w:rsid w:val="00DA473F"/>
    <w:rsid w:val="00DA4746"/>
    <w:rsid w:val="00DA4753"/>
    <w:rsid w:val="00DA4800"/>
    <w:rsid w:val="00DA482B"/>
    <w:rsid w:val="00DA4888"/>
    <w:rsid w:val="00DA48B2"/>
    <w:rsid w:val="00DA48CC"/>
    <w:rsid w:val="00DA4928"/>
    <w:rsid w:val="00DA4990"/>
    <w:rsid w:val="00DA4A6B"/>
    <w:rsid w:val="00DA4B0F"/>
    <w:rsid w:val="00DA4B6F"/>
    <w:rsid w:val="00DA4BA1"/>
    <w:rsid w:val="00DA4BA7"/>
    <w:rsid w:val="00DA4BC6"/>
    <w:rsid w:val="00DA4BEB"/>
    <w:rsid w:val="00DA4BED"/>
    <w:rsid w:val="00DA4C12"/>
    <w:rsid w:val="00DA4C22"/>
    <w:rsid w:val="00DA4C36"/>
    <w:rsid w:val="00DA4C9F"/>
    <w:rsid w:val="00DA4DB6"/>
    <w:rsid w:val="00DA4E8A"/>
    <w:rsid w:val="00DA4F2C"/>
    <w:rsid w:val="00DA4F90"/>
    <w:rsid w:val="00DA4FF5"/>
    <w:rsid w:val="00DA506C"/>
    <w:rsid w:val="00DA50A9"/>
    <w:rsid w:val="00DA50AB"/>
    <w:rsid w:val="00DA5244"/>
    <w:rsid w:val="00DA534F"/>
    <w:rsid w:val="00DA54B4"/>
    <w:rsid w:val="00DA557C"/>
    <w:rsid w:val="00DA55B3"/>
    <w:rsid w:val="00DA563C"/>
    <w:rsid w:val="00DA5697"/>
    <w:rsid w:val="00DA56A0"/>
    <w:rsid w:val="00DA56C4"/>
    <w:rsid w:val="00DA5774"/>
    <w:rsid w:val="00DA5780"/>
    <w:rsid w:val="00DA57AA"/>
    <w:rsid w:val="00DA57EA"/>
    <w:rsid w:val="00DA593E"/>
    <w:rsid w:val="00DA59E7"/>
    <w:rsid w:val="00DA5A53"/>
    <w:rsid w:val="00DA5ACD"/>
    <w:rsid w:val="00DA5AF2"/>
    <w:rsid w:val="00DA5B28"/>
    <w:rsid w:val="00DA5B66"/>
    <w:rsid w:val="00DA5BC0"/>
    <w:rsid w:val="00DA5C2B"/>
    <w:rsid w:val="00DA5C2E"/>
    <w:rsid w:val="00DA5C6D"/>
    <w:rsid w:val="00DA5C9C"/>
    <w:rsid w:val="00DA5CB8"/>
    <w:rsid w:val="00DA5CBD"/>
    <w:rsid w:val="00DA5CF0"/>
    <w:rsid w:val="00DA5D11"/>
    <w:rsid w:val="00DA5D15"/>
    <w:rsid w:val="00DA5E15"/>
    <w:rsid w:val="00DA5F3F"/>
    <w:rsid w:val="00DA5F67"/>
    <w:rsid w:val="00DA60BC"/>
    <w:rsid w:val="00DA60E9"/>
    <w:rsid w:val="00DA616E"/>
    <w:rsid w:val="00DA61BF"/>
    <w:rsid w:val="00DA61C9"/>
    <w:rsid w:val="00DA6245"/>
    <w:rsid w:val="00DA6264"/>
    <w:rsid w:val="00DA62C9"/>
    <w:rsid w:val="00DA633F"/>
    <w:rsid w:val="00DA63EB"/>
    <w:rsid w:val="00DA63F1"/>
    <w:rsid w:val="00DA642D"/>
    <w:rsid w:val="00DA64D2"/>
    <w:rsid w:val="00DA6512"/>
    <w:rsid w:val="00DA653C"/>
    <w:rsid w:val="00DA658E"/>
    <w:rsid w:val="00DA6642"/>
    <w:rsid w:val="00DA66E8"/>
    <w:rsid w:val="00DA6831"/>
    <w:rsid w:val="00DA690F"/>
    <w:rsid w:val="00DA6970"/>
    <w:rsid w:val="00DA69DE"/>
    <w:rsid w:val="00DA6A29"/>
    <w:rsid w:val="00DA6AFA"/>
    <w:rsid w:val="00DA6B19"/>
    <w:rsid w:val="00DA6B20"/>
    <w:rsid w:val="00DA6B22"/>
    <w:rsid w:val="00DA6CB4"/>
    <w:rsid w:val="00DA6CF9"/>
    <w:rsid w:val="00DA6D58"/>
    <w:rsid w:val="00DA6E70"/>
    <w:rsid w:val="00DA707E"/>
    <w:rsid w:val="00DA70CF"/>
    <w:rsid w:val="00DA70E6"/>
    <w:rsid w:val="00DA723E"/>
    <w:rsid w:val="00DA73E0"/>
    <w:rsid w:val="00DA7464"/>
    <w:rsid w:val="00DA746B"/>
    <w:rsid w:val="00DA7524"/>
    <w:rsid w:val="00DA75C2"/>
    <w:rsid w:val="00DA760F"/>
    <w:rsid w:val="00DA7665"/>
    <w:rsid w:val="00DA7672"/>
    <w:rsid w:val="00DA7689"/>
    <w:rsid w:val="00DA76DE"/>
    <w:rsid w:val="00DA76FD"/>
    <w:rsid w:val="00DA76FF"/>
    <w:rsid w:val="00DA7770"/>
    <w:rsid w:val="00DA778F"/>
    <w:rsid w:val="00DA77A9"/>
    <w:rsid w:val="00DA7870"/>
    <w:rsid w:val="00DA7907"/>
    <w:rsid w:val="00DA7996"/>
    <w:rsid w:val="00DA79C6"/>
    <w:rsid w:val="00DA7A97"/>
    <w:rsid w:val="00DA7AE2"/>
    <w:rsid w:val="00DA7CCC"/>
    <w:rsid w:val="00DA7DE3"/>
    <w:rsid w:val="00DA7E4C"/>
    <w:rsid w:val="00DA7E66"/>
    <w:rsid w:val="00DA7EAB"/>
    <w:rsid w:val="00DA7F15"/>
    <w:rsid w:val="00DA7F71"/>
    <w:rsid w:val="00DA7FE5"/>
    <w:rsid w:val="00DA7FEF"/>
    <w:rsid w:val="00DB003B"/>
    <w:rsid w:val="00DB004F"/>
    <w:rsid w:val="00DB0055"/>
    <w:rsid w:val="00DB00C6"/>
    <w:rsid w:val="00DB0168"/>
    <w:rsid w:val="00DB0186"/>
    <w:rsid w:val="00DB0194"/>
    <w:rsid w:val="00DB01CB"/>
    <w:rsid w:val="00DB01FD"/>
    <w:rsid w:val="00DB0306"/>
    <w:rsid w:val="00DB044D"/>
    <w:rsid w:val="00DB04AB"/>
    <w:rsid w:val="00DB0514"/>
    <w:rsid w:val="00DB0527"/>
    <w:rsid w:val="00DB05B1"/>
    <w:rsid w:val="00DB05E6"/>
    <w:rsid w:val="00DB0664"/>
    <w:rsid w:val="00DB06D0"/>
    <w:rsid w:val="00DB0730"/>
    <w:rsid w:val="00DB078C"/>
    <w:rsid w:val="00DB07CA"/>
    <w:rsid w:val="00DB08B5"/>
    <w:rsid w:val="00DB0903"/>
    <w:rsid w:val="00DB094D"/>
    <w:rsid w:val="00DB0977"/>
    <w:rsid w:val="00DB0AD4"/>
    <w:rsid w:val="00DB0B77"/>
    <w:rsid w:val="00DB0BBC"/>
    <w:rsid w:val="00DB0BDB"/>
    <w:rsid w:val="00DB0BE9"/>
    <w:rsid w:val="00DB0C83"/>
    <w:rsid w:val="00DB0D1B"/>
    <w:rsid w:val="00DB0DB7"/>
    <w:rsid w:val="00DB0ED3"/>
    <w:rsid w:val="00DB0EE2"/>
    <w:rsid w:val="00DB0F50"/>
    <w:rsid w:val="00DB0F8A"/>
    <w:rsid w:val="00DB0F94"/>
    <w:rsid w:val="00DB1061"/>
    <w:rsid w:val="00DB106C"/>
    <w:rsid w:val="00DB1121"/>
    <w:rsid w:val="00DB1149"/>
    <w:rsid w:val="00DB11A3"/>
    <w:rsid w:val="00DB11B7"/>
    <w:rsid w:val="00DB129F"/>
    <w:rsid w:val="00DB12C8"/>
    <w:rsid w:val="00DB1339"/>
    <w:rsid w:val="00DB1393"/>
    <w:rsid w:val="00DB13F0"/>
    <w:rsid w:val="00DB1401"/>
    <w:rsid w:val="00DB1433"/>
    <w:rsid w:val="00DB1465"/>
    <w:rsid w:val="00DB1489"/>
    <w:rsid w:val="00DB1541"/>
    <w:rsid w:val="00DB159C"/>
    <w:rsid w:val="00DB15F4"/>
    <w:rsid w:val="00DB16CA"/>
    <w:rsid w:val="00DB16DB"/>
    <w:rsid w:val="00DB1748"/>
    <w:rsid w:val="00DB1768"/>
    <w:rsid w:val="00DB1922"/>
    <w:rsid w:val="00DB19A2"/>
    <w:rsid w:val="00DB19DF"/>
    <w:rsid w:val="00DB19E5"/>
    <w:rsid w:val="00DB19F0"/>
    <w:rsid w:val="00DB1A4B"/>
    <w:rsid w:val="00DB1ABD"/>
    <w:rsid w:val="00DB1AF2"/>
    <w:rsid w:val="00DB1AFF"/>
    <w:rsid w:val="00DB1B43"/>
    <w:rsid w:val="00DB1BBF"/>
    <w:rsid w:val="00DB1BD3"/>
    <w:rsid w:val="00DB1BE6"/>
    <w:rsid w:val="00DB1C1D"/>
    <w:rsid w:val="00DB1C96"/>
    <w:rsid w:val="00DB1CB7"/>
    <w:rsid w:val="00DB1CD8"/>
    <w:rsid w:val="00DB1D39"/>
    <w:rsid w:val="00DB1DA8"/>
    <w:rsid w:val="00DB1E74"/>
    <w:rsid w:val="00DB1E81"/>
    <w:rsid w:val="00DB1F0D"/>
    <w:rsid w:val="00DB1F0E"/>
    <w:rsid w:val="00DB1F21"/>
    <w:rsid w:val="00DB1F4A"/>
    <w:rsid w:val="00DB20B8"/>
    <w:rsid w:val="00DB212C"/>
    <w:rsid w:val="00DB2184"/>
    <w:rsid w:val="00DB21AC"/>
    <w:rsid w:val="00DB21B0"/>
    <w:rsid w:val="00DB21BB"/>
    <w:rsid w:val="00DB2207"/>
    <w:rsid w:val="00DB222E"/>
    <w:rsid w:val="00DB224A"/>
    <w:rsid w:val="00DB22B2"/>
    <w:rsid w:val="00DB22F0"/>
    <w:rsid w:val="00DB2339"/>
    <w:rsid w:val="00DB237B"/>
    <w:rsid w:val="00DB23BF"/>
    <w:rsid w:val="00DB2573"/>
    <w:rsid w:val="00DB25CF"/>
    <w:rsid w:val="00DB264D"/>
    <w:rsid w:val="00DB2661"/>
    <w:rsid w:val="00DB26E0"/>
    <w:rsid w:val="00DB2734"/>
    <w:rsid w:val="00DB278D"/>
    <w:rsid w:val="00DB27C6"/>
    <w:rsid w:val="00DB282A"/>
    <w:rsid w:val="00DB2856"/>
    <w:rsid w:val="00DB28E4"/>
    <w:rsid w:val="00DB2908"/>
    <w:rsid w:val="00DB29C0"/>
    <w:rsid w:val="00DB2A47"/>
    <w:rsid w:val="00DB2A49"/>
    <w:rsid w:val="00DB2B9A"/>
    <w:rsid w:val="00DB2BC3"/>
    <w:rsid w:val="00DB2BD6"/>
    <w:rsid w:val="00DB2C56"/>
    <w:rsid w:val="00DB2D0B"/>
    <w:rsid w:val="00DB2D1D"/>
    <w:rsid w:val="00DB2DE2"/>
    <w:rsid w:val="00DB2DE3"/>
    <w:rsid w:val="00DB2E1E"/>
    <w:rsid w:val="00DB2E4B"/>
    <w:rsid w:val="00DB312E"/>
    <w:rsid w:val="00DB315C"/>
    <w:rsid w:val="00DB318A"/>
    <w:rsid w:val="00DB31C7"/>
    <w:rsid w:val="00DB31D3"/>
    <w:rsid w:val="00DB31FD"/>
    <w:rsid w:val="00DB33AF"/>
    <w:rsid w:val="00DB3421"/>
    <w:rsid w:val="00DB3446"/>
    <w:rsid w:val="00DB3518"/>
    <w:rsid w:val="00DB3548"/>
    <w:rsid w:val="00DB3551"/>
    <w:rsid w:val="00DB356A"/>
    <w:rsid w:val="00DB3594"/>
    <w:rsid w:val="00DB35A7"/>
    <w:rsid w:val="00DB35AD"/>
    <w:rsid w:val="00DB361F"/>
    <w:rsid w:val="00DB3623"/>
    <w:rsid w:val="00DB364D"/>
    <w:rsid w:val="00DB3654"/>
    <w:rsid w:val="00DB3696"/>
    <w:rsid w:val="00DB36B8"/>
    <w:rsid w:val="00DB37D4"/>
    <w:rsid w:val="00DB3844"/>
    <w:rsid w:val="00DB3871"/>
    <w:rsid w:val="00DB390C"/>
    <w:rsid w:val="00DB3952"/>
    <w:rsid w:val="00DB3956"/>
    <w:rsid w:val="00DB3983"/>
    <w:rsid w:val="00DB3984"/>
    <w:rsid w:val="00DB3A1E"/>
    <w:rsid w:val="00DB3A48"/>
    <w:rsid w:val="00DB3AA6"/>
    <w:rsid w:val="00DB3AE6"/>
    <w:rsid w:val="00DB3B40"/>
    <w:rsid w:val="00DB3C9B"/>
    <w:rsid w:val="00DB3DCD"/>
    <w:rsid w:val="00DB3DDE"/>
    <w:rsid w:val="00DB3DEC"/>
    <w:rsid w:val="00DB3F3E"/>
    <w:rsid w:val="00DB3FB8"/>
    <w:rsid w:val="00DB3FC2"/>
    <w:rsid w:val="00DB40E0"/>
    <w:rsid w:val="00DB413C"/>
    <w:rsid w:val="00DB429C"/>
    <w:rsid w:val="00DB42E1"/>
    <w:rsid w:val="00DB433E"/>
    <w:rsid w:val="00DB440A"/>
    <w:rsid w:val="00DB4476"/>
    <w:rsid w:val="00DB447A"/>
    <w:rsid w:val="00DB44F5"/>
    <w:rsid w:val="00DB4536"/>
    <w:rsid w:val="00DB454C"/>
    <w:rsid w:val="00DB457B"/>
    <w:rsid w:val="00DB457C"/>
    <w:rsid w:val="00DB45F9"/>
    <w:rsid w:val="00DB46CC"/>
    <w:rsid w:val="00DB474F"/>
    <w:rsid w:val="00DB4813"/>
    <w:rsid w:val="00DB48A0"/>
    <w:rsid w:val="00DB4979"/>
    <w:rsid w:val="00DB49CC"/>
    <w:rsid w:val="00DB49DD"/>
    <w:rsid w:val="00DB4A34"/>
    <w:rsid w:val="00DB4AC9"/>
    <w:rsid w:val="00DB4B50"/>
    <w:rsid w:val="00DB4BFD"/>
    <w:rsid w:val="00DB4C89"/>
    <w:rsid w:val="00DB4CDC"/>
    <w:rsid w:val="00DB4D56"/>
    <w:rsid w:val="00DB4DE6"/>
    <w:rsid w:val="00DB4DE9"/>
    <w:rsid w:val="00DB4F4F"/>
    <w:rsid w:val="00DB4F71"/>
    <w:rsid w:val="00DB4F80"/>
    <w:rsid w:val="00DB50A0"/>
    <w:rsid w:val="00DB51D6"/>
    <w:rsid w:val="00DB5200"/>
    <w:rsid w:val="00DB5242"/>
    <w:rsid w:val="00DB526F"/>
    <w:rsid w:val="00DB5272"/>
    <w:rsid w:val="00DB52B5"/>
    <w:rsid w:val="00DB5354"/>
    <w:rsid w:val="00DB536C"/>
    <w:rsid w:val="00DB537D"/>
    <w:rsid w:val="00DB53C8"/>
    <w:rsid w:val="00DB5415"/>
    <w:rsid w:val="00DB54AB"/>
    <w:rsid w:val="00DB5582"/>
    <w:rsid w:val="00DB55CA"/>
    <w:rsid w:val="00DB55F7"/>
    <w:rsid w:val="00DB566E"/>
    <w:rsid w:val="00DB5693"/>
    <w:rsid w:val="00DB56AB"/>
    <w:rsid w:val="00DB570B"/>
    <w:rsid w:val="00DB583E"/>
    <w:rsid w:val="00DB583F"/>
    <w:rsid w:val="00DB58A4"/>
    <w:rsid w:val="00DB5918"/>
    <w:rsid w:val="00DB5944"/>
    <w:rsid w:val="00DB5950"/>
    <w:rsid w:val="00DB5992"/>
    <w:rsid w:val="00DB59F4"/>
    <w:rsid w:val="00DB59F7"/>
    <w:rsid w:val="00DB5A00"/>
    <w:rsid w:val="00DB5A55"/>
    <w:rsid w:val="00DB5AA9"/>
    <w:rsid w:val="00DB5AF1"/>
    <w:rsid w:val="00DB5B03"/>
    <w:rsid w:val="00DB5B45"/>
    <w:rsid w:val="00DB5B80"/>
    <w:rsid w:val="00DB5B92"/>
    <w:rsid w:val="00DB5BB2"/>
    <w:rsid w:val="00DB5BDA"/>
    <w:rsid w:val="00DB5C15"/>
    <w:rsid w:val="00DB5C51"/>
    <w:rsid w:val="00DB5D49"/>
    <w:rsid w:val="00DB5D51"/>
    <w:rsid w:val="00DB5D75"/>
    <w:rsid w:val="00DB5DAE"/>
    <w:rsid w:val="00DB5DED"/>
    <w:rsid w:val="00DB5E1D"/>
    <w:rsid w:val="00DB5E44"/>
    <w:rsid w:val="00DB5E47"/>
    <w:rsid w:val="00DB5EA1"/>
    <w:rsid w:val="00DB5F09"/>
    <w:rsid w:val="00DB5FA8"/>
    <w:rsid w:val="00DB5FC3"/>
    <w:rsid w:val="00DB602B"/>
    <w:rsid w:val="00DB6127"/>
    <w:rsid w:val="00DB61A7"/>
    <w:rsid w:val="00DB61D9"/>
    <w:rsid w:val="00DB6204"/>
    <w:rsid w:val="00DB623E"/>
    <w:rsid w:val="00DB6313"/>
    <w:rsid w:val="00DB6342"/>
    <w:rsid w:val="00DB638D"/>
    <w:rsid w:val="00DB63FD"/>
    <w:rsid w:val="00DB64CF"/>
    <w:rsid w:val="00DB6612"/>
    <w:rsid w:val="00DB663E"/>
    <w:rsid w:val="00DB669F"/>
    <w:rsid w:val="00DB69B9"/>
    <w:rsid w:val="00DB6A75"/>
    <w:rsid w:val="00DB6AC4"/>
    <w:rsid w:val="00DB6AD9"/>
    <w:rsid w:val="00DB6B70"/>
    <w:rsid w:val="00DB6D2F"/>
    <w:rsid w:val="00DB6D83"/>
    <w:rsid w:val="00DB6DAB"/>
    <w:rsid w:val="00DB6DE9"/>
    <w:rsid w:val="00DB6E79"/>
    <w:rsid w:val="00DB6ED5"/>
    <w:rsid w:val="00DB6F40"/>
    <w:rsid w:val="00DB6F4D"/>
    <w:rsid w:val="00DB70BC"/>
    <w:rsid w:val="00DB7117"/>
    <w:rsid w:val="00DB7151"/>
    <w:rsid w:val="00DB715C"/>
    <w:rsid w:val="00DB721A"/>
    <w:rsid w:val="00DB7268"/>
    <w:rsid w:val="00DB72AD"/>
    <w:rsid w:val="00DB72F2"/>
    <w:rsid w:val="00DB735E"/>
    <w:rsid w:val="00DB7464"/>
    <w:rsid w:val="00DB746C"/>
    <w:rsid w:val="00DB7511"/>
    <w:rsid w:val="00DB7521"/>
    <w:rsid w:val="00DB7529"/>
    <w:rsid w:val="00DB7559"/>
    <w:rsid w:val="00DB7595"/>
    <w:rsid w:val="00DB7613"/>
    <w:rsid w:val="00DB783B"/>
    <w:rsid w:val="00DB7897"/>
    <w:rsid w:val="00DB7979"/>
    <w:rsid w:val="00DB79A4"/>
    <w:rsid w:val="00DB7A4D"/>
    <w:rsid w:val="00DB7AB2"/>
    <w:rsid w:val="00DB7B47"/>
    <w:rsid w:val="00DB7B9C"/>
    <w:rsid w:val="00DB7BC3"/>
    <w:rsid w:val="00DB7BC8"/>
    <w:rsid w:val="00DB7C33"/>
    <w:rsid w:val="00DB7C96"/>
    <w:rsid w:val="00DB7CBF"/>
    <w:rsid w:val="00DB7CDE"/>
    <w:rsid w:val="00DB7D33"/>
    <w:rsid w:val="00DB7D72"/>
    <w:rsid w:val="00DB7D7A"/>
    <w:rsid w:val="00DB7D89"/>
    <w:rsid w:val="00DB7DB9"/>
    <w:rsid w:val="00DB7DFB"/>
    <w:rsid w:val="00DB7E73"/>
    <w:rsid w:val="00DB7E99"/>
    <w:rsid w:val="00DB7EB7"/>
    <w:rsid w:val="00DB7F2D"/>
    <w:rsid w:val="00DB7FEB"/>
    <w:rsid w:val="00DC00D9"/>
    <w:rsid w:val="00DC00E7"/>
    <w:rsid w:val="00DC0145"/>
    <w:rsid w:val="00DC0148"/>
    <w:rsid w:val="00DC01B8"/>
    <w:rsid w:val="00DC022F"/>
    <w:rsid w:val="00DC025F"/>
    <w:rsid w:val="00DC032E"/>
    <w:rsid w:val="00DC03E4"/>
    <w:rsid w:val="00DC040F"/>
    <w:rsid w:val="00DC0458"/>
    <w:rsid w:val="00DC049C"/>
    <w:rsid w:val="00DC04D0"/>
    <w:rsid w:val="00DC04D2"/>
    <w:rsid w:val="00DC065B"/>
    <w:rsid w:val="00DC0677"/>
    <w:rsid w:val="00DC069E"/>
    <w:rsid w:val="00DC06E0"/>
    <w:rsid w:val="00DC0720"/>
    <w:rsid w:val="00DC076B"/>
    <w:rsid w:val="00DC077C"/>
    <w:rsid w:val="00DC0783"/>
    <w:rsid w:val="00DC08DA"/>
    <w:rsid w:val="00DC0919"/>
    <w:rsid w:val="00DC09C0"/>
    <w:rsid w:val="00DC09E0"/>
    <w:rsid w:val="00DC0A73"/>
    <w:rsid w:val="00DC0AAA"/>
    <w:rsid w:val="00DC0B4F"/>
    <w:rsid w:val="00DC0B73"/>
    <w:rsid w:val="00DC0BBF"/>
    <w:rsid w:val="00DC0C2C"/>
    <w:rsid w:val="00DC0C65"/>
    <w:rsid w:val="00DC0D4B"/>
    <w:rsid w:val="00DC0D88"/>
    <w:rsid w:val="00DC0E2E"/>
    <w:rsid w:val="00DC0E55"/>
    <w:rsid w:val="00DC0E7E"/>
    <w:rsid w:val="00DC0E83"/>
    <w:rsid w:val="00DC10E3"/>
    <w:rsid w:val="00DC112E"/>
    <w:rsid w:val="00DC1130"/>
    <w:rsid w:val="00DC1155"/>
    <w:rsid w:val="00DC115C"/>
    <w:rsid w:val="00DC1164"/>
    <w:rsid w:val="00DC1268"/>
    <w:rsid w:val="00DC1275"/>
    <w:rsid w:val="00DC12B9"/>
    <w:rsid w:val="00DC1310"/>
    <w:rsid w:val="00DC138F"/>
    <w:rsid w:val="00DC140D"/>
    <w:rsid w:val="00DC1444"/>
    <w:rsid w:val="00DC1458"/>
    <w:rsid w:val="00DC148B"/>
    <w:rsid w:val="00DC14C8"/>
    <w:rsid w:val="00DC14D0"/>
    <w:rsid w:val="00DC1502"/>
    <w:rsid w:val="00DC157D"/>
    <w:rsid w:val="00DC15BB"/>
    <w:rsid w:val="00DC15C6"/>
    <w:rsid w:val="00DC15E6"/>
    <w:rsid w:val="00DC163E"/>
    <w:rsid w:val="00DC1713"/>
    <w:rsid w:val="00DC1806"/>
    <w:rsid w:val="00DC1886"/>
    <w:rsid w:val="00DC1932"/>
    <w:rsid w:val="00DC1958"/>
    <w:rsid w:val="00DC1983"/>
    <w:rsid w:val="00DC1984"/>
    <w:rsid w:val="00DC198B"/>
    <w:rsid w:val="00DC1B47"/>
    <w:rsid w:val="00DC1BAB"/>
    <w:rsid w:val="00DC1BB8"/>
    <w:rsid w:val="00DC1BD7"/>
    <w:rsid w:val="00DC1CC5"/>
    <w:rsid w:val="00DC1D3F"/>
    <w:rsid w:val="00DC1DB6"/>
    <w:rsid w:val="00DC1E52"/>
    <w:rsid w:val="00DC1E5A"/>
    <w:rsid w:val="00DC1E67"/>
    <w:rsid w:val="00DC1F55"/>
    <w:rsid w:val="00DC1FBA"/>
    <w:rsid w:val="00DC1FC1"/>
    <w:rsid w:val="00DC20C8"/>
    <w:rsid w:val="00DC2109"/>
    <w:rsid w:val="00DC2167"/>
    <w:rsid w:val="00DC216C"/>
    <w:rsid w:val="00DC21CA"/>
    <w:rsid w:val="00DC2251"/>
    <w:rsid w:val="00DC229A"/>
    <w:rsid w:val="00DC2308"/>
    <w:rsid w:val="00DC246C"/>
    <w:rsid w:val="00DC251B"/>
    <w:rsid w:val="00DC2521"/>
    <w:rsid w:val="00DC2639"/>
    <w:rsid w:val="00DC270E"/>
    <w:rsid w:val="00DC274D"/>
    <w:rsid w:val="00DC278E"/>
    <w:rsid w:val="00DC27A7"/>
    <w:rsid w:val="00DC27CC"/>
    <w:rsid w:val="00DC2802"/>
    <w:rsid w:val="00DC286A"/>
    <w:rsid w:val="00DC28AD"/>
    <w:rsid w:val="00DC28D2"/>
    <w:rsid w:val="00DC28D5"/>
    <w:rsid w:val="00DC2930"/>
    <w:rsid w:val="00DC296E"/>
    <w:rsid w:val="00DC29AE"/>
    <w:rsid w:val="00DC2A08"/>
    <w:rsid w:val="00DC2A09"/>
    <w:rsid w:val="00DC2B30"/>
    <w:rsid w:val="00DC2B31"/>
    <w:rsid w:val="00DC2BC6"/>
    <w:rsid w:val="00DC2BD3"/>
    <w:rsid w:val="00DC2CD3"/>
    <w:rsid w:val="00DC2D0B"/>
    <w:rsid w:val="00DC3056"/>
    <w:rsid w:val="00DC317E"/>
    <w:rsid w:val="00DC31AC"/>
    <w:rsid w:val="00DC32D8"/>
    <w:rsid w:val="00DC3365"/>
    <w:rsid w:val="00DC3369"/>
    <w:rsid w:val="00DC33BC"/>
    <w:rsid w:val="00DC33C9"/>
    <w:rsid w:val="00DC3418"/>
    <w:rsid w:val="00DC3436"/>
    <w:rsid w:val="00DC34AC"/>
    <w:rsid w:val="00DC3527"/>
    <w:rsid w:val="00DC35EA"/>
    <w:rsid w:val="00DC3710"/>
    <w:rsid w:val="00DC3717"/>
    <w:rsid w:val="00DC3761"/>
    <w:rsid w:val="00DC3778"/>
    <w:rsid w:val="00DC37B9"/>
    <w:rsid w:val="00DC3811"/>
    <w:rsid w:val="00DC3883"/>
    <w:rsid w:val="00DC3898"/>
    <w:rsid w:val="00DC3962"/>
    <w:rsid w:val="00DC39FC"/>
    <w:rsid w:val="00DC3A5D"/>
    <w:rsid w:val="00DC3AF5"/>
    <w:rsid w:val="00DC3B20"/>
    <w:rsid w:val="00DC3B65"/>
    <w:rsid w:val="00DC3B99"/>
    <w:rsid w:val="00DC3CC0"/>
    <w:rsid w:val="00DC3CFD"/>
    <w:rsid w:val="00DC3DDE"/>
    <w:rsid w:val="00DC3E06"/>
    <w:rsid w:val="00DC3E47"/>
    <w:rsid w:val="00DC3ED9"/>
    <w:rsid w:val="00DC3FB7"/>
    <w:rsid w:val="00DC3FC3"/>
    <w:rsid w:val="00DC3FD0"/>
    <w:rsid w:val="00DC400E"/>
    <w:rsid w:val="00DC4061"/>
    <w:rsid w:val="00DC4067"/>
    <w:rsid w:val="00DC40AA"/>
    <w:rsid w:val="00DC40E6"/>
    <w:rsid w:val="00DC410B"/>
    <w:rsid w:val="00DC4207"/>
    <w:rsid w:val="00DC42A6"/>
    <w:rsid w:val="00DC42E3"/>
    <w:rsid w:val="00DC432D"/>
    <w:rsid w:val="00DC4393"/>
    <w:rsid w:val="00DC439D"/>
    <w:rsid w:val="00DC4458"/>
    <w:rsid w:val="00DC4482"/>
    <w:rsid w:val="00DC44EF"/>
    <w:rsid w:val="00DC45AE"/>
    <w:rsid w:val="00DC4650"/>
    <w:rsid w:val="00DC466A"/>
    <w:rsid w:val="00DC4677"/>
    <w:rsid w:val="00DC4786"/>
    <w:rsid w:val="00DC47C8"/>
    <w:rsid w:val="00DC4840"/>
    <w:rsid w:val="00DC48CD"/>
    <w:rsid w:val="00DC48E1"/>
    <w:rsid w:val="00DC4948"/>
    <w:rsid w:val="00DC49BB"/>
    <w:rsid w:val="00DC49BC"/>
    <w:rsid w:val="00DC4A14"/>
    <w:rsid w:val="00DC4A6F"/>
    <w:rsid w:val="00DC4B36"/>
    <w:rsid w:val="00DC4BF7"/>
    <w:rsid w:val="00DC4C23"/>
    <w:rsid w:val="00DC4D54"/>
    <w:rsid w:val="00DC4DD4"/>
    <w:rsid w:val="00DC4E69"/>
    <w:rsid w:val="00DC4EAC"/>
    <w:rsid w:val="00DC4FB9"/>
    <w:rsid w:val="00DC510E"/>
    <w:rsid w:val="00DC5126"/>
    <w:rsid w:val="00DC5129"/>
    <w:rsid w:val="00DC51C8"/>
    <w:rsid w:val="00DC5250"/>
    <w:rsid w:val="00DC543C"/>
    <w:rsid w:val="00DC54D7"/>
    <w:rsid w:val="00DC550B"/>
    <w:rsid w:val="00DC5536"/>
    <w:rsid w:val="00DC565A"/>
    <w:rsid w:val="00DC56D7"/>
    <w:rsid w:val="00DC56EC"/>
    <w:rsid w:val="00DC574C"/>
    <w:rsid w:val="00DC589B"/>
    <w:rsid w:val="00DC58BB"/>
    <w:rsid w:val="00DC58D2"/>
    <w:rsid w:val="00DC58F8"/>
    <w:rsid w:val="00DC599E"/>
    <w:rsid w:val="00DC5A18"/>
    <w:rsid w:val="00DC5A9B"/>
    <w:rsid w:val="00DC5AAB"/>
    <w:rsid w:val="00DC5B42"/>
    <w:rsid w:val="00DC5C08"/>
    <w:rsid w:val="00DC5C48"/>
    <w:rsid w:val="00DC5C7B"/>
    <w:rsid w:val="00DC5DC0"/>
    <w:rsid w:val="00DC5EA2"/>
    <w:rsid w:val="00DC5EB1"/>
    <w:rsid w:val="00DC5EB6"/>
    <w:rsid w:val="00DC5F17"/>
    <w:rsid w:val="00DC5F62"/>
    <w:rsid w:val="00DC605D"/>
    <w:rsid w:val="00DC6068"/>
    <w:rsid w:val="00DC60C1"/>
    <w:rsid w:val="00DC612C"/>
    <w:rsid w:val="00DC616D"/>
    <w:rsid w:val="00DC61A0"/>
    <w:rsid w:val="00DC62B8"/>
    <w:rsid w:val="00DC6402"/>
    <w:rsid w:val="00DC64A1"/>
    <w:rsid w:val="00DC64B5"/>
    <w:rsid w:val="00DC657B"/>
    <w:rsid w:val="00DC65FB"/>
    <w:rsid w:val="00DC660D"/>
    <w:rsid w:val="00DC6660"/>
    <w:rsid w:val="00DC6738"/>
    <w:rsid w:val="00DC6801"/>
    <w:rsid w:val="00DC688C"/>
    <w:rsid w:val="00DC68AC"/>
    <w:rsid w:val="00DC68C9"/>
    <w:rsid w:val="00DC6991"/>
    <w:rsid w:val="00DC69B7"/>
    <w:rsid w:val="00DC6A26"/>
    <w:rsid w:val="00DC6A3D"/>
    <w:rsid w:val="00DC6A9E"/>
    <w:rsid w:val="00DC6B42"/>
    <w:rsid w:val="00DC6C07"/>
    <w:rsid w:val="00DC6C9C"/>
    <w:rsid w:val="00DC6CD4"/>
    <w:rsid w:val="00DC6D0B"/>
    <w:rsid w:val="00DC6D20"/>
    <w:rsid w:val="00DC6D32"/>
    <w:rsid w:val="00DC6D57"/>
    <w:rsid w:val="00DC6D62"/>
    <w:rsid w:val="00DC6DC3"/>
    <w:rsid w:val="00DC6E5F"/>
    <w:rsid w:val="00DC6EEC"/>
    <w:rsid w:val="00DC6EF0"/>
    <w:rsid w:val="00DC6F3E"/>
    <w:rsid w:val="00DC6F4E"/>
    <w:rsid w:val="00DC6F55"/>
    <w:rsid w:val="00DC6F90"/>
    <w:rsid w:val="00DC6FC7"/>
    <w:rsid w:val="00DC6FED"/>
    <w:rsid w:val="00DC7112"/>
    <w:rsid w:val="00DC718B"/>
    <w:rsid w:val="00DC7250"/>
    <w:rsid w:val="00DC72A2"/>
    <w:rsid w:val="00DC72F0"/>
    <w:rsid w:val="00DC7354"/>
    <w:rsid w:val="00DC7497"/>
    <w:rsid w:val="00DC74DB"/>
    <w:rsid w:val="00DC74E0"/>
    <w:rsid w:val="00DC754A"/>
    <w:rsid w:val="00DC764F"/>
    <w:rsid w:val="00DC7728"/>
    <w:rsid w:val="00DC7877"/>
    <w:rsid w:val="00DC78A2"/>
    <w:rsid w:val="00DC7901"/>
    <w:rsid w:val="00DC7971"/>
    <w:rsid w:val="00DC79F5"/>
    <w:rsid w:val="00DC7A21"/>
    <w:rsid w:val="00DC7B6F"/>
    <w:rsid w:val="00DC7C5F"/>
    <w:rsid w:val="00DC7D32"/>
    <w:rsid w:val="00DC7E68"/>
    <w:rsid w:val="00DC7E7E"/>
    <w:rsid w:val="00DC7E85"/>
    <w:rsid w:val="00DC7E86"/>
    <w:rsid w:val="00DC7EBB"/>
    <w:rsid w:val="00DC7EBE"/>
    <w:rsid w:val="00DC7ED0"/>
    <w:rsid w:val="00DC7ED8"/>
    <w:rsid w:val="00DC7EF0"/>
    <w:rsid w:val="00DC7F7E"/>
    <w:rsid w:val="00DC7FBA"/>
    <w:rsid w:val="00DD0021"/>
    <w:rsid w:val="00DD0046"/>
    <w:rsid w:val="00DD0064"/>
    <w:rsid w:val="00DD0067"/>
    <w:rsid w:val="00DD0126"/>
    <w:rsid w:val="00DD0156"/>
    <w:rsid w:val="00DD0160"/>
    <w:rsid w:val="00DD0246"/>
    <w:rsid w:val="00DD02B9"/>
    <w:rsid w:val="00DD0302"/>
    <w:rsid w:val="00DD03A5"/>
    <w:rsid w:val="00DD03DF"/>
    <w:rsid w:val="00DD03FB"/>
    <w:rsid w:val="00DD0409"/>
    <w:rsid w:val="00DD0483"/>
    <w:rsid w:val="00DD0607"/>
    <w:rsid w:val="00DD0663"/>
    <w:rsid w:val="00DD066B"/>
    <w:rsid w:val="00DD0793"/>
    <w:rsid w:val="00DD0912"/>
    <w:rsid w:val="00DD093D"/>
    <w:rsid w:val="00DD0965"/>
    <w:rsid w:val="00DD0AD0"/>
    <w:rsid w:val="00DD0AE4"/>
    <w:rsid w:val="00DD0B9E"/>
    <w:rsid w:val="00DD0BA6"/>
    <w:rsid w:val="00DD0C3E"/>
    <w:rsid w:val="00DD0C73"/>
    <w:rsid w:val="00DD0D0B"/>
    <w:rsid w:val="00DD0D76"/>
    <w:rsid w:val="00DD0D95"/>
    <w:rsid w:val="00DD0DFB"/>
    <w:rsid w:val="00DD0DFD"/>
    <w:rsid w:val="00DD0E8C"/>
    <w:rsid w:val="00DD0EC7"/>
    <w:rsid w:val="00DD0F64"/>
    <w:rsid w:val="00DD0F99"/>
    <w:rsid w:val="00DD10D5"/>
    <w:rsid w:val="00DD10E7"/>
    <w:rsid w:val="00DD119B"/>
    <w:rsid w:val="00DD11E6"/>
    <w:rsid w:val="00DD12F3"/>
    <w:rsid w:val="00DD135B"/>
    <w:rsid w:val="00DD14D5"/>
    <w:rsid w:val="00DD1506"/>
    <w:rsid w:val="00DD1549"/>
    <w:rsid w:val="00DD1684"/>
    <w:rsid w:val="00DD173A"/>
    <w:rsid w:val="00DD1807"/>
    <w:rsid w:val="00DD1897"/>
    <w:rsid w:val="00DD18FB"/>
    <w:rsid w:val="00DD1916"/>
    <w:rsid w:val="00DD19F5"/>
    <w:rsid w:val="00DD1A3E"/>
    <w:rsid w:val="00DD1AF8"/>
    <w:rsid w:val="00DD1B57"/>
    <w:rsid w:val="00DD1BBB"/>
    <w:rsid w:val="00DD1C36"/>
    <w:rsid w:val="00DD1C5A"/>
    <w:rsid w:val="00DD1CC5"/>
    <w:rsid w:val="00DD1D0C"/>
    <w:rsid w:val="00DD1D75"/>
    <w:rsid w:val="00DD1DAF"/>
    <w:rsid w:val="00DD1DB5"/>
    <w:rsid w:val="00DD1DC8"/>
    <w:rsid w:val="00DD1E20"/>
    <w:rsid w:val="00DD1E47"/>
    <w:rsid w:val="00DD1E85"/>
    <w:rsid w:val="00DD1EB9"/>
    <w:rsid w:val="00DD1ED1"/>
    <w:rsid w:val="00DD1EDE"/>
    <w:rsid w:val="00DD1F32"/>
    <w:rsid w:val="00DD1F43"/>
    <w:rsid w:val="00DD1FDD"/>
    <w:rsid w:val="00DD2020"/>
    <w:rsid w:val="00DD208C"/>
    <w:rsid w:val="00DD20D0"/>
    <w:rsid w:val="00DD20D5"/>
    <w:rsid w:val="00DD2162"/>
    <w:rsid w:val="00DD2207"/>
    <w:rsid w:val="00DD223C"/>
    <w:rsid w:val="00DD2240"/>
    <w:rsid w:val="00DD2298"/>
    <w:rsid w:val="00DD22DD"/>
    <w:rsid w:val="00DD22F3"/>
    <w:rsid w:val="00DD2314"/>
    <w:rsid w:val="00DD2322"/>
    <w:rsid w:val="00DD2362"/>
    <w:rsid w:val="00DD2364"/>
    <w:rsid w:val="00DD237E"/>
    <w:rsid w:val="00DD23CE"/>
    <w:rsid w:val="00DD23EF"/>
    <w:rsid w:val="00DD244E"/>
    <w:rsid w:val="00DD262D"/>
    <w:rsid w:val="00DD27BC"/>
    <w:rsid w:val="00DD27D5"/>
    <w:rsid w:val="00DD288E"/>
    <w:rsid w:val="00DD2951"/>
    <w:rsid w:val="00DD2A3C"/>
    <w:rsid w:val="00DD2B03"/>
    <w:rsid w:val="00DD2C55"/>
    <w:rsid w:val="00DD2C63"/>
    <w:rsid w:val="00DD2D25"/>
    <w:rsid w:val="00DD2D43"/>
    <w:rsid w:val="00DD2DFB"/>
    <w:rsid w:val="00DD2EA9"/>
    <w:rsid w:val="00DD2EB7"/>
    <w:rsid w:val="00DD2EDD"/>
    <w:rsid w:val="00DD2EF6"/>
    <w:rsid w:val="00DD2F21"/>
    <w:rsid w:val="00DD2F5A"/>
    <w:rsid w:val="00DD2F5F"/>
    <w:rsid w:val="00DD2FB9"/>
    <w:rsid w:val="00DD3010"/>
    <w:rsid w:val="00DD3093"/>
    <w:rsid w:val="00DD30B1"/>
    <w:rsid w:val="00DD30C2"/>
    <w:rsid w:val="00DD30CB"/>
    <w:rsid w:val="00DD3136"/>
    <w:rsid w:val="00DD3141"/>
    <w:rsid w:val="00DD3149"/>
    <w:rsid w:val="00DD323A"/>
    <w:rsid w:val="00DD3318"/>
    <w:rsid w:val="00DD333D"/>
    <w:rsid w:val="00DD3381"/>
    <w:rsid w:val="00DD3394"/>
    <w:rsid w:val="00DD351D"/>
    <w:rsid w:val="00DD352D"/>
    <w:rsid w:val="00DD3598"/>
    <w:rsid w:val="00DD3633"/>
    <w:rsid w:val="00DD3634"/>
    <w:rsid w:val="00DD3683"/>
    <w:rsid w:val="00DD36B5"/>
    <w:rsid w:val="00DD37E3"/>
    <w:rsid w:val="00DD38D7"/>
    <w:rsid w:val="00DD3930"/>
    <w:rsid w:val="00DD396C"/>
    <w:rsid w:val="00DD3997"/>
    <w:rsid w:val="00DD3A35"/>
    <w:rsid w:val="00DD3A7E"/>
    <w:rsid w:val="00DD3AAA"/>
    <w:rsid w:val="00DD3B6F"/>
    <w:rsid w:val="00DD3BAB"/>
    <w:rsid w:val="00DD3C22"/>
    <w:rsid w:val="00DD3C78"/>
    <w:rsid w:val="00DD3CD9"/>
    <w:rsid w:val="00DD3CE8"/>
    <w:rsid w:val="00DD3D25"/>
    <w:rsid w:val="00DD3D2C"/>
    <w:rsid w:val="00DD3D51"/>
    <w:rsid w:val="00DD3E84"/>
    <w:rsid w:val="00DD3EDD"/>
    <w:rsid w:val="00DD3F85"/>
    <w:rsid w:val="00DD3F8B"/>
    <w:rsid w:val="00DD4049"/>
    <w:rsid w:val="00DD410C"/>
    <w:rsid w:val="00DD413F"/>
    <w:rsid w:val="00DD4291"/>
    <w:rsid w:val="00DD42C8"/>
    <w:rsid w:val="00DD4325"/>
    <w:rsid w:val="00DD433A"/>
    <w:rsid w:val="00DD4367"/>
    <w:rsid w:val="00DD43B8"/>
    <w:rsid w:val="00DD43F5"/>
    <w:rsid w:val="00DD4484"/>
    <w:rsid w:val="00DD44B7"/>
    <w:rsid w:val="00DD4505"/>
    <w:rsid w:val="00DD467C"/>
    <w:rsid w:val="00DD467D"/>
    <w:rsid w:val="00DD470F"/>
    <w:rsid w:val="00DD477D"/>
    <w:rsid w:val="00DD47F1"/>
    <w:rsid w:val="00DD483D"/>
    <w:rsid w:val="00DD4861"/>
    <w:rsid w:val="00DD4886"/>
    <w:rsid w:val="00DD492B"/>
    <w:rsid w:val="00DD4933"/>
    <w:rsid w:val="00DD4AC7"/>
    <w:rsid w:val="00DD4B58"/>
    <w:rsid w:val="00DD4B90"/>
    <w:rsid w:val="00DD4B96"/>
    <w:rsid w:val="00DD4BB3"/>
    <w:rsid w:val="00DD4BD4"/>
    <w:rsid w:val="00DD4CE1"/>
    <w:rsid w:val="00DD4CF4"/>
    <w:rsid w:val="00DD4CF6"/>
    <w:rsid w:val="00DD4D92"/>
    <w:rsid w:val="00DD4DA5"/>
    <w:rsid w:val="00DD4DAF"/>
    <w:rsid w:val="00DD50E8"/>
    <w:rsid w:val="00DD51C9"/>
    <w:rsid w:val="00DD523B"/>
    <w:rsid w:val="00DD5275"/>
    <w:rsid w:val="00DD52C4"/>
    <w:rsid w:val="00DD52D9"/>
    <w:rsid w:val="00DD5462"/>
    <w:rsid w:val="00DD5525"/>
    <w:rsid w:val="00DD5527"/>
    <w:rsid w:val="00DD5535"/>
    <w:rsid w:val="00DD5539"/>
    <w:rsid w:val="00DD555B"/>
    <w:rsid w:val="00DD5571"/>
    <w:rsid w:val="00DD5596"/>
    <w:rsid w:val="00DD5597"/>
    <w:rsid w:val="00DD55CC"/>
    <w:rsid w:val="00DD56FA"/>
    <w:rsid w:val="00DD5725"/>
    <w:rsid w:val="00DD582C"/>
    <w:rsid w:val="00DD59BD"/>
    <w:rsid w:val="00DD59FB"/>
    <w:rsid w:val="00DD5AA4"/>
    <w:rsid w:val="00DD5AFB"/>
    <w:rsid w:val="00DD5B90"/>
    <w:rsid w:val="00DD5BA2"/>
    <w:rsid w:val="00DD5C8F"/>
    <w:rsid w:val="00DD5CE9"/>
    <w:rsid w:val="00DD5D2B"/>
    <w:rsid w:val="00DD5DE5"/>
    <w:rsid w:val="00DD5DF0"/>
    <w:rsid w:val="00DD5E4D"/>
    <w:rsid w:val="00DD5E5B"/>
    <w:rsid w:val="00DD5E60"/>
    <w:rsid w:val="00DD5F3B"/>
    <w:rsid w:val="00DD5F5F"/>
    <w:rsid w:val="00DD5FAC"/>
    <w:rsid w:val="00DD602F"/>
    <w:rsid w:val="00DD613A"/>
    <w:rsid w:val="00DD619E"/>
    <w:rsid w:val="00DD61D1"/>
    <w:rsid w:val="00DD61FE"/>
    <w:rsid w:val="00DD6250"/>
    <w:rsid w:val="00DD626B"/>
    <w:rsid w:val="00DD6340"/>
    <w:rsid w:val="00DD6378"/>
    <w:rsid w:val="00DD648D"/>
    <w:rsid w:val="00DD6616"/>
    <w:rsid w:val="00DD6644"/>
    <w:rsid w:val="00DD6675"/>
    <w:rsid w:val="00DD668F"/>
    <w:rsid w:val="00DD6762"/>
    <w:rsid w:val="00DD6782"/>
    <w:rsid w:val="00DD67A1"/>
    <w:rsid w:val="00DD67D1"/>
    <w:rsid w:val="00DD68C9"/>
    <w:rsid w:val="00DD6928"/>
    <w:rsid w:val="00DD6978"/>
    <w:rsid w:val="00DD69F1"/>
    <w:rsid w:val="00DD6A12"/>
    <w:rsid w:val="00DD6AB8"/>
    <w:rsid w:val="00DD6AC4"/>
    <w:rsid w:val="00DD6BE3"/>
    <w:rsid w:val="00DD6C41"/>
    <w:rsid w:val="00DD6C4A"/>
    <w:rsid w:val="00DD6D2C"/>
    <w:rsid w:val="00DD6D49"/>
    <w:rsid w:val="00DD6D4C"/>
    <w:rsid w:val="00DD6DA1"/>
    <w:rsid w:val="00DD6DBA"/>
    <w:rsid w:val="00DD6E42"/>
    <w:rsid w:val="00DD6E55"/>
    <w:rsid w:val="00DD6EDE"/>
    <w:rsid w:val="00DD6F17"/>
    <w:rsid w:val="00DD6F48"/>
    <w:rsid w:val="00DD7008"/>
    <w:rsid w:val="00DD7082"/>
    <w:rsid w:val="00DD70C5"/>
    <w:rsid w:val="00DD711E"/>
    <w:rsid w:val="00DD7152"/>
    <w:rsid w:val="00DD7164"/>
    <w:rsid w:val="00DD7221"/>
    <w:rsid w:val="00DD7423"/>
    <w:rsid w:val="00DD7499"/>
    <w:rsid w:val="00DD74E3"/>
    <w:rsid w:val="00DD74E4"/>
    <w:rsid w:val="00DD7631"/>
    <w:rsid w:val="00DD763E"/>
    <w:rsid w:val="00DD7967"/>
    <w:rsid w:val="00DD7A1C"/>
    <w:rsid w:val="00DD7B2E"/>
    <w:rsid w:val="00DD7B38"/>
    <w:rsid w:val="00DD7BEB"/>
    <w:rsid w:val="00DD7CC8"/>
    <w:rsid w:val="00DD7D98"/>
    <w:rsid w:val="00DD7DAD"/>
    <w:rsid w:val="00DD7F12"/>
    <w:rsid w:val="00DD7FA0"/>
    <w:rsid w:val="00DD7FBF"/>
    <w:rsid w:val="00DE001A"/>
    <w:rsid w:val="00DE00D7"/>
    <w:rsid w:val="00DE0106"/>
    <w:rsid w:val="00DE0165"/>
    <w:rsid w:val="00DE01F4"/>
    <w:rsid w:val="00DE023D"/>
    <w:rsid w:val="00DE0296"/>
    <w:rsid w:val="00DE033B"/>
    <w:rsid w:val="00DE03B6"/>
    <w:rsid w:val="00DE03E4"/>
    <w:rsid w:val="00DE04F2"/>
    <w:rsid w:val="00DE053F"/>
    <w:rsid w:val="00DE058D"/>
    <w:rsid w:val="00DE05D2"/>
    <w:rsid w:val="00DE05E1"/>
    <w:rsid w:val="00DE0639"/>
    <w:rsid w:val="00DE06C2"/>
    <w:rsid w:val="00DE06CB"/>
    <w:rsid w:val="00DE06E5"/>
    <w:rsid w:val="00DE06E9"/>
    <w:rsid w:val="00DE09AB"/>
    <w:rsid w:val="00DE0B01"/>
    <w:rsid w:val="00DE0B5B"/>
    <w:rsid w:val="00DE0B6F"/>
    <w:rsid w:val="00DE0BE6"/>
    <w:rsid w:val="00DE0C54"/>
    <w:rsid w:val="00DE0CDA"/>
    <w:rsid w:val="00DE0CEF"/>
    <w:rsid w:val="00DE0D71"/>
    <w:rsid w:val="00DE0DC6"/>
    <w:rsid w:val="00DE0DCE"/>
    <w:rsid w:val="00DE0DF3"/>
    <w:rsid w:val="00DE0E26"/>
    <w:rsid w:val="00DE0E6E"/>
    <w:rsid w:val="00DE0F23"/>
    <w:rsid w:val="00DE0F6B"/>
    <w:rsid w:val="00DE0F78"/>
    <w:rsid w:val="00DE0FB9"/>
    <w:rsid w:val="00DE0FC1"/>
    <w:rsid w:val="00DE0FDA"/>
    <w:rsid w:val="00DE0FE7"/>
    <w:rsid w:val="00DE100B"/>
    <w:rsid w:val="00DE10E3"/>
    <w:rsid w:val="00DE1103"/>
    <w:rsid w:val="00DE1129"/>
    <w:rsid w:val="00DE1196"/>
    <w:rsid w:val="00DE11A8"/>
    <w:rsid w:val="00DE11E6"/>
    <w:rsid w:val="00DE1207"/>
    <w:rsid w:val="00DE1257"/>
    <w:rsid w:val="00DE128C"/>
    <w:rsid w:val="00DE135D"/>
    <w:rsid w:val="00DE146A"/>
    <w:rsid w:val="00DE14BF"/>
    <w:rsid w:val="00DE15DA"/>
    <w:rsid w:val="00DE1640"/>
    <w:rsid w:val="00DE1644"/>
    <w:rsid w:val="00DE1645"/>
    <w:rsid w:val="00DE1667"/>
    <w:rsid w:val="00DE16BA"/>
    <w:rsid w:val="00DE176D"/>
    <w:rsid w:val="00DE17A1"/>
    <w:rsid w:val="00DE18C8"/>
    <w:rsid w:val="00DE1994"/>
    <w:rsid w:val="00DE199B"/>
    <w:rsid w:val="00DE19C0"/>
    <w:rsid w:val="00DE19E0"/>
    <w:rsid w:val="00DE1AC8"/>
    <w:rsid w:val="00DE1B29"/>
    <w:rsid w:val="00DE1C1F"/>
    <w:rsid w:val="00DE1CD2"/>
    <w:rsid w:val="00DE1D0B"/>
    <w:rsid w:val="00DE1D99"/>
    <w:rsid w:val="00DE1DB5"/>
    <w:rsid w:val="00DE1DF2"/>
    <w:rsid w:val="00DE1F42"/>
    <w:rsid w:val="00DE2053"/>
    <w:rsid w:val="00DE2078"/>
    <w:rsid w:val="00DE20AA"/>
    <w:rsid w:val="00DE218B"/>
    <w:rsid w:val="00DE219F"/>
    <w:rsid w:val="00DE2230"/>
    <w:rsid w:val="00DE225A"/>
    <w:rsid w:val="00DE22A9"/>
    <w:rsid w:val="00DE2388"/>
    <w:rsid w:val="00DE246B"/>
    <w:rsid w:val="00DE252D"/>
    <w:rsid w:val="00DE2596"/>
    <w:rsid w:val="00DE2656"/>
    <w:rsid w:val="00DE2709"/>
    <w:rsid w:val="00DE2724"/>
    <w:rsid w:val="00DE2734"/>
    <w:rsid w:val="00DE2744"/>
    <w:rsid w:val="00DE2799"/>
    <w:rsid w:val="00DE28AB"/>
    <w:rsid w:val="00DE28D2"/>
    <w:rsid w:val="00DE2974"/>
    <w:rsid w:val="00DE2977"/>
    <w:rsid w:val="00DE29EC"/>
    <w:rsid w:val="00DE2A4B"/>
    <w:rsid w:val="00DE2A50"/>
    <w:rsid w:val="00DE2B26"/>
    <w:rsid w:val="00DE2B39"/>
    <w:rsid w:val="00DE2B82"/>
    <w:rsid w:val="00DE2C96"/>
    <w:rsid w:val="00DE2CC0"/>
    <w:rsid w:val="00DE2D96"/>
    <w:rsid w:val="00DE2DA1"/>
    <w:rsid w:val="00DE2DF0"/>
    <w:rsid w:val="00DE2E08"/>
    <w:rsid w:val="00DE2E15"/>
    <w:rsid w:val="00DE2E65"/>
    <w:rsid w:val="00DE2EAB"/>
    <w:rsid w:val="00DE2F84"/>
    <w:rsid w:val="00DE3064"/>
    <w:rsid w:val="00DE30F2"/>
    <w:rsid w:val="00DE312F"/>
    <w:rsid w:val="00DE31BC"/>
    <w:rsid w:val="00DE31C7"/>
    <w:rsid w:val="00DE324B"/>
    <w:rsid w:val="00DE3289"/>
    <w:rsid w:val="00DE32D3"/>
    <w:rsid w:val="00DE32FB"/>
    <w:rsid w:val="00DE349C"/>
    <w:rsid w:val="00DE34C8"/>
    <w:rsid w:val="00DE34F5"/>
    <w:rsid w:val="00DE351A"/>
    <w:rsid w:val="00DE354F"/>
    <w:rsid w:val="00DE3587"/>
    <w:rsid w:val="00DE35BC"/>
    <w:rsid w:val="00DE364B"/>
    <w:rsid w:val="00DE369B"/>
    <w:rsid w:val="00DE36B6"/>
    <w:rsid w:val="00DE377E"/>
    <w:rsid w:val="00DE37C9"/>
    <w:rsid w:val="00DE384F"/>
    <w:rsid w:val="00DE389A"/>
    <w:rsid w:val="00DE38C5"/>
    <w:rsid w:val="00DE3916"/>
    <w:rsid w:val="00DE39EE"/>
    <w:rsid w:val="00DE3AE6"/>
    <w:rsid w:val="00DE3BBB"/>
    <w:rsid w:val="00DE3C5B"/>
    <w:rsid w:val="00DE3C90"/>
    <w:rsid w:val="00DE3CA9"/>
    <w:rsid w:val="00DE3CF3"/>
    <w:rsid w:val="00DE3D84"/>
    <w:rsid w:val="00DE3D96"/>
    <w:rsid w:val="00DE3DBD"/>
    <w:rsid w:val="00DE3DED"/>
    <w:rsid w:val="00DE3E11"/>
    <w:rsid w:val="00DE3ECC"/>
    <w:rsid w:val="00DE3ED1"/>
    <w:rsid w:val="00DE3ED7"/>
    <w:rsid w:val="00DE3F0F"/>
    <w:rsid w:val="00DE3FCA"/>
    <w:rsid w:val="00DE4052"/>
    <w:rsid w:val="00DE40A4"/>
    <w:rsid w:val="00DE411D"/>
    <w:rsid w:val="00DE418B"/>
    <w:rsid w:val="00DE4295"/>
    <w:rsid w:val="00DE42B8"/>
    <w:rsid w:val="00DE4304"/>
    <w:rsid w:val="00DE4327"/>
    <w:rsid w:val="00DE433A"/>
    <w:rsid w:val="00DE4345"/>
    <w:rsid w:val="00DE435C"/>
    <w:rsid w:val="00DE441F"/>
    <w:rsid w:val="00DE4479"/>
    <w:rsid w:val="00DE448B"/>
    <w:rsid w:val="00DE44AE"/>
    <w:rsid w:val="00DE4581"/>
    <w:rsid w:val="00DE4584"/>
    <w:rsid w:val="00DE458F"/>
    <w:rsid w:val="00DE45EB"/>
    <w:rsid w:val="00DE45FC"/>
    <w:rsid w:val="00DE47FB"/>
    <w:rsid w:val="00DE4812"/>
    <w:rsid w:val="00DE4814"/>
    <w:rsid w:val="00DE481A"/>
    <w:rsid w:val="00DE4859"/>
    <w:rsid w:val="00DE4897"/>
    <w:rsid w:val="00DE48EA"/>
    <w:rsid w:val="00DE4945"/>
    <w:rsid w:val="00DE4964"/>
    <w:rsid w:val="00DE4968"/>
    <w:rsid w:val="00DE497E"/>
    <w:rsid w:val="00DE49B1"/>
    <w:rsid w:val="00DE4A16"/>
    <w:rsid w:val="00DE4A3B"/>
    <w:rsid w:val="00DE4A7B"/>
    <w:rsid w:val="00DE4B69"/>
    <w:rsid w:val="00DE4D05"/>
    <w:rsid w:val="00DE4D90"/>
    <w:rsid w:val="00DE4D9A"/>
    <w:rsid w:val="00DE4E84"/>
    <w:rsid w:val="00DE4EB1"/>
    <w:rsid w:val="00DE4EE2"/>
    <w:rsid w:val="00DE4F41"/>
    <w:rsid w:val="00DE4F70"/>
    <w:rsid w:val="00DE4F79"/>
    <w:rsid w:val="00DE5119"/>
    <w:rsid w:val="00DE5156"/>
    <w:rsid w:val="00DE5196"/>
    <w:rsid w:val="00DE5209"/>
    <w:rsid w:val="00DE5266"/>
    <w:rsid w:val="00DE52AE"/>
    <w:rsid w:val="00DE5322"/>
    <w:rsid w:val="00DE5393"/>
    <w:rsid w:val="00DE53DF"/>
    <w:rsid w:val="00DE53F7"/>
    <w:rsid w:val="00DE542F"/>
    <w:rsid w:val="00DE55B4"/>
    <w:rsid w:val="00DE55E2"/>
    <w:rsid w:val="00DE562E"/>
    <w:rsid w:val="00DE5640"/>
    <w:rsid w:val="00DE5702"/>
    <w:rsid w:val="00DE5880"/>
    <w:rsid w:val="00DE59ED"/>
    <w:rsid w:val="00DE5A3C"/>
    <w:rsid w:val="00DE5A5C"/>
    <w:rsid w:val="00DE5AC4"/>
    <w:rsid w:val="00DE5B5F"/>
    <w:rsid w:val="00DE5B6A"/>
    <w:rsid w:val="00DE5B77"/>
    <w:rsid w:val="00DE5C25"/>
    <w:rsid w:val="00DE5C39"/>
    <w:rsid w:val="00DE5C3A"/>
    <w:rsid w:val="00DE5C98"/>
    <w:rsid w:val="00DE5CA1"/>
    <w:rsid w:val="00DE5CE3"/>
    <w:rsid w:val="00DE5D02"/>
    <w:rsid w:val="00DE5D3F"/>
    <w:rsid w:val="00DE5D4B"/>
    <w:rsid w:val="00DE5FC8"/>
    <w:rsid w:val="00DE5FD4"/>
    <w:rsid w:val="00DE5FD9"/>
    <w:rsid w:val="00DE6092"/>
    <w:rsid w:val="00DE60AD"/>
    <w:rsid w:val="00DE6114"/>
    <w:rsid w:val="00DE61F8"/>
    <w:rsid w:val="00DE624E"/>
    <w:rsid w:val="00DE62B0"/>
    <w:rsid w:val="00DE6312"/>
    <w:rsid w:val="00DE6340"/>
    <w:rsid w:val="00DE63EC"/>
    <w:rsid w:val="00DE6458"/>
    <w:rsid w:val="00DE6468"/>
    <w:rsid w:val="00DE6481"/>
    <w:rsid w:val="00DE6492"/>
    <w:rsid w:val="00DE659F"/>
    <w:rsid w:val="00DE6829"/>
    <w:rsid w:val="00DE6835"/>
    <w:rsid w:val="00DE6A8B"/>
    <w:rsid w:val="00DE6B14"/>
    <w:rsid w:val="00DE6BB4"/>
    <w:rsid w:val="00DE6BF2"/>
    <w:rsid w:val="00DE6C7C"/>
    <w:rsid w:val="00DE6C7F"/>
    <w:rsid w:val="00DE6CBD"/>
    <w:rsid w:val="00DE6DC4"/>
    <w:rsid w:val="00DE7065"/>
    <w:rsid w:val="00DE70A5"/>
    <w:rsid w:val="00DE70D3"/>
    <w:rsid w:val="00DE70FC"/>
    <w:rsid w:val="00DE714A"/>
    <w:rsid w:val="00DE7167"/>
    <w:rsid w:val="00DE73A3"/>
    <w:rsid w:val="00DE7554"/>
    <w:rsid w:val="00DE762B"/>
    <w:rsid w:val="00DE7654"/>
    <w:rsid w:val="00DE76F2"/>
    <w:rsid w:val="00DE7770"/>
    <w:rsid w:val="00DE7890"/>
    <w:rsid w:val="00DE78FD"/>
    <w:rsid w:val="00DE79B2"/>
    <w:rsid w:val="00DE79EB"/>
    <w:rsid w:val="00DE7A0F"/>
    <w:rsid w:val="00DE7A85"/>
    <w:rsid w:val="00DE7B1B"/>
    <w:rsid w:val="00DE7BD0"/>
    <w:rsid w:val="00DE7C10"/>
    <w:rsid w:val="00DE7C2A"/>
    <w:rsid w:val="00DE7C4D"/>
    <w:rsid w:val="00DE7CA1"/>
    <w:rsid w:val="00DE7EA0"/>
    <w:rsid w:val="00DE7EC8"/>
    <w:rsid w:val="00DE7EEE"/>
    <w:rsid w:val="00DF025B"/>
    <w:rsid w:val="00DF0263"/>
    <w:rsid w:val="00DF03D2"/>
    <w:rsid w:val="00DF0448"/>
    <w:rsid w:val="00DF049A"/>
    <w:rsid w:val="00DF04D6"/>
    <w:rsid w:val="00DF054B"/>
    <w:rsid w:val="00DF05AB"/>
    <w:rsid w:val="00DF05C9"/>
    <w:rsid w:val="00DF0630"/>
    <w:rsid w:val="00DF06CA"/>
    <w:rsid w:val="00DF073C"/>
    <w:rsid w:val="00DF094E"/>
    <w:rsid w:val="00DF09CC"/>
    <w:rsid w:val="00DF0A19"/>
    <w:rsid w:val="00DF0B48"/>
    <w:rsid w:val="00DF0BC0"/>
    <w:rsid w:val="00DF0BDE"/>
    <w:rsid w:val="00DF0CF7"/>
    <w:rsid w:val="00DF0E7A"/>
    <w:rsid w:val="00DF0EAC"/>
    <w:rsid w:val="00DF100F"/>
    <w:rsid w:val="00DF10B8"/>
    <w:rsid w:val="00DF1157"/>
    <w:rsid w:val="00DF115D"/>
    <w:rsid w:val="00DF11BE"/>
    <w:rsid w:val="00DF11CB"/>
    <w:rsid w:val="00DF1226"/>
    <w:rsid w:val="00DF1229"/>
    <w:rsid w:val="00DF1320"/>
    <w:rsid w:val="00DF1333"/>
    <w:rsid w:val="00DF13B6"/>
    <w:rsid w:val="00DF13D0"/>
    <w:rsid w:val="00DF13D7"/>
    <w:rsid w:val="00DF1471"/>
    <w:rsid w:val="00DF1586"/>
    <w:rsid w:val="00DF15FE"/>
    <w:rsid w:val="00DF1656"/>
    <w:rsid w:val="00DF16BB"/>
    <w:rsid w:val="00DF16C4"/>
    <w:rsid w:val="00DF16ED"/>
    <w:rsid w:val="00DF174D"/>
    <w:rsid w:val="00DF1750"/>
    <w:rsid w:val="00DF176C"/>
    <w:rsid w:val="00DF1827"/>
    <w:rsid w:val="00DF18B2"/>
    <w:rsid w:val="00DF18CE"/>
    <w:rsid w:val="00DF191A"/>
    <w:rsid w:val="00DF1A13"/>
    <w:rsid w:val="00DF1A1C"/>
    <w:rsid w:val="00DF1A27"/>
    <w:rsid w:val="00DF1A3C"/>
    <w:rsid w:val="00DF1A47"/>
    <w:rsid w:val="00DF1A6A"/>
    <w:rsid w:val="00DF1A81"/>
    <w:rsid w:val="00DF1B8F"/>
    <w:rsid w:val="00DF1C3D"/>
    <w:rsid w:val="00DF1C4A"/>
    <w:rsid w:val="00DF1D5D"/>
    <w:rsid w:val="00DF1F91"/>
    <w:rsid w:val="00DF2011"/>
    <w:rsid w:val="00DF203B"/>
    <w:rsid w:val="00DF2058"/>
    <w:rsid w:val="00DF20B4"/>
    <w:rsid w:val="00DF212C"/>
    <w:rsid w:val="00DF21B5"/>
    <w:rsid w:val="00DF230E"/>
    <w:rsid w:val="00DF2475"/>
    <w:rsid w:val="00DF24C7"/>
    <w:rsid w:val="00DF2529"/>
    <w:rsid w:val="00DF25AA"/>
    <w:rsid w:val="00DF25F8"/>
    <w:rsid w:val="00DF27A4"/>
    <w:rsid w:val="00DF27CF"/>
    <w:rsid w:val="00DF287F"/>
    <w:rsid w:val="00DF28AD"/>
    <w:rsid w:val="00DF28D2"/>
    <w:rsid w:val="00DF2949"/>
    <w:rsid w:val="00DF29A9"/>
    <w:rsid w:val="00DF29F7"/>
    <w:rsid w:val="00DF2A32"/>
    <w:rsid w:val="00DF2AA4"/>
    <w:rsid w:val="00DF2AE0"/>
    <w:rsid w:val="00DF2B26"/>
    <w:rsid w:val="00DF2B82"/>
    <w:rsid w:val="00DF2C11"/>
    <w:rsid w:val="00DF2C81"/>
    <w:rsid w:val="00DF2CE5"/>
    <w:rsid w:val="00DF2CF1"/>
    <w:rsid w:val="00DF2D22"/>
    <w:rsid w:val="00DF2DC9"/>
    <w:rsid w:val="00DF2E1D"/>
    <w:rsid w:val="00DF2F15"/>
    <w:rsid w:val="00DF2F20"/>
    <w:rsid w:val="00DF2F5B"/>
    <w:rsid w:val="00DF2F76"/>
    <w:rsid w:val="00DF2FDB"/>
    <w:rsid w:val="00DF31D3"/>
    <w:rsid w:val="00DF3216"/>
    <w:rsid w:val="00DF33B3"/>
    <w:rsid w:val="00DF34D5"/>
    <w:rsid w:val="00DF3602"/>
    <w:rsid w:val="00DF36D9"/>
    <w:rsid w:val="00DF3780"/>
    <w:rsid w:val="00DF37F1"/>
    <w:rsid w:val="00DF37FB"/>
    <w:rsid w:val="00DF3888"/>
    <w:rsid w:val="00DF390C"/>
    <w:rsid w:val="00DF3910"/>
    <w:rsid w:val="00DF392A"/>
    <w:rsid w:val="00DF3981"/>
    <w:rsid w:val="00DF399F"/>
    <w:rsid w:val="00DF39C0"/>
    <w:rsid w:val="00DF3BC4"/>
    <w:rsid w:val="00DF3D13"/>
    <w:rsid w:val="00DF3D90"/>
    <w:rsid w:val="00DF3D9F"/>
    <w:rsid w:val="00DF3DF1"/>
    <w:rsid w:val="00DF3E56"/>
    <w:rsid w:val="00DF3E67"/>
    <w:rsid w:val="00DF3E8A"/>
    <w:rsid w:val="00DF3F01"/>
    <w:rsid w:val="00DF3F11"/>
    <w:rsid w:val="00DF404B"/>
    <w:rsid w:val="00DF40CD"/>
    <w:rsid w:val="00DF40EB"/>
    <w:rsid w:val="00DF4255"/>
    <w:rsid w:val="00DF4284"/>
    <w:rsid w:val="00DF42E8"/>
    <w:rsid w:val="00DF4380"/>
    <w:rsid w:val="00DF4399"/>
    <w:rsid w:val="00DF4440"/>
    <w:rsid w:val="00DF446D"/>
    <w:rsid w:val="00DF44C8"/>
    <w:rsid w:val="00DF44E5"/>
    <w:rsid w:val="00DF4536"/>
    <w:rsid w:val="00DF4552"/>
    <w:rsid w:val="00DF4584"/>
    <w:rsid w:val="00DF459F"/>
    <w:rsid w:val="00DF45BD"/>
    <w:rsid w:val="00DF45F6"/>
    <w:rsid w:val="00DF464B"/>
    <w:rsid w:val="00DF46A8"/>
    <w:rsid w:val="00DF470B"/>
    <w:rsid w:val="00DF4731"/>
    <w:rsid w:val="00DF479F"/>
    <w:rsid w:val="00DF47C2"/>
    <w:rsid w:val="00DF47CA"/>
    <w:rsid w:val="00DF47E7"/>
    <w:rsid w:val="00DF489F"/>
    <w:rsid w:val="00DF48B7"/>
    <w:rsid w:val="00DF4BF1"/>
    <w:rsid w:val="00DF4D03"/>
    <w:rsid w:val="00DF4D34"/>
    <w:rsid w:val="00DF4D81"/>
    <w:rsid w:val="00DF4E59"/>
    <w:rsid w:val="00DF4F76"/>
    <w:rsid w:val="00DF506C"/>
    <w:rsid w:val="00DF508C"/>
    <w:rsid w:val="00DF509C"/>
    <w:rsid w:val="00DF50A7"/>
    <w:rsid w:val="00DF50F4"/>
    <w:rsid w:val="00DF512C"/>
    <w:rsid w:val="00DF51BB"/>
    <w:rsid w:val="00DF524A"/>
    <w:rsid w:val="00DF5341"/>
    <w:rsid w:val="00DF5407"/>
    <w:rsid w:val="00DF54B9"/>
    <w:rsid w:val="00DF56B3"/>
    <w:rsid w:val="00DF5723"/>
    <w:rsid w:val="00DF59D0"/>
    <w:rsid w:val="00DF59DA"/>
    <w:rsid w:val="00DF5AB2"/>
    <w:rsid w:val="00DF5B30"/>
    <w:rsid w:val="00DF5B63"/>
    <w:rsid w:val="00DF5B97"/>
    <w:rsid w:val="00DF5BA3"/>
    <w:rsid w:val="00DF5C5C"/>
    <w:rsid w:val="00DF5D89"/>
    <w:rsid w:val="00DF5DC0"/>
    <w:rsid w:val="00DF5E48"/>
    <w:rsid w:val="00DF5E5C"/>
    <w:rsid w:val="00DF5ED2"/>
    <w:rsid w:val="00DF5ED6"/>
    <w:rsid w:val="00DF5F0E"/>
    <w:rsid w:val="00DF5F34"/>
    <w:rsid w:val="00DF5FE9"/>
    <w:rsid w:val="00DF60E9"/>
    <w:rsid w:val="00DF6108"/>
    <w:rsid w:val="00DF613F"/>
    <w:rsid w:val="00DF6142"/>
    <w:rsid w:val="00DF6190"/>
    <w:rsid w:val="00DF61D8"/>
    <w:rsid w:val="00DF629F"/>
    <w:rsid w:val="00DF62B6"/>
    <w:rsid w:val="00DF62DC"/>
    <w:rsid w:val="00DF636C"/>
    <w:rsid w:val="00DF6379"/>
    <w:rsid w:val="00DF6428"/>
    <w:rsid w:val="00DF643C"/>
    <w:rsid w:val="00DF6459"/>
    <w:rsid w:val="00DF650E"/>
    <w:rsid w:val="00DF66C9"/>
    <w:rsid w:val="00DF66F9"/>
    <w:rsid w:val="00DF6702"/>
    <w:rsid w:val="00DF67A8"/>
    <w:rsid w:val="00DF683F"/>
    <w:rsid w:val="00DF6897"/>
    <w:rsid w:val="00DF68F0"/>
    <w:rsid w:val="00DF698C"/>
    <w:rsid w:val="00DF6A1A"/>
    <w:rsid w:val="00DF6A28"/>
    <w:rsid w:val="00DF6A60"/>
    <w:rsid w:val="00DF6A77"/>
    <w:rsid w:val="00DF6B41"/>
    <w:rsid w:val="00DF6BAE"/>
    <w:rsid w:val="00DF6C39"/>
    <w:rsid w:val="00DF6C73"/>
    <w:rsid w:val="00DF6DF8"/>
    <w:rsid w:val="00DF6F44"/>
    <w:rsid w:val="00DF6F45"/>
    <w:rsid w:val="00DF7002"/>
    <w:rsid w:val="00DF701C"/>
    <w:rsid w:val="00DF7033"/>
    <w:rsid w:val="00DF7065"/>
    <w:rsid w:val="00DF7070"/>
    <w:rsid w:val="00DF70F2"/>
    <w:rsid w:val="00DF70F5"/>
    <w:rsid w:val="00DF7119"/>
    <w:rsid w:val="00DF7135"/>
    <w:rsid w:val="00DF716A"/>
    <w:rsid w:val="00DF71CD"/>
    <w:rsid w:val="00DF71DF"/>
    <w:rsid w:val="00DF71F4"/>
    <w:rsid w:val="00DF726A"/>
    <w:rsid w:val="00DF72B6"/>
    <w:rsid w:val="00DF730B"/>
    <w:rsid w:val="00DF7354"/>
    <w:rsid w:val="00DF7425"/>
    <w:rsid w:val="00DF7504"/>
    <w:rsid w:val="00DF7580"/>
    <w:rsid w:val="00DF75DE"/>
    <w:rsid w:val="00DF7650"/>
    <w:rsid w:val="00DF76FA"/>
    <w:rsid w:val="00DF7735"/>
    <w:rsid w:val="00DF77DE"/>
    <w:rsid w:val="00DF77F4"/>
    <w:rsid w:val="00DF784A"/>
    <w:rsid w:val="00DF791A"/>
    <w:rsid w:val="00DF7932"/>
    <w:rsid w:val="00DF796A"/>
    <w:rsid w:val="00DF796C"/>
    <w:rsid w:val="00DF7979"/>
    <w:rsid w:val="00DF79BB"/>
    <w:rsid w:val="00DF7A3F"/>
    <w:rsid w:val="00DF7A5E"/>
    <w:rsid w:val="00DF7AB6"/>
    <w:rsid w:val="00DF7B64"/>
    <w:rsid w:val="00DF7B72"/>
    <w:rsid w:val="00DF7BC8"/>
    <w:rsid w:val="00DF7C30"/>
    <w:rsid w:val="00DF7C5D"/>
    <w:rsid w:val="00DF7C65"/>
    <w:rsid w:val="00DF7C71"/>
    <w:rsid w:val="00DF7C76"/>
    <w:rsid w:val="00DF7CE7"/>
    <w:rsid w:val="00DF7D38"/>
    <w:rsid w:val="00DF7E0D"/>
    <w:rsid w:val="00DF7EBA"/>
    <w:rsid w:val="00DF7EED"/>
    <w:rsid w:val="00DF7FAF"/>
    <w:rsid w:val="00E000AE"/>
    <w:rsid w:val="00E000CB"/>
    <w:rsid w:val="00E000CC"/>
    <w:rsid w:val="00E000F5"/>
    <w:rsid w:val="00E00115"/>
    <w:rsid w:val="00E001E7"/>
    <w:rsid w:val="00E001EB"/>
    <w:rsid w:val="00E00268"/>
    <w:rsid w:val="00E00289"/>
    <w:rsid w:val="00E002F7"/>
    <w:rsid w:val="00E00317"/>
    <w:rsid w:val="00E00351"/>
    <w:rsid w:val="00E0040A"/>
    <w:rsid w:val="00E00464"/>
    <w:rsid w:val="00E00515"/>
    <w:rsid w:val="00E005BE"/>
    <w:rsid w:val="00E0060D"/>
    <w:rsid w:val="00E00671"/>
    <w:rsid w:val="00E00685"/>
    <w:rsid w:val="00E0078C"/>
    <w:rsid w:val="00E00811"/>
    <w:rsid w:val="00E00827"/>
    <w:rsid w:val="00E00853"/>
    <w:rsid w:val="00E0087E"/>
    <w:rsid w:val="00E008CE"/>
    <w:rsid w:val="00E00971"/>
    <w:rsid w:val="00E009DC"/>
    <w:rsid w:val="00E00A23"/>
    <w:rsid w:val="00E00B8D"/>
    <w:rsid w:val="00E00D33"/>
    <w:rsid w:val="00E00D81"/>
    <w:rsid w:val="00E00D89"/>
    <w:rsid w:val="00E00DB0"/>
    <w:rsid w:val="00E00DEC"/>
    <w:rsid w:val="00E00E18"/>
    <w:rsid w:val="00E00EAD"/>
    <w:rsid w:val="00E00EE5"/>
    <w:rsid w:val="00E00EF6"/>
    <w:rsid w:val="00E00F20"/>
    <w:rsid w:val="00E00F61"/>
    <w:rsid w:val="00E00FDC"/>
    <w:rsid w:val="00E01025"/>
    <w:rsid w:val="00E01047"/>
    <w:rsid w:val="00E01128"/>
    <w:rsid w:val="00E01139"/>
    <w:rsid w:val="00E01251"/>
    <w:rsid w:val="00E01486"/>
    <w:rsid w:val="00E0148B"/>
    <w:rsid w:val="00E01498"/>
    <w:rsid w:val="00E0149D"/>
    <w:rsid w:val="00E014CA"/>
    <w:rsid w:val="00E014CC"/>
    <w:rsid w:val="00E01558"/>
    <w:rsid w:val="00E01562"/>
    <w:rsid w:val="00E015F8"/>
    <w:rsid w:val="00E015FB"/>
    <w:rsid w:val="00E015FD"/>
    <w:rsid w:val="00E01612"/>
    <w:rsid w:val="00E01688"/>
    <w:rsid w:val="00E016FB"/>
    <w:rsid w:val="00E0179E"/>
    <w:rsid w:val="00E01821"/>
    <w:rsid w:val="00E01851"/>
    <w:rsid w:val="00E018ED"/>
    <w:rsid w:val="00E018EE"/>
    <w:rsid w:val="00E0198B"/>
    <w:rsid w:val="00E01AB3"/>
    <w:rsid w:val="00E01AF2"/>
    <w:rsid w:val="00E01B46"/>
    <w:rsid w:val="00E01B4D"/>
    <w:rsid w:val="00E01BA5"/>
    <w:rsid w:val="00E01BAC"/>
    <w:rsid w:val="00E01BAD"/>
    <w:rsid w:val="00E01BBB"/>
    <w:rsid w:val="00E01D02"/>
    <w:rsid w:val="00E01D27"/>
    <w:rsid w:val="00E01D69"/>
    <w:rsid w:val="00E01DE8"/>
    <w:rsid w:val="00E01E1B"/>
    <w:rsid w:val="00E01F4A"/>
    <w:rsid w:val="00E01FFA"/>
    <w:rsid w:val="00E02131"/>
    <w:rsid w:val="00E02133"/>
    <w:rsid w:val="00E02157"/>
    <w:rsid w:val="00E0228F"/>
    <w:rsid w:val="00E0232A"/>
    <w:rsid w:val="00E023E0"/>
    <w:rsid w:val="00E024A3"/>
    <w:rsid w:val="00E024C3"/>
    <w:rsid w:val="00E024D0"/>
    <w:rsid w:val="00E02657"/>
    <w:rsid w:val="00E0266A"/>
    <w:rsid w:val="00E0277F"/>
    <w:rsid w:val="00E0278C"/>
    <w:rsid w:val="00E02832"/>
    <w:rsid w:val="00E02846"/>
    <w:rsid w:val="00E028BB"/>
    <w:rsid w:val="00E028D5"/>
    <w:rsid w:val="00E028F1"/>
    <w:rsid w:val="00E02963"/>
    <w:rsid w:val="00E02A18"/>
    <w:rsid w:val="00E02A53"/>
    <w:rsid w:val="00E02A72"/>
    <w:rsid w:val="00E02AE5"/>
    <w:rsid w:val="00E02B40"/>
    <w:rsid w:val="00E02C89"/>
    <w:rsid w:val="00E02C8D"/>
    <w:rsid w:val="00E02CE2"/>
    <w:rsid w:val="00E02D02"/>
    <w:rsid w:val="00E02D99"/>
    <w:rsid w:val="00E02DB0"/>
    <w:rsid w:val="00E02E57"/>
    <w:rsid w:val="00E02E96"/>
    <w:rsid w:val="00E02F90"/>
    <w:rsid w:val="00E02FE9"/>
    <w:rsid w:val="00E0305C"/>
    <w:rsid w:val="00E030A6"/>
    <w:rsid w:val="00E030D7"/>
    <w:rsid w:val="00E0314F"/>
    <w:rsid w:val="00E03155"/>
    <w:rsid w:val="00E0319E"/>
    <w:rsid w:val="00E031DA"/>
    <w:rsid w:val="00E031EA"/>
    <w:rsid w:val="00E03205"/>
    <w:rsid w:val="00E032B4"/>
    <w:rsid w:val="00E0339E"/>
    <w:rsid w:val="00E033C5"/>
    <w:rsid w:val="00E034BF"/>
    <w:rsid w:val="00E0352A"/>
    <w:rsid w:val="00E0353A"/>
    <w:rsid w:val="00E03604"/>
    <w:rsid w:val="00E0363F"/>
    <w:rsid w:val="00E0380F"/>
    <w:rsid w:val="00E03957"/>
    <w:rsid w:val="00E03973"/>
    <w:rsid w:val="00E03983"/>
    <w:rsid w:val="00E03A67"/>
    <w:rsid w:val="00E03A86"/>
    <w:rsid w:val="00E03C24"/>
    <w:rsid w:val="00E03CAB"/>
    <w:rsid w:val="00E03CDA"/>
    <w:rsid w:val="00E03D79"/>
    <w:rsid w:val="00E03D7B"/>
    <w:rsid w:val="00E03E1C"/>
    <w:rsid w:val="00E03E34"/>
    <w:rsid w:val="00E03F11"/>
    <w:rsid w:val="00E03F37"/>
    <w:rsid w:val="00E03FBD"/>
    <w:rsid w:val="00E04033"/>
    <w:rsid w:val="00E04123"/>
    <w:rsid w:val="00E04141"/>
    <w:rsid w:val="00E041C3"/>
    <w:rsid w:val="00E0462B"/>
    <w:rsid w:val="00E046C8"/>
    <w:rsid w:val="00E0474C"/>
    <w:rsid w:val="00E04897"/>
    <w:rsid w:val="00E048E7"/>
    <w:rsid w:val="00E04986"/>
    <w:rsid w:val="00E049DA"/>
    <w:rsid w:val="00E04A96"/>
    <w:rsid w:val="00E04B40"/>
    <w:rsid w:val="00E04B68"/>
    <w:rsid w:val="00E04B6D"/>
    <w:rsid w:val="00E04BAA"/>
    <w:rsid w:val="00E04C4F"/>
    <w:rsid w:val="00E04E4A"/>
    <w:rsid w:val="00E04EBE"/>
    <w:rsid w:val="00E04EC3"/>
    <w:rsid w:val="00E04ED5"/>
    <w:rsid w:val="00E04EE2"/>
    <w:rsid w:val="00E04F4D"/>
    <w:rsid w:val="00E04FA8"/>
    <w:rsid w:val="00E04FB9"/>
    <w:rsid w:val="00E04FF2"/>
    <w:rsid w:val="00E0500E"/>
    <w:rsid w:val="00E0512B"/>
    <w:rsid w:val="00E05155"/>
    <w:rsid w:val="00E0516B"/>
    <w:rsid w:val="00E0540F"/>
    <w:rsid w:val="00E05413"/>
    <w:rsid w:val="00E05481"/>
    <w:rsid w:val="00E055C1"/>
    <w:rsid w:val="00E055F4"/>
    <w:rsid w:val="00E05775"/>
    <w:rsid w:val="00E058D6"/>
    <w:rsid w:val="00E059C9"/>
    <w:rsid w:val="00E059ED"/>
    <w:rsid w:val="00E05A5E"/>
    <w:rsid w:val="00E05B3A"/>
    <w:rsid w:val="00E05B83"/>
    <w:rsid w:val="00E05BAF"/>
    <w:rsid w:val="00E05C44"/>
    <w:rsid w:val="00E05C7C"/>
    <w:rsid w:val="00E05C87"/>
    <w:rsid w:val="00E05C8C"/>
    <w:rsid w:val="00E05E2A"/>
    <w:rsid w:val="00E05FBB"/>
    <w:rsid w:val="00E05FDD"/>
    <w:rsid w:val="00E060E4"/>
    <w:rsid w:val="00E06228"/>
    <w:rsid w:val="00E06248"/>
    <w:rsid w:val="00E0624D"/>
    <w:rsid w:val="00E06282"/>
    <w:rsid w:val="00E0645A"/>
    <w:rsid w:val="00E0647D"/>
    <w:rsid w:val="00E064A8"/>
    <w:rsid w:val="00E0653E"/>
    <w:rsid w:val="00E065E8"/>
    <w:rsid w:val="00E066F2"/>
    <w:rsid w:val="00E06705"/>
    <w:rsid w:val="00E0678F"/>
    <w:rsid w:val="00E06796"/>
    <w:rsid w:val="00E06831"/>
    <w:rsid w:val="00E06896"/>
    <w:rsid w:val="00E068E1"/>
    <w:rsid w:val="00E0690A"/>
    <w:rsid w:val="00E069A9"/>
    <w:rsid w:val="00E06ADC"/>
    <w:rsid w:val="00E06B40"/>
    <w:rsid w:val="00E06B69"/>
    <w:rsid w:val="00E06BA6"/>
    <w:rsid w:val="00E06BBC"/>
    <w:rsid w:val="00E06C17"/>
    <w:rsid w:val="00E06C38"/>
    <w:rsid w:val="00E06C43"/>
    <w:rsid w:val="00E06C67"/>
    <w:rsid w:val="00E06C69"/>
    <w:rsid w:val="00E06C89"/>
    <w:rsid w:val="00E06CD5"/>
    <w:rsid w:val="00E06CF1"/>
    <w:rsid w:val="00E06CF6"/>
    <w:rsid w:val="00E06D65"/>
    <w:rsid w:val="00E06D96"/>
    <w:rsid w:val="00E06DC3"/>
    <w:rsid w:val="00E06F02"/>
    <w:rsid w:val="00E06F38"/>
    <w:rsid w:val="00E070AC"/>
    <w:rsid w:val="00E070E2"/>
    <w:rsid w:val="00E070E9"/>
    <w:rsid w:val="00E07121"/>
    <w:rsid w:val="00E071C5"/>
    <w:rsid w:val="00E071C9"/>
    <w:rsid w:val="00E07270"/>
    <w:rsid w:val="00E07284"/>
    <w:rsid w:val="00E0730B"/>
    <w:rsid w:val="00E07329"/>
    <w:rsid w:val="00E0735F"/>
    <w:rsid w:val="00E073F3"/>
    <w:rsid w:val="00E073FA"/>
    <w:rsid w:val="00E074B7"/>
    <w:rsid w:val="00E07595"/>
    <w:rsid w:val="00E07628"/>
    <w:rsid w:val="00E07659"/>
    <w:rsid w:val="00E07661"/>
    <w:rsid w:val="00E07671"/>
    <w:rsid w:val="00E07702"/>
    <w:rsid w:val="00E07707"/>
    <w:rsid w:val="00E077EE"/>
    <w:rsid w:val="00E07818"/>
    <w:rsid w:val="00E078A8"/>
    <w:rsid w:val="00E078C4"/>
    <w:rsid w:val="00E078EB"/>
    <w:rsid w:val="00E0792E"/>
    <w:rsid w:val="00E079B1"/>
    <w:rsid w:val="00E07A4C"/>
    <w:rsid w:val="00E07B7A"/>
    <w:rsid w:val="00E07BF7"/>
    <w:rsid w:val="00E07DA6"/>
    <w:rsid w:val="00E07DB9"/>
    <w:rsid w:val="00E07DF6"/>
    <w:rsid w:val="00E07E13"/>
    <w:rsid w:val="00E07E68"/>
    <w:rsid w:val="00E07F16"/>
    <w:rsid w:val="00E07FC2"/>
    <w:rsid w:val="00E07FF1"/>
    <w:rsid w:val="00E10042"/>
    <w:rsid w:val="00E10094"/>
    <w:rsid w:val="00E100A9"/>
    <w:rsid w:val="00E101BA"/>
    <w:rsid w:val="00E10280"/>
    <w:rsid w:val="00E103BD"/>
    <w:rsid w:val="00E10401"/>
    <w:rsid w:val="00E1045C"/>
    <w:rsid w:val="00E10485"/>
    <w:rsid w:val="00E104CA"/>
    <w:rsid w:val="00E104EC"/>
    <w:rsid w:val="00E10545"/>
    <w:rsid w:val="00E10599"/>
    <w:rsid w:val="00E1069F"/>
    <w:rsid w:val="00E106D8"/>
    <w:rsid w:val="00E10735"/>
    <w:rsid w:val="00E10818"/>
    <w:rsid w:val="00E10860"/>
    <w:rsid w:val="00E108C9"/>
    <w:rsid w:val="00E108D2"/>
    <w:rsid w:val="00E10952"/>
    <w:rsid w:val="00E109AF"/>
    <w:rsid w:val="00E109BA"/>
    <w:rsid w:val="00E10A12"/>
    <w:rsid w:val="00E10A5C"/>
    <w:rsid w:val="00E10BA6"/>
    <w:rsid w:val="00E10C79"/>
    <w:rsid w:val="00E10C92"/>
    <w:rsid w:val="00E10CDF"/>
    <w:rsid w:val="00E10CFD"/>
    <w:rsid w:val="00E10D77"/>
    <w:rsid w:val="00E10D8A"/>
    <w:rsid w:val="00E10DDD"/>
    <w:rsid w:val="00E10E36"/>
    <w:rsid w:val="00E10ED1"/>
    <w:rsid w:val="00E10ED8"/>
    <w:rsid w:val="00E10F4A"/>
    <w:rsid w:val="00E110BE"/>
    <w:rsid w:val="00E11135"/>
    <w:rsid w:val="00E11159"/>
    <w:rsid w:val="00E1118C"/>
    <w:rsid w:val="00E1118D"/>
    <w:rsid w:val="00E111FB"/>
    <w:rsid w:val="00E11206"/>
    <w:rsid w:val="00E112ED"/>
    <w:rsid w:val="00E11461"/>
    <w:rsid w:val="00E11465"/>
    <w:rsid w:val="00E11496"/>
    <w:rsid w:val="00E1149D"/>
    <w:rsid w:val="00E11507"/>
    <w:rsid w:val="00E11598"/>
    <w:rsid w:val="00E115B0"/>
    <w:rsid w:val="00E115E5"/>
    <w:rsid w:val="00E1164E"/>
    <w:rsid w:val="00E1166A"/>
    <w:rsid w:val="00E11690"/>
    <w:rsid w:val="00E116AD"/>
    <w:rsid w:val="00E116D1"/>
    <w:rsid w:val="00E116D8"/>
    <w:rsid w:val="00E116D9"/>
    <w:rsid w:val="00E118DE"/>
    <w:rsid w:val="00E11928"/>
    <w:rsid w:val="00E119AB"/>
    <w:rsid w:val="00E119B4"/>
    <w:rsid w:val="00E119BC"/>
    <w:rsid w:val="00E11A02"/>
    <w:rsid w:val="00E11A46"/>
    <w:rsid w:val="00E11A60"/>
    <w:rsid w:val="00E11BB8"/>
    <w:rsid w:val="00E11C18"/>
    <w:rsid w:val="00E11CD4"/>
    <w:rsid w:val="00E11D01"/>
    <w:rsid w:val="00E11D1C"/>
    <w:rsid w:val="00E11D2E"/>
    <w:rsid w:val="00E11D3A"/>
    <w:rsid w:val="00E11D5A"/>
    <w:rsid w:val="00E11E91"/>
    <w:rsid w:val="00E11ED2"/>
    <w:rsid w:val="00E11EE8"/>
    <w:rsid w:val="00E11F9D"/>
    <w:rsid w:val="00E11FEC"/>
    <w:rsid w:val="00E12069"/>
    <w:rsid w:val="00E121E6"/>
    <w:rsid w:val="00E12291"/>
    <w:rsid w:val="00E122CD"/>
    <w:rsid w:val="00E122CE"/>
    <w:rsid w:val="00E1232A"/>
    <w:rsid w:val="00E12402"/>
    <w:rsid w:val="00E12463"/>
    <w:rsid w:val="00E124C4"/>
    <w:rsid w:val="00E12502"/>
    <w:rsid w:val="00E1254F"/>
    <w:rsid w:val="00E1258E"/>
    <w:rsid w:val="00E125CD"/>
    <w:rsid w:val="00E125E0"/>
    <w:rsid w:val="00E12668"/>
    <w:rsid w:val="00E12836"/>
    <w:rsid w:val="00E1288E"/>
    <w:rsid w:val="00E1291C"/>
    <w:rsid w:val="00E1297E"/>
    <w:rsid w:val="00E1299A"/>
    <w:rsid w:val="00E129C3"/>
    <w:rsid w:val="00E12B79"/>
    <w:rsid w:val="00E12BDD"/>
    <w:rsid w:val="00E12C38"/>
    <w:rsid w:val="00E12CF6"/>
    <w:rsid w:val="00E12D01"/>
    <w:rsid w:val="00E12D0C"/>
    <w:rsid w:val="00E12D40"/>
    <w:rsid w:val="00E12D55"/>
    <w:rsid w:val="00E12DCD"/>
    <w:rsid w:val="00E12E07"/>
    <w:rsid w:val="00E12E41"/>
    <w:rsid w:val="00E12E4B"/>
    <w:rsid w:val="00E12E4D"/>
    <w:rsid w:val="00E12E6B"/>
    <w:rsid w:val="00E12E8B"/>
    <w:rsid w:val="00E12F1E"/>
    <w:rsid w:val="00E12F33"/>
    <w:rsid w:val="00E12FAC"/>
    <w:rsid w:val="00E13085"/>
    <w:rsid w:val="00E1309B"/>
    <w:rsid w:val="00E130F2"/>
    <w:rsid w:val="00E13111"/>
    <w:rsid w:val="00E13149"/>
    <w:rsid w:val="00E13157"/>
    <w:rsid w:val="00E131C1"/>
    <w:rsid w:val="00E13203"/>
    <w:rsid w:val="00E13389"/>
    <w:rsid w:val="00E133A4"/>
    <w:rsid w:val="00E133D7"/>
    <w:rsid w:val="00E133E6"/>
    <w:rsid w:val="00E1344B"/>
    <w:rsid w:val="00E13473"/>
    <w:rsid w:val="00E134E3"/>
    <w:rsid w:val="00E13529"/>
    <w:rsid w:val="00E13560"/>
    <w:rsid w:val="00E135DC"/>
    <w:rsid w:val="00E13624"/>
    <w:rsid w:val="00E136D2"/>
    <w:rsid w:val="00E136FD"/>
    <w:rsid w:val="00E13710"/>
    <w:rsid w:val="00E13777"/>
    <w:rsid w:val="00E13791"/>
    <w:rsid w:val="00E137E0"/>
    <w:rsid w:val="00E1381C"/>
    <w:rsid w:val="00E13838"/>
    <w:rsid w:val="00E138EE"/>
    <w:rsid w:val="00E13922"/>
    <w:rsid w:val="00E139D0"/>
    <w:rsid w:val="00E13A57"/>
    <w:rsid w:val="00E13B58"/>
    <w:rsid w:val="00E13BAA"/>
    <w:rsid w:val="00E13BC8"/>
    <w:rsid w:val="00E13C2E"/>
    <w:rsid w:val="00E13C77"/>
    <w:rsid w:val="00E13D11"/>
    <w:rsid w:val="00E13DD0"/>
    <w:rsid w:val="00E13DE0"/>
    <w:rsid w:val="00E13F40"/>
    <w:rsid w:val="00E13F71"/>
    <w:rsid w:val="00E1403F"/>
    <w:rsid w:val="00E14046"/>
    <w:rsid w:val="00E14087"/>
    <w:rsid w:val="00E14104"/>
    <w:rsid w:val="00E14108"/>
    <w:rsid w:val="00E14277"/>
    <w:rsid w:val="00E144A5"/>
    <w:rsid w:val="00E14614"/>
    <w:rsid w:val="00E14676"/>
    <w:rsid w:val="00E146D7"/>
    <w:rsid w:val="00E147F1"/>
    <w:rsid w:val="00E147FA"/>
    <w:rsid w:val="00E14862"/>
    <w:rsid w:val="00E1487D"/>
    <w:rsid w:val="00E148EF"/>
    <w:rsid w:val="00E14984"/>
    <w:rsid w:val="00E14999"/>
    <w:rsid w:val="00E149C7"/>
    <w:rsid w:val="00E149CA"/>
    <w:rsid w:val="00E149F2"/>
    <w:rsid w:val="00E14A27"/>
    <w:rsid w:val="00E14BE2"/>
    <w:rsid w:val="00E14BEF"/>
    <w:rsid w:val="00E14C57"/>
    <w:rsid w:val="00E14C62"/>
    <w:rsid w:val="00E14C6C"/>
    <w:rsid w:val="00E14C8E"/>
    <w:rsid w:val="00E14D6A"/>
    <w:rsid w:val="00E14D7A"/>
    <w:rsid w:val="00E14E20"/>
    <w:rsid w:val="00E14E33"/>
    <w:rsid w:val="00E14EB4"/>
    <w:rsid w:val="00E14F4D"/>
    <w:rsid w:val="00E14FD8"/>
    <w:rsid w:val="00E15011"/>
    <w:rsid w:val="00E15032"/>
    <w:rsid w:val="00E15094"/>
    <w:rsid w:val="00E15109"/>
    <w:rsid w:val="00E1511F"/>
    <w:rsid w:val="00E1514D"/>
    <w:rsid w:val="00E152D4"/>
    <w:rsid w:val="00E15330"/>
    <w:rsid w:val="00E15415"/>
    <w:rsid w:val="00E15435"/>
    <w:rsid w:val="00E15496"/>
    <w:rsid w:val="00E154B6"/>
    <w:rsid w:val="00E15540"/>
    <w:rsid w:val="00E15548"/>
    <w:rsid w:val="00E15721"/>
    <w:rsid w:val="00E15758"/>
    <w:rsid w:val="00E15817"/>
    <w:rsid w:val="00E1586B"/>
    <w:rsid w:val="00E158BA"/>
    <w:rsid w:val="00E15909"/>
    <w:rsid w:val="00E15960"/>
    <w:rsid w:val="00E15973"/>
    <w:rsid w:val="00E15A27"/>
    <w:rsid w:val="00E15AE4"/>
    <w:rsid w:val="00E15B05"/>
    <w:rsid w:val="00E15B94"/>
    <w:rsid w:val="00E15BE5"/>
    <w:rsid w:val="00E15C59"/>
    <w:rsid w:val="00E15C8D"/>
    <w:rsid w:val="00E15CC4"/>
    <w:rsid w:val="00E15CC5"/>
    <w:rsid w:val="00E15DD6"/>
    <w:rsid w:val="00E15E15"/>
    <w:rsid w:val="00E15E64"/>
    <w:rsid w:val="00E15EF3"/>
    <w:rsid w:val="00E15EF8"/>
    <w:rsid w:val="00E16065"/>
    <w:rsid w:val="00E160A2"/>
    <w:rsid w:val="00E16118"/>
    <w:rsid w:val="00E1617D"/>
    <w:rsid w:val="00E16218"/>
    <w:rsid w:val="00E1624C"/>
    <w:rsid w:val="00E162E7"/>
    <w:rsid w:val="00E16324"/>
    <w:rsid w:val="00E1636D"/>
    <w:rsid w:val="00E16398"/>
    <w:rsid w:val="00E165AC"/>
    <w:rsid w:val="00E165D5"/>
    <w:rsid w:val="00E16697"/>
    <w:rsid w:val="00E1669A"/>
    <w:rsid w:val="00E16719"/>
    <w:rsid w:val="00E16776"/>
    <w:rsid w:val="00E167AA"/>
    <w:rsid w:val="00E1683A"/>
    <w:rsid w:val="00E168B2"/>
    <w:rsid w:val="00E168F8"/>
    <w:rsid w:val="00E168FD"/>
    <w:rsid w:val="00E168FF"/>
    <w:rsid w:val="00E16A7D"/>
    <w:rsid w:val="00E16AA1"/>
    <w:rsid w:val="00E16B15"/>
    <w:rsid w:val="00E16D3C"/>
    <w:rsid w:val="00E16D54"/>
    <w:rsid w:val="00E16E89"/>
    <w:rsid w:val="00E16E95"/>
    <w:rsid w:val="00E16EE2"/>
    <w:rsid w:val="00E16FB2"/>
    <w:rsid w:val="00E170AC"/>
    <w:rsid w:val="00E170FC"/>
    <w:rsid w:val="00E1710F"/>
    <w:rsid w:val="00E17174"/>
    <w:rsid w:val="00E17195"/>
    <w:rsid w:val="00E1719B"/>
    <w:rsid w:val="00E171BA"/>
    <w:rsid w:val="00E17260"/>
    <w:rsid w:val="00E17267"/>
    <w:rsid w:val="00E172C0"/>
    <w:rsid w:val="00E172E8"/>
    <w:rsid w:val="00E1731A"/>
    <w:rsid w:val="00E17411"/>
    <w:rsid w:val="00E1749D"/>
    <w:rsid w:val="00E1752E"/>
    <w:rsid w:val="00E1753B"/>
    <w:rsid w:val="00E17558"/>
    <w:rsid w:val="00E175A9"/>
    <w:rsid w:val="00E17636"/>
    <w:rsid w:val="00E17640"/>
    <w:rsid w:val="00E17656"/>
    <w:rsid w:val="00E17701"/>
    <w:rsid w:val="00E17710"/>
    <w:rsid w:val="00E1772E"/>
    <w:rsid w:val="00E177A8"/>
    <w:rsid w:val="00E1787C"/>
    <w:rsid w:val="00E1789E"/>
    <w:rsid w:val="00E178EC"/>
    <w:rsid w:val="00E17958"/>
    <w:rsid w:val="00E179C7"/>
    <w:rsid w:val="00E17AA2"/>
    <w:rsid w:val="00E17AAB"/>
    <w:rsid w:val="00E17B24"/>
    <w:rsid w:val="00E17B44"/>
    <w:rsid w:val="00E17B9C"/>
    <w:rsid w:val="00E17BA5"/>
    <w:rsid w:val="00E17C31"/>
    <w:rsid w:val="00E17D02"/>
    <w:rsid w:val="00E17D64"/>
    <w:rsid w:val="00E17DC5"/>
    <w:rsid w:val="00E17ED3"/>
    <w:rsid w:val="00E17F2E"/>
    <w:rsid w:val="00E17F5A"/>
    <w:rsid w:val="00E20026"/>
    <w:rsid w:val="00E200B6"/>
    <w:rsid w:val="00E2010F"/>
    <w:rsid w:val="00E201A8"/>
    <w:rsid w:val="00E201CD"/>
    <w:rsid w:val="00E201CF"/>
    <w:rsid w:val="00E202FB"/>
    <w:rsid w:val="00E203CC"/>
    <w:rsid w:val="00E20426"/>
    <w:rsid w:val="00E20481"/>
    <w:rsid w:val="00E204F1"/>
    <w:rsid w:val="00E20535"/>
    <w:rsid w:val="00E20553"/>
    <w:rsid w:val="00E20585"/>
    <w:rsid w:val="00E20586"/>
    <w:rsid w:val="00E205FD"/>
    <w:rsid w:val="00E20692"/>
    <w:rsid w:val="00E206B4"/>
    <w:rsid w:val="00E20749"/>
    <w:rsid w:val="00E20884"/>
    <w:rsid w:val="00E208A2"/>
    <w:rsid w:val="00E20988"/>
    <w:rsid w:val="00E20A07"/>
    <w:rsid w:val="00E20ACA"/>
    <w:rsid w:val="00E20B62"/>
    <w:rsid w:val="00E20BB8"/>
    <w:rsid w:val="00E20BC3"/>
    <w:rsid w:val="00E20BFD"/>
    <w:rsid w:val="00E20C3A"/>
    <w:rsid w:val="00E20C72"/>
    <w:rsid w:val="00E20C88"/>
    <w:rsid w:val="00E20C8B"/>
    <w:rsid w:val="00E20CA5"/>
    <w:rsid w:val="00E20DD0"/>
    <w:rsid w:val="00E20E0E"/>
    <w:rsid w:val="00E20EA6"/>
    <w:rsid w:val="00E20EEE"/>
    <w:rsid w:val="00E20F72"/>
    <w:rsid w:val="00E20FA7"/>
    <w:rsid w:val="00E21083"/>
    <w:rsid w:val="00E210FA"/>
    <w:rsid w:val="00E211A7"/>
    <w:rsid w:val="00E211FC"/>
    <w:rsid w:val="00E212F9"/>
    <w:rsid w:val="00E2139D"/>
    <w:rsid w:val="00E213D8"/>
    <w:rsid w:val="00E213DF"/>
    <w:rsid w:val="00E21415"/>
    <w:rsid w:val="00E214B2"/>
    <w:rsid w:val="00E21571"/>
    <w:rsid w:val="00E215C7"/>
    <w:rsid w:val="00E21665"/>
    <w:rsid w:val="00E21677"/>
    <w:rsid w:val="00E2167A"/>
    <w:rsid w:val="00E216B2"/>
    <w:rsid w:val="00E216DB"/>
    <w:rsid w:val="00E21703"/>
    <w:rsid w:val="00E21714"/>
    <w:rsid w:val="00E218BE"/>
    <w:rsid w:val="00E21940"/>
    <w:rsid w:val="00E21951"/>
    <w:rsid w:val="00E2195B"/>
    <w:rsid w:val="00E2198A"/>
    <w:rsid w:val="00E219D5"/>
    <w:rsid w:val="00E21AEF"/>
    <w:rsid w:val="00E21B03"/>
    <w:rsid w:val="00E21B24"/>
    <w:rsid w:val="00E21BF6"/>
    <w:rsid w:val="00E21C05"/>
    <w:rsid w:val="00E21C54"/>
    <w:rsid w:val="00E21C5C"/>
    <w:rsid w:val="00E21C6A"/>
    <w:rsid w:val="00E21D7D"/>
    <w:rsid w:val="00E21D94"/>
    <w:rsid w:val="00E21DC4"/>
    <w:rsid w:val="00E21E8B"/>
    <w:rsid w:val="00E21EBA"/>
    <w:rsid w:val="00E21EC8"/>
    <w:rsid w:val="00E21ED3"/>
    <w:rsid w:val="00E21EF7"/>
    <w:rsid w:val="00E21F12"/>
    <w:rsid w:val="00E21F37"/>
    <w:rsid w:val="00E21F43"/>
    <w:rsid w:val="00E21F57"/>
    <w:rsid w:val="00E21F8E"/>
    <w:rsid w:val="00E22025"/>
    <w:rsid w:val="00E2202E"/>
    <w:rsid w:val="00E2206F"/>
    <w:rsid w:val="00E22083"/>
    <w:rsid w:val="00E22143"/>
    <w:rsid w:val="00E2215F"/>
    <w:rsid w:val="00E221EC"/>
    <w:rsid w:val="00E222ED"/>
    <w:rsid w:val="00E22351"/>
    <w:rsid w:val="00E22398"/>
    <w:rsid w:val="00E2247E"/>
    <w:rsid w:val="00E22546"/>
    <w:rsid w:val="00E22631"/>
    <w:rsid w:val="00E22646"/>
    <w:rsid w:val="00E226CD"/>
    <w:rsid w:val="00E2284C"/>
    <w:rsid w:val="00E22898"/>
    <w:rsid w:val="00E2289E"/>
    <w:rsid w:val="00E228C2"/>
    <w:rsid w:val="00E2290E"/>
    <w:rsid w:val="00E22953"/>
    <w:rsid w:val="00E22964"/>
    <w:rsid w:val="00E22994"/>
    <w:rsid w:val="00E229A4"/>
    <w:rsid w:val="00E229F4"/>
    <w:rsid w:val="00E22AA3"/>
    <w:rsid w:val="00E22B76"/>
    <w:rsid w:val="00E22BC6"/>
    <w:rsid w:val="00E22C39"/>
    <w:rsid w:val="00E22C78"/>
    <w:rsid w:val="00E22D0A"/>
    <w:rsid w:val="00E22D39"/>
    <w:rsid w:val="00E22E48"/>
    <w:rsid w:val="00E22E8F"/>
    <w:rsid w:val="00E22EAB"/>
    <w:rsid w:val="00E22EC2"/>
    <w:rsid w:val="00E22ED7"/>
    <w:rsid w:val="00E22F66"/>
    <w:rsid w:val="00E22FC3"/>
    <w:rsid w:val="00E230FC"/>
    <w:rsid w:val="00E23112"/>
    <w:rsid w:val="00E2313D"/>
    <w:rsid w:val="00E23192"/>
    <w:rsid w:val="00E231F4"/>
    <w:rsid w:val="00E232B9"/>
    <w:rsid w:val="00E232FA"/>
    <w:rsid w:val="00E233B5"/>
    <w:rsid w:val="00E233E5"/>
    <w:rsid w:val="00E23428"/>
    <w:rsid w:val="00E23443"/>
    <w:rsid w:val="00E2344D"/>
    <w:rsid w:val="00E234E6"/>
    <w:rsid w:val="00E235DF"/>
    <w:rsid w:val="00E235F7"/>
    <w:rsid w:val="00E236B8"/>
    <w:rsid w:val="00E2375C"/>
    <w:rsid w:val="00E237A9"/>
    <w:rsid w:val="00E237BE"/>
    <w:rsid w:val="00E237EC"/>
    <w:rsid w:val="00E2383C"/>
    <w:rsid w:val="00E238D6"/>
    <w:rsid w:val="00E23989"/>
    <w:rsid w:val="00E23996"/>
    <w:rsid w:val="00E239AC"/>
    <w:rsid w:val="00E23A4B"/>
    <w:rsid w:val="00E23A60"/>
    <w:rsid w:val="00E23A87"/>
    <w:rsid w:val="00E23B1C"/>
    <w:rsid w:val="00E23B47"/>
    <w:rsid w:val="00E23B50"/>
    <w:rsid w:val="00E23B76"/>
    <w:rsid w:val="00E23BFA"/>
    <w:rsid w:val="00E23C38"/>
    <w:rsid w:val="00E23CBF"/>
    <w:rsid w:val="00E23CC8"/>
    <w:rsid w:val="00E23D3A"/>
    <w:rsid w:val="00E23E46"/>
    <w:rsid w:val="00E23EF7"/>
    <w:rsid w:val="00E23F57"/>
    <w:rsid w:val="00E23FAD"/>
    <w:rsid w:val="00E24052"/>
    <w:rsid w:val="00E24086"/>
    <w:rsid w:val="00E240F2"/>
    <w:rsid w:val="00E242C6"/>
    <w:rsid w:val="00E243A4"/>
    <w:rsid w:val="00E24424"/>
    <w:rsid w:val="00E24459"/>
    <w:rsid w:val="00E24471"/>
    <w:rsid w:val="00E244B2"/>
    <w:rsid w:val="00E24515"/>
    <w:rsid w:val="00E2451E"/>
    <w:rsid w:val="00E2455F"/>
    <w:rsid w:val="00E245FD"/>
    <w:rsid w:val="00E24639"/>
    <w:rsid w:val="00E2466F"/>
    <w:rsid w:val="00E246C3"/>
    <w:rsid w:val="00E246F2"/>
    <w:rsid w:val="00E2472E"/>
    <w:rsid w:val="00E2478A"/>
    <w:rsid w:val="00E248F5"/>
    <w:rsid w:val="00E24935"/>
    <w:rsid w:val="00E24A5D"/>
    <w:rsid w:val="00E24A81"/>
    <w:rsid w:val="00E24AA0"/>
    <w:rsid w:val="00E24B00"/>
    <w:rsid w:val="00E24B16"/>
    <w:rsid w:val="00E24B47"/>
    <w:rsid w:val="00E24B63"/>
    <w:rsid w:val="00E24B73"/>
    <w:rsid w:val="00E24B87"/>
    <w:rsid w:val="00E24C2A"/>
    <w:rsid w:val="00E24CFA"/>
    <w:rsid w:val="00E24D02"/>
    <w:rsid w:val="00E24D0B"/>
    <w:rsid w:val="00E24E07"/>
    <w:rsid w:val="00E24E1A"/>
    <w:rsid w:val="00E24E49"/>
    <w:rsid w:val="00E24E6C"/>
    <w:rsid w:val="00E24ECD"/>
    <w:rsid w:val="00E24EDE"/>
    <w:rsid w:val="00E24F9C"/>
    <w:rsid w:val="00E25097"/>
    <w:rsid w:val="00E250B6"/>
    <w:rsid w:val="00E25205"/>
    <w:rsid w:val="00E25254"/>
    <w:rsid w:val="00E25317"/>
    <w:rsid w:val="00E2536E"/>
    <w:rsid w:val="00E253A3"/>
    <w:rsid w:val="00E253DE"/>
    <w:rsid w:val="00E253E2"/>
    <w:rsid w:val="00E2540E"/>
    <w:rsid w:val="00E2545B"/>
    <w:rsid w:val="00E25567"/>
    <w:rsid w:val="00E255BF"/>
    <w:rsid w:val="00E255D0"/>
    <w:rsid w:val="00E255EA"/>
    <w:rsid w:val="00E2566A"/>
    <w:rsid w:val="00E256BF"/>
    <w:rsid w:val="00E25770"/>
    <w:rsid w:val="00E25772"/>
    <w:rsid w:val="00E25801"/>
    <w:rsid w:val="00E258F4"/>
    <w:rsid w:val="00E25902"/>
    <w:rsid w:val="00E25915"/>
    <w:rsid w:val="00E25922"/>
    <w:rsid w:val="00E25A92"/>
    <w:rsid w:val="00E25B0F"/>
    <w:rsid w:val="00E25B1E"/>
    <w:rsid w:val="00E25D10"/>
    <w:rsid w:val="00E25D73"/>
    <w:rsid w:val="00E25D99"/>
    <w:rsid w:val="00E25DE4"/>
    <w:rsid w:val="00E25DE6"/>
    <w:rsid w:val="00E25DE8"/>
    <w:rsid w:val="00E25E12"/>
    <w:rsid w:val="00E25E57"/>
    <w:rsid w:val="00E25ECC"/>
    <w:rsid w:val="00E25F6C"/>
    <w:rsid w:val="00E25F92"/>
    <w:rsid w:val="00E260AE"/>
    <w:rsid w:val="00E260E3"/>
    <w:rsid w:val="00E2616E"/>
    <w:rsid w:val="00E261CF"/>
    <w:rsid w:val="00E26298"/>
    <w:rsid w:val="00E26333"/>
    <w:rsid w:val="00E2639F"/>
    <w:rsid w:val="00E26499"/>
    <w:rsid w:val="00E264BB"/>
    <w:rsid w:val="00E26596"/>
    <w:rsid w:val="00E2659F"/>
    <w:rsid w:val="00E266AB"/>
    <w:rsid w:val="00E266B2"/>
    <w:rsid w:val="00E26757"/>
    <w:rsid w:val="00E2675B"/>
    <w:rsid w:val="00E2677A"/>
    <w:rsid w:val="00E267A2"/>
    <w:rsid w:val="00E2693F"/>
    <w:rsid w:val="00E26977"/>
    <w:rsid w:val="00E269F3"/>
    <w:rsid w:val="00E26A19"/>
    <w:rsid w:val="00E26AF1"/>
    <w:rsid w:val="00E26B06"/>
    <w:rsid w:val="00E26B55"/>
    <w:rsid w:val="00E26B5D"/>
    <w:rsid w:val="00E26BC8"/>
    <w:rsid w:val="00E26BF8"/>
    <w:rsid w:val="00E26C4E"/>
    <w:rsid w:val="00E26C65"/>
    <w:rsid w:val="00E26C7A"/>
    <w:rsid w:val="00E26D38"/>
    <w:rsid w:val="00E26D4A"/>
    <w:rsid w:val="00E26D86"/>
    <w:rsid w:val="00E26DE8"/>
    <w:rsid w:val="00E26E2B"/>
    <w:rsid w:val="00E26E4F"/>
    <w:rsid w:val="00E26E80"/>
    <w:rsid w:val="00E26EE1"/>
    <w:rsid w:val="00E26EF9"/>
    <w:rsid w:val="00E26F61"/>
    <w:rsid w:val="00E27020"/>
    <w:rsid w:val="00E27027"/>
    <w:rsid w:val="00E27062"/>
    <w:rsid w:val="00E27064"/>
    <w:rsid w:val="00E270E7"/>
    <w:rsid w:val="00E27124"/>
    <w:rsid w:val="00E2713C"/>
    <w:rsid w:val="00E2736B"/>
    <w:rsid w:val="00E2741C"/>
    <w:rsid w:val="00E27422"/>
    <w:rsid w:val="00E27435"/>
    <w:rsid w:val="00E27484"/>
    <w:rsid w:val="00E274A9"/>
    <w:rsid w:val="00E274F3"/>
    <w:rsid w:val="00E27528"/>
    <w:rsid w:val="00E27537"/>
    <w:rsid w:val="00E275A0"/>
    <w:rsid w:val="00E27637"/>
    <w:rsid w:val="00E27659"/>
    <w:rsid w:val="00E2767E"/>
    <w:rsid w:val="00E27686"/>
    <w:rsid w:val="00E276FA"/>
    <w:rsid w:val="00E2771D"/>
    <w:rsid w:val="00E2774B"/>
    <w:rsid w:val="00E27752"/>
    <w:rsid w:val="00E277AB"/>
    <w:rsid w:val="00E277AF"/>
    <w:rsid w:val="00E277EF"/>
    <w:rsid w:val="00E277F7"/>
    <w:rsid w:val="00E278E0"/>
    <w:rsid w:val="00E278FC"/>
    <w:rsid w:val="00E2792F"/>
    <w:rsid w:val="00E279AB"/>
    <w:rsid w:val="00E279E2"/>
    <w:rsid w:val="00E27A8E"/>
    <w:rsid w:val="00E27B47"/>
    <w:rsid w:val="00E27B55"/>
    <w:rsid w:val="00E27BC7"/>
    <w:rsid w:val="00E27C5B"/>
    <w:rsid w:val="00E27CEF"/>
    <w:rsid w:val="00E27CF4"/>
    <w:rsid w:val="00E27D34"/>
    <w:rsid w:val="00E27D66"/>
    <w:rsid w:val="00E27DA7"/>
    <w:rsid w:val="00E27E22"/>
    <w:rsid w:val="00E27F7B"/>
    <w:rsid w:val="00E27F96"/>
    <w:rsid w:val="00E27FF8"/>
    <w:rsid w:val="00E30013"/>
    <w:rsid w:val="00E30065"/>
    <w:rsid w:val="00E30067"/>
    <w:rsid w:val="00E300F5"/>
    <w:rsid w:val="00E30105"/>
    <w:rsid w:val="00E3012C"/>
    <w:rsid w:val="00E30135"/>
    <w:rsid w:val="00E3017B"/>
    <w:rsid w:val="00E30193"/>
    <w:rsid w:val="00E301B7"/>
    <w:rsid w:val="00E301EC"/>
    <w:rsid w:val="00E30291"/>
    <w:rsid w:val="00E30293"/>
    <w:rsid w:val="00E30318"/>
    <w:rsid w:val="00E3035F"/>
    <w:rsid w:val="00E3036F"/>
    <w:rsid w:val="00E3039C"/>
    <w:rsid w:val="00E3042C"/>
    <w:rsid w:val="00E3046C"/>
    <w:rsid w:val="00E304D7"/>
    <w:rsid w:val="00E30511"/>
    <w:rsid w:val="00E30533"/>
    <w:rsid w:val="00E3057C"/>
    <w:rsid w:val="00E305DB"/>
    <w:rsid w:val="00E3061A"/>
    <w:rsid w:val="00E306B5"/>
    <w:rsid w:val="00E306F7"/>
    <w:rsid w:val="00E30716"/>
    <w:rsid w:val="00E3079A"/>
    <w:rsid w:val="00E307A0"/>
    <w:rsid w:val="00E3083C"/>
    <w:rsid w:val="00E30852"/>
    <w:rsid w:val="00E3090A"/>
    <w:rsid w:val="00E30993"/>
    <w:rsid w:val="00E309DF"/>
    <w:rsid w:val="00E309FD"/>
    <w:rsid w:val="00E30A0E"/>
    <w:rsid w:val="00E30A16"/>
    <w:rsid w:val="00E30AC3"/>
    <w:rsid w:val="00E30AC6"/>
    <w:rsid w:val="00E30ACB"/>
    <w:rsid w:val="00E30B03"/>
    <w:rsid w:val="00E30C70"/>
    <w:rsid w:val="00E30C92"/>
    <w:rsid w:val="00E30CE3"/>
    <w:rsid w:val="00E30DBC"/>
    <w:rsid w:val="00E30DC9"/>
    <w:rsid w:val="00E30E5D"/>
    <w:rsid w:val="00E30EE5"/>
    <w:rsid w:val="00E30FEE"/>
    <w:rsid w:val="00E3117C"/>
    <w:rsid w:val="00E31257"/>
    <w:rsid w:val="00E312B4"/>
    <w:rsid w:val="00E31428"/>
    <w:rsid w:val="00E3149B"/>
    <w:rsid w:val="00E314AC"/>
    <w:rsid w:val="00E314C7"/>
    <w:rsid w:val="00E314E5"/>
    <w:rsid w:val="00E31511"/>
    <w:rsid w:val="00E31538"/>
    <w:rsid w:val="00E315C4"/>
    <w:rsid w:val="00E316C6"/>
    <w:rsid w:val="00E31757"/>
    <w:rsid w:val="00E3188D"/>
    <w:rsid w:val="00E318E0"/>
    <w:rsid w:val="00E31903"/>
    <w:rsid w:val="00E3199B"/>
    <w:rsid w:val="00E31A6C"/>
    <w:rsid w:val="00E31A76"/>
    <w:rsid w:val="00E31B19"/>
    <w:rsid w:val="00E31BDB"/>
    <w:rsid w:val="00E31C6C"/>
    <w:rsid w:val="00E31D10"/>
    <w:rsid w:val="00E31D55"/>
    <w:rsid w:val="00E31DB4"/>
    <w:rsid w:val="00E31DE0"/>
    <w:rsid w:val="00E31E6A"/>
    <w:rsid w:val="00E31EC1"/>
    <w:rsid w:val="00E31F1A"/>
    <w:rsid w:val="00E31FD4"/>
    <w:rsid w:val="00E32003"/>
    <w:rsid w:val="00E3202D"/>
    <w:rsid w:val="00E32062"/>
    <w:rsid w:val="00E320A8"/>
    <w:rsid w:val="00E321AB"/>
    <w:rsid w:val="00E321E8"/>
    <w:rsid w:val="00E323CF"/>
    <w:rsid w:val="00E323F9"/>
    <w:rsid w:val="00E32403"/>
    <w:rsid w:val="00E32442"/>
    <w:rsid w:val="00E3246A"/>
    <w:rsid w:val="00E3247D"/>
    <w:rsid w:val="00E32493"/>
    <w:rsid w:val="00E324B0"/>
    <w:rsid w:val="00E324BE"/>
    <w:rsid w:val="00E324E2"/>
    <w:rsid w:val="00E325D8"/>
    <w:rsid w:val="00E325FF"/>
    <w:rsid w:val="00E3266F"/>
    <w:rsid w:val="00E3268D"/>
    <w:rsid w:val="00E32765"/>
    <w:rsid w:val="00E327A0"/>
    <w:rsid w:val="00E32872"/>
    <w:rsid w:val="00E328F4"/>
    <w:rsid w:val="00E3299E"/>
    <w:rsid w:val="00E329D1"/>
    <w:rsid w:val="00E32A58"/>
    <w:rsid w:val="00E32B31"/>
    <w:rsid w:val="00E32C64"/>
    <w:rsid w:val="00E32CF5"/>
    <w:rsid w:val="00E32D1D"/>
    <w:rsid w:val="00E32D40"/>
    <w:rsid w:val="00E32DF0"/>
    <w:rsid w:val="00E32F7D"/>
    <w:rsid w:val="00E32FB8"/>
    <w:rsid w:val="00E32FDE"/>
    <w:rsid w:val="00E33015"/>
    <w:rsid w:val="00E3303B"/>
    <w:rsid w:val="00E3305D"/>
    <w:rsid w:val="00E330AB"/>
    <w:rsid w:val="00E33101"/>
    <w:rsid w:val="00E3315D"/>
    <w:rsid w:val="00E3318B"/>
    <w:rsid w:val="00E332D1"/>
    <w:rsid w:val="00E332EA"/>
    <w:rsid w:val="00E3331E"/>
    <w:rsid w:val="00E33331"/>
    <w:rsid w:val="00E333A3"/>
    <w:rsid w:val="00E333B5"/>
    <w:rsid w:val="00E33520"/>
    <w:rsid w:val="00E3353E"/>
    <w:rsid w:val="00E3358A"/>
    <w:rsid w:val="00E33599"/>
    <w:rsid w:val="00E3361F"/>
    <w:rsid w:val="00E33666"/>
    <w:rsid w:val="00E33796"/>
    <w:rsid w:val="00E337B9"/>
    <w:rsid w:val="00E337E1"/>
    <w:rsid w:val="00E3383E"/>
    <w:rsid w:val="00E33965"/>
    <w:rsid w:val="00E339FB"/>
    <w:rsid w:val="00E33A40"/>
    <w:rsid w:val="00E33A60"/>
    <w:rsid w:val="00E33ACB"/>
    <w:rsid w:val="00E33AE4"/>
    <w:rsid w:val="00E33AE5"/>
    <w:rsid w:val="00E33B8F"/>
    <w:rsid w:val="00E33BBD"/>
    <w:rsid w:val="00E33C1D"/>
    <w:rsid w:val="00E33C8A"/>
    <w:rsid w:val="00E33CA8"/>
    <w:rsid w:val="00E33D70"/>
    <w:rsid w:val="00E33DB6"/>
    <w:rsid w:val="00E33F62"/>
    <w:rsid w:val="00E34116"/>
    <w:rsid w:val="00E3418F"/>
    <w:rsid w:val="00E341F6"/>
    <w:rsid w:val="00E341F8"/>
    <w:rsid w:val="00E34310"/>
    <w:rsid w:val="00E3432D"/>
    <w:rsid w:val="00E3434D"/>
    <w:rsid w:val="00E34350"/>
    <w:rsid w:val="00E34393"/>
    <w:rsid w:val="00E34402"/>
    <w:rsid w:val="00E3441A"/>
    <w:rsid w:val="00E34494"/>
    <w:rsid w:val="00E3456F"/>
    <w:rsid w:val="00E34591"/>
    <w:rsid w:val="00E3459B"/>
    <w:rsid w:val="00E345EC"/>
    <w:rsid w:val="00E345FB"/>
    <w:rsid w:val="00E3460F"/>
    <w:rsid w:val="00E34684"/>
    <w:rsid w:val="00E34698"/>
    <w:rsid w:val="00E348C2"/>
    <w:rsid w:val="00E34994"/>
    <w:rsid w:val="00E3499D"/>
    <w:rsid w:val="00E34A00"/>
    <w:rsid w:val="00E34A29"/>
    <w:rsid w:val="00E34BB6"/>
    <w:rsid w:val="00E34C77"/>
    <w:rsid w:val="00E34CBB"/>
    <w:rsid w:val="00E34CC1"/>
    <w:rsid w:val="00E34CC5"/>
    <w:rsid w:val="00E34D39"/>
    <w:rsid w:val="00E34DE6"/>
    <w:rsid w:val="00E34E42"/>
    <w:rsid w:val="00E34E6B"/>
    <w:rsid w:val="00E34F3E"/>
    <w:rsid w:val="00E34F77"/>
    <w:rsid w:val="00E34FE3"/>
    <w:rsid w:val="00E34FFE"/>
    <w:rsid w:val="00E35079"/>
    <w:rsid w:val="00E3508D"/>
    <w:rsid w:val="00E35093"/>
    <w:rsid w:val="00E350C2"/>
    <w:rsid w:val="00E350FE"/>
    <w:rsid w:val="00E35269"/>
    <w:rsid w:val="00E35279"/>
    <w:rsid w:val="00E35280"/>
    <w:rsid w:val="00E352BD"/>
    <w:rsid w:val="00E35376"/>
    <w:rsid w:val="00E353AF"/>
    <w:rsid w:val="00E353B0"/>
    <w:rsid w:val="00E353D1"/>
    <w:rsid w:val="00E35432"/>
    <w:rsid w:val="00E354CD"/>
    <w:rsid w:val="00E354EC"/>
    <w:rsid w:val="00E35510"/>
    <w:rsid w:val="00E3551F"/>
    <w:rsid w:val="00E35696"/>
    <w:rsid w:val="00E356DD"/>
    <w:rsid w:val="00E356EA"/>
    <w:rsid w:val="00E3575F"/>
    <w:rsid w:val="00E35852"/>
    <w:rsid w:val="00E358AE"/>
    <w:rsid w:val="00E359A1"/>
    <w:rsid w:val="00E359E9"/>
    <w:rsid w:val="00E35B22"/>
    <w:rsid w:val="00E35B44"/>
    <w:rsid w:val="00E35B65"/>
    <w:rsid w:val="00E35B7C"/>
    <w:rsid w:val="00E35C67"/>
    <w:rsid w:val="00E35CCF"/>
    <w:rsid w:val="00E35D72"/>
    <w:rsid w:val="00E35F02"/>
    <w:rsid w:val="00E35FC9"/>
    <w:rsid w:val="00E36138"/>
    <w:rsid w:val="00E361D8"/>
    <w:rsid w:val="00E362BD"/>
    <w:rsid w:val="00E36309"/>
    <w:rsid w:val="00E36322"/>
    <w:rsid w:val="00E363B7"/>
    <w:rsid w:val="00E36472"/>
    <w:rsid w:val="00E364AE"/>
    <w:rsid w:val="00E364D9"/>
    <w:rsid w:val="00E36555"/>
    <w:rsid w:val="00E365F7"/>
    <w:rsid w:val="00E3664C"/>
    <w:rsid w:val="00E36758"/>
    <w:rsid w:val="00E36775"/>
    <w:rsid w:val="00E3679B"/>
    <w:rsid w:val="00E36831"/>
    <w:rsid w:val="00E368B5"/>
    <w:rsid w:val="00E369C6"/>
    <w:rsid w:val="00E36A21"/>
    <w:rsid w:val="00E36A44"/>
    <w:rsid w:val="00E36AC6"/>
    <w:rsid w:val="00E36B30"/>
    <w:rsid w:val="00E36B58"/>
    <w:rsid w:val="00E36BD3"/>
    <w:rsid w:val="00E36C2D"/>
    <w:rsid w:val="00E36C84"/>
    <w:rsid w:val="00E36CD2"/>
    <w:rsid w:val="00E36D6E"/>
    <w:rsid w:val="00E36DB6"/>
    <w:rsid w:val="00E36DE2"/>
    <w:rsid w:val="00E36E7C"/>
    <w:rsid w:val="00E36E89"/>
    <w:rsid w:val="00E36FA8"/>
    <w:rsid w:val="00E37049"/>
    <w:rsid w:val="00E3706B"/>
    <w:rsid w:val="00E370C5"/>
    <w:rsid w:val="00E3713F"/>
    <w:rsid w:val="00E37187"/>
    <w:rsid w:val="00E371EC"/>
    <w:rsid w:val="00E37219"/>
    <w:rsid w:val="00E37285"/>
    <w:rsid w:val="00E372DF"/>
    <w:rsid w:val="00E372E4"/>
    <w:rsid w:val="00E37316"/>
    <w:rsid w:val="00E37393"/>
    <w:rsid w:val="00E373A5"/>
    <w:rsid w:val="00E373E1"/>
    <w:rsid w:val="00E37417"/>
    <w:rsid w:val="00E37436"/>
    <w:rsid w:val="00E374E1"/>
    <w:rsid w:val="00E3753F"/>
    <w:rsid w:val="00E375A7"/>
    <w:rsid w:val="00E375FB"/>
    <w:rsid w:val="00E3771B"/>
    <w:rsid w:val="00E3772F"/>
    <w:rsid w:val="00E37758"/>
    <w:rsid w:val="00E377F4"/>
    <w:rsid w:val="00E377FF"/>
    <w:rsid w:val="00E3781A"/>
    <w:rsid w:val="00E37861"/>
    <w:rsid w:val="00E37974"/>
    <w:rsid w:val="00E37995"/>
    <w:rsid w:val="00E37A37"/>
    <w:rsid w:val="00E37A83"/>
    <w:rsid w:val="00E37AF7"/>
    <w:rsid w:val="00E37B33"/>
    <w:rsid w:val="00E37B76"/>
    <w:rsid w:val="00E37C33"/>
    <w:rsid w:val="00E37C5E"/>
    <w:rsid w:val="00E37C87"/>
    <w:rsid w:val="00E37D00"/>
    <w:rsid w:val="00E37E23"/>
    <w:rsid w:val="00E37E5A"/>
    <w:rsid w:val="00E37E92"/>
    <w:rsid w:val="00E37ED1"/>
    <w:rsid w:val="00E37F16"/>
    <w:rsid w:val="00E37FCC"/>
    <w:rsid w:val="00E4001C"/>
    <w:rsid w:val="00E400A9"/>
    <w:rsid w:val="00E4022C"/>
    <w:rsid w:val="00E4024D"/>
    <w:rsid w:val="00E40316"/>
    <w:rsid w:val="00E403A8"/>
    <w:rsid w:val="00E403C6"/>
    <w:rsid w:val="00E40406"/>
    <w:rsid w:val="00E40407"/>
    <w:rsid w:val="00E404B4"/>
    <w:rsid w:val="00E40544"/>
    <w:rsid w:val="00E40593"/>
    <w:rsid w:val="00E406F1"/>
    <w:rsid w:val="00E407CD"/>
    <w:rsid w:val="00E4080C"/>
    <w:rsid w:val="00E4086A"/>
    <w:rsid w:val="00E408D6"/>
    <w:rsid w:val="00E408D9"/>
    <w:rsid w:val="00E40920"/>
    <w:rsid w:val="00E4099C"/>
    <w:rsid w:val="00E409C0"/>
    <w:rsid w:val="00E409FD"/>
    <w:rsid w:val="00E40AC0"/>
    <w:rsid w:val="00E40B7B"/>
    <w:rsid w:val="00E40B7C"/>
    <w:rsid w:val="00E40C39"/>
    <w:rsid w:val="00E40C79"/>
    <w:rsid w:val="00E40CC5"/>
    <w:rsid w:val="00E40D11"/>
    <w:rsid w:val="00E40D42"/>
    <w:rsid w:val="00E40DAB"/>
    <w:rsid w:val="00E40DAF"/>
    <w:rsid w:val="00E40E29"/>
    <w:rsid w:val="00E40EAF"/>
    <w:rsid w:val="00E40EE5"/>
    <w:rsid w:val="00E40F65"/>
    <w:rsid w:val="00E40FF7"/>
    <w:rsid w:val="00E4107D"/>
    <w:rsid w:val="00E410AD"/>
    <w:rsid w:val="00E41129"/>
    <w:rsid w:val="00E41144"/>
    <w:rsid w:val="00E411E5"/>
    <w:rsid w:val="00E41285"/>
    <w:rsid w:val="00E41369"/>
    <w:rsid w:val="00E413FA"/>
    <w:rsid w:val="00E41463"/>
    <w:rsid w:val="00E41488"/>
    <w:rsid w:val="00E41494"/>
    <w:rsid w:val="00E414AF"/>
    <w:rsid w:val="00E415AF"/>
    <w:rsid w:val="00E415FE"/>
    <w:rsid w:val="00E41665"/>
    <w:rsid w:val="00E41757"/>
    <w:rsid w:val="00E41867"/>
    <w:rsid w:val="00E41943"/>
    <w:rsid w:val="00E419A1"/>
    <w:rsid w:val="00E419C3"/>
    <w:rsid w:val="00E419F4"/>
    <w:rsid w:val="00E41A71"/>
    <w:rsid w:val="00E41A95"/>
    <w:rsid w:val="00E41AEB"/>
    <w:rsid w:val="00E41BFA"/>
    <w:rsid w:val="00E41C25"/>
    <w:rsid w:val="00E41D32"/>
    <w:rsid w:val="00E41D56"/>
    <w:rsid w:val="00E41D79"/>
    <w:rsid w:val="00E41DFA"/>
    <w:rsid w:val="00E41ED2"/>
    <w:rsid w:val="00E41FDF"/>
    <w:rsid w:val="00E42038"/>
    <w:rsid w:val="00E4214E"/>
    <w:rsid w:val="00E42166"/>
    <w:rsid w:val="00E42198"/>
    <w:rsid w:val="00E4220B"/>
    <w:rsid w:val="00E4222F"/>
    <w:rsid w:val="00E42272"/>
    <w:rsid w:val="00E422DE"/>
    <w:rsid w:val="00E42388"/>
    <w:rsid w:val="00E423F5"/>
    <w:rsid w:val="00E42428"/>
    <w:rsid w:val="00E424B7"/>
    <w:rsid w:val="00E4251A"/>
    <w:rsid w:val="00E42524"/>
    <w:rsid w:val="00E42595"/>
    <w:rsid w:val="00E42605"/>
    <w:rsid w:val="00E4267A"/>
    <w:rsid w:val="00E426BB"/>
    <w:rsid w:val="00E427F1"/>
    <w:rsid w:val="00E42850"/>
    <w:rsid w:val="00E42851"/>
    <w:rsid w:val="00E42890"/>
    <w:rsid w:val="00E428C5"/>
    <w:rsid w:val="00E428E1"/>
    <w:rsid w:val="00E429A2"/>
    <w:rsid w:val="00E429F7"/>
    <w:rsid w:val="00E42A4B"/>
    <w:rsid w:val="00E42A72"/>
    <w:rsid w:val="00E42AB8"/>
    <w:rsid w:val="00E42B73"/>
    <w:rsid w:val="00E42C10"/>
    <w:rsid w:val="00E42C66"/>
    <w:rsid w:val="00E42CD0"/>
    <w:rsid w:val="00E42D85"/>
    <w:rsid w:val="00E42E50"/>
    <w:rsid w:val="00E42E62"/>
    <w:rsid w:val="00E42E84"/>
    <w:rsid w:val="00E42E9E"/>
    <w:rsid w:val="00E42F12"/>
    <w:rsid w:val="00E42F45"/>
    <w:rsid w:val="00E42F4B"/>
    <w:rsid w:val="00E4301C"/>
    <w:rsid w:val="00E4304D"/>
    <w:rsid w:val="00E430DD"/>
    <w:rsid w:val="00E43131"/>
    <w:rsid w:val="00E43160"/>
    <w:rsid w:val="00E431BC"/>
    <w:rsid w:val="00E431E0"/>
    <w:rsid w:val="00E4335A"/>
    <w:rsid w:val="00E4336B"/>
    <w:rsid w:val="00E43397"/>
    <w:rsid w:val="00E433B1"/>
    <w:rsid w:val="00E433B9"/>
    <w:rsid w:val="00E43433"/>
    <w:rsid w:val="00E43471"/>
    <w:rsid w:val="00E434C9"/>
    <w:rsid w:val="00E43519"/>
    <w:rsid w:val="00E4351B"/>
    <w:rsid w:val="00E43533"/>
    <w:rsid w:val="00E43544"/>
    <w:rsid w:val="00E4355D"/>
    <w:rsid w:val="00E43692"/>
    <w:rsid w:val="00E436E4"/>
    <w:rsid w:val="00E43704"/>
    <w:rsid w:val="00E4373F"/>
    <w:rsid w:val="00E43890"/>
    <w:rsid w:val="00E43897"/>
    <w:rsid w:val="00E4396E"/>
    <w:rsid w:val="00E439D0"/>
    <w:rsid w:val="00E43A2A"/>
    <w:rsid w:val="00E43A67"/>
    <w:rsid w:val="00E43B4D"/>
    <w:rsid w:val="00E43B77"/>
    <w:rsid w:val="00E43BC0"/>
    <w:rsid w:val="00E43C68"/>
    <w:rsid w:val="00E43CBE"/>
    <w:rsid w:val="00E43CC3"/>
    <w:rsid w:val="00E43E2D"/>
    <w:rsid w:val="00E43E37"/>
    <w:rsid w:val="00E43E44"/>
    <w:rsid w:val="00E43E66"/>
    <w:rsid w:val="00E43E9A"/>
    <w:rsid w:val="00E43E9E"/>
    <w:rsid w:val="00E43EBC"/>
    <w:rsid w:val="00E43EC2"/>
    <w:rsid w:val="00E43ED5"/>
    <w:rsid w:val="00E43F18"/>
    <w:rsid w:val="00E43FC6"/>
    <w:rsid w:val="00E44002"/>
    <w:rsid w:val="00E44038"/>
    <w:rsid w:val="00E44091"/>
    <w:rsid w:val="00E440B3"/>
    <w:rsid w:val="00E44115"/>
    <w:rsid w:val="00E441CA"/>
    <w:rsid w:val="00E441D6"/>
    <w:rsid w:val="00E44212"/>
    <w:rsid w:val="00E44264"/>
    <w:rsid w:val="00E442BF"/>
    <w:rsid w:val="00E44316"/>
    <w:rsid w:val="00E44333"/>
    <w:rsid w:val="00E44344"/>
    <w:rsid w:val="00E44475"/>
    <w:rsid w:val="00E444E5"/>
    <w:rsid w:val="00E44537"/>
    <w:rsid w:val="00E445E2"/>
    <w:rsid w:val="00E445ED"/>
    <w:rsid w:val="00E44608"/>
    <w:rsid w:val="00E44610"/>
    <w:rsid w:val="00E446E9"/>
    <w:rsid w:val="00E446EC"/>
    <w:rsid w:val="00E44866"/>
    <w:rsid w:val="00E448A2"/>
    <w:rsid w:val="00E44943"/>
    <w:rsid w:val="00E44A8D"/>
    <w:rsid w:val="00E44B89"/>
    <w:rsid w:val="00E44DA9"/>
    <w:rsid w:val="00E44DC0"/>
    <w:rsid w:val="00E44DD3"/>
    <w:rsid w:val="00E44EA4"/>
    <w:rsid w:val="00E44EF4"/>
    <w:rsid w:val="00E44F2A"/>
    <w:rsid w:val="00E4501E"/>
    <w:rsid w:val="00E45066"/>
    <w:rsid w:val="00E450EB"/>
    <w:rsid w:val="00E451D8"/>
    <w:rsid w:val="00E4521D"/>
    <w:rsid w:val="00E45256"/>
    <w:rsid w:val="00E452E3"/>
    <w:rsid w:val="00E45319"/>
    <w:rsid w:val="00E4535A"/>
    <w:rsid w:val="00E45377"/>
    <w:rsid w:val="00E45409"/>
    <w:rsid w:val="00E45445"/>
    <w:rsid w:val="00E4545F"/>
    <w:rsid w:val="00E4552E"/>
    <w:rsid w:val="00E45555"/>
    <w:rsid w:val="00E4555D"/>
    <w:rsid w:val="00E45574"/>
    <w:rsid w:val="00E45582"/>
    <w:rsid w:val="00E45631"/>
    <w:rsid w:val="00E4567F"/>
    <w:rsid w:val="00E456EF"/>
    <w:rsid w:val="00E45706"/>
    <w:rsid w:val="00E4582D"/>
    <w:rsid w:val="00E4588F"/>
    <w:rsid w:val="00E45910"/>
    <w:rsid w:val="00E45946"/>
    <w:rsid w:val="00E4597F"/>
    <w:rsid w:val="00E45997"/>
    <w:rsid w:val="00E459AC"/>
    <w:rsid w:val="00E459C6"/>
    <w:rsid w:val="00E459CA"/>
    <w:rsid w:val="00E45A81"/>
    <w:rsid w:val="00E45B11"/>
    <w:rsid w:val="00E45B45"/>
    <w:rsid w:val="00E45C71"/>
    <w:rsid w:val="00E45C72"/>
    <w:rsid w:val="00E45CBA"/>
    <w:rsid w:val="00E45E04"/>
    <w:rsid w:val="00E45F4C"/>
    <w:rsid w:val="00E4600F"/>
    <w:rsid w:val="00E46055"/>
    <w:rsid w:val="00E46068"/>
    <w:rsid w:val="00E46087"/>
    <w:rsid w:val="00E4612E"/>
    <w:rsid w:val="00E461E4"/>
    <w:rsid w:val="00E46277"/>
    <w:rsid w:val="00E462C7"/>
    <w:rsid w:val="00E4631E"/>
    <w:rsid w:val="00E46379"/>
    <w:rsid w:val="00E463E1"/>
    <w:rsid w:val="00E464D5"/>
    <w:rsid w:val="00E4654D"/>
    <w:rsid w:val="00E46552"/>
    <w:rsid w:val="00E465C5"/>
    <w:rsid w:val="00E46671"/>
    <w:rsid w:val="00E46684"/>
    <w:rsid w:val="00E4669A"/>
    <w:rsid w:val="00E466A6"/>
    <w:rsid w:val="00E466AF"/>
    <w:rsid w:val="00E4687E"/>
    <w:rsid w:val="00E4694D"/>
    <w:rsid w:val="00E469BB"/>
    <w:rsid w:val="00E469D8"/>
    <w:rsid w:val="00E46B58"/>
    <w:rsid w:val="00E46BB6"/>
    <w:rsid w:val="00E46BD4"/>
    <w:rsid w:val="00E46C14"/>
    <w:rsid w:val="00E46C33"/>
    <w:rsid w:val="00E46CC0"/>
    <w:rsid w:val="00E46CCC"/>
    <w:rsid w:val="00E46CE5"/>
    <w:rsid w:val="00E46E01"/>
    <w:rsid w:val="00E46E8B"/>
    <w:rsid w:val="00E46F28"/>
    <w:rsid w:val="00E46F53"/>
    <w:rsid w:val="00E46FAA"/>
    <w:rsid w:val="00E4701F"/>
    <w:rsid w:val="00E47043"/>
    <w:rsid w:val="00E470A6"/>
    <w:rsid w:val="00E470BC"/>
    <w:rsid w:val="00E47100"/>
    <w:rsid w:val="00E4714D"/>
    <w:rsid w:val="00E4715F"/>
    <w:rsid w:val="00E471DA"/>
    <w:rsid w:val="00E47229"/>
    <w:rsid w:val="00E4723C"/>
    <w:rsid w:val="00E47255"/>
    <w:rsid w:val="00E472CA"/>
    <w:rsid w:val="00E47328"/>
    <w:rsid w:val="00E473C0"/>
    <w:rsid w:val="00E474DC"/>
    <w:rsid w:val="00E474FB"/>
    <w:rsid w:val="00E47502"/>
    <w:rsid w:val="00E475E3"/>
    <w:rsid w:val="00E4764A"/>
    <w:rsid w:val="00E47664"/>
    <w:rsid w:val="00E47719"/>
    <w:rsid w:val="00E47735"/>
    <w:rsid w:val="00E47783"/>
    <w:rsid w:val="00E477D2"/>
    <w:rsid w:val="00E477E2"/>
    <w:rsid w:val="00E47802"/>
    <w:rsid w:val="00E47836"/>
    <w:rsid w:val="00E47867"/>
    <w:rsid w:val="00E47977"/>
    <w:rsid w:val="00E479AA"/>
    <w:rsid w:val="00E479CB"/>
    <w:rsid w:val="00E47A25"/>
    <w:rsid w:val="00E47A2E"/>
    <w:rsid w:val="00E47A31"/>
    <w:rsid w:val="00E47B36"/>
    <w:rsid w:val="00E47B38"/>
    <w:rsid w:val="00E47BED"/>
    <w:rsid w:val="00E47C08"/>
    <w:rsid w:val="00E47C98"/>
    <w:rsid w:val="00E47CE0"/>
    <w:rsid w:val="00E47D88"/>
    <w:rsid w:val="00E47E64"/>
    <w:rsid w:val="00E47EA2"/>
    <w:rsid w:val="00E47EBD"/>
    <w:rsid w:val="00E47F63"/>
    <w:rsid w:val="00E50006"/>
    <w:rsid w:val="00E500C5"/>
    <w:rsid w:val="00E500E1"/>
    <w:rsid w:val="00E50189"/>
    <w:rsid w:val="00E50191"/>
    <w:rsid w:val="00E501A2"/>
    <w:rsid w:val="00E501AD"/>
    <w:rsid w:val="00E501D1"/>
    <w:rsid w:val="00E501FF"/>
    <w:rsid w:val="00E50277"/>
    <w:rsid w:val="00E50370"/>
    <w:rsid w:val="00E503B3"/>
    <w:rsid w:val="00E503EC"/>
    <w:rsid w:val="00E5040C"/>
    <w:rsid w:val="00E50435"/>
    <w:rsid w:val="00E5043B"/>
    <w:rsid w:val="00E50755"/>
    <w:rsid w:val="00E50779"/>
    <w:rsid w:val="00E507C4"/>
    <w:rsid w:val="00E507DA"/>
    <w:rsid w:val="00E507F1"/>
    <w:rsid w:val="00E50800"/>
    <w:rsid w:val="00E50908"/>
    <w:rsid w:val="00E50917"/>
    <w:rsid w:val="00E50A50"/>
    <w:rsid w:val="00E50A9B"/>
    <w:rsid w:val="00E50B21"/>
    <w:rsid w:val="00E50BDE"/>
    <w:rsid w:val="00E50C9E"/>
    <w:rsid w:val="00E50CBB"/>
    <w:rsid w:val="00E50CCF"/>
    <w:rsid w:val="00E50D9D"/>
    <w:rsid w:val="00E50DEE"/>
    <w:rsid w:val="00E50E58"/>
    <w:rsid w:val="00E50E5A"/>
    <w:rsid w:val="00E50EBE"/>
    <w:rsid w:val="00E50EE7"/>
    <w:rsid w:val="00E50F01"/>
    <w:rsid w:val="00E50F8C"/>
    <w:rsid w:val="00E50FAD"/>
    <w:rsid w:val="00E5101D"/>
    <w:rsid w:val="00E51021"/>
    <w:rsid w:val="00E5103A"/>
    <w:rsid w:val="00E510C1"/>
    <w:rsid w:val="00E51170"/>
    <w:rsid w:val="00E5117B"/>
    <w:rsid w:val="00E511FD"/>
    <w:rsid w:val="00E5126C"/>
    <w:rsid w:val="00E51296"/>
    <w:rsid w:val="00E512FF"/>
    <w:rsid w:val="00E5137F"/>
    <w:rsid w:val="00E513BC"/>
    <w:rsid w:val="00E51505"/>
    <w:rsid w:val="00E51541"/>
    <w:rsid w:val="00E51542"/>
    <w:rsid w:val="00E515F1"/>
    <w:rsid w:val="00E517E2"/>
    <w:rsid w:val="00E517F8"/>
    <w:rsid w:val="00E5180B"/>
    <w:rsid w:val="00E5197C"/>
    <w:rsid w:val="00E519BD"/>
    <w:rsid w:val="00E519FB"/>
    <w:rsid w:val="00E51A73"/>
    <w:rsid w:val="00E51A8E"/>
    <w:rsid w:val="00E51AB3"/>
    <w:rsid w:val="00E51ADD"/>
    <w:rsid w:val="00E51AE0"/>
    <w:rsid w:val="00E51B28"/>
    <w:rsid w:val="00E51BBE"/>
    <w:rsid w:val="00E51D32"/>
    <w:rsid w:val="00E51DDE"/>
    <w:rsid w:val="00E51E79"/>
    <w:rsid w:val="00E51EE2"/>
    <w:rsid w:val="00E51F15"/>
    <w:rsid w:val="00E51F40"/>
    <w:rsid w:val="00E520E8"/>
    <w:rsid w:val="00E52121"/>
    <w:rsid w:val="00E52148"/>
    <w:rsid w:val="00E52214"/>
    <w:rsid w:val="00E522AC"/>
    <w:rsid w:val="00E52358"/>
    <w:rsid w:val="00E523D1"/>
    <w:rsid w:val="00E523F2"/>
    <w:rsid w:val="00E52447"/>
    <w:rsid w:val="00E52464"/>
    <w:rsid w:val="00E5247C"/>
    <w:rsid w:val="00E524A0"/>
    <w:rsid w:val="00E524E8"/>
    <w:rsid w:val="00E52562"/>
    <w:rsid w:val="00E525A3"/>
    <w:rsid w:val="00E52648"/>
    <w:rsid w:val="00E52749"/>
    <w:rsid w:val="00E52767"/>
    <w:rsid w:val="00E52802"/>
    <w:rsid w:val="00E52840"/>
    <w:rsid w:val="00E5288B"/>
    <w:rsid w:val="00E52914"/>
    <w:rsid w:val="00E5299B"/>
    <w:rsid w:val="00E529AB"/>
    <w:rsid w:val="00E52A47"/>
    <w:rsid w:val="00E52A6D"/>
    <w:rsid w:val="00E52A8A"/>
    <w:rsid w:val="00E52AA3"/>
    <w:rsid w:val="00E52AA8"/>
    <w:rsid w:val="00E52B13"/>
    <w:rsid w:val="00E52B1D"/>
    <w:rsid w:val="00E52B43"/>
    <w:rsid w:val="00E52BE2"/>
    <w:rsid w:val="00E52C39"/>
    <w:rsid w:val="00E52CA3"/>
    <w:rsid w:val="00E52CEF"/>
    <w:rsid w:val="00E52D2B"/>
    <w:rsid w:val="00E52D63"/>
    <w:rsid w:val="00E52DC2"/>
    <w:rsid w:val="00E52DD6"/>
    <w:rsid w:val="00E52E18"/>
    <w:rsid w:val="00E52E7D"/>
    <w:rsid w:val="00E52E85"/>
    <w:rsid w:val="00E52EA9"/>
    <w:rsid w:val="00E52EC5"/>
    <w:rsid w:val="00E52F0B"/>
    <w:rsid w:val="00E52F0D"/>
    <w:rsid w:val="00E52F13"/>
    <w:rsid w:val="00E52FEE"/>
    <w:rsid w:val="00E53058"/>
    <w:rsid w:val="00E53080"/>
    <w:rsid w:val="00E530D0"/>
    <w:rsid w:val="00E5310E"/>
    <w:rsid w:val="00E53132"/>
    <w:rsid w:val="00E53160"/>
    <w:rsid w:val="00E531A8"/>
    <w:rsid w:val="00E532FD"/>
    <w:rsid w:val="00E532FE"/>
    <w:rsid w:val="00E53335"/>
    <w:rsid w:val="00E533C8"/>
    <w:rsid w:val="00E53440"/>
    <w:rsid w:val="00E53477"/>
    <w:rsid w:val="00E5349D"/>
    <w:rsid w:val="00E535C3"/>
    <w:rsid w:val="00E5369C"/>
    <w:rsid w:val="00E53718"/>
    <w:rsid w:val="00E53719"/>
    <w:rsid w:val="00E53823"/>
    <w:rsid w:val="00E53875"/>
    <w:rsid w:val="00E538AF"/>
    <w:rsid w:val="00E538F9"/>
    <w:rsid w:val="00E53900"/>
    <w:rsid w:val="00E53932"/>
    <w:rsid w:val="00E5394B"/>
    <w:rsid w:val="00E53971"/>
    <w:rsid w:val="00E5397C"/>
    <w:rsid w:val="00E53989"/>
    <w:rsid w:val="00E53A6F"/>
    <w:rsid w:val="00E53B15"/>
    <w:rsid w:val="00E53B3E"/>
    <w:rsid w:val="00E53B4F"/>
    <w:rsid w:val="00E53B71"/>
    <w:rsid w:val="00E53C08"/>
    <w:rsid w:val="00E53D94"/>
    <w:rsid w:val="00E53DD9"/>
    <w:rsid w:val="00E53E04"/>
    <w:rsid w:val="00E53E38"/>
    <w:rsid w:val="00E53E40"/>
    <w:rsid w:val="00E53E4B"/>
    <w:rsid w:val="00E53F25"/>
    <w:rsid w:val="00E53F84"/>
    <w:rsid w:val="00E540D8"/>
    <w:rsid w:val="00E540FF"/>
    <w:rsid w:val="00E5410E"/>
    <w:rsid w:val="00E54269"/>
    <w:rsid w:val="00E542F9"/>
    <w:rsid w:val="00E54335"/>
    <w:rsid w:val="00E543A7"/>
    <w:rsid w:val="00E5440A"/>
    <w:rsid w:val="00E54441"/>
    <w:rsid w:val="00E5450C"/>
    <w:rsid w:val="00E54528"/>
    <w:rsid w:val="00E54581"/>
    <w:rsid w:val="00E545F3"/>
    <w:rsid w:val="00E5466C"/>
    <w:rsid w:val="00E54787"/>
    <w:rsid w:val="00E5484B"/>
    <w:rsid w:val="00E5489C"/>
    <w:rsid w:val="00E548EF"/>
    <w:rsid w:val="00E5493B"/>
    <w:rsid w:val="00E54978"/>
    <w:rsid w:val="00E549E0"/>
    <w:rsid w:val="00E54A0A"/>
    <w:rsid w:val="00E54A29"/>
    <w:rsid w:val="00E54A40"/>
    <w:rsid w:val="00E54A77"/>
    <w:rsid w:val="00E54A86"/>
    <w:rsid w:val="00E54BDE"/>
    <w:rsid w:val="00E54C90"/>
    <w:rsid w:val="00E54D25"/>
    <w:rsid w:val="00E54D32"/>
    <w:rsid w:val="00E54DB5"/>
    <w:rsid w:val="00E54DE1"/>
    <w:rsid w:val="00E54DE8"/>
    <w:rsid w:val="00E54E3C"/>
    <w:rsid w:val="00E54F18"/>
    <w:rsid w:val="00E54F6C"/>
    <w:rsid w:val="00E55032"/>
    <w:rsid w:val="00E55054"/>
    <w:rsid w:val="00E550C7"/>
    <w:rsid w:val="00E550D9"/>
    <w:rsid w:val="00E5517F"/>
    <w:rsid w:val="00E55181"/>
    <w:rsid w:val="00E55265"/>
    <w:rsid w:val="00E552AD"/>
    <w:rsid w:val="00E5533E"/>
    <w:rsid w:val="00E553F8"/>
    <w:rsid w:val="00E5546D"/>
    <w:rsid w:val="00E55537"/>
    <w:rsid w:val="00E556D1"/>
    <w:rsid w:val="00E55728"/>
    <w:rsid w:val="00E557AB"/>
    <w:rsid w:val="00E557C5"/>
    <w:rsid w:val="00E55805"/>
    <w:rsid w:val="00E55888"/>
    <w:rsid w:val="00E558C6"/>
    <w:rsid w:val="00E55965"/>
    <w:rsid w:val="00E55974"/>
    <w:rsid w:val="00E5597F"/>
    <w:rsid w:val="00E559C2"/>
    <w:rsid w:val="00E559F8"/>
    <w:rsid w:val="00E55AA9"/>
    <w:rsid w:val="00E55ADA"/>
    <w:rsid w:val="00E55B07"/>
    <w:rsid w:val="00E55B8F"/>
    <w:rsid w:val="00E55BA6"/>
    <w:rsid w:val="00E55BB5"/>
    <w:rsid w:val="00E55BB6"/>
    <w:rsid w:val="00E55BD6"/>
    <w:rsid w:val="00E55BFC"/>
    <w:rsid w:val="00E55C39"/>
    <w:rsid w:val="00E55CF5"/>
    <w:rsid w:val="00E55D07"/>
    <w:rsid w:val="00E55D54"/>
    <w:rsid w:val="00E55D5D"/>
    <w:rsid w:val="00E55D9A"/>
    <w:rsid w:val="00E55E0F"/>
    <w:rsid w:val="00E55E34"/>
    <w:rsid w:val="00E55E64"/>
    <w:rsid w:val="00E55E8C"/>
    <w:rsid w:val="00E55EB3"/>
    <w:rsid w:val="00E55F6D"/>
    <w:rsid w:val="00E55F6E"/>
    <w:rsid w:val="00E55FE6"/>
    <w:rsid w:val="00E55FFB"/>
    <w:rsid w:val="00E5611E"/>
    <w:rsid w:val="00E56146"/>
    <w:rsid w:val="00E561C1"/>
    <w:rsid w:val="00E561C4"/>
    <w:rsid w:val="00E561EB"/>
    <w:rsid w:val="00E56219"/>
    <w:rsid w:val="00E562B7"/>
    <w:rsid w:val="00E56384"/>
    <w:rsid w:val="00E56425"/>
    <w:rsid w:val="00E5645A"/>
    <w:rsid w:val="00E564FA"/>
    <w:rsid w:val="00E5653A"/>
    <w:rsid w:val="00E5656D"/>
    <w:rsid w:val="00E56596"/>
    <w:rsid w:val="00E5668C"/>
    <w:rsid w:val="00E566F7"/>
    <w:rsid w:val="00E56729"/>
    <w:rsid w:val="00E56737"/>
    <w:rsid w:val="00E56738"/>
    <w:rsid w:val="00E56781"/>
    <w:rsid w:val="00E567D6"/>
    <w:rsid w:val="00E56860"/>
    <w:rsid w:val="00E568A4"/>
    <w:rsid w:val="00E568AD"/>
    <w:rsid w:val="00E5691C"/>
    <w:rsid w:val="00E56985"/>
    <w:rsid w:val="00E569D4"/>
    <w:rsid w:val="00E56B44"/>
    <w:rsid w:val="00E56BD9"/>
    <w:rsid w:val="00E56BFF"/>
    <w:rsid w:val="00E56C42"/>
    <w:rsid w:val="00E56C86"/>
    <w:rsid w:val="00E56CDF"/>
    <w:rsid w:val="00E56D01"/>
    <w:rsid w:val="00E56DA1"/>
    <w:rsid w:val="00E56E70"/>
    <w:rsid w:val="00E56F0F"/>
    <w:rsid w:val="00E56F38"/>
    <w:rsid w:val="00E56F99"/>
    <w:rsid w:val="00E57009"/>
    <w:rsid w:val="00E57058"/>
    <w:rsid w:val="00E57059"/>
    <w:rsid w:val="00E570B6"/>
    <w:rsid w:val="00E570C1"/>
    <w:rsid w:val="00E57105"/>
    <w:rsid w:val="00E57195"/>
    <w:rsid w:val="00E57291"/>
    <w:rsid w:val="00E57312"/>
    <w:rsid w:val="00E5732D"/>
    <w:rsid w:val="00E57388"/>
    <w:rsid w:val="00E573C7"/>
    <w:rsid w:val="00E57405"/>
    <w:rsid w:val="00E57441"/>
    <w:rsid w:val="00E5750C"/>
    <w:rsid w:val="00E57523"/>
    <w:rsid w:val="00E57681"/>
    <w:rsid w:val="00E57773"/>
    <w:rsid w:val="00E57A78"/>
    <w:rsid w:val="00E57AF2"/>
    <w:rsid w:val="00E57B3E"/>
    <w:rsid w:val="00E57CBD"/>
    <w:rsid w:val="00E57CC6"/>
    <w:rsid w:val="00E57D12"/>
    <w:rsid w:val="00E57D89"/>
    <w:rsid w:val="00E57EEB"/>
    <w:rsid w:val="00E57F69"/>
    <w:rsid w:val="00E57F80"/>
    <w:rsid w:val="00E57F82"/>
    <w:rsid w:val="00E60085"/>
    <w:rsid w:val="00E60155"/>
    <w:rsid w:val="00E60241"/>
    <w:rsid w:val="00E60244"/>
    <w:rsid w:val="00E6026F"/>
    <w:rsid w:val="00E60281"/>
    <w:rsid w:val="00E602CF"/>
    <w:rsid w:val="00E602F6"/>
    <w:rsid w:val="00E6032A"/>
    <w:rsid w:val="00E603C7"/>
    <w:rsid w:val="00E603E7"/>
    <w:rsid w:val="00E60407"/>
    <w:rsid w:val="00E60413"/>
    <w:rsid w:val="00E60418"/>
    <w:rsid w:val="00E6047A"/>
    <w:rsid w:val="00E60503"/>
    <w:rsid w:val="00E60505"/>
    <w:rsid w:val="00E60512"/>
    <w:rsid w:val="00E605CA"/>
    <w:rsid w:val="00E60605"/>
    <w:rsid w:val="00E60659"/>
    <w:rsid w:val="00E60681"/>
    <w:rsid w:val="00E606CF"/>
    <w:rsid w:val="00E60835"/>
    <w:rsid w:val="00E60984"/>
    <w:rsid w:val="00E6099D"/>
    <w:rsid w:val="00E609B7"/>
    <w:rsid w:val="00E60A8C"/>
    <w:rsid w:val="00E60ACE"/>
    <w:rsid w:val="00E60ADD"/>
    <w:rsid w:val="00E60B59"/>
    <w:rsid w:val="00E60B5F"/>
    <w:rsid w:val="00E60B99"/>
    <w:rsid w:val="00E60BEA"/>
    <w:rsid w:val="00E60C1A"/>
    <w:rsid w:val="00E60CEB"/>
    <w:rsid w:val="00E60D08"/>
    <w:rsid w:val="00E60D25"/>
    <w:rsid w:val="00E60DA0"/>
    <w:rsid w:val="00E60DD2"/>
    <w:rsid w:val="00E60E25"/>
    <w:rsid w:val="00E60EA0"/>
    <w:rsid w:val="00E60F43"/>
    <w:rsid w:val="00E60F78"/>
    <w:rsid w:val="00E60FEC"/>
    <w:rsid w:val="00E61037"/>
    <w:rsid w:val="00E6109D"/>
    <w:rsid w:val="00E610F3"/>
    <w:rsid w:val="00E6111A"/>
    <w:rsid w:val="00E61181"/>
    <w:rsid w:val="00E611CF"/>
    <w:rsid w:val="00E611FC"/>
    <w:rsid w:val="00E61225"/>
    <w:rsid w:val="00E612AB"/>
    <w:rsid w:val="00E613C0"/>
    <w:rsid w:val="00E6148D"/>
    <w:rsid w:val="00E61535"/>
    <w:rsid w:val="00E61561"/>
    <w:rsid w:val="00E615B5"/>
    <w:rsid w:val="00E616EB"/>
    <w:rsid w:val="00E61705"/>
    <w:rsid w:val="00E61826"/>
    <w:rsid w:val="00E6186B"/>
    <w:rsid w:val="00E61972"/>
    <w:rsid w:val="00E61A1A"/>
    <w:rsid w:val="00E61AC4"/>
    <w:rsid w:val="00E61B5C"/>
    <w:rsid w:val="00E61CC9"/>
    <w:rsid w:val="00E61D6F"/>
    <w:rsid w:val="00E61DA0"/>
    <w:rsid w:val="00E61DEE"/>
    <w:rsid w:val="00E61EA4"/>
    <w:rsid w:val="00E61ED5"/>
    <w:rsid w:val="00E61EFC"/>
    <w:rsid w:val="00E61FA5"/>
    <w:rsid w:val="00E62002"/>
    <w:rsid w:val="00E62051"/>
    <w:rsid w:val="00E620C8"/>
    <w:rsid w:val="00E620E2"/>
    <w:rsid w:val="00E62113"/>
    <w:rsid w:val="00E62174"/>
    <w:rsid w:val="00E62191"/>
    <w:rsid w:val="00E621DE"/>
    <w:rsid w:val="00E6226D"/>
    <w:rsid w:val="00E62283"/>
    <w:rsid w:val="00E6228C"/>
    <w:rsid w:val="00E622A8"/>
    <w:rsid w:val="00E622AE"/>
    <w:rsid w:val="00E6230F"/>
    <w:rsid w:val="00E62380"/>
    <w:rsid w:val="00E623C7"/>
    <w:rsid w:val="00E6240D"/>
    <w:rsid w:val="00E6241C"/>
    <w:rsid w:val="00E6246E"/>
    <w:rsid w:val="00E62498"/>
    <w:rsid w:val="00E624A6"/>
    <w:rsid w:val="00E6251F"/>
    <w:rsid w:val="00E62543"/>
    <w:rsid w:val="00E62591"/>
    <w:rsid w:val="00E625CA"/>
    <w:rsid w:val="00E6265B"/>
    <w:rsid w:val="00E62865"/>
    <w:rsid w:val="00E6287F"/>
    <w:rsid w:val="00E6295A"/>
    <w:rsid w:val="00E62A01"/>
    <w:rsid w:val="00E62B1B"/>
    <w:rsid w:val="00E62B44"/>
    <w:rsid w:val="00E62C5A"/>
    <w:rsid w:val="00E62CA5"/>
    <w:rsid w:val="00E62E32"/>
    <w:rsid w:val="00E62F4B"/>
    <w:rsid w:val="00E62F6E"/>
    <w:rsid w:val="00E62F77"/>
    <w:rsid w:val="00E62FE2"/>
    <w:rsid w:val="00E62FFD"/>
    <w:rsid w:val="00E630C5"/>
    <w:rsid w:val="00E63113"/>
    <w:rsid w:val="00E6323C"/>
    <w:rsid w:val="00E6325C"/>
    <w:rsid w:val="00E632C2"/>
    <w:rsid w:val="00E6332A"/>
    <w:rsid w:val="00E633B4"/>
    <w:rsid w:val="00E6349B"/>
    <w:rsid w:val="00E634A5"/>
    <w:rsid w:val="00E634B1"/>
    <w:rsid w:val="00E63526"/>
    <w:rsid w:val="00E6353C"/>
    <w:rsid w:val="00E635E8"/>
    <w:rsid w:val="00E6366B"/>
    <w:rsid w:val="00E63689"/>
    <w:rsid w:val="00E63697"/>
    <w:rsid w:val="00E636EE"/>
    <w:rsid w:val="00E636EF"/>
    <w:rsid w:val="00E63711"/>
    <w:rsid w:val="00E63716"/>
    <w:rsid w:val="00E63745"/>
    <w:rsid w:val="00E6375D"/>
    <w:rsid w:val="00E63865"/>
    <w:rsid w:val="00E638AF"/>
    <w:rsid w:val="00E638D4"/>
    <w:rsid w:val="00E638D9"/>
    <w:rsid w:val="00E638DB"/>
    <w:rsid w:val="00E63936"/>
    <w:rsid w:val="00E639F5"/>
    <w:rsid w:val="00E639FD"/>
    <w:rsid w:val="00E63A78"/>
    <w:rsid w:val="00E63A90"/>
    <w:rsid w:val="00E63B19"/>
    <w:rsid w:val="00E63B1D"/>
    <w:rsid w:val="00E63B8D"/>
    <w:rsid w:val="00E63BA8"/>
    <w:rsid w:val="00E63BD8"/>
    <w:rsid w:val="00E63DBA"/>
    <w:rsid w:val="00E63EB2"/>
    <w:rsid w:val="00E63EC1"/>
    <w:rsid w:val="00E63F33"/>
    <w:rsid w:val="00E63F93"/>
    <w:rsid w:val="00E63FBD"/>
    <w:rsid w:val="00E63FC6"/>
    <w:rsid w:val="00E6403D"/>
    <w:rsid w:val="00E64045"/>
    <w:rsid w:val="00E6407A"/>
    <w:rsid w:val="00E6409B"/>
    <w:rsid w:val="00E642BD"/>
    <w:rsid w:val="00E64345"/>
    <w:rsid w:val="00E643CC"/>
    <w:rsid w:val="00E64430"/>
    <w:rsid w:val="00E6450E"/>
    <w:rsid w:val="00E64544"/>
    <w:rsid w:val="00E64626"/>
    <w:rsid w:val="00E6465D"/>
    <w:rsid w:val="00E64699"/>
    <w:rsid w:val="00E646DE"/>
    <w:rsid w:val="00E646F4"/>
    <w:rsid w:val="00E64773"/>
    <w:rsid w:val="00E6489D"/>
    <w:rsid w:val="00E648AB"/>
    <w:rsid w:val="00E64944"/>
    <w:rsid w:val="00E649AC"/>
    <w:rsid w:val="00E649D1"/>
    <w:rsid w:val="00E64ACC"/>
    <w:rsid w:val="00E64B4A"/>
    <w:rsid w:val="00E64BCB"/>
    <w:rsid w:val="00E64C2D"/>
    <w:rsid w:val="00E64C50"/>
    <w:rsid w:val="00E64C5E"/>
    <w:rsid w:val="00E64C6D"/>
    <w:rsid w:val="00E64C8B"/>
    <w:rsid w:val="00E64CC2"/>
    <w:rsid w:val="00E64D43"/>
    <w:rsid w:val="00E64D94"/>
    <w:rsid w:val="00E64DB9"/>
    <w:rsid w:val="00E64E95"/>
    <w:rsid w:val="00E64F6C"/>
    <w:rsid w:val="00E64FAC"/>
    <w:rsid w:val="00E64FB8"/>
    <w:rsid w:val="00E650EE"/>
    <w:rsid w:val="00E650F8"/>
    <w:rsid w:val="00E65112"/>
    <w:rsid w:val="00E6515A"/>
    <w:rsid w:val="00E65187"/>
    <w:rsid w:val="00E651D1"/>
    <w:rsid w:val="00E651FD"/>
    <w:rsid w:val="00E6520C"/>
    <w:rsid w:val="00E6526E"/>
    <w:rsid w:val="00E65316"/>
    <w:rsid w:val="00E6532C"/>
    <w:rsid w:val="00E65366"/>
    <w:rsid w:val="00E65373"/>
    <w:rsid w:val="00E654A5"/>
    <w:rsid w:val="00E654B3"/>
    <w:rsid w:val="00E655D8"/>
    <w:rsid w:val="00E65658"/>
    <w:rsid w:val="00E6567C"/>
    <w:rsid w:val="00E6568A"/>
    <w:rsid w:val="00E6575C"/>
    <w:rsid w:val="00E65773"/>
    <w:rsid w:val="00E657F8"/>
    <w:rsid w:val="00E657FA"/>
    <w:rsid w:val="00E659AF"/>
    <w:rsid w:val="00E65A71"/>
    <w:rsid w:val="00E65A75"/>
    <w:rsid w:val="00E65AB0"/>
    <w:rsid w:val="00E65AB9"/>
    <w:rsid w:val="00E65AE5"/>
    <w:rsid w:val="00E65AF9"/>
    <w:rsid w:val="00E65C2B"/>
    <w:rsid w:val="00E65C57"/>
    <w:rsid w:val="00E65C81"/>
    <w:rsid w:val="00E65C8B"/>
    <w:rsid w:val="00E65DFB"/>
    <w:rsid w:val="00E65E26"/>
    <w:rsid w:val="00E65E8B"/>
    <w:rsid w:val="00E65EE9"/>
    <w:rsid w:val="00E65F17"/>
    <w:rsid w:val="00E65F4C"/>
    <w:rsid w:val="00E65FF7"/>
    <w:rsid w:val="00E65FFE"/>
    <w:rsid w:val="00E66057"/>
    <w:rsid w:val="00E661D4"/>
    <w:rsid w:val="00E66282"/>
    <w:rsid w:val="00E662C9"/>
    <w:rsid w:val="00E663BB"/>
    <w:rsid w:val="00E663FC"/>
    <w:rsid w:val="00E6640B"/>
    <w:rsid w:val="00E66439"/>
    <w:rsid w:val="00E664D4"/>
    <w:rsid w:val="00E66561"/>
    <w:rsid w:val="00E6658D"/>
    <w:rsid w:val="00E66596"/>
    <w:rsid w:val="00E66639"/>
    <w:rsid w:val="00E666A0"/>
    <w:rsid w:val="00E666BF"/>
    <w:rsid w:val="00E6673C"/>
    <w:rsid w:val="00E6675D"/>
    <w:rsid w:val="00E6676E"/>
    <w:rsid w:val="00E66799"/>
    <w:rsid w:val="00E667A1"/>
    <w:rsid w:val="00E667E2"/>
    <w:rsid w:val="00E66822"/>
    <w:rsid w:val="00E66971"/>
    <w:rsid w:val="00E66A5C"/>
    <w:rsid w:val="00E66B32"/>
    <w:rsid w:val="00E66B53"/>
    <w:rsid w:val="00E66B6D"/>
    <w:rsid w:val="00E66B9D"/>
    <w:rsid w:val="00E66BD7"/>
    <w:rsid w:val="00E66C35"/>
    <w:rsid w:val="00E66C7C"/>
    <w:rsid w:val="00E66CCE"/>
    <w:rsid w:val="00E66CE5"/>
    <w:rsid w:val="00E66D23"/>
    <w:rsid w:val="00E66D98"/>
    <w:rsid w:val="00E66D9D"/>
    <w:rsid w:val="00E66E33"/>
    <w:rsid w:val="00E66EB2"/>
    <w:rsid w:val="00E66EBD"/>
    <w:rsid w:val="00E66EFA"/>
    <w:rsid w:val="00E66FDD"/>
    <w:rsid w:val="00E6704F"/>
    <w:rsid w:val="00E6707C"/>
    <w:rsid w:val="00E6710C"/>
    <w:rsid w:val="00E67120"/>
    <w:rsid w:val="00E67123"/>
    <w:rsid w:val="00E6719C"/>
    <w:rsid w:val="00E671BC"/>
    <w:rsid w:val="00E67229"/>
    <w:rsid w:val="00E67272"/>
    <w:rsid w:val="00E672D7"/>
    <w:rsid w:val="00E67373"/>
    <w:rsid w:val="00E673B3"/>
    <w:rsid w:val="00E6745F"/>
    <w:rsid w:val="00E674F1"/>
    <w:rsid w:val="00E6759A"/>
    <w:rsid w:val="00E675DC"/>
    <w:rsid w:val="00E6760E"/>
    <w:rsid w:val="00E67639"/>
    <w:rsid w:val="00E6764A"/>
    <w:rsid w:val="00E6764C"/>
    <w:rsid w:val="00E67675"/>
    <w:rsid w:val="00E676CF"/>
    <w:rsid w:val="00E678CA"/>
    <w:rsid w:val="00E67921"/>
    <w:rsid w:val="00E679A7"/>
    <w:rsid w:val="00E67A31"/>
    <w:rsid w:val="00E67AF8"/>
    <w:rsid w:val="00E67B7B"/>
    <w:rsid w:val="00E67BDE"/>
    <w:rsid w:val="00E67CDC"/>
    <w:rsid w:val="00E67D15"/>
    <w:rsid w:val="00E67DAA"/>
    <w:rsid w:val="00E67E2E"/>
    <w:rsid w:val="00E67E9C"/>
    <w:rsid w:val="00E67F12"/>
    <w:rsid w:val="00E67F1A"/>
    <w:rsid w:val="00E67F96"/>
    <w:rsid w:val="00E67FC4"/>
    <w:rsid w:val="00E70006"/>
    <w:rsid w:val="00E700D8"/>
    <w:rsid w:val="00E7013F"/>
    <w:rsid w:val="00E701BB"/>
    <w:rsid w:val="00E701C2"/>
    <w:rsid w:val="00E7022F"/>
    <w:rsid w:val="00E70236"/>
    <w:rsid w:val="00E702EC"/>
    <w:rsid w:val="00E70321"/>
    <w:rsid w:val="00E7039A"/>
    <w:rsid w:val="00E70401"/>
    <w:rsid w:val="00E70414"/>
    <w:rsid w:val="00E704EB"/>
    <w:rsid w:val="00E704FA"/>
    <w:rsid w:val="00E705A0"/>
    <w:rsid w:val="00E705B7"/>
    <w:rsid w:val="00E706BA"/>
    <w:rsid w:val="00E706E0"/>
    <w:rsid w:val="00E706E6"/>
    <w:rsid w:val="00E707E1"/>
    <w:rsid w:val="00E7082A"/>
    <w:rsid w:val="00E708EA"/>
    <w:rsid w:val="00E708F1"/>
    <w:rsid w:val="00E7091C"/>
    <w:rsid w:val="00E70967"/>
    <w:rsid w:val="00E709BA"/>
    <w:rsid w:val="00E70A30"/>
    <w:rsid w:val="00E70A86"/>
    <w:rsid w:val="00E70ACD"/>
    <w:rsid w:val="00E70B1E"/>
    <w:rsid w:val="00E70B3F"/>
    <w:rsid w:val="00E70B7F"/>
    <w:rsid w:val="00E70B8C"/>
    <w:rsid w:val="00E70BE8"/>
    <w:rsid w:val="00E70C0A"/>
    <w:rsid w:val="00E70CE8"/>
    <w:rsid w:val="00E70CEC"/>
    <w:rsid w:val="00E70D9F"/>
    <w:rsid w:val="00E70E68"/>
    <w:rsid w:val="00E70EC3"/>
    <w:rsid w:val="00E70ED0"/>
    <w:rsid w:val="00E70FD5"/>
    <w:rsid w:val="00E70FF2"/>
    <w:rsid w:val="00E71000"/>
    <w:rsid w:val="00E71027"/>
    <w:rsid w:val="00E7106B"/>
    <w:rsid w:val="00E71145"/>
    <w:rsid w:val="00E7118A"/>
    <w:rsid w:val="00E7118B"/>
    <w:rsid w:val="00E711C7"/>
    <w:rsid w:val="00E71263"/>
    <w:rsid w:val="00E71312"/>
    <w:rsid w:val="00E71343"/>
    <w:rsid w:val="00E71376"/>
    <w:rsid w:val="00E71448"/>
    <w:rsid w:val="00E714BA"/>
    <w:rsid w:val="00E716A1"/>
    <w:rsid w:val="00E716DD"/>
    <w:rsid w:val="00E717B4"/>
    <w:rsid w:val="00E717C2"/>
    <w:rsid w:val="00E718FE"/>
    <w:rsid w:val="00E719E0"/>
    <w:rsid w:val="00E71AA5"/>
    <w:rsid w:val="00E71AAE"/>
    <w:rsid w:val="00E71AB2"/>
    <w:rsid w:val="00E71B55"/>
    <w:rsid w:val="00E71B68"/>
    <w:rsid w:val="00E71B8E"/>
    <w:rsid w:val="00E71BB3"/>
    <w:rsid w:val="00E71BE9"/>
    <w:rsid w:val="00E71C14"/>
    <w:rsid w:val="00E71C4A"/>
    <w:rsid w:val="00E71C59"/>
    <w:rsid w:val="00E71C9A"/>
    <w:rsid w:val="00E71CF5"/>
    <w:rsid w:val="00E71D13"/>
    <w:rsid w:val="00E71D15"/>
    <w:rsid w:val="00E71D7A"/>
    <w:rsid w:val="00E71D92"/>
    <w:rsid w:val="00E71F80"/>
    <w:rsid w:val="00E71F8A"/>
    <w:rsid w:val="00E72047"/>
    <w:rsid w:val="00E720D3"/>
    <w:rsid w:val="00E720F4"/>
    <w:rsid w:val="00E72119"/>
    <w:rsid w:val="00E7214F"/>
    <w:rsid w:val="00E721C4"/>
    <w:rsid w:val="00E7224C"/>
    <w:rsid w:val="00E722B9"/>
    <w:rsid w:val="00E722FA"/>
    <w:rsid w:val="00E72315"/>
    <w:rsid w:val="00E72379"/>
    <w:rsid w:val="00E72398"/>
    <w:rsid w:val="00E723B5"/>
    <w:rsid w:val="00E72405"/>
    <w:rsid w:val="00E724A0"/>
    <w:rsid w:val="00E7258F"/>
    <w:rsid w:val="00E725BA"/>
    <w:rsid w:val="00E7263D"/>
    <w:rsid w:val="00E72686"/>
    <w:rsid w:val="00E726FC"/>
    <w:rsid w:val="00E7273F"/>
    <w:rsid w:val="00E72790"/>
    <w:rsid w:val="00E728E3"/>
    <w:rsid w:val="00E728F4"/>
    <w:rsid w:val="00E7293C"/>
    <w:rsid w:val="00E729AD"/>
    <w:rsid w:val="00E72AA4"/>
    <w:rsid w:val="00E72B01"/>
    <w:rsid w:val="00E72B14"/>
    <w:rsid w:val="00E72B58"/>
    <w:rsid w:val="00E72BDC"/>
    <w:rsid w:val="00E72C72"/>
    <w:rsid w:val="00E72CC2"/>
    <w:rsid w:val="00E72D5F"/>
    <w:rsid w:val="00E72D8E"/>
    <w:rsid w:val="00E72E3F"/>
    <w:rsid w:val="00E72E9B"/>
    <w:rsid w:val="00E72EAE"/>
    <w:rsid w:val="00E72F24"/>
    <w:rsid w:val="00E72F49"/>
    <w:rsid w:val="00E72F86"/>
    <w:rsid w:val="00E72FC3"/>
    <w:rsid w:val="00E72FCE"/>
    <w:rsid w:val="00E73006"/>
    <w:rsid w:val="00E73028"/>
    <w:rsid w:val="00E73045"/>
    <w:rsid w:val="00E7307B"/>
    <w:rsid w:val="00E730EF"/>
    <w:rsid w:val="00E73109"/>
    <w:rsid w:val="00E7324B"/>
    <w:rsid w:val="00E73281"/>
    <w:rsid w:val="00E73283"/>
    <w:rsid w:val="00E73285"/>
    <w:rsid w:val="00E73328"/>
    <w:rsid w:val="00E73347"/>
    <w:rsid w:val="00E7334E"/>
    <w:rsid w:val="00E73485"/>
    <w:rsid w:val="00E73529"/>
    <w:rsid w:val="00E735F5"/>
    <w:rsid w:val="00E73620"/>
    <w:rsid w:val="00E73744"/>
    <w:rsid w:val="00E7379F"/>
    <w:rsid w:val="00E737CB"/>
    <w:rsid w:val="00E7389E"/>
    <w:rsid w:val="00E738C0"/>
    <w:rsid w:val="00E73977"/>
    <w:rsid w:val="00E73994"/>
    <w:rsid w:val="00E73A54"/>
    <w:rsid w:val="00E73A87"/>
    <w:rsid w:val="00E73B0C"/>
    <w:rsid w:val="00E73BDE"/>
    <w:rsid w:val="00E73BF6"/>
    <w:rsid w:val="00E73CC8"/>
    <w:rsid w:val="00E73D0F"/>
    <w:rsid w:val="00E73E67"/>
    <w:rsid w:val="00E73EB8"/>
    <w:rsid w:val="00E740BB"/>
    <w:rsid w:val="00E7413F"/>
    <w:rsid w:val="00E741F9"/>
    <w:rsid w:val="00E74248"/>
    <w:rsid w:val="00E742DD"/>
    <w:rsid w:val="00E7432C"/>
    <w:rsid w:val="00E74441"/>
    <w:rsid w:val="00E744A0"/>
    <w:rsid w:val="00E744EA"/>
    <w:rsid w:val="00E745D9"/>
    <w:rsid w:val="00E745DB"/>
    <w:rsid w:val="00E745EA"/>
    <w:rsid w:val="00E74614"/>
    <w:rsid w:val="00E7463C"/>
    <w:rsid w:val="00E746D0"/>
    <w:rsid w:val="00E746E5"/>
    <w:rsid w:val="00E74841"/>
    <w:rsid w:val="00E7484F"/>
    <w:rsid w:val="00E7492B"/>
    <w:rsid w:val="00E7492D"/>
    <w:rsid w:val="00E749A7"/>
    <w:rsid w:val="00E74AB2"/>
    <w:rsid w:val="00E74BCB"/>
    <w:rsid w:val="00E74BDF"/>
    <w:rsid w:val="00E74CB0"/>
    <w:rsid w:val="00E74DB1"/>
    <w:rsid w:val="00E74DB2"/>
    <w:rsid w:val="00E74DEC"/>
    <w:rsid w:val="00E74DF5"/>
    <w:rsid w:val="00E74E6A"/>
    <w:rsid w:val="00E7504C"/>
    <w:rsid w:val="00E750DF"/>
    <w:rsid w:val="00E750F8"/>
    <w:rsid w:val="00E75142"/>
    <w:rsid w:val="00E7517C"/>
    <w:rsid w:val="00E751FB"/>
    <w:rsid w:val="00E75258"/>
    <w:rsid w:val="00E752A2"/>
    <w:rsid w:val="00E752AA"/>
    <w:rsid w:val="00E752EC"/>
    <w:rsid w:val="00E75345"/>
    <w:rsid w:val="00E75360"/>
    <w:rsid w:val="00E75361"/>
    <w:rsid w:val="00E753E6"/>
    <w:rsid w:val="00E75448"/>
    <w:rsid w:val="00E7546F"/>
    <w:rsid w:val="00E754DE"/>
    <w:rsid w:val="00E754F5"/>
    <w:rsid w:val="00E755AF"/>
    <w:rsid w:val="00E755C2"/>
    <w:rsid w:val="00E7566F"/>
    <w:rsid w:val="00E7567F"/>
    <w:rsid w:val="00E7568F"/>
    <w:rsid w:val="00E75770"/>
    <w:rsid w:val="00E7578B"/>
    <w:rsid w:val="00E75848"/>
    <w:rsid w:val="00E75888"/>
    <w:rsid w:val="00E75891"/>
    <w:rsid w:val="00E758C1"/>
    <w:rsid w:val="00E75956"/>
    <w:rsid w:val="00E7598A"/>
    <w:rsid w:val="00E75A48"/>
    <w:rsid w:val="00E75AF1"/>
    <w:rsid w:val="00E75B0C"/>
    <w:rsid w:val="00E75B35"/>
    <w:rsid w:val="00E75BD4"/>
    <w:rsid w:val="00E75C4F"/>
    <w:rsid w:val="00E75C91"/>
    <w:rsid w:val="00E75CBA"/>
    <w:rsid w:val="00E75D72"/>
    <w:rsid w:val="00E75E34"/>
    <w:rsid w:val="00E75EA4"/>
    <w:rsid w:val="00E75F0A"/>
    <w:rsid w:val="00E76063"/>
    <w:rsid w:val="00E76116"/>
    <w:rsid w:val="00E76121"/>
    <w:rsid w:val="00E761AA"/>
    <w:rsid w:val="00E761EA"/>
    <w:rsid w:val="00E761FB"/>
    <w:rsid w:val="00E762B2"/>
    <w:rsid w:val="00E762B9"/>
    <w:rsid w:val="00E7631B"/>
    <w:rsid w:val="00E7639D"/>
    <w:rsid w:val="00E763B6"/>
    <w:rsid w:val="00E763E5"/>
    <w:rsid w:val="00E76443"/>
    <w:rsid w:val="00E7659D"/>
    <w:rsid w:val="00E76631"/>
    <w:rsid w:val="00E7669A"/>
    <w:rsid w:val="00E7676E"/>
    <w:rsid w:val="00E767E1"/>
    <w:rsid w:val="00E76814"/>
    <w:rsid w:val="00E76834"/>
    <w:rsid w:val="00E76877"/>
    <w:rsid w:val="00E768B4"/>
    <w:rsid w:val="00E76978"/>
    <w:rsid w:val="00E7699D"/>
    <w:rsid w:val="00E769BD"/>
    <w:rsid w:val="00E769C7"/>
    <w:rsid w:val="00E769FB"/>
    <w:rsid w:val="00E76A36"/>
    <w:rsid w:val="00E76AC5"/>
    <w:rsid w:val="00E76AE7"/>
    <w:rsid w:val="00E76BAE"/>
    <w:rsid w:val="00E76CD8"/>
    <w:rsid w:val="00E76CDB"/>
    <w:rsid w:val="00E76D47"/>
    <w:rsid w:val="00E76D87"/>
    <w:rsid w:val="00E76DE6"/>
    <w:rsid w:val="00E76E44"/>
    <w:rsid w:val="00E76E65"/>
    <w:rsid w:val="00E76EBF"/>
    <w:rsid w:val="00E76EE0"/>
    <w:rsid w:val="00E76F7C"/>
    <w:rsid w:val="00E76FC4"/>
    <w:rsid w:val="00E770AB"/>
    <w:rsid w:val="00E770AD"/>
    <w:rsid w:val="00E770D8"/>
    <w:rsid w:val="00E77131"/>
    <w:rsid w:val="00E771A0"/>
    <w:rsid w:val="00E771EF"/>
    <w:rsid w:val="00E77230"/>
    <w:rsid w:val="00E77312"/>
    <w:rsid w:val="00E7734E"/>
    <w:rsid w:val="00E774C1"/>
    <w:rsid w:val="00E775FE"/>
    <w:rsid w:val="00E77668"/>
    <w:rsid w:val="00E7768E"/>
    <w:rsid w:val="00E776A4"/>
    <w:rsid w:val="00E776C2"/>
    <w:rsid w:val="00E776F3"/>
    <w:rsid w:val="00E77835"/>
    <w:rsid w:val="00E77953"/>
    <w:rsid w:val="00E779D3"/>
    <w:rsid w:val="00E77AD0"/>
    <w:rsid w:val="00E77B10"/>
    <w:rsid w:val="00E77B7D"/>
    <w:rsid w:val="00E77BDD"/>
    <w:rsid w:val="00E77D3B"/>
    <w:rsid w:val="00E77D4F"/>
    <w:rsid w:val="00E77D51"/>
    <w:rsid w:val="00E77DFE"/>
    <w:rsid w:val="00E77E44"/>
    <w:rsid w:val="00E77E53"/>
    <w:rsid w:val="00E77E6B"/>
    <w:rsid w:val="00E77EA7"/>
    <w:rsid w:val="00E77FEA"/>
    <w:rsid w:val="00E80011"/>
    <w:rsid w:val="00E8001D"/>
    <w:rsid w:val="00E80040"/>
    <w:rsid w:val="00E800D2"/>
    <w:rsid w:val="00E8011E"/>
    <w:rsid w:val="00E80246"/>
    <w:rsid w:val="00E802F0"/>
    <w:rsid w:val="00E8048E"/>
    <w:rsid w:val="00E804AA"/>
    <w:rsid w:val="00E805BE"/>
    <w:rsid w:val="00E805FD"/>
    <w:rsid w:val="00E80613"/>
    <w:rsid w:val="00E80719"/>
    <w:rsid w:val="00E8075F"/>
    <w:rsid w:val="00E80795"/>
    <w:rsid w:val="00E80799"/>
    <w:rsid w:val="00E80880"/>
    <w:rsid w:val="00E80884"/>
    <w:rsid w:val="00E808FA"/>
    <w:rsid w:val="00E809DF"/>
    <w:rsid w:val="00E80A38"/>
    <w:rsid w:val="00E80AA3"/>
    <w:rsid w:val="00E80BBB"/>
    <w:rsid w:val="00E80C53"/>
    <w:rsid w:val="00E80CF2"/>
    <w:rsid w:val="00E80D1C"/>
    <w:rsid w:val="00E80D66"/>
    <w:rsid w:val="00E80DE2"/>
    <w:rsid w:val="00E80EEE"/>
    <w:rsid w:val="00E810DF"/>
    <w:rsid w:val="00E81237"/>
    <w:rsid w:val="00E81284"/>
    <w:rsid w:val="00E812A0"/>
    <w:rsid w:val="00E812FB"/>
    <w:rsid w:val="00E8134D"/>
    <w:rsid w:val="00E81419"/>
    <w:rsid w:val="00E814FC"/>
    <w:rsid w:val="00E815A1"/>
    <w:rsid w:val="00E815FD"/>
    <w:rsid w:val="00E81702"/>
    <w:rsid w:val="00E81726"/>
    <w:rsid w:val="00E817A6"/>
    <w:rsid w:val="00E81830"/>
    <w:rsid w:val="00E81849"/>
    <w:rsid w:val="00E81985"/>
    <w:rsid w:val="00E81BB1"/>
    <w:rsid w:val="00E81C03"/>
    <w:rsid w:val="00E81C08"/>
    <w:rsid w:val="00E81CE4"/>
    <w:rsid w:val="00E81D00"/>
    <w:rsid w:val="00E81D56"/>
    <w:rsid w:val="00E81DAF"/>
    <w:rsid w:val="00E81E41"/>
    <w:rsid w:val="00E81E42"/>
    <w:rsid w:val="00E81E60"/>
    <w:rsid w:val="00E81ECE"/>
    <w:rsid w:val="00E81F43"/>
    <w:rsid w:val="00E8202E"/>
    <w:rsid w:val="00E82071"/>
    <w:rsid w:val="00E821E1"/>
    <w:rsid w:val="00E82361"/>
    <w:rsid w:val="00E823D7"/>
    <w:rsid w:val="00E823E2"/>
    <w:rsid w:val="00E82446"/>
    <w:rsid w:val="00E824B3"/>
    <w:rsid w:val="00E8250E"/>
    <w:rsid w:val="00E82510"/>
    <w:rsid w:val="00E8251E"/>
    <w:rsid w:val="00E825F9"/>
    <w:rsid w:val="00E8261B"/>
    <w:rsid w:val="00E82667"/>
    <w:rsid w:val="00E8270E"/>
    <w:rsid w:val="00E827EE"/>
    <w:rsid w:val="00E82830"/>
    <w:rsid w:val="00E82916"/>
    <w:rsid w:val="00E829EC"/>
    <w:rsid w:val="00E82A1D"/>
    <w:rsid w:val="00E82A66"/>
    <w:rsid w:val="00E82ACA"/>
    <w:rsid w:val="00E82BAB"/>
    <w:rsid w:val="00E82BC5"/>
    <w:rsid w:val="00E82C03"/>
    <w:rsid w:val="00E82C9D"/>
    <w:rsid w:val="00E82DA0"/>
    <w:rsid w:val="00E82DDF"/>
    <w:rsid w:val="00E82DEF"/>
    <w:rsid w:val="00E82EF1"/>
    <w:rsid w:val="00E82F23"/>
    <w:rsid w:val="00E82FAE"/>
    <w:rsid w:val="00E83034"/>
    <w:rsid w:val="00E83094"/>
    <w:rsid w:val="00E8313E"/>
    <w:rsid w:val="00E83245"/>
    <w:rsid w:val="00E83288"/>
    <w:rsid w:val="00E832BD"/>
    <w:rsid w:val="00E832F0"/>
    <w:rsid w:val="00E83403"/>
    <w:rsid w:val="00E83423"/>
    <w:rsid w:val="00E83453"/>
    <w:rsid w:val="00E83481"/>
    <w:rsid w:val="00E834D0"/>
    <w:rsid w:val="00E83507"/>
    <w:rsid w:val="00E83562"/>
    <w:rsid w:val="00E835F7"/>
    <w:rsid w:val="00E83613"/>
    <w:rsid w:val="00E83691"/>
    <w:rsid w:val="00E836A7"/>
    <w:rsid w:val="00E836B5"/>
    <w:rsid w:val="00E836BA"/>
    <w:rsid w:val="00E836C2"/>
    <w:rsid w:val="00E836EA"/>
    <w:rsid w:val="00E83701"/>
    <w:rsid w:val="00E83703"/>
    <w:rsid w:val="00E837DF"/>
    <w:rsid w:val="00E8397A"/>
    <w:rsid w:val="00E8398C"/>
    <w:rsid w:val="00E839DE"/>
    <w:rsid w:val="00E83A0F"/>
    <w:rsid w:val="00E83C05"/>
    <w:rsid w:val="00E83CB3"/>
    <w:rsid w:val="00E83CC7"/>
    <w:rsid w:val="00E83D2C"/>
    <w:rsid w:val="00E83D3E"/>
    <w:rsid w:val="00E83D5E"/>
    <w:rsid w:val="00E83D7D"/>
    <w:rsid w:val="00E83DFA"/>
    <w:rsid w:val="00E83E44"/>
    <w:rsid w:val="00E83EC9"/>
    <w:rsid w:val="00E83ECC"/>
    <w:rsid w:val="00E83F16"/>
    <w:rsid w:val="00E83F71"/>
    <w:rsid w:val="00E8400A"/>
    <w:rsid w:val="00E8407C"/>
    <w:rsid w:val="00E840D4"/>
    <w:rsid w:val="00E84165"/>
    <w:rsid w:val="00E84208"/>
    <w:rsid w:val="00E84270"/>
    <w:rsid w:val="00E842EF"/>
    <w:rsid w:val="00E84338"/>
    <w:rsid w:val="00E843CB"/>
    <w:rsid w:val="00E844D7"/>
    <w:rsid w:val="00E844DB"/>
    <w:rsid w:val="00E84535"/>
    <w:rsid w:val="00E8454D"/>
    <w:rsid w:val="00E8459A"/>
    <w:rsid w:val="00E847AC"/>
    <w:rsid w:val="00E847FA"/>
    <w:rsid w:val="00E8484A"/>
    <w:rsid w:val="00E84886"/>
    <w:rsid w:val="00E8493C"/>
    <w:rsid w:val="00E84A9F"/>
    <w:rsid w:val="00E84AB6"/>
    <w:rsid w:val="00E84BDB"/>
    <w:rsid w:val="00E84C77"/>
    <w:rsid w:val="00E84CAC"/>
    <w:rsid w:val="00E84D31"/>
    <w:rsid w:val="00E84D53"/>
    <w:rsid w:val="00E84E9A"/>
    <w:rsid w:val="00E84ED3"/>
    <w:rsid w:val="00E84F62"/>
    <w:rsid w:val="00E84FFE"/>
    <w:rsid w:val="00E8505B"/>
    <w:rsid w:val="00E85125"/>
    <w:rsid w:val="00E851B6"/>
    <w:rsid w:val="00E851CD"/>
    <w:rsid w:val="00E85260"/>
    <w:rsid w:val="00E85299"/>
    <w:rsid w:val="00E85302"/>
    <w:rsid w:val="00E85390"/>
    <w:rsid w:val="00E853E5"/>
    <w:rsid w:val="00E85490"/>
    <w:rsid w:val="00E855CD"/>
    <w:rsid w:val="00E85677"/>
    <w:rsid w:val="00E856BB"/>
    <w:rsid w:val="00E85755"/>
    <w:rsid w:val="00E857A0"/>
    <w:rsid w:val="00E8582F"/>
    <w:rsid w:val="00E85840"/>
    <w:rsid w:val="00E8589C"/>
    <w:rsid w:val="00E859A8"/>
    <w:rsid w:val="00E859B8"/>
    <w:rsid w:val="00E85A63"/>
    <w:rsid w:val="00E85A77"/>
    <w:rsid w:val="00E85BD0"/>
    <w:rsid w:val="00E85BF0"/>
    <w:rsid w:val="00E85C3B"/>
    <w:rsid w:val="00E85C62"/>
    <w:rsid w:val="00E85C6D"/>
    <w:rsid w:val="00E85C8F"/>
    <w:rsid w:val="00E85CEE"/>
    <w:rsid w:val="00E85DA2"/>
    <w:rsid w:val="00E85DE7"/>
    <w:rsid w:val="00E85EAE"/>
    <w:rsid w:val="00E85ECA"/>
    <w:rsid w:val="00E85F03"/>
    <w:rsid w:val="00E85F5C"/>
    <w:rsid w:val="00E85F9C"/>
    <w:rsid w:val="00E85FBF"/>
    <w:rsid w:val="00E85FC2"/>
    <w:rsid w:val="00E86012"/>
    <w:rsid w:val="00E860B9"/>
    <w:rsid w:val="00E86120"/>
    <w:rsid w:val="00E8616D"/>
    <w:rsid w:val="00E86192"/>
    <w:rsid w:val="00E862AE"/>
    <w:rsid w:val="00E86304"/>
    <w:rsid w:val="00E86343"/>
    <w:rsid w:val="00E86376"/>
    <w:rsid w:val="00E86406"/>
    <w:rsid w:val="00E86439"/>
    <w:rsid w:val="00E86474"/>
    <w:rsid w:val="00E864AD"/>
    <w:rsid w:val="00E8650B"/>
    <w:rsid w:val="00E86548"/>
    <w:rsid w:val="00E865A9"/>
    <w:rsid w:val="00E8661C"/>
    <w:rsid w:val="00E86651"/>
    <w:rsid w:val="00E86684"/>
    <w:rsid w:val="00E867A9"/>
    <w:rsid w:val="00E867FE"/>
    <w:rsid w:val="00E86800"/>
    <w:rsid w:val="00E86873"/>
    <w:rsid w:val="00E868BA"/>
    <w:rsid w:val="00E868CD"/>
    <w:rsid w:val="00E869E6"/>
    <w:rsid w:val="00E869E9"/>
    <w:rsid w:val="00E869F0"/>
    <w:rsid w:val="00E86A4B"/>
    <w:rsid w:val="00E86B18"/>
    <w:rsid w:val="00E86B19"/>
    <w:rsid w:val="00E86B22"/>
    <w:rsid w:val="00E86E29"/>
    <w:rsid w:val="00E86E38"/>
    <w:rsid w:val="00E86E9F"/>
    <w:rsid w:val="00E86EA5"/>
    <w:rsid w:val="00E86EBD"/>
    <w:rsid w:val="00E8709C"/>
    <w:rsid w:val="00E87135"/>
    <w:rsid w:val="00E8717C"/>
    <w:rsid w:val="00E87215"/>
    <w:rsid w:val="00E8728A"/>
    <w:rsid w:val="00E872A6"/>
    <w:rsid w:val="00E87332"/>
    <w:rsid w:val="00E87337"/>
    <w:rsid w:val="00E87352"/>
    <w:rsid w:val="00E873D6"/>
    <w:rsid w:val="00E87491"/>
    <w:rsid w:val="00E87494"/>
    <w:rsid w:val="00E874BF"/>
    <w:rsid w:val="00E874D0"/>
    <w:rsid w:val="00E874E4"/>
    <w:rsid w:val="00E87548"/>
    <w:rsid w:val="00E875FD"/>
    <w:rsid w:val="00E8765E"/>
    <w:rsid w:val="00E876AF"/>
    <w:rsid w:val="00E876FB"/>
    <w:rsid w:val="00E8773B"/>
    <w:rsid w:val="00E87785"/>
    <w:rsid w:val="00E877CB"/>
    <w:rsid w:val="00E877CC"/>
    <w:rsid w:val="00E87860"/>
    <w:rsid w:val="00E878B9"/>
    <w:rsid w:val="00E878D3"/>
    <w:rsid w:val="00E879BE"/>
    <w:rsid w:val="00E879E1"/>
    <w:rsid w:val="00E87AD4"/>
    <w:rsid w:val="00E87B69"/>
    <w:rsid w:val="00E87B81"/>
    <w:rsid w:val="00E87B96"/>
    <w:rsid w:val="00E87C92"/>
    <w:rsid w:val="00E87CE7"/>
    <w:rsid w:val="00E87CEE"/>
    <w:rsid w:val="00E87D08"/>
    <w:rsid w:val="00E87D0E"/>
    <w:rsid w:val="00E87DD6"/>
    <w:rsid w:val="00E87DFD"/>
    <w:rsid w:val="00E87E9F"/>
    <w:rsid w:val="00E87EA8"/>
    <w:rsid w:val="00E87EB0"/>
    <w:rsid w:val="00E87ED0"/>
    <w:rsid w:val="00E87ED4"/>
    <w:rsid w:val="00E87EE7"/>
    <w:rsid w:val="00E87EF4"/>
    <w:rsid w:val="00E87F58"/>
    <w:rsid w:val="00E87F9C"/>
    <w:rsid w:val="00E87FA9"/>
    <w:rsid w:val="00E90023"/>
    <w:rsid w:val="00E90035"/>
    <w:rsid w:val="00E90165"/>
    <w:rsid w:val="00E90166"/>
    <w:rsid w:val="00E90191"/>
    <w:rsid w:val="00E901A7"/>
    <w:rsid w:val="00E90229"/>
    <w:rsid w:val="00E90236"/>
    <w:rsid w:val="00E902BF"/>
    <w:rsid w:val="00E902C1"/>
    <w:rsid w:val="00E902DC"/>
    <w:rsid w:val="00E90301"/>
    <w:rsid w:val="00E90328"/>
    <w:rsid w:val="00E903B0"/>
    <w:rsid w:val="00E90469"/>
    <w:rsid w:val="00E904F1"/>
    <w:rsid w:val="00E90564"/>
    <w:rsid w:val="00E90608"/>
    <w:rsid w:val="00E90653"/>
    <w:rsid w:val="00E90739"/>
    <w:rsid w:val="00E9073B"/>
    <w:rsid w:val="00E90793"/>
    <w:rsid w:val="00E907B9"/>
    <w:rsid w:val="00E90831"/>
    <w:rsid w:val="00E90856"/>
    <w:rsid w:val="00E90860"/>
    <w:rsid w:val="00E90868"/>
    <w:rsid w:val="00E908B1"/>
    <w:rsid w:val="00E908BB"/>
    <w:rsid w:val="00E908C5"/>
    <w:rsid w:val="00E9092F"/>
    <w:rsid w:val="00E9095D"/>
    <w:rsid w:val="00E90975"/>
    <w:rsid w:val="00E909BE"/>
    <w:rsid w:val="00E909E2"/>
    <w:rsid w:val="00E909EC"/>
    <w:rsid w:val="00E90A18"/>
    <w:rsid w:val="00E90A7B"/>
    <w:rsid w:val="00E90AB9"/>
    <w:rsid w:val="00E90B08"/>
    <w:rsid w:val="00E90B24"/>
    <w:rsid w:val="00E90B2A"/>
    <w:rsid w:val="00E90B32"/>
    <w:rsid w:val="00E90C07"/>
    <w:rsid w:val="00E90C59"/>
    <w:rsid w:val="00E90C6F"/>
    <w:rsid w:val="00E90D29"/>
    <w:rsid w:val="00E90D76"/>
    <w:rsid w:val="00E90E09"/>
    <w:rsid w:val="00E90E99"/>
    <w:rsid w:val="00E90EB8"/>
    <w:rsid w:val="00E90EEF"/>
    <w:rsid w:val="00E90FB1"/>
    <w:rsid w:val="00E90FFE"/>
    <w:rsid w:val="00E91003"/>
    <w:rsid w:val="00E910CF"/>
    <w:rsid w:val="00E91101"/>
    <w:rsid w:val="00E9111D"/>
    <w:rsid w:val="00E91151"/>
    <w:rsid w:val="00E91175"/>
    <w:rsid w:val="00E911D4"/>
    <w:rsid w:val="00E91281"/>
    <w:rsid w:val="00E914DB"/>
    <w:rsid w:val="00E915BD"/>
    <w:rsid w:val="00E915D9"/>
    <w:rsid w:val="00E9173A"/>
    <w:rsid w:val="00E9173C"/>
    <w:rsid w:val="00E9176F"/>
    <w:rsid w:val="00E917C2"/>
    <w:rsid w:val="00E91840"/>
    <w:rsid w:val="00E918A2"/>
    <w:rsid w:val="00E91AA0"/>
    <w:rsid w:val="00E91AEF"/>
    <w:rsid w:val="00E91BD6"/>
    <w:rsid w:val="00E91BFE"/>
    <w:rsid w:val="00E91D20"/>
    <w:rsid w:val="00E91D91"/>
    <w:rsid w:val="00E91DD8"/>
    <w:rsid w:val="00E91E7D"/>
    <w:rsid w:val="00E91EEC"/>
    <w:rsid w:val="00E91F43"/>
    <w:rsid w:val="00E91F59"/>
    <w:rsid w:val="00E91F88"/>
    <w:rsid w:val="00E91FA7"/>
    <w:rsid w:val="00E92016"/>
    <w:rsid w:val="00E92065"/>
    <w:rsid w:val="00E920E2"/>
    <w:rsid w:val="00E92103"/>
    <w:rsid w:val="00E9220C"/>
    <w:rsid w:val="00E9237A"/>
    <w:rsid w:val="00E92411"/>
    <w:rsid w:val="00E924BB"/>
    <w:rsid w:val="00E9268C"/>
    <w:rsid w:val="00E9269E"/>
    <w:rsid w:val="00E92708"/>
    <w:rsid w:val="00E92727"/>
    <w:rsid w:val="00E92967"/>
    <w:rsid w:val="00E92971"/>
    <w:rsid w:val="00E929DA"/>
    <w:rsid w:val="00E92AB4"/>
    <w:rsid w:val="00E92B1E"/>
    <w:rsid w:val="00E92B4F"/>
    <w:rsid w:val="00E92BBE"/>
    <w:rsid w:val="00E92BDA"/>
    <w:rsid w:val="00E92BE8"/>
    <w:rsid w:val="00E92CAA"/>
    <w:rsid w:val="00E92DDC"/>
    <w:rsid w:val="00E92DE8"/>
    <w:rsid w:val="00E92E46"/>
    <w:rsid w:val="00E92E5C"/>
    <w:rsid w:val="00E92EFA"/>
    <w:rsid w:val="00E92F38"/>
    <w:rsid w:val="00E93005"/>
    <w:rsid w:val="00E9300F"/>
    <w:rsid w:val="00E9301E"/>
    <w:rsid w:val="00E930A0"/>
    <w:rsid w:val="00E93143"/>
    <w:rsid w:val="00E931DC"/>
    <w:rsid w:val="00E931E3"/>
    <w:rsid w:val="00E9327C"/>
    <w:rsid w:val="00E9329B"/>
    <w:rsid w:val="00E932D2"/>
    <w:rsid w:val="00E933F7"/>
    <w:rsid w:val="00E9349B"/>
    <w:rsid w:val="00E9353F"/>
    <w:rsid w:val="00E936AF"/>
    <w:rsid w:val="00E936DD"/>
    <w:rsid w:val="00E93723"/>
    <w:rsid w:val="00E93749"/>
    <w:rsid w:val="00E9377E"/>
    <w:rsid w:val="00E937AF"/>
    <w:rsid w:val="00E937B6"/>
    <w:rsid w:val="00E937B9"/>
    <w:rsid w:val="00E93860"/>
    <w:rsid w:val="00E93875"/>
    <w:rsid w:val="00E93896"/>
    <w:rsid w:val="00E9391A"/>
    <w:rsid w:val="00E939ED"/>
    <w:rsid w:val="00E93B14"/>
    <w:rsid w:val="00E93B3A"/>
    <w:rsid w:val="00E93BAE"/>
    <w:rsid w:val="00E93C3A"/>
    <w:rsid w:val="00E93C5F"/>
    <w:rsid w:val="00E93C8E"/>
    <w:rsid w:val="00E93D2B"/>
    <w:rsid w:val="00E93E10"/>
    <w:rsid w:val="00E93E49"/>
    <w:rsid w:val="00E93E71"/>
    <w:rsid w:val="00E93F4B"/>
    <w:rsid w:val="00E93F87"/>
    <w:rsid w:val="00E93F96"/>
    <w:rsid w:val="00E94015"/>
    <w:rsid w:val="00E94083"/>
    <w:rsid w:val="00E940B5"/>
    <w:rsid w:val="00E9414D"/>
    <w:rsid w:val="00E941D5"/>
    <w:rsid w:val="00E94245"/>
    <w:rsid w:val="00E942AB"/>
    <w:rsid w:val="00E942FC"/>
    <w:rsid w:val="00E9436C"/>
    <w:rsid w:val="00E943A0"/>
    <w:rsid w:val="00E945C1"/>
    <w:rsid w:val="00E94644"/>
    <w:rsid w:val="00E94653"/>
    <w:rsid w:val="00E946C6"/>
    <w:rsid w:val="00E94700"/>
    <w:rsid w:val="00E9470C"/>
    <w:rsid w:val="00E94769"/>
    <w:rsid w:val="00E94797"/>
    <w:rsid w:val="00E94852"/>
    <w:rsid w:val="00E9493C"/>
    <w:rsid w:val="00E94987"/>
    <w:rsid w:val="00E94A3F"/>
    <w:rsid w:val="00E94AD7"/>
    <w:rsid w:val="00E94B18"/>
    <w:rsid w:val="00E94C52"/>
    <w:rsid w:val="00E94C63"/>
    <w:rsid w:val="00E94CC5"/>
    <w:rsid w:val="00E94CC9"/>
    <w:rsid w:val="00E94D85"/>
    <w:rsid w:val="00E94DB4"/>
    <w:rsid w:val="00E94ED9"/>
    <w:rsid w:val="00E94EF6"/>
    <w:rsid w:val="00E94F41"/>
    <w:rsid w:val="00E94F45"/>
    <w:rsid w:val="00E94F67"/>
    <w:rsid w:val="00E94F84"/>
    <w:rsid w:val="00E94FB8"/>
    <w:rsid w:val="00E94FDE"/>
    <w:rsid w:val="00E95182"/>
    <w:rsid w:val="00E951FA"/>
    <w:rsid w:val="00E95224"/>
    <w:rsid w:val="00E95373"/>
    <w:rsid w:val="00E953CD"/>
    <w:rsid w:val="00E953F0"/>
    <w:rsid w:val="00E95496"/>
    <w:rsid w:val="00E9549F"/>
    <w:rsid w:val="00E954CA"/>
    <w:rsid w:val="00E95696"/>
    <w:rsid w:val="00E956AD"/>
    <w:rsid w:val="00E956D8"/>
    <w:rsid w:val="00E95712"/>
    <w:rsid w:val="00E95777"/>
    <w:rsid w:val="00E957B7"/>
    <w:rsid w:val="00E957FD"/>
    <w:rsid w:val="00E958B4"/>
    <w:rsid w:val="00E95900"/>
    <w:rsid w:val="00E95996"/>
    <w:rsid w:val="00E95A26"/>
    <w:rsid w:val="00E95AC4"/>
    <w:rsid w:val="00E95B8C"/>
    <w:rsid w:val="00E95BB5"/>
    <w:rsid w:val="00E95BEF"/>
    <w:rsid w:val="00E95C65"/>
    <w:rsid w:val="00E95CBE"/>
    <w:rsid w:val="00E95CD7"/>
    <w:rsid w:val="00E95D63"/>
    <w:rsid w:val="00E95D69"/>
    <w:rsid w:val="00E95D78"/>
    <w:rsid w:val="00E95DAC"/>
    <w:rsid w:val="00E95E4F"/>
    <w:rsid w:val="00E95EB2"/>
    <w:rsid w:val="00E960A5"/>
    <w:rsid w:val="00E960E3"/>
    <w:rsid w:val="00E961D2"/>
    <w:rsid w:val="00E961D5"/>
    <w:rsid w:val="00E96210"/>
    <w:rsid w:val="00E96232"/>
    <w:rsid w:val="00E962C3"/>
    <w:rsid w:val="00E962E8"/>
    <w:rsid w:val="00E96524"/>
    <w:rsid w:val="00E96526"/>
    <w:rsid w:val="00E9655B"/>
    <w:rsid w:val="00E965CF"/>
    <w:rsid w:val="00E9663A"/>
    <w:rsid w:val="00E96662"/>
    <w:rsid w:val="00E966A9"/>
    <w:rsid w:val="00E9675A"/>
    <w:rsid w:val="00E9676B"/>
    <w:rsid w:val="00E9678E"/>
    <w:rsid w:val="00E9688C"/>
    <w:rsid w:val="00E968B5"/>
    <w:rsid w:val="00E968DA"/>
    <w:rsid w:val="00E9690A"/>
    <w:rsid w:val="00E96917"/>
    <w:rsid w:val="00E96923"/>
    <w:rsid w:val="00E96A67"/>
    <w:rsid w:val="00E96A91"/>
    <w:rsid w:val="00E96AD0"/>
    <w:rsid w:val="00E96BFA"/>
    <w:rsid w:val="00E96C2C"/>
    <w:rsid w:val="00E96CD3"/>
    <w:rsid w:val="00E96CD9"/>
    <w:rsid w:val="00E96D27"/>
    <w:rsid w:val="00E96D9B"/>
    <w:rsid w:val="00E96E15"/>
    <w:rsid w:val="00E96E9E"/>
    <w:rsid w:val="00E96EB0"/>
    <w:rsid w:val="00E96F44"/>
    <w:rsid w:val="00E96FA5"/>
    <w:rsid w:val="00E9703A"/>
    <w:rsid w:val="00E9703B"/>
    <w:rsid w:val="00E97071"/>
    <w:rsid w:val="00E973A5"/>
    <w:rsid w:val="00E97414"/>
    <w:rsid w:val="00E9755D"/>
    <w:rsid w:val="00E975AB"/>
    <w:rsid w:val="00E975E4"/>
    <w:rsid w:val="00E9762E"/>
    <w:rsid w:val="00E9764E"/>
    <w:rsid w:val="00E9771F"/>
    <w:rsid w:val="00E9778A"/>
    <w:rsid w:val="00E97794"/>
    <w:rsid w:val="00E97A89"/>
    <w:rsid w:val="00E97AA8"/>
    <w:rsid w:val="00E97AC9"/>
    <w:rsid w:val="00E97BCA"/>
    <w:rsid w:val="00E97D1D"/>
    <w:rsid w:val="00E97D2B"/>
    <w:rsid w:val="00E97DEB"/>
    <w:rsid w:val="00E97E6A"/>
    <w:rsid w:val="00E97E99"/>
    <w:rsid w:val="00E97EBD"/>
    <w:rsid w:val="00E97F61"/>
    <w:rsid w:val="00E97F7C"/>
    <w:rsid w:val="00E97F8D"/>
    <w:rsid w:val="00EA001C"/>
    <w:rsid w:val="00EA0037"/>
    <w:rsid w:val="00EA015B"/>
    <w:rsid w:val="00EA01AE"/>
    <w:rsid w:val="00EA0279"/>
    <w:rsid w:val="00EA02D9"/>
    <w:rsid w:val="00EA0325"/>
    <w:rsid w:val="00EA03D0"/>
    <w:rsid w:val="00EA044C"/>
    <w:rsid w:val="00EA0488"/>
    <w:rsid w:val="00EA04AA"/>
    <w:rsid w:val="00EA04AD"/>
    <w:rsid w:val="00EA04DA"/>
    <w:rsid w:val="00EA05B2"/>
    <w:rsid w:val="00EA05EB"/>
    <w:rsid w:val="00EA060B"/>
    <w:rsid w:val="00EA064A"/>
    <w:rsid w:val="00EA06B7"/>
    <w:rsid w:val="00EA0706"/>
    <w:rsid w:val="00EA0786"/>
    <w:rsid w:val="00EA080E"/>
    <w:rsid w:val="00EA08F0"/>
    <w:rsid w:val="00EA0958"/>
    <w:rsid w:val="00EA0969"/>
    <w:rsid w:val="00EA0AC8"/>
    <w:rsid w:val="00EA0AE0"/>
    <w:rsid w:val="00EA0AEE"/>
    <w:rsid w:val="00EA0B7D"/>
    <w:rsid w:val="00EA0CDC"/>
    <w:rsid w:val="00EA0D98"/>
    <w:rsid w:val="00EA0DB1"/>
    <w:rsid w:val="00EA0DCD"/>
    <w:rsid w:val="00EA0E1E"/>
    <w:rsid w:val="00EA0E28"/>
    <w:rsid w:val="00EA0E88"/>
    <w:rsid w:val="00EA0F1D"/>
    <w:rsid w:val="00EA0F2A"/>
    <w:rsid w:val="00EA0F30"/>
    <w:rsid w:val="00EA0F55"/>
    <w:rsid w:val="00EA0F90"/>
    <w:rsid w:val="00EA1028"/>
    <w:rsid w:val="00EA1063"/>
    <w:rsid w:val="00EA10D3"/>
    <w:rsid w:val="00EA10F1"/>
    <w:rsid w:val="00EA1145"/>
    <w:rsid w:val="00EA11A4"/>
    <w:rsid w:val="00EA11AF"/>
    <w:rsid w:val="00EA11F7"/>
    <w:rsid w:val="00EA1266"/>
    <w:rsid w:val="00EA12DC"/>
    <w:rsid w:val="00EA132B"/>
    <w:rsid w:val="00EA1357"/>
    <w:rsid w:val="00EA13AE"/>
    <w:rsid w:val="00EA13C2"/>
    <w:rsid w:val="00EA13E9"/>
    <w:rsid w:val="00EA14DB"/>
    <w:rsid w:val="00EA14FA"/>
    <w:rsid w:val="00EA1527"/>
    <w:rsid w:val="00EA152D"/>
    <w:rsid w:val="00EA157F"/>
    <w:rsid w:val="00EA15AA"/>
    <w:rsid w:val="00EA15EA"/>
    <w:rsid w:val="00EA15F0"/>
    <w:rsid w:val="00EA1674"/>
    <w:rsid w:val="00EA16EE"/>
    <w:rsid w:val="00EA1712"/>
    <w:rsid w:val="00EA1781"/>
    <w:rsid w:val="00EA17B4"/>
    <w:rsid w:val="00EA17DE"/>
    <w:rsid w:val="00EA1819"/>
    <w:rsid w:val="00EA1861"/>
    <w:rsid w:val="00EA189D"/>
    <w:rsid w:val="00EA1955"/>
    <w:rsid w:val="00EA19D9"/>
    <w:rsid w:val="00EA19FE"/>
    <w:rsid w:val="00EA1A39"/>
    <w:rsid w:val="00EA1A56"/>
    <w:rsid w:val="00EA1A64"/>
    <w:rsid w:val="00EA1A65"/>
    <w:rsid w:val="00EA1AF2"/>
    <w:rsid w:val="00EA1C5B"/>
    <w:rsid w:val="00EA1D12"/>
    <w:rsid w:val="00EA1D21"/>
    <w:rsid w:val="00EA1D8C"/>
    <w:rsid w:val="00EA1DEF"/>
    <w:rsid w:val="00EA1E07"/>
    <w:rsid w:val="00EA1E37"/>
    <w:rsid w:val="00EA1ECB"/>
    <w:rsid w:val="00EA1F40"/>
    <w:rsid w:val="00EA1FF8"/>
    <w:rsid w:val="00EA2114"/>
    <w:rsid w:val="00EA2128"/>
    <w:rsid w:val="00EA214B"/>
    <w:rsid w:val="00EA2344"/>
    <w:rsid w:val="00EA23BC"/>
    <w:rsid w:val="00EA2411"/>
    <w:rsid w:val="00EA2560"/>
    <w:rsid w:val="00EA25D3"/>
    <w:rsid w:val="00EA25FD"/>
    <w:rsid w:val="00EA2685"/>
    <w:rsid w:val="00EA269D"/>
    <w:rsid w:val="00EA26D9"/>
    <w:rsid w:val="00EA26EB"/>
    <w:rsid w:val="00EA27E8"/>
    <w:rsid w:val="00EA2937"/>
    <w:rsid w:val="00EA298B"/>
    <w:rsid w:val="00EA2A64"/>
    <w:rsid w:val="00EA2AF4"/>
    <w:rsid w:val="00EA2B74"/>
    <w:rsid w:val="00EA2BCC"/>
    <w:rsid w:val="00EA2BD5"/>
    <w:rsid w:val="00EA2C8D"/>
    <w:rsid w:val="00EA2D65"/>
    <w:rsid w:val="00EA2DBF"/>
    <w:rsid w:val="00EA2DFF"/>
    <w:rsid w:val="00EA2E51"/>
    <w:rsid w:val="00EA2EF7"/>
    <w:rsid w:val="00EA2F94"/>
    <w:rsid w:val="00EA2FC7"/>
    <w:rsid w:val="00EA2FFC"/>
    <w:rsid w:val="00EA3038"/>
    <w:rsid w:val="00EA3042"/>
    <w:rsid w:val="00EA30F7"/>
    <w:rsid w:val="00EA3188"/>
    <w:rsid w:val="00EA31B8"/>
    <w:rsid w:val="00EA31FC"/>
    <w:rsid w:val="00EA3230"/>
    <w:rsid w:val="00EA33A4"/>
    <w:rsid w:val="00EA33C1"/>
    <w:rsid w:val="00EA3410"/>
    <w:rsid w:val="00EA3427"/>
    <w:rsid w:val="00EA343A"/>
    <w:rsid w:val="00EA34B4"/>
    <w:rsid w:val="00EA356F"/>
    <w:rsid w:val="00EA35AC"/>
    <w:rsid w:val="00EA35D2"/>
    <w:rsid w:val="00EA35D6"/>
    <w:rsid w:val="00EA3679"/>
    <w:rsid w:val="00EA367F"/>
    <w:rsid w:val="00EA3687"/>
    <w:rsid w:val="00EA36DF"/>
    <w:rsid w:val="00EA374B"/>
    <w:rsid w:val="00EA3831"/>
    <w:rsid w:val="00EA3867"/>
    <w:rsid w:val="00EA3913"/>
    <w:rsid w:val="00EA3931"/>
    <w:rsid w:val="00EA394F"/>
    <w:rsid w:val="00EA39DA"/>
    <w:rsid w:val="00EA3A5E"/>
    <w:rsid w:val="00EA3BB8"/>
    <w:rsid w:val="00EA3BBC"/>
    <w:rsid w:val="00EA3C92"/>
    <w:rsid w:val="00EA3D07"/>
    <w:rsid w:val="00EA3D4E"/>
    <w:rsid w:val="00EA3D86"/>
    <w:rsid w:val="00EA3DFC"/>
    <w:rsid w:val="00EA3E7B"/>
    <w:rsid w:val="00EA3EAA"/>
    <w:rsid w:val="00EA3EFE"/>
    <w:rsid w:val="00EA3F1E"/>
    <w:rsid w:val="00EA3F9B"/>
    <w:rsid w:val="00EA3FB1"/>
    <w:rsid w:val="00EA3FDF"/>
    <w:rsid w:val="00EA4007"/>
    <w:rsid w:val="00EA401A"/>
    <w:rsid w:val="00EA4042"/>
    <w:rsid w:val="00EA409C"/>
    <w:rsid w:val="00EA40CF"/>
    <w:rsid w:val="00EA40DD"/>
    <w:rsid w:val="00EA4188"/>
    <w:rsid w:val="00EA41FE"/>
    <w:rsid w:val="00EA439C"/>
    <w:rsid w:val="00EA43B6"/>
    <w:rsid w:val="00EA4482"/>
    <w:rsid w:val="00EA45EE"/>
    <w:rsid w:val="00EA46FB"/>
    <w:rsid w:val="00EA4772"/>
    <w:rsid w:val="00EA48CF"/>
    <w:rsid w:val="00EA4932"/>
    <w:rsid w:val="00EA49CF"/>
    <w:rsid w:val="00EA4A21"/>
    <w:rsid w:val="00EA4A2C"/>
    <w:rsid w:val="00EA4A6D"/>
    <w:rsid w:val="00EA4ADA"/>
    <w:rsid w:val="00EA4B00"/>
    <w:rsid w:val="00EA4BB3"/>
    <w:rsid w:val="00EA4C49"/>
    <w:rsid w:val="00EA4C8C"/>
    <w:rsid w:val="00EA4CDB"/>
    <w:rsid w:val="00EA4DDC"/>
    <w:rsid w:val="00EA4E6A"/>
    <w:rsid w:val="00EA4E9F"/>
    <w:rsid w:val="00EA4ED6"/>
    <w:rsid w:val="00EA4EDD"/>
    <w:rsid w:val="00EA4F90"/>
    <w:rsid w:val="00EA4FAC"/>
    <w:rsid w:val="00EA4FD4"/>
    <w:rsid w:val="00EA502D"/>
    <w:rsid w:val="00EA50A7"/>
    <w:rsid w:val="00EA518E"/>
    <w:rsid w:val="00EA51DA"/>
    <w:rsid w:val="00EA527F"/>
    <w:rsid w:val="00EA52D8"/>
    <w:rsid w:val="00EA5309"/>
    <w:rsid w:val="00EA5318"/>
    <w:rsid w:val="00EA532C"/>
    <w:rsid w:val="00EA5357"/>
    <w:rsid w:val="00EA53B0"/>
    <w:rsid w:val="00EA53BE"/>
    <w:rsid w:val="00EA54D5"/>
    <w:rsid w:val="00EA5513"/>
    <w:rsid w:val="00EA55AA"/>
    <w:rsid w:val="00EA5613"/>
    <w:rsid w:val="00EA5637"/>
    <w:rsid w:val="00EA567F"/>
    <w:rsid w:val="00EA56D9"/>
    <w:rsid w:val="00EA5716"/>
    <w:rsid w:val="00EA5764"/>
    <w:rsid w:val="00EA58F9"/>
    <w:rsid w:val="00EA590D"/>
    <w:rsid w:val="00EA591B"/>
    <w:rsid w:val="00EA5986"/>
    <w:rsid w:val="00EA599D"/>
    <w:rsid w:val="00EA59A6"/>
    <w:rsid w:val="00EA5AD0"/>
    <w:rsid w:val="00EA5AFA"/>
    <w:rsid w:val="00EA5B2E"/>
    <w:rsid w:val="00EA5BFC"/>
    <w:rsid w:val="00EA5C97"/>
    <w:rsid w:val="00EA5D23"/>
    <w:rsid w:val="00EA5D71"/>
    <w:rsid w:val="00EA5DCB"/>
    <w:rsid w:val="00EA5EA0"/>
    <w:rsid w:val="00EA5EE5"/>
    <w:rsid w:val="00EA5F68"/>
    <w:rsid w:val="00EA5F8E"/>
    <w:rsid w:val="00EA5F98"/>
    <w:rsid w:val="00EA5FC2"/>
    <w:rsid w:val="00EA6006"/>
    <w:rsid w:val="00EA603C"/>
    <w:rsid w:val="00EA60BE"/>
    <w:rsid w:val="00EA60C2"/>
    <w:rsid w:val="00EA61BA"/>
    <w:rsid w:val="00EA61BC"/>
    <w:rsid w:val="00EA61D3"/>
    <w:rsid w:val="00EA6237"/>
    <w:rsid w:val="00EA6392"/>
    <w:rsid w:val="00EA649B"/>
    <w:rsid w:val="00EA64A6"/>
    <w:rsid w:val="00EA64CE"/>
    <w:rsid w:val="00EA6731"/>
    <w:rsid w:val="00EA6745"/>
    <w:rsid w:val="00EA6784"/>
    <w:rsid w:val="00EA67CC"/>
    <w:rsid w:val="00EA67F5"/>
    <w:rsid w:val="00EA6881"/>
    <w:rsid w:val="00EA6897"/>
    <w:rsid w:val="00EA68C0"/>
    <w:rsid w:val="00EA6918"/>
    <w:rsid w:val="00EA693F"/>
    <w:rsid w:val="00EA6945"/>
    <w:rsid w:val="00EA69BD"/>
    <w:rsid w:val="00EA6A36"/>
    <w:rsid w:val="00EA6A56"/>
    <w:rsid w:val="00EA6C6F"/>
    <w:rsid w:val="00EA6CE3"/>
    <w:rsid w:val="00EA6D23"/>
    <w:rsid w:val="00EA6D80"/>
    <w:rsid w:val="00EA6E1D"/>
    <w:rsid w:val="00EA6E29"/>
    <w:rsid w:val="00EA6E8A"/>
    <w:rsid w:val="00EA6F38"/>
    <w:rsid w:val="00EA6F4E"/>
    <w:rsid w:val="00EA7054"/>
    <w:rsid w:val="00EA709D"/>
    <w:rsid w:val="00EA7123"/>
    <w:rsid w:val="00EA7188"/>
    <w:rsid w:val="00EA7339"/>
    <w:rsid w:val="00EA7367"/>
    <w:rsid w:val="00EA737A"/>
    <w:rsid w:val="00EA73F4"/>
    <w:rsid w:val="00EA740A"/>
    <w:rsid w:val="00EA7420"/>
    <w:rsid w:val="00EA745A"/>
    <w:rsid w:val="00EA7460"/>
    <w:rsid w:val="00EA746A"/>
    <w:rsid w:val="00EA74E6"/>
    <w:rsid w:val="00EA74EF"/>
    <w:rsid w:val="00EA74F2"/>
    <w:rsid w:val="00EA7511"/>
    <w:rsid w:val="00EA766F"/>
    <w:rsid w:val="00EA76E5"/>
    <w:rsid w:val="00EA775E"/>
    <w:rsid w:val="00EA7839"/>
    <w:rsid w:val="00EA78E5"/>
    <w:rsid w:val="00EA7907"/>
    <w:rsid w:val="00EA7929"/>
    <w:rsid w:val="00EA792B"/>
    <w:rsid w:val="00EA7999"/>
    <w:rsid w:val="00EA79AC"/>
    <w:rsid w:val="00EA79CF"/>
    <w:rsid w:val="00EA79FB"/>
    <w:rsid w:val="00EA7A33"/>
    <w:rsid w:val="00EA7A40"/>
    <w:rsid w:val="00EA7A56"/>
    <w:rsid w:val="00EA7BFF"/>
    <w:rsid w:val="00EA7C2C"/>
    <w:rsid w:val="00EA7D1D"/>
    <w:rsid w:val="00EA7D47"/>
    <w:rsid w:val="00EA7D6A"/>
    <w:rsid w:val="00EA7E04"/>
    <w:rsid w:val="00EA7E97"/>
    <w:rsid w:val="00EA7EB3"/>
    <w:rsid w:val="00EA7EDF"/>
    <w:rsid w:val="00EA7FEB"/>
    <w:rsid w:val="00EB0019"/>
    <w:rsid w:val="00EB00C5"/>
    <w:rsid w:val="00EB00D3"/>
    <w:rsid w:val="00EB0135"/>
    <w:rsid w:val="00EB0137"/>
    <w:rsid w:val="00EB0244"/>
    <w:rsid w:val="00EB024C"/>
    <w:rsid w:val="00EB0288"/>
    <w:rsid w:val="00EB02B6"/>
    <w:rsid w:val="00EB036C"/>
    <w:rsid w:val="00EB03B7"/>
    <w:rsid w:val="00EB03FF"/>
    <w:rsid w:val="00EB0421"/>
    <w:rsid w:val="00EB0508"/>
    <w:rsid w:val="00EB054A"/>
    <w:rsid w:val="00EB06E4"/>
    <w:rsid w:val="00EB077A"/>
    <w:rsid w:val="00EB07D6"/>
    <w:rsid w:val="00EB081F"/>
    <w:rsid w:val="00EB0876"/>
    <w:rsid w:val="00EB0887"/>
    <w:rsid w:val="00EB08C9"/>
    <w:rsid w:val="00EB091F"/>
    <w:rsid w:val="00EB0A57"/>
    <w:rsid w:val="00EB0A8B"/>
    <w:rsid w:val="00EB0AE5"/>
    <w:rsid w:val="00EB0B59"/>
    <w:rsid w:val="00EB0BEA"/>
    <w:rsid w:val="00EB0D1A"/>
    <w:rsid w:val="00EB0D95"/>
    <w:rsid w:val="00EB0E05"/>
    <w:rsid w:val="00EB0E74"/>
    <w:rsid w:val="00EB0FAB"/>
    <w:rsid w:val="00EB1021"/>
    <w:rsid w:val="00EB1037"/>
    <w:rsid w:val="00EB103B"/>
    <w:rsid w:val="00EB12A1"/>
    <w:rsid w:val="00EB1377"/>
    <w:rsid w:val="00EB13B3"/>
    <w:rsid w:val="00EB13B4"/>
    <w:rsid w:val="00EB14A8"/>
    <w:rsid w:val="00EB1552"/>
    <w:rsid w:val="00EB1580"/>
    <w:rsid w:val="00EB162A"/>
    <w:rsid w:val="00EB16F1"/>
    <w:rsid w:val="00EB170A"/>
    <w:rsid w:val="00EB17FA"/>
    <w:rsid w:val="00EB18AE"/>
    <w:rsid w:val="00EB1959"/>
    <w:rsid w:val="00EB19EC"/>
    <w:rsid w:val="00EB1AD8"/>
    <w:rsid w:val="00EB1B4D"/>
    <w:rsid w:val="00EB1BDB"/>
    <w:rsid w:val="00EB1C44"/>
    <w:rsid w:val="00EB1D20"/>
    <w:rsid w:val="00EB1D66"/>
    <w:rsid w:val="00EB1D94"/>
    <w:rsid w:val="00EB1DB4"/>
    <w:rsid w:val="00EB1DD6"/>
    <w:rsid w:val="00EB1DF6"/>
    <w:rsid w:val="00EB1E23"/>
    <w:rsid w:val="00EB1F59"/>
    <w:rsid w:val="00EB1F7A"/>
    <w:rsid w:val="00EB2057"/>
    <w:rsid w:val="00EB207F"/>
    <w:rsid w:val="00EB2095"/>
    <w:rsid w:val="00EB20F9"/>
    <w:rsid w:val="00EB21BF"/>
    <w:rsid w:val="00EB21DB"/>
    <w:rsid w:val="00EB2223"/>
    <w:rsid w:val="00EB2242"/>
    <w:rsid w:val="00EB22B9"/>
    <w:rsid w:val="00EB22BD"/>
    <w:rsid w:val="00EB22CF"/>
    <w:rsid w:val="00EB22E7"/>
    <w:rsid w:val="00EB2343"/>
    <w:rsid w:val="00EB234E"/>
    <w:rsid w:val="00EB2389"/>
    <w:rsid w:val="00EB2426"/>
    <w:rsid w:val="00EB2430"/>
    <w:rsid w:val="00EB2479"/>
    <w:rsid w:val="00EB24D3"/>
    <w:rsid w:val="00EB2554"/>
    <w:rsid w:val="00EB2564"/>
    <w:rsid w:val="00EB2577"/>
    <w:rsid w:val="00EB25C8"/>
    <w:rsid w:val="00EB25F8"/>
    <w:rsid w:val="00EB262B"/>
    <w:rsid w:val="00EB26C1"/>
    <w:rsid w:val="00EB26DA"/>
    <w:rsid w:val="00EB2724"/>
    <w:rsid w:val="00EB276B"/>
    <w:rsid w:val="00EB27B4"/>
    <w:rsid w:val="00EB27DF"/>
    <w:rsid w:val="00EB2816"/>
    <w:rsid w:val="00EB281E"/>
    <w:rsid w:val="00EB2877"/>
    <w:rsid w:val="00EB28C5"/>
    <w:rsid w:val="00EB297F"/>
    <w:rsid w:val="00EB298D"/>
    <w:rsid w:val="00EB29C6"/>
    <w:rsid w:val="00EB2B45"/>
    <w:rsid w:val="00EB2B5F"/>
    <w:rsid w:val="00EB2BF0"/>
    <w:rsid w:val="00EB2C94"/>
    <w:rsid w:val="00EB2D37"/>
    <w:rsid w:val="00EB2E00"/>
    <w:rsid w:val="00EB2F23"/>
    <w:rsid w:val="00EB309E"/>
    <w:rsid w:val="00EB310B"/>
    <w:rsid w:val="00EB316D"/>
    <w:rsid w:val="00EB32AF"/>
    <w:rsid w:val="00EB3360"/>
    <w:rsid w:val="00EB33B5"/>
    <w:rsid w:val="00EB33C9"/>
    <w:rsid w:val="00EB3402"/>
    <w:rsid w:val="00EB3430"/>
    <w:rsid w:val="00EB343C"/>
    <w:rsid w:val="00EB345C"/>
    <w:rsid w:val="00EB363B"/>
    <w:rsid w:val="00EB377F"/>
    <w:rsid w:val="00EB378C"/>
    <w:rsid w:val="00EB3811"/>
    <w:rsid w:val="00EB3929"/>
    <w:rsid w:val="00EB3947"/>
    <w:rsid w:val="00EB3960"/>
    <w:rsid w:val="00EB396F"/>
    <w:rsid w:val="00EB39BA"/>
    <w:rsid w:val="00EB3A0D"/>
    <w:rsid w:val="00EB3A25"/>
    <w:rsid w:val="00EB3B2A"/>
    <w:rsid w:val="00EB3C5E"/>
    <w:rsid w:val="00EB3C61"/>
    <w:rsid w:val="00EB3C68"/>
    <w:rsid w:val="00EB3CB2"/>
    <w:rsid w:val="00EB3D9D"/>
    <w:rsid w:val="00EB3E4B"/>
    <w:rsid w:val="00EB3E98"/>
    <w:rsid w:val="00EB3EBB"/>
    <w:rsid w:val="00EB3EE3"/>
    <w:rsid w:val="00EB3F9D"/>
    <w:rsid w:val="00EB3FE7"/>
    <w:rsid w:val="00EB4056"/>
    <w:rsid w:val="00EB4067"/>
    <w:rsid w:val="00EB40BA"/>
    <w:rsid w:val="00EB419A"/>
    <w:rsid w:val="00EB4369"/>
    <w:rsid w:val="00EB437B"/>
    <w:rsid w:val="00EB43CE"/>
    <w:rsid w:val="00EB4432"/>
    <w:rsid w:val="00EB4452"/>
    <w:rsid w:val="00EB4578"/>
    <w:rsid w:val="00EB45AD"/>
    <w:rsid w:val="00EB45EF"/>
    <w:rsid w:val="00EB4656"/>
    <w:rsid w:val="00EB46DF"/>
    <w:rsid w:val="00EB4743"/>
    <w:rsid w:val="00EB474F"/>
    <w:rsid w:val="00EB47E6"/>
    <w:rsid w:val="00EB48D3"/>
    <w:rsid w:val="00EB48E4"/>
    <w:rsid w:val="00EB496A"/>
    <w:rsid w:val="00EB4A73"/>
    <w:rsid w:val="00EB4A79"/>
    <w:rsid w:val="00EB4A98"/>
    <w:rsid w:val="00EB4AF0"/>
    <w:rsid w:val="00EB4B18"/>
    <w:rsid w:val="00EB4B1B"/>
    <w:rsid w:val="00EB4BB8"/>
    <w:rsid w:val="00EB4BBB"/>
    <w:rsid w:val="00EB4C5D"/>
    <w:rsid w:val="00EB4C95"/>
    <w:rsid w:val="00EB4CAF"/>
    <w:rsid w:val="00EB4CC7"/>
    <w:rsid w:val="00EB4D1A"/>
    <w:rsid w:val="00EB4D44"/>
    <w:rsid w:val="00EB4E25"/>
    <w:rsid w:val="00EB4EB9"/>
    <w:rsid w:val="00EB5008"/>
    <w:rsid w:val="00EB504F"/>
    <w:rsid w:val="00EB5186"/>
    <w:rsid w:val="00EB51C9"/>
    <w:rsid w:val="00EB536C"/>
    <w:rsid w:val="00EB539C"/>
    <w:rsid w:val="00EB53B5"/>
    <w:rsid w:val="00EB5419"/>
    <w:rsid w:val="00EB5439"/>
    <w:rsid w:val="00EB5467"/>
    <w:rsid w:val="00EB5529"/>
    <w:rsid w:val="00EB555B"/>
    <w:rsid w:val="00EB55EC"/>
    <w:rsid w:val="00EB5650"/>
    <w:rsid w:val="00EB567C"/>
    <w:rsid w:val="00EB573D"/>
    <w:rsid w:val="00EB5824"/>
    <w:rsid w:val="00EB584B"/>
    <w:rsid w:val="00EB592F"/>
    <w:rsid w:val="00EB5A14"/>
    <w:rsid w:val="00EB5A41"/>
    <w:rsid w:val="00EB5A5D"/>
    <w:rsid w:val="00EB5B0B"/>
    <w:rsid w:val="00EB5B70"/>
    <w:rsid w:val="00EB5C67"/>
    <w:rsid w:val="00EB5C85"/>
    <w:rsid w:val="00EB5D4D"/>
    <w:rsid w:val="00EB5DED"/>
    <w:rsid w:val="00EB5E97"/>
    <w:rsid w:val="00EB5FB3"/>
    <w:rsid w:val="00EB607A"/>
    <w:rsid w:val="00EB6081"/>
    <w:rsid w:val="00EB6103"/>
    <w:rsid w:val="00EB6157"/>
    <w:rsid w:val="00EB6158"/>
    <w:rsid w:val="00EB61B5"/>
    <w:rsid w:val="00EB61B7"/>
    <w:rsid w:val="00EB6261"/>
    <w:rsid w:val="00EB6274"/>
    <w:rsid w:val="00EB6293"/>
    <w:rsid w:val="00EB629E"/>
    <w:rsid w:val="00EB642A"/>
    <w:rsid w:val="00EB6442"/>
    <w:rsid w:val="00EB6461"/>
    <w:rsid w:val="00EB64DE"/>
    <w:rsid w:val="00EB6528"/>
    <w:rsid w:val="00EB6563"/>
    <w:rsid w:val="00EB66E7"/>
    <w:rsid w:val="00EB6738"/>
    <w:rsid w:val="00EB673D"/>
    <w:rsid w:val="00EB6825"/>
    <w:rsid w:val="00EB691A"/>
    <w:rsid w:val="00EB6976"/>
    <w:rsid w:val="00EB6998"/>
    <w:rsid w:val="00EB6A64"/>
    <w:rsid w:val="00EB6A83"/>
    <w:rsid w:val="00EB6ACB"/>
    <w:rsid w:val="00EB6B44"/>
    <w:rsid w:val="00EB6B6F"/>
    <w:rsid w:val="00EB6BE0"/>
    <w:rsid w:val="00EB6BF2"/>
    <w:rsid w:val="00EB6C0E"/>
    <w:rsid w:val="00EB6C42"/>
    <w:rsid w:val="00EB6CC1"/>
    <w:rsid w:val="00EB6D27"/>
    <w:rsid w:val="00EB6E71"/>
    <w:rsid w:val="00EB6EBC"/>
    <w:rsid w:val="00EB6F00"/>
    <w:rsid w:val="00EB6F44"/>
    <w:rsid w:val="00EB6F63"/>
    <w:rsid w:val="00EB6F84"/>
    <w:rsid w:val="00EB7147"/>
    <w:rsid w:val="00EB7266"/>
    <w:rsid w:val="00EB7337"/>
    <w:rsid w:val="00EB735C"/>
    <w:rsid w:val="00EB73A4"/>
    <w:rsid w:val="00EB7443"/>
    <w:rsid w:val="00EB7445"/>
    <w:rsid w:val="00EB745C"/>
    <w:rsid w:val="00EB74B1"/>
    <w:rsid w:val="00EB755D"/>
    <w:rsid w:val="00EB7562"/>
    <w:rsid w:val="00EB758B"/>
    <w:rsid w:val="00EB769E"/>
    <w:rsid w:val="00EB76FE"/>
    <w:rsid w:val="00EB77F6"/>
    <w:rsid w:val="00EB78EB"/>
    <w:rsid w:val="00EB7911"/>
    <w:rsid w:val="00EB7921"/>
    <w:rsid w:val="00EB792C"/>
    <w:rsid w:val="00EB7937"/>
    <w:rsid w:val="00EB79A1"/>
    <w:rsid w:val="00EB79AB"/>
    <w:rsid w:val="00EB7A39"/>
    <w:rsid w:val="00EB7AC0"/>
    <w:rsid w:val="00EB7AC8"/>
    <w:rsid w:val="00EB7B2F"/>
    <w:rsid w:val="00EB7BAF"/>
    <w:rsid w:val="00EB7C00"/>
    <w:rsid w:val="00EB7CB9"/>
    <w:rsid w:val="00EB7D18"/>
    <w:rsid w:val="00EB7DE5"/>
    <w:rsid w:val="00EB7DFA"/>
    <w:rsid w:val="00EB7EBD"/>
    <w:rsid w:val="00EB7F3C"/>
    <w:rsid w:val="00EB7F84"/>
    <w:rsid w:val="00EC0012"/>
    <w:rsid w:val="00EC00DE"/>
    <w:rsid w:val="00EC0159"/>
    <w:rsid w:val="00EC016F"/>
    <w:rsid w:val="00EC0227"/>
    <w:rsid w:val="00EC0332"/>
    <w:rsid w:val="00EC03BC"/>
    <w:rsid w:val="00EC03E9"/>
    <w:rsid w:val="00EC03FE"/>
    <w:rsid w:val="00EC0478"/>
    <w:rsid w:val="00EC0481"/>
    <w:rsid w:val="00EC04FE"/>
    <w:rsid w:val="00EC05C6"/>
    <w:rsid w:val="00EC060E"/>
    <w:rsid w:val="00EC06BD"/>
    <w:rsid w:val="00EC0762"/>
    <w:rsid w:val="00EC076E"/>
    <w:rsid w:val="00EC079C"/>
    <w:rsid w:val="00EC079E"/>
    <w:rsid w:val="00EC07DA"/>
    <w:rsid w:val="00EC082F"/>
    <w:rsid w:val="00EC08F1"/>
    <w:rsid w:val="00EC09C6"/>
    <w:rsid w:val="00EC09EE"/>
    <w:rsid w:val="00EC0AB3"/>
    <w:rsid w:val="00EC0ACA"/>
    <w:rsid w:val="00EC0ADA"/>
    <w:rsid w:val="00EC0B6D"/>
    <w:rsid w:val="00EC0B80"/>
    <w:rsid w:val="00EC0B8E"/>
    <w:rsid w:val="00EC0BB6"/>
    <w:rsid w:val="00EC0C15"/>
    <w:rsid w:val="00EC0CBA"/>
    <w:rsid w:val="00EC0CE5"/>
    <w:rsid w:val="00EC0D34"/>
    <w:rsid w:val="00EC0D5B"/>
    <w:rsid w:val="00EC0DAC"/>
    <w:rsid w:val="00EC0DDA"/>
    <w:rsid w:val="00EC0E8E"/>
    <w:rsid w:val="00EC0EAE"/>
    <w:rsid w:val="00EC0EE2"/>
    <w:rsid w:val="00EC0F16"/>
    <w:rsid w:val="00EC0F2D"/>
    <w:rsid w:val="00EC0F54"/>
    <w:rsid w:val="00EC0FCC"/>
    <w:rsid w:val="00EC1029"/>
    <w:rsid w:val="00EC1133"/>
    <w:rsid w:val="00EC1140"/>
    <w:rsid w:val="00EC1178"/>
    <w:rsid w:val="00EC11AD"/>
    <w:rsid w:val="00EC11EA"/>
    <w:rsid w:val="00EC11F6"/>
    <w:rsid w:val="00EC1250"/>
    <w:rsid w:val="00EC127B"/>
    <w:rsid w:val="00EC1332"/>
    <w:rsid w:val="00EC14B0"/>
    <w:rsid w:val="00EC161D"/>
    <w:rsid w:val="00EC16E8"/>
    <w:rsid w:val="00EC171C"/>
    <w:rsid w:val="00EC1794"/>
    <w:rsid w:val="00EC1797"/>
    <w:rsid w:val="00EC198F"/>
    <w:rsid w:val="00EC19B0"/>
    <w:rsid w:val="00EC1A3C"/>
    <w:rsid w:val="00EC1A72"/>
    <w:rsid w:val="00EC1BC5"/>
    <w:rsid w:val="00EC1BD1"/>
    <w:rsid w:val="00EC1C32"/>
    <w:rsid w:val="00EC1C53"/>
    <w:rsid w:val="00EC1C5E"/>
    <w:rsid w:val="00EC1C61"/>
    <w:rsid w:val="00EC1C8A"/>
    <w:rsid w:val="00EC1CF4"/>
    <w:rsid w:val="00EC1D0C"/>
    <w:rsid w:val="00EC1D11"/>
    <w:rsid w:val="00EC1DBA"/>
    <w:rsid w:val="00EC1E1D"/>
    <w:rsid w:val="00EC1EF7"/>
    <w:rsid w:val="00EC1F02"/>
    <w:rsid w:val="00EC1F6B"/>
    <w:rsid w:val="00EC205E"/>
    <w:rsid w:val="00EC2064"/>
    <w:rsid w:val="00EC2093"/>
    <w:rsid w:val="00EC21E2"/>
    <w:rsid w:val="00EC23A8"/>
    <w:rsid w:val="00EC241A"/>
    <w:rsid w:val="00EC2437"/>
    <w:rsid w:val="00EC24D3"/>
    <w:rsid w:val="00EC2543"/>
    <w:rsid w:val="00EC2551"/>
    <w:rsid w:val="00EC2558"/>
    <w:rsid w:val="00EC26B6"/>
    <w:rsid w:val="00EC2970"/>
    <w:rsid w:val="00EC2AE1"/>
    <w:rsid w:val="00EC2B4F"/>
    <w:rsid w:val="00EC2C6A"/>
    <w:rsid w:val="00EC2CB1"/>
    <w:rsid w:val="00EC2D63"/>
    <w:rsid w:val="00EC2DA5"/>
    <w:rsid w:val="00EC2E7B"/>
    <w:rsid w:val="00EC2EF0"/>
    <w:rsid w:val="00EC3025"/>
    <w:rsid w:val="00EC304D"/>
    <w:rsid w:val="00EC308B"/>
    <w:rsid w:val="00EC3093"/>
    <w:rsid w:val="00EC311E"/>
    <w:rsid w:val="00EC3148"/>
    <w:rsid w:val="00EC316C"/>
    <w:rsid w:val="00EC3185"/>
    <w:rsid w:val="00EC31AD"/>
    <w:rsid w:val="00EC3223"/>
    <w:rsid w:val="00EC3353"/>
    <w:rsid w:val="00EC337C"/>
    <w:rsid w:val="00EC3449"/>
    <w:rsid w:val="00EC3483"/>
    <w:rsid w:val="00EC3501"/>
    <w:rsid w:val="00EC354B"/>
    <w:rsid w:val="00EC3553"/>
    <w:rsid w:val="00EC3554"/>
    <w:rsid w:val="00EC35C6"/>
    <w:rsid w:val="00EC3606"/>
    <w:rsid w:val="00EC36DF"/>
    <w:rsid w:val="00EC381B"/>
    <w:rsid w:val="00EC3846"/>
    <w:rsid w:val="00EC3862"/>
    <w:rsid w:val="00EC38E6"/>
    <w:rsid w:val="00EC39AD"/>
    <w:rsid w:val="00EC39AE"/>
    <w:rsid w:val="00EC3B71"/>
    <w:rsid w:val="00EC3C7D"/>
    <w:rsid w:val="00EC3CAA"/>
    <w:rsid w:val="00EC3CD7"/>
    <w:rsid w:val="00EC3CFC"/>
    <w:rsid w:val="00EC3F61"/>
    <w:rsid w:val="00EC4025"/>
    <w:rsid w:val="00EC40E0"/>
    <w:rsid w:val="00EC40E7"/>
    <w:rsid w:val="00EC4105"/>
    <w:rsid w:val="00EC4159"/>
    <w:rsid w:val="00EC420E"/>
    <w:rsid w:val="00EC42E4"/>
    <w:rsid w:val="00EC43A7"/>
    <w:rsid w:val="00EC4449"/>
    <w:rsid w:val="00EC449B"/>
    <w:rsid w:val="00EC44DF"/>
    <w:rsid w:val="00EC4527"/>
    <w:rsid w:val="00EC45B0"/>
    <w:rsid w:val="00EC45DB"/>
    <w:rsid w:val="00EC4621"/>
    <w:rsid w:val="00EC471D"/>
    <w:rsid w:val="00EC47ED"/>
    <w:rsid w:val="00EC4813"/>
    <w:rsid w:val="00EC4944"/>
    <w:rsid w:val="00EC4960"/>
    <w:rsid w:val="00EC4968"/>
    <w:rsid w:val="00EC499A"/>
    <w:rsid w:val="00EC49FB"/>
    <w:rsid w:val="00EC4A18"/>
    <w:rsid w:val="00EC4A1B"/>
    <w:rsid w:val="00EC4B9E"/>
    <w:rsid w:val="00EC4CCD"/>
    <w:rsid w:val="00EC4CCF"/>
    <w:rsid w:val="00EC4CD8"/>
    <w:rsid w:val="00EC4D0C"/>
    <w:rsid w:val="00EC4D57"/>
    <w:rsid w:val="00EC4D92"/>
    <w:rsid w:val="00EC4D96"/>
    <w:rsid w:val="00EC4E04"/>
    <w:rsid w:val="00EC4EA4"/>
    <w:rsid w:val="00EC4EC8"/>
    <w:rsid w:val="00EC4F52"/>
    <w:rsid w:val="00EC5021"/>
    <w:rsid w:val="00EC502E"/>
    <w:rsid w:val="00EC511E"/>
    <w:rsid w:val="00EC5143"/>
    <w:rsid w:val="00EC51F7"/>
    <w:rsid w:val="00EC5205"/>
    <w:rsid w:val="00EC5289"/>
    <w:rsid w:val="00EC52C0"/>
    <w:rsid w:val="00EC52CC"/>
    <w:rsid w:val="00EC52FD"/>
    <w:rsid w:val="00EC5391"/>
    <w:rsid w:val="00EC53F8"/>
    <w:rsid w:val="00EC5416"/>
    <w:rsid w:val="00EC5534"/>
    <w:rsid w:val="00EC55FB"/>
    <w:rsid w:val="00EC5605"/>
    <w:rsid w:val="00EC561E"/>
    <w:rsid w:val="00EC5692"/>
    <w:rsid w:val="00EC570C"/>
    <w:rsid w:val="00EC5713"/>
    <w:rsid w:val="00EC577E"/>
    <w:rsid w:val="00EC57D6"/>
    <w:rsid w:val="00EC580A"/>
    <w:rsid w:val="00EC590E"/>
    <w:rsid w:val="00EC5925"/>
    <w:rsid w:val="00EC5B0F"/>
    <w:rsid w:val="00EC5C98"/>
    <w:rsid w:val="00EC5D6D"/>
    <w:rsid w:val="00EC5DA0"/>
    <w:rsid w:val="00EC5F66"/>
    <w:rsid w:val="00EC600D"/>
    <w:rsid w:val="00EC60F7"/>
    <w:rsid w:val="00EC61DB"/>
    <w:rsid w:val="00EC625B"/>
    <w:rsid w:val="00EC6279"/>
    <w:rsid w:val="00EC627B"/>
    <w:rsid w:val="00EC629D"/>
    <w:rsid w:val="00EC62A1"/>
    <w:rsid w:val="00EC62D3"/>
    <w:rsid w:val="00EC6380"/>
    <w:rsid w:val="00EC6414"/>
    <w:rsid w:val="00EC64A9"/>
    <w:rsid w:val="00EC64C2"/>
    <w:rsid w:val="00EC6503"/>
    <w:rsid w:val="00EC659D"/>
    <w:rsid w:val="00EC65ED"/>
    <w:rsid w:val="00EC65F0"/>
    <w:rsid w:val="00EC6710"/>
    <w:rsid w:val="00EC6725"/>
    <w:rsid w:val="00EC688E"/>
    <w:rsid w:val="00EC68A4"/>
    <w:rsid w:val="00EC691D"/>
    <w:rsid w:val="00EC6A4E"/>
    <w:rsid w:val="00EC6B82"/>
    <w:rsid w:val="00EC6BE2"/>
    <w:rsid w:val="00EC6D00"/>
    <w:rsid w:val="00EC6D11"/>
    <w:rsid w:val="00EC6D51"/>
    <w:rsid w:val="00EC6DAA"/>
    <w:rsid w:val="00EC6E80"/>
    <w:rsid w:val="00EC6EB6"/>
    <w:rsid w:val="00EC6F0F"/>
    <w:rsid w:val="00EC7011"/>
    <w:rsid w:val="00EC70DE"/>
    <w:rsid w:val="00EC70EA"/>
    <w:rsid w:val="00EC7189"/>
    <w:rsid w:val="00EC71C8"/>
    <w:rsid w:val="00EC7373"/>
    <w:rsid w:val="00EC7446"/>
    <w:rsid w:val="00EC74D7"/>
    <w:rsid w:val="00EC754E"/>
    <w:rsid w:val="00EC7559"/>
    <w:rsid w:val="00EC758C"/>
    <w:rsid w:val="00EC76B7"/>
    <w:rsid w:val="00EC76C9"/>
    <w:rsid w:val="00EC76DF"/>
    <w:rsid w:val="00EC770C"/>
    <w:rsid w:val="00EC7722"/>
    <w:rsid w:val="00EC77F8"/>
    <w:rsid w:val="00EC783C"/>
    <w:rsid w:val="00EC78E8"/>
    <w:rsid w:val="00EC78F2"/>
    <w:rsid w:val="00EC7901"/>
    <w:rsid w:val="00EC7933"/>
    <w:rsid w:val="00EC798D"/>
    <w:rsid w:val="00EC79A3"/>
    <w:rsid w:val="00EC79D8"/>
    <w:rsid w:val="00EC79EC"/>
    <w:rsid w:val="00EC7A85"/>
    <w:rsid w:val="00EC7B1B"/>
    <w:rsid w:val="00EC7B99"/>
    <w:rsid w:val="00EC7BCF"/>
    <w:rsid w:val="00EC7C24"/>
    <w:rsid w:val="00EC7CAF"/>
    <w:rsid w:val="00EC7CB9"/>
    <w:rsid w:val="00EC7CD1"/>
    <w:rsid w:val="00EC7D47"/>
    <w:rsid w:val="00EC7F15"/>
    <w:rsid w:val="00EC7F85"/>
    <w:rsid w:val="00EC7FC0"/>
    <w:rsid w:val="00EC7FE5"/>
    <w:rsid w:val="00ED0029"/>
    <w:rsid w:val="00ED00A1"/>
    <w:rsid w:val="00ED0192"/>
    <w:rsid w:val="00ED01CB"/>
    <w:rsid w:val="00ED01CE"/>
    <w:rsid w:val="00ED0224"/>
    <w:rsid w:val="00ED02D2"/>
    <w:rsid w:val="00ED0331"/>
    <w:rsid w:val="00ED0385"/>
    <w:rsid w:val="00ED03C5"/>
    <w:rsid w:val="00ED0451"/>
    <w:rsid w:val="00ED053D"/>
    <w:rsid w:val="00ED0704"/>
    <w:rsid w:val="00ED0795"/>
    <w:rsid w:val="00ED07C7"/>
    <w:rsid w:val="00ED07C9"/>
    <w:rsid w:val="00ED09AC"/>
    <w:rsid w:val="00ED0B22"/>
    <w:rsid w:val="00ED0C24"/>
    <w:rsid w:val="00ED0C7A"/>
    <w:rsid w:val="00ED0C7D"/>
    <w:rsid w:val="00ED0CE9"/>
    <w:rsid w:val="00ED0D93"/>
    <w:rsid w:val="00ED0DAA"/>
    <w:rsid w:val="00ED0EF5"/>
    <w:rsid w:val="00ED0F20"/>
    <w:rsid w:val="00ED0FAF"/>
    <w:rsid w:val="00ED0FBF"/>
    <w:rsid w:val="00ED1011"/>
    <w:rsid w:val="00ED10D9"/>
    <w:rsid w:val="00ED1112"/>
    <w:rsid w:val="00ED115E"/>
    <w:rsid w:val="00ED1182"/>
    <w:rsid w:val="00ED1196"/>
    <w:rsid w:val="00ED120E"/>
    <w:rsid w:val="00ED123A"/>
    <w:rsid w:val="00ED127A"/>
    <w:rsid w:val="00ED12A0"/>
    <w:rsid w:val="00ED1394"/>
    <w:rsid w:val="00ED14A8"/>
    <w:rsid w:val="00ED14C8"/>
    <w:rsid w:val="00ED14D3"/>
    <w:rsid w:val="00ED14E6"/>
    <w:rsid w:val="00ED1520"/>
    <w:rsid w:val="00ED1545"/>
    <w:rsid w:val="00ED1561"/>
    <w:rsid w:val="00ED1624"/>
    <w:rsid w:val="00ED1644"/>
    <w:rsid w:val="00ED1656"/>
    <w:rsid w:val="00ED16F4"/>
    <w:rsid w:val="00ED172B"/>
    <w:rsid w:val="00ED1737"/>
    <w:rsid w:val="00ED17B0"/>
    <w:rsid w:val="00ED18B0"/>
    <w:rsid w:val="00ED1951"/>
    <w:rsid w:val="00ED196C"/>
    <w:rsid w:val="00ED19C0"/>
    <w:rsid w:val="00ED1A5E"/>
    <w:rsid w:val="00ED1B3B"/>
    <w:rsid w:val="00ED1C09"/>
    <w:rsid w:val="00ED1C50"/>
    <w:rsid w:val="00ED1CB2"/>
    <w:rsid w:val="00ED1D05"/>
    <w:rsid w:val="00ED1D38"/>
    <w:rsid w:val="00ED1D6A"/>
    <w:rsid w:val="00ED1E2B"/>
    <w:rsid w:val="00ED1E36"/>
    <w:rsid w:val="00ED1E87"/>
    <w:rsid w:val="00ED1EB1"/>
    <w:rsid w:val="00ED1F07"/>
    <w:rsid w:val="00ED1F0C"/>
    <w:rsid w:val="00ED1F2E"/>
    <w:rsid w:val="00ED1F81"/>
    <w:rsid w:val="00ED1FF4"/>
    <w:rsid w:val="00ED207D"/>
    <w:rsid w:val="00ED218A"/>
    <w:rsid w:val="00ED224F"/>
    <w:rsid w:val="00ED2274"/>
    <w:rsid w:val="00ED227B"/>
    <w:rsid w:val="00ED2320"/>
    <w:rsid w:val="00ED23FC"/>
    <w:rsid w:val="00ED2471"/>
    <w:rsid w:val="00ED2482"/>
    <w:rsid w:val="00ED25F4"/>
    <w:rsid w:val="00ED26C6"/>
    <w:rsid w:val="00ED271B"/>
    <w:rsid w:val="00ED275B"/>
    <w:rsid w:val="00ED2776"/>
    <w:rsid w:val="00ED27C0"/>
    <w:rsid w:val="00ED2916"/>
    <w:rsid w:val="00ED291E"/>
    <w:rsid w:val="00ED29E6"/>
    <w:rsid w:val="00ED2A79"/>
    <w:rsid w:val="00ED2A80"/>
    <w:rsid w:val="00ED2AD6"/>
    <w:rsid w:val="00ED2AEF"/>
    <w:rsid w:val="00ED2C83"/>
    <w:rsid w:val="00ED2C8E"/>
    <w:rsid w:val="00ED2CA4"/>
    <w:rsid w:val="00ED2CB7"/>
    <w:rsid w:val="00ED2D56"/>
    <w:rsid w:val="00ED2D6F"/>
    <w:rsid w:val="00ED2DA9"/>
    <w:rsid w:val="00ED2E6C"/>
    <w:rsid w:val="00ED2E8A"/>
    <w:rsid w:val="00ED2E98"/>
    <w:rsid w:val="00ED3100"/>
    <w:rsid w:val="00ED31B9"/>
    <w:rsid w:val="00ED3245"/>
    <w:rsid w:val="00ED326C"/>
    <w:rsid w:val="00ED32C7"/>
    <w:rsid w:val="00ED3321"/>
    <w:rsid w:val="00ED3366"/>
    <w:rsid w:val="00ED336C"/>
    <w:rsid w:val="00ED33A7"/>
    <w:rsid w:val="00ED34A6"/>
    <w:rsid w:val="00ED35C0"/>
    <w:rsid w:val="00ED3664"/>
    <w:rsid w:val="00ED375A"/>
    <w:rsid w:val="00ED37AA"/>
    <w:rsid w:val="00ED37CE"/>
    <w:rsid w:val="00ED37DD"/>
    <w:rsid w:val="00ED38E5"/>
    <w:rsid w:val="00ED39C7"/>
    <w:rsid w:val="00ED3B3B"/>
    <w:rsid w:val="00ED3B5D"/>
    <w:rsid w:val="00ED3BA9"/>
    <w:rsid w:val="00ED3C28"/>
    <w:rsid w:val="00ED3CE9"/>
    <w:rsid w:val="00ED3D73"/>
    <w:rsid w:val="00ED3DA4"/>
    <w:rsid w:val="00ED3E49"/>
    <w:rsid w:val="00ED3ECF"/>
    <w:rsid w:val="00ED3F45"/>
    <w:rsid w:val="00ED3F6C"/>
    <w:rsid w:val="00ED3FBE"/>
    <w:rsid w:val="00ED3FD3"/>
    <w:rsid w:val="00ED3FE7"/>
    <w:rsid w:val="00ED4143"/>
    <w:rsid w:val="00ED414E"/>
    <w:rsid w:val="00ED41AE"/>
    <w:rsid w:val="00ED4265"/>
    <w:rsid w:val="00ED42AE"/>
    <w:rsid w:val="00ED42F6"/>
    <w:rsid w:val="00ED42FA"/>
    <w:rsid w:val="00ED4340"/>
    <w:rsid w:val="00ED4400"/>
    <w:rsid w:val="00ED44FD"/>
    <w:rsid w:val="00ED4605"/>
    <w:rsid w:val="00ED4624"/>
    <w:rsid w:val="00ED4679"/>
    <w:rsid w:val="00ED477C"/>
    <w:rsid w:val="00ED47C7"/>
    <w:rsid w:val="00ED48BB"/>
    <w:rsid w:val="00ED49CE"/>
    <w:rsid w:val="00ED4A02"/>
    <w:rsid w:val="00ED4A26"/>
    <w:rsid w:val="00ED4A2F"/>
    <w:rsid w:val="00ED4A39"/>
    <w:rsid w:val="00ED4A57"/>
    <w:rsid w:val="00ED4A5B"/>
    <w:rsid w:val="00ED4A7B"/>
    <w:rsid w:val="00ED4AC4"/>
    <w:rsid w:val="00ED4B43"/>
    <w:rsid w:val="00ED4BD9"/>
    <w:rsid w:val="00ED4BE0"/>
    <w:rsid w:val="00ED4CA0"/>
    <w:rsid w:val="00ED4CCE"/>
    <w:rsid w:val="00ED4CF6"/>
    <w:rsid w:val="00ED4E6C"/>
    <w:rsid w:val="00ED4ECC"/>
    <w:rsid w:val="00ED4F09"/>
    <w:rsid w:val="00ED4F79"/>
    <w:rsid w:val="00ED5139"/>
    <w:rsid w:val="00ED51A2"/>
    <w:rsid w:val="00ED51E4"/>
    <w:rsid w:val="00ED51F3"/>
    <w:rsid w:val="00ED52F8"/>
    <w:rsid w:val="00ED5348"/>
    <w:rsid w:val="00ED53E1"/>
    <w:rsid w:val="00ED5450"/>
    <w:rsid w:val="00ED54D5"/>
    <w:rsid w:val="00ED5690"/>
    <w:rsid w:val="00ED56E5"/>
    <w:rsid w:val="00ED56EE"/>
    <w:rsid w:val="00ED56F5"/>
    <w:rsid w:val="00ED57C2"/>
    <w:rsid w:val="00ED582B"/>
    <w:rsid w:val="00ED58E0"/>
    <w:rsid w:val="00ED598D"/>
    <w:rsid w:val="00ED59DE"/>
    <w:rsid w:val="00ED5A71"/>
    <w:rsid w:val="00ED5AC6"/>
    <w:rsid w:val="00ED5ACA"/>
    <w:rsid w:val="00ED5B17"/>
    <w:rsid w:val="00ED5B7C"/>
    <w:rsid w:val="00ED5B97"/>
    <w:rsid w:val="00ED5CCD"/>
    <w:rsid w:val="00ED5CD9"/>
    <w:rsid w:val="00ED5D58"/>
    <w:rsid w:val="00ED5E5D"/>
    <w:rsid w:val="00ED5F03"/>
    <w:rsid w:val="00ED5F8E"/>
    <w:rsid w:val="00ED5FF6"/>
    <w:rsid w:val="00ED600A"/>
    <w:rsid w:val="00ED6078"/>
    <w:rsid w:val="00ED6095"/>
    <w:rsid w:val="00ED6118"/>
    <w:rsid w:val="00ED61EF"/>
    <w:rsid w:val="00ED628F"/>
    <w:rsid w:val="00ED63E5"/>
    <w:rsid w:val="00ED63FE"/>
    <w:rsid w:val="00ED6461"/>
    <w:rsid w:val="00ED64A6"/>
    <w:rsid w:val="00ED64C9"/>
    <w:rsid w:val="00ED64FC"/>
    <w:rsid w:val="00ED651A"/>
    <w:rsid w:val="00ED653E"/>
    <w:rsid w:val="00ED6540"/>
    <w:rsid w:val="00ED656D"/>
    <w:rsid w:val="00ED6621"/>
    <w:rsid w:val="00ED663C"/>
    <w:rsid w:val="00ED66C0"/>
    <w:rsid w:val="00ED66DD"/>
    <w:rsid w:val="00ED66F3"/>
    <w:rsid w:val="00ED670C"/>
    <w:rsid w:val="00ED673E"/>
    <w:rsid w:val="00ED678A"/>
    <w:rsid w:val="00ED67C6"/>
    <w:rsid w:val="00ED68F4"/>
    <w:rsid w:val="00ED6904"/>
    <w:rsid w:val="00ED692D"/>
    <w:rsid w:val="00ED6946"/>
    <w:rsid w:val="00ED697B"/>
    <w:rsid w:val="00ED6987"/>
    <w:rsid w:val="00ED69C6"/>
    <w:rsid w:val="00ED6A17"/>
    <w:rsid w:val="00ED6A4A"/>
    <w:rsid w:val="00ED6C31"/>
    <w:rsid w:val="00ED6CF8"/>
    <w:rsid w:val="00ED6D07"/>
    <w:rsid w:val="00ED6D48"/>
    <w:rsid w:val="00ED6DD9"/>
    <w:rsid w:val="00ED6E2E"/>
    <w:rsid w:val="00ED6EDF"/>
    <w:rsid w:val="00ED6F56"/>
    <w:rsid w:val="00ED702B"/>
    <w:rsid w:val="00ED707D"/>
    <w:rsid w:val="00ED7246"/>
    <w:rsid w:val="00ED72E7"/>
    <w:rsid w:val="00ED733E"/>
    <w:rsid w:val="00ED7412"/>
    <w:rsid w:val="00ED7433"/>
    <w:rsid w:val="00ED746D"/>
    <w:rsid w:val="00ED757D"/>
    <w:rsid w:val="00ED75CB"/>
    <w:rsid w:val="00ED75D0"/>
    <w:rsid w:val="00ED7623"/>
    <w:rsid w:val="00ED763A"/>
    <w:rsid w:val="00ED764D"/>
    <w:rsid w:val="00ED766B"/>
    <w:rsid w:val="00ED76C0"/>
    <w:rsid w:val="00ED7717"/>
    <w:rsid w:val="00ED771E"/>
    <w:rsid w:val="00ED775F"/>
    <w:rsid w:val="00ED77A0"/>
    <w:rsid w:val="00ED77B4"/>
    <w:rsid w:val="00ED77FA"/>
    <w:rsid w:val="00ED7885"/>
    <w:rsid w:val="00ED78A8"/>
    <w:rsid w:val="00ED7937"/>
    <w:rsid w:val="00ED7950"/>
    <w:rsid w:val="00ED7991"/>
    <w:rsid w:val="00ED7A06"/>
    <w:rsid w:val="00ED7A2D"/>
    <w:rsid w:val="00ED7A30"/>
    <w:rsid w:val="00ED7AA7"/>
    <w:rsid w:val="00ED7BB4"/>
    <w:rsid w:val="00ED7BF2"/>
    <w:rsid w:val="00ED7C5D"/>
    <w:rsid w:val="00ED7C8E"/>
    <w:rsid w:val="00ED7CFB"/>
    <w:rsid w:val="00ED7D58"/>
    <w:rsid w:val="00ED7E20"/>
    <w:rsid w:val="00ED7EB4"/>
    <w:rsid w:val="00ED7EC9"/>
    <w:rsid w:val="00ED7F88"/>
    <w:rsid w:val="00ED7FCB"/>
    <w:rsid w:val="00ED7FEA"/>
    <w:rsid w:val="00EE0005"/>
    <w:rsid w:val="00EE0010"/>
    <w:rsid w:val="00EE01D9"/>
    <w:rsid w:val="00EE01EE"/>
    <w:rsid w:val="00EE0209"/>
    <w:rsid w:val="00EE025A"/>
    <w:rsid w:val="00EE0277"/>
    <w:rsid w:val="00EE027D"/>
    <w:rsid w:val="00EE0316"/>
    <w:rsid w:val="00EE0325"/>
    <w:rsid w:val="00EE0379"/>
    <w:rsid w:val="00EE0399"/>
    <w:rsid w:val="00EE0433"/>
    <w:rsid w:val="00EE0442"/>
    <w:rsid w:val="00EE0540"/>
    <w:rsid w:val="00EE05EB"/>
    <w:rsid w:val="00EE0655"/>
    <w:rsid w:val="00EE06B1"/>
    <w:rsid w:val="00EE07DB"/>
    <w:rsid w:val="00EE0811"/>
    <w:rsid w:val="00EE08F9"/>
    <w:rsid w:val="00EE098F"/>
    <w:rsid w:val="00EE09C7"/>
    <w:rsid w:val="00EE09DB"/>
    <w:rsid w:val="00EE0A08"/>
    <w:rsid w:val="00EE0B22"/>
    <w:rsid w:val="00EE0B7E"/>
    <w:rsid w:val="00EE0C81"/>
    <w:rsid w:val="00EE0D30"/>
    <w:rsid w:val="00EE0D7C"/>
    <w:rsid w:val="00EE0E9C"/>
    <w:rsid w:val="00EE0EA8"/>
    <w:rsid w:val="00EE0ED1"/>
    <w:rsid w:val="00EE0F1C"/>
    <w:rsid w:val="00EE0F92"/>
    <w:rsid w:val="00EE10B9"/>
    <w:rsid w:val="00EE111F"/>
    <w:rsid w:val="00EE1133"/>
    <w:rsid w:val="00EE1274"/>
    <w:rsid w:val="00EE1306"/>
    <w:rsid w:val="00EE1318"/>
    <w:rsid w:val="00EE134C"/>
    <w:rsid w:val="00EE136B"/>
    <w:rsid w:val="00EE13FC"/>
    <w:rsid w:val="00EE13FF"/>
    <w:rsid w:val="00EE152D"/>
    <w:rsid w:val="00EE1550"/>
    <w:rsid w:val="00EE158F"/>
    <w:rsid w:val="00EE16C3"/>
    <w:rsid w:val="00EE1784"/>
    <w:rsid w:val="00EE1791"/>
    <w:rsid w:val="00EE17B5"/>
    <w:rsid w:val="00EE17F0"/>
    <w:rsid w:val="00EE182D"/>
    <w:rsid w:val="00EE185D"/>
    <w:rsid w:val="00EE1943"/>
    <w:rsid w:val="00EE19FD"/>
    <w:rsid w:val="00EE1A5C"/>
    <w:rsid w:val="00EE1B17"/>
    <w:rsid w:val="00EE1B62"/>
    <w:rsid w:val="00EE1BE0"/>
    <w:rsid w:val="00EE1C62"/>
    <w:rsid w:val="00EE1C78"/>
    <w:rsid w:val="00EE1C9E"/>
    <w:rsid w:val="00EE1CBF"/>
    <w:rsid w:val="00EE1D15"/>
    <w:rsid w:val="00EE1D45"/>
    <w:rsid w:val="00EE1D6E"/>
    <w:rsid w:val="00EE1DA8"/>
    <w:rsid w:val="00EE1DDD"/>
    <w:rsid w:val="00EE1E23"/>
    <w:rsid w:val="00EE208E"/>
    <w:rsid w:val="00EE2162"/>
    <w:rsid w:val="00EE217A"/>
    <w:rsid w:val="00EE21C8"/>
    <w:rsid w:val="00EE21F6"/>
    <w:rsid w:val="00EE2299"/>
    <w:rsid w:val="00EE22E3"/>
    <w:rsid w:val="00EE22F5"/>
    <w:rsid w:val="00EE2348"/>
    <w:rsid w:val="00EE2364"/>
    <w:rsid w:val="00EE23AA"/>
    <w:rsid w:val="00EE23DC"/>
    <w:rsid w:val="00EE240B"/>
    <w:rsid w:val="00EE2418"/>
    <w:rsid w:val="00EE24CA"/>
    <w:rsid w:val="00EE2579"/>
    <w:rsid w:val="00EE257E"/>
    <w:rsid w:val="00EE25C5"/>
    <w:rsid w:val="00EE25CF"/>
    <w:rsid w:val="00EE25F3"/>
    <w:rsid w:val="00EE267E"/>
    <w:rsid w:val="00EE26B6"/>
    <w:rsid w:val="00EE2771"/>
    <w:rsid w:val="00EE289F"/>
    <w:rsid w:val="00EE28B0"/>
    <w:rsid w:val="00EE298F"/>
    <w:rsid w:val="00EE29F8"/>
    <w:rsid w:val="00EE2A82"/>
    <w:rsid w:val="00EE2AB7"/>
    <w:rsid w:val="00EE2C35"/>
    <w:rsid w:val="00EE2C47"/>
    <w:rsid w:val="00EE2C58"/>
    <w:rsid w:val="00EE2CB2"/>
    <w:rsid w:val="00EE2CE1"/>
    <w:rsid w:val="00EE2CEC"/>
    <w:rsid w:val="00EE2D57"/>
    <w:rsid w:val="00EE2E8E"/>
    <w:rsid w:val="00EE2EA8"/>
    <w:rsid w:val="00EE2F3A"/>
    <w:rsid w:val="00EE2F55"/>
    <w:rsid w:val="00EE2F5B"/>
    <w:rsid w:val="00EE2F6D"/>
    <w:rsid w:val="00EE302A"/>
    <w:rsid w:val="00EE306D"/>
    <w:rsid w:val="00EE30BE"/>
    <w:rsid w:val="00EE31A4"/>
    <w:rsid w:val="00EE3230"/>
    <w:rsid w:val="00EE3279"/>
    <w:rsid w:val="00EE328F"/>
    <w:rsid w:val="00EE3383"/>
    <w:rsid w:val="00EE3424"/>
    <w:rsid w:val="00EE3525"/>
    <w:rsid w:val="00EE3635"/>
    <w:rsid w:val="00EE3692"/>
    <w:rsid w:val="00EE38AF"/>
    <w:rsid w:val="00EE38F8"/>
    <w:rsid w:val="00EE3905"/>
    <w:rsid w:val="00EE390D"/>
    <w:rsid w:val="00EE3A32"/>
    <w:rsid w:val="00EE3A60"/>
    <w:rsid w:val="00EE3B6B"/>
    <w:rsid w:val="00EE3B8B"/>
    <w:rsid w:val="00EE3BC7"/>
    <w:rsid w:val="00EE3BF5"/>
    <w:rsid w:val="00EE3C11"/>
    <w:rsid w:val="00EE3CD0"/>
    <w:rsid w:val="00EE3DCB"/>
    <w:rsid w:val="00EE3DEC"/>
    <w:rsid w:val="00EE3E08"/>
    <w:rsid w:val="00EE3E78"/>
    <w:rsid w:val="00EE3EEA"/>
    <w:rsid w:val="00EE3EF1"/>
    <w:rsid w:val="00EE3FD3"/>
    <w:rsid w:val="00EE4049"/>
    <w:rsid w:val="00EE4052"/>
    <w:rsid w:val="00EE40D4"/>
    <w:rsid w:val="00EE415D"/>
    <w:rsid w:val="00EE4199"/>
    <w:rsid w:val="00EE41BB"/>
    <w:rsid w:val="00EE41C3"/>
    <w:rsid w:val="00EE41FF"/>
    <w:rsid w:val="00EE4291"/>
    <w:rsid w:val="00EE42AF"/>
    <w:rsid w:val="00EE42FF"/>
    <w:rsid w:val="00EE433C"/>
    <w:rsid w:val="00EE43F2"/>
    <w:rsid w:val="00EE4462"/>
    <w:rsid w:val="00EE44AA"/>
    <w:rsid w:val="00EE44F4"/>
    <w:rsid w:val="00EE4568"/>
    <w:rsid w:val="00EE4612"/>
    <w:rsid w:val="00EE4616"/>
    <w:rsid w:val="00EE4637"/>
    <w:rsid w:val="00EE4692"/>
    <w:rsid w:val="00EE4788"/>
    <w:rsid w:val="00EE47BE"/>
    <w:rsid w:val="00EE4804"/>
    <w:rsid w:val="00EE484B"/>
    <w:rsid w:val="00EE4A08"/>
    <w:rsid w:val="00EE4AA8"/>
    <w:rsid w:val="00EE4AB0"/>
    <w:rsid w:val="00EE4ADA"/>
    <w:rsid w:val="00EE4B3E"/>
    <w:rsid w:val="00EE4B5E"/>
    <w:rsid w:val="00EE4BA8"/>
    <w:rsid w:val="00EE4BC2"/>
    <w:rsid w:val="00EE4C0E"/>
    <w:rsid w:val="00EE4C29"/>
    <w:rsid w:val="00EE4CCF"/>
    <w:rsid w:val="00EE4D08"/>
    <w:rsid w:val="00EE4D95"/>
    <w:rsid w:val="00EE4E9B"/>
    <w:rsid w:val="00EE4EC5"/>
    <w:rsid w:val="00EE4FAE"/>
    <w:rsid w:val="00EE500F"/>
    <w:rsid w:val="00EE50EF"/>
    <w:rsid w:val="00EE516A"/>
    <w:rsid w:val="00EE5409"/>
    <w:rsid w:val="00EE5422"/>
    <w:rsid w:val="00EE549E"/>
    <w:rsid w:val="00EE54F9"/>
    <w:rsid w:val="00EE555B"/>
    <w:rsid w:val="00EE55B1"/>
    <w:rsid w:val="00EE566F"/>
    <w:rsid w:val="00EE5720"/>
    <w:rsid w:val="00EE574C"/>
    <w:rsid w:val="00EE579D"/>
    <w:rsid w:val="00EE5831"/>
    <w:rsid w:val="00EE588F"/>
    <w:rsid w:val="00EE58AE"/>
    <w:rsid w:val="00EE58DF"/>
    <w:rsid w:val="00EE5984"/>
    <w:rsid w:val="00EE59EC"/>
    <w:rsid w:val="00EE5A0C"/>
    <w:rsid w:val="00EE5A5C"/>
    <w:rsid w:val="00EE5A83"/>
    <w:rsid w:val="00EE5B04"/>
    <w:rsid w:val="00EE5BEB"/>
    <w:rsid w:val="00EE5C83"/>
    <w:rsid w:val="00EE5DF0"/>
    <w:rsid w:val="00EE5E13"/>
    <w:rsid w:val="00EE5E6D"/>
    <w:rsid w:val="00EE5E6E"/>
    <w:rsid w:val="00EE5EBE"/>
    <w:rsid w:val="00EE5F63"/>
    <w:rsid w:val="00EE5FED"/>
    <w:rsid w:val="00EE6009"/>
    <w:rsid w:val="00EE6085"/>
    <w:rsid w:val="00EE60F4"/>
    <w:rsid w:val="00EE6112"/>
    <w:rsid w:val="00EE61A9"/>
    <w:rsid w:val="00EE61B9"/>
    <w:rsid w:val="00EE61C6"/>
    <w:rsid w:val="00EE6251"/>
    <w:rsid w:val="00EE62F8"/>
    <w:rsid w:val="00EE62FE"/>
    <w:rsid w:val="00EE632D"/>
    <w:rsid w:val="00EE63D3"/>
    <w:rsid w:val="00EE6407"/>
    <w:rsid w:val="00EE6428"/>
    <w:rsid w:val="00EE645C"/>
    <w:rsid w:val="00EE64A9"/>
    <w:rsid w:val="00EE653E"/>
    <w:rsid w:val="00EE659A"/>
    <w:rsid w:val="00EE65C6"/>
    <w:rsid w:val="00EE6634"/>
    <w:rsid w:val="00EE6695"/>
    <w:rsid w:val="00EE6781"/>
    <w:rsid w:val="00EE67B7"/>
    <w:rsid w:val="00EE67BA"/>
    <w:rsid w:val="00EE67E3"/>
    <w:rsid w:val="00EE68D0"/>
    <w:rsid w:val="00EE698A"/>
    <w:rsid w:val="00EE69AE"/>
    <w:rsid w:val="00EE69C9"/>
    <w:rsid w:val="00EE6A9B"/>
    <w:rsid w:val="00EE6AA2"/>
    <w:rsid w:val="00EE6AB1"/>
    <w:rsid w:val="00EE6BEF"/>
    <w:rsid w:val="00EE6C4D"/>
    <w:rsid w:val="00EE6CB2"/>
    <w:rsid w:val="00EE6CC6"/>
    <w:rsid w:val="00EE6D61"/>
    <w:rsid w:val="00EE6F40"/>
    <w:rsid w:val="00EE6F59"/>
    <w:rsid w:val="00EE6FBE"/>
    <w:rsid w:val="00EE70A1"/>
    <w:rsid w:val="00EE7116"/>
    <w:rsid w:val="00EE7129"/>
    <w:rsid w:val="00EE7150"/>
    <w:rsid w:val="00EE715B"/>
    <w:rsid w:val="00EE7165"/>
    <w:rsid w:val="00EE7173"/>
    <w:rsid w:val="00EE7195"/>
    <w:rsid w:val="00EE71EE"/>
    <w:rsid w:val="00EE7280"/>
    <w:rsid w:val="00EE729C"/>
    <w:rsid w:val="00EE72B6"/>
    <w:rsid w:val="00EE72E5"/>
    <w:rsid w:val="00EE7354"/>
    <w:rsid w:val="00EE739B"/>
    <w:rsid w:val="00EE73F0"/>
    <w:rsid w:val="00EE74E1"/>
    <w:rsid w:val="00EE75A0"/>
    <w:rsid w:val="00EE75F9"/>
    <w:rsid w:val="00EE764B"/>
    <w:rsid w:val="00EE7683"/>
    <w:rsid w:val="00EE7724"/>
    <w:rsid w:val="00EE7742"/>
    <w:rsid w:val="00EE7849"/>
    <w:rsid w:val="00EE7860"/>
    <w:rsid w:val="00EE78D7"/>
    <w:rsid w:val="00EE78E2"/>
    <w:rsid w:val="00EE7929"/>
    <w:rsid w:val="00EE79A1"/>
    <w:rsid w:val="00EE7A11"/>
    <w:rsid w:val="00EE7A56"/>
    <w:rsid w:val="00EE7A9B"/>
    <w:rsid w:val="00EE7B63"/>
    <w:rsid w:val="00EE7B6A"/>
    <w:rsid w:val="00EE7B7E"/>
    <w:rsid w:val="00EE7BF5"/>
    <w:rsid w:val="00EE7C33"/>
    <w:rsid w:val="00EE7C7D"/>
    <w:rsid w:val="00EE7D8B"/>
    <w:rsid w:val="00EE7DF1"/>
    <w:rsid w:val="00EE7E38"/>
    <w:rsid w:val="00EE7FCA"/>
    <w:rsid w:val="00EF0044"/>
    <w:rsid w:val="00EF005A"/>
    <w:rsid w:val="00EF008A"/>
    <w:rsid w:val="00EF00ED"/>
    <w:rsid w:val="00EF0223"/>
    <w:rsid w:val="00EF0247"/>
    <w:rsid w:val="00EF02DF"/>
    <w:rsid w:val="00EF0366"/>
    <w:rsid w:val="00EF03AD"/>
    <w:rsid w:val="00EF042E"/>
    <w:rsid w:val="00EF04BA"/>
    <w:rsid w:val="00EF050D"/>
    <w:rsid w:val="00EF0539"/>
    <w:rsid w:val="00EF054F"/>
    <w:rsid w:val="00EF058E"/>
    <w:rsid w:val="00EF05E7"/>
    <w:rsid w:val="00EF060A"/>
    <w:rsid w:val="00EF06B4"/>
    <w:rsid w:val="00EF06B6"/>
    <w:rsid w:val="00EF06BB"/>
    <w:rsid w:val="00EF06DF"/>
    <w:rsid w:val="00EF075A"/>
    <w:rsid w:val="00EF07BC"/>
    <w:rsid w:val="00EF07DF"/>
    <w:rsid w:val="00EF082D"/>
    <w:rsid w:val="00EF0860"/>
    <w:rsid w:val="00EF0899"/>
    <w:rsid w:val="00EF08D9"/>
    <w:rsid w:val="00EF0911"/>
    <w:rsid w:val="00EF09ED"/>
    <w:rsid w:val="00EF09FF"/>
    <w:rsid w:val="00EF0A08"/>
    <w:rsid w:val="00EF0B8B"/>
    <w:rsid w:val="00EF0BE1"/>
    <w:rsid w:val="00EF0D0D"/>
    <w:rsid w:val="00EF0D2E"/>
    <w:rsid w:val="00EF0DD1"/>
    <w:rsid w:val="00EF0E0E"/>
    <w:rsid w:val="00EF0E72"/>
    <w:rsid w:val="00EF0F10"/>
    <w:rsid w:val="00EF0F92"/>
    <w:rsid w:val="00EF10B9"/>
    <w:rsid w:val="00EF1226"/>
    <w:rsid w:val="00EF1286"/>
    <w:rsid w:val="00EF12BE"/>
    <w:rsid w:val="00EF12FE"/>
    <w:rsid w:val="00EF147B"/>
    <w:rsid w:val="00EF148C"/>
    <w:rsid w:val="00EF14C1"/>
    <w:rsid w:val="00EF14C4"/>
    <w:rsid w:val="00EF1560"/>
    <w:rsid w:val="00EF15BA"/>
    <w:rsid w:val="00EF1641"/>
    <w:rsid w:val="00EF1705"/>
    <w:rsid w:val="00EF1742"/>
    <w:rsid w:val="00EF178A"/>
    <w:rsid w:val="00EF1803"/>
    <w:rsid w:val="00EF1847"/>
    <w:rsid w:val="00EF18A8"/>
    <w:rsid w:val="00EF18CC"/>
    <w:rsid w:val="00EF1993"/>
    <w:rsid w:val="00EF19F4"/>
    <w:rsid w:val="00EF1A2D"/>
    <w:rsid w:val="00EF1B0E"/>
    <w:rsid w:val="00EF1B84"/>
    <w:rsid w:val="00EF1B9C"/>
    <w:rsid w:val="00EF1D65"/>
    <w:rsid w:val="00EF1DA5"/>
    <w:rsid w:val="00EF1DCF"/>
    <w:rsid w:val="00EF1DDA"/>
    <w:rsid w:val="00EF1E88"/>
    <w:rsid w:val="00EF1F36"/>
    <w:rsid w:val="00EF1F52"/>
    <w:rsid w:val="00EF1F6C"/>
    <w:rsid w:val="00EF202E"/>
    <w:rsid w:val="00EF213B"/>
    <w:rsid w:val="00EF2151"/>
    <w:rsid w:val="00EF219B"/>
    <w:rsid w:val="00EF21CE"/>
    <w:rsid w:val="00EF222A"/>
    <w:rsid w:val="00EF2266"/>
    <w:rsid w:val="00EF22A4"/>
    <w:rsid w:val="00EF22EC"/>
    <w:rsid w:val="00EF2302"/>
    <w:rsid w:val="00EF2437"/>
    <w:rsid w:val="00EF24A3"/>
    <w:rsid w:val="00EF2547"/>
    <w:rsid w:val="00EF255B"/>
    <w:rsid w:val="00EF262C"/>
    <w:rsid w:val="00EF26C6"/>
    <w:rsid w:val="00EF26DD"/>
    <w:rsid w:val="00EF2703"/>
    <w:rsid w:val="00EF27B7"/>
    <w:rsid w:val="00EF27D9"/>
    <w:rsid w:val="00EF288F"/>
    <w:rsid w:val="00EF28A7"/>
    <w:rsid w:val="00EF2924"/>
    <w:rsid w:val="00EF293B"/>
    <w:rsid w:val="00EF2A5F"/>
    <w:rsid w:val="00EF2AE5"/>
    <w:rsid w:val="00EF2AEC"/>
    <w:rsid w:val="00EF2AED"/>
    <w:rsid w:val="00EF2AFE"/>
    <w:rsid w:val="00EF2B5D"/>
    <w:rsid w:val="00EF2B68"/>
    <w:rsid w:val="00EF2C1D"/>
    <w:rsid w:val="00EF2D91"/>
    <w:rsid w:val="00EF2E66"/>
    <w:rsid w:val="00EF2ECA"/>
    <w:rsid w:val="00EF2F13"/>
    <w:rsid w:val="00EF2F34"/>
    <w:rsid w:val="00EF2F90"/>
    <w:rsid w:val="00EF3086"/>
    <w:rsid w:val="00EF30A1"/>
    <w:rsid w:val="00EF315D"/>
    <w:rsid w:val="00EF31D6"/>
    <w:rsid w:val="00EF31DD"/>
    <w:rsid w:val="00EF31DE"/>
    <w:rsid w:val="00EF3217"/>
    <w:rsid w:val="00EF3289"/>
    <w:rsid w:val="00EF3382"/>
    <w:rsid w:val="00EF33B0"/>
    <w:rsid w:val="00EF33D9"/>
    <w:rsid w:val="00EF34BF"/>
    <w:rsid w:val="00EF34F6"/>
    <w:rsid w:val="00EF3547"/>
    <w:rsid w:val="00EF3709"/>
    <w:rsid w:val="00EF3774"/>
    <w:rsid w:val="00EF3787"/>
    <w:rsid w:val="00EF387C"/>
    <w:rsid w:val="00EF38FD"/>
    <w:rsid w:val="00EF3A45"/>
    <w:rsid w:val="00EF3A9A"/>
    <w:rsid w:val="00EF3B44"/>
    <w:rsid w:val="00EF3B4F"/>
    <w:rsid w:val="00EF3B7D"/>
    <w:rsid w:val="00EF3B93"/>
    <w:rsid w:val="00EF3BD1"/>
    <w:rsid w:val="00EF3C53"/>
    <w:rsid w:val="00EF3CBA"/>
    <w:rsid w:val="00EF3D0E"/>
    <w:rsid w:val="00EF3D5A"/>
    <w:rsid w:val="00EF3D92"/>
    <w:rsid w:val="00EF3DEE"/>
    <w:rsid w:val="00EF3DFC"/>
    <w:rsid w:val="00EF3E6E"/>
    <w:rsid w:val="00EF3EFB"/>
    <w:rsid w:val="00EF3EFE"/>
    <w:rsid w:val="00EF3FBE"/>
    <w:rsid w:val="00EF40A2"/>
    <w:rsid w:val="00EF40B1"/>
    <w:rsid w:val="00EF40D6"/>
    <w:rsid w:val="00EF4103"/>
    <w:rsid w:val="00EF4105"/>
    <w:rsid w:val="00EF4227"/>
    <w:rsid w:val="00EF42DA"/>
    <w:rsid w:val="00EF42E1"/>
    <w:rsid w:val="00EF4320"/>
    <w:rsid w:val="00EF435F"/>
    <w:rsid w:val="00EF4378"/>
    <w:rsid w:val="00EF439E"/>
    <w:rsid w:val="00EF43C9"/>
    <w:rsid w:val="00EF43D3"/>
    <w:rsid w:val="00EF4420"/>
    <w:rsid w:val="00EF450B"/>
    <w:rsid w:val="00EF450C"/>
    <w:rsid w:val="00EF4546"/>
    <w:rsid w:val="00EF45E6"/>
    <w:rsid w:val="00EF468D"/>
    <w:rsid w:val="00EF4783"/>
    <w:rsid w:val="00EF479A"/>
    <w:rsid w:val="00EF4808"/>
    <w:rsid w:val="00EF483B"/>
    <w:rsid w:val="00EF48AD"/>
    <w:rsid w:val="00EF48B1"/>
    <w:rsid w:val="00EF4945"/>
    <w:rsid w:val="00EF4A76"/>
    <w:rsid w:val="00EF4A9F"/>
    <w:rsid w:val="00EF4AAE"/>
    <w:rsid w:val="00EF4AB2"/>
    <w:rsid w:val="00EF4B61"/>
    <w:rsid w:val="00EF4CA5"/>
    <w:rsid w:val="00EF4D81"/>
    <w:rsid w:val="00EF4D89"/>
    <w:rsid w:val="00EF4D93"/>
    <w:rsid w:val="00EF4DB5"/>
    <w:rsid w:val="00EF4DC8"/>
    <w:rsid w:val="00EF4DCB"/>
    <w:rsid w:val="00EF4E21"/>
    <w:rsid w:val="00EF4E34"/>
    <w:rsid w:val="00EF4E7C"/>
    <w:rsid w:val="00EF4F24"/>
    <w:rsid w:val="00EF508B"/>
    <w:rsid w:val="00EF50FD"/>
    <w:rsid w:val="00EF513C"/>
    <w:rsid w:val="00EF5143"/>
    <w:rsid w:val="00EF514E"/>
    <w:rsid w:val="00EF5151"/>
    <w:rsid w:val="00EF516A"/>
    <w:rsid w:val="00EF51AF"/>
    <w:rsid w:val="00EF51B3"/>
    <w:rsid w:val="00EF5214"/>
    <w:rsid w:val="00EF5297"/>
    <w:rsid w:val="00EF52D4"/>
    <w:rsid w:val="00EF52F7"/>
    <w:rsid w:val="00EF5362"/>
    <w:rsid w:val="00EF548E"/>
    <w:rsid w:val="00EF551F"/>
    <w:rsid w:val="00EF5520"/>
    <w:rsid w:val="00EF5729"/>
    <w:rsid w:val="00EF578D"/>
    <w:rsid w:val="00EF57EC"/>
    <w:rsid w:val="00EF58BC"/>
    <w:rsid w:val="00EF5912"/>
    <w:rsid w:val="00EF5998"/>
    <w:rsid w:val="00EF59B8"/>
    <w:rsid w:val="00EF5B4C"/>
    <w:rsid w:val="00EF5C1C"/>
    <w:rsid w:val="00EF5C21"/>
    <w:rsid w:val="00EF5CD7"/>
    <w:rsid w:val="00EF5D11"/>
    <w:rsid w:val="00EF5DF2"/>
    <w:rsid w:val="00EF5E1A"/>
    <w:rsid w:val="00EF5E23"/>
    <w:rsid w:val="00EF5EBE"/>
    <w:rsid w:val="00EF6049"/>
    <w:rsid w:val="00EF60DD"/>
    <w:rsid w:val="00EF6111"/>
    <w:rsid w:val="00EF611E"/>
    <w:rsid w:val="00EF612F"/>
    <w:rsid w:val="00EF61E1"/>
    <w:rsid w:val="00EF6262"/>
    <w:rsid w:val="00EF62EF"/>
    <w:rsid w:val="00EF630C"/>
    <w:rsid w:val="00EF6345"/>
    <w:rsid w:val="00EF6352"/>
    <w:rsid w:val="00EF63EA"/>
    <w:rsid w:val="00EF64A7"/>
    <w:rsid w:val="00EF64C7"/>
    <w:rsid w:val="00EF64DE"/>
    <w:rsid w:val="00EF64E2"/>
    <w:rsid w:val="00EF6543"/>
    <w:rsid w:val="00EF6560"/>
    <w:rsid w:val="00EF65F7"/>
    <w:rsid w:val="00EF66EC"/>
    <w:rsid w:val="00EF6793"/>
    <w:rsid w:val="00EF6851"/>
    <w:rsid w:val="00EF6873"/>
    <w:rsid w:val="00EF688C"/>
    <w:rsid w:val="00EF6912"/>
    <w:rsid w:val="00EF6914"/>
    <w:rsid w:val="00EF6954"/>
    <w:rsid w:val="00EF69BA"/>
    <w:rsid w:val="00EF6A2C"/>
    <w:rsid w:val="00EF6BFE"/>
    <w:rsid w:val="00EF6C51"/>
    <w:rsid w:val="00EF6D2A"/>
    <w:rsid w:val="00EF6D81"/>
    <w:rsid w:val="00EF6E5F"/>
    <w:rsid w:val="00EF6F27"/>
    <w:rsid w:val="00EF6F2B"/>
    <w:rsid w:val="00EF6F40"/>
    <w:rsid w:val="00EF6F64"/>
    <w:rsid w:val="00EF705E"/>
    <w:rsid w:val="00EF707B"/>
    <w:rsid w:val="00EF70C4"/>
    <w:rsid w:val="00EF70EA"/>
    <w:rsid w:val="00EF7155"/>
    <w:rsid w:val="00EF720A"/>
    <w:rsid w:val="00EF723E"/>
    <w:rsid w:val="00EF7274"/>
    <w:rsid w:val="00EF729A"/>
    <w:rsid w:val="00EF72A6"/>
    <w:rsid w:val="00EF7340"/>
    <w:rsid w:val="00EF7397"/>
    <w:rsid w:val="00EF73A6"/>
    <w:rsid w:val="00EF73F7"/>
    <w:rsid w:val="00EF7412"/>
    <w:rsid w:val="00EF7428"/>
    <w:rsid w:val="00EF75B4"/>
    <w:rsid w:val="00EF75D0"/>
    <w:rsid w:val="00EF766E"/>
    <w:rsid w:val="00EF767A"/>
    <w:rsid w:val="00EF7685"/>
    <w:rsid w:val="00EF7707"/>
    <w:rsid w:val="00EF7756"/>
    <w:rsid w:val="00EF77B5"/>
    <w:rsid w:val="00EF77FE"/>
    <w:rsid w:val="00EF7844"/>
    <w:rsid w:val="00EF7A0C"/>
    <w:rsid w:val="00EF7ACD"/>
    <w:rsid w:val="00EF7BB1"/>
    <w:rsid w:val="00EF7BC4"/>
    <w:rsid w:val="00EF7BED"/>
    <w:rsid w:val="00EF7C28"/>
    <w:rsid w:val="00EF7CEE"/>
    <w:rsid w:val="00EF7D01"/>
    <w:rsid w:val="00EF7DB3"/>
    <w:rsid w:val="00EF7DD6"/>
    <w:rsid w:val="00EF7E13"/>
    <w:rsid w:val="00EF7E37"/>
    <w:rsid w:val="00EF7F1F"/>
    <w:rsid w:val="00EF7FD1"/>
    <w:rsid w:val="00F00051"/>
    <w:rsid w:val="00F00065"/>
    <w:rsid w:val="00F00103"/>
    <w:rsid w:val="00F00168"/>
    <w:rsid w:val="00F00398"/>
    <w:rsid w:val="00F004B1"/>
    <w:rsid w:val="00F004B8"/>
    <w:rsid w:val="00F005EF"/>
    <w:rsid w:val="00F00605"/>
    <w:rsid w:val="00F00615"/>
    <w:rsid w:val="00F00635"/>
    <w:rsid w:val="00F0069C"/>
    <w:rsid w:val="00F006C0"/>
    <w:rsid w:val="00F00715"/>
    <w:rsid w:val="00F00736"/>
    <w:rsid w:val="00F00874"/>
    <w:rsid w:val="00F008A9"/>
    <w:rsid w:val="00F008AC"/>
    <w:rsid w:val="00F00900"/>
    <w:rsid w:val="00F00B32"/>
    <w:rsid w:val="00F00B5C"/>
    <w:rsid w:val="00F00B6C"/>
    <w:rsid w:val="00F00CD6"/>
    <w:rsid w:val="00F00DB2"/>
    <w:rsid w:val="00F00E6F"/>
    <w:rsid w:val="00F00E9F"/>
    <w:rsid w:val="00F00F3E"/>
    <w:rsid w:val="00F00F6C"/>
    <w:rsid w:val="00F00F8A"/>
    <w:rsid w:val="00F00FEB"/>
    <w:rsid w:val="00F0105D"/>
    <w:rsid w:val="00F01077"/>
    <w:rsid w:val="00F010DA"/>
    <w:rsid w:val="00F010E1"/>
    <w:rsid w:val="00F0112A"/>
    <w:rsid w:val="00F01137"/>
    <w:rsid w:val="00F01167"/>
    <w:rsid w:val="00F012A8"/>
    <w:rsid w:val="00F01317"/>
    <w:rsid w:val="00F0137E"/>
    <w:rsid w:val="00F01380"/>
    <w:rsid w:val="00F013EE"/>
    <w:rsid w:val="00F015D6"/>
    <w:rsid w:val="00F0160E"/>
    <w:rsid w:val="00F016B9"/>
    <w:rsid w:val="00F016D8"/>
    <w:rsid w:val="00F017A5"/>
    <w:rsid w:val="00F017AD"/>
    <w:rsid w:val="00F017B3"/>
    <w:rsid w:val="00F017F3"/>
    <w:rsid w:val="00F0181C"/>
    <w:rsid w:val="00F01847"/>
    <w:rsid w:val="00F0188B"/>
    <w:rsid w:val="00F01900"/>
    <w:rsid w:val="00F01933"/>
    <w:rsid w:val="00F01949"/>
    <w:rsid w:val="00F019DE"/>
    <w:rsid w:val="00F01A05"/>
    <w:rsid w:val="00F01A1B"/>
    <w:rsid w:val="00F01C62"/>
    <w:rsid w:val="00F01CB6"/>
    <w:rsid w:val="00F01D4B"/>
    <w:rsid w:val="00F01EA7"/>
    <w:rsid w:val="00F01EC2"/>
    <w:rsid w:val="00F01EED"/>
    <w:rsid w:val="00F02019"/>
    <w:rsid w:val="00F0202F"/>
    <w:rsid w:val="00F020D1"/>
    <w:rsid w:val="00F0210A"/>
    <w:rsid w:val="00F0210D"/>
    <w:rsid w:val="00F02139"/>
    <w:rsid w:val="00F0213A"/>
    <w:rsid w:val="00F02142"/>
    <w:rsid w:val="00F02181"/>
    <w:rsid w:val="00F02280"/>
    <w:rsid w:val="00F023F0"/>
    <w:rsid w:val="00F02491"/>
    <w:rsid w:val="00F0249A"/>
    <w:rsid w:val="00F02540"/>
    <w:rsid w:val="00F025F6"/>
    <w:rsid w:val="00F02725"/>
    <w:rsid w:val="00F02736"/>
    <w:rsid w:val="00F02759"/>
    <w:rsid w:val="00F02887"/>
    <w:rsid w:val="00F029B1"/>
    <w:rsid w:val="00F029D9"/>
    <w:rsid w:val="00F02AE4"/>
    <w:rsid w:val="00F02C12"/>
    <w:rsid w:val="00F02C73"/>
    <w:rsid w:val="00F02CA1"/>
    <w:rsid w:val="00F02CA8"/>
    <w:rsid w:val="00F02CAC"/>
    <w:rsid w:val="00F02CE3"/>
    <w:rsid w:val="00F02D10"/>
    <w:rsid w:val="00F02E1E"/>
    <w:rsid w:val="00F02ECF"/>
    <w:rsid w:val="00F02EEA"/>
    <w:rsid w:val="00F02EF2"/>
    <w:rsid w:val="00F02F21"/>
    <w:rsid w:val="00F03012"/>
    <w:rsid w:val="00F0308C"/>
    <w:rsid w:val="00F0312C"/>
    <w:rsid w:val="00F03131"/>
    <w:rsid w:val="00F031BB"/>
    <w:rsid w:val="00F031E7"/>
    <w:rsid w:val="00F032B3"/>
    <w:rsid w:val="00F032C3"/>
    <w:rsid w:val="00F032DD"/>
    <w:rsid w:val="00F03359"/>
    <w:rsid w:val="00F033E1"/>
    <w:rsid w:val="00F0345F"/>
    <w:rsid w:val="00F03477"/>
    <w:rsid w:val="00F034C8"/>
    <w:rsid w:val="00F03544"/>
    <w:rsid w:val="00F036E5"/>
    <w:rsid w:val="00F0377A"/>
    <w:rsid w:val="00F0381E"/>
    <w:rsid w:val="00F0383A"/>
    <w:rsid w:val="00F03867"/>
    <w:rsid w:val="00F0392A"/>
    <w:rsid w:val="00F03956"/>
    <w:rsid w:val="00F039A2"/>
    <w:rsid w:val="00F039A9"/>
    <w:rsid w:val="00F039AA"/>
    <w:rsid w:val="00F03A30"/>
    <w:rsid w:val="00F03A7D"/>
    <w:rsid w:val="00F03AE8"/>
    <w:rsid w:val="00F03B35"/>
    <w:rsid w:val="00F03B64"/>
    <w:rsid w:val="00F03B9C"/>
    <w:rsid w:val="00F03B9F"/>
    <w:rsid w:val="00F03C9B"/>
    <w:rsid w:val="00F03CA4"/>
    <w:rsid w:val="00F03D40"/>
    <w:rsid w:val="00F03D74"/>
    <w:rsid w:val="00F03E1C"/>
    <w:rsid w:val="00F03F6A"/>
    <w:rsid w:val="00F03F7C"/>
    <w:rsid w:val="00F04045"/>
    <w:rsid w:val="00F040D7"/>
    <w:rsid w:val="00F04329"/>
    <w:rsid w:val="00F04339"/>
    <w:rsid w:val="00F0434E"/>
    <w:rsid w:val="00F04393"/>
    <w:rsid w:val="00F04398"/>
    <w:rsid w:val="00F044B2"/>
    <w:rsid w:val="00F044EE"/>
    <w:rsid w:val="00F0456F"/>
    <w:rsid w:val="00F04688"/>
    <w:rsid w:val="00F04841"/>
    <w:rsid w:val="00F04852"/>
    <w:rsid w:val="00F04870"/>
    <w:rsid w:val="00F048B2"/>
    <w:rsid w:val="00F048B4"/>
    <w:rsid w:val="00F04961"/>
    <w:rsid w:val="00F04988"/>
    <w:rsid w:val="00F049B4"/>
    <w:rsid w:val="00F04A5A"/>
    <w:rsid w:val="00F04AFE"/>
    <w:rsid w:val="00F04B02"/>
    <w:rsid w:val="00F04B6A"/>
    <w:rsid w:val="00F04D70"/>
    <w:rsid w:val="00F04DD8"/>
    <w:rsid w:val="00F04E93"/>
    <w:rsid w:val="00F04EF4"/>
    <w:rsid w:val="00F04EFC"/>
    <w:rsid w:val="00F04F01"/>
    <w:rsid w:val="00F04F25"/>
    <w:rsid w:val="00F04F2F"/>
    <w:rsid w:val="00F04F49"/>
    <w:rsid w:val="00F04F5A"/>
    <w:rsid w:val="00F04FE0"/>
    <w:rsid w:val="00F05064"/>
    <w:rsid w:val="00F050A9"/>
    <w:rsid w:val="00F05136"/>
    <w:rsid w:val="00F0513D"/>
    <w:rsid w:val="00F05170"/>
    <w:rsid w:val="00F0517C"/>
    <w:rsid w:val="00F051CE"/>
    <w:rsid w:val="00F0521C"/>
    <w:rsid w:val="00F05447"/>
    <w:rsid w:val="00F05490"/>
    <w:rsid w:val="00F054C5"/>
    <w:rsid w:val="00F054EC"/>
    <w:rsid w:val="00F054FD"/>
    <w:rsid w:val="00F05542"/>
    <w:rsid w:val="00F0555A"/>
    <w:rsid w:val="00F0556F"/>
    <w:rsid w:val="00F0562F"/>
    <w:rsid w:val="00F05656"/>
    <w:rsid w:val="00F05657"/>
    <w:rsid w:val="00F05707"/>
    <w:rsid w:val="00F05721"/>
    <w:rsid w:val="00F05746"/>
    <w:rsid w:val="00F0580C"/>
    <w:rsid w:val="00F05931"/>
    <w:rsid w:val="00F05992"/>
    <w:rsid w:val="00F059E2"/>
    <w:rsid w:val="00F059FB"/>
    <w:rsid w:val="00F05A13"/>
    <w:rsid w:val="00F05A24"/>
    <w:rsid w:val="00F05A39"/>
    <w:rsid w:val="00F05AAD"/>
    <w:rsid w:val="00F05B0C"/>
    <w:rsid w:val="00F05C13"/>
    <w:rsid w:val="00F05C25"/>
    <w:rsid w:val="00F05CD5"/>
    <w:rsid w:val="00F05D10"/>
    <w:rsid w:val="00F05D51"/>
    <w:rsid w:val="00F05DC9"/>
    <w:rsid w:val="00F05E40"/>
    <w:rsid w:val="00F05E88"/>
    <w:rsid w:val="00F05EEF"/>
    <w:rsid w:val="00F05F46"/>
    <w:rsid w:val="00F05F5A"/>
    <w:rsid w:val="00F05FDC"/>
    <w:rsid w:val="00F05FFB"/>
    <w:rsid w:val="00F06012"/>
    <w:rsid w:val="00F06051"/>
    <w:rsid w:val="00F06122"/>
    <w:rsid w:val="00F06154"/>
    <w:rsid w:val="00F06186"/>
    <w:rsid w:val="00F0624A"/>
    <w:rsid w:val="00F06277"/>
    <w:rsid w:val="00F0627D"/>
    <w:rsid w:val="00F062DB"/>
    <w:rsid w:val="00F062FC"/>
    <w:rsid w:val="00F06349"/>
    <w:rsid w:val="00F06363"/>
    <w:rsid w:val="00F06380"/>
    <w:rsid w:val="00F06417"/>
    <w:rsid w:val="00F064A6"/>
    <w:rsid w:val="00F065F5"/>
    <w:rsid w:val="00F06604"/>
    <w:rsid w:val="00F06699"/>
    <w:rsid w:val="00F0669D"/>
    <w:rsid w:val="00F066CF"/>
    <w:rsid w:val="00F0673B"/>
    <w:rsid w:val="00F0675F"/>
    <w:rsid w:val="00F06893"/>
    <w:rsid w:val="00F068D5"/>
    <w:rsid w:val="00F068E9"/>
    <w:rsid w:val="00F06943"/>
    <w:rsid w:val="00F0699E"/>
    <w:rsid w:val="00F069A0"/>
    <w:rsid w:val="00F06A63"/>
    <w:rsid w:val="00F06B2E"/>
    <w:rsid w:val="00F06BD5"/>
    <w:rsid w:val="00F06C17"/>
    <w:rsid w:val="00F06CD3"/>
    <w:rsid w:val="00F06D39"/>
    <w:rsid w:val="00F06DA4"/>
    <w:rsid w:val="00F06DD5"/>
    <w:rsid w:val="00F06E24"/>
    <w:rsid w:val="00F06E51"/>
    <w:rsid w:val="00F06F01"/>
    <w:rsid w:val="00F06F0A"/>
    <w:rsid w:val="00F06F0B"/>
    <w:rsid w:val="00F06F34"/>
    <w:rsid w:val="00F06F4D"/>
    <w:rsid w:val="00F06F87"/>
    <w:rsid w:val="00F06F8B"/>
    <w:rsid w:val="00F06FF2"/>
    <w:rsid w:val="00F0701B"/>
    <w:rsid w:val="00F07027"/>
    <w:rsid w:val="00F07030"/>
    <w:rsid w:val="00F07079"/>
    <w:rsid w:val="00F0707E"/>
    <w:rsid w:val="00F07098"/>
    <w:rsid w:val="00F0709B"/>
    <w:rsid w:val="00F070AF"/>
    <w:rsid w:val="00F0717A"/>
    <w:rsid w:val="00F071EB"/>
    <w:rsid w:val="00F07381"/>
    <w:rsid w:val="00F073DD"/>
    <w:rsid w:val="00F074DF"/>
    <w:rsid w:val="00F074E7"/>
    <w:rsid w:val="00F074F6"/>
    <w:rsid w:val="00F07500"/>
    <w:rsid w:val="00F0750F"/>
    <w:rsid w:val="00F07512"/>
    <w:rsid w:val="00F07518"/>
    <w:rsid w:val="00F0756B"/>
    <w:rsid w:val="00F075A8"/>
    <w:rsid w:val="00F07649"/>
    <w:rsid w:val="00F07661"/>
    <w:rsid w:val="00F0766D"/>
    <w:rsid w:val="00F076BC"/>
    <w:rsid w:val="00F076E9"/>
    <w:rsid w:val="00F0773F"/>
    <w:rsid w:val="00F07742"/>
    <w:rsid w:val="00F07751"/>
    <w:rsid w:val="00F077BB"/>
    <w:rsid w:val="00F07878"/>
    <w:rsid w:val="00F078F9"/>
    <w:rsid w:val="00F079BA"/>
    <w:rsid w:val="00F079F8"/>
    <w:rsid w:val="00F07A5E"/>
    <w:rsid w:val="00F07A63"/>
    <w:rsid w:val="00F07AFB"/>
    <w:rsid w:val="00F07B46"/>
    <w:rsid w:val="00F07BB2"/>
    <w:rsid w:val="00F07C3A"/>
    <w:rsid w:val="00F07C9E"/>
    <w:rsid w:val="00F07CB5"/>
    <w:rsid w:val="00F07CB8"/>
    <w:rsid w:val="00F07D39"/>
    <w:rsid w:val="00F07DB0"/>
    <w:rsid w:val="00F07DE8"/>
    <w:rsid w:val="00F07F2A"/>
    <w:rsid w:val="00F10018"/>
    <w:rsid w:val="00F10038"/>
    <w:rsid w:val="00F10046"/>
    <w:rsid w:val="00F1010B"/>
    <w:rsid w:val="00F1011F"/>
    <w:rsid w:val="00F10133"/>
    <w:rsid w:val="00F1017E"/>
    <w:rsid w:val="00F101A1"/>
    <w:rsid w:val="00F101AC"/>
    <w:rsid w:val="00F101ED"/>
    <w:rsid w:val="00F1024D"/>
    <w:rsid w:val="00F10273"/>
    <w:rsid w:val="00F1029E"/>
    <w:rsid w:val="00F102FD"/>
    <w:rsid w:val="00F10316"/>
    <w:rsid w:val="00F103F8"/>
    <w:rsid w:val="00F1046F"/>
    <w:rsid w:val="00F10497"/>
    <w:rsid w:val="00F10560"/>
    <w:rsid w:val="00F105F6"/>
    <w:rsid w:val="00F10663"/>
    <w:rsid w:val="00F106B2"/>
    <w:rsid w:val="00F1070B"/>
    <w:rsid w:val="00F1075D"/>
    <w:rsid w:val="00F107A0"/>
    <w:rsid w:val="00F1084B"/>
    <w:rsid w:val="00F10907"/>
    <w:rsid w:val="00F109D6"/>
    <w:rsid w:val="00F10A76"/>
    <w:rsid w:val="00F10BD5"/>
    <w:rsid w:val="00F10C1C"/>
    <w:rsid w:val="00F10CE9"/>
    <w:rsid w:val="00F10F23"/>
    <w:rsid w:val="00F10F66"/>
    <w:rsid w:val="00F10F79"/>
    <w:rsid w:val="00F10FA9"/>
    <w:rsid w:val="00F10FEE"/>
    <w:rsid w:val="00F1104D"/>
    <w:rsid w:val="00F1113A"/>
    <w:rsid w:val="00F11145"/>
    <w:rsid w:val="00F1116A"/>
    <w:rsid w:val="00F111E0"/>
    <w:rsid w:val="00F11291"/>
    <w:rsid w:val="00F113AB"/>
    <w:rsid w:val="00F113AC"/>
    <w:rsid w:val="00F11437"/>
    <w:rsid w:val="00F11546"/>
    <w:rsid w:val="00F11577"/>
    <w:rsid w:val="00F115BE"/>
    <w:rsid w:val="00F115CF"/>
    <w:rsid w:val="00F116B4"/>
    <w:rsid w:val="00F116D7"/>
    <w:rsid w:val="00F117E3"/>
    <w:rsid w:val="00F1180E"/>
    <w:rsid w:val="00F1185F"/>
    <w:rsid w:val="00F118A9"/>
    <w:rsid w:val="00F1196A"/>
    <w:rsid w:val="00F11AF3"/>
    <w:rsid w:val="00F11B17"/>
    <w:rsid w:val="00F11BF8"/>
    <w:rsid w:val="00F11C94"/>
    <w:rsid w:val="00F11C97"/>
    <w:rsid w:val="00F11CAC"/>
    <w:rsid w:val="00F11CBF"/>
    <w:rsid w:val="00F11DE5"/>
    <w:rsid w:val="00F11E1E"/>
    <w:rsid w:val="00F11E47"/>
    <w:rsid w:val="00F11E55"/>
    <w:rsid w:val="00F11E9F"/>
    <w:rsid w:val="00F11F18"/>
    <w:rsid w:val="00F11FCB"/>
    <w:rsid w:val="00F12098"/>
    <w:rsid w:val="00F120CB"/>
    <w:rsid w:val="00F120E0"/>
    <w:rsid w:val="00F12112"/>
    <w:rsid w:val="00F12263"/>
    <w:rsid w:val="00F122A5"/>
    <w:rsid w:val="00F122A6"/>
    <w:rsid w:val="00F122C5"/>
    <w:rsid w:val="00F122F1"/>
    <w:rsid w:val="00F1237B"/>
    <w:rsid w:val="00F123A5"/>
    <w:rsid w:val="00F123EA"/>
    <w:rsid w:val="00F12412"/>
    <w:rsid w:val="00F12414"/>
    <w:rsid w:val="00F12490"/>
    <w:rsid w:val="00F124A9"/>
    <w:rsid w:val="00F1258D"/>
    <w:rsid w:val="00F125E8"/>
    <w:rsid w:val="00F12626"/>
    <w:rsid w:val="00F12739"/>
    <w:rsid w:val="00F1273B"/>
    <w:rsid w:val="00F1274A"/>
    <w:rsid w:val="00F12848"/>
    <w:rsid w:val="00F128BD"/>
    <w:rsid w:val="00F1292D"/>
    <w:rsid w:val="00F129A5"/>
    <w:rsid w:val="00F12A61"/>
    <w:rsid w:val="00F12AB7"/>
    <w:rsid w:val="00F12AC9"/>
    <w:rsid w:val="00F12AD5"/>
    <w:rsid w:val="00F12BAF"/>
    <w:rsid w:val="00F12BBB"/>
    <w:rsid w:val="00F12BC7"/>
    <w:rsid w:val="00F12C03"/>
    <w:rsid w:val="00F12CD9"/>
    <w:rsid w:val="00F12CF7"/>
    <w:rsid w:val="00F12D39"/>
    <w:rsid w:val="00F12D51"/>
    <w:rsid w:val="00F12D7A"/>
    <w:rsid w:val="00F12D9D"/>
    <w:rsid w:val="00F12DB0"/>
    <w:rsid w:val="00F12FA4"/>
    <w:rsid w:val="00F12FDD"/>
    <w:rsid w:val="00F13010"/>
    <w:rsid w:val="00F13035"/>
    <w:rsid w:val="00F13045"/>
    <w:rsid w:val="00F130B2"/>
    <w:rsid w:val="00F130C4"/>
    <w:rsid w:val="00F1317A"/>
    <w:rsid w:val="00F131E9"/>
    <w:rsid w:val="00F13228"/>
    <w:rsid w:val="00F1322F"/>
    <w:rsid w:val="00F132FE"/>
    <w:rsid w:val="00F13302"/>
    <w:rsid w:val="00F1330B"/>
    <w:rsid w:val="00F1330F"/>
    <w:rsid w:val="00F13372"/>
    <w:rsid w:val="00F13393"/>
    <w:rsid w:val="00F1339D"/>
    <w:rsid w:val="00F13426"/>
    <w:rsid w:val="00F135B2"/>
    <w:rsid w:val="00F136C1"/>
    <w:rsid w:val="00F136FC"/>
    <w:rsid w:val="00F13761"/>
    <w:rsid w:val="00F137D8"/>
    <w:rsid w:val="00F13826"/>
    <w:rsid w:val="00F138C0"/>
    <w:rsid w:val="00F138CF"/>
    <w:rsid w:val="00F138F7"/>
    <w:rsid w:val="00F13925"/>
    <w:rsid w:val="00F1399F"/>
    <w:rsid w:val="00F139CB"/>
    <w:rsid w:val="00F13A83"/>
    <w:rsid w:val="00F13A9A"/>
    <w:rsid w:val="00F13AB1"/>
    <w:rsid w:val="00F13AD1"/>
    <w:rsid w:val="00F13BF1"/>
    <w:rsid w:val="00F13C19"/>
    <w:rsid w:val="00F13CDB"/>
    <w:rsid w:val="00F13E11"/>
    <w:rsid w:val="00F13E46"/>
    <w:rsid w:val="00F13E5B"/>
    <w:rsid w:val="00F13F09"/>
    <w:rsid w:val="00F13F1A"/>
    <w:rsid w:val="00F13F46"/>
    <w:rsid w:val="00F13F51"/>
    <w:rsid w:val="00F13FB7"/>
    <w:rsid w:val="00F1402C"/>
    <w:rsid w:val="00F140FE"/>
    <w:rsid w:val="00F1422D"/>
    <w:rsid w:val="00F142B9"/>
    <w:rsid w:val="00F1442F"/>
    <w:rsid w:val="00F14446"/>
    <w:rsid w:val="00F144A0"/>
    <w:rsid w:val="00F144AA"/>
    <w:rsid w:val="00F1451B"/>
    <w:rsid w:val="00F145A7"/>
    <w:rsid w:val="00F14636"/>
    <w:rsid w:val="00F1466A"/>
    <w:rsid w:val="00F14836"/>
    <w:rsid w:val="00F148C3"/>
    <w:rsid w:val="00F148D7"/>
    <w:rsid w:val="00F14A10"/>
    <w:rsid w:val="00F14B19"/>
    <w:rsid w:val="00F14B44"/>
    <w:rsid w:val="00F14BBB"/>
    <w:rsid w:val="00F14BC6"/>
    <w:rsid w:val="00F14BF4"/>
    <w:rsid w:val="00F14C19"/>
    <w:rsid w:val="00F14C5F"/>
    <w:rsid w:val="00F14CC0"/>
    <w:rsid w:val="00F14CFB"/>
    <w:rsid w:val="00F14D22"/>
    <w:rsid w:val="00F14DE0"/>
    <w:rsid w:val="00F14F2C"/>
    <w:rsid w:val="00F14F45"/>
    <w:rsid w:val="00F14F99"/>
    <w:rsid w:val="00F14FBA"/>
    <w:rsid w:val="00F1509F"/>
    <w:rsid w:val="00F15156"/>
    <w:rsid w:val="00F15191"/>
    <w:rsid w:val="00F152B0"/>
    <w:rsid w:val="00F152FC"/>
    <w:rsid w:val="00F1531E"/>
    <w:rsid w:val="00F15324"/>
    <w:rsid w:val="00F15387"/>
    <w:rsid w:val="00F153AD"/>
    <w:rsid w:val="00F153F6"/>
    <w:rsid w:val="00F15422"/>
    <w:rsid w:val="00F1542F"/>
    <w:rsid w:val="00F15470"/>
    <w:rsid w:val="00F1550E"/>
    <w:rsid w:val="00F15563"/>
    <w:rsid w:val="00F15677"/>
    <w:rsid w:val="00F156C6"/>
    <w:rsid w:val="00F156E8"/>
    <w:rsid w:val="00F15738"/>
    <w:rsid w:val="00F15742"/>
    <w:rsid w:val="00F157B0"/>
    <w:rsid w:val="00F159A2"/>
    <w:rsid w:val="00F15A2A"/>
    <w:rsid w:val="00F15A72"/>
    <w:rsid w:val="00F15A77"/>
    <w:rsid w:val="00F15AC4"/>
    <w:rsid w:val="00F15BA6"/>
    <w:rsid w:val="00F15BCC"/>
    <w:rsid w:val="00F15C47"/>
    <w:rsid w:val="00F15C7C"/>
    <w:rsid w:val="00F15CBF"/>
    <w:rsid w:val="00F15D89"/>
    <w:rsid w:val="00F15E86"/>
    <w:rsid w:val="00F15ED0"/>
    <w:rsid w:val="00F15F26"/>
    <w:rsid w:val="00F15F2D"/>
    <w:rsid w:val="00F1600D"/>
    <w:rsid w:val="00F16010"/>
    <w:rsid w:val="00F160A6"/>
    <w:rsid w:val="00F1619D"/>
    <w:rsid w:val="00F161CE"/>
    <w:rsid w:val="00F16285"/>
    <w:rsid w:val="00F16293"/>
    <w:rsid w:val="00F162F6"/>
    <w:rsid w:val="00F1636B"/>
    <w:rsid w:val="00F16409"/>
    <w:rsid w:val="00F1645D"/>
    <w:rsid w:val="00F164C4"/>
    <w:rsid w:val="00F16567"/>
    <w:rsid w:val="00F1659D"/>
    <w:rsid w:val="00F1659E"/>
    <w:rsid w:val="00F1665A"/>
    <w:rsid w:val="00F1673A"/>
    <w:rsid w:val="00F1674B"/>
    <w:rsid w:val="00F1675A"/>
    <w:rsid w:val="00F16772"/>
    <w:rsid w:val="00F16848"/>
    <w:rsid w:val="00F168E3"/>
    <w:rsid w:val="00F16936"/>
    <w:rsid w:val="00F169C9"/>
    <w:rsid w:val="00F16A27"/>
    <w:rsid w:val="00F16A4B"/>
    <w:rsid w:val="00F16A6E"/>
    <w:rsid w:val="00F16AAA"/>
    <w:rsid w:val="00F16B66"/>
    <w:rsid w:val="00F16CCF"/>
    <w:rsid w:val="00F16D29"/>
    <w:rsid w:val="00F16DA1"/>
    <w:rsid w:val="00F16DBE"/>
    <w:rsid w:val="00F16DC8"/>
    <w:rsid w:val="00F16E05"/>
    <w:rsid w:val="00F16FEE"/>
    <w:rsid w:val="00F1709F"/>
    <w:rsid w:val="00F170B7"/>
    <w:rsid w:val="00F172E7"/>
    <w:rsid w:val="00F17332"/>
    <w:rsid w:val="00F17352"/>
    <w:rsid w:val="00F173F3"/>
    <w:rsid w:val="00F17440"/>
    <w:rsid w:val="00F17515"/>
    <w:rsid w:val="00F17521"/>
    <w:rsid w:val="00F175B5"/>
    <w:rsid w:val="00F17672"/>
    <w:rsid w:val="00F1773B"/>
    <w:rsid w:val="00F178E7"/>
    <w:rsid w:val="00F17955"/>
    <w:rsid w:val="00F17967"/>
    <w:rsid w:val="00F179A0"/>
    <w:rsid w:val="00F17A9A"/>
    <w:rsid w:val="00F17AC2"/>
    <w:rsid w:val="00F17B6E"/>
    <w:rsid w:val="00F17C0B"/>
    <w:rsid w:val="00F17CC8"/>
    <w:rsid w:val="00F17CFF"/>
    <w:rsid w:val="00F17D29"/>
    <w:rsid w:val="00F17D2D"/>
    <w:rsid w:val="00F17D2F"/>
    <w:rsid w:val="00F17D4C"/>
    <w:rsid w:val="00F17EA1"/>
    <w:rsid w:val="00F17F4D"/>
    <w:rsid w:val="00F17FB3"/>
    <w:rsid w:val="00F2007B"/>
    <w:rsid w:val="00F2008A"/>
    <w:rsid w:val="00F200C4"/>
    <w:rsid w:val="00F200DB"/>
    <w:rsid w:val="00F20105"/>
    <w:rsid w:val="00F202C7"/>
    <w:rsid w:val="00F203B6"/>
    <w:rsid w:val="00F203F3"/>
    <w:rsid w:val="00F20482"/>
    <w:rsid w:val="00F204D1"/>
    <w:rsid w:val="00F204DA"/>
    <w:rsid w:val="00F2050A"/>
    <w:rsid w:val="00F20562"/>
    <w:rsid w:val="00F205AB"/>
    <w:rsid w:val="00F20615"/>
    <w:rsid w:val="00F2065D"/>
    <w:rsid w:val="00F2068D"/>
    <w:rsid w:val="00F206FD"/>
    <w:rsid w:val="00F20735"/>
    <w:rsid w:val="00F207B7"/>
    <w:rsid w:val="00F207C6"/>
    <w:rsid w:val="00F20812"/>
    <w:rsid w:val="00F20873"/>
    <w:rsid w:val="00F20910"/>
    <w:rsid w:val="00F20935"/>
    <w:rsid w:val="00F20937"/>
    <w:rsid w:val="00F209D1"/>
    <w:rsid w:val="00F20BC6"/>
    <w:rsid w:val="00F20C16"/>
    <w:rsid w:val="00F20C7F"/>
    <w:rsid w:val="00F20C9B"/>
    <w:rsid w:val="00F20CAB"/>
    <w:rsid w:val="00F20CD0"/>
    <w:rsid w:val="00F20D89"/>
    <w:rsid w:val="00F20D9C"/>
    <w:rsid w:val="00F20DD8"/>
    <w:rsid w:val="00F20EE7"/>
    <w:rsid w:val="00F20F60"/>
    <w:rsid w:val="00F21033"/>
    <w:rsid w:val="00F2108D"/>
    <w:rsid w:val="00F210E2"/>
    <w:rsid w:val="00F21159"/>
    <w:rsid w:val="00F211DA"/>
    <w:rsid w:val="00F21365"/>
    <w:rsid w:val="00F2140E"/>
    <w:rsid w:val="00F2142A"/>
    <w:rsid w:val="00F21457"/>
    <w:rsid w:val="00F21461"/>
    <w:rsid w:val="00F214AB"/>
    <w:rsid w:val="00F214D3"/>
    <w:rsid w:val="00F21585"/>
    <w:rsid w:val="00F21643"/>
    <w:rsid w:val="00F21754"/>
    <w:rsid w:val="00F21776"/>
    <w:rsid w:val="00F21787"/>
    <w:rsid w:val="00F21795"/>
    <w:rsid w:val="00F217A8"/>
    <w:rsid w:val="00F218A2"/>
    <w:rsid w:val="00F21AD6"/>
    <w:rsid w:val="00F21BD1"/>
    <w:rsid w:val="00F21BE3"/>
    <w:rsid w:val="00F21C9F"/>
    <w:rsid w:val="00F21CA4"/>
    <w:rsid w:val="00F21CC8"/>
    <w:rsid w:val="00F21D03"/>
    <w:rsid w:val="00F21E5B"/>
    <w:rsid w:val="00F21F0A"/>
    <w:rsid w:val="00F21F13"/>
    <w:rsid w:val="00F22021"/>
    <w:rsid w:val="00F22027"/>
    <w:rsid w:val="00F22069"/>
    <w:rsid w:val="00F220B1"/>
    <w:rsid w:val="00F22111"/>
    <w:rsid w:val="00F2215A"/>
    <w:rsid w:val="00F22235"/>
    <w:rsid w:val="00F2223E"/>
    <w:rsid w:val="00F2228E"/>
    <w:rsid w:val="00F222AB"/>
    <w:rsid w:val="00F22357"/>
    <w:rsid w:val="00F223B1"/>
    <w:rsid w:val="00F223C5"/>
    <w:rsid w:val="00F22412"/>
    <w:rsid w:val="00F22482"/>
    <w:rsid w:val="00F22485"/>
    <w:rsid w:val="00F22491"/>
    <w:rsid w:val="00F225B0"/>
    <w:rsid w:val="00F22838"/>
    <w:rsid w:val="00F229B3"/>
    <w:rsid w:val="00F22A2D"/>
    <w:rsid w:val="00F22A58"/>
    <w:rsid w:val="00F22AA8"/>
    <w:rsid w:val="00F22ACA"/>
    <w:rsid w:val="00F22AD2"/>
    <w:rsid w:val="00F22B2D"/>
    <w:rsid w:val="00F22B50"/>
    <w:rsid w:val="00F22B6E"/>
    <w:rsid w:val="00F22B97"/>
    <w:rsid w:val="00F22D2D"/>
    <w:rsid w:val="00F22D5E"/>
    <w:rsid w:val="00F22DC2"/>
    <w:rsid w:val="00F22F04"/>
    <w:rsid w:val="00F22F2A"/>
    <w:rsid w:val="00F22F35"/>
    <w:rsid w:val="00F22F43"/>
    <w:rsid w:val="00F22FFB"/>
    <w:rsid w:val="00F23003"/>
    <w:rsid w:val="00F2300E"/>
    <w:rsid w:val="00F23033"/>
    <w:rsid w:val="00F230CA"/>
    <w:rsid w:val="00F230D4"/>
    <w:rsid w:val="00F2310E"/>
    <w:rsid w:val="00F231CD"/>
    <w:rsid w:val="00F23251"/>
    <w:rsid w:val="00F232A7"/>
    <w:rsid w:val="00F232C8"/>
    <w:rsid w:val="00F23332"/>
    <w:rsid w:val="00F23355"/>
    <w:rsid w:val="00F2337D"/>
    <w:rsid w:val="00F233D4"/>
    <w:rsid w:val="00F23527"/>
    <w:rsid w:val="00F23553"/>
    <w:rsid w:val="00F23590"/>
    <w:rsid w:val="00F235DE"/>
    <w:rsid w:val="00F23624"/>
    <w:rsid w:val="00F2367C"/>
    <w:rsid w:val="00F23719"/>
    <w:rsid w:val="00F238E5"/>
    <w:rsid w:val="00F23A5E"/>
    <w:rsid w:val="00F23C3B"/>
    <w:rsid w:val="00F23C49"/>
    <w:rsid w:val="00F23CDB"/>
    <w:rsid w:val="00F23D01"/>
    <w:rsid w:val="00F23D6A"/>
    <w:rsid w:val="00F23D7F"/>
    <w:rsid w:val="00F23D8B"/>
    <w:rsid w:val="00F23DCB"/>
    <w:rsid w:val="00F23E24"/>
    <w:rsid w:val="00F23E2C"/>
    <w:rsid w:val="00F23E72"/>
    <w:rsid w:val="00F23E9F"/>
    <w:rsid w:val="00F23EEC"/>
    <w:rsid w:val="00F23FA1"/>
    <w:rsid w:val="00F23FDF"/>
    <w:rsid w:val="00F24197"/>
    <w:rsid w:val="00F241C2"/>
    <w:rsid w:val="00F2424E"/>
    <w:rsid w:val="00F24508"/>
    <w:rsid w:val="00F24566"/>
    <w:rsid w:val="00F245D9"/>
    <w:rsid w:val="00F246F2"/>
    <w:rsid w:val="00F247BE"/>
    <w:rsid w:val="00F24840"/>
    <w:rsid w:val="00F24896"/>
    <w:rsid w:val="00F248A1"/>
    <w:rsid w:val="00F24928"/>
    <w:rsid w:val="00F2492B"/>
    <w:rsid w:val="00F24995"/>
    <w:rsid w:val="00F24A73"/>
    <w:rsid w:val="00F24AE9"/>
    <w:rsid w:val="00F24B51"/>
    <w:rsid w:val="00F24B62"/>
    <w:rsid w:val="00F24C32"/>
    <w:rsid w:val="00F24D04"/>
    <w:rsid w:val="00F24D7F"/>
    <w:rsid w:val="00F24E03"/>
    <w:rsid w:val="00F24E20"/>
    <w:rsid w:val="00F24E96"/>
    <w:rsid w:val="00F24EA5"/>
    <w:rsid w:val="00F24ED3"/>
    <w:rsid w:val="00F24F03"/>
    <w:rsid w:val="00F25019"/>
    <w:rsid w:val="00F250D1"/>
    <w:rsid w:val="00F252C3"/>
    <w:rsid w:val="00F2530C"/>
    <w:rsid w:val="00F253C9"/>
    <w:rsid w:val="00F254A7"/>
    <w:rsid w:val="00F25525"/>
    <w:rsid w:val="00F255B8"/>
    <w:rsid w:val="00F25656"/>
    <w:rsid w:val="00F256B2"/>
    <w:rsid w:val="00F2575F"/>
    <w:rsid w:val="00F2579A"/>
    <w:rsid w:val="00F25876"/>
    <w:rsid w:val="00F258C9"/>
    <w:rsid w:val="00F25928"/>
    <w:rsid w:val="00F25A2A"/>
    <w:rsid w:val="00F25A2C"/>
    <w:rsid w:val="00F25AD7"/>
    <w:rsid w:val="00F25C3E"/>
    <w:rsid w:val="00F25E07"/>
    <w:rsid w:val="00F25E47"/>
    <w:rsid w:val="00F25E7F"/>
    <w:rsid w:val="00F25E98"/>
    <w:rsid w:val="00F25EA2"/>
    <w:rsid w:val="00F25EC6"/>
    <w:rsid w:val="00F25EF9"/>
    <w:rsid w:val="00F26000"/>
    <w:rsid w:val="00F260D7"/>
    <w:rsid w:val="00F26114"/>
    <w:rsid w:val="00F2616F"/>
    <w:rsid w:val="00F2617D"/>
    <w:rsid w:val="00F261CF"/>
    <w:rsid w:val="00F26262"/>
    <w:rsid w:val="00F2626B"/>
    <w:rsid w:val="00F262A9"/>
    <w:rsid w:val="00F262EA"/>
    <w:rsid w:val="00F26365"/>
    <w:rsid w:val="00F263A0"/>
    <w:rsid w:val="00F26402"/>
    <w:rsid w:val="00F26404"/>
    <w:rsid w:val="00F2643D"/>
    <w:rsid w:val="00F26453"/>
    <w:rsid w:val="00F26478"/>
    <w:rsid w:val="00F264F8"/>
    <w:rsid w:val="00F26513"/>
    <w:rsid w:val="00F26602"/>
    <w:rsid w:val="00F26653"/>
    <w:rsid w:val="00F26665"/>
    <w:rsid w:val="00F26672"/>
    <w:rsid w:val="00F26825"/>
    <w:rsid w:val="00F26848"/>
    <w:rsid w:val="00F26879"/>
    <w:rsid w:val="00F26888"/>
    <w:rsid w:val="00F268D3"/>
    <w:rsid w:val="00F26914"/>
    <w:rsid w:val="00F269A7"/>
    <w:rsid w:val="00F26A10"/>
    <w:rsid w:val="00F26AA4"/>
    <w:rsid w:val="00F26B0F"/>
    <w:rsid w:val="00F26B4E"/>
    <w:rsid w:val="00F26BBD"/>
    <w:rsid w:val="00F26D8D"/>
    <w:rsid w:val="00F26DE6"/>
    <w:rsid w:val="00F26DF3"/>
    <w:rsid w:val="00F26E25"/>
    <w:rsid w:val="00F26EDF"/>
    <w:rsid w:val="00F26EFB"/>
    <w:rsid w:val="00F26F0A"/>
    <w:rsid w:val="00F26FF4"/>
    <w:rsid w:val="00F2700A"/>
    <w:rsid w:val="00F2701A"/>
    <w:rsid w:val="00F2705C"/>
    <w:rsid w:val="00F27152"/>
    <w:rsid w:val="00F27239"/>
    <w:rsid w:val="00F2724D"/>
    <w:rsid w:val="00F27367"/>
    <w:rsid w:val="00F27403"/>
    <w:rsid w:val="00F275C3"/>
    <w:rsid w:val="00F2761E"/>
    <w:rsid w:val="00F276E1"/>
    <w:rsid w:val="00F277D5"/>
    <w:rsid w:val="00F2784C"/>
    <w:rsid w:val="00F278A9"/>
    <w:rsid w:val="00F278ED"/>
    <w:rsid w:val="00F2799B"/>
    <w:rsid w:val="00F279E3"/>
    <w:rsid w:val="00F27A19"/>
    <w:rsid w:val="00F27A39"/>
    <w:rsid w:val="00F27A6C"/>
    <w:rsid w:val="00F27A9F"/>
    <w:rsid w:val="00F27ABF"/>
    <w:rsid w:val="00F27B25"/>
    <w:rsid w:val="00F27B30"/>
    <w:rsid w:val="00F27C56"/>
    <w:rsid w:val="00F27CE4"/>
    <w:rsid w:val="00F27CE6"/>
    <w:rsid w:val="00F27DB1"/>
    <w:rsid w:val="00F27DC4"/>
    <w:rsid w:val="00F27DFF"/>
    <w:rsid w:val="00F27E2E"/>
    <w:rsid w:val="00F27E73"/>
    <w:rsid w:val="00F27E75"/>
    <w:rsid w:val="00F27F6E"/>
    <w:rsid w:val="00F27F9C"/>
    <w:rsid w:val="00F27FC1"/>
    <w:rsid w:val="00F27FCD"/>
    <w:rsid w:val="00F30006"/>
    <w:rsid w:val="00F3005E"/>
    <w:rsid w:val="00F30108"/>
    <w:rsid w:val="00F3016D"/>
    <w:rsid w:val="00F30170"/>
    <w:rsid w:val="00F30193"/>
    <w:rsid w:val="00F30253"/>
    <w:rsid w:val="00F3030E"/>
    <w:rsid w:val="00F30329"/>
    <w:rsid w:val="00F30366"/>
    <w:rsid w:val="00F303E0"/>
    <w:rsid w:val="00F3043B"/>
    <w:rsid w:val="00F30560"/>
    <w:rsid w:val="00F3064F"/>
    <w:rsid w:val="00F306FD"/>
    <w:rsid w:val="00F30707"/>
    <w:rsid w:val="00F308C2"/>
    <w:rsid w:val="00F309CF"/>
    <w:rsid w:val="00F30A65"/>
    <w:rsid w:val="00F30A66"/>
    <w:rsid w:val="00F30B0D"/>
    <w:rsid w:val="00F30B67"/>
    <w:rsid w:val="00F30B80"/>
    <w:rsid w:val="00F30C88"/>
    <w:rsid w:val="00F30C99"/>
    <w:rsid w:val="00F30CF2"/>
    <w:rsid w:val="00F30D27"/>
    <w:rsid w:val="00F30DCF"/>
    <w:rsid w:val="00F30EDC"/>
    <w:rsid w:val="00F30EE4"/>
    <w:rsid w:val="00F30F05"/>
    <w:rsid w:val="00F30F2E"/>
    <w:rsid w:val="00F30F96"/>
    <w:rsid w:val="00F30FE6"/>
    <w:rsid w:val="00F3103E"/>
    <w:rsid w:val="00F31103"/>
    <w:rsid w:val="00F311D9"/>
    <w:rsid w:val="00F311F6"/>
    <w:rsid w:val="00F3120E"/>
    <w:rsid w:val="00F3122C"/>
    <w:rsid w:val="00F31247"/>
    <w:rsid w:val="00F3125F"/>
    <w:rsid w:val="00F3136D"/>
    <w:rsid w:val="00F31370"/>
    <w:rsid w:val="00F3141F"/>
    <w:rsid w:val="00F31486"/>
    <w:rsid w:val="00F31493"/>
    <w:rsid w:val="00F314C6"/>
    <w:rsid w:val="00F314EF"/>
    <w:rsid w:val="00F3150F"/>
    <w:rsid w:val="00F31519"/>
    <w:rsid w:val="00F315D6"/>
    <w:rsid w:val="00F316F8"/>
    <w:rsid w:val="00F31739"/>
    <w:rsid w:val="00F31918"/>
    <w:rsid w:val="00F3197B"/>
    <w:rsid w:val="00F31A0F"/>
    <w:rsid w:val="00F31A28"/>
    <w:rsid w:val="00F31A3F"/>
    <w:rsid w:val="00F31AC0"/>
    <w:rsid w:val="00F31AE0"/>
    <w:rsid w:val="00F31B8C"/>
    <w:rsid w:val="00F31BDB"/>
    <w:rsid w:val="00F31BE3"/>
    <w:rsid w:val="00F31C40"/>
    <w:rsid w:val="00F31CEC"/>
    <w:rsid w:val="00F31D30"/>
    <w:rsid w:val="00F31DB7"/>
    <w:rsid w:val="00F31E10"/>
    <w:rsid w:val="00F31E48"/>
    <w:rsid w:val="00F31E4F"/>
    <w:rsid w:val="00F31E5C"/>
    <w:rsid w:val="00F31FF1"/>
    <w:rsid w:val="00F320F0"/>
    <w:rsid w:val="00F320F6"/>
    <w:rsid w:val="00F32125"/>
    <w:rsid w:val="00F32129"/>
    <w:rsid w:val="00F321DC"/>
    <w:rsid w:val="00F3221E"/>
    <w:rsid w:val="00F32255"/>
    <w:rsid w:val="00F3227F"/>
    <w:rsid w:val="00F3228C"/>
    <w:rsid w:val="00F322EB"/>
    <w:rsid w:val="00F32325"/>
    <w:rsid w:val="00F3232B"/>
    <w:rsid w:val="00F32367"/>
    <w:rsid w:val="00F3236F"/>
    <w:rsid w:val="00F3237C"/>
    <w:rsid w:val="00F323BE"/>
    <w:rsid w:val="00F32432"/>
    <w:rsid w:val="00F32570"/>
    <w:rsid w:val="00F325AD"/>
    <w:rsid w:val="00F32645"/>
    <w:rsid w:val="00F32715"/>
    <w:rsid w:val="00F32723"/>
    <w:rsid w:val="00F327B2"/>
    <w:rsid w:val="00F32838"/>
    <w:rsid w:val="00F3288C"/>
    <w:rsid w:val="00F328B1"/>
    <w:rsid w:val="00F3296C"/>
    <w:rsid w:val="00F3299E"/>
    <w:rsid w:val="00F32A2F"/>
    <w:rsid w:val="00F32AE9"/>
    <w:rsid w:val="00F32B08"/>
    <w:rsid w:val="00F32C22"/>
    <w:rsid w:val="00F32C7B"/>
    <w:rsid w:val="00F32C88"/>
    <w:rsid w:val="00F32D17"/>
    <w:rsid w:val="00F32D28"/>
    <w:rsid w:val="00F32D77"/>
    <w:rsid w:val="00F32DA0"/>
    <w:rsid w:val="00F32DF0"/>
    <w:rsid w:val="00F32E20"/>
    <w:rsid w:val="00F32E54"/>
    <w:rsid w:val="00F32F7A"/>
    <w:rsid w:val="00F32FB8"/>
    <w:rsid w:val="00F330A5"/>
    <w:rsid w:val="00F330E3"/>
    <w:rsid w:val="00F33126"/>
    <w:rsid w:val="00F33170"/>
    <w:rsid w:val="00F332E4"/>
    <w:rsid w:val="00F3333D"/>
    <w:rsid w:val="00F33340"/>
    <w:rsid w:val="00F3334A"/>
    <w:rsid w:val="00F3334E"/>
    <w:rsid w:val="00F33386"/>
    <w:rsid w:val="00F3342E"/>
    <w:rsid w:val="00F3346C"/>
    <w:rsid w:val="00F33590"/>
    <w:rsid w:val="00F335BC"/>
    <w:rsid w:val="00F33733"/>
    <w:rsid w:val="00F33796"/>
    <w:rsid w:val="00F337DF"/>
    <w:rsid w:val="00F33849"/>
    <w:rsid w:val="00F33B84"/>
    <w:rsid w:val="00F33BD8"/>
    <w:rsid w:val="00F33C9F"/>
    <w:rsid w:val="00F33CAA"/>
    <w:rsid w:val="00F33CE8"/>
    <w:rsid w:val="00F33D0C"/>
    <w:rsid w:val="00F33D7A"/>
    <w:rsid w:val="00F33E3B"/>
    <w:rsid w:val="00F33E89"/>
    <w:rsid w:val="00F33F80"/>
    <w:rsid w:val="00F33FA3"/>
    <w:rsid w:val="00F34091"/>
    <w:rsid w:val="00F340D4"/>
    <w:rsid w:val="00F341C5"/>
    <w:rsid w:val="00F34200"/>
    <w:rsid w:val="00F34256"/>
    <w:rsid w:val="00F342C4"/>
    <w:rsid w:val="00F344BD"/>
    <w:rsid w:val="00F34580"/>
    <w:rsid w:val="00F345DD"/>
    <w:rsid w:val="00F34620"/>
    <w:rsid w:val="00F346CB"/>
    <w:rsid w:val="00F34754"/>
    <w:rsid w:val="00F3475F"/>
    <w:rsid w:val="00F347A5"/>
    <w:rsid w:val="00F348E2"/>
    <w:rsid w:val="00F348F8"/>
    <w:rsid w:val="00F3491F"/>
    <w:rsid w:val="00F34954"/>
    <w:rsid w:val="00F3497F"/>
    <w:rsid w:val="00F349CA"/>
    <w:rsid w:val="00F349F6"/>
    <w:rsid w:val="00F34A63"/>
    <w:rsid w:val="00F34AF2"/>
    <w:rsid w:val="00F34B2D"/>
    <w:rsid w:val="00F34B52"/>
    <w:rsid w:val="00F34BA1"/>
    <w:rsid w:val="00F34D44"/>
    <w:rsid w:val="00F34DE6"/>
    <w:rsid w:val="00F34EA5"/>
    <w:rsid w:val="00F34EBF"/>
    <w:rsid w:val="00F34F0E"/>
    <w:rsid w:val="00F34F1B"/>
    <w:rsid w:val="00F35017"/>
    <w:rsid w:val="00F3501E"/>
    <w:rsid w:val="00F3503B"/>
    <w:rsid w:val="00F3504A"/>
    <w:rsid w:val="00F350BE"/>
    <w:rsid w:val="00F35102"/>
    <w:rsid w:val="00F351CE"/>
    <w:rsid w:val="00F351D9"/>
    <w:rsid w:val="00F3529E"/>
    <w:rsid w:val="00F35441"/>
    <w:rsid w:val="00F35483"/>
    <w:rsid w:val="00F35491"/>
    <w:rsid w:val="00F354CC"/>
    <w:rsid w:val="00F35532"/>
    <w:rsid w:val="00F3560F"/>
    <w:rsid w:val="00F3569E"/>
    <w:rsid w:val="00F356C8"/>
    <w:rsid w:val="00F35700"/>
    <w:rsid w:val="00F35758"/>
    <w:rsid w:val="00F35767"/>
    <w:rsid w:val="00F35789"/>
    <w:rsid w:val="00F357E8"/>
    <w:rsid w:val="00F3580E"/>
    <w:rsid w:val="00F35860"/>
    <w:rsid w:val="00F358A5"/>
    <w:rsid w:val="00F358D3"/>
    <w:rsid w:val="00F35961"/>
    <w:rsid w:val="00F35A63"/>
    <w:rsid w:val="00F35ABC"/>
    <w:rsid w:val="00F35B2B"/>
    <w:rsid w:val="00F35B42"/>
    <w:rsid w:val="00F35BC7"/>
    <w:rsid w:val="00F35C38"/>
    <w:rsid w:val="00F35CB2"/>
    <w:rsid w:val="00F35CF9"/>
    <w:rsid w:val="00F35D25"/>
    <w:rsid w:val="00F35D80"/>
    <w:rsid w:val="00F35EB2"/>
    <w:rsid w:val="00F35EC8"/>
    <w:rsid w:val="00F360FA"/>
    <w:rsid w:val="00F36132"/>
    <w:rsid w:val="00F36144"/>
    <w:rsid w:val="00F36175"/>
    <w:rsid w:val="00F361DD"/>
    <w:rsid w:val="00F36265"/>
    <w:rsid w:val="00F36313"/>
    <w:rsid w:val="00F36423"/>
    <w:rsid w:val="00F36474"/>
    <w:rsid w:val="00F364B2"/>
    <w:rsid w:val="00F364C2"/>
    <w:rsid w:val="00F364F7"/>
    <w:rsid w:val="00F36541"/>
    <w:rsid w:val="00F36542"/>
    <w:rsid w:val="00F3659D"/>
    <w:rsid w:val="00F36607"/>
    <w:rsid w:val="00F36685"/>
    <w:rsid w:val="00F36734"/>
    <w:rsid w:val="00F36792"/>
    <w:rsid w:val="00F367D1"/>
    <w:rsid w:val="00F3699F"/>
    <w:rsid w:val="00F369C1"/>
    <w:rsid w:val="00F36B7B"/>
    <w:rsid w:val="00F36BB7"/>
    <w:rsid w:val="00F36BC0"/>
    <w:rsid w:val="00F36C7A"/>
    <w:rsid w:val="00F36CA4"/>
    <w:rsid w:val="00F36D57"/>
    <w:rsid w:val="00F36D6B"/>
    <w:rsid w:val="00F36DDA"/>
    <w:rsid w:val="00F36DF1"/>
    <w:rsid w:val="00F36E73"/>
    <w:rsid w:val="00F36E92"/>
    <w:rsid w:val="00F36EF0"/>
    <w:rsid w:val="00F36F86"/>
    <w:rsid w:val="00F36FEE"/>
    <w:rsid w:val="00F37056"/>
    <w:rsid w:val="00F37196"/>
    <w:rsid w:val="00F371C4"/>
    <w:rsid w:val="00F37207"/>
    <w:rsid w:val="00F37284"/>
    <w:rsid w:val="00F372CB"/>
    <w:rsid w:val="00F3736C"/>
    <w:rsid w:val="00F37405"/>
    <w:rsid w:val="00F37417"/>
    <w:rsid w:val="00F374A3"/>
    <w:rsid w:val="00F374FB"/>
    <w:rsid w:val="00F37515"/>
    <w:rsid w:val="00F37540"/>
    <w:rsid w:val="00F3755E"/>
    <w:rsid w:val="00F376E9"/>
    <w:rsid w:val="00F377BA"/>
    <w:rsid w:val="00F3780D"/>
    <w:rsid w:val="00F37857"/>
    <w:rsid w:val="00F378AB"/>
    <w:rsid w:val="00F3798F"/>
    <w:rsid w:val="00F379C9"/>
    <w:rsid w:val="00F37A13"/>
    <w:rsid w:val="00F37A7B"/>
    <w:rsid w:val="00F37AE6"/>
    <w:rsid w:val="00F37B28"/>
    <w:rsid w:val="00F37B60"/>
    <w:rsid w:val="00F37C9F"/>
    <w:rsid w:val="00F37CC2"/>
    <w:rsid w:val="00F37D3E"/>
    <w:rsid w:val="00F37D5F"/>
    <w:rsid w:val="00F37D91"/>
    <w:rsid w:val="00F37E05"/>
    <w:rsid w:val="00F37E06"/>
    <w:rsid w:val="00F37E2D"/>
    <w:rsid w:val="00F37E42"/>
    <w:rsid w:val="00F37F09"/>
    <w:rsid w:val="00F37F35"/>
    <w:rsid w:val="00F37FE8"/>
    <w:rsid w:val="00F4000E"/>
    <w:rsid w:val="00F400BF"/>
    <w:rsid w:val="00F400CD"/>
    <w:rsid w:val="00F40244"/>
    <w:rsid w:val="00F4024F"/>
    <w:rsid w:val="00F4027A"/>
    <w:rsid w:val="00F403C5"/>
    <w:rsid w:val="00F405B1"/>
    <w:rsid w:val="00F4064F"/>
    <w:rsid w:val="00F40719"/>
    <w:rsid w:val="00F40738"/>
    <w:rsid w:val="00F40742"/>
    <w:rsid w:val="00F40829"/>
    <w:rsid w:val="00F40A0A"/>
    <w:rsid w:val="00F40A0F"/>
    <w:rsid w:val="00F40B58"/>
    <w:rsid w:val="00F40C00"/>
    <w:rsid w:val="00F40C9C"/>
    <w:rsid w:val="00F40DA8"/>
    <w:rsid w:val="00F40DB3"/>
    <w:rsid w:val="00F40E4F"/>
    <w:rsid w:val="00F40F7F"/>
    <w:rsid w:val="00F40FB4"/>
    <w:rsid w:val="00F40FCA"/>
    <w:rsid w:val="00F4102F"/>
    <w:rsid w:val="00F41065"/>
    <w:rsid w:val="00F410AD"/>
    <w:rsid w:val="00F41118"/>
    <w:rsid w:val="00F4111F"/>
    <w:rsid w:val="00F41178"/>
    <w:rsid w:val="00F411CB"/>
    <w:rsid w:val="00F412F8"/>
    <w:rsid w:val="00F41329"/>
    <w:rsid w:val="00F41342"/>
    <w:rsid w:val="00F41345"/>
    <w:rsid w:val="00F41366"/>
    <w:rsid w:val="00F41392"/>
    <w:rsid w:val="00F413F7"/>
    <w:rsid w:val="00F414D0"/>
    <w:rsid w:val="00F41540"/>
    <w:rsid w:val="00F4156D"/>
    <w:rsid w:val="00F415EF"/>
    <w:rsid w:val="00F41629"/>
    <w:rsid w:val="00F4165A"/>
    <w:rsid w:val="00F416AE"/>
    <w:rsid w:val="00F416D3"/>
    <w:rsid w:val="00F416EC"/>
    <w:rsid w:val="00F41799"/>
    <w:rsid w:val="00F4179C"/>
    <w:rsid w:val="00F417FB"/>
    <w:rsid w:val="00F4180C"/>
    <w:rsid w:val="00F41894"/>
    <w:rsid w:val="00F418A5"/>
    <w:rsid w:val="00F41901"/>
    <w:rsid w:val="00F4191F"/>
    <w:rsid w:val="00F41961"/>
    <w:rsid w:val="00F41976"/>
    <w:rsid w:val="00F41ABE"/>
    <w:rsid w:val="00F41B00"/>
    <w:rsid w:val="00F41B23"/>
    <w:rsid w:val="00F41C0A"/>
    <w:rsid w:val="00F41DC0"/>
    <w:rsid w:val="00F41ED7"/>
    <w:rsid w:val="00F41F0D"/>
    <w:rsid w:val="00F41F72"/>
    <w:rsid w:val="00F41FAF"/>
    <w:rsid w:val="00F41FBF"/>
    <w:rsid w:val="00F4204F"/>
    <w:rsid w:val="00F4209E"/>
    <w:rsid w:val="00F42136"/>
    <w:rsid w:val="00F4216D"/>
    <w:rsid w:val="00F421B7"/>
    <w:rsid w:val="00F4221B"/>
    <w:rsid w:val="00F42246"/>
    <w:rsid w:val="00F4225C"/>
    <w:rsid w:val="00F42271"/>
    <w:rsid w:val="00F422DD"/>
    <w:rsid w:val="00F42302"/>
    <w:rsid w:val="00F42319"/>
    <w:rsid w:val="00F423A8"/>
    <w:rsid w:val="00F4244E"/>
    <w:rsid w:val="00F4252D"/>
    <w:rsid w:val="00F4254D"/>
    <w:rsid w:val="00F42647"/>
    <w:rsid w:val="00F427B1"/>
    <w:rsid w:val="00F427FC"/>
    <w:rsid w:val="00F428C0"/>
    <w:rsid w:val="00F428D5"/>
    <w:rsid w:val="00F42941"/>
    <w:rsid w:val="00F42946"/>
    <w:rsid w:val="00F429BB"/>
    <w:rsid w:val="00F429E1"/>
    <w:rsid w:val="00F42A57"/>
    <w:rsid w:val="00F42A76"/>
    <w:rsid w:val="00F42B0C"/>
    <w:rsid w:val="00F42B68"/>
    <w:rsid w:val="00F42B79"/>
    <w:rsid w:val="00F42BCF"/>
    <w:rsid w:val="00F42C79"/>
    <w:rsid w:val="00F42D9F"/>
    <w:rsid w:val="00F42DBE"/>
    <w:rsid w:val="00F42E15"/>
    <w:rsid w:val="00F42EB3"/>
    <w:rsid w:val="00F42F58"/>
    <w:rsid w:val="00F4305C"/>
    <w:rsid w:val="00F4306E"/>
    <w:rsid w:val="00F430D6"/>
    <w:rsid w:val="00F4315E"/>
    <w:rsid w:val="00F4329A"/>
    <w:rsid w:val="00F432E6"/>
    <w:rsid w:val="00F43356"/>
    <w:rsid w:val="00F433C7"/>
    <w:rsid w:val="00F433D5"/>
    <w:rsid w:val="00F433E8"/>
    <w:rsid w:val="00F433F4"/>
    <w:rsid w:val="00F433F7"/>
    <w:rsid w:val="00F43426"/>
    <w:rsid w:val="00F4345E"/>
    <w:rsid w:val="00F43487"/>
    <w:rsid w:val="00F43502"/>
    <w:rsid w:val="00F435AC"/>
    <w:rsid w:val="00F435B3"/>
    <w:rsid w:val="00F43647"/>
    <w:rsid w:val="00F436CB"/>
    <w:rsid w:val="00F436E7"/>
    <w:rsid w:val="00F436E8"/>
    <w:rsid w:val="00F436FB"/>
    <w:rsid w:val="00F4377C"/>
    <w:rsid w:val="00F437E5"/>
    <w:rsid w:val="00F437FA"/>
    <w:rsid w:val="00F4383D"/>
    <w:rsid w:val="00F438BE"/>
    <w:rsid w:val="00F438C8"/>
    <w:rsid w:val="00F438F6"/>
    <w:rsid w:val="00F43934"/>
    <w:rsid w:val="00F439D7"/>
    <w:rsid w:val="00F43A2F"/>
    <w:rsid w:val="00F43A7B"/>
    <w:rsid w:val="00F43AE9"/>
    <w:rsid w:val="00F43AF7"/>
    <w:rsid w:val="00F43AFD"/>
    <w:rsid w:val="00F43B2C"/>
    <w:rsid w:val="00F43B8E"/>
    <w:rsid w:val="00F43BF3"/>
    <w:rsid w:val="00F43C04"/>
    <w:rsid w:val="00F43C59"/>
    <w:rsid w:val="00F43C61"/>
    <w:rsid w:val="00F43E63"/>
    <w:rsid w:val="00F43EA2"/>
    <w:rsid w:val="00F43ECB"/>
    <w:rsid w:val="00F43F21"/>
    <w:rsid w:val="00F43FF8"/>
    <w:rsid w:val="00F44069"/>
    <w:rsid w:val="00F44089"/>
    <w:rsid w:val="00F440A5"/>
    <w:rsid w:val="00F44136"/>
    <w:rsid w:val="00F4417D"/>
    <w:rsid w:val="00F44248"/>
    <w:rsid w:val="00F4427D"/>
    <w:rsid w:val="00F442AC"/>
    <w:rsid w:val="00F442F2"/>
    <w:rsid w:val="00F4435C"/>
    <w:rsid w:val="00F4437C"/>
    <w:rsid w:val="00F443BD"/>
    <w:rsid w:val="00F44478"/>
    <w:rsid w:val="00F4448E"/>
    <w:rsid w:val="00F44513"/>
    <w:rsid w:val="00F44644"/>
    <w:rsid w:val="00F4467B"/>
    <w:rsid w:val="00F4467F"/>
    <w:rsid w:val="00F446A0"/>
    <w:rsid w:val="00F446A2"/>
    <w:rsid w:val="00F4472E"/>
    <w:rsid w:val="00F447B7"/>
    <w:rsid w:val="00F448F5"/>
    <w:rsid w:val="00F4493C"/>
    <w:rsid w:val="00F4494F"/>
    <w:rsid w:val="00F44993"/>
    <w:rsid w:val="00F44AA7"/>
    <w:rsid w:val="00F44AE3"/>
    <w:rsid w:val="00F44B2A"/>
    <w:rsid w:val="00F44B39"/>
    <w:rsid w:val="00F44C10"/>
    <w:rsid w:val="00F44D08"/>
    <w:rsid w:val="00F44D3F"/>
    <w:rsid w:val="00F44D66"/>
    <w:rsid w:val="00F44E96"/>
    <w:rsid w:val="00F44F0B"/>
    <w:rsid w:val="00F44F2A"/>
    <w:rsid w:val="00F44F43"/>
    <w:rsid w:val="00F44F68"/>
    <w:rsid w:val="00F44FA4"/>
    <w:rsid w:val="00F44FF0"/>
    <w:rsid w:val="00F45139"/>
    <w:rsid w:val="00F451A5"/>
    <w:rsid w:val="00F4524F"/>
    <w:rsid w:val="00F45311"/>
    <w:rsid w:val="00F4533C"/>
    <w:rsid w:val="00F453E0"/>
    <w:rsid w:val="00F45478"/>
    <w:rsid w:val="00F45496"/>
    <w:rsid w:val="00F4552C"/>
    <w:rsid w:val="00F455D6"/>
    <w:rsid w:val="00F455E6"/>
    <w:rsid w:val="00F45677"/>
    <w:rsid w:val="00F456CD"/>
    <w:rsid w:val="00F45741"/>
    <w:rsid w:val="00F457DD"/>
    <w:rsid w:val="00F457F1"/>
    <w:rsid w:val="00F458C3"/>
    <w:rsid w:val="00F458EB"/>
    <w:rsid w:val="00F45923"/>
    <w:rsid w:val="00F45949"/>
    <w:rsid w:val="00F45A3D"/>
    <w:rsid w:val="00F45ADF"/>
    <w:rsid w:val="00F45AE0"/>
    <w:rsid w:val="00F45C05"/>
    <w:rsid w:val="00F45CBF"/>
    <w:rsid w:val="00F45D58"/>
    <w:rsid w:val="00F45DAA"/>
    <w:rsid w:val="00F45DFE"/>
    <w:rsid w:val="00F45E53"/>
    <w:rsid w:val="00F45EFD"/>
    <w:rsid w:val="00F45FD2"/>
    <w:rsid w:val="00F4602F"/>
    <w:rsid w:val="00F460A5"/>
    <w:rsid w:val="00F460BF"/>
    <w:rsid w:val="00F46115"/>
    <w:rsid w:val="00F4611A"/>
    <w:rsid w:val="00F461DF"/>
    <w:rsid w:val="00F46262"/>
    <w:rsid w:val="00F462C7"/>
    <w:rsid w:val="00F462D2"/>
    <w:rsid w:val="00F4630C"/>
    <w:rsid w:val="00F46351"/>
    <w:rsid w:val="00F46389"/>
    <w:rsid w:val="00F46417"/>
    <w:rsid w:val="00F4641D"/>
    <w:rsid w:val="00F46546"/>
    <w:rsid w:val="00F465B1"/>
    <w:rsid w:val="00F465BF"/>
    <w:rsid w:val="00F4662F"/>
    <w:rsid w:val="00F46665"/>
    <w:rsid w:val="00F466FA"/>
    <w:rsid w:val="00F46802"/>
    <w:rsid w:val="00F46838"/>
    <w:rsid w:val="00F46907"/>
    <w:rsid w:val="00F46914"/>
    <w:rsid w:val="00F46972"/>
    <w:rsid w:val="00F46A08"/>
    <w:rsid w:val="00F46A26"/>
    <w:rsid w:val="00F46A90"/>
    <w:rsid w:val="00F46ADA"/>
    <w:rsid w:val="00F46AE0"/>
    <w:rsid w:val="00F46D27"/>
    <w:rsid w:val="00F46D3B"/>
    <w:rsid w:val="00F46E8C"/>
    <w:rsid w:val="00F46F63"/>
    <w:rsid w:val="00F46FAC"/>
    <w:rsid w:val="00F46FE0"/>
    <w:rsid w:val="00F46FED"/>
    <w:rsid w:val="00F47023"/>
    <w:rsid w:val="00F4702D"/>
    <w:rsid w:val="00F47104"/>
    <w:rsid w:val="00F4713B"/>
    <w:rsid w:val="00F4722D"/>
    <w:rsid w:val="00F47289"/>
    <w:rsid w:val="00F472C4"/>
    <w:rsid w:val="00F47423"/>
    <w:rsid w:val="00F474B4"/>
    <w:rsid w:val="00F475CB"/>
    <w:rsid w:val="00F47656"/>
    <w:rsid w:val="00F47672"/>
    <w:rsid w:val="00F47697"/>
    <w:rsid w:val="00F4770F"/>
    <w:rsid w:val="00F47726"/>
    <w:rsid w:val="00F4779D"/>
    <w:rsid w:val="00F4791D"/>
    <w:rsid w:val="00F479A9"/>
    <w:rsid w:val="00F47A35"/>
    <w:rsid w:val="00F47A70"/>
    <w:rsid w:val="00F47AFC"/>
    <w:rsid w:val="00F47B14"/>
    <w:rsid w:val="00F47B3D"/>
    <w:rsid w:val="00F47BA5"/>
    <w:rsid w:val="00F47BE1"/>
    <w:rsid w:val="00F47BF3"/>
    <w:rsid w:val="00F47C30"/>
    <w:rsid w:val="00F47C5D"/>
    <w:rsid w:val="00F47D5F"/>
    <w:rsid w:val="00F47D93"/>
    <w:rsid w:val="00F47DF5"/>
    <w:rsid w:val="00F47EB6"/>
    <w:rsid w:val="00F47F26"/>
    <w:rsid w:val="00F47F6F"/>
    <w:rsid w:val="00F47F8B"/>
    <w:rsid w:val="00F47FF6"/>
    <w:rsid w:val="00F5001A"/>
    <w:rsid w:val="00F50045"/>
    <w:rsid w:val="00F50058"/>
    <w:rsid w:val="00F5009D"/>
    <w:rsid w:val="00F50195"/>
    <w:rsid w:val="00F501E4"/>
    <w:rsid w:val="00F50281"/>
    <w:rsid w:val="00F502A3"/>
    <w:rsid w:val="00F502D6"/>
    <w:rsid w:val="00F503A9"/>
    <w:rsid w:val="00F503E3"/>
    <w:rsid w:val="00F503F1"/>
    <w:rsid w:val="00F503FA"/>
    <w:rsid w:val="00F5055D"/>
    <w:rsid w:val="00F50735"/>
    <w:rsid w:val="00F50798"/>
    <w:rsid w:val="00F5082E"/>
    <w:rsid w:val="00F50868"/>
    <w:rsid w:val="00F50895"/>
    <w:rsid w:val="00F5090A"/>
    <w:rsid w:val="00F509BE"/>
    <w:rsid w:val="00F509E0"/>
    <w:rsid w:val="00F50A1D"/>
    <w:rsid w:val="00F50B60"/>
    <w:rsid w:val="00F50C64"/>
    <w:rsid w:val="00F50C92"/>
    <w:rsid w:val="00F50C9C"/>
    <w:rsid w:val="00F50CBF"/>
    <w:rsid w:val="00F50CCE"/>
    <w:rsid w:val="00F50CEF"/>
    <w:rsid w:val="00F50CF7"/>
    <w:rsid w:val="00F50DBA"/>
    <w:rsid w:val="00F50E23"/>
    <w:rsid w:val="00F50E52"/>
    <w:rsid w:val="00F50F06"/>
    <w:rsid w:val="00F50F66"/>
    <w:rsid w:val="00F50FAD"/>
    <w:rsid w:val="00F51047"/>
    <w:rsid w:val="00F5104F"/>
    <w:rsid w:val="00F51094"/>
    <w:rsid w:val="00F510CA"/>
    <w:rsid w:val="00F510D6"/>
    <w:rsid w:val="00F51115"/>
    <w:rsid w:val="00F51170"/>
    <w:rsid w:val="00F51181"/>
    <w:rsid w:val="00F51190"/>
    <w:rsid w:val="00F512E0"/>
    <w:rsid w:val="00F5133D"/>
    <w:rsid w:val="00F513C5"/>
    <w:rsid w:val="00F51414"/>
    <w:rsid w:val="00F51486"/>
    <w:rsid w:val="00F5153D"/>
    <w:rsid w:val="00F51544"/>
    <w:rsid w:val="00F5156A"/>
    <w:rsid w:val="00F51598"/>
    <w:rsid w:val="00F515EC"/>
    <w:rsid w:val="00F516BF"/>
    <w:rsid w:val="00F516EF"/>
    <w:rsid w:val="00F516FF"/>
    <w:rsid w:val="00F51724"/>
    <w:rsid w:val="00F5175A"/>
    <w:rsid w:val="00F517C2"/>
    <w:rsid w:val="00F51829"/>
    <w:rsid w:val="00F51845"/>
    <w:rsid w:val="00F51894"/>
    <w:rsid w:val="00F5191A"/>
    <w:rsid w:val="00F5198F"/>
    <w:rsid w:val="00F51A3E"/>
    <w:rsid w:val="00F51A61"/>
    <w:rsid w:val="00F51A66"/>
    <w:rsid w:val="00F51A93"/>
    <w:rsid w:val="00F51B28"/>
    <w:rsid w:val="00F51B83"/>
    <w:rsid w:val="00F51CD4"/>
    <w:rsid w:val="00F51CE4"/>
    <w:rsid w:val="00F51CEA"/>
    <w:rsid w:val="00F51CEE"/>
    <w:rsid w:val="00F51D0B"/>
    <w:rsid w:val="00F51DF8"/>
    <w:rsid w:val="00F51EFC"/>
    <w:rsid w:val="00F51EFE"/>
    <w:rsid w:val="00F51F22"/>
    <w:rsid w:val="00F51F49"/>
    <w:rsid w:val="00F51F50"/>
    <w:rsid w:val="00F51FEA"/>
    <w:rsid w:val="00F52004"/>
    <w:rsid w:val="00F5214C"/>
    <w:rsid w:val="00F521C0"/>
    <w:rsid w:val="00F5220E"/>
    <w:rsid w:val="00F5222C"/>
    <w:rsid w:val="00F522F3"/>
    <w:rsid w:val="00F523A0"/>
    <w:rsid w:val="00F52440"/>
    <w:rsid w:val="00F52453"/>
    <w:rsid w:val="00F525BC"/>
    <w:rsid w:val="00F525C8"/>
    <w:rsid w:val="00F525F7"/>
    <w:rsid w:val="00F526A9"/>
    <w:rsid w:val="00F52755"/>
    <w:rsid w:val="00F52862"/>
    <w:rsid w:val="00F52904"/>
    <w:rsid w:val="00F5290E"/>
    <w:rsid w:val="00F5293A"/>
    <w:rsid w:val="00F5296E"/>
    <w:rsid w:val="00F52A57"/>
    <w:rsid w:val="00F52AB3"/>
    <w:rsid w:val="00F52AC3"/>
    <w:rsid w:val="00F52B00"/>
    <w:rsid w:val="00F52BEE"/>
    <w:rsid w:val="00F52CB8"/>
    <w:rsid w:val="00F52D85"/>
    <w:rsid w:val="00F52D91"/>
    <w:rsid w:val="00F52DBB"/>
    <w:rsid w:val="00F52E2A"/>
    <w:rsid w:val="00F52EF3"/>
    <w:rsid w:val="00F52F10"/>
    <w:rsid w:val="00F52F1A"/>
    <w:rsid w:val="00F52F5D"/>
    <w:rsid w:val="00F52FA6"/>
    <w:rsid w:val="00F52FEF"/>
    <w:rsid w:val="00F5306B"/>
    <w:rsid w:val="00F5310A"/>
    <w:rsid w:val="00F5312E"/>
    <w:rsid w:val="00F53205"/>
    <w:rsid w:val="00F532E7"/>
    <w:rsid w:val="00F533B9"/>
    <w:rsid w:val="00F534CC"/>
    <w:rsid w:val="00F53548"/>
    <w:rsid w:val="00F535B3"/>
    <w:rsid w:val="00F5376A"/>
    <w:rsid w:val="00F5381E"/>
    <w:rsid w:val="00F53883"/>
    <w:rsid w:val="00F538C5"/>
    <w:rsid w:val="00F53A6D"/>
    <w:rsid w:val="00F53AB2"/>
    <w:rsid w:val="00F53AE1"/>
    <w:rsid w:val="00F53BBB"/>
    <w:rsid w:val="00F53C46"/>
    <w:rsid w:val="00F53C91"/>
    <w:rsid w:val="00F53CCB"/>
    <w:rsid w:val="00F53CF9"/>
    <w:rsid w:val="00F53D62"/>
    <w:rsid w:val="00F53E27"/>
    <w:rsid w:val="00F53E71"/>
    <w:rsid w:val="00F53F11"/>
    <w:rsid w:val="00F53F37"/>
    <w:rsid w:val="00F53F4A"/>
    <w:rsid w:val="00F53FA5"/>
    <w:rsid w:val="00F54064"/>
    <w:rsid w:val="00F540B2"/>
    <w:rsid w:val="00F540E3"/>
    <w:rsid w:val="00F54164"/>
    <w:rsid w:val="00F541E2"/>
    <w:rsid w:val="00F541E7"/>
    <w:rsid w:val="00F5428B"/>
    <w:rsid w:val="00F54298"/>
    <w:rsid w:val="00F54343"/>
    <w:rsid w:val="00F543FF"/>
    <w:rsid w:val="00F544F7"/>
    <w:rsid w:val="00F5457D"/>
    <w:rsid w:val="00F54656"/>
    <w:rsid w:val="00F54686"/>
    <w:rsid w:val="00F546B8"/>
    <w:rsid w:val="00F546D0"/>
    <w:rsid w:val="00F546F3"/>
    <w:rsid w:val="00F5471D"/>
    <w:rsid w:val="00F5475A"/>
    <w:rsid w:val="00F54834"/>
    <w:rsid w:val="00F54851"/>
    <w:rsid w:val="00F5486A"/>
    <w:rsid w:val="00F548DC"/>
    <w:rsid w:val="00F5492C"/>
    <w:rsid w:val="00F5497D"/>
    <w:rsid w:val="00F549EF"/>
    <w:rsid w:val="00F54A27"/>
    <w:rsid w:val="00F54A67"/>
    <w:rsid w:val="00F54ACC"/>
    <w:rsid w:val="00F54B49"/>
    <w:rsid w:val="00F54BD3"/>
    <w:rsid w:val="00F54C02"/>
    <w:rsid w:val="00F54C47"/>
    <w:rsid w:val="00F54C81"/>
    <w:rsid w:val="00F54D18"/>
    <w:rsid w:val="00F54DE8"/>
    <w:rsid w:val="00F54E76"/>
    <w:rsid w:val="00F54E89"/>
    <w:rsid w:val="00F54F32"/>
    <w:rsid w:val="00F54F46"/>
    <w:rsid w:val="00F54F55"/>
    <w:rsid w:val="00F54F57"/>
    <w:rsid w:val="00F55044"/>
    <w:rsid w:val="00F550B3"/>
    <w:rsid w:val="00F5517E"/>
    <w:rsid w:val="00F552B2"/>
    <w:rsid w:val="00F552DA"/>
    <w:rsid w:val="00F55348"/>
    <w:rsid w:val="00F55376"/>
    <w:rsid w:val="00F55385"/>
    <w:rsid w:val="00F55404"/>
    <w:rsid w:val="00F5541B"/>
    <w:rsid w:val="00F5541D"/>
    <w:rsid w:val="00F554AA"/>
    <w:rsid w:val="00F55515"/>
    <w:rsid w:val="00F5556E"/>
    <w:rsid w:val="00F5560D"/>
    <w:rsid w:val="00F5564C"/>
    <w:rsid w:val="00F556BB"/>
    <w:rsid w:val="00F5582B"/>
    <w:rsid w:val="00F55854"/>
    <w:rsid w:val="00F558BA"/>
    <w:rsid w:val="00F5592C"/>
    <w:rsid w:val="00F5595C"/>
    <w:rsid w:val="00F55A70"/>
    <w:rsid w:val="00F55A97"/>
    <w:rsid w:val="00F55AF7"/>
    <w:rsid w:val="00F55B03"/>
    <w:rsid w:val="00F55B5D"/>
    <w:rsid w:val="00F55B86"/>
    <w:rsid w:val="00F55BDA"/>
    <w:rsid w:val="00F55CAD"/>
    <w:rsid w:val="00F55E5D"/>
    <w:rsid w:val="00F55EFE"/>
    <w:rsid w:val="00F55FC4"/>
    <w:rsid w:val="00F55FD9"/>
    <w:rsid w:val="00F55FE4"/>
    <w:rsid w:val="00F5609B"/>
    <w:rsid w:val="00F5610D"/>
    <w:rsid w:val="00F56215"/>
    <w:rsid w:val="00F56227"/>
    <w:rsid w:val="00F56260"/>
    <w:rsid w:val="00F562AF"/>
    <w:rsid w:val="00F562B7"/>
    <w:rsid w:val="00F5633F"/>
    <w:rsid w:val="00F56469"/>
    <w:rsid w:val="00F5655D"/>
    <w:rsid w:val="00F56649"/>
    <w:rsid w:val="00F566A7"/>
    <w:rsid w:val="00F56737"/>
    <w:rsid w:val="00F5677A"/>
    <w:rsid w:val="00F567DD"/>
    <w:rsid w:val="00F5690C"/>
    <w:rsid w:val="00F56954"/>
    <w:rsid w:val="00F569AE"/>
    <w:rsid w:val="00F569EB"/>
    <w:rsid w:val="00F56A41"/>
    <w:rsid w:val="00F56A48"/>
    <w:rsid w:val="00F56A70"/>
    <w:rsid w:val="00F56AE3"/>
    <w:rsid w:val="00F56B59"/>
    <w:rsid w:val="00F56B6D"/>
    <w:rsid w:val="00F56B70"/>
    <w:rsid w:val="00F56BA4"/>
    <w:rsid w:val="00F56BE3"/>
    <w:rsid w:val="00F56BF3"/>
    <w:rsid w:val="00F56C36"/>
    <w:rsid w:val="00F56E65"/>
    <w:rsid w:val="00F56E76"/>
    <w:rsid w:val="00F56EC1"/>
    <w:rsid w:val="00F57011"/>
    <w:rsid w:val="00F57128"/>
    <w:rsid w:val="00F571DF"/>
    <w:rsid w:val="00F57253"/>
    <w:rsid w:val="00F572C0"/>
    <w:rsid w:val="00F57318"/>
    <w:rsid w:val="00F57349"/>
    <w:rsid w:val="00F57390"/>
    <w:rsid w:val="00F5744D"/>
    <w:rsid w:val="00F574AA"/>
    <w:rsid w:val="00F574D5"/>
    <w:rsid w:val="00F5758F"/>
    <w:rsid w:val="00F57625"/>
    <w:rsid w:val="00F5762A"/>
    <w:rsid w:val="00F57651"/>
    <w:rsid w:val="00F57898"/>
    <w:rsid w:val="00F578A2"/>
    <w:rsid w:val="00F57907"/>
    <w:rsid w:val="00F579FA"/>
    <w:rsid w:val="00F579FC"/>
    <w:rsid w:val="00F57A43"/>
    <w:rsid w:val="00F57A7E"/>
    <w:rsid w:val="00F57ACD"/>
    <w:rsid w:val="00F57B62"/>
    <w:rsid w:val="00F57BAA"/>
    <w:rsid w:val="00F57BBE"/>
    <w:rsid w:val="00F57BEC"/>
    <w:rsid w:val="00F57C95"/>
    <w:rsid w:val="00F57C9D"/>
    <w:rsid w:val="00F57D4F"/>
    <w:rsid w:val="00F57E0A"/>
    <w:rsid w:val="00F57EA4"/>
    <w:rsid w:val="00F57F99"/>
    <w:rsid w:val="00F60046"/>
    <w:rsid w:val="00F6008D"/>
    <w:rsid w:val="00F60109"/>
    <w:rsid w:val="00F60220"/>
    <w:rsid w:val="00F60223"/>
    <w:rsid w:val="00F60250"/>
    <w:rsid w:val="00F602C6"/>
    <w:rsid w:val="00F60345"/>
    <w:rsid w:val="00F6039C"/>
    <w:rsid w:val="00F603D4"/>
    <w:rsid w:val="00F603D8"/>
    <w:rsid w:val="00F60476"/>
    <w:rsid w:val="00F6047B"/>
    <w:rsid w:val="00F604E7"/>
    <w:rsid w:val="00F604F7"/>
    <w:rsid w:val="00F6056F"/>
    <w:rsid w:val="00F605C7"/>
    <w:rsid w:val="00F60745"/>
    <w:rsid w:val="00F60792"/>
    <w:rsid w:val="00F60817"/>
    <w:rsid w:val="00F60859"/>
    <w:rsid w:val="00F60929"/>
    <w:rsid w:val="00F60A70"/>
    <w:rsid w:val="00F60A9B"/>
    <w:rsid w:val="00F60AAE"/>
    <w:rsid w:val="00F60B0C"/>
    <w:rsid w:val="00F60B5B"/>
    <w:rsid w:val="00F60BB9"/>
    <w:rsid w:val="00F60C16"/>
    <w:rsid w:val="00F60C1D"/>
    <w:rsid w:val="00F60CDB"/>
    <w:rsid w:val="00F60DC7"/>
    <w:rsid w:val="00F60DE7"/>
    <w:rsid w:val="00F60EB1"/>
    <w:rsid w:val="00F60EBD"/>
    <w:rsid w:val="00F60ECF"/>
    <w:rsid w:val="00F60ED6"/>
    <w:rsid w:val="00F60EE6"/>
    <w:rsid w:val="00F60F05"/>
    <w:rsid w:val="00F61197"/>
    <w:rsid w:val="00F6129C"/>
    <w:rsid w:val="00F612F0"/>
    <w:rsid w:val="00F61360"/>
    <w:rsid w:val="00F6137F"/>
    <w:rsid w:val="00F61391"/>
    <w:rsid w:val="00F61410"/>
    <w:rsid w:val="00F6144A"/>
    <w:rsid w:val="00F61478"/>
    <w:rsid w:val="00F614C4"/>
    <w:rsid w:val="00F61578"/>
    <w:rsid w:val="00F61585"/>
    <w:rsid w:val="00F615B8"/>
    <w:rsid w:val="00F615FD"/>
    <w:rsid w:val="00F616A9"/>
    <w:rsid w:val="00F616BC"/>
    <w:rsid w:val="00F617A3"/>
    <w:rsid w:val="00F617BA"/>
    <w:rsid w:val="00F618A3"/>
    <w:rsid w:val="00F618EE"/>
    <w:rsid w:val="00F61948"/>
    <w:rsid w:val="00F61950"/>
    <w:rsid w:val="00F61981"/>
    <w:rsid w:val="00F619C5"/>
    <w:rsid w:val="00F619EC"/>
    <w:rsid w:val="00F61AD8"/>
    <w:rsid w:val="00F61B93"/>
    <w:rsid w:val="00F61B99"/>
    <w:rsid w:val="00F61BB3"/>
    <w:rsid w:val="00F61C16"/>
    <w:rsid w:val="00F61C3E"/>
    <w:rsid w:val="00F61CAC"/>
    <w:rsid w:val="00F61CAF"/>
    <w:rsid w:val="00F61D20"/>
    <w:rsid w:val="00F61D2D"/>
    <w:rsid w:val="00F61DD0"/>
    <w:rsid w:val="00F61F00"/>
    <w:rsid w:val="00F61F5A"/>
    <w:rsid w:val="00F6203F"/>
    <w:rsid w:val="00F6208D"/>
    <w:rsid w:val="00F6211F"/>
    <w:rsid w:val="00F6214A"/>
    <w:rsid w:val="00F6215D"/>
    <w:rsid w:val="00F621D4"/>
    <w:rsid w:val="00F62236"/>
    <w:rsid w:val="00F6226B"/>
    <w:rsid w:val="00F6235C"/>
    <w:rsid w:val="00F62360"/>
    <w:rsid w:val="00F62431"/>
    <w:rsid w:val="00F6244A"/>
    <w:rsid w:val="00F6258C"/>
    <w:rsid w:val="00F625CC"/>
    <w:rsid w:val="00F627AC"/>
    <w:rsid w:val="00F627B1"/>
    <w:rsid w:val="00F627B8"/>
    <w:rsid w:val="00F627F2"/>
    <w:rsid w:val="00F6287D"/>
    <w:rsid w:val="00F62887"/>
    <w:rsid w:val="00F628CE"/>
    <w:rsid w:val="00F62998"/>
    <w:rsid w:val="00F62B79"/>
    <w:rsid w:val="00F62BAC"/>
    <w:rsid w:val="00F62C40"/>
    <w:rsid w:val="00F62C8B"/>
    <w:rsid w:val="00F62C9D"/>
    <w:rsid w:val="00F62D00"/>
    <w:rsid w:val="00F62D8B"/>
    <w:rsid w:val="00F62DBA"/>
    <w:rsid w:val="00F62E06"/>
    <w:rsid w:val="00F62E98"/>
    <w:rsid w:val="00F62EF5"/>
    <w:rsid w:val="00F62F05"/>
    <w:rsid w:val="00F62F3B"/>
    <w:rsid w:val="00F62F87"/>
    <w:rsid w:val="00F62F9A"/>
    <w:rsid w:val="00F62FA5"/>
    <w:rsid w:val="00F62FB9"/>
    <w:rsid w:val="00F63014"/>
    <w:rsid w:val="00F63044"/>
    <w:rsid w:val="00F63055"/>
    <w:rsid w:val="00F63092"/>
    <w:rsid w:val="00F6311E"/>
    <w:rsid w:val="00F63173"/>
    <w:rsid w:val="00F63176"/>
    <w:rsid w:val="00F6318B"/>
    <w:rsid w:val="00F63238"/>
    <w:rsid w:val="00F6327E"/>
    <w:rsid w:val="00F632B7"/>
    <w:rsid w:val="00F632CE"/>
    <w:rsid w:val="00F63384"/>
    <w:rsid w:val="00F633BC"/>
    <w:rsid w:val="00F63448"/>
    <w:rsid w:val="00F634CE"/>
    <w:rsid w:val="00F6351C"/>
    <w:rsid w:val="00F635BA"/>
    <w:rsid w:val="00F6365B"/>
    <w:rsid w:val="00F6365F"/>
    <w:rsid w:val="00F636D6"/>
    <w:rsid w:val="00F636E1"/>
    <w:rsid w:val="00F636E3"/>
    <w:rsid w:val="00F6370A"/>
    <w:rsid w:val="00F63780"/>
    <w:rsid w:val="00F6385A"/>
    <w:rsid w:val="00F63896"/>
    <w:rsid w:val="00F638E8"/>
    <w:rsid w:val="00F639A4"/>
    <w:rsid w:val="00F639C5"/>
    <w:rsid w:val="00F63ACD"/>
    <w:rsid w:val="00F63B70"/>
    <w:rsid w:val="00F63B9D"/>
    <w:rsid w:val="00F63D3B"/>
    <w:rsid w:val="00F63DFE"/>
    <w:rsid w:val="00F63F3C"/>
    <w:rsid w:val="00F64035"/>
    <w:rsid w:val="00F640CF"/>
    <w:rsid w:val="00F64121"/>
    <w:rsid w:val="00F64143"/>
    <w:rsid w:val="00F64188"/>
    <w:rsid w:val="00F64354"/>
    <w:rsid w:val="00F643A8"/>
    <w:rsid w:val="00F643EA"/>
    <w:rsid w:val="00F644D4"/>
    <w:rsid w:val="00F64501"/>
    <w:rsid w:val="00F6450B"/>
    <w:rsid w:val="00F64546"/>
    <w:rsid w:val="00F6473F"/>
    <w:rsid w:val="00F647F6"/>
    <w:rsid w:val="00F64844"/>
    <w:rsid w:val="00F64847"/>
    <w:rsid w:val="00F648E0"/>
    <w:rsid w:val="00F649A4"/>
    <w:rsid w:val="00F649FA"/>
    <w:rsid w:val="00F64ACB"/>
    <w:rsid w:val="00F64C15"/>
    <w:rsid w:val="00F64C86"/>
    <w:rsid w:val="00F64C8B"/>
    <w:rsid w:val="00F64CEE"/>
    <w:rsid w:val="00F64D19"/>
    <w:rsid w:val="00F64DAE"/>
    <w:rsid w:val="00F64DB2"/>
    <w:rsid w:val="00F64ED6"/>
    <w:rsid w:val="00F64F7A"/>
    <w:rsid w:val="00F64FC3"/>
    <w:rsid w:val="00F65049"/>
    <w:rsid w:val="00F6508D"/>
    <w:rsid w:val="00F650BD"/>
    <w:rsid w:val="00F650C1"/>
    <w:rsid w:val="00F6531A"/>
    <w:rsid w:val="00F6531D"/>
    <w:rsid w:val="00F6531F"/>
    <w:rsid w:val="00F6535B"/>
    <w:rsid w:val="00F65365"/>
    <w:rsid w:val="00F653DE"/>
    <w:rsid w:val="00F65432"/>
    <w:rsid w:val="00F654B9"/>
    <w:rsid w:val="00F655D0"/>
    <w:rsid w:val="00F655DB"/>
    <w:rsid w:val="00F65615"/>
    <w:rsid w:val="00F656C7"/>
    <w:rsid w:val="00F657C6"/>
    <w:rsid w:val="00F65879"/>
    <w:rsid w:val="00F65957"/>
    <w:rsid w:val="00F65A95"/>
    <w:rsid w:val="00F65AAA"/>
    <w:rsid w:val="00F65AFF"/>
    <w:rsid w:val="00F65B91"/>
    <w:rsid w:val="00F65BC2"/>
    <w:rsid w:val="00F65C27"/>
    <w:rsid w:val="00F65C71"/>
    <w:rsid w:val="00F65D2E"/>
    <w:rsid w:val="00F65DB3"/>
    <w:rsid w:val="00F65DD2"/>
    <w:rsid w:val="00F65E82"/>
    <w:rsid w:val="00F65EE3"/>
    <w:rsid w:val="00F65F04"/>
    <w:rsid w:val="00F65F43"/>
    <w:rsid w:val="00F65F96"/>
    <w:rsid w:val="00F66067"/>
    <w:rsid w:val="00F6606E"/>
    <w:rsid w:val="00F6606F"/>
    <w:rsid w:val="00F66132"/>
    <w:rsid w:val="00F6616D"/>
    <w:rsid w:val="00F661A8"/>
    <w:rsid w:val="00F661D8"/>
    <w:rsid w:val="00F661D9"/>
    <w:rsid w:val="00F662A8"/>
    <w:rsid w:val="00F66355"/>
    <w:rsid w:val="00F66372"/>
    <w:rsid w:val="00F66387"/>
    <w:rsid w:val="00F6654B"/>
    <w:rsid w:val="00F665C4"/>
    <w:rsid w:val="00F666DD"/>
    <w:rsid w:val="00F66792"/>
    <w:rsid w:val="00F667D6"/>
    <w:rsid w:val="00F667FF"/>
    <w:rsid w:val="00F668CE"/>
    <w:rsid w:val="00F66960"/>
    <w:rsid w:val="00F669A6"/>
    <w:rsid w:val="00F66A42"/>
    <w:rsid w:val="00F66A91"/>
    <w:rsid w:val="00F66A95"/>
    <w:rsid w:val="00F66A96"/>
    <w:rsid w:val="00F66ABB"/>
    <w:rsid w:val="00F66ADE"/>
    <w:rsid w:val="00F66B1F"/>
    <w:rsid w:val="00F66C7B"/>
    <w:rsid w:val="00F66C7F"/>
    <w:rsid w:val="00F66C83"/>
    <w:rsid w:val="00F66C9E"/>
    <w:rsid w:val="00F66CCF"/>
    <w:rsid w:val="00F66D15"/>
    <w:rsid w:val="00F66DC1"/>
    <w:rsid w:val="00F66DEE"/>
    <w:rsid w:val="00F66E3C"/>
    <w:rsid w:val="00F66E63"/>
    <w:rsid w:val="00F66EB6"/>
    <w:rsid w:val="00F66F55"/>
    <w:rsid w:val="00F66F6B"/>
    <w:rsid w:val="00F66FE0"/>
    <w:rsid w:val="00F670C5"/>
    <w:rsid w:val="00F670F1"/>
    <w:rsid w:val="00F67146"/>
    <w:rsid w:val="00F6719B"/>
    <w:rsid w:val="00F671F4"/>
    <w:rsid w:val="00F671F7"/>
    <w:rsid w:val="00F6727C"/>
    <w:rsid w:val="00F6729F"/>
    <w:rsid w:val="00F672BA"/>
    <w:rsid w:val="00F6736F"/>
    <w:rsid w:val="00F6739F"/>
    <w:rsid w:val="00F67410"/>
    <w:rsid w:val="00F674B4"/>
    <w:rsid w:val="00F6751D"/>
    <w:rsid w:val="00F675B7"/>
    <w:rsid w:val="00F675CE"/>
    <w:rsid w:val="00F675CF"/>
    <w:rsid w:val="00F675D4"/>
    <w:rsid w:val="00F675EA"/>
    <w:rsid w:val="00F6760D"/>
    <w:rsid w:val="00F676BD"/>
    <w:rsid w:val="00F67725"/>
    <w:rsid w:val="00F677B9"/>
    <w:rsid w:val="00F677FA"/>
    <w:rsid w:val="00F6782E"/>
    <w:rsid w:val="00F67849"/>
    <w:rsid w:val="00F67892"/>
    <w:rsid w:val="00F67899"/>
    <w:rsid w:val="00F678A7"/>
    <w:rsid w:val="00F6793E"/>
    <w:rsid w:val="00F6797B"/>
    <w:rsid w:val="00F67A69"/>
    <w:rsid w:val="00F67ABE"/>
    <w:rsid w:val="00F67AC1"/>
    <w:rsid w:val="00F67ACE"/>
    <w:rsid w:val="00F67AF5"/>
    <w:rsid w:val="00F67AF7"/>
    <w:rsid w:val="00F67BF2"/>
    <w:rsid w:val="00F67C75"/>
    <w:rsid w:val="00F67D52"/>
    <w:rsid w:val="00F67D96"/>
    <w:rsid w:val="00F67DBA"/>
    <w:rsid w:val="00F67DCE"/>
    <w:rsid w:val="00F67EA7"/>
    <w:rsid w:val="00F67F33"/>
    <w:rsid w:val="00F67FDE"/>
    <w:rsid w:val="00F70075"/>
    <w:rsid w:val="00F7007E"/>
    <w:rsid w:val="00F70094"/>
    <w:rsid w:val="00F7009A"/>
    <w:rsid w:val="00F700EA"/>
    <w:rsid w:val="00F70266"/>
    <w:rsid w:val="00F702B3"/>
    <w:rsid w:val="00F702BC"/>
    <w:rsid w:val="00F7031D"/>
    <w:rsid w:val="00F70368"/>
    <w:rsid w:val="00F7036B"/>
    <w:rsid w:val="00F70467"/>
    <w:rsid w:val="00F704CA"/>
    <w:rsid w:val="00F704E9"/>
    <w:rsid w:val="00F70559"/>
    <w:rsid w:val="00F7061C"/>
    <w:rsid w:val="00F706B0"/>
    <w:rsid w:val="00F706D7"/>
    <w:rsid w:val="00F7078D"/>
    <w:rsid w:val="00F7081F"/>
    <w:rsid w:val="00F70842"/>
    <w:rsid w:val="00F70851"/>
    <w:rsid w:val="00F708DB"/>
    <w:rsid w:val="00F70A81"/>
    <w:rsid w:val="00F70A91"/>
    <w:rsid w:val="00F70A9C"/>
    <w:rsid w:val="00F70AC7"/>
    <w:rsid w:val="00F70B19"/>
    <w:rsid w:val="00F70B43"/>
    <w:rsid w:val="00F70B97"/>
    <w:rsid w:val="00F70BA4"/>
    <w:rsid w:val="00F70C82"/>
    <w:rsid w:val="00F70D3E"/>
    <w:rsid w:val="00F70D59"/>
    <w:rsid w:val="00F70E15"/>
    <w:rsid w:val="00F70E47"/>
    <w:rsid w:val="00F70E78"/>
    <w:rsid w:val="00F70F2F"/>
    <w:rsid w:val="00F70F39"/>
    <w:rsid w:val="00F70F55"/>
    <w:rsid w:val="00F70F57"/>
    <w:rsid w:val="00F70FC5"/>
    <w:rsid w:val="00F7104A"/>
    <w:rsid w:val="00F71073"/>
    <w:rsid w:val="00F71102"/>
    <w:rsid w:val="00F71176"/>
    <w:rsid w:val="00F711A2"/>
    <w:rsid w:val="00F712C4"/>
    <w:rsid w:val="00F712E5"/>
    <w:rsid w:val="00F71301"/>
    <w:rsid w:val="00F7133D"/>
    <w:rsid w:val="00F713A4"/>
    <w:rsid w:val="00F7141B"/>
    <w:rsid w:val="00F714B6"/>
    <w:rsid w:val="00F714CA"/>
    <w:rsid w:val="00F715AC"/>
    <w:rsid w:val="00F7167B"/>
    <w:rsid w:val="00F716A9"/>
    <w:rsid w:val="00F716D4"/>
    <w:rsid w:val="00F71701"/>
    <w:rsid w:val="00F7181C"/>
    <w:rsid w:val="00F718C0"/>
    <w:rsid w:val="00F7197E"/>
    <w:rsid w:val="00F719D1"/>
    <w:rsid w:val="00F71A53"/>
    <w:rsid w:val="00F71A55"/>
    <w:rsid w:val="00F71AF3"/>
    <w:rsid w:val="00F71B25"/>
    <w:rsid w:val="00F71BD7"/>
    <w:rsid w:val="00F71BE0"/>
    <w:rsid w:val="00F71BF2"/>
    <w:rsid w:val="00F71C5F"/>
    <w:rsid w:val="00F71D97"/>
    <w:rsid w:val="00F71DA4"/>
    <w:rsid w:val="00F71DE4"/>
    <w:rsid w:val="00F71EDA"/>
    <w:rsid w:val="00F71F45"/>
    <w:rsid w:val="00F71F49"/>
    <w:rsid w:val="00F71F72"/>
    <w:rsid w:val="00F71F9E"/>
    <w:rsid w:val="00F71FA3"/>
    <w:rsid w:val="00F71FC8"/>
    <w:rsid w:val="00F7200D"/>
    <w:rsid w:val="00F72141"/>
    <w:rsid w:val="00F721C0"/>
    <w:rsid w:val="00F721CC"/>
    <w:rsid w:val="00F722E2"/>
    <w:rsid w:val="00F722F5"/>
    <w:rsid w:val="00F7235C"/>
    <w:rsid w:val="00F723A4"/>
    <w:rsid w:val="00F72478"/>
    <w:rsid w:val="00F72673"/>
    <w:rsid w:val="00F7269F"/>
    <w:rsid w:val="00F726BE"/>
    <w:rsid w:val="00F72706"/>
    <w:rsid w:val="00F72846"/>
    <w:rsid w:val="00F7293C"/>
    <w:rsid w:val="00F72994"/>
    <w:rsid w:val="00F729F1"/>
    <w:rsid w:val="00F72A77"/>
    <w:rsid w:val="00F72AC6"/>
    <w:rsid w:val="00F72AF1"/>
    <w:rsid w:val="00F72B4A"/>
    <w:rsid w:val="00F72B58"/>
    <w:rsid w:val="00F72BC3"/>
    <w:rsid w:val="00F72BD3"/>
    <w:rsid w:val="00F72BF1"/>
    <w:rsid w:val="00F72BFF"/>
    <w:rsid w:val="00F72C66"/>
    <w:rsid w:val="00F72C8F"/>
    <w:rsid w:val="00F72CF6"/>
    <w:rsid w:val="00F72D0D"/>
    <w:rsid w:val="00F72D97"/>
    <w:rsid w:val="00F72E2E"/>
    <w:rsid w:val="00F72EA8"/>
    <w:rsid w:val="00F72EE3"/>
    <w:rsid w:val="00F72F36"/>
    <w:rsid w:val="00F7301E"/>
    <w:rsid w:val="00F7302B"/>
    <w:rsid w:val="00F7303F"/>
    <w:rsid w:val="00F73062"/>
    <w:rsid w:val="00F7310F"/>
    <w:rsid w:val="00F73139"/>
    <w:rsid w:val="00F73157"/>
    <w:rsid w:val="00F73188"/>
    <w:rsid w:val="00F7322B"/>
    <w:rsid w:val="00F732B8"/>
    <w:rsid w:val="00F73386"/>
    <w:rsid w:val="00F7338A"/>
    <w:rsid w:val="00F733F6"/>
    <w:rsid w:val="00F733FE"/>
    <w:rsid w:val="00F734A3"/>
    <w:rsid w:val="00F73549"/>
    <w:rsid w:val="00F7356F"/>
    <w:rsid w:val="00F735ED"/>
    <w:rsid w:val="00F73649"/>
    <w:rsid w:val="00F73651"/>
    <w:rsid w:val="00F7376C"/>
    <w:rsid w:val="00F7379E"/>
    <w:rsid w:val="00F738A0"/>
    <w:rsid w:val="00F739D2"/>
    <w:rsid w:val="00F73A3F"/>
    <w:rsid w:val="00F73A6A"/>
    <w:rsid w:val="00F73A6D"/>
    <w:rsid w:val="00F73A72"/>
    <w:rsid w:val="00F73B12"/>
    <w:rsid w:val="00F73B46"/>
    <w:rsid w:val="00F73B56"/>
    <w:rsid w:val="00F73C06"/>
    <w:rsid w:val="00F73CE3"/>
    <w:rsid w:val="00F73D00"/>
    <w:rsid w:val="00F73D03"/>
    <w:rsid w:val="00F73DB5"/>
    <w:rsid w:val="00F73E03"/>
    <w:rsid w:val="00F73E21"/>
    <w:rsid w:val="00F73E90"/>
    <w:rsid w:val="00F73EA0"/>
    <w:rsid w:val="00F73F03"/>
    <w:rsid w:val="00F73FAE"/>
    <w:rsid w:val="00F74023"/>
    <w:rsid w:val="00F74059"/>
    <w:rsid w:val="00F740DC"/>
    <w:rsid w:val="00F7412D"/>
    <w:rsid w:val="00F7417A"/>
    <w:rsid w:val="00F7418C"/>
    <w:rsid w:val="00F741EC"/>
    <w:rsid w:val="00F7429F"/>
    <w:rsid w:val="00F742E2"/>
    <w:rsid w:val="00F74320"/>
    <w:rsid w:val="00F7440F"/>
    <w:rsid w:val="00F74567"/>
    <w:rsid w:val="00F7458F"/>
    <w:rsid w:val="00F74590"/>
    <w:rsid w:val="00F74666"/>
    <w:rsid w:val="00F746F7"/>
    <w:rsid w:val="00F74758"/>
    <w:rsid w:val="00F7475F"/>
    <w:rsid w:val="00F748D5"/>
    <w:rsid w:val="00F74915"/>
    <w:rsid w:val="00F749A1"/>
    <w:rsid w:val="00F749F7"/>
    <w:rsid w:val="00F74A46"/>
    <w:rsid w:val="00F74B6B"/>
    <w:rsid w:val="00F74B99"/>
    <w:rsid w:val="00F74BE2"/>
    <w:rsid w:val="00F74C46"/>
    <w:rsid w:val="00F74D16"/>
    <w:rsid w:val="00F74E1C"/>
    <w:rsid w:val="00F74EC1"/>
    <w:rsid w:val="00F74F6B"/>
    <w:rsid w:val="00F74FB1"/>
    <w:rsid w:val="00F7504C"/>
    <w:rsid w:val="00F75093"/>
    <w:rsid w:val="00F75181"/>
    <w:rsid w:val="00F751A5"/>
    <w:rsid w:val="00F75247"/>
    <w:rsid w:val="00F752EC"/>
    <w:rsid w:val="00F7532B"/>
    <w:rsid w:val="00F754C8"/>
    <w:rsid w:val="00F754C9"/>
    <w:rsid w:val="00F75544"/>
    <w:rsid w:val="00F7558E"/>
    <w:rsid w:val="00F755F1"/>
    <w:rsid w:val="00F755FE"/>
    <w:rsid w:val="00F75613"/>
    <w:rsid w:val="00F7565F"/>
    <w:rsid w:val="00F7566D"/>
    <w:rsid w:val="00F75772"/>
    <w:rsid w:val="00F757C5"/>
    <w:rsid w:val="00F7584D"/>
    <w:rsid w:val="00F758F0"/>
    <w:rsid w:val="00F7592C"/>
    <w:rsid w:val="00F75953"/>
    <w:rsid w:val="00F7597E"/>
    <w:rsid w:val="00F75A0B"/>
    <w:rsid w:val="00F75A14"/>
    <w:rsid w:val="00F75A9D"/>
    <w:rsid w:val="00F75ADC"/>
    <w:rsid w:val="00F75BB5"/>
    <w:rsid w:val="00F75BD8"/>
    <w:rsid w:val="00F75C03"/>
    <w:rsid w:val="00F75C22"/>
    <w:rsid w:val="00F75C30"/>
    <w:rsid w:val="00F75E11"/>
    <w:rsid w:val="00F75E81"/>
    <w:rsid w:val="00F75F39"/>
    <w:rsid w:val="00F75F94"/>
    <w:rsid w:val="00F76064"/>
    <w:rsid w:val="00F7608D"/>
    <w:rsid w:val="00F76161"/>
    <w:rsid w:val="00F76321"/>
    <w:rsid w:val="00F76347"/>
    <w:rsid w:val="00F7635D"/>
    <w:rsid w:val="00F7650C"/>
    <w:rsid w:val="00F7655C"/>
    <w:rsid w:val="00F7667E"/>
    <w:rsid w:val="00F76680"/>
    <w:rsid w:val="00F76788"/>
    <w:rsid w:val="00F7684B"/>
    <w:rsid w:val="00F768A6"/>
    <w:rsid w:val="00F768AA"/>
    <w:rsid w:val="00F768EC"/>
    <w:rsid w:val="00F7690A"/>
    <w:rsid w:val="00F7691F"/>
    <w:rsid w:val="00F7696D"/>
    <w:rsid w:val="00F76B04"/>
    <w:rsid w:val="00F76BDA"/>
    <w:rsid w:val="00F76D22"/>
    <w:rsid w:val="00F76D2B"/>
    <w:rsid w:val="00F76D33"/>
    <w:rsid w:val="00F76DEE"/>
    <w:rsid w:val="00F76EB7"/>
    <w:rsid w:val="00F76ED0"/>
    <w:rsid w:val="00F76ED7"/>
    <w:rsid w:val="00F7706A"/>
    <w:rsid w:val="00F7708E"/>
    <w:rsid w:val="00F770B0"/>
    <w:rsid w:val="00F771D0"/>
    <w:rsid w:val="00F7720B"/>
    <w:rsid w:val="00F77280"/>
    <w:rsid w:val="00F772BB"/>
    <w:rsid w:val="00F773E6"/>
    <w:rsid w:val="00F7747B"/>
    <w:rsid w:val="00F77495"/>
    <w:rsid w:val="00F774E3"/>
    <w:rsid w:val="00F7751B"/>
    <w:rsid w:val="00F7751C"/>
    <w:rsid w:val="00F7755A"/>
    <w:rsid w:val="00F7759D"/>
    <w:rsid w:val="00F775DB"/>
    <w:rsid w:val="00F7767E"/>
    <w:rsid w:val="00F776BA"/>
    <w:rsid w:val="00F776E1"/>
    <w:rsid w:val="00F77709"/>
    <w:rsid w:val="00F7779D"/>
    <w:rsid w:val="00F777AF"/>
    <w:rsid w:val="00F777CD"/>
    <w:rsid w:val="00F7784F"/>
    <w:rsid w:val="00F7789B"/>
    <w:rsid w:val="00F778A2"/>
    <w:rsid w:val="00F7793D"/>
    <w:rsid w:val="00F779C0"/>
    <w:rsid w:val="00F77A3B"/>
    <w:rsid w:val="00F77A55"/>
    <w:rsid w:val="00F77A66"/>
    <w:rsid w:val="00F77C2B"/>
    <w:rsid w:val="00F77C9F"/>
    <w:rsid w:val="00F77D59"/>
    <w:rsid w:val="00F77D6E"/>
    <w:rsid w:val="00F77DBB"/>
    <w:rsid w:val="00F77DCF"/>
    <w:rsid w:val="00F77E0B"/>
    <w:rsid w:val="00F77E16"/>
    <w:rsid w:val="00F77E72"/>
    <w:rsid w:val="00F77E87"/>
    <w:rsid w:val="00F77E9B"/>
    <w:rsid w:val="00F77EE1"/>
    <w:rsid w:val="00F77F1B"/>
    <w:rsid w:val="00F77F1C"/>
    <w:rsid w:val="00F77F87"/>
    <w:rsid w:val="00F77F94"/>
    <w:rsid w:val="00F80150"/>
    <w:rsid w:val="00F8017A"/>
    <w:rsid w:val="00F801F8"/>
    <w:rsid w:val="00F8023F"/>
    <w:rsid w:val="00F803A2"/>
    <w:rsid w:val="00F803CC"/>
    <w:rsid w:val="00F80472"/>
    <w:rsid w:val="00F804AD"/>
    <w:rsid w:val="00F805E1"/>
    <w:rsid w:val="00F805E2"/>
    <w:rsid w:val="00F80644"/>
    <w:rsid w:val="00F8065C"/>
    <w:rsid w:val="00F806C2"/>
    <w:rsid w:val="00F806EB"/>
    <w:rsid w:val="00F80788"/>
    <w:rsid w:val="00F80835"/>
    <w:rsid w:val="00F80A6A"/>
    <w:rsid w:val="00F80A9B"/>
    <w:rsid w:val="00F80B34"/>
    <w:rsid w:val="00F80B74"/>
    <w:rsid w:val="00F80C56"/>
    <w:rsid w:val="00F80CAF"/>
    <w:rsid w:val="00F80CCB"/>
    <w:rsid w:val="00F80CF4"/>
    <w:rsid w:val="00F80D03"/>
    <w:rsid w:val="00F80D9D"/>
    <w:rsid w:val="00F80DDB"/>
    <w:rsid w:val="00F80E14"/>
    <w:rsid w:val="00F80F5D"/>
    <w:rsid w:val="00F80FD3"/>
    <w:rsid w:val="00F8105D"/>
    <w:rsid w:val="00F810B0"/>
    <w:rsid w:val="00F81153"/>
    <w:rsid w:val="00F811FB"/>
    <w:rsid w:val="00F81217"/>
    <w:rsid w:val="00F81339"/>
    <w:rsid w:val="00F81340"/>
    <w:rsid w:val="00F8135C"/>
    <w:rsid w:val="00F8136A"/>
    <w:rsid w:val="00F81383"/>
    <w:rsid w:val="00F814E7"/>
    <w:rsid w:val="00F814FC"/>
    <w:rsid w:val="00F81529"/>
    <w:rsid w:val="00F815E8"/>
    <w:rsid w:val="00F815F3"/>
    <w:rsid w:val="00F816B9"/>
    <w:rsid w:val="00F816DA"/>
    <w:rsid w:val="00F81755"/>
    <w:rsid w:val="00F8176F"/>
    <w:rsid w:val="00F81792"/>
    <w:rsid w:val="00F817A3"/>
    <w:rsid w:val="00F817A4"/>
    <w:rsid w:val="00F81838"/>
    <w:rsid w:val="00F8189C"/>
    <w:rsid w:val="00F8198F"/>
    <w:rsid w:val="00F81A11"/>
    <w:rsid w:val="00F81AD3"/>
    <w:rsid w:val="00F81BDB"/>
    <w:rsid w:val="00F81C59"/>
    <w:rsid w:val="00F81C68"/>
    <w:rsid w:val="00F81C7B"/>
    <w:rsid w:val="00F81D57"/>
    <w:rsid w:val="00F81DE9"/>
    <w:rsid w:val="00F81E52"/>
    <w:rsid w:val="00F81E77"/>
    <w:rsid w:val="00F81E7B"/>
    <w:rsid w:val="00F81EF2"/>
    <w:rsid w:val="00F81F9C"/>
    <w:rsid w:val="00F81FB1"/>
    <w:rsid w:val="00F81FD1"/>
    <w:rsid w:val="00F8208C"/>
    <w:rsid w:val="00F822F1"/>
    <w:rsid w:val="00F822FF"/>
    <w:rsid w:val="00F82304"/>
    <w:rsid w:val="00F82397"/>
    <w:rsid w:val="00F823B6"/>
    <w:rsid w:val="00F824B2"/>
    <w:rsid w:val="00F824D8"/>
    <w:rsid w:val="00F825F9"/>
    <w:rsid w:val="00F8261D"/>
    <w:rsid w:val="00F826CC"/>
    <w:rsid w:val="00F82706"/>
    <w:rsid w:val="00F82726"/>
    <w:rsid w:val="00F8276B"/>
    <w:rsid w:val="00F8277D"/>
    <w:rsid w:val="00F8277F"/>
    <w:rsid w:val="00F827F3"/>
    <w:rsid w:val="00F827FD"/>
    <w:rsid w:val="00F8282F"/>
    <w:rsid w:val="00F82880"/>
    <w:rsid w:val="00F828DF"/>
    <w:rsid w:val="00F8294F"/>
    <w:rsid w:val="00F82AAB"/>
    <w:rsid w:val="00F82B00"/>
    <w:rsid w:val="00F82B97"/>
    <w:rsid w:val="00F82BFA"/>
    <w:rsid w:val="00F82C0E"/>
    <w:rsid w:val="00F82C28"/>
    <w:rsid w:val="00F82CA8"/>
    <w:rsid w:val="00F82CF5"/>
    <w:rsid w:val="00F82CFE"/>
    <w:rsid w:val="00F82D52"/>
    <w:rsid w:val="00F82D75"/>
    <w:rsid w:val="00F82DAE"/>
    <w:rsid w:val="00F82DDF"/>
    <w:rsid w:val="00F82E56"/>
    <w:rsid w:val="00F82F85"/>
    <w:rsid w:val="00F82FC0"/>
    <w:rsid w:val="00F830F3"/>
    <w:rsid w:val="00F83190"/>
    <w:rsid w:val="00F831A7"/>
    <w:rsid w:val="00F8328E"/>
    <w:rsid w:val="00F83396"/>
    <w:rsid w:val="00F833AA"/>
    <w:rsid w:val="00F833B3"/>
    <w:rsid w:val="00F833F9"/>
    <w:rsid w:val="00F83414"/>
    <w:rsid w:val="00F8360E"/>
    <w:rsid w:val="00F83641"/>
    <w:rsid w:val="00F83642"/>
    <w:rsid w:val="00F836A4"/>
    <w:rsid w:val="00F836A6"/>
    <w:rsid w:val="00F83718"/>
    <w:rsid w:val="00F837D4"/>
    <w:rsid w:val="00F8381B"/>
    <w:rsid w:val="00F8382D"/>
    <w:rsid w:val="00F83837"/>
    <w:rsid w:val="00F8387D"/>
    <w:rsid w:val="00F838D4"/>
    <w:rsid w:val="00F839A7"/>
    <w:rsid w:val="00F83A81"/>
    <w:rsid w:val="00F83AC9"/>
    <w:rsid w:val="00F83ADF"/>
    <w:rsid w:val="00F83B4D"/>
    <w:rsid w:val="00F83BC4"/>
    <w:rsid w:val="00F83C8A"/>
    <w:rsid w:val="00F83C92"/>
    <w:rsid w:val="00F83E9D"/>
    <w:rsid w:val="00F83F55"/>
    <w:rsid w:val="00F83F98"/>
    <w:rsid w:val="00F83FFD"/>
    <w:rsid w:val="00F84084"/>
    <w:rsid w:val="00F840AB"/>
    <w:rsid w:val="00F84184"/>
    <w:rsid w:val="00F84192"/>
    <w:rsid w:val="00F8419F"/>
    <w:rsid w:val="00F841D8"/>
    <w:rsid w:val="00F842FF"/>
    <w:rsid w:val="00F84360"/>
    <w:rsid w:val="00F84379"/>
    <w:rsid w:val="00F8441C"/>
    <w:rsid w:val="00F8441F"/>
    <w:rsid w:val="00F84451"/>
    <w:rsid w:val="00F844AC"/>
    <w:rsid w:val="00F844E5"/>
    <w:rsid w:val="00F84532"/>
    <w:rsid w:val="00F8453C"/>
    <w:rsid w:val="00F8454C"/>
    <w:rsid w:val="00F8458C"/>
    <w:rsid w:val="00F845F5"/>
    <w:rsid w:val="00F846C1"/>
    <w:rsid w:val="00F846E4"/>
    <w:rsid w:val="00F847D5"/>
    <w:rsid w:val="00F84857"/>
    <w:rsid w:val="00F84916"/>
    <w:rsid w:val="00F8495F"/>
    <w:rsid w:val="00F849E8"/>
    <w:rsid w:val="00F84A5F"/>
    <w:rsid w:val="00F84BD1"/>
    <w:rsid w:val="00F84C0D"/>
    <w:rsid w:val="00F84C46"/>
    <w:rsid w:val="00F84C56"/>
    <w:rsid w:val="00F84D66"/>
    <w:rsid w:val="00F84DFD"/>
    <w:rsid w:val="00F84E41"/>
    <w:rsid w:val="00F84E79"/>
    <w:rsid w:val="00F84F0D"/>
    <w:rsid w:val="00F84F22"/>
    <w:rsid w:val="00F8508B"/>
    <w:rsid w:val="00F850AE"/>
    <w:rsid w:val="00F851B5"/>
    <w:rsid w:val="00F85257"/>
    <w:rsid w:val="00F8526F"/>
    <w:rsid w:val="00F8536A"/>
    <w:rsid w:val="00F8538C"/>
    <w:rsid w:val="00F85495"/>
    <w:rsid w:val="00F854B1"/>
    <w:rsid w:val="00F854E3"/>
    <w:rsid w:val="00F854E9"/>
    <w:rsid w:val="00F85540"/>
    <w:rsid w:val="00F855B7"/>
    <w:rsid w:val="00F855C5"/>
    <w:rsid w:val="00F855DB"/>
    <w:rsid w:val="00F85646"/>
    <w:rsid w:val="00F85761"/>
    <w:rsid w:val="00F85850"/>
    <w:rsid w:val="00F858DF"/>
    <w:rsid w:val="00F859BE"/>
    <w:rsid w:val="00F85A8B"/>
    <w:rsid w:val="00F85AC8"/>
    <w:rsid w:val="00F85B2F"/>
    <w:rsid w:val="00F85BB6"/>
    <w:rsid w:val="00F85C55"/>
    <w:rsid w:val="00F85C7E"/>
    <w:rsid w:val="00F85E3A"/>
    <w:rsid w:val="00F85EF6"/>
    <w:rsid w:val="00F85F8D"/>
    <w:rsid w:val="00F85F9D"/>
    <w:rsid w:val="00F85FFC"/>
    <w:rsid w:val="00F860B7"/>
    <w:rsid w:val="00F8615D"/>
    <w:rsid w:val="00F86182"/>
    <w:rsid w:val="00F8618E"/>
    <w:rsid w:val="00F861E2"/>
    <w:rsid w:val="00F8634C"/>
    <w:rsid w:val="00F86379"/>
    <w:rsid w:val="00F86394"/>
    <w:rsid w:val="00F863D7"/>
    <w:rsid w:val="00F8646F"/>
    <w:rsid w:val="00F8648A"/>
    <w:rsid w:val="00F864BB"/>
    <w:rsid w:val="00F865A8"/>
    <w:rsid w:val="00F865C8"/>
    <w:rsid w:val="00F865FE"/>
    <w:rsid w:val="00F86646"/>
    <w:rsid w:val="00F8669F"/>
    <w:rsid w:val="00F866A5"/>
    <w:rsid w:val="00F86775"/>
    <w:rsid w:val="00F867C0"/>
    <w:rsid w:val="00F86800"/>
    <w:rsid w:val="00F86885"/>
    <w:rsid w:val="00F868A3"/>
    <w:rsid w:val="00F868F8"/>
    <w:rsid w:val="00F868FF"/>
    <w:rsid w:val="00F86922"/>
    <w:rsid w:val="00F86A9D"/>
    <w:rsid w:val="00F86B75"/>
    <w:rsid w:val="00F86C73"/>
    <w:rsid w:val="00F86D26"/>
    <w:rsid w:val="00F86DD7"/>
    <w:rsid w:val="00F86FAA"/>
    <w:rsid w:val="00F87010"/>
    <w:rsid w:val="00F870DD"/>
    <w:rsid w:val="00F871CC"/>
    <w:rsid w:val="00F871DE"/>
    <w:rsid w:val="00F872ED"/>
    <w:rsid w:val="00F87431"/>
    <w:rsid w:val="00F87444"/>
    <w:rsid w:val="00F8746F"/>
    <w:rsid w:val="00F87551"/>
    <w:rsid w:val="00F87675"/>
    <w:rsid w:val="00F876E9"/>
    <w:rsid w:val="00F87768"/>
    <w:rsid w:val="00F87787"/>
    <w:rsid w:val="00F87997"/>
    <w:rsid w:val="00F87A5F"/>
    <w:rsid w:val="00F87AA1"/>
    <w:rsid w:val="00F87B66"/>
    <w:rsid w:val="00F87B9E"/>
    <w:rsid w:val="00F87BCB"/>
    <w:rsid w:val="00F87BDE"/>
    <w:rsid w:val="00F87C30"/>
    <w:rsid w:val="00F87CDE"/>
    <w:rsid w:val="00F87D81"/>
    <w:rsid w:val="00F87E86"/>
    <w:rsid w:val="00F87EE5"/>
    <w:rsid w:val="00F87EFD"/>
    <w:rsid w:val="00F900A6"/>
    <w:rsid w:val="00F9011C"/>
    <w:rsid w:val="00F90139"/>
    <w:rsid w:val="00F90163"/>
    <w:rsid w:val="00F90190"/>
    <w:rsid w:val="00F901BB"/>
    <w:rsid w:val="00F9021F"/>
    <w:rsid w:val="00F90267"/>
    <w:rsid w:val="00F9026C"/>
    <w:rsid w:val="00F902AA"/>
    <w:rsid w:val="00F902C8"/>
    <w:rsid w:val="00F9035F"/>
    <w:rsid w:val="00F903B8"/>
    <w:rsid w:val="00F904C3"/>
    <w:rsid w:val="00F90545"/>
    <w:rsid w:val="00F90642"/>
    <w:rsid w:val="00F90657"/>
    <w:rsid w:val="00F9066D"/>
    <w:rsid w:val="00F906AB"/>
    <w:rsid w:val="00F90801"/>
    <w:rsid w:val="00F90821"/>
    <w:rsid w:val="00F90855"/>
    <w:rsid w:val="00F908E8"/>
    <w:rsid w:val="00F9098F"/>
    <w:rsid w:val="00F90A63"/>
    <w:rsid w:val="00F90AAF"/>
    <w:rsid w:val="00F90B30"/>
    <w:rsid w:val="00F90B8B"/>
    <w:rsid w:val="00F90BAA"/>
    <w:rsid w:val="00F90C59"/>
    <w:rsid w:val="00F90D92"/>
    <w:rsid w:val="00F90DB5"/>
    <w:rsid w:val="00F90DD5"/>
    <w:rsid w:val="00F90EF9"/>
    <w:rsid w:val="00F91004"/>
    <w:rsid w:val="00F910B6"/>
    <w:rsid w:val="00F91139"/>
    <w:rsid w:val="00F91278"/>
    <w:rsid w:val="00F91304"/>
    <w:rsid w:val="00F91365"/>
    <w:rsid w:val="00F914F5"/>
    <w:rsid w:val="00F91569"/>
    <w:rsid w:val="00F915CC"/>
    <w:rsid w:val="00F9160F"/>
    <w:rsid w:val="00F9165E"/>
    <w:rsid w:val="00F916A5"/>
    <w:rsid w:val="00F917D7"/>
    <w:rsid w:val="00F917DE"/>
    <w:rsid w:val="00F918A5"/>
    <w:rsid w:val="00F91A88"/>
    <w:rsid w:val="00F91BEF"/>
    <w:rsid w:val="00F91C41"/>
    <w:rsid w:val="00F91C42"/>
    <w:rsid w:val="00F91D35"/>
    <w:rsid w:val="00F91D41"/>
    <w:rsid w:val="00F91D80"/>
    <w:rsid w:val="00F91E0C"/>
    <w:rsid w:val="00F91E5F"/>
    <w:rsid w:val="00F91E78"/>
    <w:rsid w:val="00F91F83"/>
    <w:rsid w:val="00F91F99"/>
    <w:rsid w:val="00F91FC3"/>
    <w:rsid w:val="00F920E8"/>
    <w:rsid w:val="00F9220D"/>
    <w:rsid w:val="00F92322"/>
    <w:rsid w:val="00F92439"/>
    <w:rsid w:val="00F92452"/>
    <w:rsid w:val="00F9245A"/>
    <w:rsid w:val="00F9247A"/>
    <w:rsid w:val="00F9247D"/>
    <w:rsid w:val="00F92483"/>
    <w:rsid w:val="00F92586"/>
    <w:rsid w:val="00F925D5"/>
    <w:rsid w:val="00F9264A"/>
    <w:rsid w:val="00F92662"/>
    <w:rsid w:val="00F926BA"/>
    <w:rsid w:val="00F926F6"/>
    <w:rsid w:val="00F928F9"/>
    <w:rsid w:val="00F9296B"/>
    <w:rsid w:val="00F929AC"/>
    <w:rsid w:val="00F92AF4"/>
    <w:rsid w:val="00F92C94"/>
    <w:rsid w:val="00F92CF5"/>
    <w:rsid w:val="00F92D64"/>
    <w:rsid w:val="00F92E7F"/>
    <w:rsid w:val="00F92EC8"/>
    <w:rsid w:val="00F92F0C"/>
    <w:rsid w:val="00F92F53"/>
    <w:rsid w:val="00F92F75"/>
    <w:rsid w:val="00F92FCE"/>
    <w:rsid w:val="00F93021"/>
    <w:rsid w:val="00F9302B"/>
    <w:rsid w:val="00F93043"/>
    <w:rsid w:val="00F931D8"/>
    <w:rsid w:val="00F93227"/>
    <w:rsid w:val="00F9322F"/>
    <w:rsid w:val="00F932AE"/>
    <w:rsid w:val="00F93367"/>
    <w:rsid w:val="00F93377"/>
    <w:rsid w:val="00F9339B"/>
    <w:rsid w:val="00F933EB"/>
    <w:rsid w:val="00F93449"/>
    <w:rsid w:val="00F93506"/>
    <w:rsid w:val="00F93743"/>
    <w:rsid w:val="00F93790"/>
    <w:rsid w:val="00F93845"/>
    <w:rsid w:val="00F938B1"/>
    <w:rsid w:val="00F938EC"/>
    <w:rsid w:val="00F93991"/>
    <w:rsid w:val="00F939A4"/>
    <w:rsid w:val="00F939CC"/>
    <w:rsid w:val="00F939D2"/>
    <w:rsid w:val="00F93A25"/>
    <w:rsid w:val="00F93A37"/>
    <w:rsid w:val="00F93AEF"/>
    <w:rsid w:val="00F93B80"/>
    <w:rsid w:val="00F93CEF"/>
    <w:rsid w:val="00F93D29"/>
    <w:rsid w:val="00F93D2F"/>
    <w:rsid w:val="00F93D8B"/>
    <w:rsid w:val="00F93DA1"/>
    <w:rsid w:val="00F93E7E"/>
    <w:rsid w:val="00F93ED0"/>
    <w:rsid w:val="00F93F8E"/>
    <w:rsid w:val="00F94004"/>
    <w:rsid w:val="00F94035"/>
    <w:rsid w:val="00F94045"/>
    <w:rsid w:val="00F94051"/>
    <w:rsid w:val="00F94091"/>
    <w:rsid w:val="00F940B0"/>
    <w:rsid w:val="00F9410B"/>
    <w:rsid w:val="00F941D4"/>
    <w:rsid w:val="00F94247"/>
    <w:rsid w:val="00F9430D"/>
    <w:rsid w:val="00F94321"/>
    <w:rsid w:val="00F943C6"/>
    <w:rsid w:val="00F94433"/>
    <w:rsid w:val="00F94478"/>
    <w:rsid w:val="00F9447E"/>
    <w:rsid w:val="00F944E7"/>
    <w:rsid w:val="00F944FB"/>
    <w:rsid w:val="00F94534"/>
    <w:rsid w:val="00F945D5"/>
    <w:rsid w:val="00F945DB"/>
    <w:rsid w:val="00F94619"/>
    <w:rsid w:val="00F947BB"/>
    <w:rsid w:val="00F94875"/>
    <w:rsid w:val="00F948C1"/>
    <w:rsid w:val="00F9493D"/>
    <w:rsid w:val="00F94A12"/>
    <w:rsid w:val="00F94A8E"/>
    <w:rsid w:val="00F94A9A"/>
    <w:rsid w:val="00F94AE6"/>
    <w:rsid w:val="00F94B02"/>
    <w:rsid w:val="00F94B4F"/>
    <w:rsid w:val="00F94B58"/>
    <w:rsid w:val="00F94C2E"/>
    <w:rsid w:val="00F94C78"/>
    <w:rsid w:val="00F94D06"/>
    <w:rsid w:val="00F94DC0"/>
    <w:rsid w:val="00F94EAB"/>
    <w:rsid w:val="00F94FCA"/>
    <w:rsid w:val="00F950F7"/>
    <w:rsid w:val="00F9510A"/>
    <w:rsid w:val="00F95111"/>
    <w:rsid w:val="00F9516C"/>
    <w:rsid w:val="00F951C4"/>
    <w:rsid w:val="00F951DF"/>
    <w:rsid w:val="00F951FD"/>
    <w:rsid w:val="00F9525D"/>
    <w:rsid w:val="00F95442"/>
    <w:rsid w:val="00F954C0"/>
    <w:rsid w:val="00F954E8"/>
    <w:rsid w:val="00F954EF"/>
    <w:rsid w:val="00F95553"/>
    <w:rsid w:val="00F956C7"/>
    <w:rsid w:val="00F956F4"/>
    <w:rsid w:val="00F957E1"/>
    <w:rsid w:val="00F9592A"/>
    <w:rsid w:val="00F95941"/>
    <w:rsid w:val="00F9598B"/>
    <w:rsid w:val="00F95A38"/>
    <w:rsid w:val="00F95B1D"/>
    <w:rsid w:val="00F95B4B"/>
    <w:rsid w:val="00F95BDA"/>
    <w:rsid w:val="00F95BE1"/>
    <w:rsid w:val="00F95C2D"/>
    <w:rsid w:val="00F95C8B"/>
    <w:rsid w:val="00F95D7A"/>
    <w:rsid w:val="00F95E55"/>
    <w:rsid w:val="00F95EA6"/>
    <w:rsid w:val="00F95F0A"/>
    <w:rsid w:val="00F95F8D"/>
    <w:rsid w:val="00F95FD6"/>
    <w:rsid w:val="00F96010"/>
    <w:rsid w:val="00F9603E"/>
    <w:rsid w:val="00F96072"/>
    <w:rsid w:val="00F960C0"/>
    <w:rsid w:val="00F9613F"/>
    <w:rsid w:val="00F96164"/>
    <w:rsid w:val="00F961A5"/>
    <w:rsid w:val="00F961F3"/>
    <w:rsid w:val="00F963A1"/>
    <w:rsid w:val="00F96569"/>
    <w:rsid w:val="00F96580"/>
    <w:rsid w:val="00F965C6"/>
    <w:rsid w:val="00F96667"/>
    <w:rsid w:val="00F9668C"/>
    <w:rsid w:val="00F966C7"/>
    <w:rsid w:val="00F966E8"/>
    <w:rsid w:val="00F966ED"/>
    <w:rsid w:val="00F96792"/>
    <w:rsid w:val="00F96801"/>
    <w:rsid w:val="00F9683D"/>
    <w:rsid w:val="00F9688C"/>
    <w:rsid w:val="00F96908"/>
    <w:rsid w:val="00F96947"/>
    <w:rsid w:val="00F9695A"/>
    <w:rsid w:val="00F96981"/>
    <w:rsid w:val="00F96B2F"/>
    <w:rsid w:val="00F96B3E"/>
    <w:rsid w:val="00F96B50"/>
    <w:rsid w:val="00F96B8C"/>
    <w:rsid w:val="00F96C3A"/>
    <w:rsid w:val="00F96C49"/>
    <w:rsid w:val="00F96D32"/>
    <w:rsid w:val="00F97007"/>
    <w:rsid w:val="00F9703F"/>
    <w:rsid w:val="00F9709C"/>
    <w:rsid w:val="00F970A7"/>
    <w:rsid w:val="00F97180"/>
    <w:rsid w:val="00F971AB"/>
    <w:rsid w:val="00F971BC"/>
    <w:rsid w:val="00F97216"/>
    <w:rsid w:val="00F9724B"/>
    <w:rsid w:val="00F9726E"/>
    <w:rsid w:val="00F972D4"/>
    <w:rsid w:val="00F97361"/>
    <w:rsid w:val="00F97394"/>
    <w:rsid w:val="00F973AA"/>
    <w:rsid w:val="00F973D8"/>
    <w:rsid w:val="00F974CC"/>
    <w:rsid w:val="00F974D7"/>
    <w:rsid w:val="00F97540"/>
    <w:rsid w:val="00F975CB"/>
    <w:rsid w:val="00F97633"/>
    <w:rsid w:val="00F97672"/>
    <w:rsid w:val="00F976C9"/>
    <w:rsid w:val="00F9772C"/>
    <w:rsid w:val="00F97756"/>
    <w:rsid w:val="00F9777E"/>
    <w:rsid w:val="00F97795"/>
    <w:rsid w:val="00F977B3"/>
    <w:rsid w:val="00F97895"/>
    <w:rsid w:val="00F97AB6"/>
    <w:rsid w:val="00F97B0E"/>
    <w:rsid w:val="00F97B7F"/>
    <w:rsid w:val="00F97C29"/>
    <w:rsid w:val="00F97D49"/>
    <w:rsid w:val="00F97EA1"/>
    <w:rsid w:val="00F97ED9"/>
    <w:rsid w:val="00F97F4C"/>
    <w:rsid w:val="00F97F9C"/>
    <w:rsid w:val="00F97FD3"/>
    <w:rsid w:val="00FA002D"/>
    <w:rsid w:val="00FA0060"/>
    <w:rsid w:val="00FA00A5"/>
    <w:rsid w:val="00FA0116"/>
    <w:rsid w:val="00FA0154"/>
    <w:rsid w:val="00FA017C"/>
    <w:rsid w:val="00FA024A"/>
    <w:rsid w:val="00FA0283"/>
    <w:rsid w:val="00FA0304"/>
    <w:rsid w:val="00FA0313"/>
    <w:rsid w:val="00FA0316"/>
    <w:rsid w:val="00FA035A"/>
    <w:rsid w:val="00FA039B"/>
    <w:rsid w:val="00FA04B3"/>
    <w:rsid w:val="00FA055E"/>
    <w:rsid w:val="00FA05CF"/>
    <w:rsid w:val="00FA062F"/>
    <w:rsid w:val="00FA0777"/>
    <w:rsid w:val="00FA078D"/>
    <w:rsid w:val="00FA07E2"/>
    <w:rsid w:val="00FA0800"/>
    <w:rsid w:val="00FA0832"/>
    <w:rsid w:val="00FA08D5"/>
    <w:rsid w:val="00FA09D3"/>
    <w:rsid w:val="00FA09FC"/>
    <w:rsid w:val="00FA0AEE"/>
    <w:rsid w:val="00FA0B48"/>
    <w:rsid w:val="00FA0BEA"/>
    <w:rsid w:val="00FA0C01"/>
    <w:rsid w:val="00FA0C2C"/>
    <w:rsid w:val="00FA0C5A"/>
    <w:rsid w:val="00FA0CD5"/>
    <w:rsid w:val="00FA0DB0"/>
    <w:rsid w:val="00FA0DEE"/>
    <w:rsid w:val="00FA0E44"/>
    <w:rsid w:val="00FA0E56"/>
    <w:rsid w:val="00FA0ECC"/>
    <w:rsid w:val="00FA0ED5"/>
    <w:rsid w:val="00FA0FA6"/>
    <w:rsid w:val="00FA1041"/>
    <w:rsid w:val="00FA1070"/>
    <w:rsid w:val="00FA107C"/>
    <w:rsid w:val="00FA1166"/>
    <w:rsid w:val="00FA1167"/>
    <w:rsid w:val="00FA1238"/>
    <w:rsid w:val="00FA1293"/>
    <w:rsid w:val="00FA12CE"/>
    <w:rsid w:val="00FA1311"/>
    <w:rsid w:val="00FA131E"/>
    <w:rsid w:val="00FA13F1"/>
    <w:rsid w:val="00FA1495"/>
    <w:rsid w:val="00FA14B6"/>
    <w:rsid w:val="00FA151B"/>
    <w:rsid w:val="00FA15F0"/>
    <w:rsid w:val="00FA16F7"/>
    <w:rsid w:val="00FA1713"/>
    <w:rsid w:val="00FA1732"/>
    <w:rsid w:val="00FA17E7"/>
    <w:rsid w:val="00FA184C"/>
    <w:rsid w:val="00FA18CA"/>
    <w:rsid w:val="00FA18D7"/>
    <w:rsid w:val="00FA1969"/>
    <w:rsid w:val="00FA19A4"/>
    <w:rsid w:val="00FA1A59"/>
    <w:rsid w:val="00FA1A96"/>
    <w:rsid w:val="00FA1BC0"/>
    <w:rsid w:val="00FA1BF6"/>
    <w:rsid w:val="00FA1C04"/>
    <w:rsid w:val="00FA1C80"/>
    <w:rsid w:val="00FA1D08"/>
    <w:rsid w:val="00FA1D09"/>
    <w:rsid w:val="00FA1D76"/>
    <w:rsid w:val="00FA1E16"/>
    <w:rsid w:val="00FA1EA7"/>
    <w:rsid w:val="00FA1F4D"/>
    <w:rsid w:val="00FA1F5E"/>
    <w:rsid w:val="00FA2045"/>
    <w:rsid w:val="00FA2061"/>
    <w:rsid w:val="00FA2087"/>
    <w:rsid w:val="00FA20E6"/>
    <w:rsid w:val="00FA211F"/>
    <w:rsid w:val="00FA2144"/>
    <w:rsid w:val="00FA2153"/>
    <w:rsid w:val="00FA215F"/>
    <w:rsid w:val="00FA2180"/>
    <w:rsid w:val="00FA21EA"/>
    <w:rsid w:val="00FA22B4"/>
    <w:rsid w:val="00FA2379"/>
    <w:rsid w:val="00FA23BA"/>
    <w:rsid w:val="00FA23F8"/>
    <w:rsid w:val="00FA23F9"/>
    <w:rsid w:val="00FA24E2"/>
    <w:rsid w:val="00FA2542"/>
    <w:rsid w:val="00FA256A"/>
    <w:rsid w:val="00FA25B6"/>
    <w:rsid w:val="00FA2609"/>
    <w:rsid w:val="00FA261F"/>
    <w:rsid w:val="00FA2624"/>
    <w:rsid w:val="00FA2740"/>
    <w:rsid w:val="00FA274D"/>
    <w:rsid w:val="00FA2774"/>
    <w:rsid w:val="00FA27B7"/>
    <w:rsid w:val="00FA2850"/>
    <w:rsid w:val="00FA28A2"/>
    <w:rsid w:val="00FA28E4"/>
    <w:rsid w:val="00FA2957"/>
    <w:rsid w:val="00FA29D7"/>
    <w:rsid w:val="00FA2A20"/>
    <w:rsid w:val="00FA2AB7"/>
    <w:rsid w:val="00FA2B08"/>
    <w:rsid w:val="00FA2D2F"/>
    <w:rsid w:val="00FA2DAD"/>
    <w:rsid w:val="00FA2E2E"/>
    <w:rsid w:val="00FA2EC6"/>
    <w:rsid w:val="00FA2ECA"/>
    <w:rsid w:val="00FA2F74"/>
    <w:rsid w:val="00FA31CD"/>
    <w:rsid w:val="00FA3200"/>
    <w:rsid w:val="00FA322D"/>
    <w:rsid w:val="00FA3231"/>
    <w:rsid w:val="00FA3349"/>
    <w:rsid w:val="00FA334F"/>
    <w:rsid w:val="00FA33BB"/>
    <w:rsid w:val="00FA33D8"/>
    <w:rsid w:val="00FA3516"/>
    <w:rsid w:val="00FA3574"/>
    <w:rsid w:val="00FA3588"/>
    <w:rsid w:val="00FA3597"/>
    <w:rsid w:val="00FA35F5"/>
    <w:rsid w:val="00FA35F9"/>
    <w:rsid w:val="00FA3613"/>
    <w:rsid w:val="00FA3689"/>
    <w:rsid w:val="00FA36DB"/>
    <w:rsid w:val="00FA36EB"/>
    <w:rsid w:val="00FA3874"/>
    <w:rsid w:val="00FA395B"/>
    <w:rsid w:val="00FA3A32"/>
    <w:rsid w:val="00FA3A47"/>
    <w:rsid w:val="00FA3AE7"/>
    <w:rsid w:val="00FA3B21"/>
    <w:rsid w:val="00FA3B59"/>
    <w:rsid w:val="00FA3CF8"/>
    <w:rsid w:val="00FA3D25"/>
    <w:rsid w:val="00FA3D3E"/>
    <w:rsid w:val="00FA3D6F"/>
    <w:rsid w:val="00FA3D96"/>
    <w:rsid w:val="00FA3EEF"/>
    <w:rsid w:val="00FA3EF7"/>
    <w:rsid w:val="00FA3F5F"/>
    <w:rsid w:val="00FA3FFF"/>
    <w:rsid w:val="00FA40C2"/>
    <w:rsid w:val="00FA40E0"/>
    <w:rsid w:val="00FA413F"/>
    <w:rsid w:val="00FA4164"/>
    <w:rsid w:val="00FA41FB"/>
    <w:rsid w:val="00FA42E2"/>
    <w:rsid w:val="00FA43A5"/>
    <w:rsid w:val="00FA440F"/>
    <w:rsid w:val="00FA44D4"/>
    <w:rsid w:val="00FA45F7"/>
    <w:rsid w:val="00FA4615"/>
    <w:rsid w:val="00FA462A"/>
    <w:rsid w:val="00FA4638"/>
    <w:rsid w:val="00FA46E6"/>
    <w:rsid w:val="00FA473A"/>
    <w:rsid w:val="00FA4762"/>
    <w:rsid w:val="00FA4765"/>
    <w:rsid w:val="00FA47EC"/>
    <w:rsid w:val="00FA4890"/>
    <w:rsid w:val="00FA48D3"/>
    <w:rsid w:val="00FA49A9"/>
    <w:rsid w:val="00FA49C5"/>
    <w:rsid w:val="00FA49D0"/>
    <w:rsid w:val="00FA4AC3"/>
    <w:rsid w:val="00FA4BBB"/>
    <w:rsid w:val="00FA4C0C"/>
    <w:rsid w:val="00FA4CF9"/>
    <w:rsid w:val="00FA4CFE"/>
    <w:rsid w:val="00FA4D22"/>
    <w:rsid w:val="00FA4DC1"/>
    <w:rsid w:val="00FA4DF5"/>
    <w:rsid w:val="00FA4EBC"/>
    <w:rsid w:val="00FA4F2A"/>
    <w:rsid w:val="00FA4FC7"/>
    <w:rsid w:val="00FA5008"/>
    <w:rsid w:val="00FA50C8"/>
    <w:rsid w:val="00FA50CC"/>
    <w:rsid w:val="00FA511E"/>
    <w:rsid w:val="00FA51E6"/>
    <w:rsid w:val="00FA521A"/>
    <w:rsid w:val="00FA52A4"/>
    <w:rsid w:val="00FA52A5"/>
    <w:rsid w:val="00FA52FE"/>
    <w:rsid w:val="00FA530E"/>
    <w:rsid w:val="00FA531D"/>
    <w:rsid w:val="00FA536A"/>
    <w:rsid w:val="00FA537D"/>
    <w:rsid w:val="00FA541D"/>
    <w:rsid w:val="00FA5420"/>
    <w:rsid w:val="00FA55B3"/>
    <w:rsid w:val="00FA55F2"/>
    <w:rsid w:val="00FA5669"/>
    <w:rsid w:val="00FA571D"/>
    <w:rsid w:val="00FA578B"/>
    <w:rsid w:val="00FA5849"/>
    <w:rsid w:val="00FA5855"/>
    <w:rsid w:val="00FA5891"/>
    <w:rsid w:val="00FA58BA"/>
    <w:rsid w:val="00FA58FB"/>
    <w:rsid w:val="00FA5A71"/>
    <w:rsid w:val="00FA5BC6"/>
    <w:rsid w:val="00FA5BF2"/>
    <w:rsid w:val="00FA5C12"/>
    <w:rsid w:val="00FA5C2C"/>
    <w:rsid w:val="00FA5C4D"/>
    <w:rsid w:val="00FA5C80"/>
    <w:rsid w:val="00FA5DC3"/>
    <w:rsid w:val="00FA5E11"/>
    <w:rsid w:val="00FA5E9C"/>
    <w:rsid w:val="00FA5EC8"/>
    <w:rsid w:val="00FA5EEE"/>
    <w:rsid w:val="00FA5EF1"/>
    <w:rsid w:val="00FA5F56"/>
    <w:rsid w:val="00FA5FC0"/>
    <w:rsid w:val="00FA60CB"/>
    <w:rsid w:val="00FA60E9"/>
    <w:rsid w:val="00FA60FB"/>
    <w:rsid w:val="00FA6166"/>
    <w:rsid w:val="00FA6205"/>
    <w:rsid w:val="00FA6211"/>
    <w:rsid w:val="00FA621D"/>
    <w:rsid w:val="00FA6248"/>
    <w:rsid w:val="00FA635A"/>
    <w:rsid w:val="00FA63A7"/>
    <w:rsid w:val="00FA63BC"/>
    <w:rsid w:val="00FA65C3"/>
    <w:rsid w:val="00FA65DD"/>
    <w:rsid w:val="00FA6602"/>
    <w:rsid w:val="00FA66CD"/>
    <w:rsid w:val="00FA66FA"/>
    <w:rsid w:val="00FA6720"/>
    <w:rsid w:val="00FA67CE"/>
    <w:rsid w:val="00FA681E"/>
    <w:rsid w:val="00FA6A92"/>
    <w:rsid w:val="00FA6B2E"/>
    <w:rsid w:val="00FA6B56"/>
    <w:rsid w:val="00FA6BD3"/>
    <w:rsid w:val="00FA6C60"/>
    <w:rsid w:val="00FA6C90"/>
    <w:rsid w:val="00FA6D7D"/>
    <w:rsid w:val="00FA6DC3"/>
    <w:rsid w:val="00FA6DE9"/>
    <w:rsid w:val="00FA6E7B"/>
    <w:rsid w:val="00FA6EA6"/>
    <w:rsid w:val="00FA6EE2"/>
    <w:rsid w:val="00FA6F0C"/>
    <w:rsid w:val="00FA6F6E"/>
    <w:rsid w:val="00FA6FB0"/>
    <w:rsid w:val="00FA6FC8"/>
    <w:rsid w:val="00FA6FDC"/>
    <w:rsid w:val="00FA718E"/>
    <w:rsid w:val="00FA7190"/>
    <w:rsid w:val="00FA722B"/>
    <w:rsid w:val="00FA728A"/>
    <w:rsid w:val="00FA7346"/>
    <w:rsid w:val="00FA7374"/>
    <w:rsid w:val="00FA73A8"/>
    <w:rsid w:val="00FA73D1"/>
    <w:rsid w:val="00FA73D9"/>
    <w:rsid w:val="00FA75D9"/>
    <w:rsid w:val="00FA75DD"/>
    <w:rsid w:val="00FA7609"/>
    <w:rsid w:val="00FA7628"/>
    <w:rsid w:val="00FA767B"/>
    <w:rsid w:val="00FA7760"/>
    <w:rsid w:val="00FA7792"/>
    <w:rsid w:val="00FA7891"/>
    <w:rsid w:val="00FA78B3"/>
    <w:rsid w:val="00FA799E"/>
    <w:rsid w:val="00FA79D5"/>
    <w:rsid w:val="00FA7A93"/>
    <w:rsid w:val="00FA7B08"/>
    <w:rsid w:val="00FA7B18"/>
    <w:rsid w:val="00FA7B2F"/>
    <w:rsid w:val="00FA7B3B"/>
    <w:rsid w:val="00FA7BB2"/>
    <w:rsid w:val="00FA7BEC"/>
    <w:rsid w:val="00FA7C06"/>
    <w:rsid w:val="00FA7C66"/>
    <w:rsid w:val="00FA7D5A"/>
    <w:rsid w:val="00FA7E65"/>
    <w:rsid w:val="00FA7F50"/>
    <w:rsid w:val="00FB0007"/>
    <w:rsid w:val="00FB0056"/>
    <w:rsid w:val="00FB0068"/>
    <w:rsid w:val="00FB006F"/>
    <w:rsid w:val="00FB0120"/>
    <w:rsid w:val="00FB0155"/>
    <w:rsid w:val="00FB01B4"/>
    <w:rsid w:val="00FB0202"/>
    <w:rsid w:val="00FB024A"/>
    <w:rsid w:val="00FB02A8"/>
    <w:rsid w:val="00FB03C5"/>
    <w:rsid w:val="00FB0414"/>
    <w:rsid w:val="00FB0458"/>
    <w:rsid w:val="00FB0471"/>
    <w:rsid w:val="00FB0597"/>
    <w:rsid w:val="00FB0618"/>
    <w:rsid w:val="00FB065E"/>
    <w:rsid w:val="00FB079C"/>
    <w:rsid w:val="00FB0887"/>
    <w:rsid w:val="00FB08DA"/>
    <w:rsid w:val="00FB090B"/>
    <w:rsid w:val="00FB0AA9"/>
    <w:rsid w:val="00FB0ABF"/>
    <w:rsid w:val="00FB0B08"/>
    <w:rsid w:val="00FB0B0E"/>
    <w:rsid w:val="00FB0B85"/>
    <w:rsid w:val="00FB0C49"/>
    <w:rsid w:val="00FB0C61"/>
    <w:rsid w:val="00FB0CEF"/>
    <w:rsid w:val="00FB0D35"/>
    <w:rsid w:val="00FB0D41"/>
    <w:rsid w:val="00FB0D81"/>
    <w:rsid w:val="00FB0DD2"/>
    <w:rsid w:val="00FB0E4D"/>
    <w:rsid w:val="00FB0F0E"/>
    <w:rsid w:val="00FB0F38"/>
    <w:rsid w:val="00FB0F3E"/>
    <w:rsid w:val="00FB0F75"/>
    <w:rsid w:val="00FB0F98"/>
    <w:rsid w:val="00FB0FEE"/>
    <w:rsid w:val="00FB1000"/>
    <w:rsid w:val="00FB1040"/>
    <w:rsid w:val="00FB1074"/>
    <w:rsid w:val="00FB10C2"/>
    <w:rsid w:val="00FB112F"/>
    <w:rsid w:val="00FB1149"/>
    <w:rsid w:val="00FB1150"/>
    <w:rsid w:val="00FB1161"/>
    <w:rsid w:val="00FB11C8"/>
    <w:rsid w:val="00FB1237"/>
    <w:rsid w:val="00FB127C"/>
    <w:rsid w:val="00FB12A2"/>
    <w:rsid w:val="00FB12AE"/>
    <w:rsid w:val="00FB12CC"/>
    <w:rsid w:val="00FB130F"/>
    <w:rsid w:val="00FB1357"/>
    <w:rsid w:val="00FB1393"/>
    <w:rsid w:val="00FB1403"/>
    <w:rsid w:val="00FB1412"/>
    <w:rsid w:val="00FB15CC"/>
    <w:rsid w:val="00FB15FC"/>
    <w:rsid w:val="00FB1602"/>
    <w:rsid w:val="00FB1639"/>
    <w:rsid w:val="00FB165C"/>
    <w:rsid w:val="00FB166E"/>
    <w:rsid w:val="00FB171A"/>
    <w:rsid w:val="00FB1755"/>
    <w:rsid w:val="00FB175E"/>
    <w:rsid w:val="00FB1851"/>
    <w:rsid w:val="00FB1A7D"/>
    <w:rsid w:val="00FB1C3E"/>
    <w:rsid w:val="00FB1C73"/>
    <w:rsid w:val="00FB1D0E"/>
    <w:rsid w:val="00FB1DB3"/>
    <w:rsid w:val="00FB1EA8"/>
    <w:rsid w:val="00FB1EF0"/>
    <w:rsid w:val="00FB1F40"/>
    <w:rsid w:val="00FB1F59"/>
    <w:rsid w:val="00FB1F64"/>
    <w:rsid w:val="00FB20CA"/>
    <w:rsid w:val="00FB21CF"/>
    <w:rsid w:val="00FB226C"/>
    <w:rsid w:val="00FB230E"/>
    <w:rsid w:val="00FB231C"/>
    <w:rsid w:val="00FB2348"/>
    <w:rsid w:val="00FB23E8"/>
    <w:rsid w:val="00FB2404"/>
    <w:rsid w:val="00FB245E"/>
    <w:rsid w:val="00FB249D"/>
    <w:rsid w:val="00FB252A"/>
    <w:rsid w:val="00FB2569"/>
    <w:rsid w:val="00FB25FE"/>
    <w:rsid w:val="00FB26A9"/>
    <w:rsid w:val="00FB26B6"/>
    <w:rsid w:val="00FB26DA"/>
    <w:rsid w:val="00FB2717"/>
    <w:rsid w:val="00FB279A"/>
    <w:rsid w:val="00FB2869"/>
    <w:rsid w:val="00FB2886"/>
    <w:rsid w:val="00FB28D0"/>
    <w:rsid w:val="00FB28DD"/>
    <w:rsid w:val="00FB28E1"/>
    <w:rsid w:val="00FB28FD"/>
    <w:rsid w:val="00FB2B39"/>
    <w:rsid w:val="00FB2B58"/>
    <w:rsid w:val="00FB2B7F"/>
    <w:rsid w:val="00FB2B8C"/>
    <w:rsid w:val="00FB2C71"/>
    <w:rsid w:val="00FB2C9F"/>
    <w:rsid w:val="00FB2CB4"/>
    <w:rsid w:val="00FB2DE2"/>
    <w:rsid w:val="00FB2E0E"/>
    <w:rsid w:val="00FB2FC1"/>
    <w:rsid w:val="00FB2FCB"/>
    <w:rsid w:val="00FB2FCE"/>
    <w:rsid w:val="00FB2FEC"/>
    <w:rsid w:val="00FB3237"/>
    <w:rsid w:val="00FB32E1"/>
    <w:rsid w:val="00FB32F9"/>
    <w:rsid w:val="00FB331D"/>
    <w:rsid w:val="00FB33A9"/>
    <w:rsid w:val="00FB33CE"/>
    <w:rsid w:val="00FB3437"/>
    <w:rsid w:val="00FB346E"/>
    <w:rsid w:val="00FB3535"/>
    <w:rsid w:val="00FB357A"/>
    <w:rsid w:val="00FB364A"/>
    <w:rsid w:val="00FB3662"/>
    <w:rsid w:val="00FB3717"/>
    <w:rsid w:val="00FB37AF"/>
    <w:rsid w:val="00FB37EC"/>
    <w:rsid w:val="00FB3868"/>
    <w:rsid w:val="00FB38BE"/>
    <w:rsid w:val="00FB39A4"/>
    <w:rsid w:val="00FB3A74"/>
    <w:rsid w:val="00FB3AAF"/>
    <w:rsid w:val="00FB3ACF"/>
    <w:rsid w:val="00FB3B7C"/>
    <w:rsid w:val="00FB3BC3"/>
    <w:rsid w:val="00FB3C4B"/>
    <w:rsid w:val="00FB3C53"/>
    <w:rsid w:val="00FB3C79"/>
    <w:rsid w:val="00FB3CE7"/>
    <w:rsid w:val="00FB3D2A"/>
    <w:rsid w:val="00FB3D62"/>
    <w:rsid w:val="00FB3DEE"/>
    <w:rsid w:val="00FB3DF0"/>
    <w:rsid w:val="00FB3E71"/>
    <w:rsid w:val="00FB3F28"/>
    <w:rsid w:val="00FB3FB5"/>
    <w:rsid w:val="00FB407F"/>
    <w:rsid w:val="00FB408A"/>
    <w:rsid w:val="00FB40EF"/>
    <w:rsid w:val="00FB40FF"/>
    <w:rsid w:val="00FB4134"/>
    <w:rsid w:val="00FB418B"/>
    <w:rsid w:val="00FB41CB"/>
    <w:rsid w:val="00FB4226"/>
    <w:rsid w:val="00FB4275"/>
    <w:rsid w:val="00FB440F"/>
    <w:rsid w:val="00FB446B"/>
    <w:rsid w:val="00FB4500"/>
    <w:rsid w:val="00FB452D"/>
    <w:rsid w:val="00FB4543"/>
    <w:rsid w:val="00FB454F"/>
    <w:rsid w:val="00FB459A"/>
    <w:rsid w:val="00FB47D6"/>
    <w:rsid w:val="00FB48AB"/>
    <w:rsid w:val="00FB48FD"/>
    <w:rsid w:val="00FB491A"/>
    <w:rsid w:val="00FB4938"/>
    <w:rsid w:val="00FB49A1"/>
    <w:rsid w:val="00FB4A05"/>
    <w:rsid w:val="00FB4A24"/>
    <w:rsid w:val="00FB4A25"/>
    <w:rsid w:val="00FB4A59"/>
    <w:rsid w:val="00FB4A61"/>
    <w:rsid w:val="00FB4B1F"/>
    <w:rsid w:val="00FB4B44"/>
    <w:rsid w:val="00FB4B5F"/>
    <w:rsid w:val="00FB4BAD"/>
    <w:rsid w:val="00FB4BB6"/>
    <w:rsid w:val="00FB4C1A"/>
    <w:rsid w:val="00FB4D3F"/>
    <w:rsid w:val="00FB4D50"/>
    <w:rsid w:val="00FB4E83"/>
    <w:rsid w:val="00FB4EED"/>
    <w:rsid w:val="00FB4F61"/>
    <w:rsid w:val="00FB503D"/>
    <w:rsid w:val="00FB508D"/>
    <w:rsid w:val="00FB517E"/>
    <w:rsid w:val="00FB5213"/>
    <w:rsid w:val="00FB5226"/>
    <w:rsid w:val="00FB5303"/>
    <w:rsid w:val="00FB5310"/>
    <w:rsid w:val="00FB5356"/>
    <w:rsid w:val="00FB5374"/>
    <w:rsid w:val="00FB5493"/>
    <w:rsid w:val="00FB54B1"/>
    <w:rsid w:val="00FB54C7"/>
    <w:rsid w:val="00FB54C8"/>
    <w:rsid w:val="00FB564C"/>
    <w:rsid w:val="00FB5711"/>
    <w:rsid w:val="00FB58BE"/>
    <w:rsid w:val="00FB590E"/>
    <w:rsid w:val="00FB5ACA"/>
    <w:rsid w:val="00FB5B01"/>
    <w:rsid w:val="00FB5B84"/>
    <w:rsid w:val="00FB5B9A"/>
    <w:rsid w:val="00FB5B9F"/>
    <w:rsid w:val="00FB5C54"/>
    <w:rsid w:val="00FB5D15"/>
    <w:rsid w:val="00FB5D46"/>
    <w:rsid w:val="00FB5D69"/>
    <w:rsid w:val="00FB5DA5"/>
    <w:rsid w:val="00FB5DEC"/>
    <w:rsid w:val="00FB5E2A"/>
    <w:rsid w:val="00FB5EB9"/>
    <w:rsid w:val="00FB5F7C"/>
    <w:rsid w:val="00FB5FE5"/>
    <w:rsid w:val="00FB6067"/>
    <w:rsid w:val="00FB6086"/>
    <w:rsid w:val="00FB609E"/>
    <w:rsid w:val="00FB60FE"/>
    <w:rsid w:val="00FB62A2"/>
    <w:rsid w:val="00FB63F7"/>
    <w:rsid w:val="00FB63FA"/>
    <w:rsid w:val="00FB641A"/>
    <w:rsid w:val="00FB64C0"/>
    <w:rsid w:val="00FB64F2"/>
    <w:rsid w:val="00FB656D"/>
    <w:rsid w:val="00FB66E7"/>
    <w:rsid w:val="00FB67CC"/>
    <w:rsid w:val="00FB67DE"/>
    <w:rsid w:val="00FB6834"/>
    <w:rsid w:val="00FB686C"/>
    <w:rsid w:val="00FB687E"/>
    <w:rsid w:val="00FB68D9"/>
    <w:rsid w:val="00FB68EE"/>
    <w:rsid w:val="00FB6A2C"/>
    <w:rsid w:val="00FB6A41"/>
    <w:rsid w:val="00FB6A44"/>
    <w:rsid w:val="00FB6B73"/>
    <w:rsid w:val="00FB6D15"/>
    <w:rsid w:val="00FB6D27"/>
    <w:rsid w:val="00FB6DE7"/>
    <w:rsid w:val="00FB6E49"/>
    <w:rsid w:val="00FB6EAB"/>
    <w:rsid w:val="00FB6F62"/>
    <w:rsid w:val="00FB6FE8"/>
    <w:rsid w:val="00FB70CD"/>
    <w:rsid w:val="00FB70E8"/>
    <w:rsid w:val="00FB711B"/>
    <w:rsid w:val="00FB7202"/>
    <w:rsid w:val="00FB720D"/>
    <w:rsid w:val="00FB724F"/>
    <w:rsid w:val="00FB72BC"/>
    <w:rsid w:val="00FB72D2"/>
    <w:rsid w:val="00FB732D"/>
    <w:rsid w:val="00FB738B"/>
    <w:rsid w:val="00FB74E0"/>
    <w:rsid w:val="00FB74E4"/>
    <w:rsid w:val="00FB752A"/>
    <w:rsid w:val="00FB758E"/>
    <w:rsid w:val="00FB75C5"/>
    <w:rsid w:val="00FB75E9"/>
    <w:rsid w:val="00FB7636"/>
    <w:rsid w:val="00FB76B9"/>
    <w:rsid w:val="00FB7791"/>
    <w:rsid w:val="00FB77CD"/>
    <w:rsid w:val="00FB7836"/>
    <w:rsid w:val="00FB7865"/>
    <w:rsid w:val="00FB797B"/>
    <w:rsid w:val="00FB7996"/>
    <w:rsid w:val="00FB7A04"/>
    <w:rsid w:val="00FB7AC2"/>
    <w:rsid w:val="00FB7B1E"/>
    <w:rsid w:val="00FB7B2A"/>
    <w:rsid w:val="00FB7BDB"/>
    <w:rsid w:val="00FB7C2F"/>
    <w:rsid w:val="00FB7C88"/>
    <w:rsid w:val="00FB7D41"/>
    <w:rsid w:val="00FB7E18"/>
    <w:rsid w:val="00FB7E6A"/>
    <w:rsid w:val="00FB7E96"/>
    <w:rsid w:val="00FB7EA8"/>
    <w:rsid w:val="00FB7EEF"/>
    <w:rsid w:val="00FB7F78"/>
    <w:rsid w:val="00FB7FAE"/>
    <w:rsid w:val="00FB7FD8"/>
    <w:rsid w:val="00FC0145"/>
    <w:rsid w:val="00FC0175"/>
    <w:rsid w:val="00FC0257"/>
    <w:rsid w:val="00FC02D7"/>
    <w:rsid w:val="00FC032E"/>
    <w:rsid w:val="00FC0346"/>
    <w:rsid w:val="00FC03C0"/>
    <w:rsid w:val="00FC044A"/>
    <w:rsid w:val="00FC0455"/>
    <w:rsid w:val="00FC04B9"/>
    <w:rsid w:val="00FC04D8"/>
    <w:rsid w:val="00FC0597"/>
    <w:rsid w:val="00FC0627"/>
    <w:rsid w:val="00FC0648"/>
    <w:rsid w:val="00FC06A5"/>
    <w:rsid w:val="00FC06CB"/>
    <w:rsid w:val="00FC0751"/>
    <w:rsid w:val="00FC07CA"/>
    <w:rsid w:val="00FC07EF"/>
    <w:rsid w:val="00FC0982"/>
    <w:rsid w:val="00FC09A5"/>
    <w:rsid w:val="00FC09DB"/>
    <w:rsid w:val="00FC0A29"/>
    <w:rsid w:val="00FC0A66"/>
    <w:rsid w:val="00FC0B1C"/>
    <w:rsid w:val="00FC0B4C"/>
    <w:rsid w:val="00FC0D7B"/>
    <w:rsid w:val="00FC0E1F"/>
    <w:rsid w:val="00FC0E3F"/>
    <w:rsid w:val="00FC0E79"/>
    <w:rsid w:val="00FC0E8B"/>
    <w:rsid w:val="00FC0E98"/>
    <w:rsid w:val="00FC0EB6"/>
    <w:rsid w:val="00FC0EED"/>
    <w:rsid w:val="00FC0F22"/>
    <w:rsid w:val="00FC0F24"/>
    <w:rsid w:val="00FC0F34"/>
    <w:rsid w:val="00FC0F50"/>
    <w:rsid w:val="00FC1079"/>
    <w:rsid w:val="00FC10EE"/>
    <w:rsid w:val="00FC10F3"/>
    <w:rsid w:val="00FC1114"/>
    <w:rsid w:val="00FC1158"/>
    <w:rsid w:val="00FC117E"/>
    <w:rsid w:val="00FC1277"/>
    <w:rsid w:val="00FC12B1"/>
    <w:rsid w:val="00FC12BE"/>
    <w:rsid w:val="00FC12D3"/>
    <w:rsid w:val="00FC1388"/>
    <w:rsid w:val="00FC1391"/>
    <w:rsid w:val="00FC139E"/>
    <w:rsid w:val="00FC1422"/>
    <w:rsid w:val="00FC162F"/>
    <w:rsid w:val="00FC1633"/>
    <w:rsid w:val="00FC167F"/>
    <w:rsid w:val="00FC16BC"/>
    <w:rsid w:val="00FC16E2"/>
    <w:rsid w:val="00FC1738"/>
    <w:rsid w:val="00FC17E3"/>
    <w:rsid w:val="00FC1818"/>
    <w:rsid w:val="00FC183E"/>
    <w:rsid w:val="00FC188C"/>
    <w:rsid w:val="00FC1974"/>
    <w:rsid w:val="00FC19C3"/>
    <w:rsid w:val="00FC1A59"/>
    <w:rsid w:val="00FC1A62"/>
    <w:rsid w:val="00FC1AE2"/>
    <w:rsid w:val="00FC1B05"/>
    <w:rsid w:val="00FC1B53"/>
    <w:rsid w:val="00FC1B86"/>
    <w:rsid w:val="00FC1B91"/>
    <w:rsid w:val="00FC1C3B"/>
    <w:rsid w:val="00FC1C8B"/>
    <w:rsid w:val="00FC1D53"/>
    <w:rsid w:val="00FC1DBF"/>
    <w:rsid w:val="00FC1DF4"/>
    <w:rsid w:val="00FC1DFF"/>
    <w:rsid w:val="00FC1E0E"/>
    <w:rsid w:val="00FC1E17"/>
    <w:rsid w:val="00FC1E28"/>
    <w:rsid w:val="00FC1E31"/>
    <w:rsid w:val="00FC1E36"/>
    <w:rsid w:val="00FC1E87"/>
    <w:rsid w:val="00FC1EDD"/>
    <w:rsid w:val="00FC1EE0"/>
    <w:rsid w:val="00FC1EF9"/>
    <w:rsid w:val="00FC1F8E"/>
    <w:rsid w:val="00FC1FAE"/>
    <w:rsid w:val="00FC2056"/>
    <w:rsid w:val="00FC2059"/>
    <w:rsid w:val="00FC219C"/>
    <w:rsid w:val="00FC22AC"/>
    <w:rsid w:val="00FC22D2"/>
    <w:rsid w:val="00FC2339"/>
    <w:rsid w:val="00FC2366"/>
    <w:rsid w:val="00FC23A2"/>
    <w:rsid w:val="00FC2414"/>
    <w:rsid w:val="00FC2434"/>
    <w:rsid w:val="00FC2522"/>
    <w:rsid w:val="00FC2545"/>
    <w:rsid w:val="00FC25AF"/>
    <w:rsid w:val="00FC25B6"/>
    <w:rsid w:val="00FC2609"/>
    <w:rsid w:val="00FC2692"/>
    <w:rsid w:val="00FC2736"/>
    <w:rsid w:val="00FC273C"/>
    <w:rsid w:val="00FC2756"/>
    <w:rsid w:val="00FC292C"/>
    <w:rsid w:val="00FC2962"/>
    <w:rsid w:val="00FC296B"/>
    <w:rsid w:val="00FC2987"/>
    <w:rsid w:val="00FC2998"/>
    <w:rsid w:val="00FC2A51"/>
    <w:rsid w:val="00FC2AC6"/>
    <w:rsid w:val="00FC2C09"/>
    <w:rsid w:val="00FC2C0D"/>
    <w:rsid w:val="00FC2C0F"/>
    <w:rsid w:val="00FC2C37"/>
    <w:rsid w:val="00FC2C6D"/>
    <w:rsid w:val="00FC2C78"/>
    <w:rsid w:val="00FC2C90"/>
    <w:rsid w:val="00FC2CAE"/>
    <w:rsid w:val="00FC2E68"/>
    <w:rsid w:val="00FC2EC9"/>
    <w:rsid w:val="00FC2ECD"/>
    <w:rsid w:val="00FC2FBF"/>
    <w:rsid w:val="00FC2FCD"/>
    <w:rsid w:val="00FC307F"/>
    <w:rsid w:val="00FC319E"/>
    <w:rsid w:val="00FC31AE"/>
    <w:rsid w:val="00FC322C"/>
    <w:rsid w:val="00FC327E"/>
    <w:rsid w:val="00FC32F9"/>
    <w:rsid w:val="00FC32FA"/>
    <w:rsid w:val="00FC3336"/>
    <w:rsid w:val="00FC33E9"/>
    <w:rsid w:val="00FC33EA"/>
    <w:rsid w:val="00FC33EB"/>
    <w:rsid w:val="00FC33FA"/>
    <w:rsid w:val="00FC3466"/>
    <w:rsid w:val="00FC3611"/>
    <w:rsid w:val="00FC3620"/>
    <w:rsid w:val="00FC36E6"/>
    <w:rsid w:val="00FC36F0"/>
    <w:rsid w:val="00FC375B"/>
    <w:rsid w:val="00FC3786"/>
    <w:rsid w:val="00FC37AA"/>
    <w:rsid w:val="00FC38DF"/>
    <w:rsid w:val="00FC393B"/>
    <w:rsid w:val="00FC3986"/>
    <w:rsid w:val="00FC39AC"/>
    <w:rsid w:val="00FC39C5"/>
    <w:rsid w:val="00FC3A02"/>
    <w:rsid w:val="00FC3A06"/>
    <w:rsid w:val="00FC3A2E"/>
    <w:rsid w:val="00FC3A5F"/>
    <w:rsid w:val="00FC3BB4"/>
    <w:rsid w:val="00FC3C38"/>
    <w:rsid w:val="00FC3CA7"/>
    <w:rsid w:val="00FC3CAA"/>
    <w:rsid w:val="00FC3CC5"/>
    <w:rsid w:val="00FC3D18"/>
    <w:rsid w:val="00FC3D22"/>
    <w:rsid w:val="00FC3DC0"/>
    <w:rsid w:val="00FC3E67"/>
    <w:rsid w:val="00FC3E9C"/>
    <w:rsid w:val="00FC3EB5"/>
    <w:rsid w:val="00FC3EE9"/>
    <w:rsid w:val="00FC3F42"/>
    <w:rsid w:val="00FC3F4E"/>
    <w:rsid w:val="00FC3F63"/>
    <w:rsid w:val="00FC3FA6"/>
    <w:rsid w:val="00FC4050"/>
    <w:rsid w:val="00FC40BB"/>
    <w:rsid w:val="00FC414D"/>
    <w:rsid w:val="00FC418D"/>
    <w:rsid w:val="00FC419D"/>
    <w:rsid w:val="00FC41A8"/>
    <w:rsid w:val="00FC41D1"/>
    <w:rsid w:val="00FC41FB"/>
    <w:rsid w:val="00FC420E"/>
    <w:rsid w:val="00FC4259"/>
    <w:rsid w:val="00FC42F0"/>
    <w:rsid w:val="00FC4494"/>
    <w:rsid w:val="00FC468A"/>
    <w:rsid w:val="00FC46D5"/>
    <w:rsid w:val="00FC47A9"/>
    <w:rsid w:val="00FC47D7"/>
    <w:rsid w:val="00FC4823"/>
    <w:rsid w:val="00FC484C"/>
    <w:rsid w:val="00FC48F5"/>
    <w:rsid w:val="00FC4954"/>
    <w:rsid w:val="00FC4A36"/>
    <w:rsid w:val="00FC4A4F"/>
    <w:rsid w:val="00FC4B41"/>
    <w:rsid w:val="00FC4B55"/>
    <w:rsid w:val="00FC4C17"/>
    <w:rsid w:val="00FC4CB9"/>
    <w:rsid w:val="00FC4D8B"/>
    <w:rsid w:val="00FC4E15"/>
    <w:rsid w:val="00FC4E98"/>
    <w:rsid w:val="00FC4F56"/>
    <w:rsid w:val="00FC5060"/>
    <w:rsid w:val="00FC5093"/>
    <w:rsid w:val="00FC5138"/>
    <w:rsid w:val="00FC5181"/>
    <w:rsid w:val="00FC518A"/>
    <w:rsid w:val="00FC52F8"/>
    <w:rsid w:val="00FC5338"/>
    <w:rsid w:val="00FC5339"/>
    <w:rsid w:val="00FC5390"/>
    <w:rsid w:val="00FC5411"/>
    <w:rsid w:val="00FC5423"/>
    <w:rsid w:val="00FC5424"/>
    <w:rsid w:val="00FC5470"/>
    <w:rsid w:val="00FC54FD"/>
    <w:rsid w:val="00FC5526"/>
    <w:rsid w:val="00FC552A"/>
    <w:rsid w:val="00FC5531"/>
    <w:rsid w:val="00FC5654"/>
    <w:rsid w:val="00FC5779"/>
    <w:rsid w:val="00FC57B2"/>
    <w:rsid w:val="00FC5823"/>
    <w:rsid w:val="00FC5932"/>
    <w:rsid w:val="00FC5B46"/>
    <w:rsid w:val="00FC5B8E"/>
    <w:rsid w:val="00FC5C31"/>
    <w:rsid w:val="00FC5C66"/>
    <w:rsid w:val="00FC5D9A"/>
    <w:rsid w:val="00FC5DEC"/>
    <w:rsid w:val="00FC5DFA"/>
    <w:rsid w:val="00FC5E10"/>
    <w:rsid w:val="00FC5E41"/>
    <w:rsid w:val="00FC5EB3"/>
    <w:rsid w:val="00FC5F21"/>
    <w:rsid w:val="00FC5FA4"/>
    <w:rsid w:val="00FC60F2"/>
    <w:rsid w:val="00FC6110"/>
    <w:rsid w:val="00FC6122"/>
    <w:rsid w:val="00FC6125"/>
    <w:rsid w:val="00FC613E"/>
    <w:rsid w:val="00FC6223"/>
    <w:rsid w:val="00FC6296"/>
    <w:rsid w:val="00FC6375"/>
    <w:rsid w:val="00FC637F"/>
    <w:rsid w:val="00FC63BF"/>
    <w:rsid w:val="00FC63C2"/>
    <w:rsid w:val="00FC6424"/>
    <w:rsid w:val="00FC643A"/>
    <w:rsid w:val="00FC64A4"/>
    <w:rsid w:val="00FC6588"/>
    <w:rsid w:val="00FC6590"/>
    <w:rsid w:val="00FC6690"/>
    <w:rsid w:val="00FC6717"/>
    <w:rsid w:val="00FC6720"/>
    <w:rsid w:val="00FC6766"/>
    <w:rsid w:val="00FC67E0"/>
    <w:rsid w:val="00FC682D"/>
    <w:rsid w:val="00FC68BC"/>
    <w:rsid w:val="00FC68D6"/>
    <w:rsid w:val="00FC68DA"/>
    <w:rsid w:val="00FC6916"/>
    <w:rsid w:val="00FC6A89"/>
    <w:rsid w:val="00FC6AD0"/>
    <w:rsid w:val="00FC6AE3"/>
    <w:rsid w:val="00FC6B8C"/>
    <w:rsid w:val="00FC6CDE"/>
    <w:rsid w:val="00FC6DFA"/>
    <w:rsid w:val="00FC6E9C"/>
    <w:rsid w:val="00FC6FA6"/>
    <w:rsid w:val="00FC701E"/>
    <w:rsid w:val="00FC70AF"/>
    <w:rsid w:val="00FC70CD"/>
    <w:rsid w:val="00FC70DD"/>
    <w:rsid w:val="00FC7193"/>
    <w:rsid w:val="00FC7202"/>
    <w:rsid w:val="00FC721E"/>
    <w:rsid w:val="00FC7278"/>
    <w:rsid w:val="00FC729B"/>
    <w:rsid w:val="00FC72E5"/>
    <w:rsid w:val="00FC73E2"/>
    <w:rsid w:val="00FC7465"/>
    <w:rsid w:val="00FC748A"/>
    <w:rsid w:val="00FC748B"/>
    <w:rsid w:val="00FC74E0"/>
    <w:rsid w:val="00FC7511"/>
    <w:rsid w:val="00FC7573"/>
    <w:rsid w:val="00FC75A1"/>
    <w:rsid w:val="00FC75B3"/>
    <w:rsid w:val="00FC75F9"/>
    <w:rsid w:val="00FC7612"/>
    <w:rsid w:val="00FC7660"/>
    <w:rsid w:val="00FC772E"/>
    <w:rsid w:val="00FC7731"/>
    <w:rsid w:val="00FC7787"/>
    <w:rsid w:val="00FC77E6"/>
    <w:rsid w:val="00FC784B"/>
    <w:rsid w:val="00FC795B"/>
    <w:rsid w:val="00FC7A2F"/>
    <w:rsid w:val="00FC7AA0"/>
    <w:rsid w:val="00FC7AB3"/>
    <w:rsid w:val="00FC7AD1"/>
    <w:rsid w:val="00FC7B47"/>
    <w:rsid w:val="00FC7B49"/>
    <w:rsid w:val="00FC7B8E"/>
    <w:rsid w:val="00FC7BBB"/>
    <w:rsid w:val="00FC7C00"/>
    <w:rsid w:val="00FC7C4D"/>
    <w:rsid w:val="00FC7CF0"/>
    <w:rsid w:val="00FC7D40"/>
    <w:rsid w:val="00FC7D48"/>
    <w:rsid w:val="00FC7DD8"/>
    <w:rsid w:val="00FC7E9E"/>
    <w:rsid w:val="00FC7F14"/>
    <w:rsid w:val="00FC7F64"/>
    <w:rsid w:val="00FC7F76"/>
    <w:rsid w:val="00FD0095"/>
    <w:rsid w:val="00FD013F"/>
    <w:rsid w:val="00FD018C"/>
    <w:rsid w:val="00FD019A"/>
    <w:rsid w:val="00FD01D1"/>
    <w:rsid w:val="00FD0208"/>
    <w:rsid w:val="00FD0274"/>
    <w:rsid w:val="00FD02F6"/>
    <w:rsid w:val="00FD03C9"/>
    <w:rsid w:val="00FD03D1"/>
    <w:rsid w:val="00FD0418"/>
    <w:rsid w:val="00FD0428"/>
    <w:rsid w:val="00FD04C9"/>
    <w:rsid w:val="00FD0519"/>
    <w:rsid w:val="00FD05D0"/>
    <w:rsid w:val="00FD05D3"/>
    <w:rsid w:val="00FD060E"/>
    <w:rsid w:val="00FD0635"/>
    <w:rsid w:val="00FD063E"/>
    <w:rsid w:val="00FD0658"/>
    <w:rsid w:val="00FD0688"/>
    <w:rsid w:val="00FD06AD"/>
    <w:rsid w:val="00FD06F5"/>
    <w:rsid w:val="00FD07E9"/>
    <w:rsid w:val="00FD0849"/>
    <w:rsid w:val="00FD086A"/>
    <w:rsid w:val="00FD08AB"/>
    <w:rsid w:val="00FD08C3"/>
    <w:rsid w:val="00FD08F2"/>
    <w:rsid w:val="00FD0906"/>
    <w:rsid w:val="00FD098E"/>
    <w:rsid w:val="00FD09A4"/>
    <w:rsid w:val="00FD0A3A"/>
    <w:rsid w:val="00FD0A5A"/>
    <w:rsid w:val="00FD0BEA"/>
    <w:rsid w:val="00FD0C90"/>
    <w:rsid w:val="00FD0D43"/>
    <w:rsid w:val="00FD0E3A"/>
    <w:rsid w:val="00FD0E86"/>
    <w:rsid w:val="00FD0EA0"/>
    <w:rsid w:val="00FD0EFD"/>
    <w:rsid w:val="00FD0FD5"/>
    <w:rsid w:val="00FD1052"/>
    <w:rsid w:val="00FD10F4"/>
    <w:rsid w:val="00FD11BF"/>
    <w:rsid w:val="00FD126E"/>
    <w:rsid w:val="00FD129D"/>
    <w:rsid w:val="00FD12FC"/>
    <w:rsid w:val="00FD1306"/>
    <w:rsid w:val="00FD13D5"/>
    <w:rsid w:val="00FD14C1"/>
    <w:rsid w:val="00FD1521"/>
    <w:rsid w:val="00FD17AE"/>
    <w:rsid w:val="00FD181E"/>
    <w:rsid w:val="00FD184B"/>
    <w:rsid w:val="00FD1872"/>
    <w:rsid w:val="00FD18BF"/>
    <w:rsid w:val="00FD192E"/>
    <w:rsid w:val="00FD1943"/>
    <w:rsid w:val="00FD194B"/>
    <w:rsid w:val="00FD1A13"/>
    <w:rsid w:val="00FD1A24"/>
    <w:rsid w:val="00FD1A50"/>
    <w:rsid w:val="00FD1A8D"/>
    <w:rsid w:val="00FD1A97"/>
    <w:rsid w:val="00FD1B11"/>
    <w:rsid w:val="00FD1BBF"/>
    <w:rsid w:val="00FD1BEA"/>
    <w:rsid w:val="00FD1CBF"/>
    <w:rsid w:val="00FD1CE4"/>
    <w:rsid w:val="00FD1D7F"/>
    <w:rsid w:val="00FD1DAF"/>
    <w:rsid w:val="00FD1DCA"/>
    <w:rsid w:val="00FD1E4E"/>
    <w:rsid w:val="00FD1F30"/>
    <w:rsid w:val="00FD1F53"/>
    <w:rsid w:val="00FD1FEF"/>
    <w:rsid w:val="00FD207E"/>
    <w:rsid w:val="00FD20E4"/>
    <w:rsid w:val="00FD20FA"/>
    <w:rsid w:val="00FD2106"/>
    <w:rsid w:val="00FD2118"/>
    <w:rsid w:val="00FD21E8"/>
    <w:rsid w:val="00FD2201"/>
    <w:rsid w:val="00FD222B"/>
    <w:rsid w:val="00FD2356"/>
    <w:rsid w:val="00FD2529"/>
    <w:rsid w:val="00FD25EE"/>
    <w:rsid w:val="00FD268E"/>
    <w:rsid w:val="00FD26BC"/>
    <w:rsid w:val="00FD2841"/>
    <w:rsid w:val="00FD284A"/>
    <w:rsid w:val="00FD2A1E"/>
    <w:rsid w:val="00FD2A55"/>
    <w:rsid w:val="00FD2AFB"/>
    <w:rsid w:val="00FD2B1D"/>
    <w:rsid w:val="00FD2B46"/>
    <w:rsid w:val="00FD2C19"/>
    <w:rsid w:val="00FD2C1C"/>
    <w:rsid w:val="00FD2C85"/>
    <w:rsid w:val="00FD2D1F"/>
    <w:rsid w:val="00FD2DC3"/>
    <w:rsid w:val="00FD2DCE"/>
    <w:rsid w:val="00FD2E00"/>
    <w:rsid w:val="00FD2E03"/>
    <w:rsid w:val="00FD2E38"/>
    <w:rsid w:val="00FD2ED2"/>
    <w:rsid w:val="00FD2EDE"/>
    <w:rsid w:val="00FD3163"/>
    <w:rsid w:val="00FD31D0"/>
    <w:rsid w:val="00FD324F"/>
    <w:rsid w:val="00FD3285"/>
    <w:rsid w:val="00FD3363"/>
    <w:rsid w:val="00FD33B2"/>
    <w:rsid w:val="00FD33C6"/>
    <w:rsid w:val="00FD35C6"/>
    <w:rsid w:val="00FD35E3"/>
    <w:rsid w:val="00FD36CF"/>
    <w:rsid w:val="00FD36F8"/>
    <w:rsid w:val="00FD3719"/>
    <w:rsid w:val="00FD3740"/>
    <w:rsid w:val="00FD37A7"/>
    <w:rsid w:val="00FD37AC"/>
    <w:rsid w:val="00FD387C"/>
    <w:rsid w:val="00FD38F2"/>
    <w:rsid w:val="00FD3955"/>
    <w:rsid w:val="00FD3A34"/>
    <w:rsid w:val="00FD3AF5"/>
    <w:rsid w:val="00FD3B3A"/>
    <w:rsid w:val="00FD3B47"/>
    <w:rsid w:val="00FD3B8B"/>
    <w:rsid w:val="00FD3BBB"/>
    <w:rsid w:val="00FD3BE2"/>
    <w:rsid w:val="00FD3C2E"/>
    <w:rsid w:val="00FD3E36"/>
    <w:rsid w:val="00FD3E93"/>
    <w:rsid w:val="00FD3F09"/>
    <w:rsid w:val="00FD3FEC"/>
    <w:rsid w:val="00FD404A"/>
    <w:rsid w:val="00FD40DD"/>
    <w:rsid w:val="00FD40E3"/>
    <w:rsid w:val="00FD40F8"/>
    <w:rsid w:val="00FD4176"/>
    <w:rsid w:val="00FD43BD"/>
    <w:rsid w:val="00FD442E"/>
    <w:rsid w:val="00FD4509"/>
    <w:rsid w:val="00FD4528"/>
    <w:rsid w:val="00FD454D"/>
    <w:rsid w:val="00FD4550"/>
    <w:rsid w:val="00FD474B"/>
    <w:rsid w:val="00FD4837"/>
    <w:rsid w:val="00FD4869"/>
    <w:rsid w:val="00FD489E"/>
    <w:rsid w:val="00FD48DB"/>
    <w:rsid w:val="00FD4921"/>
    <w:rsid w:val="00FD4923"/>
    <w:rsid w:val="00FD4AAD"/>
    <w:rsid w:val="00FD4ABD"/>
    <w:rsid w:val="00FD4C66"/>
    <w:rsid w:val="00FD4C69"/>
    <w:rsid w:val="00FD4CB6"/>
    <w:rsid w:val="00FD4D67"/>
    <w:rsid w:val="00FD4D7D"/>
    <w:rsid w:val="00FD4D90"/>
    <w:rsid w:val="00FD4DBA"/>
    <w:rsid w:val="00FD4DD9"/>
    <w:rsid w:val="00FD4EBF"/>
    <w:rsid w:val="00FD4EC9"/>
    <w:rsid w:val="00FD4F9B"/>
    <w:rsid w:val="00FD4FD4"/>
    <w:rsid w:val="00FD505D"/>
    <w:rsid w:val="00FD5073"/>
    <w:rsid w:val="00FD50F2"/>
    <w:rsid w:val="00FD50F3"/>
    <w:rsid w:val="00FD5180"/>
    <w:rsid w:val="00FD5264"/>
    <w:rsid w:val="00FD52C9"/>
    <w:rsid w:val="00FD5353"/>
    <w:rsid w:val="00FD536D"/>
    <w:rsid w:val="00FD53E4"/>
    <w:rsid w:val="00FD541D"/>
    <w:rsid w:val="00FD54C0"/>
    <w:rsid w:val="00FD582D"/>
    <w:rsid w:val="00FD5852"/>
    <w:rsid w:val="00FD5878"/>
    <w:rsid w:val="00FD589C"/>
    <w:rsid w:val="00FD58E8"/>
    <w:rsid w:val="00FD5908"/>
    <w:rsid w:val="00FD5921"/>
    <w:rsid w:val="00FD592D"/>
    <w:rsid w:val="00FD595E"/>
    <w:rsid w:val="00FD598E"/>
    <w:rsid w:val="00FD5A31"/>
    <w:rsid w:val="00FD5A8F"/>
    <w:rsid w:val="00FD5B22"/>
    <w:rsid w:val="00FD5BEB"/>
    <w:rsid w:val="00FD5C66"/>
    <w:rsid w:val="00FD5CB2"/>
    <w:rsid w:val="00FD5CD4"/>
    <w:rsid w:val="00FD5D83"/>
    <w:rsid w:val="00FD5EC7"/>
    <w:rsid w:val="00FD5ECD"/>
    <w:rsid w:val="00FD5F4C"/>
    <w:rsid w:val="00FD5F61"/>
    <w:rsid w:val="00FD6114"/>
    <w:rsid w:val="00FD617D"/>
    <w:rsid w:val="00FD61A7"/>
    <w:rsid w:val="00FD61BA"/>
    <w:rsid w:val="00FD61E7"/>
    <w:rsid w:val="00FD61EB"/>
    <w:rsid w:val="00FD61ED"/>
    <w:rsid w:val="00FD6262"/>
    <w:rsid w:val="00FD6280"/>
    <w:rsid w:val="00FD634B"/>
    <w:rsid w:val="00FD63A8"/>
    <w:rsid w:val="00FD63C9"/>
    <w:rsid w:val="00FD6436"/>
    <w:rsid w:val="00FD643C"/>
    <w:rsid w:val="00FD644B"/>
    <w:rsid w:val="00FD644E"/>
    <w:rsid w:val="00FD6483"/>
    <w:rsid w:val="00FD6488"/>
    <w:rsid w:val="00FD6542"/>
    <w:rsid w:val="00FD6548"/>
    <w:rsid w:val="00FD6579"/>
    <w:rsid w:val="00FD65B5"/>
    <w:rsid w:val="00FD65D5"/>
    <w:rsid w:val="00FD65E1"/>
    <w:rsid w:val="00FD6670"/>
    <w:rsid w:val="00FD668C"/>
    <w:rsid w:val="00FD66A5"/>
    <w:rsid w:val="00FD6701"/>
    <w:rsid w:val="00FD6778"/>
    <w:rsid w:val="00FD67DD"/>
    <w:rsid w:val="00FD6825"/>
    <w:rsid w:val="00FD682F"/>
    <w:rsid w:val="00FD684D"/>
    <w:rsid w:val="00FD6885"/>
    <w:rsid w:val="00FD68A1"/>
    <w:rsid w:val="00FD6938"/>
    <w:rsid w:val="00FD698F"/>
    <w:rsid w:val="00FD6A46"/>
    <w:rsid w:val="00FD6AD1"/>
    <w:rsid w:val="00FD6AFF"/>
    <w:rsid w:val="00FD6B05"/>
    <w:rsid w:val="00FD6B19"/>
    <w:rsid w:val="00FD6B74"/>
    <w:rsid w:val="00FD6B9E"/>
    <w:rsid w:val="00FD6BF6"/>
    <w:rsid w:val="00FD6CA3"/>
    <w:rsid w:val="00FD6D68"/>
    <w:rsid w:val="00FD6D87"/>
    <w:rsid w:val="00FD6DBB"/>
    <w:rsid w:val="00FD6DC0"/>
    <w:rsid w:val="00FD6E29"/>
    <w:rsid w:val="00FD6E5F"/>
    <w:rsid w:val="00FD6E8E"/>
    <w:rsid w:val="00FD6EF7"/>
    <w:rsid w:val="00FD6F77"/>
    <w:rsid w:val="00FD70E3"/>
    <w:rsid w:val="00FD70F0"/>
    <w:rsid w:val="00FD713B"/>
    <w:rsid w:val="00FD71AF"/>
    <w:rsid w:val="00FD71DD"/>
    <w:rsid w:val="00FD71F3"/>
    <w:rsid w:val="00FD7279"/>
    <w:rsid w:val="00FD7331"/>
    <w:rsid w:val="00FD739C"/>
    <w:rsid w:val="00FD73EF"/>
    <w:rsid w:val="00FD7456"/>
    <w:rsid w:val="00FD74D8"/>
    <w:rsid w:val="00FD7587"/>
    <w:rsid w:val="00FD75A6"/>
    <w:rsid w:val="00FD75AF"/>
    <w:rsid w:val="00FD75B3"/>
    <w:rsid w:val="00FD75FE"/>
    <w:rsid w:val="00FD761B"/>
    <w:rsid w:val="00FD763B"/>
    <w:rsid w:val="00FD76C4"/>
    <w:rsid w:val="00FD777B"/>
    <w:rsid w:val="00FD7800"/>
    <w:rsid w:val="00FD78A2"/>
    <w:rsid w:val="00FD78FD"/>
    <w:rsid w:val="00FD7911"/>
    <w:rsid w:val="00FD797C"/>
    <w:rsid w:val="00FD799A"/>
    <w:rsid w:val="00FD79B5"/>
    <w:rsid w:val="00FD79EA"/>
    <w:rsid w:val="00FD7A4F"/>
    <w:rsid w:val="00FD7ABE"/>
    <w:rsid w:val="00FD7AFE"/>
    <w:rsid w:val="00FD7C07"/>
    <w:rsid w:val="00FD7CBC"/>
    <w:rsid w:val="00FD7D04"/>
    <w:rsid w:val="00FD7D2E"/>
    <w:rsid w:val="00FD7E09"/>
    <w:rsid w:val="00FD7E0D"/>
    <w:rsid w:val="00FD7E24"/>
    <w:rsid w:val="00FD7FA0"/>
    <w:rsid w:val="00FD7FA2"/>
    <w:rsid w:val="00FD7FB6"/>
    <w:rsid w:val="00FE0023"/>
    <w:rsid w:val="00FE002E"/>
    <w:rsid w:val="00FE0130"/>
    <w:rsid w:val="00FE01F7"/>
    <w:rsid w:val="00FE0250"/>
    <w:rsid w:val="00FE0258"/>
    <w:rsid w:val="00FE0265"/>
    <w:rsid w:val="00FE02C1"/>
    <w:rsid w:val="00FE03D0"/>
    <w:rsid w:val="00FE0498"/>
    <w:rsid w:val="00FE050B"/>
    <w:rsid w:val="00FE0595"/>
    <w:rsid w:val="00FE05AB"/>
    <w:rsid w:val="00FE0622"/>
    <w:rsid w:val="00FE0649"/>
    <w:rsid w:val="00FE065C"/>
    <w:rsid w:val="00FE0671"/>
    <w:rsid w:val="00FE0686"/>
    <w:rsid w:val="00FE0768"/>
    <w:rsid w:val="00FE079D"/>
    <w:rsid w:val="00FE07E7"/>
    <w:rsid w:val="00FE0879"/>
    <w:rsid w:val="00FE08AA"/>
    <w:rsid w:val="00FE08FA"/>
    <w:rsid w:val="00FE0985"/>
    <w:rsid w:val="00FE09A2"/>
    <w:rsid w:val="00FE09CA"/>
    <w:rsid w:val="00FE09E8"/>
    <w:rsid w:val="00FE09E9"/>
    <w:rsid w:val="00FE0A82"/>
    <w:rsid w:val="00FE0A83"/>
    <w:rsid w:val="00FE0A8E"/>
    <w:rsid w:val="00FE0ADE"/>
    <w:rsid w:val="00FE0B08"/>
    <w:rsid w:val="00FE0BAF"/>
    <w:rsid w:val="00FE0BEB"/>
    <w:rsid w:val="00FE0C20"/>
    <w:rsid w:val="00FE0C4F"/>
    <w:rsid w:val="00FE0C57"/>
    <w:rsid w:val="00FE0C8F"/>
    <w:rsid w:val="00FE0CD2"/>
    <w:rsid w:val="00FE0D59"/>
    <w:rsid w:val="00FE0DC0"/>
    <w:rsid w:val="00FE0E90"/>
    <w:rsid w:val="00FE0F67"/>
    <w:rsid w:val="00FE0FA9"/>
    <w:rsid w:val="00FE1031"/>
    <w:rsid w:val="00FE1097"/>
    <w:rsid w:val="00FE123B"/>
    <w:rsid w:val="00FE14AF"/>
    <w:rsid w:val="00FE1513"/>
    <w:rsid w:val="00FE1520"/>
    <w:rsid w:val="00FE1530"/>
    <w:rsid w:val="00FE15D6"/>
    <w:rsid w:val="00FE1623"/>
    <w:rsid w:val="00FE1633"/>
    <w:rsid w:val="00FE166D"/>
    <w:rsid w:val="00FE168C"/>
    <w:rsid w:val="00FE16A3"/>
    <w:rsid w:val="00FE1768"/>
    <w:rsid w:val="00FE17B1"/>
    <w:rsid w:val="00FE17D1"/>
    <w:rsid w:val="00FE17F0"/>
    <w:rsid w:val="00FE185A"/>
    <w:rsid w:val="00FE185B"/>
    <w:rsid w:val="00FE185D"/>
    <w:rsid w:val="00FE196C"/>
    <w:rsid w:val="00FE198F"/>
    <w:rsid w:val="00FE19AA"/>
    <w:rsid w:val="00FE19B5"/>
    <w:rsid w:val="00FE1AC8"/>
    <w:rsid w:val="00FE1B08"/>
    <w:rsid w:val="00FE1B25"/>
    <w:rsid w:val="00FE1BA6"/>
    <w:rsid w:val="00FE1C25"/>
    <w:rsid w:val="00FE1CCD"/>
    <w:rsid w:val="00FE1CE9"/>
    <w:rsid w:val="00FE1E51"/>
    <w:rsid w:val="00FE1E77"/>
    <w:rsid w:val="00FE1E97"/>
    <w:rsid w:val="00FE1E9E"/>
    <w:rsid w:val="00FE1F0B"/>
    <w:rsid w:val="00FE1FA4"/>
    <w:rsid w:val="00FE1FEA"/>
    <w:rsid w:val="00FE2053"/>
    <w:rsid w:val="00FE205A"/>
    <w:rsid w:val="00FE2082"/>
    <w:rsid w:val="00FE20A5"/>
    <w:rsid w:val="00FE20E3"/>
    <w:rsid w:val="00FE2270"/>
    <w:rsid w:val="00FE22FA"/>
    <w:rsid w:val="00FE231F"/>
    <w:rsid w:val="00FE2366"/>
    <w:rsid w:val="00FE2393"/>
    <w:rsid w:val="00FE2511"/>
    <w:rsid w:val="00FE2536"/>
    <w:rsid w:val="00FE2555"/>
    <w:rsid w:val="00FE2565"/>
    <w:rsid w:val="00FE2607"/>
    <w:rsid w:val="00FE2803"/>
    <w:rsid w:val="00FE280D"/>
    <w:rsid w:val="00FE2902"/>
    <w:rsid w:val="00FE29E0"/>
    <w:rsid w:val="00FE29F6"/>
    <w:rsid w:val="00FE2A1F"/>
    <w:rsid w:val="00FE2A6C"/>
    <w:rsid w:val="00FE2AFD"/>
    <w:rsid w:val="00FE2B45"/>
    <w:rsid w:val="00FE2B48"/>
    <w:rsid w:val="00FE2B5E"/>
    <w:rsid w:val="00FE2B66"/>
    <w:rsid w:val="00FE2C06"/>
    <w:rsid w:val="00FE2C76"/>
    <w:rsid w:val="00FE2E03"/>
    <w:rsid w:val="00FE2E24"/>
    <w:rsid w:val="00FE2E7D"/>
    <w:rsid w:val="00FE2EEF"/>
    <w:rsid w:val="00FE2F5A"/>
    <w:rsid w:val="00FE2F80"/>
    <w:rsid w:val="00FE3088"/>
    <w:rsid w:val="00FE30B2"/>
    <w:rsid w:val="00FE30EE"/>
    <w:rsid w:val="00FE30F1"/>
    <w:rsid w:val="00FE317E"/>
    <w:rsid w:val="00FE319F"/>
    <w:rsid w:val="00FE3207"/>
    <w:rsid w:val="00FE3219"/>
    <w:rsid w:val="00FE3255"/>
    <w:rsid w:val="00FE331B"/>
    <w:rsid w:val="00FE33A1"/>
    <w:rsid w:val="00FE33EB"/>
    <w:rsid w:val="00FE344A"/>
    <w:rsid w:val="00FE34B9"/>
    <w:rsid w:val="00FE3544"/>
    <w:rsid w:val="00FE359D"/>
    <w:rsid w:val="00FE35FD"/>
    <w:rsid w:val="00FE3615"/>
    <w:rsid w:val="00FE363D"/>
    <w:rsid w:val="00FE36A0"/>
    <w:rsid w:val="00FE372A"/>
    <w:rsid w:val="00FE3749"/>
    <w:rsid w:val="00FE384C"/>
    <w:rsid w:val="00FE38F3"/>
    <w:rsid w:val="00FE390C"/>
    <w:rsid w:val="00FE398A"/>
    <w:rsid w:val="00FE3999"/>
    <w:rsid w:val="00FE39C6"/>
    <w:rsid w:val="00FE39D8"/>
    <w:rsid w:val="00FE3A16"/>
    <w:rsid w:val="00FE3A9E"/>
    <w:rsid w:val="00FE3BAC"/>
    <w:rsid w:val="00FE3BBA"/>
    <w:rsid w:val="00FE3C18"/>
    <w:rsid w:val="00FE3D2A"/>
    <w:rsid w:val="00FE3D95"/>
    <w:rsid w:val="00FE3DB6"/>
    <w:rsid w:val="00FE3E39"/>
    <w:rsid w:val="00FE3F58"/>
    <w:rsid w:val="00FE3F86"/>
    <w:rsid w:val="00FE3FD8"/>
    <w:rsid w:val="00FE4034"/>
    <w:rsid w:val="00FE409D"/>
    <w:rsid w:val="00FE40C3"/>
    <w:rsid w:val="00FE410F"/>
    <w:rsid w:val="00FE41FC"/>
    <w:rsid w:val="00FE421E"/>
    <w:rsid w:val="00FE4234"/>
    <w:rsid w:val="00FE4249"/>
    <w:rsid w:val="00FE426E"/>
    <w:rsid w:val="00FE4273"/>
    <w:rsid w:val="00FE4329"/>
    <w:rsid w:val="00FE43C1"/>
    <w:rsid w:val="00FE441B"/>
    <w:rsid w:val="00FE44BE"/>
    <w:rsid w:val="00FE451A"/>
    <w:rsid w:val="00FE46AA"/>
    <w:rsid w:val="00FE4795"/>
    <w:rsid w:val="00FE47C7"/>
    <w:rsid w:val="00FE487A"/>
    <w:rsid w:val="00FE48D3"/>
    <w:rsid w:val="00FE4915"/>
    <w:rsid w:val="00FE494B"/>
    <w:rsid w:val="00FE4AA4"/>
    <w:rsid w:val="00FE4AD3"/>
    <w:rsid w:val="00FE4B00"/>
    <w:rsid w:val="00FE4B24"/>
    <w:rsid w:val="00FE4B2D"/>
    <w:rsid w:val="00FE4B3B"/>
    <w:rsid w:val="00FE4B3D"/>
    <w:rsid w:val="00FE4B87"/>
    <w:rsid w:val="00FE4BA1"/>
    <w:rsid w:val="00FE4C67"/>
    <w:rsid w:val="00FE4CFC"/>
    <w:rsid w:val="00FE4D15"/>
    <w:rsid w:val="00FE4D21"/>
    <w:rsid w:val="00FE4D37"/>
    <w:rsid w:val="00FE4D3C"/>
    <w:rsid w:val="00FE4D8A"/>
    <w:rsid w:val="00FE4DC6"/>
    <w:rsid w:val="00FE4DF6"/>
    <w:rsid w:val="00FE4EE6"/>
    <w:rsid w:val="00FE4F21"/>
    <w:rsid w:val="00FE4FC2"/>
    <w:rsid w:val="00FE50E2"/>
    <w:rsid w:val="00FE50E5"/>
    <w:rsid w:val="00FE5103"/>
    <w:rsid w:val="00FE5124"/>
    <w:rsid w:val="00FE5163"/>
    <w:rsid w:val="00FE522D"/>
    <w:rsid w:val="00FE527E"/>
    <w:rsid w:val="00FE52EC"/>
    <w:rsid w:val="00FE5327"/>
    <w:rsid w:val="00FE533D"/>
    <w:rsid w:val="00FE5398"/>
    <w:rsid w:val="00FE5456"/>
    <w:rsid w:val="00FE548B"/>
    <w:rsid w:val="00FE54CC"/>
    <w:rsid w:val="00FE54D9"/>
    <w:rsid w:val="00FE5538"/>
    <w:rsid w:val="00FE5550"/>
    <w:rsid w:val="00FE55A2"/>
    <w:rsid w:val="00FE55E1"/>
    <w:rsid w:val="00FE55E4"/>
    <w:rsid w:val="00FE5717"/>
    <w:rsid w:val="00FE5731"/>
    <w:rsid w:val="00FE5753"/>
    <w:rsid w:val="00FE587D"/>
    <w:rsid w:val="00FE58C1"/>
    <w:rsid w:val="00FE58DE"/>
    <w:rsid w:val="00FE58FE"/>
    <w:rsid w:val="00FE59B0"/>
    <w:rsid w:val="00FE59C9"/>
    <w:rsid w:val="00FE59D4"/>
    <w:rsid w:val="00FE5B00"/>
    <w:rsid w:val="00FE5B31"/>
    <w:rsid w:val="00FE5B62"/>
    <w:rsid w:val="00FE5B75"/>
    <w:rsid w:val="00FE5B7B"/>
    <w:rsid w:val="00FE5CCE"/>
    <w:rsid w:val="00FE5E2C"/>
    <w:rsid w:val="00FE5F0D"/>
    <w:rsid w:val="00FE619D"/>
    <w:rsid w:val="00FE61C2"/>
    <w:rsid w:val="00FE628A"/>
    <w:rsid w:val="00FE6290"/>
    <w:rsid w:val="00FE6317"/>
    <w:rsid w:val="00FE6409"/>
    <w:rsid w:val="00FE6446"/>
    <w:rsid w:val="00FE64A7"/>
    <w:rsid w:val="00FE6500"/>
    <w:rsid w:val="00FE6518"/>
    <w:rsid w:val="00FE6534"/>
    <w:rsid w:val="00FE6552"/>
    <w:rsid w:val="00FE6702"/>
    <w:rsid w:val="00FE6770"/>
    <w:rsid w:val="00FE679B"/>
    <w:rsid w:val="00FE680D"/>
    <w:rsid w:val="00FE6811"/>
    <w:rsid w:val="00FE684B"/>
    <w:rsid w:val="00FE68B1"/>
    <w:rsid w:val="00FE69E2"/>
    <w:rsid w:val="00FE6A23"/>
    <w:rsid w:val="00FE6C06"/>
    <w:rsid w:val="00FE6DDE"/>
    <w:rsid w:val="00FE6DEE"/>
    <w:rsid w:val="00FE6E17"/>
    <w:rsid w:val="00FE6E27"/>
    <w:rsid w:val="00FE6EB5"/>
    <w:rsid w:val="00FE6F43"/>
    <w:rsid w:val="00FE6F6D"/>
    <w:rsid w:val="00FE7093"/>
    <w:rsid w:val="00FE70B9"/>
    <w:rsid w:val="00FE71BE"/>
    <w:rsid w:val="00FE7232"/>
    <w:rsid w:val="00FE7248"/>
    <w:rsid w:val="00FE72B9"/>
    <w:rsid w:val="00FE73C6"/>
    <w:rsid w:val="00FE73C8"/>
    <w:rsid w:val="00FE7439"/>
    <w:rsid w:val="00FE7464"/>
    <w:rsid w:val="00FE747F"/>
    <w:rsid w:val="00FE7481"/>
    <w:rsid w:val="00FE749C"/>
    <w:rsid w:val="00FE74D8"/>
    <w:rsid w:val="00FE7528"/>
    <w:rsid w:val="00FE752F"/>
    <w:rsid w:val="00FE7599"/>
    <w:rsid w:val="00FE7688"/>
    <w:rsid w:val="00FE76C9"/>
    <w:rsid w:val="00FE76F8"/>
    <w:rsid w:val="00FE7719"/>
    <w:rsid w:val="00FE77D0"/>
    <w:rsid w:val="00FE77F3"/>
    <w:rsid w:val="00FE780C"/>
    <w:rsid w:val="00FE78B3"/>
    <w:rsid w:val="00FE7970"/>
    <w:rsid w:val="00FE7A5F"/>
    <w:rsid w:val="00FE7ACE"/>
    <w:rsid w:val="00FE7B74"/>
    <w:rsid w:val="00FE7BA7"/>
    <w:rsid w:val="00FE7BF2"/>
    <w:rsid w:val="00FE7C5E"/>
    <w:rsid w:val="00FE7C63"/>
    <w:rsid w:val="00FE7C7D"/>
    <w:rsid w:val="00FE7C98"/>
    <w:rsid w:val="00FE7CE4"/>
    <w:rsid w:val="00FE7CEC"/>
    <w:rsid w:val="00FE7DA6"/>
    <w:rsid w:val="00FE7DB5"/>
    <w:rsid w:val="00FE7DC9"/>
    <w:rsid w:val="00FE7DFD"/>
    <w:rsid w:val="00FE7EE7"/>
    <w:rsid w:val="00FF006A"/>
    <w:rsid w:val="00FF01FC"/>
    <w:rsid w:val="00FF027F"/>
    <w:rsid w:val="00FF02E7"/>
    <w:rsid w:val="00FF0328"/>
    <w:rsid w:val="00FF0520"/>
    <w:rsid w:val="00FF053E"/>
    <w:rsid w:val="00FF0563"/>
    <w:rsid w:val="00FF059D"/>
    <w:rsid w:val="00FF05C4"/>
    <w:rsid w:val="00FF05F7"/>
    <w:rsid w:val="00FF060E"/>
    <w:rsid w:val="00FF063C"/>
    <w:rsid w:val="00FF06A8"/>
    <w:rsid w:val="00FF074D"/>
    <w:rsid w:val="00FF0904"/>
    <w:rsid w:val="00FF0953"/>
    <w:rsid w:val="00FF0958"/>
    <w:rsid w:val="00FF09AE"/>
    <w:rsid w:val="00FF0B88"/>
    <w:rsid w:val="00FF0B98"/>
    <w:rsid w:val="00FF0BD8"/>
    <w:rsid w:val="00FF0CAF"/>
    <w:rsid w:val="00FF0D4A"/>
    <w:rsid w:val="00FF0D93"/>
    <w:rsid w:val="00FF0E81"/>
    <w:rsid w:val="00FF0EC0"/>
    <w:rsid w:val="00FF0ECF"/>
    <w:rsid w:val="00FF0F41"/>
    <w:rsid w:val="00FF1049"/>
    <w:rsid w:val="00FF105E"/>
    <w:rsid w:val="00FF10AD"/>
    <w:rsid w:val="00FF11FB"/>
    <w:rsid w:val="00FF1256"/>
    <w:rsid w:val="00FF1261"/>
    <w:rsid w:val="00FF1264"/>
    <w:rsid w:val="00FF134C"/>
    <w:rsid w:val="00FF136D"/>
    <w:rsid w:val="00FF13D6"/>
    <w:rsid w:val="00FF13EB"/>
    <w:rsid w:val="00FF141B"/>
    <w:rsid w:val="00FF14CF"/>
    <w:rsid w:val="00FF151E"/>
    <w:rsid w:val="00FF151F"/>
    <w:rsid w:val="00FF1520"/>
    <w:rsid w:val="00FF152C"/>
    <w:rsid w:val="00FF1574"/>
    <w:rsid w:val="00FF162D"/>
    <w:rsid w:val="00FF1754"/>
    <w:rsid w:val="00FF1782"/>
    <w:rsid w:val="00FF1861"/>
    <w:rsid w:val="00FF191C"/>
    <w:rsid w:val="00FF1933"/>
    <w:rsid w:val="00FF1A02"/>
    <w:rsid w:val="00FF1A08"/>
    <w:rsid w:val="00FF1AF4"/>
    <w:rsid w:val="00FF1B24"/>
    <w:rsid w:val="00FF1B8F"/>
    <w:rsid w:val="00FF1BA8"/>
    <w:rsid w:val="00FF1C4D"/>
    <w:rsid w:val="00FF1C9C"/>
    <w:rsid w:val="00FF1C9E"/>
    <w:rsid w:val="00FF1D33"/>
    <w:rsid w:val="00FF1D79"/>
    <w:rsid w:val="00FF1DB7"/>
    <w:rsid w:val="00FF1DD7"/>
    <w:rsid w:val="00FF1EA4"/>
    <w:rsid w:val="00FF1ED3"/>
    <w:rsid w:val="00FF1F15"/>
    <w:rsid w:val="00FF1F29"/>
    <w:rsid w:val="00FF1F4A"/>
    <w:rsid w:val="00FF202F"/>
    <w:rsid w:val="00FF2053"/>
    <w:rsid w:val="00FF209B"/>
    <w:rsid w:val="00FF20C4"/>
    <w:rsid w:val="00FF20E8"/>
    <w:rsid w:val="00FF21D2"/>
    <w:rsid w:val="00FF220E"/>
    <w:rsid w:val="00FF2239"/>
    <w:rsid w:val="00FF23C4"/>
    <w:rsid w:val="00FF23D4"/>
    <w:rsid w:val="00FF23E4"/>
    <w:rsid w:val="00FF2409"/>
    <w:rsid w:val="00FF242B"/>
    <w:rsid w:val="00FF244C"/>
    <w:rsid w:val="00FF246F"/>
    <w:rsid w:val="00FF24ED"/>
    <w:rsid w:val="00FF25AA"/>
    <w:rsid w:val="00FF2639"/>
    <w:rsid w:val="00FF26AD"/>
    <w:rsid w:val="00FF26CB"/>
    <w:rsid w:val="00FF2807"/>
    <w:rsid w:val="00FF29A5"/>
    <w:rsid w:val="00FF29D2"/>
    <w:rsid w:val="00FF2A47"/>
    <w:rsid w:val="00FF2A8A"/>
    <w:rsid w:val="00FF2B56"/>
    <w:rsid w:val="00FF2BC0"/>
    <w:rsid w:val="00FF2BDF"/>
    <w:rsid w:val="00FF2C11"/>
    <w:rsid w:val="00FF2C37"/>
    <w:rsid w:val="00FF2C49"/>
    <w:rsid w:val="00FF2C97"/>
    <w:rsid w:val="00FF2DD6"/>
    <w:rsid w:val="00FF2E16"/>
    <w:rsid w:val="00FF2E44"/>
    <w:rsid w:val="00FF2E4A"/>
    <w:rsid w:val="00FF2E50"/>
    <w:rsid w:val="00FF2FC5"/>
    <w:rsid w:val="00FF3083"/>
    <w:rsid w:val="00FF3274"/>
    <w:rsid w:val="00FF32E0"/>
    <w:rsid w:val="00FF33D6"/>
    <w:rsid w:val="00FF33F7"/>
    <w:rsid w:val="00FF349E"/>
    <w:rsid w:val="00FF3515"/>
    <w:rsid w:val="00FF3625"/>
    <w:rsid w:val="00FF3649"/>
    <w:rsid w:val="00FF3695"/>
    <w:rsid w:val="00FF370A"/>
    <w:rsid w:val="00FF3727"/>
    <w:rsid w:val="00FF3792"/>
    <w:rsid w:val="00FF37BA"/>
    <w:rsid w:val="00FF381E"/>
    <w:rsid w:val="00FF3830"/>
    <w:rsid w:val="00FF3898"/>
    <w:rsid w:val="00FF3909"/>
    <w:rsid w:val="00FF3977"/>
    <w:rsid w:val="00FF3AF8"/>
    <w:rsid w:val="00FF3DB4"/>
    <w:rsid w:val="00FF3DCB"/>
    <w:rsid w:val="00FF3E07"/>
    <w:rsid w:val="00FF3E8E"/>
    <w:rsid w:val="00FF4012"/>
    <w:rsid w:val="00FF40BB"/>
    <w:rsid w:val="00FF40D7"/>
    <w:rsid w:val="00FF4132"/>
    <w:rsid w:val="00FF423E"/>
    <w:rsid w:val="00FF4283"/>
    <w:rsid w:val="00FF42D8"/>
    <w:rsid w:val="00FF4343"/>
    <w:rsid w:val="00FF43B8"/>
    <w:rsid w:val="00FF43D9"/>
    <w:rsid w:val="00FF43E5"/>
    <w:rsid w:val="00FF4574"/>
    <w:rsid w:val="00FF459B"/>
    <w:rsid w:val="00FF45FB"/>
    <w:rsid w:val="00FF45FD"/>
    <w:rsid w:val="00FF4604"/>
    <w:rsid w:val="00FF46F8"/>
    <w:rsid w:val="00FF4705"/>
    <w:rsid w:val="00FF4831"/>
    <w:rsid w:val="00FF48A7"/>
    <w:rsid w:val="00FF48D9"/>
    <w:rsid w:val="00FF48E8"/>
    <w:rsid w:val="00FF49C1"/>
    <w:rsid w:val="00FF49FE"/>
    <w:rsid w:val="00FF4BE1"/>
    <w:rsid w:val="00FF4C21"/>
    <w:rsid w:val="00FF4C92"/>
    <w:rsid w:val="00FF4C95"/>
    <w:rsid w:val="00FF4DF8"/>
    <w:rsid w:val="00FF4E45"/>
    <w:rsid w:val="00FF4E5D"/>
    <w:rsid w:val="00FF4E6E"/>
    <w:rsid w:val="00FF4E74"/>
    <w:rsid w:val="00FF4E98"/>
    <w:rsid w:val="00FF4EEF"/>
    <w:rsid w:val="00FF4F58"/>
    <w:rsid w:val="00FF4FE8"/>
    <w:rsid w:val="00FF5132"/>
    <w:rsid w:val="00FF51EA"/>
    <w:rsid w:val="00FF5245"/>
    <w:rsid w:val="00FF527E"/>
    <w:rsid w:val="00FF5380"/>
    <w:rsid w:val="00FF55E5"/>
    <w:rsid w:val="00FF55F7"/>
    <w:rsid w:val="00FF5604"/>
    <w:rsid w:val="00FF5610"/>
    <w:rsid w:val="00FF564F"/>
    <w:rsid w:val="00FF56ED"/>
    <w:rsid w:val="00FF570A"/>
    <w:rsid w:val="00FF5725"/>
    <w:rsid w:val="00FF57EC"/>
    <w:rsid w:val="00FF582C"/>
    <w:rsid w:val="00FF5907"/>
    <w:rsid w:val="00FF5951"/>
    <w:rsid w:val="00FF596E"/>
    <w:rsid w:val="00FF5A20"/>
    <w:rsid w:val="00FF5A85"/>
    <w:rsid w:val="00FF5A86"/>
    <w:rsid w:val="00FF5AD7"/>
    <w:rsid w:val="00FF5B25"/>
    <w:rsid w:val="00FF5B78"/>
    <w:rsid w:val="00FF5C67"/>
    <w:rsid w:val="00FF5C68"/>
    <w:rsid w:val="00FF5DC5"/>
    <w:rsid w:val="00FF5DC9"/>
    <w:rsid w:val="00FF5E6D"/>
    <w:rsid w:val="00FF5EE6"/>
    <w:rsid w:val="00FF5F15"/>
    <w:rsid w:val="00FF5F65"/>
    <w:rsid w:val="00FF5FFA"/>
    <w:rsid w:val="00FF6083"/>
    <w:rsid w:val="00FF6210"/>
    <w:rsid w:val="00FF62AA"/>
    <w:rsid w:val="00FF636A"/>
    <w:rsid w:val="00FF63B4"/>
    <w:rsid w:val="00FF640F"/>
    <w:rsid w:val="00FF650F"/>
    <w:rsid w:val="00FF6511"/>
    <w:rsid w:val="00FF6564"/>
    <w:rsid w:val="00FF6584"/>
    <w:rsid w:val="00FF65CB"/>
    <w:rsid w:val="00FF670C"/>
    <w:rsid w:val="00FF6730"/>
    <w:rsid w:val="00FF675A"/>
    <w:rsid w:val="00FF6821"/>
    <w:rsid w:val="00FF6851"/>
    <w:rsid w:val="00FF68D7"/>
    <w:rsid w:val="00FF68F1"/>
    <w:rsid w:val="00FF69A2"/>
    <w:rsid w:val="00FF69F2"/>
    <w:rsid w:val="00FF6B5D"/>
    <w:rsid w:val="00FF6BC1"/>
    <w:rsid w:val="00FF6C66"/>
    <w:rsid w:val="00FF6C93"/>
    <w:rsid w:val="00FF6D07"/>
    <w:rsid w:val="00FF6DD2"/>
    <w:rsid w:val="00FF6DE5"/>
    <w:rsid w:val="00FF6E17"/>
    <w:rsid w:val="00FF6E59"/>
    <w:rsid w:val="00FF6E7B"/>
    <w:rsid w:val="00FF6F21"/>
    <w:rsid w:val="00FF6F3D"/>
    <w:rsid w:val="00FF6FDF"/>
    <w:rsid w:val="00FF7060"/>
    <w:rsid w:val="00FF7102"/>
    <w:rsid w:val="00FF7125"/>
    <w:rsid w:val="00FF712B"/>
    <w:rsid w:val="00FF7278"/>
    <w:rsid w:val="00FF728D"/>
    <w:rsid w:val="00FF72B1"/>
    <w:rsid w:val="00FF73C0"/>
    <w:rsid w:val="00FF74E0"/>
    <w:rsid w:val="00FF75A5"/>
    <w:rsid w:val="00FF75E8"/>
    <w:rsid w:val="00FF76BD"/>
    <w:rsid w:val="00FF77B5"/>
    <w:rsid w:val="00FF7843"/>
    <w:rsid w:val="00FF786D"/>
    <w:rsid w:val="00FF7896"/>
    <w:rsid w:val="00FF78B0"/>
    <w:rsid w:val="00FF7928"/>
    <w:rsid w:val="00FF792A"/>
    <w:rsid w:val="00FF795D"/>
    <w:rsid w:val="00FF7997"/>
    <w:rsid w:val="00FF79B2"/>
    <w:rsid w:val="00FF7A3E"/>
    <w:rsid w:val="00FF7A5C"/>
    <w:rsid w:val="00FF7B86"/>
    <w:rsid w:val="00FF7BB8"/>
    <w:rsid w:val="00FF7CB2"/>
    <w:rsid w:val="00FF7DE5"/>
    <w:rsid w:val="00FF7E3A"/>
    <w:rsid w:val="00FF7E64"/>
    <w:rsid w:val="00FF7E9E"/>
    <w:rsid w:val="02ABA354"/>
    <w:rsid w:val="04EA9282"/>
    <w:rsid w:val="0D84E688"/>
    <w:rsid w:val="4EEDCE25"/>
    <w:rsid w:val="55414E0D"/>
    <w:rsid w:val="79BCA88C"/>
    <w:rsid w:val="7A60E859"/>
  </w:rsids>
  <m:mathPr>
    <m:mathFont m:val="Cambria Math"/>
    <m:brkBin m:val="before"/>
    <m:brkBinSub m:val="--"/>
    <m:smallFrac m:val="0"/>
    <m:dispDef/>
    <m:lMargin m:val="0"/>
    <m:rMargin m:val="0"/>
    <m:defJc m:val="centerGroup"/>
    <m:wrapIndent m:val="1440"/>
    <m:intLim m:val="subSup"/>
    <m:naryLim m:val="undOvr"/>
  </m:mathPr>
  <w:themeFontLang w:val="uk-U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40B04"/>
  <w15:chartTrackingRefBased/>
  <w15:docId w15:val="{1E662C78-3B15-4298-9495-487167B2A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HAnsi"/>
        <w:kern w:val="2"/>
        <w:sz w:val="28"/>
        <w:szCs w:val="28"/>
        <w:lang w:val="uk-UA" w:eastAsia="en-US"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2" w:qFormat="1"/>
    <w:lsdException w:name="heading 2" w:semiHidden="1" w:uiPriority="3" w:unhideWhenUsed="1" w:qFormat="1"/>
    <w:lsdException w:name="heading 3" w:semiHidden="1" w:uiPriority="4" w:unhideWhenUsed="1" w:qFormat="1"/>
    <w:lsdException w:name="heading 4" w:uiPriority="5" w:qFormat="1"/>
    <w:lsdException w:name="heading 5" w:uiPriority="6"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Звичайний текст"/>
    <w:uiPriority w:val="1"/>
    <w:qFormat/>
    <w:rsid w:val="004A4997"/>
    <w:pPr>
      <w:ind w:firstLine="709"/>
      <w:contextualSpacing/>
      <w:jc w:val="both"/>
    </w:pPr>
  </w:style>
  <w:style w:type="paragraph" w:styleId="Heading1">
    <w:name w:val="heading 1"/>
    <w:aliases w:val="Рівень 1"/>
    <w:basedOn w:val="Normal"/>
    <w:next w:val="Normal"/>
    <w:link w:val="Heading1Char"/>
    <w:uiPriority w:val="2"/>
    <w:qFormat/>
    <w:rsid w:val="004A4997"/>
    <w:pPr>
      <w:numPr>
        <w:numId w:val="3"/>
      </w:numPr>
      <w:contextualSpacing w:val="0"/>
      <w:outlineLvl w:val="0"/>
    </w:pPr>
    <w:rPr>
      <w:rFonts w:eastAsiaTheme="majorEastAsia" w:cstheme="majorBidi"/>
      <w:szCs w:val="26"/>
    </w:rPr>
  </w:style>
  <w:style w:type="paragraph" w:styleId="Heading2">
    <w:name w:val="heading 2"/>
    <w:aliases w:val="Рівень 2"/>
    <w:basedOn w:val="Normal"/>
    <w:next w:val="Normal"/>
    <w:link w:val="Heading2Char"/>
    <w:uiPriority w:val="3"/>
    <w:qFormat/>
    <w:rsid w:val="00334412"/>
    <w:pPr>
      <w:numPr>
        <w:ilvl w:val="1"/>
        <w:numId w:val="3"/>
      </w:numPr>
      <w:ind w:left="0"/>
      <w:contextualSpacing w:val="0"/>
      <w:outlineLvl w:val="1"/>
    </w:pPr>
    <w:rPr>
      <w:rFonts w:eastAsiaTheme="majorEastAsia" w:cstheme="majorBidi"/>
      <w:szCs w:val="26"/>
      <w:lang w:val="ru-RU"/>
    </w:rPr>
  </w:style>
  <w:style w:type="paragraph" w:styleId="Heading3">
    <w:name w:val="heading 3"/>
    <w:aliases w:val="Рівень 3"/>
    <w:basedOn w:val="Normal"/>
    <w:next w:val="Normal"/>
    <w:link w:val="Heading3Char"/>
    <w:uiPriority w:val="4"/>
    <w:qFormat/>
    <w:rsid w:val="00334412"/>
    <w:pPr>
      <w:numPr>
        <w:ilvl w:val="2"/>
        <w:numId w:val="3"/>
      </w:numPr>
      <w:ind w:left="0"/>
      <w:contextualSpacing w:val="0"/>
      <w:outlineLvl w:val="2"/>
    </w:pPr>
    <w:rPr>
      <w:rFonts w:eastAsiaTheme="majorEastAsia" w:cstheme="majorBidi"/>
      <w:lang w:val="ru-RU"/>
    </w:rPr>
  </w:style>
  <w:style w:type="paragraph" w:styleId="Heading4">
    <w:name w:val="heading 4"/>
    <w:aliases w:val="Список без нумерації"/>
    <w:basedOn w:val="Normal"/>
    <w:next w:val="Normal"/>
    <w:link w:val="Heading4Char"/>
    <w:uiPriority w:val="5"/>
    <w:qFormat/>
    <w:rsid w:val="00A81D0C"/>
    <w:pPr>
      <w:keepNext/>
      <w:keepLines/>
      <w:spacing w:before="40"/>
      <w:ind w:firstLine="708"/>
      <w:outlineLvl w:val="3"/>
    </w:pPr>
    <w:rPr>
      <w:rFonts w:eastAsiaTheme="majorEastAsia" w:cstheme="majorBidi"/>
      <w:iCs/>
    </w:rPr>
  </w:style>
  <w:style w:type="paragraph" w:styleId="Heading5">
    <w:name w:val="heading 5"/>
    <w:aliases w:val="Список з нумерацією"/>
    <w:basedOn w:val="Normal"/>
    <w:next w:val="Normal"/>
    <w:link w:val="Heading5Char"/>
    <w:uiPriority w:val="6"/>
    <w:qFormat/>
    <w:rsid w:val="00BD289E"/>
    <w:pPr>
      <w:numPr>
        <w:numId w:val="1"/>
      </w:numPr>
      <w:spacing w:before="40"/>
      <w:ind w:left="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Рівень 1 Char"/>
    <w:basedOn w:val="DefaultParagraphFont"/>
    <w:link w:val="Heading1"/>
    <w:uiPriority w:val="2"/>
    <w:rsid w:val="004A4997"/>
    <w:rPr>
      <w:rFonts w:eastAsiaTheme="majorEastAsia" w:cstheme="majorBidi"/>
      <w:szCs w:val="26"/>
    </w:rPr>
  </w:style>
  <w:style w:type="paragraph" w:styleId="Subtitle">
    <w:name w:val="Subtitle"/>
    <w:basedOn w:val="Normal"/>
    <w:next w:val="Normal"/>
    <w:link w:val="SubtitleChar"/>
    <w:autoRedefine/>
    <w:uiPriority w:val="11"/>
    <w:qFormat/>
    <w:rsid w:val="00630571"/>
    <w:pPr>
      <w:numPr>
        <w:ilvl w:val="1"/>
      </w:numPr>
      <w:spacing w:after="40"/>
      <w:ind w:left="680" w:firstLine="709"/>
    </w:pPr>
    <w:rPr>
      <w:rFonts w:eastAsiaTheme="minorEastAsia"/>
    </w:rPr>
  </w:style>
  <w:style w:type="character" w:customStyle="1" w:styleId="SubtitleChar">
    <w:name w:val="Subtitle Char"/>
    <w:basedOn w:val="DefaultParagraphFont"/>
    <w:link w:val="Subtitle"/>
    <w:uiPriority w:val="11"/>
    <w:rsid w:val="00A30079"/>
    <w:rPr>
      <w:rFonts w:eastAsiaTheme="minorEastAsia"/>
    </w:rPr>
  </w:style>
  <w:style w:type="character" w:customStyle="1" w:styleId="Heading2Char">
    <w:name w:val="Heading 2 Char"/>
    <w:aliases w:val="Рівень 2 Char"/>
    <w:basedOn w:val="DefaultParagraphFont"/>
    <w:link w:val="Heading2"/>
    <w:uiPriority w:val="3"/>
    <w:rsid w:val="00334412"/>
    <w:rPr>
      <w:rFonts w:eastAsiaTheme="majorEastAsia" w:cstheme="majorBidi"/>
      <w:szCs w:val="26"/>
      <w:lang w:val="ru-RU"/>
    </w:rPr>
  </w:style>
  <w:style w:type="character" w:customStyle="1" w:styleId="Heading3Char">
    <w:name w:val="Heading 3 Char"/>
    <w:aliases w:val="Рівень 3 Char"/>
    <w:basedOn w:val="DefaultParagraphFont"/>
    <w:link w:val="Heading3"/>
    <w:uiPriority w:val="4"/>
    <w:rsid w:val="00334412"/>
    <w:rPr>
      <w:rFonts w:eastAsiaTheme="majorEastAsia" w:cstheme="majorBidi"/>
      <w:lang w:val="ru-RU"/>
    </w:rPr>
  </w:style>
  <w:style w:type="paragraph" w:styleId="Title">
    <w:name w:val="Title"/>
    <w:basedOn w:val="Normal"/>
    <w:next w:val="Normal"/>
    <w:link w:val="TitleChar"/>
    <w:qFormat/>
    <w:rsid w:val="00922042"/>
    <w:pPr>
      <w:jc w:val="center"/>
    </w:pPr>
    <w:rPr>
      <w:rFonts w:eastAsiaTheme="majorEastAsia" w:cstheme="majorBidi"/>
      <w:b/>
      <w:spacing w:val="-10"/>
      <w:kern w:val="28"/>
      <w:szCs w:val="56"/>
    </w:rPr>
  </w:style>
  <w:style w:type="character" w:customStyle="1" w:styleId="TitleChar">
    <w:name w:val="Title Char"/>
    <w:basedOn w:val="DefaultParagraphFont"/>
    <w:link w:val="Title"/>
    <w:rsid w:val="00922042"/>
    <w:rPr>
      <w:rFonts w:eastAsiaTheme="majorEastAsia" w:cstheme="majorBidi"/>
      <w:b/>
      <w:spacing w:val="-10"/>
      <w:kern w:val="28"/>
      <w:szCs w:val="56"/>
    </w:rPr>
  </w:style>
  <w:style w:type="character" w:customStyle="1" w:styleId="Heading4Char">
    <w:name w:val="Heading 4 Char"/>
    <w:aliases w:val="Список без нумерації Char"/>
    <w:basedOn w:val="DefaultParagraphFont"/>
    <w:link w:val="Heading4"/>
    <w:uiPriority w:val="5"/>
    <w:rsid w:val="00A81D0C"/>
    <w:rPr>
      <w:rFonts w:eastAsiaTheme="majorEastAsia" w:cstheme="majorBidi"/>
      <w:iCs/>
    </w:rPr>
  </w:style>
  <w:style w:type="character" w:customStyle="1" w:styleId="Heading5Char">
    <w:name w:val="Heading 5 Char"/>
    <w:aliases w:val="Список з нумерацією Char"/>
    <w:basedOn w:val="DefaultParagraphFont"/>
    <w:link w:val="Heading5"/>
    <w:uiPriority w:val="6"/>
    <w:rsid w:val="00BD289E"/>
    <w:rPr>
      <w:rFonts w:eastAsiaTheme="majorEastAsia" w:cstheme="majorBidi"/>
    </w:rPr>
  </w:style>
  <w:style w:type="paragraph" w:styleId="ListParagraph">
    <w:name w:val="List Paragraph"/>
    <w:basedOn w:val="Normal"/>
    <w:link w:val="ListParagraphChar"/>
    <w:uiPriority w:val="34"/>
    <w:qFormat/>
    <w:rsid w:val="008D27C0"/>
    <w:pPr>
      <w:ind w:left="720"/>
    </w:pPr>
  </w:style>
  <w:style w:type="character" w:customStyle="1" w:styleId="ListParagraphChar">
    <w:name w:val="List Paragraph Char"/>
    <w:basedOn w:val="DefaultParagraphFont"/>
    <w:link w:val="ListParagraph"/>
    <w:uiPriority w:val="34"/>
    <w:rsid w:val="00C34F0E"/>
  </w:style>
  <w:style w:type="paragraph" w:customStyle="1" w:styleId="a">
    <w:name w:val="список"/>
    <w:basedOn w:val="ListParagraph"/>
    <w:link w:val="a0"/>
    <w:qFormat/>
    <w:rsid w:val="00B546DD"/>
    <w:pPr>
      <w:numPr>
        <w:numId w:val="2"/>
      </w:numPr>
      <w:ind w:hanging="357"/>
      <w:contextualSpacing w:val="0"/>
    </w:pPr>
  </w:style>
  <w:style w:type="character" w:customStyle="1" w:styleId="a0">
    <w:name w:val="список Знак"/>
    <w:basedOn w:val="ListParagraphChar"/>
    <w:link w:val="a"/>
    <w:rsid w:val="009073A0"/>
  </w:style>
  <w:style w:type="paragraph" w:styleId="Header">
    <w:name w:val="header"/>
    <w:basedOn w:val="Normal"/>
    <w:link w:val="HeaderChar"/>
    <w:uiPriority w:val="99"/>
    <w:unhideWhenUsed/>
    <w:rsid w:val="00D110C3"/>
    <w:pPr>
      <w:tabs>
        <w:tab w:val="center" w:pos="4819"/>
        <w:tab w:val="right" w:pos="9639"/>
      </w:tabs>
    </w:pPr>
  </w:style>
  <w:style w:type="character" w:customStyle="1" w:styleId="HeaderChar">
    <w:name w:val="Header Char"/>
    <w:basedOn w:val="DefaultParagraphFont"/>
    <w:link w:val="Header"/>
    <w:uiPriority w:val="99"/>
    <w:rsid w:val="00D110C3"/>
  </w:style>
  <w:style w:type="paragraph" w:styleId="Footer">
    <w:name w:val="footer"/>
    <w:basedOn w:val="Normal"/>
    <w:link w:val="FooterChar"/>
    <w:uiPriority w:val="99"/>
    <w:unhideWhenUsed/>
    <w:rsid w:val="00D110C3"/>
    <w:pPr>
      <w:tabs>
        <w:tab w:val="center" w:pos="4819"/>
        <w:tab w:val="right" w:pos="9639"/>
      </w:tabs>
    </w:pPr>
  </w:style>
  <w:style w:type="character" w:customStyle="1" w:styleId="FooterChar">
    <w:name w:val="Footer Char"/>
    <w:basedOn w:val="DefaultParagraphFont"/>
    <w:link w:val="Footer"/>
    <w:uiPriority w:val="99"/>
    <w:rsid w:val="00D110C3"/>
  </w:style>
  <w:style w:type="paragraph" w:customStyle="1" w:styleId="4">
    <w:name w:val="Список Рівень 4"/>
    <w:basedOn w:val="ListParagraph"/>
    <w:uiPriority w:val="4"/>
    <w:qFormat/>
    <w:rsid w:val="00B546DD"/>
    <w:pPr>
      <w:tabs>
        <w:tab w:val="left" w:pos="1134"/>
      </w:tabs>
      <w:ind w:left="0"/>
    </w:pPr>
    <w:rPr>
      <w:kern w:val="0"/>
      <w14:ligatures w14:val="none"/>
    </w:rPr>
  </w:style>
  <w:style w:type="character" w:styleId="CommentReference">
    <w:name w:val="annotation reference"/>
    <w:basedOn w:val="DefaultParagraphFont"/>
    <w:uiPriority w:val="99"/>
    <w:semiHidden/>
    <w:unhideWhenUsed/>
    <w:rsid w:val="006103E2"/>
    <w:rPr>
      <w:sz w:val="16"/>
      <w:szCs w:val="16"/>
    </w:rPr>
  </w:style>
  <w:style w:type="paragraph" w:styleId="CommentText">
    <w:name w:val="annotation text"/>
    <w:basedOn w:val="Normal"/>
    <w:link w:val="CommentTextChar"/>
    <w:uiPriority w:val="99"/>
    <w:unhideWhenUsed/>
    <w:rsid w:val="006103E2"/>
    <w:rPr>
      <w:sz w:val="20"/>
      <w:szCs w:val="20"/>
    </w:rPr>
  </w:style>
  <w:style w:type="character" w:customStyle="1" w:styleId="CommentTextChar">
    <w:name w:val="Comment Text Char"/>
    <w:basedOn w:val="DefaultParagraphFont"/>
    <w:link w:val="CommentText"/>
    <w:uiPriority w:val="99"/>
    <w:rsid w:val="006103E2"/>
    <w:rPr>
      <w:sz w:val="20"/>
      <w:szCs w:val="20"/>
    </w:rPr>
  </w:style>
  <w:style w:type="paragraph" w:styleId="CommentSubject">
    <w:name w:val="annotation subject"/>
    <w:basedOn w:val="CommentText"/>
    <w:next w:val="CommentText"/>
    <w:link w:val="CommentSubjectChar"/>
    <w:uiPriority w:val="99"/>
    <w:semiHidden/>
    <w:unhideWhenUsed/>
    <w:rsid w:val="006103E2"/>
    <w:rPr>
      <w:b/>
      <w:bCs/>
    </w:rPr>
  </w:style>
  <w:style w:type="character" w:customStyle="1" w:styleId="CommentSubjectChar">
    <w:name w:val="Comment Subject Char"/>
    <w:basedOn w:val="CommentTextChar"/>
    <w:link w:val="CommentSubject"/>
    <w:uiPriority w:val="99"/>
    <w:semiHidden/>
    <w:rsid w:val="006103E2"/>
    <w:rPr>
      <w:b/>
      <w:bCs/>
      <w:sz w:val="20"/>
      <w:szCs w:val="20"/>
    </w:rPr>
  </w:style>
  <w:style w:type="character" w:styleId="Hyperlink">
    <w:name w:val="Hyperlink"/>
    <w:basedOn w:val="DefaultParagraphFont"/>
    <w:uiPriority w:val="99"/>
    <w:unhideWhenUsed/>
    <w:rsid w:val="00CE120E"/>
    <w:rPr>
      <w:color w:val="0563C1" w:themeColor="hyperlink"/>
      <w:u w:val="single"/>
    </w:rPr>
  </w:style>
  <w:style w:type="character" w:styleId="UnresolvedMention">
    <w:name w:val="Unresolved Mention"/>
    <w:basedOn w:val="DefaultParagraphFont"/>
    <w:uiPriority w:val="99"/>
    <w:semiHidden/>
    <w:unhideWhenUsed/>
    <w:rsid w:val="00CE120E"/>
    <w:rPr>
      <w:color w:val="605E5C"/>
      <w:shd w:val="clear" w:color="auto" w:fill="E1DFDD"/>
    </w:rPr>
  </w:style>
  <w:style w:type="table" w:styleId="TableGrid">
    <w:name w:val="Table Grid"/>
    <w:basedOn w:val="TableNormal"/>
    <w:uiPriority w:val="39"/>
    <w:rsid w:val="004732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04C31"/>
  </w:style>
  <w:style w:type="paragraph" w:customStyle="1" w:styleId="a1">
    <w:name w:val="Підстава"/>
    <w:aliases w:val="ДАТА"/>
    <w:basedOn w:val="Normal"/>
    <w:link w:val="a2"/>
    <w:uiPriority w:val="1"/>
    <w:qFormat/>
    <w:rsid w:val="004A4997"/>
  </w:style>
  <w:style w:type="character" w:customStyle="1" w:styleId="a2">
    <w:name w:val="Підстава Знак"/>
    <w:aliases w:val="ДАТА Знак"/>
    <w:basedOn w:val="DefaultParagraphFont"/>
    <w:link w:val="a1"/>
    <w:uiPriority w:val="1"/>
    <w:rsid w:val="004A4997"/>
  </w:style>
  <w:style w:type="paragraph" w:customStyle="1" w:styleId="a3">
    <w:name w:val="НАКАЗ"/>
    <w:basedOn w:val="Normal"/>
    <w:link w:val="a4"/>
    <w:uiPriority w:val="1"/>
    <w:qFormat/>
    <w:rsid w:val="00BC7764"/>
    <w:pPr>
      <w:widowControl w:val="0"/>
      <w:jc w:val="center"/>
    </w:pPr>
    <w:rPr>
      <w:snapToGrid w:val="0"/>
    </w:rPr>
  </w:style>
  <w:style w:type="character" w:customStyle="1" w:styleId="a4">
    <w:name w:val="НАКАЗ Знак"/>
    <w:basedOn w:val="DefaultParagraphFont"/>
    <w:link w:val="a3"/>
    <w:uiPriority w:val="1"/>
    <w:rsid w:val="001159C8"/>
    <w:rPr>
      <w:snapToGrid w:val="0"/>
    </w:rPr>
  </w:style>
  <w:style w:type="paragraph" w:customStyle="1" w:styleId="a5">
    <w:name w:val="МОУ"/>
    <w:basedOn w:val="Title"/>
    <w:link w:val="a6"/>
    <w:uiPriority w:val="1"/>
    <w:qFormat/>
    <w:rsid w:val="008D1996"/>
    <w:pPr>
      <w:widowControl w:val="0"/>
    </w:pPr>
  </w:style>
  <w:style w:type="character" w:customStyle="1" w:styleId="a6">
    <w:name w:val="МОУ Знак"/>
    <w:basedOn w:val="TitleChar"/>
    <w:link w:val="a5"/>
    <w:uiPriority w:val="1"/>
    <w:rsid w:val="001159C8"/>
    <w:rPr>
      <w:rFonts w:eastAsiaTheme="majorEastAsia" w:cstheme="majorBidi"/>
      <w:b/>
      <w:spacing w:val="-10"/>
      <w:kern w:val="28"/>
      <w:szCs w:val="56"/>
    </w:rPr>
  </w:style>
  <w:style w:type="paragraph" w:customStyle="1" w:styleId="a7">
    <w:name w:val="Для дати"/>
    <w:basedOn w:val="a1"/>
    <w:link w:val="a8"/>
    <w:uiPriority w:val="1"/>
    <w:qFormat/>
    <w:rsid w:val="002855C1"/>
    <w:pPr>
      <w:spacing w:after="280"/>
    </w:pPr>
  </w:style>
  <w:style w:type="character" w:customStyle="1" w:styleId="a8">
    <w:name w:val="Для дати Знак"/>
    <w:basedOn w:val="a2"/>
    <w:link w:val="a7"/>
    <w:uiPriority w:val="1"/>
    <w:rsid w:val="002855C1"/>
  </w:style>
  <w:style w:type="paragraph" w:customStyle="1" w:styleId="a9">
    <w:name w:val="БЕЗ ВІДСТУПА"/>
    <w:basedOn w:val="Normal"/>
    <w:link w:val="aa"/>
    <w:uiPriority w:val="1"/>
    <w:qFormat/>
    <w:rsid w:val="003872EF"/>
  </w:style>
  <w:style w:type="character" w:customStyle="1" w:styleId="aa">
    <w:name w:val="БЕЗ ВІДСТУПА Знак"/>
    <w:basedOn w:val="DefaultParagraphFont"/>
    <w:link w:val="a9"/>
    <w:uiPriority w:val="1"/>
    <w:rsid w:val="00FD4D7D"/>
  </w:style>
  <w:style w:type="character" w:styleId="PlaceholderText">
    <w:name w:val="Placeholder Text"/>
    <w:basedOn w:val="DefaultParagraphFont"/>
    <w:uiPriority w:val="99"/>
    <w:semiHidden/>
    <w:rsid w:val="002809C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3">
      <w:bodyDiv w:val="1"/>
      <w:marLeft w:val="0"/>
      <w:marRight w:val="0"/>
      <w:marTop w:val="0"/>
      <w:marBottom w:val="0"/>
      <w:divBdr>
        <w:top w:val="none" w:sz="0" w:space="0" w:color="auto"/>
        <w:left w:val="none" w:sz="0" w:space="0" w:color="auto"/>
        <w:bottom w:val="none" w:sz="0" w:space="0" w:color="auto"/>
        <w:right w:val="none" w:sz="0" w:space="0" w:color="auto"/>
      </w:divBdr>
    </w:div>
    <w:div w:id="13602">
      <w:bodyDiv w:val="1"/>
      <w:marLeft w:val="0"/>
      <w:marRight w:val="0"/>
      <w:marTop w:val="0"/>
      <w:marBottom w:val="0"/>
      <w:divBdr>
        <w:top w:val="none" w:sz="0" w:space="0" w:color="auto"/>
        <w:left w:val="none" w:sz="0" w:space="0" w:color="auto"/>
        <w:bottom w:val="none" w:sz="0" w:space="0" w:color="auto"/>
        <w:right w:val="none" w:sz="0" w:space="0" w:color="auto"/>
      </w:divBdr>
    </w:div>
    <w:div w:id="14475">
      <w:bodyDiv w:val="1"/>
      <w:marLeft w:val="0"/>
      <w:marRight w:val="0"/>
      <w:marTop w:val="0"/>
      <w:marBottom w:val="0"/>
      <w:divBdr>
        <w:top w:val="none" w:sz="0" w:space="0" w:color="auto"/>
        <w:left w:val="none" w:sz="0" w:space="0" w:color="auto"/>
        <w:bottom w:val="none" w:sz="0" w:space="0" w:color="auto"/>
        <w:right w:val="none" w:sz="0" w:space="0" w:color="auto"/>
      </w:divBdr>
    </w:div>
    <w:div w:id="283559">
      <w:bodyDiv w:val="1"/>
      <w:marLeft w:val="0"/>
      <w:marRight w:val="0"/>
      <w:marTop w:val="0"/>
      <w:marBottom w:val="0"/>
      <w:divBdr>
        <w:top w:val="none" w:sz="0" w:space="0" w:color="auto"/>
        <w:left w:val="none" w:sz="0" w:space="0" w:color="auto"/>
        <w:bottom w:val="none" w:sz="0" w:space="0" w:color="auto"/>
        <w:right w:val="none" w:sz="0" w:space="0" w:color="auto"/>
      </w:divBdr>
    </w:div>
    <w:div w:id="937264">
      <w:bodyDiv w:val="1"/>
      <w:marLeft w:val="0"/>
      <w:marRight w:val="0"/>
      <w:marTop w:val="0"/>
      <w:marBottom w:val="0"/>
      <w:divBdr>
        <w:top w:val="none" w:sz="0" w:space="0" w:color="auto"/>
        <w:left w:val="none" w:sz="0" w:space="0" w:color="auto"/>
        <w:bottom w:val="none" w:sz="0" w:space="0" w:color="auto"/>
        <w:right w:val="none" w:sz="0" w:space="0" w:color="auto"/>
      </w:divBdr>
    </w:div>
    <w:div w:id="1127644">
      <w:bodyDiv w:val="1"/>
      <w:marLeft w:val="0"/>
      <w:marRight w:val="0"/>
      <w:marTop w:val="0"/>
      <w:marBottom w:val="0"/>
      <w:divBdr>
        <w:top w:val="none" w:sz="0" w:space="0" w:color="auto"/>
        <w:left w:val="none" w:sz="0" w:space="0" w:color="auto"/>
        <w:bottom w:val="none" w:sz="0" w:space="0" w:color="auto"/>
        <w:right w:val="none" w:sz="0" w:space="0" w:color="auto"/>
      </w:divBdr>
    </w:div>
    <w:div w:id="1395332">
      <w:bodyDiv w:val="1"/>
      <w:marLeft w:val="0"/>
      <w:marRight w:val="0"/>
      <w:marTop w:val="0"/>
      <w:marBottom w:val="0"/>
      <w:divBdr>
        <w:top w:val="none" w:sz="0" w:space="0" w:color="auto"/>
        <w:left w:val="none" w:sz="0" w:space="0" w:color="auto"/>
        <w:bottom w:val="none" w:sz="0" w:space="0" w:color="auto"/>
        <w:right w:val="none" w:sz="0" w:space="0" w:color="auto"/>
      </w:divBdr>
    </w:div>
    <w:div w:id="1785182">
      <w:bodyDiv w:val="1"/>
      <w:marLeft w:val="0"/>
      <w:marRight w:val="0"/>
      <w:marTop w:val="0"/>
      <w:marBottom w:val="0"/>
      <w:divBdr>
        <w:top w:val="none" w:sz="0" w:space="0" w:color="auto"/>
        <w:left w:val="none" w:sz="0" w:space="0" w:color="auto"/>
        <w:bottom w:val="none" w:sz="0" w:space="0" w:color="auto"/>
        <w:right w:val="none" w:sz="0" w:space="0" w:color="auto"/>
      </w:divBdr>
      <w:divsChild>
        <w:div w:id="2079357480">
          <w:marLeft w:val="0"/>
          <w:marRight w:val="0"/>
          <w:marTop w:val="0"/>
          <w:marBottom w:val="0"/>
          <w:divBdr>
            <w:top w:val="none" w:sz="0" w:space="0" w:color="auto"/>
            <w:left w:val="none" w:sz="0" w:space="0" w:color="auto"/>
            <w:bottom w:val="none" w:sz="0" w:space="0" w:color="auto"/>
            <w:right w:val="none" w:sz="0" w:space="0" w:color="auto"/>
          </w:divBdr>
        </w:div>
      </w:divsChild>
    </w:div>
    <w:div w:id="2128229">
      <w:bodyDiv w:val="1"/>
      <w:marLeft w:val="0"/>
      <w:marRight w:val="0"/>
      <w:marTop w:val="0"/>
      <w:marBottom w:val="0"/>
      <w:divBdr>
        <w:top w:val="none" w:sz="0" w:space="0" w:color="auto"/>
        <w:left w:val="none" w:sz="0" w:space="0" w:color="auto"/>
        <w:bottom w:val="none" w:sz="0" w:space="0" w:color="auto"/>
        <w:right w:val="none" w:sz="0" w:space="0" w:color="auto"/>
      </w:divBdr>
    </w:div>
    <w:div w:id="2249433">
      <w:bodyDiv w:val="1"/>
      <w:marLeft w:val="0"/>
      <w:marRight w:val="0"/>
      <w:marTop w:val="0"/>
      <w:marBottom w:val="0"/>
      <w:divBdr>
        <w:top w:val="none" w:sz="0" w:space="0" w:color="auto"/>
        <w:left w:val="none" w:sz="0" w:space="0" w:color="auto"/>
        <w:bottom w:val="none" w:sz="0" w:space="0" w:color="auto"/>
        <w:right w:val="none" w:sz="0" w:space="0" w:color="auto"/>
      </w:divBdr>
    </w:div>
    <w:div w:id="2515586">
      <w:bodyDiv w:val="1"/>
      <w:marLeft w:val="0"/>
      <w:marRight w:val="0"/>
      <w:marTop w:val="0"/>
      <w:marBottom w:val="0"/>
      <w:divBdr>
        <w:top w:val="none" w:sz="0" w:space="0" w:color="auto"/>
        <w:left w:val="none" w:sz="0" w:space="0" w:color="auto"/>
        <w:bottom w:val="none" w:sz="0" w:space="0" w:color="auto"/>
        <w:right w:val="none" w:sz="0" w:space="0" w:color="auto"/>
      </w:divBdr>
    </w:div>
    <w:div w:id="2560931">
      <w:bodyDiv w:val="1"/>
      <w:marLeft w:val="0"/>
      <w:marRight w:val="0"/>
      <w:marTop w:val="0"/>
      <w:marBottom w:val="0"/>
      <w:divBdr>
        <w:top w:val="none" w:sz="0" w:space="0" w:color="auto"/>
        <w:left w:val="none" w:sz="0" w:space="0" w:color="auto"/>
        <w:bottom w:val="none" w:sz="0" w:space="0" w:color="auto"/>
        <w:right w:val="none" w:sz="0" w:space="0" w:color="auto"/>
      </w:divBdr>
    </w:div>
    <w:div w:id="2706708">
      <w:bodyDiv w:val="1"/>
      <w:marLeft w:val="0"/>
      <w:marRight w:val="0"/>
      <w:marTop w:val="0"/>
      <w:marBottom w:val="0"/>
      <w:divBdr>
        <w:top w:val="none" w:sz="0" w:space="0" w:color="auto"/>
        <w:left w:val="none" w:sz="0" w:space="0" w:color="auto"/>
        <w:bottom w:val="none" w:sz="0" w:space="0" w:color="auto"/>
        <w:right w:val="none" w:sz="0" w:space="0" w:color="auto"/>
      </w:divBdr>
    </w:div>
    <w:div w:id="2709471">
      <w:bodyDiv w:val="1"/>
      <w:marLeft w:val="0"/>
      <w:marRight w:val="0"/>
      <w:marTop w:val="0"/>
      <w:marBottom w:val="0"/>
      <w:divBdr>
        <w:top w:val="none" w:sz="0" w:space="0" w:color="auto"/>
        <w:left w:val="none" w:sz="0" w:space="0" w:color="auto"/>
        <w:bottom w:val="none" w:sz="0" w:space="0" w:color="auto"/>
        <w:right w:val="none" w:sz="0" w:space="0" w:color="auto"/>
      </w:divBdr>
    </w:div>
    <w:div w:id="2709755">
      <w:bodyDiv w:val="1"/>
      <w:marLeft w:val="0"/>
      <w:marRight w:val="0"/>
      <w:marTop w:val="0"/>
      <w:marBottom w:val="0"/>
      <w:divBdr>
        <w:top w:val="none" w:sz="0" w:space="0" w:color="auto"/>
        <w:left w:val="none" w:sz="0" w:space="0" w:color="auto"/>
        <w:bottom w:val="none" w:sz="0" w:space="0" w:color="auto"/>
        <w:right w:val="none" w:sz="0" w:space="0" w:color="auto"/>
      </w:divBdr>
    </w:div>
    <w:div w:id="2711184">
      <w:bodyDiv w:val="1"/>
      <w:marLeft w:val="0"/>
      <w:marRight w:val="0"/>
      <w:marTop w:val="0"/>
      <w:marBottom w:val="0"/>
      <w:divBdr>
        <w:top w:val="none" w:sz="0" w:space="0" w:color="auto"/>
        <w:left w:val="none" w:sz="0" w:space="0" w:color="auto"/>
        <w:bottom w:val="none" w:sz="0" w:space="0" w:color="auto"/>
        <w:right w:val="none" w:sz="0" w:space="0" w:color="auto"/>
      </w:divBdr>
    </w:div>
    <w:div w:id="3090915">
      <w:bodyDiv w:val="1"/>
      <w:marLeft w:val="0"/>
      <w:marRight w:val="0"/>
      <w:marTop w:val="0"/>
      <w:marBottom w:val="0"/>
      <w:divBdr>
        <w:top w:val="none" w:sz="0" w:space="0" w:color="auto"/>
        <w:left w:val="none" w:sz="0" w:space="0" w:color="auto"/>
        <w:bottom w:val="none" w:sz="0" w:space="0" w:color="auto"/>
        <w:right w:val="none" w:sz="0" w:space="0" w:color="auto"/>
      </w:divBdr>
    </w:div>
    <w:div w:id="3287047">
      <w:bodyDiv w:val="1"/>
      <w:marLeft w:val="0"/>
      <w:marRight w:val="0"/>
      <w:marTop w:val="0"/>
      <w:marBottom w:val="0"/>
      <w:divBdr>
        <w:top w:val="none" w:sz="0" w:space="0" w:color="auto"/>
        <w:left w:val="none" w:sz="0" w:space="0" w:color="auto"/>
        <w:bottom w:val="none" w:sz="0" w:space="0" w:color="auto"/>
        <w:right w:val="none" w:sz="0" w:space="0" w:color="auto"/>
      </w:divBdr>
    </w:div>
    <w:div w:id="4095971">
      <w:bodyDiv w:val="1"/>
      <w:marLeft w:val="0"/>
      <w:marRight w:val="0"/>
      <w:marTop w:val="0"/>
      <w:marBottom w:val="0"/>
      <w:divBdr>
        <w:top w:val="none" w:sz="0" w:space="0" w:color="auto"/>
        <w:left w:val="none" w:sz="0" w:space="0" w:color="auto"/>
        <w:bottom w:val="none" w:sz="0" w:space="0" w:color="auto"/>
        <w:right w:val="none" w:sz="0" w:space="0" w:color="auto"/>
      </w:divBdr>
    </w:div>
    <w:div w:id="4292085">
      <w:bodyDiv w:val="1"/>
      <w:marLeft w:val="0"/>
      <w:marRight w:val="0"/>
      <w:marTop w:val="0"/>
      <w:marBottom w:val="0"/>
      <w:divBdr>
        <w:top w:val="none" w:sz="0" w:space="0" w:color="auto"/>
        <w:left w:val="none" w:sz="0" w:space="0" w:color="auto"/>
        <w:bottom w:val="none" w:sz="0" w:space="0" w:color="auto"/>
        <w:right w:val="none" w:sz="0" w:space="0" w:color="auto"/>
      </w:divBdr>
      <w:divsChild>
        <w:div w:id="178665863">
          <w:marLeft w:val="0"/>
          <w:marRight w:val="0"/>
          <w:marTop w:val="0"/>
          <w:marBottom w:val="0"/>
          <w:divBdr>
            <w:top w:val="none" w:sz="0" w:space="0" w:color="auto"/>
            <w:left w:val="none" w:sz="0" w:space="0" w:color="auto"/>
            <w:bottom w:val="none" w:sz="0" w:space="0" w:color="auto"/>
            <w:right w:val="none" w:sz="0" w:space="0" w:color="auto"/>
          </w:divBdr>
        </w:div>
      </w:divsChild>
    </w:div>
    <w:div w:id="4719084">
      <w:bodyDiv w:val="1"/>
      <w:marLeft w:val="0"/>
      <w:marRight w:val="0"/>
      <w:marTop w:val="0"/>
      <w:marBottom w:val="0"/>
      <w:divBdr>
        <w:top w:val="none" w:sz="0" w:space="0" w:color="auto"/>
        <w:left w:val="none" w:sz="0" w:space="0" w:color="auto"/>
        <w:bottom w:val="none" w:sz="0" w:space="0" w:color="auto"/>
        <w:right w:val="none" w:sz="0" w:space="0" w:color="auto"/>
      </w:divBdr>
    </w:div>
    <w:div w:id="5140862">
      <w:bodyDiv w:val="1"/>
      <w:marLeft w:val="0"/>
      <w:marRight w:val="0"/>
      <w:marTop w:val="0"/>
      <w:marBottom w:val="0"/>
      <w:divBdr>
        <w:top w:val="none" w:sz="0" w:space="0" w:color="auto"/>
        <w:left w:val="none" w:sz="0" w:space="0" w:color="auto"/>
        <w:bottom w:val="none" w:sz="0" w:space="0" w:color="auto"/>
        <w:right w:val="none" w:sz="0" w:space="0" w:color="auto"/>
      </w:divBdr>
    </w:div>
    <w:div w:id="5209121">
      <w:bodyDiv w:val="1"/>
      <w:marLeft w:val="0"/>
      <w:marRight w:val="0"/>
      <w:marTop w:val="0"/>
      <w:marBottom w:val="0"/>
      <w:divBdr>
        <w:top w:val="none" w:sz="0" w:space="0" w:color="auto"/>
        <w:left w:val="none" w:sz="0" w:space="0" w:color="auto"/>
        <w:bottom w:val="none" w:sz="0" w:space="0" w:color="auto"/>
        <w:right w:val="none" w:sz="0" w:space="0" w:color="auto"/>
      </w:divBdr>
    </w:div>
    <w:div w:id="5326756">
      <w:bodyDiv w:val="1"/>
      <w:marLeft w:val="0"/>
      <w:marRight w:val="0"/>
      <w:marTop w:val="0"/>
      <w:marBottom w:val="0"/>
      <w:divBdr>
        <w:top w:val="none" w:sz="0" w:space="0" w:color="auto"/>
        <w:left w:val="none" w:sz="0" w:space="0" w:color="auto"/>
        <w:bottom w:val="none" w:sz="0" w:space="0" w:color="auto"/>
        <w:right w:val="none" w:sz="0" w:space="0" w:color="auto"/>
      </w:divBdr>
    </w:div>
    <w:div w:id="5719445">
      <w:bodyDiv w:val="1"/>
      <w:marLeft w:val="0"/>
      <w:marRight w:val="0"/>
      <w:marTop w:val="0"/>
      <w:marBottom w:val="0"/>
      <w:divBdr>
        <w:top w:val="none" w:sz="0" w:space="0" w:color="auto"/>
        <w:left w:val="none" w:sz="0" w:space="0" w:color="auto"/>
        <w:bottom w:val="none" w:sz="0" w:space="0" w:color="auto"/>
        <w:right w:val="none" w:sz="0" w:space="0" w:color="auto"/>
      </w:divBdr>
    </w:div>
    <w:div w:id="5838551">
      <w:bodyDiv w:val="1"/>
      <w:marLeft w:val="0"/>
      <w:marRight w:val="0"/>
      <w:marTop w:val="0"/>
      <w:marBottom w:val="0"/>
      <w:divBdr>
        <w:top w:val="none" w:sz="0" w:space="0" w:color="auto"/>
        <w:left w:val="none" w:sz="0" w:space="0" w:color="auto"/>
        <w:bottom w:val="none" w:sz="0" w:space="0" w:color="auto"/>
        <w:right w:val="none" w:sz="0" w:space="0" w:color="auto"/>
      </w:divBdr>
    </w:div>
    <w:div w:id="5863038">
      <w:bodyDiv w:val="1"/>
      <w:marLeft w:val="0"/>
      <w:marRight w:val="0"/>
      <w:marTop w:val="0"/>
      <w:marBottom w:val="0"/>
      <w:divBdr>
        <w:top w:val="none" w:sz="0" w:space="0" w:color="auto"/>
        <w:left w:val="none" w:sz="0" w:space="0" w:color="auto"/>
        <w:bottom w:val="none" w:sz="0" w:space="0" w:color="auto"/>
        <w:right w:val="none" w:sz="0" w:space="0" w:color="auto"/>
      </w:divBdr>
    </w:div>
    <w:div w:id="5905589">
      <w:bodyDiv w:val="1"/>
      <w:marLeft w:val="0"/>
      <w:marRight w:val="0"/>
      <w:marTop w:val="0"/>
      <w:marBottom w:val="0"/>
      <w:divBdr>
        <w:top w:val="none" w:sz="0" w:space="0" w:color="auto"/>
        <w:left w:val="none" w:sz="0" w:space="0" w:color="auto"/>
        <w:bottom w:val="none" w:sz="0" w:space="0" w:color="auto"/>
        <w:right w:val="none" w:sz="0" w:space="0" w:color="auto"/>
      </w:divBdr>
      <w:divsChild>
        <w:div w:id="1572696212">
          <w:marLeft w:val="0"/>
          <w:marRight w:val="0"/>
          <w:marTop w:val="0"/>
          <w:marBottom w:val="0"/>
          <w:divBdr>
            <w:top w:val="none" w:sz="0" w:space="0" w:color="auto"/>
            <w:left w:val="none" w:sz="0" w:space="0" w:color="auto"/>
            <w:bottom w:val="none" w:sz="0" w:space="0" w:color="auto"/>
            <w:right w:val="none" w:sz="0" w:space="0" w:color="auto"/>
          </w:divBdr>
        </w:div>
      </w:divsChild>
    </w:div>
    <w:div w:id="6098224">
      <w:bodyDiv w:val="1"/>
      <w:marLeft w:val="0"/>
      <w:marRight w:val="0"/>
      <w:marTop w:val="0"/>
      <w:marBottom w:val="0"/>
      <w:divBdr>
        <w:top w:val="none" w:sz="0" w:space="0" w:color="auto"/>
        <w:left w:val="none" w:sz="0" w:space="0" w:color="auto"/>
        <w:bottom w:val="none" w:sz="0" w:space="0" w:color="auto"/>
        <w:right w:val="none" w:sz="0" w:space="0" w:color="auto"/>
      </w:divBdr>
    </w:div>
    <w:div w:id="6100167">
      <w:bodyDiv w:val="1"/>
      <w:marLeft w:val="0"/>
      <w:marRight w:val="0"/>
      <w:marTop w:val="0"/>
      <w:marBottom w:val="0"/>
      <w:divBdr>
        <w:top w:val="none" w:sz="0" w:space="0" w:color="auto"/>
        <w:left w:val="none" w:sz="0" w:space="0" w:color="auto"/>
        <w:bottom w:val="none" w:sz="0" w:space="0" w:color="auto"/>
        <w:right w:val="none" w:sz="0" w:space="0" w:color="auto"/>
      </w:divBdr>
    </w:div>
    <w:div w:id="6106996">
      <w:bodyDiv w:val="1"/>
      <w:marLeft w:val="0"/>
      <w:marRight w:val="0"/>
      <w:marTop w:val="0"/>
      <w:marBottom w:val="0"/>
      <w:divBdr>
        <w:top w:val="none" w:sz="0" w:space="0" w:color="auto"/>
        <w:left w:val="none" w:sz="0" w:space="0" w:color="auto"/>
        <w:bottom w:val="none" w:sz="0" w:space="0" w:color="auto"/>
        <w:right w:val="none" w:sz="0" w:space="0" w:color="auto"/>
      </w:divBdr>
    </w:div>
    <w:div w:id="6254747">
      <w:bodyDiv w:val="1"/>
      <w:marLeft w:val="0"/>
      <w:marRight w:val="0"/>
      <w:marTop w:val="0"/>
      <w:marBottom w:val="0"/>
      <w:divBdr>
        <w:top w:val="none" w:sz="0" w:space="0" w:color="auto"/>
        <w:left w:val="none" w:sz="0" w:space="0" w:color="auto"/>
        <w:bottom w:val="none" w:sz="0" w:space="0" w:color="auto"/>
        <w:right w:val="none" w:sz="0" w:space="0" w:color="auto"/>
      </w:divBdr>
    </w:div>
    <w:div w:id="6492872">
      <w:bodyDiv w:val="1"/>
      <w:marLeft w:val="0"/>
      <w:marRight w:val="0"/>
      <w:marTop w:val="0"/>
      <w:marBottom w:val="0"/>
      <w:divBdr>
        <w:top w:val="none" w:sz="0" w:space="0" w:color="auto"/>
        <w:left w:val="none" w:sz="0" w:space="0" w:color="auto"/>
        <w:bottom w:val="none" w:sz="0" w:space="0" w:color="auto"/>
        <w:right w:val="none" w:sz="0" w:space="0" w:color="auto"/>
      </w:divBdr>
    </w:div>
    <w:div w:id="6520273">
      <w:bodyDiv w:val="1"/>
      <w:marLeft w:val="0"/>
      <w:marRight w:val="0"/>
      <w:marTop w:val="0"/>
      <w:marBottom w:val="0"/>
      <w:divBdr>
        <w:top w:val="none" w:sz="0" w:space="0" w:color="auto"/>
        <w:left w:val="none" w:sz="0" w:space="0" w:color="auto"/>
        <w:bottom w:val="none" w:sz="0" w:space="0" w:color="auto"/>
        <w:right w:val="none" w:sz="0" w:space="0" w:color="auto"/>
      </w:divBdr>
    </w:div>
    <w:div w:id="6759554">
      <w:bodyDiv w:val="1"/>
      <w:marLeft w:val="0"/>
      <w:marRight w:val="0"/>
      <w:marTop w:val="0"/>
      <w:marBottom w:val="0"/>
      <w:divBdr>
        <w:top w:val="none" w:sz="0" w:space="0" w:color="auto"/>
        <w:left w:val="none" w:sz="0" w:space="0" w:color="auto"/>
        <w:bottom w:val="none" w:sz="0" w:space="0" w:color="auto"/>
        <w:right w:val="none" w:sz="0" w:space="0" w:color="auto"/>
      </w:divBdr>
      <w:divsChild>
        <w:div w:id="1200163831">
          <w:marLeft w:val="0"/>
          <w:marRight w:val="0"/>
          <w:marTop w:val="0"/>
          <w:marBottom w:val="0"/>
          <w:divBdr>
            <w:top w:val="none" w:sz="0" w:space="0" w:color="auto"/>
            <w:left w:val="none" w:sz="0" w:space="0" w:color="auto"/>
            <w:bottom w:val="none" w:sz="0" w:space="0" w:color="auto"/>
            <w:right w:val="none" w:sz="0" w:space="0" w:color="auto"/>
          </w:divBdr>
        </w:div>
      </w:divsChild>
    </w:div>
    <w:div w:id="6828610">
      <w:bodyDiv w:val="1"/>
      <w:marLeft w:val="0"/>
      <w:marRight w:val="0"/>
      <w:marTop w:val="0"/>
      <w:marBottom w:val="0"/>
      <w:divBdr>
        <w:top w:val="none" w:sz="0" w:space="0" w:color="auto"/>
        <w:left w:val="none" w:sz="0" w:space="0" w:color="auto"/>
        <w:bottom w:val="none" w:sz="0" w:space="0" w:color="auto"/>
        <w:right w:val="none" w:sz="0" w:space="0" w:color="auto"/>
      </w:divBdr>
    </w:div>
    <w:div w:id="6952145">
      <w:bodyDiv w:val="1"/>
      <w:marLeft w:val="0"/>
      <w:marRight w:val="0"/>
      <w:marTop w:val="0"/>
      <w:marBottom w:val="0"/>
      <w:divBdr>
        <w:top w:val="none" w:sz="0" w:space="0" w:color="auto"/>
        <w:left w:val="none" w:sz="0" w:space="0" w:color="auto"/>
        <w:bottom w:val="none" w:sz="0" w:space="0" w:color="auto"/>
        <w:right w:val="none" w:sz="0" w:space="0" w:color="auto"/>
      </w:divBdr>
    </w:div>
    <w:div w:id="7224426">
      <w:bodyDiv w:val="1"/>
      <w:marLeft w:val="0"/>
      <w:marRight w:val="0"/>
      <w:marTop w:val="0"/>
      <w:marBottom w:val="0"/>
      <w:divBdr>
        <w:top w:val="none" w:sz="0" w:space="0" w:color="auto"/>
        <w:left w:val="none" w:sz="0" w:space="0" w:color="auto"/>
        <w:bottom w:val="none" w:sz="0" w:space="0" w:color="auto"/>
        <w:right w:val="none" w:sz="0" w:space="0" w:color="auto"/>
      </w:divBdr>
      <w:divsChild>
        <w:div w:id="839004714">
          <w:marLeft w:val="0"/>
          <w:marRight w:val="0"/>
          <w:marTop w:val="0"/>
          <w:marBottom w:val="0"/>
          <w:divBdr>
            <w:top w:val="none" w:sz="0" w:space="0" w:color="auto"/>
            <w:left w:val="none" w:sz="0" w:space="0" w:color="auto"/>
            <w:bottom w:val="none" w:sz="0" w:space="0" w:color="auto"/>
            <w:right w:val="none" w:sz="0" w:space="0" w:color="auto"/>
          </w:divBdr>
        </w:div>
      </w:divsChild>
    </w:div>
    <w:div w:id="7340192">
      <w:bodyDiv w:val="1"/>
      <w:marLeft w:val="0"/>
      <w:marRight w:val="0"/>
      <w:marTop w:val="0"/>
      <w:marBottom w:val="0"/>
      <w:divBdr>
        <w:top w:val="none" w:sz="0" w:space="0" w:color="auto"/>
        <w:left w:val="none" w:sz="0" w:space="0" w:color="auto"/>
        <w:bottom w:val="none" w:sz="0" w:space="0" w:color="auto"/>
        <w:right w:val="none" w:sz="0" w:space="0" w:color="auto"/>
      </w:divBdr>
    </w:div>
    <w:div w:id="7565617">
      <w:bodyDiv w:val="1"/>
      <w:marLeft w:val="0"/>
      <w:marRight w:val="0"/>
      <w:marTop w:val="0"/>
      <w:marBottom w:val="0"/>
      <w:divBdr>
        <w:top w:val="none" w:sz="0" w:space="0" w:color="auto"/>
        <w:left w:val="none" w:sz="0" w:space="0" w:color="auto"/>
        <w:bottom w:val="none" w:sz="0" w:space="0" w:color="auto"/>
        <w:right w:val="none" w:sz="0" w:space="0" w:color="auto"/>
      </w:divBdr>
    </w:div>
    <w:div w:id="8408086">
      <w:bodyDiv w:val="1"/>
      <w:marLeft w:val="0"/>
      <w:marRight w:val="0"/>
      <w:marTop w:val="0"/>
      <w:marBottom w:val="0"/>
      <w:divBdr>
        <w:top w:val="none" w:sz="0" w:space="0" w:color="auto"/>
        <w:left w:val="none" w:sz="0" w:space="0" w:color="auto"/>
        <w:bottom w:val="none" w:sz="0" w:space="0" w:color="auto"/>
        <w:right w:val="none" w:sz="0" w:space="0" w:color="auto"/>
      </w:divBdr>
    </w:div>
    <w:div w:id="8722498">
      <w:bodyDiv w:val="1"/>
      <w:marLeft w:val="0"/>
      <w:marRight w:val="0"/>
      <w:marTop w:val="0"/>
      <w:marBottom w:val="0"/>
      <w:divBdr>
        <w:top w:val="none" w:sz="0" w:space="0" w:color="auto"/>
        <w:left w:val="none" w:sz="0" w:space="0" w:color="auto"/>
        <w:bottom w:val="none" w:sz="0" w:space="0" w:color="auto"/>
        <w:right w:val="none" w:sz="0" w:space="0" w:color="auto"/>
      </w:divBdr>
    </w:div>
    <w:div w:id="8796035">
      <w:bodyDiv w:val="1"/>
      <w:marLeft w:val="0"/>
      <w:marRight w:val="0"/>
      <w:marTop w:val="0"/>
      <w:marBottom w:val="0"/>
      <w:divBdr>
        <w:top w:val="none" w:sz="0" w:space="0" w:color="auto"/>
        <w:left w:val="none" w:sz="0" w:space="0" w:color="auto"/>
        <w:bottom w:val="none" w:sz="0" w:space="0" w:color="auto"/>
        <w:right w:val="none" w:sz="0" w:space="0" w:color="auto"/>
      </w:divBdr>
    </w:div>
    <w:div w:id="9797107">
      <w:bodyDiv w:val="1"/>
      <w:marLeft w:val="0"/>
      <w:marRight w:val="0"/>
      <w:marTop w:val="0"/>
      <w:marBottom w:val="0"/>
      <w:divBdr>
        <w:top w:val="none" w:sz="0" w:space="0" w:color="auto"/>
        <w:left w:val="none" w:sz="0" w:space="0" w:color="auto"/>
        <w:bottom w:val="none" w:sz="0" w:space="0" w:color="auto"/>
        <w:right w:val="none" w:sz="0" w:space="0" w:color="auto"/>
      </w:divBdr>
      <w:divsChild>
        <w:div w:id="107286556">
          <w:marLeft w:val="0"/>
          <w:marRight w:val="0"/>
          <w:marTop w:val="0"/>
          <w:marBottom w:val="0"/>
          <w:divBdr>
            <w:top w:val="none" w:sz="0" w:space="0" w:color="auto"/>
            <w:left w:val="none" w:sz="0" w:space="0" w:color="auto"/>
            <w:bottom w:val="none" w:sz="0" w:space="0" w:color="auto"/>
            <w:right w:val="none" w:sz="0" w:space="0" w:color="auto"/>
          </w:divBdr>
        </w:div>
      </w:divsChild>
    </w:div>
    <w:div w:id="9993850">
      <w:bodyDiv w:val="1"/>
      <w:marLeft w:val="0"/>
      <w:marRight w:val="0"/>
      <w:marTop w:val="0"/>
      <w:marBottom w:val="0"/>
      <w:divBdr>
        <w:top w:val="none" w:sz="0" w:space="0" w:color="auto"/>
        <w:left w:val="none" w:sz="0" w:space="0" w:color="auto"/>
        <w:bottom w:val="none" w:sz="0" w:space="0" w:color="auto"/>
        <w:right w:val="none" w:sz="0" w:space="0" w:color="auto"/>
      </w:divBdr>
    </w:div>
    <w:div w:id="10225200">
      <w:bodyDiv w:val="1"/>
      <w:marLeft w:val="0"/>
      <w:marRight w:val="0"/>
      <w:marTop w:val="0"/>
      <w:marBottom w:val="0"/>
      <w:divBdr>
        <w:top w:val="none" w:sz="0" w:space="0" w:color="auto"/>
        <w:left w:val="none" w:sz="0" w:space="0" w:color="auto"/>
        <w:bottom w:val="none" w:sz="0" w:space="0" w:color="auto"/>
        <w:right w:val="none" w:sz="0" w:space="0" w:color="auto"/>
      </w:divBdr>
    </w:div>
    <w:div w:id="10230644">
      <w:bodyDiv w:val="1"/>
      <w:marLeft w:val="0"/>
      <w:marRight w:val="0"/>
      <w:marTop w:val="0"/>
      <w:marBottom w:val="0"/>
      <w:divBdr>
        <w:top w:val="none" w:sz="0" w:space="0" w:color="auto"/>
        <w:left w:val="none" w:sz="0" w:space="0" w:color="auto"/>
        <w:bottom w:val="none" w:sz="0" w:space="0" w:color="auto"/>
        <w:right w:val="none" w:sz="0" w:space="0" w:color="auto"/>
      </w:divBdr>
    </w:div>
    <w:div w:id="10646430">
      <w:bodyDiv w:val="1"/>
      <w:marLeft w:val="0"/>
      <w:marRight w:val="0"/>
      <w:marTop w:val="0"/>
      <w:marBottom w:val="0"/>
      <w:divBdr>
        <w:top w:val="none" w:sz="0" w:space="0" w:color="auto"/>
        <w:left w:val="none" w:sz="0" w:space="0" w:color="auto"/>
        <w:bottom w:val="none" w:sz="0" w:space="0" w:color="auto"/>
        <w:right w:val="none" w:sz="0" w:space="0" w:color="auto"/>
      </w:divBdr>
    </w:div>
    <w:div w:id="10839284">
      <w:bodyDiv w:val="1"/>
      <w:marLeft w:val="0"/>
      <w:marRight w:val="0"/>
      <w:marTop w:val="0"/>
      <w:marBottom w:val="0"/>
      <w:divBdr>
        <w:top w:val="none" w:sz="0" w:space="0" w:color="auto"/>
        <w:left w:val="none" w:sz="0" w:space="0" w:color="auto"/>
        <w:bottom w:val="none" w:sz="0" w:space="0" w:color="auto"/>
        <w:right w:val="none" w:sz="0" w:space="0" w:color="auto"/>
      </w:divBdr>
    </w:div>
    <w:div w:id="10880724">
      <w:bodyDiv w:val="1"/>
      <w:marLeft w:val="0"/>
      <w:marRight w:val="0"/>
      <w:marTop w:val="0"/>
      <w:marBottom w:val="0"/>
      <w:divBdr>
        <w:top w:val="none" w:sz="0" w:space="0" w:color="auto"/>
        <w:left w:val="none" w:sz="0" w:space="0" w:color="auto"/>
        <w:bottom w:val="none" w:sz="0" w:space="0" w:color="auto"/>
        <w:right w:val="none" w:sz="0" w:space="0" w:color="auto"/>
      </w:divBdr>
      <w:divsChild>
        <w:div w:id="1760519709">
          <w:marLeft w:val="0"/>
          <w:marRight w:val="0"/>
          <w:marTop w:val="0"/>
          <w:marBottom w:val="0"/>
          <w:divBdr>
            <w:top w:val="none" w:sz="0" w:space="0" w:color="auto"/>
            <w:left w:val="none" w:sz="0" w:space="0" w:color="auto"/>
            <w:bottom w:val="none" w:sz="0" w:space="0" w:color="auto"/>
            <w:right w:val="none" w:sz="0" w:space="0" w:color="auto"/>
          </w:divBdr>
        </w:div>
      </w:divsChild>
    </w:div>
    <w:div w:id="10962859">
      <w:bodyDiv w:val="1"/>
      <w:marLeft w:val="0"/>
      <w:marRight w:val="0"/>
      <w:marTop w:val="0"/>
      <w:marBottom w:val="0"/>
      <w:divBdr>
        <w:top w:val="none" w:sz="0" w:space="0" w:color="auto"/>
        <w:left w:val="none" w:sz="0" w:space="0" w:color="auto"/>
        <w:bottom w:val="none" w:sz="0" w:space="0" w:color="auto"/>
        <w:right w:val="none" w:sz="0" w:space="0" w:color="auto"/>
      </w:divBdr>
    </w:div>
    <w:div w:id="11032468">
      <w:bodyDiv w:val="1"/>
      <w:marLeft w:val="0"/>
      <w:marRight w:val="0"/>
      <w:marTop w:val="0"/>
      <w:marBottom w:val="0"/>
      <w:divBdr>
        <w:top w:val="none" w:sz="0" w:space="0" w:color="auto"/>
        <w:left w:val="none" w:sz="0" w:space="0" w:color="auto"/>
        <w:bottom w:val="none" w:sz="0" w:space="0" w:color="auto"/>
        <w:right w:val="none" w:sz="0" w:space="0" w:color="auto"/>
      </w:divBdr>
    </w:div>
    <w:div w:id="11149807">
      <w:bodyDiv w:val="1"/>
      <w:marLeft w:val="0"/>
      <w:marRight w:val="0"/>
      <w:marTop w:val="0"/>
      <w:marBottom w:val="0"/>
      <w:divBdr>
        <w:top w:val="none" w:sz="0" w:space="0" w:color="auto"/>
        <w:left w:val="none" w:sz="0" w:space="0" w:color="auto"/>
        <w:bottom w:val="none" w:sz="0" w:space="0" w:color="auto"/>
        <w:right w:val="none" w:sz="0" w:space="0" w:color="auto"/>
      </w:divBdr>
    </w:div>
    <w:div w:id="11541047">
      <w:bodyDiv w:val="1"/>
      <w:marLeft w:val="0"/>
      <w:marRight w:val="0"/>
      <w:marTop w:val="0"/>
      <w:marBottom w:val="0"/>
      <w:divBdr>
        <w:top w:val="none" w:sz="0" w:space="0" w:color="auto"/>
        <w:left w:val="none" w:sz="0" w:space="0" w:color="auto"/>
        <w:bottom w:val="none" w:sz="0" w:space="0" w:color="auto"/>
        <w:right w:val="none" w:sz="0" w:space="0" w:color="auto"/>
      </w:divBdr>
    </w:div>
    <w:div w:id="11687494">
      <w:bodyDiv w:val="1"/>
      <w:marLeft w:val="0"/>
      <w:marRight w:val="0"/>
      <w:marTop w:val="0"/>
      <w:marBottom w:val="0"/>
      <w:divBdr>
        <w:top w:val="none" w:sz="0" w:space="0" w:color="auto"/>
        <w:left w:val="none" w:sz="0" w:space="0" w:color="auto"/>
        <w:bottom w:val="none" w:sz="0" w:space="0" w:color="auto"/>
        <w:right w:val="none" w:sz="0" w:space="0" w:color="auto"/>
      </w:divBdr>
    </w:div>
    <w:div w:id="11735356">
      <w:bodyDiv w:val="1"/>
      <w:marLeft w:val="0"/>
      <w:marRight w:val="0"/>
      <w:marTop w:val="0"/>
      <w:marBottom w:val="0"/>
      <w:divBdr>
        <w:top w:val="none" w:sz="0" w:space="0" w:color="auto"/>
        <w:left w:val="none" w:sz="0" w:space="0" w:color="auto"/>
        <w:bottom w:val="none" w:sz="0" w:space="0" w:color="auto"/>
        <w:right w:val="none" w:sz="0" w:space="0" w:color="auto"/>
      </w:divBdr>
    </w:div>
    <w:div w:id="11735778">
      <w:bodyDiv w:val="1"/>
      <w:marLeft w:val="0"/>
      <w:marRight w:val="0"/>
      <w:marTop w:val="0"/>
      <w:marBottom w:val="0"/>
      <w:divBdr>
        <w:top w:val="none" w:sz="0" w:space="0" w:color="auto"/>
        <w:left w:val="none" w:sz="0" w:space="0" w:color="auto"/>
        <w:bottom w:val="none" w:sz="0" w:space="0" w:color="auto"/>
        <w:right w:val="none" w:sz="0" w:space="0" w:color="auto"/>
      </w:divBdr>
    </w:div>
    <w:div w:id="11880271">
      <w:bodyDiv w:val="1"/>
      <w:marLeft w:val="0"/>
      <w:marRight w:val="0"/>
      <w:marTop w:val="0"/>
      <w:marBottom w:val="0"/>
      <w:divBdr>
        <w:top w:val="none" w:sz="0" w:space="0" w:color="auto"/>
        <w:left w:val="none" w:sz="0" w:space="0" w:color="auto"/>
        <w:bottom w:val="none" w:sz="0" w:space="0" w:color="auto"/>
        <w:right w:val="none" w:sz="0" w:space="0" w:color="auto"/>
      </w:divBdr>
    </w:div>
    <w:div w:id="12152713">
      <w:bodyDiv w:val="1"/>
      <w:marLeft w:val="0"/>
      <w:marRight w:val="0"/>
      <w:marTop w:val="0"/>
      <w:marBottom w:val="0"/>
      <w:divBdr>
        <w:top w:val="none" w:sz="0" w:space="0" w:color="auto"/>
        <w:left w:val="none" w:sz="0" w:space="0" w:color="auto"/>
        <w:bottom w:val="none" w:sz="0" w:space="0" w:color="auto"/>
        <w:right w:val="none" w:sz="0" w:space="0" w:color="auto"/>
      </w:divBdr>
    </w:div>
    <w:div w:id="12197807">
      <w:bodyDiv w:val="1"/>
      <w:marLeft w:val="0"/>
      <w:marRight w:val="0"/>
      <w:marTop w:val="0"/>
      <w:marBottom w:val="0"/>
      <w:divBdr>
        <w:top w:val="none" w:sz="0" w:space="0" w:color="auto"/>
        <w:left w:val="none" w:sz="0" w:space="0" w:color="auto"/>
        <w:bottom w:val="none" w:sz="0" w:space="0" w:color="auto"/>
        <w:right w:val="none" w:sz="0" w:space="0" w:color="auto"/>
      </w:divBdr>
    </w:div>
    <w:div w:id="12416852">
      <w:bodyDiv w:val="1"/>
      <w:marLeft w:val="0"/>
      <w:marRight w:val="0"/>
      <w:marTop w:val="0"/>
      <w:marBottom w:val="0"/>
      <w:divBdr>
        <w:top w:val="none" w:sz="0" w:space="0" w:color="auto"/>
        <w:left w:val="none" w:sz="0" w:space="0" w:color="auto"/>
        <w:bottom w:val="none" w:sz="0" w:space="0" w:color="auto"/>
        <w:right w:val="none" w:sz="0" w:space="0" w:color="auto"/>
      </w:divBdr>
    </w:div>
    <w:div w:id="12852683">
      <w:bodyDiv w:val="1"/>
      <w:marLeft w:val="0"/>
      <w:marRight w:val="0"/>
      <w:marTop w:val="0"/>
      <w:marBottom w:val="0"/>
      <w:divBdr>
        <w:top w:val="none" w:sz="0" w:space="0" w:color="auto"/>
        <w:left w:val="none" w:sz="0" w:space="0" w:color="auto"/>
        <w:bottom w:val="none" w:sz="0" w:space="0" w:color="auto"/>
        <w:right w:val="none" w:sz="0" w:space="0" w:color="auto"/>
      </w:divBdr>
    </w:div>
    <w:div w:id="13070828">
      <w:bodyDiv w:val="1"/>
      <w:marLeft w:val="0"/>
      <w:marRight w:val="0"/>
      <w:marTop w:val="0"/>
      <w:marBottom w:val="0"/>
      <w:divBdr>
        <w:top w:val="none" w:sz="0" w:space="0" w:color="auto"/>
        <w:left w:val="none" w:sz="0" w:space="0" w:color="auto"/>
        <w:bottom w:val="none" w:sz="0" w:space="0" w:color="auto"/>
        <w:right w:val="none" w:sz="0" w:space="0" w:color="auto"/>
      </w:divBdr>
    </w:div>
    <w:div w:id="13503200">
      <w:bodyDiv w:val="1"/>
      <w:marLeft w:val="0"/>
      <w:marRight w:val="0"/>
      <w:marTop w:val="0"/>
      <w:marBottom w:val="0"/>
      <w:divBdr>
        <w:top w:val="none" w:sz="0" w:space="0" w:color="auto"/>
        <w:left w:val="none" w:sz="0" w:space="0" w:color="auto"/>
        <w:bottom w:val="none" w:sz="0" w:space="0" w:color="auto"/>
        <w:right w:val="none" w:sz="0" w:space="0" w:color="auto"/>
      </w:divBdr>
      <w:divsChild>
        <w:div w:id="1173450646">
          <w:marLeft w:val="0"/>
          <w:marRight w:val="0"/>
          <w:marTop w:val="0"/>
          <w:marBottom w:val="0"/>
          <w:divBdr>
            <w:top w:val="none" w:sz="0" w:space="0" w:color="auto"/>
            <w:left w:val="none" w:sz="0" w:space="0" w:color="auto"/>
            <w:bottom w:val="none" w:sz="0" w:space="0" w:color="auto"/>
            <w:right w:val="none" w:sz="0" w:space="0" w:color="auto"/>
          </w:divBdr>
        </w:div>
      </w:divsChild>
    </w:div>
    <w:div w:id="13506487">
      <w:bodyDiv w:val="1"/>
      <w:marLeft w:val="0"/>
      <w:marRight w:val="0"/>
      <w:marTop w:val="0"/>
      <w:marBottom w:val="0"/>
      <w:divBdr>
        <w:top w:val="none" w:sz="0" w:space="0" w:color="auto"/>
        <w:left w:val="none" w:sz="0" w:space="0" w:color="auto"/>
        <w:bottom w:val="none" w:sz="0" w:space="0" w:color="auto"/>
        <w:right w:val="none" w:sz="0" w:space="0" w:color="auto"/>
      </w:divBdr>
    </w:div>
    <w:div w:id="13658582">
      <w:bodyDiv w:val="1"/>
      <w:marLeft w:val="0"/>
      <w:marRight w:val="0"/>
      <w:marTop w:val="0"/>
      <w:marBottom w:val="0"/>
      <w:divBdr>
        <w:top w:val="none" w:sz="0" w:space="0" w:color="auto"/>
        <w:left w:val="none" w:sz="0" w:space="0" w:color="auto"/>
        <w:bottom w:val="none" w:sz="0" w:space="0" w:color="auto"/>
        <w:right w:val="none" w:sz="0" w:space="0" w:color="auto"/>
      </w:divBdr>
      <w:divsChild>
        <w:div w:id="1538200107">
          <w:marLeft w:val="0"/>
          <w:marRight w:val="0"/>
          <w:marTop w:val="0"/>
          <w:marBottom w:val="0"/>
          <w:divBdr>
            <w:top w:val="none" w:sz="0" w:space="0" w:color="auto"/>
            <w:left w:val="none" w:sz="0" w:space="0" w:color="auto"/>
            <w:bottom w:val="none" w:sz="0" w:space="0" w:color="auto"/>
            <w:right w:val="none" w:sz="0" w:space="0" w:color="auto"/>
          </w:divBdr>
        </w:div>
      </w:divsChild>
    </w:div>
    <w:div w:id="13963948">
      <w:bodyDiv w:val="1"/>
      <w:marLeft w:val="0"/>
      <w:marRight w:val="0"/>
      <w:marTop w:val="0"/>
      <w:marBottom w:val="0"/>
      <w:divBdr>
        <w:top w:val="none" w:sz="0" w:space="0" w:color="auto"/>
        <w:left w:val="none" w:sz="0" w:space="0" w:color="auto"/>
        <w:bottom w:val="none" w:sz="0" w:space="0" w:color="auto"/>
        <w:right w:val="none" w:sz="0" w:space="0" w:color="auto"/>
      </w:divBdr>
      <w:divsChild>
        <w:div w:id="1166478110">
          <w:marLeft w:val="0"/>
          <w:marRight w:val="0"/>
          <w:marTop w:val="0"/>
          <w:marBottom w:val="0"/>
          <w:divBdr>
            <w:top w:val="none" w:sz="0" w:space="0" w:color="auto"/>
            <w:left w:val="none" w:sz="0" w:space="0" w:color="auto"/>
            <w:bottom w:val="none" w:sz="0" w:space="0" w:color="auto"/>
            <w:right w:val="none" w:sz="0" w:space="0" w:color="auto"/>
          </w:divBdr>
        </w:div>
      </w:divsChild>
    </w:div>
    <w:div w:id="14230124">
      <w:bodyDiv w:val="1"/>
      <w:marLeft w:val="0"/>
      <w:marRight w:val="0"/>
      <w:marTop w:val="0"/>
      <w:marBottom w:val="0"/>
      <w:divBdr>
        <w:top w:val="none" w:sz="0" w:space="0" w:color="auto"/>
        <w:left w:val="none" w:sz="0" w:space="0" w:color="auto"/>
        <w:bottom w:val="none" w:sz="0" w:space="0" w:color="auto"/>
        <w:right w:val="none" w:sz="0" w:space="0" w:color="auto"/>
      </w:divBdr>
    </w:div>
    <w:div w:id="14503316">
      <w:bodyDiv w:val="1"/>
      <w:marLeft w:val="0"/>
      <w:marRight w:val="0"/>
      <w:marTop w:val="0"/>
      <w:marBottom w:val="0"/>
      <w:divBdr>
        <w:top w:val="none" w:sz="0" w:space="0" w:color="auto"/>
        <w:left w:val="none" w:sz="0" w:space="0" w:color="auto"/>
        <w:bottom w:val="none" w:sz="0" w:space="0" w:color="auto"/>
        <w:right w:val="none" w:sz="0" w:space="0" w:color="auto"/>
      </w:divBdr>
    </w:div>
    <w:div w:id="14618512">
      <w:bodyDiv w:val="1"/>
      <w:marLeft w:val="0"/>
      <w:marRight w:val="0"/>
      <w:marTop w:val="0"/>
      <w:marBottom w:val="0"/>
      <w:divBdr>
        <w:top w:val="none" w:sz="0" w:space="0" w:color="auto"/>
        <w:left w:val="none" w:sz="0" w:space="0" w:color="auto"/>
        <w:bottom w:val="none" w:sz="0" w:space="0" w:color="auto"/>
        <w:right w:val="none" w:sz="0" w:space="0" w:color="auto"/>
      </w:divBdr>
    </w:div>
    <w:div w:id="15236731">
      <w:bodyDiv w:val="1"/>
      <w:marLeft w:val="0"/>
      <w:marRight w:val="0"/>
      <w:marTop w:val="0"/>
      <w:marBottom w:val="0"/>
      <w:divBdr>
        <w:top w:val="none" w:sz="0" w:space="0" w:color="auto"/>
        <w:left w:val="none" w:sz="0" w:space="0" w:color="auto"/>
        <w:bottom w:val="none" w:sz="0" w:space="0" w:color="auto"/>
        <w:right w:val="none" w:sz="0" w:space="0" w:color="auto"/>
      </w:divBdr>
    </w:div>
    <w:div w:id="15429022">
      <w:bodyDiv w:val="1"/>
      <w:marLeft w:val="0"/>
      <w:marRight w:val="0"/>
      <w:marTop w:val="0"/>
      <w:marBottom w:val="0"/>
      <w:divBdr>
        <w:top w:val="none" w:sz="0" w:space="0" w:color="auto"/>
        <w:left w:val="none" w:sz="0" w:space="0" w:color="auto"/>
        <w:bottom w:val="none" w:sz="0" w:space="0" w:color="auto"/>
        <w:right w:val="none" w:sz="0" w:space="0" w:color="auto"/>
      </w:divBdr>
    </w:div>
    <w:div w:id="16128539">
      <w:bodyDiv w:val="1"/>
      <w:marLeft w:val="0"/>
      <w:marRight w:val="0"/>
      <w:marTop w:val="0"/>
      <w:marBottom w:val="0"/>
      <w:divBdr>
        <w:top w:val="none" w:sz="0" w:space="0" w:color="auto"/>
        <w:left w:val="none" w:sz="0" w:space="0" w:color="auto"/>
        <w:bottom w:val="none" w:sz="0" w:space="0" w:color="auto"/>
        <w:right w:val="none" w:sz="0" w:space="0" w:color="auto"/>
      </w:divBdr>
    </w:div>
    <w:div w:id="16279419">
      <w:bodyDiv w:val="1"/>
      <w:marLeft w:val="0"/>
      <w:marRight w:val="0"/>
      <w:marTop w:val="0"/>
      <w:marBottom w:val="0"/>
      <w:divBdr>
        <w:top w:val="none" w:sz="0" w:space="0" w:color="auto"/>
        <w:left w:val="none" w:sz="0" w:space="0" w:color="auto"/>
        <w:bottom w:val="none" w:sz="0" w:space="0" w:color="auto"/>
        <w:right w:val="none" w:sz="0" w:space="0" w:color="auto"/>
      </w:divBdr>
    </w:div>
    <w:div w:id="16470771">
      <w:bodyDiv w:val="1"/>
      <w:marLeft w:val="0"/>
      <w:marRight w:val="0"/>
      <w:marTop w:val="0"/>
      <w:marBottom w:val="0"/>
      <w:divBdr>
        <w:top w:val="none" w:sz="0" w:space="0" w:color="auto"/>
        <w:left w:val="none" w:sz="0" w:space="0" w:color="auto"/>
        <w:bottom w:val="none" w:sz="0" w:space="0" w:color="auto"/>
        <w:right w:val="none" w:sz="0" w:space="0" w:color="auto"/>
      </w:divBdr>
    </w:div>
    <w:div w:id="16547439">
      <w:bodyDiv w:val="1"/>
      <w:marLeft w:val="0"/>
      <w:marRight w:val="0"/>
      <w:marTop w:val="0"/>
      <w:marBottom w:val="0"/>
      <w:divBdr>
        <w:top w:val="none" w:sz="0" w:space="0" w:color="auto"/>
        <w:left w:val="none" w:sz="0" w:space="0" w:color="auto"/>
        <w:bottom w:val="none" w:sz="0" w:space="0" w:color="auto"/>
        <w:right w:val="none" w:sz="0" w:space="0" w:color="auto"/>
      </w:divBdr>
    </w:div>
    <w:div w:id="16737226">
      <w:bodyDiv w:val="1"/>
      <w:marLeft w:val="0"/>
      <w:marRight w:val="0"/>
      <w:marTop w:val="0"/>
      <w:marBottom w:val="0"/>
      <w:divBdr>
        <w:top w:val="none" w:sz="0" w:space="0" w:color="auto"/>
        <w:left w:val="none" w:sz="0" w:space="0" w:color="auto"/>
        <w:bottom w:val="none" w:sz="0" w:space="0" w:color="auto"/>
        <w:right w:val="none" w:sz="0" w:space="0" w:color="auto"/>
      </w:divBdr>
    </w:div>
    <w:div w:id="16777961">
      <w:bodyDiv w:val="1"/>
      <w:marLeft w:val="0"/>
      <w:marRight w:val="0"/>
      <w:marTop w:val="0"/>
      <w:marBottom w:val="0"/>
      <w:divBdr>
        <w:top w:val="none" w:sz="0" w:space="0" w:color="auto"/>
        <w:left w:val="none" w:sz="0" w:space="0" w:color="auto"/>
        <w:bottom w:val="none" w:sz="0" w:space="0" w:color="auto"/>
        <w:right w:val="none" w:sz="0" w:space="0" w:color="auto"/>
      </w:divBdr>
    </w:div>
    <w:div w:id="16929653">
      <w:bodyDiv w:val="1"/>
      <w:marLeft w:val="0"/>
      <w:marRight w:val="0"/>
      <w:marTop w:val="0"/>
      <w:marBottom w:val="0"/>
      <w:divBdr>
        <w:top w:val="none" w:sz="0" w:space="0" w:color="auto"/>
        <w:left w:val="none" w:sz="0" w:space="0" w:color="auto"/>
        <w:bottom w:val="none" w:sz="0" w:space="0" w:color="auto"/>
        <w:right w:val="none" w:sz="0" w:space="0" w:color="auto"/>
      </w:divBdr>
    </w:div>
    <w:div w:id="17047668">
      <w:bodyDiv w:val="1"/>
      <w:marLeft w:val="0"/>
      <w:marRight w:val="0"/>
      <w:marTop w:val="0"/>
      <w:marBottom w:val="0"/>
      <w:divBdr>
        <w:top w:val="none" w:sz="0" w:space="0" w:color="auto"/>
        <w:left w:val="none" w:sz="0" w:space="0" w:color="auto"/>
        <w:bottom w:val="none" w:sz="0" w:space="0" w:color="auto"/>
        <w:right w:val="none" w:sz="0" w:space="0" w:color="auto"/>
      </w:divBdr>
      <w:divsChild>
        <w:div w:id="1216313949">
          <w:marLeft w:val="0"/>
          <w:marRight w:val="0"/>
          <w:marTop w:val="0"/>
          <w:marBottom w:val="0"/>
          <w:divBdr>
            <w:top w:val="none" w:sz="0" w:space="0" w:color="auto"/>
            <w:left w:val="none" w:sz="0" w:space="0" w:color="auto"/>
            <w:bottom w:val="none" w:sz="0" w:space="0" w:color="auto"/>
            <w:right w:val="none" w:sz="0" w:space="0" w:color="auto"/>
          </w:divBdr>
        </w:div>
      </w:divsChild>
    </w:div>
    <w:div w:id="17243271">
      <w:bodyDiv w:val="1"/>
      <w:marLeft w:val="0"/>
      <w:marRight w:val="0"/>
      <w:marTop w:val="0"/>
      <w:marBottom w:val="0"/>
      <w:divBdr>
        <w:top w:val="none" w:sz="0" w:space="0" w:color="auto"/>
        <w:left w:val="none" w:sz="0" w:space="0" w:color="auto"/>
        <w:bottom w:val="none" w:sz="0" w:space="0" w:color="auto"/>
        <w:right w:val="none" w:sz="0" w:space="0" w:color="auto"/>
      </w:divBdr>
    </w:div>
    <w:div w:id="17244818">
      <w:bodyDiv w:val="1"/>
      <w:marLeft w:val="0"/>
      <w:marRight w:val="0"/>
      <w:marTop w:val="0"/>
      <w:marBottom w:val="0"/>
      <w:divBdr>
        <w:top w:val="none" w:sz="0" w:space="0" w:color="auto"/>
        <w:left w:val="none" w:sz="0" w:space="0" w:color="auto"/>
        <w:bottom w:val="none" w:sz="0" w:space="0" w:color="auto"/>
        <w:right w:val="none" w:sz="0" w:space="0" w:color="auto"/>
      </w:divBdr>
    </w:div>
    <w:div w:id="17319011">
      <w:bodyDiv w:val="1"/>
      <w:marLeft w:val="0"/>
      <w:marRight w:val="0"/>
      <w:marTop w:val="0"/>
      <w:marBottom w:val="0"/>
      <w:divBdr>
        <w:top w:val="none" w:sz="0" w:space="0" w:color="auto"/>
        <w:left w:val="none" w:sz="0" w:space="0" w:color="auto"/>
        <w:bottom w:val="none" w:sz="0" w:space="0" w:color="auto"/>
        <w:right w:val="none" w:sz="0" w:space="0" w:color="auto"/>
      </w:divBdr>
    </w:div>
    <w:div w:id="17391986">
      <w:bodyDiv w:val="1"/>
      <w:marLeft w:val="0"/>
      <w:marRight w:val="0"/>
      <w:marTop w:val="0"/>
      <w:marBottom w:val="0"/>
      <w:divBdr>
        <w:top w:val="none" w:sz="0" w:space="0" w:color="auto"/>
        <w:left w:val="none" w:sz="0" w:space="0" w:color="auto"/>
        <w:bottom w:val="none" w:sz="0" w:space="0" w:color="auto"/>
        <w:right w:val="none" w:sz="0" w:space="0" w:color="auto"/>
      </w:divBdr>
    </w:div>
    <w:div w:id="17894179">
      <w:bodyDiv w:val="1"/>
      <w:marLeft w:val="0"/>
      <w:marRight w:val="0"/>
      <w:marTop w:val="0"/>
      <w:marBottom w:val="0"/>
      <w:divBdr>
        <w:top w:val="none" w:sz="0" w:space="0" w:color="auto"/>
        <w:left w:val="none" w:sz="0" w:space="0" w:color="auto"/>
        <w:bottom w:val="none" w:sz="0" w:space="0" w:color="auto"/>
        <w:right w:val="none" w:sz="0" w:space="0" w:color="auto"/>
      </w:divBdr>
    </w:div>
    <w:div w:id="18439288">
      <w:bodyDiv w:val="1"/>
      <w:marLeft w:val="0"/>
      <w:marRight w:val="0"/>
      <w:marTop w:val="0"/>
      <w:marBottom w:val="0"/>
      <w:divBdr>
        <w:top w:val="none" w:sz="0" w:space="0" w:color="auto"/>
        <w:left w:val="none" w:sz="0" w:space="0" w:color="auto"/>
        <w:bottom w:val="none" w:sz="0" w:space="0" w:color="auto"/>
        <w:right w:val="none" w:sz="0" w:space="0" w:color="auto"/>
      </w:divBdr>
      <w:divsChild>
        <w:div w:id="2091804619">
          <w:marLeft w:val="0"/>
          <w:marRight w:val="0"/>
          <w:marTop w:val="0"/>
          <w:marBottom w:val="0"/>
          <w:divBdr>
            <w:top w:val="none" w:sz="0" w:space="0" w:color="auto"/>
            <w:left w:val="none" w:sz="0" w:space="0" w:color="auto"/>
            <w:bottom w:val="none" w:sz="0" w:space="0" w:color="auto"/>
            <w:right w:val="none" w:sz="0" w:space="0" w:color="auto"/>
          </w:divBdr>
        </w:div>
      </w:divsChild>
    </w:div>
    <w:div w:id="18701637">
      <w:bodyDiv w:val="1"/>
      <w:marLeft w:val="0"/>
      <w:marRight w:val="0"/>
      <w:marTop w:val="0"/>
      <w:marBottom w:val="0"/>
      <w:divBdr>
        <w:top w:val="none" w:sz="0" w:space="0" w:color="auto"/>
        <w:left w:val="none" w:sz="0" w:space="0" w:color="auto"/>
        <w:bottom w:val="none" w:sz="0" w:space="0" w:color="auto"/>
        <w:right w:val="none" w:sz="0" w:space="0" w:color="auto"/>
      </w:divBdr>
    </w:div>
    <w:div w:id="18703459">
      <w:bodyDiv w:val="1"/>
      <w:marLeft w:val="0"/>
      <w:marRight w:val="0"/>
      <w:marTop w:val="0"/>
      <w:marBottom w:val="0"/>
      <w:divBdr>
        <w:top w:val="none" w:sz="0" w:space="0" w:color="auto"/>
        <w:left w:val="none" w:sz="0" w:space="0" w:color="auto"/>
        <w:bottom w:val="none" w:sz="0" w:space="0" w:color="auto"/>
        <w:right w:val="none" w:sz="0" w:space="0" w:color="auto"/>
      </w:divBdr>
      <w:divsChild>
        <w:div w:id="1099065528">
          <w:marLeft w:val="0"/>
          <w:marRight w:val="0"/>
          <w:marTop w:val="0"/>
          <w:marBottom w:val="0"/>
          <w:divBdr>
            <w:top w:val="none" w:sz="0" w:space="0" w:color="auto"/>
            <w:left w:val="none" w:sz="0" w:space="0" w:color="auto"/>
            <w:bottom w:val="none" w:sz="0" w:space="0" w:color="auto"/>
            <w:right w:val="none" w:sz="0" w:space="0" w:color="auto"/>
          </w:divBdr>
        </w:div>
      </w:divsChild>
    </w:div>
    <w:div w:id="18968841">
      <w:bodyDiv w:val="1"/>
      <w:marLeft w:val="0"/>
      <w:marRight w:val="0"/>
      <w:marTop w:val="0"/>
      <w:marBottom w:val="0"/>
      <w:divBdr>
        <w:top w:val="none" w:sz="0" w:space="0" w:color="auto"/>
        <w:left w:val="none" w:sz="0" w:space="0" w:color="auto"/>
        <w:bottom w:val="none" w:sz="0" w:space="0" w:color="auto"/>
        <w:right w:val="none" w:sz="0" w:space="0" w:color="auto"/>
      </w:divBdr>
      <w:divsChild>
        <w:div w:id="262808949">
          <w:marLeft w:val="0"/>
          <w:marRight w:val="0"/>
          <w:marTop w:val="0"/>
          <w:marBottom w:val="0"/>
          <w:divBdr>
            <w:top w:val="none" w:sz="0" w:space="0" w:color="auto"/>
            <w:left w:val="none" w:sz="0" w:space="0" w:color="auto"/>
            <w:bottom w:val="none" w:sz="0" w:space="0" w:color="auto"/>
            <w:right w:val="none" w:sz="0" w:space="0" w:color="auto"/>
          </w:divBdr>
        </w:div>
      </w:divsChild>
    </w:div>
    <w:div w:id="19090731">
      <w:bodyDiv w:val="1"/>
      <w:marLeft w:val="0"/>
      <w:marRight w:val="0"/>
      <w:marTop w:val="0"/>
      <w:marBottom w:val="0"/>
      <w:divBdr>
        <w:top w:val="none" w:sz="0" w:space="0" w:color="auto"/>
        <w:left w:val="none" w:sz="0" w:space="0" w:color="auto"/>
        <w:bottom w:val="none" w:sz="0" w:space="0" w:color="auto"/>
        <w:right w:val="none" w:sz="0" w:space="0" w:color="auto"/>
      </w:divBdr>
      <w:divsChild>
        <w:div w:id="1217936275">
          <w:marLeft w:val="0"/>
          <w:marRight w:val="0"/>
          <w:marTop w:val="0"/>
          <w:marBottom w:val="0"/>
          <w:divBdr>
            <w:top w:val="none" w:sz="0" w:space="0" w:color="auto"/>
            <w:left w:val="none" w:sz="0" w:space="0" w:color="auto"/>
            <w:bottom w:val="none" w:sz="0" w:space="0" w:color="auto"/>
            <w:right w:val="none" w:sz="0" w:space="0" w:color="auto"/>
          </w:divBdr>
        </w:div>
      </w:divsChild>
    </w:div>
    <w:div w:id="19354340">
      <w:bodyDiv w:val="1"/>
      <w:marLeft w:val="0"/>
      <w:marRight w:val="0"/>
      <w:marTop w:val="0"/>
      <w:marBottom w:val="0"/>
      <w:divBdr>
        <w:top w:val="none" w:sz="0" w:space="0" w:color="auto"/>
        <w:left w:val="none" w:sz="0" w:space="0" w:color="auto"/>
        <w:bottom w:val="none" w:sz="0" w:space="0" w:color="auto"/>
        <w:right w:val="none" w:sz="0" w:space="0" w:color="auto"/>
      </w:divBdr>
      <w:divsChild>
        <w:div w:id="1610350842">
          <w:marLeft w:val="0"/>
          <w:marRight w:val="0"/>
          <w:marTop w:val="0"/>
          <w:marBottom w:val="0"/>
          <w:divBdr>
            <w:top w:val="none" w:sz="0" w:space="0" w:color="auto"/>
            <w:left w:val="none" w:sz="0" w:space="0" w:color="auto"/>
            <w:bottom w:val="none" w:sz="0" w:space="0" w:color="auto"/>
            <w:right w:val="none" w:sz="0" w:space="0" w:color="auto"/>
          </w:divBdr>
        </w:div>
      </w:divsChild>
    </w:div>
    <w:div w:id="19666521">
      <w:bodyDiv w:val="1"/>
      <w:marLeft w:val="0"/>
      <w:marRight w:val="0"/>
      <w:marTop w:val="0"/>
      <w:marBottom w:val="0"/>
      <w:divBdr>
        <w:top w:val="none" w:sz="0" w:space="0" w:color="auto"/>
        <w:left w:val="none" w:sz="0" w:space="0" w:color="auto"/>
        <w:bottom w:val="none" w:sz="0" w:space="0" w:color="auto"/>
        <w:right w:val="none" w:sz="0" w:space="0" w:color="auto"/>
      </w:divBdr>
      <w:divsChild>
        <w:div w:id="289018017">
          <w:marLeft w:val="0"/>
          <w:marRight w:val="0"/>
          <w:marTop w:val="0"/>
          <w:marBottom w:val="0"/>
          <w:divBdr>
            <w:top w:val="none" w:sz="0" w:space="0" w:color="auto"/>
            <w:left w:val="none" w:sz="0" w:space="0" w:color="auto"/>
            <w:bottom w:val="none" w:sz="0" w:space="0" w:color="auto"/>
            <w:right w:val="none" w:sz="0" w:space="0" w:color="auto"/>
          </w:divBdr>
        </w:div>
      </w:divsChild>
    </w:div>
    <w:div w:id="19859515">
      <w:bodyDiv w:val="1"/>
      <w:marLeft w:val="0"/>
      <w:marRight w:val="0"/>
      <w:marTop w:val="0"/>
      <w:marBottom w:val="0"/>
      <w:divBdr>
        <w:top w:val="none" w:sz="0" w:space="0" w:color="auto"/>
        <w:left w:val="none" w:sz="0" w:space="0" w:color="auto"/>
        <w:bottom w:val="none" w:sz="0" w:space="0" w:color="auto"/>
        <w:right w:val="none" w:sz="0" w:space="0" w:color="auto"/>
      </w:divBdr>
    </w:div>
    <w:div w:id="19867703">
      <w:bodyDiv w:val="1"/>
      <w:marLeft w:val="0"/>
      <w:marRight w:val="0"/>
      <w:marTop w:val="0"/>
      <w:marBottom w:val="0"/>
      <w:divBdr>
        <w:top w:val="none" w:sz="0" w:space="0" w:color="auto"/>
        <w:left w:val="none" w:sz="0" w:space="0" w:color="auto"/>
        <w:bottom w:val="none" w:sz="0" w:space="0" w:color="auto"/>
        <w:right w:val="none" w:sz="0" w:space="0" w:color="auto"/>
      </w:divBdr>
    </w:div>
    <w:div w:id="20710786">
      <w:bodyDiv w:val="1"/>
      <w:marLeft w:val="0"/>
      <w:marRight w:val="0"/>
      <w:marTop w:val="0"/>
      <w:marBottom w:val="0"/>
      <w:divBdr>
        <w:top w:val="none" w:sz="0" w:space="0" w:color="auto"/>
        <w:left w:val="none" w:sz="0" w:space="0" w:color="auto"/>
        <w:bottom w:val="none" w:sz="0" w:space="0" w:color="auto"/>
        <w:right w:val="none" w:sz="0" w:space="0" w:color="auto"/>
      </w:divBdr>
    </w:div>
    <w:div w:id="21441827">
      <w:bodyDiv w:val="1"/>
      <w:marLeft w:val="0"/>
      <w:marRight w:val="0"/>
      <w:marTop w:val="0"/>
      <w:marBottom w:val="0"/>
      <w:divBdr>
        <w:top w:val="none" w:sz="0" w:space="0" w:color="auto"/>
        <w:left w:val="none" w:sz="0" w:space="0" w:color="auto"/>
        <w:bottom w:val="none" w:sz="0" w:space="0" w:color="auto"/>
        <w:right w:val="none" w:sz="0" w:space="0" w:color="auto"/>
      </w:divBdr>
    </w:div>
    <w:div w:id="21785729">
      <w:bodyDiv w:val="1"/>
      <w:marLeft w:val="0"/>
      <w:marRight w:val="0"/>
      <w:marTop w:val="0"/>
      <w:marBottom w:val="0"/>
      <w:divBdr>
        <w:top w:val="none" w:sz="0" w:space="0" w:color="auto"/>
        <w:left w:val="none" w:sz="0" w:space="0" w:color="auto"/>
        <w:bottom w:val="none" w:sz="0" w:space="0" w:color="auto"/>
        <w:right w:val="none" w:sz="0" w:space="0" w:color="auto"/>
      </w:divBdr>
    </w:div>
    <w:div w:id="21787709">
      <w:bodyDiv w:val="1"/>
      <w:marLeft w:val="0"/>
      <w:marRight w:val="0"/>
      <w:marTop w:val="0"/>
      <w:marBottom w:val="0"/>
      <w:divBdr>
        <w:top w:val="none" w:sz="0" w:space="0" w:color="auto"/>
        <w:left w:val="none" w:sz="0" w:space="0" w:color="auto"/>
        <w:bottom w:val="none" w:sz="0" w:space="0" w:color="auto"/>
        <w:right w:val="none" w:sz="0" w:space="0" w:color="auto"/>
      </w:divBdr>
    </w:div>
    <w:div w:id="21827095">
      <w:bodyDiv w:val="1"/>
      <w:marLeft w:val="0"/>
      <w:marRight w:val="0"/>
      <w:marTop w:val="0"/>
      <w:marBottom w:val="0"/>
      <w:divBdr>
        <w:top w:val="none" w:sz="0" w:space="0" w:color="auto"/>
        <w:left w:val="none" w:sz="0" w:space="0" w:color="auto"/>
        <w:bottom w:val="none" w:sz="0" w:space="0" w:color="auto"/>
        <w:right w:val="none" w:sz="0" w:space="0" w:color="auto"/>
      </w:divBdr>
    </w:div>
    <w:div w:id="22025868">
      <w:bodyDiv w:val="1"/>
      <w:marLeft w:val="0"/>
      <w:marRight w:val="0"/>
      <w:marTop w:val="0"/>
      <w:marBottom w:val="0"/>
      <w:divBdr>
        <w:top w:val="none" w:sz="0" w:space="0" w:color="auto"/>
        <w:left w:val="none" w:sz="0" w:space="0" w:color="auto"/>
        <w:bottom w:val="none" w:sz="0" w:space="0" w:color="auto"/>
        <w:right w:val="none" w:sz="0" w:space="0" w:color="auto"/>
      </w:divBdr>
    </w:div>
    <w:div w:id="22051567">
      <w:bodyDiv w:val="1"/>
      <w:marLeft w:val="0"/>
      <w:marRight w:val="0"/>
      <w:marTop w:val="0"/>
      <w:marBottom w:val="0"/>
      <w:divBdr>
        <w:top w:val="none" w:sz="0" w:space="0" w:color="auto"/>
        <w:left w:val="none" w:sz="0" w:space="0" w:color="auto"/>
        <w:bottom w:val="none" w:sz="0" w:space="0" w:color="auto"/>
        <w:right w:val="none" w:sz="0" w:space="0" w:color="auto"/>
      </w:divBdr>
    </w:div>
    <w:div w:id="22481857">
      <w:bodyDiv w:val="1"/>
      <w:marLeft w:val="0"/>
      <w:marRight w:val="0"/>
      <w:marTop w:val="0"/>
      <w:marBottom w:val="0"/>
      <w:divBdr>
        <w:top w:val="none" w:sz="0" w:space="0" w:color="auto"/>
        <w:left w:val="none" w:sz="0" w:space="0" w:color="auto"/>
        <w:bottom w:val="none" w:sz="0" w:space="0" w:color="auto"/>
        <w:right w:val="none" w:sz="0" w:space="0" w:color="auto"/>
      </w:divBdr>
    </w:div>
    <w:div w:id="22677256">
      <w:bodyDiv w:val="1"/>
      <w:marLeft w:val="0"/>
      <w:marRight w:val="0"/>
      <w:marTop w:val="0"/>
      <w:marBottom w:val="0"/>
      <w:divBdr>
        <w:top w:val="none" w:sz="0" w:space="0" w:color="auto"/>
        <w:left w:val="none" w:sz="0" w:space="0" w:color="auto"/>
        <w:bottom w:val="none" w:sz="0" w:space="0" w:color="auto"/>
        <w:right w:val="none" w:sz="0" w:space="0" w:color="auto"/>
      </w:divBdr>
    </w:div>
    <w:div w:id="22750993">
      <w:bodyDiv w:val="1"/>
      <w:marLeft w:val="0"/>
      <w:marRight w:val="0"/>
      <w:marTop w:val="0"/>
      <w:marBottom w:val="0"/>
      <w:divBdr>
        <w:top w:val="none" w:sz="0" w:space="0" w:color="auto"/>
        <w:left w:val="none" w:sz="0" w:space="0" w:color="auto"/>
        <w:bottom w:val="none" w:sz="0" w:space="0" w:color="auto"/>
        <w:right w:val="none" w:sz="0" w:space="0" w:color="auto"/>
      </w:divBdr>
    </w:div>
    <w:div w:id="22941546">
      <w:bodyDiv w:val="1"/>
      <w:marLeft w:val="0"/>
      <w:marRight w:val="0"/>
      <w:marTop w:val="0"/>
      <w:marBottom w:val="0"/>
      <w:divBdr>
        <w:top w:val="none" w:sz="0" w:space="0" w:color="auto"/>
        <w:left w:val="none" w:sz="0" w:space="0" w:color="auto"/>
        <w:bottom w:val="none" w:sz="0" w:space="0" w:color="auto"/>
        <w:right w:val="none" w:sz="0" w:space="0" w:color="auto"/>
      </w:divBdr>
    </w:div>
    <w:div w:id="23405708">
      <w:bodyDiv w:val="1"/>
      <w:marLeft w:val="0"/>
      <w:marRight w:val="0"/>
      <w:marTop w:val="0"/>
      <w:marBottom w:val="0"/>
      <w:divBdr>
        <w:top w:val="none" w:sz="0" w:space="0" w:color="auto"/>
        <w:left w:val="none" w:sz="0" w:space="0" w:color="auto"/>
        <w:bottom w:val="none" w:sz="0" w:space="0" w:color="auto"/>
        <w:right w:val="none" w:sz="0" w:space="0" w:color="auto"/>
      </w:divBdr>
    </w:div>
    <w:div w:id="23602409">
      <w:bodyDiv w:val="1"/>
      <w:marLeft w:val="0"/>
      <w:marRight w:val="0"/>
      <w:marTop w:val="0"/>
      <w:marBottom w:val="0"/>
      <w:divBdr>
        <w:top w:val="none" w:sz="0" w:space="0" w:color="auto"/>
        <w:left w:val="none" w:sz="0" w:space="0" w:color="auto"/>
        <w:bottom w:val="none" w:sz="0" w:space="0" w:color="auto"/>
        <w:right w:val="none" w:sz="0" w:space="0" w:color="auto"/>
      </w:divBdr>
      <w:divsChild>
        <w:div w:id="512379669">
          <w:marLeft w:val="0"/>
          <w:marRight w:val="0"/>
          <w:marTop w:val="0"/>
          <w:marBottom w:val="0"/>
          <w:divBdr>
            <w:top w:val="none" w:sz="0" w:space="0" w:color="auto"/>
            <w:left w:val="none" w:sz="0" w:space="0" w:color="auto"/>
            <w:bottom w:val="none" w:sz="0" w:space="0" w:color="auto"/>
            <w:right w:val="none" w:sz="0" w:space="0" w:color="auto"/>
          </w:divBdr>
        </w:div>
      </w:divsChild>
    </w:div>
    <w:div w:id="24017610">
      <w:bodyDiv w:val="1"/>
      <w:marLeft w:val="0"/>
      <w:marRight w:val="0"/>
      <w:marTop w:val="0"/>
      <w:marBottom w:val="0"/>
      <w:divBdr>
        <w:top w:val="none" w:sz="0" w:space="0" w:color="auto"/>
        <w:left w:val="none" w:sz="0" w:space="0" w:color="auto"/>
        <w:bottom w:val="none" w:sz="0" w:space="0" w:color="auto"/>
        <w:right w:val="none" w:sz="0" w:space="0" w:color="auto"/>
      </w:divBdr>
    </w:div>
    <w:div w:id="24059018">
      <w:bodyDiv w:val="1"/>
      <w:marLeft w:val="0"/>
      <w:marRight w:val="0"/>
      <w:marTop w:val="0"/>
      <w:marBottom w:val="0"/>
      <w:divBdr>
        <w:top w:val="none" w:sz="0" w:space="0" w:color="auto"/>
        <w:left w:val="none" w:sz="0" w:space="0" w:color="auto"/>
        <w:bottom w:val="none" w:sz="0" w:space="0" w:color="auto"/>
        <w:right w:val="none" w:sz="0" w:space="0" w:color="auto"/>
      </w:divBdr>
    </w:div>
    <w:div w:id="24211923">
      <w:bodyDiv w:val="1"/>
      <w:marLeft w:val="0"/>
      <w:marRight w:val="0"/>
      <w:marTop w:val="0"/>
      <w:marBottom w:val="0"/>
      <w:divBdr>
        <w:top w:val="none" w:sz="0" w:space="0" w:color="auto"/>
        <w:left w:val="none" w:sz="0" w:space="0" w:color="auto"/>
        <w:bottom w:val="none" w:sz="0" w:space="0" w:color="auto"/>
        <w:right w:val="none" w:sz="0" w:space="0" w:color="auto"/>
      </w:divBdr>
    </w:div>
    <w:div w:id="24448767">
      <w:bodyDiv w:val="1"/>
      <w:marLeft w:val="0"/>
      <w:marRight w:val="0"/>
      <w:marTop w:val="0"/>
      <w:marBottom w:val="0"/>
      <w:divBdr>
        <w:top w:val="none" w:sz="0" w:space="0" w:color="auto"/>
        <w:left w:val="none" w:sz="0" w:space="0" w:color="auto"/>
        <w:bottom w:val="none" w:sz="0" w:space="0" w:color="auto"/>
        <w:right w:val="none" w:sz="0" w:space="0" w:color="auto"/>
      </w:divBdr>
    </w:div>
    <w:div w:id="25181166">
      <w:bodyDiv w:val="1"/>
      <w:marLeft w:val="0"/>
      <w:marRight w:val="0"/>
      <w:marTop w:val="0"/>
      <w:marBottom w:val="0"/>
      <w:divBdr>
        <w:top w:val="none" w:sz="0" w:space="0" w:color="auto"/>
        <w:left w:val="none" w:sz="0" w:space="0" w:color="auto"/>
        <w:bottom w:val="none" w:sz="0" w:space="0" w:color="auto"/>
        <w:right w:val="none" w:sz="0" w:space="0" w:color="auto"/>
      </w:divBdr>
    </w:div>
    <w:div w:id="25296987">
      <w:bodyDiv w:val="1"/>
      <w:marLeft w:val="0"/>
      <w:marRight w:val="0"/>
      <w:marTop w:val="0"/>
      <w:marBottom w:val="0"/>
      <w:divBdr>
        <w:top w:val="none" w:sz="0" w:space="0" w:color="auto"/>
        <w:left w:val="none" w:sz="0" w:space="0" w:color="auto"/>
        <w:bottom w:val="none" w:sz="0" w:space="0" w:color="auto"/>
        <w:right w:val="none" w:sz="0" w:space="0" w:color="auto"/>
      </w:divBdr>
    </w:div>
    <w:div w:id="25299354">
      <w:bodyDiv w:val="1"/>
      <w:marLeft w:val="0"/>
      <w:marRight w:val="0"/>
      <w:marTop w:val="0"/>
      <w:marBottom w:val="0"/>
      <w:divBdr>
        <w:top w:val="none" w:sz="0" w:space="0" w:color="auto"/>
        <w:left w:val="none" w:sz="0" w:space="0" w:color="auto"/>
        <w:bottom w:val="none" w:sz="0" w:space="0" w:color="auto"/>
        <w:right w:val="none" w:sz="0" w:space="0" w:color="auto"/>
      </w:divBdr>
    </w:div>
    <w:div w:id="25377953">
      <w:bodyDiv w:val="1"/>
      <w:marLeft w:val="0"/>
      <w:marRight w:val="0"/>
      <w:marTop w:val="0"/>
      <w:marBottom w:val="0"/>
      <w:divBdr>
        <w:top w:val="none" w:sz="0" w:space="0" w:color="auto"/>
        <w:left w:val="none" w:sz="0" w:space="0" w:color="auto"/>
        <w:bottom w:val="none" w:sz="0" w:space="0" w:color="auto"/>
        <w:right w:val="none" w:sz="0" w:space="0" w:color="auto"/>
      </w:divBdr>
    </w:div>
    <w:div w:id="25496060">
      <w:bodyDiv w:val="1"/>
      <w:marLeft w:val="0"/>
      <w:marRight w:val="0"/>
      <w:marTop w:val="0"/>
      <w:marBottom w:val="0"/>
      <w:divBdr>
        <w:top w:val="none" w:sz="0" w:space="0" w:color="auto"/>
        <w:left w:val="none" w:sz="0" w:space="0" w:color="auto"/>
        <w:bottom w:val="none" w:sz="0" w:space="0" w:color="auto"/>
        <w:right w:val="none" w:sz="0" w:space="0" w:color="auto"/>
      </w:divBdr>
    </w:div>
    <w:div w:id="26150093">
      <w:bodyDiv w:val="1"/>
      <w:marLeft w:val="0"/>
      <w:marRight w:val="0"/>
      <w:marTop w:val="0"/>
      <w:marBottom w:val="0"/>
      <w:divBdr>
        <w:top w:val="none" w:sz="0" w:space="0" w:color="auto"/>
        <w:left w:val="none" w:sz="0" w:space="0" w:color="auto"/>
        <w:bottom w:val="none" w:sz="0" w:space="0" w:color="auto"/>
        <w:right w:val="none" w:sz="0" w:space="0" w:color="auto"/>
      </w:divBdr>
    </w:div>
    <w:div w:id="26299750">
      <w:bodyDiv w:val="1"/>
      <w:marLeft w:val="0"/>
      <w:marRight w:val="0"/>
      <w:marTop w:val="0"/>
      <w:marBottom w:val="0"/>
      <w:divBdr>
        <w:top w:val="none" w:sz="0" w:space="0" w:color="auto"/>
        <w:left w:val="none" w:sz="0" w:space="0" w:color="auto"/>
        <w:bottom w:val="none" w:sz="0" w:space="0" w:color="auto"/>
        <w:right w:val="none" w:sz="0" w:space="0" w:color="auto"/>
      </w:divBdr>
      <w:divsChild>
        <w:div w:id="1292052376">
          <w:marLeft w:val="0"/>
          <w:marRight w:val="0"/>
          <w:marTop w:val="0"/>
          <w:marBottom w:val="0"/>
          <w:divBdr>
            <w:top w:val="none" w:sz="0" w:space="0" w:color="auto"/>
            <w:left w:val="none" w:sz="0" w:space="0" w:color="auto"/>
            <w:bottom w:val="none" w:sz="0" w:space="0" w:color="auto"/>
            <w:right w:val="none" w:sz="0" w:space="0" w:color="auto"/>
          </w:divBdr>
        </w:div>
      </w:divsChild>
    </w:div>
    <w:div w:id="26568057">
      <w:bodyDiv w:val="1"/>
      <w:marLeft w:val="0"/>
      <w:marRight w:val="0"/>
      <w:marTop w:val="0"/>
      <w:marBottom w:val="0"/>
      <w:divBdr>
        <w:top w:val="none" w:sz="0" w:space="0" w:color="auto"/>
        <w:left w:val="none" w:sz="0" w:space="0" w:color="auto"/>
        <w:bottom w:val="none" w:sz="0" w:space="0" w:color="auto"/>
        <w:right w:val="none" w:sz="0" w:space="0" w:color="auto"/>
      </w:divBdr>
    </w:div>
    <w:div w:id="26764244">
      <w:bodyDiv w:val="1"/>
      <w:marLeft w:val="0"/>
      <w:marRight w:val="0"/>
      <w:marTop w:val="0"/>
      <w:marBottom w:val="0"/>
      <w:divBdr>
        <w:top w:val="none" w:sz="0" w:space="0" w:color="auto"/>
        <w:left w:val="none" w:sz="0" w:space="0" w:color="auto"/>
        <w:bottom w:val="none" w:sz="0" w:space="0" w:color="auto"/>
        <w:right w:val="none" w:sz="0" w:space="0" w:color="auto"/>
      </w:divBdr>
    </w:div>
    <w:div w:id="26833147">
      <w:bodyDiv w:val="1"/>
      <w:marLeft w:val="0"/>
      <w:marRight w:val="0"/>
      <w:marTop w:val="0"/>
      <w:marBottom w:val="0"/>
      <w:divBdr>
        <w:top w:val="none" w:sz="0" w:space="0" w:color="auto"/>
        <w:left w:val="none" w:sz="0" w:space="0" w:color="auto"/>
        <w:bottom w:val="none" w:sz="0" w:space="0" w:color="auto"/>
        <w:right w:val="none" w:sz="0" w:space="0" w:color="auto"/>
      </w:divBdr>
      <w:divsChild>
        <w:div w:id="1554652646">
          <w:marLeft w:val="0"/>
          <w:marRight w:val="0"/>
          <w:marTop w:val="0"/>
          <w:marBottom w:val="0"/>
          <w:divBdr>
            <w:top w:val="none" w:sz="0" w:space="0" w:color="auto"/>
            <w:left w:val="none" w:sz="0" w:space="0" w:color="auto"/>
            <w:bottom w:val="none" w:sz="0" w:space="0" w:color="auto"/>
            <w:right w:val="none" w:sz="0" w:space="0" w:color="auto"/>
          </w:divBdr>
        </w:div>
      </w:divsChild>
    </w:div>
    <w:div w:id="27032416">
      <w:bodyDiv w:val="1"/>
      <w:marLeft w:val="0"/>
      <w:marRight w:val="0"/>
      <w:marTop w:val="0"/>
      <w:marBottom w:val="0"/>
      <w:divBdr>
        <w:top w:val="none" w:sz="0" w:space="0" w:color="auto"/>
        <w:left w:val="none" w:sz="0" w:space="0" w:color="auto"/>
        <w:bottom w:val="none" w:sz="0" w:space="0" w:color="auto"/>
        <w:right w:val="none" w:sz="0" w:space="0" w:color="auto"/>
      </w:divBdr>
    </w:div>
    <w:div w:id="27295111">
      <w:bodyDiv w:val="1"/>
      <w:marLeft w:val="0"/>
      <w:marRight w:val="0"/>
      <w:marTop w:val="0"/>
      <w:marBottom w:val="0"/>
      <w:divBdr>
        <w:top w:val="none" w:sz="0" w:space="0" w:color="auto"/>
        <w:left w:val="none" w:sz="0" w:space="0" w:color="auto"/>
        <w:bottom w:val="none" w:sz="0" w:space="0" w:color="auto"/>
        <w:right w:val="none" w:sz="0" w:space="0" w:color="auto"/>
      </w:divBdr>
    </w:div>
    <w:div w:id="27529624">
      <w:bodyDiv w:val="1"/>
      <w:marLeft w:val="0"/>
      <w:marRight w:val="0"/>
      <w:marTop w:val="0"/>
      <w:marBottom w:val="0"/>
      <w:divBdr>
        <w:top w:val="none" w:sz="0" w:space="0" w:color="auto"/>
        <w:left w:val="none" w:sz="0" w:space="0" w:color="auto"/>
        <w:bottom w:val="none" w:sz="0" w:space="0" w:color="auto"/>
        <w:right w:val="none" w:sz="0" w:space="0" w:color="auto"/>
      </w:divBdr>
    </w:div>
    <w:div w:id="27727814">
      <w:bodyDiv w:val="1"/>
      <w:marLeft w:val="0"/>
      <w:marRight w:val="0"/>
      <w:marTop w:val="0"/>
      <w:marBottom w:val="0"/>
      <w:divBdr>
        <w:top w:val="none" w:sz="0" w:space="0" w:color="auto"/>
        <w:left w:val="none" w:sz="0" w:space="0" w:color="auto"/>
        <w:bottom w:val="none" w:sz="0" w:space="0" w:color="auto"/>
        <w:right w:val="none" w:sz="0" w:space="0" w:color="auto"/>
      </w:divBdr>
    </w:div>
    <w:div w:id="27873910">
      <w:bodyDiv w:val="1"/>
      <w:marLeft w:val="0"/>
      <w:marRight w:val="0"/>
      <w:marTop w:val="0"/>
      <w:marBottom w:val="0"/>
      <w:divBdr>
        <w:top w:val="none" w:sz="0" w:space="0" w:color="auto"/>
        <w:left w:val="none" w:sz="0" w:space="0" w:color="auto"/>
        <w:bottom w:val="none" w:sz="0" w:space="0" w:color="auto"/>
        <w:right w:val="none" w:sz="0" w:space="0" w:color="auto"/>
      </w:divBdr>
      <w:divsChild>
        <w:div w:id="700713484">
          <w:marLeft w:val="0"/>
          <w:marRight w:val="0"/>
          <w:marTop w:val="0"/>
          <w:marBottom w:val="0"/>
          <w:divBdr>
            <w:top w:val="none" w:sz="0" w:space="0" w:color="auto"/>
            <w:left w:val="none" w:sz="0" w:space="0" w:color="auto"/>
            <w:bottom w:val="none" w:sz="0" w:space="0" w:color="auto"/>
            <w:right w:val="none" w:sz="0" w:space="0" w:color="auto"/>
          </w:divBdr>
        </w:div>
      </w:divsChild>
    </w:div>
    <w:div w:id="28189551">
      <w:bodyDiv w:val="1"/>
      <w:marLeft w:val="0"/>
      <w:marRight w:val="0"/>
      <w:marTop w:val="0"/>
      <w:marBottom w:val="0"/>
      <w:divBdr>
        <w:top w:val="none" w:sz="0" w:space="0" w:color="auto"/>
        <w:left w:val="none" w:sz="0" w:space="0" w:color="auto"/>
        <w:bottom w:val="none" w:sz="0" w:space="0" w:color="auto"/>
        <w:right w:val="none" w:sz="0" w:space="0" w:color="auto"/>
      </w:divBdr>
      <w:divsChild>
        <w:div w:id="2091193252">
          <w:marLeft w:val="0"/>
          <w:marRight w:val="0"/>
          <w:marTop w:val="0"/>
          <w:marBottom w:val="0"/>
          <w:divBdr>
            <w:top w:val="none" w:sz="0" w:space="0" w:color="auto"/>
            <w:left w:val="none" w:sz="0" w:space="0" w:color="auto"/>
            <w:bottom w:val="none" w:sz="0" w:space="0" w:color="auto"/>
            <w:right w:val="none" w:sz="0" w:space="0" w:color="auto"/>
          </w:divBdr>
        </w:div>
      </w:divsChild>
    </w:div>
    <w:div w:id="28456570">
      <w:bodyDiv w:val="1"/>
      <w:marLeft w:val="0"/>
      <w:marRight w:val="0"/>
      <w:marTop w:val="0"/>
      <w:marBottom w:val="0"/>
      <w:divBdr>
        <w:top w:val="none" w:sz="0" w:space="0" w:color="auto"/>
        <w:left w:val="none" w:sz="0" w:space="0" w:color="auto"/>
        <w:bottom w:val="none" w:sz="0" w:space="0" w:color="auto"/>
        <w:right w:val="none" w:sz="0" w:space="0" w:color="auto"/>
      </w:divBdr>
      <w:divsChild>
        <w:div w:id="63840342">
          <w:marLeft w:val="0"/>
          <w:marRight w:val="0"/>
          <w:marTop w:val="0"/>
          <w:marBottom w:val="0"/>
          <w:divBdr>
            <w:top w:val="none" w:sz="0" w:space="0" w:color="auto"/>
            <w:left w:val="none" w:sz="0" w:space="0" w:color="auto"/>
            <w:bottom w:val="none" w:sz="0" w:space="0" w:color="auto"/>
            <w:right w:val="none" w:sz="0" w:space="0" w:color="auto"/>
          </w:divBdr>
        </w:div>
      </w:divsChild>
    </w:div>
    <w:div w:id="28461391">
      <w:bodyDiv w:val="1"/>
      <w:marLeft w:val="0"/>
      <w:marRight w:val="0"/>
      <w:marTop w:val="0"/>
      <w:marBottom w:val="0"/>
      <w:divBdr>
        <w:top w:val="none" w:sz="0" w:space="0" w:color="auto"/>
        <w:left w:val="none" w:sz="0" w:space="0" w:color="auto"/>
        <w:bottom w:val="none" w:sz="0" w:space="0" w:color="auto"/>
        <w:right w:val="none" w:sz="0" w:space="0" w:color="auto"/>
      </w:divBdr>
    </w:div>
    <w:div w:id="28532764">
      <w:bodyDiv w:val="1"/>
      <w:marLeft w:val="0"/>
      <w:marRight w:val="0"/>
      <w:marTop w:val="0"/>
      <w:marBottom w:val="0"/>
      <w:divBdr>
        <w:top w:val="none" w:sz="0" w:space="0" w:color="auto"/>
        <w:left w:val="none" w:sz="0" w:space="0" w:color="auto"/>
        <w:bottom w:val="none" w:sz="0" w:space="0" w:color="auto"/>
        <w:right w:val="none" w:sz="0" w:space="0" w:color="auto"/>
      </w:divBdr>
    </w:div>
    <w:div w:id="28797865">
      <w:bodyDiv w:val="1"/>
      <w:marLeft w:val="0"/>
      <w:marRight w:val="0"/>
      <w:marTop w:val="0"/>
      <w:marBottom w:val="0"/>
      <w:divBdr>
        <w:top w:val="none" w:sz="0" w:space="0" w:color="auto"/>
        <w:left w:val="none" w:sz="0" w:space="0" w:color="auto"/>
        <w:bottom w:val="none" w:sz="0" w:space="0" w:color="auto"/>
        <w:right w:val="none" w:sz="0" w:space="0" w:color="auto"/>
      </w:divBdr>
    </w:div>
    <w:div w:id="28922474">
      <w:bodyDiv w:val="1"/>
      <w:marLeft w:val="0"/>
      <w:marRight w:val="0"/>
      <w:marTop w:val="0"/>
      <w:marBottom w:val="0"/>
      <w:divBdr>
        <w:top w:val="none" w:sz="0" w:space="0" w:color="auto"/>
        <w:left w:val="none" w:sz="0" w:space="0" w:color="auto"/>
        <w:bottom w:val="none" w:sz="0" w:space="0" w:color="auto"/>
        <w:right w:val="none" w:sz="0" w:space="0" w:color="auto"/>
      </w:divBdr>
    </w:div>
    <w:div w:id="28990711">
      <w:bodyDiv w:val="1"/>
      <w:marLeft w:val="0"/>
      <w:marRight w:val="0"/>
      <w:marTop w:val="0"/>
      <w:marBottom w:val="0"/>
      <w:divBdr>
        <w:top w:val="none" w:sz="0" w:space="0" w:color="auto"/>
        <w:left w:val="none" w:sz="0" w:space="0" w:color="auto"/>
        <w:bottom w:val="none" w:sz="0" w:space="0" w:color="auto"/>
        <w:right w:val="none" w:sz="0" w:space="0" w:color="auto"/>
      </w:divBdr>
    </w:div>
    <w:div w:id="29188009">
      <w:bodyDiv w:val="1"/>
      <w:marLeft w:val="0"/>
      <w:marRight w:val="0"/>
      <w:marTop w:val="0"/>
      <w:marBottom w:val="0"/>
      <w:divBdr>
        <w:top w:val="none" w:sz="0" w:space="0" w:color="auto"/>
        <w:left w:val="none" w:sz="0" w:space="0" w:color="auto"/>
        <w:bottom w:val="none" w:sz="0" w:space="0" w:color="auto"/>
        <w:right w:val="none" w:sz="0" w:space="0" w:color="auto"/>
      </w:divBdr>
    </w:div>
    <w:div w:id="29261296">
      <w:bodyDiv w:val="1"/>
      <w:marLeft w:val="0"/>
      <w:marRight w:val="0"/>
      <w:marTop w:val="0"/>
      <w:marBottom w:val="0"/>
      <w:divBdr>
        <w:top w:val="none" w:sz="0" w:space="0" w:color="auto"/>
        <w:left w:val="none" w:sz="0" w:space="0" w:color="auto"/>
        <w:bottom w:val="none" w:sz="0" w:space="0" w:color="auto"/>
        <w:right w:val="none" w:sz="0" w:space="0" w:color="auto"/>
      </w:divBdr>
    </w:div>
    <w:div w:id="29301785">
      <w:bodyDiv w:val="1"/>
      <w:marLeft w:val="0"/>
      <w:marRight w:val="0"/>
      <w:marTop w:val="0"/>
      <w:marBottom w:val="0"/>
      <w:divBdr>
        <w:top w:val="none" w:sz="0" w:space="0" w:color="auto"/>
        <w:left w:val="none" w:sz="0" w:space="0" w:color="auto"/>
        <w:bottom w:val="none" w:sz="0" w:space="0" w:color="auto"/>
        <w:right w:val="none" w:sz="0" w:space="0" w:color="auto"/>
      </w:divBdr>
    </w:div>
    <w:div w:id="29384460">
      <w:bodyDiv w:val="1"/>
      <w:marLeft w:val="0"/>
      <w:marRight w:val="0"/>
      <w:marTop w:val="0"/>
      <w:marBottom w:val="0"/>
      <w:divBdr>
        <w:top w:val="none" w:sz="0" w:space="0" w:color="auto"/>
        <w:left w:val="none" w:sz="0" w:space="0" w:color="auto"/>
        <w:bottom w:val="none" w:sz="0" w:space="0" w:color="auto"/>
        <w:right w:val="none" w:sz="0" w:space="0" w:color="auto"/>
      </w:divBdr>
    </w:div>
    <w:div w:id="29501789">
      <w:bodyDiv w:val="1"/>
      <w:marLeft w:val="0"/>
      <w:marRight w:val="0"/>
      <w:marTop w:val="0"/>
      <w:marBottom w:val="0"/>
      <w:divBdr>
        <w:top w:val="none" w:sz="0" w:space="0" w:color="auto"/>
        <w:left w:val="none" w:sz="0" w:space="0" w:color="auto"/>
        <w:bottom w:val="none" w:sz="0" w:space="0" w:color="auto"/>
        <w:right w:val="none" w:sz="0" w:space="0" w:color="auto"/>
      </w:divBdr>
    </w:div>
    <w:div w:id="29651149">
      <w:bodyDiv w:val="1"/>
      <w:marLeft w:val="0"/>
      <w:marRight w:val="0"/>
      <w:marTop w:val="0"/>
      <w:marBottom w:val="0"/>
      <w:divBdr>
        <w:top w:val="none" w:sz="0" w:space="0" w:color="auto"/>
        <w:left w:val="none" w:sz="0" w:space="0" w:color="auto"/>
        <w:bottom w:val="none" w:sz="0" w:space="0" w:color="auto"/>
        <w:right w:val="none" w:sz="0" w:space="0" w:color="auto"/>
      </w:divBdr>
    </w:div>
    <w:div w:id="29771888">
      <w:bodyDiv w:val="1"/>
      <w:marLeft w:val="0"/>
      <w:marRight w:val="0"/>
      <w:marTop w:val="0"/>
      <w:marBottom w:val="0"/>
      <w:divBdr>
        <w:top w:val="none" w:sz="0" w:space="0" w:color="auto"/>
        <w:left w:val="none" w:sz="0" w:space="0" w:color="auto"/>
        <w:bottom w:val="none" w:sz="0" w:space="0" w:color="auto"/>
        <w:right w:val="none" w:sz="0" w:space="0" w:color="auto"/>
      </w:divBdr>
    </w:div>
    <w:div w:id="30152154">
      <w:bodyDiv w:val="1"/>
      <w:marLeft w:val="0"/>
      <w:marRight w:val="0"/>
      <w:marTop w:val="0"/>
      <w:marBottom w:val="0"/>
      <w:divBdr>
        <w:top w:val="none" w:sz="0" w:space="0" w:color="auto"/>
        <w:left w:val="none" w:sz="0" w:space="0" w:color="auto"/>
        <w:bottom w:val="none" w:sz="0" w:space="0" w:color="auto"/>
        <w:right w:val="none" w:sz="0" w:space="0" w:color="auto"/>
      </w:divBdr>
    </w:div>
    <w:div w:id="30499756">
      <w:bodyDiv w:val="1"/>
      <w:marLeft w:val="0"/>
      <w:marRight w:val="0"/>
      <w:marTop w:val="0"/>
      <w:marBottom w:val="0"/>
      <w:divBdr>
        <w:top w:val="none" w:sz="0" w:space="0" w:color="auto"/>
        <w:left w:val="none" w:sz="0" w:space="0" w:color="auto"/>
        <w:bottom w:val="none" w:sz="0" w:space="0" w:color="auto"/>
        <w:right w:val="none" w:sz="0" w:space="0" w:color="auto"/>
      </w:divBdr>
    </w:div>
    <w:div w:id="30617484">
      <w:bodyDiv w:val="1"/>
      <w:marLeft w:val="0"/>
      <w:marRight w:val="0"/>
      <w:marTop w:val="0"/>
      <w:marBottom w:val="0"/>
      <w:divBdr>
        <w:top w:val="none" w:sz="0" w:space="0" w:color="auto"/>
        <w:left w:val="none" w:sz="0" w:space="0" w:color="auto"/>
        <w:bottom w:val="none" w:sz="0" w:space="0" w:color="auto"/>
        <w:right w:val="none" w:sz="0" w:space="0" w:color="auto"/>
      </w:divBdr>
    </w:div>
    <w:div w:id="30762722">
      <w:bodyDiv w:val="1"/>
      <w:marLeft w:val="0"/>
      <w:marRight w:val="0"/>
      <w:marTop w:val="0"/>
      <w:marBottom w:val="0"/>
      <w:divBdr>
        <w:top w:val="none" w:sz="0" w:space="0" w:color="auto"/>
        <w:left w:val="none" w:sz="0" w:space="0" w:color="auto"/>
        <w:bottom w:val="none" w:sz="0" w:space="0" w:color="auto"/>
        <w:right w:val="none" w:sz="0" w:space="0" w:color="auto"/>
      </w:divBdr>
    </w:div>
    <w:div w:id="30964450">
      <w:bodyDiv w:val="1"/>
      <w:marLeft w:val="0"/>
      <w:marRight w:val="0"/>
      <w:marTop w:val="0"/>
      <w:marBottom w:val="0"/>
      <w:divBdr>
        <w:top w:val="none" w:sz="0" w:space="0" w:color="auto"/>
        <w:left w:val="none" w:sz="0" w:space="0" w:color="auto"/>
        <w:bottom w:val="none" w:sz="0" w:space="0" w:color="auto"/>
        <w:right w:val="none" w:sz="0" w:space="0" w:color="auto"/>
      </w:divBdr>
    </w:div>
    <w:div w:id="31199205">
      <w:bodyDiv w:val="1"/>
      <w:marLeft w:val="0"/>
      <w:marRight w:val="0"/>
      <w:marTop w:val="0"/>
      <w:marBottom w:val="0"/>
      <w:divBdr>
        <w:top w:val="none" w:sz="0" w:space="0" w:color="auto"/>
        <w:left w:val="none" w:sz="0" w:space="0" w:color="auto"/>
        <w:bottom w:val="none" w:sz="0" w:space="0" w:color="auto"/>
        <w:right w:val="none" w:sz="0" w:space="0" w:color="auto"/>
      </w:divBdr>
    </w:div>
    <w:div w:id="31270179">
      <w:bodyDiv w:val="1"/>
      <w:marLeft w:val="0"/>
      <w:marRight w:val="0"/>
      <w:marTop w:val="0"/>
      <w:marBottom w:val="0"/>
      <w:divBdr>
        <w:top w:val="none" w:sz="0" w:space="0" w:color="auto"/>
        <w:left w:val="none" w:sz="0" w:space="0" w:color="auto"/>
        <w:bottom w:val="none" w:sz="0" w:space="0" w:color="auto"/>
        <w:right w:val="none" w:sz="0" w:space="0" w:color="auto"/>
      </w:divBdr>
    </w:div>
    <w:div w:id="31464556">
      <w:bodyDiv w:val="1"/>
      <w:marLeft w:val="0"/>
      <w:marRight w:val="0"/>
      <w:marTop w:val="0"/>
      <w:marBottom w:val="0"/>
      <w:divBdr>
        <w:top w:val="none" w:sz="0" w:space="0" w:color="auto"/>
        <w:left w:val="none" w:sz="0" w:space="0" w:color="auto"/>
        <w:bottom w:val="none" w:sz="0" w:space="0" w:color="auto"/>
        <w:right w:val="none" w:sz="0" w:space="0" w:color="auto"/>
      </w:divBdr>
      <w:divsChild>
        <w:div w:id="1376925363">
          <w:marLeft w:val="0"/>
          <w:marRight w:val="0"/>
          <w:marTop w:val="0"/>
          <w:marBottom w:val="0"/>
          <w:divBdr>
            <w:top w:val="none" w:sz="0" w:space="0" w:color="auto"/>
            <w:left w:val="none" w:sz="0" w:space="0" w:color="auto"/>
            <w:bottom w:val="none" w:sz="0" w:space="0" w:color="auto"/>
            <w:right w:val="none" w:sz="0" w:space="0" w:color="auto"/>
          </w:divBdr>
        </w:div>
      </w:divsChild>
    </w:div>
    <w:div w:id="31662695">
      <w:bodyDiv w:val="1"/>
      <w:marLeft w:val="0"/>
      <w:marRight w:val="0"/>
      <w:marTop w:val="0"/>
      <w:marBottom w:val="0"/>
      <w:divBdr>
        <w:top w:val="none" w:sz="0" w:space="0" w:color="auto"/>
        <w:left w:val="none" w:sz="0" w:space="0" w:color="auto"/>
        <w:bottom w:val="none" w:sz="0" w:space="0" w:color="auto"/>
        <w:right w:val="none" w:sz="0" w:space="0" w:color="auto"/>
      </w:divBdr>
      <w:divsChild>
        <w:div w:id="1049843932">
          <w:marLeft w:val="0"/>
          <w:marRight w:val="0"/>
          <w:marTop w:val="0"/>
          <w:marBottom w:val="0"/>
          <w:divBdr>
            <w:top w:val="none" w:sz="0" w:space="0" w:color="auto"/>
            <w:left w:val="none" w:sz="0" w:space="0" w:color="auto"/>
            <w:bottom w:val="none" w:sz="0" w:space="0" w:color="auto"/>
            <w:right w:val="none" w:sz="0" w:space="0" w:color="auto"/>
          </w:divBdr>
        </w:div>
      </w:divsChild>
    </w:div>
    <w:div w:id="31731633">
      <w:bodyDiv w:val="1"/>
      <w:marLeft w:val="0"/>
      <w:marRight w:val="0"/>
      <w:marTop w:val="0"/>
      <w:marBottom w:val="0"/>
      <w:divBdr>
        <w:top w:val="none" w:sz="0" w:space="0" w:color="auto"/>
        <w:left w:val="none" w:sz="0" w:space="0" w:color="auto"/>
        <w:bottom w:val="none" w:sz="0" w:space="0" w:color="auto"/>
        <w:right w:val="none" w:sz="0" w:space="0" w:color="auto"/>
      </w:divBdr>
    </w:div>
    <w:div w:id="32001921">
      <w:bodyDiv w:val="1"/>
      <w:marLeft w:val="0"/>
      <w:marRight w:val="0"/>
      <w:marTop w:val="0"/>
      <w:marBottom w:val="0"/>
      <w:divBdr>
        <w:top w:val="none" w:sz="0" w:space="0" w:color="auto"/>
        <w:left w:val="none" w:sz="0" w:space="0" w:color="auto"/>
        <w:bottom w:val="none" w:sz="0" w:space="0" w:color="auto"/>
        <w:right w:val="none" w:sz="0" w:space="0" w:color="auto"/>
      </w:divBdr>
    </w:div>
    <w:div w:id="32078564">
      <w:bodyDiv w:val="1"/>
      <w:marLeft w:val="0"/>
      <w:marRight w:val="0"/>
      <w:marTop w:val="0"/>
      <w:marBottom w:val="0"/>
      <w:divBdr>
        <w:top w:val="none" w:sz="0" w:space="0" w:color="auto"/>
        <w:left w:val="none" w:sz="0" w:space="0" w:color="auto"/>
        <w:bottom w:val="none" w:sz="0" w:space="0" w:color="auto"/>
        <w:right w:val="none" w:sz="0" w:space="0" w:color="auto"/>
      </w:divBdr>
    </w:div>
    <w:div w:id="32317300">
      <w:bodyDiv w:val="1"/>
      <w:marLeft w:val="0"/>
      <w:marRight w:val="0"/>
      <w:marTop w:val="0"/>
      <w:marBottom w:val="0"/>
      <w:divBdr>
        <w:top w:val="none" w:sz="0" w:space="0" w:color="auto"/>
        <w:left w:val="none" w:sz="0" w:space="0" w:color="auto"/>
        <w:bottom w:val="none" w:sz="0" w:space="0" w:color="auto"/>
        <w:right w:val="none" w:sz="0" w:space="0" w:color="auto"/>
      </w:divBdr>
    </w:div>
    <w:div w:id="32855421">
      <w:bodyDiv w:val="1"/>
      <w:marLeft w:val="0"/>
      <w:marRight w:val="0"/>
      <w:marTop w:val="0"/>
      <w:marBottom w:val="0"/>
      <w:divBdr>
        <w:top w:val="none" w:sz="0" w:space="0" w:color="auto"/>
        <w:left w:val="none" w:sz="0" w:space="0" w:color="auto"/>
        <w:bottom w:val="none" w:sz="0" w:space="0" w:color="auto"/>
        <w:right w:val="none" w:sz="0" w:space="0" w:color="auto"/>
      </w:divBdr>
      <w:divsChild>
        <w:div w:id="1501963753">
          <w:marLeft w:val="0"/>
          <w:marRight w:val="0"/>
          <w:marTop w:val="0"/>
          <w:marBottom w:val="0"/>
          <w:divBdr>
            <w:top w:val="none" w:sz="0" w:space="0" w:color="auto"/>
            <w:left w:val="none" w:sz="0" w:space="0" w:color="auto"/>
            <w:bottom w:val="none" w:sz="0" w:space="0" w:color="auto"/>
            <w:right w:val="none" w:sz="0" w:space="0" w:color="auto"/>
          </w:divBdr>
        </w:div>
      </w:divsChild>
    </w:div>
    <w:div w:id="33316030">
      <w:bodyDiv w:val="1"/>
      <w:marLeft w:val="0"/>
      <w:marRight w:val="0"/>
      <w:marTop w:val="0"/>
      <w:marBottom w:val="0"/>
      <w:divBdr>
        <w:top w:val="none" w:sz="0" w:space="0" w:color="auto"/>
        <w:left w:val="none" w:sz="0" w:space="0" w:color="auto"/>
        <w:bottom w:val="none" w:sz="0" w:space="0" w:color="auto"/>
        <w:right w:val="none" w:sz="0" w:space="0" w:color="auto"/>
      </w:divBdr>
    </w:div>
    <w:div w:id="33434898">
      <w:bodyDiv w:val="1"/>
      <w:marLeft w:val="0"/>
      <w:marRight w:val="0"/>
      <w:marTop w:val="0"/>
      <w:marBottom w:val="0"/>
      <w:divBdr>
        <w:top w:val="none" w:sz="0" w:space="0" w:color="auto"/>
        <w:left w:val="none" w:sz="0" w:space="0" w:color="auto"/>
        <w:bottom w:val="none" w:sz="0" w:space="0" w:color="auto"/>
        <w:right w:val="none" w:sz="0" w:space="0" w:color="auto"/>
      </w:divBdr>
    </w:div>
    <w:div w:id="33778309">
      <w:bodyDiv w:val="1"/>
      <w:marLeft w:val="0"/>
      <w:marRight w:val="0"/>
      <w:marTop w:val="0"/>
      <w:marBottom w:val="0"/>
      <w:divBdr>
        <w:top w:val="none" w:sz="0" w:space="0" w:color="auto"/>
        <w:left w:val="none" w:sz="0" w:space="0" w:color="auto"/>
        <w:bottom w:val="none" w:sz="0" w:space="0" w:color="auto"/>
        <w:right w:val="none" w:sz="0" w:space="0" w:color="auto"/>
      </w:divBdr>
    </w:div>
    <w:div w:id="34307810">
      <w:bodyDiv w:val="1"/>
      <w:marLeft w:val="0"/>
      <w:marRight w:val="0"/>
      <w:marTop w:val="0"/>
      <w:marBottom w:val="0"/>
      <w:divBdr>
        <w:top w:val="none" w:sz="0" w:space="0" w:color="auto"/>
        <w:left w:val="none" w:sz="0" w:space="0" w:color="auto"/>
        <w:bottom w:val="none" w:sz="0" w:space="0" w:color="auto"/>
        <w:right w:val="none" w:sz="0" w:space="0" w:color="auto"/>
      </w:divBdr>
      <w:divsChild>
        <w:div w:id="450822554">
          <w:marLeft w:val="0"/>
          <w:marRight w:val="0"/>
          <w:marTop w:val="0"/>
          <w:marBottom w:val="0"/>
          <w:divBdr>
            <w:top w:val="none" w:sz="0" w:space="0" w:color="auto"/>
            <w:left w:val="none" w:sz="0" w:space="0" w:color="auto"/>
            <w:bottom w:val="none" w:sz="0" w:space="0" w:color="auto"/>
            <w:right w:val="none" w:sz="0" w:space="0" w:color="auto"/>
          </w:divBdr>
        </w:div>
      </w:divsChild>
    </w:div>
    <w:div w:id="34354029">
      <w:bodyDiv w:val="1"/>
      <w:marLeft w:val="0"/>
      <w:marRight w:val="0"/>
      <w:marTop w:val="0"/>
      <w:marBottom w:val="0"/>
      <w:divBdr>
        <w:top w:val="none" w:sz="0" w:space="0" w:color="auto"/>
        <w:left w:val="none" w:sz="0" w:space="0" w:color="auto"/>
        <w:bottom w:val="none" w:sz="0" w:space="0" w:color="auto"/>
        <w:right w:val="none" w:sz="0" w:space="0" w:color="auto"/>
      </w:divBdr>
    </w:div>
    <w:div w:id="34625743">
      <w:bodyDiv w:val="1"/>
      <w:marLeft w:val="0"/>
      <w:marRight w:val="0"/>
      <w:marTop w:val="0"/>
      <w:marBottom w:val="0"/>
      <w:divBdr>
        <w:top w:val="none" w:sz="0" w:space="0" w:color="auto"/>
        <w:left w:val="none" w:sz="0" w:space="0" w:color="auto"/>
        <w:bottom w:val="none" w:sz="0" w:space="0" w:color="auto"/>
        <w:right w:val="none" w:sz="0" w:space="0" w:color="auto"/>
      </w:divBdr>
    </w:div>
    <w:div w:id="35159632">
      <w:bodyDiv w:val="1"/>
      <w:marLeft w:val="0"/>
      <w:marRight w:val="0"/>
      <w:marTop w:val="0"/>
      <w:marBottom w:val="0"/>
      <w:divBdr>
        <w:top w:val="none" w:sz="0" w:space="0" w:color="auto"/>
        <w:left w:val="none" w:sz="0" w:space="0" w:color="auto"/>
        <w:bottom w:val="none" w:sz="0" w:space="0" w:color="auto"/>
        <w:right w:val="none" w:sz="0" w:space="0" w:color="auto"/>
      </w:divBdr>
    </w:div>
    <w:div w:id="35205447">
      <w:bodyDiv w:val="1"/>
      <w:marLeft w:val="0"/>
      <w:marRight w:val="0"/>
      <w:marTop w:val="0"/>
      <w:marBottom w:val="0"/>
      <w:divBdr>
        <w:top w:val="none" w:sz="0" w:space="0" w:color="auto"/>
        <w:left w:val="none" w:sz="0" w:space="0" w:color="auto"/>
        <w:bottom w:val="none" w:sz="0" w:space="0" w:color="auto"/>
        <w:right w:val="none" w:sz="0" w:space="0" w:color="auto"/>
      </w:divBdr>
    </w:div>
    <w:div w:id="35398766">
      <w:bodyDiv w:val="1"/>
      <w:marLeft w:val="0"/>
      <w:marRight w:val="0"/>
      <w:marTop w:val="0"/>
      <w:marBottom w:val="0"/>
      <w:divBdr>
        <w:top w:val="none" w:sz="0" w:space="0" w:color="auto"/>
        <w:left w:val="none" w:sz="0" w:space="0" w:color="auto"/>
        <w:bottom w:val="none" w:sz="0" w:space="0" w:color="auto"/>
        <w:right w:val="none" w:sz="0" w:space="0" w:color="auto"/>
      </w:divBdr>
      <w:divsChild>
        <w:div w:id="604732278">
          <w:marLeft w:val="0"/>
          <w:marRight w:val="0"/>
          <w:marTop w:val="0"/>
          <w:marBottom w:val="0"/>
          <w:divBdr>
            <w:top w:val="none" w:sz="0" w:space="0" w:color="auto"/>
            <w:left w:val="none" w:sz="0" w:space="0" w:color="auto"/>
            <w:bottom w:val="none" w:sz="0" w:space="0" w:color="auto"/>
            <w:right w:val="none" w:sz="0" w:space="0" w:color="auto"/>
          </w:divBdr>
        </w:div>
      </w:divsChild>
    </w:div>
    <w:div w:id="35545390">
      <w:bodyDiv w:val="1"/>
      <w:marLeft w:val="0"/>
      <w:marRight w:val="0"/>
      <w:marTop w:val="0"/>
      <w:marBottom w:val="0"/>
      <w:divBdr>
        <w:top w:val="none" w:sz="0" w:space="0" w:color="auto"/>
        <w:left w:val="none" w:sz="0" w:space="0" w:color="auto"/>
        <w:bottom w:val="none" w:sz="0" w:space="0" w:color="auto"/>
        <w:right w:val="none" w:sz="0" w:space="0" w:color="auto"/>
      </w:divBdr>
      <w:divsChild>
        <w:div w:id="1164013552">
          <w:marLeft w:val="0"/>
          <w:marRight w:val="0"/>
          <w:marTop w:val="0"/>
          <w:marBottom w:val="0"/>
          <w:divBdr>
            <w:top w:val="none" w:sz="0" w:space="0" w:color="auto"/>
            <w:left w:val="none" w:sz="0" w:space="0" w:color="auto"/>
            <w:bottom w:val="none" w:sz="0" w:space="0" w:color="auto"/>
            <w:right w:val="none" w:sz="0" w:space="0" w:color="auto"/>
          </w:divBdr>
        </w:div>
      </w:divsChild>
    </w:div>
    <w:div w:id="35783819">
      <w:bodyDiv w:val="1"/>
      <w:marLeft w:val="0"/>
      <w:marRight w:val="0"/>
      <w:marTop w:val="0"/>
      <w:marBottom w:val="0"/>
      <w:divBdr>
        <w:top w:val="none" w:sz="0" w:space="0" w:color="auto"/>
        <w:left w:val="none" w:sz="0" w:space="0" w:color="auto"/>
        <w:bottom w:val="none" w:sz="0" w:space="0" w:color="auto"/>
        <w:right w:val="none" w:sz="0" w:space="0" w:color="auto"/>
      </w:divBdr>
    </w:div>
    <w:div w:id="35859630">
      <w:bodyDiv w:val="1"/>
      <w:marLeft w:val="0"/>
      <w:marRight w:val="0"/>
      <w:marTop w:val="0"/>
      <w:marBottom w:val="0"/>
      <w:divBdr>
        <w:top w:val="none" w:sz="0" w:space="0" w:color="auto"/>
        <w:left w:val="none" w:sz="0" w:space="0" w:color="auto"/>
        <w:bottom w:val="none" w:sz="0" w:space="0" w:color="auto"/>
        <w:right w:val="none" w:sz="0" w:space="0" w:color="auto"/>
      </w:divBdr>
    </w:div>
    <w:div w:id="36205627">
      <w:bodyDiv w:val="1"/>
      <w:marLeft w:val="0"/>
      <w:marRight w:val="0"/>
      <w:marTop w:val="0"/>
      <w:marBottom w:val="0"/>
      <w:divBdr>
        <w:top w:val="none" w:sz="0" w:space="0" w:color="auto"/>
        <w:left w:val="none" w:sz="0" w:space="0" w:color="auto"/>
        <w:bottom w:val="none" w:sz="0" w:space="0" w:color="auto"/>
        <w:right w:val="none" w:sz="0" w:space="0" w:color="auto"/>
      </w:divBdr>
    </w:div>
    <w:div w:id="36395455">
      <w:bodyDiv w:val="1"/>
      <w:marLeft w:val="0"/>
      <w:marRight w:val="0"/>
      <w:marTop w:val="0"/>
      <w:marBottom w:val="0"/>
      <w:divBdr>
        <w:top w:val="none" w:sz="0" w:space="0" w:color="auto"/>
        <w:left w:val="none" w:sz="0" w:space="0" w:color="auto"/>
        <w:bottom w:val="none" w:sz="0" w:space="0" w:color="auto"/>
        <w:right w:val="none" w:sz="0" w:space="0" w:color="auto"/>
      </w:divBdr>
    </w:div>
    <w:div w:id="36709305">
      <w:bodyDiv w:val="1"/>
      <w:marLeft w:val="0"/>
      <w:marRight w:val="0"/>
      <w:marTop w:val="0"/>
      <w:marBottom w:val="0"/>
      <w:divBdr>
        <w:top w:val="none" w:sz="0" w:space="0" w:color="auto"/>
        <w:left w:val="none" w:sz="0" w:space="0" w:color="auto"/>
        <w:bottom w:val="none" w:sz="0" w:space="0" w:color="auto"/>
        <w:right w:val="none" w:sz="0" w:space="0" w:color="auto"/>
      </w:divBdr>
    </w:div>
    <w:div w:id="37046323">
      <w:bodyDiv w:val="1"/>
      <w:marLeft w:val="0"/>
      <w:marRight w:val="0"/>
      <w:marTop w:val="0"/>
      <w:marBottom w:val="0"/>
      <w:divBdr>
        <w:top w:val="none" w:sz="0" w:space="0" w:color="auto"/>
        <w:left w:val="none" w:sz="0" w:space="0" w:color="auto"/>
        <w:bottom w:val="none" w:sz="0" w:space="0" w:color="auto"/>
        <w:right w:val="none" w:sz="0" w:space="0" w:color="auto"/>
      </w:divBdr>
    </w:div>
    <w:div w:id="37583801">
      <w:bodyDiv w:val="1"/>
      <w:marLeft w:val="0"/>
      <w:marRight w:val="0"/>
      <w:marTop w:val="0"/>
      <w:marBottom w:val="0"/>
      <w:divBdr>
        <w:top w:val="none" w:sz="0" w:space="0" w:color="auto"/>
        <w:left w:val="none" w:sz="0" w:space="0" w:color="auto"/>
        <w:bottom w:val="none" w:sz="0" w:space="0" w:color="auto"/>
        <w:right w:val="none" w:sz="0" w:space="0" w:color="auto"/>
      </w:divBdr>
    </w:div>
    <w:div w:id="37895337">
      <w:bodyDiv w:val="1"/>
      <w:marLeft w:val="0"/>
      <w:marRight w:val="0"/>
      <w:marTop w:val="0"/>
      <w:marBottom w:val="0"/>
      <w:divBdr>
        <w:top w:val="none" w:sz="0" w:space="0" w:color="auto"/>
        <w:left w:val="none" w:sz="0" w:space="0" w:color="auto"/>
        <w:bottom w:val="none" w:sz="0" w:space="0" w:color="auto"/>
        <w:right w:val="none" w:sz="0" w:space="0" w:color="auto"/>
      </w:divBdr>
    </w:div>
    <w:div w:id="38089571">
      <w:bodyDiv w:val="1"/>
      <w:marLeft w:val="0"/>
      <w:marRight w:val="0"/>
      <w:marTop w:val="0"/>
      <w:marBottom w:val="0"/>
      <w:divBdr>
        <w:top w:val="none" w:sz="0" w:space="0" w:color="auto"/>
        <w:left w:val="none" w:sz="0" w:space="0" w:color="auto"/>
        <w:bottom w:val="none" w:sz="0" w:space="0" w:color="auto"/>
        <w:right w:val="none" w:sz="0" w:space="0" w:color="auto"/>
      </w:divBdr>
    </w:div>
    <w:div w:id="38166224">
      <w:bodyDiv w:val="1"/>
      <w:marLeft w:val="0"/>
      <w:marRight w:val="0"/>
      <w:marTop w:val="0"/>
      <w:marBottom w:val="0"/>
      <w:divBdr>
        <w:top w:val="none" w:sz="0" w:space="0" w:color="auto"/>
        <w:left w:val="none" w:sz="0" w:space="0" w:color="auto"/>
        <w:bottom w:val="none" w:sz="0" w:space="0" w:color="auto"/>
        <w:right w:val="none" w:sz="0" w:space="0" w:color="auto"/>
      </w:divBdr>
      <w:divsChild>
        <w:div w:id="1926306407">
          <w:marLeft w:val="0"/>
          <w:marRight w:val="0"/>
          <w:marTop w:val="0"/>
          <w:marBottom w:val="0"/>
          <w:divBdr>
            <w:top w:val="none" w:sz="0" w:space="0" w:color="auto"/>
            <w:left w:val="none" w:sz="0" w:space="0" w:color="auto"/>
            <w:bottom w:val="none" w:sz="0" w:space="0" w:color="auto"/>
            <w:right w:val="none" w:sz="0" w:space="0" w:color="auto"/>
          </w:divBdr>
        </w:div>
      </w:divsChild>
    </w:div>
    <w:div w:id="38674989">
      <w:bodyDiv w:val="1"/>
      <w:marLeft w:val="0"/>
      <w:marRight w:val="0"/>
      <w:marTop w:val="0"/>
      <w:marBottom w:val="0"/>
      <w:divBdr>
        <w:top w:val="none" w:sz="0" w:space="0" w:color="auto"/>
        <w:left w:val="none" w:sz="0" w:space="0" w:color="auto"/>
        <w:bottom w:val="none" w:sz="0" w:space="0" w:color="auto"/>
        <w:right w:val="none" w:sz="0" w:space="0" w:color="auto"/>
      </w:divBdr>
    </w:div>
    <w:div w:id="38820176">
      <w:bodyDiv w:val="1"/>
      <w:marLeft w:val="0"/>
      <w:marRight w:val="0"/>
      <w:marTop w:val="0"/>
      <w:marBottom w:val="0"/>
      <w:divBdr>
        <w:top w:val="none" w:sz="0" w:space="0" w:color="auto"/>
        <w:left w:val="none" w:sz="0" w:space="0" w:color="auto"/>
        <w:bottom w:val="none" w:sz="0" w:space="0" w:color="auto"/>
        <w:right w:val="none" w:sz="0" w:space="0" w:color="auto"/>
      </w:divBdr>
    </w:div>
    <w:div w:id="38940516">
      <w:bodyDiv w:val="1"/>
      <w:marLeft w:val="0"/>
      <w:marRight w:val="0"/>
      <w:marTop w:val="0"/>
      <w:marBottom w:val="0"/>
      <w:divBdr>
        <w:top w:val="none" w:sz="0" w:space="0" w:color="auto"/>
        <w:left w:val="none" w:sz="0" w:space="0" w:color="auto"/>
        <w:bottom w:val="none" w:sz="0" w:space="0" w:color="auto"/>
        <w:right w:val="none" w:sz="0" w:space="0" w:color="auto"/>
      </w:divBdr>
    </w:div>
    <w:div w:id="38941578">
      <w:bodyDiv w:val="1"/>
      <w:marLeft w:val="0"/>
      <w:marRight w:val="0"/>
      <w:marTop w:val="0"/>
      <w:marBottom w:val="0"/>
      <w:divBdr>
        <w:top w:val="none" w:sz="0" w:space="0" w:color="auto"/>
        <w:left w:val="none" w:sz="0" w:space="0" w:color="auto"/>
        <w:bottom w:val="none" w:sz="0" w:space="0" w:color="auto"/>
        <w:right w:val="none" w:sz="0" w:space="0" w:color="auto"/>
      </w:divBdr>
      <w:divsChild>
        <w:div w:id="778379820">
          <w:marLeft w:val="0"/>
          <w:marRight w:val="0"/>
          <w:marTop w:val="0"/>
          <w:marBottom w:val="0"/>
          <w:divBdr>
            <w:top w:val="none" w:sz="0" w:space="0" w:color="auto"/>
            <w:left w:val="none" w:sz="0" w:space="0" w:color="auto"/>
            <w:bottom w:val="none" w:sz="0" w:space="0" w:color="auto"/>
            <w:right w:val="none" w:sz="0" w:space="0" w:color="auto"/>
          </w:divBdr>
        </w:div>
      </w:divsChild>
    </w:div>
    <w:div w:id="39329419">
      <w:bodyDiv w:val="1"/>
      <w:marLeft w:val="0"/>
      <w:marRight w:val="0"/>
      <w:marTop w:val="0"/>
      <w:marBottom w:val="0"/>
      <w:divBdr>
        <w:top w:val="none" w:sz="0" w:space="0" w:color="auto"/>
        <w:left w:val="none" w:sz="0" w:space="0" w:color="auto"/>
        <w:bottom w:val="none" w:sz="0" w:space="0" w:color="auto"/>
        <w:right w:val="none" w:sz="0" w:space="0" w:color="auto"/>
      </w:divBdr>
    </w:div>
    <w:div w:id="39482470">
      <w:bodyDiv w:val="1"/>
      <w:marLeft w:val="0"/>
      <w:marRight w:val="0"/>
      <w:marTop w:val="0"/>
      <w:marBottom w:val="0"/>
      <w:divBdr>
        <w:top w:val="none" w:sz="0" w:space="0" w:color="auto"/>
        <w:left w:val="none" w:sz="0" w:space="0" w:color="auto"/>
        <w:bottom w:val="none" w:sz="0" w:space="0" w:color="auto"/>
        <w:right w:val="none" w:sz="0" w:space="0" w:color="auto"/>
      </w:divBdr>
    </w:div>
    <w:div w:id="39746868">
      <w:bodyDiv w:val="1"/>
      <w:marLeft w:val="0"/>
      <w:marRight w:val="0"/>
      <w:marTop w:val="0"/>
      <w:marBottom w:val="0"/>
      <w:divBdr>
        <w:top w:val="none" w:sz="0" w:space="0" w:color="auto"/>
        <w:left w:val="none" w:sz="0" w:space="0" w:color="auto"/>
        <w:bottom w:val="none" w:sz="0" w:space="0" w:color="auto"/>
        <w:right w:val="none" w:sz="0" w:space="0" w:color="auto"/>
      </w:divBdr>
    </w:div>
    <w:div w:id="39938477">
      <w:bodyDiv w:val="1"/>
      <w:marLeft w:val="0"/>
      <w:marRight w:val="0"/>
      <w:marTop w:val="0"/>
      <w:marBottom w:val="0"/>
      <w:divBdr>
        <w:top w:val="none" w:sz="0" w:space="0" w:color="auto"/>
        <w:left w:val="none" w:sz="0" w:space="0" w:color="auto"/>
        <w:bottom w:val="none" w:sz="0" w:space="0" w:color="auto"/>
        <w:right w:val="none" w:sz="0" w:space="0" w:color="auto"/>
      </w:divBdr>
    </w:div>
    <w:div w:id="40979437">
      <w:bodyDiv w:val="1"/>
      <w:marLeft w:val="0"/>
      <w:marRight w:val="0"/>
      <w:marTop w:val="0"/>
      <w:marBottom w:val="0"/>
      <w:divBdr>
        <w:top w:val="none" w:sz="0" w:space="0" w:color="auto"/>
        <w:left w:val="none" w:sz="0" w:space="0" w:color="auto"/>
        <w:bottom w:val="none" w:sz="0" w:space="0" w:color="auto"/>
        <w:right w:val="none" w:sz="0" w:space="0" w:color="auto"/>
      </w:divBdr>
    </w:div>
    <w:div w:id="41222253">
      <w:bodyDiv w:val="1"/>
      <w:marLeft w:val="0"/>
      <w:marRight w:val="0"/>
      <w:marTop w:val="0"/>
      <w:marBottom w:val="0"/>
      <w:divBdr>
        <w:top w:val="none" w:sz="0" w:space="0" w:color="auto"/>
        <w:left w:val="none" w:sz="0" w:space="0" w:color="auto"/>
        <w:bottom w:val="none" w:sz="0" w:space="0" w:color="auto"/>
        <w:right w:val="none" w:sz="0" w:space="0" w:color="auto"/>
      </w:divBdr>
    </w:div>
    <w:div w:id="41251612">
      <w:bodyDiv w:val="1"/>
      <w:marLeft w:val="0"/>
      <w:marRight w:val="0"/>
      <w:marTop w:val="0"/>
      <w:marBottom w:val="0"/>
      <w:divBdr>
        <w:top w:val="none" w:sz="0" w:space="0" w:color="auto"/>
        <w:left w:val="none" w:sz="0" w:space="0" w:color="auto"/>
        <w:bottom w:val="none" w:sz="0" w:space="0" w:color="auto"/>
        <w:right w:val="none" w:sz="0" w:space="0" w:color="auto"/>
      </w:divBdr>
    </w:div>
    <w:div w:id="41830495">
      <w:bodyDiv w:val="1"/>
      <w:marLeft w:val="0"/>
      <w:marRight w:val="0"/>
      <w:marTop w:val="0"/>
      <w:marBottom w:val="0"/>
      <w:divBdr>
        <w:top w:val="none" w:sz="0" w:space="0" w:color="auto"/>
        <w:left w:val="none" w:sz="0" w:space="0" w:color="auto"/>
        <w:bottom w:val="none" w:sz="0" w:space="0" w:color="auto"/>
        <w:right w:val="none" w:sz="0" w:space="0" w:color="auto"/>
      </w:divBdr>
    </w:div>
    <w:div w:id="41903898">
      <w:bodyDiv w:val="1"/>
      <w:marLeft w:val="0"/>
      <w:marRight w:val="0"/>
      <w:marTop w:val="0"/>
      <w:marBottom w:val="0"/>
      <w:divBdr>
        <w:top w:val="none" w:sz="0" w:space="0" w:color="auto"/>
        <w:left w:val="none" w:sz="0" w:space="0" w:color="auto"/>
        <w:bottom w:val="none" w:sz="0" w:space="0" w:color="auto"/>
        <w:right w:val="none" w:sz="0" w:space="0" w:color="auto"/>
      </w:divBdr>
    </w:div>
    <w:div w:id="42141871">
      <w:bodyDiv w:val="1"/>
      <w:marLeft w:val="0"/>
      <w:marRight w:val="0"/>
      <w:marTop w:val="0"/>
      <w:marBottom w:val="0"/>
      <w:divBdr>
        <w:top w:val="none" w:sz="0" w:space="0" w:color="auto"/>
        <w:left w:val="none" w:sz="0" w:space="0" w:color="auto"/>
        <w:bottom w:val="none" w:sz="0" w:space="0" w:color="auto"/>
        <w:right w:val="none" w:sz="0" w:space="0" w:color="auto"/>
      </w:divBdr>
    </w:div>
    <w:div w:id="42756924">
      <w:bodyDiv w:val="1"/>
      <w:marLeft w:val="0"/>
      <w:marRight w:val="0"/>
      <w:marTop w:val="0"/>
      <w:marBottom w:val="0"/>
      <w:divBdr>
        <w:top w:val="none" w:sz="0" w:space="0" w:color="auto"/>
        <w:left w:val="none" w:sz="0" w:space="0" w:color="auto"/>
        <w:bottom w:val="none" w:sz="0" w:space="0" w:color="auto"/>
        <w:right w:val="none" w:sz="0" w:space="0" w:color="auto"/>
      </w:divBdr>
    </w:div>
    <w:div w:id="42947776">
      <w:bodyDiv w:val="1"/>
      <w:marLeft w:val="0"/>
      <w:marRight w:val="0"/>
      <w:marTop w:val="0"/>
      <w:marBottom w:val="0"/>
      <w:divBdr>
        <w:top w:val="none" w:sz="0" w:space="0" w:color="auto"/>
        <w:left w:val="none" w:sz="0" w:space="0" w:color="auto"/>
        <w:bottom w:val="none" w:sz="0" w:space="0" w:color="auto"/>
        <w:right w:val="none" w:sz="0" w:space="0" w:color="auto"/>
      </w:divBdr>
    </w:div>
    <w:div w:id="43065758">
      <w:bodyDiv w:val="1"/>
      <w:marLeft w:val="0"/>
      <w:marRight w:val="0"/>
      <w:marTop w:val="0"/>
      <w:marBottom w:val="0"/>
      <w:divBdr>
        <w:top w:val="none" w:sz="0" w:space="0" w:color="auto"/>
        <w:left w:val="none" w:sz="0" w:space="0" w:color="auto"/>
        <w:bottom w:val="none" w:sz="0" w:space="0" w:color="auto"/>
        <w:right w:val="none" w:sz="0" w:space="0" w:color="auto"/>
      </w:divBdr>
      <w:divsChild>
        <w:div w:id="1180436851">
          <w:marLeft w:val="0"/>
          <w:marRight w:val="0"/>
          <w:marTop w:val="0"/>
          <w:marBottom w:val="0"/>
          <w:divBdr>
            <w:top w:val="none" w:sz="0" w:space="0" w:color="auto"/>
            <w:left w:val="none" w:sz="0" w:space="0" w:color="auto"/>
            <w:bottom w:val="none" w:sz="0" w:space="0" w:color="auto"/>
            <w:right w:val="none" w:sz="0" w:space="0" w:color="auto"/>
          </w:divBdr>
        </w:div>
      </w:divsChild>
    </w:div>
    <w:div w:id="43601104">
      <w:bodyDiv w:val="1"/>
      <w:marLeft w:val="0"/>
      <w:marRight w:val="0"/>
      <w:marTop w:val="0"/>
      <w:marBottom w:val="0"/>
      <w:divBdr>
        <w:top w:val="none" w:sz="0" w:space="0" w:color="auto"/>
        <w:left w:val="none" w:sz="0" w:space="0" w:color="auto"/>
        <w:bottom w:val="none" w:sz="0" w:space="0" w:color="auto"/>
        <w:right w:val="none" w:sz="0" w:space="0" w:color="auto"/>
      </w:divBdr>
    </w:div>
    <w:div w:id="43796204">
      <w:bodyDiv w:val="1"/>
      <w:marLeft w:val="0"/>
      <w:marRight w:val="0"/>
      <w:marTop w:val="0"/>
      <w:marBottom w:val="0"/>
      <w:divBdr>
        <w:top w:val="none" w:sz="0" w:space="0" w:color="auto"/>
        <w:left w:val="none" w:sz="0" w:space="0" w:color="auto"/>
        <w:bottom w:val="none" w:sz="0" w:space="0" w:color="auto"/>
        <w:right w:val="none" w:sz="0" w:space="0" w:color="auto"/>
      </w:divBdr>
    </w:div>
    <w:div w:id="44378785">
      <w:bodyDiv w:val="1"/>
      <w:marLeft w:val="0"/>
      <w:marRight w:val="0"/>
      <w:marTop w:val="0"/>
      <w:marBottom w:val="0"/>
      <w:divBdr>
        <w:top w:val="none" w:sz="0" w:space="0" w:color="auto"/>
        <w:left w:val="none" w:sz="0" w:space="0" w:color="auto"/>
        <w:bottom w:val="none" w:sz="0" w:space="0" w:color="auto"/>
        <w:right w:val="none" w:sz="0" w:space="0" w:color="auto"/>
      </w:divBdr>
    </w:div>
    <w:div w:id="45296388">
      <w:bodyDiv w:val="1"/>
      <w:marLeft w:val="0"/>
      <w:marRight w:val="0"/>
      <w:marTop w:val="0"/>
      <w:marBottom w:val="0"/>
      <w:divBdr>
        <w:top w:val="none" w:sz="0" w:space="0" w:color="auto"/>
        <w:left w:val="none" w:sz="0" w:space="0" w:color="auto"/>
        <w:bottom w:val="none" w:sz="0" w:space="0" w:color="auto"/>
        <w:right w:val="none" w:sz="0" w:space="0" w:color="auto"/>
      </w:divBdr>
    </w:div>
    <w:div w:id="45687359">
      <w:bodyDiv w:val="1"/>
      <w:marLeft w:val="0"/>
      <w:marRight w:val="0"/>
      <w:marTop w:val="0"/>
      <w:marBottom w:val="0"/>
      <w:divBdr>
        <w:top w:val="none" w:sz="0" w:space="0" w:color="auto"/>
        <w:left w:val="none" w:sz="0" w:space="0" w:color="auto"/>
        <w:bottom w:val="none" w:sz="0" w:space="0" w:color="auto"/>
        <w:right w:val="none" w:sz="0" w:space="0" w:color="auto"/>
      </w:divBdr>
    </w:div>
    <w:div w:id="45691077">
      <w:bodyDiv w:val="1"/>
      <w:marLeft w:val="0"/>
      <w:marRight w:val="0"/>
      <w:marTop w:val="0"/>
      <w:marBottom w:val="0"/>
      <w:divBdr>
        <w:top w:val="none" w:sz="0" w:space="0" w:color="auto"/>
        <w:left w:val="none" w:sz="0" w:space="0" w:color="auto"/>
        <w:bottom w:val="none" w:sz="0" w:space="0" w:color="auto"/>
        <w:right w:val="none" w:sz="0" w:space="0" w:color="auto"/>
      </w:divBdr>
    </w:div>
    <w:div w:id="45765585">
      <w:bodyDiv w:val="1"/>
      <w:marLeft w:val="0"/>
      <w:marRight w:val="0"/>
      <w:marTop w:val="0"/>
      <w:marBottom w:val="0"/>
      <w:divBdr>
        <w:top w:val="none" w:sz="0" w:space="0" w:color="auto"/>
        <w:left w:val="none" w:sz="0" w:space="0" w:color="auto"/>
        <w:bottom w:val="none" w:sz="0" w:space="0" w:color="auto"/>
        <w:right w:val="none" w:sz="0" w:space="0" w:color="auto"/>
      </w:divBdr>
    </w:div>
    <w:div w:id="45956424">
      <w:bodyDiv w:val="1"/>
      <w:marLeft w:val="0"/>
      <w:marRight w:val="0"/>
      <w:marTop w:val="0"/>
      <w:marBottom w:val="0"/>
      <w:divBdr>
        <w:top w:val="none" w:sz="0" w:space="0" w:color="auto"/>
        <w:left w:val="none" w:sz="0" w:space="0" w:color="auto"/>
        <w:bottom w:val="none" w:sz="0" w:space="0" w:color="auto"/>
        <w:right w:val="none" w:sz="0" w:space="0" w:color="auto"/>
      </w:divBdr>
    </w:div>
    <w:div w:id="46221397">
      <w:bodyDiv w:val="1"/>
      <w:marLeft w:val="0"/>
      <w:marRight w:val="0"/>
      <w:marTop w:val="0"/>
      <w:marBottom w:val="0"/>
      <w:divBdr>
        <w:top w:val="none" w:sz="0" w:space="0" w:color="auto"/>
        <w:left w:val="none" w:sz="0" w:space="0" w:color="auto"/>
        <w:bottom w:val="none" w:sz="0" w:space="0" w:color="auto"/>
        <w:right w:val="none" w:sz="0" w:space="0" w:color="auto"/>
      </w:divBdr>
    </w:div>
    <w:div w:id="46534037">
      <w:bodyDiv w:val="1"/>
      <w:marLeft w:val="0"/>
      <w:marRight w:val="0"/>
      <w:marTop w:val="0"/>
      <w:marBottom w:val="0"/>
      <w:divBdr>
        <w:top w:val="none" w:sz="0" w:space="0" w:color="auto"/>
        <w:left w:val="none" w:sz="0" w:space="0" w:color="auto"/>
        <w:bottom w:val="none" w:sz="0" w:space="0" w:color="auto"/>
        <w:right w:val="none" w:sz="0" w:space="0" w:color="auto"/>
      </w:divBdr>
    </w:div>
    <w:div w:id="46730149">
      <w:bodyDiv w:val="1"/>
      <w:marLeft w:val="0"/>
      <w:marRight w:val="0"/>
      <w:marTop w:val="0"/>
      <w:marBottom w:val="0"/>
      <w:divBdr>
        <w:top w:val="none" w:sz="0" w:space="0" w:color="auto"/>
        <w:left w:val="none" w:sz="0" w:space="0" w:color="auto"/>
        <w:bottom w:val="none" w:sz="0" w:space="0" w:color="auto"/>
        <w:right w:val="none" w:sz="0" w:space="0" w:color="auto"/>
      </w:divBdr>
    </w:div>
    <w:div w:id="46996228">
      <w:bodyDiv w:val="1"/>
      <w:marLeft w:val="0"/>
      <w:marRight w:val="0"/>
      <w:marTop w:val="0"/>
      <w:marBottom w:val="0"/>
      <w:divBdr>
        <w:top w:val="none" w:sz="0" w:space="0" w:color="auto"/>
        <w:left w:val="none" w:sz="0" w:space="0" w:color="auto"/>
        <w:bottom w:val="none" w:sz="0" w:space="0" w:color="auto"/>
        <w:right w:val="none" w:sz="0" w:space="0" w:color="auto"/>
      </w:divBdr>
    </w:div>
    <w:div w:id="46998316">
      <w:bodyDiv w:val="1"/>
      <w:marLeft w:val="0"/>
      <w:marRight w:val="0"/>
      <w:marTop w:val="0"/>
      <w:marBottom w:val="0"/>
      <w:divBdr>
        <w:top w:val="none" w:sz="0" w:space="0" w:color="auto"/>
        <w:left w:val="none" w:sz="0" w:space="0" w:color="auto"/>
        <w:bottom w:val="none" w:sz="0" w:space="0" w:color="auto"/>
        <w:right w:val="none" w:sz="0" w:space="0" w:color="auto"/>
      </w:divBdr>
    </w:div>
    <w:div w:id="47387559">
      <w:bodyDiv w:val="1"/>
      <w:marLeft w:val="0"/>
      <w:marRight w:val="0"/>
      <w:marTop w:val="0"/>
      <w:marBottom w:val="0"/>
      <w:divBdr>
        <w:top w:val="none" w:sz="0" w:space="0" w:color="auto"/>
        <w:left w:val="none" w:sz="0" w:space="0" w:color="auto"/>
        <w:bottom w:val="none" w:sz="0" w:space="0" w:color="auto"/>
        <w:right w:val="none" w:sz="0" w:space="0" w:color="auto"/>
      </w:divBdr>
    </w:div>
    <w:div w:id="47456633">
      <w:bodyDiv w:val="1"/>
      <w:marLeft w:val="0"/>
      <w:marRight w:val="0"/>
      <w:marTop w:val="0"/>
      <w:marBottom w:val="0"/>
      <w:divBdr>
        <w:top w:val="none" w:sz="0" w:space="0" w:color="auto"/>
        <w:left w:val="none" w:sz="0" w:space="0" w:color="auto"/>
        <w:bottom w:val="none" w:sz="0" w:space="0" w:color="auto"/>
        <w:right w:val="none" w:sz="0" w:space="0" w:color="auto"/>
      </w:divBdr>
    </w:div>
    <w:div w:id="48456025">
      <w:bodyDiv w:val="1"/>
      <w:marLeft w:val="0"/>
      <w:marRight w:val="0"/>
      <w:marTop w:val="0"/>
      <w:marBottom w:val="0"/>
      <w:divBdr>
        <w:top w:val="none" w:sz="0" w:space="0" w:color="auto"/>
        <w:left w:val="none" w:sz="0" w:space="0" w:color="auto"/>
        <w:bottom w:val="none" w:sz="0" w:space="0" w:color="auto"/>
        <w:right w:val="none" w:sz="0" w:space="0" w:color="auto"/>
      </w:divBdr>
    </w:div>
    <w:div w:id="48458844">
      <w:bodyDiv w:val="1"/>
      <w:marLeft w:val="0"/>
      <w:marRight w:val="0"/>
      <w:marTop w:val="0"/>
      <w:marBottom w:val="0"/>
      <w:divBdr>
        <w:top w:val="none" w:sz="0" w:space="0" w:color="auto"/>
        <w:left w:val="none" w:sz="0" w:space="0" w:color="auto"/>
        <w:bottom w:val="none" w:sz="0" w:space="0" w:color="auto"/>
        <w:right w:val="none" w:sz="0" w:space="0" w:color="auto"/>
      </w:divBdr>
    </w:div>
    <w:div w:id="48580321">
      <w:bodyDiv w:val="1"/>
      <w:marLeft w:val="0"/>
      <w:marRight w:val="0"/>
      <w:marTop w:val="0"/>
      <w:marBottom w:val="0"/>
      <w:divBdr>
        <w:top w:val="none" w:sz="0" w:space="0" w:color="auto"/>
        <w:left w:val="none" w:sz="0" w:space="0" w:color="auto"/>
        <w:bottom w:val="none" w:sz="0" w:space="0" w:color="auto"/>
        <w:right w:val="none" w:sz="0" w:space="0" w:color="auto"/>
      </w:divBdr>
    </w:div>
    <w:div w:id="48918738">
      <w:bodyDiv w:val="1"/>
      <w:marLeft w:val="0"/>
      <w:marRight w:val="0"/>
      <w:marTop w:val="0"/>
      <w:marBottom w:val="0"/>
      <w:divBdr>
        <w:top w:val="none" w:sz="0" w:space="0" w:color="auto"/>
        <w:left w:val="none" w:sz="0" w:space="0" w:color="auto"/>
        <w:bottom w:val="none" w:sz="0" w:space="0" w:color="auto"/>
        <w:right w:val="none" w:sz="0" w:space="0" w:color="auto"/>
      </w:divBdr>
    </w:div>
    <w:div w:id="49040325">
      <w:bodyDiv w:val="1"/>
      <w:marLeft w:val="0"/>
      <w:marRight w:val="0"/>
      <w:marTop w:val="0"/>
      <w:marBottom w:val="0"/>
      <w:divBdr>
        <w:top w:val="none" w:sz="0" w:space="0" w:color="auto"/>
        <w:left w:val="none" w:sz="0" w:space="0" w:color="auto"/>
        <w:bottom w:val="none" w:sz="0" w:space="0" w:color="auto"/>
        <w:right w:val="none" w:sz="0" w:space="0" w:color="auto"/>
      </w:divBdr>
    </w:div>
    <w:div w:id="49115979">
      <w:bodyDiv w:val="1"/>
      <w:marLeft w:val="0"/>
      <w:marRight w:val="0"/>
      <w:marTop w:val="0"/>
      <w:marBottom w:val="0"/>
      <w:divBdr>
        <w:top w:val="none" w:sz="0" w:space="0" w:color="auto"/>
        <w:left w:val="none" w:sz="0" w:space="0" w:color="auto"/>
        <w:bottom w:val="none" w:sz="0" w:space="0" w:color="auto"/>
        <w:right w:val="none" w:sz="0" w:space="0" w:color="auto"/>
      </w:divBdr>
    </w:div>
    <w:div w:id="49227845">
      <w:bodyDiv w:val="1"/>
      <w:marLeft w:val="0"/>
      <w:marRight w:val="0"/>
      <w:marTop w:val="0"/>
      <w:marBottom w:val="0"/>
      <w:divBdr>
        <w:top w:val="none" w:sz="0" w:space="0" w:color="auto"/>
        <w:left w:val="none" w:sz="0" w:space="0" w:color="auto"/>
        <w:bottom w:val="none" w:sz="0" w:space="0" w:color="auto"/>
        <w:right w:val="none" w:sz="0" w:space="0" w:color="auto"/>
      </w:divBdr>
    </w:div>
    <w:div w:id="49230263">
      <w:bodyDiv w:val="1"/>
      <w:marLeft w:val="0"/>
      <w:marRight w:val="0"/>
      <w:marTop w:val="0"/>
      <w:marBottom w:val="0"/>
      <w:divBdr>
        <w:top w:val="none" w:sz="0" w:space="0" w:color="auto"/>
        <w:left w:val="none" w:sz="0" w:space="0" w:color="auto"/>
        <w:bottom w:val="none" w:sz="0" w:space="0" w:color="auto"/>
        <w:right w:val="none" w:sz="0" w:space="0" w:color="auto"/>
      </w:divBdr>
      <w:divsChild>
        <w:div w:id="1458597926">
          <w:marLeft w:val="0"/>
          <w:marRight w:val="0"/>
          <w:marTop w:val="0"/>
          <w:marBottom w:val="0"/>
          <w:divBdr>
            <w:top w:val="none" w:sz="0" w:space="0" w:color="auto"/>
            <w:left w:val="none" w:sz="0" w:space="0" w:color="auto"/>
            <w:bottom w:val="none" w:sz="0" w:space="0" w:color="auto"/>
            <w:right w:val="none" w:sz="0" w:space="0" w:color="auto"/>
          </w:divBdr>
        </w:div>
      </w:divsChild>
    </w:div>
    <w:div w:id="49381169">
      <w:bodyDiv w:val="1"/>
      <w:marLeft w:val="0"/>
      <w:marRight w:val="0"/>
      <w:marTop w:val="0"/>
      <w:marBottom w:val="0"/>
      <w:divBdr>
        <w:top w:val="none" w:sz="0" w:space="0" w:color="auto"/>
        <w:left w:val="none" w:sz="0" w:space="0" w:color="auto"/>
        <w:bottom w:val="none" w:sz="0" w:space="0" w:color="auto"/>
        <w:right w:val="none" w:sz="0" w:space="0" w:color="auto"/>
      </w:divBdr>
    </w:div>
    <w:div w:id="49427523">
      <w:bodyDiv w:val="1"/>
      <w:marLeft w:val="0"/>
      <w:marRight w:val="0"/>
      <w:marTop w:val="0"/>
      <w:marBottom w:val="0"/>
      <w:divBdr>
        <w:top w:val="none" w:sz="0" w:space="0" w:color="auto"/>
        <w:left w:val="none" w:sz="0" w:space="0" w:color="auto"/>
        <w:bottom w:val="none" w:sz="0" w:space="0" w:color="auto"/>
        <w:right w:val="none" w:sz="0" w:space="0" w:color="auto"/>
      </w:divBdr>
    </w:div>
    <w:div w:id="49497715">
      <w:bodyDiv w:val="1"/>
      <w:marLeft w:val="0"/>
      <w:marRight w:val="0"/>
      <w:marTop w:val="0"/>
      <w:marBottom w:val="0"/>
      <w:divBdr>
        <w:top w:val="none" w:sz="0" w:space="0" w:color="auto"/>
        <w:left w:val="none" w:sz="0" w:space="0" w:color="auto"/>
        <w:bottom w:val="none" w:sz="0" w:space="0" w:color="auto"/>
        <w:right w:val="none" w:sz="0" w:space="0" w:color="auto"/>
      </w:divBdr>
    </w:div>
    <w:div w:id="49547023">
      <w:bodyDiv w:val="1"/>
      <w:marLeft w:val="0"/>
      <w:marRight w:val="0"/>
      <w:marTop w:val="0"/>
      <w:marBottom w:val="0"/>
      <w:divBdr>
        <w:top w:val="none" w:sz="0" w:space="0" w:color="auto"/>
        <w:left w:val="none" w:sz="0" w:space="0" w:color="auto"/>
        <w:bottom w:val="none" w:sz="0" w:space="0" w:color="auto"/>
        <w:right w:val="none" w:sz="0" w:space="0" w:color="auto"/>
      </w:divBdr>
    </w:div>
    <w:div w:id="50274684">
      <w:bodyDiv w:val="1"/>
      <w:marLeft w:val="0"/>
      <w:marRight w:val="0"/>
      <w:marTop w:val="0"/>
      <w:marBottom w:val="0"/>
      <w:divBdr>
        <w:top w:val="none" w:sz="0" w:space="0" w:color="auto"/>
        <w:left w:val="none" w:sz="0" w:space="0" w:color="auto"/>
        <w:bottom w:val="none" w:sz="0" w:space="0" w:color="auto"/>
        <w:right w:val="none" w:sz="0" w:space="0" w:color="auto"/>
      </w:divBdr>
    </w:div>
    <w:div w:id="50349946">
      <w:bodyDiv w:val="1"/>
      <w:marLeft w:val="0"/>
      <w:marRight w:val="0"/>
      <w:marTop w:val="0"/>
      <w:marBottom w:val="0"/>
      <w:divBdr>
        <w:top w:val="none" w:sz="0" w:space="0" w:color="auto"/>
        <w:left w:val="none" w:sz="0" w:space="0" w:color="auto"/>
        <w:bottom w:val="none" w:sz="0" w:space="0" w:color="auto"/>
        <w:right w:val="none" w:sz="0" w:space="0" w:color="auto"/>
      </w:divBdr>
      <w:divsChild>
        <w:div w:id="1340960809">
          <w:marLeft w:val="0"/>
          <w:marRight w:val="0"/>
          <w:marTop w:val="0"/>
          <w:marBottom w:val="0"/>
          <w:divBdr>
            <w:top w:val="none" w:sz="0" w:space="0" w:color="auto"/>
            <w:left w:val="none" w:sz="0" w:space="0" w:color="auto"/>
            <w:bottom w:val="none" w:sz="0" w:space="0" w:color="auto"/>
            <w:right w:val="none" w:sz="0" w:space="0" w:color="auto"/>
          </w:divBdr>
        </w:div>
      </w:divsChild>
    </w:div>
    <w:div w:id="50354424">
      <w:bodyDiv w:val="1"/>
      <w:marLeft w:val="0"/>
      <w:marRight w:val="0"/>
      <w:marTop w:val="0"/>
      <w:marBottom w:val="0"/>
      <w:divBdr>
        <w:top w:val="none" w:sz="0" w:space="0" w:color="auto"/>
        <w:left w:val="none" w:sz="0" w:space="0" w:color="auto"/>
        <w:bottom w:val="none" w:sz="0" w:space="0" w:color="auto"/>
        <w:right w:val="none" w:sz="0" w:space="0" w:color="auto"/>
      </w:divBdr>
    </w:div>
    <w:div w:id="50467631">
      <w:bodyDiv w:val="1"/>
      <w:marLeft w:val="0"/>
      <w:marRight w:val="0"/>
      <w:marTop w:val="0"/>
      <w:marBottom w:val="0"/>
      <w:divBdr>
        <w:top w:val="none" w:sz="0" w:space="0" w:color="auto"/>
        <w:left w:val="none" w:sz="0" w:space="0" w:color="auto"/>
        <w:bottom w:val="none" w:sz="0" w:space="0" w:color="auto"/>
        <w:right w:val="none" w:sz="0" w:space="0" w:color="auto"/>
      </w:divBdr>
    </w:div>
    <w:div w:id="50815856">
      <w:bodyDiv w:val="1"/>
      <w:marLeft w:val="0"/>
      <w:marRight w:val="0"/>
      <w:marTop w:val="0"/>
      <w:marBottom w:val="0"/>
      <w:divBdr>
        <w:top w:val="none" w:sz="0" w:space="0" w:color="auto"/>
        <w:left w:val="none" w:sz="0" w:space="0" w:color="auto"/>
        <w:bottom w:val="none" w:sz="0" w:space="0" w:color="auto"/>
        <w:right w:val="none" w:sz="0" w:space="0" w:color="auto"/>
      </w:divBdr>
    </w:div>
    <w:div w:id="51007579">
      <w:bodyDiv w:val="1"/>
      <w:marLeft w:val="0"/>
      <w:marRight w:val="0"/>
      <w:marTop w:val="0"/>
      <w:marBottom w:val="0"/>
      <w:divBdr>
        <w:top w:val="none" w:sz="0" w:space="0" w:color="auto"/>
        <w:left w:val="none" w:sz="0" w:space="0" w:color="auto"/>
        <w:bottom w:val="none" w:sz="0" w:space="0" w:color="auto"/>
        <w:right w:val="none" w:sz="0" w:space="0" w:color="auto"/>
      </w:divBdr>
    </w:div>
    <w:div w:id="51738563">
      <w:bodyDiv w:val="1"/>
      <w:marLeft w:val="0"/>
      <w:marRight w:val="0"/>
      <w:marTop w:val="0"/>
      <w:marBottom w:val="0"/>
      <w:divBdr>
        <w:top w:val="none" w:sz="0" w:space="0" w:color="auto"/>
        <w:left w:val="none" w:sz="0" w:space="0" w:color="auto"/>
        <w:bottom w:val="none" w:sz="0" w:space="0" w:color="auto"/>
        <w:right w:val="none" w:sz="0" w:space="0" w:color="auto"/>
      </w:divBdr>
    </w:div>
    <w:div w:id="51778404">
      <w:bodyDiv w:val="1"/>
      <w:marLeft w:val="0"/>
      <w:marRight w:val="0"/>
      <w:marTop w:val="0"/>
      <w:marBottom w:val="0"/>
      <w:divBdr>
        <w:top w:val="none" w:sz="0" w:space="0" w:color="auto"/>
        <w:left w:val="none" w:sz="0" w:space="0" w:color="auto"/>
        <w:bottom w:val="none" w:sz="0" w:space="0" w:color="auto"/>
        <w:right w:val="none" w:sz="0" w:space="0" w:color="auto"/>
      </w:divBdr>
    </w:div>
    <w:div w:id="51850111">
      <w:bodyDiv w:val="1"/>
      <w:marLeft w:val="0"/>
      <w:marRight w:val="0"/>
      <w:marTop w:val="0"/>
      <w:marBottom w:val="0"/>
      <w:divBdr>
        <w:top w:val="none" w:sz="0" w:space="0" w:color="auto"/>
        <w:left w:val="none" w:sz="0" w:space="0" w:color="auto"/>
        <w:bottom w:val="none" w:sz="0" w:space="0" w:color="auto"/>
        <w:right w:val="none" w:sz="0" w:space="0" w:color="auto"/>
      </w:divBdr>
    </w:div>
    <w:div w:id="52236432">
      <w:bodyDiv w:val="1"/>
      <w:marLeft w:val="0"/>
      <w:marRight w:val="0"/>
      <w:marTop w:val="0"/>
      <w:marBottom w:val="0"/>
      <w:divBdr>
        <w:top w:val="none" w:sz="0" w:space="0" w:color="auto"/>
        <w:left w:val="none" w:sz="0" w:space="0" w:color="auto"/>
        <w:bottom w:val="none" w:sz="0" w:space="0" w:color="auto"/>
        <w:right w:val="none" w:sz="0" w:space="0" w:color="auto"/>
      </w:divBdr>
    </w:div>
    <w:div w:id="52386411">
      <w:bodyDiv w:val="1"/>
      <w:marLeft w:val="0"/>
      <w:marRight w:val="0"/>
      <w:marTop w:val="0"/>
      <w:marBottom w:val="0"/>
      <w:divBdr>
        <w:top w:val="none" w:sz="0" w:space="0" w:color="auto"/>
        <w:left w:val="none" w:sz="0" w:space="0" w:color="auto"/>
        <w:bottom w:val="none" w:sz="0" w:space="0" w:color="auto"/>
        <w:right w:val="none" w:sz="0" w:space="0" w:color="auto"/>
      </w:divBdr>
    </w:div>
    <w:div w:id="52655070">
      <w:bodyDiv w:val="1"/>
      <w:marLeft w:val="0"/>
      <w:marRight w:val="0"/>
      <w:marTop w:val="0"/>
      <w:marBottom w:val="0"/>
      <w:divBdr>
        <w:top w:val="none" w:sz="0" w:space="0" w:color="auto"/>
        <w:left w:val="none" w:sz="0" w:space="0" w:color="auto"/>
        <w:bottom w:val="none" w:sz="0" w:space="0" w:color="auto"/>
        <w:right w:val="none" w:sz="0" w:space="0" w:color="auto"/>
      </w:divBdr>
      <w:divsChild>
        <w:div w:id="322512849">
          <w:marLeft w:val="0"/>
          <w:marRight w:val="0"/>
          <w:marTop w:val="0"/>
          <w:marBottom w:val="0"/>
          <w:divBdr>
            <w:top w:val="none" w:sz="0" w:space="0" w:color="auto"/>
            <w:left w:val="none" w:sz="0" w:space="0" w:color="auto"/>
            <w:bottom w:val="none" w:sz="0" w:space="0" w:color="auto"/>
            <w:right w:val="none" w:sz="0" w:space="0" w:color="auto"/>
          </w:divBdr>
        </w:div>
      </w:divsChild>
    </w:div>
    <w:div w:id="52700935">
      <w:bodyDiv w:val="1"/>
      <w:marLeft w:val="0"/>
      <w:marRight w:val="0"/>
      <w:marTop w:val="0"/>
      <w:marBottom w:val="0"/>
      <w:divBdr>
        <w:top w:val="none" w:sz="0" w:space="0" w:color="auto"/>
        <w:left w:val="none" w:sz="0" w:space="0" w:color="auto"/>
        <w:bottom w:val="none" w:sz="0" w:space="0" w:color="auto"/>
        <w:right w:val="none" w:sz="0" w:space="0" w:color="auto"/>
      </w:divBdr>
    </w:div>
    <w:div w:id="53236656">
      <w:bodyDiv w:val="1"/>
      <w:marLeft w:val="0"/>
      <w:marRight w:val="0"/>
      <w:marTop w:val="0"/>
      <w:marBottom w:val="0"/>
      <w:divBdr>
        <w:top w:val="none" w:sz="0" w:space="0" w:color="auto"/>
        <w:left w:val="none" w:sz="0" w:space="0" w:color="auto"/>
        <w:bottom w:val="none" w:sz="0" w:space="0" w:color="auto"/>
        <w:right w:val="none" w:sz="0" w:space="0" w:color="auto"/>
      </w:divBdr>
    </w:div>
    <w:div w:id="53626010">
      <w:bodyDiv w:val="1"/>
      <w:marLeft w:val="0"/>
      <w:marRight w:val="0"/>
      <w:marTop w:val="0"/>
      <w:marBottom w:val="0"/>
      <w:divBdr>
        <w:top w:val="none" w:sz="0" w:space="0" w:color="auto"/>
        <w:left w:val="none" w:sz="0" w:space="0" w:color="auto"/>
        <w:bottom w:val="none" w:sz="0" w:space="0" w:color="auto"/>
        <w:right w:val="none" w:sz="0" w:space="0" w:color="auto"/>
      </w:divBdr>
    </w:div>
    <w:div w:id="53626718">
      <w:bodyDiv w:val="1"/>
      <w:marLeft w:val="0"/>
      <w:marRight w:val="0"/>
      <w:marTop w:val="0"/>
      <w:marBottom w:val="0"/>
      <w:divBdr>
        <w:top w:val="none" w:sz="0" w:space="0" w:color="auto"/>
        <w:left w:val="none" w:sz="0" w:space="0" w:color="auto"/>
        <w:bottom w:val="none" w:sz="0" w:space="0" w:color="auto"/>
        <w:right w:val="none" w:sz="0" w:space="0" w:color="auto"/>
      </w:divBdr>
    </w:div>
    <w:div w:id="53626895">
      <w:bodyDiv w:val="1"/>
      <w:marLeft w:val="0"/>
      <w:marRight w:val="0"/>
      <w:marTop w:val="0"/>
      <w:marBottom w:val="0"/>
      <w:divBdr>
        <w:top w:val="none" w:sz="0" w:space="0" w:color="auto"/>
        <w:left w:val="none" w:sz="0" w:space="0" w:color="auto"/>
        <w:bottom w:val="none" w:sz="0" w:space="0" w:color="auto"/>
        <w:right w:val="none" w:sz="0" w:space="0" w:color="auto"/>
      </w:divBdr>
    </w:div>
    <w:div w:id="53817403">
      <w:bodyDiv w:val="1"/>
      <w:marLeft w:val="0"/>
      <w:marRight w:val="0"/>
      <w:marTop w:val="0"/>
      <w:marBottom w:val="0"/>
      <w:divBdr>
        <w:top w:val="none" w:sz="0" w:space="0" w:color="auto"/>
        <w:left w:val="none" w:sz="0" w:space="0" w:color="auto"/>
        <w:bottom w:val="none" w:sz="0" w:space="0" w:color="auto"/>
        <w:right w:val="none" w:sz="0" w:space="0" w:color="auto"/>
      </w:divBdr>
    </w:div>
    <w:div w:id="54280219">
      <w:bodyDiv w:val="1"/>
      <w:marLeft w:val="0"/>
      <w:marRight w:val="0"/>
      <w:marTop w:val="0"/>
      <w:marBottom w:val="0"/>
      <w:divBdr>
        <w:top w:val="none" w:sz="0" w:space="0" w:color="auto"/>
        <w:left w:val="none" w:sz="0" w:space="0" w:color="auto"/>
        <w:bottom w:val="none" w:sz="0" w:space="0" w:color="auto"/>
        <w:right w:val="none" w:sz="0" w:space="0" w:color="auto"/>
      </w:divBdr>
    </w:div>
    <w:div w:id="54396303">
      <w:bodyDiv w:val="1"/>
      <w:marLeft w:val="0"/>
      <w:marRight w:val="0"/>
      <w:marTop w:val="0"/>
      <w:marBottom w:val="0"/>
      <w:divBdr>
        <w:top w:val="none" w:sz="0" w:space="0" w:color="auto"/>
        <w:left w:val="none" w:sz="0" w:space="0" w:color="auto"/>
        <w:bottom w:val="none" w:sz="0" w:space="0" w:color="auto"/>
        <w:right w:val="none" w:sz="0" w:space="0" w:color="auto"/>
      </w:divBdr>
    </w:div>
    <w:div w:id="54472260">
      <w:bodyDiv w:val="1"/>
      <w:marLeft w:val="0"/>
      <w:marRight w:val="0"/>
      <w:marTop w:val="0"/>
      <w:marBottom w:val="0"/>
      <w:divBdr>
        <w:top w:val="none" w:sz="0" w:space="0" w:color="auto"/>
        <w:left w:val="none" w:sz="0" w:space="0" w:color="auto"/>
        <w:bottom w:val="none" w:sz="0" w:space="0" w:color="auto"/>
        <w:right w:val="none" w:sz="0" w:space="0" w:color="auto"/>
      </w:divBdr>
    </w:div>
    <w:div w:id="54548909">
      <w:bodyDiv w:val="1"/>
      <w:marLeft w:val="0"/>
      <w:marRight w:val="0"/>
      <w:marTop w:val="0"/>
      <w:marBottom w:val="0"/>
      <w:divBdr>
        <w:top w:val="none" w:sz="0" w:space="0" w:color="auto"/>
        <w:left w:val="none" w:sz="0" w:space="0" w:color="auto"/>
        <w:bottom w:val="none" w:sz="0" w:space="0" w:color="auto"/>
        <w:right w:val="none" w:sz="0" w:space="0" w:color="auto"/>
      </w:divBdr>
    </w:div>
    <w:div w:id="54856887">
      <w:bodyDiv w:val="1"/>
      <w:marLeft w:val="0"/>
      <w:marRight w:val="0"/>
      <w:marTop w:val="0"/>
      <w:marBottom w:val="0"/>
      <w:divBdr>
        <w:top w:val="none" w:sz="0" w:space="0" w:color="auto"/>
        <w:left w:val="none" w:sz="0" w:space="0" w:color="auto"/>
        <w:bottom w:val="none" w:sz="0" w:space="0" w:color="auto"/>
        <w:right w:val="none" w:sz="0" w:space="0" w:color="auto"/>
      </w:divBdr>
    </w:div>
    <w:div w:id="55401113">
      <w:bodyDiv w:val="1"/>
      <w:marLeft w:val="0"/>
      <w:marRight w:val="0"/>
      <w:marTop w:val="0"/>
      <w:marBottom w:val="0"/>
      <w:divBdr>
        <w:top w:val="none" w:sz="0" w:space="0" w:color="auto"/>
        <w:left w:val="none" w:sz="0" w:space="0" w:color="auto"/>
        <w:bottom w:val="none" w:sz="0" w:space="0" w:color="auto"/>
        <w:right w:val="none" w:sz="0" w:space="0" w:color="auto"/>
      </w:divBdr>
    </w:div>
    <w:div w:id="55473612">
      <w:bodyDiv w:val="1"/>
      <w:marLeft w:val="0"/>
      <w:marRight w:val="0"/>
      <w:marTop w:val="0"/>
      <w:marBottom w:val="0"/>
      <w:divBdr>
        <w:top w:val="none" w:sz="0" w:space="0" w:color="auto"/>
        <w:left w:val="none" w:sz="0" w:space="0" w:color="auto"/>
        <w:bottom w:val="none" w:sz="0" w:space="0" w:color="auto"/>
        <w:right w:val="none" w:sz="0" w:space="0" w:color="auto"/>
      </w:divBdr>
    </w:div>
    <w:div w:id="55475658">
      <w:bodyDiv w:val="1"/>
      <w:marLeft w:val="0"/>
      <w:marRight w:val="0"/>
      <w:marTop w:val="0"/>
      <w:marBottom w:val="0"/>
      <w:divBdr>
        <w:top w:val="none" w:sz="0" w:space="0" w:color="auto"/>
        <w:left w:val="none" w:sz="0" w:space="0" w:color="auto"/>
        <w:bottom w:val="none" w:sz="0" w:space="0" w:color="auto"/>
        <w:right w:val="none" w:sz="0" w:space="0" w:color="auto"/>
      </w:divBdr>
    </w:div>
    <w:div w:id="55594649">
      <w:bodyDiv w:val="1"/>
      <w:marLeft w:val="0"/>
      <w:marRight w:val="0"/>
      <w:marTop w:val="0"/>
      <w:marBottom w:val="0"/>
      <w:divBdr>
        <w:top w:val="none" w:sz="0" w:space="0" w:color="auto"/>
        <w:left w:val="none" w:sz="0" w:space="0" w:color="auto"/>
        <w:bottom w:val="none" w:sz="0" w:space="0" w:color="auto"/>
        <w:right w:val="none" w:sz="0" w:space="0" w:color="auto"/>
      </w:divBdr>
      <w:divsChild>
        <w:div w:id="1500389905">
          <w:marLeft w:val="0"/>
          <w:marRight w:val="0"/>
          <w:marTop w:val="0"/>
          <w:marBottom w:val="0"/>
          <w:divBdr>
            <w:top w:val="none" w:sz="0" w:space="0" w:color="auto"/>
            <w:left w:val="none" w:sz="0" w:space="0" w:color="auto"/>
            <w:bottom w:val="none" w:sz="0" w:space="0" w:color="auto"/>
            <w:right w:val="none" w:sz="0" w:space="0" w:color="auto"/>
          </w:divBdr>
        </w:div>
      </w:divsChild>
    </w:div>
    <w:div w:id="55787507">
      <w:bodyDiv w:val="1"/>
      <w:marLeft w:val="0"/>
      <w:marRight w:val="0"/>
      <w:marTop w:val="0"/>
      <w:marBottom w:val="0"/>
      <w:divBdr>
        <w:top w:val="none" w:sz="0" w:space="0" w:color="auto"/>
        <w:left w:val="none" w:sz="0" w:space="0" w:color="auto"/>
        <w:bottom w:val="none" w:sz="0" w:space="0" w:color="auto"/>
        <w:right w:val="none" w:sz="0" w:space="0" w:color="auto"/>
      </w:divBdr>
    </w:div>
    <w:div w:id="55931240">
      <w:bodyDiv w:val="1"/>
      <w:marLeft w:val="0"/>
      <w:marRight w:val="0"/>
      <w:marTop w:val="0"/>
      <w:marBottom w:val="0"/>
      <w:divBdr>
        <w:top w:val="none" w:sz="0" w:space="0" w:color="auto"/>
        <w:left w:val="none" w:sz="0" w:space="0" w:color="auto"/>
        <w:bottom w:val="none" w:sz="0" w:space="0" w:color="auto"/>
        <w:right w:val="none" w:sz="0" w:space="0" w:color="auto"/>
      </w:divBdr>
    </w:div>
    <w:div w:id="56169054">
      <w:bodyDiv w:val="1"/>
      <w:marLeft w:val="0"/>
      <w:marRight w:val="0"/>
      <w:marTop w:val="0"/>
      <w:marBottom w:val="0"/>
      <w:divBdr>
        <w:top w:val="none" w:sz="0" w:space="0" w:color="auto"/>
        <w:left w:val="none" w:sz="0" w:space="0" w:color="auto"/>
        <w:bottom w:val="none" w:sz="0" w:space="0" w:color="auto"/>
        <w:right w:val="none" w:sz="0" w:space="0" w:color="auto"/>
      </w:divBdr>
    </w:div>
    <w:div w:id="56318515">
      <w:bodyDiv w:val="1"/>
      <w:marLeft w:val="0"/>
      <w:marRight w:val="0"/>
      <w:marTop w:val="0"/>
      <w:marBottom w:val="0"/>
      <w:divBdr>
        <w:top w:val="none" w:sz="0" w:space="0" w:color="auto"/>
        <w:left w:val="none" w:sz="0" w:space="0" w:color="auto"/>
        <w:bottom w:val="none" w:sz="0" w:space="0" w:color="auto"/>
        <w:right w:val="none" w:sz="0" w:space="0" w:color="auto"/>
      </w:divBdr>
    </w:div>
    <w:div w:id="56826425">
      <w:bodyDiv w:val="1"/>
      <w:marLeft w:val="0"/>
      <w:marRight w:val="0"/>
      <w:marTop w:val="0"/>
      <w:marBottom w:val="0"/>
      <w:divBdr>
        <w:top w:val="none" w:sz="0" w:space="0" w:color="auto"/>
        <w:left w:val="none" w:sz="0" w:space="0" w:color="auto"/>
        <w:bottom w:val="none" w:sz="0" w:space="0" w:color="auto"/>
        <w:right w:val="none" w:sz="0" w:space="0" w:color="auto"/>
      </w:divBdr>
    </w:div>
    <w:div w:id="57364215">
      <w:bodyDiv w:val="1"/>
      <w:marLeft w:val="0"/>
      <w:marRight w:val="0"/>
      <w:marTop w:val="0"/>
      <w:marBottom w:val="0"/>
      <w:divBdr>
        <w:top w:val="none" w:sz="0" w:space="0" w:color="auto"/>
        <w:left w:val="none" w:sz="0" w:space="0" w:color="auto"/>
        <w:bottom w:val="none" w:sz="0" w:space="0" w:color="auto"/>
        <w:right w:val="none" w:sz="0" w:space="0" w:color="auto"/>
      </w:divBdr>
    </w:div>
    <w:div w:id="57483784">
      <w:bodyDiv w:val="1"/>
      <w:marLeft w:val="0"/>
      <w:marRight w:val="0"/>
      <w:marTop w:val="0"/>
      <w:marBottom w:val="0"/>
      <w:divBdr>
        <w:top w:val="none" w:sz="0" w:space="0" w:color="auto"/>
        <w:left w:val="none" w:sz="0" w:space="0" w:color="auto"/>
        <w:bottom w:val="none" w:sz="0" w:space="0" w:color="auto"/>
        <w:right w:val="none" w:sz="0" w:space="0" w:color="auto"/>
      </w:divBdr>
    </w:div>
    <w:div w:id="58286845">
      <w:bodyDiv w:val="1"/>
      <w:marLeft w:val="0"/>
      <w:marRight w:val="0"/>
      <w:marTop w:val="0"/>
      <w:marBottom w:val="0"/>
      <w:divBdr>
        <w:top w:val="none" w:sz="0" w:space="0" w:color="auto"/>
        <w:left w:val="none" w:sz="0" w:space="0" w:color="auto"/>
        <w:bottom w:val="none" w:sz="0" w:space="0" w:color="auto"/>
        <w:right w:val="none" w:sz="0" w:space="0" w:color="auto"/>
      </w:divBdr>
      <w:divsChild>
        <w:div w:id="700983586">
          <w:marLeft w:val="0"/>
          <w:marRight w:val="0"/>
          <w:marTop w:val="0"/>
          <w:marBottom w:val="0"/>
          <w:divBdr>
            <w:top w:val="none" w:sz="0" w:space="0" w:color="auto"/>
            <w:left w:val="none" w:sz="0" w:space="0" w:color="auto"/>
            <w:bottom w:val="none" w:sz="0" w:space="0" w:color="auto"/>
            <w:right w:val="none" w:sz="0" w:space="0" w:color="auto"/>
          </w:divBdr>
        </w:div>
      </w:divsChild>
    </w:div>
    <w:div w:id="58359524">
      <w:bodyDiv w:val="1"/>
      <w:marLeft w:val="0"/>
      <w:marRight w:val="0"/>
      <w:marTop w:val="0"/>
      <w:marBottom w:val="0"/>
      <w:divBdr>
        <w:top w:val="none" w:sz="0" w:space="0" w:color="auto"/>
        <w:left w:val="none" w:sz="0" w:space="0" w:color="auto"/>
        <w:bottom w:val="none" w:sz="0" w:space="0" w:color="auto"/>
        <w:right w:val="none" w:sz="0" w:space="0" w:color="auto"/>
      </w:divBdr>
    </w:div>
    <w:div w:id="58746445">
      <w:bodyDiv w:val="1"/>
      <w:marLeft w:val="0"/>
      <w:marRight w:val="0"/>
      <w:marTop w:val="0"/>
      <w:marBottom w:val="0"/>
      <w:divBdr>
        <w:top w:val="none" w:sz="0" w:space="0" w:color="auto"/>
        <w:left w:val="none" w:sz="0" w:space="0" w:color="auto"/>
        <w:bottom w:val="none" w:sz="0" w:space="0" w:color="auto"/>
        <w:right w:val="none" w:sz="0" w:space="0" w:color="auto"/>
      </w:divBdr>
    </w:div>
    <w:div w:id="59256362">
      <w:bodyDiv w:val="1"/>
      <w:marLeft w:val="0"/>
      <w:marRight w:val="0"/>
      <w:marTop w:val="0"/>
      <w:marBottom w:val="0"/>
      <w:divBdr>
        <w:top w:val="none" w:sz="0" w:space="0" w:color="auto"/>
        <w:left w:val="none" w:sz="0" w:space="0" w:color="auto"/>
        <w:bottom w:val="none" w:sz="0" w:space="0" w:color="auto"/>
        <w:right w:val="none" w:sz="0" w:space="0" w:color="auto"/>
      </w:divBdr>
    </w:div>
    <w:div w:id="59523571">
      <w:bodyDiv w:val="1"/>
      <w:marLeft w:val="0"/>
      <w:marRight w:val="0"/>
      <w:marTop w:val="0"/>
      <w:marBottom w:val="0"/>
      <w:divBdr>
        <w:top w:val="none" w:sz="0" w:space="0" w:color="auto"/>
        <w:left w:val="none" w:sz="0" w:space="0" w:color="auto"/>
        <w:bottom w:val="none" w:sz="0" w:space="0" w:color="auto"/>
        <w:right w:val="none" w:sz="0" w:space="0" w:color="auto"/>
      </w:divBdr>
    </w:div>
    <w:div w:id="59641477">
      <w:bodyDiv w:val="1"/>
      <w:marLeft w:val="0"/>
      <w:marRight w:val="0"/>
      <w:marTop w:val="0"/>
      <w:marBottom w:val="0"/>
      <w:divBdr>
        <w:top w:val="none" w:sz="0" w:space="0" w:color="auto"/>
        <w:left w:val="none" w:sz="0" w:space="0" w:color="auto"/>
        <w:bottom w:val="none" w:sz="0" w:space="0" w:color="auto"/>
        <w:right w:val="none" w:sz="0" w:space="0" w:color="auto"/>
      </w:divBdr>
    </w:div>
    <w:div w:id="60376741">
      <w:bodyDiv w:val="1"/>
      <w:marLeft w:val="0"/>
      <w:marRight w:val="0"/>
      <w:marTop w:val="0"/>
      <w:marBottom w:val="0"/>
      <w:divBdr>
        <w:top w:val="none" w:sz="0" w:space="0" w:color="auto"/>
        <w:left w:val="none" w:sz="0" w:space="0" w:color="auto"/>
        <w:bottom w:val="none" w:sz="0" w:space="0" w:color="auto"/>
        <w:right w:val="none" w:sz="0" w:space="0" w:color="auto"/>
      </w:divBdr>
    </w:div>
    <w:div w:id="60492700">
      <w:bodyDiv w:val="1"/>
      <w:marLeft w:val="0"/>
      <w:marRight w:val="0"/>
      <w:marTop w:val="0"/>
      <w:marBottom w:val="0"/>
      <w:divBdr>
        <w:top w:val="none" w:sz="0" w:space="0" w:color="auto"/>
        <w:left w:val="none" w:sz="0" w:space="0" w:color="auto"/>
        <w:bottom w:val="none" w:sz="0" w:space="0" w:color="auto"/>
        <w:right w:val="none" w:sz="0" w:space="0" w:color="auto"/>
      </w:divBdr>
    </w:div>
    <w:div w:id="60757375">
      <w:bodyDiv w:val="1"/>
      <w:marLeft w:val="0"/>
      <w:marRight w:val="0"/>
      <w:marTop w:val="0"/>
      <w:marBottom w:val="0"/>
      <w:divBdr>
        <w:top w:val="none" w:sz="0" w:space="0" w:color="auto"/>
        <w:left w:val="none" w:sz="0" w:space="0" w:color="auto"/>
        <w:bottom w:val="none" w:sz="0" w:space="0" w:color="auto"/>
        <w:right w:val="none" w:sz="0" w:space="0" w:color="auto"/>
      </w:divBdr>
    </w:div>
    <w:div w:id="60905333">
      <w:bodyDiv w:val="1"/>
      <w:marLeft w:val="0"/>
      <w:marRight w:val="0"/>
      <w:marTop w:val="0"/>
      <w:marBottom w:val="0"/>
      <w:divBdr>
        <w:top w:val="none" w:sz="0" w:space="0" w:color="auto"/>
        <w:left w:val="none" w:sz="0" w:space="0" w:color="auto"/>
        <w:bottom w:val="none" w:sz="0" w:space="0" w:color="auto"/>
        <w:right w:val="none" w:sz="0" w:space="0" w:color="auto"/>
      </w:divBdr>
    </w:div>
    <w:div w:id="61218612">
      <w:bodyDiv w:val="1"/>
      <w:marLeft w:val="0"/>
      <w:marRight w:val="0"/>
      <w:marTop w:val="0"/>
      <w:marBottom w:val="0"/>
      <w:divBdr>
        <w:top w:val="none" w:sz="0" w:space="0" w:color="auto"/>
        <w:left w:val="none" w:sz="0" w:space="0" w:color="auto"/>
        <w:bottom w:val="none" w:sz="0" w:space="0" w:color="auto"/>
        <w:right w:val="none" w:sz="0" w:space="0" w:color="auto"/>
      </w:divBdr>
    </w:div>
    <w:div w:id="61561018">
      <w:bodyDiv w:val="1"/>
      <w:marLeft w:val="0"/>
      <w:marRight w:val="0"/>
      <w:marTop w:val="0"/>
      <w:marBottom w:val="0"/>
      <w:divBdr>
        <w:top w:val="none" w:sz="0" w:space="0" w:color="auto"/>
        <w:left w:val="none" w:sz="0" w:space="0" w:color="auto"/>
        <w:bottom w:val="none" w:sz="0" w:space="0" w:color="auto"/>
        <w:right w:val="none" w:sz="0" w:space="0" w:color="auto"/>
      </w:divBdr>
    </w:div>
    <w:div w:id="61879800">
      <w:bodyDiv w:val="1"/>
      <w:marLeft w:val="0"/>
      <w:marRight w:val="0"/>
      <w:marTop w:val="0"/>
      <w:marBottom w:val="0"/>
      <w:divBdr>
        <w:top w:val="none" w:sz="0" w:space="0" w:color="auto"/>
        <w:left w:val="none" w:sz="0" w:space="0" w:color="auto"/>
        <w:bottom w:val="none" w:sz="0" w:space="0" w:color="auto"/>
        <w:right w:val="none" w:sz="0" w:space="0" w:color="auto"/>
      </w:divBdr>
    </w:div>
    <w:div w:id="61954394">
      <w:bodyDiv w:val="1"/>
      <w:marLeft w:val="0"/>
      <w:marRight w:val="0"/>
      <w:marTop w:val="0"/>
      <w:marBottom w:val="0"/>
      <w:divBdr>
        <w:top w:val="none" w:sz="0" w:space="0" w:color="auto"/>
        <w:left w:val="none" w:sz="0" w:space="0" w:color="auto"/>
        <w:bottom w:val="none" w:sz="0" w:space="0" w:color="auto"/>
        <w:right w:val="none" w:sz="0" w:space="0" w:color="auto"/>
      </w:divBdr>
    </w:div>
    <w:div w:id="62221314">
      <w:bodyDiv w:val="1"/>
      <w:marLeft w:val="0"/>
      <w:marRight w:val="0"/>
      <w:marTop w:val="0"/>
      <w:marBottom w:val="0"/>
      <w:divBdr>
        <w:top w:val="none" w:sz="0" w:space="0" w:color="auto"/>
        <w:left w:val="none" w:sz="0" w:space="0" w:color="auto"/>
        <w:bottom w:val="none" w:sz="0" w:space="0" w:color="auto"/>
        <w:right w:val="none" w:sz="0" w:space="0" w:color="auto"/>
      </w:divBdr>
    </w:div>
    <w:div w:id="62533934">
      <w:bodyDiv w:val="1"/>
      <w:marLeft w:val="0"/>
      <w:marRight w:val="0"/>
      <w:marTop w:val="0"/>
      <w:marBottom w:val="0"/>
      <w:divBdr>
        <w:top w:val="none" w:sz="0" w:space="0" w:color="auto"/>
        <w:left w:val="none" w:sz="0" w:space="0" w:color="auto"/>
        <w:bottom w:val="none" w:sz="0" w:space="0" w:color="auto"/>
        <w:right w:val="none" w:sz="0" w:space="0" w:color="auto"/>
      </w:divBdr>
    </w:div>
    <w:div w:id="62726469">
      <w:bodyDiv w:val="1"/>
      <w:marLeft w:val="0"/>
      <w:marRight w:val="0"/>
      <w:marTop w:val="0"/>
      <w:marBottom w:val="0"/>
      <w:divBdr>
        <w:top w:val="none" w:sz="0" w:space="0" w:color="auto"/>
        <w:left w:val="none" w:sz="0" w:space="0" w:color="auto"/>
        <w:bottom w:val="none" w:sz="0" w:space="0" w:color="auto"/>
        <w:right w:val="none" w:sz="0" w:space="0" w:color="auto"/>
      </w:divBdr>
    </w:div>
    <w:div w:id="62800300">
      <w:bodyDiv w:val="1"/>
      <w:marLeft w:val="0"/>
      <w:marRight w:val="0"/>
      <w:marTop w:val="0"/>
      <w:marBottom w:val="0"/>
      <w:divBdr>
        <w:top w:val="none" w:sz="0" w:space="0" w:color="auto"/>
        <w:left w:val="none" w:sz="0" w:space="0" w:color="auto"/>
        <w:bottom w:val="none" w:sz="0" w:space="0" w:color="auto"/>
        <w:right w:val="none" w:sz="0" w:space="0" w:color="auto"/>
      </w:divBdr>
    </w:div>
    <w:div w:id="62801241">
      <w:bodyDiv w:val="1"/>
      <w:marLeft w:val="0"/>
      <w:marRight w:val="0"/>
      <w:marTop w:val="0"/>
      <w:marBottom w:val="0"/>
      <w:divBdr>
        <w:top w:val="none" w:sz="0" w:space="0" w:color="auto"/>
        <w:left w:val="none" w:sz="0" w:space="0" w:color="auto"/>
        <w:bottom w:val="none" w:sz="0" w:space="0" w:color="auto"/>
        <w:right w:val="none" w:sz="0" w:space="0" w:color="auto"/>
      </w:divBdr>
      <w:divsChild>
        <w:div w:id="1220898540">
          <w:marLeft w:val="0"/>
          <w:marRight w:val="0"/>
          <w:marTop w:val="0"/>
          <w:marBottom w:val="0"/>
          <w:divBdr>
            <w:top w:val="none" w:sz="0" w:space="0" w:color="auto"/>
            <w:left w:val="none" w:sz="0" w:space="0" w:color="auto"/>
            <w:bottom w:val="none" w:sz="0" w:space="0" w:color="auto"/>
            <w:right w:val="none" w:sz="0" w:space="0" w:color="auto"/>
          </w:divBdr>
        </w:div>
      </w:divsChild>
    </w:div>
    <w:div w:id="62916092">
      <w:bodyDiv w:val="1"/>
      <w:marLeft w:val="0"/>
      <w:marRight w:val="0"/>
      <w:marTop w:val="0"/>
      <w:marBottom w:val="0"/>
      <w:divBdr>
        <w:top w:val="none" w:sz="0" w:space="0" w:color="auto"/>
        <w:left w:val="none" w:sz="0" w:space="0" w:color="auto"/>
        <w:bottom w:val="none" w:sz="0" w:space="0" w:color="auto"/>
        <w:right w:val="none" w:sz="0" w:space="0" w:color="auto"/>
      </w:divBdr>
    </w:div>
    <w:div w:id="62997913">
      <w:bodyDiv w:val="1"/>
      <w:marLeft w:val="0"/>
      <w:marRight w:val="0"/>
      <w:marTop w:val="0"/>
      <w:marBottom w:val="0"/>
      <w:divBdr>
        <w:top w:val="none" w:sz="0" w:space="0" w:color="auto"/>
        <w:left w:val="none" w:sz="0" w:space="0" w:color="auto"/>
        <w:bottom w:val="none" w:sz="0" w:space="0" w:color="auto"/>
        <w:right w:val="none" w:sz="0" w:space="0" w:color="auto"/>
      </w:divBdr>
    </w:div>
    <w:div w:id="63455051">
      <w:bodyDiv w:val="1"/>
      <w:marLeft w:val="0"/>
      <w:marRight w:val="0"/>
      <w:marTop w:val="0"/>
      <w:marBottom w:val="0"/>
      <w:divBdr>
        <w:top w:val="none" w:sz="0" w:space="0" w:color="auto"/>
        <w:left w:val="none" w:sz="0" w:space="0" w:color="auto"/>
        <w:bottom w:val="none" w:sz="0" w:space="0" w:color="auto"/>
        <w:right w:val="none" w:sz="0" w:space="0" w:color="auto"/>
      </w:divBdr>
    </w:div>
    <w:div w:id="63768906">
      <w:bodyDiv w:val="1"/>
      <w:marLeft w:val="0"/>
      <w:marRight w:val="0"/>
      <w:marTop w:val="0"/>
      <w:marBottom w:val="0"/>
      <w:divBdr>
        <w:top w:val="none" w:sz="0" w:space="0" w:color="auto"/>
        <w:left w:val="none" w:sz="0" w:space="0" w:color="auto"/>
        <w:bottom w:val="none" w:sz="0" w:space="0" w:color="auto"/>
        <w:right w:val="none" w:sz="0" w:space="0" w:color="auto"/>
      </w:divBdr>
    </w:div>
    <w:div w:id="64227347">
      <w:bodyDiv w:val="1"/>
      <w:marLeft w:val="0"/>
      <w:marRight w:val="0"/>
      <w:marTop w:val="0"/>
      <w:marBottom w:val="0"/>
      <w:divBdr>
        <w:top w:val="none" w:sz="0" w:space="0" w:color="auto"/>
        <w:left w:val="none" w:sz="0" w:space="0" w:color="auto"/>
        <w:bottom w:val="none" w:sz="0" w:space="0" w:color="auto"/>
        <w:right w:val="none" w:sz="0" w:space="0" w:color="auto"/>
      </w:divBdr>
    </w:div>
    <w:div w:id="64232864">
      <w:bodyDiv w:val="1"/>
      <w:marLeft w:val="0"/>
      <w:marRight w:val="0"/>
      <w:marTop w:val="0"/>
      <w:marBottom w:val="0"/>
      <w:divBdr>
        <w:top w:val="none" w:sz="0" w:space="0" w:color="auto"/>
        <w:left w:val="none" w:sz="0" w:space="0" w:color="auto"/>
        <w:bottom w:val="none" w:sz="0" w:space="0" w:color="auto"/>
        <w:right w:val="none" w:sz="0" w:space="0" w:color="auto"/>
      </w:divBdr>
    </w:div>
    <w:div w:id="64450354">
      <w:bodyDiv w:val="1"/>
      <w:marLeft w:val="0"/>
      <w:marRight w:val="0"/>
      <w:marTop w:val="0"/>
      <w:marBottom w:val="0"/>
      <w:divBdr>
        <w:top w:val="none" w:sz="0" w:space="0" w:color="auto"/>
        <w:left w:val="none" w:sz="0" w:space="0" w:color="auto"/>
        <w:bottom w:val="none" w:sz="0" w:space="0" w:color="auto"/>
        <w:right w:val="none" w:sz="0" w:space="0" w:color="auto"/>
      </w:divBdr>
    </w:div>
    <w:div w:id="64575812">
      <w:bodyDiv w:val="1"/>
      <w:marLeft w:val="0"/>
      <w:marRight w:val="0"/>
      <w:marTop w:val="0"/>
      <w:marBottom w:val="0"/>
      <w:divBdr>
        <w:top w:val="none" w:sz="0" w:space="0" w:color="auto"/>
        <w:left w:val="none" w:sz="0" w:space="0" w:color="auto"/>
        <w:bottom w:val="none" w:sz="0" w:space="0" w:color="auto"/>
        <w:right w:val="none" w:sz="0" w:space="0" w:color="auto"/>
      </w:divBdr>
    </w:div>
    <w:div w:id="64761361">
      <w:bodyDiv w:val="1"/>
      <w:marLeft w:val="0"/>
      <w:marRight w:val="0"/>
      <w:marTop w:val="0"/>
      <w:marBottom w:val="0"/>
      <w:divBdr>
        <w:top w:val="none" w:sz="0" w:space="0" w:color="auto"/>
        <w:left w:val="none" w:sz="0" w:space="0" w:color="auto"/>
        <w:bottom w:val="none" w:sz="0" w:space="0" w:color="auto"/>
        <w:right w:val="none" w:sz="0" w:space="0" w:color="auto"/>
      </w:divBdr>
    </w:div>
    <w:div w:id="64955074">
      <w:bodyDiv w:val="1"/>
      <w:marLeft w:val="0"/>
      <w:marRight w:val="0"/>
      <w:marTop w:val="0"/>
      <w:marBottom w:val="0"/>
      <w:divBdr>
        <w:top w:val="none" w:sz="0" w:space="0" w:color="auto"/>
        <w:left w:val="none" w:sz="0" w:space="0" w:color="auto"/>
        <w:bottom w:val="none" w:sz="0" w:space="0" w:color="auto"/>
        <w:right w:val="none" w:sz="0" w:space="0" w:color="auto"/>
      </w:divBdr>
    </w:div>
    <w:div w:id="65152044">
      <w:bodyDiv w:val="1"/>
      <w:marLeft w:val="0"/>
      <w:marRight w:val="0"/>
      <w:marTop w:val="0"/>
      <w:marBottom w:val="0"/>
      <w:divBdr>
        <w:top w:val="none" w:sz="0" w:space="0" w:color="auto"/>
        <w:left w:val="none" w:sz="0" w:space="0" w:color="auto"/>
        <w:bottom w:val="none" w:sz="0" w:space="0" w:color="auto"/>
        <w:right w:val="none" w:sz="0" w:space="0" w:color="auto"/>
      </w:divBdr>
    </w:div>
    <w:div w:id="65225896">
      <w:bodyDiv w:val="1"/>
      <w:marLeft w:val="0"/>
      <w:marRight w:val="0"/>
      <w:marTop w:val="0"/>
      <w:marBottom w:val="0"/>
      <w:divBdr>
        <w:top w:val="none" w:sz="0" w:space="0" w:color="auto"/>
        <w:left w:val="none" w:sz="0" w:space="0" w:color="auto"/>
        <w:bottom w:val="none" w:sz="0" w:space="0" w:color="auto"/>
        <w:right w:val="none" w:sz="0" w:space="0" w:color="auto"/>
      </w:divBdr>
    </w:div>
    <w:div w:id="65491499">
      <w:bodyDiv w:val="1"/>
      <w:marLeft w:val="0"/>
      <w:marRight w:val="0"/>
      <w:marTop w:val="0"/>
      <w:marBottom w:val="0"/>
      <w:divBdr>
        <w:top w:val="none" w:sz="0" w:space="0" w:color="auto"/>
        <w:left w:val="none" w:sz="0" w:space="0" w:color="auto"/>
        <w:bottom w:val="none" w:sz="0" w:space="0" w:color="auto"/>
        <w:right w:val="none" w:sz="0" w:space="0" w:color="auto"/>
      </w:divBdr>
    </w:div>
    <w:div w:id="65996597">
      <w:bodyDiv w:val="1"/>
      <w:marLeft w:val="0"/>
      <w:marRight w:val="0"/>
      <w:marTop w:val="0"/>
      <w:marBottom w:val="0"/>
      <w:divBdr>
        <w:top w:val="none" w:sz="0" w:space="0" w:color="auto"/>
        <w:left w:val="none" w:sz="0" w:space="0" w:color="auto"/>
        <w:bottom w:val="none" w:sz="0" w:space="0" w:color="auto"/>
        <w:right w:val="none" w:sz="0" w:space="0" w:color="auto"/>
      </w:divBdr>
      <w:divsChild>
        <w:div w:id="1461411583">
          <w:marLeft w:val="0"/>
          <w:marRight w:val="0"/>
          <w:marTop w:val="0"/>
          <w:marBottom w:val="0"/>
          <w:divBdr>
            <w:top w:val="none" w:sz="0" w:space="0" w:color="auto"/>
            <w:left w:val="none" w:sz="0" w:space="0" w:color="auto"/>
            <w:bottom w:val="none" w:sz="0" w:space="0" w:color="auto"/>
            <w:right w:val="none" w:sz="0" w:space="0" w:color="auto"/>
          </w:divBdr>
        </w:div>
      </w:divsChild>
    </w:div>
    <w:div w:id="66391877">
      <w:bodyDiv w:val="1"/>
      <w:marLeft w:val="0"/>
      <w:marRight w:val="0"/>
      <w:marTop w:val="0"/>
      <w:marBottom w:val="0"/>
      <w:divBdr>
        <w:top w:val="none" w:sz="0" w:space="0" w:color="auto"/>
        <w:left w:val="none" w:sz="0" w:space="0" w:color="auto"/>
        <w:bottom w:val="none" w:sz="0" w:space="0" w:color="auto"/>
        <w:right w:val="none" w:sz="0" w:space="0" w:color="auto"/>
      </w:divBdr>
    </w:div>
    <w:div w:id="66658614">
      <w:bodyDiv w:val="1"/>
      <w:marLeft w:val="0"/>
      <w:marRight w:val="0"/>
      <w:marTop w:val="0"/>
      <w:marBottom w:val="0"/>
      <w:divBdr>
        <w:top w:val="none" w:sz="0" w:space="0" w:color="auto"/>
        <w:left w:val="none" w:sz="0" w:space="0" w:color="auto"/>
        <w:bottom w:val="none" w:sz="0" w:space="0" w:color="auto"/>
        <w:right w:val="none" w:sz="0" w:space="0" w:color="auto"/>
      </w:divBdr>
    </w:div>
    <w:div w:id="66999939">
      <w:bodyDiv w:val="1"/>
      <w:marLeft w:val="0"/>
      <w:marRight w:val="0"/>
      <w:marTop w:val="0"/>
      <w:marBottom w:val="0"/>
      <w:divBdr>
        <w:top w:val="none" w:sz="0" w:space="0" w:color="auto"/>
        <w:left w:val="none" w:sz="0" w:space="0" w:color="auto"/>
        <w:bottom w:val="none" w:sz="0" w:space="0" w:color="auto"/>
        <w:right w:val="none" w:sz="0" w:space="0" w:color="auto"/>
      </w:divBdr>
    </w:div>
    <w:div w:id="67075380">
      <w:bodyDiv w:val="1"/>
      <w:marLeft w:val="0"/>
      <w:marRight w:val="0"/>
      <w:marTop w:val="0"/>
      <w:marBottom w:val="0"/>
      <w:divBdr>
        <w:top w:val="none" w:sz="0" w:space="0" w:color="auto"/>
        <w:left w:val="none" w:sz="0" w:space="0" w:color="auto"/>
        <w:bottom w:val="none" w:sz="0" w:space="0" w:color="auto"/>
        <w:right w:val="none" w:sz="0" w:space="0" w:color="auto"/>
      </w:divBdr>
    </w:div>
    <w:div w:id="67311068">
      <w:bodyDiv w:val="1"/>
      <w:marLeft w:val="0"/>
      <w:marRight w:val="0"/>
      <w:marTop w:val="0"/>
      <w:marBottom w:val="0"/>
      <w:divBdr>
        <w:top w:val="none" w:sz="0" w:space="0" w:color="auto"/>
        <w:left w:val="none" w:sz="0" w:space="0" w:color="auto"/>
        <w:bottom w:val="none" w:sz="0" w:space="0" w:color="auto"/>
        <w:right w:val="none" w:sz="0" w:space="0" w:color="auto"/>
      </w:divBdr>
      <w:divsChild>
        <w:div w:id="60062622">
          <w:marLeft w:val="0"/>
          <w:marRight w:val="0"/>
          <w:marTop w:val="0"/>
          <w:marBottom w:val="0"/>
          <w:divBdr>
            <w:top w:val="none" w:sz="0" w:space="0" w:color="auto"/>
            <w:left w:val="none" w:sz="0" w:space="0" w:color="auto"/>
            <w:bottom w:val="none" w:sz="0" w:space="0" w:color="auto"/>
            <w:right w:val="none" w:sz="0" w:space="0" w:color="auto"/>
          </w:divBdr>
        </w:div>
      </w:divsChild>
    </w:div>
    <w:div w:id="67459481">
      <w:bodyDiv w:val="1"/>
      <w:marLeft w:val="0"/>
      <w:marRight w:val="0"/>
      <w:marTop w:val="0"/>
      <w:marBottom w:val="0"/>
      <w:divBdr>
        <w:top w:val="none" w:sz="0" w:space="0" w:color="auto"/>
        <w:left w:val="none" w:sz="0" w:space="0" w:color="auto"/>
        <w:bottom w:val="none" w:sz="0" w:space="0" w:color="auto"/>
        <w:right w:val="none" w:sz="0" w:space="0" w:color="auto"/>
      </w:divBdr>
      <w:divsChild>
        <w:div w:id="481846883">
          <w:marLeft w:val="0"/>
          <w:marRight w:val="0"/>
          <w:marTop w:val="0"/>
          <w:marBottom w:val="0"/>
          <w:divBdr>
            <w:top w:val="none" w:sz="0" w:space="0" w:color="auto"/>
            <w:left w:val="none" w:sz="0" w:space="0" w:color="auto"/>
            <w:bottom w:val="none" w:sz="0" w:space="0" w:color="auto"/>
            <w:right w:val="none" w:sz="0" w:space="0" w:color="auto"/>
          </w:divBdr>
        </w:div>
      </w:divsChild>
    </w:div>
    <w:div w:id="67461718">
      <w:bodyDiv w:val="1"/>
      <w:marLeft w:val="0"/>
      <w:marRight w:val="0"/>
      <w:marTop w:val="0"/>
      <w:marBottom w:val="0"/>
      <w:divBdr>
        <w:top w:val="none" w:sz="0" w:space="0" w:color="auto"/>
        <w:left w:val="none" w:sz="0" w:space="0" w:color="auto"/>
        <w:bottom w:val="none" w:sz="0" w:space="0" w:color="auto"/>
        <w:right w:val="none" w:sz="0" w:space="0" w:color="auto"/>
      </w:divBdr>
    </w:div>
    <w:div w:id="67852580">
      <w:bodyDiv w:val="1"/>
      <w:marLeft w:val="0"/>
      <w:marRight w:val="0"/>
      <w:marTop w:val="0"/>
      <w:marBottom w:val="0"/>
      <w:divBdr>
        <w:top w:val="none" w:sz="0" w:space="0" w:color="auto"/>
        <w:left w:val="none" w:sz="0" w:space="0" w:color="auto"/>
        <w:bottom w:val="none" w:sz="0" w:space="0" w:color="auto"/>
        <w:right w:val="none" w:sz="0" w:space="0" w:color="auto"/>
      </w:divBdr>
    </w:div>
    <w:div w:id="67923235">
      <w:bodyDiv w:val="1"/>
      <w:marLeft w:val="0"/>
      <w:marRight w:val="0"/>
      <w:marTop w:val="0"/>
      <w:marBottom w:val="0"/>
      <w:divBdr>
        <w:top w:val="none" w:sz="0" w:space="0" w:color="auto"/>
        <w:left w:val="none" w:sz="0" w:space="0" w:color="auto"/>
        <w:bottom w:val="none" w:sz="0" w:space="0" w:color="auto"/>
        <w:right w:val="none" w:sz="0" w:space="0" w:color="auto"/>
      </w:divBdr>
    </w:div>
    <w:div w:id="68432228">
      <w:bodyDiv w:val="1"/>
      <w:marLeft w:val="0"/>
      <w:marRight w:val="0"/>
      <w:marTop w:val="0"/>
      <w:marBottom w:val="0"/>
      <w:divBdr>
        <w:top w:val="none" w:sz="0" w:space="0" w:color="auto"/>
        <w:left w:val="none" w:sz="0" w:space="0" w:color="auto"/>
        <w:bottom w:val="none" w:sz="0" w:space="0" w:color="auto"/>
        <w:right w:val="none" w:sz="0" w:space="0" w:color="auto"/>
      </w:divBdr>
      <w:divsChild>
        <w:div w:id="241453385">
          <w:marLeft w:val="0"/>
          <w:marRight w:val="0"/>
          <w:marTop w:val="0"/>
          <w:marBottom w:val="0"/>
          <w:divBdr>
            <w:top w:val="none" w:sz="0" w:space="0" w:color="auto"/>
            <w:left w:val="none" w:sz="0" w:space="0" w:color="auto"/>
            <w:bottom w:val="none" w:sz="0" w:space="0" w:color="auto"/>
            <w:right w:val="none" w:sz="0" w:space="0" w:color="auto"/>
          </w:divBdr>
        </w:div>
      </w:divsChild>
    </w:div>
    <w:div w:id="68622022">
      <w:bodyDiv w:val="1"/>
      <w:marLeft w:val="0"/>
      <w:marRight w:val="0"/>
      <w:marTop w:val="0"/>
      <w:marBottom w:val="0"/>
      <w:divBdr>
        <w:top w:val="none" w:sz="0" w:space="0" w:color="auto"/>
        <w:left w:val="none" w:sz="0" w:space="0" w:color="auto"/>
        <w:bottom w:val="none" w:sz="0" w:space="0" w:color="auto"/>
        <w:right w:val="none" w:sz="0" w:space="0" w:color="auto"/>
      </w:divBdr>
    </w:div>
    <w:div w:id="68624013">
      <w:bodyDiv w:val="1"/>
      <w:marLeft w:val="0"/>
      <w:marRight w:val="0"/>
      <w:marTop w:val="0"/>
      <w:marBottom w:val="0"/>
      <w:divBdr>
        <w:top w:val="none" w:sz="0" w:space="0" w:color="auto"/>
        <w:left w:val="none" w:sz="0" w:space="0" w:color="auto"/>
        <w:bottom w:val="none" w:sz="0" w:space="0" w:color="auto"/>
        <w:right w:val="none" w:sz="0" w:space="0" w:color="auto"/>
      </w:divBdr>
    </w:div>
    <w:div w:id="68701642">
      <w:bodyDiv w:val="1"/>
      <w:marLeft w:val="0"/>
      <w:marRight w:val="0"/>
      <w:marTop w:val="0"/>
      <w:marBottom w:val="0"/>
      <w:divBdr>
        <w:top w:val="none" w:sz="0" w:space="0" w:color="auto"/>
        <w:left w:val="none" w:sz="0" w:space="0" w:color="auto"/>
        <w:bottom w:val="none" w:sz="0" w:space="0" w:color="auto"/>
        <w:right w:val="none" w:sz="0" w:space="0" w:color="auto"/>
      </w:divBdr>
    </w:div>
    <w:div w:id="68887482">
      <w:bodyDiv w:val="1"/>
      <w:marLeft w:val="0"/>
      <w:marRight w:val="0"/>
      <w:marTop w:val="0"/>
      <w:marBottom w:val="0"/>
      <w:divBdr>
        <w:top w:val="none" w:sz="0" w:space="0" w:color="auto"/>
        <w:left w:val="none" w:sz="0" w:space="0" w:color="auto"/>
        <w:bottom w:val="none" w:sz="0" w:space="0" w:color="auto"/>
        <w:right w:val="none" w:sz="0" w:space="0" w:color="auto"/>
      </w:divBdr>
    </w:div>
    <w:div w:id="69161871">
      <w:bodyDiv w:val="1"/>
      <w:marLeft w:val="0"/>
      <w:marRight w:val="0"/>
      <w:marTop w:val="0"/>
      <w:marBottom w:val="0"/>
      <w:divBdr>
        <w:top w:val="none" w:sz="0" w:space="0" w:color="auto"/>
        <w:left w:val="none" w:sz="0" w:space="0" w:color="auto"/>
        <w:bottom w:val="none" w:sz="0" w:space="0" w:color="auto"/>
        <w:right w:val="none" w:sz="0" w:space="0" w:color="auto"/>
      </w:divBdr>
    </w:div>
    <w:div w:id="69274116">
      <w:bodyDiv w:val="1"/>
      <w:marLeft w:val="0"/>
      <w:marRight w:val="0"/>
      <w:marTop w:val="0"/>
      <w:marBottom w:val="0"/>
      <w:divBdr>
        <w:top w:val="none" w:sz="0" w:space="0" w:color="auto"/>
        <w:left w:val="none" w:sz="0" w:space="0" w:color="auto"/>
        <w:bottom w:val="none" w:sz="0" w:space="0" w:color="auto"/>
        <w:right w:val="none" w:sz="0" w:space="0" w:color="auto"/>
      </w:divBdr>
    </w:div>
    <w:div w:id="70126443">
      <w:bodyDiv w:val="1"/>
      <w:marLeft w:val="0"/>
      <w:marRight w:val="0"/>
      <w:marTop w:val="0"/>
      <w:marBottom w:val="0"/>
      <w:divBdr>
        <w:top w:val="none" w:sz="0" w:space="0" w:color="auto"/>
        <w:left w:val="none" w:sz="0" w:space="0" w:color="auto"/>
        <w:bottom w:val="none" w:sz="0" w:space="0" w:color="auto"/>
        <w:right w:val="none" w:sz="0" w:space="0" w:color="auto"/>
      </w:divBdr>
    </w:div>
    <w:div w:id="70155366">
      <w:bodyDiv w:val="1"/>
      <w:marLeft w:val="0"/>
      <w:marRight w:val="0"/>
      <w:marTop w:val="0"/>
      <w:marBottom w:val="0"/>
      <w:divBdr>
        <w:top w:val="none" w:sz="0" w:space="0" w:color="auto"/>
        <w:left w:val="none" w:sz="0" w:space="0" w:color="auto"/>
        <w:bottom w:val="none" w:sz="0" w:space="0" w:color="auto"/>
        <w:right w:val="none" w:sz="0" w:space="0" w:color="auto"/>
      </w:divBdr>
    </w:div>
    <w:div w:id="70541902">
      <w:bodyDiv w:val="1"/>
      <w:marLeft w:val="0"/>
      <w:marRight w:val="0"/>
      <w:marTop w:val="0"/>
      <w:marBottom w:val="0"/>
      <w:divBdr>
        <w:top w:val="none" w:sz="0" w:space="0" w:color="auto"/>
        <w:left w:val="none" w:sz="0" w:space="0" w:color="auto"/>
        <w:bottom w:val="none" w:sz="0" w:space="0" w:color="auto"/>
        <w:right w:val="none" w:sz="0" w:space="0" w:color="auto"/>
      </w:divBdr>
    </w:div>
    <w:div w:id="70542522">
      <w:bodyDiv w:val="1"/>
      <w:marLeft w:val="0"/>
      <w:marRight w:val="0"/>
      <w:marTop w:val="0"/>
      <w:marBottom w:val="0"/>
      <w:divBdr>
        <w:top w:val="none" w:sz="0" w:space="0" w:color="auto"/>
        <w:left w:val="none" w:sz="0" w:space="0" w:color="auto"/>
        <w:bottom w:val="none" w:sz="0" w:space="0" w:color="auto"/>
        <w:right w:val="none" w:sz="0" w:space="0" w:color="auto"/>
      </w:divBdr>
    </w:div>
    <w:div w:id="70583628">
      <w:bodyDiv w:val="1"/>
      <w:marLeft w:val="0"/>
      <w:marRight w:val="0"/>
      <w:marTop w:val="0"/>
      <w:marBottom w:val="0"/>
      <w:divBdr>
        <w:top w:val="none" w:sz="0" w:space="0" w:color="auto"/>
        <w:left w:val="none" w:sz="0" w:space="0" w:color="auto"/>
        <w:bottom w:val="none" w:sz="0" w:space="0" w:color="auto"/>
        <w:right w:val="none" w:sz="0" w:space="0" w:color="auto"/>
      </w:divBdr>
    </w:div>
    <w:div w:id="71045282">
      <w:bodyDiv w:val="1"/>
      <w:marLeft w:val="0"/>
      <w:marRight w:val="0"/>
      <w:marTop w:val="0"/>
      <w:marBottom w:val="0"/>
      <w:divBdr>
        <w:top w:val="none" w:sz="0" w:space="0" w:color="auto"/>
        <w:left w:val="none" w:sz="0" w:space="0" w:color="auto"/>
        <w:bottom w:val="none" w:sz="0" w:space="0" w:color="auto"/>
        <w:right w:val="none" w:sz="0" w:space="0" w:color="auto"/>
      </w:divBdr>
      <w:divsChild>
        <w:div w:id="939338511">
          <w:marLeft w:val="0"/>
          <w:marRight w:val="0"/>
          <w:marTop w:val="0"/>
          <w:marBottom w:val="0"/>
          <w:divBdr>
            <w:top w:val="none" w:sz="0" w:space="0" w:color="auto"/>
            <w:left w:val="none" w:sz="0" w:space="0" w:color="auto"/>
            <w:bottom w:val="none" w:sz="0" w:space="0" w:color="auto"/>
            <w:right w:val="none" w:sz="0" w:space="0" w:color="auto"/>
          </w:divBdr>
        </w:div>
      </w:divsChild>
    </w:div>
    <w:div w:id="71398008">
      <w:bodyDiv w:val="1"/>
      <w:marLeft w:val="0"/>
      <w:marRight w:val="0"/>
      <w:marTop w:val="0"/>
      <w:marBottom w:val="0"/>
      <w:divBdr>
        <w:top w:val="none" w:sz="0" w:space="0" w:color="auto"/>
        <w:left w:val="none" w:sz="0" w:space="0" w:color="auto"/>
        <w:bottom w:val="none" w:sz="0" w:space="0" w:color="auto"/>
        <w:right w:val="none" w:sz="0" w:space="0" w:color="auto"/>
      </w:divBdr>
    </w:div>
    <w:div w:id="71464558">
      <w:bodyDiv w:val="1"/>
      <w:marLeft w:val="0"/>
      <w:marRight w:val="0"/>
      <w:marTop w:val="0"/>
      <w:marBottom w:val="0"/>
      <w:divBdr>
        <w:top w:val="none" w:sz="0" w:space="0" w:color="auto"/>
        <w:left w:val="none" w:sz="0" w:space="0" w:color="auto"/>
        <w:bottom w:val="none" w:sz="0" w:space="0" w:color="auto"/>
        <w:right w:val="none" w:sz="0" w:space="0" w:color="auto"/>
      </w:divBdr>
    </w:div>
    <w:div w:id="71509383">
      <w:bodyDiv w:val="1"/>
      <w:marLeft w:val="0"/>
      <w:marRight w:val="0"/>
      <w:marTop w:val="0"/>
      <w:marBottom w:val="0"/>
      <w:divBdr>
        <w:top w:val="none" w:sz="0" w:space="0" w:color="auto"/>
        <w:left w:val="none" w:sz="0" w:space="0" w:color="auto"/>
        <w:bottom w:val="none" w:sz="0" w:space="0" w:color="auto"/>
        <w:right w:val="none" w:sz="0" w:space="0" w:color="auto"/>
      </w:divBdr>
      <w:divsChild>
        <w:div w:id="546991765">
          <w:marLeft w:val="0"/>
          <w:marRight w:val="0"/>
          <w:marTop w:val="0"/>
          <w:marBottom w:val="0"/>
          <w:divBdr>
            <w:top w:val="none" w:sz="0" w:space="0" w:color="auto"/>
            <w:left w:val="none" w:sz="0" w:space="0" w:color="auto"/>
            <w:bottom w:val="none" w:sz="0" w:space="0" w:color="auto"/>
            <w:right w:val="none" w:sz="0" w:space="0" w:color="auto"/>
          </w:divBdr>
        </w:div>
      </w:divsChild>
    </w:div>
    <w:div w:id="71510591">
      <w:bodyDiv w:val="1"/>
      <w:marLeft w:val="0"/>
      <w:marRight w:val="0"/>
      <w:marTop w:val="0"/>
      <w:marBottom w:val="0"/>
      <w:divBdr>
        <w:top w:val="none" w:sz="0" w:space="0" w:color="auto"/>
        <w:left w:val="none" w:sz="0" w:space="0" w:color="auto"/>
        <w:bottom w:val="none" w:sz="0" w:space="0" w:color="auto"/>
        <w:right w:val="none" w:sz="0" w:space="0" w:color="auto"/>
      </w:divBdr>
      <w:divsChild>
        <w:div w:id="1036153687">
          <w:marLeft w:val="0"/>
          <w:marRight w:val="0"/>
          <w:marTop w:val="0"/>
          <w:marBottom w:val="0"/>
          <w:divBdr>
            <w:top w:val="none" w:sz="0" w:space="0" w:color="auto"/>
            <w:left w:val="none" w:sz="0" w:space="0" w:color="auto"/>
            <w:bottom w:val="none" w:sz="0" w:space="0" w:color="auto"/>
            <w:right w:val="none" w:sz="0" w:space="0" w:color="auto"/>
          </w:divBdr>
        </w:div>
      </w:divsChild>
    </w:div>
    <w:div w:id="71899893">
      <w:bodyDiv w:val="1"/>
      <w:marLeft w:val="0"/>
      <w:marRight w:val="0"/>
      <w:marTop w:val="0"/>
      <w:marBottom w:val="0"/>
      <w:divBdr>
        <w:top w:val="none" w:sz="0" w:space="0" w:color="auto"/>
        <w:left w:val="none" w:sz="0" w:space="0" w:color="auto"/>
        <w:bottom w:val="none" w:sz="0" w:space="0" w:color="auto"/>
        <w:right w:val="none" w:sz="0" w:space="0" w:color="auto"/>
      </w:divBdr>
    </w:div>
    <w:div w:id="72363178">
      <w:bodyDiv w:val="1"/>
      <w:marLeft w:val="0"/>
      <w:marRight w:val="0"/>
      <w:marTop w:val="0"/>
      <w:marBottom w:val="0"/>
      <w:divBdr>
        <w:top w:val="none" w:sz="0" w:space="0" w:color="auto"/>
        <w:left w:val="none" w:sz="0" w:space="0" w:color="auto"/>
        <w:bottom w:val="none" w:sz="0" w:space="0" w:color="auto"/>
        <w:right w:val="none" w:sz="0" w:space="0" w:color="auto"/>
      </w:divBdr>
    </w:div>
    <w:div w:id="72632063">
      <w:bodyDiv w:val="1"/>
      <w:marLeft w:val="0"/>
      <w:marRight w:val="0"/>
      <w:marTop w:val="0"/>
      <w:marBottom w:val="0"/>
      <w:divBdr>
        <w:top w:val="none" w:sz="0" w:space="0" w:color="auto"/>
        <w:left w:val="none" w:sz="0" w:space="0" w:color="auto"/>
        <w:bottom w:val="none" w:sz="0" w:space="0" w:color="auto"/>
        <w:right w:val="none" w:sz="0" w:space="0" w:color="auto"/>
      </w:divBdr>
    </w:div>
    <w:div w:id="73090662">
      <w:bodyDiv w:val="1"/>
      <w:marLeft w:val="0"/>
      <w:marRight w:val="0"/>
      <w:marTop w:val="0"/>
      <w:marBottom w:val="0"/>
      <w:divBdr>
        <w:top w:val="none" w:sz="0" w:space="0" w:color="auto"/>
        <w:left w:val="none" w:sz="0" w:space="0" w:color="auto"/>
        <w:bottom w:val="none" w:sz="0" w:space="0" w:color="auto"/>
        <w:right w:val="none" w:sz="0" w:space="0" w:color="auto"/>
      </w:divBdr>
    </w:div>
    <w:div w:id="73866486">
      <w:bodyDiv w:val="1"/>
      <w:marLeft w:val="0"/>
      <w:marRight w:val="0"/>
      <w:marTop w:val="0"/>
      <w:marBottom w:val="0"/>
      <w:divBdr>
        <w:top w:val="none" w:sz="0" w:space="0" w:color="auto"/>
        <w:left w:val="none" w:sz="0" w:space="0" w:color="auto"/>
        <w:bottom w:val="none" w:sz="0" w:space="0" w:color="auto"/>
        <w:right w:val="none" w:sz="0" w:space="0" w:color="auto"/>
      </w:divBdr>
    </w:div>
    <w:div w:id="74086574">
      <w:bodyDiv w:val="1"/>
      <w:marLeft w:val="0"/>
      <w:marRight w:val="0"/>
      <w:marTop w:val="0"/>
      <w:marBottom w:val="0"/>
      <w:divBdr>
        <w:top w:val="none" w:sz="0" w:space="0" w:color="auto"/>
        <w:left w:val="none" w:sz="0" w:space="0" w:color="auto"/>
        <w:bottom w:val="none" w:sz="0" w:space="0" w:color="auto"/>
        <w:right w:val="none" w:sz="0" w:space="0" w:color="auto"/>
      </w:divBdr>
    </w:div>
    <w:div w:id="74212424">
      <w:bodyDiv w:val="1"/>
      <w:marLeft w:val="0"/>
      <w:marRight w:val="0"/>
      <w:marTop w:val="0"/>
      <w:marBottom w:val="0"/>
      <w:divBdr>
        <w:top w:val="none" w:sz="0" w:space="0" w:color="auto"/>
        <w:left w:val="none" w:sz="0" w:space="0" w:color="auto"/>
        <w:bottom w:val="none" w:sz="0" w:space="0" w:color="auto"/>
        <w:right w:val="none" w:sz="0" w:space="0" w:color="auto"/>
      </w:divBdr>
    </w:div>
    <w:div w:id="74597264">
      <w:bodyDiv w:val="1"/>
      <w:marLeft w:val="0"/>
      <w:marRight w:val="0"/>
      <w:marTop w:val="0"/>
      <w:marBottom w:val="0"/>
      <w:divBdr>
        <w:top w:val="none" w:sz="0" w:space="0" w:color="auto"/>
        <w:left w:val="none" w:sz="0" w:space="0" w:color="auto"/>
        <w:bottom w:val="none" w:sz="0" w:space="0" w:color="auto"/>
        <w:right w:val="none" w:sz="0" w:space="0" w:color="auto"/>
      </w:divBdr>
    </w:div>
    <w:div w:id="74740801">
      <w:bodyDiv w:val="1"/>
      <w:marLeft w:val="0"/>
      <w:marRight w:val="0"/>
      <w:marTop w:val="0"/>
      <w:marBottom w:val="0"/>
      <w:divBdr>
        <w:top w:val="none" w:sz="0" w:space="0" w:color="auto"/>
        <w:left w:val="none" w:sz="0" w:space="0" w:color="auto"/>
        <w:bottom w:val="none" w:sz="0" w:space="0" w:color="auto"/>
        <w:right w:val="none" w:sz="0" w:space="0" w:color="auto"/>
      </w:divBdr>
    </w:div>
    <w:div w:id="74936155">
      <w:bodyDiv w:val="1"/>
      <w:marLeft w:val="0"/>
      <w:marRight w:val="0"/>
      <w:marTop w:val="0"/>
      <w:marBottom w:val="0"/>
      <w:divBdr>
        <w:top w:val="none" w:sz="0" w:space="0" w:color="auto"/>
        <w:left w:val="none" w:sz="0" w:space="0" w:color="auto"/>
        <w:bottom w:val="none" w:sz="0" w:space="0" w:color="auto"/>
        <w:right w:val="none" w:sz="0" w:space="0" w:color="auto"/>
      </w:divBdr>
      <w:divsChild>
        <w:div w:id="1644848272">
          <w:marLeft w:val="0"/>
          <w:marRight w:val="0"/>
          <w:marTop w:val="0"/>
          <w:marBottom w:val="0"/>
          <w:divBdr>
            <w:top w:val="none" w:sz="0" w:space="0" w:color="auto"/>
            <w:left w:val="none" w:sz="0" w:space="0" w:color="auto"/>
            <w:bottom w:val="none" w:sz="0" w:space="0" w:color="auto"/>
            <w:right w:val="none" w:sz="0" w:space="0" w:color="auto"/>
          </w:divBdr>
        </w:div>
      </w:divsChild>
    </w:div>
    <w:div w:id="75133336">
      <w:bodyDiv w:val="1"/>
      <w:marLeft w:val="0"/>
      <w:marRight w:val="0"/>
      <w:marTop w:val="0"/>
      <w:marBottom w:val="0"/>
      <w:divBdr>
        <w:top w:val="none" w:sz="0" w:space="0" w:color="auto"/>
        <w:left w:val="none" w:sz="0" w:space="0" w:color="auto"/>
        <w:bottom w:val="none" w:sz="0" w:space="0" w:color="auto"/>
        <w:right w:val="none" w:sz="0" w:space="0" w:color="auto"/>
      </w:divBdr>
    </w:div>
    <w:div w:id="75134674">
      <w:bodyDiv w:val="1"/>
      <w:marLeft w:val="0"/>
      <w:marRight w:val="0"/>
      <w:marTop w:val="0"/>
      <w:marBottom w:val="0"/>
      <w:divBdr>
        <w:top w:val="none" w:sz="0" w:space="0" w:color="auto"/>
        <w:left w:val="none" w:sz="0" w:space="0" w:color="auto"/>
        <w:bottom w:val="none" w:sz="0" w:space="0" w:color="auto"/>
        <w:right w:val="none" w:sz="0" w:space="0" w:color="auto"/>
      </w:divBdr>
    </w:div>
    <w:div w:id="75135147">
      <w:bodyDiv w:val="1"/>
      <w:marLeft w:val="0"/>
      <w:marRight w:val="0"/>
      <w:marTop w:val="0"/>
      <w:marBottom w:val="0"/>
      <w:divBdr>
        <w:top w:val="none" w:sz="0" w:space="0" w:color="auto"/>
        <w:left w:val="none" w:sz="0" w:space="0" w:color="auto"/>
        <w:bottom w:val="none" w:sz="0" w:space="0" w:color="auto"/>
        <w:right w:val="none" w:sz="0" w:space="0" w:color="auto"/>
      </w:divBdr>
      <w:divsChild>
        <w:div w:id="307395506">
          <w:marLeft w:val="0"/>
          <w:marRight w:val="0"/>
          <w:marTop w:val="0"/>
          <w:marBottom w:val="0"/>
          <w:divBdr>
            <w:top w:val="none" w:sz="0" w:space="0" w:color="auto"/>
            <w:left w:val="none" w:sz="0" w:space="0" w:color="auto"/>
            <w:bottom w:val="none" w:sz="0" w:space="0" w:color="auto"/>
            <w:right w:val="none" w:sz="0" w:space="0" w:color="auto"/>
          </w:divBdr>
        </w:div>
      </w:divsChild>
    </w:div>
    <w:div w:id="75631983">
      <w:bodyDiv w:val="1"/>
      <w:marLeft w:val="0"/>
      <w:marRight w:val="0"/>
      <w:marTop w:val="0"/>
      <w:marBottom w:val="0"/>
      <w:divBdr>
        <w:top w:val="none" w:sz="0" w:space="0" w:color="auto"/>
        <w:left w:val="none" w:sz="0" w:space="0" w:color="auto"/>
        <w:bottom w:val="none" w:sz="0" w:space="0" w:color="auto"/>
        <w:right w:val="none" w:sz="0" w:space="0" w:color="auto"/>
      </w:divBdr>
    </w:div>
    <w:div w:id="75789578">
      <w:bodyDiv w:val="1"/>
      <w:marLeft w:val="0"/>
      <w:marRight w:val="0"/>
      <w:marTop w:val="0"/>
      <w:marBottom w:val="0"/>
      <w:divBdr>
        <w:top w:val="none" w:sz="0" w:space="0" w:color="auto"/>
        <w:left w:val="none" w:sz="0" w:space="0" w:color="auto"/>
        <w:bottom w:val="none" w:sz="0" w:space="0" w:color="auto"/>
        <w:right w:val="none" w:sz="0" w:space="0" w:color="auto"/>
      </w:divBdr>
    </w:div>
    <w:div w:id="75908468">
      <w:bodyDiv w:val="1"/>
      <w:marLeft w:val="0"/>
      <w:marRight w:val="0"/>
      <w:marTop w:val="0"/>
      <w:marBottom w:val="0"/>
      <w:divBdr>
        <w:top w:val="none" w:sz="0" w:space="0" w:color="auto"/>
        <w:left w:val="none" w:sz="0" w:space="0" w:color="auto"/>
        <w:bottom w:val="none" w:sz="0" w:space="0" w:color="auto"/>
        <w:right w:val="none" w:sz="0" w:space="0" w:color="auto"/>
      </w:divBdr>
    </w:div>
    <w:div w:id="75978566">
      <w:bodyDiv w:val="1"/>
      <w:marLeft w:val="0"/>
      <w:marRight w:val="0"/>
      <w:marTop w:val="0"/>
      <w:marBottom w:val="0"/>
      <w:divBdr>
        <w:top w:val="none" w:sz="0" w:space="0" w:color="auto"/>
        <w:left w:val="none" w:sz="0" w:space="0" w:color="auto"/>
        <w:bottom w:val="none" w:sz="0" w:space="0" w:color="auto"/>
        <w:right w:val="none" w:sz="0" w:space="0" w:color="auto"/>
      </w:divBdr>
    </w:div>
    <w:div w:id="76025508">
      <w:bodyDiv w:val="1"/>
      <w:marLeft w:val="0"/>
      <w:marRight w:val="0"/>
      <w:marTop w:val="0"/>
      <w:marBottom w:val="0"/>
      <w:divBdr>
        <w:top w:val="none" w:sz="0" w:space="0" w:color="auto"/>
        <w:left w:val="none" w:sz="0" w:space="0" w:color="auto"/>
        <w:bottom w:val="none" w:sz="0" w:space="0" w:color="auto"/>
        <w:right w:val="none" w:sz="0" w:space="0" w:color="auto"/>
      </w:divBdr>
    </w:div>
    <w:div w:id="76169119">
      <w:bodyDiv w:val="1"/>
      <w:marLeft w:val="0"/>
      <w:marRight w:val="0"/>
      <w:marTop w:val="0"/>
      <w:marBottom w:val="0"/>
      <w:divBdr>
        <w:top w:val="none" w:sz="0" w:space="0" w:color="auto"/>
        <w:left w:val="none" w:sz="0" w:space="0" w:color="auto"/>
        <w:bottom w:val="none" w:sz="0" w:space="0" w:color="auto"/>
        <w:right w:val="none" w:sz="0" w:space="0" w:color="auto"/>
      </w:divBdr>
    </w:div>
    <w:div w:id="77287406">
      <w:bodyDiv w:val="1"/>
      <w:marLeft w:val="0"/>
      <w:marRight w:val="0"/>
      <w:marTop w:val="0"/>
      <w:marBottom w:val="0"/>
      <w:divBdr>
        <w:top w:val="none" w:sz="0" w:space="0" w:color="auto"/>
        <w:left w:val="none" w:sz="0" w:space="0" w:color="auto"/>
        <w:bottom w:val="none" w:sz="0" w:space="0" w:color="auto"/>
        <w:right w:val="none" w:sz="0" w:space="0" w:color="auto"/>
      </w:divBdr>
    </w:div>
    <w:div w:id="77676229">
      <w:bodyDiv w:val="1"/>
      <w:marLeft w:val="0"/>
      <w:marRight w:val="0"/>
      <w:marTop w:val="0"/>
      <w:marBottom w:val="0"/>
      <w:divBdr>
        <w:top w:val="none" w:sz="0" w:space="0" w:color="auto"/>
        <w:left w:val="none" w:sz="0" w:space="0" w:color="auto"/>
        <w:bottom w:val="none" w:sz="0" w:space="0" w:color="auto"/>
        <w:right w:val="none" w:sz="0" w:space="0" w:color="auto"/>
      </w:divBdr>
    </w:div>
    <w:div w:id="78018261">
      <w:bodyDiv w:val="1"/>
      <w:marLeft w:val="0"/>
      <w:marRight w:val="0"/>
      <w:marTop w:val="0"/>
      <w:marBottom w:val="0"/>
      <w:divBdr>
        <w:top w:val="none" w:sz="0" w:space="0" w:color="auto"/>
        <w:left w:val="none" w:sz="0" w:space="0" w:color="auto"/>
        <w:bottom w:val="none" w:sz="0" w:space="0" w:color="auto"/>
        <w:right w:val="none" w:sz="0" w:space="0" w:color="auto"/>
      </w:divBdr>
    </w:div>
    <w:div w:id="78403342">
      <w:bodyDiv w:val="1"/>
      <w:marLeft w:val="0"/>
      <w:marRight w:val="0"/>
      <w:marTop w:val="0"/>
      <w:marBottom w:val="0"/>
      <w:divBdr>
        <w:top w:val="none" w:sz="0" w:space="0" w:color="auto"/>
        <w:left w:val="none" w:sz="0" w:space="0" w:color="auto"/>
        <w:bottom w:val="none" w:sz="0" w:space="0" w:color="auto"/>
        <w:right w:val="none" w:sz="0" w:space="0" w:color="auto"/>
      </w:divBdr>
    </w:div>
    <w:div w:id="78910853">
      <w:bodyDiv w:val="1"/>
      <w:marLeft w:val="0"/>
      <w:marRight w:val="0"/>
      <w:marTop w:val="0"/>
      <w:marBottom w:val="0"/>
      <w:divBdr>
        <w:top w:val="none" w:sz="0" w:space="0" w:color="auto"/>
        <w:left w:val="none" w:sz="0" w:space="0" w:color="auto"/>
        <w:bottom w:val="none" w:sz="0" w:space="0" w:color="auto"/>
        <w:right w:val="none" w:sz="0" w:space="0" w:color="auto"/>
      </w:divBdr>
    </w:div>
    <w:div w:id="79183181">
      <w:bodyDiv w:val="1"/>
      <w:marLeft w:val="0"/>
      <w:marRight w:val="0"/>
      <w:marTop w:val="0"/>
      <w:marBottom w:val="0"/>
      <w:divBdr>
        <w:top w:val="none" w:sz="0" w:space="0" w:color="auto"/>
        <w:left w:val="none" w:sz="0" w:space="0" w:color="auto"/>
        <w:bottom w:val="none" w:sz="0" w:space="0" w:color="auto"/>
        <w:right w:val="none" w:sz="0" w:space="0" w:color="auto"/>
      </w:divBdr>
    </w:div>
    <w:div w:id="79328924">
      <w:bodyDiv w:val="1"/>
      <w:marLeft w:val="0"/>
      <w:marRight w:val="0"/>
      <w:marTop w:val="0"/>
      <w:marBottom w:val="0"/>
      <w:divBdr>
        <w:top w:val="none" w:sz="0" w:space="0" w:color="auto"/>
        <w:left w:val="none" w:sz="0" w:space="0" w:color="auto"/>
        <w:bottom w:val="none" w:sz="0" w:space="0" w:color="auto"/>
        <w:right w:val="none" w:sz="0" w:space="0" w:color="auto"/>
      </w:divBdr>
    </w:div>
    <w:div w:id="79452824">
      <w:bodyDiv w:val="1"/>
      <w:marLeft w:val="0"/>
      <w:marRight w:val="0"/>
      <w:marTop w:val="0"/>
      <w:marBottom w:val="0"/>
      <w:divBdr>
        <w:top w:val="none" w:sz="0" w:space="0" w:color="auto"/>
        <w:left w:val="none" w:sz="0" w:space="0" w:color="auto"/>
        <w:bottom w:val="none" w:sz="0" w:space="0" w:color="auto"/>
        <w:right w:val="none" w:sz="0" w:space="0" w:color="auto"/>
      </w:divBdr>
    </w:div>
    <w:div w:id="79570364">
      <w:bodyDiv w:val="1"/>
      <w:marLeft w:val="0"/>
      <w:marRight w:val="0"/>
      <w:marTop w:val="0"/>
      <w:marBottom w:val="0"/>
      <w:divBdr>
        <w:top w:val="none" w:sz="0" w:space="0" w:color="auto"/>
        <w:left w:val="none" w:sz="0" w:space="0" w:color="auto"/>
        <w:bottom w:val="none" w:sz="0" w:space="0" w:color="auto"/>
        <w:right w:val="none" w:sz="0" w:space="0" w:color="auto"/>
      </w:divBdr>
    </w:div>
    <w:div w:id="80108161">
      <w:bodyDiv w:val="1"/>
      <w:marLeft w:val="0"/>
      <w:marRight w:val="0"/>
      <w:marTop w:val="0"/>
      <w:marBottom w:val="0"/>
      <w:divBdr>
        <w:top w:val="none" w:sz="0" w:space="0" w:color="auto"/>
        <w:left w:val="none" w:sz="0" w:space="0" w:color="auto"/>
        <w:bottom w:val="none" w:sz="0" w:space="0" w:color="auto"/>
        <w:right w:val="none" w:sz="0" w:space="0" w:color="auto"/>
      </w:divBdr>
    </w:div>
    <w:div w:id="80299183">
      <w:bodyDiv w:val="1"/>
      <w:marLeft w:val="0"/>
      <w:marRight w:val="0"/>
      <w:marTop w:val="0"/>
      <w:marBottom w:val="0"/>
      <w:divBdr>
        <w:top w:val="none" w:sz="0" w:space="0" w:color="auto"/>
        <w:left w:val="none" w:sz="0" w:space="0" w:color="auto"/>
        <w:bottom w:val="none" w:sz="0" w:space="0" w:color="auto"/>
        <w:right w:val="none" w:sz="0" w:space="0" w:color="auto"/>
      </w:divBdr>
    </w:div>
    <w:div w:id="80609311">
      <w:bodyDiv w:val="1"/>
      <w:marLeft w:val="0"/>
      <w:marRight w:val="0"/>
      <w:marTop w:val="0"/>
      <w:marBottom w:val="0"/>
      <w:divBdr>
        <w:top w:val="none" w:sz="0" w:space="0" w:color="auto"/>
        <w:left w:val="none" w:sz="0" w:space="0" w:color="auto"/>
        <w:bottom w:val="none" w:sz="0" w:space="0" w:color="auto"/>
        <w:right w:val="none" w:sz="0" w:space="0" w:color="auto"/>
      </w:divBdr>
    </w:div>
    <w:div w:id="81150774">
      <w:bodyDiv w:val="1"/>
      <w:marLeft w:val="0"/>
      <w:marRight w:val="0"/>
      <w:marTop w:val="0"/>
      <w:marBottom w:val="0"/>
      <w:divBdr>
        <w:top w:val="none" w:sz="0" w:space="0" w:color="auto"/>
        <w:left w:val="none" w:sz="0" w:space="0" w:color="auto"/>
        <w:bottom w:val="none" w:sz="0" w:space="0" w:color="auto"/>
        <w:right w:val="none" w:sz="0" w:space="0" w:color="auto"/>
      </w:divBdr>
    </w:div>
    <w:div w:id="81151694">
      <w:bodyDiv w:val="1"/>
      <w:marLeft w:val="0"/>
      <w:marRight w:val="0"/>
      <w:marTop w:val="0"/>
      <w:marBottom w:val="0"/>
      <w:divBdr>
        <w:top w:val="none" w:sz="0" w:space="0" w:color="auto"/>
        <w:left w:val="none" w:sz="0" w:space="0" w:color="auto"/>
        <w:bottom w:val="none" w:sz="0" w:space="0" w:color="auto"/>
        <w:right w:val="none" w:sz="0" w:space="0" w:color="auto"/>
      </w:divBdr>
    </w:div>
    <w:div w:id="81487563">
      <w:bodyDiv w:val="1"/>
      <w:marLeft w:val="0"/>
      <w:marRight w:val="0"/>
      <w:marTop w:val="0"/>
      <w:marBottom w:val="0"/>
      <w:divBdr>
        <w:top w:val="none" w:sz="0" w:space="0" w:color="auto"/>
        <w:left w:val="none" w:sz="0" w:space="0" w:color="auto"/>
        <w:bottom w:val="none" w:sz="0" w:space="0" w:color="auto"/>
        <w:right w:val="none" w:sz="0" w:space="0" w:color="auto"/>
      </w:divBdr>
    </w:div>
    <w:div w:id="81488184">
      <w:bodyDiv w:val="1"/>
      <w:marLeft w:val="0"/>
      <w:marRight w:val="0"/>
      <w:marTop w:val="0"/>
      <w:marBottom w:val="0"/>
      <w:divBdr>
        <w:top w:val="none" w:sz="0" w:space="0" w:color="auto"/>
        <w:left w:val="none" w:sz="0" w:space="0" w:color="auto"/>
        <w:bottom w:val="none" w:sz="0" w:space="0" w:color="auto"/>
        <w:right w:val="none" w:sz="0" w:space="0" w:color="auto"/>
      </w:divBdr>
      <w:divsChild>
        <w:div w:id="895747463">
          <w:marLeft w:val="0"/>
          <w:marRight w:val="0"/>
          <w:marTop w:val="0"/>
          <w:marBottom w:val="0"/>
          <w:divBdr>
            <w:top w:val="none" w:sz="0" w:space="0" w:color="auto"/>
            <w:left w:val="none" w:sz="0" w:space="0" w:color="auto"/>
            <w:bottom w:val="none" w:sz="0" w:space="0" w:color="auto"/>
            <w:right w:val="none" w:sz="0" w:space="0" w:color="auto"/>
          </w:divBdr>
        </w:div>
      </w:divsChild>
    </w:div>
    <w:div w:id="81489461">
      <w:bodyDiv w:val="1"/>
      <w:marLeft w:val="0"/>
      <w:marRight w:val="0"/>
      <w:marTop w:val="0"/>
      <w:marBottom w:val="0"/>
      <w:divBdr>
        <w:top w:val="none" w:sz="0" w:space="0" w:color="auto"/>
        <w:left w:val="none" w:sz="0" w:space="0" w:color="auto"/>
        <w:bottom w:val="none" w:sz="0" w:space="0" w:color="auto"/>
        <w:right w:val="none" w:sz="0" w:space="0" w:color="auto"/>
      </w:divBdr>
    </w:div>
    <w:div w:id="81536961">
      <w:bodyDiv w:val="1"/>
      <w:marLeft w:val="0"/>
      <w:marRight w:val="0"/>
      <w:marTop w:val="0"/>
      <w:marBottom w:val="0"/>
      <w:divBdr>
        <w:top w:val="none" w:sz="0" w:space="0" w:color="auto"/>
        <w:left w:val="none" w:sz="0" w:space="0" w:color="auto"/>
        <w:bottom w:val="none" w:sz="0" w:space="0" w:color="auto"/>
        <w:right w:val="none" w:sz="0" w:space="0" w:color="auto"/>
      </w:divBdr>
    </w:div>
    <w:div w:id="81604631">
      <w:bodyDiv w:val="1"/>
      <w:marLeft w:val="0"/>
      <w:marRight w:val="0"/>
      <w:marTop w:val="0"/>
      <w:marBottom w:val="0"/>
      <w:divBdr>
        <w:top w:val="none" w:sz="0" w:space="0" w:color="auto"/>
        <w:left w:val="none" w:sz="0" w:space="0" w:color="auto"/>
        <w:bottom w:val="none" w:sz="0" w:space="0" w:color="auto"/>
        <w:right w:val="none" w:sz="0" w:space="0" w:color="auto"/>
      </w:divBdr>
    </w:div>
    <w:div w:id="81881385">
      <w:bodyDiv w:val="1"/>
      <w:marLeft w:val="0"/>
      <w:marRight w:val="0"/>
      <w:marTop w:val="0"/>
      <w:marBottom w:val="0"/>
      <w:divBdr>
        <w:top w:val="none" w:sz="0" w:space="0" w:color="auto"/>
        <w:left w:val="none" w:sz="0" w:space="0" w:color="auto"/>
        <w:bottom w:val="none" w:sz="0" w:space="0" w:color="auto"/>
        <w:right w:val="none" w:sz="0" w:space="0" w:color="auto"/>
      </w:divBdr>
    </w:div>
    <w:div w:id="81949378">
      <w:bodyDiv w:val="1"/>
      <w:marLeft w:val="0"/>
      <w:marRight w:val="0"/>
      <w:marTop w:val="0"/>
      <w:marBottom w:val="0"/>
      <w:divBdr>
        <w:top w:val="none" w:sz="0" w:space="0" w:color="auto"/>
        <w:left w:val="none" w:sz="0" w:space="0" w:color="auto"/>
        <w:bottom w:val="none" w:sz="0" w:space="0" w:color="auto"/>
        <w:right w:val="none" w:sz="0" w:space="0" w:color="auto"/>
      </w:divBdr>
    </w:div>
    <w:div w:id="81991900">
      <w:bodyDiv w:val="1"/>
      <w:marLeft w:val="0"/>
      <w:marRight w:val="0"/>
      <w:marTop w:val="0"/>
      <w:marBottom w:val="0"/>
      <w:divBdr>
        <w:top w:val="none" w:sz="0" w:space="0" w:color="auto"/>
        <w:left w:val="none" w:sz="0" w:space="0" w:color="auto"/>
        <w:bottom w:val="none" w:sz="0" w:space="0" w:color="auto"/>
        <w:right w:val="none" w:sz="0" w:space="0" w:color="auto"/>
      </w:divBdr>
    </w:div>
    <w:div w:id="82072024">
      <w:bodyDiv w:val="1"/>
      <w:marLeft w:val="0"/>
      <w:marRight w:val="0"/>
      <w:marTop w:val="0"/>
      <w:marBottom w:val="0"/>
      <w:divBdr>
        <w:top w:val="none" w:sz="0" w:space="0" w:color="auto"/>
        <w:left w:val="none" w:sz="0" w:space="0" w:color="auto"/>
        <w:bottom w:val="none" w:sz="0" w:space="0" w:color="auto"/>
        <w:right w:val="none" w:sz="0" w:space="0" w:color="auto"/>
      </w:divBdr>
      <w:divsChild>
        <w:div w:id="1214005202">
          <w:marLeft w:val="0"/>
          <w:marRight w:val="0"/>
          <w:marTop w:val="0"/>
          <w:marBottom w:val="0"/>
          <w:divBdr>
            <w:top w:val="none" w:sz="0" w:space="0" w:color="auto"/>
            <w:left w:val="none" w:sz="0" w:space="0" w:color="auto"/>
            <w:bottom w:val="none" w:sz="0" w:space="0" w:color="auto"/>
            <w:right w:val="none" w:sz="0" w:space="0" w:color="auto"/>
          </w:divBdr>
        </w:div>
      </w:divsChild>
    </w:div>
    <w:div w:id="82536977">
      <w:bodyDiv w:val="1"/>
      <w:marLeft w:val="0"/>
      <w:marRight w:val="0"/>
      <w:marTop w:val="0"/>
      <w:marBottom w:val="0"/>
      <w:divBdr>
        <w:top w:val="none" w:sz="0" w:space="0" w:color="auto"/>
        <w:left w:val="none" w:sz="0" w:space="0" w:color="auto"/>
        <w:bottom w:val="none" w:sz="0" w:space="0" w:color="auto"/>
        <w:right w:val="none" w:sz="0" w:space="0" w:color="auto"/>
      </w:divBdr>
    </w:div>
    <w:div w:id="82646271">
      <w:bodyDiv w:val="1"/>
      <w:marLeft w:val="0"/>
      <w:marRight w:val="0"/>
      <w:marTop w:val="0"/>
      <w:marBottom w:val="0"/>
      <w:divBdr>
        <w:top w:val="none" w:sz="0" w:space="0" w:color="auto"/>
        <w:left w:val="none" w:sz="0" w:space="0" w:color="auto"/>
        <w:bottom w:val="none" w:sz="0" w:space="0" w:color="auto"/>
        <w:right w:val="none" w:sz="0" w:space="0" w:color="auto"/>
      </w:divBdr>
    </w:div>
    <w:div w:id="82653010">
      <w:bodyDiv w:val="1"/>
      <w:marLeft w:val="0"/>
      <w:marRight w:val="0"/>
      <w:marTop w:val="0"/>
      <w:marBottom w:val="0"/>
      <w:divBdr>
        <w:top w:val="none" w:sz="0" w:space="0" w:color="auto"/>
        <w:left w:val="none" w:sz="0" w:space="0" w:color="auto"/>
        <w:bottom w:val="none" w:sz="0" w:space="0" w:color="auto"/>
        <w:right w:val="none" w:sz="0" w:space="0" w:color="auto"/>
      </w:divBdr>
    </w:div>
    <w:div w:id="82919798">
      <w:bodyDiv w:val="1"/>
      <w:marLeft w:val="0"/>
      <w:marRight w:val="0"/>
      <w:marTop w:val="0"/>
      <w:marBottom w:val="0"/>
      <w:divBdr>
        <w:top w:val="none" w:sz="0" w:space="0" w:color="auto"/>
        <w:left w:val="none" w:sz="0" w:space="0" w:color="auto"/>
        <w:bottom w:val="none" w:sz="0" w:space="0" w:color="auto"/>
        <w:right w:val="none" w:sz="0" w:space="0" w:color="auto"/>
      </w:divBdr>
    </w:div>
    <w:div w:id="83259584">
      <w:bodyDiv w:val="1"/>
      <w:marLeft w:val="0"/>
      <w:marRight w:val="0"/>
      <w:marTop w:val="0"/>
      <w:marBottom w:val="0"/>
      <w:divBdr>
        <w:top w:val="none" w:sz="0" w:space="0" w:color="auto"/>
        <w:left w:val="none" w:sz="0" w:space="0" w:color="auto"/>
        <w:bottom w:val="none" w:sz="0" w:space="0" w:color="auto"/>
        <w:right w:val="none" w:sz="0" w:space="0" w:color="auto"/>
      </w:divBdr>
    </w:div>
    <w:div w:id="83305975">
      <w:bodyDiv w:val="1"/>
      <w:marLeft w:val="0"/>
      <w:marRight w:val="0"/>
      <w:marTop w:val="0"/>
      <w:marBottom w:val="0"/>
      <w:divBdr>
        <w:top w:val="none" w:sz="0" w:space="0" w:color="auto"/>
        <w:left w:val="none" w:sz="0" w:space="0" w:color="auto"/>
        <w:bottom w:val="none" w:sz="0" w:space="0" w:color="auto"/>
        <w:right w:val="none" w:sz="0" w:space="0" w:color="auto"/>
      </w:divBdr>
    </w:div>
    <w:div w:id="83571127">
      <w:bodyDiv w:val="1"/>
      <w:marLeft w:val="0"/>
      <w:marRight w:val="0"/>
      <w:marTop w:val="0"/>
      <w:marBottom w:val="0"/>
      <w:divBdr>
        <w:top w:val="none" w:sz="0" w:space="0" w:color="auto"/>
        <w:left w:val="none" w:sz="0" w:space="0" w:color="auto"/>
        <w:bottom w:val="none" w:sz="0" w:space="0" w:color="auto"/>
        <w:right w:val="none" w:sz="0" w:space="0" w:color="auto"/>
      </w:divBdr>
    </w:div>
    <w:div w:id="83647589">
      <w:bodyDiv w:val="1"/>
      <w:marLeft w:val="0"/>
      <w:marRight w:val="0"/>
      <w:marTop w:val="0"/>
      <w:marBottom w:val="0"/>
      <w:divBdr>
        <w:top w:val="none" w:sz="0" w:space="0" w:color="auto"/>
        <w:left w:val="none" w:sz="0" w:space="0" w:color="auto"/>
        <w:bottom w:val="none" w:sz="0" w:space="0" w:color="auto"/>
        <w:right w:val="none" w:sz="0" w:space="0" w:color="auto"/>
      </w:divBdr>
    </w:div>
    <w:div w:id="83769194">
      <w:bodyDiv w:val="1"/>
      <w:marLeft w:val="0"/>
      <w:marRight w:val="0"/>
      <w:marTop w:val="0"/>
      <w:marBottom w:val="0"/>
      <w:divBdr>
        <w:top w:val="none" w:sz="0" w:space="0" w:color="auto"/>
        <w:left w:val="none" w:sz="0" w:space="0" w:color="auto"/>
        <w:bottom w:val="none" w:sz="0" w:space="0" w:color="auto"/>
        <w:right w:val="none" w:sz="0" w:space="0" w:color="auto"/>
      </w:divBdr>
    </w:div>
    <w:div w:id="84033497">
      <w:bodyDiv w:val="1"/>
      <w:marLeft w:val="0"/>
      <w:marRight w:val="0"/>
      <w:marTop w:val="0"/>
      <w:marBottom w:val="0"/>
      <w:divBdr>
        <w:top w:val="none" w:sz="0" w:space="0" w:color="auto"/>
        <w:left w:val="none" w:sz="0" w:space="0" w:color="auto"/>
        <w:bottom w:val="none" w:sz="0" w:space="0" w:color="auto"/>
        <w:right w:val="none" w:sz="0" w:space="0" w:color="auto"/>
      </w:divBdr>
    </w:div>
    <w:div w:id="84571313">
      <w:bodyDiv w:val="1"/>
      <w:marLeft w:val="0"/>
      <w:marRight w:val="0"/>
      <w:marTop w:val="0"/>
      <w:marBottom w:val="0"/>
      <w:divBdr>
        <w:top w:val="none" w:sz="0" w:space="0" w:color="auto"/>
        <w:left w:val="none" w:sz="0" w:space="0" w:color="auto"/>
        <w:bottom w:val="none" w:sz="0" w:space="0" w:color="auto"/>
        <w:right w:val="none" w:sz="0" w:space="0" w:color="auto"/>
      </w:divBdr>
    </w:div>
    <w:div w:id="84614587">
      <w:bodyDiv w:val="1"/>
      <w:marLeft w:val="0"/>
      <w:marRight w:val="0"/>
      <w:marTop w:val="0"/>
      <w:marBottom w:val="0"/>
      <w:divBdr>
        <w:top w:val="none" w:sz="0" w:space="0" w:color="auto"/>
        <w:left w:val="none" w:sz="0" w:space="0" w:color="auto"/>
        <w:bottom w:val="none" w:sz="0" w:space="0" w:color="auto"/>
        <w:right w:val="none" w:sz="0" w:space="0" w:color="auto"/>
      </w:divBdr>
    </w:div>
    <w:div w:id="84961590">
      <w:bodyDiv w:val="1"/>
      <w:marLeft w:val="0"/>
      <w:marRight w:val="0"/>
      <w:marTop w:val="0"/>
      <w:marBottom w:val="0"/>
      <w:divBdr>
        <w:top w:val="none" w:sz="0" w:space="0" w:color="auto"/>
        <w:left w:val="none" w:sz="0" w:space="0" w:color="auto"/>
        <w:bottom w:val="none" w:sz="0" w:space="0" w:color="auto"/>
        <w:right w:val="none" w:sz="0" w:space="0" w:color="auto"/>
      </w:divBdr>
    </w:div>
    <w:div w:id="85541109">
      <w:bodyDiv w:val="1"/>
      <w:marLeft w:val="0"/>
      <w:marRight w:val="0"/>
      <w:marTop w:val="0"/>
      <w:marBottom w:val="0"/>
      <w:divBdr>
        <w:top w:val="none" w:sz="0" w:space="0" w:color="auto"/>
        <w:left w:val="none" w:sz="0" w:space="0" w:color="auto"/>
        <w:bottom w:val="none" w:sz="0" w:space="0" w:color="auto"/>
        <w:right w:val="none" w:sz="0" w:space="0" w:color="auto"/>
      </w:divBdr>
    </w:div>
    <w:div w:id="85663194">
      <w:bodyDiv w:val="1"/>
      <w:marLeft w:val="0"/>
      <w:marRight w:val="0"/>
      <w:marTop w:val="0"/>
      <w:marBottom w:val="0"/>
      <w:divBdr>
        <w:top w:val="none" w:sz="0" w:space="0" w:color="auto"/>
        <w:left w:val="none" w:sz="0" w:space="0" w:color="auto"/>
        <w:bottom w:val="none" w:sz="0" w:space="0" w:color="auto"/>
        <w:right w:val="none" w:sz="0" w:space="0" w:color="auto"/>
      </w:divBdr>
      <w:divsChild>
        <w:div w:id="263996798">
          <w:marLeft w:val="0"/>
          <w:marRight w:val="0"/>
          <w:marTop w:val="0"/>
          <w:marBottom w:val="0"/>
          <w:divBdr>
            <w:top w:val="none" w:sz="0" w:space="0" w:color="auto"/>
            <w:left w:val="none" w:sz="0" w:space="0" w:color="auto"/>
            <w:bottom w:val="none" w:sz="0" w:space="0" w:color="auto"/>
            <w:right w:val="none" w:sz="0" w:space="0" w:color="auto"/>
          </w:divBdr>
        </w:div>
      </w:divsChild>
    </w:div>
    <w:div w:id="85805414">
      <w:bodyDiv w:val="1"/>
      <w:marLeft w:val="0"/>
      <w:marRight w:val="0"/>
      <w:marTop w:val="0"/>
      <w:marBottom w:val="0"/>
      <w:divBdr>
        <w:top w:val="none" w:sz="0" w:space="0" w:color="auto"/>
        <w:left w:val="none" w:sz="0" w:space="0" w:color="auto"/>
        <w:bottom w:val="none" w:sz="0" w:space="0" w:color="auto"/>
        <w:right w:val="none" w:sz="0" w:space="0" w:color="auto"/>
      </w:divBdr>
    </w:div>
    <w:div w:id="86192441">
      <w:bodyDiv w:val="1"/>
      <w:marLeft w:val="0"/>
      <w:marRight w:val="0"/>
      <w:marTop w:val="0"/>
      <w:marBottom w:val="0"/>
      <w:divBdr>
        <w:top w:val="none" w:sz="0" w:space="0" w:color="auto"/>
        <w:left w:val="none" w:sz="0" w:space="0" w:color="auto"/>
        <w:bottom w:val="none" w:sz="0" w:space="0" w:color="auto"/>
        <w:right w:val="none" w:sz="0" w:space="0" w:color="auto"/>
      </w:divBdr>
    </w:div>
    <w:div w:id="86392648">
      <w:bodyDiv w:val="1"/>
      <w:marLeft w:val="0"/>
      <w:marRight w:val="0"/>
      <w:marTop w:val="0"/>
      <w:marBottom w:val="0"/>
      <w:divBdr>
        <w:top w:val="none" w:sz="0" w:space="0" w:color="auto"/>
        <w:left w:val="none" w:sz="0" w:space="0" w:color="auto"/>
        <w:bottom w:val="none" w:sz="0" w:space="0" w:color="auto"/>
        <w:right w:val="none" w:sz="0" w:space="0" w:color="auto"/>
      </w:divBdr>
    </w:div>
    <w:div w:id="86537724">
      <w:bodyDiv w:val="1"/>
      <w:marLeft w:val="0"/>
      <w:marRight w:val="0"/>
      <w:marTop w:val="0"/>
      <w:marBottom w:val="0"/>
      <w:divBdr>
        <w:top w:val="none" w:sz="0" w:space="0" w:color="auto"/>
        <w:left w:val="none" w:sz="0" w:space="0" w:color="auto"/>
        <w:bottom w:val="none" w:sz="0" w:space="0" w:color="auto"/>
        <w:right w:val="none" w:sz="0" w:space="0" w:color="auto"/>
      </w:divBdr>
    </w:div>
    <w:div w:id="86969175">
      <w:bodyDiv w:val="1"/>
      <w:marLeft w:val="0"/>
      <w:marRight w:val="0"/>
      <w:marTop w:val="0"/>
      <w:marBottom w:val="0"/>
      <w:divBdr>
        <w:top w:val="none" w:sz="0" w:space="0" w:color="auto"/>
        <w:left w:val="none" w:sz="0" w:space="0" w:color="auto"/>
        <w:bottom w:val="none" w:sz="0" w:space="0" w:color="auto"/>
        <w:right w:val="none" w:sz="0" w:space="0" w:color="auto"/>
      </w:divBdr>
    </w:div>
    <w:div w:id="87045501">
      <w:bodyDiv w:val="1"/>
      <w:marLeft w:val="0"/>
      <w:marRight w:val="0"/>
      <w:marTop w:val="0"/>
      <w:marBottom w:val="0"/>
      <w:divBdr>
        <w:top w:val="none" w:sz="0" w:space="0" w:color="auto"/>
        <w:left w:val="none" w:sz="0" w:space="0" w:color="auto"/>
        <w:bottom w:val="none" w:sz="0" w:space="0" w:color="auto"/>
        <w:right w:val="none" w:sz="0" w:space="0" w:color="auto"/>
      </w:divBdr>
    </w:div>
    <w:div w:id="87317617">
      <w:bodyDiv w:val="1"/>
      <w:marLeft w:val="0"/>
      <w:marRight w:val="0"/>
      <w:marTop w:val="0"/>
      <w:marBottom w:val="0"/>
      <w:divBdr>
        <w:top w:val="none" w:sz="0" w:space="0" w:color="auto"/>
        <w:left w:val="none" w:sz="0" w:space="0" w:color="auto"/>
        <w:bottom w:val="none" w:sz="0" w:space="0" w:color="auto"/>
        <w:right w:val="none" w:sz="0" w:space="0" w:color="auto"/>
      </w:divBdr>
    </w:div>
    <w:div w:id="87502041">
      <w:bodyDiv w:val="1"/>
      <w:marLeft w:val="0"/>
      <w:marRight w:val="0"/>
      <w:marTop w:val="0"/>
      <w:marBottom w:val="0"/>
      <w:divBdr>
        <w:top w:val="none" w:sz="0" w:space="0" w:color="auto"/>
        <w:left w:val="none" w:sz="0" w:space="0" w:color="auto"/>
        <w:bottom w:val="none" w:sz="0" w:space="0" w:color="auto"/>
        <w:right w:val="none" w:sz="0" w:space="0" w:color="auto"/>
      </w:divBdr>
    </w:div>
    <w:div w:id="87511171">
      <w:bodyDiv w:val="1"/>
      <w:marLeft w:val="0"/>
      <w:marRight w:val="0"/>
      <w:marTop w:val="0"/>
      <w:marBottom w:val="0"/>
      <w:divBdr>
        <w:top w:val="none" w:sz="0" w:space="0" w:color="auto"/>
        <w:left w:val="none" w:sz="0" w:space="0" w:color="auto"/>
        <w:bottom w:val="none" w:sz="0" w:space="0" w:color="auto"/>
        <w:right w:val="none" w:sz="0" w:space="0" w:color="auto"/>
      </w:divBdr>
    </w:div>
    <w:div w:id="87771559">
      <w:bodyDiv w:val="1"/>
      <w:marLeft w:val="0"/>
      <w:marRight w:val="0"/>
      <w:marTop w:val="0"/>
      <w:marBottom w:val="0"/>
      <w:divBdr>
        <w:top w:val="none" w:sz="0" w:space="0" w:color="auto"/>
        <w:left w:val="none" w:sz="0" w:space="0" w:color="auto"/>
        <w:bottom w:val="none" w:sz="0" w:space="0" w:color="auto"/>
        <w:right w:val="none" w:sz="0" w:space="0" w:color="auto"/>
      </w:divBdr>
    </w:div>
    <w:div w:id="87777561">
      <w:bodyDiv w:val="1"/>
      <w:marLeft w:val="0"/>
      <w:marRight w:val="0"/>
      <w:marTop w:val="0"/>
      <w:marBottom w:val="0"/>
      <w:divBdr>
        <w:top w:val="none" w:sz="0" w:space="0" w:color="auto"/>
        <w:left w:val="none" w:sz="0" w:space="0" w:color="auto"/>
        <w:bottom w:val="none" w:sz="0" w:space="0" w:color="auto"/>
        <w:right w:val="none" w:sz="0" w:space="0" w:color="auto"/>
      </w:divBdr>
      <w:divsChild>
        <w:div w:id="519201295">
          <w:marLeft w:val="0"/>
          <w:marRight w:val="0"/>
          <w:marTop w:val="0"/>
          <w:marBottom w:val="0"/>
          <w:divBdr>
            <w:top w:val="none" w:sz="0" w:space="0" w:color="auto"/>
            <w:left w:val="none" w:sz="0" w:space="0" w:color="auto"/>
            <w:bottom w:val="none" w:sz="0" w:space="0" w:color="auto"/>
            <w:right w:val="none" w:sz="0" w:space="0" w:color="auto"/>
          </w:divBdr>
        </w:div>
      </w:divsChild>
    </w:div>
    <w:div w:id="88238803">
      <w:bodyDiv w:val="1"/>
      <w:marLeft w:val="0"/>
      <w:marRight w:val="0"/>
      <w:marTop w:val="0"/>
      <w:marBottom w:val="0"/>
      <w:divBdr>
        <w:top w:val="none" w:sz="0" w:space="0" w:color="auto"/>
        <w:left w:val="none" w:sz="0" w:space="0" w:color="auto"/>
        <w:bottom w:val="none" w:sz="0" w:space="0" w:color="auto"/>
        <w:right w:val="none" w:sz="0" w:space="0" w:color="auto"/>
      </w:divBdr>
    </w:div>
    <w:div w:id="88550777">
      <w:bodyDiv w:val="1"/>
      <w:marLeft w:val="0"/>
      <w:marRight w:val="0"/>
      <w:marTop w:val="0"/>
      <w:marBottom w:val="0"/>
      <w:divBdr>
        <w:top w:val="none" w:sz="0" w:space="0" w:color="auto"/>
        <w:left w:val="none" w:sz="0" w:space="0" w:color="auto"/>
        <w:bottom w:val="none" w:sz="0" w:space="0" w:color="auto"/>
        <w:right w:val="none" w:sz="0" w:space="0" w:color="auto"/>
      </w:divBdr>
    </w:div>
    <w:div w:id="88744166">
      <w:bodyDiv w:val="1"/>
      <w:marLeft w:val="0"/>
      <w:marRight w:val="0"/>
      <w:marTop w:val="0"/>
      <w:marBottom w:val="0"/>
      <w:divBdr>
        <w:top w:val="none" w:sz="0" w:space="0" w:color="auto"/>
        <w:left w:val="none" w:sz="0" w:space="0" w:color="auto"/>
        <w:bottom w:val="none" w:sz="0" w:space="0" w:color="auto"/>
        <w:right w:val="none" w:sz="0" w:space="0" w:color="auto"/>
      </w:divBdr>
    </w:div>
    <w:div w:id="88815957">
      <w:bodyDiv w:val="1"/>
      <w:marLeft w:val="0"/>
      <w:marRight w:val="0"/>
      <w:marTop w:val="0"/>
      <w:marBottom w:val="0"/>
      <w:divBdr>
        <w:top w:val="none" w:sz="0" w:space="0" w:color="auto"/>
        <w:left w:val="none" w:sz="0" w:space="0" w:color="auto"/>
        <w:bottom w:val="none" w:sz="0" w:space="0" w:color="auto"/>
        <w:right w:val="none" w:sz="0" w:space="0" w:color="auto"/>
      </w:divBdr>
    </w:div>
    <w:div w:id="88891027">
      <w:bodyDiv w:val="1"/>
      <w:marLeft w:val="0"/>
      <w:marRight w:val="0"/>
      <w:marTop w:val="0"/>
      <w:marBottom w:val="0"/>
      <w:divBdr>
        <w:top w:val="none" w:sz="0" w:space="0" w:color="auto"/>
        <w:left w:val="none" w:sz="0" w:space="0" w:color="auto"/>
        <w:bottom w:val="none" w:sz="0" w:space="0" w:color="auto"/>
        <w:right w:val="none" w:sz="0" w:space="0" w:color="auto"/>
      </w:divBdr>
    </w:div>
    <w:div w:id="89203294">
      <w:bodyDiv w:val="1"/>
      <w:marLeft w:val="0"/>
      <w:marRight w:val="0"/>
      <w:marTop w:val="0"/>
      <w:marBottom w:val="0"/>
      <w:divBdr>
        <w:top w:val="none" w:sz="0" w:space="0" w:color="auto"/>
        <w:left w:val="none" w:sz="0" w:space="0" w:color="auto"/>
        <w:bottom w:val="none" w:sz="0" w:space="0" w:color="auto"/>
        <w:right w:val="none" w:sz="0" w:space="0" w:color="auto"/>
      </w:divBdr>
      <w:divsChild>
        <w:div w:id="2118522675">
          <w:marLeft w:val="0"/>
          <w:marRight w:val="0"/>
          <w:marTop w:val="0"/>
          <w:marBottom w:val="0"/>
          <w:divBdr>
            <w:top w:val="none" w:sz="0" w:space="0" w:color="auto"/>
            <w:left w:val="none" w:sz="0" w:space="0" w:color="auto"/>
            <w:bottom w:val="none" w:sz="0" w:space="0" w:color="auto"/>
            <w:right w:val="none" w:sz="0" w:space="0" w:color="auto"/>
          </w:divBdr>
        </w:div>
      </w:divsChild>
    </w:div>
    <w:div w:id="89283160">
      <w:bodyDiv w:val="1"/>
      <w:marLeft w:val="0"/>
      <w:marRight w:val="0"/>
      <w:marTop w:val="0"/>
      <w:marBottom w:val="0"/>
      <w:divBdr>
        <w:top w:val="none" w:sz="0" w:space="0" w:color="auto"/>
        <w:left w:val="none" w:sz="0" w:space="0" w:color="auto"/>
        <w:bottom w:val="none" w:sz="0" w:space="0" w:color="auto"/>
        <w:right w:val="none" w:sz="0" w:space="0" w:color="auto"/>
      </w:divBdr>
      <w:divsChild>
        <w:div w:id="634680482">
          <w:marLeft w:val="0"/>
          <w:marRight w:val="0"/>
          <w:marTop w:val="0"/>
          <w:marBottom w:val="0"/>
          <w:divBdr>
            <w:top w:val="none" w:sz="0" w:space="0" w:color="auto"/>
            <w:left w:val="none" w:sz="0" w:space="0" w:color="auto"/>
            <w:bottom w:val="none" w:sz="0" w:space="0" w:color="auto"/>
            <w:right w:val="none" w:sz="0" w:space="0" w:color="auto"/>
          </w:divBdr>
        </w:div>
      </w:divsChild>
    </w:div>
    <w:div w:id="89544449">
      <w:bodyDiv w:val="1"/>
      <w:marLeft w:val="0"/>
      <w:marRight w:val="0"/>
      <w:marTop w:val="0"/>
      <w:marBottom w:val="0"/>
      <w:divBdr>
        <w:top w:val="none" w:sz="0" w:space="0" w:color="auto"/>
        <w:left w:val="none" w:sz="0" w:space="0" w:color="auto"/>
        <w:bottom w:val="none" w:sz="0" w:space="0" w:color="auto"/>
        <w:right w:val="none" w:sz="0" w:space="0" w:color="auto"/>
      </w:divBdr>
    </w:div>
    <w:div w:id="89590237">
      <w:bodyDiv w:val="1"/>
      <w:marLeft w:val="0"/>
      <w:marRight w:val="0"/>
      <w:marTop w:val="0"/>
      <w:marBottom w:val="0"/>
      <w:divBdr>
        <w:top w:val="none" w:sz="0" w:space="0" w:color="auto"/>
        <w:left w:val="none" w:sz="0" w:space="0" w:color="auto"/>
        <w:bottom w:val="none" w:sz="0" w:space="0" w:color="auto"/>
        <w:right w:val="none" w:sz="0" w:space="0" w:color="auto"/>
      </w:divBdr>
    </w:div>
    <w:div w:id="89740700">
      <w:bodyDiv w:val="1"/>
      <w:marLeft w:val="0"/>
      <w:marRight w:val="0"/>
      <w:marTop w:val="0"/>
      <w:marBottom w:val="0"/>
      <w:divBdr>
        <w:top w:val="none" w:sz="0" w:space="0" w:color="auto"/>
        <w:left w:val="none" w:sz="0" w:space="0" w:color="auto"/>
        <w:bottom w:val="none" w:sz="0" w:space="0" w:color="auto"/>
        <w:right w:val="none" w:sz="0" w:space="0" w:color="auto"/>
      </w:divBdr>
    </w:div>
    <w:div w:id="90588661">
      <w:bodyDiv w:val="1"/>
      <w:marLeft w:val="0"/>
      <w:marRight w:val="0"/>
      <w:marTop w:val="0"/>
      <w:marBottom w:val="0"/>
      <w:divBdr>
        <w:top w:val="none" w:sz="0" w:space="0" w:color="auto"/>
        <w:left w:val="none" w:sz="0" w:space="0" w:color="auto"/>
        <w:bottom w:val="none" w:sz="0" w:space="0" w:color="auto"/>
        <w:right w:val="none" w:sz="0" w:space="0" w:color="auto"/>
      </w:divBdr>
    </w:div>
    <w:div w:id="90705676">
      <w:bodyDiv w:val="1"/>
      <w:marLeft w:val="0"/>
      <w:marRight w:val="0"/>
      <w:marTop w:val="0"/>
      <w:marBottom w:val="0"/>
      <w:divBdr>
        <w:top w:val="none" w:sz="0" w:space="0" w:color="auto"/>
        <w:left w:val="none" w:sz="0" w:space="0" w:color="auto"/>
        <w:bottom w:val="none" w:sz="0" w:space="0" w:color="auto"/>
        <w:right w:val="none" w:sz="0" w:space="0" w:color="auto"/>
      </w:divBdr>
    </w:div>
    <w:div w:id="91056268">
      <w:bodyDiv w:val="1"/>
      <w:marLeft w:val="0"/>
      <w:marRight w:val="0"/>
      <w:marTop w:val="0"/>
      <w:marBottom w:val="0"/>
      <w:divBdr>
        <w:top w:val="none" w:sz="0" w:space="0" w:color="auto"/>
        <w:left w:val="none" w:sz="0" w:space="0" w:color="auto"/>
        <w:bottom w:val="none" w:sz="0" w:space="0" w:color="auto"/>
        <w:right w:val="none" w:sz="0" w:space="0" w:color="auto"/>
      </w:divBdr>
    </w:div>
    <w:div w:id="91559883">
      <w:bodyDiv w:val="1"/>
      <w:marLeft w:val="0"/>
      <w:marRight w:val="0"/>
      <w:marTop w:val="0"/>
      <w:marBottom w:val="0"/>
      <w:divBdr>
        <w:top w:val="none" w:sz="0" w:space="0" w:color="auto"/>
        <w:left w:val="none" w:sz="0" w:space="0" w:color="auto"/>
        <w:bottom w:val="none" w:sz="0" w:space="0" w:color="auto"/>
        <w:right w:val="none" w:sz="0" w:space="0" w:color="auto"/>
      </w:divBdr>
    </w:div>
    <w:div w:id="91711045">
      <w:bodyDiv w:val="1"/>
      <w:marLeft w:val="0"/>
      <w:marRight w:val="0"/>
      <w:marTop w:val="0"/>
      <w:marBottom w:val="0"/>
      <w:divBdr>
        <w:top w:val="none" w:sz="0" w:space="0" w:color="auto"/>
        <w:left w:val="none" w:sz="0" w:space="0" w:color="auto"/>
        <w:bottom w:val="none" w:sz="0" w:space="0" w:color="auto"/>
        <w:right w:val="none" w:sz="0" w:space="0" w:color="auto"/>
      </w:divBdr>
    </w:div>
    <w:div w:id="92093260">
      <w:bodyDiv w:val="1"/>
      <w:marLeft w:val="0"/>
      <w:marRight w:val="0"/>
      <w:marTop w:val="0"/>
      <w:marBottom w:val="0"/>
      <w:divBdr>
        <w:top w:val="none" w:sz="0" w:space="0" w:color="auto"/>
        <w:left w:val="none" w:sz="0" w:space="0" w:color="auto"/>
        <w:bottom w:val="none" w:sz="0" w:space="0" w:color="auto"/>
        <w:right w:val="none" w:sz="0" w:space="0" w:color="auto"/>
      </w:divBdr>
    </w:div>
    <w:div w:id="92165913">
      <w:bodyDiv w:val="1"/>
      <w:marLeft w:val="0"/>
      <w:marRight w:val="0"/>
      <w:marTop w:val="0"/>
      <w:marBottom w:val="0"/>
      <w:divBdr>
        <w:top w:val="none" w:sz="0" w:space="0" w:color="auto"/>
        <w:left w:val="none" w:sz="0" w:space="0" w:color="auto"/>
        <w:bottom w:val="none" w:sz="0" w:space="0" w:color="auto"/>
        <w:right w:val="none" w:sz="0" w:space="0" w:color="auto"/>
      </w:divBdr>
    </w:div>
    <w:div w:id="92480675">
      <w:bodyDiv w:val="1"/>
      <w:marLeft w:val="0"/>
      <w:marRight w:val="0"/>
      <w:marTop w:val="0"/>
      <w:marBottom w:val="0"/>
      <w:divBdr>
        <w:top w:val="none" w:sz="0" w:space="0" w:color="auto"/>
        <w:left w:val="none" w:sz="0" w:space="0" w:color="auto"/>
        <w:bottom w:val="none" w:sz="0" w:space="0" w:color="auto"/>
        <w:right w:val="none" w:sz="0" w:space="0" w:color="auto"/>
      </w:divBdr>
    </w:div>
    <w:div w:id="92634859">
      <w:bodyDiv w:val="1"/>
      <w:marLeft w:val="0"/>
      <w:marRight w:val="0"/>
      <w:marTop w:val="0"/>
      <w:marBottom w:val="0"/>
      <w:divBdr>
        <w:top w:val="none" w:sz="0" w:space="0" w:color="auto"/>
        <w:left w:val="none" w:sz="0" w:space="0" w:color="auto"/>
        <w:bottom w:val="none" w:sz="0" w:space="0" w:color="auto"/>
        <w:right w:val="none" w:sz="0" w:space="0" w:color="auto"/>
      </w:divBdr>
    </w:div>
    <w:div w:id="92672037">
      <w:bodyDiv w:val="1"/>
      <w:marLeft w:val="0"/>
      <w:marRight w:val="0"/>
      <w:marTop w:val="0"/>
      <w:marBottom w:val="0"/>
      <w:divBdr>
        <w:top w:val="none" w:sz="0" w:space="0" w:color="auto"/>
        <w:left w:val="none" w:sz="0" w:space="0" w:color="auto"/>
        <w:bottom w:val="none" w:sz="0" w:space="0" w:color="auto"/>
        <w:right w:val="none" w:sz="0" w:space="0" w:color="auto"/>
      </w:divBdr>
    </w:div>
    <w:div w:id="92940323">
      <w:bodyDiv w:val="1"/>
      <w:marLeft w:val="0"/>
      <w:marRight w:val="0"/>
      <w:marTop w:val="0"/>
      <w:marBottom w:val="0"/>
      <w:divBdr>
        <w:top w:val="none" w:sz="0" w:space="0" w:color="auto"/>
        <w:left w:val="none" w:sz="0" w:space="0" w:color="auto"/>
        <w:bottom w:val="none" w:sz="0" w:space="0" w:color="auto"/>
        <w:right w:val="none" w:sz="0" w:space="0" w:color="auto"/>
      </w:divBdr>
    </w:div>
    <w:div w:id="93284486">
      <w:bodyDiv w:val="1"/>
      <w:marLeft w:val="0"/>
      <w:marRight w:val="0"/>
      <w:marTop w:val="0"/>
      <w:marBottom w:val="0"/>
      <w:divBdr>
        <w:top w:val="none" w:sz="0" w:space="0" w:color="auto"/>
        <w:left w:val="none" w:sz="0" w:space="0" w:color="auto"/>
        <w:bottom w:val="none" w:sz="0" w:space="0" w:color="auto"/>
        <w:right w:val="none" w:sz="0" w:space="0" w:color="auto"/>
      </w:divBdr>
    </w:div>
    <w:div w:id="93481195">
      <w:bodyDiv w:val="1"/>
      <w:marLeft w:val="0"/>
      <w:marRight w:val="0"/>
      <w:marTop w:val="0"/>
      <w:marBottom w:val="0"/>
      <w:divBdr>
        <w:top w:val="none" w:sz="0" w:space="0" w:color="auto"/>
        <w:left w:val="none" w:sz="0" w:space="0" w:color="auto"/>
        <w:bottom w:val="none" w:sz="0" w:space="0" w:color="auto"/>
        <w:right w:val="none" w:sz="0" w:space="0" w:color="auto"/>
      </w:divBdr>
    </w:div>
    <w:div w:id="93670677">
      <w:bodyDiv w:val="1"/>
      <w:marLeft w:val="0"/>
      <w:marRight w:val="0"/>
      <w:marTop w:val="0"/>
      <w:marBottom w:val="0"/>
      <w:divBdr>
        <w:top w:val="none" w:sz="0" w:space="0" w:color="auto"/>
        <w:left w:val="none" w:sz="0" w:space="0" w:color="auto"/>
        <w:bottom w:val="none" w:sz="0" w:space="0" w:color="auto"/>
        <w:right w:val="none" w:sz="0" w:space="0" w:color="auto"/>
      </w:divBdr>
      <w:divsChild>
        <w:div w:id="1284460243">
          <w:marLeft w:val="0"/>
          <w:marRight w:val="0"/>
          <w:marTop w:val="0"/>
          <w:marBottom w:val="0"/>
          <w:divBdr>
            <w:top w:val="none" w:sz="0" w:space="0" w:color="auto"/>
            <w:left w:val="none" w:sz="0" w:space="0" w:color="auto"/>
            <w:bottom w:val="none" w:sz="0" w:space="0" w:color="auto"/>
            <w:right w:val="none" w:sz="0" w:space="0" w:color="auto"/>
          </w:divBdr>
        </w:div>
      </w:divsChild>
    </w:div>
    <w:div w:id="93793132">
      <w:bodyDiv w:val="1"/>
      <w:marLeft w:val="0"/>
      <w:marRight w:val="0"/>
      <w:marTop w:val="0"/>
      <w:marBottom w:val="0"/>
      <w:divBdr>
        <w:top w:val="none" w:sz="0" w:space="0" w:color="auto"/>
        <w:left w:val="none" w:sz="0" w:space="0" w:color="auto"/>
        <w:bottom w:val="none" w:sz="0" w:space="0" w:color="auto"/>
        <w:right w:val="none" w:sz="0" w:space="0" w:color="auto"/>
      </w:divBdr>
    </w:div>
    <w:div w:id="94133730">
      <w:bodyDiv w:val="1"/>
      <w:marLeft w:val="0"/>
      <w:marRight w:val="0"/>
      <w:marTop w:val="0"/>
      <w:marBottom w:val="0"/>
      <w:divBdr>
        <w:top w:val="none" w:sz="0" w:space="0" w:color="auto"/>
        <w:left w:val="none" w:sz="0" w:space="0" w:color="auto"/>
        <w:bottom w:val="none" w:sz="0" w:space="0" w:color="auto"/>
        <w:right w:val="none" w:sz="0" w:space="0" w:color="auto"/>
      </w:divBdr>
    </w:div>
    <w:div w:id="94175673">
      <w:bodyDiv w:val="1"/>
      <w:marLeft w:val="0"/>
      <w:marRight w:val="0"/>
      <w:marTop w:val="0"/>
      <w:marBottom w:val="0"/>
      <w:divBdr>
        <w:top w:val="none" w:sz="0" w:space="0" w:color="auto"/>
        <w:left w:val="none" w:sz="0" w:space="0" w:color="auto"/>
        <w:bottom w:val="none" w:sz="0" w:space="0" w:color="auto"/>
        <w:right w:val="none" w:sz="0" w:space="0" w:color="auto"/>
      </w:divBdr>
    </w:div>
    <w:div w:id="94441255">
      <w:bodyDiv w:val="1"/>
      <w:marLeft w:val="0"/>
      <w:marRight w:val="0"/>
      <w:marTop w:val="0"/>
      <w:marBottom w:val="0"/>
      <w:divBdr>
        <w:top w:val="none" w:sz="0" w:space="0" w:color="auto"/>
        <w:left w:val="none" w:sz="0" w:space="0" w:color="auto"/>
        <w:bottom w:val="none" w:sz="0" w:space="0" w:color="auto"/>
        <w:right w:val="none" w:sz="0" w:space="0" w:color="auto"/>
      </w:divBdr>
    </w:div>
    <w:div w:id="94598355">
      <w:bodyDiv w:val="1"/>
      <w:marLeft w:val="0"/>
      <w:marRight w:val="0"/>
      <w:marTop w:val="0"/>
      <w:marBottom w:val="0"/>
      <w:divBdr>
        <w:top w:val="none" w:sz="0" w:space="0" w:color="auto"/>
        <w:left w:val="none" w:sz="0" w:space="0" w:color="auto"/>
        <w:bottom w:val="none" w:sz="0" w:space="0" w:color="auto"/>
        <w:right w:val="none" w:sz="0" w:space="0" w:color="auto"/>
      </w:divBdr>
    </w:div>
    <w:div w:id="95055205">
      <w:bodyDiv w:val="1"/>
      <w:marLeft w:val="0"/>
      <w:marRight w:val="0"/>
      <w:marTop w:val="0"/>
      <w:marBottom w:val="0"/>
      <w:divBdr>
        <w:top w:val="none" w:sz="0" w:space="0" w:color="auto"/>
        <w:left w:val="none" w:sz="0" w:space="0" w:color="auto"/>
        <w:bottom w:val="none" w:sz="0" w:space="0" w:color="auto"/>
        <w:right w:val="none" w:sz="0" w:space="0" w:color="auto"/>
      </w:divBdr>
    </w:div>
    <w:div w:id="95251636">
      <w:bodyDiv w:val="1"/>
      <w:marLeft w:val="0"/>
      <w:marRight w:val="0"/>
      <w:marTop w:val="0"/>
      <w:marBottom w:val="0"/>
      <w:divBdr>
        <w:top w:val="none" w:sz="0" w:space="0" w:color="auto"/>
        <w:left w:val="none" w:sz="0" w:space="0" w:color="auto"/>
        <w:bottom w:val="none" w:sz="0" w:space="0" w:color="auto"/>
        <w:right w:val="none" w:sz="0" w:space="0" w:color="auto"/>
      </w:divBdr>
    </w:div>
    <w:div w:id="95298288">
      <w:bodyDiv w:val="1"/>
      <w:marLeft w:val="0"/>
      <w:marRight w:val="0"/>
      <w:marTop w:val="0"/>
      <w:marBottom w:val="0"/>
      <w:divBdr>
        <w:top w:val="none" w:sz="0" w:space="0" w:color="auto"/>
        <w:left w:val="none" w:sz="0" w:space="0" w:color="auto"/>
        <w:bottom w:val="none" w:sz="0" w:space="0" w:color="auto"/>
        <w:right w:val="none" w:sz="0" w:space="0" w:color="auto"/>
      </w:divBdr>
    </w:div>
    <w:div w:id="96147146">
      <w:bodyDiv w:val="1"/>
      <w:marLeft w:val="0"/>
      <w:marRight w:val="0"/>
      <w:marTop w:val="0"/>
      <w:marBottom w:val="0"/>
      <w:divBdr>
        <w:top w:val="none" w:sz="0" w:space="0" w:color="auto"/>
        <w:left w:val="none" w:sz="0" w:space="0" w:color="auto"/>
        <w:bottom w:val="none" w:sz="0" w:space="0" w:color="auto"/>
        <w:right w:val="none" w:sz="0" w:space="0" w:color="auto"/>
      </w:divBdr>
    </w:div>
    <w:div w:id="96217132">
      <w:bodyDiv w:val="1"/>
      <w:marLeft w:val="0"/>
      <w:marRight w:val="0"/>
      <w:marTop w:val="0"/>
      <w:marBottom w:val="0"/>
      <w:divBdr>
        <w:top w:val="none" w:sz="0" w:space="0" w:color="auto"/>
        <w:left w:val="none" w:sz="0" w:space="0" w:color="auto"/>
        <w:bottom w:val="none" w:sz="0" w:space="0" w:color="auto"/>
        <w:right w:val="none" w:sz="0" w:space="0" w:color="auto"/>
      </w:divBdr>
    </w:div>
    <w:div w:id="96367811">
      <w:bodyDiv w:val="1"/>
      <w:marLeft w:val="0"/>
      <w:marRight w:val="0"/>
      <w:marTop w:val="0"/>
      <w:marBottom w:val="0"/>
      <w:divBdr>
        <w:top w:val="none" w:sz="0" w:space="0" w:color="auto"/>
        <w:left w:val="none" w:sz="0" w:space="0" w:color="auto"/>
        <w:bottom w:val="none" w:sz="0" w:space="0" w:color="auto"/>
        <w:right w:val="none" w:sz="0" w:space="0" w:color="auto"/>
      </w:divBdr>
    </w:div>
    <w:div w:id="96679157">
      <w:bodyDiv w:val="1"/>
      <w:marLeft w:val="0"/>
      <w:marRight w:val="0"/>
      <w:marTop w:val="0"/>
      <w:marBottom w:val="0"/>
      <w:divBdr>
        <w:top w:val="none" w:sz="0" w:space="0" w:color="auto"/>
        <w:left w:val="none" w:sz="0" w:space="0" w:color="auto"/>
        <w:bottom w:val="none" w:sz="0" w:space="0" w:color="auto"/>
        <w:right w:val="none" w:sz="0" w:space="0" w:color="auto"/>
      </w:divBdr>
      <w:divsChild>
        <w:div w:id="1729919979">
          <w:marLeft w:val="0"/>
          <w:marRight w:val="0"/>
          <w:marTop w:val="0"/>
          <w:marBottom w:val="0"/>
          <w:divBdr>
            <w:top w:val="none" w:sz="0" w:space="0" w:color="auto"/>
            <w:left w:val="none" w:sz="0" w:space="0" w:color="auto"/>
            <w:bottom w:val="none" w:sz="0" w:space="0" w:color="auto"/>
            <w:right w:val="none" w:sz="0" w:space="0" w:color="auto"/>
          </w:divBdr>
        </w:div>
      </w:divsChild>
    </w:div>
    <w:div w:id="96873278">
      <w:bodyDiv w:val="1"/>
      <w:marLeft w:val="0"/>
      <w:marRight w:val="0"/>
      <w:marTop w:val="0"/>
      <w:marBottom w:val="0"/>
      <w:divBdr>
        <w:top w:val="none" w:sz="0" w:space="0" w:color="auto"/>
        <w:left w:val="none" w:sz="0" w:space="0" w:color="auto"/>
        <w:bottom w:val="none" w:sz="0" w:space="0" w:color="auto"/>
        <w:right w:val="none" w:sz="0" w:space="0" w:color="auto"/>
      </w:divBdr>
    </w:div>
    <w:div w:id="96878106">
      <w:bodyDiv w:val="1"/>
      <w:marLeft w:val="0"/>
      <w:marRight w:val="0"/>
      <w:marTop w:val="0"/>
      <w:marBottom w:val="0"/>
      <w:divBdr>
        <w:top w:val="none" w:sz="0" w:space="0" w:color="auto"/>
        <w:left w:val="none" w:sz="0" w:space="0" w:color="auto"/>
        <w:bottom w:val="none" w:sz="0" w:space="0" w:color="auto"/>
        <w:right w:val="none" w:sz="0" w:space="0" w:color="auto"/>
      </w:divBdr>
      <w:divsChild>
        <w:div w:id="1061441762">
          <w:marLeft w:val="0"/>
          <w:marRight w:val="0"/>
          <w:marTop w:val="0"/>
          <w:marBottom w:val="0"/>
          <w:divBdr>
            <w:top w:val="none" w:sz="0" w:space="0" w:color="auto"/>
            <w:left w:val="none" w:sz="0" w:space="0" w:color="auto"/>
            <w:bottom w:val="none" w:sz="0" w:space="0" w:color="auto"/>
            <w:right w:val="none" w:sz="0" w:space="0" w:color="auto"/>
          </w:divBdr>
        </w:div>
      </w:divsChild>
    </w:div>
    <w:div w:id="97334494">
      <w:bodyDiv w:val="1"/>
      <w:marLeft w:val="0"/>
      <w:marRight w:val="0"/>
      <w:marTop w:val="0"/>
      <w:marBottom w:val="0"/>
      <w:divBdr>
        <w:top w:val="none" w:sz="0" w:space="0" w:color="auto"/>
        <w:left w:val="none" w:sz="0" w:space="0" w:color="auto"/>
        <w:bottom w:val="none" w:sz="0" w:space="0" w:color="auto"/>
        <w:right w:val="none" w:sz="0" w:space="0" w:color="auto"/>
      </w:divBdr>
    </w:div>
    <w:div w:id="97412927">
      <w:bodyDiv w:val="1"/>
      <w:marLeft w:val="0"/>
      <w:marRight w:val="0"/>
      <w:marTop w:val="0"/>
      <w:marBottom w:val="0"/>
      <w:divBdr>
        <w:top w:val="none" w:sz="0" w:space="0" w:color="auto"/>
        <w:left w:val="none" w:sz="0" w:space="0" w:color="auto"/>
        <w:bottom w:val="none" w:sz="0" w:space="0" w:color="auto"/>
        <w:right w:val="none" w:sz="0" w:space="0" w:color="auto"/>
      </w:divBdr>
    </w:div>
    <w:div w:id="97919182">
      <w:bodyDiv w:val="1"/>
      <w:marLeft w:val="0"/>
      <w:marRight w:val="0"/>
      <w:marTop w:val="0"/>
      <w:marBottom w:val="0"/>
      <w:divBdr>
        <w:top w:val="none" w:sz="0" w:space="0" w:color="auto"/>
        <w:left w:val="none" w:sz="0" w:space="0" w:color="auto"/>
        <w:bottom w:val="none" w:sz="0" w:space="0" w:color="auto"/>
        <w:right w:val="none" w:sz="0" w:space="0" w:color="auto"/>
      </w:divBdr>
    </w:div>
    <w:div w:id="97988091">
      <w:bodyDiv w:val="1"/>
      <w:marLeft w:val="0"/>
      <w:marRight w:val="0"/>
      <w:marTop w:val="0"/>
      <w:marBottom w:val="0"/>
      <w:divBdr>
        <w:top w:val="none" w:sz="0" w:space="0" w:color="auto"/>
        <w:left w:val="none" w:sz="0" w:space="0" w:color="auto"/>
        <w:bottom w:val="none" w:sz="0" w:space="0" w:color="auto"/>
        <w:right w:val="none" w:sz="0" w:space="0" w:color="auto"/>
      </w:divBdr>
    </w:div>
    <w:div w:id="98109385">
      <w:bodyDiv w:val="1"/>
      <w:marLeft w:val="0"/>
      <w:marRight w:val="0"/>
      <w:marTop w:val="0"/>
      <w:marBottom w:val="0"/>
      <w:divBdr>
        <w:top w:val="none" w:sz="0" w:space="0" w:color="auto"/>
        <w:left w:val="none" w:sz="0" w:space="0" w:color="auto"/>
        <w:bottom w:val="none" w:sz="0" w:space="0" w:color="auto"/>
        <w:right w:val="none" w:sz="0" w:space="0" w:color="auto"/>
      </w:divBdr>
    </w:div>
    <w:div w:id="98526660">
      <w:bodyDiv w:val="1"/>
      <w:marLeft w:val="0"/>
      <w:marRight w:val="0"/>
      <w:marTop w:val="0"/>
      <w:marBottom w:val="0"/>
      <w:divBdr>
        <w:top w:val="none" w:sz="0" w:space="0" w:color="auto"/>
        <w:left w:val="none" w:sz="0" w:space="0" w:color="auto"/>
        <w:bottom w:val="none" w:sz="0" w:space="0" w:color="auto"/>
        <w:right w:val="none" w:sz="0" w:space="0" w:color="auto"/>
      </w:divBdr>
    </w:div>
    <w:div w:id="98529116">
      <w:bodyDiv w:val="1"/>
      <w:marLeft w:val="0"/>
      <w:marRight w:val="0"/>
      <w:marTop w:val="0"/>
      <w:marBottom w:val="0"/>
      <w:divBdr>
        <w:top w:val="none" w:sz="0" w:space="0" w:color="auto"/>
        <w:left w:val="none" w:sz="0" w:space="0" w:color="auto"/>
        <w:bottom w:val="none" w:sz="0" w:space="0" w:color="auto"/>
        <w:right w:val="none" w:sz="0" w:space="0" w:color="auto"/>
      </w:divBdr>
    </w:div>
    <w:div w:id="98645540">
      <w:bodyDiv w:val="1"/>
      <w:marLeft w:val="0"/>
      <w:marRight w:val="0"/>
      <w:marTop w:val="0"/>
      <w:marBottom w:val="0"/>
      <w:divBdr>
        <w:top w:val="none" w:sz="0" w:space="0" w:color="auto"/>
        <w:left w:val="none" w:sz="0" w:space="0" w:color="auto"/>
        <w:bottom w:val="none" w:sz="0" w:space="0" w:color="auto"/>
        <w:right w:val="none" w:sz="0" w:space="0" w:color="auto"/>
      </w:divBdr>
    </w:div>
    <w:div w:id="98912414">
      <w:bodyDiv w:val="1"/>
      <w:marLeft w:val="0"/>
      <w:marRight w:val="0"/>
      <w:marTop w:val="0"/>
      <w:marBottom w:val="0"/>
      <w:divBdr>
        <w:top w:val="none" w:sz="0" w:space="0" w:color="auto"/>
        <w:left w:val="none" w:sz="0" w:space="0" w:color="auto"/>
        <w:bottom w:val="none" w:sz="0" w:space="0" w:color="auto"/>
        <w:right w:val="none" w:sz="0" w:space="0" w:color="auto"/>
      </w:divBdr>
    </w:div>
    <w:div w:id="99109102">
      <w:bodyDiv w:val="1"/>
      <w:marLeft w:val="0"/>
      <w:marRight w:val="0"/>
      <w:marTop w:val="0"/>
      <w:marBottom w:val="0"/>
      <w:divBdr>
        <w:top w:val="none" w:sz="0" w:space="0" w:color="auto"/>
        <w:left w:val="none" w:sz="0" w:space="0" w:color="auto"/>
        <w:bottom w:val="none" w:sz="0" w:space="0" w:color="auto"/>
        <w:right w:val="none" w:sz="0" w:space="0" w:color="auto"/>
      </w:divBdr>
    </w:div>
    <w:div w:id="99230932">
      <w:bodyDiv w:val="1"/>
      <w:marLeft w:val="0"/>
      <w:marRight w:val="0"/>
      <w:marTop w:val="0"/>
      <w:marBottom w:val="0"/>
      <w:divBdr>
        <w:top w:val="none" w:sz="0" w:space="0" w:color="auto"/>
        <w:left w:val="none" w:sz="0" w:space="0" w:color="auto"/>
        <w:bottom w:val="none" w:sz="0" w:space="0" w:color="auto"/>
        <w:right w:val="none" w:sz="0" w:space="0" w:color="auto"/>
      </w:divBdr>
    </w:div>
    <w:div w:id="99573119">
      <w:bodyDiv w:val="1"/>
      <w:marLeft w:val="0"/>
      <w:marRight w:val="0"/>
      <w:marTop w:val="0"/>
      <w:marBottom w:val="0"/>
      <w:divBdr>
        <w:top w:val="none" w:sz="0" w:space="0" w:color="auto"/>
        <w:left w:val="none" w:sz="0" w:space="0" w:color="auto"/>
        <w:bottom w:val="none" w:sz="0" w:space="0" w:color="auto"/>
        <w:right w:val="none" w:sz="0" w:space="0" w:color="auto"/>
      </w:divBdr>
    </w:div>
    <w:div w:id="99573546">
      <w:bodyDiv w:val="1"/>
      <w:marLeft w:val="0"/>
      <w:marRight w:val="0"/>
      <w:marTop w:val="0"/>
      <w:marBottom w:val="0"/>
      <w:divBdr>
        <w:top w:val="none" w:sz="0" w:space="0" w:color="auto"/>
        <w:left w:val="none" w:sz="0" w:space="0" w:color="auto"/>
        <w:bottom w:val="none" w:sz="0" w:space="0" w:color="auto"/>
        <w:right w:val="none" w:sz="0" w:space="0" w:color="auto"/>
      </w:divBdr>
    </w:div>
    <w:div w:id="99957186">
      <w:bodyDiv w:val="1"/>
      <w:marLeft w:val="0"/>
      <w:marRight w:val="0"/>
      <w:marTop w:val="0"/>
      <w:marBottom w:val="0"/>
      <w:divBdr>
        <w:top w:val="none" w:sz="0" w:space="0" w:color="auto"/>
        <w:left w:val="none" w:sz="0" w:space="0" w:color="auto"/>
        <w:bottom w:val="none" w:sz="0" w:space="0" w:color="auto"/>
        <w:right w:val="none" w:sz="0" w:space="0" w:color="auto"/>
      </w:divBdr>
    </w:div>
    <w:div w:id="100228796">
      <w:bodyDiv w:val="1"/>
      <w:marLeft w:val="0"/>
      <w:marRight w:val="0"/>
      <w:marTop w:val="0"/>
      <w:marBottom w:val="0"/>
      <w:divBdr>
        <w:top w:val="none" w:sz="0" w:space="0" w:color="auto"/>
        <w:left w:val="none" w:sz="0" w:space="0" w:color="auto"/>
        <w:bottom w:val="none" w:sz="0" w:space="0" w:color="auto"/>
        <w:right w:val="none" w:sz="0" w:space="0" w:color="auto"/>
      </w:divBdr>
    </w:div>
    <w:div w:id="100414148">
      <w:bodyDiv w:val="1"/>
      <w:marLeft w:val="0"/>
      <w:marRight w:val="0"/>
      <w:marTop w:val="0"/>
      <w:marBottom w:val="0"/>
      <w:divBdr>
        <w:top w:val="none" w:sz="0" w:space="0" w:color="auto"/>
        <w:left w:val="none" w:sz="0" w:space="0" w:color="auto"/>
        <w:bottom w:val="none" w:sz="0" w:space="0" w:color="auto"/>
        <w:right w:val="none" w:sz="0" w:space="0" w:color="auto"/>
      </w:divBdr>
    </w:div>
    <w:div w:id="100611103">
      <w:bodyDiv w:val="1"/>
      <w:marLeft w:val="0"/>
      <w:marRight w:val="0"/>
      <w:marTop w:val="0"/>
      <w:marBottom w:val="0"/>
      <w:divBdr>
        <w:top w:val="none" w:sz="0" w:space="0" w:color="auto"/>
        <w:left w:val="none" w:sz="0" w:space="0" w:color="auto"/>
        <w:bottom w:val="none" w:sz="0" w:space="0" w:color="auto"/>
        <w:right w:val="none" w:sz="0" w:space="0" w:color="auto"/>
      </w:divBdr>
    </w:div>
    <w:div w:id="101076474">
      <w:bodyDiv w:val="1"/>
      <w:marLeft w:val="0"/>
      <w:marRight w:val="0"/>
      <w:marTop w:val="0"/>
      <w:marBottom w:val="0"/>
      <w:divBdr>
        <w:top w:val="none" w:sz="0" w:space="0" w:color="auto"/>
        <w:left w:val="none" w:sz="0" w:space="0" w:color="auto"/>
        <w:bottom w:val="none" w:sz="0" w:space="0" w:color="auto"/>
        <w:right w:val="none" w:sz="0" w:space="0" w:color="auto"/>
      </w:divBdr>
    </w:div>
    <w:div w:id="101147594">
      <w:bodyDiv w:val="1"/>
      <w:marLeft w:val="0"/>
      <w:marRight w:val="0"/>
      <w:marTop w:val="0"/>
      <w:marBottom w:val="0"/>
      <w:divBdr>
        <w:top w:val="none" w:sz="0" w:space="0" w:color="auto"/>
        <w:left w:val="none" w:sz="0" w:space="0" w:color="auto"/>
        <w:bottom w:val="none" w:sz="0" w:space="0" w:color="auto"/>
        <w:right w:val="none" w:sz="0" w:space="0" w:color="auto"/>
      </w:divBdr>
    </w:div>
    <w:div w:id="101732745">
      <w:bodyDiv w:val="1"/>
      <w:marLeft w:val="0"/>
      <w:marRight w:val="0"/>
      <w:marTop w:val="0"/>
      <w:marBottom w:val="0"/>
      <w:divBdr>
        <w:top w:val="none" w:sz="0" w:space="0" w:color="auto"/>
        <w:left w:val="none" w:sz="0" w:space="0" w:color="auto"/>
        <w:bottom w:val="none" w:sz="0" w:space="0" w:color="auto"/>
        <w:right w:val="none" w:sz="0" w:space="0" w:color="auto"/>
      </w:divBdr>
    </w:div>
    <w:div w:id="101999507">
      <w:bodyDiv w:val="1"/>
      <w:marLeft w:val="0"/>
      <w:marRight w:val="0"/>
      <w:marTop w:val="0"/>
      <w:marBottom w:val="0"/>
      <w:divBdr>
        <w:top w:val="none" w:sz="0" w:space="0" w:color="auto"/>
        <w:left w:val="none" w:sz="0" w:space="0" w:color="auto"/>
        <w:bottom w:val="none" w:sz="0" w:space="0" w:color="auto"/>
        <w:right w:val="none" w:sz="0" w:space="0" w:color="auto"/>
      </w:divBdr>
    </w:div>
    <w:div w:id="102458657">
      <w:bodyDiv w:val="1"/>
      <w:marLeft w:val="0"/>
      <w:marRight w:val="0"/>
      <w:marTop w:val="0"/>
      <w:marBottom w:val="0"/>
      <w:divBdr>
        <w:top w:val="none" w:sz="0" w:space="0" w:color="auto"/>
        <w:left w:val="none" w:sz="0" w:space="0" w:color="auto"/>
        <w:bottom w:val="none" w:sz="0" w:space="0" w:color="auto"/>
        <w:right w:val="none" w:sz="0" w:space="0" w:color="auto"/>
      </w:divBdr>
    </w:div>
    <w:div w:id="102724801">
      <w:bodyDiv w:val="1"/>
      <w:marLeft w:val="0"/>
      <w:marRight w:val="0"/>
      <w:marTop w:val="0"/>
      <w:marBottom w:val="0"/>
      <w:divBdr>
        <w:top w:val="none" w:sz="0" w:space="0" w:color="auto"/>
        <w:left w:val="none" w:sz="0" w:space="0" w:color="auto"/>
        <w:bottom w:val="none" w:sz="0" w:space="0" w:color="auto"/>
        <w:right w:val="none" w:sz="0" w:space="0" w:color="auto"/>
      </w:divBdr>
    </w:div>
    <w:div w:id="102965690">
      <w:bodyDiv w:val="1"/>
      <w:marLeft w:val="0"/>
      <w:marRight w:val="0"/>
      <w:marTop w:val="0"/>
      <w:marBottom w:val="0"/>
      <w:divBdr>
        <w:top w:val="none" w:sz="0" w:space="0" w:color="auto"/>
        <w:left w:val="none" w:sz="0" w:space="0" w:color="auto"/>
        <w:bottom w:val="none" w:sz="0" w:space="0" w:color="auto"/>
        <w:right w:val="none" w:sz="0" w:space="0" w:color="auto"/>
      </w:divBdr>
      <w:divsChild>
        <w:div w:id="1793669988">
          <w:marLeft w:val="0"/>
          <w:marRight w:val="0"/>
          <w:marTop w:val="0"/>
          <w:marBottom w:val="0"/>
          <w:divBdr>
            <w:top w:val="none" w:sz="0" w:space="0" w:color="auto"/>
            <w:left w:val="none" w:sz="0" w:space="0" w:color="auto"/>
            <w:bottom w:val="none" w:sz="0" w:space="0" w:color="auto"/>
            <w:right w:val="none" w:sz="0" w:space="0" w:color="auto"/>
          </w:divBdr>
        </w:div>
      </w:divsChild>
    </w:div>
    <w:div w:id="103549003">
      <w:bodyDiv w:val="1"/>
      <w:marLeft w:val="0"/>
      <w:marRight w:val="0"/>
      <w:marTop w:val="0"/>
      <w:marBottom w:val="0"/>
      <w:divBdr>
        <w:top w:val="none" w:sz="0" w:space="0" w:color="auto"/>
        <w:left w:val="none" w:sz="0" w:space="0" w:color="auto"/>
        <w:bottom w:val="none" w:sz="0" w:space="0" w:color="auto"/>
        <w:right w:val="none" w:sz="0" w:space="0" w:color="auto"/>
      </w:divBdr>
    </w:div>
    <w:div w:id="103697466">
      <w:bodyDiv w:val="1"/>
      <w:marLeft w:val="0"/>
      <w:marRight w:val="0"/>
      <w:marTop w:val="0"/>
      <w:marBottom w:val="0"/>
      <w:divBdr>
        <w:top w:val="none" w:sz="0" w:space="0" w:color="auto"/>
        <w:left w:val="none" w:sz="0" w:space="0" w:color="auto"/>
        <w:bottom w:val="none" w:sz="0" w:space="0" w:color="auto"/>
        <w:right w:val="none" w:sz="0" w:space="0" w:color="auto"/>
      </w:divBdr>
    </w:div>
    <w:div w:id="103965154">
      <w:bodyDiv w:val="1"/>
      <w:marLeft w:val="0"/>
      <w:marRight w:val="0"/>
      <w:marTop w:val="0"/>
      <w:marBottom w:val="0"/>
      <w:divBdr>
        <w:top w:val="none" w:sz="0" w:space="0" w:color="auto"/>
        <w:left w:val="none" w:sz="0" w:space="0" w:color="auto"/>
        <w:bottom w:val="none" w:sz="0" w:space="0" w:color="auto"/>
        <w:right w:val="none" w:sz="0" w:space="0" w:color="auto"/>
      </w:divBdr>
    </w:div>
    <w:div w:id="104619253">
      <w:bodyDiv w:val="1"/>
      <w:marLeft w:val="0"/>
      <w:marRight w:val="0"/>
      <w:marTop w:val="0"/>
      <w:marBottom w:val="0"/>
      <w:divBdr>
        <w:top w:val="none" w:sz="0" w:space="0" w:color="auto"/>
        <w:left w:val="none" w:sz="0" w:space="0" w:color="auto"/>
        <w:bottom w:val="none" w:sz="0" w:space="0" w:color="auto"/>
        <w:right w:val="none" w:sz="0" w:space="0" w:color="auto"/>
      </w:divBdr>
    </w:div>
    <w:div w:id="104622766">
      <w:bodyDiv w:val="1"/>
      <w:marLeft w:val="0"/>
      <w:marRight w:val="0"/>
      <w:marTop w:val="0"/>
      <w:marBottom w:val="0"/>
      <w:divBdr>
        <w:top w:val="none" w:sz="0" w:space="0" w:color="auto"/>
        <w:left w:val="none" w:sz="0" w:space="0" w:color="auto"/>
        <w:bottom w:val="none" w:sz="0" w:space="0" w:color="auto"/>
        <w:right w:val="none" w:sz="0" w:space="0" w:color="auto"/>
      </w:divBdr>
    </w:div>
    <w:div w:id="104808124">
      <w:bodyDiv w:val="1"/>
      <w:marLeft w:val="0"/>
      <w:marRight w:val="0"/>
      <w:marTop w:val="0"/>
      <w:marBottom w:val="0"/>
      <w:divBdr>
        <w:top w:val="none" w:sz="0" w:space="0" w:color="auto"/>
        <w:left w:val="none" w:sz="0" w:space="0" w:color="auto"/>
        <w:bottom w:val="none" w:sz="0" w:space="0" w:color="auto"/>
        <w:right w:val="none" w:sz="0" w:space="0" w:color="auto"/>
      </w:divBdr>
    </w:div>
    <w:div w:id="105582513">
      <w:bodyDiv w:val="1"/>
      <w:marLeft w:val="0"/>
      <w:marRight w:val="0"/>
      <w:marTop w:val="0"/>
      <w:marBottom w:val="0"/>
      <w:divBdr>
        <w:top w:val="none" w:sz="0" w:space="0" w:color="auto"/>
        <w:left w:val="none" w:sz="0" w:space="0" w:color="auto"/>
        <w:bottom w:val="none" w:sz="0" w:space="0" w:color="auto"/>
        <w:right w:val="none" w:sz="0" w:space="0" w:color="auto"/>
      </w:divBdr>
    </w:div>
    <w:div w:id="106195832">
      <w:bodyDiv w:val="1"/>
      <w:marLeft w:val="0"/>
      <w:marRight w:val="0"/>
      <w:marTop w:val="0"/>
      <w:marBottom w:val="0"/>
      <w:divBdr>
        <w:top w:val="none" w:sz="0" w:space="0" w:color="auto"/>
        <w:left w:val="none" w:sz="0" w:space="0" w:color="auto"/>
        <w:bottom w:val="none" w:sz="0" w:space="0" w:color="auto"/>
        <w:right w:val="none" w:sz="0" w:space="0" w:color="auto"/>
      </w:divBdr>
      <w:divsChild>
        <w:div w:id="1755474608">
          <w:marLeft w:val="0"/>
          <w:marRight w:val="0"/>
          <w:marTop w:val="0"/>
          <w:marBottom w:val="0"/>
          <w:divBdr>
            <w:top w:val="none" w:sz="0" w:space="0" w:color="auto"/>
            <w:left w:val="none" w:sz="0" w:space="0" w:color="auto"/>
            <w:bottom w:val="none" w:sz="0" w:space="0" w:color="auto"/>
            <w:right w:val="none" w:sz="0" w:space="0" w:color="auto"/>
          </w:divBdr>
        </w:div>
      </w:divsChild>
    </w:div>
    <w:div w:id="106392739">
      <w:bodyDiv w:val="1"/>
      <w:marLeft w:val="0"/>
      <w:marRight w:val="0"/>
      <w:marTop w:val="0"/>
      <w:marBottom w:val="0"/>
      <w:divBdr>
        <w:top w:val="none" w:sz="0" w:space="0" w:color="auto"/>
        <w:left w:val="none" w:sz="0" w:space="0" w:color="auto"/>
        <w:bottom w:val="none" w:sz="0" w:space="0" w:color="auto"/>
        <w:right w:val="none" w:sz="0" w:space="0" w:color="auto"/>
      </w:divBdr>
      <w:divsChild>
        <w:div w:id="1509758267">
          <w:marLeft w:val="0"/>
          <w:marRight w:val="0"/>
          <w:marTop w:val="0"/>
          <w:marBottom w:val="0"/>
          <w:divBdr>
            <w:top w:val="none" w:sz="0" w:space="0" w:color="auto"/>
            <w:left w:val="none" w:sz="0" w:space="0" w:color="auto"/>
            <w:bottom w:val="none" w:sz="0" w:space="0" w:color="auto"/>
            <w:right w:val="none" w:sz="0" w:space="0" w:color="auto"/>
          </w:divBdr>
        </w:div>
      </w:divsChild>
    </w:div>
    <w:div w:id="106392802">
      <w:bodyDiv w:val="1"/>
      <w:marLeft w:val="0"/>
      <w:marRight w:val="0"/>
      <w:marTop w:val="0"/>
      <w:marBottom w:val="0"/>
      <w:divBdr>
        <w:top w:val="none" w:sz="0" w:space="0" w:color="auto"/>
        <w:left w:val="none" w:sz="0" w:space="0" w:color="auto"/>
        <w:bottom w:val="none" w:sz="0" w:space="0" w:color="auto"/>
        <w:right w:val="none" w:sz="0" w:space="0" w:color="auto"/>
      </w:divBdr>
    </w:div>
    <w:div w:id="107551137">
      <w:bodyDiv w:val="1"/>
      <w:marLeft w:val="0"/>
      <w:marRight w:val="0"/>
      <w:marTop w:val="0"/>
      <w:marBottom w:val="0"/>
      <w:divBdr>
        <w:top w:val="none" w:sz="0" w:space="0" w:color="auto"/>
        <w:left w:val="none" w:sz="0" w:space="0" w:color="auto"/>
        <w:bottom w:val="none" w:sz="0" w:space="0" w:color="auto"/>
        <w:right w:val="none" w:sz="0" w:space="0" w:color="auto"/>
      </w:divBdr>
    </w:div>
    <w:div w:id="108166047">
      <w:bodyDiv w:val="1"/>
      <w:marLeft w:val="0"/>
      <w:marRight w:val="0"/>
      <w:marTop w:val="0"/>
      <w:marBottom w:val="0"/>
      <w:divBdr>
        <w:top w:val="none" w:sz="0" w:space="0" w:color="auto"/>
        <w:left w:val="none" w:sz="0" w:space="0" w:color="auto"/>
        <w:bottom w:val="none" w:sz="0" w:space="0" w:color="auto"/>
        <w:right w:val="none" w:sz="0" w:space="0" w:color="auto"/>
      </w:divBdr>
    </w:div>
    <w:div w:id="108166923">
      <w:bodyDiv w:val="1"/>
      <w:marLeft w:val="0"/>
      <w:marRight w:val="0"/>
      <w:marTop w:val="0"/>
      <w:marBottom w:val="0"/>
      <w:divBdr>
        <w:top w:val="none" w:sz="0" w:space="0" w:color="auto"/>
        <w:left w:val="none" w:sz="0" w:space="0" w:color="auto"/>
        <w:bottom w:val="none" w:sz="0" w:space="0" w:color="auto"/>
        <w:right w:val="none" w:sz="0" w:space="0" w:color="auto"/>
      </w:divBdr>
    </w:div>
    <w:div w:id="108283069">
      <w:bodyDiv w:val="1"/>
      <w:marLeft w:val="0"/>
      <w:marRight w:val="0"/>
      <w:marTop w:val="0"/>
      <w:marBottom w:val="0"/>
      <w:divBdr>
        <w:top w:val="none" w:sz="0" w:space="0" w:color="auto"/>
        <w:left w:val="none" w:sz="0" w:space="0" w:color="auto"/>
        <w:bottom w:val="none" w:sz="0" w:space="0" w:color="auto"/>
        <w:right w:val="none" w:sz="0" w:space="0" w:color="auto"/>
      </w:divBdr>
    </w:div>
    <w:div w:id="108549213">
      <w:bodyDiv w:val="1"/>
      <w:marLeft w:val="0"/>
      <w:marRight w:val="0"/>
      <w:marTop w:val="0"/>
      <w:marBottom w:val="0"/>
      <w:divBdr>
        <w:top w:val="none" w:sz="0" w:space="0" w:color="auto"/>
        <w:left w:val="none" w:sz="0" w:space="0" w:color="auto"/>
        <w:bottom w:val="none" w:sz="0" w:space="0" w:color="auto"/>
        <w:right w:val="none" w:sz="0" w:space="0" w:color="auto"/>
      </w:divBdr>
    </w:div>
    <w:div w:id="108820857">
      <w:bodyDiv w:val="1"/>
      <w:marLeft w:val="0"/>
      <w:marRight w:val="0"/>
      <w:marTop w:val="0"/>
      <w:marBottom w:val="0"/>
      <w:divBdr>
        <w:top w:val="none" w:sz="0" w:space="0" w:color="auto"/>
        <w:left w:val="none" w:sz="0" w:space="0" w:color="auto"/>
        <w:bottom w:val="none" w:sz="0" w:space="0" w:color="auto"/>
        <w:right w:val="none" w:sz="0" w:space="0" w:color="auto"/>
      </w:divBdr>
    </w:div>
    <w:div w:id="109010277">
      <w:bodyDiv w:val="1"/>
      <w:marLeft w:val="0"/>
      <w:marRight w:val="0"/>
      <w:marTop w:val="0"/>
      <w:marBottom w:val="0"/>
      <w:divBdr>
        <w:top w:val="none" w:sz="0" w:space="0" w:color="auto"/>
        <w:left w:val="none" w:sz="0" w:space="0" w:color="auto"/>
        <w:bottom w:val="none" w:sz="0" w:space="0" w:color="auto"/>
        <w:right w:val="none" w:sz="0" w:space="0" w:color="auto"/>
      </w:divBdr>
    </w:div>
    <w:div w:id="109250864">
      <w:bodyDiv w:val="1"/>
      <w:marLeft w:val="0"/>
      <w:marRight w:val="0"/>
      <w:marTop w:val="0"/>
      <w:marBottom w:val="0"/>
      <w:divBdr>
        <w:top w:val="none" w:sz="0" w:space="0" w:color="auto"/>
        <w:left w:val="none" w:sz="0" w:space="0" w:color="auto"/>
        <w:bottom w:val="none" w:sz="0" w:space="0" w:color="auto"/>
        <w:right w:val="none" w:sz="0" w:space="0" w:color="auto"/>
      </w:divBdr>
    </w:div>
    <w:div w:id="109399983">
      <w:bodyDiv w:val="1"/>
      <w:marLeft w:val="0"/>
      <w:marRight w:val="0"/>
      <w:marTop w:val="0"/>
      <w:marBottom w:val="0"/>
      <w:divBdr>
        <w:top w:val="none" w:sz="0" w:space="0" w:color="auto"/>
        <w:left w:val="none" w:sz="0" w:space="0" w:color="auto"/>
        <w:bottom w:val="none" w:sz="0" w:space="0" w:color="auto"/>
        <w:right w:val="none" w:sz="0" w:space="0" w:color="auto"/>
      </w:divBdr>
    </w:div>
    <w:div w:id="109400044">
      <w:bodyDiv w:val="1"/>
      <w:marLeft w:val="0"/>
      <w:marRight w:val="0"/>
      <w:marTop w:val="0"/>
      <w:marBottom w:val="0"/>
      <w:divBdr>
        <w:top w:val="none" w:sz="0" w:space="0" w:color="auto"/>
        <w:left w:val="none" w:sz="0" w:space="0" w:color="auto"/>
        <w:bottom w:val="none" w:sz="0" w:space="0" w:color="auto"/>
        <w:right w:val="none" w:sz="0" w:space="0" w:color="auto"/>
      </w:divBdr>
    </w:div>
    <w:div w:id="109521120">
      <w:bodyDiv w:val="1"/>
      <w:marLeft w:val="0"/>
      <w:marRight w:val="0"/>
      <w:marTop w:val="0"/>
      <w:marBottom w:val="0"/>
      <w:divBdr>
        <w:top w:val="none" w:sz="0" w:space="0" w:color="auto"/>
        <w:left w:val="none" w:sz="0" w:space="0" w:color="auto"/>
        <w:bottom w:val="none" w:sz="0" w:space="0" w:color="auto"/>
        <w:right w:val="none" w:sz="0" w:space="0" w:color="auto"/>
      </w:divBdr>
    </w:div>
    <w:div w:id="110172424">
      <w:bodyDiv w:val="1"/>
      <w:marLeft w:val="0"/>
      <w:marRight w:val="0"/>
      <w:marTop w:val="0"/>
      <w:marBottom w:val="0"/>
      <w:divBdr>
        <w:top w:val="none" w:sz="0" w:space="0" w:color="auto"/>
        <w:left w:val="none" w:sz="0" w:space="0" w:color="auto"/>
        <w:bottom w:val="none" w:sz="0" w:space="0" w:color="auto"/>
        <w:right w:val="none" w:sz="0" w:space="0" w:color="auto"/>
      </w:divBdr>
      <w:divsChild>
        <w:div w:id="989747690">
          <w:marLeft w:val="0"/>
          <w:marRight w:val="0"/>
          <w:marTop w:val="0"/>
          <w:marBottom w:val="0"/>
          <w:divBdr>
            <w:top w:val="none" w:sz="0" w:space="0" w:color="auto"/>
            <w:left w:val="none" w:sz="0" w:space="0" w:color="auto"/>
            <w:bottom w:val="none" w:sz="0" w:space="0" w:color="auto"/>
            <w:right w:val="none" w:sz="0" w:space="0" w:color="auto"/>
          </w:divBdr>
        </w:div>
      </w:divsChild>
    </w:div>
    <w:div w:id="110322154">
      <w:bodyDiv w:val="1"/>
      <w:marLeft w:val="0"/>
      <w:marRight w:val="0"/>
      <w:marTop w:val="0"/>
      <w:marBottom w:val="0"/>
      <w:divBdr>
        <w:top w:val="none" w:sz="0" w:space="0" w:color="auto"/>
        <w:left w:val="none" w:sz="0" w:space="0" w:color="auto"/>
        <w:bottom w:val="none" w:sz="0" w:space="0" w:color="auto"/>
        <w:right w:val="none" w:sz="0" w:space="0" w:color="auto"/>
      </w:divBdr>
    </w:div>
    <w:div w:id="110325842">
      <w:bodyDiv w:val="1"/>
      <w:marLeft w:val="0"/>
      <w:marRight w:val="0"/>
      <w:marTop w:val="0"/>
      <w:marBottom w:val="0"/>
      <w:divBdr>
        <w:top w:val="none" w:sz="0" w:space="0" w:color="auto"/>
        <w:left w:val="none" w:sz="0" w:space="0" w:color="auto"/>
        <w:bottom w:val="none" w:sz="0" w:space="0" w:color="auto"/>
        <w:right w:val="none" w:sz="0" w:space="0" w:color="auto"/>
      </w:divBdr>
    </w:div>
    <w:div w:id="110439536">
      <w:bodyDiv w:val="1"/>
      <w:marLeft w:val="0"/>
      <w:marRight w:val="0"/>
      <w:marTop w:val="0"/>
      <w:marBottom w:val="0"/>
      <w:divBdr>
        <w:top w:val="none" w:sz="0" w:space="0" w:color="auto"/>
        <w:left w:val="none" w:sz="0" w:space="0" w:color="auto"/>
        <w:bottom w:val="none" w:sz="0" w:space="0" w:color="auto"/>
        <w:right w:val="none" w:sz="0" w:space="0" w:color="auto"/>
      </w:divBdr>
      <w:divsChild>
        <w:div w:id="652223494">
          <w:marLeft w:val="0"/>
          <w:marRight w:val="0"/>
          <w:marTop w:val="0"/>
          <w:marBottom w:val="0"/>
          <w:divBdr>
            <w:top w:val="none" w:sz="0" w:space="0" w:color="auto"/>
            <w:left w:val="none" w:sz="0" w:space="0" w:color="auto"/>
            <w:bottom w:val="none" w:sz="0" w:space="0" w:color="auto"/>
            <w:right w:val="none" w:sz="0" w:space="0" w:color="auto"/>
          </w:divBdr>
        </w:div>
      </w:divsChild>
    </w:div>
    <w:div w:id="111293109">
      <w:bodyDiv w:val="1"/>
      <w:marLeft w:val="0"/>
      <w:marRight w:val="0"/>
      <w:marTop w:val="0"/>
      <w:marBottom w:val="0"/>
      <w:divBdr>
        <w:top w:val="none" w:sz="0" w:space="0" w:color="auto"/>
        <w:left w:val="none" w:sz="0" w:space="0" w:color="auto"/>
        <w:bottom w:val="none" w:sz="0" w:space="0" w:color="auto"/>
        <w:right w:val="none" w:sz="0" w:space="0" w:color="auto"/>
      </w:divBdr>
    </w:div>
    <w:div w:id="111294300">
      <w:bodyDiv w:val="1"/>
      <w:marLeft w:val="0"/>
      <w:marRight w:val="0"/>
      <w:marTop w:val="0"/>
      <w:marBottom w:val="0"/>
      <w:divBdr>
        <w:top w:val="none" w:sz="0" w:space="0" w:color="auto"/>
        <w:left w:val="none" w:sz="0" w:space="0" w:color="auto"/>
        <w:bottom w:val="none" w:sz="0" w:space="0" w:color="auto"/>
        <w:right w:val="none" w:sz="0" w:space="0" w:color="auto"/>
      </w:divBdr>
    </w:div>
    <w:div w:id="111554775">
      <w:bodyDiv w:val="1"/>
      <w:marLeft w:val="0"/>
      <w:marRight w:val="0"/>
      <w:marTop w:val="0"/>
      <w:marBottom w:val="0"/>
      <w:divBdr>
        <w:top w:val="none" w:sz="0" w:space="0" w:color="auto"/>
        <w:left w:val="none" w:sz="0" w:space="0" w:color="auto"/>
        <w:bottom w:val="none" w:sz="0" w:space="0" w:color="auto"/>
        <w:right w:val="none" w:sz="0" w:space="0" w:color="auto"/>
      </w:divBdr>
    </w:div>
    <w:div w:id="111676652">
      <w:bodyDiv w:val="1"/>
      <w:marLeft w:val="0"/>
      <w:marRight w:val="0"/>
      <w:marTop w:val="0"/>
      <w:marBottom w:val="0"/>
      <w:divBdr>
        <w:top w:val="none" w:sz="0" w:space="0" w:color="auto"/>
        <w:left w:val="none" w:sz="0" w:space="0" w:color="auto"/>
        <w:bottom w:val="none" w:sz="0" w:space="0" w:color="auto"/>
        <w:right w:val="none" w:sz="0" w:space="0" w:color="auto"/>
      </w:divBdr>
    </w:div>
    <w:div w:id="111902054">
      <w:bodyDiv w:val="1"/>
      <w:marLeft w:val="0"/>
      <w:marRight w:val="0"/>
      <w:marTop w:val="0"/>
      <w:marBottom w:val="0"/>
      <w:divBdr>
        <w:top w:val="none" w:sz="0" w:space="0" w:color="auto"/>
        <w:left w:val="none" w:sz="0" w:space="0" w:color="auto"/>
        <w:bottom w:val="none" w:sz="0" w:space="0" w:color="auto"/>
        <w:right w:val="none" w:sz="0" w:space="0" w:color="auto"/>
      </w:divBdr>
    </w:div>
    <w:div w:id="111948465">
      <w:bodyDiv w:val="1"/>
      <w:marLeft w:val="0"/>
      <w:marRight w:val="0"/>
      <w:marTop w:val="0"/>
      <w:marBottom w:val="0"/>
      <w:divBdr>
        <w:top w:val="none" w:sz="0" w:space="0" w:color="auto"/>
        <w:left w:val="none" w:sz="0" w:space="0" w:color="auto"/>
        <w:bottom w:val="none" w:sz="0" w:space="0" w:color="auto"/>
        <w:right w:val="none" w:sz="0" w:space="0" w:color="auto"/>
      </w:divBdr>
    </w:div>
    <w:div w:id="112024300">
      <w:bodyDiv w:val="1"/>
      <w:marLeft w:val="0"/>
      <w:marRight w:val="0"/>
      <w:marTop w:val="0"/>
      <w:marBottom w:val="0"/>
      <w:divBdr>
        <w:top w:val="none" w:sz="0" w:space="0" w:color="auto"/>
        <w:left w:val="none" w:sz="0" w:space="0" w:color="auto"/>
        <w:bottom w:val="none" w:sz="0" w:space="0" w:color="auto"/>
        <w:right w:val="none" w:sz="0" w:space="0" w:color="auto"/>
      </w:divBdr>
    </w:div>
    <w:div w:id="112291595">
      <w:bodyDiv w:val="1"/>
      <w:marLeft w:val="0"/>
      <w:marRight w:val="0"/>
      <w:marTop w:val="0"/>
      <w:marBottom w:val="0"/>
      <w:divBdr>
        <w:top w:val="none" w:sz="0" w:space="0" w:color="auto"/>
        <w:left w:val="none" w:sz="0" w:space="0" w:color="auto"/>
        <w:bottom w:val="none" w:sz="0" w:space="0" w:color="auto"/>
        <w:right w:val="none" w:sz="0" w:space="0" w:color="auto"/>
      </w:divBdr>
    </w:div>
    <w:div w:id="112481367">
      <w:bodyDiv w:val="1"/>
      <w:marLeft w:val="0"/>
      <w:marRight w:val="0"/>
      <w:marTop w:val="0"/>
      <w:marBottom w:val="0"/>
      <w:divBdr>
        <w:top w:val="none" w:sz="0" w:space="0" w:color="auto"/>
        <w:left w:val="none" w:sz="0" w:space="0" w:color="auto"/>
        <w:bottom w:val="none" w:sz="0" w:space="0" w:color="auto"/>
        <w:right w:val="none" w:sz="0" w:space="0" w:color="auto"/>
      </w:divBdr>
    </w:div>
    <w:div w:id="112595563">
      <w:bodyDiv w:val="1"/>
      <w:marLeft w:val="0"/>
      <w:marRight w:val="0"/>
      <w:marTop w:val="0"/>
      <w:marBottom w:val="0"/>
      <w:divBdr>
        <w:top w:val="none" w:sz="0" w:space="0" w:color="auto"/>
        <w:left w:val="none" w:sz="0" w:space="0" w:color="auto"/>
        <w:bottom w:val="none" w:sz="0" w:space="0" w:color="auto"/>
        <w:right w:val="none" w:sz="0" w:space="0" w:color="auto"/>
      </w:divBdr>
      <w:divsChild>
        <w:div w:id="884030155">
          <w:marLeft w:val="0"/>
          <w:marRight w:val="0"/>
          <w:marTop w:val="0"/>
          <w:marBottom w:val="0"/>
          <w:divBdr>
            <w:top w:val="none" w:sz="0" w:space="0" w:color="auto"/>
            <w:left w:val="none" w:sz="0" w:space="0" w:color="auto"/>
            <w:bottom w:val="none" w:sz="0" w:space="0" w:color="auto"/>
            <w:right w:val="none" w:sz="0" w:space="0" w:color="auto"/>
          </w:divBdr>
        </w:div>
      </w:divsChild>
    </w:div>
    <w:div w:id="112790586">
      <w:bodyDiv w:val="1"/>
      <w:marLeft w:val="0"/>
      <w:marRight w:val="0"/>
      <w:marTop w:val="0"/>
      <w:marBottom w:val="0"/>
      <w:divBdr>
        <w:top w:val="none" w:sz="0" w:space="0" w:color="auto"/>
        <w:left w:val="none" w:sz="0" w:space="0" w:color="auto"/>
        <w:bottom w:val="none" w:sz="0" w:space="0" w:color="auto"/>
        <w:right w:val="none" w:sz="0" w:space="0" w:color="auto"/>
      </w:divBdr>
    </w:div>
    <w:div w:id="113136999">
      <w:bodyDiv w:val="1"/>
      <w:marLeft w:val="0"/>
      <w:marRight w:val="0"/>
      <w:marTop w:val="0"/>
      <w:marBottom w:val="0"/>
      <w:divBdr>
        <w:top w:val="none" w:sz="0" w:space="0" w:color="auto"/>
        <w:left w:val="none" w:sz="0" w:space="0" w:color="auto"/>
        <w:bottom w:val="none" w:sz="0" w:space="0" w:color="auto"/>
        <w:right w:val="none" w:sz="0" w:space="0" w:color="auto"/>
      </w:divBdr>
    </w:div>
    <w:div w:id="113641154">
      <w:bodyDiv w:val="1"/>
      <w:marLeft w:val="0"/>
      <w:marRight w:val="0"/>
      <w:marTop w:val="0"/>
      <w:marBottom w:val="0"/>
      <w:divBdr>
        <w:top w:val="none" w:sz="0" w:space="0" w:color="auto"/>
        <w:left w:val="none" w:sz="0" w:space="0" w:color="auto"/>
        <w:bottom w:val="none" w:sz="0" w:space="0" w:color="auto"/>
        <w:right w:val="none" w:sz="0" w:space="0" w:color="auto"/>
      </w:divBdr>
      <w:divsChild>
        <w:div w:id="1082217281">
          <w:marLeft w:val="0"/>
          <w:marRight w:val="0"/>
          <w:marTop w:val="0"/>
          <w:marBottom w:val="0"/>
          <w:divBdr>
            <w:top w:val="none" w:sz="0" w:space="0" w:color="auto"/>
            <w:left w:val="none" w:sz="0" w:space="0" w:color="auto"/>
            <w:bottom w:val="none" w:sz="0" w:space="0" w:color="auto"/>
            <w:right w:val="none" w:sz="0" w:space="0" w:color="auto"/>
          </w:divBdr>
        </w:div>
      </w:divsChild>
    </w:div>
    <w:div w:id="113868670">
      <w:bodyDiv w:val="1"/>
      <w:marLeft w:val="0"/>
      <w:marRight w:val="0"/>
      <w:marTop w:val="0"/>
      <w:marBottom w:val="0"/>
      <w:divBdr>
        <w:top w:val="none" w:sz="0" w:space="0" w:color="auto"/>
        <w:left w:val="none" w:sz="0" w:space="0" w:color="auto"/>
        <w:bottom w:val="none" w:sz="0" w:space="0" w:color="auto"/>
        <w:right w:val="none" w:sz="0" w:space="0" w:color="auto"/>
      </w:divBdr>
    </w:div>
    <w:div w:id="114104706">
      <w:bodyDiv w:val="1"/>
      <w:marLeft w:val="0"/>
      <w:marRight w:val="0"/>
      <w:marTop w:val="0"/>
      <w:marBottom w:val="0"/>
      <w:divBdr>
        <w:top w:val="none" w:sz="0" w:space="0" w:color="auto"/>
        <w:left w:val="none" w:sz="0" w:space="0" w:color="auto"/>
        <w:bottom w:val="none" w:sz="0" w:space="0" w:color="auto"/>
        <w:right w:val="none" w:sz="0" w:space="0" w:color="auto"/>
      </w:divBdr>
    </w:div>
    <w:div w:id="114325611">
      <w:bodyDiv w:val="1"/>
      <w:marLeft w:val="0"/>
      <w:marRight w:val="0"/>
      <w:marTop w:val="0"/>
      <w:marBottom w:val="0"/>
      <w:divBdr>
        <w:top w:val="none" w:sz="0" w:space="0" w:color="auto"/>
        <w:left w:val="none" w:sz="0" w:space="0" w:color="auto"/>
        <w:bottom w:val="none" w:sz="0" w:space="0" w:color="auto"/>
        <w:right w:val="none" w:sz="0" w:space="0" w:color="auto"/>
      </w:divBdr>
    </w:div>
    <w:div w:id="114372516">
      <w:bodyDiv w:val="1"/>
      <w:marLeft w:val="0"/>
      <w:marRight w:val="0"/>
      <w:marTop w:val="0"/>
      <w:marBottom w:val="0"/>
      <w:divBdr>
        <w:top w:val="none" w:sz="0" w:space="0" w:color="auto"/>
        <w:left w:val="none" w:sz="0" w:space="0" w:color="auto"/>
        <w:bottom w:val="none" w:sz="0" w:space="0" w:color="auto"/>
        <w:right w:val="none" w:sz="0" w:space="0" w:color="auto"/>
      </w:divBdr>
    </w:div>
    <w:div w:id="114377069">
      <w:bodyDiv w:val="1"/>
      <w:marLeft w:val="0"/>
      <w:marRight w:val="0"/>
      <w:marTop w:val="0"/>
      <w:marBottom w:val="0"/>
      <w:divBdr>
        <w:top w:val="none" w:sz="0" w:space="0" w:color="auto"/>
        <w:left w:val="none" w:sz="0" w:space="0" w:color="auto"/>
        <w:bottom w:val="none" w:sz="0" w:space="0" w:color="auto"/>
        <w:right w:val="none" w:sz="0" w:space="0" w:color="auto"/>
      </w:divBdr>
    </w:div>
    <w:div w:id="114520384">
      <w:bodyDiv w:val="1"/>
      <w:marLeft w:val="0"/>
      <w:marRight w:val="0"/>
      <w:marTop w:val="0"/>
      <w:marBottom w:val="0"/>
      <w:divBdr>
        <w:top w:val="none" w:sz="0" w:space="0" w:color="auto"/>
        <w:left w:val="none" w:sz="0" w:space="0" w:color="auto"/>
        <w:bottom w:val="none" w:sz="0" w:space="0" w:color="auto"/>
        <w:right w:val="none" w:sz="0" w:space="0" w:color="auto"/>
      </w:divBdr>
    </w:div>
    <w:div w:id="114716320">
      <w:bodyDiv w:val="1"/>
      <w:marLeft w:val="0"/>
      <w:marRight w:val="0"/>
      <w:marTop w:val="0"/>
      <w:marBottom w:val="0"/>
      <w:divBdr>
        <w:top w:val="none" w:sz="0" w:space="0" w:color="auto"/>
        <w:left w:val="none" w:sz="0" w:space="0" w:color="auto"/>
        <w:bottom w:val="none" w:sz="0" w:space="0" w:color="auto"/>
        <w:right w:val="none" w:sz="0" w:space="0" w:color="auto"/>
      </w:divBdr>
    </w:div>
    <w:div w:id="114760274">
      <w:bodyDiv w:val="1"/>
      <w:marLeft w:val="0"/>
      <w:marRight w:val="0"/>
      <w:marTop w:val="0"/>
      <w:marBottom w:val="0"/>
      <w:divBdr>
        <w:top w:val="none" w:sz="0" w:space="0" w:color="auto"/>
        <w:left w:val="none" w:sz="0" w:space="0" w:color="auto"/>
        <w:bottom w:val="none" w:sz="0" w:space="0" w:color="auto"/>
        <w:right w:val="none" w:sz="0" w:space="0" w:color="auto"/>
      </w:divBdr>
    </w:div>
    <w:div w:id="114839115">
      <w:bodyDiv w:val="1"/>
      <w:marLeft w:val="0"/>
      <w:marRight w:val="0"/>
      <w:marTop w:val="0"/>
      <w:marBottom w:val="0"/>
      <w:divBdr>
        <w:top w:val="none" w:sz="0" w:space="0" w:color="auto"/>
        <w:left w:val="none" w:sz="0" w:space="0" w:color="auto"/>
        <w:bottom w:val="none" w:sz="0" w:space="0" w:color="auto"/>
        <w:right w:val="none" w:sz="0" w:space="0" w:color="auto"/>
      </w:divBdr>
    </w:div>
    <w:div w:id="115226098">
      <w:bodyDiv w:val="1"/>
      <w:marLeft w:val="0"/>
      <w:marRight w:val="0"/>
      <w:marTop w:val="0"/>
      <w:marBottom w:val="0"/>
      <w:divBdr>
        <w:top w:val="none" w:sz="0" w:space="0" w:color="auto"/>
        <w:left w:val="none" w:sz="0" w:space="0" w:color="auto"/>
        <w:bottom w:val="none" w:sz="0" w:space="0" w:color="auto"/>
        <w:right w:val="none" w:sz="0" w:space="0" w:color="auto"/>
      </w:divBdr>
    </w:div>
    <w:div w:id="115370059">
      <w:bodyDiv w:val="1"/>
      <w:marLeft w:val="0"/>
      <w:marRight w:val="0"/>
      <w:marTop w:val="0"/>
      <w:marBottom w:val="0"/>
      <w:divBdr>
        <w:top w:val="none" w:sz="0" w:space="0" w:color="auto"/>
        <w:left w:val="none" w:sz="0" w:space="0" w:color="auto"/>
        <w:bottom w:val="none" w:sz="0" w:space="0" w:color="auto"/>
        <w:right w:val="none" w:sz="0" w:space="0" w:color="auto"/>
      </w:divBdr>
    </w:div>
    <w:div w:id="115491785">
      <w:bodyDiv w:val="1"/>
      <w:marLeft w:val="0"/>
      <w:marRight w:val="0"/>
      <w:marTop w:val="0"/>
      <w:marBottom w:val="0"/>
      <w:divBdr>
        <w:top w:val="none" w:sz="0" w:space="0" w:color="auto"/>
        <w:left w:val="none" w:sz="0" w:space="0" w:color="auto"/>
        <w:bottom w:val="none" w:sz="0" w:space="0" w:color="auto"/>
        <w:right w:val="none" w:sz="0" w:space="0" w:color="auto"/>
      </w:divBdr>
    </w:div>
    <w:div w:id="115878189">
      <w:bodyDiv w:val="1"/>
      <w:marLeft w:val="0"/>
      <w:marRight w:val="0"/>
      <w:marTop w:val="0"/>
      <w:marBottom w:val="0"/>
      <w:divBdr>
        <w:top w:val="none" w:sz="0" w:space="0" w:color="auto"/>
        <w:left w:val="none" w:sz="0" w:space="0" w:color="auto"/>
        <w:bottom w:val="none" w:sz="0" w:space="0" w:color="auto"/>
        <w:right w:val="none" w:sz="0" w:space="0" w:color="auto"/>
      </w:divBdr>
    </w:div>
    <w:div w:id="115951055">
      <w:bodyDiv w:val="1"/>
      <w:marLeft w:val="0"/>
      <w:marRight w:val="0"/>
      <w:marTop w:val="0"/>
      <w:marBottom w:val="0"/>
      <w:divBdr>
        <w:top w:val="none" w:sz="0" w:space="0" w:color="auto"/>
        <w:left w:val="none" w:sz="0" w:space="0" w:color="auto"/>
        <w:bottom w:val="none" w:sz="0" w:space="0" w:color="auto"/>
        <w:right w:val="none" w:sz="0" w:space="0" w:color="auto"/>
      </w:divBdr>
    </w:div>
    <w:div w:id="116030571">
      <w:bodyDiv w:val="1"/>
      <w:marLeft w:val="0"/>
      <w:marRight w:val="0"/>
      <w:marTop w:val="0"/>
      <w:marBottom w:val="0"/>
      <w:divBdr>
        <w:top w:val="none" w:sz="0" w:space="0" w:color="auto"/>
        <w:left w:val="none" w:sz="0" w:space="0" w:color="auto"/>
        <w:bottom w:val="none" w:sz="0" w:space="0" w:color="auto"/>
        <w:right w:val="none" w:sz="0" w:space="0" w:color="auto"/>
      </w:divBdr>
    </w:div>
    <w:div w:id="116143958">
      <w:bodyDiv w:val="1"/>
      <w:marLeft w:val="0"/>
      <w:marRight w:val="0"/>
      <w:marTop w:val="0"/>
      <w:marBottom w:val="0"/>
      <w:divBdr>
        <w:top w:val="none" w:sz="0" w:space="0" w:color="auto"/>
        <w:left w:val="none" w:sz="0" w:space="0" w:color="auto"/>
        <w:bottom w:val="none" w:sz="0" w:space="0" w:color="auto"/>
        <w:right w:val="none" w:sz="0" w:space="0" w:color="auto"/>
      </w:divBdr>
    </w:div>
    <w:div w:id="116220881">
      <w:bodyDiv w:val="1"/>
      <w:marLeft w:val="0"/>
      <w:marRight w:val="0"/>
      <w:marTop w:val="0"/>
      <w:marBottom w:val="0"/>
      <w:divBdr>
        <w:top w:val="none" w:sz="0" w:space="0" w:color="auto"/>
        <w:left w:val="none" w:sz="0" w:space="0" w:color="auto"/>
        <w:bottom w:val="none" w:sz="0" w:space="0" w:color="auto"/>
        <w:right w:val="none" w:sz="0" w:space="0" w:color="auto"/>
      </w:divBdr>
    </w:div>
    <w:div w:id="116333954">
      <w:bodyDiv w:val="1"/>
      <w:marLeft w:val="0"/>
      <w:marRight w:val="0"/>
      <w:marTop w:val="0"/>
      <w:marBottom w:val="0"/>
      <w:divBdr>
        <w:top w:val="none" w:sz="0" w:space="0" w:color="auto"/>
        <w:left w:val="none" w:sz="0" w:space="0" w:color="auto"/>
        <w:bottom w:val="none" w:sz="0" w:space="0" w:color="auto"/>
        <w:right w:val="none" w:sz="0" w:space="0" w:color="auto"/>
      </w:divBdr>
    </w:div>
    <w:div w:id="116335524">
      <w:bodyDiv w:val="1"/>
      <w:marLeft w:val="0"/>
      <w:marRight w:val="0"/>
      <w:marTop w:val="0"/>
      <w:marBottom w:val="0"/>
      <w:divBdr>
        <w:top w:val="none" w:sz="0" w:space="0" w:color="auto"/>
        <w:left w:val="none" w:sz="0" w:space="0" w:color="auto"/>
        <w:bottom w:val="none" w:sz="0" w:space="0" w:color="auto"/>
        <w:right w:val="none" w:sz="0" w:space="0" w:color="auto"/>
      </w:divBdr>
      <w:divsChild>
        <w:div w:id="1366252334">
          <w:marLeft w:val="0"/>
          <w:marRight w:val="0"/>
          <w:marTop w:val="0"/>
          <w:marBottom w:val="0"/>
          <w:divBdr>
            <w:top w:val="none" w:sz="0" w:space="0" w:color="auto"/>
            <w:left w:val="none" w:sz="0" w:space="0" w:color="auto"/>
            <w:bottom w:val="none" w:sz="0" w:space="0" w:color="auto"/>
            <w:right w:val="none" w:sz="0" w:space="0" w:color="auto"/>
          </w:divBdr>
        </w:div>
      </w:divsChild>
    </w:div>
    <w:div w:id="116878382">
      <w:bodyDiv w:val="1"/>
      <w:marLeft w:val="0"/>
      <w:marRight w:val="0"/>
      <w:marTop w:val="0"/>
      <w:marBottom w:val="0"/>
      <w:divBdr>
        <w:top w:val="none" w:sz="0" w:space="0" w:color="auto"/>
        <w:left w:val="none" w:sz="0" w:space="0" w:color="auto"/>
        <w:bottom w:val="none" w:sz="0" w:space="0" w:color="auto"/>
        <w:right w:val="none" w:sz="0" w:space="0" w:color="auto"/>
      </w:divBdr>
    </w:div>
    <w:div w:id="117064718">
      <w:bodyDiv w:val="1"/>
      <w:marLeft w:val="0"/>
      <w:marRight w:val="0"/>
      <w:marTop w:val="0"/>
      <w:marBottom w:val="0"/>
      <w:divBdr>
        <w:top w:val="none" w:sz="0" w:space="0" w:color="auto"/>
        <w:left w:val="none" w:sz="0" w:space="0" w:color="auto"/>
        <w:bottom w:val="none" w:sz="0" w:space="0" w:color="auto"/>
        <w:right w:val="none" w:sz="0" w:space="0" w:color="auto"/>
      </w:divBdr>
    </w:div>
    <w:div w:id="117653413">
      <w:bodyDiv w:val="1"/>
      <w:marLeft w:val="0"/>
      <w:marRight w:val="0"/>
      <w:marTop w:val="0"/>
      <w:marBottom w:val="0"/>
      <w:divBdr>
        <w:top w:val="none" w:sz="0" w:space="0" w:color="auto"/>
        <w:left w:val="none" w:sz="0" w:space="0" w:color="auto"/>
        <w:bottom w:val="none" w:sz="0" w:space="0" w:color="auto"/>
        <w:right w:val="none" w:sz="0" w:space="0" w:color="auto"/>
      </w:divBdr>
    </w:div>
    <w:div w:id="117725378">
      <w:bodyDiv w:val="1"/>
      <w:marLeft w:val="0"/>
      <w:marRight w:val="0"/>
      <w:marTop w:val="0"/>
      <w:marBottom w:val="0"/>
      <w:divBdr>
        <w:top w:val="none" w:sz="0" w:space="0" w:color="auto"/>
        <w:left w:val="none" w:sz="0" w:space="0" w:color="auto"/>
        <w:bottom w:val="none" w:sz="0" w:space="0" w:color="auto"/>
        <w:right w:val="none" w:sz="0" w:space="0" w:color="auto"/>
      </w:divBdr>
    </w:div>
    <w:div w:id="118300618">
      <w:bodyDiv w:val="1"/>
      <w:marLeft w:val="0"/>
      <w:marRight w:val="0"/>
      <w:marTop w:val="0"/>
      <w:marBottom w:val="0"/>
      <w:divBdr>
        <w:top w:val="none" w:sz="0" w:space="0" w:color="auto"/>
        <w:left w:val="none" w:sz="0" w:space="0" w:color="auto"/>
        <w:bottom w:val="none" w:sz="0" w:space="0" w:color="auto"/>
        <w:right w:val="none" w:sz="0" w:space="0" w:color="auto"/>
      </w:divBdr>
      <w:divsChild>
        <w:div w:id="748306820">
          <w:marLeft w:val="0"/>
          <w:marRight w:val="0"/>
          <w:marTop w:val="0"/>
          <w:marBottom w:val="0"/>
          <w:divBdr>
            <w:top w:val="none" w:sz="0" w:space="0" w:color="auto"/>
            <w:left w:val="none" w:sz="0" w:space="0" w:color="auto"/>
            <w:bottom w:val="none" w:sz="0" w:space="0" w:color="auto"/>
            <w:right w:val="none" w:sz="0" w:space="0" w:color="auto"/>
          </w:divBdr>
        </w:div>
      </w:divsChild>
    </w:div>
    <w:div w:id="118882780">
      <w:bodyDiv w:val="1"/>
      <w:marLeft w:val="0"/>
      <w:marRight w:val="0"/>
      <w:marTop w:val="0"/>
      <w:marBottom w:val="0"/>
      <w:divBdr>
        <w:top w:val="none" w:sz="0" w:space="0" w:color="auto"/>
        <w:left w:val="none" w:sz="0" w:space="0" w:color="auto"/>
        <w:bottom w:val="none" w:sz="0" w:space="0" w:color="auto"/>
        <w:right w:val="none" w:sz="0" w:space="0" w:color="auto"/>
      </w:divBdr>
    </w:div>
    <w:div w:id="118886913">
      <w:bodyDiv w:val="1"/>
      <w:marLeft w:val="0"/>
      <w:marRight w:val="0"/>
      <w:marTop w:val="0"/>
      <w:marBottom w:val="0"/>
      <w:divBdr>
        <w:top w:val="none" w:sz="0" w:space="0" w:color="auto"/>
        <w:left w:val="none" w:sz="0" w:space="0" w:color="auto"/>
        <w:bottom w:val="none" w:sz="0" w:space="0" w:color="auto"/>
        <w:right w:val="none" w:sz="0" w:space="0" w:color="auto"/>
      </w:divBdr>
    </w:div>
    <w:div w:id="119034217">
      <w:bodyDiv w:val="1"/>
      <w:marLeft w:val="0"/>
      <w:marRight w:val="0"/>
      <w:marTop w:val="0"/>
      <w:marBottom w:val="0"/>
      <w:divBdr>
        <w:top w:val="none" w:sz="0" w:space="0" w:color="auto"/>
        <w:left w:val="none" w:sz="0" w:space="0" w:color="auto"/>
        <w:bottom w:val="none" w:sz="0" w:space="0" w:color="auto"/>
        <w:right w:val="none" w:sz="0" w:space="0" w:color="auto"/>
      </w:divBdr>
    </w:div>
    <w:div w:id="119151346">
      <w:bodyDiv w:val="1"/>
      <w:marLeft w:val="0"/>
      <w:marRight w:val="0"/>
      <w:marTop w:val="0"/>
      <w:marBottom w:val="0"/>
      <w:divBdr>
        <w:top w:val="none" w:sz="0" w:space="0" w:color="auto"/>
        <w:left w:val="none" w:sz="0" w:space="0" w:color="auto"/>
        <w:bottom w:val="none" w:sz="0" w:space="0" w:color="auto"/>
        <w:right w:val="none" w:sz="0" w:space="0" w:color="auto"/>
      </w:divBdr>
    </w:div>
    <w:div w:id="119233103">
      <w:bodyDiv w:val="1"/>
      <w:marLeft w:val="0"/>
      <w:marRight w:val="0"/>
      <w:marTop w:val="0"/>
      <w:marBottom w:val="0"/>
      <w:divBdr>
        <w:top w:val="none" w:sz="0" w:space="0" w:color="auto"/>
        <w:left w:val="none" w:sz="0" w:space="0" w:color="auto"/>
        <w:bottom w:val="none" w:sz="0" w:space="0" w:color="auto"/>
        <w:right w:val="none" w:sz="0" w:space="0" w:color="auto"/>
      </w:divBdr>
    </w:div>
    <w:div w:id="119499055">
      <w:bodyDiv w:val="1"/>
      <w:marLeft w:val="0"/>
      <w:marRight w:val="0"/>
      <w:marTop w:val="0"/>
      <w:marBottom w:val="0"/>
      <w:divBdr>
        <w:top w:val="none" w:sz="0" w:space="0" w:color="auto"/>
        <w:left w:val="none" w:sz="0" w:space="0" w:color="auto"/>
        <w:bottom w:val="none" w:sz="0" w:space="0" w:color="auto"/>
        <w:right w:val="none" w:sz="0" w:space="0" w:color="auto"/>
      </w:divBdr>
    </w:div>
    <w:div w:id="119611167">
      <w:bodyDiv w:val="1"/>
      <w:marLeft w:val="0"/>
      <w:marRight w:val="0"/>
      <w:marTop w:val="0"/>
      <w:marBottom w:val="0"/>
      <w:divBdr>
        <w:top w:val="none" w:sz="0" w:space="0" w:color="auto"/>
        <w:left w:val="none" w:sz="0" w:space="0" w:color="auto"/>
        <w:bottom w:val="none" w:sz="0" w:space="0" w:color="auto"/>
        <w:right w:val="none" w:sz="0" w:space="0" w:color="auto"/>
      </w:divBdr>
    </w:div>
    <w:div w:id="119689954">
      <w:bodyDiv w:val="1"/>
      <w:marLeft w:val="0"/>
      <w:marRight w:val="0"/>
      <w:marTop w:val="0"/>
      <w:marBottom w:val="0"/>
      <w:divBdr>
        <w:top w:val="none" w:sz="0" w:space="0" w:color="auto"/>
        <w:left w:val="none" w:sz="0" w:space="0" w:color="auto"/>
        <w:bottom w:val="none" w:sz="0" w:space="0" w:color="auto"/>
        <w:right w:val="none" w:sz="0" w:space="0" w:color="auto"/>
      </w:divBdr>
    </w:div>
    <w:div w:id="119883870">
      <w:bodyDiv w:val="1"/>
      <w:marLeft w:val="0"/>
      <w:marRight w:val="0"/>
      <w:marTop w:val="0"/>
      <w:marBottom w:val="0"/>
      <w:divBdr>
        <w:top w:val="none" w:sz="0" w:space="0" w:color="auto"/>
        <w:left w:val="none" w:sz="0" w:space="0" w:color="auto"/>
        <w:bottom w:val="none" w:sz="0" w:space="0" w:color="auto"/>
        <w:right w:val="none" w:sz="0" w:space="0" w:color="auto"/>
      </w:divBdr>
    </w:div>
    <w:div w:id="120195226">
      <w:bodyDiv w:val="1"/>
      <w:marLeft w:val="0"/>
      <w:marRight w:val="0"/>
      <w:marTop w:val="0"/>
      <w:marBottom w:val="0"/>
      <w:divBdr>
        <w:top w:val="none" w:sz="0" w:space="0" w:color="auto"/>
        <w:left w:val="none" w:sz="0" w:space="0" w:color="auto"/>
        <w:bottom w:val="none" w:sz="0" w:space="0" w:color="auto"/>
        <w:right w:val="none" w:sz="0" w:space="0" w:color="auto"/>
      </w:divBdr>
    </w:div>
    <w:div w:id="120199462">
      <w:bodyDiv w:val="1"/>
      <w:marLeft w:val="0"/>
      <w:marRight w:val="0"/>
      <w:marTop w:val="0"/>
      <w:marBottom w:val="0"/>
      <w:divBdr>
        <w:top w:val="none" w:sz="0" w:space="0" w:color="auto"/>
        <w:left w:val="none" w:sz="0" w:space="0" w:color="auto"/>
        <w:bottom w:val="none" w:sz="0" w:space="0" w:color="auto"/>
        <w:right w:val="none" w:sz="0" w:space="0" w:color="auto"/>
      </w:divBdr>
      <w:divsChild>
        <w:div w:id="263730173">
          <w:marLeft w:val="0"/>
          <w:marRight w:val="0"/>
          <w:marTop w:val="0"/>
          <w:marBottom w:val="0"/>
          <w:divBdr>
            <w:top w:val="none" w:sz="0" w:space="0" w:color="auto"/>
            <w:left w:val="none" w:sz="0" w:space="0" w:color="auto"/>
            <w:bottom w:val="none" w:sz="0" w:space="0" w:color="auto"/>
            <w:right w:val="none" w:sz="0" w:space="0" w:color="auto"/>
          </w:divBdr>
        </w:div>
      </w:divsChild>
    </w:div>
    <w:div w:id="120733735">
      <w:bodyDiv w:val="1"/>
      <w:marLeft w:val="0"/>
      <w:marRight w:val="0"/>
      <w:marTop w:val="0"/>
      <w:marBottom w:val="0"/>
      <w:divBdr>
        <w:top w:val="none" w:sz="0" w:space="0" w:color="auto"/>
        <w:left w:val="none" w:sz="0" w:space="0" w:color="auto"/>
        <w:bottom w:val="none" w:sz="0" w:space="0" w:color="auto"/>
        <w:right w:val="none" w:sz="0" w:space="0" w:color="auto"/>
      </w:divBdr>
    </w:div>
    <w:div w:id="120928878">
      <w:bodyDiv w:val="1"/>
      <w:marLeft w:val="0"/>
      <w:marRight w:val="0"/>
      <w:marTop w:val="0"/>
      <w:marBottom w:val="0"/>
      <w:divBdr>
        <w:top w:val="none" w:sz="0" w:space="0" w:color="auto"/>
        <w:left w:val="none" w:sz="0" w:space="0" w:color="auto"/>
        <w:bottom w:val="none" w:sz="0" w:space="0" w:color="auto"/>
        <w:right w:val="none" w:sz="0" w:space="0" w:color="auto"/>
      </w:divBdr>
      <w:divsChild>
        <w:div w:id="866261334">
          <w:marLeft w:val="0"/>
          <w:marRight w:val="0"/>
          <w:marTop w:val="0"/>
          <w:marBottom w:val="0"/>
          <w:divBdr>
            <w:top w:val="none" w:sz="0" w:space="0" w:color="auto"/>
            <w:left w:val="none" w:sz="0" w:space="0" w:color="auto"/>
            <w:bottom w:val="none" w:sz="0" w:space="0" w:color="auto"/>
            <w:right w:val="none" w:sz="0" w:space="0" w:color="auto"/>
          </w:divBdr>
        </w:div>
      </w:divsChild>
    </w:div>
    <w:div w:id="121001400">
      <w:bodyDiv w:val="1"/>
      <w:marLeft w:val="0"/>
      <w:marRight w:val="0"/>
      <w:marTop w:val="0"/>
      <w:marBottom w:val="0"/>
      <w:divBdr>
        <w:top w:val="none" w:sz="0" w:space="0" w:color="auto"/>
        <w:left w:val="none" w:sz="0" w:space="0" w:color="auto"/>
        <w:bottom w:val="none" w:sz="0" w:space="0" w:color="auto"/>
        <w:right w:val="none" w:sz="0" w:space="0" w:color="auto"/>
      </w:divBdr>
    </w:div>
    <w:div w:id="121005051">
      <w:bodyDiv w:val="1"/>
      <w:marLeft w:val="0"/>
      <w:marRight w:val="0"/>
      <w:marTop w:val="0"/>
      <w:marBottom w:val="0"/>
      <w:divBdr>
        <w:top w:val="none" w:sz="0" w:space="0" w:color="auto"/>
        <w:left w:val="none" w:sz="0" w:space="0" w:color="auto"/>
        <w:bottom w:val="none" w:sz="0" w:space="0" w:color="auto"/>
        <w:right w:val="none" w:sz="0" w:space="0" w:color="auto"/>
      </w:divBdr>
    </w:div>
    <w:div w:id="121045548">
      <w:bodyDiv w:val="1"/>
      <w:marLeft w:val="0"/>
      <w:marRight w:val="0"/>
      <w:marTop w:val="0"/>
      <w:marBottom w:val="0"/>
      <w:divBdr>
        <w:top w:val="none" w:sz="0" w:space="0" w:color="auto"/>
        <w:left w:val="none" w:sz="0" w:space="0" w:color="auto"/>
        <w:bottom w:val="none" w:sz="0" w:space="0" w:color="auto"/>
        <w:right w:val="none" w:sz="0" w:space="0" w:color="auto"/>
      </w:divBdr>
    </w:div>
    <w:div w:id="121046620">
      <w:bodyDiv w:val="1"/>
      <w:marLeft w:val="0"/>
      <w:marRight w:val="0"/>
      <w:marTop w:val="0"/>
      <w:marBottom w:val="0"/>
      <w:divBdr>
        <w:top w:val="none" w:sz="0" w:space="0" w:color="auto"/>
        <w:left w:val="none" w:sz="0" w:space="0" w:color="auto"/>
        <w:bottom w:val="none" w:sz="0" w:space="0" w:color="auto"/>
        <w:right w:val="none" w:sz="0" w:space="0" w:color="auto"/>
      </w:divBdr>
    </w:div>
    <w:div w:id="121114228">
      <w:bodyDiv w:val="1"/>
      <w:marLeft w:val="0"/>
      <w:marRight w:val="0"/>
      <w:marTop w:val="0"/>
      <w:marBottom w:val="0"/>
      <w:divBdr>
        <w:top w:val="none" w:sz="0" w:space="0" w:color="auto"/>
        <w:left w:val="none" w:sz="0" w:space="0" w:color="auto"/>
        <w:bottom w:val="none" w:sz="0" w:space="0" w:color="auto"/>
        <w:right w:val="none" w:sz="0" w:space="0" w:color="auto"/>
      </w:divBdr>
    </w:div>
    <w:div w:id="121389638">
      <w:bodyDiv w:val="1"/>
      <w:marLeft w:val="0"/>
      <w:marRight w:val="0"/>
      <w:marTop w:val="0"/>
      <w:marBottom w:val="0"/>
      <w:divBdr>
        <w:top w:val="none" w:sz="0" w:space="0" w:color="auto"/>
        <w:left w:val="none" w:sz="0" w:space="0" w:color="auto"/>
        <w:bottom w:val="none" w:sz="0" w:space="0" w:color="auto"/>
        <w:right w:val="none" w:sz="0" w:space="0" w:color="auto"/>
      </w:divBdr>
      <w:divsChild>
        <w:div w:id="600182515">
          <w:marLeft w:val="0"/>
          <w:marRight w:val="0"/>
          <w:marTop w:val="0"/>
          <w:marBottom w:val="0"/>
          <w:divBdr>
            <w:top w:val="none" w:sz="0" w:space="0" w:color="auto"/>
            <w:left w:val="none" w:sz="0" w:space="0" w:color="auto"/>
            <w:bottom w:val="none" w:sz="0" w:space="0" w:color="auto"/>
            <w:right w:val="none" w:sz="0" w:space="0" w:color="auto"/>
          </w:divBdr>
        </w:div>
      </w:divsChild>
    </w:div>
    <w:div w:id="121460485">
      <w:bodyDiv w:val="1"/>
      <w:marLeft w:val="0"/>
      <w:marRight w:val="0"/>
      <w:marTop w:val="0"/>
      <w:marBottom w:val="0"/>
      <w:divBdr>
        <w:top w:val="none" w:sz="0" w:space="0" w:color="auto"/>
        <w:left w:val="none" w:sz="0" w:space="0" w:color="auto"/>
        <w:bottom w:val="none" w:sz="0" w:space="0" w:color="auto"/>
        <w:right w:val="none" w:sz="0" w:space="0" w:color="auto"/>
      </w:divBdr>
    </w:div>
    <w:div w:id="121462478">
      <w:bodyDiv w:val="1"/>
      <w:marLeft w:val="0"/>
      <w:marRight w:val="0"/>
      <w:marTop w:val="0"/>
      <w:marBottom w:val="0"/>
      <w:divBdr>
        <w:top w:val="none" w:sz="0" w:space="0" w:color="auto"/>
        <w:left w:val="none" w:sz="0" w:space="0" w:color="auto"/>
        <w:bottom w:val="none" w:sz="0" w:space="0" w:color="auto"/>
        <w:right w:val="none" w:sz="0" w:space="0" w:color="auto"/>
      </w:divBdr>
    </w:div>
    <w:div w:id="121535540">
      <w:bodyDiv w:val="1"/>
      <w:marLeft w:val="0"/>
      <w:marRight w:val="0"/>
      <w:marTop w:val="0"/>
      <w:marBottom w:val="0"/>
      <w:divBdr>
        <w:top w:val="none" w:sz="0" w:space="0" w:color="auto"/>
        <w:left w:val="none" w:sz="0" w:space="0" w:color="auto"/>
        <w:bottom w:val="none" w:sz="0" w:space="0" w:color="auto"/>
        <w:right w:val="none" w:sz="0" w:space="0" w:color="auto"/>
      </w:divBdr>
    </w:div>
    <w:div w:id="121845840">
      <w:bodyDiv w:val="1"/>
      <w:marLeft w:val="0"/>
      <w:marRight w:val="0"/>
      <w:marTop w:val="0"/>
      <w:marBottom w:val="0"/>
      <w:divBdr>
        <w:top w:val="none" w:sz="0" w:space="0" w:color="auto"/>
        <w:left w:val="none" w:sz="0" w:space="0" w:color="auto"/>
        <w:bottom w:val="none" w:sz="0" w:space="0" w:color="auto"/>
        <w:right w:val="none" w:sz="0" w:space="0" w:color="auto"/>
      </w:divBdr>
    </w:div>
    <w:div w:id="121847033">
      <w:bodyDiv w:val="1"/>
      <w:marLeft w:val="0"/>
      <w:marRight w:val="0"/>
      <w:marTop w:val="0"/>
      <w:marBottom w:val="0"/>
      <w:divBdr>
        <w:top w:val="none" w:sz="0" w:space="0" w:color="auto"/>
        <w:left w:val="none" w:sz="0" w:space="0" w:color="auto"/>
        <w:bottom w:val="none" w:sz="0" w:space="0" w:color="auto"/>
        <w:right w:val="none" w:sz="0" w:space="0" w:color="auto"/>
      </w:divBdr>
    </w:div>
    <w:div w:id="122115608">
      <w:bodyDiv w:val="1"/>
      <w:marLeft w:val="0"/>
      <w:marRight w:val="0"/>
      <w:marTop w:val="0"/>
      <w:marBottom w:val="0"/>
      <w:divBdr>
        <w:top w:val="none" w:sz="0" w:space="0" w:color="auto"/>
        <w:left w:val="none" w:sz="0" w:space="0" w:color="auto"/>
        <w:bottom w:val="none" w:sz="0" w:space="0" w:color="auto"/>
        <w:right w:val="none" w:sz="0" w:space="0" w:color="auto"/>
      </w:divBdr>
    </w:div>
    <w:div w:id="122383903">
      <w:bodyDiv w:val="1"/>
      <w:marLeft w:val="0"/>
      <w:marRight w:val="0"/>
      <w:marTop w:val="0"/>
      <w:marBottom w:val="0"/>
      <w:divBdr>
        <w:top w:val="none" w:sz="0" w:space="0" w:color="auto"/>
        <w:left w:val="none" w:sz="0" w:space="0" w:color="auto"/>
        <w:bottom w:val="none" w:sz="0" w:space="0" w:color="auto"/>
        <w:right w:val="none" w:sz="0" w:space="0" w:color="auto"/>
      </w:divBdr>
    </w:div>
    <w:div w:id="122385650">
      <w:bodyDiv w:val="1"/>
      <w:marLeft w:val="0"/>
      <w:marRight w:val="0"/>
      <w:marTop w:val="0"/>
      <w:marBottom w:val="0"/>
      <w:divBdr>
        <w:top w:val="none" w:sz="0" w:space="0" w:color="auto"/>
        <w:left w:val="none" w:sz="0" w:space="0" w:color="auto"/>
        <w:bottom w:val="none" w:sz="0" w:space="0" w:color="auto"/>
        <w:right w:val="none" w:sz="0" w:space="0" w:color="auto"/>
      </w:divBdr>
    </w:div>
    <w:div w:id="122582116">
      <w:bodyDiv w:val="1"/>
      <w:marLeft w:val="0"/>
      <w:marRight w:val="0"/>
      <w:marTop w:val="0"/>
      <w:marBottom w:val="0"/>
      <w:divBdr>
        <w:top w:val="none" w:sz="0" w:space="0" w:color="auto"/>
        <w:left w:val="none" w:sz="0" w:space="0" w:color="auto"/>
        <w:bottom w:val="none" w:sz="0" w:space="0" w:color="auto"/>
        <w:right w:val="none" w:sz="0" w:space="0" w:color="auto"/>
      </w:divBdr>
    </w:div>
    <w:div w:id="123236962">
      <w:bodyDiv w:val="1"/>
      <w:marLeft w:val="0"/>
      <w:marRight w:val="0"/>
      <w:marTop w:val="0"/>
      <w:marBottom w:val="0"/>
      <w:divBdr>
        <w:top w:val="none" w:sz="0" w:space="0" w:color="auto"/>
        <w:left w:val="none" w:sz="0" w:space="0" w:color="auto"/>
        <w:bottom w:val="none" w:sz="0" w:space="0" w:color="auto"/>
        <w:right w:val="none" w:sz="0" w:space="0" w:color="auto"/>
      </w:divBdr>
    </w:div>
    <w:div w:id="123430626">
      <w:bodyDiv w:val="1"/>
      <w:marLeft w:val="0"/>
      <w:marRight w:val="0"/>
      <w:marTop w:val="0"/>
      <w:marBottom w:val="0"/>
      <w:divBdr>
        <w:top w:val="none" w:sz="0" w:space="0" w:color="auto"/>
        <w:left w:val="none" w:sz="0" w:space="0" w:color="auto"/>
        <w:bottom w:val="none" w:sz="0" w:space="0" w:color="auto"/>
        <w:right w:val="none" w:sz="0" w:space="0" w:color="auto"/>
      </w:divBdr>
    </w:div>
    <w:div w:id="123621982">
      <w:bodyDiv w:val="1"/>
      <w:marLeft w:val="0"/>
      <w:marRight w:val="0"/>
      <w:marTop w:val="0"/>
      <w:marBottom w:val="0"/>
      <w:divBdr>
        <w:top w:val="none" w:sz="0" w:space="0" w:color="auto"/>
        <w:left w:val="none" w:sz="0" w:space="0" w:color="auto"/>
        <w:bottom w:val="none" w:sz="0" w:space="0" w:color="auto"/>
        <w:right w:val="none" w:sz="0" w:space="0" w:color="auto"/>
      </w:divBdr>
    </w:div>
    <w:div w:id="123693680">
      <w:bodyDiv w:val="1"/>
      <w:marLeft w:val="0"/>
      <w:marRight w:val="0"/>
      <w:marTop w:val="0"/>
      <w:marBottom w:val="0"/>
      <w:divBdr>
        <w:top w:val="none" w:sz="0" w:space="0" w:color="auto"/>
        <w:left w:val="none" w:sz="0" w:space="0" w:color="auto"/>
        <w:bottom w:val="none" w:sz="0" w:space="0" w:color="auto"/>
        <w:right w:val="none" w:sz="0" w:space="0" w:color="auto"/>
      </w:divBdr>
    </w:div>
    <w:div w:id="123695524">
      <w:bodyDiv w:val="1"/>
      <w:marLeft w:val="0"/>
      <w:marRight w:val="0"/>
      <w:marTop w:val="0"/>
      <w:marBottom w:val="0"/>
      <w:divBdr>
        <w:top w:val="none" w:sz="0" w:space="0" w:color="auto"/>
        <w:left w:val="none" w:sz="0" w:space="0" w:color="auto"/>
        <w:bottom w:val="none" w:sz="0" w:space="0" w:color="auto"/>
        <w:right w:val="none" w:sz="0" w:space="0" w:color="auto"/>
      </w:divBdr>
    </w:div>
    <w:div w:id="123890680">
      <w:bodyDiv w:val="1"/>
      <w:marLeft w:val="0"/>
      <w:marRight w:val="0"/>
      <w:marTop w:val="0"/>
      <w:marBottom w:val="0"/>
      <w:divBdr>
        <w:top w:val="none" w:sz="0" w:space="0" w:color="auto"/>
        <w:left w:val="none" w:sz="0" w:space="0" w:color="auto"/>
        <w:bottom w:val="none" w:sz="0" w:space="0" w:color="auto"/>
        <w:right w:val="none" w:sz="0" w:space="0" w:color="auto"/>
      </w:divBdr>
    </w:div>
    <w:div w:id="124004639">
      <w:bodyDiv w:val="1"/>
      <w:marLeft w:val="0"/>
      <w:marRight w:val="0"/>
      <w:marTop w:val="0"/>
      <w:marBottom w:val="0"/>
      <w:divBdr>
        <w:top w:val="none" w:sz="0" w:space="0" w:color="auto"/>
        <w:left w:val="none" w:sz="0" w:space="0" w:color="auto"/>
        <w:bottom w:val="none" w:sz="0" w:space="0" w:color="auto"/>
        <w:right w:val="none" w:sz="0" w:space="0" w:color="auto"/>
      </w:divBdr>
      <w:divsChild>
        <w:div w:id="21173376">
          <w:marLeft w:val="0"/>
          <w:marRight w:val="0"/>
          <w:marTop w:val="0"/>
          <w:marBottom w:val="0"/>
          <w:divBdr>
            <w:top w:val="none" w:sz="0" w:space="0" w:color="auto"/>
            <w:left w:val="none" w:sz="0" w:space="0" w:color="auto"/>
            <w:bottom w:val="none" w:sz="0" w:space="0" w:color="auto"/>
            <w:right w:val="none" w:sz="0" w:space="0" w:color="auto"/>
          </w:divBdr>
        </w:div>
      </w:divsChild>
    </w:div>
    <w:div w:id="124199312">
      <w:bodyDiv w:val="1"/>
      <w:marLeft w:val="0"/>
      <w:marRight w:val="0"/>
      <w:marTop w:val="0"/>
      <w:marBottom w:val="0"/>
      <w:divBdr>
        <w:top w:val="none" w:sz="0" w:space="0" w:color="auto"/>
        <w:left w:val="none" w:sz="0" w:space="0" w:color="auto"/>
        <w:bottom w:val="none" w:sz="0" w:space="0" w:color="auto"/>
        <w:right w:val="none" w:sz="0" w:space="0" w:color="auto"/>
      </w:divBdr>
    </w:div>
    <w:div w:id="124202601">
      <w:bodyDiv w:val="1"/>
      <w:marLeft w:val="0"/>
      <w:marRight w:val="0"/>
      <w:marTop w:val="0"/>
      <w:marBottom w:val="0"/>
      <w:divBdr>
        <w:top w:val="none" w:sz="0" w:space="0" w:color="auto"/>
        <w:left w:val="none" w:sz="0" w:space="0" w:color="auto"/>
        <w:bottom w:val="none" w:sz="0" w:space="0" w:color="auto"/>
        <w:right w:val="none" w:sz="0" w:space="0" w:color="auto"/>
      </w:divBdr>
    </w:div>
    <w:div w:id="124354454">
      <w:bodyDiv w:val="1"/>
      <w:marLeft w:val="0"/>
      <w:marRight w:val="0"/>
      <w:marTop w:val="0"/>
      <w:marBottom w:val="0"/>
      <w:divBdr>
        <w:top w:val="none" w:sz="0" w:space="0" w:color="auto"/>
        <w:left w:val="none" w:sz="0" w:space="0" w:color="auto"/>
        <w:bottom w:val="none" w:sz="0" w:space="0" w:color="auto"/>
        <w:right w:val="none" w:sz="0" w:space="0" w:color="auto"/>
      </w:divBdr>
    </w:div>
    <w:div w:id="124393230">
      <w:bodyDiv w:val="1"/>
      <w:marLeft w:val="0"/>
      <w:marRight w:val="0"/>
      <w:marTop w:val="0"/>
      <w:marBottom w:val="0"/>
      <w:divBdr>
        <w:top w:val="none" w:sz="0" w:space="0" w:color="auto"/>
        <w:left w:val="none" w:sz="0" w:space="0" w:color="auto"/>
        <w:bottom w:val="none" w:sz="0" w:space="0" w:color="auto"/>
        <w:right w:val="none" w:sz="0" w:space="0" w:color="auto"/>
      </w:divBdr>
    </w:div>
    <w:div w:id="124935273">
      <w:bodyDiv w:val="1"/>
      <w:marLeft w:val="0"/>
      <w:marRight w:val="0"/>
      <w:marTop w:val="0"/>
      <w:marBottom w:val="0"/>
      <w:divBdr>
        <w:top w:val="none" w:sz="0" w:space="0" w:color="auto"/>
        <w:left w:val="none" w:sz="0" w:space="0" w:color="auto"/>
        <w:bottom w:val="none" w:sz="0" w:space="0" w:color="auto"/>
        <w:right w:val="none" w:sz="0" w:space="0" w:color="auto"/>
      </w:divBdr>
    </w:div>
    <w:div w:id="125046112">
      <w:bodyDiv w:val="1"/>
      <w:marLeft w:val="0"/>
      <w:marRight w:val="0"/>
      <w:marTop w:val="0"/>
      <w:marBottom w:val="0"/>
      <w:divBdr>
        <w:top w:val="none" w:sz="0" w:space="0" w:color="auto"/>
        <w:left w:val="none" w:sz="0" w:space="0" w:color="auto"/>
        <w:bottom w:val="none" w:sz="0" w:space="0" w:color="auto"/>
        <w:right w:val="none" w:sz="0" w:space="0" w:color="auto"/>
      </w:divBdr>
    </w:div>
    <w:div w:id="125397640">
      <w:bodyDiv w:val="1"/>
      <w:marLeft w:val="0"/>
      <w:marRight w:val="0"/>
      <w:marTop w:val="0"/>
      <w:marBottom w:val="0"/>
      <w:divBdr>
        <w:top w:val="none" w:sz="0" w:space="0" w:color="auto"/>
        <w:left w:val="none" w:sz="0" w:space="0" w:color="auto"/>
        <w:bottom w:val="none" w:sz="0" w:space="0" w:color="auto"/>
        <w:right w:val="none" w:sz="0" w:space="0" w:color="auto"/>
      </w:divBdr>
    </w:div>
    <w:div w:id="125439716">
      <w:bodyDiv w:val="1"/>
      <w:marLeft w:val="0"/>
      <w:marRight w:val="0"/>
      <w:marTop w:val="0"/>
      <w:marBottom w:val="0"/>
      <w:divBdr>
        <w:top w:val="none" w:sz="0" w:space="0" w:color="auto"/>
        <w:left w:val="none" w:sz="0" w:space="0" w:color="auto"/>
        <w:bottom w:val="none" w:sz="0" w:space="0" w:color="auto"/>
        <w:right w:val="none" w:sz="0" w:space="0" w:color="auto"/>
      </w:divBdr>
    </w:div>
    <w:div w:id="125588778">
      <w:bodyDiv w:val="1"/>
      <w:marLeft w:val="0"/>
      <w:marRight w:val="0"/>
      <w:marTop w:val="0"/>
      <w:marBottom w:val="0"/>
      <w:divBdr>
        <w:top w:val="none" w:sz="0" w:space="0" w:color="auto"/>
        <w:left w:val="none" w:sz="0" w:space="0" w:color="auto"/>
        <w:bottom w:val="none" w:sz="0" w:space="0" w:color="auto"/>
        <w:right w:val="none" w:sz="0" w:space="0" w:color="auto"/>
      </w:divBdr>
    </w:div>
    <w:div w:id="125859313">
      <w:bodyDiv w:val="1"/>
      <w:marLeft w:val="0"/>
      <w:marRight w:val="0"/>
      <w:marTop w:val="0"/>
      <w:marBottom w:val="0"/>
      <w:divBdr>
        <w:top w:val="none" w:sz="0" w:space="0" w:color="auto"/>
        <w:left w:val="none" w:sz="0" w:space="0" w:color="auto"/>
        <w:bottom w:val="none" w:sz="0" w:space="0" w:color="auto"/>
        <w:right w:val="none" w:sz="0" w:space="0" w:color="auto"/>
      </w:divBdr>
    </w:div>
    <w:div w:id="125860948">
      <w:bodyDiv w:val="1"/>
      <w:marLeft w:val="0"/>
      <w:marRight w:val="0"/>
      <w:marTop w:val="0"/>
      <w:marBottom w:val="0"/>
      <w:divBdr>
        <w:top w:val="none" w:sz="0" w:space="0" w:color="auto"/>
        <w:left w:val="none" w:sz="0" w:space="0" w:color="auto"/>
        <w:bottom w:val="none" w:sz="0" w:space="0" w:color="auto"/>
        <w:right w:val="none" w:sz="0" w:space="0" w:color="auto"/>
      </w:divBdr>
      <w:divsChild>
        <w:div w:id="850491167">
          <w:marLeft w:val="0"/>
          <w:marRight w:val="0"/>
          <w:marTop w:val="0"/>
          <w:marBottom w:val="0"/>
          <w:divBdr>
            <w:top w:val="none" w:sz="0" w:space="0" w:color="auto"/>
            <w:left w:val="none" w:sz="0" w:space="0" w:color="auto"/>
            <w:bottom w:val="none" w:sz="0" w:space="0" w:color="auto"/>
            <w:right w:val="none" w:sz="0" w:space="0" w:color="auto"/>
          </w:divBdr>
        </w:div>
      </w:divsChild>
    </w:div>
    <w:div w:id="126440609">
      <w:bodyDiv w:val="1"/>
      <w:marLeft w:val="0"/>
      <w:marRight w:val="0"/>
      <w:marTop w:val="0"/>
      <w:marBottom w:val="0"/>
      <w:divBdr>
        <w:top w:val="none" w:sz="0" w:space="0" w:color="auto"/>
        <w:left w:val="none" w:sz="0" w:space="0" w:color="auto"/>
        <w:bottom w:val="none" w:sz="0" w:space="0" w:color="auto"/>
        <w:right w:val="none" w:sz="0" w:space="0" w:color="auto"/>
      </w:divBdr>
    </w:div>
    <w:div w:id="126705002">
      <w:bodyDiv w:val="1"/>
      <w:marLeft w:val="0"/>
      <w:marRight w:val="0"/>
      <w:marTop w:val="0"/>
      <w:marBottom w:val="0"/>
      <w:divBdr>
        <w:top w:val="none" w:sz="0" w:space="0" w:color="auto"/>
        <w:left w:val="none" w:sz="0" w:space="0" w:color="auto"/>
        <w:bottom w:val="none" w:sz="0" w:space="0" w:color="auto"/>
        <w:right w:val="none" w:sz="0" w:space="0" w:color="auto"/>
      </w:divBdr>
    </w:div>
    <w:div w:id="126902740">
      <w:bodyDiv w:val="1"/>
      <w:marLeft w:val="0"/>
      <w:marRight w:val="0"/>
      <w:marTop w:val="0"/>
      <w:marBottom w:val="0"/>
      <w:divBdr>
        <w:top w:val="none" w:sz="0" w:space="0" w:color="auto"/>
        <w:left w:val="none" w:sz="0" w:space="0" w:color="auto"/>
        <w:bottom w:val="none" w:sz="0" w:space="0" w:color="auto"/>
        <w:right w:val="none" w:sz="0" w:space="0" w:color="auto"/>
      </w:divBdr>
    </w:div>
    <w:div w:id="126971884">
      <w:bodyDiv w:val="1"/>
      <w:marLeft w:val="0"/>
      <w:marRight w:val="0"/>
      <w:marTop w:val="0"/>
      <w:marBottom w:val="0"/>
      <w:divBdr>
        <w:top w:val="none" w:sz="0" w:space="0" w:color="auto"/>
        <w:left w:val="none" w:sz="0" w:space="0" w:color="auto"/>
        <w:bottom w:val="none" w:sz="0" w:space="0" w:color="auto"/>
        <w:right w:val="none" w:sz="0" w:space="0" w:color="auto"/>
      </w:divBdr>
    </w:div>
    <w:div w:id="127599195">
      <w:bodyDiv w:val="1"/>
      <w:marLeft w:val="0"/>
      <w:marRight w:val="0"/>
      <w:marTop w:val="0"/>
      <w:marBottom w:val="0"/>
      <w:divBdr>
        <w:top w:val="none" w:sz="0" w:space="0" w:color="auto"/>
        <w:left w:val="none" w:sz="0" w:space="0" w:color="auto"/>
        <w:bottom w:val="none" w:sz="0" w:space="0" w:color="auto"/>
        <w:right w:val="none" w:sz="0" w:space="0" w:color="auto"/>
      </w:divBdr>
      <w:divsChild>
        <w:div w:id="991370562">
          <w:marLeft w:val="0"/>
          <w:marRight w:val="0"/>
          <w:marTop w:val="0"/>
          <w:marBottom w:val="0"/>
          <w:divBdr>
            <w:top w:val="none" w:sz="0" w:space="0" w:color="auto"/>
            <w:left w:val="none" w:sz="0" w:space="0" w:color="auto"/>
            <w:bottom w:val="none" w:sz="0" w:space="0" w:color="auto"/>
            <w:right w:val="none" w:sz="0" w:space="0" w:color="auto"/>
          </w:divBdr>
        </w:div>
      </w:divsChild>
    </w:div>
    <w:div w:id="127944417">
      <w:bodyDiv w:val="1"/>
      <w:marLeft w:val="0"/>
      <w:marRight w:val="0"/>
      <w:marTop w:val="0"/>
      <w:marBottom w:val="0"/>
      <w:divBdr>
        <w:top w:val="none" w:sz="0" w:space="0" w:color="auto"/>
        <w:left w:val="none" w:sz="0" w:space="0" w:color="auto"/>
        <w:bottom w:val="none" w:sz="0" w:space="0" w:color="auto"/>
        <w:right w:val="none" w:sz="0" w:space="0" w:color="auto"/>
      </w:divBdr>
    </w:div>
    <w:div w:id="128208002">
      <w:bodyDiv w:val="1"/>
      <w:marLeft w:val="0"/>
      <w:marRight w:val="0"/>
      <w:marTop w:val="0"/>
      <w:marBottom w:val="0"/>
      <w:divBdr>
        <w:top w:val="none" w:sz="0" w:space="0" w:color="auto"/>
        <w:left w:val="none" w:sz="0" w:space="0" w:color="auto"/>
        <w:bottom w:val="none" w:sz="0" w:space="0" w:color="auto"/>
        <w:right w:val="none" w:sz="0" w:space="0" w:color="auto"/>
      </w:divBdr>
    </w:div>
    <w:div w:id="128400299">
      <w:bodyDiv w:val="1"/>
      <w:marLeft w:val="0"/>
      <w:marRight w:val="0"/>
      <w:marTop w:val="0"/>
      <w:marBottom w:val="0"/>
      <w:divBdr>
        <w:top w:val="none" w:sz="0" w:space="0" w:color="auto"/>
        <w:left w:val="none" w:sz="0" w:space="0" w:color="auto"/>
        <w:bottom w:val="none" w:sz="0" w:space="0" w:color="auto"/>
        <w:right w:val="none" w:sz="0" w:space="0" w:color="auto"/>
      </w:divBdr>
      <w:divsChild>
        <w:div w:id="1885754904">
          <w:marLeft w:val="0"/>
          <w:marRight w:val="0"/>
          <w:marTop w:val="0"/>
          <w:marBottom w:val="0"/>
          <w:divBdr>
            <w:top w:val="none" w:sz="0" w:space="0" w:color="auto"/>
            <w:left w:val="none" w:sz="0" w:space="0" w:color="auto"/>
            <w:bottom w:val="none" w:sz="0" w:space="0" w:color="auto"/>
            <w:right w:val="none" w:sz="0" w:space="0" w:color="auto"/>
          </w:divBdr>
        </w:div>
      </w:divsChild>
    </w:div>
    <w:div w:id="128403882">
      <w:bodyDiv w:val="1"/>
      <w:marLeft w:val="0"/>
      <w:marRight w:val="0"/>
      <w:marTop w:val="0"/>
      <w:marBottom w:val="0"/>
      <w:divBdr>
        <w:top w:val="none" w:sz="0" w:space="0" w:color="auto"/>
        <w:left w:val="none" w:sz="0" w:space="0" w:color="auto"/>
        <w:bottom w:val="none" w:sz="0" w:space="0" w:color="auto"/>
        <w:right w:val="none" w:sz="0" w:space="0" w:color="auto"/>
      </w:divBdr>
    </w:div>
    <w:div w:id="128789315">
      <w:bodyDiv w:val="1"/>
      <w:marLeft w:val="0"/>
      <w:marRight w:val="0"/>
      <w:marTop w:val="0"/>
      <w:marBottom w:val="0"/>
      <w:divBdr>
        <w:top w:val="none" w:sz="0" w:space="0" w:color="auto"/>
        <w:left w:val="none" w:sz="0" w:space="0" w:color="auto"/>
        <w:bottom w:val="none" w:sz="0" w:space="0" w:color="auto"/>
        <w:right w:val="none" w:sz="0" w:space="0" w:color="auto"/>
      </w:divBdr>
      <w:divsChild>
        <w:div w:id="404765163">
          <w:marLeft w:val="0"/>
          <w:marRight w:val="0"/>
          <w:marTop w:val="0"/>
          <w:marBottom w:val="0"/>
          <w:divBdr>
            <w:top w:val="none" w:sz="0" w:space="0" w:color="auto"/>
            <w:left w:val="none" w:sz="0" w:space="0" w:color="auto"/>
            <w:bottom w:val="none" w:sz="0" w:space="0" w:color="auto"/>
            <w:right w:val="none" w:sz="0" w:space="0" w:color="auto"/>
          </w:divBdr>
        </w:div>
      </w:divsChild>
    </w:div>
    <w:div w:id="128792465">
      <w:bodyDiv w:val="1"/>
      <w:marLeft w:val="0"/>
      <w:marRight w:val="0"/>
      <w:marTop w:val="0"/>
      <w:marBottom w:val="0"/>
      <w:divBdr>
        <w:top w:val="none" w:sz="0" w:space="0" w:color="auto"/>
        <w:left w:val="none" w:sz="0" w:space="0" w:color="auto"/>
        <w:bottom w:val="none" w:sz="0" w:space="0" w:color="auto"/>
        <w:right w:val="none" w:sz="0" w:space="0" w:color="auto"/>
      </w:divBdr>
    </w:div>
    <w:div w:id="128910142">
      <w:bodyDiv w:val="1"/>
      <w:marLeft w:val="0"/>
      <w:marRight w:val="0"/>
      <w:marTop w:val="0"/>
      <w:marBottom w:val="0"/>
      <w:divBdr>
        <w:top w:val="none" w:sz="0" w:space="0" w:color="auto"/>
        <w:left w:val="none" w:sz="0" w:space="0" w:color="auto"/>
        <w:bottom w:val="none" w:sz="0" w:space="0" w:color="auto"/>
        <w:right w:val="none" w:sz="0" w:space="0" w:color="auto"/>
      </w:divBdr>
    </w:div>
    <w:div w:id="128936576">
      <w:bodyDiv w:val="1"/>
      <w:marLeft w:val="0"/>
      <w:marRight w:val="0"/>
      <w:marTop w:val="0"/>
      <w:marBottom w:val="0"/>
      <w:divBdr>
        <w:top w:val="none" w:sz="0" w:space="0" w:color="auto"/>
        <w:left w:val="none" w:sz="0" w:space="0" w:color="auto"/>
        <w:bottom w:val="none" w:sz="0" w:space="0" w:color="auto"/>
        <w:right w:val="none" w:sz="0" w:space="0" w:color="auto"/>
      </w:divBdr>
    </w:div>
    <w:div w:id="128940972">
      <w:bodyDiv w:val="1"/>
      <w:marLeft w:val="0"/>
      <w:marRight w:val="0"/>
      <w:marTop w:val="0"/>
      <w:marBottom w:val="0"/>
      <w:divBdr>
        <w:top w:val="none" w:sz="0" w:space="0" w:color="auto"/>
        <w:left w:val="none" w:sz="0" w:space="0" w:color="auto"/>
        <w:bottom w:val="none" w:sz="0" w:space="0" w:color="auto"/>
        <w:right w:val="none" w:sz="0" w:space="0" w:color="auto"/>
      </w:divBdr>
    </w:div>
    <w:div w:id="129172660">
      <w:bodyDiv w:val="1"/>
      <w:marLeft w:val="0"/>
      <w:marRight w:val="0"/>
      <w:marTop w:val="0"/>
      <w:marBottom w:val="0"/>
      <w:divBdr>
        <w:top w:val="none" w:sz="0" w:space="0" w:color="auto"/>
        <w:left w:val="none" w:sz="0" w:space="0" w:color="auto"/>
        <w:bottom w:val="none" w:sz="0" w:space="0" w:color="auto"/>
        <w:right w:val="none" w:sz="0" w:space="0" w:color="auto"/>
      </w:divBdr>
    </w:div>
    <w:div w:id="129172988">
      <w:bodyDiv w:val="1"/>
      <w:marLeft w:val="0"/>
      <w:marRight w:val="0"/>
      <w:marTop w:val="0"/>
      <w:marBottom w:val="0"/>
      <w:divBdr>
        <w:top w:val="none" w:sz="0" w:space="0" w:color="auto"/>
        <w:left w:val="none" w:sz="0" w:space="0" w:color="auto"/>
        <w:bottom w:val="none" w:sz="0" w:space="0" w:color="auto"/>
        <w:right w:val="none" w:sz="0" w:space="0" w:color="auto"/>
      </w:divBdr>
    </w:div>
    <w:div w:id="130055048">
      <w:bodyDiv w:val="1"/>
      <w:marLeft w:val="0"/>
      <w:marRight w:val="0"/>
      <w:marTop w:val="0"/>
      <w:marBottom w:val="0"/>
      <w:divBdr>
        <w:top w:val="none" w:sz="0" w:space="0" w:color="auto"/>
        <w:left w:val="none" w:sz="0" w:space="0" w:color="auto"/>
        <w:bottom w:val="none" w:sz="0" w:space="0" w:color="auto"/>
        <w:right w:val="none" w:sz="0" w:space="0" w:color="auto"/>
      </w:divBdr>
    </w:div>
    <w:div w:id="130099256">
      <w:bodyDiv w:val="1"/>
      <w:marLeft w:val="0"/>
      <w:marRight w:val="0"/>
      <w:marTop w:val="0"/>
      <w:marBottom w:val="0"/>
      <w:divBdr>
        <w:top w:val="none" w:sz="0" w:space="0" w:color="auto"/>
        <w:left w:val="none" w:sz="0" w:space="0" w:color="auto"/>
        <w:bottom w:val="none" w:sz="0" w:space="0" w:color="auto"/>
        <w:right w:val="none" w:sz="0" w:space="0" w:color="auto"/>
      </w:divBdr>
    </w:div>
    <w:div w:id="130292722">
      <w:bodyDiv w:val="1"/>
      <w:marLeft w:val="0"/>
      <w:marRight w:val="0"/>
      <w:marTop w:val="0"/>
      <w:marBottom w:val="0"/>
      <w:divBdr>
        <w:top w:val="none" w:sz="0" w:space="0" w:color="auto"/>
        <w:left w:val="none" w:sz="0" w:space="0" w:color="auto"/>
        <w:bottom w:val="none" w:sz="0" w:space="0" w:color="auto"/>
        <w:right w:val="none" w:sz="0" w:space="0" w:color="auto"/>
      </w:divBdr>
    </w:div>
    <w:div w:id="130440283">
      <w:bodyDiv w:val="1"/>
      <w:marLeft w:val="0"/>
      <w:marRight w:val="0"/>
      <w:marTop w:val="0"/>
      <w:marBottom w:val="0"/>
      <w:divBdr>
        <w:top w:val="none" w:sz="0" w:space="0" w:color="auto"/>
        <w:left w:val="none" w:sz="0" w:space="0" w:color="auto"/>
        <w:bottom w:val="none" w:sz="0" w:space="0" w:color="auto"/>
        <w:right w:val="none" w:sz="0" w:space="0" w:color="auto"/>
      </w:divBdr>
    </w:div>
    <w:div w:id="130749965">
      <w:bodyDiv w:val="1"/>
      <w:marLeft w:val="0"/>
      <w:marRight w:val="0"/>
      <w:marTop w:val="0"/>
      <w:marBottom w:val="0"/>
      <w:divBdr>
        <w:top w:val="none" w:sz="0" w:space="0" w:color="auto"/>
        <w:left w:val="none" w:sz="0" w:space="0" w:color="auto"/>
        <w:bottom w:val="none" w:sz="0" w:space="0" w:color="auto"/>
        <w:right w:val="none" w:sz="0" w:space="0" w:color="auto"/>
      </w:divBdr>
    </w:div>
    <w:div w:id="130830583">
      <w:bodyDiv w:val="1"/>
      <w:marLeft w:val="0"/>
      <w:marRight w:val="0"/>
      <w:marTop w:val="0"/>
      <w:marBottom w:val="0"/>
      <w:divBdr>
        <w:top w:val="none" w:sz="0" w:space="0" w:color="auto"/>
        <w:left w:val="none" w:sz="0" w:space="0" w:color="auto"/>
        <w:bottom w:val="none" w:sz="0" w:space="0" w:color="auto"/>
        <w:right w:val="none" w:sz="0" w:space="0" w:color="auto"/>
      </w:divBdr>
    </w:div>
    <w:div w:id="131145367">
      <w:bodyDiv w:val="1"/>
      <w:marLeft w:val="0"/>
      <w:marRight w:val="0"/>
      <w:marTop w:val="0"/>
      <w:marBottom w:val="0"/>
      <w:divBdr>
        <w:top w:val="none" w:sz="0" w:space="0" w:color="auto"/>
        <w:left w:val="none" w:sz="0" w:space="0" w:color="auto"/>
        <w:bottom w:val="none" w:sz="0" w:space="0" w:color="auto"/>
        <w:right w:val="none" w:sz="0" w:space="0" w:color="auto"/>
      </w:divBdr>
    </w:div>
    <w:div w:id="131287796">
      <w:bodyDiv w:val="1"/>
      <w:marLeft w:val="0"/>
      <w:marRight w:val="0"/>
      <w:marTop w:val="0"/>
      <w:marBottom w:val="0"/>
      <w:divBdr>
        <w:top w:val="none" w:sz="0" w:space="0" w:color="auto"/>
        <w:left w:val="none" w:sz="0" w:space="0" w:color="auto"/>
        <w:bottom w:val="none" w:sz="0" w:space="0" w:color="auto"/>
        <w:right w:val="none" w:sz="0" w:space="0" w:color="auto"/>
      </w:divBdr>
    </w:div>
    <w:div w:id="131676771">
      <w:bodyDiv w:val="1"/>
      <w:marLeft w:val="0"/>
      <w:marRight w:val="0"/>
      <w:marTop w:val="0"/>
      <w:marBottom w:val="0"/>
      <w:divBdr>
        <w:top w:val="none" w:sz="0" w:space="0" w:color="auto"/>
        <w:left w:val="none" w:sz="0" w:space="0" w:color="auto"/>
        <w:bottom w:val="none" w:sz="0" w:space="0" w:color="auto"/>
        <w:right w:val="none" w:sz="0" w:space="0" w:color="auto"/>
      </w:divBdr>
    </w:div>
    <w:div w:id="131867346">
      <w:bodyDiv w:val="1"/>
      <w:marLeft w:val="0"/>
      <w:marRight w:val="0"/>
      <w:marTop w:val="0"/>
      <w:marBottom w:val="0"/>
      <w:divBdr>
        <w:top w:val="none" w:sz="0" w:space="0" w:color="auto"/>
        <w:left w:val="none" w:sz="0" w:space="0" w:color="auto"/>
        <w:bottom w:val="none" w:sz="0" w:space="0" w:color="auto"/>
        <w:right w:val="none" w:sz="0" w:space="0" w:color="auto"/>
      </w:divBdr>
    </w:div>
    <w:div w:id="132409076">
      <w:bodyDiv w:val="1"/>
      <w:marLeft w:val="0"/>
      <w:marRight w:val="0"/>
      <w:marTop w:val="0"/>
      <w:marBottom w:val="0"/>
      <w:divBdr>
        <w:top w:val="none" w:sz="0" w:space="0" w:color="auto"/>
        <w:left w:val="none" w:sz="0" w:space="0" w:color="auto"/>
        <w:bottom w:val="none" w:sz="0" w:space="0" w:color="auto"/>
        <w:right w:val="none" w:sz="0" w:space="0" w:color="auto"/>
      </w:divBdr>
    </w:div>
    <w:div w:id="132480482">
      <w:bodyDiv w:val="1"/>
      <w:marLeft w:val="0"/>
      <w:marRight w:val="0"/>
      <w:marTop w:val="0"/>
      <w:marBottom w:val="0"/>
      <w:divBdr>
        <w:top w:val="none" w:sz="0" w:space="0" w:color="auto"/>
        <w:left w:val="none" w:sz="0" w:space="0" w:color="auto"/>
        <w:bottom w:val="none" w:sz="0" w:space="0" w:color="auto"/>
        <w:right w:val="none" w:sz="0" w:space="0" w:color="auto"/>
      </w:divBdr>
    </w:div>
    <w:div w:id="132797619">
      <w:bodyDiv w:val="1"/>
      <w:marLeft w:val="0"/>
      <w:marRight w:val="0"/>
      <w:marTop w:val="0"/>
      <w:marBottom w:val="0"/>
      <w:divBdr>
        <w:top w:val="none" w:sz="0" w:space="0" w:color="auto"/>
        <w:left w:val="none" w:sz="0" w:space="0" w:color="auto"/>
        <w:bottom w:val="none" w:sz="0" w:space="0" w:color="auto"/>
        <w:right w:val="none" w:sz="0" w:space="0" w:color="auto"/>
      </w:divBdr>
    </w:div>
    <w:div w:id="133332476">
      <w:bodyDiv w:val="1"/>
      <w:marLeft w:val="0"/>
      <w:marRight w:val="0"/>
      <w:marTop w:val="0"/>
      <w:marBottom w:val="0"/>
      <w:divBdr>
        <w:top w:val="none" w:sz="0" w:space="0" w:color="auto"/>
        <w:left w:val="none" w:sz="0" w:space="0" w:color="auto"/>
        <w:bottom w:val="none" w:sz="0" w:space="0" w:color="auto"/>
        <w:right w:val="none" w:sz="0" w:space="0" w:color="auto"/>
      </w:divBdr>
    </w:div>
    <w:div w:id="133371301">
      <w:bodyDiv w:val="1"/>
      <w:marLeft w:val="0"/>
      <w:marRight w:val="0"/>
      <w:marTop w:val="0"/>
      <w:marBottom w:val="0"/>
      <w:divBdr>
        <w:top w:val="none" w:sz="0" w:space="0" w:color="auto"/>
        <w:left w:val="none" w:sz="0" w:space="0" w:color="auto"/>
        <w:bottom w:val="none" w:sz="0" w:space="0" w:color="auto"/>
        <w:right w:val="none" w:sz="0" w:space="0" w:color="auto"/>
      </w:divBdr>
    </w:div>
    <w:div w:id="133445935">
      <w:bodyDiv w:val="1"/>
      <w:marLeft w:val="0"/>
      <w:marRight w:val="0"/>
      <w:marTop w:val="0"/>
      <w:marBottom w:val="0"/>
      <w:divBdr>
        <w:top w:val="none" w:sz="0" w:space="0" w:color="auto"/>
        <w:left w:val="none" w:sz="0" w:space="0" w:color="auto"/>
        <w:bottom w:val="none" w:sz="0" w:space="0" w:color="auto"/>
        <w:right w:val="none" w:sz="0" w:space="0" w:color="auto"/>
      </w:divBdr>
    </w:div>
    <w:div w:id="133571248">
      <w:bodyDiv w:val="1"/>
      <w:marLeft w:val="0"/>
      <w:marRight w:val="0"/>
      <w:marTop w:val="0"/>
      <w:marBottom w:val="0"/>
      <w:divBdr>
        <w:top w:val="none" w:sz="0" w:space="0" w:color="auto"/>
        <w:left w:val="none" w:sz="0" w:space="0" w:color="auto"/>
        <w:bottom w:val="none" w:sz="0" w:space="0" w:color="auto"/>
        <w:right w:val="none" w:sz="0" w:space="0" w:color="auto"/>
      </w:divBdr>
    </w:div>
    <w:div w:id="134033772">
      <w:bodyDiv w:val="1"/>
      <w:marLeft w:val="0"/>
      <w:marRight w:val="0"/>
      <w:marTop w:val="0"/>
      <w:marBottom w:val="0"/>
      <w:divBdr>
        <w:top w:val="none" w:sz="0" w:space="0" w:color="auto"/>
        <w:left w:val="none" w:sz="0" w:space="0" w:color="auto"/>
        <w:bottom w:val="none" w:sz="0" w:space="0" w:color="auto"/>
        <w:right w:val="none" w:sz="0" w:space="0" w:color="auto"/>
      </w:divBdr>
    </w:div>
    <w:div w:id="134376470">
      <w:bodyDiv w:val="1"/>
      <w:marLeft w:val="0"/>
      <w:marRight w:val="0"/>
      <w:marTop w:val="0"/>
      <w:marBottom w:val="0"/>
      <w:divBdr>
        <w:top w:val="none" w:sz="0" w:space="0" w:color="auto"/>
        <w:left w:val="none" w:sz="0" w:space="0" w:color="auto"/>
        <w:bottom w:val="none" w:sz="0" w:space="0" w:color="auto"/>
        <w:right w:val="none" w:sz="0" w:space="0" w:color="auto"/>
      </w:divBdr>
    </w:div>
    <w:div w:id="134642611">
      <w:bodyDiv w:val="1"/>
      <w:marLeft w:val="0"/>
      <w:marRight w:val="0"/>
      <w:marTop w:val="0"/>
      <w:marBottom w:val="0"/>
      <w:divBdr>
        <w:top w:val="none" w:sz="0" w:space="0" w:color="auto"/>
        <w:left w:val="none" w:sz="0" w:space="0" w:color="auto"/>
        <w:bottom w:val="none" w:sz="0" w:space="0" w:color="auto"/>
        <w:right w:val="none" w:sz="0" w:space="0" w:color="auto"/>
      </w:divBdr>
      <w:divsChild>
        <w:div w:id="29301902">
          <w:marLeft w:val="0"/>
          <w:marRight w:val="0"/>
          <w:marTop w:val="0"/>
          <w:marBottom w:val="0"/>
          <w:divBdr>
            <w:top w:val="none" w:sz="0" w:space="0" w:color="auto"/>
            <w:left w:val="none" w:sz="0" w:space="0" w:color="auto"/>
            <w:bottom w:val="none" w:sz="0" w:space="0" w:color="auto"/>
            <w:right w:val="none" w:sz="0" w:space="0" w:color="auto"/>
          </w:divBdr>
        </w:div>
      </w:divsChild>
    </w:div>
    <w:div w:id="134877549">
      <w:bodyDiv w:val="1"/>
      <w:marLeft w:val="0"/>
      <w:marRight w:val="0"/>
      <w:marTop w:val="0"/>
      <w:marBottom w:val="0"/>
      <w:divBdr>
        <w:top w:val="none" w:sz="0" w:space="0" w:color="auto"/>
        <w:left w:val="none" w:sz="0" w:space="0" w:color="auto"/>
        <w:bottom w:val="none" w:sz="0" w:space="0" w:color="auto"/>
        <w:right w:val="none" w:sz="0" w:space="0" w:color="auto"/>
      </w:divBdr>
      <w:divsChild>
        <w:div w:id="1466116866">
          <w:marLeft w:val="0"/>
          <w:marRight w:val="0"/>
          <w:marTop w:val="0"/>
          <w:marBottom w:val="0"/>
          <w:divBdr>
            <w:top w:val="none" w:sz="0" w:space="0" w:color="auto"/>
            <w:left w:val="none" w:sz="0" w:space="0" w:color="auto"/>
            <w:bottom w:val="none" w:sz="0" w:space="0" w:color="auto"/>
            <w:right w:val="none" w:sz="0" w:space="0" w:color="auto"/>
          </w:divBdr>
        </w:div>
      </w:divsChild>
    </w:div>
    <w:div w:id="135224383">
      <w:bodyDiv w:val="1"/>
      <w:marLeft w:val="0"/>
      <w:marRight w:val="0"/>
      <w:marTop w:val="0"/>
      <w:marBottom w:val="0"/>
      <w:divBdr>
        <w:top w:val="none" w:sz="0" w:space="0" w:color="auto"/>
        <w:left w:val="none" w:sz="0" w:space="0" w:color="auto"/>
        <w:bottom w:val="none" w:sz="0" w:space="0" w:color="auto"/>
        <w:right w:val="none" w:sz="0" w:space="0" w:color="auto"/>
      </w:divBdr>
    </w:div>
    <w:div w:id="135228210">
      <w:bodyDiv w:val="1"/>
      <w:marLeft w:val="0"/>
      <w:marRight w:val="0"/>
      <w:marTop w:val="0"/>
      <w:marBottom w:val="0"/>
      <w:divBdr>
        <w:top w:val="none" w:sz="0" w:space="0" w:color="auto"/>
        <w:left w:val="none" w:sz="0" w:space="0" w:color="auto"/>
        <w:bottom w:val="none" w:sz="0" w:space="0" w:color="auto"/>
        <w:right w:val="none" w:sz="0" w:space="0" w:color="auto"/>
      </w:divBdr>
    </w:div>
    <w:div w:id="135681606">
      <w:bodyDiv w:val="1"/>
      <w:marLeft w:val="0"/>
      <w:marRight w:val="0"/>
      <w:marTop w:val="0"/>
      <w:marBottom w:val="0"/>
      <w:divBdr>
        <w:top w:val="none" w:sz="0" w:space="0" w:color="auto"/>
        <w:left w:val="none" w:sz="0" w:space="0" w:color="auto"/>
        <w:bottom w:val="none" w:sz="0" w:space="0" w:color="auto"/>
        <w:right w:val="none" w:sz="0" w:space="0" w:color="auto"/>
      </w:divBdr>
    </w:div>
    <w:div w:id="135949343">
      <w:bodyDiv w:val="1"/>
      <w:marLeft w:val="0"/>
      <w:marRight w:val="0"/>
      <w:marTop w:val="0"/>
      <w:marBottom w:val="0"/>
      <w:divBdr>
        <w:top w:val="none" w:sz="0" w:space="0" w:color="auto"/>
        <w:left w:val="none" w:sz="0" w:space="0" w:color="auto"/>
        <w:bottom w:val="none" w:sz="0" w:space="0" w:color="auto"/>
        <w:right w:val="none" w:sz="0" w:space="0" w:color="auto"/>
      </w:divBdr>
    </w:div>
    <w:div w:id="136150621">
      <w:bodyDiv w:val="1"/>
      <w:marLeft w:val="0"/>
      <w:marRight w:val="0"/>
      <w:marTop w:val="0"/>
      <w:marBottom w:val="0"/>
      <w:divBdr>
        <w:top w:val="none" w:sz="0" w:space="0" w:color="auto"/>
        <w:left w:val="none" w:sz="0" w:space="0" w:color="auto"/>
        <w:bottom w:val="none" w:sz="0" w:space="0" w:color="auto"/>
        <w:right w:val="none" w:sz="0" w:space="0" w:color="auto"/>
      </w:divBdr>
    </w:div>
    <w:div w:id="136458717">
      <w:bodyDiv w:val="1"/>
      <w:marLeft w:val="0"/>
      <w:marRight w:val="0"/>
      <w:marTop w:val="0"/>
      <w:marBottom w:val="0"/>
      <w:divBdr>
        <w:top w:val="none" w:sz="0" w:space="0" w:color="auto"/>
        <w:left w:val="none" w:sz="0" w:space="0" w:color="auto"/>
        <w:bottom w:val="none" w:sz="0" w:space="0" w:color="auto"/>
        <w:right w:val="none" w:sz="0" w:space="0" w:color="auto"/>
      </w:divBdr>
    </w:div>
    <w:div w:id="136922650">
      <w:bodyDiv w:val="1"/>
      <w:marLeft w:val="0"/>
      <w:marRight w:val="0"/>
      <w:marTop w:val="0"/>
      <w:marBottom w:val="0"/>
      <w:divBdr>
        <w:top w:val="none" w:sz="0" w:space="0" w:color="auto"/>
        <w:left w:val="none" w:sz="0" w:space="0" w:color="auto"/>
        <w:bottom w:val="none" w:sz="0" w:space="0" w:color="auto"/>
        <w:right w:val="none" w:sz="0" w:space="0" w:color="auto"/>
      </w:divBdr>
    </w:div>
    <w:div w:id="137310080">
      <w:bodyDiv w:val="1"/>
      <w:marLeft w:val="0"/>
      <w:marRight w:val="0"/>
      <w:marTop w:val="0"/>
      <w:marBottom w:val="0"/>
      <w:divBdr>
        <w:top w:val="none" w:sz="0" w:space="0" w:color="auto"/>
        <w:left w:val="none" w:sz="0" w:space="0" w:color="auto"/>
        <w:bottom w:val="none" w:sz="0" w:space="0" w:color="auto"/>
        <w:right w:val="none" w:sz="0" w:space="0" w:color="auto"/>
      </w:divBdr>
    </w:div>
    <w:div w:id="137311321">
      <w:bodyDiv w:val="1"/>
      <w:marLeft w:val="0"/>
      <w:marRight w:val="0"/>
      <w:marTop w:val="0"/>
      <w:marBottom w:val="0"/>
      <w:divBdr>
        <w:top w:val="none" w:sz="0" w:space="0" w:color="auto"/>
        <w:left w:val="none" w:sz="0" w:space="0" w:color="auto"/>
        <w:bottom w:val="none" w:sz="0" w:space="0" w:color="auto"/>
        <w:right w:val="none" w:sz="0" w:space="0" w:color="auto"/>
      </w:divBdr>
    </w:div>
    <w:div w:id="137765695">
      <w:bodyDiv w:val="1"/>
      <w:marLeft w:val="0"/>
      <w:marRight w:val="0"/>
      <w:marTop w:val="0"/>
      <w:marBottom w:val="0"/>
      <w:divBdr>
        <w:top w:val="none" w:sz="0" w:space="0" w:color="auto"/>
        <w:left w:val="none" w:sz="0" w:space="0" w:color="auto"/>
        <w:bottom w:val="none" w:sz="0" w:space="0" w:color="auto"/>
        <w:right w:val="none" w:sz="0" w:space="0" w:color="auto"/>
      </w:divBdr>
    </w:div>
    <w:div w:id="138301771">
      <w:bodyDiv w:val="1"/>
      <w:marLeft w:val="0"/>
      <w:marRight w:val="0"/>
      <w:marTop w:val="0"/>
      <w:marBottom w:val="0"/>
      <w:divBdr>
        <w:top w:val="none" w:sz="0" w:space="0" w:color="auto"/>
        <w:left w:val="none" w:sz="0" w:space="0" w:color="auto"/>
        <w:bottom w:val="none" w:sz="0" w:space="0" w:color="auto"/>
        <w:right w:val="none" w:sz="0" w:space="0" w:color="auto"/>
      </w:divBdr>
    </w:div>
    <w:div w:id="139275294">
      <w:bodyDiv w:val="1"/>
      <w:marLeft w:val="0"/>
      <w:marRight w:val="0"/>
      <w:marTop w:val="0"/>
      <w:marBottom w:val="0"/>
      <w:divBdr>
        <w:top w:val="none" w:sz="0" w:space="0" w:color="auto"/>
        <w:left w:val="none" w:sz="0" w:space="0" w:color="auto"/>
        <w:bottom w:val="none" w:sz="0" w:space="0" w:color="auto"/>
        <w:right w:val="none" w:sz="0" w:space="0" w:color="auto"/>
      </w:divBdr>
    </w:div>
    <w:div w:id="139427777">
      <w:bodyDiv w:val="1"/>
      <w:marLeft w:val="0"/>
      <w:marRight w:val="0"/>
      <w:marTop w:val="0"/>
      <w:marBottom w:val="0"/>
      <w:divBdr>
        <w:top w:val="none" w:sz="0" w:space="0" w:color="auto"/>
        <w:left w:val="none" w:sz="0" w:space="0" w:color="auto"/>
        <w:bottom w:val="none" w:sz="0" w:space="0" w:color="auto"/>
        <w:right w:val="none" w:sz="0" w:space="0" w:color="auto"/>
      </w:divBdr>
    </w:div>
    <w:div w:id="139461986">
      <w:bodyDiv w:val="1"/>
      <w:marLeft w:val="0"/>
      <w:marRight w:val="0"/>
      <w:marTop w:val="0"/>
      <w:marBottom w:val="0"/>
      <w:divBdr>
        <w:top w:val="none" w:sz="0" w:space="0" w:color="auto"/>
        <w:left w:val="none" w:sz="0" w:space="0" w:color="auto"/>
        <w:bottom w:val="none" w:sz="0" w:space="0" w:color="auto"/>
        <w:right w:val="none" w:sz="0" w:space="0" w:color="auto"/>
      </w:divBdr>
      <w:divsChild>
        <w:div w:id="1323193136">
          <w:marLeft w:val="0"/>
          <w:marRight w:val="0"/>
          <w:marTop w:val="0"/>
          <w:marBottom w:val="0"/>
          <w:divBdr>
            <w:top w:val="none" w:sz="0" w:space="0" w:color="auto"/>
            <w:left w:val="none" w:sz="0" w:space="0" w:color="auto"/>
            <w:bottom w:val="none" w:sz="0" w:space="0" w:color="auto"/>
            <w:right w:val="none" w:sz="0" w:space="0" w:color="auto"/>
          </w:divBdr>
        </w:div>
      </w:divsChild>
    </w:div>
    <w:div w:id="139620119">
      <w:bodyDiv w:val="1"/>
      <w:marLeft w:val="0"/>
      <w:marRight w:val="0"/>
      <w:marTop w:val="0"/>
      <w:marBottom w:val="0"/>
      <w:divBdr>
        <w:top w:val="none" w:sz="0" w:space="0" w:color="auto"/>
        <w:left w:val="none" w:sz="0" w:space="0" w:color="auto"/>
        <w:bottom w:val="none" w:sz="0" w:space="0" w:color="auto"/>
        <w:right w:val="none" w:sz="0" w:space="0" w:color="auto"/>
      </w:divBdr>
    </w:div>
    <w:div w:id="139730159">
      <w:bodyDiv w:val="1"/>
      <w:marLeft w:val="0"/>
      <w:marRight w:val="0"/>
      <w:marTop w:val="0"/>
      <w:marBottom w:val="0"/>
      <w:divBdr>
        <w:top w:val="none" w:sz="0" w:space="0" w:color="auto"/>
        <w:left w:val="none" w:sz="0" w:space="0" w:color="auto"/>
        <w:bottom w:val="none" w:sz="0" w:space="0" w:color="auto"/>
        <w:right w:val="none" w:sz="0" w:space="0" w:color="auto"/>
      </w:divBdr>
      <w:divsChild>
        <w:div w:id="417948352">
          <w:marLeft w:val="0"/>
          <w:marRight w:val="0"/>
          <w:marTop w:val="0"/>
          <w:marBottom w:val="0"/>
          <w:divBdr>
            <w:top w:val="none" w:sz="0" w:space="0" w:color="auto"/>
            <w:left w:val="none" w:sz="0" w:space="0" w:color="auto"/>
            <w:bottom w:val="none" w:sz="0" w:space="0" w:color="auto"/>
            <w:right w:val="none" w:sz="0" w:space="0" w:color="auto"/>
          </w:divBdr>
        </w:div>
      </w:divsChild>
    </w:div>
    <w:div w:id="140463841">
      <w:bodyDiv w:val="1"/>
      <w:marLeft w:val="0"/>
      <w:marRight w:val="0"/>
      <w:marTop w:val="0"/>
      <w:marBottom w:val="0"/>
      <w:divBdr>
        <w:top w:val="none" w:sz="0" w:space="0" w:color="auto"/>
        <w:left w:val="none" w:sz="0" w:space="0" w:color="auto"/>
        <w:bottom w:val="none" w:sz="0" w:space="0" w:color="auto"/>
        <w:right w:val="none" w:sz="0" w:space="0" w:color="auto"/>
      </w:divBdr>
    </w:div>
    <w:div w:id="140735953">
      <w:bodyDiv w:val="1"/>
      <w:marLeft w:val="0"/>
      <w:marRight w:val="0"/>
      <w:marTop w:val="0"/>
      <w:marBottom w:val="0"/>
      <w:divBdr>
        <w:top w:val="none" w:sz="0" w:space="0" w:color="auto"/>
        <w:left w:val="none" w:sz="0" w:space="0" w:color="auto"/>
        <w:bottom w:val="none" w:sz="0" w:space="0" w:color="auto"/>
        <w:right w:val="none" w:sz="0" w:space="0" w:color="auto"/>
      </w:divBdr>
    </w:div>
    <w:div w:id="141240501">
      <w:bodyDiv w:val="1"/>
      <w:marLeft w:val="0"/>
      <w:marRight w:val="0"/>
      <w:marTop w:val="0"/>
      <w:marBottom w:val="0"/>
      <w:divBdr>
        <w:top w:val="none" w:sz="0" w:space="0" w:color="auto"/>
        <w:left w:val="none" w:sz="0" w:space="0" w:color="auto"/>
        <w:bottom w:val="none" w:sz="0" w:space="0" w:color="auto"/>
        <w:right w:val="none" w:sz="0" w:space="0" w:color="auto"/>
      </w:divBdr>
    </w:div>
    <w:div w:id="141701229">
      <w:bodyDiv w:val="1"/>
      <w:marLeft w:val="0"/>
      <w:marRight w:val="0"/>
      <w:marTop w:val="0"/>
      <w:marBottom w:val="0"/>
      <w:divBdr>
        <w:top w:val="none" w:sz="0" w:space="0" w:color="auto"/>
        <w:left w:val="none" w:sz="0" w:space="0" w:color="auto"/>
        <w:bottom w:val="none" w:sz="0" w:space="0" w:color="auto"/>
        <w:right w:val="none" w:sz="0" w:space="0" w:color="auto"/>
      </w:divBdr>
    </w:div>
    <w:div w:id="141820201">
      <w:bodyDiv w:val="1"/>
      <w:marLeft w:val="0"/>
      <w:marRight w:val="0"/>
      <w:marTop w:val="0"/>
      <w:marBottom w:val="0"/>
      <w:divBdr>
        <w:top w:val="none" w:sz="0" w:space="0" w:color="auto"/>
        <w:left w:val="none" w:sz="0" w:space="0" w:color="auto"/>
        <w:bottom w:val="none" w:sz="0" w:space="0" w:color="auto"/>
        <w:right w:val="none" w:sz="0" w:space="0" w:color="auto"/>
      </w:divBdr>
    </w:div>
    <w:div w:id="141846795">
      <w:bodyDiv w:val="1"/>
      <w:marLeft w:val="0"/>
      <w:marRight w:val="0"/>
      <w:marTop w:val="0"/>
      <w:marBottom w:val="0"/>
      <w:divBdr>
        <w:top w:val="none" w:sz="0" w:space="0" w:color="auto"/>
        <w:left w:val="none" w:sz="0" w:space="0" w:color="auto"/>
        <w:bottom w:val="none" w:sz="0" w:space="0" w:color="auto"/>
        <w:right w:val="none" w:sz="0" w:space="0" w:color="auto"/>
      </w:divBdr>
    </w:div>
    <w:div w:id="141890155">
      <w:bodyDiv w:val="1"/>
      <w:marLeft w:val="0"/>
      <w:marRight w:val="0"/>
      <w:marTop w:val="0"/>
      <w:marBottom w:val="0"/>
      <w:divBdr>
        <w:top w:val="none" w:sz="0" w:space="0" w:color="auto"/>
        <w:left w:val="none" w:sz="0" w:space="0" w:color="auto"/>
        <w:bottom w:val="none" w:sz="0" w:space="0" w:color="auto"/>
        <w:right w:val="none" w:sz="0" w:space="0" w:color="auto"/>
      </w:divBdr>
    </w:div>
    <w:div w:id="141970190">
      <w:bodyDiv w:val="1"/>
      <w:marLeft w:val="0"/>
      <w:marRight w:val="0"/>
      <w:marTop w:val="0"/>
      <w:marBottom w:val="0"/>
      <w:divBdr>
        <w:top w:val="none" w:sz="0" w:space="0" w:color="auto"/>
        <w:left w:val="none" w:sz="0" w:space="0" w:color="auto"/>
        <w:bottom w:val="none" w:sz="0" w:space="0" w:color="auto"/>
        <w:right w:val="none" w:sz="0" w:space="0" w:color="auto"/>
      </w:divBdr>
    </w:div>
    <w:div w:id="142545290">
      <w:bodyDiv w:val="1"/>
      <w:marLeft w:val="0"/>
      <w:marRight w:val="0"/>
      <w:marTop w:val="0"/>
      <w:marBottom w:val="0"/>
      <w:divBdr>
        <w:top w:val="none" w:sz="0" w:space="0" w:color="auto"/>
        <w:left w:val="none" w:sz="0" w:space="0" w:color="auto"/>
        <w:bottom w:val="none" w:sz="0" w:space="0" w:color="auto"/>
        <w:right w:val="none" w:sz="0" w:space="0" w:color="auto"/>
      </w:divBdr>
    </w:div>
    <w:div w:id="142738577">
      <w:bodyDiv w:val="1"/>
      <w:marLeft w:val="0"/>
      <w:marRight w:val="0"/>
      <w:marTop w:val="0"/>
      <w:marBottom w:val="0"/>
      <w:divBdr>
        <w:top w:val="none" w:sz="0" w:space="0" w:color="auto"/>
        <w:left w:val="none" w:sz="0" w:space="0" w:color="auto"/>
        <w:bottom w:val="none" w:sz="0" w:space="0" w:color="auto"/>
        <w:right w:val="none" w:sz="0" w:space="0" w:color="auto"/>
      </w:divBdr>
    </w:div>
    <w:div w:id="142897273">
      <w:bodyDiv w:val="1"/>
      <w:marLeft w:val="0"/>
      <w:marRight w:val="0"/>
      <w:marTop w:val="0"/>
      <w:marBottom w:val="0"/>
      <w:divBdr>
        <w:top w:val="none" w:sz="0" w:space="0" w:color="auto"/>
        <w:left w:val="none" w:sz="0" w:space="0" w:color="auto"/>
        <w:bottom w:val="none" w:sz="0" w:space="0" w:color="auto"/>
        <w:right w:val="none" w:sz="0" w:space="0" w:color="auto"/>
      </w:divBdr>
    </w:div>
    <w:div w:id="143327254">
      <w:bodyDiv w:val="1"/>
      <w:marLeft w:val="0"/>
      <w:marRight w:val="0"/>
      <w:marTop w:val="0"/>
      <w:marBottom w:val="0"/>
      <w:divBdr>
        <w:top w:val="none" w:sz="0" w:space="0" w:color="auto"/>
        <w:left w:val="none" w:sz="0" w:space="0" w:color="auto"/>
        <w:bottom w:val="none" w:sz="0" w:space="0" w:color="auto"/>
        <w:right w:val="none" w:sz="0" w:space="0" w:color="auto"/>
      </w:divBdr>
    </w:div>
    <w:div w:id="143399281">
      <w:bodyDiv w:val="1"/>
      <w:marLeft w:val="0"/>
      <w:marRight w:val="0"/>
      <w:marTop w:val="0"/>
      <w:marBottom w:val="0"/>
      <w:divBdr>
        <w:top w:val="none" w:sz="0" w:space="0" w:color="auto"/>
        <w:left w:val="none" w:sz="0" w:space="0" w:color="auto"/>
        <w:bottom w:val="none" w:sz="0" w:space="0" w:color="auto"/>
        <w:right w:val="none" w:sz="0" w:space="0" w:color="auto"/>
      </w:divBdr>
    </w:div>
    <w:div w:id="143860957">
      <w:bodyDiv w:val="1"/>
      <w:marLeft w:val="0"/>
      <w:marRight w:val="0"/>
      <w:marTop w:val="0"/>
      <w:marBottom w:val="0"/>
      <w:divBdr>
        <w:top w:val="none" w:sz="0" w:space="0" w:color="auto"/>
        <w:left w:val="none" w:sz="0" w:space="0" w:color="auto"/>
        <w:bottom w:val="none" w:sz="0" w:space="0" w:color="auto"/>
        <w:right w:val="none" w:sz="0" w:space="0" w:color="auto"/>
      </w:divBdr>
    </w:div>
    <w:div w:id="144053578">
      <w:bodyDiv w:val="1"/>
      <w:marLeft w:val="0"/>
      <w:marRight w:val="0"/>
      <w:marTop w:val="0"/>
      <w:marBottom w:val="0"/>
      <w:divBdr>
        <w:top w:val="none" w:sz="0" w:space="0" w:color="auto"/>
        <w:left w:val="none" w:sz="0" w:space="0" w:color="auto"/>
        <w:bottom w:val="none" w:sz="0" w:space="0" w:color="auto"/>
        <w:right w:val="none" w:sz="0" w:space="0" w:color="auto"/>
      </w:divBdr>
    </w:div>
    <w:div w:id="144594257">
      <w:bodyDiv w:val="1"/>
      <w:marLeft w:val="0"/>
      <w:marRight w:val="0"/>
      <w:marTop w:val="0"/>
      <w:marBottom w:val="0"/>
      <w:divBdr>
        <w:top w:val="none" w:sz="0" w:space="0" w:color="auto"/>
        <w:left w:val="none" w:sz="0" w:space="0" w:color="auto"/>
        <w:bottom w:val="none" w:sz="0" w:space="0" w:color="auto"/>
        <w:right w:val="none" w:sz="0" w:space="0" w:color="auto"/>
      </w:divBdr>
    </w:div>
    <w:div w:id="144709143">
      <w:bodyDiv w:val="1"/>
      <w:marLeft w:val="0"/>
      <w:marRight w:val="0"/>
      <w:marTop w:val="0"/>
      <w:marBottom w:val="0"/>
      <w:divBdr>
        <w:top w:val="none" w:sz="0" w:space="0" w:color="auto"/>
        <w:left w:val="none" w:sz="0" w:space="0" w:color="auto"/>
        <w:bottom w:val="none" w:sz="0" w:space="0" w:color="auto"/>
        <w:right w:val="none" w:sz="0" w:space="0" w:color="auto"/>
      </w:divBdr>
    </w:div>
    <w:div w:id="144779359">
      <w:bodyDiv w:val="1"/>
      <w:marLeft w:val="0"/>
      <w:marRight w:val="0"/>
      <w:marTop w:val="0"/>
      <w:marBottom w:val="0"/>
      <w:divBdr>
        <w:top w:val="none" w:sz="0" w:space="0" w:color="auto"/>
        <w:left w:val="none" w:sz="0" w:space="0" w:color="auto"/>
        <w:bottom w:val="none" w:sz="0" w:space="0" w:color="auto"/>
        <w:right w:val="none" w:sz="0" w:space="0" w:color="auto"/>
      </w:divBdr>
    </w:div>
    <w:div w:id="144974859">
      <w:bodyDiv w:val="1"/>
      <w:marLeft w:val="0"/>
      <w:marRight w:val="0"/>
      <w:marTop w:val="0"/>
      <w:marBottom w:val="0"/>
      <w:divBdr>
        <w:top w:val="none" w:sz="0" w:space="0" w:color="auto"/>
        <w:left w:val="none" w:sz="0" w:space="0" w:color="auto"/>
        <w:bottom w:val="none" w:sz="0" w:space="0" w:color="auto"/>
        <w:right w:val="none" w:sz="0" w:space="0" w:color="auto"/>
      </w:divBdr>
    </w:div>
    <w:div w:id="145052564">
      <w:bodyDiv w:val="1"/>
      <w:marLeft w:val="0"/>
      <w:marRight w:val="0"/>
      <w:marTop w:val="0"/>
      <w:marBottom w:val="0"/>
      <w:divBdr>
        <w:top w:val="none" w:sz="0" w:space="0" w:color="auto"/>
        <w:left w:val="none" w:sz="0" w:space="0" w:color="auto"/>
        <w:bottom w:val="none" w:sz="0" w:space="0" w:color="auto"/>
        <w:right w:val="none" w:sz="0" w:space="0" w:color="auto"/>
      </w:divBdr>
    </w:div>
    <w:div w:id="145128359">
      <w:bodyDiv w:val="1"/>
      <w:marLeft w:val="0"/>
      <w:marRight w:val="0"/>
      <w:marTop w:val="0"/>
      <w:marBottom w:val="0"/>
      <w:divBdr>
        <w:top w:val="none" w:sz="0" w:space="0" w:color="auto"/>
        <w:left w:val="none" w:sz="0" w:space="0" w:color="auto"/>
        <w:bottom w:val="none" w:sz="0" w:space="0" w:color="auto"/>
        <w:right w:val="none" w:sz="0" w:space="0" w:color="auto"/>
      </w:divBdr>
    </w:div>
    <w:div w:id="145515583">
      <w:bodyDiv w:val="1"/>
      <w:marLeft w:val="0"/>
      <w:marRight w:val="0"/>
      <w:marTop w:val="0"/>
      <w:marBottom w:val="0"/>
      <w:divBdr>
        <w:top w:val="none" w:sz="0" w:space="0" w:color="auto"/>
        <w:left w:val="none" w:sz="0" w:space="0" w:color="auto"/>
        <w:bottom w:val="none" w:sz="0" w:space="0" w:color="auto"/>
        <w:right w:val="none" w:sz="0" w:space="0" w:color="auto"/>
      </w:divBdr>
      <w:divsChild>
        <w:div w:id="1029405708">
          <w:marLeft w:val="0"/>
          <w:marRight w:val="0"/>
          <w:marTop w:val="0"/>
          <w:marBottom w:val="0"/>
          <w:divBdr>
            <w:top w:val="none" w:sz="0" w:space="0" w:color="auto"/>
            <w:left w:val="none" w:sz="0" w:space="0" w:color="auto"/>
            <w:bottom w:val="none" w:sz="0" w:space="0" w:color="auto"/>
            <w:right w:val="none" w:sz="0" w:space="0" w:color="auto"/>
          </w:divBdr>
        </w:div>
      </w:divsChild>
    </w:div>
    <w:div w:id="145905523">
      <w:bodyDiv w:val="1"/>
      <w:marLeft w:val="0"/>
      <w:marRight w:val="0"/>
      <w:marTop w:val="0"/>
      <w:marBottom w:val="0"/>
      <w:divBdr>
        <w:top w:val="none" w:sz="0" w:space="0" w:color="auto"/>
        <w:left w:val="none" w:sz="0" w:space="0" w:color="auto"/>
        <w:bottom w:val="none" w:sz="0" w:space="0" w:color="auto"/>
        <w:right w:val="none" w:sz="0" w:space="0" w:color="auto"/>
      </w:divBdr>
    </w:div>
    <w:div w:id="146093261">
      <w:bodyDiv w:val="1"/>
      <w:marLeft w:val="0"/>
      <w:marRight w:val="0"/>
      <w:marTop w:val="0"/>
      <w:marBottom w:val="0"/>
      <w:divBdr>
        <w:top w:val="none" w:sz="0" w:space="0" w:color="auto"/>
        <w:left w:val="none" w:sz="0" w:space="0" w:color="auto"/>
        <w:bottom w:val="none" w:sz="0" w:space="0" w:color="auto"/>
        <w:right w:val="none" w:sz="0" w:space="0" w:color="auto"/>
      </w:divBdr>
    </w:div>
    <w:div w:id="146169421">
      <w:bodyDiv w:val="1"/>
      <w:marLeft w:val="0"/>
      <w:marRight w:val="0"/>
      <w:marTop w:val="0"/>
      <w:marBottom w:val="0"/>
      <w:divBdr>
        <w:top w:val="none" w:sz="0" w:space="0" w:color="auto"/>
        <w:left w:val="none" w:sz="0" w:space="0" w:color="auto"/>
        <w:bottom w:val="none" w:sz="0" w:space="0" w:color="auto"/>
        <w:right w:val="none" w:sz="0" w:space="0" w:color="auto"/>
      </w:divBdr>
    </w:div>
    <w:div w:id="146282702">
      <w:bodyDiv w:val="1"/>
      <w:marLeft w:val="0"/>
      <w:marRight w:val="0"/>
      <w:marTop w:val="0"/>
      <w:marBottom w:val="0"/>
      <w:divBdr>
        <w:top w:val="none" w:sz="0" w:space="0" w:color="auto"/>
        <w:left w:val="none" w:sz="0" w:space="0" w:color="auto"/>
        <w:bottom w:val="none" w:sz="0" w:space="0" w:color="auto"/>
        <w:right w:val="none" w:sz="0" w:space="0" w:color="auto"/>
      </w:divBdr>
    </w:div>
    <w:div w:id="146440177">
      <w:bodyDiv w:val="1"/>
      <w:marLeft w:val="0"/>
      <w:marRight w:val="0"/>
      <w:marTop w:val="0"/>
      <w:marBottom w:val="0"/>
      <w:divBdr>
        <w:top w:val="none" w:sz="0" w:space="0" w:color="auto"/>
        <w:left w:val="none" w:sz="0" w:space="0" w:color="auto"/>
        <w:bottom w:val="none" w:sz="0" w:space="0" w:color="auto"/>
        <w:right w:val="none" w:sz="0" w:space="0" w:color="auto"/>
      </w:divBdr>
    </w:div>
    <w:div w:id="146477752">
      <w:bodyDiv w:val="1"/>
      <w:marLeft w:val="0"/>
      <w:marRight w:val="0"/>
      <w:marTop w:val="0"/>
      <w:marBottom w:val="0"/>
      <w:divBdr>
        <w:top w:val="none" w:sz="0" w:space="0" w:color="auto"/>
        <w:left w:val="none" w:sz="0" w:space="0" w:color="auto"/>
        <w:bottom w:val="none" w:sz="0" w:space="0" w:color="auto"/>
        <w:right w:val="none" w:sz="0" w:space="0" w:color="auto"/>
      </w:divBdr>
    </w:div>
    <w:div w:id="146634446">
      <w:bodyDiv w:val="1"/>
      <w:marLeft w:val="0"/>
      <w:marRight w:val="0"/>
      <w:marTop w:val="0"/>
      <w:marBottom w:val="0"/>
      <w:divBdr>
        <w:top w:val="none" w:sz="0" w:space="0" w:color="auto"/>
        <w:left w:val="none" w:sz="0" w:space="0" w:color="auto"/>
        <w:bottom w:val="none" w:sz="0" w:space="0" w:color="auto"/>
        <w:right w:val="none" w:sz="0" w:space="0" w:color="auto"/>
      </w:divBdr>
    </w:div>
    <w:div w:id="146868316">
      <w:bodyDiv w:val="1"/>
      <w:marLeft w:val="0"/>
      <w:marRight w:val="0"/>
      <w:marTop w:val="0"/>
      <w:marBottom w:val="0"/>
      <w:divBdr>
        <w:top w:val="none" w:sz="0" w:space="0" w:color="auto"/>
        <w:left w:val="none" w:sz="0" w:space="0" w:color="auto"/>
        <w:bottom w:val="none" w:sz="0" w:space="0" w:color="auto"/>
        <w:right w:val="none" w:sz="0" w:space="0" w:color="auto"/>
      </w:divBdr>
    </w:div>
    <w:div w:id="146942903">
      <w:bodyDiv w:val="1"/>
      <w:marLeft w:val="0"/>
      <w:marRight w:val="0"/>
      <w:marTop w:val="0"/>
      <w:marBottom w:val="0"/>
      <w:divBdr>
        <w:top w:val="none" w:sz="0" w:space="0" w:color="auto"/>
        <w:left w:val="none" w:sz="0" w:space="0" w:color="auto"/>
        <w:bottom w:val="none" w:sz="0" w:space="0" w:color="auto"/>
        <w:right w:val="none" w:sz="0" w:space="0" w:color="auto"/>
      </w:divBdr>
    </w:div>
    <w:div w:id="147409190">
      <w:bodyDiv w:val="1"/>
      <w:marLeft w:val="0"/>
      <w:marRight w:val="0"/>
      <w:marTop w:val="0"/>
      <w:marBottom w:val="0"/>
      <w:divBdr>
        <w:top w:val="none" w:sz="0" w:space="0" w:color="auto"/>
        <w:left w:val="none" w:sz="0" w:space="0" w:color="auto"/>
        <w:bottom w:val="none" w:sz="0" w:space="0" w:color="auto"/>
        <w:right w:val="none" w:sz="0" w:space="0" w:color="auto"/>
      </w:divBdr>
    </w:div>
    <w:div w:id="147523411">
      <w:bodyDiv w:val="1"/>
      <w:marLeft w:val="0"/>
      <w:marRight w:val="0"/>
      <w:marTop w:val="0"/>
      <w:marBottom w:val="0"/>
      <w:divBdr>
        <w:top w:val="none" w:sz="0" w:space="0" w:color="auto"/>
        <w:left w:val="none" w:sz="0" w:space="0" w:color="auto"/>
        <w:bottom w:val="none" w:sz="0" w:space="0" w:color="auto"/>
        <w:right w:val="none" w:sz="0" w:space="0" w:color="auto"/>
      </w:divBdr>
    </w:div>
    <w:div w:id="147671412">
      <w:bodyDiv w:val="1"/>
      <w:marLeft w:val="0"/>
      <w:marRight w:val="0"/>
      <w:marTop w:val="0"/>
      <w:marBottom w:val="0"/>
      <w:divBdr>
        <w:top w:val="none" w:sz="0" w:space="0" w:color="auto"/>
        <w:left w:val="none" w:sz="0" w:space="0" w:color="auto"/>
        <w:bottom w:val="none" w:sz="0" w:space="0" w:color="auto"/>
        <w:right w:val="none" w:sz="0" w:space="0" w:color="auto"/>
      </w:divBdr>
      <w:divsChild>
        <w:div w:id="1288198501">
          <w:marLeft w:val="0"/>
          <w:marRight w:val="0"/>
          <w:marTop w:val="0"/>
          <w:marBottom w:val="0"/>
          <w:divBdr>
            <w:top w:val="none" w:sz="0" w:space="0" w:color="auto"/>
            <w:left w:val="none" w:sz="0" w:space="0" w:color="auto"/>
            <w:bottom w:val="none" w:sz="0" w:space="0" w:color="auto"/>
            <w:right w:val="none" w:sz="0" w:space="0" w:color="auto"/>
          </w:divBdr>
        </w:div>
      </w:divsChild>
    </w:div>
    <w:div w:id="147944518">
      <w:bodyDiv w:val="1"/>
      <w:marLeft w:val="0"/>
      <w:marRight w:val="0"/>
      <w:marTop w:val="0"/>
      <w:marBottom w:val="0"/>
      <w:divBdr>
        <w:top w:val="none" w:sz="0" w:space="0" w:color="auto"/>
        <w:left w:val="none" w:sz="0" w:space="0" w:color="auto"/>
        <w:bottom w:val="none" w:sz="0" w:space="0" w:color="auto"/>
        <w:right w:val="none" w:sz="0" w:space="0" w:color="auto"/>
      </w:divBdr>
      <w:divsChild>
        <w:div w:id="81072026">
          <w:marLeft w:val="0"/>
          <w:marRight w:val="0"/>
          <w:marTop w:val="0"/>
          <w:marBottom w:val="0"/>
          <w:divBdr>
            <w:top w:val="none" w:sz="0" w:space="0" w:color="auto"/>
            <w:left w:val="none" w:sz="0" w:space="0" w:color="auto"/>
            <w:bottom w:val="none" w:sz="0" w:space="0" w:color="auto"/>
            <w:right w:val="none" w:sz="0" w:space="0" w:color="auto"/>
          </w:divBdr>
        </w:div>
      </w:divsChild>
    </w:div>
    <w:div w:id="147988068">
      <w:bodyDiv w:val="1"/>
      <w:marLeft w:val="0"/>
      <w:marRight w:val="0"/>
      <w:marTop w:val="0"/>
      <w:marBottom w:val="0"/>
      <w:divBdr>
        <w:top w:val="none" w:sz="0" w:space="0" w:color="auto"/>
        <w:left w:val="none" w:sz="0" w:space="0" w:color="auto"/>
        <w:bottom w:val="none" w:sz="0" w:space="0" w:color="auto"/>
        <w:right w:val="none" w:sz="0" w:space="0" w:color="auto"/>
      </w:divBdr>
    </w:div>
    <w:div w:id="148324529">
      <w:bodyDiv w:val="1"/>
      <w:marLeft w:val="0"/>
      <w:marRight w:val="0"/>
      <w:marTop w:val="0"/>
      <w:marBottom w:val="0"/>
      <w:divBdr>
        <w:top w:val="none" w:sz="0" w:space="0" w:color="auto"/>
        <w:left w:val="none" w:sz="0" w:space="0" w:color="auto"/>
        <w:bottom w:val="none" w:sz="0" w:space="0" w:color="auto"/>
        <w:right w:val="none" w:sz="0" w:space="0" w:color="auto"/>
      </w:divBdr>
    </w:div>
    <w:div w:id="148442986">
      <w:bodyDiv w:val="1"/>
      <w:marLeft w:val="0"/>
      <w:marRight w:val="0"/>
      <w:marTop w:val="0"/>
      <w:marBottom w:val="0"/>
      <w:divBdr>
        <w:top w:val="none" w:sz="0" w:space="0" w:color="auto"/>
        <w:left w:val="none" w:sz="0" w:space="0" w:color="auto"/>
        <w:bottom w:val="none" w:sz="0" w:space="0" w:color="auto"/>
        <w:right w:val="none" w:sz="0" w:space="0" w:color="auto"/>
      </w:divBdr>
    </w:div>
    <w:div w:id="149297958">
      <w:bodyDiv w:val="1"/>
      <w:marLeft w:val="0"/>
      <w:marRight w:val="0"/>
      <w:marTop w:val="0"/>
      <w:marBottom w:val="0"/>
      <w:divBdr>
        <w:top w:val="none" w:sz="0" w:space="0" w:color="auto"/>
        <w:left w:val="none" w:sz="0" w:space="0" w:color="auto"/>
        <w:bottom w:val="none" w:sz="0" w:space="0" w:color="auto"/>
        <w:right w:val="none" w:sz="0" w:space="0" w:color="auto"/>
      </w:divBdr>
    </w:div>
    <w:div w:id="149756721">
      <w:bodyDiv w:val="1"/>
      <w:marLeft w:val="0"/>
      <w:marRight w:val="0"/>
      <w:marTop w:val="0"/>
      <w:marBottom w:val="0"/>
      <w:divBdr>
        <w:top w:val="none" w:sz="0" w:space="0" w:color="auto"/>
        <w:left w:val="none" w:sz="0" w:space="0" w:color="auto"/>
        <w:bottom w:val="none" w:sz="0" w:space="0" w:color="auto"/>
        <w:right w:val="none" w:sz="0" w:space="0" w:color="auto"/>
      </w:divBdr>
      <w:divsChild>
        <w:div w:id="1880582715">
          <w:marLeft w:val="0"/>
          <w:marRight w:val="0"/>
          <w:marTop w:val="0"/>
          <w:marBottom w:val="0"/>
          <w:divBdr>
            <w:top w:val="none" w:sz="0" w:space="0" w:color="auto"/>
            <w:left w:val="none" w:sz="0" w:space="0" w:color="auto"/>
            <w:bottom w:val="none" w:sz="0" w:space="0" w:color="auto"/>
            <w:right w:val="none" w:sz="0" w:space="0" w:color="auto"/>
          </w:divBdr>
        </w:div>
      </w:divsChild>
    </w:div>
    <w:div w:id="149906498">
      <w:bodyDiv w:val="1"/>
      <w:marLeft w:val="0"/>
      <w:marRight w:val="0"/>
      <w:marTop w:val="0"/>
      <w:marBottom w:val="0"/>
      <w:divBdr>
        <w:top w:val="none" w:sz="0" w:space="0" w:color="auto"/>
        <w:left w:val="none" w:sz="0" w:space="0" w:color="auto"/>
        <w:bottom w:val="none" w:sz="0" w:space="0" w:color="auto"/>
        <w:right w:val="none" w:sz="0" w:space="0" w:color="auto"/>
      </w:divBdr>
    </w:div>
    <w:div w:id="150173930">
      <w:bodyDiv w:val="1"/>
      <w:marLeft w:val="0"/>
      <w:marRight w:val="0"/>
      <w:marTop w:val="0"/>
      <w:marBottom w:val="0"/>
      <w:divBdr>
        <w:top w:val="none" w:sz="0" w:space="0" w:color="auto"/>
        <w:left w:val="none" w:sz="0" w:space="0" w:color="auto"/>
        <w:bottom w:val="none" w:sz="0" w:space="0" w:color="auto"/>
        <w:right w:val="none" w:sz="0" w:space="0" w:color="auto"/>
      </w:divBdr>
    </w:div>
    <w:div w:id="150413483">
      <w:bodyDiv w:val="1"/>
      <w:marLeft w:val="0"/>
      <w:marRight w:val="0"/>
      <w:marTop w:val="0"/>
      <w:marBottom w:val="0"/>
      <w:divBdr>
        <w:top w:val="none" w:sz="0" w:space="0" w:color="auto"/>
        <w:left w:val="none" w:sz="0" w:space="0" w:color="auto"/>
        <w:bottom w:val="none" w:sz="0" w:space="0" w:color="auto"/>
        <w:right w:val="none" w:sz="0" w:space="0" w:color="auto"/>
      </w:divBdr>
      <w:divsChild>
        <w:div w:id="1316183317">
          <w:marLeft w:val="0"/>
          <w:marRight w:val="0"/>
          <w:marTop w:val="0"/>
          <w:marBottom w:val="0"/>
          <w:divBdr>
            <w:top w:val="none" w:sz="0" w:space="0" w:color="auto"/>
            <w:left w:val="none" w:sz="0" w:space="0" w:color="auto"/>
            <w:bottom w:val="none" w:sz="0" w:space="0" w:color="auto"/>
            <w:right w:val="none" w:sz="0" w:space="0" w:color="auto"/>
          </w:divBdr>
        </w:div>
      </w:divsChild>
    </w:div>
    <w:div w:id="151532603">
      <w:bodyDiv w:val="1"/>
      <w:marLeft w:val="0"/>
      <w:marRight w:val="0"/>
      <w:marTop w:val="0"/>
      <w:marBottom w:val="0"/>
      <w:divBdr>
        <w:top w:val="none" w:sz="0" w:space="0" w:color="auto"/>
        <w:left w:val="none" w:sz="0" w:space="0" w:color="auto"/>
        <w:bottom w:val="none" w:sz="0" w:space="0" w:color="auto"/>
        <w:right w:val="none" w:sz="0" w:space="0" w:color="auto"/>
      </w:divBdr>
    </w:div>
    <w:div w:id="151994106">
      <w:bodyDiv w:val="1"/>
      <w:marLeft w:val="0"/>
      <w:marRight w:val="0"/>
      <w:marTop w:val="0"/>
      <w:marBottom w:val="0"/>
      <w:divBdr>
        <w:top w:val="none" w:sz="0" w:space="0" w:color="auto"/>
        <w:left w:val="none" w:sz="0" w:space="0" w:color="auto"/>
        <w:bottom w:val="none" w:sz="0" w:space="0" w:color="auto"/>
        <w:right w:val="none" w:sz="0" w:space="0" w:color="auto"/>
      </w:divBdr>
    </w:div>
    <w:div w:id="152187730">
      <w:bodyDiv w:val="1"/>
      <w:marLeft w:val="0"/>
      <w:marRight w:val="0"/>
      <w:marTop w:val="0"/>
      <w:marBottom w:val="0"/>
      <w:divBdr>
        <w:top w:val="none" w:sz="0" w:space="0" w:color="auto"/>
        <w:left w:val="none" w:sz="0" w:space="0" w:color="auto"/>
        <w:bottom w:val="none" w:sz="0" w:space="0" w:color="auto"/>
        <w:right w:val="none" w:sz="0" w:space="0" w:color="auto"/>
      </w:divBdr>
      <w:divsChild>
        <w:div w:id="1012954060">
          <w:marLeft w:val="0"/>
          <w:marRight w:val="0"/>
          <w:marTop w:val="0"/>
          <w:marBottom w:val="0"/>
          <w:divBdr>
            <w:top w:val="none" w:sz="0" w:space="0" w:color="auto"/>
            <w:left w:val="none" w:sz="0" w:space="0" w:color="auto"/>
            <w:bottom w:val="none" w:sz="0" w:space="0" w:color="auto"/>
            <w:right w:val="none" w:sz="0" w:space="0" w:color="auto"/>
          </w:divBdr>
        </w:div>
      </w:divsChild>
    </w:div>
    <w:div w:id="152260310">
      <w:bodyDiv w:val="1"/>
      <w:marLeft w:val="0"/>
      <w:marRight w:val="0"/>
      <w:marTop w:val="0"/>
      <w:marBottom w:val="0"/>
      <w:divBdr>
        <w:top w:val="none" w:sz="0" w:space="0" w:color="auto"/>
        <w:left w:val="none" w:sz="0" w:space="0" w:color="auto"/>
        <w:bottom w:val="none" w:sz="0" w:space="0" w:color="auto"/>
        <w:right w:val="none" w:sz="0" w:space="0" w:color="auto"/>
      </w:divBdr>
    </w:div>
    <w:div w:id="152533407">
      <w:bodyDiv w:val="1"/>
      <w:marLeft w:val="0"/>
      <w:marRight w:val="0"/>
      <w:marTop w:val="0"/>
      <w:marBottom w:val="0"/>
      <w:divBdr>
        <w:top w:val="none" w:sz="0" w:space="0" w:color="auto"/>
        <w:left w:val="none" w:sz="0" w:space="0" w:color="auto"/>
        <w:bottom w:val="none" w:sz="0" w:space="0" w:color="auto"/>
        <w:right w:val="none" w:sz="0" w:space="0" w:color="auto"/>
      </w:divBdr>
    </w:div>
    <w:div w:id="152642913">
      <w:bodyDiv w:val="1"/>
      <w:marLeft w:val="0"/>
      <w:marRight w:val="0"/>
      <w:marTop w:val="0"/>
      <w:marBottom w:val="0"/>
      <w:divBdr>
        <w:top w:val="none" w:sz="0" w:space="0" w:color="auto"/>
        <w:left w:val="none" w:sz="0" w:space="0" w:color="auto"/>
        <w:bottom w:val="none" w:sz="0" w:space="0" w:color="auto"/>
        <w:right w:val="none" w:sz="0" w:space="0" w:color="auto"/>
      </w:divBdr>
    </w:div>
    <w:div w:id="153033539">
      <w:bodyDiv w:val="1"/>
      <w:marLeft w:val="0"/>
      <w:marRight w:val="0"/>
      <w:marTop w:val="0"/>
      <w:marBottom w:val="0"/>
      <w:divBdr>
        <w:top w:val="none" w:sz="0" w:space="0" w:color="auto"/>
        <w:left w:val="none" w:sz="0" w:space="0" w:color="auto"/>
        <w:bottom w:val="none" w:sz="0" w:space="0" w:color="auto"/>
        <w:right w:val="none" w:sz="0" w:space="0" w:color="auto"/>
      </w:divBdr>
    </w:div>
    <w:div w:id="153225262">
      <w:bodyDiv w:val="1"/>
      <w:marLeft w:val="0"/>
      <w:marRight w:val="0"/>
      <w:marTop w:val="0"/>
      <w:marBottom w:val="0"/>
      <w:divBdr>
        <w:top w:val="none" w:sz="0" w:space="0" w:color="auto"/>
        <w:left w:val="none" w:sz="0" w:space="0" w:color="auto"/>
        <w:bottom w:val="none" w:sz="0" w:space="0" w:color="auto"/>
        <w:right w:val="none" w:sz="0" w:space="0" w:color="auto"/>
      </w:divBdr>
    </w:div>
    <w:div w:id="153302637">
      <w:bodyDiv w:val="1"/>
      <w:marLeft w:val="0"/>
      <w:marRight w:val="0"/>
      <w:marTop w:val="0"/>
      <w:marBottom w:val="0"/>
      <w:divBdr>
        <w:top w:val="none" w:sz="0" w:space="0" w:color="auto"/>
        <w:left w:val="none" w:sz="0" w:space="0" w:color="auto"/>
        <w:bottom w:val="none" w:sz="0" w:space="0" w:color="auto"/>
        <w:right w:val="none" w:sz="0" w:space="0" w:color="auto"/>
      </w:divBdr>
    </w:div>
    <w:div w:id="153378655">
      <w:bodyDiv w:val="1"/>
      <w:marLeft w:val="0"/>
      <w:marRight w:val="0"/>
      <w:marTop w:val="0"/>
      <w:marBottom w:val="0"/>
      <w:divBdr>
        <w:top w:val="none" w:sz="0" w:space="0" w:color="auto"/>
        <w:left w:val="none" w:sz="0" w:space="0" w:color="auto"/>
        <w:bottom w:val="none" w:sz="0" w:space="0" w:color="auto"/>
        <w:right w:val="none" w:sz="0" w:space="0" w:color="auto"/>
      </w:divBdr>
    </w:div>
    <w:div w:id="153498335">
      <w:bodyDiv w:val="1"/>
      <w:marLeft w:val="0"/>
      <w:marRight w:val="0"/>
      <w:marTop w:val="0"/>
      <w:marBottom w:val="0"/>
      <w:divBdr>
        <w:top w:val="none" w:sz="0" w:space="0" w:color="auto"/>
        <w:left w:val="none" w:sz="0" w:space="0" w:color="auto"/>
        <w:bottom w:val="none" w:sz="0" w:space="0" w:color="auto"/>
        <w:right w:val="none" w:sz="0" w:space="0" w:color="auto"/>
      </w:divBdr>
      <w:divsChild>
        <w:div w:id="1160540825">
          <w:marLeft w:val="0"/>
          <w:marRight w:val="0"/>
          <w:marTop w:val="0"/>
          <w:marBottom w:val="0"/>
          <w:divBdr>
            <w:top w:val="none" w:sz="0" w:space="0" w:color="auto"/>
            <w:left w:val="none" w:sz="0" w:space="0" w:color="auto"/>
            <w:bottom w:val="none" w:sz="0" w:space="0" w:color="auto"/>
            <w:right w:val="none" w:sz="0" w:space="0" w:color="auto"/>
          </w:divBdr>
        </w:div>
      </w:divsChild>
    </w:div>
    <w:div w:id="153647994">
      <w:bodyDiv w:val="1"/>
      <w:marLeft w:val="0"/>
      <w:marRight w:val="0"/>
      <w:marTop w:val="0"/>
      <w:marBottom w:val="0"/>
      <w:divBdr>
        <w:top w:val="none" w:sz="0" w:space="0" w:color="auto"/>
        <w:left w:val="none" w:sz="0" w:space="0" w:color="auto"/>
        <w:bottom w:val="none" w:sz="0" w:space="0" w:color="auto"/>
        <w:right w:val="none" w:sz="0" w:space="0" w:color="auto"/>
      </w:divBdr>
    </w:div>
    <w:div w:id="153840872">
      <w:bodyDiv w:val="1"/>
      <w:marLeft w:val="0"/>
      <w:marRight w:val="0"/>
      <w:marTop w:val="0"/>
      <w:marBottom w:val="0"/>
      <w:divBdr>
        <w:top w:val="none" w:sz="0" w:space="0" w:color="auto"/>
        <w:left w:val="none" w:sz="0" w:space="0" w:color="auto"/>
        <w:bottom w:val="none" w:sz="0" w:space="0" w:color="auto"/>
        <w:right w:val="none" w:sz="0" w:space="0" w:color="auto"/>
      </w:divBdr>
    </w:div>
    <w:div w:id="154801490">
      <w:bodyDiv w:val="1"/>
      <w:marLeft w:val="0"/>
      <w:marRight w:val="0"/>
      <w:marTop w:val="0"/>
      <w:marBottom w:val="0"/>
      <w:divBdr>
        <w:top w:val="none" w:sz="0" w:space="0" w:color="auto"/>
        <w:left w:val="none" w:sz="0" w:space="0" w:color="auto"/>
        <w:bottom w:val="none" w:sz="0" w:space="0" w:color="auto"/>
        <w:right w:val="none" w:sz="0" w:space="0" w:color="auto"/>
      </w:divBdr>
    </w:div>
    <w:div w:id="154806448">
      <w:bodyDiv w:val="1"/>
      <w:marLeft w:val="0"/>
      <w:marRight w:val="0"/>
      <w:marTop w:val="0"/>
      <w:marBottom w:val="0"/>
      <w:divBdr>
        <w:top w:val="none" w:sz="0" w:space="0" w:color="auto"/>
        <w:left w:val="none" w:sz="0" w:space="0" w:color="auto"/>
        <w:bottom w:val="none" w:sz="0" w:space="0" w:color="auto"/>
        <w:right w:val="none" w:sz="0" w:space="0" w:color="auto"/>
      </w:divBdr>
    </w:div>
    <w:div w:id="155077608">
      <w:bodyDiv w:val="1"/>
      <w:marLeft w:val="0"/>
      <w:marRight w:val="0"/>
      <w:marTop w:val="0"/>
      <w:marBottom w:val="0"/>
      <w:divBdr>
        <w:top w:val="none" w:sz="0" w:space="0" w:color="auto"/>
        <w:left w:val="none" w:sz="0" w:space="0" w:color="auto"/>
        <w:bottom w:val="none" w:sz="0" w:space="0" w:color="auto"/>
        <w:right w:val="none" w:sz="0" w:space="0" w:color="auto"/>
      </w:divBdr>
    </w:div>
    <w:div w:id="155145713">
      <w:bodyDiv w:val="1"/>
      <w:marLeft w:val="0"/>
      <w:marRight w:val="0"/>
      <w:marTop w:val="0"/>
      <w:marBottom w:val="0"/>
      <w:divBdr>
        <w:top w:val="none" w:sz="0" w:space="0" w:color="auto"/>
        <w:left w:val="none" w:sz="0" w:space="0" w:color="auto"/>
        <w:bottom w:val="none" w:sz="0" w:space="0" w:color="auto"/>
        <w:right w:val="none" w:sz="0" w:space="0" w:color="auto"/>
      </w:divBdr>
    </w:div>
    <w:div w:id="155534460">
      <w:bodyDiv w:val="1"/>
      <w:marLeft w:val="0"/>
      <w:marRight w:val="0"/>
      <w:marTop w:val="0"/>
      <w:marBottom w:val="0"/>
      <w:divBdr>
        <w:top w:val="none" w:sz="0" w:space="0" w:color="auto"/>
        <w:left w:val="none" w:sz="0" w:space="0" w:color="auto"/>
        <w:bottom w:val="none" w:sz="0" w:space="0" w:color="auto"/>
        <w:right w:val="none" w:sz="0" w:space="0" w:color="auto"/>
      </w:divBdr>
    </w:div>
    <w:div w:id="156310884">
      <w:bodyDiv w:val="1"/>
      <w:marLeft w:val="0"/>
      <w:marRight w:val="0"/>
      <w:marTop w:val="0"/>
      <w:marBottom w:val="0"/>
      <w:divBdr>
        <w:top w:val="none" w:sz="0" w:space="0" w:color="auto"/>
        <w:left w:val="none" w:sz="0" w:space="0" w:color="auto"/>
        <w:bottom w:val="none" w:sz="0" w:space="0" w:color="auto"/>
        <w:right w:val="none" w:sz="0" w:space="0" w:color="auto"/>
      </w:divBdr>
    </w:div>
    <w:div w:id="156457799">
      <w:bodyDiv w:val="1"/>
      <w:marLeft w:val="0"/>
      <w:marRight w:val="0"/>
      <w:marTop w:val="0"/>
      <w:marBottom w:val="0"/>
      <w:divBdr>
        <w:top w:val="none" w:sz="0" w:space="0" w:color="auto"/>
        <w:left w:val="none" w:sz="0" w:space="0" w:color="auto"/>
        <w:bottom w:val="none" w:sz="0" w:space="0" w:color="auto"/>
        <w:right w:val="none" w:sz="0" w:space="0" w:color="auto"/>
      </w:divBdr>
    </w:div>
    <w:div w:id="156700834">
      <w:bodyDiv w:val="1"/>
      <w:marLeft w:val="0"/>
      <w:marRight w:val="0"/>
      <w:marTop w:val="0"/>
      <w:marBottom w:val="0"/>
      <w:divBdr>
        <w:top w:val="none" w:sz="0" w:space="0" w:color="auto"/>
        <w:left w:val="none" w:sz="0" w:space="0" w:color="auto"/>
        <w:bottom w:val="none" w:sz="0" w:space="0" w:color="auto"/>
        <w:right w:val="none" w:sz="0" w:space="0" w:color="auto"/>
      </w:divBdr>
    </w:div>
    <w:div w:id="156924578">
      <w:bodyDiv w:val="1"/>
      <w:marLeft w:val="0"/>
      <w:marRight w:val="0"/>
      <w:marTop w:val="0"/>
      <w:marBottom w:val="0"/>
      <w:divBdr>
        <w:top w:val="none" w:sz="0" w:space="0" w:color="auto"/>
        <w:left w:val="none" w:sz="0" w:space="0" w:color="auto"/>
        <w:bottom w:val="none" w:sz="0" w:space="0" w:color="auto"/>
        <w:right w:val="none" w:sz="0" w:space="0" w:color="auto"/>
      </w:divBdr>
      <w:divsChild>
        <w:div w:id="248661057">
          <w:marLeft w:val="0"/>
          <w:marRight w:val="0"/>
          <w:marTop w:val="0"/>
          <w:marBottom w:val="0"/>
          <w:divBdr>
            <w:top w:val="none" w:sz="0" w:space="0" w:color="auto"/>
            <w:left w:val="none" w:sz="0" w:space="0" w:color="auto"/>
            <w:bottom w:val="none" w:sz="0" w:space="0" w:color="auto"/>
            <w:right w:val="none" w:sz="0" w:space="0" w:color="auto"/>
          </w:divBdr>
        </w:div>
      </w:divsChild>
    </w:div>
    <w:div w:id="157043346">
      <w:bodyDiv w:val="1"/>
      <w:marLeft w:val="0"/>
      <w:marRight w:val="0"/>
      <w:marTop w:val="0"/>
      <w:marBottom w:val="0"/>
      <w:divBdr>
        <w:top w:val="none" w:sz="0" w:space="0" w:color="auto"/>
        <w:left w:val="none" w:sz="0" w:space="0" w:color="auto"/>
        <w:bottom w:val="none" w:sz="0" w:space="0" w:color="auto"/>
        <w:right w:val="none" w:sz="0" w:space="0" w:color="auto"/>
      </w:divBdr>
    </w:div>
    <w:div w:id="157306789">
      <w:bodyDiv w:val="1"/>
      <w:marLeft w:val="0"/>
      <w:marRight w:val="0"/>
      <w:marTop w:val="0"/>
      <w:marBottom w:val="0"/>
      <w:divBdr>
        <w:top w:val="none" w:sz="0" w:space="0" w:color="auto"/>
        <w:left w:val="none" w:sz="0" w:space="0" w:color="auto"/>
        <w:bottom w:val="none" w:sz="0" w:space="0" w:color="auto"/>
        <w:right w:val="none" w:sz="0" w:space="0" w:color="auto"/>
      </w:divBdr>
    </w:div>
    <w:div w:id="157313158">
      <w:bodyDiv w:val="1"/>
      <w:marLeft w:val="0"/>
      <w:marRight w:val="0"/>
      <w:marTop w:val="0"/>
      <w:marBottom w:val="0"/>
      <w:divBdr>
        <w:top w:val="none" w:sz="0" w:space="0" w:color="auto"/>
        <w:left w:val="none" w:sz="0" w:space="0" w:color="auto"/>
        <w:bottom w:val="none" w:sz="0" w:space="0" w:color="auto"/>
        <w:right w:val="none" w:sz="0" w:space="0" w:color="auto"/>
      </w:divBdr>
      <w:divsChild>
        <w:div w:id="1815758573">
          <w:marLeft w:val="0"/>
          <w:marRight w:val="0"/>
          <w:marTop w:val="0"/>
          <w:marBottom w:val="0"/>
          <w:divBdr>
            <w:top w:val="none" w:sz="0" w:space="0" w:color="auto"/>
            <w:left w:val="none" w:sz="0" w:space="0" w:color="auto"/>
            <w:bottom w:val="none" w:sz="0" w:space="0" w:color="auto"/>
            <w:right w:val="none" w:sz="0" w:space="0" w:color="auto"/>
          </w:divBdr>
        </w:div>
      </w:divsChild>
    </w:div>
    <w:div w:id="157424933">
      <w:bodyDiv w:val="1"/>
      <w:marLeft w:val="0"/>
      <w:marRight w:val="0"/>
      <w:marTop w:val="0"/>
      <w:marBottom w:val="0"/>
      <w:divBdr>
        <w:top w:val="none" w:sz="0" w:space="0" w:color="auto"/>
        <w:left w:val="none" w:sz="0" w:space="0" w:color="auto"/>
        <w:bottom w:val="none" w:sz="0" w:space="0" w:color="auto"/>
        <w:right w:val="none" w:sz="0" w:space="0" w:color="auto"/>
      </w:divBdr>
    </w:div>
    <w:div w:id="157428814">
      <w:bodyDiv w:val="1"/>
      <w:marLeft w:val="0"/>
      <w:marRight w:val="0"/>
      <w:marTop w:val="0"/>
      <w:marBottom w:val="0"/>
      <w:divBdr>
        <w:top w:val="none" w:sz="0" w:space="0" w:color="auto"/>
        <w:left w:val="none" w:sz="0" w:space="0" w:color="auto"/>
        <w:bottom w:val="none" w:sz="0" w:space="0" w:color="auto"/>
        <w:right w:val="none" w:sz="0" w:space="0" w:color="auto"/>
      </w:divBdr>
      <w:divsChild>
        <w:div w:id="2012564188">
          <w:marLeft w:val="0"/>
          <w:marRight w:val="0"/>
          <w:marTop w:val="0"/>
          <w:marBottom w:val="0"/>
          <w:divBdr>
            <w:top w:val="none" w:sz="0" w:space="0" w:color="auto"/>
            <w:left w:val="none" w:sz="0" w:space="0" w:color="auto"/>
            <w:bottom w:val="none" w:sz="0" w:space="0" w:color="auto"/>
            <w:right w:val="none" w:sz="0" w:space="0" w:color="auto"/>
          </w:divBdr>
        </w:div>
      </w:divsChild>
    </w:div>
    <w:div w:id="157579870">
      <w:bodyDiv w:val="1"/>
      <w:marLeft w:val="0"/>
      <w:marRight w:val="0"/>
      <w:marTop w:val="0"/>
      <w:marBottom w:val="0"/>
      <w:divBdr>
        <w:top w:val="none" w:sz="0" w:space="0" w:color="auto"/>
        <w:left w:val="none" w:sz="0" w:space="0" w:color="auto"/>
        <w:bottom w:val="none" w:sz="0" w:space="0" w:color="auto"/>
        <w:right w:val="none" w:sz="0" w:space="0" w:color="auto"/>
      </w:divBdr>
    </w:div>
    <w:div w:id="157693575">
      <w:bodyDiv w:val="1"/>
      <w:marLeft w:val="0"/>
      <w:marRight w:val="0"/>
      <w:marTop w:val="0"/>
      <w:marBottom w:val="0"/>
      <w:divBdr>
        <w:top w:val="none" w:sz="0" w:space="0" w:color="auto"/>
        <w:left w:val="none" w:sz="0" w:space="0" w:color="auto"/>
        <w:bottom w:val="none" w:sz="0" w:space="0" w:color="auto"/>
        <w:right w:val="none" w:sz="0" w:space="0" w:color="auto"/>
      </w:divBdr>
    </w:div>
    <w:div w:id="157700327">
      <w:bodyDiv w:val="1"/>
      <w:marLeft w:val="0"/>
      <w:marRight w:val="0"/>
      <w:marTop w:val="0"/>
      <w:marBottom w:val="0"/>
      <w:divBdr>
        <w:top w:val="none" w:sz="0" w:space="0" w:color="auto"/>
        <w:left w:val="none" w:sz="0" w:space="0" w:color="auto"/>
        <w:bottom w:val="none" w:sz="0" w:space="0" w:color="auto"/>
        <w:right w:val="none" w:sz="0" w:space="0" w:color="auto"/>
      </w:divBdr>
    </w:div>
    <w:div w:id="157775225">
      <w:bodyDiv w:val="1"/>
      <w:marLeft w:val="0"/>
      <w:marRight w:val="0"/>
      <w:marTop w:val="0"/>
      <w:marBottom w:val="0"/>
      <w:divBdr>
        <w:top w:val="none" w:sz="0" w:space="0" w:color="auto"/>
        <w:left w:val="none" w:sz="0" w:space="0" w:color="auto"/>
        <w:bottom w:val="none" w:sz="0" w:space="0" w:color="auto"/>
        <w:right w:val="none" w:sz="0" w:space="0" w:color="auto"/>
      </w:divBdr>
    </w:div>
    <w:div w:id="157813775">
      <w:bodyDiv w:val="1"/>
      <w:marLeft w:val="0"/>
      <w:marRight w:val="0"/>
      <w:marTop w:val="0"/>
      <w:marBottom w:val="0"/>
      <w:divBdr>
        <w:top w:val="none" w:sz="0" w:space="0" w:color="auto"/>
        <w:left w:val="none" w:sz="0" w:space="0" w:color="auto"/>
        <w:bottom w:val="none" w:sz="0" w:space="0" w:color="auto"/>
        <w:right w:val="none" w:sz="0" w:space="0" w:color="auto"/>
      </w:divBdr>
      <w:divsChild>
        <w:div w:id="800465225">
          <w:marLeft w:val="0"/>
          <w:marRight w:val="0"/>
          <w:marTop w:val="0"/>
          <w:marBottom w:val="0"/>
          <w:divBdr>
            <w:top w:val="none" w:sz="0" w:space="0" w:color="auto"/>
            <w:left w:val="none" w:sz="0" w:space="0" w:color="auto"/>
            <w:bottom w:val="none" w:sz="0" w:space="0" w:color="auto"/>
            <w:right w:val="none" w:sz="0" w:space="0" w:color="auto"/>
          </w:divBdr>
        </w:div>
      </w:divsChild>
    </w:div>
    <w:div w:id="157817469">
      <w:bodyDiv w:val="1"/>
      <w:marLeft w:val="0"/>
      <w:marRight w:val="0"/>
      <w:marTop w:val="0"/>
      <w:marBottom w:val="0"/>
      <w:divBdr>
        <w:top w:val="none" w:sz="0" w:space="0" w:color="auto"/>
        <w:left w:val="none" w:sz="0" w:space="0" w:color="auto"/>
        <w:bottom w:val="none" w:sz="0" w:space="0" w:color="auto"/>
        <w:right w:val="none" w:sz="0" w:space="0" w:color="auto"/>
      </w:divBdr>
    </w:div>
    <w:div w:id="158011130">
      <w:bodyDiv w:val="1"/>
      <w:marLeft w:val="0"/>
      <w:marRight w:val="0"/>
      <w:marTop w:val="0"/>
      <w:marBottom w:val="0"/>
      <w:divBdr>
        <w:top w:val="none" w:sz="0" w:space="0" w:color="auto"/>
        <w:left w:val="none" w:sz="0" w:space="0" w:color="auto"/>
        <w:bottom w:val="none" w:sz="0" w:space="0" w:color="auto"/>
        <w:right w:val="none" w:sz="0" w:space="0" w:color="auto"/>
      </w:divBdr>
    </w:div>
    <w:div w:id="158153509">
      <w:bodyDiv w:val="1"/>
      <w:marLeft w:val="0"/>
      <w:marRight w:val="0"/>
      <w:marTop w:val="0"/>
      <w:marBottom w:val="0"/>
      <w:divBdr>
        <w:top w:val="none" w:sz="0" w:space="0" w:color="auto"/>
        <w:left w:val="none" w:sz="0" w:space="0" w:color="auto"/>
        <w:bottom w:val="none" w:sz="0" w:space="0" w:color="auto"/>
        <w:right w:val="none" w:sz="0" w:space="0" w:color="auto"/>
      </w:divBdr>
      <w:divsChild>
        <w:div w:id="1412434181">
          <w:marLeft w:val="0"/>
          <w:marRight w:val="0"/>
          <w:marTop w:val="0"/>
          <w:marBottom w:val="0"/>
          <w:divBdr>
            <w:top w:val="none" w:sz="0" w:space="0" w:color="auto"/>
            <w:left w:val="none" w:sz="0" w:space="0" w:color="auto"/>
            <w:bottom w:val="none" w:sz="0" w:space="0" w:color="auto"/>
            <w:right w:val="none" w:sz="0" w:space="0" w:color="auto"/>
          </w:divBdr>
        </w:div>
      </w:divsChild>
    </w:div>
    <w:div w:id="158543850">
      <w:bodyDiv w:val="1"/>
      <w:marLeft w:val="0"/>
      <w:marRight w:val="0"/>
      <w:marTop w:val="0"/>
      <w:marBottom w:val="0"/>
      <w:divBdr>
        <w:top w:val="none" w:sz="0" w:space="0" w:color="auto"/>
        <w:left w:val="none" w:sz="0" w:space="0" w:color="auto"/>
        <w:bottom w:val="none" w:sz="0" w:space="0" w:color="auto"/>
        <w:right w:val="none" w:sz="0" w:space="0" w:color="auto"/>
      </w:divBdr>
    </w:div>
    <w:div w:id="158666277">
      <w:bodyDiv w:val="1"/>
      <w:marLeft w:val="0"/>
      <w:marRight w:val="0"/>
      <w:marTop w:val="0"/>
      <w:marBottom w:val="0"/>
      <w:divBdr>
        <w:top w:val="none" w:sz="0" w:space="0" w:color="auto"/>
        <w:left w:val="none" w:sz="0" w:space="0" w:color="auto"/>
        <w:bottom w:val="none" w:sz="0" w:space="0" w:color="auto"/>
        <w:right w:val="none" w:sz="0" w:space="0" w:color="auto"/>
      </w:divBdr>
    </w:div>
    <w:div w:id="158927327">
      <w:bodyDiv w:val="1"/>
      <w:marLeft w:val="0"/>
      <w:marRight w:val="0"/>
      <w:marTop w:val="0"/>
      <w:marBottom w:val="0"/>
      <w:divBdr>
        <w:top w:val="none" w:sz="0" w:space="0" w:color="auto"/>
        <w:left w:val="none" w:sz="0" w:space="0" w:color="auto"/>
        <w:bottom w:val="none" w:sz="0" w:space="0" w:color="auto"/>
        <w:right w:val="none" w:sz="0" w:space="0" w:color="auto"/>
      </w:divBdr>
    </w:div>
    <w:div w:id="159660162">
      <w:bodyDiv w:val="1"/>
      <w:marLeft w:val="0"/>
      <w:marRight w:val="0"/>
      <w:marTop w:val="0"/>
      <w:marBottom w:val="0"/>
      <w:divBdr>
        <w:top w:val="none" w:sz="0" w:space="0" w:color="auto"/>
        <w:left w:val="none" w:sz="0" w:space="0" w:color="auto"/>
        <w:bottom w:val="none" w:sz="0" w:space="0" w:color="auto"/>
        <w:right w:val="none" w:sz="0" w:space="0" w:color="auto"/>
      </w:divBdr>
    </w:div>
    <w:div w:id="159663075">
      <w:bodyDiv w:val="1"/>
      <w:marLeft w:val="0"/>
      <w:marRight w:val="0"/>
      <w:marTop w:val="0"/>
      <w:marBottom w:val="0"/>
      <w:divBdr>
        <w:top w:val="none" w:sz="0" w:space="0" w:color="auto"/>
        <w:left w:val="none" w:sz="0" w:space="0" w:color="auto"/>
        <w:bottom w:val="none" w:sz="0" w:space="0" w:color="auto"/>
        <w:right w:val="none" w:sz="0" w:space="0" w:color="auto"/>
      </w:divBdr>
      <w:divsChild>
        <w:div w:id="311328310">
          <w:marLeft w:val="0"/>
          <w:marRight w:val="0"/>
          <w:marTop w:val="0"/>
          <w:marBottom w:val="0"/>
          <w:divBdr>
            <w:top w:val="none" w:sz="0" w:space="0" w:color="auto"/>
            <w:left w:val="none" w:sz="0" w:space="0" w:color="auto"/>
            <w:bottom w:val="none" w:sz="0" w:space="0" w:color="auto"/>
            <w:right w:val="none" w:sz="0" w:space="0" w:color="auto"/>
          </w:divBdr>
        </w:div>
      </w:divsChild>
    </w:div>
    <w:div w:id="159737574">
      <w:bodyDiv w:val="1"/>
      <w:marLeft w:val="0"/>
      <w:marRight w:val="0"/>
      <w:marTop w:val="0"/>
      <w:marBottom w:val="0"/>
      <w:divBdr>
        <w:top w:val="none" w:sz="0" w:space="0" w:color="auto"/>
        <w:left w:val="none" w:sz="0" w:space="0" w:color="auto"/>
        <w:bottom w:val="none" w:sz="0" w:space="0" w:color="auto"/>
        <w:right w:val="none" w:sz="0" w:space="0" w:color="auto"/>
      </w:divBdr>
    </w:div>
    <w:div w:id="159737910">
      <w:bodyDiv w:val="1"/>
      <w:marLeft w:val="0"/>
      <w:marRight w:val="0"/>
      <w:marTop w:val="0"/>
      <w:marBottom w:val="0"/>
      <w:divBdr>
        <w:top w:val="none" w:sz="0" w:space="0" w:color="auto"/>
        <w:left w:val="none" w:sz="0" w:space="0" w:color="auto"/>
        <w:bottom w:val="none" w:sz="0" w:space="0" w:color="auto"/>
        <w:right w:val="none" w:sz="0" w:space="0" w:color="auto"/>
      </w:divBdr>
    </w:div>
    <w:div w:id="159781216">
      <w:bodyDiv w:val="1"/>
      <w:marLeft w:val="0"/>
      <w:marRight w:val="0"/>
      <w:marTop w:val="0"/>
      <w:marBottom w:val="0"/>
      <w:divBdr>
        <w:top w:val="none" w:sz="0" w:space="0" w:color="auto"/>
        <w:left w:val="none" w:sz="0" w:space="0" w:color="auto"/>
        <w:bottom w:val="none" w:sz="0" w:space="0" w:color="auto"/>
        <w:right w:val="none" w:sz="0" w:space="0" w:color="auto"/>
      </w:divBdr>
    </w:div>
    <w:div w:id="159807765">
      <w:bodyDiv w:val="1"/>
      <w:marLeft w:val="0"/>
      <w:marRight w:val="0"/>
      <w:marTop w:val="0"/>
      <w:marBottom w:val="0"/>
      <w:divBdr>
        <w:top w:val="none" w:sz="0" w:space="0" w:color="auto"/>
        <w:left w:val="none" w:sz="0" w:space="0" w:color="auto"/>
        <w:bottom w:val="none" w:sz="0" w:space="0" w:color="auto"/>
        <w:right w:val="none" w:sz="0" w:space="0" w:color="auto"/>
      </w:divBdr>
    </w:div>
    <w:div w:id="159925833">
      <w:bodyDiv w:val="1"/>
      <w:marLeft w:val="0"/>
      <w:marRight w:val="0"/>
      <w:marTop w:val="0"/>
      <w:marBottom w:val="0"/>
      <w:divBdr>
        <w:top w:val="none" w:sz="0" w:space="0" w:color="auto"/>
        <w:left w:val="none" w:sz="0" w:space="0" w:color="auto"/>
        <w:bottom w:val="none" w:sz="0" w:space="0" w:color="auto"/>
        <w:right w:val="none" w:sz="0" w:space="0" w:color="auto"/>
      </w:divBdr>
    </w:div>
    <w:div w:id="160048493">
      <w:bodyDiv w:val="1"/>
      <w:marLeft w:val="0"/>
      <w:marRight w:val="0"/>
      <w:marTop w:val="0"/>
      <w:marBottom w:val="0"/>
      <w:divBdr>
        <w:top w:val="none" w:sz="0" w:space="0" w:color="auto"/>
        <w:left w:val="none" w:sz="0" w:space="0" w:color="auto"/>
        <w:bottom w:val="none" w:sz="0" w:space="0" w:color="auto"/>
        <w:right w:val="none" w:sz="0" w:space="0" w:color="auto"/>
      </w:divBdr>
    </w:div>
    <w:div w:id="160053078">
      <w:bodyDiv w:val="1"/>
      <w:marLeft w:val="0"/>
      <w:marRight w:val="0"/>
      <w:marTop w:val="0"/>
      <w:marBottom w:val="0"/>
      <w:divBdr>
        <w:top w:val="none" w:sz="0" w:space="0" w:color="auto"/>
        <w:left w:val="none" w:sz="0" w:space="0" w:color="auto"/>
        <w:bottom w:val="none" w:sz="0" w:space="0" w:color="auto"/>
        <w:right w:val="none" w:sz="0" w:space="0" w:color="auto"/>
      </w:divBdr>
    </w:div>
    <w:div w:id="160706113">
      <w:bodyDiv w:val="1"/>
      <w:marLeft w:val="0"/>
      <w:marRight w:val="0"/>
      <w:marTop w:val="0"/>
      <w:marBottom w:val="0"/>
      <w:divBdr>
        <w:top w:val="none" w:sz="0" w:space="0" w:color="auto"/>
        <w:left w:val="none" w:sz="0" w:space="0" w:color="auto"/>
        <w:bottom w:val="none" w:sz="0" w:space="0" w:color="auto"/>
        <w:right w:val="none" w:sz="0" w:space="0" w:color="auto"/>
      </w:divBdr>
    </w:div>
    <w:div w:id="160850403">
      <w:bodyDiv w:val="1"/>
      <w:marLeft w:val="0"/>
      <w:marRight w:val="0"/>
      <w:marTop w:val="0"/>
      <w:marBottom w:val="0"/>
      <w:divBdr>
        <w:top w:val="none" w:sz="0" w:space="0" w:color="auto"/>
        <w:left w:val="none" w:sz="0" w:space="0" w:color="auto"/>
        <w:bottom w:val="none" w:sz="0" w:space="0" w:color="auto"/>
        <w:right w:val="none" w:sz="0" w:space="0" w:color="auto"/>
      </w:divBdr>
    </w:div>
    <w:div w:id="161165089">
      <w:bodyDiv w:val="1"/>
      <w:marLeft w:val="0"/>
      <w:marRight w:val="0"/>
      <w:marTop w:val="0"/>
      <w:marBottom w:val="0"/>
      <w:divBdr>
        <w:top w:val="none" w:sz="0" w:space="0" w:color="auto"/>
        <w:left w:val="none" w:sz="0" w:space="0" w:color="auto"/>
        <w:bottom w:val="none" w:sz="0" w:space="0" w:color="auto"/>
        <w:right w:val="none" w:sz="0" w:space="0" w:color="auto"/>
      </w:divBdr>
      <w:divsChild>
        <w:div w:id="654380917">
          <w:marLeft w:val="0"/>
          <w:marRight w:val="0"/>
          <w:marTop w:val="0"/>
          <w:marBottom w:val="0"/>
          <w:divBdr>
            <w:top w:val="none" w:sz="0" w:space="0" w:color="auto"/>
            <w:left w:val="none" w:sz="0" w:space="0" w:color="auto"/>
            <w:bottom w:val="none" w:sz="0" w:space="0" w:color="auto"/>
            <w:right w:val="none" w:sz="0" w:space="0" w:color="auto"/>
          </w:divBdr>
        </w:div>
      </w:divsChild>
    </w:div>
    <w:div w:id="161238505">
      <w:bodyDiv w:val="1"/>
      <w:marLeft w:val="0"/>
      <w:marRight w:val="0"/>
      <w:marTop w:val="0"/>
      <w:marBottom w:val="0"/>
      <w:divBdr>
        <w:top w:val="none" w:sz="0" w:space="0" w:color="auto"/>
        <w:left w:val="none" w:sz="0" w:space="0" w:color="auto"/>
        <w:bottom w:val="none" w:sz="0" w:space="0" w:color="auto"/>
        <w:right w:val="none" w:sz="0" w:space="0" w:color="auto"/>
      </w:divBdr>
    </w:div>
    <w:div w:id="161509209">
      <w:bodyDiv w:val="1"/>
      <w:marLeft w:val="0"/>
      <w:marRight w:val="0"/>
      <w:marTop w:val="0"/>
      <w:marBottom w:val="0"/>
      <w:divBdr>
        <w:top w:val="none" w:sz="0" w:space="0" w:color="auto"/>
        <w:left w:val="none" w:sz="0" w:space="0" w:color="auto"/>
        <w:bottom w:val="none" w:sz="0" w:space="0" w:color="auto"/>
        <w:right w:val="none" w:sz="0" w:space="0" w:color="auto"/>
      </w:divBdr>
    </w:div>
    <w:div w:id="161625950">
      <w:bodyDiv w:val="1"/>
      <w:marLeft w:val="0"/>
      <w:marRight w:val="0"/>
      <w:marTop w:val="0"/>
      <w:marBottom w:val="0"/>
      <w:divBdr>
        <w:top w:val="none" w:sz="0" w:space="0" w:color="auto"/>
        <w:left w:val="none" w:sz="0" w:space="0" w:color="auto"/>
        <w:bottom w:val="none" w:sz="0" w:space="0" w:color="auto"/>
        <w:right w:val="none" w:sz="0" w:space="0" w:color="auto"/>
      </w:divBdr>
      <w:divsChild>
        <w:div w:id="958300119">
          <w:marLeft w:val="0"/>
          <w:marRight w:val="0"/>
          <w:marTop w:val="0"/>
          <w:marBottom w:val="0"/>
          <w:divBdr>
            <w:top w:val="none" w:sz="0" w:space="0" w:color="auto"/>
            <w:left w:val="none" w:sz="0" w:space="0" w:color="auto"/>
            <w:bottom w:val="none" w:sz="0" w:space="0" w:color="auto"/>
            <w:right w:val="none" w:sz="0" w:space="0" w:color="auto"/>
          </w:divBdr>
        </w:div>
      </w:divsChild>
    </w:div>
    <w:div w:id="162015358">
      <w:bodyDiv w:val="1"/>
      <w:marLeft w:val="0"/>
      <w:marRight w:val="0"/>
      <w:marTop w:val="0"/>
      <w:marBottom w:val="0"/>
      <w:divBdr>
        <w:top w:val="none" w:sz="0" w:space="0" w:color="auto"/>
        <w:left w:val="none" w:sz="0" w:space="0" w:color="auto"/>
        <w:bottom w:val="none" w:sz="0" w:space="0" w:color="auto"/>
        <w:right w:val="none" w:sz="0" w:space="0" w:color="auto"/>
      </w:divBdr>
      <w:divsChild>
        <w:div w:id="1375614706">
          <w:marLeft w:val="0"/>
          <w:marRight w:val="0"/>
          <w:marTop w:val="0"/>
          <w:marBottom w:val="0"/>
          <w:divBdr>
            <w:top w:val="none" w:sz="0" w:space="0" w:color="auto"/>
            <w:left w:val="none" w:sz="0" w:space="0" w:color="auto"/>
            <w:bottom w:val="none" w:sz="0" w:space="0" w:color="auto"/>
            <w:right w:val="none" w:sz="0" w:space="0" w:color="auto"/>
          </w:divBdr>
        </w:div>
      </w:divsChild>
    </w:div>
    <w:div w:id="162279831">
      <w:bodyDiv w:val="1"/>
      <w:marLeft w:val="0"/>
      <w:marRight w:val="0"/>
      <w:marTop w:val="0"/>
      <w:marBottom w:val="0"/>
      <w:divBdr>
        <w:top w:val="none" w:sz="0" w:space="0" w:color="auto"/>
        <w:left w:val="none" w:sz="0" w:space="0" w:color="auto"/>
        <w:bottom w:val="none" w:sz="0" w:space="0" w:color="auto"/>
        <w:right w:val="none" w:sz="0" w:space="0" w:color="auto"/>
      </w:divBdr>
    </w:div>
    <w:div w:id="162357159">
      <w:bodyDiv w:val="1"/>
      <w:marLeft w:val="0"/>
      <w:marRight w:val="0"/>
      <w:marTop w:val="0"/>
      <w:marBottom w:val="0"/>
      <w:divBdr>
        <w:top w:val="none" w:sz="0" w:space="0" w:color="auto"/>
        <w:left w:val="none" w:sz="0" w:space="0" w:color="auto"/>
        <w:bottom w:val="none" w:sz="0" w:space="0" w:color="auto"/>
        <w:right w:val="none" w:sz="0" w:space="0" w:color="auto"/>
      </w:divBdr>
    </w:div>
    <w:div w:id="162742705">
      <w:bodyDiv w:val="1"/>
      <w:marLeft w:val="0"/>
      <w:marRight w:val="0"/>
      <w:marTop w:val="0"/>
      <w:marBottom w:val="0"/>
      <w:divBdr>
        <w:top w:val="none" w:sz="0" w:space="0" w:color="auto"/>
        <w:left w:val="none" w:sz="0" w:space="0" w:color="auto"/>
        <w:bottom w:val="none" w:sz="0" w:space="0" w:color="auto"/>
        <w:right w:val="none" w:sz="0" w:space="0" w:color="auto"/>
      </w:divBdr>
    </w:div>
    <w:div w:id="162745282">
      <w:bodyDiv w:val="1"/>
      <w:marLeft w:val="0"/>
      <w:marRight w:val="0"/>
      <w:marTop w:val="0"/>
      <w:marBottom w:val="0"/>
      <w:divBdr>
        <w:top w:val="none" w:sz="0" w:space="0" w:color="auto"/>
        <w:left w:val="none" w:sz="0" w:space="0" w:color="auto"/>
        <w:bottom w:val="none" w:sz="0" w:space="0" w:color="auto"/>
        <w:right w:val="none" w:sz="0" w:space="0" w:color="auto"/>
      </w:divBdr>
      <w:divsChild>
        <w:div w:id="1971594823">
          <w:marLeft w:val="0"/>
          <w:marRight w:val="0"/>
          <w:marTop w:val="0"/>
          <w:marBottom w:val="0"/>
          <w:divBdr>
            <w:top w:val="none" w:sz="0" w:space="0" w:color="auto"/>
            <w:left w:val="none" w:sz="0" w:space="0" w:color="auto"/>
            <w:bottom w:val="none" w:sz="0" w:space="0" w:color="auto"/>
            <w:right w:val="none" w:sz="0" w:space="0" w:color="auto"/>
          </w:divBdr>
        </w:div>
      </w:divsChild>
    </w:div>
    <w:div w:id="163013922">
      <w:bodyDiv w:val="1"/>
      <w:marLeft w:val="0"/>
      <w:marRight w:val="0"/>
      <w:marTop w:val="0"/>
      <w:marBottom w:val="0"/>
      <w:divBdr>
        <w:top w:val="none" w:sz="0" w:space="0" w:color="auto"/>
        <w:left w:val="none" w:sz="0" w:space="0" w:color="auto"/>
        <w:bottom w:val="none" w:sz="0" w:space="0" w:color="auto"/>
        <w:right w:val="none" w:sz="0" w:space="0" w:color="auto"/>
      </w:divBdr>
    </w:div>
    <w:div w:id="163983451">
      <w:bodyDiv w:val="1"/>
      <w:marLeft w:val="0"/>
      <w:marRight w:val="0"/>
      <w:marTop w:val="0"/>
      <w:marBottom w:val="0"/>
      <w:divBdr>
        <w:top w:val="none" w:sz="0" w:space="0" w:color="auto"/>
        <w:left w:val="none" w:sz="0" w:space="0" w:color="auto"/>
        <w:bottom w:val="none" w:sz="0" w:space="0" w:color="auto"/>
        <w:right w:val="none" w:sz="0" w:space="0" w:color="auto"/>
      </w:divBdr>
    </w:div>
    <w:div w:id="164248045">
      <w:bodyDiv w:val="1"/>
      <w:marLeft w:val="0"/>
      <w:marRight w:val="0"/>
      <w:marTop w:val="0"/>
      <w:marBottom w:val="0"/>
      <w:divBdr>
        <w:top w:val="none" w:sz="0" w:space="0" w:color="auto"/>
        <w:left w:val="none" w:sz="0" w:space="0" w:color="auto"/>
        <w:bottom w:val="none" w:sz="0" w:space="0" w:color="auto"/>
        <w:right w:val="none" w:sz="0" w:space="0" w:color="auto"/>
      </w:divBdr>
    </w:div>
    <w:div w:id="164709908">
      <w:bodyDiv w:val="1"/>
      <w:marLeft w:val="0"/>
      <w:marRight w:val="0"/>
      <w:marTop w:val="0"/>
      <w:marBottom w:val="0"/>
      <w:divBdr>
        <w:top w:val="none" w:sz="0" w:space="0" w:color="auto"/>
        <w:left w:val="none" w:sz="0" w:space="0" w:color="auto"/>
        <w:bottom w:val="none" w:sz="0" w:space="0" w:color="auto"/>
        <w:right w:val="none" w:sz="0" w:space="0" w:color="auto"/>
      </w:divBdr>
    </w:div>
    <w:div w:id="165025386">
      <w:bodyDiv w:val="1"/>
      <w:marLeft w:val="0"/>
      <w:marRight w:val="0"/>
      <w:marTop w:val="0"/>
      <w:marBottom w:val="0"/>
      <w:divBdr>
        <w:top w:val="none" w:sz="0" w:space="0" w:color="auto"/>
        <w:left w:val="none" w:sz="0" w:space="0" w:color="auto"/>
        <w:bottom w:val="none" w:sz="0" w:space="0" w:color="auto"/>
        <w:right w:val="none" w:sz="0" w:space="0" w:color="auto"/>
      </w:divBdr>
      <w:divsChild>
        <w:div w:id="1754277717">
          <w:marLeft w:val="0"/>
          <w:marRight w:val="0"/>
          <w:marTop w:val="0"/>
          <w:marBottom w:val="0"/>
          <w:divBdr>
            <w:top w:val="none" w:sz="0" w:space="0" w:color="auto"/>
            <w:left w:val="none" w:sz="0" w:space="0" w:color="auto"/>
            <w:bottom w:val="none" w:sz="0" w:space="0" w:color="auto"/>
            <w:right w:val="none" w:sz="0" w:space="0" w:color="auto"/>
          </w:divBdr>
        </w:div>
      </w:divsChild>
    </w:div>
    <w:div w:id="165559603">
      <w:bodyDiv w:val="1"/>
      <w:marLeft w:val="0"/>
      <w:marRight w:val="0"/>
      <w:marTop w:val="0"/>
      <w:marBottom w:val="0"/>
      <w:divBdr>
        <w:top w:val="none" w:sz="0" w:space="0" w:color="auto"/>
        <w:left w:val="none" w:sz="0" w:space="0" w:color="auto"/>
        <w:bottom w:val="none" w:sz="0" w:space="0" w:color="auto"/>
        <w:right w:val="none" w:sz="0" w:space="0" w:color="auto"/>
      </w:divBdr>
    </w:div>
    <w:div w:id="165636193">
      <w:bodyDiv w:val="1"/>
      <w:marLeft w:val="0"/>
      <w:marRight w:val="0"/>
      <w:marTop w:val="0"/>
      <w:marBottom w:val="0"/>
      <w:divBdr>
        <w:top w:val="none" w:sz="0" w:space="0" w:color="auto"/>
        <w:left w:val="none" w:sz="0" w:space="0" w:color="auto"/>
        <w:bottom w:val="none" w:sz="0" w:space="0" w:color="auto"/>
        <w:right w:val="none" w:sz="0" w:space="0" w:color="auto"/>
      </w:divBdr>
    </w:div>
    <w:div w:id="166095018">
      <w:bodyDiv w:val="1"/>
      <w:marLeft w:val="0"/>
      <w:marRight w:val="0"/>
      <w:marTop w:val="0"/>
      <w:marBottom w:val="0"/>
      <w:divBdr>
        <w:top w:val="none" w:sz="0" w:space="0" w:color="auto"/>
        <w:left w:val="none" w:sz="0" w:space="0" w:color="auto"/>
        <w:bottom w:val="none" w:sz="0" w:space="0" w:color="auto"/>
        <w:right w:val="none" w:sz="0" w:space="0" w:color="auto"/>
      </w:divBdr>
    </w:div>
    <w:div w:id="166288557">
      <w:bodyDiv w:val="1"/>
      <w:marLeft w:val="0"/>
      <w:marRight w:val="0"/>
      <w:marTop w:val="0"/>
      <w:marBottom w:val="0"/>
      <w:divBdr>
        <w:top w:val="none" w:sz="0" w:space="0" w:color="auto"/>
        <w:left w:val="none" w:sz="0" w:space="0" w:color="auto"/>
        <w:bottom w:val="none" w:sz="0" w:space="0" w:color="auto"/>
        <w:right w:val="none" w:sz="0" w:space="0" w:color="auto"/>
      </w:divBdr>
    </w:div>
    <w:div w:id="167017640">
      <w:bodyDiv w:val="1"/>
      <w:marLeft w:val="0"/>
      <w:marRight w:val="0"/>
      <w:marTop w:val="0"/>
      <w:marBottom w:val="0"/>
      <w:divBdr>
        <w:top w:val="none" w:sz="0" w:space="0" w:color="auto"/>
        <w:left w:val="none" w:sz="0" w:space="0" w:color="auto"/>
        <w:bottom w:val="none" w:sz="0" w:space="0" w:color="auto"/>
        <w:right w:val="none" w:sz="0" w:space="0" w:color="auto"/>
      </w:divBdr>
    </w:div>
    <w:div w:id="167134937">
      <w:bodyDiv w:val="1"/>
      <w:marLeft w:val="0"/>
      <w:marRight w:val="0"/>
      <w:marTop w:val="0"/>
      <w:marBottom w:val="0"/>
      <w:divBdr>
        <w:top w:val="none" w:sz="0" w:space="0" w:color="auto"/>
        <w:left w:val="none" w:sz="0" w:space="0" w:color="auto"/>
        <w:bottom w:val="none" w:sz="0" w:space="0" w:color="auto"/>
        <w:right w:val="none" w:sz="0" w:space="0" w:color="auto"/>
      </w:divBdr>
    </w:div>
    <w:div w:id="167135959">
      <w:bodyDiv w:val="1"/>
      <w:marLeft w:val="0"/>
      <w:marRight w:val="0"/>
      <w:marTop w:val="0"/>
      <w:marBottom w:val="0"/>
      <w:divBdr>
        <w:top w:val="none" w:sz="0" w:space="0" w:color="auto"/>
        <w:left w:val="none" w:sz="0" w:space="0" w:color="auto"/>
        <w:bottom w:val="none" w:sz="0" w:space="0" w:color="auto"/>
        <w:right w:val="none" w:sz="0" w:space="0" w:color="auto"/>
      </w:divBdr>
      <w:divsChild>
        <w:div w:id="873692806">
          <w:marLeft w:val="0"/>
          <w:marRight w:val="0"/>
          <w:marTop w:val="0"/>
          <w:marBottom w:val="0"/>
          <w:divBdr>
            <w:top w:val="none" w:sz="0" w:space="0" w:color="auto"/>
            <w:left w:val="none" w:sz="0" w:space="0" w:color="auto"/>
            <w:bottom w:val="none" w:sz="0" w:space="0" w:color="auto"/>
            <w:right w:val="none" w:sz="0" w:space="0" w:color="auto"/>
          </w:divBdr>
        </w:div>
      </w:divsChild>
    </w:div>
    <w:div w:id="167136722">
      <w:bodyDiv w:val="1"/>
      <w:marLeft w:val="0"/>
      <w:marRight w:val="0"/>
      <w:marTop w:val="0"/>
      <w:marBottom w:val="0"/>
      <w:divBdr>
        <w:top w:val="none" w:sz="0" w:space="0" w:color="auto"/>
        <w:left w:val="none" w:sz="0" w:space="0" w:color="auto"/>
        <w:bottom w:val="none" w:sz="0" w:space="0" w:color="auto"/>
        <w:right w:val="none" w:sz="0" w:space="0" w:color="auto"/>
      </w:divBdr>
    </w:div>
    <w:div w:id="167446045">
      <w:bodyDiv w:val="1"/>
      <w:marLeft w:val="0"/>
      <w:marRight w:val="0"/>
      <w:marTop w:val="0"/>
      <w:marBottom w:val="0"/>
      <w:divBdr>
        <w:top w:val="none" w:sz="0" w:space="0" w:color="auto"/>
        <w:left w:val="none" w:sz="0" w:space="0" w:color="auto"/>
        <w:bottom w:val="none" w:sz="0" w:space="0" w:color="auto"/>
        <w:right w:val="none" w:sz="0" w:space="0" w:color="auto"/>
      </w:divBdr>
    </w:div>
    <w:div w:id="167913115">
      <w:bodyDiv w:val="1"/>
      <w:marLeft w:val="0"/>
      <w:marRight w:val="0"/>
      <w:marTop w:val="0"/>
      <w:marBottom w:val="0"/>
      <w:divBdr>
        <w:top w:val="none" w:sz="0" w:space="0" w:color="auto"/>
        <w:left w:val="none" w:sz="0" w:space="0" w:color="auto"/>
        <w:bottom w:val="none" w:sz="0" w:space="0" w:color="auto"/>
        <w:right w:val="none" w:sz="0" w:space="0" w:color="auto"/>
      </w:divBdr>
    </w:div>
    <w:div w:id="168060313">
      <w:bodyDiv w:val="1"/>
      <w:marLeft w:val="0"/>
      <w:marRight w:val="0"/>
      <w:marTop w:val="0"/>
      <w:marBottom w:val="0"/>
      <w:divBdr>
        <w:top w:val="none" w:sz="0" w:space="0" w:color="auto"/>
        <w:left w:val="none" w:sz="0" w:space="0" w:color="auto"/>
        <w:bottom w:val="none" w:sz="0" w:space="0" w:color="auto"/>
        <w:right w:val="none" w:sz="0" w:space="0" w:color="auto"/>
      </w:divBdr>
    </w:div>
    <w:div w:id="168715891">
      <w:bodyDiv w:val="1"/>
      <w:marLeft w:val="0"/>
      <w:marRight w:val="0"/>
      <w:marTop w:val="0"/>
      <w:marBottom w:val="0"/>
      <w:divBdr>
        <w:top w:val="none" w:sz="0" w:space="0" w:color="auto"/>
        <w:left w:val="none" w:sz="0" w:space="0" w:color="auto"/>
        <w:bottom w:val="none" w:sz="0" w:space="0" w:color="auto"/>
        <w:right w:val="none" w:sz="0" w:space="0" w:color="auto"/>
      </w:divBdr>
    </w:div>
    <w:div w:id="168763027">
      <w:bodyDiv w:val="1"/>
      <w:marLeft w:val="0"/>
      <w:marRight w:val="0"/>
      <w:marTop w:val="0"/>
      <w:marBottom w:val="0"/>
      <w:divBdr>
        <w:top w:val="none" w:sz="0" w:space="0" w:color="auto"/>
        <w:left w:val="none" w:sz="0" w:space="0" w:color="auto"/>
        <w:bottom w:val="none" w:sz="0" w:space="0" w:color="auto"/>
        <w:right w:val="none" w:sz="0" w:space="0" w:color="auto"/>
      </w:divBdr>
    </w:div>
    <w:div w:id="168911544">
      <w:bodyDiv w:val="1"/>
      <w:marLeft w:val="0"/>
      <w:marRight w:val="0"/>
      <w:marTop w:val="0"/>
      <w:marBottom w:val="0"/>
      <w:divBdr>
        <w:top w:val="none" w:sz="0" w:space="0" w:color="auto"/>
        <w:left w:val="none" w:sz="0" w:space="0" w:color="auto"/>
        <w:bottom w:val="none" w:sz="0" w:space="0" w:color="auto"/>
        <w:right w:val="none" w:sz="0" w:space="0" w:color="auto"/>
      </w:divBdr>
    </w:div>
    <w:div w:id="168913499">
      <w:bodyDiv w:val="1"/>
      <w:marLeft w:val="0"/>
      <w:marRight w:val="0"/>
      <w:marTop w:val="0"/>
      <w:marBottom w:val="0"/>
      <w:divBdr>
        <w:top w:val="none" w:sz="0" w:space="0" w:color="auto"/>
        <w:left w:val="none" w:sz="0" w:space="0" w:color="auto"/>
        <w:bottom w:val="none" w:sz="0" w:space="0" w:color="auto"/>
        <w:right w:val="none" w:sz="0" w:space="0" w:color="auto"/>
      </w:divBdr>
    </w:div>
    <w:div w:id="169031069">
      <w:bodyDiv w:val="1"/>
      <w:marLeft w:val="0"/>
      <w:marRight w:val="0"/>
      <w:marTop w:val="0"/>
      <w:marBottom w:val="0"/>
      <w:divBdr>
        <w:top w:val="none" w:sz="0" w:space="0" w:color="auto"/>
        <w:left w:val="none" w:sz="0" w:space="0" w:color="auto"/>
        <w:bottom w:val="none" w:sz="0" w:space="0" w:color="auto"/>
        <w:right w:val="none" w:sz="0" w:space="0" w:color="auto"/>
      </w:divBdr>
    </w:div>
    <w:div w:id="169494506">
      <w:bodyDiv w:val="1"/>
      <w:marLeft w:val="0"/>
      <w:marRight w:val="0"/>
      <w:marTop w:val="0"/>
      <w:marBottom w:val="0"/>
      <w:divBdr>
        <w:top w:val="none" w:sz="0" w:space="0" w:color="auto"/>
        <w:left w:val="none" w:sz="0" w:space="0" w:color="auto"/>
        <w:bottom w:val="none" w:sz="0" w:space="0" w:color="auto"/>
        <w:right w:val="none" w:sz="0" w:space="0" w:color="auto"/>
      </w:divBdr>
      <w:divsChild>
        <w:div w:id="1828671817">
          <w:marLeft w:val="0"/>
          <w:marRight w:val="0"/>
          <w:marTop w:val="0"/>
          <w:marBottom w:val="0"/>
          <w:divBdr>
            <w:top w:val="none" w:sz="0" w:space="0" w:color="auto"/>
            <w:left w:val="none" w:sz="0" w:space="0" w:color="auto"/>
            <w:bottom w:val="none" w:sz="0" w:space="0" w:color="auto"/>
            <w:right w:val="none" w:sz="0" w:space="0" w:color="auto"/>
          </w:divBdr>
        </w:div>
      </w:divsChild>
    </w:div>
    <w:div w:id="169570877">
      <w:bodyDiv w:val="1"/>
      <w:marLeft w:val="0"/>
      <w:marRight w:val="0"/>
      <w:marTop w:val="0"/>
      <w:marBottom w:val="0"/>
      <w:divBdr>
        <w:top w:val="none" w:sz="0" w:space="0" w:color="auto"/>
        <w:left w:val="none" w:sz="0" w:space="0" w:color="auto"/>
        <w:bottom w:val="none" w:sz="0" w:space="0" w:color="auto"/>
        <w:right w:val="none" w:sz="0" w:space="0" w:color="auto"/>
      </w:divBdr>
    </w:div>
    <w:div w:id="169683689">
      <w:bodyDiv w:val="1"/>
      <w:marLeft w:val="0"/>
      <w:marRight w:val="0"/>
      <w:marTop w:val="0"/>
      <w:marBottom w:val="0"/>
      <w:divBdr>
        <w:top w:val="none" w:sz="0" w:space="0" w:color="auto"/>
        <w:left w:val="none" w:sz="0" w:space="0" w:color="auto"/>
        <w:bottom w:val="none" w:sz="0" w:space="0" w:color="auto"/>
        <w:right w:val="none" w:sz="0" w:space="0" w:color="auto"/>
      </w:divBdr>
    </w:div>
    <w:div w:id="169760337">
      <w:bodyDiv w:val="1"/>
      <w:marLeft w:val="0"/>
      <w:marRight w:val="0"/>
      <w:marTop w:val="0"/>
      <w:marBottom w:val="0"/>
      <w:divBdr>
        <w:top w:val="none" w:sz="0" w:space="0" w:color="auto"/>
        <w:left w:val="none" w:sz="0" w:space="0" w:color="auto"/>
        <w:bottom w:val="none" w:sz="0" w:space="0" w:color="auto"/>
        <w:right w:val="none" w:sz="0" w:space="0" w:color="auto"/>
      </w:divBdr>
    </w:div>
    <w:div w:id="169833620">
      <w:bodyDiv w:val="1"/>
      <w:marLeft w:val="0"/>
      <w:marRight w:val="0"/>
      <w:marTop w:val="0"/>
      <w:marBottom w:val="0"/>
      <w:divBdr>
        <w:top w:val="none" w:sz="0" w:space="0" w:color="auto"/>
        <w:left w:val="none" w:sz="0" w:space="0" w:color="auto"/>
        <w:bottom w:val="none" w:sz="0" w:space="0" w:color="auto"/>
        <w:right w:val="none" w:sz="0" w:space="0" w:color="auto"/>
      </w:divBdr>
    </w:div>
    <w:div w:id="170030931">
      <w:bodyDiv w:val="1"/>
      <w:marLeft w:val="0"/>
      <w:marRight w:val="0"/>
      <w:marTop w:val="0"/>
      <w:marBottom w:val="0"/>
      <w:divBdr>
        <w:top w:val="none" w:sz="0" w:space="0" w:color="auto"/>
        <w:left w:val="none" w:sz="0" w:space="0" w:color="auto"/>
        <w:bottom w:val="none" w:sz="0" w:space="0" w:color="auto"/>
        <w:right w:val="none" w:sz="0" w:space="0" w:color="auto"/>
      </w:divBdr>
    </w:div>
    <w:div w:id="170263370">
      <w:bodyDiv w:val="1"/>
      <w:marLeft w:val="0"/>
      <w:marRight w:val="0"/>
      <w:marTop w:val="0"/>
      <w:marBottom w:val="0"/>
      <w:divBdr>
        <w:top w:val="none" w:sz="0" w:space="0" w:color="auto"/>
        <w:left w:val="none" w:sz="0" w:space="0" w:color="auto"/>
        <w:bottom w:val="none" w:sz="0" w:space="0" w:color="auto"/>
        <w:right w:val="none" w:sz="0" w:space="0" w:color="auto"/>
      </w:divBdr>
    </w:div>
    <w:div w:id="170292884">
      <w:bodyDiv w:val="1"/>
      <w:marLeft w:val="0"/>
      <w:marRight w:val="0"/>
      <w:marTop w:val="0"/>
      <w:marBottom w:val="0"/>
      <w:divBdr>
        <w:top w:val="none" w:sz="0" w:space="0" w:color="auto"/>
        <w:left w:val="none" w:sz="0" w:space="0" w:color="auto"/>
        <w:bottom w:val="none" w:sz="0" w:space="0" w:color="auto"/>
        <w:right w:val="none" w:sz="0" w:space="0" w:color="auto"/>
      </w:divBdr>
    </w:div>
    <w:div w:id="170341645">
      <w:bodyDiv w:val="1"/>
      <w:marLeft w:val="0"/>
      <w:marRight w:val="0"/>
      <w:marTop w:val="0"/>
      <w:marBottom w:val="0"/>
      <w:divBdr>
        <w:top w:val="none" w:sz="0" w:space="0" w:color="auto"/>
        <w:left w:val="none" w:sz="0" w:space="0" w:color="auto"/>
        <w:bottom w:val="none" w:sz="0" w:space="0" w:color="auto"/>
        <w:right w:val="none" w:sz="0" w:space="0" w:color="auto"/>
      </w:divBdr>
    </w:div>
    <w:div w:id="170486718">
      <w:bodyDiv w:val="1"/>
      <w:marLeft w:val="0"/>
      <w:marRight w:val="0"/>
      <w:marTop w:val="0"/>
      <w:marBottom w:val="0"/>
      <w:divBdr>
        <w:top w:val="none" w:sz="0" w:space="0" w:color="auto"/>
        <w:left w:val="none" w:sz="0" w:space="0" w:color="auto"/>
        <w:bottom w:val="none" w:sz="0" w:space="0" w:color="auto"/>
        <w:right w:val="none" w:sz="0" w:space="0" w:color="auto"/>
      </w:divBdr>
    </w:div>
    <w:div w:id="170609876">
      <w:bodyDiv w:val="1"/>
      <w:marLeft w:val="0"/>
      <w:marRight w:val="0"/>
      <w:marTop w:val="0"/>
      <w:marBottom w:val="0"/>
      <w:divBdr>
        <w:top w:val="none" w:sz="0" w:space="0" w:color="auto"/>
        <w:left w:val="none" w:sz="0" w:space="0" w:color="auto"/>
        <w:bottom w:val="none" w:sz="0" w:space="0" w:color="auto"/>
        <w:right w:val="none" w:sz="0" w:space="0" w:color="auto"/>
      </w:divBdr>
    </w:div>
    <w:div w:id="170683239">
      <w:bodyDiv w:val="1"/>
      <w:marLeft w:val="0"/>
      <w:marRight w:val="0"/>
      <w:marTop w:val="0"/>
      <w:marBottom w:val="0"/>
      <w:divBdr>
        <w:top w:val="none" w:sz="0" w:space="0" w:color="auto"/>
        <w:left w:val="none" w:sz="0" w:space="0" w:color="auto"/>
        <w:bottom w:val="none" w:sz="0" w:space="0" w:color="auto"/>
        <w:right w:val="none" w:sz="0" w:space="0" w:color="auto"/>
      </w:divBdr>
    </w:div>
    <w:div w:id="170990423">
      <w:bodyDiv w:val="1"/>
      <w:marLeft w:val="0"/>
      <w:marRight w:val="0"/>
      <w:marTop w:val="0"/>
      <w:marBottom w:val="0"/>
      <w:divBdr>
        <w:top w:val="none" w:sz="0" w:space="0" w:color="auto"/>
        <w:left w:val="none" w:sz="0" w:space="0" w:color="auto"/>
        <w:bottom w:val="none" w:sz="0" w:space="0" w:color="auto"/>
        <w:right w:val="none" w:sz="0" w:space="0" w:color="auto"/>
      </w:divBdr>
    </w:div>
    <w:div w:id="171190058">
      <w:bodyDiv w:val="1"/>
      <w:marLeft w:val="0"/>
      <w:marRight w:val="0"/>
      <w:marTop w:val="0"/>
      <w:marBottom w:val="0"/>
      <w:divBdr>
        <w:top w:val="none" w:sz="0" w:space="0" w:color="auto"/>
        <w:left w:val="none" w:sz="0" w:space="0" w:color="auto"/>
        <w:bottom w:val="none" w:sz="0" w:space="0" w:color="auto"/>
        <w:right w:val="none" w:sz="0" w:space="0" w:color="auto"/>
      </w:divBdr>
      <w:divsChild>
        <w:div w:id="2088571352">
          <w:marLeft w:val="0"/>
          <w:marRight w:val="0"/>
          <w:marTop w:val="0"/>
          <w:marBottom w:val="0"/>
          <w:divBdr>
            <w:top w:val="none" w:sz="0" w:space="0" w:color="auto"/>
            <w:left w:val="none" w:sz="0" w:space="0" w:color="auto"/>
            <w:bottom w:val="none" w:sz="0" w:space="0" w:color="auto"/>
            <w:right w:val="none" w:sz="0" w:space="0" w:color="auto"/>
          </w:divBdr>
        </w:div>
      </w:divsChild>
    </w:div>
    <w:div w:id="171380786">
      <w:bodyDiv w:val="1"/>
      <w:marLeft w:val="0"/>
      <w:marRight w:val="0"/>
      <w:marTop w:val="0"/>
      <w:marBottom w:val="0"/>
      <w:divBdr>
        <w:top w:val="none" w:sz="0" w:space="0" w:color="auto"/>
        <w:left w:val="none" w:sz="0" w:space="0" w:color="auto"/>
        <w:bottom w:val="none" w:sz="0" w:space="0" w:color="auto"/>
        <w:right w:val="none" w:sz="0" w:space="0" w:color="auto"/>
      </w:divBdr>
    </w:div>
    <w:div w:id="171457352">
      <w:bodyDiv w:val="1"/>
      <w:marLeft w:val="0"/>
      <w:marRight w:val="0"/>
      <w:marTop w:val="0"/>
      <w:marBottom w:val="0"/>
      <w:divBdr>
        <w:top w:val="none" w:sz="0" w:space="0" w:color="auto"/>
        <w:left w:val="none" w:sz="0" w:space="0" w:color="auto"/>
        <w:bottom w:val="none" w:sz="0" w:space="0" w:color="auto"/>
        <w:right w:val="none" w:sz="0" w:space="0" w:color="auto"/>
      </w:divBdr>
      <w:divsChild>
        <w:div w:id="1408726615">
          <w:marLeft w:val="0"/>
          <w:marRight w:val="0"/>
          <w:marTop w:val="0"/>
          <w:marBottom w:val="0"/>
          <w:divBdr>
            <w:top w:val="none" w:sz="0" w:space="0" w:color="auto"/>
            <w:left w:val="none" w:sz="0" w:space="0" w:color="auto"/>
            <w:bottom w:val="none" w:sz="0" w:space="0" w:color="auto"/>
            <w:right w:val="none" w:sz="0" w:space="0" w:color="auto"/>
          </w:divBdr>
        </w:div>
      </w:divsChild>
    </w:div>
    <w:div w:id="171648561">
      <w:bodyDiv w:val="1"/>
      <w:marLeft w:val="0"/>
      <w:marRight w:val="0"/>
      <w:marTop w:val="0"/>
      <w:marBottom w:val="0"/>
      <w:divBdr>
        <w:top w:val="none" w:sz="0" w:space="0" w:color="auto"/>
        <w:left w:val="none" w:sz="0" w:space="0" w:color="auto"/>
        <w:bottom w:val="none" w:sz="0" w:space="0" w:color="auto"/>
        <w:right w:val="none" w:sz="0" w:space="0" w:color="auto"/>
      </w:divBdr>
    </w:div>
    <w:div w:id="171725567">
      <w:bodyDiv w:val="1"/>
      <w:marLeft w:val="0"/>
      <w:marRight w:val="0"/>
      <w:marTop w:val="0"/>
      <w:marBottom w:val="0"/>
      <w:divBdr>
        <w:top w:val="none" w:sz="0" w:space="0" w:color="auto"/>
        <w:left w:val="none" w:sz="0" w:space="0" w:color="auto"/>
        <w:bottom w:val="none" w:sz="0" w:space="0" w:color="auto"/>
        <w:right w:val="none" w:sz="0" w:space="0" w:color="auto"/>
      </w:divBdr>
    </w:div>
    <w:div w:id="171845254">
      <w:bodyDiv w:val="1"/>
      <w:marLeft w:val="0"/>
      <w:marRight w:val="0"/>
      <w:marTop w:val="0"/>
      <w:marBottom w:val="0"/>
      <w:divBdr>
        <w:top w:val="none" w:sz="0" w:space="0" w:color="auto"/>
        <w:left w:val="none" w:sz="0" w:space="0" w:color="auto"/>
        <w:bottom w:val="none" w:sz="0" w:space="0" w:color="auto"/>
        <w:right w:val="none" w:sz="0" w:space="0" w:color="auto"/>
      </w:divBdr>
    </w:div>
    <w:div w:id="171846296">
      <w:bodyDiv w:val="1"/>
      <w:marLeft w:val="0"/>
      <w:marRight w:val="0"/>
      <w:marTop w:val="0"/>
      <w:marBottom w:val="0"/>
      <w:divBdr>
        <w:top w:val="none" w:sz="0" w:space="0" w:color="auto"/>
        <w:left w:val="none" w:sz="0" w:space="0" w:color="auto"/>
        <w:bottom w:val="none" w:sz="0" w:space="0" w:color="auto"/>
        <w:right w:val="none" w:sz="0" w:space="0" w:color="auto"/>
      </w:divBdr>
      <w:divsChild>
        <w:div w:id="1195078214">
          <w:marLeft w:val="0"/>
          <w:marRight w:val="0"/>
          <w:marTop w:val="0"/>
          <w:marBottom w:val="0"/>
          <w:divBdr>
            <w:top w:val="none" w:sz="0" w:space="0" w:color="auto"/>
            <w:left w:val="none" w:sz="0" w:space="0" w:color="auto"/>
            <w:bottom w:val="none" w:sz="0" w:space="0" w:color="auto"/>
            <w:right w:val="none" w:sz="0" w:space="0" w:color="auto"/>
          </w:divBdr>
        </w:div>
      </w:divsChild>
    </w:div>
    <w:div w:id="171920384">
      <w:bodyDiv w:val="1"/>
      <w:marLeft w:val="0"/>
      <w:marRight w:val="0"/>
      <w:marTop w:val="0"/>
      <w:marBottom w:val="0"/>
      <w:divBdr>
        <w:top w:val="none" w:sz="0" w:space="0" w:color="auto"/>
        <w:left w:val="none" w:sz="0" w:space="0" w:color="auto"/>
        <w:bottom w:val="none" w:sz="0" w:space="0" w:color="auto"/>
        <w:right w:val="none" w:sz="0" w:space="0" w:color="auto"/>
      </w:divBdr>
    </w:div>
    <w:div w:id="171988883">
      <w:bodyDiv w:val="1"/>
      <w:marLeft w:val="0"/>
      <w:marRight w:val="0"/>
      <w:marTop w:val="0"/>
      <w:marBottom w:val="0"/>
      <w:divBdr>
        <w:top w:val="none" w:sz="0" w:space="0" w:color="auto"/>
        <w:left w:val="none" w:sz="0" w:space="0" w:color="auto"/>
        <w:bottom w:val="none" w:sz="0" w:space="0" w:color="auto"/>
        <w:right w:val="none" w:sz="0" w:space="0" w:color="auto"/>
      </w:divBdr>
    </w:div>
    <w:div w:id="171992403">
      <w:bodyDiv w:val="1"/>
      <w:marLeft w:val="0"/>
      <w:marRight w:val="0"/>
      <w:marTop w:val="0"/>
      <w:marBottom w:val="0"/>
      <w:divBdr>
        <w:top w:val="none" w:sz="0" w:space="0" w:color="auto"/>
        <w:left w:val="none" w:sz="0" w:space="0" w:color="auto"/>
        <w:bottom w:val="none" w:sz="0" w:space="0" w:color="auto"/>
        <w:right w:val="none" w:sz="0" w:space="0" w:color="auto"/>
      </w:divBdr>
    </w:div>
    <w:div w:id="172040628">
      <w:bodyDiv w:val="1"/>
      <w:marLeft w:val="0"/>
      <w:marRight w:val="0"/>
      <w:marTop w:val="0"/>
      <w:marBottom w:val="0"/>
      <w:divBdr>
        <w:top w:val="none" w:sz="0" w:space="0" w:color="auto"/>
        <w:left w:val="none" w:sz="0" w:space="0" w:color="auto"/>
        <w:bottom w:val="none" w:sz="0" w:space="0" w:color="auto"/>
        <w:right w:val="none" w:sz="0" w:space="0" w:color="auto"/>
      </w:divBdr>
    </w:div>
    <w:div w:id="172111351">
      <w:bodyDiv w:val="1"/>
      <w:marLeft w:val="0"/>
      <w:marRight w:val="0"/>
      <w:marTop w:val="0"/>
      <w:marBottom w:val="0"/>
      <w:divBdr>
        <w:top w:val="none" w:sz="0" w:space="0" w:color="auto"/>
        <w:left w:val="none" w:sz="0" w:space="0" w:color="auto"/>
        <w:bottom w:val="none" w:sz="0" w:space="0" w:color="auto"/>
        <w:right w:val="none" w:sz="0" w:space="0" w:color="auto"/>
      </w:divBdr>
    </w:div>
    <w:div w:id="172111661">
      <w:bodyDiv w:val="1"/>
      <w:marLeft w:val="0"/>
      <w:marRight w:val="0"/>
      <w:marTop w:val="0"/>
      <w:marBottom w:val="0"/>
      <w:divBdr>
        <w:top w:val="none" w:sz="0" w:space="0" w:color="auto"/>
        <w:left w:val="none" w:sz="0" w:space="0" w:color="auto"/>
        <w:bottom w:val="none" w:sz="0" w:space="0" w:color="auto"/>
        <w:right w:val="none" w:sz="0" w:space="0" w:color="auto"/>
      </w:divBdr>
    </w:div>
    <w:div w:id="172191069">
      <w:bodyDiv w:val="1"/>
      <w:marLeft w:val="0"/>
      <w:marRight w:val="0"/>
      <w:marTop w:val="0"/>
      <w:marBottom w:val="0"/>
      <w:divBdr>
        <w:top w:val="none" w:sz="0" w:space="0" w:color="auto"/>
        <w:left w:val="none" w:sz="0" w:space="0" w:color="auto"/>
        <w:bottom w:val="none" w:sz="0" w:space="0" w:color="auto"/>
        <w:right w:val="none" w:sz="0" w:space="0" w:color="auto"/>
      </w:divBdr>
    </w:div>
    <w:div w:id="172306244">
      <w:bodyDiv w:val="1"/>
      <w:marLeft w:val="0"/>
      <w:marRight w:val="0"/>
      <w:marTop w:val="0"/>
      <w:marBottom w:val="0"/>
      <w:divBdr>
        <w:top w:val="none" w:sz="0" w:space="0" w:color="auto"/>
        <w:left w:val="none" w:sz="0" w:space="0" w:color="auto"/>
        <w:bottom w:val="none" w:sz="0" w:space="0" w:color="auto"/>
        <w:right w:val="none" w:sz="0" w:space="0" w:color="auto"/>
      </w:divBdr>
    </w:div>
    <w:div w:id="172496970">
      <w:bodyDiv w:val="1"/>
      <w:marLeft w:val="0"/>
      <w:marRight w:val="0"/>
      <w:marTop w:val="0"/>
      <w:marBottom w:val="0"/>
      <w:divBdr>
        <w:top w:val="none" w:sz="0" w:space="0" w:color="auto"/>
        <w:left w:val="none" w:sz="0" w:space="0" w:color="auto"/>
        <w:bottom w:val="none" w:sz="0" w:space="0" w:color="auto"/>
        <w:right w:val="none" w:sz="0" w:space="0" w:color="auto"/>
      </w:divBdr>
      <w:divsChild>
        <w:div w:id="1422413473">
          <w:marLeft w:val="0"/>
          <w:marRight w:val="0"/>
          <w:marTop w:val="0"/>
          <w:marBottom w:val="0"/>
          <w:divBdr>
            <w:top w:val="none" w:sz="0" w:space="0" w:color="auto"/>
            <w:left w:val="none" w:sz="0" w:space="0" w:color="auto"/>
            <w:bottom w:val="none" w:sz="0" w:space="0" w:color="auto"/>
            <w:right w:val="none" w:sz="0" w:space="0" w:color="auto"/>
          </w:divBdr>
        </w:div>
      </w:divsChild>
    </w:div>
    <w:div w:id="172502560">
      <w:bodyDiv w:val="1"/>
      <w:marLeft w:val="0"/>
      <w:marRight w:val="0"/>
      <w:marTop w:val="0"/>
      <w:marBottom w:val="0"/>
      <w:divBdr>
        <w:top w:val="none" w:sz="0" w:space="0" w:color="auto"/>
        <w:left w:val="none" w:sz="0" w:space="0" w:color="auto"/>
        <w:bottom w:val="none" w:sz="0" w:space="0" w:color="auto"/>
        <w:right w:val="none" w:sz="0" w:space="0" w:color="auto"/>
      </w:divBdr>
    </w:div>
    <w:div w:id="172502814">
      <w:bodyDiv w:val="1"/>
      <w:marLeft w:val="0"/>
      <w:marRight w:val="0"/>
      <w:marTop w:val="0"/>
      <w:marBottom w:val="0"/>
      <w:divBdr>
        <w:top w:val="none" w:sz="0" w:space="0" w:color="auto"/>
        <w:left w:val="none" w:sz="0" w:space="0" w:color="auto"/>
        <w:bottom w:val="none" w:sz="0" w:space="0" w:color="auto"/>
        <w:right w:val="none" w:sz="0" w:space="0" w:color="auto"/>
      </w:divBdr>
    </w:div>
    <w:div w:id="172695289">
      <w:bodyDiv w:val="1"/>
      <w:marLeft w:val="0"/>
      <w:marRight w:val="0"/>
      <w:marTop w:val="0"/>
      <w:marBottom w:val="0"/>
      <w:divBdr>
        <w:top w:val="none" w:sz="0" w:space="0" w:color="auto"/>
        <w:left w:val="none" w:sz="0" w:space="0" w:color="auto"/>
        <w:bottom w:val="none" w:sz="0" w:space="0" w:color="auto"/>
        <w:right w:val="none" w:sz="0" w:space="0" w:color="auto"/>
      </w:divBdr>
      <w:divsChild>
        <w:div w:id="308678814">
          <w:marLeft w:val="0"/>
          <w:marRight w:val="0"/>
          <w:marTop w:val="0"/>
          <w:marBottom w:val="0"/>
          <w:divBdr>
            <w:top w:val="none" w:sz="0" w:space="0" w:color="auto"/>
            <w:left w:val="none" w:sz="0" w:space="0" w:color="auto"/>
            <w:bottom w:val="none" w:sz="0" w:space="0" w:color="auto"/>
            <w:right w:val="none" w:sz="0" w:space="0" w:color="auto"/>
          </w:divBdr>
        </w:div>
      </w:divsChild>
    </w:div>
    <w:div w:id="172762729">
      <w:bodyDiv w:val="1"/>
      <w:marLeft w:val="0"/>
      <w:marRight w:val="0"/>
      <w:marTop w:val="0"/>
      <w:marBottom w:val="0"/>
      <w:divBdr>
        <w:top w:val="none" w:sz="0" w:space="0" w:color="auto"/>
        <w:left w:val="none" w:sz="0" w:space="0" w:color="auto"/>
        <w:bottom w:val="none" w:sz="0" w:space="0" w:color="auto"/>
        <w:right w:val="none" w:sz="0" w:space="0" w:color="auto"/>
      </w:divBdr>
      <w:divsChild>
        <w:div w:id="1108045882">
          <w:marLeft w:val="0"/>
          <w:marRight w:val="0"/>
          <w:marTop w:val="0"/>
          <w:marBottom w:val="0"/>
          <w:divBdr>
            <w:top w:val="none" w:sz="0" w:space="0" w:color="auto"/>
            <w:left w:val="none" w:sz="0" w:space="0" w:color="auto"/>
            <w:bottom w:val="none" w:sz="0" w:space="0" w:color="auto"/>
            <w:right w:val="none" w:sz="0" w:space="0" w:color="auto"/>
          </w:divBdr>
        </w:div>
      </w:divsChild>
    </w:div>
    <w:div w:id="172887334">
      <w:bodyDiv w:val="1"/>
      <w:marLeft w:val="0"/>
      <w:marRight w:val="0"/>
      <w:marTop w:val="0"/>
      <w:marBottom w:val="0"/>
      <w:divBdr>
        <w:top w:val="none" w:sz="0" w:space="0" w:color="auto"/>
        <w:left w:val="none" w:sz="0" w:space="0" w:color="auto"/>
        <w:bottom w:val="none" w:sz="0" w:space="0" w:color="auto"/>
        <w:right w:val="none" w:sz="0" w:space="0" w:color="auto"/>
      </w:divBdr>
    </w:div>
    <w:div w:id="172959688">
      <w:bodyDiv w:val="1"/>
      <w:marLeft w:val="0"/>
      <w:marRight w:val="0"/>
      <w:marTop w:val="0"/>
      <w:marBottom w:val="0"/>
      <w:divBdr>
        <w:top w:val="none" w:sz="0" w:space="0" w:color="auto"/>
        <w:left w:val="none" w:sz="0" w:space="0" w:color="auto"/>
        <w:bottom w:val="none" w:sz="0" w:space="0" w:color="auto"/>
        <w:right w:val="none" w:sz="0" w:space="0" w:color="auto"/>
      </w:divBdr>
    </w:div>
    <w:div w:id="173032884">
      <w:bodyDiv w:val="1"/>
      <w:marLeft w:val="0"/>
      <w:marRight w:val="0"/>
      <w:marTop w:val="0"/>
      <w:marBottom w:val="0"/>
      <w:divBdr>
        <w:top w:val="none" w:sz="0" w:space="0" w:color="auto"/>
        <w:left w:val="none" w:sz="0" w:space="0" w:color="auto"/>
        <w:bottom w:val="none" w:sz="0" w:space="0" w:color="auto"/>
        <w:right w:val="none" w:sz="0" w:space="0" w:color="auto"/>
      </w:divBdr>
      <w:divsChild>
        <w:div w:id="998270269">
          <w:marLeft w:val="0"/>
          <w:marRight w:val="0"/>
          <w:marTop w:val="0"/>
          <w:marBottom w:val="0"/>
          <w:divBdr>
            <w:top w:val="none" w:sz="0" w:space="0" w:color="auto"/>
            <w:left w:val="none" w:sz="0" w:space="0" w:color="auto"/>
            <w:bottom w:val="none" w:sz="0" w:space="0" w:color="auto"/>
            <w:right w:val="none" w:sz="0" w:space="0" w:color="auto"/>
          </w:divBdr>
        </w:div>
      </w:divsChild>
    </w:div>
    <w:div w:id="173035386">
      <w:bodyDiv w:val="1"/>
      <w:marLeft w:val="0"/>
      <w:marRight w:val="0"/>
      <w:marTop w:val="0"/>
      <w:marBottom w:val="0"/>
      <w:divBdr>
        <w:top w:val="none" w:sz="0" w:space="0" w:color="auto"/>
        <w:left w:val="none" w:sz="0" w:space="0" w:color="auto"/>
        <w:bottom w:val="none" w:sz="0" w:space="0" w:color="auto"/>
        <w:right w:val="none" w:sz="0" w:space="0" w:color="auto"/>
      </w:divBdr>
      <w:divsChild>
        <w:div w:id="233319090">
          <w:marLeft w:val="0"/>
          <w:marRight w:val="0"/>
          <w:marTop w:val="0"/>
          <w:marBottom w:val="0"/>
          <w:divBdr>
            <w:top w:val="none" w:sz="0" w:space="0" w:color="auto"/>
            <w:left w:val="none" w:sz="0" w:space="0" w:color="auto"/>
            <w:bottom w:val="none" w:sz="0" w:space="0" w:color="auto"/>
            <w:right w:val="none" w:sz="0" w:space="0" w:color="auto"/>
          </w:divBdr>
        </w:div>
      </w:divsChild>
    </w:div>
    <w:div w:id="173423743">
      <w:bodyDiv w:val="1"/>
      <w:marLeft w:val="0"/>
      <w:marRight w:val="0"/>
      <w:marTop w:val="0"/>
      <w:marBottom w:val="0"/>
      <w:divBdr>
        <w:top w:val="none" w:sz="0" w:space="0" w:color="auto"/>
        <w:left w:val="none" w:sz="0" w:space="0" w:color="auto"/>
        <w:bottom w:val="none" w:sz="0" w:space="0" w:color="auto"/>
        <w:right w:val="none" w:sz="0" w:space="0" w:color="auto"/>
      </w:divBdr>
    </w:div>
    <w:div w:id="173570408">
      <w:bodyDiv w:val="1"/>
      <w:marLeft w:val="0"/>
      <w:marRight w:val="0"/>
      <w:marTop w:val="0"/>
      <w:marBottom w:val="0"/>
      <w:divBdr>
        <w:top w:val="none" w:sz="0" w:space="0" w:color="auto"/>
        <w:left w:val="none" w:sz="0" w:space="0" w:color="auto"/>
        <w:bottom w:val="none" w:sz="0" w:space="0" w:color="auto"/>
        <w:right w:val="none" w:sz="0" w:space="0" w:color="auto"/>
      </w:divBdr>
      <w:divsChild>
        <w:div w:id="2022851742">
          <w:marLeft w:val="0"/>
          <w:marRight w:val="0"/>
          <w:marTop w:val="0"/>
          <w:marBottom w:val="0"/>
          <w:divBdr>
            <w:top w:val="none" w:sz="0" w:space="0" w:color="auto"/>
            <w:left w:val="none" w:sz="0" w:space="0" w:color="auto"/>
            <w:bottom w:val="none" w:sz="0" w:space="0" w:color="auto"/>
            <w:right w:val="none" w:sz="0" w:space="0" w:color="auto"/>
          </w:divBdr>
        </w:div>
      </w:divsChild>
    </w:div>
    <w:div w:id="173686835">
      <w:bodyDiv w:val="1"/>
      <w:marLeft w:val="0"/>
      <w:marRight w:val="0"/>
      <w:marTop w:val="0"/>
      <w:marBottom w:val="0"/>
      <w:divBdr>
        <w:top w:val="none" w:sz="0" w:space="0" w:color="auto"/>
        <w:left w:val="none" w:sz="0" w:space="0" w:color="auto"/>
        <w:bottom w:val="none" w:sz="0" w:space="0" w:color="auto"/>
        <w:right w:val="none" w:sz="0" w:space="0" w:color="auto"/>
      </w:divBdr>
    </w:div>
    <w:div w:id="173806113">
      <w:bodyDiv w:val="1"/>
      <w:marLeft w:val="0"/>
      <w:marRight w:val="0"/>
      <w:marTop w:val="0"/>
      <w:marBottom w:val="0"/>
      <w:divBdr>
        <w:top w:val="none" w:sz="0" w:space="0" w:color="auto"/>
        <w:left w:val="none" w:sz="0" w:space="0" w:color="auto"/>
        <w:bottom w:val="none" w:sz="0" w:space="0" w:color="auto"/>
        <w:right w:val="none" w:sz="0" w:space="0" w:color="auto"/>
      </w:divBdr>
    </w:div>
    <w:div w:id="173963717">
      <w:bodyDiv w:val="1"/>
      <w:marLeft w:val="0"/>
      <w:marRight w:val="0"/>
      <w:marTop w:val="0"/>
      <w:marBottom w:val="0"/>
      <w:divBdr>
        <w:top w:val="none" w:sz="0" w:space="0" w:color="auto"/>
        <w:left w:val="none" w:sz="0" w:space="0" w:color="auto"/>
        <w:bottom w:val="none" w:sz="0" w:space="0" w:color="auto"/>
        <w:right w:val="none" w:sz="0" w:space="0" w:color="auto"/>
      </w:divBdr>
    </w:div>
    <w:div w:id="173963850">
      <w:bodyDiv w:val="1"/>
      <w:marLeft w:val="0"/>
      <w:marRight w:val="0"/>
      <w:marTop w:val="0"/>
      <w:marBottom w:val="0"/>
      <w:divBdr>
        <w:top w:val="none" w:sz="0" w:space="0" w:color="auto"/>
        <w:left w:val="none" w:sz="0" w:space="0" w:color="auto"/>
        <w:bottom w:val="none" w:sz="0" w:space="0" w:color="auto"/>
        <w:right w:val="none" w:sz="0" w:space="0" w:color="auto"/>
      </w:divBdr>
      <w:divsChild>
        <w:div w:id="1534731820">
          <w:marLeft w:val="0"/>
          <w:marRight w:val="0"/>
          <w:marTop w:val="0"/>
          <w:marBottom w:val="0"/>
          <w:divBdr>
            <w:top w:val="none" w:sz="0" w:space="0" w:color="auto"/>
            <w:left w:val="none" w:sz="0" w:space="0" w:color="auto"/>
            <w:bottom w:val="none" w:sz="0" w:space="0" w:color="auto"/>
            <w:right w:val="none" w:sz="0" w:space="0" w:color="auto"/>
          </w:divBdr>
        </w:div>
      </w:divsChild>
    </w:div>
    <w:div w:id="174079709">
      <w:bodyDiv w:val="1"/>
      <w:marLeft w:val="0"/>
      <w:marRight w:val="0"/>
      <w:marTop w:val="0"/>
      <w:marBottom w:val="0"/>
      <w:divBdr>
        <w:top w:val="none" w:sz="0" w:space="0" w:color="auto"/>
        <w:left w:val="none" w:sz="0" w:space="0" w:color="auto"/>
        <w:bottom w:val="none" w:sz="0" w:space="0" w:color="auto"/>
        <w:right w:val="none" w:sz="0" w:space="0" w:color="auto"/>
      </w:divBdr>
    </w:div>
    <w:div w:id="174150058">
      <w:bodyDiv w:val="1"/>
      <w:marLeft w:val="0"/>
      <w:marRight w:val="0"/>
      <w:marTop w:val="0"/>
      <w:marBottom w:val="0"/>
      <w:divBdr>
        <w:top w:val="none" w:sz="0" w:space="0" w:color="auto"/>
        <w:left w:val="none" w:sz="0" w:space="0" w:color="auto"/>
        <w:bottom w:val="none" w:sz="0" w:space="0" w:color="auto"/>
        <w:right w:val="none" w:sz="0" w:space="0" w:color="auto"/>
      </w:divBdr>
    </w:div>
    <w:div w:id="174272335">
      <w:bodyDiv w:val="1"/>
      <w:marLeft w:val="0"/>
      <w:marRight w:val="0"/>
      <w:marTop w:val="0"/>
      <w:marBottom w:val="0"/>
      <w:divBdr>
        <w:top w:val="none" w:sz="0" w:space="0" w:color="auto"/>
        <w:left w:val="none" w:sz="0" w:space="0" w:color="auto"/>
        <w:bottom w:val="none" w:sz="0" w:space="0" w:color="auto"/>
        <w:right w:val="none" w:sz="0" w:space="0" w:color="auto"/>
      </w:divBdr>
    </w:div>
    <w:div w:id="174463447">
      <w:bodyDiv w:val="1"/>
      <w:marLeft w:val="0"/>
      <w:marRight w:val="0"/>
      <w:marTop w:val="0"/>
      <w:marBottom w:val="0"/>
      <w:divBdr>
        <w:top w:val="none" w:sz="0" w:space="0" w:color="auto"/>
        <w:left w:val="none" w:sz="0" w:space="0" w:color="auto"/>
        <w:bottom w:val="none" w:sz="0" w:space="0" w:color="auto"/>
        <w:right w:val="none" w:sz="0" w:space="0" w:color="auto"/>
      </w:divBdr>
    </w:div>
    <w:div w:id="174617266">
      <w:bodyDiv w:val="1"/>
      <w:marLeft w:val="0"/>
      <w:marRight w:val="0"/>
      <w:marTop w:val="0"/>
      <w:marBottom w:val="0"/>
      <w:divBdr>
        <w:top w:val="none" w:sz="0" w:space="0" w:color="auto"/>
        <w:left w:val="none" w:sz="0" w:space="0" w:color="auto"/>
        <w:bottom w:val="none" w:sz="0" w:space="0" w:color="auto"/>
        <w:right w:val="none" w:sz="0" w:space="0" w:color="auto"/>
      </w:divBdr>
      <w:divsChild>
        <w:div w:id="1284001441">
          <w:marLeft w:val="0"/>
          <w:marRight w:val="0"/>
          <w:marTop w:val="0"/>
          <w:marBottom w:val="0"/>
          <w:divBdr>
            <w:top w:val="none" w:sz="0" w:space="0" w:color="auto"/>
            <w:left w:val="none" w:sz="0" w:space="0" w:color="auto"/>
            <w:bottom w:val="none" w:sz="0" w:space="0" w:color="auto"/>
            <w:right w:val="none" w:sz="0" w:space="0" w:color="auto"/>
          </w:divBdr>
        </w:div>
      </w:divsChild>
    </w:div>
    <w:div w:id="174996934">
      <w:bodyDiv w:val="1"/>
      <w:marLeft w:val="0"/>
      <w:marRight w:val="0"/>
      <w:marTop w:val="0"/>
      <w:marBottom w:val="0"/>
      <w:divBdr>
        <w:top w:val="none" w:sz="0" w:space="0" w:color="auto"/>
        <w:left w:val="none" w:sz="0" w:space="0" w:color="auto"/>
        <w:bottom w:val="none" w:sz="0" w:space="0" w:color="auto"/>
        <w:right w:val="none" w:sz="0" w:space="0" w:color="auto"/>
      </w:divBdr>
    </w:div>
    <w:div w:id="175387449">
      <w:bodyDiv w:val="1"/>
      <w:marLeft w:val="0"/>
      <w:marRight w:val="0"/>
      <w:marTop w:val="0"/>
      <w:marBottom w:val="0"/>
      <w:divBdr>
        <w:top w:val="none" w:sz="0" w:space="0" w:color="auto"/>
        <w:left w:val="none" w:sz="0" w:space="0" w:color="auto"/>
        <w:bottom w:val="none" w:sz="0" w:space="0" w:color="auto"/>
        <w:right w:val="none" w:sz="0" w:space="0" w:color="auto"/>
      </w:divBdr>
    </w:div>
    <w:div w:id="175537583">
      <w:bodyDiv w:val="1"/>
      <w:marLeft w:val="0"/>
      <w:marRight w:val="0"/>
      <w:marTop w:val="0"/>
      <w:marBottom w:val="0"/>
      <w:divBdr>
        <w:top w:val="none" w:sz="0" w:space="0" w:color="auto"/>
        <w:left w:val="none" w:sz="0" w:space="0" w:color="auto"/>
        <w:bottom w:val="none" w:sz="0" w:space="0" w:color="auto"/>
        <w:right w:val="none" w:sz="0" w:space="0" w:color="auto"/>
      </w:divBdr>
      <w:divsChild>
        <w:div w:id="2145585743">
          <w:marLeft w:val="0"/>
          <w:marRight w:val="0"/>
          <w:marTop w:val="0"/>
          <w:marBottom w:val="0"/>
          <w:divBdr>
            <w:top w:val="none" w:sz="0" w:space="0" w:color="auto"/>
            <w:left w:val="none" w:sz="0" w:space="0" w:color="auto"/>
            <w:bottom w:val="none" w:sz="0" w:space="0" w:color="auto"/>
            <w:right w:val="none" w:sz="0" w:space="0" w:color="auto"/>
          </w:divBdr>
        </w:div>
      </w:divsChild>
    </w:div>
    <w:div w:id="175580693">
      <w:bodyDiv w:val="1"/>
      <w:marLeft w:val="0"/>
      <w:marRight w:val="0"/>
      <w:marTop w:val="0"/>
      <w:marBottom w:val="0"/>
      <w:divBdr>
        <w:top w:val="none" w:sz="0" w:space="0" w:color="auto"/>
        <w:left w:val="none" w:sz="0" w:space="0" w:color="auto"/>
        <w:bottom w:val="none" w:sz="0" w:space="0" w:color="auto"/>
        <w:right w:val="none" w:sz="0" w:space="0" w:color="auto"/>
      </w:divBdr>
    </w:div>
    <w:div w:id="175731118">
      <w:bodyDiv w:val="1"/>
      <w:marLeft w:val="0"/>
      <w:marRight w:val="0"/>
      <w:marTop w:val="0"/>
      <w:marBottom w:val="0"/>
      <w:divBdr>
        <w:top w:val="none" w:sz="0" w:space="0" w:color="auto"/>
        <w:left w:val="none" w:sz="0" w:space="0" w:color="auto"/>
        <w:bottom w:val="none" w:sz="0" w:space="0" w:color="auto"/>
        <w:right w:val="none" w:sz="0" w:space="0" w:color="auto"/>
      </w:divBdr>
    </w:div>
    <w:div w:id="175770821">
      <w:bodyDiv w:val="1"/>
      <w:marLeft w:val="0"/>
      <w:marRight w:val="0"/>
      <w:marTop w:val="0"/>
      <w:marBottom w:val="0"/>
      <w:divBdr>
        <w:top w:val="none" w:sz="0" w:space="0" w:color="auto"/>
        <w:left w:val="none" w:sz="0" w:space="0" w:color="auto"/>
        <w:bottom w:val="none" w:sz="0" w:space="0" w:color="auto"/>
        <w:right w:val="none" w:sz="0" w:space="0" w:color="auto"/>
      </w:divBdr>
    </w:div>
    <w:div w:id="176585191">
      <w:bodyDiv w:val="1"/>
      <w:marLeft w:val="0"/>
      <w:marRight w:val="0"/>
      <w:marTop w:val="0"/>
      <w:marBottom w:val="0"/>
      <w:divBdr>
        <w:top w:val="none" w:sz="0" w:space="0" w:color="auto"/>
        <w:left w:val="none" w:sz="0" w:space="0" w:color="auto"/>
        <w:bottom w:val="none" w:sz="0" w:space="0" w:color="auto"/>
        <w:right w:val="none" w:sz="0" w:space="0" w:color="auto"/>
      </w:divBdr>
    </w:div>
    <w:div w:id="176848554">
      <w:bodyDiv w:val="1"/>
      <w:marLeft w:val="0"/>
      <w:marRight w:val="0"/>
      <w:marTop w:val="0"/>
      <w:marBottom w:val="0"/>
      <w:divBdr>
        <w:top w:val="none" w:sz="0" w:space="0" w:color="auto"/>
        <w:left w:val="none" w:sz="0" w:space="0" w:color="auto"/>
        <w:bottom w:val="none" w:sz="0" w:space="0" w:color="auto"/>
        <w:right w:val="none" w:sz="0" w:space="0" w:color="auto"/>
      </w:divBdr>
    </w:div>
    <w:div w:id="176965112">
      <w:bodyDiv w:val="1"/>
      <w:marLeft w:val="0"/>
      <w:marRight w:val="0"/>
      <w:marTop w:val="0"/>
      <w:marBottom w:val="0"/>
      <w:divBdr>
        <w:top w:val="none" w:sz="0" w:space="0" w:color="auto"/>
        <w:left w:val="none" w:sz="0" w:space="0" w:color="auto"/>
        <w:bottom w:val="none" w:sz="0" w:space="0" w:color="auto"/>
        <w:right w:val="none" w:sz="0" w:space="0" w:color="auto"/>
      </w:divBdr>
    </w:div>
    <w:div w:id="177039783">
      <w:bodyDiv w:val="1"/>
      <w:marLeft w:val="0"/>
      <w:marRight w:val="0"/>
      <w:marTop w:val="0"/>
      <w:marBottom w:val="0"/>
      <w:divBdr>
        <w:top w:val="none" w:sz="0" w:space="0" w:color="auto"/>
        <w:left w:val="none" w:sz="0" w:space="0" w:color="auto"/>
        <w:bottom w:val="none" w:sz="0" w:space="0" w:color="auto"/>
        <w:right w:val="none" w:sz="0" w:space="0" w:color="auto"/>
      </w:divBdr>
    </w:div>
    <w:div w:id="177233460">
      <w:bodyDiv w:val="1"/>
      <w:marLeft w:val="0"/>
      <w:marRight w:val="0"/>
      <w:marTop w:val="0"/>
      <w:marBottom w:val="0"/>
      <w:divBdr>
        <w:top w:val="none" w:sz="0" w:space="0" w:color="auto"/>
        <w:left w:val="none" w:sz="0" w:space="0" w:color="auto"/>
        <w:bottom w:val="none" w:sz="0" w:space="0" w:color="auto"/>
        <w:right w:val="none" w:sz="0" w:space="0" w:color="auto"/>
      </w:divBdr>
    </w:div>
    <w:div w:id="177353156">
      <w:bodyDiv w:val="1"/>
      <w:marLeft w:val="0"/>
      <w:marRight w:val="0"/>
      <w:marTop w:val="0"/>
      <w:marBottom w:val="0"/>
      <w:divBdr>
        <w:top w:val="none" w:sz="0" w:space="0" w:color="auto"/>
        <w:left w:val="none" w:sz="0" w:space="0" w:color="auto"/>
        <w:bottom w:val="none" w:sz="0" w:space="0" w:color="auto"/>
        <w:right w:val="none" w:sz="0" w:space="0" w:color="auto"/>
      </w:divBdr>
    </w:div>
    <w:div w:id="177502697">
      <w:bodyDiv w:val="1"/>
      <w:marLeft w:val="0"/>
      <w:marRight w:val="0"/>
      <w:marTop w:val="0"/>
      <w:marBottom w:val="0"/>
      <w:divBdr>
        <w:top w:val="none" w:sz="0" w:space="0" w:color="auto"/>
        <w:left w:val="none" w:sz="0" w:space="0" w:color="auto"/>
        <w:bottom w:val="none" w:sz="0" w:space="0" w:color="auto"/>
        <w:right w:val="none" w:sz="0" w:space="0" w:color="auto"/>
      </w:divBdr>
      <w:divsChild>
        <w:div w:id="1242835327">
          <w:marLeft w:val="0"/>
          <w:marRight w:val="0"/>
          <w:marTop w:val="0"/>
          <w:marBottom w:val="0"/>
          <w:divBdr>
            <w:top w:val="none" w:sz="0" w:space="0" w:color="auto"/>
            <w:left w:val="none" w:sz="0" w:space="0" w:color="auto"/>
            <w:bottom w:val="none" w:sz="0" w:space="0" w:color="auto"/>
            <w:right w:val="none" w:sz="0" w:space="0" w:color="auto"/>
          </w:divBdr>
        </w:div>
      </w:divsChild>
    </w:div>
    <w:div w:id="177820309">
      <w:bodyDiv w:val="1"/>
      <w:marLeft w:val="0"/>
      <w:marRight w:val="0"/>
      <w:marTop w:val="0"/>
      <w:marBottom w:val="0"/>
      <w:divBdr>
        <w:top w:val="none" w:sz="0" w:space="0" w:color="auto"/>
        <w:left w:val="none" w:sz="0" w:space="0" w:color="auto"/>
        <w:bottom w:val="none" w:sz="0" w:space="0" w:color="auto"/>
        <w:right w:val="none" w:sz="0" w:space="0" w:color="auto"/>
      </w:divBdr>
    </w:div>
    <w:div w:id="177930633">
      <w:bodyDiv w:val="1"/>
      <w:marLeft w:val="0"/>
      <w:marRight w:val="0"/>
      <w:marTop w:val="0"/>
      <w:marBottom w:val="0"/>
      <w:divBdr>
        <w:top w:val="none" w:sz="0" w:space="0" w:color="auto"/>
        <w:left w:val="none" w:sz="0" w:space="0" w:color="auto"/>
        <w:bottom w:val="none" w:sz="0" w:space="0" w:color="auto"/>
        <w:right w:val="none" w:sz="0" w:space="0" w:color="auto"/>
      </w:divBdr>
    </w:div>
    <w:div w:id="178665848">
      <w:bodyDiv w:val="1"/>
      <w:marLeft w:val="0"/>
      <w:marRight w:val="0"/>
      <w:marTop w:val="0"/>
      <w:marBottom w:val="0"/>
      <w:divBdr>
        <w:top w:val="none" w:sz="0" w:space="0" w:color="auto"/>
        <w:left w:val="none" w:sz="0" w:space="0" w:color="auto"/>
        <w:bottom w:val="none" w:sz="0" w:space="0" w:color="auto"/>
        <w:right w:val="none" w:sz="0" w:space="0" w:color="auto"/>
      </w:divBdr>
    </w:div>
    <w:div w:id="178783923">
      <w:bodyDiv w:val="1"/>
      <w:marLeft w:val="0"/>
      <w:marRight w:val="0"/>
      <w:marTop w:val="0"/>
      <w:marBottom w:val="0"/>
      <w:divBdr>
        <w:top w:val="none" w:sz="0" w:space="0" w:color="auto"/>
        <w:left w:val="none" w:sz="0" w:space="0" w:color="auto"/>
        <w:bottom w:val="none" w:sz="0" w:space="0" w:color="auto"/>
        <w:right w:val="none" w:sz="0" w:space="0" w:color="auto"/>
      </w:divBdr>
    </w:div>
    <w:div w:id="178978842">
      <w:bodyDiv w:val="1"/>
      <w:marLeft w:val="0"/>
      <w:marRight w:val="0"/>
      <w:marTop w:val="0"/>
      <w:marBottom w:val="0"/>
      <w:divBdr>
        <w:top w:val="none" w:sz="0" w:space="0" w:color="auto"/>
        <w:left w:val="none" w:sz="0" w:space="0" w:color="auto"/>
        <w:bottom w:val="none" w:sz="0" w:space="0" w:color="auto"/>
        <w:right w:val="none" w:sz="0" w:space="0" w:color="auto"/>
      </w:divBdr>
    </w:div>
    <w:div w:id="179049705">
      <w:bodyDiv w:val="1"/>
      <w:marLeft w:val="0"/>
      <w:marRight w:val="0"/>
      <w:marTop w:val="0"/>
      <w:marBottom w:val="0"/>
      <w:divBdr>
        <w:top w:val="none" w:sz="0" w:space="0" w:color="auto"/>
        <w:left w:val="none" w:sz="0" w:space="0" w:color="auto"/>
        <w:bottom w:val="none" w:sz="0" w:space="0" w:color="auto"/>
        <w:right w:val="none" w:sz="0" w:space="0" w:color="auto"/>
      </w:divBdr>
    </w:div>
    <w:div w:id="179128809">
      <w:bodyDiv w:val="1"/>
      <w:marLeft w:val="0"/>
      <w:marRight w:val="0"/>
      <w:marTop w:val="0"/>
      <w:marBottom w:val="0"/>
      <w:divBdr>
        <w:top w:val="none" w:sz="0" w:space="0" w:color="auto"/>
        <w:left w:val="none" w:sz="0" w:space="0" w:color="auto"/>
        <w:bottom w:val="none" w:sz="0" w:space="0" w:color="auto"/>
        <w:right w:val="none" w:sz="0" w:space="0" w:color="auto"/>
      </w:divBdr>
    </w:div>
    <w:div w:id="179323265">
      <w:bodyDiv w:val="1"/>
      <w:marLeft w:val="0"/>
      <w:marRight w:val="0"/>
      <w:marTop w:val="0"/>
      <w:marBottom w:val="0"/>
      <w:divBdr>
        <w:top w:val="none" w:sz="0" w:space="0" w:color="auto"/>
        <w:left w:val="none" w:sz="0" w:space="0" w:color="auto"/>
        <w:bottom w:val="none" w:sz="0" w:space="0" w:color="auto"/>
        <w:right w:val="none" w:sz="0" w:space="0" w:color="auto"/>
      </w:divBdr>
    </w:div>
    <w:div w:id="179586736">
      <w:bodyDiv w:val="1"/>
      <w:marLeft w:val="0"/>
      <w:marRight w:val="0"/>
      <w:marTop w:val="0"/>
      <w:marBottom w:val="0"/>
      <w:divBdr>
        <w:top w:val="none" w:sz="0" w:space="0" w:color="auto"/>
        <w:left w:val="none" w:sz="0" w:space="0" w:color="auto"/>
        <w:bottom w:val="none" w:sz="0" w:space="0" w:color="auto"/>
        <w:right w:val="none" w:sz="0" w:space="0" w:color="auto"/>
      </w:divBdr>
    </w:div>
    <w:div w:id="179778554">
      <w:bodyDiv w:val="1"/>
      <w:marLeft w:val="0"/>
      <w:marRight w:val="0"/>
      <w:marTop w:val="0"/>
      <w:marBottom w:val="0"/>
      <w:divBdr>
        <w:top w:val="none" w:sz="0" w:space="0" w:color="auto"/>
        <w:left w:val="none" w:sz="0" w:space="0" w:color="auto"/>
        <w:bottom w:val="none" w:sz="0" w:space="0" w:color="auto"/>
        <w:right w:val="none" w:sz="0" w:space="0" w:color="auto"/>
      </w:divBdr>
    </w:div>
    <w:div w:id="179779313">
      <w:bodyDiv w:val="1"/>
      <w:marLeft w:val="0"/>
      <w:marRight w:val="0"/>
      <w:marTop w:val="0"/>
      <w:marBottom w:val="0"/>
      <w:divBdr>
        <w:top w:val="none" w:sz="0" w:space="0" w:color="auto"/>
        <w:left w:val="none" w:sz="0" w:space="0" w:color="auto"/>
        <w:bottom w:val="none" w:sz="0" w:space="0" w:color="auto"/>
        <w:right w:val="none" w:sz="0" w:space="0" w:color="auto"/>
      </w:divBdr>
    </w:div>
    <w:div w:id="179900812">
      <w:bodyDiv w:val="1"/>
      <w:marLeft w:val="0"/>
      <w:marRight w:val="0"/>
      <w:marTop w:val="0"/>
      <w:marBottom w:val="0"/>
      <w:divBdr>
        <w:top w:val="none" w:sz="0" w:space="0" w:color="auto"/>
        <w:left w:val="none" w:sz="0" w:space="0" w:color="auto"/>
        <w:bottom w:val="none" w:sz="0" w:space="0" w:color="auto"/>
        <w:right w:val="none" w:sz="0" w:space="0" w:color="auto"/>
      </w:divBdr>
    </w:div>
    <w:div w:id="179974746">
      <w:bodyDiv w:val="1"/>
      <w:marLeft w:val="0"/>
      <w:marRight w:val="0"/>
      <w:marTop w:val="0"/>
      <w:marBottom w:val="0"/>
      <w:divBdr>
        <w:top w:val="none" w:sz="0" w:space="0" w:color="auto"/>
        <w:left w:val="none" w:sz="0" w:space="0" w:color="auto"/>
        <w:bottom w:val="none" w:sz="0" w:space="0" w:color="auto"/>
        <w:right w:val="none" w:sz="0" w:space="0" w:color="auto"/>
      </w:divBdr>
    </w:div>
    <w:div w:id="180779436">
      <w:bodyDiv w:val="1"/>
      <w:marLeft w:val="0"/>
      <w:marRight w:val="0"/>
      <w:marTop w:val="0"/>
      <w:marBottom w:val="0"/>
      <w:divBdr>
        <w:top w:val="none" w:sz="0" w:space="0" w:color="auto"/>
        <w:left w:val="none" w:sz="0" w:space="0" w:color="auto"/>
        <w:bottom w:val="none" w:sz="0" w:space="0" w:color="auto"/>
        <w:right w:val="none" w:sz="0" w:space="0" w:color="auto"/>
      </w:divBdr>
    </w:div>
    <w:div w:id="181210911">
      <w:bodyDiv w:val="1"/>
      <w:marLeft w:val="0"/>
      <w:marRight w:val="0"/>
      <w:marTop w:val="0"/>
      <w:marBottom w:val="0"/>
      <w:divBdr>
        <w:top w:val="none" w:sz="0" w:space="0" w:color="auto"/>
        <w:left w:val="none" w:sz="0" w:space="0" w:color="auto"/>
        <w:bottom w:val="none" w:sz="0" w:space="0" w:color="auto"/>
        <w:right w:val="none" w:sz="0" w:space="0" w:color="auto"/>
      </w:divBdr>
    </w:div>
    <w:div w:id="181432433">
      <w:bodyDiv w:val="1"/>
      <w:marLeft w:val="0"/>
      <w:marRight w:val="0"/>
      <w:marTop w:val="0"/>
      <w:marBottom w:val="0"/>
      <w:divBdr>
        <w:top w:val="none" w:sz="0" w:space="0" w:color="auto"/>
        <w:left w:val="none" w:sz="0" w:space="0" w:color="auto"/>
        <w:bottom w:val="none" w:sz="0" w:space="0" w:color="auto"/>
        <w:right w:val="none" w:sz="0" w:space="0" w:color="auto"/>
      </w:divBdr>
    </w:div>
    <w:div w:id="181863632">
      <w:bodyDiv w:val="1"/>
      <w:marLeft w:val="0"/>
      <w:marRight w:val="0"/>
      <w:marTop w:val="0"/>
      <w:marBottom w:val="0"/>
      <w:divBdr>
        <w:top w:val="none" w:sz="0" w:space="0" w:color="auto"/>
        <w:left w:val="none" w:sz="0" w:space="0" w:color="auto"/>
        <w:bottom w:val="none" w:sz="0" w:space="0" w:color="auto"/>
        <w:right w:val="none" w:sz="0" w:space="0" w:color="auto"/>
      </w:divBdr>
    </w:div>
    <w:div w:id="182089277">
      <w:bodyDiv w:val="1"/>
      <w:marLeft w:val="0"/>
      <w:marRight w:val="0"/>
      <w:marTop w:val="0"/>
      <w:marBottom w:val="0"/>
      <w:divBdr>
        <w:top w:val="none" w:sz="0" w:space="0" w:color="auto"/>
        <w:left w:val="none" w:sz="0" w:space="0" w:color="auto"/>
        <w:bottom w:val="none" w:sz="0" w:space="0" w:color="auto"/>
        <w:right w:val="none" w:sz="0" w:space="0" w:color="auto"/>
      </w:divBdr>
    </w:div>
    <w:div w:id="182666869">
      <w:bodyDiv w:val="1"/>
      <w:marLeft w:val="0"/>
      <w:marRight w:val="0"/>
      <w:marTop w:val="0"/>
      <w:marBottom w:val="0"/>
      <w:divBdr>
        <w:top w:val="none" w:sz="0" w:space="0" w:color="auto"/>
        <w:left w:val="none" w:sz="0" w:space="0" w:color="auto"/>
        <w:bottom w:val="none" w:sz="0" w:space="0" w:color="auto"/>
        <w:right w:val="none" w:sz="0" w:space="0" w:color="auto"/>
      </w:divBdr>
    </w:div>
    <w:div w:id="182983873">
      <w:bodyDiv w:val="1"/>
      <w:marLeft w:val="0"/>
      <w:marRight w:val="0"/>
      <w:marTop w:val="0"/>
      <w:marBottom w:val="0"/>
      <w:divBdr>
        <w:top w:val="none" w:sz="0" w:space="0" w:color="auto"/>
        <w:left w:val="none" w:sz="0" w:space="0" w:color="auto"/>
        <w:bottom w:val="none" w:sz="0" w:space="0" w:color="auto"/>
        <w:right w:val="none" w:sz="0" w:space="0" w:color="auto"/>
      </w:divBdr>
    </w:div>
    <w:div w:id="183173479">
      <w:bodyDiv w:val="1"/>
      <w:marLeft w:val="0"/>
      <w:marRight w:val="0"/>
      <w:marTop w:val="0"/>
      <w:marBottom w:val="0"/>
      <w:divBdr>
        <w:top w:val="none" w:sz="0" w:space="0" w:color="auto"/>
        <w:left w:val="none" w:sz="0" w:space="0" w:color="auto"/>
        <w:bottom w:val="none" w:sz="0" w:space="0" w:color="auto"/>
        <w:right w:val="none" w:sz="0" w:space="0" w:color="auto"/>
      </w:divBdr>
    </w:div>
    <w:div w:id="184053819">
      <w:bodyDiv w:val="1"/>
      <w:marLeft w:val="0"/>
      <w:marRight w:val="0"/>
      <w:marTop w:val="0"/>
      <w:marBottom w:val="0"/>
      <w:divBdr>
        <w:top w:val="none" w:sz="0" w:space="0" w:color="auto"/>
        <w:left w:val="none" w:sz="0" w:space="0" w:color="auto"/>
        <w:bottom w:val="none" w:sz="0" w:space="0" w:color="auto"/>
        <w:right w:val="none" w:sz="0" w:space="0" w:color="auto"/>
      </w:divBdr>
    </w:div>
    <w:div w:id="184245777">
      <w:bodyDiv w:val="1"/>
      <w:marLeft w:val="0"/>
      <w:marRight w:val="0"/>
      <w:marTop w:val="0"/>
      <w:marBottom w:val="0"/>
      <w:divBdr>
        <w:top w:val="none" w:sz="0" w:space="0" w:color="auto"/>
        <w:left w:val="none" w:sz="0" w:space="0" w:color="auto"/>
        <w:bottom w:val="none" w:sz="0" w:space="0" w:color="auto"/>
        <w:right w:val="none" w:sz="0" w:space="0" w:color="auto"/>
      </w:divBdr>
      <w:divsChild>
        <w:div w:id="229124806">
          <w:marLeft w:val="0"/>
          <w:marRight w:val="0"/>
          <w:marTop w:val="0"/>
          <w:marBottom w:val="0"/>
          <w:divBdr>
            <w:top w:val="none" w:sz="0" w:space="0" w:color="auto"/>
            <w:left w:val="none" w:sz="0" w:space="0" w:color="auto"/>
            <w:bottom w:val="none" w:sz="0" w:space="0" w:color="auto"/>
            <w:right w:val="none" w:sz="0" w:space="0" w:color="auto"/>
          </w:divBdr>
        </w:div>
      </w:divsChild>
    </w:div>
    <w:div w:id="184290322">
      <w:bodyDiv w:val="1"/>
      <w:marLeft w:val="0"/>
      <w:marRight w:val="0"/>
      <w:marTop w:val="0"/>
      <w:marBottom w:val="0"/>
      <w:divBdr>
        <w:top w:val="none" w:sz="0" w:space="0" w:color="auto"/>
        <w:left w:val="none" w:sz="0" w:space="0" w:color="auto"/>
        <w:bottom w:val="none" w:sz="0" w:space="0" w:color="auto"/>
        <w:right w:val="none" w:sz="0" w:space="0" w:color="auto"/>
      </w:divBdr>
    </w:div>
    <w:div w:id="184371487">
      <w:bodyDiv w:val="1"/>
      <w:marLeft w:val="0"/>
      <w:marRight w:val="0"/>
      <w:marTop w:val="0"/>
      <w:marBottom w:val="0"/>
      <w:divBdr>
        <w:top w:val="none" w:sz="0" w:space="0" w:color="auto"/>
        <w:left w:val="none" w:sz="0" w:space="0" w:color="auto"/>
        <w:bottom w:val="none" w:sz="0" w:space="0" w:color="auto"/>
        <w:right w:val="none" w:sz="0" w:space="0" w:color="auto"/>
      </w:divBdr>
    </w:div>
    <w:div w:id="184486373">
      <w:bodyDiv w:val="1"/>
      <w:marLeft w:val="0"/>
      <w:marRight w:val="0"/>
      <w:marTop w:val="0"/>
      <w:marBottom w:val="0"/>
      <w:divBdr>
        <w:top w:val="none" w:sz="0" w:space="0" w:color="auto"/>
        <w:left w:val="none" w:sz="0" w:space="0" w:color="auto"/>
        <w:bottom w:val="none" w:sz="0" w:space="0" w:color="auto"/>
        <w:right w:val="none" w:sz="0" w:space="0" w:color="auto"/>
      </w:divBdr>
    </w:div>
    <w:div w:id="184488862">
      <w:bodyDiv w:val="1"/>
      <w:marLeft w:val="0"/>
      <w:marRight w:val="0"/>
      <w:marTop w:val="0"/>
      <w:marBottom w:val="0"/>
      <w:divBdr>
        <w:top w:val="none" w:sz="0" w:space="0" w:color="auto"/>
        <w:left w:val="none" w:sz="0" w:space="0" w:color="auto"/>
        <w:bottom w:val="none" w:sz="0" w:space="0" w:color="auto"/>
        <w:right w:val="none" w:sz="0" w:space="0" w:color="auto"/>
      </w:divBdr>
    </w:div>
    <w:div w:id="184906009">
      <w:bodyDiv w:val="1"/>
      <w:marLeft w:val="0"/>
      <w:marRight w:val="0"/>
      <w:marTop w:val="0"/>
      <w:marBottom w:val="0"/>
      <w:divBdr>
        <w:top w:val="none" w:sz="0" w:space="0" w:color="auto"/>
        <w:left w:val="none" w:sz="0" w:space="0" w:color="auto"/>
        <w:bottom w:val="none" w:sz="0" w:space="0" w:color="auto"/>
        <w:right w:val="none" w:sz="0" w:space="0" w:color="auto"/>
      </w:divBdr>
    </w:div>
    <w:div w:id="185410399">
      <w:bodyDiv w:val="1"/>
      <w:marLeft w:val="0"/>
      <w:marRight w:val="0"/>
      <w:marTop w:val="0"/>
      <w:marBottom w:val="0"/>
      <w:divBdr>
        <w:top w:val="none" w:sz="0" w:space="0" w:color="auto"/>
        <w:left w:val="none" w:sz="0" w:space="0" w:color="auto"/>
        <w:bottom w:val="none" w:sz="0" w:space="0" w:color="auto"/>
        <w:right w:val="none" w:sz="0" w:space="0" w:color="auto"/>
      </w:divBdr>
    </w:div>
    <w:div w:id="185481396">
      <w:bodyDiv w:val="1"/>
      <w:marLeft w:val="0"/>
      <w:marRight w:val="0"/>
      <w:marTop w:val="0"/>
      <w:marBottom w:val="0"/>
      <w:divBdr>
        <w:top w:val="none" w:sz="0" w:space="0" w:color="auto"/>
        <w:left w:val="none" w:sz="0" w:space="0" w:color="auto"/>
        <w:bottom w:val="none" w:sz="0" w:space="0" w:color="auto"/>
        <w:right w:val="none" w:sz="0" w:space="0" w:color="auto"/>
      </w:divBdr>
    </w:div>
    <w:div w:id="185601222">
      <w:bodyDiv w:val="1"/>
      <w:marLeft w:val="0"/>
      <w:marRight w:val="0"/>
      <w:marTop w:val="0"/>
      <w:marBottom w:val="0"/>
      <w:divBdr>
        <w:top w:val="none" w:sz="0" w:space="0" w:color="auto"/>
        <w:left w:val="none" w:sz="0" w:space="0" w:color="auto"/>
        <w:bottom w:val="none" w:sz="0" w:space="0" w:color="auto"/>
        <w:right w:val="none" w:sz="0" w:space="0" w:color="auto"/>
      </w:divBdr>
    </w:div>
    <w:div w:id="185681278">
      <w:bodyDiv w:val="1"/>
      <w:marLeft w:val="0"/>
      <w:marRight w:val="0"/>
      <w:marTop w:val="0"/>
      <w:marBottom w:val="0"/>
      <w:divBdr>
        <w:top w:val="none" w:sz="0" w:space="0" w:color="auto"/>
        <w:left w:val="none" w:sz="0" w:space="0" w:color="auto"/>
        <w:bottom w:val="none" w:sz="0" w:space="0" w:color="auto"/>
        <w:right w:val="none" w:sz="0" w:space="0" w:color="auto"/>
      </w:divBdr>
    </w:div>
    <w:div w:id="185949109">
      <w:bodyDiv w:val="1"/>
      <w:marLeft w:val="0"/>
      <w:marRight w:val="0"/>
      <w:marTop w:val="0"/>
      <w:marBottom w:val="0"/>
      <w:divBdr>
        <w:top w:val="none" w:sz="0" w:space="0" w:color="auto"/>
        <w:left w:val="none" w:sz="0" w:space="0" w:color="auto"/>
        <w:bottom w:val="none" w:sz="0" w:space="0" w:color="auto"/>
        <w:right w:val="none" w:sz="0" w:space="0" w:color="auto"/>
      </w:divBdr>
    </w:div>
    <w:div w:id="186144980">
      <w:bodyDiv w:val="1"/>
      <w:marLeft w:val="0"/>
      <w:marRight w:val="0"/>
      <w:marTop w:val="0"/>
      <w:marBottom w:val="0"/>
      <w:divBdr>
        <w:top w:val="none" w:sz="0" w:space="0" w:color="auto"/>
        <w:left w:val="none" w:sz="0" w:space="0" w:color="auto"/>
        <w:bottom w:val="none" w:sz="0" w:space="0" w:color="auto"/>
        <w:right w:val="none" w:sz="0" w:space="0" w:color="auto"/>
      </w:divBdr>
      <w:divsChild>
        <w:div w:id="1457988013">
          <w:marLeft w:val="0"/>
          <w:marRight w:val="0"/>
          <w:marTop w:val="0"/>
          <w:marBottom w:val="0"/>
          <w:divBdr>
            <w:top w:val="none" w:sz="0" w:space="0" w:color="auto"/>
            <w:left w:val="none" w:sz="0" w:space="0" w:color="auto"/>
            <w:bottom w:val="none" w:sz="0" w:space="0" w:color="auto"/>
            <w:right w:val="none" w:sz="0" w:space="0" w:color="auto"/>
          </w:divBdr>
        </w:div>
      </w:divsChild>
    </w:div>
    <w:div w:id="186407350">
      <w:bodyDiv w:val="1"/>
      <w:marLeft w:val="0"/>
      <w:marRight w:val="0"/>
      <w:marTop w:val="0"/>
      <w:marBottom w:val="0"/>
      <w:divBdr>
        <w:top w:val="none" w:sz="0" w:space="0" w:color="auto"/>
        <w:left w:val="none" w:sz="0" w:space="0" w:color="auto"/>
        <w:bottom w:val="none" w:sz="0" w:space="0" w:color="auto"/>
        <w:right w:val="none" w:sz="0" w:space="0" w:color="auto"/>
      </w:divBdr>
      <w:divsChild>
        <w:div w:id="912085461">
          <w:marLeft w:val="0"/>
          <w:marRight w:val="0"/>
          <w:marTop w:val="0"/>
          <w:marBottom w:val="0"/>
          <w:divBdr>
            <w:top w:val="none" w:sz="0" w:space="0" w:color="auto"/>
            <w:left w:val="none" w:sz="0" w:space="0" w:color="auto"/>
            <w:bottom w:val="none" w:sz="0" w:space="0" w:color="auto"/>
            <w:right w:val="none" w:sz="0" w:space="0" w:color="auto"/>
          </w:divBdr>
        </w:div>
      </w:divsChild>
    </w:div>
    <w:div w:id="186647704">
      <w:bodyDiv w:val="1"/>
      <w:marLeft w:val="0"/>
      <w:marRight w:val="0"/>
      <w:marTop w:val="0"/>
      <w:marBottom w:val="0"/>
      <w:divBdr>
        <w:top w:val="none" w:sz="0" w:space="0" w:color="auto"/>
        <w:left w:val="none" w:sz="0" w:space="0" w:color="auto"/>
        <w:bottom w:val="none" w:sz="0" w:space="0" w:color="auto"/>
        <w:right w:val="none" w:sz="0" w:space="0" w:color="auto"/>
      </w:divBdr>
    </w:div>
    <w:div w:id="186716015">
      <w:bodyDiv w:val="1"/>
      <w:marLeft w:val="0"/>
      <w:marRight w:val="0"/>
      <w:marTop w:val="0"/>
      <w:marBottom w:val="0"/>
      <w:divBdr>
        <w:top w:val="none" w:sz="0" w:space="0" w:color="auto"/>
        <w:left w:val="none" w:sz="0" w:space="0" w:color="auto"/>
        <w:bottom w:val="none" w:sz="0" w:space="0" w:color="auto"/>
        <w:right w:val="none" w:sz="0" w:space="0" w:color="auto"/>
      </w:divBdr>
    </w:div>
    <w:div w:id="186794276">
      <w:bodyDiv w:val="1"/>
      <w:marLeft w:val="0"/>
      <w:marRight w:val="0"/>
      <w:marTop w:val="0"/>
      <w:marBottom w:val="0"/>
      <w:divBdr>
        <w:top w:val="none" w:sz="0" w:space="0" w:color="auto"/>
        <w:left w:val="none" w:sz="0" w:space="0" w:color="auto"/>
        <w:bottom w:val="none" w:sz="0" w:space="0" w:color="auto"/>
        <w:right w:val="none" w:sz="0" w:space="0" w:color="auto"/>
      </w:divBdr>
      <w:divsChild>
        <w:div w:id="512956321">
          <w:marLeft w:val="0"/>
          <w:marRight w:val="0"/>
          <w:marTop w:val="0"/>
          <w:marBottom w:val="0"/>
          <w:divBdr>
            <w:top w:val="none" w:sz="0" w:space="0" w:color="auto"/>
            <w:left w:val="none" w:sz="0" w:space="0" w:color="auto"/>
            <w:bottom w:val="none" w:sz="0" w:space="0" w:color="auto"/>
            <w:right w:val="none" w:sz="0" w:space="0" w:color="auto"/>
          </w:divBdr>
        </w:div>
      </w:divsChild>
    </w:div>
    <w:div w:id="187109070">
      <w:bodyDiv w:val="1"/>
      <w:marLeft w:val="0"/>
      <w:marRight w:val="0"/>
      <w:marTop w:val="0"/>
      <w:marBottom w:val="0"/>
      <w:divBdr>
        <w:top w:val="none" w:sz="0" w:space="0" w:color="auto"/>
        <w:left w:val="none" w:sz="0" w:space="0" w:color="auto"/>
        <w:bottom w:val="none" w:sz="0" w:space="0" w:color="auto"/>
        <w:right w:val="none" w:sz="0" w:space="0" w:color="auto"/>
      </w:divBdr>
    </w:div>
    <w:div w:id="187528584">
      <w:bodyDiv w:val="1"/>
      <w:marLeft w:val="0"/>
      <w:marRight w:val="0"/>
      <w:marTop w:val="0"/>
      <w:marBottom w:val="0"/>
      <w:divBdr>
        <w:top w:val="none" w:sz="0" w:space="0" w:color="auto"/>
        <w:left w:val="none" w:sz="0" w:space="0" w:color="auto"/>
        <w:bottom w:val="none" w:sz="0" w:space="0" w:color="auto"/>
        <w:right w:val="none" w:sz="0" w:space="0" w:color="auto"/>
      </w:divBdr>
    </w:div>
    <w:div w:id="188033389">
      <w:bodyDiv w:val="1"/>
      <w:marLeft w:val="0"/>
      <w:marRight w:val="0"/>
      <w:marTop w:val="0"/>
      <w:marBottom w:val="0"/>
      <w:divBdr>
        <w:top w:val="none" w:sz="0" w:space="0" w:color="auto"/>
        <w:left w:val="none" w:sz="0" w:space="0" w:color="auto"/>
        <w:bottom w:val="none" w:sz="0" w:space="0" w:color="auto"/>
        <w:right w:val="none" w:sz="0" w:space="0" w:color="auto"/>
      </w:divBdr>
      <w:divsChild>
        <w:div w:id="877472361">
          <w:marLeft w:val="0"/>
          <w:marRight w:val="0"/>
          <w:marTop w:val="0"/>
          <w:marBottom w:val="0"/>
          <w:divBdr>
            <w:top w:val="none" w:sz="0" w:space="0" w:color="auto"/>
            <w:left w:val="none" w:sz="0" w:space="0" w:color="auto"/>
            <w:bottom w:val="none" w:sz="0" w:space="0" w:color="auto"/>
            <w:right w:val="none" w:sz="0" w:space="0" w:color="auto"/>
          </w:divBdr>
        </w:div>
      </w:divsChild>
    </w:div>
    <w:div w:id="188104974">
      <w:bodyDiv w:val="1"/>
      <w:marLeft w:val="0"/>
      <w:marRight w:val="0"/>
      <w:marTop w:val="0"/>
      <w:marBottom w:val="0"/>
      <w:divBdr>
        <w:top w:val="none" w:sz="0" w:space="0" w:color="auto"/>
        <w:left w:val="none" w:sz="0" w:space="0" w:color="auto"/>
        <w:bottom w:val="none" w:sz="0" w:space="0" w:color="auto"/>
        <w:right w:val="none" w:sz="0" w:space="0" w:color="auto"/>
      </w:divBdr>
    </w:div>
    <w:div w:id="188106804">
      <w:bodyDiv w:val="1"/>
      <w:marLeft w:val="0"/>
      <w:marRight w:val="0"/>
      <w:marTop w:val="0"/>
      <w:marBottom w:val="0"/>
      <w:divBdr>
        <w:top w:val="none" w:sz="0" w:space="0" w:color="auto"/>
        <w:left w:val="none" w:sz="0" w:space="0" w:color="auto"/>
        <w:bottom w:val="none" w:sz="0" w:space="0" w:color="auto"/>
        <w:right w:val="none" w:sz="0" w:space="0" w:color="auto"/>
      </w:divBdr>
    </w:div>
    <w:div w:id="188111174">
      <w:bodyDiv w:val="1"/>
      <w:marLeft w:val="0"/>
      <w:marRight w:val="0"/>
      <w:marTop w:val="0"/>
      <w:marBottom w:val="0"/>
      <w:divBdr>
        <w:top w:val="none" w:sz="0" w:space="0" w:color="auto"/>
        <w:left w:val="none" w:sz="0" w:space="0" w:color="auto"/>
        <w:bottom w:val="none" w:sz="0" w:space="0" w:color="auto"/>
        <w:right w:val="none" w:sz="0" w:space="0" w:color="auto"/>
      </w:divBdr>
    </w:div>
    <w:div w:id="188177650">
      <w:bodyDiv w:val="1"/>
      <w:marLeft w:val="0"/>
      <w:marRight w:val="0"/>
      <w:marTop w:val="0"/>
      <w:marBottom w:val="0"/>
      <w:divBdr>
        <w:top w:val="none" w:sz="0" w:space="0" w:color="auto"/>
        <w:left w:val="none" w:sz="0" w:space="0" w:color="auto"/>
        <w:bottom w:val="none" w:sz="0" w:space="0" w:color="auto"/>
        <w:right w:val="none" w:sz="0" w:space="0" w:color="auto"/>
      </w:divBdr>
      <w:divsChild>
        <w:div w:id="793329098">
          <w:marLeft w:val="0"/>
          <w:marRight w:val="0"/>
          <w:marTop w:val="0"/>
          <w:marBottom w:val="0"/>
          <w:divBdr>
            <w:top w:val="none" w:sz="0" w:space="0" w:color="auto"/>
            <w:left w:val="none" w:sz="0" w:space="0" w:color="auto"/>
            <w:bottom w:val="none" w:sz="0" w:space="0" w:color="auto"/>
            <w:right w:val="none" w:sz="0" w:space="0" w:color="auto"/>
          </w:divBdr>
        </w:div>
      </w:divsChild>
    </w:div>
    <w:div w:id="188226990">
      <w:bodyDiv w:val="1"/>
      <w:marLeft w:val="0"/>
      <w:marRight w:val="0"/>
      <w:marTop w:val="0"/>
      <w:marBottom w:val="0"/>
      <w:divBdr>
        <w:top w:val="none" w:sz="0" w:space="0" w:color="auto"/>
        <w:left w:val="none" w:sz="0" w:space="0" w:color="auto"/>
        <w:bottom w:val="none" w:sz="0" w:space="0" w:color="auto"/>
        <w:right w:val="none" w:sz="0" w:space="0" w:color="auto"/>
      </w:divBdr>
    </w:div>
    <w:div w:id="188447779">
      <w:bodyDiv w:val="1"/>
      <w:marLeft w:val="0"/>
      <w:marRight w:val="0"/>
      <w:marTop w:val="0"/>
      <w:marBottom w:val="0"/>
      <w:divBdr>
        <w:top w:val="none" w:sz="0" w:space="0" w:color="auto"/>
        <w:left w:val="none" w:sz="0" w:space="0" w:color="auto"/>
        <w:bottom w:val="none" w:sz="0" w:space="0" w:color="auto"/>
        <w:right w:val="none" w:sz="0" w:space="0" w:color="auto"/>
      </w:divBdr>
    </w:div>
    <w:div w:id="188838303">
      <w:bodyDiv w:val="1"/>
      <w:marLeft w:val="0"/>
      <w:marRight w:val="0"/>
      <w:marTop w:val="0"/>
      <w:marBottom w:val="0"/>
      <w:divBdr>
        <w:top w:val="none" w:sz="0" w:space="0" w:color="auto"/>
        <w:left w:val="none" w:sz="0" w:space="0" w:color="auto"/>
        <w:bottom w:val="none" w:sz="0" w:space="0" w:color="auto"/>
        <w:right w:val="none" w:sz="0" w:space="0" w:color="auto"/>
      </w:divBdr>
    </w:div>
    <w:div w:id="189801339">
      <w:bodyDiv w:val="1"/>
      <w:marLeft w:val="0"/>
      <w:marRight w:val="0"/>
      <w:marTop w:val="0"/>
      <w:marBottom w:val="0"/>
      <w:divBdr>
        <w:top w:val="none" w:sz="0" w:space="0" w:color="auto"/>
        <w:left w:val="none" w:sz="0" w:space="0" w:color="auto"/>
        <w:bottom w:val="none" w:sz="0" w:space="0" w:color="auto"/>
        <w:right w:val="none" w:sz="0" w:space="0" w:color="auto"/>
      </w:divBdr>
    </w:div>
    <w:div w:id="189952479">
      <w:bodyDiv w:val="1"/>
      <w:marLeft w:val="0"/>
      <w:marRight w:val="0"/>
      <w:marTop w:val="0"/>
      <w:marBottom w:val="0"/>
      <w:divBdr>
        <w:top w:val="none" w:sz="0" w:space="0" w:color="auto"/>
        <w:left w:val="none" w:sz="0" w:space="0" w:color="auto"/>
        <w:bottom w:val="none" w:sz="0" w:space="0" w:color="auto"/>
        <w:right w:val="none" w:sz="0" w:space="0" w:color="auto"/>
      </w:divBdr>
    </w:div>
    <w:div w:id="189997196">
      <w:bodyDiv w:val="1"/>
      <w:marLeft w:val="0"/>
      <w:marRight w:val="0"/>
      <w:marTop w:val="0"/>
      <w:marBottom w:val="0"/>
      <w:divBdr>
        <w:top w:val="none" w:sz="0" w:space="0" w:color="auto"/>
        <w:left w:val="none" w:sz="0" w:space="0" w:color="auto"/>
        <w:bottom w:val="none" w:sz="0" w:space="0" w:color="auto"/>
        <w:right w:val="none" w:sz="0" w:space="0" w:color="auto"/>
      </w:divBdr>
    </w:div>
    <w:div w:id="190147890">
      <w:bodyDiv w:val="1"/>
      <w:marLeft w:val="0"/>
      <w:marRight w:val="0"/>
      <w:marTop w:val="0"/>
      <w:marBottom w:val="0"/>
      <w:divBdr>
        <w:top w:val="none" w:sz="0" w:space="0" w:color="auto"/>
        <w:left w:val="none" w:sz="0" w:space="0" w:color="auto"/>
        <w:bottom w:val="none" w:sz="0" w:space="0" w:color="auto"/>
        <w:right w:val="none" w:sz="0" w:space="0" w:color="auto"/>
      </w:divBdr>
      <w:divsChild>
        <w:div w:id="752167092">
          <w:marLeft w:val="0"/>
          <w:marRight w:val="0"/>
          <w:marTop w:val="0"/>
          <w:marBottom w:val="0"/>
          <w:divBdr>
            <w:top w:val="none" w:sz="0" w:space="0" w:color="auto"/>
            <w:left w:val="none" w:sz="0" w:space="0" w:color="auto"/>
            <w:bottom w:val="none" w:sz="0" w:space="0" w:color="auto"/>
            <w:right w:val="none" w:sz="0" w:space="0" w:color="auto"/>
          </w:divBdr>
        </w:div>
      </w:divsChild>
    </w:div>
    <w:div w:id="190192504">
      <w:bodyDiv w:val="1"/>
      <w:marLeft w:val="0"/>
      <w:marRight w:val="0"/>
      <w:marTop w:val="0"/>
      <w:marBottom w:val="0"/>
      <w:divBdr>
        <w:top w:val="none" w:sz="0" w:space="0" w:color="auto"/>
        <w:left w:val="none" w:sz="0" w:space="0" w:color="auto"/>
        <w:bottom w:val="none" w:sz="0" w:space="0" w:color="auto"/>
        <w:right w:val="none" w:sz="0" w:space="0" w:color="auto"/>
      </w:divBdr>
      <w:divsChild>
        <w:div w:id="934899767">
          <w:marLeft w:val="0"/>
          <w:marRight w:val="0"/>
          <w:marTop w:val="0"/>
          <w:marBottom w:val="0"/>
          <w:divBdr>
            <w:top w:val="none" w:sz="0" w:space="0" w:color="auto"/>
            <w:left w:val="none" w:sz="0" w:space="0" w:color="auto"/>
            <w:bottom w:val="none" w:sz="0" w:space="0" w:color="auto"/>
            <w:right w:val="none" w:sz="0" w:space="0" w:color="auto"/>
          </w:divBdr>
        </w:div>
      </w:divsChild>
    </w:div>
    <w:div w:id="190607803">
      <w:bodyDiv w:val="1"/>
      <w:marLeft w:val="0"/>
      <w:marRight w:val="0"/>
      <w:marTop w:val="0"/>
      <w:marBottom w:val="0"/>
      <w:divBdr>
        <w:top w:val="none" w:sz="0" w:space="0" w:color="auto"/>
        <w:left w:val="none" w:sz="0" w:space="0" w:color="auto"/>
        <w:bottom w:val="none" w:sz="0" w:space="0" w:color="auto"/>
        <w:right w:val="none" w:sz="0" w:space="0" w:color="auto"/>
      </w:divBdr>
    </w:div>
    <w:div w:id="191040949">
      <w:bodyDiv w:val="1"/>
      <w:marLeft w:val="0"/>
      <w:marRight w:val="0"/>
      <w:marTop w:val="0"/>
      <w:marBottom w:val="0"/>
      <w:divBdr>
        <w:top w:val="none" w:sz="0" w:space="0" w:color="auto"/>
        <w:left w:val="none" w:sz="0" w:space="0" w:color="auto"/>
        <w:bottom w:val="none" w:sz="0" w:space="0" w:color="auto"/>
        <w:right w:val="none" w:sz="0" w:space="0" w:color="auto"/>
      </w:divBdr>
    </w:div>
    <w:div w:id="191191292">
      <w:bodyDiv w:val="1"/>
      <w:marLeft w:val="0"/>
      <w:marRight w:val="0"/>
      <w:marTop w:val="0"/>
      <w:marBottom w:val="0"/>
      <w:divBdr>
        <w:top w:val="none" w:sz="0" w:space="0" w:color="auto"/>
        <w:left w:val="none" w:sz="0" w:space="0" w:color="auto"/>
        <w:bottom w:val="none" w:sz="0" w:space="0" w:color="auto"/>
        <w:right w:val="none" w:sz="0" w:space="0" w:color="auto"/>
      </w:divBdr>
    </w:div>
    <w:div w:id="191236003">
      <w:bodyDiv w:val="1"/>
      <w:marLeft w:val="0"/>
      <w:marRight w:val="0"/>
      <w:marTop w:val="0"/>
      <w:marBottom w:val="0"/>
      <w:divBdr>
        <w:top w:val="none" w:sz="0" w:space="0" w:color="auto"/>
        <w:left w:val="none" w:sz="0" w:space="0" w:color="auto"/>
        <w:bottom w:val="none" w:sz="0" w:space="0" w:color="auto"/>
        <w:right w:val="none" w:sz="0" w:space="0" w:color="auto"/>
      </w:divBdr>
    </w:div>
    <w:div w:id="191455520">
      <w:bodyDiv w:val="1"/>
      <w:marLeft w:val="0"/>
      <w:marRight w:val="0"/>
      <w:marTop w:val="0"/>
      <w:marBottom w:val="0"/>
      <w:divBdr>
        <w:top w:val="none" w:sz="0" w:space="0" w:color="auto"/>
        <w:left w:val="none" w:sz="0" w:space="0" w:color="auto"/>
        <w:bottom w:val="none" w:sz="0" w:space="0" w:color="auto"/>
        <w:right w:val="none" w:sz="0" w:space="0" w:color="auto"/>
      </w:divBdr>
    </w:div>
    <w:div w:id="191573052">
      <w:bodyDiv w:val="1"/>
      <w:marLeft w:val="0"/>
      <w:marRight w:val="0"/>
      <w:marTop w:val="0"/>
      <w:marBottom w:val="0"/>
      <w:divBdr>
        <w:top w:val="none" w:sz="0" w:space="0" w:color="auto"/>
        <w:left w:val="none" w:sz="0" w:space="0" w:color="auto"/>
        <w:bottom w:val="none" w:sz="0" w:space="0" w:color="auto"/>
        <w:right w:val="none" w:sz="0" w:space="0" w:color="auto"/>
      </w:divBdr>
    </w:div>
    <w:div w:id="191573097">
      <w:bodyDiv w:val="1"/>
      <w:marLeft w:val="0"/>
      <w:marRight w:val="0"/>
      <w:marTop w:val="0"/>
      <w:marBottom w:val="0"/>
      <w:divBdr>
        <w:top w:val="none" w:sz="0" w:space="0" w:color="auto"/>
        <w:left w:val="none" w:sz="0" w:space="0" w:color="auto"/>
        <w:bottom w:val="none" w:sz="0" w:space="0" w:color="auto"/>
        <w:right w:val="none" w:sz="0" w:space="0" w:color="auto"/>
      </w:divBdr>
      <w:divsChild>
        <w:div w:id="1763408448">
          <w:marLeft w:val="0"/>
          <w:marRight w:val="0"/>
          <w:marTop w:val="0"/>
          <w:marBottom w:val="0"/>
          <w:divBdr>
            <w:top w:val="none" w:sz="0" w:space="0" w:color="auto"/>
            <w:left w:val="none" w:sz="0" w:space="0" w:color="auto"/>
            <w:bottom w:val="none" w:sz="0" w:space="0" w:color="auto"/>
            <w:right w:val="none" w:sz="0" w:space="0" w:color="auto"/>
          </w:divBdr>
        </w:div>
      </w:divsChild>
    </w:div>
    <w:div w:id="191577113">
      <w:bodyDiv w:val="1"/>
      <w:marLeft w:val="0"/>
      <w:marRight w:val="0"/>
      <w:marTop w:val="0"/>
      <w:marBottom w:val="0"/>
      <w:divBdr>
        <w:top w:val="none" w:sz="0" w:space="0" w:color="auto"/>
        <w:left w:val="none" w:sz="0" w:space="0" w:color="auto"/>
        <w:bottom w:val="none" w:sz="0" w:space="0" w:color="auto"/>
        <w:right w:val="none" w:sz="0" w:space="0" w:color="auto"/>
      </w:divBdr>
    </w:div>
    <w:div w:id="191656527">
      <w:bodyDiv w:val="1"/>
      <w:marLeft w:val="0"/>
      <w:marRight w:val="0"/>
      <w:marTop w:val="0"/>
      <w:marBottom w:val="0"/>
      <w:divBdr>
        <w:top w:val="none" w:sz="0" w:space="0" w:color="auto"/>
        <w:left w:val="none" w:sz="0" w:space="0" w:color="auto"/>
        <w:bottom w:val="none" w:sz="0" w:space="0" w:color="auto"/>
        <w:right w:val="none" w:sz="0" w:space="0" w:color="auto"/>
      </w:divBdr>
    </w:div>
    <w:div w:id="191722267">
      <w:bodyDiv w:val="1"/>
      <w:marLeft w:val="0"/>
      <w:marRight w:val="0"/>
      <w:marTop w:val="0"/>
      <w:marBottom w:val="0"/>
      <w:divBdr>
        <w:top w:val="none" w:sz="0" w:space="0" w:color="auto"/>
        <w:left w:val="none" w:sz="0" w:space="0" w:color="auto"/>
        <w:bottom w:val="none" w:sz="0" w:space="0" w:color="auto"/>
        <w:right w:val="none" w:sz="0" w:space="0" w:color="auto"/>
      </w:divBdr>
    </w:div>
    <w:div w:id="191722593">
      <w:bodyDiv w:val="1"/>
      <w:marLeft w:val="0"/>
      <w:marRight w:val="0"/>
      <w:marTop w:val="0"/>
      <w:marBottom w:val="0"/>
      <w:divBdr>
        <w:top w:val="none" w:sz="0" w:space="0" w:color="auto"/>
        <w:left w:val="none" w:sz="0" w:space="0" w:color="auto"/>
        <w:bottom w:val="none" w:sz="0" w:space="0" w:color="auto"/>
        <w:right w:val="none" w:sz="0" w:space="0" w:color="auto"/>
      </w:divBdr>
    </w:div>
    <w:div w:id="192041926">
      <w:bodyDiv w:val="1"/>
      <w:marLeft w:val="0"/>
      <w:marRight w:val="0"/>
      <w:marTop w:val="0"/>
      <w:marBottom w:val="0"/>
      <w:divBdr>
        <w:top w:val="none" w:sz="0" w:space="0" w:color="auto"/>
        <w:left w:val="none" w:sz="0" w:space="0" w:color="auto"/>
        <w:bottom w:val="none" w:sz="0" w:space="0" w:color="auto"/>
        <w:right w:val="none" w:sz="0" w:space="0" w:color="auto"/>
      </w:divBdr>
    </w:div>
    <w:div w:id="192235475">
      <w:bodyDiv w:val="1"/>
      <w:marLeft w:val="0"/>
      <w:marRight w:val="0"/>
      <w:marTop w:val="0"/>
      <w:marBottom w:val="0"/>
      <w:divBdr>
        <w:top w:val="none" w:sz="0" w:space="0" w:color="auto"/>
        <w:left w:val="none" w:sz="0" w:space="0" w:color="auto"/>
        <w:bottom w:val="none" w:sz="0" w:space="0" w:color="auto"/>
        <w:right w:val="none" w:sz="0" w:space="0" w:color="auto"/>
      </w:divBdr>
    </w:div>
    <w:div w:id="192351044">
      <w:bodyDiv w:val="1"/>
      <w:marLeft w:val="0"/>
      <w:marRight w:val="0"/>
      <w:marTop w:val="0"/>
      <w:marBottom w:val="0"/>
      <w:divBdr>
        <w:top w:val="none" w:sz="0" w:space="0" w:color="auto"/>
        <w:left w:val="none" w:sz="0" w:space="0" w:color="auto"/>
        <w:bottom w:val="none" w:sz="0" w:space="0" w:color="auto"/>
        <w:right w:val="none" w:sz="0" w:space="0" w:color="auto"/>
      </w:divBdr>
      <w:divsChild>
        <w:div w:id="1255241069">
          <w:marLeft w:val="0"/>
          <w:marRight w:val="0"/>
          <w:marTop w:val="0"/>
          <w:marBottom w:val="0"/>
          <w:divBdr>
            <w:top w:val="none" w:sz="0" w:space="0" w:color="auto"/>
            <w:left w:val="none" w:sz="0" w:space="0" w:color="auto"/>
            <w:bottom w:val="none" w:sz="0" w:space="0" w:color="auto"/>
            <w:right w:val="none" w:sz="0" w:space="0" w:color="auto"/>
          </w:divBdr>
        </w:div>
      </w:divsChild>
    </w:div>
    <w:div w:id="192380701">
      <w:bodyDiv w:val="1"/>
      <w:marLeft w:val="0"/>
      <w:marRight w:val="0"/>
      <w:marTop w:val="0"/>
      <w:marBottom w:val="0"/>
      <w:divBdr>
        <w:top w:val="none" w:sz="0" w:space="0" w:color="auto"/>
        <w:left w:val="none" w:sz="0" w:space="0" w:color="auto"/>
        <w:bottom w:val="none" w:sz="0" w:space="0" w:color="auto"/>
        <w:right w:val="none" w:sz="0" w:space="0" w:color="auto"/>
      </w:divBdr>
    </w:div>
    <w:div w:id="192544835">
      <w:bodyDiv w:val="1"/>
      <w:marLeft w:val="0"/>
      <w:marRight w:val="0"/>
      <w:marTop w:val="0"/>
      <w:marBottom w:val="0"/>
      <w:divBdr>
        <w:top w:val="none" w:sz="0" w:space="0" w:color="auto"/>
        <w:left w:val="none" w:sz="0" w:space="0" w:color="auto"/>
        <w:bottom w:val="none" w:sz="0" w:space="0" w:color="auto"/>
        <w:right w:val="none" w:sz="0" w:space="0" w:color="auto"/>
      </w:divBdr>
    </w:div>
    <w:div w:id="192620008">
      <w:bodyDiv w:val="1"/>
      <w:marLeft w:val="0"/>
      <w:marRight w:val="0"/>
      <w:marTop w:val="0"/>
      <w:marBottom w:val="0"/>
      <w:divBdr>
        <w:top w:val="none" w:sz="0" w:space="0" w:color="auto"/>
        <w:left w:val="none" w:sz="0" w:space="0" w:color="auto"/>
        <w:bottom w:val="none" w:sz="0" w:space="0" w:color="auto"/>
        <w:right w:val="none" w:sz="0" w:space="0" w:color="auto"/>
      </w:divBdr>
    </w:div>
    <w:div w:id="192891499">
      <w:bodyDiv w:val="1"/>
      <w:marLeft w:val="0"/>
      <w:marRight w:val="0"/>
      <w:marTop w:val="0"/>
      <w:marBottom w:val="0"/>
      <w:divBdr>
        <w:top w:val="none" w:sz="0" w:space="0" w:color="auto"/>
        <w:left w:val="none" w:sz="0" w:space="0" w:color="auto"/>
        <w:bottom w:val="none" w:sz="0" w:space="0" w:color="auto"/>
        <w:right w:val="none" w:sz="0" w:space="0" w:color="auto"/>
      </w:divBdr>
    </w:div>
    <w:div w:id="192962709">
      <w:bodyDiv w:val="1"/>
      <w:marLeft w:val="0"/>
      <w:marRight w:val="0"/>
      <w:marTop w:val="0"/>
      <w:marBottom w:val="0"/>
      <w:divBdr>
        <w:top w:val="none" w:sz="0" w:space="0" w:color="auto"/>
        <w:left w:val="none" w:sz="0" w:space="0" w:color="auto"/>
        <w:bottom w:val="none" w:sz="0" w:space="0" w:color="auto"/>
        <w:right w:val="none" w:sz="0" w:space="0" w:color="auto"/>
      </w:divBdr>
    </w:div>
    <w:div w:id="193151388">
      <w:bodyDiv w:val="1"/>
      <w:marLeft w:val="0"/>
      <w:marRight w:val="0"/>
      <w:marTop w:val="0"/>
      <w:marBottom w:val="0"/>
      <w:divBdr>
        <w:top w:val="none" w:sz="0" w:space="0" w:color="auto"/>
        <w:left w:val="none" w:sz="0" w:space="0" w:color="auto"/>
        <w:bottom w:val="none" w:sz="0" w:space="0" w:color="auto"/>
        <w:right w:val="none" w:sz="0" w:space="0" w:color="auto"/>
      </w:divBdr>
    </w:div>
    <w:div w:id="193155942">
      <w:bodyDiv w:val="1"/>
      <w:marLeft w:val="0"/>
      <w:marRight w:val="0"/>
      <w:marTop w:val="0"/>
      <w:marBottom w:val="0"/>
      <w:divBdr>
        <w:top w:val="none" w:sz="0" w:space="0" w:color="auto"/>
        <w:left w:val="none" w:sz="0" w:space="0" w:color="auto"/>
        <w:bottom w:val="none" w:sz="0" w:space="0" w:color="auto"/>
        <w:right w:val="none" w:sz="0" w:space="0" w:color="auto"/>
      </w:divBdr>
    </w:div>
    <w:div w:id="193157597">
      <w:bodyDiv w:val="1"/>
      <w:marLeft w:val="0"/>
      <w:marRight w:val="0"/>
      <w:marTop w:val="0"/>
      <w:marBottom w:val="0"/>
      <w:divBdr>
        <w:top w:val="none" w:sz="0" w:space="0" w:color="auto"/>
        <w:left w:val="none" w:sz="0" w:space="0" w:color="auto"/>
        <w:bottom w:val="none" w:sz="0" w:space="0" w:color="auto"/>
        <w:right w:val="none" w:sz="0" w:space="0" w:color="auto"/>
      </w:divBdr>
    </w:div>
    <w:div w:id="193428713">
      <w:bodyDiv w:val="1"/>
      <w:marLeft w:val="0"/>
      <w:marRight w:val="0"/>
      <w:marTop w:val="0"/>
      <w:marBottom w:val="0"/>
      <w:divBdr>
        <w:top w:val="none" w:sz="0" w:space="0" w:color="auto"/>
        <w:left w:val="none" w:sz="0" w:space="0" w:color="auto"/>
        <w:bottom w:val="none" w:sz="0" w:space="0" w:color="auto"/>
        <w:right w:val="none" w:sz="0" w:space="0" w:color="auto"/>
      </w:divBdr>
    </w:div>
    <w:div w:id="193615424">
      <w:bodyDiv w:val="1"/>
      <w:marLeft w:val="0"/>
      <w:marRight w:val="0"/>
      <w:marTop w:val="0"/>
      <w:marBottom w:val="0"/>
      <w:divBdr>
        <w:top w:val="none" w:sz="0" w:space="0" w:color="auto"/>
        <w:left w:val="none" w:sz="0" w:space="0" w:color="auto"/>
        <w:bottom w:val="none" w:sz="0" w:space="0" w:color="auto"/>
        <w:right w:val="none" w:sz="0" w:space="0" w:color="auto"/>
      </w:divBdr>
    </w:div>
    <w:div w:id="193664353">
      <w:bodyDiv w:val="1"/>
      <w:marLeft w:val="0"/>
      <w:marRight w:val="0"/>
      <w:marTop w:val="0"/>
      <w:marBottom w:val="0"/>
      <w:divBdr>
        <w:top w:val="none" w:sz="0" w:space="0" w:color="auto"/>
        <w:left w:val="none" w:sz="0" w:space="0" w:color="auto"/>
        <w:bottom w:val="none" w:sz="0" w:space="0" w:color="auto"/>
        <w:right w:val="none" w:sz="0" w:space="0" w:color="auto"/>
      </w:divBdr>
    </w:div>
    <w:div w:id="193932870">
      <w:bodyDiv w:val="1"/>
      <w:marLeft w:val="0"/>
      <w:marRight w:val="0"/>
      <w:marTop w:val="0"/>
      <w:marBottom w:val="0"/>
      <w:divBdr>
        <w:top w:val="none" w:sz="0" w:space="0" w:color="auto"/>
        <w:left w:val="none" w:sz="0" w:space="0" w:color="auto"/>
        <w:bottom w:val="none" w:sz="0" w:space="0" w:color="auto"/>
        <w:right w:val="none" w:sz="0" w:space="0" w:color="auto"/>
      </w:divBdr>
    </w:div>
    <w:div w:id="194277582">
      <w:bodyDiv w:val="1"/>
      <w:marLeft w:val="0"/>
      <w:marRight w:val="0"/>
      <w:marTop w:val="0"/>
      <w:marBottom w:val="0"/>
      <w:divBdr>
        <w:top w:val="none" w:sz="0" w:space="0" w:color="auto"/>
        <w:left w:val="none" w:sz="0" w:space="0" w:color="auto"/>
        <w:bottom w:val="none" w:sz="0" w:space="0" w:color="auto"/>
        <w:right w:val="none" w:sz="0" w:space="0" w:color="auto"/>
      </w:divBdr>
    </w:div>
    <w:div w:id="194346019">
      <w:bodyDiv w:val="1"/>
      <w:marLeft w:val="0"/>
      <w:marRight w:val="0"/>
      <w:marTop w:val="0"/>
      <w:marBottom w:val="0"/>
      <w:divBdr>
        <w:top w:val="none" w:sz="0" w:space="0" w:color="auto"/>
        <w:left w:val="none" w:sz="0" w:space="0" w:color="auto"/>
        <w:bottom w:val="none" w:sz="0" w:space="0" w:color="auto"/>
        <w:right w:val="none" w:sz="0" w:space="0" w:color="auto"/>
      </w:divBdr>
    </w:div>
    <w:div w:id="194468842">
      <w:bodyDiv w:val="1"/>
      <w:marLeft w:val="0"/>
      <w:marRight w:val="0"/>
      <w:marTop w:val="0"/>
      <w:marBottom w:val="0"/>
      <w:divBdr>
        <w:top w:val="none" w:sz="0" w:space="0" w:color="auto"/>
        <w:left w:val="none" w:sz="0" w:space="0" w:color="auto"/>
        <w:bottom w:val="none" w:sz="0" w:space="0" w:color="auto"/>
        <w:right w:val="none" w:sz="0" w:space="0" w:color="auto"/>
      </w:divBdr>
    </w:div>
    <w:div w:id="195391327">
      <w:bodyDiv w:val="1"/>
      <w:marLeft w:val="0"/>
      <w:marRight w:val="0"/>
      <w:marTop w:val="0"/>
      <w:marBottom w:val="0"/>
      <w:divBdr>
        <w:top w:val="none" w:sz="0" w:space="0" w:color="auto"/>
        <w:left w:val="none" w:sz="0" w:space="0" w:color="auto"/>
        <w:bottom w:val="none" w:sz="0" w:space="0" w:color="auto"/>
        <w:right w:val="none" w:sz="0" w:space="0" w:color="auto"/>
      </w:divBdr>
    </w:div>
    <w:div w:id="195435113">
      <w:bodyDiv w:val="1"/>
      <w:marLeft w:val="0"/>
      <w:marRight w:val="0"/>
      <w:marTop w:val="0"/>
      <w:marBottom w:val="0"/>
      <w:divBdr>
        <w:top w:val="none" w:sz="0" w:space="0" w:color="auto"/>
        <w:left w:val="none" w:sz="0" w:space="0" w:color="auto"/>
        <w:bottom w:val="none" w:sz="0" w:space="0" w:color="auto"/>
        <w:right w:val="none" w:sz="0" w:space="0" w:color="auto"/>
      </w:divBdr>
    </w:div>
    <w:div w:id="195699545">
      <w:bodyDiv w:val="1"/>
      <w:marLeft w:val="0"/>
      <w:marRight w:val="0"/>
      <w:marTop w:val="0"/>
      <w:marBottom w:val="0"/>
      <w:divBdr>
        <w:top w:val="none" w:sz="0" w:space="0" w:color="auto"/>
        <w:left w:val="none" w:sz="0" w:space="0" w:color="auto"/>
        <w:bottom w:val="none" w:sz="0" w:space="0" w:color="auto"/>
        <w:right w:val="none" w:sz="0" w:space="0" w:color="auto"/>
      </w:divBdr>
    </w:div>
    <w:div w:id="195776314">
      <w:bodyDiv w:val="1"/>
      <w:marLeft w:val="0"/>
      <w:marRight w:val="0"/>
      <w:marTop w:val="0"/>
      <w:marBottom w:val="0"/>
      <w:divBdr>
        <w:top w:val="none" w:sz="0" w:space="0" w:color="auto"/>
        <w:left w:val="none" w:sz="0" w:space="0" w:color="auto"/>
        <w:bottom w:val="none" w:sz="0" w:space="0" w:color="auto"/>
        <w:right w:val="none" w:sz="0" w:space="0" w:color="auto"/>
      </w:divBdr>
    </w:div>
    <w:div w:id="195896401">
      <w:bodyDiv w:val="1"/>
      <w:marLeft w:val="0"/>
      <w:marRight w:val="0"/>
      <w:marTop w:val="0"/>
      <w:marBottom w:val="0"/>
      <w:divBdr>
        <w:top w:val="none" w:sz="0" w:space="0" w:color="auto"/>
        <w:left w:val="none" w:sz="0" w:space="0" w:color="auto"/>
        <w:bottom w:val="none" w:sz="0" w:space="0" w:color="auto"/>
        <w:right w:val="none" w:sz="0" w:space="0" w:color="auto"/>
      </w:divBdr>
    </w:div>
    <w:div w:id="196085155">
      <w:bodyDiv w:val="1"/>
      <w:marLeft w:val="0"/>
      <w:marRight w:val="0"/>
      <w:marTop w:val="0"/>
      <w:marBottom w:val="0"/>
      <w:divBdr>
        <w:top w:val="none" w:sz="0" w:space="0" w:color="auto"/>
        <w:left w:val="none" w:sz="0" w:space="0" w:color="auto"/>
        <w:bottom w:val="none" w:sz="0" w:space="0" w:color="auto"/>
        <w:right w:val="none" w:sz="0" w:space="0" w:color="auto"/>
      </w:divBdr>
    </w:div>
    <w:div w:id="196360546">
      <w:bodyDiv w:val="1"/>
      <w:marLeft w:val="0"/>
      <w:marRight w:val="0"/>
      <w:marTop w:val="0"/>
      <w:marBottom w:val="0"/>
      <w:divBdr>
        <w:top w:val="none" w:sz="0" w:space="0" w:color="auto"/>
        <w:left w:val="none" w:sz="0" w:space="0" w:color="auto"/>
        <w:bottom w:val="none" w:sz="0" w:space="0" w:color="auto"/>
        <w:right w:val="none" w:sz="0" w:space="0" w:color="auto"/>
      </w:divBdr>
    </w:div>
    <w:div w:id="196431733">
      <w:bodyDiv w:val="1"/>
      <w:marLeft w:val="0"/>
      <w:marRight w:val="0"/>
      <w:marTop w:val="0"/>
      <w:marBottom w:val="0"/>
      <w:divBdr>
        <w:top w:val="none" w:sz="0" w:space="0" w:color="auto"/>
        <w:left w:val="none" w:sz="0" w:space="0" w:color="auto"/>
        <w:bottom w:val="none" w:sz="0" w:space="0" w:color="auto"/>
        <w:right w:val="none" w:sz="0" w:space="0" w:color="auto"/>
      </w:divBdr>
    </w:div>
    <w:div w:id="196502751">
      <w:bodyDiv w:val="1"/>
      <w:marLeft w:val="0"/>
      <w:marRight w:val="0"/>
      <w:marTop w:val="0"/>
      <w:marBottom w:val="0"/>
      <w:divBdr>
        <w:top w:val="none" w:sz="0" w:space="0" w:color="auto"/>
        <w:left w:val="none" w:sz="0" w:space="0" w:color="auto"/>
        <w:bottom w:val="none" w:sz="0" w:space="0" w:color="auto"/>
        <w:right w:val="none" w:sz="0" w:space="0" w:color="auto"/>
      </w:divBdr>
    </w:div>
    <w:div w:id="196621088">
      <w:bodyDiv w:val="1"/>
      <w:marLeft w:val="0"/>
      <w:marRight w:val="0"/>
      <w:marTop w:val="0"/>
      <w:marBottom w:val="0"/>
      <w:divBdr>
        <w:top w:val="none" w:sz="0" w:space="0" w:color="auto"/>
        <w:left w:val="none" w:sz="0" w:space="0" w:color="auto"/>
        <w:bottom w:val="none" w:sz="0" w:space="0" w:color="auto"/>
        <w:right w:val="none" w:sz="0" w:space="0" w:color="auto"/>
      </w:divBdr>
    </w:div>
    <w:div w:id="196702548">
      <w:bodyDiv w:val="1"/>
      <w:marLeft w:val="0"/>
      <w:marRight w:val="0"/>
      <w:marTop w:val="0"/>
      <w:marBottom w:val="0"/>
      <w:divBdr>
        <w:top w:val="none" w:sz="0" w:space="0" w:color="auto"/>
        <w:left w:val="none" w:sz="0" w:space="0" w:color="auto"/>
        <w:bottom w:val="none" w:sz="0" w:space="0" w:color="auto"/>
        <w:right w:val="none" w:sz="0" w:space="0" w:color="auto"/>
      </w:divBdr>
    </w:div>
    <w:div w:id="197357467">
      <w:bodyDiv w:val="1"/>
      <w:marLeft w:val="0"/>
      <w:marRight w:val="0"/>
      <w:marTop w:val="0"/>
      <w:marBottom w:val="0"/>
      <w:divBdr>
        <w:top w:val="none" w:sz="0" w:space="0" w:color="auto"/>
        <w:left w:val="none" w:sz="0" w:space="0" w:color="auto"/>
        <w:bottom w:val="none" w:sz="0" w:space="0" w:color="auto"/>
        <w:right w:val="none" w:sz="0" w:space="0" w:color="auto"/>
      </w:divBdr>
    </w:div>
    <w:div w:id="197738441">
      <w:bodyDiv w:val="1"/>
      <w:marLeft w:val="0"/>
      <w:marRight w:val="0"/>
      <w:marTop w:val="0"/>
      <w:marBottom w:val="0"/>
      <w:divBdr>
        <w:top w:val="none" w:sz="0" w:space="0" w:color="auto"/>
        <w:left w:val="none" w:sz="0" w:space="0" w:color="auto"/>
        <w:bottom w:val="none" w:sz="0" w:space="0" w:color="auto"/>
        <w:right w:val="none" w:sz="0" w:space="0" w:color="auto"/>
      </w:divBdr>
    </w:div>
    <w:div w:id="198518782">
      <w:bodyDiv w:val="1"/>
      <w:marLeft w:val="0"/>
      <w:marRight w:val="0"/>
      <w:marTop w:val="0"/>
      <w:marBottom w:val="0"/>
      <w:divBdr>
        <w:top w:val="none" w:sz="0" w:space="0" w:color="auto"/>
        <w:left w:val="none" w:sz="0" w:space="0" w:color="auto"/>
        <w:bottom w:val="none" w:sz="0" w:space="0" w:color="auto"/>
        <w:right w:val="none" w:sz="0" w:space="0" w:color="auto"/>
      </w:divBdr>
    </w:div>
    <w:div w:id="198976840">
      <w:bodyDiv w:val="1"/>
      <w:marLeft w:val="0"/>
      <w:marRight w:val="0"/>
      <w:marTop w:val="0"/>
      <w:marBottom w:val="0"/>
      <w:divBdr>
        <w:top w:val="none" w:sz="0" w:space="0" w:color="auto"/>
        <w:left w:val="none" w:sz="0" w:space="0" w:color="auto"/>
        <w:bottom w:val="none" w:sz="0" w:space="0" w:color="auto"/>
        <w:right w:val="none" w:sz="0" w:space="0" w:color="auto"/>
      </w:divBdr>
    </w:div>
    <w:div w:id="199518998">
      <w:bodyDiv w:val="1"/>
      <w:marLeft w:val="0"/>
      <w:marRight w:val="0"/>
      <w:marTop w:val="0"/>
      <w:marBottom w:val="0"/>
      <w:divBdr>
        <w:top w:val="none" w:sz="0" w:space="0" w:color="auto"/>
        <w:left w:val="none" w:sz="0" w:space="0" w:color="auto"/>
        <w:bottom w:val="none" w:sz="0" w:space="0" w:color="auto"/>
        <w:right w:val="none" w:sz="0" w:space="0" w:color="auto"/>
      </w:divBdr>
    </w:div>
    <w:div w:id="199707244">
      <w:bodyDiv w:val="1"/>
      <w:marLeft w:val="0"/>
      <w:marRight w:val="0"/>
      <w:marTop w:val="0"/>
      <w:marBottom w:val="0"/>
      <w:divBdr>
        <w:top w:val="none" w:sz="0" w:space="0" w:color="auto"/>
        <w:left w:val="none" w:sz="0" w:space="0" w:color="auto"/>
        <w:bottom w:val="none" w:sz="0" w:space="0" w:color="auto"/>
        <w:right w:val="none" w:sz="0" w:space="0" w:color="auto"/>
      </w:divBdr>
    </w:div>
    <w:div w:id="200217111">
      <w:bodyDiv w:val="1"/>
      <w:marLeft w:val="0"/>
      <w:marRight w:val="0"/>
      <w:marTop w:val="0"/>
      <w:marBottom w:val="0"/>
      <w:divBdr>
        <w:top w:val="none" w:sz="0" w:space="0" w:color="auto"/>
        <w:left w:val="none" w:sz="0" w:space="0" w:color="auto"/>
        <w:bottom w:val="none" w:sz="0" w:space="0" w:color="auto"/>
        <w:right w:val="none" w:sz="0" w:space="0" w:color="auto"/>
      </w:divBdr>
      <w:divsChild>
        <w:div w:id="230163443">
          <w:marLeft w:val="0"/>
          <w:marRight w:val="0"/>
          <w:marTop w:val="0"/>
          <w:marBottom w:val="0"/>
          <w:divBdr>
            <w:top w:val="none" w:sz="0" w:space="0" w:color="auto"/>
            <w:left w:val="none" w:sz="0" w:space="0" w:color="auto"/>
            <w:bottom w:val="none" w:sz="0" w:space="0" w:color="auto"/>
            <w:right w:val="none" w:sz="0" w:space="0" w:color="auto"/>
          </w:divBdr>
        </w:div>
      </w:divsChild>
    </w:div>
    <w:div w:id="200243619">
      <w:bodyDiv w:val="1"/>
      <w:marLeft w:val="0"/>
      <w:marRight w:val="0"/>
      <w:marTop w:val="0"/>
      <w:marBottom w:val="0"/>
      <w:divBdr>
        <w:top w:val="none" w:sz="0" w:space="0" w:color="auto"/>
        <w:left w:val="none" w:sz="0" w:space="0" w:color="auto"/>
        <w:bottom w:val="none" w:sz="0" w:space="0" w:color="auto"/>
        <w:right w:val="none" w:sz="0" w:space="0" w:color="auto"/>
      </w:divBdr>
    </w:div>
    <w:div w:id="200287035">
      <w:bodyDiv w:val="1"/>
      <w:marLeft w:val="0"/>
      <w:marRight w:val="0"/>
      <w:marTop w:val="0"/>
      <w:marBottom w:val="0"/>
      <w:divBdr>
        <w:top w:val="none" w:sz="0" w:space="0" w:color="auto"/>
        <w:left w:val="none" w:sz="0" w:space="0" w:color="auto"/>
        <w:bottom w:val="none" w:sz="0" w:space="0" w:color="auto"/>
        <w:right w:val="none" w:sz="0" w:space="0" w:color="auto"/>
      </w:divBdr>
      <w:divsChild>
        <w:div w:id="660735620">
          <w:marLeft w:val="0"/>
          <w:marRight w:val="0"/>
          <w:marTop w:val="0"/>
          <w:marBottom w:val="0"/>
          <w:divBdr>
            <w:top w:val="none" w:sz="0" w:space="0" w:color="auto"/>
            <w:left w:val="none" w:sz="0" w:space="0" w:color="auto"/>
            <w:bottom w:val="none" w:sz="0" w:space="0" w:color="auto"/>
            <w:right w:val="none" w:sz="0" w:space="0" w:color="auto"/>
          </w:divBdr>
        </w:div>
      </w:divsChild>
    </w:div>
    <w:div w:id="200822997">
      <w:bodyDiv w:val="1"/>
      <w:marLeft w:val="0"/>
      <w:marRight w:val="0"/>
      <w:marTop w:val="0"/>
      <w:marBottom w:val="0"/>
      <w:divBdr>
        <w:top w:val="none" w:sz="0" w:space="0" w:color="auto"/>
        <w:left w:val="none" w:sz="0" w:space="0" w:color="auto"/>
        <w:bottom w:val="none" w:sz="0" w:space="0" w:color="auto"/>
        <w:right w:val="none" w:sz="0" w:space="0" w:color="auto"/>
      </w:divBdr>
    </w:div>
    <w:div w:id="201476371">
      <w:bodyDiv w:val="1"/>
      <w:marLeft w:val="0"/>
      <w:marRight w:val="0"/>
      <w:marTop w:val="0"/>
      <w:marBottom w:val="0"/>
      <w:divBdr>
        <w:top w:val="none" w:sz="0" w:space="0" w:color="auto"/>
        <w:left w:val="none" w:sz="0" w:space="0" w:color="auto"/>
        <w:bottom w:val="none" w:sz="0" w:space="0" w:color="auto"/>
        <w:right w:val="none" w:sz="0" w:space="0" w:color="auto"/>
      </w:divBdr>
    </w:div>
    <w:div w:id="201478511">
      <w:bodyDiv w:val="1"/>
      <w:marLeft w:val="0"/>
      <w:marRight w:val="0"/>
      <w:marTop w:val="0"/>
      <w:marBottom w:val="0"/>
      <w:divBdr>
        <w:top w:val="none" w:sz="0" w:space="0" w:color="auto"/>
        <w:left w:val="none" w:sz="0" w:space="0" w:color="auto"/>
        <w:bottom w:val="none" w:sz="0" w:space="0" w:color="auto"/>
        <w:right w:val="none" w:sz="0" w:space="0" w:color="auto"/>
      </w:divBdr>
    </w:div>
    <w:div w:id="201751261">
      <w:bodyDiv w:val="1"/>
      <w:marLeft w:val="0"/>
      <w:marRight w:val="0"/>
      <w:marTop w:val="0"/>
      <w:marBottom w:val="0"/>
      <w:divBdr>
        <w:top w:val="none" w:sz="0" w:space="0" w:color="auto"/>
        <w:left w:val="none" w:sz="0" w:space="0" w:color="auto"/>
        <w:bottom w:val="none" w:sz="0" w:space="0" w:color="auto"/>
        <w:right w:val="none" w:sz="0" w:space="0" w:color="auto"/>
      </w:divBdr>
    </w:div>
    <w:div w:id="202065201">
      <w:bodyDiv w:val="1"/>
      <w:marLeft w:val="0"/>
      <w:marRight w:val="0"/>
      <w:marTop w:val="0"/>
      <w:marBottom w:val="0"/>
      <w:divBdr>
        <w:top w:val="none" w:sz="0" w:space="0" w:color="auto"/>
        <w:left w:val="none" w:sz="0" w:space="0" w:color="auto"/>
        <w:bottom w:val="none" w:sz="0" w:space="0" w:color="auto"/>
        <w:right w:val="none" w:sz="0" w:space="0" w:color="auto"/>
      </w:divBdr>
      <w:divsChild>
        <w:div w:id="822821322">
          <w:marLeft w:val="0"/>
          <w:marRight w:val="0"/>
          <w:marTop w:val="0"/>
          <w:marBottom w:val="0"/>
          <w:divBdr>
            <w:top w:val="none" w:sz="0" w:space="0" w:color="auto"/>
            <w:left w:val="none" w:sz="0" w:space="0" w:color="auto"/>
            <w:bottom w:val="none" w:sz="0" w:space="0" w:color="auto"/>
            <w:right w:val="none" w:sz="0" w:space="0" w:color="auto"/>
          </w:divBdr>
        </w:div>
      </w:divsChild>
    </w:div>
    <w:div w:id="202715646">
      <w:bodyDiv w:val="1"/>
      <w:marLeft w:val="0"/>
      <w:marRight w:val="0"/>
      <w:marTop w:val="0"/>
      <w:marBottom w:val="0"/>
      <w:divBdr>
        <w:top w:val="none" w:sz="0" w:space="0" w:color="auto"/>
        <w:left w:val="none" w:sz="0" w:space="0" w:color="auto"/>
        <w:bottom w:val="none" w:sz="0" w:space="0" w:color="auto"/>
        <w:right w:val="none" w:sz="0" w:space="0" w:color="auto"/>
      </w:divBdr>
    </w:div>
    <w:div w:id="203032015">
      <w:bodyDiv w:val="1"/>
      <w:marLeft w:val="0"/>
      <w:marRight w:val="0"/>
      <w:marTop w:val="0"/>
      <w:marBottom w:val="0"/>
      <w:divBdr>
        <w:top w:val="none" w:sz="0" w:space="0" w:color="auto"/>
        <w:left w:val="none" w:sz="0" w:space="0" w:color="auto"/>
        <w:bottom w:val="none" w:sz="0" w:space="0" w:color="auto"/>
        <w:right w:val="none" w:sz="0" w:space="0" w:color="auto"/>
      </w:divBdr>
    </w:div>
    <w:div w:id="203716274">
      <w:bodyDiv w:val="1"/>
      <w:marLeft w:val="0"/>
      <w:marRight w:val="0"/>
      <w:marTop w:val="0"/>
      <w:marBottom w:val="0"/>
      <w:divBdr>
        <w:top w:val="none" w:sz="0" w:space="0" w:color="auto"/>
        <w:left w:val="none" w:sz="0" w:space="0" w:color="auto"/>
        <w:bottom w:val="none" w:sz="0" w:space="0" w:color="auto"/>
        <w:right w:val="none" w:sz="0" w:space="0" w:color="auto"/>
      </w:divBdr>
    </w:div>
    <w:div w:id="203835719">
      <w:bodyDiv w:val="1"/>
      <w:marLeft w:val="0"/>
      <w:marRight w:val="0"/>
      <w:marTop w:val="0"/>
      <w:marBottom w:val="0"/>
      <w:divBdr>
        <w:top w:val="none" w:sz="0" w:space="0" w:color="auto"/>
        <w:left w:val="none" w:sz="0" w:space="0" w:color="auto"/>
        <w:bottom w:val="none" w:sz="0" w:space="0" w:color="auto"/>
        <w:right w:val="none" w:sz="0" w:space="0" w:color="auto"/>
      </w:divBdr>
    </w:div>
    <w:div w:id="203979865">
      <w:bodyDiv w:val="1"/>
      <w:marLeft w:val="0"/>
      <w:marRight w:val="0"/>
      <w:marTop w:val="0"/>
      <w:marBottom w:val="0"/>
      <w:divBdr>
        <w:top w:val="none" w:sz="0" w:space="0" w:color="auto"/>
        <w:left w:val="none" w:sz="0" w:space="0" w:color="auto"/>
        <w:bottom w:val="none" w:sz="0" w:space="0" w:color="auto"/>
        <w:right w:val="none" w:sz="0" w:space="0" w:color="auto"/>
      </w:divBdr>
    </w:div>
    <w:div w:id="204410328">
      <w:bodyDiv w:val="1"/>
      <w:marLeft w:val="0"/>
      <w:marRight w:val="0"/>
      <w:marTop w:val="0"/>
      <w:marBottom w:val="0"/>
      <w:divBdr>
        <w:top w:val="none" w:sz="0" w:space="0" w:color="auto"/>
        <w:left w:val="none" w:sz="0" w:space="0" w:color="auto"/>
        <w:bottom w:val="none" w:sz="0" w:space="0" w:color="auto"/>
        <w:right w:val="none" w:sz="0" w:space="0" w:color="auto"/>
      </w:divBdr>
    </w:div>
    <w:div w:id="204684398">
      <w:bodyDiv w:val="1"/>
      <w:marLeft w:val="0"/>
      <w:marRight w:val="0"/>
      <w:marTop w:val="0"/>
      <w:marBottom w:val="0"/>
      <w:divBdr>
        <w:top w:val="none" w:sz="0" w:space="0" w:color="auto"/>
        <w:left w:val="none" w:sz="0" w:space="0" w:color="auto"/>
        <w:bottom w:val="none" w:sz="0" w:space="0" w:color="auto"/>
        <w:right w:val="none" w:sz="0" w:space="0" w:color="auto"/>
      </w:divBdr>
    </w:div>
    <w:div w:id="204761457">
      <w:bodyDiv w:val="1"/>
      <w:marLeft w:val="0"/>
      <w:marRight w:val="0"/>
      <w:marTop w:val="0"/>
      <w:marBottom w:val="0"/>
      <w:divBdr>
        <w:top w:val="none" w:sz="0" w:space="0" w:color="auto"/>
        <w:left w:val="none" w:sz="0" w:space="0" w:color="auto"/>
        <w:bottom w:val="none" w:sz="0" w:space="0" w:color="auto"/>
        <w:right w:val="none" w:sz="0" w:space="0" w:color="auto"/>
      </w:divBdr>
    </w:div>
    <w:div w:id="205455824">
      <w:bodyDiv w:val="1"/>
      <w:marLeft w:val="0"/>
      <w:marRight w:val="0"/>
      <w:marTop w:val="0"/>
      <w:marBottom w:val="0"/>
      <w:divBdr>
        <w:top w:val="none" w:sz="0" w:space="0" w:color="auto"/>
        <w:left w:val="none" w:sz="0" w:space="0" w:color="auto"/>
        <w:bottom w:val="none" w:sz="0" w:space="0" w:color="auto"/>
        <w:right w:val="none" w:sz="0" w:space="0" w:color="auto"/>
      </w:divBdr>
    </w:div>
    <w:div w:id="205456067">
      <w:bodyDiv w:val="1"/>
      <w:marLeft w:val="0"/>
      <w:marRight w:val="0"/>
      <w:marTop w:val="0"/>
      <w:marBottom w:val="0"/>
      <w:divBdr>
        <w:top w:val="none" w:sz="0" w:space="0" w:color="auto"/>
        <w:left w:val="none" w:sz="0" w:space="0" w:color="auto"/>
        <w:bottom w:val="none" w:sz="0" w:space="0" w:color="auto"/>
        <w:right w:val="none" w:sz="0" w:space="0" w:color="auto"/>
      </w:divBdr>
    </w:div>
    <w:div w:id="207691842">
      <w:bodyDiv w:val="1"/>
      <w:marLeft w:val="0"/>
      <w:marRight w:val="0"/>
      <w:marTop w:val="0"/>
      <w:marBottom w:val="0"/>
      <w:divBdr>
        <w:top w:val="none" w:sz="0" w:space="0" w:color="auto"/>
        <w:left w:val="none" w:sz="0" w:space="0" w:color="auto"/>
        <w:bottom w:val="none" w:sz="0" w:space="0" w:color="auto"/>
        <w:right w:val="none" w:sz="0" w:space="0" w:color="auto"/>
      </w:divBdr>
    </w:div>
    <w:div w:id="207838320">
      <w:bodyDiv w:val="1"/>
      <w:marLeft w:val="0"/>
      <w:marRight w:val="0"/>
      <w:marTop w:val="0"/>
      <w:marBottom w:val="0"/>
      <w:divBdr>
        <w:top w:val="none" w:sz="0" w:space="0" w:color="auto"/>
        <w:left w:val="none" w:sz="0" w:space="0" w:color="auto"/>
        <w:bottom w:val="none" w:sz="0" w:space="0" w:color="auto"/>
        <w:right w:val="none" w:sz="0" w:space="0" w:color="auto"/>
      </w:divBdr>
    </w:div>
    <w:div w:id="207883977">
      <w:bodyDiv w:val="1"/>
      <w:marLeft w:val="0"/>
      <w:marRight w:val="0"/>
      <w:marTop w:val="0"/>
      <w:marBottom w:val="0"/>
      <w:divBdr>
        <w:top w:val="none" w:sz="0" w:space="0" w:color="auto"/>
        <w:left w:val="none" w:sz="0" w:space="0" w:color="auto"/>
        <w:bottom w:val="none" w:sz="0" w:space="0" w:color="auto"/>
        <w:right w:val="none" w:sz="0" w:space="0" w:color="auto"/>
      </w:divBdr>
    </w:div>
    <w:div w:id="208079538">
      <w:bodyDiv w:val="1"/>
      <w:marLeft w:val="0"/>
      <w:marRight w:val="0"/>
      <w:marTop w:val="0"/>
      <w:marBottom w:val="0"/>
      <w:divBdr>
        <w:top w:val="none" w:sz="0" w:space="0" w:color="auto"/>
        <w:left w:val="none" w:sz="0" w:space="0" w:color="auto"/>
        <w:bottom w:val="none" w:sz="0" w:space="0" w:color="auto"/>
        <w:right w:val="none" w:sz="0" w:space="0" w:color="auto"/>
      </w:divBdr>
    </w:div>
    <w:div w:id="208104247">
      <w:bodyDiv w:val="1"/>
      <w:marLeft w:val="0"/>
      <w:marRight w:val="0"/>
      <w:marTop w:val="0"/>
      <w:marBottom w:val="0"/>
      <w:divBdr>
        <w:top w:val="none" w:sz="0" w:space="0" w:color="auto"/>
        <w:left w:val="none" w:sz="0" w:space="0" w:color="auto"/>
        <w:bottom w:val="none" w:sz="0" w:space="0" w:color="auto"/>
        <w:right w:val="none" w:sz="0" w:space="0" w:color="auto"/>
      </w:divBdr>
    </w:div>
    <w:div w:id="208222131">
      <w:bodyDiv w:val="1"/>
      <w:marLeft w:val="0"/>
      <w:marRight w:val="0"/>
      <w:marTop w:val="0"/>
      <w:marBottom w:val="0"/>
      <w:divBdr>
        <w:top w:val="none" w:sz="0" w:space="0" w:color="auto"/>
        <w:left w:val="none" w:sz="0" w:space="0" w:color="auto"/>
        <w:bottom w:val="none" w:sz="0" w:space="0" w:color="auto"/>
        <w:right w:val="none" w:sz="0" w:space="0" w:color="auto"/>
      </w:divBdr>
    </w:div>
    <w:div w:id="208499636">
      <w:bodyDiv w:val="1"/>
      <w:marLeft w:val="0"/>
      <w:marRight w:val="0"/>
      <w:marTop w:val="0"/>
      <w:marBottom w:val="0"/>
      <w:divBdr>
        <w:top w:val="none" w:sz="0" w:space="0" w:color="auto"/>
        <w:left w:val="none" w:sz="0" w:space="0" w:color="auto"/>
        <w:bottom w:val="none" w:sz="0" w:space="0" w:color="auto"/>
        <w:right w:val="none" w:sz="0" w:space="0" w:color="auto"/>
      </w:divBdr>
    </w:div>
    <w:div w:id="208693095">
      <w:bodyDiv w:val="1"/>
      <w:marLeft w:val="0"/>
      <w:marRight w:val="0"/>
      <w:marTop w:val="0"/>
      <w:marBottom w:val="0"/>
      <w:divBdr>
        <w:top w:val="none" w:sz="0" w:space="0" w:color="auto"/>
        <w:left w:val="none" w:sz="0" w:space="0" w:color="auto"/>
        <w:bottom w:val="none" w:sz="0" w:space="0" w:color="auto"/>
        <w:right w:val="none" w:sz="0" w:space="0" w:color="auto"/>
      </w:divBdr>
    </w:div>
    <w:div w:id="208759309">
      <w:bodyDiv w:val="1"/>
      <w:marLeft w:val="0"/>
      <w:marRight w:val="0"/>
      <w:marTop w:val="0"/>
      <w:marBottom w:val="0"/>
      <w:divBdr>
        <w:top w:val="none" w:sz="0" w:space="0" w:color="auto"/>
        <w:left w:val="none" w:sz="0" w:space="0" w:color="auto"/>
        <w:bottom w:val="none" w:sz="0" w:space="0" w:color="auto"/>
        <w:right w:val="none" w:sz="0" w:space="0" w:color="auto"/>
      </w:divBdr>
    </w:div>
    <w:div w:id="208877522">
      <w:bodyDiv w:val="1"/>
      <w:marLeft w:val="0"/>
      <w:marRight w:val="0"/>
      <w:marTop w:val="0"/>
      <w:marBottom w:val="0"/>
      <w:divBdr>
        <w:top w:val="none" w:sz="0" w:space="0" w:color="auto"/>
        <w:left w:val="none" w:sz="0" w:space="0" w:color="auto"/>
        <w:bottom w:val="none" w:sz="0" w:space="0" w:color="auto"/>
        <w:right w:val="none" w:sz="0" w:space="0" w:color="auto"/>
      </w:divBdr>
    </w:div>
    <w:div w:id="208884853">
      <w:bodyDiv w:val="1"/>
      <w:marLeft w:val="0"/>
      <w:marRight w:val="0"/>
      <w:marTop w:val="0"/>
      <w:marBottom w:val="0"/>
      <w:divBdr>
        <w:top w:val="none" w:sz="0" w:space="0" w:color="auto"/>
        <w:left w:val="none" w:sz="0" w:space="0" w:color="auto"/>
        <w:bottom w:val="none" w:sz="0" w:space="0" w:color="auto"/>
        <w:right w:val="none" w:sz="0" w:space="0" w:color="auto"/>
      </w:divBdr>
    </w:div>
    <w:div w:id="209195816">
      <w:bodyDiv w:val="1"/>
      <w:marLeft w:val="0"/>
      <w:marRight w:val="0"/>
      <w:marTop w:val="0"/>
      <w:marBottom w:val="0"/>
      <w:divBdr>
        <w:top w:val="none" w:sz="0" w:space="0" w:color="auto"/>
        <w:left w:val="none" w:sz="0" w:space="0" w:color="auto"/>
        <w:bottom w:val="none" w:sz="0" w:space="0" w:color="auto"/>
        <w:right w:val="none" w:sz="0" w:space="0" w:color="auto"/>
      </w:divBdr>
    </w:div>
    <w:div w:id="209457942">
      <w:bodyDiv w:val="1"/>
      <w:marLeft w:val="0"/>
      <w:marRight w:val="0"/>
      <w:marTop w:val="0"/>
      <w:marBottom w:val="0"/>
      <w:divBdr>
        <w:top w:val="none" w:sz="0" w:space="0" w:color="auto"/>
        <w:left w:val="none" w:sz="0" w:space="0" w:color="auto"/>
        <w:bottom w:val="none" w:sz="0" w:space="0" w:color="auto"/>
        <w:right w:val="none" w:sz="0" w:space="0" w:color="auto"/>
      </w:divBdr>
    </w:div>
    <w:div w:id="209542134">
      <w:bodyDiv w:val="1"/>
      <w:marLeft w:val="0"/>
      <w:marRight w:val="0"/>
      <w:marTop w:val="0"/>
      <w:marBottom w:val="0"/>
      <w:divBdr>
        <w:top w:val="none" w:sz="0" w:space="0" w:color="auto"/>
        <w:left w:val="none" w:sz="0" w:space="0" w:color="auto"/>
        <w:bottom w:val="none" w:sz="0" w:space="0" w:color="auto"/>
        <w:right w:val="none" w:sz="0" w:space="0" w:color="auto"/>
      </w:divBdr>
    </w:div>
    <w:div w:id="209806654">
      <w:bodyDiv w:val="1"/>
      <w:marLeft w:val="0"/>
      <w:marRight w:val="0"/>
      <w:marTop w:val="0"/>
      <w:marBottom w:val="0"/>
      <w:divBdr>
        <w:top w:val="none" w:sz="0" w:space="0" w:color="auto"/>
        <w:left w:val="none" w:sz="0" w:space="0" w:color="auto"/>
        <w:bottom w:val="none" w:sz="0" w:space="0" w:color="auto"/>
        <w:right w:val="none" w:sz="0" w:space="0" w:color="auto"/>
      </w:divBdr>
    </w:div>
    <w:div w:id="210458000">
      <w:bodyDiv w:val="1"/>
      <w:marLeft w:val="0"/>
      <w:marRight w:val="0"/>
      <w:marTop w:val="0"/>
      <w:marBottom w:val="0"/>
      <w:divBdr>
        <w:top w:val="none" w:sz="0" w:space="0" w:color="auto"/>
        <w:left w:val="none" w:sz="0" w:space="0" w:color="auto"/>
        <w:bottom w:val="none" w:sz="0" w:space="0" w:color="auto"/>
        <w:right w:val="none" w:sz="0" w:space="0" w:color="auto"/>
      </w:divBdr>
    </w:div>
    <w:div w:id="210583123">
      <w:bodyDiv w:val="1"/>
      <w:marLeft w:val="0"/>
      <w:marRight w:val="0"/>
      <w:marTop w:val="0"/>
      <w:marBottom w:val="0"/>
      <w:divBdr>
        <w:top w:val="none" w:sz="0" w:space="0" w:color="auto"/>
        <w:left w:val="none" w:sz="0" w:space="0" w:color="auto"/>
        <w:bottom w:val="none" w:sz="0" w:space="0" w:color="auto"/>
        <w:right w:val="none" w:sz="0" w:space="0" w:color="auto"/>
      </w:divBdr>
    </w:div>
    <w:div w:id="211158910">
      <w:bodyDiv w:val="1"/>
      <w:marLeft w:val="0"/>
      <w:marRight w:val="0"/>
      <w:marTop w:val="0"/>
      <w:marBottom w:val="0"/>
      <w:divBdr>
        <w:top w:val="none" w:sz="0" w:space="0" w:color="auto"/>
        <w:left w:val="none" w:sz="0" w:space="0" w:color="auto"/>
        <w:bottom w:val="none" w:sz="0" w:space="0" w:color="auto"/>
        <w:right w:val="none" w:sz="0" w:space="0" w:color="auto"/>
      </w:divBdr>
    </w:div>
    <w:div w:id="211188467">
      <w:bodyDiv w:val="1"/>
      <w:marLeft w:val="0"/>
      <w:marRight w:val="0"/>
      <w:marTop w:val="0"/>
      <w:marBottom w:val="0"/>
      <w:divBdr>
        <w:top w:val="none" w:sz="0" w:space="0" w:color="auto"/>
        <w:left w:val="none" w:sz="0" w:space="0" w:color="auto"/>
        <w:bottom w:val="none" w:sz="0" w:space="0" w:color="auto"/>
        <w:right w:val="none" w:sz="0" w:space="0" w:color="auto"/>
      </w:divBdr>
    </w:div>
    <w:div w:id="211236107">
      <w:bodyDiv w:val="1"/>
      <w:marLeft w:val="0"/>
      <w:marRight w:val="0"/>
      <w:marTop w:val="0"/>
      <w:marBottom w:val="0"/>
      <w:divBdr>
        <w:top w:val="none" w:sz="0" w:space="0" w:color="auto"/>
        <w:left w:val="none" w:sz="0" w:space="0" w:color="auto"/>
        <w:bottom w:val="none" w:sz="0" w:space="0" w:color="auto"/>
        <w:right w:val="none" w:sz="0" w:space="0" w:color="auto"/>
      </w:divBdr>
    </w:div>
    <w:div w:id="211504225">
      <w:bodyDiv w:val="1"/>
      <w:marLeft w:val="0"/>
      <w:marRight w:val="0"/>
      <w:marTop w:val="0"/>
      <w:marBottom w:val="0"/>
      <w:divBdr>
        <w:top w:val="none" w:sz="0" w:space="0" w:color="auto"/>
        <w:left w:val="none" w:sz="0" w:space="0" w:color="auto"/>
        <w:bottom w:val="none" w:sz="0" w:space="0" w:color="auto"/>
        <w:right w:val="none" w:sz="0" w:space="0" w:color="auto"/>
      </w:divBdr>
    </w:div>
    <w:div w:id="211573759">
      <w:bodyDiv w:val="1"/>
      <w:marLeft w:val="0"/>
      <w:marRight w:val="0"/>
      <w:marTop w:val="0"/>
      <w:marBottom w:val="0"/>
      <w:divBdr>
        <w:top w:val="none" w:sz="0" w:space="0" w:color="auto"/>
        <w:left w:val="none" w:sz="0" w:space="0" w:color="auto"/>
        <w:bottom w:val="none" w:sz="0" w:space="0" w:color="auto"/>
        <w:right w:val="none" w:sz="0" w:space="0" w:color="auto"/>
      </w:divBdr>
    </w:div>
    <w:div w:id="212157143">
      <w:bodyDiv w:val="1"/>
      <w:marLeft w:val="0"/>
      <w:marRight w:val="0"/>
      <w:marTop w:val="0"/>
      <w:marBottom w:val="0"/>
      <w:divBdr>
        <w:top w:val="none" w:sz="0" w:space="0" w:color="auto"/>
        <w:left w:val="none" w:sz="0" w:space="0" w:color="auto"/>
        <w:bottom w:val="none" w:sz="0" w:space="0" w:color="auto"/>
        <w:right w:val="none" w:sz="0" w:space="0" w:color="auto"/>
      </w:divBdr>
    </w:div>
    <w:div w:id="212279017">
      <w:bodyDiv w:val="1"/>
      <w:marLeft w:val="0"/>
      <w:marRight w:val="0"/>
      <w:marTop w:val="0"/>
      <w:marBottom w:val="0"/>
      <w:divBdr>
        <w:top w:val="none" w:sz="0" w:space="0" w:color="auto"/>
        <w:left w:val="none" w:sz="0" w:space="0" w:color="auto"/>
        <w:bottom w:val="none" w:sz="0" w:space="0" w:color="auto"/>
        <w:right w:val="none" w:sz="0" w:space="0" w:color="auto"/>
      </w:divBdr>
    </w:div>
    <w:div w:id="213197984">
      <w:bodyDiv w:val="1"/>
      <w:marLeft w:val="0"/>
      <w:marRight w:val="0"/>
      <w:marTop w:val="0"/>
      <w:marBottom w:val="0"/>
      <w:divBdr>
        <w:top w:val="none" w:sz="0" w:space="0" w:color="auto"/>
        <w:left w:val="none" w:sz="0" w:space="0" w:color="auto"/>
        <w:bottom w:val="none" w:sz="0" w:space="0" w:color="auto"/>
        <w:right w:val="none" w:sz="0" w:space="0" w:color="auto"/>
      </w:divBdr>
    </w:div>
    <w:div w:id="213663819">
      <w:bodyDiv w:val="1"/>
      <w:marLeft w:val="0"/>
      <w:marRight w:val="0"/>
      <w:marTop w:val="0"/>
      <w:marBottom w:val="0"/>
      <w:divBdr>
        <w:top w:val="none" w:sz="0" w:space="0" w:color="auto"/>
        <w:left w:val="none" w:sz="0" w:space="0" w:color="auto"/>
        <w:bottom w:val="none" w:sz="0" w:space="0" w:color="auto"/>
        <w:right w:val="none" w:sz="0" w:space="0" w:color="auto"/>
      </w:divBdr>
    </w:div>
    <w:div w:id="214127231">
      <w:bodyDiv w:val="1"/>
      <w:marLeft w:val="0"/>
      <w:marRight w:val="0"/>
      <w:marTop w:val="0"/>
      <w:marBottom w:val="0"/>
      <w:divBdr>
        <w:top w:val="none" w:sz="0" w:space="0" w:color="auto"/>
        <w:left w:val="none" w:sz="0" w:space="0" w:color="auto"/>
        <w:bottom w:val="none" w:sz="0" w:space="0" w:color="auto"/>
        <w:right w:val="none" w:sz="0" w:space="0" w:color="auto"/>
      </w:divBdr>
    </w:div>
    <w:div w:id="214128204">
      <w:bodyDiv w:val="1"/>
      <w:marLeft w:val="0"/>
      <w:marRight w:val="0"/>
      <w:marTop w:val="0"/>
      <w:marBottom w:val="0"/>
      <w:divBdr>
        <w:top w:val="none" w:sz="0" w:space="0" w:color="auto"/>
        <w:left w:val="none" w:sz="0" w:space="0" w:color="auto"/>
        <w:bottom w:val="none" w:sz="0" w:space="0" w:color="auto"/>
        <w:right w:val="none" w:sz="0" w:space="0" w:color="auto"/>
      </w:divBdr>
    </w:div>
    <w:div w:id="214701036">
      <w:bodyDiv w:val="1"/>
      <w:marLeft w:val="0"/>
      <w:marRight w:val="0"/>
      <w:marTop w:val="0"/>
      <w:marBottom w:val="0"/>
      <w:divBdr>
        <w:top w:val="none" w:sz="0" w:space="0" w:color="auto"/>
        <w:left w:val="none" w:sz="0" w:space="0" w:color="auto"/>
        <w:bottom w:val="none" w:sz="0" w:space="0" w:color="auto"/>
        <w:right w:val="none" w:sz="0" w:space="0" w:color="auto"/>
      </w:divBdr>
    </w:div>
    <w:div w:id="214703602">
      <w:bodyDiv w:val="1"/>
      <w:marLeft w:val="0"/>
      <w:marRight w:val="0"/>
      <w:marTop w:val="0"/>
      <w:marBottom w:val="0"/>
      <w:divBdr>
        <w:top w:val="none" w:sz="0" w:space="0" w:color="auto"/>
        <w:left w:val="none" w:sz="0" w:space="0" w:color="auto"/>
        <w:bottom w:val="none" w:sz="0" w:space="0" w:color="auto"/>
        <w:right w:val="none" w:sz="0" w:space="0" w:color="auto"/>
      </w:divBdr>
      <w:divsChild>
        <w:div w:id="1408697021">
          <w:marLeft w:val="0"/>
          <w:marRight w:val="0"/>
          <w:marTop w:val="0"/>
          <w:marBottom w:val="0"/>
          <w:divBdr>
            <w:top w:val="none" w:sz="0" w:space="0" w:color="auto"/>
            <w:left w:val="none" w:sz="0" w:space="0" w:color="auto"/>
            <w:bottom w:val="none" w:sz="0" w:space="0" w:color="auto"/>
            <w:right w:val="none" w:sz="0" w:space="0" w:color="auto"/>
          </w:divBdr>
        </w:div>
      </w:divsChild>
    </w:div>
    <w:div w:id="214973420">
      <w:bodyDiv w:val="1"/>
      <w:marLeft w:val="0"/>
      <w:marRight w:val="0"/>
      <w:marTop w:val="0"/>
      <w:marBottom w:val="0"/>
      <w:divBdr>
        <w:top w:val="none" w:sz="0" w:space="0" w:color="auto"/>
        <w:left w:val="none" w:sz="0" w:space="0" w:color="auto"/>
        <w:bottom w:val="none" w:sz="0" w:space="0" w:color="auto"/>
        <w:right w:val="none" w:sz="0" w:space="0" w:color="auto"/>
      </w:divBdr>
    </w:div>
    <w:div w:id="215164604">
      <w:bodyDiv w:val="1"/>
      <w:marLeft w:val="0"/>
      <w:marRight w:val="0"/>
      <w:marTop w:val="0"/>
      <w:marBottom w:val="0"/>
      <w:divBdr>
        <w:top w:val="none" w:sz="0" w:space="0" w:color="auto"/>
        <w:left w:val="none" w:sz="0" w:space="0" w:color="auto"/>
        <w:bottom w:val="none" w:sz="0" w:space="0" w:color="auto"/>
        <w:right w:val="none" w:sz="0" w:space="0" w:color="auto"/>
      </w:divBdr>
    </w:div>
    <w:div w:id="215245562">
      <w:bodyDiv w:val="1"/>
      <w:marLeft w:val="0"/>
      <w:marRight w:val="0"/>
      <w:marTop w:val="0"/>
      <w:marBottom w:val="0"/>
      <w:divBdr>
        <w:top w:val="none" w:sz="0" w:space="0" w:color="auto"/>
        <w:left w:val="none" w:sz="0" w:space="0" w:color="auto"/>
        <w:bottom w:val="none" w:sz="0" w:space="0" w:color="auto"/>
        <w:right w:val="none" w:sz="0" w:space="0" w:color="auto"/>
      </w:divBdr>
    </w:div>
    <w:div w:id="215287208">
      <w:bodyDiv w:val="1"/>
      <w:marLeft w:val="0"/>
      <w:marRight w:val="0"/>
      <w:marTop w:val="0"/>
      <w:marBottom w:val="0"/>
      <w:divBdr>
        <w:top w:val="none" w:sz="0" w:space="0" w:color="auto"/>
        <w:left w:val="none" w:sz="0" w:space="0" w:color="auto"/>
        <w:bottom w:val="none" w:sz="0" w:space="0" w:color="auto"/>
        <w:right w:val="none" w:sz="0" w:space="0" w:color="auto"/>
      </w:divBdr>
      <w:divsChild>
        <w:div w:id="1936202684">
          <w:marLeft w:val="0"/>
          <w:marRight w:val="0"/>
          <w:marTop w:val="0"/>
          <w:marBottom w:val="0"/>
          <w:divBdr>
            <w:top w:val="none" w:sz="0" w:space="0" w:color="auto"/>
            <w:left w:val="none" w:sz="0" w:space="0" w:color="auto"/>
            <w:bottom w:val="none" w:sz="0" w:space="0" w:color="auto"/>
            <w:right w:val="none" w:sz="0" w:space="0" w:color="auto"/>
          </w:divBdr>
        </w:div>
      </w:divsChild>
    </w:div>
    <w:div w:id="215894083">
      <w:bodyDiv w:val="1"/>
      <w:marLeft w:val="0"/>
      <w:marRight w:val="0"/>
      <w:marTop w:val="0"/>
      <w:marBottom w:val="0"/>
      <w:divBdr>
        <w:top w:val="none" w:sz="0" w:space="0" w:color="auto"/>
        <w:left w:val="none" w:sz="0" w:space="0" w:color="auto"/>
        <w:bottom w:val="none" w:sz="0" w:space="0" w:color="auto"/>
        <w:right w:val="none" w:sz="0" w:space="0" w:color="auto"/>
      </w:divBdr>
    </w:div>
    <w:div w:id="215894753">
      <w:bodyDiv w:val="1"/>
      <w:marLeft w:val="0"/>
      <w:marRight w:val="0"/>
      <w:marTop w:val="0"/>
      <w:marBottom w:val="0"/>
      <w:divBdr>
        <w:top w:val="none" w:sz="0" w:space="0" w:color="auto"/>
        <w:left w:val="none" w:sz="0" w:space="0" w:color="auto"/>
        <w:bottom w:val="none" w:sz="0" w:space="0" w:color="auto"/>
        <w:right w:val="none" w:sz="0" w:space="0" w:color="auto"/>
      </w:divBdr>
    </w:div>
    <w:div w:id="216203840">
      <w:bodyDiv w:val="1"/>
      <w:marLeft w:val="0"/>
      <w:marRight w:val="0"/>
      <w:marTop w:val="0"/>
      <w:marBottom w:val="0"/>
      <w:divBdr>
        <w:top w:val="none" w:sz="0" w:space="0" w:color="auto"/>
        <w:left w:val="none" w:sz="0" w:space="0" w:color="auto"/>
        <w:bottom w:val="none" w:sz="0" w:space="0" w:color="auto"/>
        <w:right w:val="none" w:sz="0" w:space="0" w:color="auto"/>
      </w:divBdr>
    </w:div>
    <w:div w:id="216355315">
      <w:bodyDiv w:val="1"/>
      <w:marLeft w:val="0"/>
      <w:marRight w:val="0"/>
      <w:marTop w:val="0"/>
      <w:marBottom w:val="0"/>
      <w:divBdr>
        <w:top w:val="none" w:sz="0" w:space="0" w:color="auto"/>
        <w:left w:val="none" w:sz="0" w:space="0" w:color="auto"/>
        <w:bottom w:val="none" w:sz="0" w:space="0" w:color="auto"/>
        <w:right w:val="none" w:sz="0" w:space="0" w:color="auto"/>
      </w:divBdr>
    </w:div>
    <w:div w:id="216403332">
      <w:bodyDiv w:val="1"/>
      <w:marLeft w:val="0"/>
      <w:marRight w:val="0"/>
      <w:marTop w:val="0"/>
      <w:marBottom w:val="0"/>
      <w:divBdr>
        <w:top w:val="none" w:sz="0" w:space="0" w:color="auto"/>
        <w:left w:val="none" w:sz="0" w:space="0" w:color="auto"/>
        <w:bottom w:val="none" w:sz="0" w:space="0" w:color="auto"/>
        <w:right w:val="none" w:sz="0" w:space="0" w:color="auto"/>
      </w:divBdr>
    </w:div>
    <w:div w:id="216475767">
      <w:bodyDiv w:val="1"/>
      <w:marLeft w:val="0"/>
      <w:marRight w:val="0"/>
      <w:marTop w:val="0"/>
      <w:marBottom w:val="0"/>
      <w:divBdr>
        <w:top w:val="none" w:sz="0" w:space="0" w:color="auto"/>
        <w:left w:val="none" w:sz="0" w:space="0" w:color="auto"/>
        <w:bottom w:val="none" w:sz="0" w:space="0" w:color="auto"/>
        <w:right w:val="none" w:sz="0" w:space="0" w:color="auto"/>
      </w:divBdr>
    </w:div>
    <w:div w:id="216935016">
      <w:bodyDiv w:val="1"/>
      <w:marLeft w:val="0"/>
      <w:marRight w:val="0"/>
      <w:marTop w:val="0"/>
      <w:marBottom w:val="0"/>
      <w:divBdr>
        <w:top w:val="none" w:sz="0" w:space="0" w:color="auto"/>
        <w:left w:val="none" w:sz="0" w:space="0" w:color="auto"/>
        <w:bottom w:val="none" w:sz="0" w:space="0" w:color="auto"/>
        <w:right w:val="none" w:sz="0" w:space="0" w:color="auto"/>
      </w:divBdr>
    </w:div>
    <w:div w:id="217087034">
      <w:bodyDiv w:val="1"/>
      <w:marLeft w:val="0"/>
      <w:marRight w:val="0"/>
      <w:marTop w:val="0"/>
      <w:marBottom w:val="0"/>
      <w:divBdr>
        <w:top w:val="none" w:sz="0" w:space="0" w:color="auto"/>
        <w:left w:val="none" w:sz="0" w:space="0" w:color="auto"/>
        <w:bottom w:val="none" w:sz="0" w:space="0" w:color="auto"/>
        <w:right w:val="none" w:sz="0" w:space="0" w:color="auto"/>
      </w:divBdr>
    </w:div>
    <w:div w:id="217281297">
      <w:bodyDiv w:val="1"/>
      <w:marLeft w:val="0"/>
      <w:marRight w:val="0"/>
      <w:marTop w:val="0"/>
      <w:marBottom w:val="0"/>
      <w:divBdr>
        <w:top w:val="none" w:sz="0" w:space="0" w:color="auto"/>
        <w:left w:val="none" w:sz="0" w:space="0" w:color="auto"/>
        <w:bottom w:val="none" w:sz="0" w:space="0" w:color="auto"/>
        <w:right w:val="none" w:sz="0" w:space="0" w:color="auto"/>
      </w:divBdr>
    </w:div>
    <w:div w:id="217397255">
      <w:bodyDiv w:val="1"/>
      <w:marLeft w:val="0"/>
      <w:marRight w:val="0"/>
      <w:marTop w:val="0"/>
      <w:marBottom w:val="0"/>
      <w:divBdr>
        <w:top w:val="none" w:sz="0" w:space="0" w:color="auto"/>
        <w:left w:val="none" w:sz="0" w:space="0" w:color="auto"/>
        <w:bottom w:val="none" w:sz="0" w:space="0" w:color="auto"/>
        <w:right w:val="none" w:sz="0" w:space="0" w:color="auto"/>
      </w:divBdr>
    </w:div>
    <w:div w:id="217471240">
      <w:bodyDiv w:val="1"/>
      <w:marLeft w:val="0"/>
      <w:marRight w:val="0"/>
      <w:marTop w:val="0"/>
      <w:marBottom w:val="0"/>
      <w:divBdr>
        <w:top w:val="none" w:sz="0" w:space="0" w:color="auto"/>
        <w:left w:val="none" w:sz="0" w:space="0" w:color="auto"/>
        <w:bottom w:val="none" w:sz="0" w:space="0" w:color="auto"/>
        <w:right w:val="none" w:sz="0" w:space="0" w:color="auto"/>
      </w:divBdr>
    </w:div>
    <w:div w:id="217472114">
      <w:bodyDiv w:val="1"/>
      <w:marLeft w:val="0"/>
      <w:marRight w:val="0"/>
      <w:marTop w:val="0"/>
      <w:marBottom w:val="0"/>
      <w:divBdr>
        <w:top w:val="none" w:sz="0" w:space="0" w:color="auto"/>
        <w:left w:val="none" w:sz="0" w:space="0" w:color="auto"/>
        <w:bottom w:val="none" w:sz="0" w:space="0" w:color="auto"/>
        <w:right w:val="none" w:sz="0" w:space="0" w:color="auto"/>
      </w:divBdr>
    </w:div>
    <w:div w:id="217590062">
      <w:bodyDiv w:val="1"/>
      <w:marLeft w:val="0"/>
      <w:marRight w:val="0"/>
      <w:marTop w:val="0"/>
      <w:marBottom w:val="0"/>
      <w:divBdr>
        <w:top w:val="none" w:sz="0" w:space="0" w:color="auto"/>
        <w:left w:val="none" w:sz="0" w:space="0" w:color="auto"/>
        <w:bottom w:val="none" w:sz="0" w:space="0" w:color="auto"/>
        <w:right w:val="none" w:sz="0" w:space="0" w:color="auto"/>
      </w:divBdr>
    </w:div>
    <w:div w:id="218329018">
      <w:bodyDiv w:val="1"/>
      <w:marLeft w:val="0"/>
      <w:marRight w:val="0"/>
      <w:marTop w:val="0"/>
      <w:marBottom w:val="0"/>
      <w:divBdr>
        <w:top w:val="none" w:sz="0" w:space="0" w:color="auto"/>
        <w:left w:val="none" w:sz="0" w:space="0" w:color="auto"/>
        <w:bottom w:val="none" w:sz="0" w:space="0" w:color="auto"/>
        <w:right w:val="none" w:sz="0" w:space="0" w:color="auto"/>
      </w:divBdr>
    </w:div>
    <w:div w:id="218438587">
      <w:bodyDiv w:val="1"/>
      <w:marLeft w:val="0"/>
      <w:marRight w:val="0"/>
      <w:marTop w:val="0"/>
      <w:marBottom w:val="0"/>
      <w:divBdr>
        <w:top w:val="none" w:sz="0" w:space="0" w:color="auto"/>
        <w:left w:val="none" w:sz="0" w:space="0" w:color="auto"/>
        <w:bottom w:val="none" w:sz="0" w:space="0" w:color="auto"/>
        <w:right w:val="none" w:sz="0" w:space="0" w:color="auto"/>
      </w:divBdr>
    </w:div>
    <w:div w:id="218784500">
      <w:bodyDiv w:val="1"/>
      <w:marLeft w:val="0"/>
      <w:marRight w:val="0"/>
      <w:marTop w:val="0"/>
      <w:marBottom w:val="0"/>
      <w:divBdr>
        <w:top w:val="none" w:sz="0" w:space="0" w:color="auto"/>
        <w:left w:val="none" w:sz="0" w:space="0" w:color="auto"/>
        <w:bottom w:val="none" w:sz="0" w:space="0" w:color="auto"/>
        <w:right w:val="none" w:sz="0" w:space="0" w:color="auto"/>
      </w:divBdr>
    </w:div>
    <w:div w:id="219023482">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19293154">
      <w:bodyDiv w:val="1"/>
      <w:marLeft w:val="0"/>
      <w:marRight w:val="0"/>
      <w:marTop w:val="0"/>
      <w:marBottom w:val="0"/>
      <w:divBdr>
        <w:top w:val="none" w:sz="0" w:space="0" w:color="auto"/>
        <w:left w:val="none" w:sz="0" w:space="0" w:color="auto"/>
        <w:bottom w:val="none" w:sz="0" w:space="0" w:color="auto"/>
        <w:right w:val="none" w:sz="0" w:space="0" w:color="auto"/>
      </w:divBdr>
    </w:div>
    <w:div w:id="219561159">
      <w:bodyDiv w:val="1"/>
      <w:marLeft w:val="0"/>
      <w:marRight w:val="0"/>
      <w:marTop w:val="0"/>
      <w:marBottom w:val="0"/>
      <w:divBdr>
        <w:top w:val="none" w:sz="0" w:space="0" w:color="auto"/>
        <w:left w:val="none" w:sz="0" w:space="0" w:color="auto"/>
        <w:bottom w:val="none" w:sz="0" w:space="0" w:color="auto"/>
        <w:right w:val="none" w:sz="0" w:space="0" w:color="auto"/>
      </w:divBdr>
    </w:div>
    <w:div w:id="219829537">
      <w:bodyDiv w:val="1"/>
      <w:marLeft w:val="0"/>
      <w:marRight w:val="0"/>
      <w:marTop w:val="0"/>
      <w:marBottom w:val="0"/>
      <w:divBdr>
        <w:top w:val="none" w:sz="0" w:space="0" w:color="auto"/>
        <w:left w:val="none" w:sz="0" w:space="0" w:color="auto"/>
        <w:bottom w:val="none" w:sz="0" w:space="0" w:color="auto"/>
        <w:right w:val="none" w:sz="0" w:space="0" w:color="auto"/>
      </w:divBdr>
    </w:div>
    <w:div w:id="220019035">
      <w:bodyDiv w:val="1"/>
      <w:marLeft w:val="0"/>
      <w:marRight w:val="0"/>
      <w:marTop w:val="0"/>
      <w:marBottom w:val="0"/>
      <w:divBdr>
        <w:top w:val="none" w:sz="0" w:space="0" w:color="auto"/>
        <w:left w:val="none" w:sz="0" w:space="0" w:color="auto"/>
        <w:bottom w:val="none" w:sz="0" w:space="0" w:color="auto"/>
        <w:right w:val="none" w:sz="0" w:space="0" w:color="auto"/>
      </w:divBdr>
    </w:div>
    <w:div w:id="220141680">
      <w:bodyDiv w:val="1"/>
      <w:marLeft w:val="0"/>
      <w:marRight w:val="0"/>
      <w:marTop w:val="0"/>
      <w:marBottom w:val="0"/>
      <w:divBdr>
        <w:top w:val="none" w:sz="0" w:space="0" w:color="auto"/>
        <w:left w:val="none" w:sz="0" w:space="0" w:color="auto"/>
        <w:bottom w:val="none" w:sz="0" w:space="0" w:color="auto"/>
        <w:right w:val="none" w:sz="0" w:space="0" w:color="auto"/>
      </w:divBdr>
      <w:divsChild>
        <w:div w:id="349724295">
          <w:marLeft w:val="0"/>
          <w:marRight w:val="0"/>
          <w:marTop w:val="0"/>
          <w:marBottom w:val="0"/>
          <w:divBdr>
            <w:top w:val="none" w:sz="0" w:space="0" w:color="auto"/>
            <w:left w:val="none" w:sz="0" w:space="0" w:color="auto"/>
            <w:bottom w:val="none" w:sz="0" w:space="0" w:color="auto"/>
            <w:right w:val="none" w:sz="0" w:space="0" w:color="auto"/>
          </w:divBdr>
        </w:div>
      </w:divsChild>
    </w:div>
    <w:div w:id="220360959">
      <w:bodyDiv w:val="1"/>
      <w:marLeft w:val="0"/>
      <w:marRight w:val="0"/>
      <w:marTop w:val="0"/>
      <w:marBottom w:val="0"/>
      <w:divBdr>
        <w:top w:val="none" w:sz="0" w:space="0" w:color="auto"/>
        <w:left w:val="none" w:sz="0" w:space="0" w:color="auto"/>
        <w:bottom w:val="none" w:sz="0" w:space="0" w:color="auto"/>
        <w:right w:val="none" w:sz="0" w:space="0" w:color="auto"/>
      </w:divBdr>
    </w:div>
    <w:div w:id="221135590">
      <w:bodyDiv w:val="1"/>
      <w:marLeft w:val="0"/>
      <w:marRight w:val="0"/>
      <w:marTop w:val="0"/>
      <w:marBottom w:val="0"/>
      <w:divBdr>
        <w:top w:val="none" w:sz="0" w:space="0" w:color="auto"/>
        <w:left w:val="none" w:sz="0" w:space="0" w:color="auto"/>
        <w:bottom w:val="none" w:sz="0" w:space="0" w:color="auto"/>
        <w:right w:val="none" w:sz="0" w:space="0" w:color="auto"/>
      </w:divBdr>
    </w:div>
    <w:div w:id="221212485">
      <w:bodyDiv w:val="1"/>
      <w:marLeft w:val="0"/>
      <w:marRight w:val="0"/>
      <w:marTop w:val="0"/>
      <w:marBottom w:val="0"/>
      <w:divBdr>
        <w:top w:val="none" w:sz="0" w:space="0" w:color="auto"/>
        <w:left w:val="none" w:sz="0" w:space="0" w:color="auto"/>
        <w:bottom w:val="none" w:sz="0" w:space="0" w:color="auto"/>
        <w:right w:val="none" w:sz="0" w:space="0" w:color="auto"/>
      </w:divBdr>
    </w:div>
    <w:div w:id="221335809">
      <w:bodyDiv w:val="1"/>
      <w:marLeft w:val="0"/>
      <w:marRight w:val="0"/>
      <w:marTop w:val="0"/>
      <w:marBottom w:val="0"/>
      <w:divBdr>
        <w:top w:val="none" w:sz="0" w:space="0" w:color="auto"/>
        <w:left w:val="none" w:sz="0" w:space="0" w:color="auto"/>
        <w:bottom w:val="none" w:sz="0" w:space="0" w:color="auto"/>
        <w:right w:val="none" w:sz="0" w:space="0" w:color="auto"/>
      </w:divBdr>
    </w:div>
    <w:div w:id="221643064">
      <w:bodyDiv w:val="1"/>
      <w:marLeft w:val="0"/>
      <w:marRight w:val="0"/>
      <w:marTop w:val="0"/>
      <w:marBottom w:val="0"/>
      <w:divBdr>
        <w:top w:val="none" w:sz="0" w:space="0" w:color="auto"/>
        <w:left w:val="none" w:sz="0" w:space="0" w:color="auto"/>
        <w:bottom w:val="none" w:sz="0" w:space="0" w:color="auto"/>
        <w:right w:val="none" w:sz="0" w:space="0" w:color="auto"/>
      </w:divBdr>
    </w:div>
    <w:div w:id="222061224">
      <w:bodyDiv w:val="1"/>
      <w:marLeft w:val="0"/>
      <w:marRight w:val="0"/>
      <w:marTop w:val="0"/>
      <w:marBottom w:val="0"/>
      <w:divBdr>
        <w:top w:val="none" w:sz="0" w:space="0" w:color="auto"/>
        <w:left w:val="none" w:sz="0" w:space="0" w:color="auto"/>
        <w:bottom w:val="none" w:sz="0" w:space="0" w:color="auto"/>
        <w:right w:val="none" w:sz="0" w:space="0" w:color="auto"/>
      </w:divBdr>
    </w:div>
    <w:div w:id="222109673">
      <w:bodyDiv w:val="1"/>
      <w:marLeft w:val="0"/>
      <w:marRight w:val="0"/>
      <w:marTop w:val="0"/>
      <w:marBottom w:val="0"/>
      <w:divBdr>
        <w:top w:val="none" w:sz="0" w:space="0" w:color="auto"/>
        <w:left w:val="none" w:sz="0" w:space="0" w:color="auto"/>
        <w:bottom w:val="none" w:sz="0" w:space="0" w:color="auto"/>
        <w:right w:val="none" w:sz="0" w:space="0" w:color="auto"/>
      </w:divBdr>
    </w:div>
    <w:div w:id="222449066">
      <w:bodyDiv w:val="1"/>
      <w:marLeft w:val="0"/>
      <w:marRight w:val="0"/>
      <w:marTop w:val="0"/>
      <w:marBottom w:val="0"/>
      <w:divBdr>
        <w:top w:val="none" w:sz="0" w:space="0" w:color="auto"/>
        <w:left w:val="none" w:sz="0" w:space="0" w:color="auto"/>
        <w:bottom w:val="none" w:sz="0" w:space="0" w:color="auto"/>
        <w:right w:val="none" w:sz="0" w:space="0" w:color="auto"/>
      </w:divBdr>
    </w:div>
    <w:div w:id="222450556">
      <w:bodyDiv w:val="1"/>
      <w:marLeft w:val="0"/>
      <w:marRight w:val="0"/>
      <w:marTop w:val="0"/>
      <w:marBottom w:val="0"/>
      <w:divBdr>
        <w:top w:val="none" w:sz="0" w:space="0" w:color="auto"/>
        <w:left w:val="none" w:sz="0" w:space="0" w:color="auto"/>
        <w:bottom w:val="none" w:sz="0" w:space="0" w:color="auto"/>
        <w:right w:val="none" w:sz="0" w:space="0" w:color="auto"/>
      </w:divBdr>
    </w:div>
    <w:div w:id="222566939">
      <w:bodyDiv w:val="1"/>
      <w:marLeft w:val="0"/>
      <w:marRight w:val="0"/>
      <w:marTop w:val="0"/>
      <w:marBottom w:val="0"/>
      <w:divBdr>
        <w:top w:val="none" w:sz="0" w:space="0" w:color="auto"/>
        <w:left w:val="none" w:sz="0" w:space="0" w:color="auto"/>
        <w:bottom w:val="none" w:sz="0" w:space="0" w:color="auto"/>
        <w:right w:val="none" w:sz="0" w:space="0" w:color="auto"/>
      </w:divBdr>
    </w:div>
    <w:div w:id="223369247">
      <w:bodyDiv w:val="1"/>
      <w:marLeft w:val="0"/>
      <w:marRight w:val="0"/>
      <w:marTop w:val="0"/>
      <w:marBottom w:val="0"/>
      <w:divBdr>
        <w:top w:val="none" w:sz="0" w:space="0" w:color="auto"/>
        <w:left w:val="none" w:sz="0" w:space="0" w:color="auto"/>
        <w:bottom w:val="none" w:sz="0" w:space="0" w:color="auto"/>
        <w:right w:val="none" w:sz="0" w:space="0" w:color="auto"/>
      </w:divBdr>
    </w:div>
    <w:div w:id="223490724">
      <w:bodyDiv w:val="1"/>
      <w:marLeft w:val="0"/>
      <w:marRight w:val="0"/>
      <w:marTop w:val="0"/>
      <w:marBottom w:val="0"/>
      <w:divBdr>
        <w:top w:val="none" w:sz="0" w:space="0" w:color="auto"/>
        <w:left w:val="none" w:sz="0" w:space="0" w:color="auto"/>
        <w:bottom w:val="none" w:sz="0" w:space="0" w:color="auto"/>
        <w:right w:val="none" w:sz="0" w:space="0" w:color="auto"/>
      </w:divBdr>
    </w:div>
    <w:div w:id="223762305">
      <w:bodyDiv w:val="1"/>
      <w:marLeft w:val="0"/>
      <w:marRight w:val="0"/>
      <w:marTop w:val="0"/>
      <w:marBottom w:val="0"/>
      <w:divBdr>
        <w:top w:val="none" w:sz="0" w:space="0" w:color="auto"/>
        <w:left w:val="none" w:sz="0" w:space="0" w:color="auto"/>
        <w:bottom w:val="none" w:sz="0" w:space="0" w:color="auto"/>
        <w:right w:val="none" w:sz="0" w:space="0" w:color="auto"/>
      </w:divBdr>
    </w:div>
    <w:div w:id="223832179">
      <w:bodyDiv w:val="1"/>
      <w:marLeft w:val="0"/>
      <w:marRight w:val="0"/>
      <w:marTop w:val="0"/>
      <w:marBottom w:val="0"/>
      <w:divBdr>
        <w:top w:val="none" w:sz="0" w:space="0" w:color="auto"/>
        <w:left w:val="none" w:sz="0" w:space="0" w:color="auto"/>
        <w:bottom w:val="none" w:sz="0" w:space="0" w:color="auto"/>
        <w:right w:val="none" w:sz="0" w:space="0" w:color="auto"/>
      </w:divBdr>
      <w:divsChild>
        <w:div w:id="1898470093">
          <w:marLeft w:val="0"/>
          <w:marRight w:val="0"/>
          <w:marTop w:val="0"/>
          <w:marBottom w:val="0"/>
          <w:divBdr>
            <w:top w:val="none" w:sz="0" w:space="0" w:color="auto"/>
            <w:left w:val="none" w:sz="0" w:space="0" w:color="auto"/>
            <w:bottom w:val="none" w:sz="0" w:space="0" w:color="auto"/>
            <w:right w:val="none" w:sz="0" w:space="0" w:color="auto"/>
          </w:divBdr>
        </w:div>
      </w:divsChild>
    </w:div>
    <w:div w:id="224026514">
      <w:bodyDiv w:val="1"/>
      <w:marLeft w:val="0"/>
      <w:marRight w:val="0"/>
      <w:marTop w:val="0"/>
      <w:marBottom w:val="0"/>
      <w:divBdr>
        <w:top w:val="none" w:sz="0" w:space="0" w:color="auto"/>
        <w:left w:val="none" w:sz="0" w:space="0" w:color="auto"/>
        <w:bottom w:val="none" w:sz="0" w:space="0" w:color="auto"/>
        <w:right w:val="none" w:sz="0" w:space="0" w:color="auto"/>
      </w:divBdr>
    </w:div>
    <w:div w:id="224264776">
      <w:bodyDiv w:val="1"/>
      <w:marLeft w:val="0"/>
      <w:marRight w:val="0"/>
      <w:marTop w:val="0"/>
      <w:marBottom w:val="0"/>
      <w:divBdr>
        <w:top w:val="none" w:sz="0" w:space="0" w:color="auto"/>
        <w:left w:val="none" w:sz="0" w:space="0" w:color="auto"/>
        <w:bottom w:val="none" w:sz="0" w:space="0" w:color="auto"/>
        <w:right w:val="none" w:sz="0" w:space="0" w:color="auto"/>
      </w:divBdr>
    </w:div>
    <w:div w:id="224419961">
      <w:bodyDiv w:val="1"/>
      <w:marLeft w:val="0"/>
      <w:marRight w:val="0"/>
      <w:marTop w:val="0"/>
      <w:marBottom w:val="0"/>
      <w:divBdr>
        <w:top w:val="none" w:sz="0" w:space="0" w:color="auto"/>
        <w:left w:val="none" w:sz="0" w:space="0" w:color="auto"/>
        <w:bottom w:val="none" w:sz="0" w:space="0" w:color="auto"/>
        <w:right w:val="none" w:sz="0" w:space="0" w:color="auto"/>
      </w:divBdr>
      <w:divsChild>
        <w:div w:id="110518019">
          <w:marLeft w:val="0"/>
          <w:marRight w:val="0"/>
          <w:marTop w:val="0"/>
          <w:marBottom w:val="0"/>
          <w:divBdr>
            <w:top w:val="none" w:sz="0" w:space="0" w:color="auto"/>
            <w:left w:val="none" w:sz="0" w:space="0" w:color="auto"/>
            <w:bottom w:val="none" w:sz="0" w:space="0" w:color="auto"/>
            <w:right w:val="none" w:sz="0" w:space="0" w:color="auto"/>
          </w:divBdr>
        </w:div>
      </w:divsChild>
    </w:div>
    <w:div w:id="225067571">
      <w:bodyDiv w:val="1"/>
      <w:marLeft w:val="0"/>
      <w:marRight w:val="0"/>
      <w:marTop w:val="0"/>
      <w:marBottom w:val="0"/>
      <w:divBdr>
        <w:top w:val="none" w:sz="0" w:space="0" w:color="auto"/>
        <w:left w:val="none" w:sz="0" w:space="0" w:color="auto"/>
        <w:bottom w:val="none" w:sz="0" w:space="0" w:color="auto"/>
        <w:right w:val="none" w:sz="0" w:space="0" w:color="auto"/>
      </w:divBdr>
    </w:div>
    <w:div w:id="225070861">
      <w:bodyDiv w:val="1"/>
      <w:marLeft w:val="0"/>
      <w:marRight w:val="0"/>
      <w:marTop w:val="0"/>
      <w:marBottom w:val="0"/>
      <w:divBdr>
        <w:top w:val="none" w:sz="0" w:space="0" w:color="auto"/>
        <w:left w:val="none" w:sz="0" w:space="0" w:color="auto"/>
        <w:bottom w:val="none" w:sz="0" w:space="0" w:color="auto"/>
        <w:right w:val="none" w:sz="0" w:space="0" w:color="auto"/>
      </w:divBdr>
    </w:div>
    <w:div w:id="225073724">
      <w:bodyDiv w:val="1"/>
      <w:marLeft w:val="0"/>
      <w:marRight w:val="0"/>
      <w:marTop w:val="0"/>
      <w:marBottom w:val="0"/>
      <w:divBdr>
        <w:top w:val="none" w:sz="0" w:space="0" w:color="auto"/>
        <w:left w:val="none" w:sz="0" w:space="0" w:color="auto"/>
        <w:bottom w:val="none" w:sz="0" w:space="0" w:color="auto"/>
        <w:right w:val="none" w:sz="0" w:space="0" w:color="auto"/>
      </w:divBdr>
    </w:div>
    <w:div w:id="225267229">
      <w:bodyDiv w:val="1"/>
      <w:marLeft w:val="0"/>
      <w:marRight w:val="0"/>
      <w:marTop w:val="0"/>
      <w:marBottom w:val="0"/>
      <w:divBdr>
        <w:top w:val="none" w:sz="0" w:space="0" w:color="auto"/>
        <w:left w:val="none" w:sz="0" w:space="0" w:color="auto"/>
        <w:bottom w:val="none" w:sz="0" w:space="0" w:color="auto"/>
        <w:right w:val="none" w:sz="0" w:space="0" w:color="auto"/>
      </w:divBdr>
      <w:divsChild>
        <w:div w:id="1403797879">
          <w:marLeft w:val="0"/>
          <w:marRight w:val="0"/>
          <w:marTop w:val="0"/>
          <w:marBottom w:val="0"/>
          <w:divBdr>
            <w:top w:val="none" w:sz="0" w:space="0" w:color="auto"/>
            <w:left w:val="none" w:sz="0" w:space="0" w:color="auto"/>
            <w:bottom w:val="none" w:sz="0" w:space="0" w:color="auto"/>
            <w:right w:val="none" w:sz="0" w:space="0" w:color="auto"/>
          </w:divBdr>
        </w:div>
      </w:divsChild>
    </w:div>
    <w:div w:id="225529679">
      <w:bodyDiv w:val="1"/>
      <w:marLeft w:val="0"/>
      <w:marRight w:val="0"/>
      <w:marTop w:val="0"/>
      <w:marBottom w:val="0"/>
      <w:divBdr>
        <w:top w:val="none" w:sz="0" w:space="0" w:color="auto"/>
        <w:left w:val="none" w:sz="0" w:space="0" w:color="auto"/>
        <w:bottom w:val="none" w:sz="0" w:space="0" w:color="auto"/>
        <w:right w:val="none" w:sz="0" w:space="0" w:color="auto"/>
      </w:divBdr>
    </w:div>
    <w:div w:id="225995093">
      <w:bodyDiv w:val="1"/>
      <w:marLeft w:val="0"/>
      <w:marRight w:val="0"/>
      <w:marTop w:val="0"/>
      <w:marBottom w:val="0"/>
      <w:divBdr>
        <w:top w:val="none" w:sz="0" w:space="0" w:color="auto"/>
        <w:left w:val="none" w:sz="0" w:space="0" w:color="auto"/>
        <w:bottom w:val="none" w:sz="0" w:space="0" w:color="auto"/>
        <w:right w:val="none" w:sz="0" w:space="0" w:color="auto"/>
      </w:divBdr>
    </w:div>
    <w:div w:id="226108320">
      <w:bodyDiv w:val="1"/>
      <w:marLeft w:val="0"/>
      <w:marRight w:val="0"/>
      <w:marTop w:val="0"/>
      <w:marBottom w:val="0"/>
      <w:divBdr>
        <w:top w:val="none" w:sz="0" w:space="0" w:color="auto"/>
        <w:left w:val="none" w:sz="0" w:space="0" w:color="auto"/>
        <w:bottom w:val="none" w:sz="0" w:space="0" w:color="auto"/>
        <w:right w:val="none" w:sz="0" w:space="0" w:color="auto"/>
      </w:divBdr>
    </w:div>
    <w:div w:id="226307591">
      <w:bodyDiv w:val="1"/>
      <w:marLeft w:val="0"/>
      <w:marRight w:val="0"/>
      <w:marTop w:val="0"/>
      <w:marBottom w:val="0"/>
      <w:divBdr>
        <w:top w:val="none" w:sz="0" w:space="0" w:color="auto"/>
        <w:left w:val="none" w:sz="0" w:space="0" w:color="auto"/>
        <w:bottom w:val="none" w:sz="0" w:space="0" w:color="auto"/>
        <w:right w:val="none" w:sz="0" w:space="0" w:color="auto"/>
      </w:divBdr>
    </w:div>
    <w:div w:id="226499372">
      <w:bodyDiv w:val="1"/>
      <w:marLeft w:val="0"/>
      <w:marRight w:val="0"/>
      <w:marTop w:val="0"/>
      <w:marBottom w:val="0"/>
      <w:divBdr>
        <w:top w:val="none" w:sz="0" w:space="0" w:color="auto"/>
        <w:left w:val="none" w:sz="0" w:space="0" w:color="auto"/>
        <w:bottom w:val="none" w:sz="0" w:space="0" w:color="auto"/>
        <w:right w:val="none" w:sz="0" w:space="0" w:color="auto"/>
      </w:divBdr>
    </w:div>
    <w:div w:id="226721690">
      <w:bodyDiv w:val="1"/>
      <w:marLeft w:val="0"/>
      <w:marRight w:val="0"/>
      <w:marTop w:val="0"/>
      <w:marBottom w:val="0"/>
      <w:divBdr>
        <w:top w:val="none" w:sz="0" w:space="0" w:color="auto"/>
        <w:left w:val="none" w:sz="0" w:space="0" w:color="auto"/>
        <w:bottom w:val="none" w:sz="0" w:space="0" w:color="auto"/>
        <w:right w:val="none" w:sz="0" w:space="0" w:color="auto"/>
      </w:divBdr>
    </w:div>
    <w:div w:id="226763607">
      <w:bodyDiv w:val="1"/>
      <w:marLeft w:val="0"/>
      <w:marRight w:val="0"/>
      <w:marTop w:val="0"/>
      <w:marBottom w:val="0"/>
      <w:divBdr>
        <w:top w:val="none" w:sz="0" w:space="0" w:color="auto"/>
        <w:left w:val="none" w:sz="0" w:space="0" w:color="auto"/>
        <w:bottom w:val="none" w:sz="0" w:space="0" w:color="auto"/>
        <w:right w:val="none" w:sz="0" w:space="0" w:color="auto"/>
      </w:divBdr>
    </w:div>
    <w:div w:id="226959371">
      <w:bodyDiv w:val="1"/>
      <w:marLeft w:val="0"/>
      <w:marRight w:val="0"/>
      <w:marTop w:val="0"/>
      <w:marBottom w:val="0"/>
      <w:divBdr>
        <w:top w:val="none" w:sz="0" w:space="0" w:color="auto"/>
        <w:left w:val="none" w:sz="0" w:space="0" w:color="auto"/>
        <w:bottom w:val="none" w:sz="0" w:space="0" w:color="auto"/>
        <w:right w:val="none" w:sz="0" w:space="0" w:color="auto"/>
      </w:divBdr>
    </w:div>
    <w:div w:id="227082444">
      <w:bodyDiv w:val="1"/>
      <w:marLeft w:val="0"/>
      <w:marRight w:val="0"/>
      <w:marTop w:val="0"/>
      <w:marBottom w:val="0"/>
      <w:divBdr>
        <w:top w:val="none" w:sz="0" w:space="0" w:color="auto"/>
        <w:left w:val="none" w:sz="0" w:space="0" w:color="auto"/>
        <w:bottom w:val="none" w:sz="0" w:space="0" w:color="auto"/>
        <w:right w:val="none" w:sz="0" w:space="0" w:color="auto"/>
      </w:divBdr>
    </w:div>
    <w:div w:id="227159137">
      <w:bodyDiv w:val="1"/>
      <w:marLeft w:val="0"/>
      <w:marRight w:val="0"/>
      <w:marTop w:val="0"/>
      <w:marBottom w:val="0"/>
      <w:divBdr>
        <w:top w:val="none" w:sz="0" w:space="0" w:color="auto"/>
        <w:left w:val="none" w:sz="0" w:space="0" w:color="auto"/>
        <w:bottom w:val="none" w:sz="0" w:space="0" w:color="auto"/>
        <w:right w:val="none" w:sz="0" w:space="0" w:color="auto"/>
      </w:divBdr>
      <w:divsChild>
        <w:div w:id="244413375">
          <w:marLeft w:val="0"/>
          <w:marRight w:val="0"/>
          <w:marTop w:val="0"/>
          <w:marBottom w:val="0"/>
          <w:divBdr>
            <w:top w:val="none" w:sz="0" w:space="0" w:color="auto"/>
            <w:left w:val="none" w:sz="0" w:space="0" w:color="auto"/>
            <w:bottom w:val="none" w:sz="0" w:space="0" w:color="auto"/>
            <w:right w:val="none" w:sz="0" w:space="0" w:color="auto"/>
          </w:divBdr>
        </w:div>
      </w:divsChild>
    </w:div>
    <w:div w:id="227228796">
      <w:bodyDiv w:val="1"/>
      <w:marLeft w:val="0"/>
      <w:marRight w:val="0"/>
      <w:marTop w:val="0"/>
      <w:marBottom w:val="0"/>
      <w:divBdr>
        <w:top w:val="none" w:sz="0" w:space="0" w:color="auto"/>
        <w:left w:val="none" w:sz="0" w:space="0" w:color="auto"/>
        <w:bottom w:val="none" w:sz="0" w:space="0" w:color="auto"/>
        <w:right w:val="none" w:sz="0" w:space="0" w:color="auto"/>
      </w:divBdr>
    </w:div>
    <w:div w:id="227499752">
      <w:bodyDiv w:val="1"/>
      <w:marLeft w:val="0"/>
      <w:marRight w:val="0"/>
      <w:marTop w:val="0"/>
      <w:marBottom w:val="0"/>
      <w:divBdr>
        <w:top w:val="none" w:sz="0" w:space="0" w:color="auto"/>
        <w:left w:val="none" w:sz="0" w:space="0" w:color="auto"/>
        <w:bottom w:val="none" w:sz="0" w:space="0" w:color="auto"/>
        <w:right w:val="none" w:sz="0" w:space="0" w:color="auto"/>
      </w:divBdr>
    </w:div>
    <w:div w:id="227694739">
      <w:bodyDiv w:val="1"/>
      <w:marLeft w:val="0"/>
      <w:marRight w:val="0"/>
      <w:marTop w:val="0"/>
      <w:marBottom w:val="0"/>
      <w:divBdr>
        <w:top w:val="none" w:sz="0" w:space="0" w:color="auto"/>
        <w:left w:val="none" w:sz="0" w:space="0" w:color="auto"/>
        <w:bottom w:val="none" w:sz="0" w:space="0" w:color="auto"/>
        <w:right w:val="none" w:sz="0" w:space="0" w:color="auto"/>
      </w:divBdr>
    </w:div>
    <w:div w:id="227763146">
      <w:bodyDiv w:val="1"/>
      <w:marLeft w:val="0"/>
      <w:marRight w:val="0"/>
      <w:marTop w:val="0"/>
      <w:marBottom w:val="0"/>
      <w:divBdr>
        <w:top w:val="none" w:sz="0" w:space="0" w:color="auto"/>
        <w:left w:val="none" w:sz="0" w:space="0" w:color="auto"/>
        <w:bottom w:val="none" w:sz="0" w:space="0" w:color="auto"/>
        <w:right w:val="none" w:sz="0" w:space="0" w:color="auto"/>
      </w:divBdr>
    </w:div>
    <w:div w:id="227804829">
      <w:bodyDiv w:val="1"/>
      <w:marLeft w:val="0"/>
      <w:marRight w:val="0"/>
      <w:marTop w:val="0"/>
      <w:marBottom w:val="0"/>
      <w:divBdr>
        <w:top w:val="none" w:sz="0" w:space="0" w:color="auto"/>
        <w:left w:val="none" w:sz="0" w:space="0" w:color="auto"/>
        <w:bottom w:val="none" w:sz="0" w:space="0" w:color="auto"/>
        <w:right w:val="none" w:sz="0" w:space="0" w:color="auto"/>
      </w:divBdr>
    </w:div>
    <w:div w:id="227886359">
      <w:bodyDiv w:val="1"/>
      <w:marLeft w:val="0"/>
      <w:marRight w:val="0"/>
      <w:marTop w:val="0"/>
      <w:marBottom w:val="0"/>
      <w:divBdr>
        <w:top w:val="none" w:sz="0" w:space="0" w:color="auto"/>
        <w:left w:val="none" w:sz="0" w:space="0" w:color="auto"/>
        <w:bottom w:val="none" w:sz="0" w:space="0" w:color="auto"/>
        <w:right w:val="none" w:sz="0" w:space="0" w:color="auto"/>
      </w:divBdr>
    </w:div>
    <w:div w:id="227956764">
      <w:bodyDiv w:val="1"/>
      <w:marLeft w:val="0"/>
      <w:marRight w:val="0"/>
      <w:marTop w:val="0"/>
      <w:marBottom w:val="0"/>
      <w:divBdr>
        <w:top w:val="none" w:sz="0" w:space="0" w:color="auto"/>
        <w:left w:val="none" w:sz="0" w:space="0" w:color="auto"/>
        <w:bottom w:val="none" w:sz="0" w:space="0" w:color="auto"/>
        <w:right w:val="none" w:sz="0" w:space="0" w:color="auto"/>
      </w:divBdr>
    </w:div>
    <w:div w:id="228003656">
      <w:bodyDiv w:val="1"/>
      <w:marLeft w:val="0"/>
      <w:marRight w:val="0"/>
      <w:marTop w:val="0"/>
      <w:marBottom w:val="0"/>
      <w:divBdr>
        <w:top w:val="none" w:sz="0" w:space="0" w:color="auto"/>
        <w:left w:val="none" w:sz="0" w:space="0" w:color="auto"/>
        <w:bottom w:val="none" w:sz="0" w:space="0" w:color="auto"/>
        <w:right w:val="none" w:sz="0" w:space="0" w:color="auto"/>
      </w:divBdr>
      <w:divsChild>
        <w:div w:id="824277454">
          <w:marLeft w:val="0"/>
          <w:marRight w:val="0"/>
          <w:marTop w:val="0"/>
          <w:marBottom w:val="0"/>
          <w:divBdr>
            <w:top w:val="none" w:sz="0" w:space="0" w:color="auto"/>
            <w:left w:val="none" w:sz="0" w:space="0" w:color="auto"/>
            <w:bottom w:val="none" w:sz="0" w:space="0" w:color="auto"/>
            <w:right w:val="none" w:sz="0" w:space="0" w:color="auto"/>
          </w:divBdr>
        </w:div>
      </w:divsChild>
    </w:div>
    <w:div w:id="228545059">
      <w:bodyDiv w:val="1"/>
      <w:marLeft w:val="0"/>
      <w:marRight w:val="0"/>
      <w:marTop w:val="0"/>
      <w:marBottom w:val="0"/>
      <w:divBdr>
        <w:top w:val="none" w:sz="0" w:space="0" w:color="auto"/>
        <w:left w:val="none" w:sz="0" w:space="0" w:color="auto"/>
        <w:bottom w:val="none" w:sz="0" w:space="0" w:color="auto"/>
        <w:right w:val="none" w:sz="0" w:space="0" w:color="auto"/>
      </w:divBdr>
    </w:div>
    <w:div w:id="228612062">
      <w:bodyDiv w:val="1"/>
      <w:marLeft w:val="0"/>
      <w:marRight w:val="0"/>
      <w:marTop w:val="0"/>
      <w:marBottom w:val="0"/>
      <w:divBdr>
        <w:top w:val="none" w:sz="0" w:space="0" w:color="auto"/>
        <w:left w:val="none" w:sz="0" w:space="0" w:color="auto"/>
        <w:bottom w:val="none" w:sz="0" w:space="0" w:color="auto"/>
        <w:right w:val="none" w:sz="0" w:space="0" w:color="auto"/>
      </w:divBdr>
    </w:div>
    <w:div w:id="228616780">
      <w:bodyDiv w:val="1"/>
      <w:marLeft w:val="0"/>
      <w:marRight w:val="0"/>
      <w:marTop w:val="0"/>
      <w:marBottom w:val="0"/>
      <w:divBdr>
        <w:top w:val="none" w:sz="0" w:space="0" w:color="auto"/>
        <w:left w:val="none" w:sz="0" w:space="0" w:color="auto"/>
        <w:bottom w:val="none" w:sz="0" w:space="0" w:color="auto"/>
        <w:right w:val="none" w:sz="0" w:space="0" w:color="auto"/>
      </w:divBdr>
    </w:div>
    <w:div w:id="228808940">
      <w:bodyDiv w:val="1"/>
      <w:marLeft w:val="0"/>
      <w:marRight w:val="0"/>
      <w:marTop w:val="0"/>
      <w:marBottom w:val="0"/>
      <w:divBdr>
        <w:top w:val="none" w:sz="0" w:space="0" w:color="auto"/>
        <w:left w:val="none" w:sz="0" w:space="0" w:color="auto"/>
        <w:bottom w:val="none" w:sz="0" w:space="0" w:color="auto"/>
        <w:right w:val="none" w:sz="0" w:space="0" w:color="auto"/>
      </w:divBdr>
    </w:div>
    <w:div w:id="228882075">
      <w:bodyDiv w:val="1"/>
      <w:marLeft w:val="0"/>
      <w:marRight w:val="0"/>
      <w:marTop w:val="0"/>
      <w:marBottom w:val="0"/>
      <w:divBdr>
        <w:top w:val="none" w:sz="0" w:space="0" w:color="auto"/>
        <w:left w:val="none" w:sz="0" w:space="0" w:color="auto"/>
        <w:bottom w:val="none" w:sz="0" w:space="0" w:color="auto"/>
        <w:right w:val="none" w:sz="0" w:space="0" w:color="auto"/>
      </w:divBdr>
    </w:div>
    <w:div w:id="228999339">
      <w:bodyDiv w:val="1"/>
      <w:marLeft w:val="0"/>
      <w:marRight w:val="0"/>
      <w:marTop w:val="0"/>
      <w:marBottom w:val="0"/>
      <w:divBdr>
        <w:top w:val="none" w:sz="0" w:space="0" w:color="auto"/>
        <w:left w:val="none" w:sz="0" w:space="0" w:color="auto"/>
        <w:bottom w:val="none" w:sz="0" w:space="0" w:color="auto"/>
        <w:right w:val="none" w:sz="0" w:space="0" w:color="auto"/>
      </w:divBdr>
      <w:divsChild>
        <w:div w:id="273907388">
          <w:marLeft w:val="0"/>
          <w:marRight w:val="0"/>
          <w:marTop w:val="0"/>
          <w:marBottom w:val="0"/>
          <w:divBdr>
            <w:top w:val="none" w:sz="0" w:space="0" w:color="auto"/>
            <w:left w:val="none" w:sz="0" w:space="0" w:color="auto"/>
            <w:bottom w:val="none" w:sz="0" w:space="0" w:color="auto"/>
            <w:right w:val="none" w:sz="0" w:space="0" w:color="auto"/>
          </w:divBdr>
        </w:div>
      </w:divsChild>
    </w:div>
    <w:div w:id="229124038">
      <w:bodyDiv w:val="1"/>
      <w:marLeft w:val="0"/>
      <w:marRight w:val="0"/>
      <w:marTop w:val="0"/>
      <w:marBottom w:val="0"/>
      <w:divBdr>
        <w:top w:val="none" w:sz="0" w:space="0" w:color="auto"/>
        <w:left w:val="none" w:sz="0" w:space="0" w:color="auto"/>
        <w:bottom w:val="none" w:sz="0" w:space="0" w:color="auto"/>
        <w:right w:val="none" w:sz="0" w:space="0" w:color="auto"/>
      </w:divBdr>
    </w:div>
    <w:div w:id="229318112">
      <w:bodyDiv w:val="1"/>
      <w:marLeft w:val="0"/>
      <w:marRight w:val="0"/>
      <w:marTop w:val="0"/>
      <w:marBottom w:val="0"/>
      <w:divBdr>
        <w:top w:val="none" w:sz="0" w:space="0" w:color="auto"/>
        <w:left w:val="none" w:sz="0" w:space="0" w:color="auto"/>
        <w:bottom w:val="none" w:sz="0" w:space="0" w:color="auto"/>
        <w:right w:val="none" w:sz="0" w:space="0" w:color="auto"/>
      </w:divBdr>
    </w:div>
    <w:div w:id="229582197">
      <w:bodyDiv w:val="1"/>
      <w:marLeft w:val="0"/>
      <w:marRight w:val="0"/>
      <w:marTop w:val="0"/>
      <w:marBottom w:val="0"/>
      <w:divBdr>
        <w:top w:val="none" w:sz="0" w:space="0" w:color="auto"/>
        <w:left w:val="none" w:sz="0" w:space="0" w:color="auto"/>
        <w:bottom w:val="none" w:sz="0" w:space="0" w:color="auto"/>
        <w:right w:val="none" w:sz="0" w:space="0" w:color="auto"/>
      </w:divBdr>
    </w:div>
    <w:div w:id="229586033">
      <w:bodyDiv w:val="1"/>
      <w:marLeft w:val="0"/>
      <w:marRight w:val="0"/>
      <w:marTop w:val="0"/>
      <w:marBottom w:val="0"/>
      <w:divBdr>
        <w:top w:val="none" w:sz="0" w:space="0" w:color="auto"/>
        <w:left w:val="none" w:sz="0" w:space="0" w:color="auto"/>
        <w:bottom w:val="none" w:sz="0" w:space="0" w:color="auto"/>
        <w:right w:val="none" w:sz="0" w:space="0" w:color="auto"/>
      </w:divBdr>
    </w:div>
    <w:div w:id="229656492">
      <w:bodyDiv w:val="1"/>
      <w:marLeft w:val="0"/>
      <w:marRight w:val="0"/>
      <w:marTop w:val="0"/>
      <w:marBottom w:val="0"/>
      <w:divBdr>
        <w:top w:val="none" w:sz="0" w:space="0" w:color="auto"/>
        <w:left w:val="none" w:sz="0" w:space="0" w:color="auto"/>
        <w:bottom w:val="none" w:sz="0" w:space="0" w:color="auto"/>
        <w:right w:val="none" w:sz="0" w:space="0" w:color="auto"/>
      </w:divBdr>
    </w:div>
    <w:div w:id="229997995">
      <w:bodyDiv w:val="1"/>
      <w:marLeft w:val="0"/>
      <w:marRight w:val="0"/>
      <w:marTop w:val="0"/>
      <w:marBottom w:val="0"/>
      <w:divBdr>
        <w:top w:val="none" w:sz="0" w:space="0" w:color="auto"/>
        <w:left w:val="none" w:sz="0" w:space="0" w:color="auto"/>
        <w:bottom w:val="none" w:sz="0" w:space="0" w:color="auto"/>
        <w:right w:val="none" w:sz="0" w:space="0" w:color="auto"/>
      </w:divBdr>
    </w:div>
    <w:div w:id="230166582">
      <w:bodyDiv w:val="1"/>
      <w:marLeft w:val="0"/>
      <w:marRight w:val="0"/>
      <w:marTop w:val="0"/>
      <w:marBottom w:val="0"/>
      <w:divBdr>
        <w:top w:val="none" w:sz="0" w:space="0" w:color="auto"/>
        <w:left w:val="none" w:sz="0" w:space="0" w:color="auto"/>
        <w:bottom w:val="none" w:sz="0" w:space="0" w:color="auto"/>
        <w:right w:val="none" w:sz="0" w:space="0" w:color="auto"/>
      </w:divBdr>
    </w:div>
    <w:div w:id="230235874">
      <w:bodyDiv w:val="1"/>
      <w:marLeft w:val="0"/>
      <w:marRight w:val="0"/>
      <w:marTop w:val="0"/>
      <w:marBottom w:val="0"/>
      <w:divBdr>
        <w:top w:val="none" w:sz="0" w:space="0" w:color="auto"/>
        <w:left w:val="none" w:sz="0" w:space="0" w:color="auto"/>
        <w:bottom w:val="none" w:sz="0" w:space="0" w:color="auto"/>
        <w:right w:val="none" w:sz="0" w:space="0" w:color="auto"/>
      </w:divBdr>
    </w:div>
    <w:div w:id="230311737">
      <w:bodyDiv w:val="1"/>
      <w:marLeft w:val="0"/>
      <w:marRight w:val="0"/>
      <w:marTop w:val="0"/>
      <w:marBottom w:val="0"/>
      <w:divBdr>
        <w:top w:val="none" w:sz="0" w:space="0" w:color="auto"/>
        <w:left w:val="none" w:sz="0" w:space="0" w:color="auto"/>
        <w:bottom w:val="none" w:sz="0" w:space="0" w:color="auto"/>
        <w:right w:val="none" w:sz="0" w:space="0" w:color="auto"/>
      </w:divBdr>
    </w:div>
    <w:div w:id="230771519">
      <w:bodyDiv w:val="1"/>
      <w:marLeft w:val="0"/>
      <w:marRight w:val="0"/>
      <w:marTop w:val="0"/>
      <w:marBottom w:val="0"/>
      <w:divBdr>
        <w:top w:val="none" w:sz="0" w:space="0" w:color="auto"/>
        <w:left w:val="none" w:sz="0" w:space="0" w:color="auto"/>
        <w:bottom w:val="none" w:sz="0" w:space="0" w:color="auto"/>
        <w:right w:val="none" w:sz="0" w:space="0" w:color="auto"/>
      </w:divBdr>
      <w:divsChild>
        <w:div w:id="1686906109">
          <w:marLeft w:val="0"/>
          <w:marRight w:val="0"/>
          <w:marTop w:val="0"/>
          <w:marBottom w:val="0"/>
          <w:divBdr>
            <w:top w:val="none" w:sz="0" w:space="0" w:color="auto"/>
            <w:left w:val="none" w:sz="0" w:space="0" w:color="auto"/>
            <w:bottom w:val="none" w:sz="0" w:space="0" w:color="auto"/>
            <w:right w:val="none" w:sz="0" w:space="0" w:color="auto"/>
          </w:divBdr>
        </w:div>
      </w:divsChild>
    </w:div>
    <w:div w:id="230773732">
      <w:bodyDiv w:val="1"/>
      <w:marLeft w:val="0"/>
      <w:marRight w:val="0"/>
      <w:marTop w:val="0"/>
      <w:marBottom w:val="0"/>
      <w:divBdr>
        <w:top w:val="none" w:sz="0" w:space="0" w:color="auto"/>
        <w:left w:val="none" w:sz="0" w:space="0" w:color="auto"/>
        <w:bottom w:val="none" w:sz="0" w:space="0" w:color="auto"/>
        <w:right w:val="none" w:sz="0" w:space="0" w:color="auto"/>
      </w:divBdr>
    </w:div>
    <w:div w:id="231159847">
      <w:bodyDiv w:val="1"/>
      <w:marLeft w:val="0"/>
      <w:marRight w:val="0"/>
      <w:marTop w:val="0"/>
      <w:marBottom w:val="0"/>
      <w:divBdr>
        <w:top w:val="none" w:sz="0" w:space="0" w:color="auto"/>
        <w:left w:val="none" w:sz="0" w:space="0" w:color="auto"/>
        <w:bottom w:val="none" w:sz="0" w:space="0" w:color="auto"/>
        <w:right w:val="none" w:sz="0" w:space="0" w:color="auto"/>
      </w:divBdr>
    </w:div>
    <w:div w:id="231241303">
      <w:bodyDiv w:val="1"/>
      <w:marLeft w:val="0"/>
      <w:marRight w:val="0"/>
      <w:marTop w:val="0"/>
      <w:marBottom w:val="0"/>
      <w:divBdr>
        <w:top w:val="none" w:sz="0" w:space="0" w:color="auto"/>
        <w:left w:val="none" w:sz="0" w:space="0" w:color="auto"/>
        <w:bottom w:val="none" w:sz="0" w:space="0" w:color="auto"/>
        <w:right w:val="none" w:sz="0" w:space="0" w:color="auto"/>
      </w:divBdr>
    </w:div>
    <w:div w:id="231283078">
      <w:bodyDiv w:val="1"/>
      <w:marLeft w:val="0"/>
      <w:marRight w:val="0"/>
      <w:marTop w:val="0"/>
      <w:marBottom w:val="0"/>
      <w:divBdr>
        <w:top w:val="none" w:sz="0" w:space="0" w:color="auto"/>
        <w:left w:val="none" w:sz="0" w:space="0" w:color="auto"/>
        <w:bottom w:val="none" w:sz="0" w:space="0" w:color="auto"/>
        <w:right w:val="none" w:sz="0" w:space="0" w:color="auto"/>
      </w:divBdr>
      <w:divsChild>
        <w:div w:id="374349219">
          <w:marLeft w:val="0"/>
          <w:marRight w:val="0"/>
          <w:marTop w:val="0"/>
          <w:marBottom w:val="0"/>
          <w:divBdr>
            <w:top w:val="none" w:sz="0" w:space="0" w:color="auto"/>
            <w:left w:val="none" w:sz="0" w:space="0" w:color="auto"/>
            <w:bottom w:val="none" w:sz="0" w:space="0" w:color="auto"/>
            <w:right w:val="none" w:sz="0" w:space="0" w:color="auto"/>
          </w:divBdr>
        </w:div>
      </w:divsChild>
    </w:div>
    <w:div w:id="231351380">
      <w:bodyDiv w:val="1"/>
      <w:marLeft w:val="0"/>
      <w:marRight w:val="0"/>
      <w:marTop w:val="0"/>
      <w:marBottom w:val="0"/>
      <w:divBdr>
        <w:top w:val="none" w:sz="0" w:space="0" w:color="auto"/>
        <w:left w:val="none" w:sz="0" w:space="0" w:color="auto"/>
        <w:bottom w:val="none" w:sz="0" w:space="0" w:color="auto"/>
        <w:right w:val="none" w:sz="0" w:space="0" w:color="auto"/>
      </w:divBdr>
    </w:div>
    <w:div w:id="231504514">
      <w:bodyDiv w:val="1"/>
      <w:marLeft w:val="0"/>
      <w:marRight w:val="0"/>
      <w:marTop w:val="0"/>
      <w:marBottom w:val="0"/>
      <w:divBdr>
        <w:top w:val="none" w:sz="0" w:space="0" w:color="auto"/>
        <w:left w:val="none" w:sz="0" w:space="0" w:color="auto"/>
        <w:bottom w:val="none" w:sz="0" w:space="0" w:color="auto"/>
        <w:right w:val="none" w:sz="0" w:space="0" w:color="auto"/>
      </w:divBdr>
    </w:div>
    <w:div w:id="231625237">
      <w:bodyDiv w:val="1"/>
      <w:marLeft w:val="0"/>
      <w:marRight w:val="0"/>
      <w:marTop w:val="0"/>
      <w:marBottom w:val="0"/>
      <w:divBdr>
        <w:top w:val="none" w:sz="0" w:space="0" w:color="auto"/>
        <w:left w:val="none" w:sz="0" w:space="0" w:color="auto"/>
        <w:bottom w:val="none" w:sz="0" w:space="0" w:color="auto"/>
        <w:right w:val="none" w:sz="0" w:space="0" w:color="auto"/>
      </w:divBdr>
    </w:div>
    <w:div w:id="231813046">
      <w:bodyDiv w:val="1"/>
      <w:marLeft w:val="0"/>
      <w:marRight w:val="0"/>
      <w:marTop w:val="0"/>
      <w:marBottom w:val="0"/>
      <w:divBdr>
        <w:top w:val="none" w:sz="0" w:space="0" w:color="auto"/>
        <w:left w:val="none" w:sz="0" w:space="0" w:color="auto"/>
        <w:bottom w:val="none" w:sz="0" w:space="0" w:color="auto"/>
        <w:right w:val="none" w:sz="0" w:space="0" w:color="auto"/>
      </w:divBdr>
    </w:div>
    <w:div w:id="231935156">
      <w:bodyDiv w:val="1"/>
      <w:marLeft w:val="0"/>
      <w:marRight w:val="0"/>
      <w:marTop w:val="0"/>
      <w:marBottom w:val="0"/>
      <w:divBdr>
        <w:top w:val="none" w:sz="0" w:space="0" w:color="auto"/>
        <w:left w:val="none" w:sz="0" w:space="0" w:color="auto"/>
        <w:bottom w:val="none" w:sz="0" w:space="0" w:color="auto"/>
        <w:right w:val="none" w:sz="0" w:space="0" w:color="auto"/>
      </w:divBdr>
    </w:div>
    <w:div w:id="232010392">
      <w:bodyDiv w:val="1"/>
      <w:marLeft w:val="0"/>
      <w:marRight w:val="0"/>
      <w:marTop w:val="0"/>
      <w:marBottom w:val="0"/>
      <w:divBdr>
        <w:top w:val="none" w:sz="0" w:space="0" w:color="auto"/>
        <w:left w:val="none" w:sz="0" w:space="0" w:color="auto"/>
        <w:bottom w:val="none" w:sz="0" w:space="0" w:color="auto"/>
        <w:right w:val="none" w:sz="0" w:space="0" w:color="auto"/>
      </w:divBdr>
    </w:div>
    <w:div w:id="232014560">
      <w:bodyDiv w:val="1"/>
      <w:marLeft w:val="0"/>
      <w:marRight w:val="0"/>
      <w:marTop w:val="0"/>
      <w:marBottom w:val="0"/>
      <w:divBdr>
        <w:top w:val="none" w:sz="0" w:space="0" w:color="auto"/>
        <w:left w:val="none" w:sz="0" w:space="0" w:color="auto"/>
        <w:bottom w:val="none" w:sz="0" w:space="0" w:color="auto"/>
        <w:right w:val="none" w:sz="0" w:space="0" w:color="auto"/>
      </w:divBdr>
    </w:div>
    <w:div w:id="232132088">
      <w:bodyDiv w:val="1"/>
      <w:marLeft w:val="0"/>
      <w:marRight w:val="0"/>
      <w:marTop w:val="0"/>
      <w:marBottom w:val="0"/>
      <w:divBdr>
        <w:top w:val="none" w:sz="0" w:space="0" w:color="auto"/>
        <w:left w:val="none" w:sz="0" w:space="0" w:color="auto"/>
        <w:bottom w:val="none" w:sz="0" w:space="0" w:color="auto"/>
        <w:right w:val="none" w:sz="0" w:space="0" w:color="auto"/>
      </w:divBdr>
    </w:div>
    <w:div w:id="233007628">
      <w:bodyDiv w:val="1"/>
      <w:marLeft w:val="0"/>
      <w:marRight w:val="0"/>
      <w:marTop w:val="0"/>
      <w:marBottom w:val="0"/>
      <w:divBdr>
        <w:top w:val="none" w:sz="0" w:space="0" w:color="auto"/>
        <w:left w:val="none" w:sz="0" w:space="0" w:color="auto"/>
        <w:bottom w:val="none" w:sz="0" w:space="0" w:color="auto"/>
        <w:right w:val="none" w:sz="0" w:space="0" w:color="auto"/>
      </w:divBdr>
    </w:div>
    <w:div w:id="233246580">
      <w:bodyDiv w:val="1"/>
      <w:marLeft w:val="0"/>
      <w:marRight w:val="0"/>
      <w:marTop w:val="0"/>
      <w:marBottom w:val="0"/>
      <w:divBdr>
        <w:top w:val="none" w:sz="0" w:space="0" w:color="auto"/>
        <w:left w:val="none" w:sz="0" w:space="0" w:color="auto"/>
        <w:bottom w:val="none" w:sz="0" w:space="0" w:color="auto"/>
        <w:right w:val="none" w:sz="0" w:space="0" w:color="auto"/>
      </w:divBdr>
    </w:div>
    <w:div w:id="233584222">
      <w:bodyDiv w:val="1"/>
      <w:marLeft w:val="0"/>
      <w:marRight w:val="0"/>
      <w:marTop w:val="0"/>
      <w:marBottom w:val="0"/>
      <w:divBdr>
        <w:top w:val="none" w:sz="0" w:space="0" w:color="auto"/>
        <w:left w:val="none" w:sz="0" w:space="0" w:color="auto"/>
        <w:bottom w:val="none" w:sz="0" w:space="0" w:color="auto"/>
        <w:right w:val="none" w:sz="0" w:space="0" w:color="auto"/>
      </w:divBdr>
    </w:div>
    <w:div w:id="234098203">
      <w:bodyDiv w:val="1"/>
      <w:marLeft w:val="0"/>
      <w:marRight w:val="0"/>
      <w:marTop w:val="0"/>
      <w:marBottom w:val="0"/>
      <w:divBdr>
        <w:top w:val="none" w:sz="0" w:space="0" w:color="auto"/>
        <w:left w:val="none" w:sz="0" w:space="0" w:color="auto"/>
        <w:bottom w:val="none" w:sz="0" w:space="0" w:color="auto"/>
        <w:right w:val="none" w:sz="0" w:space="0" w:color="auto"/>
      </w:divBdr>
      <w:divsChild>
        <w:div w:id="124010694">
          <w:marLeft w:val="0"/>
          <w:marRight w:val="0"/>
          <w:marTop w:val="0"/>
          <w:marBottom w:val="0"/>
          <w:divBdr>
            <w:top w:val="none" w:sz="0" w:space="0" w:color="auto"/>
            <w:left w:val="none" w:sz="0" w:space="0" w:color="auto"/>
            <w:bottom w:val="none" w:sz="0" w:space="0" w:color="auto"/>
            <w:right w:val="none" w:sz="0" w:space="0" w:color="auto"/>
          </w:divBdr>
        </w:div>
      </w:divsChild>
    </w:div>
    <w:div w:id="234560413">
      <w:bodyDiv w:val="1"/>
      <w:marLeft w:val="0"/>
      <w:marRight w:val="0"/>
      <w:marTop w:val="0"/>
      <w:marBottom w:val="0"/>
      <w:divBdr>
        <w:top w:val="none" w:sz="0" w:space="0" w:color="auto"/>
        <w:left w:val="none" w:sz="0" w:space="0" w:color="auto"/>
        <w:bottom w:val="none" w:sz="0" w:space="0" w:color="auto"/>
        <w:right w:val="none" w:sz="0" w:space="0" w:color="auto"/>
      </w:divBdr>
    </w:div>
    <w:div w:id="234709434">
      <w:bodyDiv w:val="1"/>
      <w:marLeft w:val="0"/>
      <w:marRight w:val="0"/>
      <w:marTop w:val="0"/>
      <w:marBottom w:val="0"/>
      <w:divBdr>
        <w:top w:val="none" w:sz="0" w:space="0" w:color="auto"/>
        <w:left w:val="none" w:sz="0" w:space="0" w:color="auto"/>
        <w:bottom w:val="none" w:sz="0" w:space="0" w:color="auto"/>
        <w:right w:val="none" w:sz="0" w:space="0" w:color="auto"/>
      </w:divBdr>
    </w:div>
    <w:div w:id="235094091">
      <w:bodyDiv w:val="1"/>
      <w:marLeft w:val="0"/>
      <w:marRight w:val="0"/>
      <w:marTop w:val="0"/>
      <w:marBottom w:val="0"/>
      <w:divBdr>
        <w:top w:val="none" w:sz="0" w:space="0" w:color="auto"/>
        <w:left w:val="none" w:sz="0" w:space="0" w:color="auto"/>
        <w:bottom w:val="none" w:sz="0" w:space="0" w:color="auto"/>
        <w:right w:val="none" w:sz="0" w:space="0" w:color="auto"/>
      </w:divBdr>
    </w:div>
    <w:div w:id="235211299">
      <w:bodyDiv w:val="1"/>
      <w:marLeft w:val="0"/>
      <w:marRight w:val="0"/>
      <w:marTop w:val="0"/>
      <w:marBottom w:val="0"/>
      <w:divBdr>
        <w:top w:val="none" w:sz="0" w:space="0" w:color="auto"/>
        <w:left w:val="none" w:sz="0" w:space="0" w:color="auto"/>
        <w:bottom w:val="none" w:sz="0" w:space="0" w:color="auto"/>
        <w:right w:val="none" w:sz="0" w:space="0" w:color="auto"/>
      </w:divBdr>
    </w:div>
    <w:div w:id="235359519">
      <w:bodyDiv w:val="1"/>
      <w:marLeft w:val="0"/>
      <w:marRight w:val="0"/>
      <w:marTop w:val="0"/>
      <w:marBottom w:val="0"/>
      <w:divBdr>
        <w:top w:val="none" w:sz="0" w:space="0" w:color="auto"/>
        <w:left w:val="none" w:sz="0" w:space="0" w:color="auto"/>
        <w:bottom w:val="none" w:sz="0" w:space="0" w:color="auto"/>
        <w:right w:val="none" w:sz="0" w:space="0" w:color="auto"/>
      </w:divBdr>
    </w:div>
    <w:div w:id="235408758">
      <w:bodyDiv w:val="1"/>
      <w:marLeft w:val="0"/>
      <w:marRight w:val="0"/>
      <w:marTop w:val="0"/>
      <w:marBottom w:val="0"/>
      <w:divBdr>
        <w:top w:val="none" w:sz="0" w:space="0" w:color="auto"/>
        <w:left w:val="none" w:sz="0" w:space="0" w:color="auto"/>
        <w:bottom w:val="none" w:sz="0" w:space="0" w:color="auto"/>
        <w:right w:val="none" w:sz="0" w:space="0" w:color="auto"/>
      </w:divBdr>
    </w:div>
    <w:div w:id="235431989">
      <w:bodyDiv w:val="1"/>
      <w:marLeft w:val="0"/>
      <w:marRight w:val="0"/>
      <w:marTop w:val="0"/>
      <w:marBottom w:val="0"/>
      <w:divBdr>
        <w:top w:val="none" w:sz="0" w:space="0" w:color="auto"/>
        <w:left w:val="none" w:sz="0" w:space="0" w:color="auto"/>
        <w:bottom w:val="none" w:sz="0" w:space="0" w:color="auto"/>
        <w:right w:val="none" w:sz="0" w:space="0" w:color="auto"/>
      </w:divBdr>
    </w:div>
    <w:div w:id="235477099">
      <w:bodyDiv w:val="1"/>
      <w:marLeft w:val="0"/>
      <w:marRight w:val="0"/>
      <w:marTop w:val="0"/>
      <w:marBottom w:val="0"/>
      <w:divBdr>
        <w:top w:val="none" w:sz="0" w:space="0" w:color="auto"/>
        <w:left w:val="none" w:sz="0" w:space="0" w:color="auto"/>
        <w:bottom w:val="none" w:sz="0" w:space="0" w:color="auto"/>
        <w:right w:val="none" w:sz="0" w:space="0" w:color="auto"/>
      </w:divBdr>
    </w:div>
    <w:div w:id="235827906">
      <w:bodyDiv w:val="1"/>
      <w:marLeft w:val="0"/>
      <w:marRight w:val="0"/>
      <w:marTop w:val="0"/>
      <w:marBottom w:val="0"/>
      <w:divBdr>
        <w:top w:val="none" w:sz="0" w:space="0" w:color="auto"/>
        <w:left w:val="none" w:sz="0" w:space="0" w:color="auto"/>
        <w:bottom w:val="none" w:sz="0" w:space="0" w:color="auto"/>
        <w:right w:val="none" w:sz="0" w:space="0" w:color="auto"/>
      </w:divBdr>
    </w:div>
    <w:div w:id="236599895">
      <w:bodyDiv w:val="1"/>
      <w:marLeft w:val="0"/>
      <w:marRight w:val="0"/>
      <w:marTop w:val="0"/>
      <w:marBottom w:val="0"/>
      <w:divBdr>
        <w:top w:val="none" w:sz="0" w:space="0" w:color="auto"/>
        <w:left w:val="none" w:sz="0" w:space="0" w:color="auto"/>
        <w:bottom w:val="none" w:sz="0" w:space="0" w:color="auto"/>
        <w:right w:val="none" w:sz="0" w:space="0" w:color="auto"/>
      </w:divBdr>
    </w:div>
    <w:div w:id="237059384">
      <w:bodyDiv w:val="1"/>
      <w:marLeft w:val="0"/>
      <w:marRight w:val="0"/>
      <w:marTop w:val="0"/>
      <w:marBottom w:val="0"/>
      <w:divBdr>
        <w:top w:val="none" w:sz="0" w:space="0" w:color="auto"/>
        <w:left w:val="none" w:sz="0" w:space="0" w:color="auto"/>
        <w:bottom w:val="none" w:sz="0" w:space="0" w:color="auto"/>
        <w:right w:val="none" w:sz="0" w:space="0" w:color="auto"/>
      </w:divBdr>
    </w:div>
    <w:div w:id="237136598">
      <w:bodyDiv w:val="1"/>
      <w:marLeft w:val="0"/>
      <w:marRight w:val="0"/>
      <w:marTop w:val="0"/>
      <w:marBottom w:val="0"/>
      <w:divBdr>
        <w:top w:val="none" w:sz="0" w:space="0" w:color="auto"/>
        <w:left w:val="none" w:sz="0" w:space="0" w:color="auto"/>
        <w:bottom w:val="none" w:sz="0" w:space="0" w:color="auto"/>
        <w:right w:val="none" w:sz="0" w:space="0" w:color="auto"/>
      </w:divBdr>
    </w:div>
    <w:div w:id="237326095">
      <w:bodyDiv w:val="1"/>
      <w:marLeft w:val="0"/>
      <w:marRight w:val="0"/>
      <w:marTop w:val="0"/>
      <w:marBottom w:val="0"/>
      <w:divBdr>
        <w:top w:val="none" w:sz="0" w:space="0" w:color="auto"/>
        <w:left w:val="none" w:sz="0" w:space="0" w:color="auto"/>
        <w:bottom w:val="none" w:sz="0" w:space="0" w:color="auto"/>
        <w:right w:val="none" w:sz="0" w:space="0" w:color="auto"/>
      </w:divBdr>
      <w:divsChild>
        <w:div w:id="1861042144">
          <w:marLeft w:val="0"/>
          <w:marRight w:val="0"/>
          <w:marTop w:val="0"/>
          <w:marBottom w:val="0"/>
          <w:divBdr>
            <w:top w:val="none" w:sz="0" w:space="0" w:color="auto"/>
            <w:left w:val="none" w:sz="0" w:space="0" w:color="auto"/>
            <w:bottom w:val="none" w:sz="0" w:space="0" w:color="auto"/>
            <w:right w:val="none" w:sz="0" w:space="0" w:color="auto"/>
          </w:divBdr>
        </w:div>
      </w:divsChild>
    </w:div>
    <w:div w:id="237442689">
      <w:bodyDiv w:val="1"/>
      <w:marLeft w:val="0"/>
      <w:marRight w:val="0"/>
      <w:marTop w:val="0"/>
      <w:marBottom w:val="0"/>
      <w:divBdr>
        <w:top w:val="none" w:sz="0" w:space="0" w:color="auto"/>
        <w:left w:val="none" w:sz="0" w:space="0" w:color="auto"/>
        <w:bottom w:val="none" w:sz="0" w:space="0" w:color="auto"/>
        <w:right w:val="none" w:sz="0" w:space="0" w:color="auto"/>
      </w:divBdr>
    </w:div>
    <w:div w:id="237594768">
      <w:bodyDiv w:val="1"/>
      <w:marLeft w:val="0"/>
      <w:marRight w:val="0"/>
      <w:marTop w:val="0"/>
      <w:marBottom w:val="0"/>
      <w:divBdr>
        <w:top w:val="none" w:sz="0" w:space="0" w:color="auto"/>
        <w:left w:val="none" w:sz="0" w:space="0" w:color="auto"/>
        <w:bottom w:val="none" w:sz="0" w:space="0" w:color="auto"/>
        <w:right w:val="none" w:sz="0" w:space="0" w:color="auto"/>
      </w:divBdr>
      <w:divsChild>
        <w:div w:id="1493257929">
          <w:marLeft w:val="0"/>
          <w:marRight w:val="0"/>
          <w:marTop w:val="0"/>
          <w:marBottom w:val="0"/>
          <w:divBdr>
            <w:top w:val="none" w:sz="0" w:space="0" w:color="auto"/>
            <w:left w:val="none" w:sz="0" w:space="0" w:color="auto"/>
            <w:bottom w:val="none" w:sz="0" w:space="0" w:color="auto"/>
            <w:right w:val="none" w:sz="0" w:space="0" w:color="auto"/>
          </w:divBdr>
        </w:div>
      </w:divsChild>
    </w:div>
    <w:div w:id="237791069">
      <w:bodyDiv w:val="1"/>
      <w:marLeft w:val="0"/>
      <w:marRight w:val="0"/>
      <w:marTop w:val="0"/>
      <w:marBottom w:val="0"/>
      <w:divBdr>
        <w:top w:val="none" w:sz="0" w:space="0" w:color="auto"/>
        <w:left w:val="none" w:sz="0" w:space="0" w:color="auto"/>
        <w:bottom w:val="none" w:sz="0" w:space="0" w:color="auto"/>
        <w:right w:val="none" w:sz="0" w:space="0" w:color="auto"/>
      </w:divBdr>
    </w:div>
    <w:div w:id="237987455">
      <w:bodyDiv w:val="1"/>
      <w:marLeft w:val="0"/>
      <w:marRight w:val="0"/>
      <w:marTop w:val="0"/>
      <w:marBottom w:val="0"/>
      <w:divBdr>
        <w:top w:val="none" w:sz="0" w:space="0" w:color="auto"/>
        <w:left w:val="none" w:sz="0" w:space="0" w:color="auto"/>
        <w:bottom w:val="none" w:sz="0" w:space="0" w:color="auto"/>
        <w:right w:val="none" w:sz="0" w:space="0" w:color="auto"/>
      </w:divBdr>
    </w:div>
    <w:div w:id="238909986">
      <w:bodyDiv w:val="1"/>
      <w:marLeft w:val="0"/>
      <w:marRight w:val="0"/>
      <w:marTop w:val="0"/>
      <w:marBottom w:val="0"/>
      <w:divBdr>
        <w:top w:val="none" w:sz="0" w:space="0" w:color="auto"/>
        <w:left w:val="none" w:sz="0" w:space="0" w:color="auto"/>
        <w:bottom w:val="none" w:sz="0" w:space="0" w:color="auto"/>
        <w:right w:val="none" w:sz="0" w:space="0" w:color="auto"/>
      </w:divBdr>
    </w:div>
    <w:div w:id="239141168">
      <w:bodyDiv w:val="1"/>
      <w:marLeft w:val="0"/>
      <w:marRight w:val="0"/>
      <w:marTop w:val="0"/>
      <w:marBottom w:val="0"/>
      <w:divBdr>
        <w:top w:val="none" w:sz="0" w:space="0" w:color="auto"/>
        <w:left w:val="none" w:sz="0" w:space="0" w:color="auto"/>
        <w:bottom w:val="none" w:sz="0" w:space="0" w:color="auto"/>
        <w:right w:val="none" w:sz="0" w:space="0" w:color="auto"/>
      </w:divBdr>
    </w:div>
    <w:div w:id="239411151">
      <w:bodyDiv w:val="1"/>
      <w:marLeft w:val="0"/>
      <w:marRight w:val="0"/>
      <w:marTop w:val="0"/>
      <w:marBottom w:val="0"/>
      <w:divBdr>
        <w:top w:val="none" w:sz="0" w:space="0" w:color="auto"/>
        <w:left w:val="none" w:sz="0" w:space="0" w:color="auto"/>
        <w:bottom w:val="none" w:sz="0" w:space="0" w:color="auto"/>
        <w:right w:val="none" w:sz="0" w:space="0" w:color="auto"/>
      </w:divBdr>
    </w:div>
    <w:div w:id="239877350">
      <w:bodyDiv w:val="1"/>
      <w:marLeft w:val="0"/>
      <w:marRight w:val="0"/>
      <w:marTop w:val="0"/>
      <w:marBottom w:val="0"/>
      <w:divBdr>
        <w:top w:val="none" w:sz="0" w:space="0" w:color="auto"/>
        <w:left w:val="none" w:sz="0" w:space="0" w:color="auto"/>
        <w:bottom w:val="none" w:sz="0" w:space="0" w:color="auto"/>
        <w:right w:val="none" w:sz="0" w:space="0" w:color="auto"/>
      </w:divBdr>
    </w:div>
    <w:div w:id="240335794">
      <w:bodyDiv w:val="1"/>
      <w:marLeft w:val="0"/>
      <w:marRight w:val="0"/>
      <w:marTop w:val="0"/>
      <w:marBottom w:val="0"/>
      <w:divBdr>
        <w:top w:val="none" w:sz="0" w:space="0" w:color="auto"/>
        <w:left w:val="none" w:sz="0" w:space="0" w:color="auto"/>
        <w:bottom w:val="none" w:sz="0" w:space="0" w:color="auto"/>
        <w:right w:val="none" w:sz="0" w:space="0" w:color="auto"/>
      </w:divBdr>
    </w:div>
    <w:div w:id="240413205">
      <w:bodyDiv w:val="1"/>
      <w:marLeft w:val="0"/>
      <w:marRight w:val="0"/>
      <w:marTop w:val="0"/>
      <w:marBottom w:val="0"/>
      <w:divBdr>
        <w:top w:val="none" w:sz="0" w:space="0" w:color="auto"/>
        <w:left w:val="none" w:sz="0" w:space="0" w:color="auto"/>
        <w:bottom w:val="none" w:sz="0" w:space="0" w:color="auto"/>
        <w:right w:val="none" w:sz="0" w:space="0" w:color="auto"/>
      </w:divBdr>
    </w:div>
    <w:div w:id="240413278">
      <w:bodyDiv w:val="1"/>
      <w:marLeft w:val="0"/>
      <w:marRight w:val="0"/>
      <w:marTop w:val="0"/>
      <w:marBottom w:val="0"/>
      <w:divBdr>
        <w:top w:val="none" w:sz="0" w:space="0" w:color="auto"/>
        <w:left w:val="none" w:sz="0" w:space="0" w:color="auto"/>
        <w:bottom w:val="none" w:sz="0" w:space="0" w:color="auto"/>
        <w:right w:val="none" w:sz="0" w:space="0" w:color="auto"/>
      </w:divBdr>
    </w:div>
    <w:div w:id="240650365">
      <w:bodyDiv w:val="1"/>
      <w:marLeft w:val="0"/>
      <w:marRight w:val="0"/>
      <w:marTop w:val="0"/>
      <w:marBottom w:val="0"/>
      <w:divBdr>
        <w:top w:val="none" w:sz="0" w:space="0" w:color="auto"/>
        <w:left w:val="none" w:sz="0" w:space="0" w:color="auto"/>
        <w:bottom w:val="none" w:sz="0" w:space="0" w:color="auto"/>
        <w:right w:val="none" w:sz="0" w:space="0" w:color="auto"/>
      </w:divBdr>
    </w:div>
    <w:div w:id="241068765">
      <w:bodyDiv w:val="1"/>
      <w:marLeft w:val="0"/>
      <w:marRight w:val="0"/>
      <w:marTop w:val="0"/>
      <w:marBottom w:val="0"/>
      <w:divBdr>
        <w:top w:val="none" w:sz="0" w:space="0" w:color="auto"/>
        <w:left w:val="none" w:sz="0" w:space="0" w:color="auto"/>
        <w:bottom w:val="none" w:sz="0" w:space="0" w:color="auto"/>
        <w:right w:val="none" w:sz="0" w:space="0" w:color="auto"/>
      </w:divBdr>
    </w:div>
    <w:div w:id="241069761">
      <w:bodyDiv w:val="1"/>
      <w:marLeft w:val="0"/>
      <w:marRight w:val="0"/>
      <w:marTop w:val="0"/>
      <w:marBottom w:val="0"/>
      <w:divBdr>
        <w:top w:val="none" w:sz="0" w:space="0" w:color="auto"/>
        <w:left w:val="none" w:sz="0" w:space="0" w:color="auto"/>
        <w:bottom w:val="none" w:sz="0" w:space="0" w:color="auto"/>
        <w:right w:val="none" w:sz="0" w:space="0" w:color="auto"/>
      </w:divBdr>
    </w:div>
    <w:div w:id="241375340">
      <w:bodyDiv w:val="1"/>
      <w:marLeft w:val="0"/>
      <w:marRight w:val="0"/>
      <w:marTop w:val="0"/>
      <w:marBottom w:val="0"/>
      <w:divBdr>
        <w:top w:val="none" w:sz="0" w:space="0" w:color="auto"/>
        <w:left w:val="none" w:sz="0" w:space="0" w:color="auto"/>
        <w:bottom w:val="none" w:sz="0" w:space="0" w:color="auto"/>
        <w:right w:val="none" w:sz="0" w:space="0" w:color="auto"/>
      </w:divBdr>
    </w:div>
    <w:div w:id="241530980">
      <w:bodyDiv w:val="1"/>
      <w:marLeft w:val="0"/>
      <w:marRight w:val="0"/>
      <w:marTop w:val="0"/>
      <w:marBottom w:val="0"/>
      <w:divBdr>
        <w:top w:val="none" w:sz="0" w:space="0" w:color="auto"/>
        <w:left w:val="none" w:sz="0" w:space="0" w:color="auto"/>
        <w:bottom w:val="none" w:sz="0" w:space="0" w:color="auto"/>
        <w:right w:val="none" w:sz="0" w:space="0" w:color="auto"/>
      </w:divBdr>
    </w:div>
    <w:div w:id="241569605">
      <w:bodyDiv w:val="1"/>
      <w:marLeft w:val="0"/>
      <w:marRight w:val="0"/>
      <w:marTop w:val="0"/>
      <w:marBottom w:val="0"/>
      <w:divBdr>
        <w:top w:val="none" w:sz="0" w:space="0" w:color="auto"/>
        <w:left w:val="none" w:sz="0" w:space="0" w:color="auto"/>
        <w:bottom w:val="none" w:sz="0" w:space="0" w:color="auto"/>
        <w:right w:val="none" w:sz="0" w:space="0" w:color="auto"/>
      </w:divBdr>
    </w:div>
    <w:div w:id="241572129">
      <w:bodyDiv w:val="1"/>
      <w:marLeft w:val="0"/>
      <w:marRight w:val="0"/>
      <w:marTop w:val="0"/>
      <w:marBottom w:val="0"/>
      <w:divBdr>
        <w:top w:val="none" w:sz="0" w:space="0" w:color="auto"/>
        <w:left w:val="none" w:sz="0" w:space="0" w:color="auto"/>
        <w:bottom w:val="none" w:sz="0" w:space="0" w:color="auto"/>
        <w:right w:val="none" w:sz="0" w:space="0" w:color="auto"/>
      </w:divBdr>
    </w:div>
    <w:div w:id="241838431">
      <w:bodyDiv w:val="1"/>
      <w:marLeft w:val="0"/>
      <w:marRight w:val="0"/>
      <w:marTop w:val="0"/>
      <w:marBottom w:val="0"/>
      <w:divBdr>
        <w:top w:val="none" w:sz="0" w:space="0" w:color="auto"/>
        <w:left w:val="none" w:sz="0" w:space="0" w:color="auto"/>
        <w:bottom w:val="none" w:sz="0" w:space="0" w:color="auto"/>
        <w:right w:val="none" w:sz="0" w:space="0" w:color="auto"/>
      </w:divBdr>
    </w:div>
    <w:div w:id="241913792">
      <w:bodyDiv w:val="1"/>
      <w:marLeft w:val="0"/>
      <w:marRight w:val="0"/>
      <w:marTop w:val="0"/>
      <w:marBottom w:val="0"/>
      <w:divBdr>
        <w:top w:val="none" w:sz="0" w:space="0" w:color="auto"/>
        <w:left w:val="none" w:sz="0" w:space="0" w:color="auto"/>
        <w:bottom w:val="none" w:sz="0" w:space="0" w:color="auto"/>
        <w:right w:val="none" w:sz="0" w:space="0" w:color="auto"/>
      </w:divBdr>
    </w:div>
    <w:div w:id="242491443">
      <w:bodyDiv w:val="1"/>
      <w:marLeft w:val="0"/>
      <w:marRight w:val="0"/>
      <w:marTop w:val="0"/>
      <w:marBottom w:val="0"/>
      <w:divBdr>
        <w:top w:val="none" w:sz="0" w:space="0" w:color="auto"/>
        <w:left w:val="none" w:sz="0" w:space="0" w:color="auto"/>
        <w:bottom w:val="none" w:sz="0" w:space="0" w:color="auto"/>
        <w:right w:val="none" w:sz="0" w:space="0" w:color="auto"/>
      </w:divBdr>
    </w:div>
    <w:div w:id="243878961">
      <w:bodyDiv w:val="1"/>
      <w:marLeft w:val="0"/>
      <w:marRight w:val="0"/>
      <w:marTop w:val="0"/>
      <w:marBottom w:val="0"/>
      <w:divBdr>
        <w:top w:val="none" w:sz="0" w:space="0" w:color="auto"/>
        <w:left w:val="none" w:sz="0" w:space="0" w:color="auto"/>
        <w:bottom w:val="none" w:sz="0" w:space="0" w:color="auto"/>
        <w:right w:val="none" w:sz="0" w:space="0" w:color="auto"/>
      </w:divBdr>
    </w:div>
    <w:div w:id="244263323">
      <w:bodyDiv w:val="1"/>
      <w:marLeft w:val="0"/>
      <w:marRight w:val="0"/>
      <w:marTop w:val="0"/>
      <w:marBottom w:val="0"/>
      <w:divBdr>
        <w:top w:val="none" w:sz="0" w:space="0" w:color="auto"/>
        <w:left w:val="none" w:sz="0" w:space="0" w:color="auto"/>
        <w:bottom w:val="none" w:sz="0" w:space="0" w:color="auto"/>
        <w:right w:val="none" w:sz="0" w:space="0" w:color="auto"/>
      </w:divBdr>
    </w:div>
    <w:div w:id="244536245">
      <w:bodyDiv w:val="1"/>
      <w:marLeft w:val="0"/>
      <w:marRight w:val="0"/>
      <w:marTop w:val="0"/>
      <w:marBottom w:val="0"/>
      <w:divBdr>
        <w:top w:val="none" w:sz="0" w:space="0" w:color="auto"/>
        <w:left w:val="none" w:sz="0" w:space="0" w:color="auto"/>
        <w:bottom w:val="none" w:sz="0" w:space="0" w:color="auto"/>
        <w:right w:val="none" w:sz="0" w:space="0" w:color="auto"/>
      </w:divBdr>
    </w:div>
    <w:div w:id="244806950">
      <w:bodyDiv w:val="1"/>
      <w:marLeft w:val="0"/>
      <w:marRight w:val="0"/>
      <w:marTop w:val="0"/>
      <w:marBottom w:val="0"/>
      <w:divBdr>
        <w:top w:val="none" w:sz="0" w:space="0" w:color="auto"/>
        <w:left w:val="none" w:sz="0" w:space="0" w:color="auto"/>
        <w:bottom w:val="none" w:sz="0" w:space="0" w:color="auto"/>
        <w:right w:val="none" w:sz="0" w:space="0" w:color="auto"/>
      </w:divBdr>
    </w:div>
    <w:div w:id="244918109">
      <w:bodyDiv w:val="1"/>
      <w:marLeft w:val="0"/>
      <w:marRight w:val="0"/>
      <w:marTop w:val="0"/>
      <w:marBottom w:val="0"/>
      <w:divBdr>
        <w:top w:val="none" w:sz="0" w:space="0" w:color="auto"/>
        <w:left w:val="none" w:sz="0" w:space="0" w:color="auto"/>
        <w:bottom w:val="none" w:sz="0" w:space="0" w:color="auto"/>
        <w:right w:val="none" w:sz="0" w:space="0" w:color="auto"/>
      </w:divBdr>
    </w:div>
    <w:div w:id="245041582">
      <w:bodyDiv w:val="1"/>
      <w:marLeft w:val="0"/>
      <w:marRight w:val="0"/>
      <w:marTop w:val="0"/>
      <w:marBottom w:val="0"/>
      <w:divBdr>
        <w:top w:val="none" w:sz="0" w:space="0" w:color="auto"/>
        <w:left w:val="none" w:sz="0" w:space="0" w:color="auto"/>
        <w:bottom w:val="none" w:sz="0" w:space="0" w:color="auto"/>
        <w:right w:val="none" w:sz="0" w:space="0" w:color="auto"/>
      </w:divBdr>
    </w:div>
    <w:div w:id="245457088">
      <w:bodyDiv w:val="1"/>
      <w:marLeft w:val="0"/>
      <w:marRight w:val="0"/>
      <w:marTop w:val="0"/>
      <w:marBottom w:val="0"/>
      <w:divBdr>
        <w:top w:val="none" w:sz="0" w:space="0" w:color="auto"/>
        <w:left w:val="none" w:sz="0" w:space="0" w:color="auto"/>
        <w:bottom w:val="none" w:sz="0" w:space="0" w:color="auto"/>
        <w:right w:val="none" w:sz="0" w:space="0" w:color="auto"/>
      </w:divBdr>
    </w:div>
    <w:div w:id="246697563">
      <w:bodyDiv w:val="1"/>
      <w:marLeft w:val="0"/>
      <w:marRight w:val="0"/>
      <w:marTop w:val="0"/>
      <w:marBottom w:val="0"/>
      <w:divBdr>
        <w:top w:val="none" w:sz="0" w:space="0" w:color="auto"/>
        <w:left w:val="none" w:sz="0" w:space="0" w:color="auto"/>
        <w:bottom w:val="none" w:sz="0" w:space="0" w:color="auto"/>
        <w:right w:val="none" w:sz="0" w:space="0" w:color="auto"/>
      </w:divBdr>
    </w:div>
    <w:div w:id="246817069">
      <w:bodyDiv w:val="1"/>
      <w:marLeft w:val="0"/>
      <w:marRight w:val="0"/>
      <w:marTop w:val="0"/>
      <w:marBottom w:val="0"/>
      <w:divBdr>
        <w:top w:val="none" w:sz="0" w:space="0" w:color="auto"/>
        <w:left w:val="none" w:sz="0" w:space="0" w:color="auto"/>
        <w:bottom w:val="none" w:sz="0" w:space="0" w:color="auto"/>
        <w:right w:val="none" w:sz="0" w:space="0" w:color="auto"/>
      </w:divBdr>
    </w:div>
    <w:div w:id="247084975">
      <w:bodyDiv w:val="1"/>
      <w:marLeft w:val="0"/>
      <w:marRight w:val="0"/>
      <w:marTop w:val="0"/>
      <w:marBottom w:val="0"/>
      <w:divBdr>
        <w:top w:val="none" w:sz="0" w:space="0" w:color="auto"/>
        <w:left w:val="none" w:sz="0" w:space="0" w:color="auto"/>
        <w:bottom w:val="none" w:sz="0" w:space="0" w:color="auto"/>
        <w:right w:val="none" w:sz="0" w:space="0" w:color="auto"/>
      </w:divBdr>
    </w:div>
    <w:div w:id="247229445">
      <w:bodyDiv w:val="1"/>
      <w:marLeft w:val="0"/>
      <w:marRight w:val="0"/>
      <w:marTop w:val="0"/>
      <w:marBottom w:val="0"/>
      <w:divBdr>
        <w:top w:val="none" w:sz="0" w:space="0" w:color="auto"/>
        <w:left w:val="none" w:sz="0" w:space="0" w:color="auto"/>
        <w:bottom w:val="none" w:sz="0" w:space="0" w:color="auto"/>
        <w:right w:val="none" w:sz="0" w:space="0" w:color="auto"/>
      </w:divBdr>
    </w:div>
    <w:div w:id="247271698">
      <w:bodyDiv w:val="1"/>
      <w:marLeft w:val="0"/>
      <w:marRight w:val="0"/>
      <w:marTop w:val="0"/>
      <w:marBottom w:val="0"/>
      <w:divBdr>
        <w:top w:val="none" w:sz="0" w:space="0" w:color="auto"/>
        <w:left w:val="none" w:sz="0" w:space="0" w:color="auto"/>
        <w:bottom w:val="none" w:sz="0" w:space="0" w:color="auto"/>
        <w:right w:val="none" w:sz="0" w:space="0" w:color="auto"/>
      </w:divBdr>
    </w:div>
    <w:div w:id="247468367">
      <w:bodyDiv w:val="1"/>
      <w:marLeft w:val="0"/>
      <w:marRight w:val="0"/>
      <w:marTop w:val="0"/>
      <w:marBottom w:val="0"/>
      <w:divBdr>
        <w:top w:val="none" w:sz="0" w:space="0" w:color="auto"/>
        <w:left w:val="none" w:sz="0" w:space="0" w:color="auto"/>
        <w:bottom w:val="none" w:sz="0" w:space="0" w:color="auto"/>
        <w:right w:val="none" w:sz="0" w:space="0" w:color="auto"/>
      </w:divBdr>
    </w:div>
    <w:div w:id="247615165">
      <w:bodyDiv w:val="1"/>
      <w:marLeft w:val="0"/>
      <w:marRight w:val="0"/>
      <w:marTop w:val="0"/>
      <w:marBottom w:val="0"/>
      <w:divBdr>
        <w:top w:val="none" w:sz="0" w:space="0" w:color="auto"/>
        <w:left w:val="none" w:sz="0" w:space="0" w:color="auto"/>
        <w:bottom w:val="none" w:sz="0" w:space="0" w:color="auto"/>
        <w:right w:val="none" w:sz="0" w:space="0" w:color="auto"/>
      </w:divBdr>
    </w:div>
    <w:div w:id="247616580">
      <w:bodyDiv w:val="1"/>
      <w:marLeft w:val="0"/>
      <w:marRight w:val="0"/>
      <w:marTop w:val="0"/>
      <w:marBottom w:val="0"/>
      <w:divBdr>
        <w:top w:val="none" w:sz="0" w:space="0" w:color="auto"/>
        <w:left w:val="none" w:sz="0" w:space="0" w:color="auto"/>
        <w:bottom w:val="none" w:sz="0" w:space="0" w:color="auto"/>
        <w:right w:val="none" w:sz="0" w:space="0" w:color="auto"/>
      </w:divBdr>
    </w:div>
    <w:div w:id="247623132">
      <w:bodyDiv w:val="1"/>
      <w:marLeft w:val="0"/>
      <w:marRight w:val="0"/>
      <w:marTop w:val="0"/>
      <w:marBottom w:val="0"/>
      <w:divBdr>
        <w:top w:val="none" w:sz="0" w:space="0" w:color="auto"/>
        <w:left w:val="none" w:sz="0" w:space="0" w:color="auto"/>
        <w:bottom w:val="none" w:sz="0" w:space="0" w:color="auto"/>
        <w:right w:val="none" w:sz="0" w:space="0" w:color="auto"/>
      </w:divBdr>
    </w:div>
    <w:div w:id="247732417">
      <w:bodyDiv w:val="1"/>
      <w:marLeft w:val="0"/>
      <w:marRight w:val="0"/>
      <w:marTop w:val="0"/>
      <w:marBottom w:val="0"/>
      <w:divBdr>
        <w:top w:val="none" w:sz="0" w:space="0" w:color="auto"/>
        <w:left w:val="none" w:sz="0" w:space="0" w:color="auto"/>
        <w:bottom w:val="none" w:sz="0" w:space="0" w:color="auto"/>
        <w:right w:val="none" w:sz="0" w:space="0" w:color="auto"/>
      </w:divBdr>
    </w:div>
    <w:div w:id="247858761">
      <w:bodyDiv w:val="1"/>
      <w:marLeft w:val="0"/>
      <w:marRight w:val="0"/>
      <w:marTop w:val="0"/>
      <w:marBottom w:val="0"/>
      <w:divBdr>
        <w:top w:val="none" w:sz="0" w:space="0" w:color="auto"/>
        <w:left w:val="none" w:sz="0" w:space="0" w:color="auto"/>
        <w:bottom w:val="none" w:sz="0" w:space="0" w:color="auto"/>
        <w:right w:val="none" w:sz="0" w:space="0" w:color="auto"/>
      </w:divBdr>
    </w:div>
    <w:div w:id="248269224">
      <w:bodyDiv w:val="1"/>
      <w:marLeft w:val="0"/>
      <w:marRight w:val="0"/>
      <w:marTop w:val="0"/>
      <w:marBottom w:val="0"/>
      <w:divBdr>
        <w:top w:val="none" w:sz="0" w:space="0" w:color="auto"/>
        <w:left w:val="none" w:sz="0" w:space="0" w:color="auto"/>
        <w:bottom w:val="none" w:sz="0" w:space="0" w:color="auto"/>
        <w:right w:val="none" w:sz="0" w:space="0" w:color="auto"/>
      </w:divBdr>
    </w:div>
    <w:div w:id="248270126">
      <w:bodyDiv w:val="1"/>
      <w:marLeft w:val="0"/>
      <w:marRight w:val="0"/>
      <w:marTop w:val="0"/>
      <w:marBottom w:val="0"/>
      <w:divBdr>
        <w:top w:val="none" w:sz="0" w:space="0" w:color="auto"/>
        <w:left w:val="none" w:sz="0" w:space="0" w:color="auto"/>
        <w:bottom w:val="none" w:sz="0" w:space="0" w:color="auto"/>
        <w:right w:val="none" w:sz="0" w:space="0" w:color="auto"/>
      </w:divBdr>
    </w:div>
    <w:div w:id="248276652">
      <w:bodyDiv w:val="1"/>
      <w:marLeft w:val="0"/>
      <w:marRight w:val="0"/>
      <w:marTop w:val="0"/>
      <w:marBottom w:val="0"/>
      <w:divBdr>
        <w:top w:val="none" w:sz="0" w:space="0" w:color="auto"/>
        <w:left w:val="none" w:sz="0" w:space="0" w:color="auto"/>
        <w:bottom w:val="none" w:sz="0" w:space="0" w:color="auto"/>
        <w:right w:val="none" w:sz="0" w:space="0" w:color="auto"/>
      </w:divBdr>
    </w:div>
    <w:div w:id="248344458">
      <w:bodyDiv w:val="1"/>
      <w:marLeft w:val="0"/>
      <w:marRight w:val="0"/>
      <w:marTop w:val="0"/>
      <w:marBottom w:val="0"/>
      <w:divBdr>
        <w:top w:val="none" w:sz="0" w:space="0" w:color="auto"/>
        <w:left w:val="none" w:sz="0" w:space="0" w:color="auto"/>
        <w:bottom w:val="none" w:sz="0" w:space="0" w:color="auto"/>
        <w:right w:val="none" w:sz="0" w:space="0" w:color="auto"/>
      </w:divBdr>
    </w:div>
    <w:div w:id="248393261">
      <w:bodyDiv w:val="1"/>
      <w:marLeft w:val="0"/>
      <w:marRight w:val="0"/>
      <w:marTop w:val="0"/>
      <w:marBottom w:val="0"/>
      <w:divBdr>
        <w:top w:val="none" w:sz="0" w:space="0" w:color="auto"/>
        <w:left w:val="none" w:sz="0" w:space="0" w:color="auto"/>
        <w:bottom w:val="none" w:sz="0" w:space="0" w:color="auto"/>
        <w:right w:val="none" w:sz="0" w:space="0" w:color="auto"/>
      </w:divBdr>
    </w:div>
    <w:div w:id="248733765">
      <w:bodyDiv w:val="1"/>
      <w:marLeft w:val="0"/>
      <w:marRight w:val="0"/>
      <w:marTop w:val="0"/>
      <w:marBottom w:val="0"/>
      <w:divBdr>
        <w:top w:val="none" w:sz="0" w:space="0" w:color="auto"/>
        <w:left w:val="none" w:sz="0" w:space="0" w:color="auto"/>
        <w:bottom w:val="none" w:sz="0" w:space="0" w:color="auto"/>
        <w:right w:val="none" w:sz="0" w:space="0" w:color="auto"/>
      </w:divBdr>
    </w:div>
    <w:div w:id="248775124">
      <w:bodyDiv w:val="1"/>
      <w:marLeft w:val="0"/>
      <w:marRight w:val="0"/>
      <w:marTop w:val="0"/>
      <w:marBottom w:val="0"/>
      <w:divBdr>
        <w:top w:val="none" w:sz="0" w:space="0" w:color="auto"/>
        <w:left w:val="none" w:sz="0" w:space="0" w:color="auto"/>
        <w:bottom w:val="none" w:sz="0" w:space="0" w:color="auto"/>
        <w:right w:val="none" w:sz="0" w:space="0" w:color="auto"/>
      </w:divBdr>
    </w:div>
    <w:div w:id="249240827">
      <w:bodyDiv w:val="1"/>
      <w:marLeft w:val="0"/>
      <w:marRight w:val="0"/>
      <w:marTop w:val="0"/>
      <w:marBottom w:val="0"/>
      <w:divBdr>
        <w:top w:val="none" w:sz="0" w:space="0" w:color="auto"/>
        <w:left w:val="none" w:sz="0" w:space="0" w:color="auto"/>
        <w:bottom w:val="none" w:sz="0" w:space="0" w:color="auto"/>
        <w:right w:val="none" w:sz="0" w:space="0" w:color="auto"/>
      </w:divBdr>
    </w:div>
    <w:div w:id="249240924">
      <w:bodyDiv w:val="1"/>
      <w:marLeft w:val="0"/>
      <w:marRight w:val="0"/>
      <w:marTop w:val="0"/>
      <w:marBottom w:val="0"/>
      <w:divBdr>
        <w:top w:val="none" w:sz="0" w:space="0" w:color="auto"/>
        <w:left w:val="none" w:sz="0" w:space="0" w:color="auto"/>
        <w:bottom w:val="none" w:sz="0" w:space="0" w:color="auto"/>
        <w:right w:val="none" w:sz="0" w:space="0" w:color="auto"/>
      </w:divBdr>
    </w:div>
    <w:div w:id="249395445">
      <w:bodyDiv w:val="1"/>
      <w:marLeft w:val="0"/>
      <w:marRight w:val="0"/>
      <w:marTop w:val="0"/>
      <w:marBottom w:val="0"/>
      <w:divBdr>
        <w:top w:val="none" w:sz="0" w:space="0" w:color="auto"/>
        <w:left w:val="none" w:sz="0" w:space="0" w:color="auto"/>
        <w:bottom w:val="none" w:sz="0" w:space="0" w:color="auto"/>
        <w:right w:val="none" w:sz="0" w:space="0" w:color="auto"/>
      </w:divBdr>
    </w:div>
    <w:div w:id="249430085">
      <w:bodyDiv w:val="1"/>
      <w:marLeft w:val="0"/>
      <w:marRight w:val="0"/>
      <w:marTop w:val="0"/>
      <w:marBottom w:val="0"/>
      <w:divBdr>
        <w:top w:val="none" w:sz="0" w:space="0" w:color="auto"/>
        <w:left w:val="none" w:sz="0" w:space="0" w:color="auto"/>
        <w:bottom w:val="none" w:sz="0" w:space="0" w:color="auto"/>
        <w:right w:val="none" w:sz="0" w:space="0" w:color="auto"/>
      </w:divBdr>
    </w:div>
    <w:div w:id="249849612">
      <w:bodyDiv w:val="1"/>
      <w:marLeft w:val="0"/>
      <w:marRight w:val="0"/>
      <w:marTop w:val="0"/>
      <w:marBottom w:val="0"/>
      <w:divBdr>
        <w:top w:val="none" w:sz="0" w:space="0" w:color="auto"/>
        <w:left w:val="none" w:sz="0" w:space="0" w:color="auto"/>
        <w:bottom w:val="none" w:sz="0" w:space="0" w:color="auto"/>
        <w:right w:val="none" w:sz="0" w:space="0" w:color="auto"/>
      </w:divBdr>
    </w:div>
    <w:div w:id="249969518">
      <w:bodyDiv w:val="1"/>
      <w:marLeft w:val="0"/>
      <w:marRight w:val="0"/>
      <w:marTop w:val="0"/>
      <w:marBottom w:val="0"/>
      <w:divBdr>
        <w:top w:val="none" w:sz="0" w:space="0" w:color="auto"/>
        <w:left w:val="none" w:sz="0" w:space="0" w:color="auto"/>
        <w:bottom w:val="none" w:sz="0" w:space="0" w:color="auto"/>
        <w:right w:val="none" w:sz="0" w:space="0" w:color="auto"/>
      </w:divBdr>
    </w:div>
    <w:div w:id="250086919">
      <w:bodyDiv w:val="1"/>
      <w:marLeft w:val="0"/>
      <w:marRight w:val="0"/>
      <w:marTop w:val="0"/>
      <w:marBottom w:val="0"/>
      <w:divBdr>
        <w:top w:val="none" w:sz="0" w:space="0" w:color="auto"/>
        <w:left w:val="none" w:sz="0" w:space="0" w:color="auto"/>
        <w:bottom w:val="none" w:sz="0" w:space="0" w:color="auto"/>
        <w:right w:val="none" w:sz="0" w:space="0" w:color="auto"/>
      </w:divBdr>
    </w:div>
    <w:div w:id="250241622">
      <w:bodyDiv w:val="1"/>
      <w:marLeft w:val="0"/>
      <w:marRight w:val="0"/>
      <w:marTop w:val="0"/>
      <w:marBottom w:val="0"/>
      <w:divBdr>
        <w:top w:val="none" w:sz="0" w:space="0" w:color="auto"/>
        <w:left w:val="none" w:sz="0" w:space="0" w:color="auto"/>
        <w:bottom w:val="none" w:sz="0" w:space="0" w:color="auto"/>
        <w:right w:val="none" w:sz="0" w:space="0" w:color="auto"/>
      </w:divBdr>
      <w:divsChild>
        <w:div w:id="1986229847">
          <w:marLeft w:val="0"/>
          <w:marRight w:val="0"/>
          <w:marTop w:val="0"/>
          <w:marBottom w:val="0"/>
          <w:divBdr>
            <w:top w:val="none" w:sz="0" w:space="0" w:color="auto"/>
            <w:left w:val="none" w:sz="0" w:space="0" w:color="auto"/>
            <w:bottom w:val="none" w:sz="0" w:space="0" w:color="auto"/>
            <w:right w:val="none" w:sz="0" w:space="0" w:color="auto"/>
          </w:divBdr>
        </w:div>
      </w:divsChild>
    </w:div>
    <w:div w:id="250242683">
      <w:bodyDiv w:val="1"/>
      <w:marLeft w:val="0"/>
      <w:marRight w:val="0"/>
      <w:marTop w:val="0"/>
      <w:marBottom w:val="0"/>
      <w:divBdr>
        <w:top w:val="none" w:sz="0" w:space="0" w:color="auto"/>
        <w:left w:val="none" w:sz="0" w:space="0" w:color="auto"/>
        <w:bottom w:val="none" w:sz="0" w:space="0" w:color="auto"/>
        <w:right w:val="none" w:sz="0" w:space="0" w:color="auto"/>
      </w:divBdr>
    </w:div>
    <w:div w:id="250361915">
      <w:bodyDiv w:val="1"/>
      <w:marLeft w:val="0"/>
      <w:marRight w:val="0"/>
      <w:marTop w:val="0"/>
      <w:marBottom w:val="0"/>
      <w:divBdr>
        <w:top w:val="none" w:sz="0" w:space="0" w:color="auto"/>
        <w:left w:val="none" w:sz="0" w:space="0" w:color="auto"/>
        <w:bottom w:val="none" w:sz="0" w:space="0" w:color="auto"/>
        <w:right w:val="none" w:sz="0" w:space="0" w:color="auto"/>
      </w:divBdr>
    </w:div>
    <w:div w:id="250427856">
      <w:bodyDiv w:val="1"/>
      <w:marLeft w:val="0"/>
      <w:marRight w:val="0"/>
      <w:marTop w:val="0"/>
      <w:marBottom w:val="0"/>
      <w:divBdr>
        <w:top w:val="none" w:sz="0" w:space="0" w:color="auto"/>
        <w:left w:val="none" w:sz="0" w:space="0" w:color="auto"/>
        <w:bottom w:val="none" w:sz="0" w:space="0" w:color="auto"/>
        <w:right w:val="none" w:sz="0" w:space="0" w:color="auto"/>
      </w:divBdr>
    </w:div>
    <w:div w:id="250555218">
      <w:bodyDiv w:val="1"/>
      <w:marLeft w:val="0"/>
      <w:marRight w:val="0"/>
      <w:marTop w:val="0"/>
      <w:marBottom w:val="0"/>
      <w:divBdr>
        <w:top w:val="none" w:sz="0" w:space="0" w:color="auto"/>
        <w:left w:val="none" w:sz="0" w:space="0" w:color="auto"/>
        <w:bottom w:val="none" w:sz="0" w:space="0" w:color="auto"/>
        <w:right w:val="none" w:sz="0" w:space="0" w:color="auto"/>
      </w:divBdr>
    </w:div>
    <w:div w:id="250891769">
      <w:bodyDiv w:val="1"/>
      <w:marLeft w:val="0"/>
      <w:marRight w:val="0"/>
      <w:marTop w:val="0"/>
      <w:marBottom w:val="0"/>
      <w:divBdr>
        <w:top w:val="none" w:sz="0" w:space="0" w:color="auto"/>
        <w:left w:val="none" w:sz="0" w:space="0" w:color="auto"/>
        <w:bottom w:val="none" w:sz="0" w:space="0" w:color="auto"/>
        <w:right w:val="none" w:sz="0" w:space="0" w:color="auto"/>
      </w:divBdr>
    </w:div>
    <w:div w:id="251090242">
      <w:bodyDiv w:val="1"/>
      <w:marLeft w:val="0"/>
      <w:marRight w:val="0"/>
      <w:marTop w:val="0"/>
      <w:marBottom w:val="0"/>
      <w:divBdr>
        <w:top w:val="none" w:sz="0" w:space="0" w:color="auto"/>
        <w:left w:val="none" w:sz="0" w:space="0" w:color="auto"/>
        <w:bottom w:val="none" w:sz="0" w:space="0" w:color="auto"/>
        <w:right w:val="none" w:sz="0" w:space="0" w:color="auto"/>
      </w:divBdr>
    </w:div>
    <w:div w:id="251166163">
      <w:bodyDiv w:val="1"/>
      <w:marLeft w:val="0"/>
      <w:marRight w:val="0"/>
      <w:marTop w:val="0"/>
      <w:marBottom w:val="0"/>
      <w:divBdr>
        <w:top w:val="none" w:sz="0" w:space="0" w:color="auto"/>
        <w:left w:val="none" w:sz="0" w:space="0" w:color="auto"/>
        <w:bottom w:val="none" w:sz="0" w:space="0" w:color="auto"/>
        <w:right w:val="none" w:sz="0" w:space="0" w:color="auto"/>
      </w:divBdr>
    </w:div>
    <w:div w:id="251399909">
      <w:bodyDiv w:val="1"/>
      <w:marLeft w:val="0"/>
      <w:marRight w:val="0"/>
      <w:marTop w:val="0"/>
      <w:marBottom w:val="0"/>
      <w:divBdr>
        <w:top w:val="none" w:sz="0" w:space="0" w:color="auto"/>
        <w:left w:val="none" w:sz="0" w:space="0" w:color="auto"/>
        <w:bottom w:val="none" w:sz="0" w:space="0" w:color="auto"/>
        <w:right w:val="none" w:sz="0" w:space="0" w:color="auto"/>
      </w:divBdr>
      <w:divsChild>
        <w:div w:id="387732733">
          <w:marLeft w:val="0"/>
          <w:marRight w:val="0"/>
          <w:marTop w:val="0"/>
          <w:marBottom w:val="0"/>
          <w:divBdr>
            <w:top w:val="none" w:sz="0" w:space="0" w:color="auto"/>
            <w:left w:val="none" w:sz="0" w:space="0" w:color="auto"/>
            <w:bottom w:val="none" w:sz="0" w:space="0" w:color="auto"/>
            <w:right w:val="none" w:sz="0" w:space="0" w:color="auto"/>
          </w:divBdr>
        </w:div>
      </w:divsChild>
    </w:div>
    <w:div w:id="251402157">
      <w:bodyDiv w:val="1"/>
      <w:marLeft w:val="0"/>
      <w:marRight w:val="0"/>
      <w:marTop w:val="0"/>
      <w:marBottom w:val="0"/>
      <w:divBdr>
        <w:top w:val="none" w:sz="0" w:space="0" w:color="auto"/>
        <w:left w:val="none" w:sz="0" w:space="0" w:color="auto"/>
        <w:bottom w:val="none" w:sz="0" w:space="0" w:color="auto"/>
        <w:right w:val="none" w:sz="0" w:space="0" w:color="auto"/>
      </w:divBdr>
    </w:div>
    <w:div w:id="251814106">
      <w:bodyDiv w:val="1"/>
      <w:marLeft w:val="0"/>
      <w:marRight w:val="0"/>
      <w:marTop w:val="0"/>
      <w:marBottom w:val="0"/>
      <w:divBdr>
        <w:top w:val="none" w:sz="0" w:space="0" w:color="auto"/>
        <w:left w:val="none" w:sz="0" w:space="0" w:color="auto"/>
        <w:bottom w:val="none" w:sz="0" w:space="0" w:color="auto"/>
        <w:right w:val="none" w:sz="0" w:space="0" w:color="auto"/>
      </w:divBdr>
    </w:div>
    <w:div w:id="252319739">
      <w:bodyDiv w:val="1"/>
      <w:marLeft w:val="0"/>
      <w:marRight w:val="0"/>
      <w:marTop w:val="0"/>
      <w:marBottom w:val="0"/>
      <w:divBdr>
        <w:top w:val="none" w:sz="0" w:space="0" w:color="auto"/>
        <w:left w:val="none" w:sz="0" w:space="0" w:color="auto"/>
        <w:bottom w:val="none" w:sz="0" w:space="0" w:color="auto"/>
        <w:right w:val="none" w:sz="0" w:space="0" w:color="auto"/>
      </w:divBdr>
      <w:divsChild>
        <w:div w:id="1453015592">
          <w:marLeft w:val="0"/>
          <w:marRight w:val="0"/>
          <w:marTop w:val="0"/>
          <w:marBottom w:val="0"/>
          <w:divBdr>
            <w:top w:val="none" w:sz="0" w:space="0" w:color="auto"/>
            <w:left w:val="none" w:sz="0" w:space="0" w:color="auto"/>
            <w:bottom w:val="none" w:sz="0" w:space="0" w:color="auto"/>
            <w:right w:val="none" w:sz="0" w:space="0" w:color="auto"/>
          </w:divBdr>
        </w:div>
      </w:divsChild>
    </w:div>
    <w:div w:id="252520034">
      <w:bodyDiv w:val="1"/>
      <w:marLeft w:val="0"/>
      <w:marRight w:val="0"/>
      <w:marTop w:val="0"/>
      <w:marBottom w:val="0"/>
      <w:divBdr>
        <w:top w:val="none" w:sz="0" w:space="0" w:color="auto"/>
        <w:left w:val="none" w:sz="0" w:space="0" w:color="auto"/>
        <w:bottom w:val="none" w:sz="0" w:space="0" w:color="auto"/>
        <w:right w:val="none" w:sz="0" w:space="0" w:color="auto"/>
      </w:divBdr>
    </w:div>
    <w:div w:id="252665130">
      <w:bodyDiv w:val="1"/>
      <w:marLeft w:val="0"/>
      <w:marRight w:val="0"/>
      <w:marTop w:val="0"/>
      <w:marBottom w:val="0"/>
      <w:divBdr>
        <w:top w:val="none" w:sz="0" w:space="0" w:color="auto"/>
        <w:left w:val="none" w:sz="0" w:space="0" w:color="auto"/>
        <w:bottom w:val="none" w:sz="0" w:space="0" w:color="auto"/>
        <w:right w:val="none" w:sz="0" w:space="0" w:color="auto"/>
      </w:divBdr>
    </w:div>
    <w:div w:id="252857577">
      <w:bodyDiv w:val="1"/>
      <w:marLeft w:val="0"/>
      <w:marRight w:val="0"/>
      <w:marTop w:val="0"/>
      <w:marBottom w:val="0"/>
      <w:divBdr>
        <w:top w:val="none" w:sz="0" w:space="0" w:color="auto"/>
        <w:left w:val="none" w:sz="0" w:space="0" w:color="auto"/>
        <w:bottom w:val="none" w:sz="0" w:space="0" w:color="auto"/>
        <w:right w:val="none" w:sz="0" w:space="0" w:color="auto"/>
      </w:divBdr>
    </w:div>
    <w:div w:id="253130934">
      <w:bodyDiv w:val="1"/>
      <w:marLeft w:val="0"/>
      <w:marRight w:val="0"/>
      <w:marTop w:val="0"/>
      <w:marBottom w:val="0"/>
      <w:divBdr>
        <w:top w:val="none" w:sz="0" w:space="0" w:color="auto"/>
        <w:left w:val="none" w:sz="0" w:space="0" w:color="auto"/>
        <w:bottom w:val="none" w:sz="0" w:space="0" w:color="auto"/>
        <w:right w:val="none" w:sz="0" w:space="0" w:color="auto"/>
      </w:divBdr>
      <w:divsChild>
        <w:div w:id="1180510224">
          <w:marLeft w:val="0"/>
          <w:marRight w:val="0"/>
          <w:marTop w:val="0"/>
          <w:marBottom w:val="0"/>
          <w:divBdr>
            <w:top w:val="none" w:sz="0" w:space="0" w:color="auto"/>
            <w:left w:val="none" w:sz="0" w:space="0" w:color="auto"/>
            <w:bottom w:val="none" w:sz="0" w:space="0" w:color="auto"/>
            <w:right w:val="none" w:sz="0" w:space="0" w:color="auto"/>
          </w:divBdr>
        </w:div>
      </w:divsChild>
    </w:div>
    <w:div w:id="253173494">
      <w:bodyDiv w:val="1"/>
      <w:marLeft w:val="0"/>
      <w:marRight w:val="0"/>
      <w:marTop w:val="0"/>
      <w:marBottom w:val="0"/>
      <w:divBdr>
        <w:top w:val="none" w:sz="0" w:space="0" w:color="auto"/>
        <w:left w:val="none" w:sz="0" w:space="0" w:color="auto"/>
        <w:bottom w:val="none" w:sz="0" w:space="0" w:color="auto"/>
        <w:right w:val="none" w:sz="0" w:space="0" w:color="auto"/>
      </w:divBdr>
    </w:div>
    <w:div w:id="253247911">
      <w:bodyDiv w:val="1"/>
      <w:marLeft w:val="0"/>
      <w:marRight w:val="0"/>
      <w:marTop w:val="0"/>
      <w:marBottom w:val="0"/>
      <w:divBdr>
        <w:top w:val="none" w:sz="0" w:space="0" w:color="auto"/>
        <w:left w:val="none" w:sz="0" w:space="0" w:color="auto"/>
        <w:bottom w:val="none" w:sz="0" w:space="0" w:color="auto"/>
        <w:right w:val="none" w:sz="0" w:space="0" w:color="auto"/>
      </w:divBdr>
    </w:div>
    <w:div w:id="253368935">
      <w:bodyDiv w:val="1"/>
      <w:marLeft w:val="0"/>
      <w:marRight w:val="0"/>
      <w:marTop w:val="0"/>
      <w:marBottom w:val="0"/>
      <w:divBdr>
        <w:top w:val="none" w:sz="0" w:space="0" w:color="auto"/>
        <w:left w:val="none" w:sz="0" w:space="0" w:color="auto"/>
        <w:bottom w:val="none" w:sz="0" w:space="0" w:color="auto"/>
        <w:right w:val="none" w:sz="0" w:space="0" w:color="auto"/>
      </w:divBdr>
    </w:div>
    <w:div w:id="253560006">
      <w:bodyDiv w:val="1"/>
      <w:marLeft w:val="0"/>
      <w:marRight w:val="0"/>
      <w:marTop w:val="0"/>
      <w:marBottom w:val="0"/>
      <w:divBdr>
        <w:top w:val="none" w:sz="0" w:space="0" w:color="auto"/>
        <w:left w:val="none" w:sz="0" w:space="0" w:color="auto"/>
        <w:bottom w:val="none" w:sz="0" w:space="0" w:color="auto"/>
        <w:right w:val="none" w:sz="0" w:space="0" w:color="auto"/>
      </w:divBdr>
    </w:div>
    <w:div w:id="254245247">
      <w:bodyDiv w:val="1"/>
      <w:marLeft w:val="0"/>
      <w:marRight w:val="0"/>
      <w:marTop w:val="0"/>
      <w:marBottom w:val="0"/>
      <w:divBdr>
        <w:top w:val="none" w:sz="0" w:space="0" w:color="auto"/>
        <w:left w:val="none" w:sz="0" w:space="0" w:color="auto"/>
        <w:bottom w:val="none" w:sz="0" w:space="0" w:color="auto"/>
        <w:right w:val="none" w:sz="0" w:space="0" w:color="auto"/>
      </w:divBdr>
      <w:divsChild>
        <w:div w:id="699819336">
          <w:marLeft w:val="0"/>
          <w:marRight w:val="0"/>
          <w:marTop w:val="0"/>
          <w:marBottom w:val="0"/>
          <w:divBdr>
            <w:top w:val="none" w:sz="0" w:space="0" w:color="auto"/>
            <w:left w:val="none" w:sz="0" w:space="0" w:color="auto"/>
            <w:bottom w:val="none" w:sz="0" w:space="0" w:color="auto"/>
            <w:right w:val="none" w:sz="0" w:space="0" w:color="auto"/>
          </w:divBdr>
        </w:div>
      </w:divsChild>
    </w:div>
    <w:div w:id="254871358">
      <w:bodyDiv w:val="1"/>
      <w:marLeft w:val="0"/>
      <w:marRight w:val="0"/>
      <w:marTop w:val="0"/>
      <w:marBottom w:val="0"/>
      <w:divBdr>
        <w:top w:val="none" w:sz="0" w:space="0" w:color="auto"/>
        <w:left w:val="none" w:sz="0" w:space="0" w:color="auto"/>
        <w:bottom w:val="none" w:sz="0" w:space="0" w:color="auto"/>
        <w:right w:val="none" w:sz="0" w:space="0" w:color="auto"/>
      </w:divBdr>
      <w:divsChild>
        <w:div w:id="1621456094">
          <w:marLeft w:val="0"/>
          <w:marRight w:val="0"/>
          <w:marTop w:val="0"/>
          <w:marBottom w:val="0"/>
          <w:divBdr>
            <w:top w:val="none" w:sz="0" w:space="0" w:color="auto"/>
            <w:left w:val="none" w:sz="0" w:space="0" w:color="auto"/>
            <w:bottom w:val="none" w:sz="0" w:space="0" w:color="auto"/>
            <w:right w:val="none" w:sz="0" w:space="0" w:color="auto"/>
          </w:divBdr>
        </w:div>
      </w:divsChild>
    </w:div>
    <w:div w:id="254899839">
      <w:bodyDiv w:val="1"/>
      <w:marLeft w:val="0"/>
      <w:marRight w:val="0"/>
      <w:marTop w:val="0"/>
      <w:marBottom w:val="0"/>
      <w:divBdr>
        <w:top w:val="none" w:sz="0" w:space="0" w:color="auto"/>
        <w:left w:val="none" w:sz="0" w:space="0" w:color="auto"/>
        <w:bottom w:val="none" w:sz="0" w:space="0" w:color="auto"/>
        <w:right w:val="none" w:sz="0" w:space="0" w:color="auto"/>
      </w:divBdr>
    </w:div>
    <w:div w:id="255600434">
      <w:bodyDiv w:val="1"/>
      <w:marLeft w:val="0"/>
      <w:marRight w:val="0"/>
      <w:marTop w:val="0"/>
      <w:marBottom w:val="0"/>
      <w:divBdr>
        <w:top w:val="none" w:sz="0" w:space="0" w:color="auto"/>
        <w:left w:val="none" w:sz="0" w:space="0" w:color="auto"/>
        <w:bottom w:val="none" w:sz="0" w:space="0" w:color="auto"/>
        <w:right w:val="none" w:sz="0" w:space="0" w:color="auto"/>
      </w:divBdr>
    </w:div>
    <w:div w:id="256064109">
      <w:bodyDiv w:val="1"/>
      <w:marLeft w:val="0"/>
      <w:marRight w:val="0"/>
      <w:marTop w:val="0"/>
      <w:marBottom w:val="0"/>
      <w:divBdr>
        <w:top w:val="none" w:sz="0" w:space="0" w:color="auto"/>
        <w:left w:val="none" w:sz="0" w:space="0" w:color="auto"/>
        <w:bottom w:val="none" w:sz="0" w:space="0" w:color="auto"/>
        <w:right w:val="none" w:sz="0" w:space="0" w:color="auto"/>
      </w:divBdr>
    </w:div>
    <w:div w:id="256132661">
      <w:bodyDiv w:val="1"/>
      <w:marLeft w:val="0"/>
      <w:marRight w:val="0"/>
      <w:marTop w:val="0"/>
      <w:marBottom w:val="0"/>
      <w:divBdr>
        <w:top w:val="none" w:sz="0" w:space="0" w:color="auto"/>
        <w:left w:val="none" w:sz="0" w:space="0" w:color="auto"/>
        <w:bottom w:val="none" w:sz="0" w:space="0" w:color="auto"/>
        <w:right w:val="none" w:sz="0" w:space="0" w:color="auto"/>
      </w:divBdr>
    </w:div>
    <w:div w:id="256138051">
      <w:bodyDiv w:val="1"/>
      <w:marLeft w:val="0"/>
      <w:marRight w:val="0"/>
      <w:marTop w:val="0"/>
      <w:marBottom w:val="0"/>
      <w:divBdr>
        <w:top w:val="none" w:sz="0" w:space="0" w:color="auto"/>
        <w:left w:val="none" w:sz="0" w:space="0" w:color="auto"/>
        <w:bottom w:val="none" w:sz="0" w:space="0" w:color="auto"/>
        <w:right w:val="none" w:sz="0" w:space="0" w:color="auto"/>
      </w:divBdr>
    </w:div>
    <w:div w:id="256447918">
      <w:bodyDiv w:val="1"/>
      <w:marLeft w:val="0"/>
      <w:marRight w:val="0"/>
      <w:marTop w:val="0"/>
      <w:marBottom w:val="0"/>
      <w:divBdr>
        <w:top w:val="none" w:sz="0" w:space="0" w:color="auto"/>
        <w:left w:val="none" w:sz="0" w:space="0" w:color="auto"/>
        <w:bottom w:val="none" w:sz="0" w:space="0" w:color="auto"/>
        <w:right w:val="none" w:sz="0" w:space="0" w:color="auto"/>
      </w:divBdr>
    </w:div>
    <w:div w:id="256526804">
      <w:bodyDiv w:val="1"/>
      <w:marLeft w:val="0"/>
      <w:marRight w:val="0"/>
      <w:marTop w:val="0"/>
      <w:marBottom w:val="0"/>
      <w:divBdr>
        <w:top w:val="none" w:sz="0" w:space="0" w:color="auto"/>
        <w:left w:val="none" w:sz="0" w:space="0" w:color="auto"/>
        <w:bottom w:val="none" w:sz="0" w:space="0" w:color="auto"/>
        <w:right w:val="none" w:sz="0" w:space="0" w:color="auto"/>
      </w:divBdr>
    </w:div>
    <w:div w:id="256644733">
      <w:bodyDiv w:val="1"/>
      <w:marLeft w:val="0"/>
      <w:marRight w:val="0"/>
      <w:marTop w:val="0"/>
      <w:marBottom w:val="0"/>
      <w:divBdr>
        <w:top w:val="none" w:sz="0" w:space="0" w:color="auto"/>
        <w:left w:val="none" w:sz="0" w:space="0" w:color="auto"/>
        <w:bottom w:val="none" w:sz="0" w:space="0" w:color="auto"/>
        <w:right w:val="none" w:sz="0" w:space="0" w:color="auto"/>
      </w:divBdr>
    </w:div>
    <w:div w:id="256906554">
      <w:bodyDiv w:val="1"/>
      <w:marLeft w:val="0"/>
      <w:marRight w:val="0"/>
      <w:marTop w:val="0"/>
      <w:marBottom w:val="0"/>
      <w:divBdr>
        <w:top w:val="none" w:sz="0" w:space="0" w:color="auto"/>
        <w:left w:val="none" w:sz="0" w:space="0" w:color="auto"/>
        <w:bottom w:val="none" w:sz="0" w:space="0" w:color="auto"/>
        <w:right w:val="none" w:sz="0" w:space="0" w:color="auto"/>
      </w:divBdr>
    </w:div>
    <w:div w:id="257060347">
      <w:bodyDiv w:val="1"/>
      <w:marLeft w:val="0"/>
      <w:marRight w:val="0"/>
      <w:marTop w:val="0"/>
      <w:marBottom w:val="0"/>
      <w:divBdr>
        <w:top w:val="none" w:sz="0" w:space="0" w:color="auto"/>
        <w:left w:val="none" w:sz="0" w:space="0" w:color="auto"/>
        <w:bottom w:val="none" w:sz="0" w:space="0" w:color="auto"/>
        <w:right w:val="none" w:sz="0" w:space="0" w:color="auto"/>
      </w:divBdr>
    </w:div>
    <w:div w:id="257107966">
      <w:bodyDiv w:val="1"/>
      <w:marLeft w:val="0"/>
      <w:marRight w:val="0"/>
      <w:marTop w:val="0"/>
      <w:marBottom w:val="0"/>
      <w:divBdr>
        <w:top w:val="none" w:sz="0" w:space="0" w:color="auto"/>
        <w:left w:val="none" w:sz="0" w:space="0" w:color="auto"/>
        <w:bottom w:val="none" w:sz="0" w:space="0" w:color="auto"/>
        <w:right w:val="none" w:sz="0" w:space="0" w:color="auto"/>
      </w:divBdr>
    </w:div>
    <w:div w:id="257182853">
      <w:bodyDiv w:val="1"/>
      <w:marLeft w:val="0"/>
      <w:marRight w:val="0"/>
      <w:marTop w:val="0"/>
      <w:marBottom w:val="0"/>
      <w:divBdr>
        <w:top w:val="none" w:sz="0" w:space="0" w:color="auto"/>
        <w:left w:val="none" w:sz="0" w:space="0" w:color="auto"/>
        <w:bottom w:val="none" w:sz="0" w:space="0" w:color="auto"/>
        <w:right w:val="none" w:sz="0" w:space="0" w:color="auto"/>
      </w:divBdr>
    </w:div>
    <w:div w:id="257252860">
      <w:bodyDiv w:val="1"/>
      <w:marLeft w:val="0"/>
      <w:marRight w:val="0"/>
      <w:marTop w:val="0"/>
      <w:marBottom w:val="0"/>
      <w:divBdr>
        <w:top w:val="none" w:sz="0" w:space="0" w:color="auto"/>
        <w:left w:val="none" w:sz="0" w:space="0" w:color="auto"/>
        <w:bottom w:val="none" w:sz="0" w:space="0" w:color="auto"/>
        <w:right w:val="none" w:sz="0" w:space="0" w:color="auto"/>
      </w:divBdr>
    </w:div>
    <w:div w:id="257370408">
      <w:bodyDiv w:val="1"/>
      <w:marLeft w:val="0"/>
      <w:marRight w:val="0"/>
      <w:marTop w:val="0"/>
      <w:marBottom w:val="0"/>
      <w:divBdr>
        <w:top w:val="none" w:sz="0" w:space="0" w:color="auto"/>
        <w:left w:val="none" w:sz="0" w:space="0" w:color="auto"/>
        <w:bottom w:val="none" w:sz="0" w:space="0" w:color="auto"/>
        <w:right w:val="none" w:sz="0" w:space="0" w:color="auto"/>
      </w:divBdr>
    </w:div>
    <w:div w:id="257565714">
      <w:bodyDiv w:val="1"/>
      <w:marLeft w:val="0"/>
      <w:marRight w:val="0"/>
      <w:marTop w:val="0"/>
      <w:marBottom w:val="0"/>
      <w:divBdr>
        <w:top w:val="none" w:sz="0" w:space="0" w:color="auto"/>
        <w:left w:val="none" w:sz="0" w:space="0" w:color="auto"/>
        <w:bottom w:val="none" w:sz="0" w:space="0" w:color="auto"/>
        <w:right w:val="none" w:sz="0" w:space="0" w:color="auto"/>
      </w:divBdr>
    </w:div>
    <w:div w:id="257831091">
      <w:bodyDiv w:val="1"/>
      <w:marLeft w:val="0"/>
      <w:marRight w:val="0"/>
      <w:marTop w:val="0"/>
      <w:marBottom w:val="0"/>
      <w:divBdr>
        <w:top w:val="none" w:sz="0" w:space="0" w:color="auto"/>
        <w:left w:val="none" w:sz="0" w:space="0" w:color="auto"/>
        <w:bottom w:val="none" w:sz="0" w:space="0" w:color="auto"/>
        <w:right w:val="none" w:sz="0" w:space="0" w:color="auto"/>
      </w:divBdr>
    </w:div>
    <w:div w:id="257912812">
      <w:bodyDiv w:val="1"/>
      <w:marLeft w:val="0"/>
      <w:marRight w:val="0"/>
      <w:marTop w:val="0"/>
      <w:marBottom w:val="0"/>
      <w:divBdr>
        <w:top w:val="none" w:sz="0" w:space="0" w:color="auto"/>
        <w:left w:val="none" w:sz="0" w:space="0" w:color="auto"/>
        <w:bottom w:val="none" w:sz="0" w:space="0" w:color="auto"/>
        <w:right w:val="none" w:sz="0" w:space="0" w:color="auto"/>
      </w:divBdr>
    </w:div>
    <w:div w:id="258104533">
      <w:bodyDiv w:val="1"/>
      <w:marLeft w:val="0"/>
      <w:marRight w:val="0"/>
      <w:marTop w:val="0"/>
      <w:marBottom w:val="0"/>
      <w:divBdr>
        <w:top w:val="none" w:sz="0" w:space="0" w:color="auto"/>
        <w:left w:val="none" w:sz="0" w:space="0" w:color="auto"/>
        <w:bottom w:val="none" w:sz="0" w:space="0" w:color="auto"/>
        <w:right w:val="none" w:sz="0" w:space="0" w:color="auto"/>
      </w:divBdr>
    </w:div>
    <w:div w:id="258177932">
      <w:bodyDiv w:val="1"/>
      <w:marLeft w:val="0"/>
      <w:marRight w:val="0"/>
      <w:marTop w:val="0"/>
      <w:marBottom w:val="0"/>
      <w:divBdr>
        <w:top w:val="none" w:sz="0" w:space="0" w:color="auto"/>
        <w:left w:val="none" w:sz="0" w:space="0" w:color="auto"/>
        <w:bottom w:val="none" w:sz="0" w:space="0" w:color="auto"/>
        <w:right w:val="none" w:sz="0" w:space="0" w:color="auto"/>
      </w:divBdr>
    </w:div>
    <w:div w:id="258222804">
      <w:bodyDiv w:val="1"/>
      <w:marLeft w:val="0"/>
      <w:marRight w:val="0"/>
      <w:marTop w:val="0"/>
      <w:marBottom w:val="0"/>
      <w:divBdr>
        <w:top w:val="none" w:sz="0" w:space="0" w:color="auto"/>
        <w:left w:val="none" w:sz="0" w:space="0" w:color="auto"/>
        <w:bottom w:val="none" w:sz="0" w:space="0" w:color="auto"/>
        <w:right w:val="none" w:sz="0" w:space="0" w:color="auto"/>
      </w:divBdr>
      <w:divsChild>
        <w:div w:id="1518076962">
          <w:marLeft w:val="0"/>
          <w:marRight w:val="0"/>
          <w:marTop w:val="0"/>
          <w:marBottom w:val="0"/>
          <w:divBdr>
            <w:top w:val="none" w:sz="0" w:space="0" w:color="auto"/>
            <w:left w:val="none" w:sz="0" w:space="0" w:color="auto"/>
            <w:bottom w:val="none" w:sz="0" w:space="0" w:color="auto"/>
            <w:right w:val="none" w:sz="0" w:space="0" w:color="auto"/>
          </w:divBdr>
        </w:div>
      </w:divsChild>
    </w:div>
    <w:div w:id="258371008">
      <w:bodyDiv w:val="1"/>
      <w:marLeft w:val="0"/>
      <w:marRight w:val="0"/>
      <w:marTop w:val="0"/>
      <w:marBottom w:val="0"/>
      <w:divBdr>
        <w:top w:val="none" w:sz="0" w:space="0" w:color="auto"/>
        <w:left w:val="none" w:sz="0" w:space="0" w:color="auto"/>
        <w:bottom w:val="none" w:sz="0" w:space="0" w:color="auto"/>
        <w:right w:val="none" w:sz="0" w:space="0" w:color="auto"/>
      </w:divBdr>
      <w:divsChild>
        <w:div w:id="2024816745">
          <w:marLeft w:val="0"/>
          <w:marRight w:val="0"/>
          <w:marTop w:val="0"/>
          <w:marBottom w:val="0"/>
          <w:divBdr>
            <w:top w:val="none" w:sz="0" w:space="0" w:color="auto"/>
            <w:left w:val="none" w:sz="0" w:space="0" w:color="auto"/>
            <w:bottom w:val="none" w:sz="0" w:space="0" w:color="auto"/>
            <w:right w:val="none" w:sz="0" w:space="0" w:color="auto"/>
          </w:divBdr>
        </w:div>
      </w:divsChild>
    </w:div>
    <w:div w:id="258416740">
      <w:bodyDiv w:val="1"/>
      <w:marLeft w:val="0"/>
      <w:marRight w:val="0"/>
      <w:marTop w:val="0"/>
      <w:marBottom w:val="0"/>
      <w:divBdr>
        <w:top w:val="none" w:sz="0" w:space="0" w:color="auto"/>
        <w:left w:val="none" w:sz="0" w:space="0" w:color="auto"/>
        <w:bottom w:val="none" w:sz="0" w:space="0" w:color="auto"/>
        <w:right w:val="none" w:sz="0" w:space="0" w:color="auto"/>
      </w:divBdr>
    </w:div>
    <w:div w:id="258804883">
      <w:bodyDiv w:val="1"/>
      <w:marLeft w:val="0"/>
      <w:marRight w:val="0"/>
      <w:marTop w:val="0"/>
      <w:marBottom w:val="0"/>
      <w:divBdr>
        <w:top w:val="none" w:sz="0" w:space="0" w:color="auto"/>
        <w:left w:val="none" w:sz="0" w:space="0" w:color="auto"/>
        <w:bottom w:val="none" w:sz="0" w:space="0" w:color="auto"/>
        <w:right w:val="none" w:sz="0" w:space="0" w:color="auto"/>
      </w:divBdr>
    </w:div>
    <w:div w:id="259217667">
      <w:bodyDiv w:val="1"/>
      <w:marLeft w:val="0"/>
      <w:marRight w:val="0"/>
      <w:marTop w:val="0"/>
      <w:marBottom w:val="0"/>
      <w:divBdr>
        <w:top w:val="none" w:sz="0" w:space="0" w:color="auto"/>
        <w:left w:val="none" w:sz="0" w:space="0" w:color="auto"/>
        <w:bottom w:val="none" w:sz="0" w:space="0" w:color="auto"/>
        <w:right w:val="none" w:sz="0" w:space="0" w:color="auto"/>
      </w:divBdr>
    </w:div>
    <w:div w:id="259290515">
      <w:bodyDiv w:val="1"/>
      <w:marLeft w:val="0"/>
      <w:marRight w:val="0"/>
      <w:marTop w:val="0"/>
      <w:marBottom w:val="0"/>
      <w:divBdr>
        <w:top w:val="none" w:sz="0" w:space="0" w:color="auto"/>
        <w:left w:val="none" w:sz="0" w:space="0" w:color="auto"/>
        <w:bottom w:val="none" w:sz="0" w:space="0" w:color="auto"/>
        <w:right w:val="none" w:sz="0" w:space="0" w:color="auto"/>
      </w:divBdr>
    </w:div>
    <w:div w:id="259338111">
      <w:bodyDiv w:val="1"/>
      <w:marLeft w:val="0"/>
      <w:marRight w:val="0"/>
      <w:marTop w:val="0"/>
      <w:marBottom w:val="0"/>
      <w:divBdr>
        <w:top w:val="none" w:sz="0" w:space="0" w:color="auto"/>
        <w:left w:val="none" w:sz="0" w:space="0" w:color="auto"/>
        <w:bottom w:val="none" w:sz="0" w:space="0" w:color="auto"/>
        <w:right w:val="none" w:sz="0" w:space="0" w:color="auto"/>
      </w:divBdr>
    </w:div>
    <w:div w:id="259526992">
      <w:bodyDiv w:val="1"/>
      <w:marLeft w:val="0"/>
      <w:marRight w:val="0"/>
      <w:marTop w:val="0"/>
      <w:marBottom w:val="0"/>
      <w:divBdr>
        <w:top w:val="none" w:sz="0" w:space="0" w:color="auto"/>
        <w:left w:val="none" w:sz="0" w:space="0" w:color="auto"/>
        <w:bottom w:val="none" w:sz="0" w:space="0" w:color="auto"/>
        <w:right w:val="none" w:sz="0" w:space="0" w:color="auto"/>
      </w:divBdr>
    </w:div>
    <w:div w:id="259680438">
      <w:bodyDiv w:val="1"/>
      <w:marLeft w:val="0"/>
      <w:marRight w:val="0"/>
      <w:marTop w:val="0"/>
      <w:marBottom w:val="0"/>
      <w:divBdr>
        <w:top w:val="none" w:sz="0" w:space="0" w:color="auto"/>
        <w:left w:val="none" w:sz="0" w:space="0" w:color="auto"/>
        <w:bottom w:val="none" w:sz="0" w:space="0" w:color="auto"/>
        <w:right w:val="none" w:sz="0" w:space="0" w:color="auto"/>
      </w:divBdr>
      <w:divsChild>
        <w:div w:id="1451322606">
          <w:marLeft w:val="0"/>
          <w:marRight w:val="0"/>
          <w:marTop w:val="0"/>
          <w:marBottom w:val="0"/>
          <w:divBdr>
            <w:top w:val="none" w:sz="0" w:space="0" w:color="auto"/>
            <w:left w:val="none" w:sz="0" w:space="0" w:color="auto"/>
            <w:bottom w:val="none" w:sz="0" w:space="0" w:color="auto"/>
            <w:right w:val="none" w:sz="0" w:space="0" w:color="auto"/>
          </w:divBdr>
        </w:div>
      </w:divsChild>
    </w:div>
    <w:div w:id="260064265">
      <w:bodyDiv w:val="1"/>
      <w:marLeft w:val="0"/>
      <w:marRight w:val="0"/>
      <w:marTop w:val="0"/>
      <w:marBottom w:val="0"/>
      <w:divBdr>
        <w:top w:val="none" w:sz="0" w:space="0" w:color="auto"/>
        <w:left w:val="none" w:sz="0" w:space="0" w:color="auto"/>
        <w:bottom w:val="none" w:sz="0" w:space="0" w:color="auto"/>
        <w:right w:val="none" w:sz="0" w:space="0" w:color="auto"/>
      </w:divBdr>
    </w:div>
    <w:div w:id="260532339">
      <w:bodyDiv w:val="1"/>
      <w:marLeft w:val="0"/>
      <w:marRight w:val="0"/>
      <w:marTop w:val="0"/>
      <w:marBottom w:val="0"/>
      <w:divBdr>
        <w:top w:val="none" w:sz="0" w:space="0" w:color="auto"/>
        <w:left w:val="none" w:sz="0" w:space="0" w:color="auto"/>
        <w:bottom w:val="none" w:sz="0" w:space="0" w:color="auto"/>
        <w:right w:val="none" w:sz="0" w:space="0" w:color="auto"/>
      </w:divBdr>
    </w:div>
    <w:div w:id="260649999">
      <w:bodyDiv w:val="1"/>
      <w:marLeft w:val="0"/>
      <w:marRight w:val="0"/>
      <w:marTop w:val="0"/>
      <w:marBottom w:val="0"/>
      <w:divBdr>
        <w:top w:val="none" w:sz="0" w:space="0" w:color="auto"/>
        <w:left w:val="none" w:sz="0" w:space="0" w:color="auto"/>
        <w:bottom w:val="none" w:sz="0" w:space="0" w:color="auto"/>
        <w:right w:val="none" w:sz="0" w:space="0" w:color="auto"/>
      </w:divBdr>
    </w:div>
    <w:div w:id="261109131">
      <w:bodyDiv w:val="1"/>
      <w:marLeft w:val="0"/>
      <w:marRight w:val="0"/>
      <w:marTop w:val="0"/>
      <w:marBottom w:val="0"/>
      <w:divBdr>
        <w:top w:val="none" w:sz="0" w:space="0" w:color="auto"/>
        <w:left w:val="none" w:sz="0" w:space="0" w:color="auto"/>
        <w:bottom w:val="none" w:sz="0" w:space="0" w:color="auto"/>
        <w:right w:val="none" w:sz="0" w:space="0" w:color="auto"/>
      </w:divBdr>
    </w:div>
    <w:div w:id="261112508">
      <w:bodyDiv w:val="1"/>
      <w:marLeft w:val="0"/>
      <w:marRight w:val="0"/>
      <w:marTop w:val="0"/>
      <w:marBottom w:val="0"/>
      <w:divBdr>
        <w:top w:val="none" w:sz="0" w:space="0" w:color="auto"/>
        <w:left w:val="none" w:sz="0" w:space="0" w:color="auto"/>
        <w:bottom w:val="none" w:sz="0" w:space="0" w:color="auto"/>
        <w:right w:val="none" w:sz="0" w:space="0" w:color="auto"/>
      </w:divBdr>
    </w:div>
    <w:div w:id="261229298">
      <w:bodyDiv w:val="1"/>
      <w:marLeft w:val="0"/>
      <w:marRight w:val="0"/>
      <w:marTop w:val="0"/>
      <w:marBottom w:val="0"/>
      <w:divBdr>
        <w:top w:val="none" w:sz="0" w:space="0" w:color="auto"/>
        <w:left w:val="none" w:sz="0" w:space="0" w:color="auto"/>
        <w:bottom w:val="none" w:sz="0" w:space="0" w:color="auto"/>
        <w:right w:val="none" w:sz="0" w:space="0" w:color="auto"/>
      </w:divBdr>
      <w:divsChild>
        <w:div w:id="958801086">
          <w:marLeft w:val="0"/>
          <w:marRight w:val="0"/>
          <w:marTop w:val="0"/>
          <w:marBottom w:val="0"/>
          <w:divBdr>
            <w:top w:val="none" w:sz="0" w:space="0" w:color="auto"/>
            <w:left w:val="none" w:sz="0" w:space="0" w:color="auto"/>
            <w:bottom w:val="none" w:sz="0" w:space="0" w:color="auto"/>
            <w:right w:val="none" w:sz="0" w:space="0" w:color="auto"/>
          </w:divBdr>
        </w:div>
      </w:divsChild>
    </w:div>
    <w:div w:id="261452222">
      <w:bodyDiv w:val="1"/>
      <w:marLeft w:val="0"/>
      <w:marRight w:val="0"/>
      <w:marTop w:val="0"/>
      <w:marBottom w:val="0"/>
      <w:divBdr>
        <w:top w:val="none" w:sz="0" w:space="0" w:color="auto"/>
        <w:left w:val="none" w:sz="0" w:space="0" w:color="auto"/>
        <w:bottom w:val="none" w:sz="0" w:space="0" w:color="auto"/>
        <w:right w:val="none" w:sz="0" w:space="0" w:color="auto"/>
      </w:divBdr>
    </w:div>
    <w:div w:id="261574181">
      <w:bodyDiv w:val="1"/>
      <w:marLeft w:val="0"/>
      <w:marRight w:val="0"/>
      <w:marTop w:val="0"/>
      <w:marBottom w:val="0"/>
      <w:divBdr>
        <w:top w:val="none" w:sz="0" w:space="0" w:color="auto"/>
        <w:left w:val="none" w:sz="0" w:space="0" w:color="auto"/>
        <w:bottom w:val="none" w:sz="0" w:space="0" w:color="auto"/>
        <w:right w:val="none" w:sz="0" w:space="0" w:color="auto"/>
      </w:divBdr>
    </w:div>
    <w:div w:id="261957493">
      <w:bodyDiv w:val="1"/>
      <w:marLeft w:val="0"/>
      <w:marRight w:val="0"/>
      <w:marTop w:val="0"/>
      <w:marBottom w:val="0"/>
      <w:divBdr>
        <w:top w:val="none" w:sz="0" w:space="0" w:color="auto"/>
        <w:left w:val="none" w:sz="0" w:space="0" w:color="auto"/>
        <w:bottom w:val="none" w:sz="0" w:space="0" w:color="auto"/>
        <w:right w:val="none" w:sz="0" w:space="0" w:color="auto"/>
      </w:divBdr>
    </w:div>
    <w:div w:id="261963243">
      <w:bodyDiv w:val="1"/>
      <w:marLeft w:val="0"/>
      <w:marRight w:val="0"/>
      <w:marTop w:val="0"/>
      <w:marBottom w:val="0"/>
      <w:divBdr>
        <w:top w:val="none" w:sz="0" w:space="0" w:color="auto"/>
        <w:left w:val="none" w:sz="0" w:space="0" w:color="auto"/>
        <w:bottom w:val="none" w:sz="0" w:space="0" w:color="auto"/>
        <w:right w:val="none" w:sz="0" w:space="0" w:color="auto"/>
      </w:divBdr>
    </w:div>
    <w:div w:id="262229992">
      <w:bodyDiv w:val="1"/>
      <w:marLeft w:val="0"/>
      <w:marRight w:val="0"/>
      <w:marTop w:val="0"/>
      <w:marBottom w:val="0"/>
      <w:divBdr>
        <w:top w:val="none" w:sz="0" w:space="0" w:color="auto"/>
        <w:left w:val="none" w:sz="0" w:space="0" w:color="auto"/>
        <w:bottom w:val="none" w:sz="0" w:space="0" w:color="auto"/>
        <w:right w:val="none" w:sz="0" w:space="0" w:color="auto"/>
      </w:divBdr>
    </w:div>
    <w:div w:id="262885628">
      <w:bodyDiv w:val="1"/>
      <w:marLeft w:val="0"/>
      <w:marRight w:val="0"/>
      <w:marTop w:val="0"/>
      <w:marBottom w:val="0"/>
      <w:divBdr>
        <w:top w:val="none" w:sz="0" w:space="0" w:color="auto"/>
        <w:left w:val="none" w:sz="0" w:space="0" w:color="auto"/>
        <w:bottom w:val="none" w:sz="0" w:space="0" w:color="auto"/>
        <w:right w:val="none" w:sz="0" w:space="0" w:color="auto"/>
      </w:divBdr>
    </w:div>
    <w:div w:id="263074085">
      <w:bodyDiv w:val="1"/>
      <w:marLeft w:val="0"/>
      <w:marRight w:val="0"/>
      <w:marTop w:val="0"/>
      <w:marBottom w:val="0"/>
      <w:divBdr>
        <w:top w:val="none" w:sz="0" w:space="0" w:color="auto"/>
        <w:left w:val="none" w:sz="0" w:space="0" w:color="auto"/>
        <w:bottom w:val="none" w:sz="0" w:space="0" w:color="auto"/>
        <w:right w:val="none" w:sz="0" w:space="0" w:color="auto"/>
      </w:divBdr>
    </w:div>
    <w:div w:id="263920647">
      <w:bodyDiv w:val="1"/>
      <w:marLeft w:val="0"/>
      <w:marRight w:val="0"/>
      <w:marTop w:val="0"/>
      <w:marBottom w:val="0"/>
      <w:divBdr>
        <w:top w:val="none" w:sz="0" w:space="0" w:color="auto"/>
        <w:left w:val="none" w:sz="0" w:space="0" w:color="auto"/>
        <w:bottom w:val="none" w:sz="0" w:space="0" w:color="auto"/>
        <w:right w:val="none" w:sz="0" w:space="0" w:color="auto"/>
      </w:divBdr>
    </w:div>
    <w:div w:id="264315325">
      <w:bodyDiv w:val="1"/>
      <w:marLeft w:val="0"/>
      <w:marRight w:val="0"/>
      <w:marTop w:val="0"/>
      <w:marBottom w:val="0"/>
      <w:divBdr>
        <w:top w:val="none" w:sz="0" w:space="0" w:color="auto"/>
        <w:left w:val="none" w:sz="0" w:space="0" w:color="auto"/>
        <w:bottom w:val="none" w:sz="0" w:space="0" w:color="auto"/>
        <w:right w:val="none" w:sz="0" w:space="0" w:color="auto"/>
      </w:divBdr>
    </w:div>
    <w:div w:id="264463877">
      <w:bodyDiv w:val="1"/>
      <w:marLeft w:val="0"/>
      <w:marRight w:val="0"/>
      <w:marTop w:val="0"/>
      <w:marBottom w:val="0"/>
      <w:divBdr>
        <w:top w:val="none" w:sz="0" w:space="0" w:color="auto"/>
        <w:left w:val="none" w:sz="0" w:space="0" w:color="auto"/>
        <w:bottom w:val="none" w:sz="0" w:space="0" w:color="auto"/>
        <w:right w:val="none" w:sz="0" w:space="0" w:color="auto"/>
      </w:divBdr>
    </w:div>
    <w:div w:id="264534252">
      <w:bodyDiv w:val="1"/>
      <w:marLeft w:val="0"/>
      <w:marRight w:val="0"/>
      <w:marTop w:val="0"/>
      <w:marBottom w:val="0"/>
      <w:divBdr>
        <w:top w:val="none" w:sz="0" w:space="0" w:color="auto"/>
        <w:left w:val="none" w:sz="0" w:space="0" w:color="auto"/>
        <w:bottom w:val="none" w:sz="0" w:space="0" w:color="auto"/>
        <w:right w:val="none" w:sz="0" w:space="0" w:color="auto"/>
      </w:divBdr>
    </w:div>
    <w:div w:id="264772290">
      <w:bodyDiv w:val="1"/>
      <w:marLeft w:val="0"/>
      <w:marRight w:val="0"/>
      <w:marTop w:val="0"/>
      <w:marBottom w:val="0"/>
      <w:divBdr>
        <w:top w:val="none" w:sz="0" w:space="0" w:color="auto"/>
        <w:left w:val="none" w:sz="0" w:space="0" w:color="auto"/>
        <w:bottom w:val="none" w:sz="0" w:space="0" w:color="auto"/>
        <w:right w:val="none" w:sz="0" w:space="0" w:color="auto"/>
      </w:divBdr>
    </w:div>
    <w:div w:id="264927824">
      <w:bodyDiv w:val="1"/>
      <w:marLeft w:val="0"/>
      <w:marRight w:val="0"/>
      <w:marTop w:val="0"/>
      <w:marBottom w:val="0"/>
      <w:divBdr>
        <w:top w:val="none" w:sz="0" w:space="0" w:color="auto"/>
        <w:left w:val="none" w:sz="0" w:space="0" w:color="auto"/>
        <w:bottom w:val="none" w:sz="0" w:space="0" w:color="auto"/>
        <w:right w:val="none" w:sz="0" w:space="0" w:color="auto"/>
      </w:divBdr>
    </w:div>
    <w:div w:id="265239645">
      <w:bodyDiv w:val="1"/>
      <w:marLeft w:val="0"/>
      <w:marRight w:val="0"/>
      <w:marTop w:val="0"/>
      <w:marBottom w:val="0"/>
      <w:divBdr>
        <w:top w:val="none" w:sz="0" w:space="0" w:color="auto"/>
        <w:left w:val="none" w:sz="0" w:space="0" w:color="auto"/>
        <w:bottom w:val="none" w:sz="0" w:space="0" w:color="auto"/>
        <w:right w:val="none" w:sz="0" w:space="0" w:color="auto"/>
      </w:divBdr>
    </w:div>
    <w:div w:id="265617575">
      <w:bodyDiv w:val="1"/>
      <w:marLeft w:val="0"/>
      <w:marRight w:val="0"/>
      <w:marTop w:val="0"/>
      <w:marBottom w:val="0"/>
      <w:divBdr>
        <w:top w:val="none" w:sz="0" w:space="0" w:color="auto"/>
        <w:left w:val="none" w:sz="0" w:space="0" w:color="auto"/>
        <w:bottom w:val="none" w:sz="0" w:space="0" w:color="auto"/>
        <w:right w:val="none" w:sz="0" w:space="0" w:color="auto"/>
      </w:divBdr>
      <w:divsChild>
        <w:div w:id="1540242316">
          <w:marLeft w:val="0"/>
          <w:marRight w:val="0"/>
          <w:marTop w:val="0"/>
          <w:marBottom w:val="0"/>
          <w:divBdr>
            <w:top w:val="none" w:sz="0" w:space="0" w:color="auto"/>
            <w:left w:val="none" w:sz="0" w:space="0" w:color="auto"/>
            <w:bottom w:val="none" w:sz="0" w:space="0" w:color="auto"/>
            <w:right w:val="none" w:sz="0" w:space="0" w:color="auto"/>
          </w:divBdr>
        </w:div>
      </w:divsChild>
    </w:div>
    <w:div w:id="265617982">
      <w:bodyDiv w:val="1"/>
      <w:marLeft w:val="0"/>
      <w:marRight w:val="0"/>
      <w:marTop w:val="0"/>
      <w:marBottom w:val="0"/>
      <w:divBdr>
        <w:top w:val="none" w:sz="0" w:space="0" w:color="auto"/>
        <w:left w:val="none" w:sz="0" w:space="0" w:color="auto"/>
        <w:bottom w:val="none" w:sz="0" w:space="0" w:color="auto"/>
        <w:right w:val="none" w:sz="0" w:space="0" w:color="auto"/>
      </w:divBdr>
    </w:div>
    <w:div w:id="265626682">
      <w:bodyDiv w:val="1"/>
      <w:marLeft w:val="0"/>
      <w:marRight w:val="0"/>
      <w:marTop w:val="0"/>
      <w:marBottom w:val="0"/>
      <w:divBdr>
        <w:top w:val="none" w:sz="0" w:space="0" w:color="auto"/>
        <w:left w:val="none" w:sz="0" w:space="0" w:color="auto"/>
        <w:bottom w:val="none" w:sz="0" w:space="0" w:color="auto"/>
        <w:right w:val="none" w:sz="0" w:space="0" w:color="auto"/>
      </w:divBdr>
    </w:div>
    <w:div w:id="265693716">
      <w:bodyDiv w:val="1"/>
      <w:marLeft w:val="0"/>
      <w:marRight w:val="0"/>
      <w:marTop w:val="0"/>
      <w:marBottom w:val="0"/>
      <w:divBdr>
        <w:top w:val="none" w:sz="0" w:space="0" w:color="auto"/>
        <w:left w:val="none" w:sz="0" w:space="0" w:color="auto"/>
        <w:bottom w:val="none" w:sz="0" w:space="0" w:color="auto"/>
        <w:right w:val="none" w:sz="0" w:space="0" w:color="auto"/>
      </w:divBdr>
    </w:div>
    <w:div w:id="265961703">
      <w:bodyDiv w:val="1"/>
      <w:marLeft w:val="0"/>
      <w:marRight w:val="0"/>
      <w:marTop w:val="0"/>
      <w:marBottom w:val="0"/>
      <w:divBdr>
        <w:top w:val="none" w:sz="0" w:space="0" w:color="auto"/>
        <w:left w:val="none" w:sz="0" w:space="0" w:color="auto"/>
        <w:bottom w:val="none" w:sz="0" w:space="0" w:color="auto"/>
        <w:right w:val="none" w:sz="0" w:space="0" w:color="auto"/>
      </w:divBdr>
    </w:div>
    <w:div w:id="266087856">
      <w:bodyDiv w:val="1"/>
      <w:marLeft w:val="0"/>
      <w:marRight w:val="0"/>
      <w:marTop w:val="0"/>
      <w:marBottom w:val="0"/>
      <w:divBdr>
        <w:top w:val="none" w:sz="0" w:space="0" w:color="auto"/>
        <w:left w:val="none" w:sz="0" w:space="0" w:color="auto"/>
        <w:bottom w:val="none" w:sz="0" w:space="0" w:color="auto"/>
        <w:right w:val="none" w:sz="0" w:space="0" w:color="auto"/>
      </w:divBdr>
    </w:div>
    <w:div w:id="266159093">
      <w:bodyDiv w:val="1"/>
      <w:marLeft w:val="0"/>
      <w:marRight w:val="0"/>
      <w:marTop w:val="0"/>
      <w:marBottom w:val="0"/>
      <w:divBdr>
        <w:top w:val="none" w:sz="0" w:space="0" w:color="auto"/>
        <w:left w:val="none" w:sz="0" w:space="0" w:color="auto"/>
        <w:bottom w:val="none" w:sz="0" w:space="0" w:color="auto"/>
        <w:right w:val="none" w:sz="0" w:space="0" w:color="auto"/>
      </w:divBdr>
    </w:div>
    <w:div w:id="266429552">
      <w:bodyDiv w:val="1"/>
      <w:marLeft w:val="0"/>
      <w:marRight w:val="0"/>
      <w:marTop w:val="0"/>
      <w:marBottom w:val="0"/>
      <w:divBdr>
        <w:top w:val="none" w:sz="0" w:space="0" w:color="auto"/>
        <w:left w:val="none" w:sz="0" w:space="0" w:color="auto"/>
        <w:bottom w:val="none" w:sz="0" w:space="0" w:color="auto"/>
        <w:right w:val="none" w:sz="0" w:space="0" w:color="auto"/>
      </w:divBdr>
      <w:divsChild>
        <w:div w:id="619728014">
          <w:marLeft w:val="0"/>
          <w:marRight w:val="0"/>
          <w:marTop w:val="0"/>
          <w:marBottom w:val="0"/>
          <w:divBdr>
            <w:top w:val="none" w:sz="0" w:space="0" w:color="auto"/>
            <w:left w:val="none" w:sz="0" w:space="0" w:color="auto"/>
            <w:bottom w:val="none" w:sz="0" w:space="0" w:color="auto"/>
            <w:right w:val="none" w:sz="0" w:space="0" w:color="auto"/>
          </w:divBdr>
        </w:div>
      </w:divsChild>
    </w:div>
    <w:div w:id="266474754">
      <w:bodyDiv w:val="1"/>
      <w:marLeft w:val="0"/>
      <w:marRight w:val="0"/>
      <w:marTop w:val="0"/>
      <w:marBottom w:val="0"/>
      <w:divBdr>
        <w:top w:val="none" w:sz="0" w:space="0" w:color="auto"/>
        <w:left w:val="none" w:sz="0" w:space="0" w:color="auto"/>
        <w:bottom w:val="none" w:sz="0" w:space="0" w:color="auto"/>
        <w:right w:val="none" w:sz="0" w:space="0" w:color="auto"/>
      </w:divBdr>
      <w:divsChild>
        <w:div w:id="1419401012">
          <w:marLeft w:val="0"/>
          <w:marRight w:val="0"/>
          <w:marTop w:val="0"/>
          <w:marBottom w:val="0"/>
          <w:divBdr>
            <w:top w:val="none" w:sz="0" w:space="0" w:color="auto"/>
            <w:left w:val="none" w:sz="0" w:space="0" w:color="auto"/>
            <w:bottom w:val="none" w:sz="0" w:space="0" w:color="auto"/>
            <w:right w:val="none" w:sz="0" w:space="0" w:color="auto"/>
          </w:divBdr>
        </w:div>
      </w:divsChild>
    </w:div>
    <w:div w:id="266549129">
      <w:bodyDiv w:val="1"/>
      <w:marLeft w:val="0"/>
      <w:marRight w:val="0"/>
      <w:marTop w:val="0"/>
      <w:marBottom w:val="0"/>
      <w:divBdr>
        <w:top w:val="none" w:sz="0" w:space="0" w:color="auto"/>
        <w:left w:val="none" w:sz="0" w:space="0" w:color="auto"/>
        <w:bottom w:val="none" w:sz="0" w:space="0" w:color="auto"/>
        <w:right w:val="none" w:sz="0" w:space="0" w:color="auto"/>
      </w:divBdr>
    </w:div>
    <w:div w:id="266697120">
      <w:bodyDiv w:val="1"/>
      <w:marLeft w:val="0"/>
      <w:marRight w:val="0"/>
      <w:marTop w:val="0"/>
      <w:marBottom w:val="0"/>
      <w:divBdr>
        <w:top w:val="none" w:sz="0" w:space="0" w:color="auto"/>
        <w:left w:val="none" w:sz="0" w:space="0" w:color="auto"/>
        <w:bottom w:val="none" w:sz="0" w:space="0" w:color="auto"/>
        <w:right w:val="none" w:sz="0" w:space="0" w:color="auto"/>
      </w:divBdr>
    </w:div>
    <w:div w:id="267009723">
      <w:bodyDiv w:val="1"/>
      <w:marLeft w:val="0"/>
      <w:marRight w:val="0"/>
      <w:marTop w:val="0"/>
      <w:marBottom w:val="0"/>
      <w:divBdr>
        <w:top w:val="none" w:sz="0" w:space="0" w:color="auto"/>
        <w:left w:val="none" w:sz="0" w:space="0" w:color="auto"/>
        <w:bottom w:val="none" w:sz="0" w:space="0" w:color="auto"/>
        <w:right w:val="none" w:sz="0" w:space="0" w:color="auto"/>
      </w:divBdr>
    </w:div>
    <w:div w:id="267082370">
      <w:bodyDiv w:val="1"/>
      <w:marLeft w:val="0"/>
      <w:marRight w:val="0"/>
      <w:marTop w:val="0"/>
      <w:marBottom w:val="0"/>
      <w:divBdr>
        <w:top w:val="none" w:sz="0" w:space="0" w:color="auto"/>
        <w:left w:val="none" w:sz="0" w:space="0" w:color="auto"/>
        <w:bottom w:val="none" w:sz="0" w:space="0" w:color="auto"/>
        <w:right w:val="none" w:sz="0" w:space="0" w:color="auto"/>
      </w:divBdr>
      <w:divsChild>
        <w:div w:id="23215772">
          <w:marLeft w:val="0"/>
          <w:marRight w:val="0"/>
          <w:marTop w:val="0"/>
          <w:marBottom w:val="0"/>
          <w:divBdr>
            <w:top w:val="none" w:sz="0" w:space="0" w:color="auto"/>
            <w:left w:val="none" w:sz="0" w:space="0" w:color="auto"/>
            <w:bottom w:val="none" w:sz="0" w:space="0" w:color="auto"/>
            <w:right w:val="none" w:sz="0" w:space="0" w:color="auto"/>
          </w:divBdr>
        </w:div>
      </w:divsChild>
    </w:div>
    <w:div w:id="267196901">
      <w:bodyDiv w:val="1"/>
      <w:marLeft w:val="0"/>
      <w:marRight w:val="0"/>
      <w:marTop w:val="0"/>
      <w:marBottom w:val="0"/>
      <w:divBdr>
        <w:top w:val="none" w:sz="0" w:space="0" w:color="auto"/>
        <w:left w:val="none" w:sz="0" w:space="0" w:color="auto"/>
        <w:bottom w:val="none" w:sz="0" w:space="0" w:color="auto"/>
        <w:right w:val="none" w:sz="0" w:space="0" w:color="auto"/>
      </w:divBdr>
    </w:div>
    <w:div w:id="267390405">
      <w:bodyDiv w:val="1"/>
      <w:marLeft w:val="0"/>
      <w:marRight w:val="0"/>
      <w:marTop w:val="0"/>
      <w:marBottom w:val="0"/>
      <w:divBdr>
        <w:top w:val="none" w:sz="0" w:space="0" w:color="auto"/>
        <w:left w:val="none" w:sz="0" w:space="0" w:color="auto"/>
        <w:bottom w:val="none" w:sz="0" w:space="0" w:color="auto"/>
        <w:right w:val="none" w:sz="0" w:space="0" w:color="auto"/>
      </w:divBdr>
    </w:div>
    <w:div w:id="267395829">
      <w:bodyDiv w:val="1"/>
      <w:marLeft w:val="0"/>
      <w:marRight w:val="0"/>
      <w:marTop w:val="0"/>
      <w:marBottom w:val="0"/>
      <w:divBdr>
        <w:top w:val="none" w:sz="0" w:space="0" w:color="auto"/>
        <w:left w:val="none" w:sz="0" w:space="0" w:color="auto"/>
        <w:bottom w:val="none" w:sz="0" w:space="0" w:color="auto"/>
        <w:right w:val="none" w:sz="0" w:space="0" w:color="auto"/>
      </w:divBdr>
    </w:div>
    <w:div w:id="267588492">
      <w:bodyDiv w:val="1"/>
      <w:marLeft w:val="0"/>
      <w:marRight w:val="0"/>
      <w:marTop w:val="0"/>
      <w:marBottom w:val="0"/>
      <w:divBdr>
        <w:top w:val="none" w:sz="0" w:space="0" w:color="auto"/>
        <w:left w:val="none" w:sz="0" w:space="0" w:color="auto"/>
        <w:bottom w:val="none" w:sz="0" w:space="0" w:color="auto"/>
        <w:right w:val="none" w:sz="0" w:space="0" w:color="auto"/>
      </w:divBdr>
    </w:div>
    <w:div w:id="267660643">
      <w:bodyDiv w:val="1"/>
      <w:marLeft w:val="0"/>
      <w:marRight w:val="0"/>
      <w:marTop w:val="0"/>
      <w:marBottom w:val="0"/>
      <w:divBdr>
        <w:top w:val="none" w:sz="0" w:space="0" w:color="auto"/>
        <w:left w:val="none" w:sz="0" w:space="0" w:color="auto"/>
        <w:bottom w:val="none" w:sz="0" w:space="0" w:color="auto"/>
        <w:right w:val="none" w:sz="0" w:space="0" w:color="auto"/>
      </w:divBdr>
    </w:div>
    <w:div w:id="268316278">
      <w:bodyDiv w:val="1"/>
      <w:marLeft w:val="0"/>
      <w:marRight w:val="0"/>
      <w:marTop w:val="0"/>
      <w:marBottom w:val="0"/>
      <w:divBdr>
        <w:top w:val="none" w:sz="0" w:space="0" w:color="auto"/>
        <w:left w:val="none" w:sz="0" w:space="0" w:color="auto"/>
        <w:bottom w:val="none" w:sz="0" w:space="0" w:color="auto"/>
        <w:right w:val="none" w:sz="0" w:space="0" w:color="auto"/>
      </w:divBdr>
    </w:div>
    <w:div w:id="268510600">
      <w:bodyDiv w:val="1"/>
      <w:marLeft w:val="0"/>
      <w:marRight w:val="0"/>
      <w:marTop w:val="0"/>
      <w:marBottom w:val="0"/>
      <w:divBdr>
        <w:top w:val="none" w:sz="0" w:space="0" w:color="auto"/>
        <w:left w:val="none" w:sz="0" w:space="0" w:color="auto"/>
        <w:bottom w:val="none" w:sz="0" w:space="0" w:color="auto"/>
        <w:right w:val="none" w:sz="0" w:space="0" w:color="auto"/>
      </w:divBdr>
    </w:div>
    <w:div w:id="268850892">
      <w:bodyDiv w:val="1"/>
      <w:marLeft w:val="0"/>
      <w:marRight w:val="0"/>
      <w:marTop w:val="0"/>
      <w:marBottom w:val="0"/>
      <w:divBdr>
        <w:top w:val="none" w:sz="0" w:space="0" w:color="auto"/>
        <w:left w:val="none" w:sz="0" w:space="0" w:color="auto"/>
        <w:bottom w:val="none" w:sz="0" w:space="0" w:color="auto"/>
        <w:right w:val="none" w:sz="0" w:space="0" w:color="auto"/>
      </w:divBdr>
    </w:div>
    <w:div w:id="268971762">
      <w:bodyDiv w:val="1"/>
      <w:marLeft w:val="0"/>
      <w:marRight w:val="0"/>
      <w:marTop w:val="0"/>
      <w:marBottom w:val="0"/>
      <w:divBdr>
        <w:top w:val="none" w:sz="0" w:space="0" w:color="auto"/>
        <w:left w:val="none" w:sz="0" w:space="0" w:color="auto"/>
        <w:bottom w:val="none" w:sz="0" w:space="0" w:color="auto"/>
        <w:right w:val="none" w:sz="0" w:space="0" w:color="auto"/>
      </w:divBdr>
      <w:divsChild>
        <w:div w:id="207567656">
          <w:marLeft w:val="0"/>
          <w:marRight w:val="0"/>
          <w:marTop w:val="0"/>
          <w:marBottom w:val="0"/>
          <w:divBdr>
            <w:top w:val="none" w:sz="0" w:space="0" w:color="auto"/>
            <w:left w:val="none" w:sz="0" w:space="0" w:color="auto"/>
            <w:bottom w:val="none" w:sz="0" w:space="0" w:color="auto"/>
            <w:right w:val="none" w:sz="0" w:space="0" w:color="auto"/>
          </w:divBdr>
        </w:div>
      </w:divsChild>
    </w:div>
    <w:div w:id="269044986">
      <w:bodyDiv w:val="1"/>
      <w:marLeft w:val="0"/>
      <w:marRight w:val="0"/>
      <w:marTop w:val="0"/>
      <w:marBottom w:val="0"/>
      <w:divBdr>
        <w:top w:val="none" w:sz="0" w:space="0" w:color="auto"/>
        <w:left w:val="none" w:sz="0" w:space="0" w:color="auto"/>
        <w:bottom w:val="none" w:sz="0" w:space="0" w:color="auto"/>
        <w:right w:val="none" w:sz="0" w:space="0" w:color="auto"/>
      </w:divBdr>
    </w:div>
    <w:div w:id="269708620">
      <w:bodyDiv w:val="1"/>
      <w:marLeft w:val="0"/>
      <w:marRight w:val="0"/>
      <w:marTop w:val="0"/>
      <w:marBottom w:val="0"/>
      <w:divBdr>
        <w:top w:val="none" w:sz="0" w:space="0" w:color="auto"/>
        <w:left w:val="none" w:sz="0" w:space="0" w:color="auto"/>
        <w:bottom w:val="none" w:sz="0" w:space="0" w:color="auto"/>
        <w:right w:val="none" w:sz="0" w:space="0" w:color="auto"/>
      </w:divBdr>
    </w:div>
    <w:div w:id="269751567">
      <w:bodyDiv w:val="1"/>
      <w:marLeft w:val="0"/>
      <w:marRight w:val="0"/>
      <w:marTop w:val="0"/>
      <w:marBottom w:val="0"/>
      <w:divBdr>
        <w:top w:val="none" w:sz="0" w:space="0" w:color="auto"/>
        <w:left w:val="none" w:sz="0" w:space="0" w:color="auto"/>
        <w:bottom w:val="none" w:sz="0" w:space="0" w:color="auto"/>
        <w:right w:val="none" w:sz="0" w:space="0" w:color="auto"/>
      </w:divBdr>
    </w:div>
    <w:div w:id="270019822">
      <w:bodyDiv w:val="1"/>
      <w:marLeft w:val="0"/>
      <w:marRight w:val="0"/>
      <w:marTop w:val="0"/>
      <w:marBottom w:val="0"/>
      <w:divBdr>
        <w:top w:val="none" w:sz="0" w:space="0" w:color="auto"/>
        <w:left w:val="none" w:sz="0" w:space="0" w:color="auto"/>
        <w:bottom w:val="none" w:sz="0" w:space="0" w:color="auto"/>
        <w:right w:val="none" w:sz="0" w:space="0" w:color="auto"/>
      </w:divBdr>
      <w:divsChild>
        <w:div w:id="330068316">
          <w:marLeft w:val="0"/>
          <w:marRight w:val="0"/>
          <w:marTop w:val="0"/>
          <w:marBottom w:val="0"/>
          <w:divBdr>
            <w:top w:val="none" w:sz="0" w:space="0" w:color="auto"/>
            <w:left w:val="none" w:sz="0" w:space="0" w:color="auto"/>
            <w:bottom w:val="none" w:sz="0" w:space="0" w:color="auto"/>
            <w:right w:val="none" w:sz="0" w:space="0" w:color="auto"/>
          </w:divBdr>
        </w:div>
      </w:divsChild>
    </w:div>
    <w:div w:id="270206295">
      <w:bodyDiv w:val="1"/>
      <w:marLeft w:val="0"/>
      <w:marRight w:val="0"/>
      <w:marTop w:val="0"/>
      <w:marBottom w:val="0"/>
      <w:divBdr>
        <w:top w:val="none" w:sz="0" w:space="0" w:color="auto"/>
        <w:left w:val="none" w:sz="0" w:space="0" w:color="auto"/>
        <w:bottom w:val="none" w:sz="0" w:space="0" w:color="auto"/>
        <w:right w:val="none" w:sz="0" w:space="0" w:color="auto"/>
      </w:divBdr>
    </w:div>
    <w:div w:id="270210996">
      <w:bodyDiv w:val="1"/>
      <w:marLeft w:val="0"/>
      <w:marRight w:val="0"/>
      <w:marTop w:val="0"/>
      <w:marBottom w:val="0"/>
      <w:divBdr>
        <w:top w:val="none" w:sz="0" w:space="0" w:color="auto"/>
        <w:left w:val="none" w:sz="0" w:space="0" w:color="auto"/>
        <w:bottom w:val="none" w:sz="0" w:space="0" w:color="auto"/>
        <w:right w:val="none" w:sz="0" w:space="0" w:color="auto"/>
      </w:divBdr>
    </w:div>
    <w:div w:id="270431026">
      <w:bodyDiv w:val="1"/>
      <w:marLeft w:val="0"/>
      <w:marRight w:val="0"/>
      <w:marTop w:val="0"/>
      <w:marBottom w:val="0"/>
      <w:divBdr>
        <w:top w:val="none" w:sz="0" w:space="0" w:color="auto"/>
        <w:left w:val="none" w:sz="0" w:space="0" w:color="auto"/>
        <w:bottom w:val="none" w:sz="0" w:space="0" w:color="auto"/>
        <w:right w:val="none" w:sz="0" w:space="0" w:color="auto"/>
      </w:divBdr>
      <w:divsChild>
        <w:div w:id="1035234415">
          <w:marLeft w:val="0"/>
          <w:marRight w:val="0"/>
          <w:marTop w:val="0"/>
          <w:marBottom w:val="0"/>
          <w:divBdr>
            <w:top w:val="none" w:sz="0" w:space="0" w:color="auto"/>
            <w:left w:val="none" w:sz="0" w:space="0" w:color="auto"/>
            <w:bottom w:val="none" w:sz="0" w:space="0" w:color="auto"/>
            <w:right w:val="none" w:sz="0" w:space="0" w:color="auto"/>
          </w:divBdr>
        </w:div>
      </w:divsChild>
    </w:div>
    <w:div w:id="270624565">
      <w:bodyDiv w:val="1"/>
      <w:marLeft w:val="0"/>
      <w:marRight w:val="0"/>
      <w:marTop w:val="0"/>
      <w:marBottom w:val="0"/>
      <w:divBdr>
        <w:top w:val="none" w:sz="0" w:space="0" w:color="auto"/>
        <w:left w:val="none" w:sz="0" w:space="0" w:color="auto"/>
        <w:bottom w:val="none" w:sz="0" w:space="0" w:color="auto"/>
        <w:right w:val="none" w:sz="0" w:space="0" w:color="auto"/>
      </w:divBdr>
    </w:div>
    <w:div w:id="270749348">
      <w:bodyDiv w:val="1"/>
      <w:marLeft w:val="0"/>
      <w:marRight w:val="0"/>
      <w:marTop w:val="0"/>
      <w:marBottom w:val="0"/>
      <w:divBdr>
        <w:top w:val="none" w:sz="0" w:space="0" w:color="auto"/>
        <w:left w:val="none" w:sz="0" w:space="0" w:color="auto"/>
        <w:bottom w:val="none" w:sz="0" w:space="0" w:color="auto"/>
        <w:right w:val="none" w:sz="0" w:space="0" w:color="auto"/>
      </w:divBdr>
    </w:div>
    <w:div w:id="271204173">
      <w:bodyDiv w:val="1"/>
      <w:marLeft w:val="0"/>
      <w:marRight w:val="0"/>
      <w:marTop w:val="0"/>
      <w:marBottom w:val="0"/>
      <w:divBdr>
        <w:top w:val="none" w:sz="0" w:space="0" w:color="auto"/>
        <w:left w:val="none" w:sz="0" w:space="0" w:color="auto"/>
        <w:bottom w:val="none" w:sz="0" w:space="0" w:color="auto"/>
        <w:right w:val="none" w:sz="0" w:space="0" w:color="auto"/>
      </w:divBdr>
    </w:div>
    <w:div w:id="271477269">
      <w:bodyDiv w:val="1"/>
      <w:marLeft w:val="0"/>
      <w:marRight w:val="0"/>
      <w:marTop w:val="0"/>
      <w:marBottom w:val="0"/>
      <w:divBdr>
        <w:top w:val="none" w:sz="0" w:space="0" w:color="auto"/>
        <w:left w:val="none" w:sz="0" w:space="0" w:color="auto"/>
        <w:bottom w:val="none" w:sz="0" w:space="0" w:color="auto"/>
        <w:right w:val="none" w:sz="0" w:space="0" w:color="auto"/>
      </w:divBdr>
      <w:divsChild>
        <w:div w:id="908614112">
          <w:marLeft w:val="0"/>
          <w:marRight w:val="0"/>
          <w:marTop w:val="0"/>
          <w:marBottom w:val="0"/>
          <w:divBdr>
            <w:top w:val="none" w:sz="0" w:space="0" w:color="auto"/>
            <w:left w:val="none" w:sz="0" w:space="0" w:color="auto"/>
            <w:bottom w:val="none" w:sz="0" w:space="0" w:color="auto"/>
            <w:right w:val="none" w:sz="0" w:space="0" w:color="auto"/>
          </w:divBdr>
        </w:div>
      </w:divsChild>
    </w:div>
    <w:div w:id="271665291">
      <w:bodyDiv w:val="1"/>
      <w:marLeft w:val="0"/>
      <w:marRight w:val="0"/>
      <w:marTop w:val="0"/>
      <w:marBottom w:val="0"/>
      <w:divBdr>
        <w:top w:val="none" w:sz="0" w:space="0" w:color="auto"/>
        <w:left w:val="none" w:sz="0" w:space="0" w:color="auto"/>
        <w:bottom w:val="none" w:sz="0" w:space="0" w:color="auto"/>
        <w:right w:val="none" w:sz="0" w:space="0" w:color="auto"/>
      </w:divBdr>
    </w:div>
    <w:div w:id="272326998">
      <w:bodyDiv w:val="1"/>
      <w:marLeft w:val="0"/>
      <w:marRight w:val="0"/>
      <w:marTop w:val="0"/>
      <w:marBottom w:val="0"/>
      <w:divBdr>
        <w:top w:val="none" w:sz="0" w:space="0" w:color="auto"/>
        <w:left w:val="none" w:sz="0" w:space="0" w:color="auto"/>
        <w:bottom w:val="none" w:sz="0" w:space="0" w:color="auto"/>
        <w:right w:val="none" w:sz="0" w:space="0" w:color="auto"/>
      </w:divBdr>
    </w:div>
    <w:div w:id="272448104">
      <w:bodyDiv w:val="1"/>
      <w:marLeft w:val="0"/>
      <w:marRight w:val="0"/>
      <w:marTop w:val="0"/>
      <w:marBottom w:val="0"/>
      <w:divBdr>
        <w:top w:val="none" w:sz="0" w:space="0" w:color="auto"/>
        <w:left w:val="none" w:sz="0" w:space="0" w:color="auto"/>
        <w:bottom w:val="none" w:sz="0" w:space="0" w:color="auto"/>
        <w:right w:val="none" w:sz="0" w:space="0" w:color="auto"/>
      </w:divBdr>
    </w:div>
    <w:div w:id="272904152">
      <w:bodyDiv w:val="1"/>
      <w:marLeft w:val="0"/>
      <w:marRight w:val="0"/>
      <w:marTop w:val="0"/>
      <w:marBottom w:val="0"/>
      <w:divBdr>
        <w:top w:val="none" w:sz="0" w:space="0" w:color="auto"/>
        <w:left w:val="none" w:sz="0" w:space="0" w:color="auto"/>
        <w:bottom w:val="none" w:sz="0" w:space="0" w:color="auto"/>
        <w:right w:val="none" w:sz="0" w:space="0" w:color="auto"/>
      </w:divBdr>
    </w:div>
    <w:div w:id="273098960">
      <w:bodyDiv w:val="1"/>
      <w:marLeft w:val="0"/>
      <w:marRight w:val="0"/>
      <w:marTop w:val="0"/>
      <w:marBottom w:val="0"/>
      <w:divBdr>
        <w:top w:val="none" w:sz="0" w:space="0" w:color="auto"/>
        <w:left w:val="none" w:sz="0" w:space="0" w:color="auto"/>
        <w:bottom w:val="none" w:sz="0" w:space="0" w:color="auto"/>
        <w:right w:val="none" w:sz="0" w:space="0" w:color="auto"/>
      </w:divBdr>
    </w:div>
    <w:div w:id="273247430">
      <w:bodyDiv w:val="1"/>
      <w:marLeft w:val="0"/>
      <w:marRight w:val="0"/>
      <w:marTop w:val="0"/>
      <w:marBottom w:val="0"/>
      <w:divBdr>
        <w:top w:val="none" w:sz="0" w:space="0" w:color="auto"/>
        <w:left w:val="none" w:sz="0" w:space="0" w:color="auto"/>
        <w:bottom w:val="none" w:sz="0" w:space="0" w:color="auto"/>
        <w:right w:val="none" w:sz="0" w:space="0" w:color="auto"/>
      </w:divBdr>
      <w:divsChild>
        <w:div w:id="204567287">
          <w:marLeft w:val="0"/>
          <w:marRight w:val="0"/>
          <w:marTop w:val="0"/>
          <w:marBottom w:val="0"/>
          <w:divBdr>
            <w:top w:val="none" w:sz="0" w:space="0" w:color="auto"/>
            <w:left w:val="none" w:sz="0" w:space="0" w:color="auto"/>
            <w:bottom w:val="none" w:sz="0" w:space="0" w:color="auto"/>
            <w:right w:val="none" w:sz="0" w:space="0" w:color="auto"/>
          </w:divBdr>
        </w:div>
      </w:divsChild>
    </w:div>
    <w:div w:id="273289527">
      <w:bodyDiv w:val="1"/>
      <w:marLeft w:val="0"/>
      <w:marRight w:val="0"/>
      <w:marTop w:val="0"/>
      <w:marBottom w:val="0"/>
      <w:divBdr>
        <w:top w:val="none" w:sz="0" w:space="0" w:color="auto"/>
        <w:left w:val="none" w:sz="0" w:space="0" w:color="auto"/>
        <w:bottom w:val="none" w:sz="0" w:space="0" w:color="auto"/>
        <w:right w:val="none" w:sz="0" w:space="0" w:color="auto"/>
      </w:divBdr>
    </w:div>
    <w:div w:id="273362258">
      <w:bodyDiv w:val="1"/>
      <w:marLeft w:val="0"/>
      <w:marRight w:val="0"/>
      <w:marTop w:val="0"/>
      <w:marBottom w:val="0"/>
      <w:divBdr>
        <w:top w:val="none" w:sz="0" w:space="0" w:color="auto"/>
        <w:left w:val="none" w:sz="0" w:space="0" w:color="auto"/>
        <w:bottom w:val="none" w:sz="0" w:space="0" w:color="auto"/>
        <w:right w:val="none" w:sz="0" w:space="0" w:color="auto"/>
      </w:divBdr>
    </w:div>
    <w:div w:id="273636160">
      <w:bodyDiv w:val="1"/>
      <w:marLeft w:val="0"/>
      <w:marRight w:val="0"/>
      <w:marTop w:val="0"/>
      <w:marBottom w:val="0"/>
      <w:divBdr>
        <w:top w:val="none" w:sz="0" w:space="0" w:color="auto"/>
        <w:left w:val="none" w:sz="0" w:space="0" w:color="auto"/>
        <w:bottom w:val="none" w:sz="0" w:space="0" w:color="auto"/>
        <w:right w:val="none" w:sz="0" w:space="0" w:color="auto"/>
      </w:divBdr>
    </w:div>
    <w:div w:id="273753507">
      <w:bodyDiv w:val="1"/>
      <w:marLeft w:val="0"/>
      <w:marRight w:val="0"/>
      <w:marTop w:val="0"/>
      <w:marBottom w:val="0"/>
      <w:divBdr>
        <w:top w:val="none" w:sz="0" w:space="0" w:color="auto"/>
        <w:left w:val="none" w:sz="0" w:space="0" w:color="auto"/>
        <w:bottom w:val="none" w:sz="0" w:space="0" w:color="auto"/>
        <w:right w:val="none" w:sz="0" w:space="0" w:color="auto"/>
      </w:divBdr>
    </w:div>
    <w:div w:id="274100090">
      <w:bodyDiv w:val="1"/>
      <w:marLeft w:val="0"/>
      <w:marRight w:val="0"/>
      <w:marTop w:val="0"/>
      <w:marBottom w:val="0"/>
      <w:divBdr>
        <w:top w:val="none" w:sz="0" w:space="0" w:color="auto"/>
        <w:left w:val="none" w:sz="0" w:space="0" w:color="auto"/>
        <w:bottom w:val="none" w:sz="0" w:space="0" w:color="auto"/>
        <w:right w:val="none" w:sz="0" w:space="0" w:color="auto"/>
      </w:divBdr>
    </w:div>
    <w:div w:id="274362680">
      <w:bodyDiv w:val="1"/>
      <w:marLeft w:val="0"/>
      <w:marRight w:val="0"/>
      <w:marTop w:val="0"/>
      <w:marBottom w:val="0"/>
      <w:divBdr>
        <w:top w:val="none" w:sz="0" w:space="0" w:color="auto"/>
        <w:left w:val="none" w:sz="0" w:space="0" w:color="auto"/>
        <w:bottom w:val="none" w:sz="0" w:space="0" w:color="auto"/>
        <w:right w:val="none" w:sz="0" w:space="0" w:color="auto"/>
      </w:divBdr>
    </w:div>
    <w:div w:id="274558220">
      <w:bodyDiv w:val="1"/>
      <w:marLeft w:val="0"/>
      <w:marRight w:val="0"/>
      <w:marTop w:val="0"/>
      <w:marBottom w:val="0"/>
      <w:divBdr>
        <w:top w:val="none" w:sz="0" w:space="0" w:color="auto"/>
        <w:left w:val="none" w:sz="0" w:space="0" w:color="auto"/>
        <w:bottom w:val="none" w:sz="0" w:space="0" w:color="auto"/>
        <w:right w:val="none" w:sz="0" w:space="0" w:color="auto"/>
      </w:divBdr>
    </w:div>
    <w:div w:id="274754697">
      <w:bodyDiv w:val="1"/>
      <w:marLeft w:val="0"/>
      <w:marRight w:val="0"/>
      <w:marTop w:val="0"/>
      <w:marBottom w:val="0"/>
      <w:divBdr>
        <w:top w:val="none" w:sz="0" w:space="0" w:color="auto"/>
        <w:left w:val="none" w:sz="0" w:space="0" w:color="auto"/>
        <w:bottom w:val="none" w:sz="0" w:space="0" w:color="auto"/>
        <w:right w:val="none" w:sz="0" w:space="0" w:color="auto"/>
      </w:divBdr>
    </w:div>
    <w:div w:id="274872476">
      <w:bodyDiv w:val="1"/>
      <w:marLeft w:val="0"/>
      <w:marRight w:val="0"/>
      <w:marTop w:val="0"/>
      <w:marBottom w:val="0"/>
      <w:divBdr>
        <w:top w:val="none" w:sz="0" w:space="0" w:color="auto"/>
        <w:left w:val="none" w:sz="0" w:space="0" w:color="auto"/>
        <w:bottom w:val="none" w:sz="0" w:space="0" w:color="auto"/>
        <w:right w:val="none" w:sz="0" w:space="0" w:color="auto"/>
      </w:divBdr>
    </w:div>
    <w:div w:id="274993649">
      <w:bodyDiv w:val="1"/>
      <w:marLeft w:val="0"/>
      <w:marRight w:val="0"/>
      <w:marTop w:val="0"/>
      <w:marBottom w:val="0"/>
      <w:divBdr>
        <w:top w:val="none" w:sz="0" w:space="0" w:color="auto"/>
        <w:left w:val="none" w:sz="0" w:space="0" w:color="auto"/>
        <w:bottom w:val="none" w:sz="0" w:space="0" w:color="auto"/>
        <w:right w:val="none" w:sz="0" w:space="0" w:color="auto"/>
      </w:divBdr>
    </w:div>
    <w:div w:id="275061375">
      <w:bodyDiv w:val="1"/>
      <w:marLeft w:val="0"/>
      <w:marRight w:val="0"/>
      <w:marTop w:val="0"/>
      <w:marBottom w:val="0"/>
      <w:divBdr>
        <w:top w:val="none" w:sz="0" w:space="0" w:color="auto"/>
        <w:left w:val="none" w:sz="0" w:space="0" w:color="auto"/>
        <w:bottom w:val="none" w:sz="0" w:space="0" w:color="auto"/>
        <w:right w:val="none" w:sz="0" w:space="0" w:color="auto"/>
      </w:divBdr>
    </w:div>
    <w:div w:id="275062326">
      <w:bodyDiv w:val="1"/>
      <w:marLeft w:val="0"/>
      <w:marRight w:val="0"/>
      <w:marTop w:val="0"/>
      <w:marBottom w:val="0"/>
      <w:divBdr>
        <w:top w:val="none" w:sz="0" w:space="0" w:color="auto"/>
        <w:left w:val="none" w:sz="0" w:space="0" w:color="auto"/>
        <w:bottom w:val="none" w:sz="0" w:space="0" w:color="auto"/>
        <w:right w:val="none" w:sz="0" w:space="0" w:color="auto"/>
      </w:divBdr>
      <w:divsChild>
        <w:div w:id="2119909878">
          <w:marLeft w:val="0"/>
          <w:marRight w:val="0"/>
          <w:marTop w:val="0"/>
          <w:marBottom w:val="0"/>
          <w:divBdr>
            <w:top w:val="none" w:sz="0" w:space="0" w:color="auto"/>
            <w:left w:val="none" w:sz="0" w:space="0" w:color="auto"/>
            <w:bottom w:val="none" w:sz="0" w:space="0" w:color="auto"/>
            <w:right w:val="none" w:sz="0" w:space="0" w:color="auto"/>
          </w:divBdr>
        </w:div>
      </w:divsChild>
    </w:div>
    <w:div w:id="275063939">
      <w:bodyDiv w:val="1"/>
      <w:marLeft w:val="0"/>
      <w:marRight w:val="0"/>
      <w:marTop w:val="0"/>
      <w:marBottom w:val="0"/>
      <w:divBdr>
        <w:top w:val="none" w:sz="0" w:space="0" w:color="auto"/>
        <w:left w:val="none" w:sz="0" w:space="0" w:color="auto"/>
        <w:bottom w:val="none" w:sz="0" w:space="0" w:color="auto"/>
        <w:right w:val="none" w:sz="0" w:space="0" w:color="auto"/>
      </w:divBdr>
      <w:divsChild>
        <w:div w:id="803086929">
          <w:marLeft w:val="0"/>
          <w:marRight w:val="0"/>
          <w:marTop w:val="0"/>
          <w:marBottom w:val="0"/>
          <w:divBdr>
            <w:top w:val="none" w:sz="0" w:space="0" w:color="auto"/>
            <w:left w:val="none" w:sz="0" w:space="0" w:color="auto"/>
            <w:bottom w:val="none" w:sz="0" w:space="0" w:color="auto"/>
            <w:right w:val="none" w:sz="0" w:space="0" w:color="auto"/>
          </w:divBdr>
        </w:div>
      </w:divsChild>
    </w:div>
    <w:div w:id="275144214">
      <w:bodyDiv w:val="1"/>
      <w:marLeft w:val="0"/>
      <w:marRight w:val="0"/>
      <w:marTop w:val="0"/>
      <w:marBottom w:val="0"/>
      <w:divBdr>
        <w:top w:val="none" w:sz="0" w:space="0" w:color="auto"/>
        <w:left w:val="none" w:sz="0" w:space="0" w:color="auto"/>
        <w:bottom w:val="none" w:sz="0" w:space="0" w:color="auto"/>
        <w:right w:val="none" w:sz="0" w:space="0" w:color="auto"/>
      </w:divBdr>
    </w:div>
    <w:div w:id="275254004">
      <w:bodyDiv w:val="1"/>
      <w:marLeft w:val="0"/>
      <w:marRight w:val="0"/>
      <w:marTop w:val="0"/>
      <w:marBottom w:val="0"/>
      <w:divBdr>
        <w:top w:val="none" w:sz="0" w:space="0" w:color="auto"/>
        <w:left w:val="none" w:sz="0" w:space="0" w:color="auto"/>
        <w:bottom w:val="none" w:sz="0" w:space="0" w:color="auto"/>
        <w:right w:val="none" w:sz="0" w:space="0" w:color="auto"/>
      </w:divBdr>
    </w:div>
    <w:div w:id="275715101">
      <w:bodyDiv w:val="1"/>
      <w:marLeft w:val="0"/>
      <w:marRight w:val="0"/>
      <w:marTop w:val="0"/>
      <w:marBottom w:val="0"/>
      <w:divBdr>
        <w:top w:val="none" w:sz="0" w:space="0" w:color="auto"/>
        <w:left w:val="none" w:sz="0" w:space="0" w:color="auto"/>
        <w:bottom w:val="none" w:sz="0" w:space="0" w:color="auto"/>
        <w:right w:val="none" w:sz="0" w:space="0" w:color="auto"/>
      </w:divBdr>
    </w:div>
    <w:div w:id="275868439">
      <w:bodyDiv w:val="1"/>
      <w:marLeft w:val="0"/>
      <w:marRight w:val="0"/>
      <w:marTop w:val="0"/>
      <w:marBottom w:val="0"/>
      <w:divBdr>
        <w:top w:val="none" w:sz="0" w:space="0" w:color="auto"/>
        <w:left w:val="none" w:sz="0" w:space="0" w:color="auto"/>
        <w:bottom w:val="none" w:sz="0" w:space="0" w:color="auto"/>
        <w:right w:val="none" w:sz="0" w:space="0" w:color="auto"/>
      </w:divBdr>
    </w:div>
    <w:div w:id="275869038">
      <w:bodyDiv w:val="1"/>
      <w:marLeft w:val="0"/>
      <w:marRight w:val="0"/>
      <w:marTop w:val="0"/>
      <w:marBottom w:val="0"/>
      <w:divBdr>
        <w:top w:val="none" w:sz="0" w:space="0" w:color="auto"/>
        <w:left w:val="none" w:sz="0" w:space="0" w:color="auto"/>
        <w:bottom w:val="none" w:sz="0" w:space="0" w:color="auto"/>
        <w:right w:val="none" w:sz="0" w:space="0" w:color="auto"/>
      </w:divBdr>
    </w:div>
    <w:div w:id="276185390">
      <w:bodyDiv w:val="1"/>
      <w:marLeft w:val="0"/>
      <w:marRight w:val="0"/>
      <w:marTop w:val="0"/>
      <w:marBottom w:val="0"/>
      <w:divBdr>
        <w:top w:val="none" w:sz="0" w:space="0" w:color="auto"/>
        <w:left w:val="none" w:sz="0" w:space="0" w:color="auto"/>
        <w:bottom w:val="none" w:sz="0" w:space="0" w:color="auto"/>
        <w:right w:val="none" w:sz="0" w:space="0" w:color="auto"/>
      </w:divBdr>
    </w:div>
    <w:div w:id="276525863">
      <w:bodyDiv w:val="1"/>
      <w:marLeft w:val="0"/>
      <w:marRight w:val="0"/>
      <w:marTop w:val="0"/>
      <w:marBottom w:val="0"/>
      <w:divBdr>
        <w:top w:val="none" w:sz="0" w:space="0" w:color="auto"/>
        <w:left w:val="none" w:sz="0" w:space="0" w:color="auto"/>
        <w:bottom w:val="none" w:sz="0" w:space="0" w:color="auto"/>
        <w:right w:val="none" w:sz="0" w:space="0" w:color="auto"/>
      </w:divBdr>
    </w:div>
    <w:div w:id="276572422">
      <w:bodyDiv w:val="1"/>
      <w:marLeft w:val="0"/>
      <w:marRight w:val="0"/>
      <w:marTop w:val="0"/>
      <w:marBottom w:val="0"/>
      <w:divBdr>
        <w:top w:val="none" w:sz="0" w:space="0" w:color="auto"/>
        <w:left w:val="none" w:sz="0" w:space="0" w:color="auto"/>
        <w:bottom w:val="none" w:sz="0" w:space="0" w:color="auto"/>
        <w:right w:val="none" w:sz="0" w:space="0" w:color="auto"/>
      </w:divBdr>
    </w:div>
    <w:div w:id="276955732">
      <w:bodyDiv w:val="1"/>
      <w:marLeft w:val="0"/>
      <w:marRight w:val="0"/>
      <w:marTop w:val="0"/>
      <w:marBottom w:val="0"/>
      <w:divBdr>
        <w:top w:val="none" w:sz="0" w:space="0" w:color="auto"/>
        <w:left w:val="none" w:sz="0" w:space="0" w:color="auto"/>
        <w:bottom w:val="none" w:sz="0" w:space="0" w:color="auto"/>
        <w:right w:val="none" w:sz="0" w:space="0" w:color="auto"/>
      </w:divBdr>
    </w:div>
    <w:div w:id="277026241">
      <w:bodyDiv w:val="1"/>
      <w:marLeft w:val="0"/>
      <w:marRight w:val="0"/>
      <w:marTop w:val="0"/>
      <w:marBottom w:val="0"/>
      <w:divBdr>
        <w:top w:val="none" w:sz="0" w:space="0" w:color="auto"/>
        <w:left w:val="none" w:sz="0" w:space="0" w:color="auto"/>
        <w:bottom w:val="none" w:sz="0" w:space="0" w:color="auto"/>
        <w:right w:val="none" w:sz="0" w:space="0" w:color="auto"/>
      </w:divBdr>
    </w:div>
    <w:div w:id="277219291">
      <w:bodyDiv w:val="1"/>
      <w:marLeft w:val="0"/>
      <w:marRight w:val="0"/>
      <w:marTop w:val="0"/>
      <w:marBottom w:val="0"/>
      <w:divBdr>
        <w:top w:val="none" w:sz="0" w:space="0" w:color="auto"/>
        <w:left w:val="none" w:sz="0" w:space="0" w:color="auto"/>
        <w:bottom w:val="none" w:sz="0" w:space="0" w:color="auto"/>
        <w:right w:val="none" w:sz="0" w:space="0" w:color="auto"/>
      </w:divBdr>
      <w:divsChild>
        <w:div w:id="524370455">
          <w:marLeft w:val="0"/>
          <w:marRight w:val="0"/>
          <w:marTop w:val="0"/>
          <w:marBottom w:val="0"/>
          <w:divBdr>
            <w:top w:val="none" w:sz="0" w:space="0" w:color="auto"/>
            <w:left w:val="none" w:sz="0" w:space="0" w:color="auto"/>
            <w:bottom w:val="none" w:sz="0" w:space="0" w:color="auto"/>
            <w:right w:val="none" w:sz="0" w:space="0" w:color="auto"/>
          </w:divBdr>
        </w:div>
      </w:divsChild>
    </w:div>
    <w:div w:id="277418255">
      <w:bodyDiv w:val="1"/>
      <w:marLeft w:val="0"/>
      <w:marRight w:val="0"/>
      <w:marTop w:val="0"/>
      <w:marBottom w:val="0"/>
      <w:divBdr>
        <w:top w:val="none" w:sz="0" w:space="0" w:color="auto"/>
        <w:left w:val="none" w:sz="0" w:space="0" w:color="auto"/>
        <w:bottom w:val="none" w:sz="0" w:space="0" w:color="auto"/>
        <w:right w:val="none" w:sz="0" w:space="0" w:color="auto"/>
      </w:divBdr>
    </w:div>
    <w:div w:id="277493441">
      <w:bodyDiv w:val="1"/>
      <w:marLeft w:val="0"/>
      <w:marRight w:val="0"/>
      <w:marTop w:val="0"/>
      <w:marBottom w:val="0"/>
      <w:divBdr>
        <w:top w:val="none" w:sz="0" w:space="0" w:color="auto"/>
        <w:left w:val="none" w:sz="0" w:space="0" w:color="auto"/>
        <w:bottom w:val="none" w:sz="0" w:space="0" w:color="auto"/>
        <w:right w:val="none" w:sz="0" w:space="0" w:color="auto"/>
      </w:divBdr>
    </w:div>
    <w:div w:id="277496077">
      <w:bodyDiv w:val="1"/>
      <w:marLeft w:val="0"/>
      <w:marRight w:val="0"/>
      <w:marTop w:val="0"/>
      <w:marBottom w:val="0"/>
      <w:divBdr>
        <w:top w:val="none" w:sz="0" w:space="0" w:color="auto"/>
        <w:left w:val="none" w:sz="0" w:space="0" w:color="auto"/>
        <w:bottom w:val="none" w:sz="0" w:space="0" w:color="auto"/>
        <w:right w:val="none" w:sz="0" w:space="0" w:color="auto"/>
      </w:divBdr>
    </w:div>
    <w:div w:id="277611461">
      <w:bodyDiv w:val="1"/>
      <w:marLeft w:val="0"/>
      <w:marRight w:val="0"/>
      <w:marTop w:val="0"/>
      <w:marBottom w:val="0"/>
      <w:divBdr>
        <w:top w:val="none" w:sz="0" w:space="0" w:color="auto"/>
        <w:left w:val="none" w:sz="0" w:space="0" w:color="auto"/>
        <w:bottom w:val="none" w:sz="0" w:space="0" w:color="auto"/>
        <w:right w:val="none" w:sz="0" w:space="0" w:color="auto"/>
      </w:divBdr>
    </w:div>
    <w:div w:id="277688073">
      <w:bodyDiv w:val="1"/>
      <w:marLeft w:val="0"/>
      <w:marRight w:val="0"/>
      <w:marTop w:val="0"/>
      <w:marBottom w:val="0"/>
      <w:divBdr>
        <w:top w:val="none" w:sz="0" w:space="0" w:color="auto"/>
        <w:left w:val="none" w:sz="0" w:space="0" w:color="auto"/>
        <w:bottom w:val="none" w:sz="0" w:space="0" w:color="auto"/>
        <w:right w:val="none" w:sz="0" w:space="0" w:color="auto"/>
      </w:divBdr>
    </w:div>
    <w:div w:id="278028401">
      <w:bodyDiv w:val="1"/>
      <w:marLeft w:val="0"/>
      <w:marRight w:val="0"/>
      <w:marTop w:val="0"/>
      <w:marBottom w:val="0"/>
      <w:divBdr>
        <w:top w:val="none" w:sz="0" w:space="0" w:color="auto"/>
        <w:left w:val="none" w:sz="0" w:space="0" w:color="auto"/>
        <w:bottom w:val="none" w:sz="0" w:space="0" w:color="auto"/>
        <w:right w:val="none" w:sz="0" w:space="0" w:color="auto"/>
      </w:divBdr>
    </w:div>
    <w:div w:id="278031975">
      <w:bodyDiv w:val="1"/>
      <w:marLeft w:val="0"/>
      <w:marRight w:val="0"/>
      <w:marTop w:val="0"/>
      <w:marBottom w:val="0"/>
      <w:divBdr>
        <w:top w:val="none" w:sz="0" w:space="0" w:color="auto"/>
        <w:left w:val="none" w:sz="0" w:space="0" w:color="auto"/>
        <w:bottom w:val="none" w:sz="0" w:space="0" w:color="auto"/>
        <w:right w:val="none" w:sz="0" w:space="0" w:color="auto"/>
      </w:divBdr>
    </w:div>
    <w:div w:id="278535739">
      <w:bodyDiv w:val="1"/>
      <w:marLeft w:val="0"/>
      <w:marRight w:val="0"/>
      <w:marTop w:val="0"/>
      <w:marBottom w:val="0"/>
      <w:divBdr>
        <w:top w:val="none" w:sz="0" w:space="0" w:color="auto"/>
        <w:left w:val="none" w:sz="0" w:space="0" w:color="auto"/>
        <w:bottom w:val="none" w:sz="0" w:space="0" w:color="auto"/>
        <w:right w:val="none" w:sz="0" w:space="0" w:color="auto"/>
      </w:divBdr>
    </w:div>
    <w:div w:id="278807291">
      <w:bodyDiv w:val="1"/>
      <w:marLeft w:val="0"/>
      <w:marRight w:val="0"/>
      <w:marTop w:val="0"/>
      <w:marBottom w:val="0"/>
      <w:divBdr>
        <w:top w:val="none" w:sz="0" w:space="0" w:color="auto"/>
        <w:left w:val="none" w:sz="0" w:space="0" w:color="auto"/>
        <w:bottom w:val="none" w:sz="0" w:space="0" w:color="auto"/>
        <w:right w:val="none" w:sz="0" w:space="0" w:color="auto"/>
      </w:divBdr>
    </w:div>
    <w:div w:id="278949290">
      <w:bodyDiv w:val="1"/>
      <w:marLeft w:val="0"/>
      <w:marRight w:val="0"/>
      <w:marTop w:val="0"/>
      <w:marBottom w:val="0"/>
      <w:divBdr>
        <w:top w:val="none" w:sz="0" w:space="0" w:color="auto"/>
        <w:left w:val="none" w:sz="0" w:space="0" w:color="auto"/>
        <w:bottom w:val="none" w:sz="0" w:space="0" w:color="auto"/>
        <w:right w:val="none" w:sz="0" w:space="0" w:color="auto"/>
      </w:divBdr>
      <w:divsChild>
        <w:div w:id="619920182">
          <w:marLeft w:val="0"/>
          <w:marRight w:val="0"/>
          <w:marTop w:val="0"/>
          <w:marBottom w:val="0"/>
          <w:divBdr>
            <w:top w:val="none" w:sz="0" w:space="0" w:color="auto"/>
            <w:left w:val="none" w:sz="0" w:space="0" w:color="auto"/>
            <w:bottom w:val="none" w:sz="0" w:space="0" w:color="auto"/>
            <w:right w:val="none" w:sz="0" w:space="0" w:color="auto"/>
          </w:divBdr>
        </w:div>
      </w:divsChild>
    </w:div>
    <w:div w:id="279143935">
      <w:bodyDiv w:val="1"/>
      <w:marLeft w:val="0"/>
      <w:marRight w:val="0"/>
      <w:marTop w:val="0"/>
      <w:marBottom w:val="0"/>
      <w:divBdr>
        <w:top w:val="none" w:sz="0" w:space="0" w:color="auto"/>
        <w:left w:val="none" w:sz="0" w:space="0" w:color="auto"/>
        <w:bottom w:val="none" w:sz="0" w:space="0" w:color="auto"/>
        <w:right w:val="none" w:sz="0" w:space="0" w:color="auto"/>
      </w:divBdr>
    </w:div>
    <w:div w:id="279380115">
      <w:bodyDiv w:val="1"/>
      <w:marLeft w:val="0"/>
      <w:marRight w:val="0"/>
      <w:marTop w:val="0"/>
      <w:marBottom w:val="0"/>
      <w:divBdr>
        <w:top w:val="none" w:sz="0" w:space="0" w:color="auto"/>
        <w:left w:val="none" w:sz="0" w:space="0" w:color="auto"/>
        <w:bottom w:val="none" w:sz="0" w:space="0" w:color="auto"/>
        <w:right w:val="none" w:sz="0" w:space="0" w:color="auto"/>
      </w:divBdr>
    </w:div>
    <w:div w:id="279536116">
      <w:bodyDiv w:val="1"/>
      <w:marLeft w:val="0"/>
      <w:marRight w:val="0"/>
      <w:marTop w:val="0"/>
      <w:marBottom w:val="0"/>
      <w:divBdr>
        <w:top w:val="none" w:sz="0" w:space="0" w:color="auto"/>
        <w:left w:val="none" w:sz="0" w:space="0" w:color="auto"/>
        <w:bottom w:val="none" w:sz="0" w:space="0" w:color="auto"/>
        <w:right w:val="none" w:sz="0" w:space="0" w:color="auto"/>
      </w:divBdr>
    </w:div>
    <w:div w:id="280066869">
      <w:bodyDiv w:val="1"/>
      <w:marLeft w:val="0"/>
      <w:marRight w:val="0"/>
      <w:marTop w:val="0"/>
      <w:marBottom w:val="0"/>
      <w:divBdr>
        <w:top w:val="none" w:sz="0" w:space="0" w:color="auto"/>
        <w:left w:val="none" w:sz="0" w:space="0" w:color="auto"/>
        <w:bottom w:val="none" w:sz="0" w:space="0" w:color="auto"/>
        <w:right w:val="none" w:sz="0" w:space="0" w:color="auto"/>
      </w:divBdr>
    </w:div>
    <w:div w:id="280259537">
      <w:bodyDiv w:val="1"/>
      <w:marLeft w:val="0"/>
      <w:marRight w:val="0"/>
      <w:marTop w:val="0"/>
      <w:marBottom w:val="0"/>
      <w:divBdr>
        <w:top w:val="none" w:sz="0" w:space="0" w:color="auto"/>
        <w:left w:val="none" w:sz="0" w:space="0" w:color="auto"/>
        <w:bottom w:val="none" w:sz="0" w:space="0" w:color="auto"/>
        <w:right w:val="none" w:sz="0" w:space="0" w:color="auto"/>
      </w:divBdr>
    </w:div>
    <w:div w:id="280260506">
      <w:bodyDiv w:val="1"/>
      <w:marLeft w:val="0"/>
      <w:marRight w:val="0"/>
      <w:marTop w:val="0"/>
      <w:marBottom w:val="0"/>
      <w:divBdr>
        <w:top w:val="none" w:sz="0" w:space="0" w:color="auto"/>
        <w:left w:val="none" w:sz="0" w:space="0" w:color="auto"/>
        <w:bottom w:val="none" w:sz="0" w:space="0" w:color="auto"/>
        <w:right w:val="none" w:sz="0" w:space="0" w:color="auto"/>
      </w:divBdr>
    </w:div>
    <w:div w:id="281231101">
      <w:bodyDiv w:val="1"/>
      <w:marLeft w:val="0"/>
      <w:marRight w:val="0"/>
      <w:marTop w:val="0"/>
      <w:marBottom w:val="0"/>
      <w:divBdr>
        <w:top w:val="none" w:sz="0" w:space="0" w:color="auto"/>
        <w:left w:val="none" w:sz="0" w:space="0" w:color="auto"/>
        <w:bottom w:val="none" w:sz="0" w:space="0" w:color="auto"/>
        <w:right w:val="none" w:sz="0" w:space="0" w:color="auto"/>
      </w:divBdr>
    </w:div>
    <w:div w:id="281351250">
      <w:bodyDiv w:val="1"/>
      <w:marLeft w:val="0"/>
      <w:marRight w:val="0"/>
      <w:marTop w:val="0"/>
      <w:marBottom w:val="0"/>
      <w:divBdr>
        <w:top w:val="none" w:sz="0" w:space="0" w:color="auto"/>
        <w:left w:val="none" w:sz="0" w:space="0" w:color="auto"/>
        <w:bottom w:val="none" w:sz="0" w:space="0" w:color="auto"/>
        <w:right w:val="none" w:sz="0" w:space="0" w:color="auto"/>
      </w:divBdr>
    </w:div>
    <w:div w:id="281739737">
      <w:bodyDiv w:val="1"/>
      <w:marLeft w:val="0"/>
      <w:marRight w:val="0"/>
      <w:marTop w:val="0"/>
      <w:marBottom w:val="0"/>
      <w:divBdr>
        <w:top w:val="none" w:sz="0" w:space="0" w:color="auto"/>
        <w:left w:val="none" w:sz="0" w:space="0" w:color="auto"/>
        <w:bottom w:val="none" w:sz="0" w:space="0" w:color="auto"/>
        <w:right w:val="none" w:sz="0" w:space="0" w:color="auto"/>
      </w:divBdr>
    </w:div>
    <w:div w:id="281813974">
      <w:bodyDiv w:val="1"/>
      <w:marLeft w:val="0"/>
      <w:marRight w:val="0"/>
      <w:marTop w:val="0"/>
      <w:marBottom w:val="0"/>
      <w:divBdr>
        <w:top w:val="none" w:sz="0" w:space="0" w:color="auto"/>
        <w:left w:val="none" w:sz="0" w:space="0" w:color="auto"/>
        <w:bottom w:val="none" w:sz="0" w:space="0" w:color="auto"/>
        <w:right w:val="none" w:sz="0" w:space="0" w:color="auto"/>
      </w:divBdr>
    </w:div>
    <w:div w:id="281888528">
      <w:bodyDiv w:val="1"/>
      <w:marLeft w:val="0"/>
      <w:marRight w:val="0"/>
      <w:marTop w:val="0"/>
      <w:marBottom w:val="0"/>
      <w:divBdr>
        <w:top w:val="none" w:sz="0" w:space="0" w:color="auto"/>
        <w:left w:val="none" w:sz="0" w:space="0" w:color="auto"/>
        <w:bottom w:val="none" w:sz="0" w:space="0" w:color="auto"/>
        <w:right w:val="none" w:sz="0" w:space="0" w:color="auto"/>
      </w:divBdr>
    </w:div>
    <w:div w:id="282348841">
      <w:bodyDiv w:val="1"/>
      <w:marLeft w:val="0"/>
      <w:marRight w:val="0"/>
      <w:marTop w:val="0"/>
      <w:marBottom w:val="0"/>
      <w:divBdr>
        <w:top w:val="none" w:sz="0" w:space="0" w:color="auto"/>
        <w:left w:val="none" w:sz="0" w:space="0" w:color="auto"/>
        <w:bottom w:val="none" w:sz="0" w:space="0" w:color="auto"/>
        <w:right w:val="none" w:sz="0" w:space="0" w:color="auto"/>
      </w:divBdr>
    </w:div>
    <w:div w:id="282538045">
      <w:bodyDiv w:val="1"/>
      <w:marLeft w:val="0"/>
      <w:marRight w:val="0"/>
      <w:marTop w:val="0"/>
      <w:marBottom w:val="0"/>
      <w:divBdr>
        <w:top w:val="none" w:sz="0" w:space="0" w:color="auto"/>
        <w:left w:val="none" w:sz="0" w:space="0" w:color="auto"/>
        <w:bottom w:val="none" w:sz="0" w:space="0" w:color="auto"/>
        <w:right w:val="none" w:sz="0" w:space="0" w:color="auto"/>
      </w:divBdr>
    </w:div>
    <w:div w:id="282854228">
      <w:bodyDiv w:val="1"/>
      <w:marLeft w:val="0"/>
      <w:marRight w:val="0"/>
      <w:marTop w:val="0"/>
      <w:marBottom w:val="0"/>
      <w:divBdr>
        <w:top w:val="none" w:sz="0" w:space="0" w:color="auto"/>
        <w:left w:val="none" w:sz="0" w:space="0" w:color="auto"/>
        <w:bottom w:val="none" w:sz="0" w:space="0" w:color="auto"/>
        <w:right w:val="none" w:sz="0" w:space="0" w:color="auto"/>
      </w:divBdr>
    </w:div>
    <w:div w:id="283197193">
      <w:bodyDiv w:val="1"/>
      <w:marLeft w:val="0"/>
      <w:marRight w:val="0"/>
      <w:marTop w:val="0"/>
      <w:marBottom w:val="0"/>
      <w:divBdr>
        <w:top w:val="none" w:sz="0" w:space="0" w:color="auto"/>
        <w:left w:val="none" w:sz="0" w:space="0" w:color="auto"/>
        <w:bottom w:val="none" w:sz="0" w:space="0" w:color="auto"/>
        <w:right w:val="none" w:sz="0" w:space="0" w:color="auto"/>
      </w:divBdr>
      <w:divsChild>
        <w:div w:id="754940917">
          <w:marLeft w:val="0"/>
          <w:marRight w:val="0"/>
          <w:marTop w:val="0"/>
          <w:marBottom w:val="0"/>
          <w:divBdr>
            <w:top w:val="none" w:sz="0" w:space="0" w:color="auto"/>
            <w:left w:val="none" w:sz="0" w:space="0" w:color="auto"/>
            <w:bottom w:val="none" w:sz="0" w:space="0" w:color="auto"/>
            <w:right w:val="none" w:sz="0" w:space="0" w:color="auto"/>
          </w:divBdr>
        </w:div>
      </w:divsChild>
    </w:div>
    <w:div w:id="283198357">
      <w:bodyDiv w:val="1"/>
      <w:marLeft w:val="0"/>
      <w:marRight w:val="0"/>
      <w:marTop w:val="0"/>
      <w:marBottom w:val="0"/>
      <w:divBdr>
        <w:top w:val="none" w:sz="0" w:space="0" w:color="auto"/>
        <w:left w:val="none" w:sz="0" w:space="0" w:color="auto"/>
        <w:bottom w:val="none" w:sz="0" w:space="0" w:color="auto"/>
        <w:right w:val="none" w:sz="0" w:space="0" w:color="auto"/>
      </w:divBdr>
    </w:div>
    <w:div w:id="283269377">
      <w:bodyDiv w:val="1"/>
      <w:marLeft w:val="0"/>
      <w:marRight w:val="0"/>
      <w:marTop w:val="0"/>
      <w:marBottom w:val="0"/>
      <w:divBdr>
        <w:top w:val="none" w:sz="0" w:space="0" w:color="auto"/>
        <w:left w:val="none" w:sz="0" w:space="0" w:color="auto"/>
        <w:bottom w:val="none" w:sz="0" w:space="0" w:color="auto"/>
        <w:right w:val="none" w:sz="0" w:space="0" w:color="auto"/>
      </w:divBdr>
    </w:div>
    <w:div w:id="283275959">
      <w:bodyDiv w:val="1"/>
      <w:marLeft w:val="0"/>
      <w:marRight w:val="0"/>
      <w:marTop w:val="0"/>
      <w:marBottom w:val="0"/>
      <w:divBdr>
        <w:top w:val="none" w:sz="0" w:space="0" w:color="auto"/>
        <w:left w:val="none" w:sz="0" w:space="0" w:color="auto"/>
        <w:bottom w:val="none" w:sz="0" w:space="0" w:color="auto"/>
        <w:right w:val="none" w:sz="0" w:space="0" w:color="auto"/>
      </w:divBdr>
      <w:divsChild>
        <w:div w:id="1878004007">
          <w:marLeft w:val="0"/>
          <w:marRight w:val="0"/>
          <w:marTop w:val="0"/>
          <w:marBottom w:val="0"/>
          <w:divBdr>
            <w:top w:val="none" w:sz="0" w:space="0" w:color="auto"/>
            <w:left w:val="none" w:sz="0" w:space="0" w:color="auto"/>
            <w:bottom w:val="none" w:sz="0" w:space="0" w:color="auto"/>
            <w:right w:val="none" w:sz="0" w:space="0" w:color="auto"/>
          </w:divBdr>
        </w:div>
      </w:divsChild>
    </w:div>
    <w:div w:id="283578649">
      <w:bodyDiv w:val="1"/>
      <w:marLeft w:val="0"/>
      <w:marRight w:val="0"/>
      <w:marTop w:val="0"/>
      <w:marBottom w:val="0"/>
      <w:divBdr>
        <w:top w:val="none" w:sz="0" w:space="0" w:color="auto"/>
        <w:left w:val="none" w:sz="0" w:space="0" w:color="auto"/>
        <w:bottom w:val="none" w:sz="0" w:space="0" w:color="auto"/>
        <w:right w:val="none" w:sz="0" w:space="0" w:color="auto"/>
      </w:divBdr>
    </w:div>
    <w:div w:id="284121753">
      <w:bodyDiv w:val="1"/>
      <w:marLeft w:val="0"/>
      <w:marRight w:val="0"/>
      <w:marTop w:val="0"/>
      <w:marBottom w:val="0"/>
      <w:divBdr>
        <w:top w:val="none" w:sz="0" w:space="0" w:color="auto"/>
        <w:left w:val="none" w:sz="0" w:space="0" w:color="auto"/>
        <w:bottom w:val="none" w:sz="0" w:space="0" w:color="auto"/>
        <w:right w:val="none" w:sz="0" w:space="0" w:color="auto"/>
      </w:divBdr>
      <w:divsChild>
        <w:div w:id="1976636788">
          <w:marLeft w:val="0"/>
          <w:marRight w:val="0"/>
          <w:marTop w:val="0"/>
          <w:marBottom w:val="0"/>
          <w:divBdr>
            <w:top w:val="none" w:sz="0" w:space="0" w:color="auto"/>
            <w:left w:val="none" w:sz="0" w:space="0" w:color="auto"/>
            <w:bottom w:val="none" w:sz="0" w:space="0" w:color="auto"/>
            <w:right w:val="none" w:sz="0" w:space="0" w:color="auto"/>
          </w:divBdr>
        </w:div>
      </w:divsChild>
    </w:div>
    <w:div w:id="284195317">
      <w:bodyDiv w:val="1"/>
      <w:marLeft w:val="0"/>
      <w:marRight w:val="0"/>
      <w:marTop w:val="0"/>
      <w:marBottom w:val="0"/>
      <w:divBdr>
        <w:top w:val="none" w:sz="0" w:space="0" w:color="auto"/>
        <w:left w:val="none" w:sz="0" w:space="0" w:color="auto"/>
        <w:bottom w:val="none" w:sz="0" w:space="0" w:color="auto"/>
        <w:right w:val="none" w:sz="0" w:space="0" w:color="auto"/>
      </w:divBdr>
    </w:div>
    <w:div w:id="284436117">
      <w:bodyDiv w:val="1"/>
      <w:marLeft w:val="0"/>
      <w:marRight w:val="0"/>
      <w:marTop w:val="0"/>
      <w:marBottom w:val="0"/>
      <w:divBdr>
        <w:top w:val="none" w:sz="0" w:space="0" w:color="auto"/>
        <w:left w:val="none" w:sz="0" w:space="0" w:color="auto"/>
        <w:bottom w:val="none" w:sz="0" w:space="0" w:color="auto"/>
        <w:right w:val="none" w:sz="0" w:space="0" w:color="auto"/>
      </w:divBdr>
    </w:div>
    <w:div w:id="284628423">
      <w:bodyDiv w:val="1"/>
      <w:marLeft w:val="0"/>
      <w:marRight w:val="0"/>
      <w:marTop w:val="0"/>
      <w:marBottom w:val="0"/>
      <w:divBdr>
        <w:top w:val="none" w:sz="0" w:space="0" w:color="auto"/>
        <w:left w:val="none" w:sz="0" w:space="0" w:color="auto"/>
        <w:bottom w:val="none" w:sz="0" w:space="0" w:color="auto"/>
        <w:right w:val="none" w:sz="0" w:space="0" w:color="auto"/>
      </w:divBdr>
    </w:div>
    <w:div w:id="284703581">
      <w:bodyDiv w:val="1"/>
      <w:marLeft w:val="0"/>
      <w:marRight w:val="0"/>
      <w:marTop w:val="0"/>
      <w:marBottom w:val="0"/>
      <w:divBdr>
        <w:top w:val="none" w:sz="0" w:space="0" w:color="auto"/>
        <w:left w:val="none" w:sz="0" w:space="0" w:color="auto"/>
        <w:bottom w:val="none" w:sz="0" w:space="0" w:color="auto"/>
        <w:right w:val="none" w:sz="0" w:space="0" w:color="auto"/>
      </w:divBdr>
    </w:div>
    <w:div w:id="284773025">
      <w:bodyDiv w:val="1"/>
      <w:marLeft w:val="0"/>
      <w:marRight w:val="0"/>
      <w:marTop w:val="0"/>
      <w:marBottom w:val="0"/>
      <w:divBdr>
        <w:top w:val="none" w:sz="0" w:space="0" w:color="auto"/>
        <w:left w:val="none" w:sz="0" w:space="0" w:color="auto"/>
        <w:bottom w:val="none" w:sz="0" w:space="0" w:color="auto"/>
        <w:right w:val="none" w:sz="0" w:space="0" w:color="auto"/>
      </w:divBdr>
      <w:divsChild>
        <w:div w:id="1595626142">
          <w:marLeft w:val="0"/>
          <w:marRight w:val="0"/>
          <w:marTop w:val="0"/>
          <w:marBottom w:val="0"/>
          <w:divBdr>
            <w:top w:val="none" w:sz="0" w:space="0" w:color="auto"/>
            <w:left w:val="none" w:sz="0" w:space="0" w:color="auto"/>
            <w:bottom w:val="none" w:sz="0" w:space="0" w:color="auto"/>
            <w:right w:val="none" w:sz="0" w:space="0" w:color="auto"/>
          </w:divBdr>
        </w:div>
      </w:divsChild>
    </w:div>
    <w:div w:id="284963765">
      <w:bodyDiv w:val="1"/>
      <w:marLeft w:val="0"/>
      <w:marRight w:val="0"/>
      <w:marTop w:val="0"/>
      <w:marBottom w:val="0"/>
      <w:divBdr>
        <w:top w:val="none" w:sz="0" w:space="0" w:color="auto"/>
        <w:left w:val="none" w:sz="0" w:space="0" w:color="auto"/>
        <w:bottom w:val="none" w:sz="0" w:space="0" w:color="auto"/>
        <w:right w:val="none" w:sz="0" w:space="0" w:color="auto"/>
      </w:divBdr>
      <w:divsChild>
        <w:div w:id="1381981758">
          <w:marLeft w:val="0"/>
          <w:marRight w:val="0"/>
          <w:marTop w:val="0"/>
          <w:marBottom w:val="0"/>
          <w:divBdr>
            <w:top w:val="none" w:sz="0" w:space="0" w:color="auto"/>
            <w:left w:val="none" w:sz="0" w:space="0" w:color="auto"/>
            <w:bottom w:val="none" w:sz="0" w:space="0" w:color="auto"/>
            <w:right w:val="none" w:sz="0" w:space="0" w:color="auto"/>
          </w:divBdr>
        </w:div>
      </w:divsChild>
    </w:div>
    <w:div w:id="284964929">
      <w:bodyDiv w:val="1"/>
      <w:marLeft w:val="0"/>
      <w:marRight w:val="0"/>
      <w:marTop w:val="0"/>
      <w:marBottom w:val="0"/>
      <w:divBdr>
        <w:top w:val="none" w:sz="0" w:space="0" w:color="auto"/>
        <w:left w:val="none" w:sz="0" w:space="0" w:color="auto"/>
        <w:bottom w:val="none" w:sz="0" w:space="0" w:color="auto"/>
        <w:right w:val="none" w:sz="0" w:space="0" w:color="auto"/>
      </w:divBdr>
    </w:div>
    <w:div w:id="284965294">
      <w:bodyDiv w:val="1"/>
      <w:marLeft w:val="0"/>
      <w:marRight w:val="0"/>
      <w:marTop w:val="0"/>
      <w:marBottom w:val="0"/>
      <w:divBdr>
        <w:top w:val="none" w:sz="0" w:space="0" w:color="auto"/>
        <w:left w:val="none" w:sz="0" w:space="0" w:color="auto"/>
        <w:bottom w:val="none" w:sz="0" w:space="0" w:color="auto"/>
        <w:right w:val="none" w:sz="0" w:space="0" w:color="auto"/>
      </w:divBdr>
    </w:div>
    <w:div w:id="284970396">
      <w:bodyDiv w:val="1"/>
      <w:marLeft w:val="0"/>
      <w:marRight w:val="0"/>
      <w:marTop w:val="0"/>
      <w:marBottom w:val="0"/>
      <w:divBdr>
        <w:top w:val="none" w:sz="0" w:space="0" w:color="auto"/>
        <w:left w:val="none" w:sz="0" w:space="0" w:color="auto"/>
        <w:bottom w:val="none" w:sz="0" w:space="0" w:color="auto"/>
        <w:right w:val="none" w:sz="0" w:space="0" w:color="auto"/>
      </w:divBdr>
      <w:divsChild>
        <w:div w:id="717240928">
          <w:marLeft w:val="0"/>
          <w:marRight w:val="0"/>
          <w:marTop w:val="0"/>
          <w:marBottom w:val="0"/>
          <w:divBdr>
            <w:top w:val="none" w:sz="0" w:space="0" w:color="auto"/>
            <w:left w:val="none" w:sz="0" w:space="0" w:color="auto"/>
            <w:bottom w:val="none" w:sz="0" w:space="0" w:color="auto"/>
            <w:right w:val="none" w:sz="0" w:space="0" w:color="auto"/>
          </w:divBdr>
        </w:div>
      </w:divsChild>
    </w:div>
    <w:div w:id="285082428">
      <w:bodyDiv w:val="1"/>
      <w:marLeft w:val="0"/>
      <w:marRight w:val="0"/>
      <w:marTop w:val="0"/>
      <w:marBottom w:val="0"/>
      <w:divBdr>
        <w:top w:val="none" w:sz="0" w:space="0" w:color="auto"/>
        <w:left w:val="none" w:sz="0" w:space="0" w:color="auto"/>
        <w:bottom w:val="none" w:sz="0" w:space="0" w:color="auto"/>
        <w:right w:val="none" w:sz="0" w:space="0" w:color="auto"/>
      </w:divBdr>
    </w:div>
    <w:div w:id="285087062">
      <w:bodyDiv w:val="1"/>
      <w:marLeft w:val="0"/>
      <w:marRight w:val="0"/>
      <w:marTop w:val="0"/>
      <w:marBottom w:val="0"/>
      <w:divBdr>
        <w:top w:val="none" w:sz="0" w:space="0" w:color="auto"/>
        <w:left w:val="none" w:sz="0" w:space="0" w:color="auto"/>
        <w:bottom w:val="none" w:sz="0" w:space="0" w:color="auto"/>
        <w:right w:val="none" w:sz="0" w:space="0" w:color="auto"/>
      </w:divBdr>
    </w:div>
    <w:div w:id="285309053">
      <w:bodyDiv w:val="1"/>
      <w:marLeft w:val="0"/>
      <w:marRight w:val="0"/>
      <w:marTop w:val="0"/>
      <w:marBottom w:val="0"/>
      <w:divBdr>
        <w:top w:val="none" w:sz="0" w:space="0" w:color="auto"/>
        <w:left w:val="none" w:sz="0" w:space="0" w:color="auto"/>
        <w:bottom w:val="none" w:sz="0" w:space="0" w:color="auto"/>
        <w:right w:val="none" w:sz="0" w:space="0" w:color="auto"/>
      </w:divBdr>
    </w:div>
    <w:div w:id="285550142">
      <w:bodyDiv w:val="1"/>
      <w:marLeft w:val="0"/>
      <w:marRight w:val="0"/>
      <w:marTop w:val="0"/>
      <w:marBottom w:val="0"/>
      <w:divBdr>
        <w:top w:val="none" w:sz="0" w:space="0" w:color="auto"/>
        <w:left w:val="none" w:sz="0" w:space="0" w:color="auto"/>
        <w:bottom w:val="none" w:sz="0" w:space="0" w:color="auto"/>
        <w:right w:val="none" w:sz="0" w:space="0" w:color="auto"/>
      </w:divBdr>
    </w:div>
    <w:div w:id="285619413">
      <w:bodyDiv w:val="1"/>
      <w:marLeft w:val="0"/>
      <w:marRight w:val="0"/>
      <w:marTop w:val="0"/>
      <w:marBottom w:val="0"/>
      <w:divBdr>
        <w:top w:val="none" w:sz="0" w:space="0" w:color="auto"/>
        <w:left w:val="none" w:sz="0" w:space="0" w:color="auto"/>
        <w:bottom w:val="none" w:sz="0" w:space="0" w:color="auto"/>
        <w:right w:val="none" w:sz="0" w:space="0" w:color="auto"/>
      </w:divBdr>
    </w:div>
    <w:div w:id="285743575">
      <w:bodyDiv w:val="1"/>
      <w:marLeft w:val="0"/>
      <w:marRight w:val="0"/>
      <w:marTop w:val="0"/>
      <w:marBottom w:val="0"/>
      <w:divBdr>
        <w:top w:val="none" w:sz="0" w:space="0" w:color="auto"/>
        <w:left w:val="none" w:sz="0" w:space="0" w:color="auto"/>
        <w:bottom w:val="none" w:sz="0" w:space="0" w:color="auto"/>
        <w:right w:val="none" w:sz="0" w:space="0" w:color="auto"/>
      </w:divBdr>
    </w:div>
    <w:div w:id="286470848">
      <w:bodyDiv w:val="1"/>
      <w:marLeft w:val="0"/>
      <w:marRight w:val="0"/>
      <w:marTop w:val="0"/>
      <w:marBottom w:val="0"/>
      <w:divBdr>
        <w:top w:val="none" w:sz="0" w:space="0" w:color="auto"/>
        <w:left w:val="none" w:sz="0" w:space="0" w:color="auto"/>
        <w:bottom w:val="none" w:sz="0" w:space="0" w:color="auto"/>
        <w:right w:val="none" w:sz="0" w:space="0" w:color="auto"/>
      </w:divBdr>
    </w:div>
    <w:div w:id="287246769">
      <w:bodyDiv w:val="1"/>
      <w:marLeft w:val="0"/>
      <w:marRight w:val="0"/>
      <w:marTop w:val="0"/>
      <w:marBottom w:val="0"/>
      <w:divBdr>
        <w:top w:val="none" w:sz="0" w:space="0" w:color="auto"/>
        <w:left w:val="none" w:sz="0" w:space="0" w:color="auto"/>
        <w:bottom w:val="none" w:sz="0" w:space="0" w:color="auto"/>
        <w:right w:val="none" w:sz="0" w:space="0" w:color="auto"/>
      </w:divBdr>
    </w:div>
    <w:div w:id="287663935">
      <w:bodyDiv w:val="1"/>
      <w:marLeft w:val="0"/>
      <w:marRight w:val="0"/>
      <w:marTop w:val="0"/>
      <w:marBottom w:val="0"/>
      <w:divBdr>
        <w:top w:val="none" w:sz="0" w:space="0" w:color="auto"/>
        <w:left w:val="none" w:sz="0" w:space="0" w:color="auto"/>
        <w:bottom w:val="none" w:sz="0" w:space="0" w:color="auto"/>
        <w:right w:val="none" w:sz="0" w:space="0" w:color="auto"/>
      </w:divBdr>
      <w:divsChild>
        <w:div w:id="1462109405">
          <w:marLeft w:val="0"/>
          <w:marRight w:val="0"/>
          <w:marTop w:val="0"/>
          <w:marBottom w:val="0"/>
          <w:divBdr>
            <w:top w:val="none" w:sz="0" w:space="0" w:color="auto"/>
            <w:left w:val="none" w:sz="0" w:space="0" w:color="auto"/>
            <w:bottom w:val="none" w:sz="0" w:space="0" w:color="auto"/>
            <w:right w:val="none" w:sz="0" w:space="0" w:color="auto"/>
          </w:divBdr>
        </w:div>
      </w:divsChild>
    </w:div>
    <w:div w:id="287862884">
      <w:bodyDiv w:val="1"/>
      <w:marLeft w:val="0"/>
      <w:marRight w:val="0"/>
      <w:marTop w:val="0"/>
      <w:marBottom w:val="0"/>
      <w:divBdr>
        <w:top w:val="none" w:sz="0" w:space="0" w:color="auto"/>
        <w:left w:val="none" w:sz="0" w:space="0" w:color="auto"/>
        <w:bottom w:val="none" w:sz="0" w:space="0" w:color="auto"/>
        <w:right w:val="none" w:sz="0" w:space="0" w:color="auto"/>
      </w:divBdr>
    </w:div>
    <w:div w:id="288168017">
      <w:bodyDiv w:val="1"/>
      <w:marLeft w:val="0"/>
      <w:marRight w:val="0"/>
      <w:marTop w:val="0"/>
      <w:marBottom w:val="0"/>
      <w:divBdr>
        <w:top w:val="none" w:sz="0" w:space="0" w:color="auto"/>
        <w:left w:val="none" w:sz="0" w:space="0" w:color="auto"/>
        <w:bottom w:val="none" w:sz="0" w:space="0" w:color="auto"/>
        <w:right w:val="none" w:sz="0" w:space="0" w:color="auto"/>
      </w:divBdr>
    </w:div>
    <w:div w:id="288173160">
      <w:bodyDiv w:val="1"/>
      <w:marLeft w:val="0"/>
      <w:marRight w:val="0"/>
      <w:marTop w:val="0"/>
      <w:marBottom w:val="0"/>
      <w:divBdr>
        <w:top w:val="none" w:sz="0" w:space="0" w:color="auto"/>
        <w:left w:val="none" w:sz="0" w:space="0" w:color="auto"/>
        <w:bottom w:val="none" w:sz="0" w:space="0" w:color="auto"/>
        <w:right w:val="none" w:sz="0" w:space="0" w:color="auto"/>
      </w:divBdr>
    </w:div>
    <w:div w:id="288434654">
      <w:bodyDiv w:val="1"/>
      <w:marLeft w:val="0"/>
      <w:marRight w:val="0"/>
      <w:marTop w:val="0"/>
      <w:marBottom w:val="0"/>
      <w:divBdr>
        <w:top w:val="none" w:sz="0" w:space="0" w:color="auto"/>
        <w:left w:val="none" w:sz="0" w:space="0" w:color="auto"/>
        <w:bottom w:val="none" w:sz="0" w:space="0" w:color="auto"/>
        <w:right w:val="none" w:sz="0" w:space="0" w:color="auto"/>
      </w:divBdr>
    </w:div>
    <w:div w:id="288509625">
      <w:bodyDiv w:val="1"/>
      <w:marLeft w:val="0"/>
      <w:marRight w:val="0"/>
      <w:marTop w:val="0"/>
      <w:marBottom w:val="0"/>
      <w:divBdr>
        <w:top w:val="none" w:sz="0" w:space="0" w:color="auto"/>
        <w:left w:val="none" w:sz="0" w:space="0" w:color="auto"/>
        <w:bottom w:val="none" w:sz="0" w:space="0" w:color="auto"/>
        <w:right w:val="none" w:sz="0" w:space="0" w:color="auto"/>
      </w:divBdr>
      <w:divsChild>
        <w:div w:id="493649632">
          <w:marLeft w:val="0"/>
          <w:marRight w:val="0"/>
          <w:marTop w:val="0"/>
          <w:marBottom w:val="0"/>
          <w:divBdr>
            <w:top w:val="none" w:sz="0" w:space="0" w:color="auto"/>
            <w:left w:val="none" w:sz="0" w:space="0" w:color="auto"/>
            <w:bottom w:val="none" w:sz="0" w:space="0" w:color="auto"/>
            <w:right w:val="none" w:sz="0" w:space="0" w:color="auto"/>
          </w:divBdr>
        </w:div>
      </w:divsChild>
    </w:div>
    <w:div w:id="288513467">
      <w:bodyDiv w:val="1"/>
      <w:marLeft w:val="0"/>
      <w:marRight w:val="0"/>
      <w:marTop w:val="0"/>
      <w:marBottom w:val="0"/>
      <w:divBdr>
        <w:top w:val="none" w:sz="0" w:space="0" w:color="auto"/>
        <w:left w:val="none" w:sz="0" w:space="0" w:color="auto"/>
        <w:bottom w:val="none" w:sz="0" w:space="0" w:color="auto"/>
        <w:right w:val="none" w:sz="0" w:space="0" w:color="auto"/>
      </w:divBdr>
    </w:div>
    <w:div w:id="288584158">
      <w:bodyDiv w:val="1"/>
      <w:marLeft w:val="0"/>
      <w:marRight w:val="0"/>
      <w:marTop w:val="0"/>
      <w:marBottom w:val="0"/>
      <w:divBdr>
        <w:top w:val="none" w:sz="0" w:space="0" w:color="auto"/>
        <w:left w:val="none" w:sz="0" w:space="0" w:color="auto"/>
        <w:bottom w:val="none" w:sz="0" w:space="0" w:color="auto"/>
        <w:right w:val="none" w:sz="0" w:space="0" w:color="auto"/>
      </w:divBdr>
    </w:div>
    <w:div w:id="288820146">
      <w:bodyDiv w:val="1"/>
      <w:marLeft w:val="0"/>
      <w:marRight w:val="0"/>
      <w:marTop w:val="0"/>
      <w:marBottom w:val="0"/>
      <w:divBdr>
        <w:top w:val="none" w:sz="0" w:space="0" w:color="auto"/>
        <w:left w:val="none" w:sz="0" w:space="0" w:color="auto"/>
        <w:bottom w:val="none" w:sz="0" w:space="0" w:color="auto"/>
        <w:right w:val="none" w:sz="0" w:space="0" w:color="auto"/>
      </w:divBdr>
    </w:div>
    <w:div w:id="289015882">
      <w:bodyDiv w:val="1"/>
      <w:marLeft w:val="0"/>
      <w:marRight w:val="0"/>
      <w:marTop w:val="0"/>
      <w:marBottom w:val="0"/>
      <w:divBdr>
        <w:top w:val="none" w:sz="0" w:space="0" w:color="auto"/>
        <w:left w:val="none" w:sz="0" w:space="0" w:color="auto"/>
        <w:bottom w:val="none" w:sz="0" w:space="0" w:color="auto"/>
        <w:right w:val="none" w:sz="0" w:space="0" w:color="auto"/>
      </w:divBdr>
    </w:div>
    <w:div w:id="289213964">
      <w:bodyDiv w:val="1"/>
      <w:marLeft w:val="0"/>
      <w:marRight w:val="0"/>
      <w:marTop w:val="0"/>
      <w:marBottom w:val="0"/>
      <w:divBdr>
        <w:top w:val="none" w:sz="0" w:space="0" w:color="auto"/>
        <w:left w:val="none" w:sz="0" w:space="0" w:color="auto"/>
        <w:bottom w:val="none" w:sz="0" w:space="0" w:color="auto"/>
        <w:right w:val="none" w:sz="0" w:space="0" w:color="auto"/>
      </w:divBdr>
    </w:div>
    <w:div w:id="289746097">
      <w:bodyDiv w:val="1"/>
      <w:marLeft w:val="0"/>
      <w:marRight w:val="0"/>
      <w:marTop w:val="0"/>
      <w:marBottom w:val="0"/>
      <w:divBdr>
        <w:top w:val="none" w:sz="0" w:space="0" w:color="auto"/>
        <w:left w:val="none" w:sz="0" w:space="0" w:color="auto"/>
        <w:bottom w:val="none" w:sz="0" w:space="0" w:color="auto"/>
        <w:right w:val="none" w:sz="0" w:space="0" w:color="auto"/>
      </w:divBdr>
    </w:div>
    <w:div w:id="290090392">
      <w:bodyDiv w:val="1"/>
      <w:marLeft w:val="0"/>
      <w:marRight w:val="0"/>
      <w:marTop w:val="0"/>
      <w:marBottom w:val="0"/>
      <w:divBdr>
        <w:top w:val="none" w:sz="0" w:space="0" w:color="auto"/>
        <w:left w:val="none" w:sz="0" w:space="0" w:color="auto"/>
        <w:bottom w:val="none" w:sz="0" w:space="0" w:color="auto"/>
        <w:right w:val="none" w:sz="0" w:space="0" w:color="auto"/>
      </w:divBdr>
    </w:div>
    <w:div w:id="290206965">
      <w:bodyDiv w:val="1"/>
      <w:marLeft w:val="0"/>
      <w:marRight w:val="0"/>
      <w:marTop w:val="0"/>
      <w:marBottom w:val="0"/>
      <w:divBdr>
        <w:top w:val="none" w:sz="0" w:space="0" w:color="auto"/>
        <w:left w:val="none" w:sz="0" w:space="0" w:color="auto"/>
        <w:bottom w:val="none" w:sz="0" w:space="0" w:color="auto"/>
        <w:right w:val="none" w:sz="0" w:space="0" w:color="auto"/>
      </w:divBdr>
    </w:div>
    <w:div w:id="290400363">
      <w:bodyDiv w:val="1"/>
      <w:marLeft w:val="0"/>
      <w:marRight w:val="0"/>
      <w:marTop w:val="0"/>
      <w:marBottom w:val="0"/>
      <w:divBdr>
        <w:top w:val="none" w:sz="0" w:space="0" w:color="auto"/>
        <w:left w:val="none" w:sz="0" w:space="0" w:color="auto"/>
        <w:bottom w:val="none" w:sz="0" w:space="0" w:color="auto"/>
        <w:right w:val="none" w:sz="0" w:space="0" w:color="auto"/>
      </w:divBdr>
    </w:div>
    <w:div w:id="290868971">
      <w:bodyDiv w:val="1"/>
      <w:marLeft w:val="0"/>
      <w:marRight w:val="0"/>
      <w:marTop w:val="0"/>
      <w:marBottom w:val="0"/>
      <w:divBdr>
        <w:top w:val="none" w:sz="0" w:space="0" w:color="auto"/>
        <w:left w:val="none" w:sz="0" w:space="0" w:color="auto"/>
        <w:bottom w:val="none" w:sz="0" w:space="0" w:color="auto"/>
        <w:right w:val="none" w:sz="0" w:space="0" w:color="auto"/>
      </w:divBdr>
    </w:div>
    <w:div w:id="290945074">
      <w:bodyDiv w:val="1"/>
      <w:marLeft w:val="0"/>
      <w:marRight w:val="0"/>
      <w:marTop w:val="0"/>
      <w:marBottom w:val="0"/>
      <w:divBdr>
        <w:top w:val="none" w:sz="0" w:space="0" w:color="auto"/>
        <w:left w:val="none" w:sz="0" w:space="0" w:color="auto"/>
        <w:bottom w:val="none" w:sz="0" w:space="0" w:color="auto"/>
        <w:right w:val="none" w:sz="0" w:space="0" w:color="auto"/>
      </w:divBdr>
      <w:divsChild>
        <w:div w:id="1794133595">
          <w:marLeft w:val="0"/>
          <w:marRight w:val="0"/>
          <w:marTop w:val="0"/>
          <w:marBottom w:val="0"/>
          <w:divBdr>
            <w:top w:val="none" w:sz="0" w:space="0" w:color="auto"/>
            <w:left w:val="none" w:sz="0" w:space="0" w:color="auto"/>
            <w:bottom w:val="none" w:sz="0" w:space="0" w:color="auto"/>
            <w:right w:val="none" w:sz="0" w:space="0" w:color="auto"/>
          </w:divBdr>
        </w:div>
      </w:divsChild>
    </w:div>
    <w:div w:id="291178489">
      <w:bodyDiv w:val="1"/>
      <w:marLeft w:val="0"/>
      <w:marRight w:val="0"/>
      <w:marTop w:val="0"/>
      <w:marBottom w:val="0"/>
      <w:divBdr>
        <w:top w:val="none" w:sz="0" w:space="0" w:color="auto"/>
        <w:left w:val="none" w:sz="0" w:space="0" w:color="auto"/>
        <w:bottom w:val="none" w:sz="0" w:space="0" w:color="auto"/>
        <w:right w:val="none" w:sz="0" w:space="0" w:color="auto"/>
      </w:divBdr>
      <w:divsChild>
        <w:div w:id="1473593309">
          <w:marLeft w:val="0"/>
          <w:marRight w:val="0"/>
          <w:marTop w:val="0"/>
          <w:marBottom w:val="0"/>
          <w:divBdr>
            <w:top w:val="none" w:sz="0" w:space="0" w:color="auto"/>
            <w:left w:val="none" w:sz="0" w:space="0" w:color="auto"/>
            <w:bottom w:val="none" w:sz="0" w:space="0" w:color="auto"/>
            <w:right w:val="none" w:sz="0" w:space="0" w:color="auto"/>
          </w:divBdr>
        </w:div>
      </w:divsChild>
    </w:div>
    <w:div w:id="291403446">
      <w:bodyDiv w:val="1"/>
      <w:marLeft w:val="0"/>
      <w:marRight w:val="0"/>
      <w:marTop w:val="0"/>
      <w:marBottom w:val="0"/>
      <w:divBdr>
        <w:top w:val="none" w:sz="0" w:space="0" w:color="auto"/>
        <w:left w:val="none" w:sz="0" w:space="0" w:color="auto"/>
        <w:bottom w:val="none" w:sz="0" w:space="0" w:color="auto"/>
        <w:right w:val="none" w:sz="0" w:space="0" w:color="auto"/>
      </w:divBdr>
    </w:div>
    <w:div w:id="291448520">
      <w:bodyDiv w:val="1"/>
      <w:marLeft w:val="0"/>
      <w:marRight w:val="0"/>
      <w:marTop w:val="0"/>
      <w:marBottom w:val="0"/>
      <w:divBdr>
        <w:top w:val="none" w:sz="0" w:space="0" w:color="auto"/>
        <w:left w:val="none" w:sz="0" w:space="0" w:color="auto"/>
        <w:bottom w:val="none" w:sz="0" w:space="0" w:color="auto"/>
        <w:right w:val="none" w:sz="0" w:space="0" w:color="auto"/>
      </w:divBdr>
    </w:div>
    <w:div w:id="291594781">
      <w:bodyDiv w:val="1"/>
      <w:marLeft w:val="0"/>
      <w:marRight w:val="0"/>
      <w:marTop w:val="0"/>
      <w:marBottom w:val="0"/>
      <w:divBdr>
        <w:top w:val="none" w:sz="0" w:space="0" w:color="auto"/>
        <w:left w:val="none" w:sz="0" w:space="0" w:color="auto"/>
        <w:bottom w:val="none" w:sz="0" w:space="0" w:color="auto"/>
        <w:right w:val="none" w:sz="0" w:space="0" w:color="auto"/>
      </w:divBdr>
    </w:div>
    <w:div w:id="291788668">
      <w:bodyDiv w:val="1"/>
      <w:marLeft w:val="0"/>
      <w:marRight w:val="0"/>
      <w:marTop w:val="0"/>
      <w:marBottom w:val="0"/>
      <w:divBdr>
        <w:top w:val="none" w:sz="0" w:space="0" w:color="auto"/>
        <w:left w:val="none" w:sz="0" w:space="0" w:color="auto"/>
        <w:bottom w:val="none" w:sz="0" w:space="0" w:color="auto"/>
        <w:right w:val="none" w:sz="0" w:space="0" w:color="auto"/>
      </w:divBdr>
      <w:divsChild>
        <w:div w:id="1213537856">
          <w:marLeft w:val="0"/>
          <w:marRight w:val="0"/>
          <w:marTop w:val="0"/>
          <w:marBottom w:val="0"/>
          <w:divBdr>
            <w:top w:val="none" w:sz="0" w:space="0" w:color="auto"/>
            <w:left w:val="none" w:sz="0" w:space="0" w:color="auto"/>
            <w:bottom w:val="none" w:sz="0" w:space="0" w:color="auto"/>
            <w:right w:val="none" w:sz="0" w:space="0" w:color="auto"/>
          </w:divBdr>
        </w:div>
      </w:divsChild>
    </w:div>
    <w:div w:id="291979856">
      <w:bodyDiv w:val="1"/>
      <w:marLeft w:val="0"/>
      <w:marRight w:val="0"/>
      <w:marTop w:val="0"/>
      <w:marBottom w:val="0"/>
      <w:divBdr>
        <w:top w:val="none" w:sz="0" w:space="0" w:color="auto"/>
        <w:left w:val="none" w:sz="0" w:space="0" w:color="auto"/>
        <w:bottom w:val="none" w:sz="0" w:space="0" w:color="auto"/>
        <w:right w:val="none" w:sz="0" w:space="0" w:color="auto"/>
      </w:divBdr>
    </w:div>
    <w:div w:id="292248943">
      <w:bodyDiv w:val="1"/>
      <w:marLeft w:val="0"/>
      <w:marRight w:val="0"/>
      <w:marTop w:val="0"/>
      <w:marBottom w:val="0"/>
      <w:divBdr>
        <w:top w:val="none" w:sz="0" w:space="0" w:color="auto"/>
        <w:left w:val="none" w:sz="0" w:space="0" w:color="auto"/>
        <w:bottom w:val="none" w:sz="0" w:space="0" w:color="auto"/>
        <w:right w:val="none" w:sz="0" w:space="0" w:color="auto"/>
      </w:divBdr>
    </w:div>
    <w:div w:id="292444115">
      <w:bodyDiv w:val="1"/>
      <w:marLeft w:val="0"/>
      <w:marRight w:val="0"/>
      <w:marTop w:val="0"/>
      <w:marBottom w:val="0"/>
      <w:divBdr>
        <w:top w:val="none" w:sz="0" w:space="0" w:color="auto"/>
        <w:left w:val="none" w:sz="0" w:space="0" w:color="auto"/>
        <w:bottom w:val="none" w:sz="0" w:space="0" w:color="auto"/>
        <w:right w:val="none" w:sz="0" w:space="0" w:color="auto"/>
      </w:divBdr>
    </w:div>
    <w:div w:id="292642010">
      <w:bodyDiv w:val="1"/>
      <w:marLeft w:val="0"/>
      <w:marRight w:val="0"/>
      <w:marTop w:val="0"/>
      <w:marBottom w:val="0"/>
      <w:divBdr>
        <w:top w:val="none" w:sz="0" w:space="0" w:color="auto"/>
        <w:left w:val="none" w:sz="0" w:space="0" w:color="auto"/>
        <w:bottom w:val="none" w:sz="0" w:space="0" w:color="auto"/>
        <w:right w:val="none" w:sz="0" w:space="0" w:color="auto"/>
      </w:divBdr>
    </w:div>
    <w:div w:id="292684471">
      <w:bodyDiv w:val="1"/>
      <w:marLeft w:val="0"/>
      <w:marRight w:val="0"/>
      <w:marTop w:val="0"/>
      <w:marBottom w:val="0"/>
      <w:divBdr>
        <w:top w:val="none" w:sz="0" w:space="0" w:color="auto"/>
        <w:left w:val="none" w:sz="0" w:space="0" w:color="auto"/>
        <w:bottom w:val="none" w:sz="0" w:space="0" w:color="auto"/>
        <w:right w:val="none" w:sz="0" w:space="0" w:color="auto"/>
      </w:divBdr>
    </w:div>
    <w:div w:id="292754655">
      <w:bodyDiv w:val="1"/>
      <w:marLeft w:val="0"/>
      <w:marRight w:val="0"/>
      <w:marTop w:val="0"/>
      <w:marBottom w:val="0"/>
      <w:divBdr>
        <w:top w:val="none" w:sz="0" w:space="0" w:color="auto"/>
        <w:left w:val="none" w:sz="0" w:space="0" w:color="auto"/>
        <w:bottom w:val="none" w:sz="0" w:space="0" w:color="auto"/>
        <w:right w:val="none" w:sz="0" w:space="0" w:color="auto"/>
      </w:divBdr>
    </w:div>
    <w:div w:id="292950657">
      <w:bodyDiv w:val="1"/>
      <w:marLeft w:val="0"/>
      <w:marRight w:val="0"/>
      <w:marTop w:val="0"/>
      <w:marBottom w:val="0"/>
      <w:divBdr>
        <w:top w:val="none" w:sz="0" w:space="0" w:color="auto"/>
        <w:left w:val="none" w:sz="0" w:space="0" w:color="auto"/>
        <w:bottom w:val="none" w:sz="0" w:space="0" w:color="auto"/>
        <w:right w:val="none" w:sz="0" w:space="0" w:color="auto"/>
      </w:divBdr>
    </w:div>
    <w:div w:id="293143484">
      <w:bodyDiv w:val="1"/>
      <w:marLeft w:val="0"/>
      <w:marRight w:val="0"/>
      <w:marTop w:val="0"/>
      <w:marBottom w:val="0"/>
      <w:divBdr>
        <w:top w:val="none" w:sz="0" w:space="0" w:color="auto"/>
        <w:left w:val="none" w:sz="0" w:space="0" w:color="auto"/>
        <w:bottom w:val="none" w:sz="0" w:space="0" w:color="auto"/>
        <w:right w:val="none" w:sz="0" w:space="0" w:color="auto"/>
      </w:divBdr>
      <w:divsChild>
        <w:div w:id="1646230784">
          <w:marLeft w:val="0"/>
          <w:marRight w:val="0"/>
          <w:marTop w:val="0"/>
          <w:marBottom w:val="0"/>
          <w:divBdr>
            <w:top w:val="none" w:sz="0" w:space="0" w:color="auto"/>
            <w:left w:val="none" w:sz="0" w:space="0" w:color="auto"/>
            <w:bottom w:val="none" w:sz="0" w:space="0" w:color="auto"/>
            <w:right w:val="none" w:sz="0" w:space="0" w:color="auto"/>
          </w:divBdr>
        </w:div>
      </w:divsChild>
    </w:div>
    <w:div w:id="293416523">
      <w:bodyDiv w:val="1"/>
      <w:marLeft w:val="0"/>
      <w:marRight w:val="0"/>
      <w:marTop w:val="0"/>
      <w:marBottom w:val="0"/>
      <w:divBdr>
        <w:top w:val="none" w:sz="0" w:space="0" w:color="auto"/>
        <w:left w:val="none" w:sz="0" w:space="0" w:color="auto"/>
        <w:bottom w:val="none" w:sz="0" w:space="0" w:color="auto"/>
        <w:right w:val="none" w:sz="0" w:space="0" w:color="auto"/>
      </w:divBdr>
    </w:div>
    <w:div w:id="294021854">
      <w:bodyDiv w:val="1"/>
      <w:marLeft w:val="0"/>
      <w:marRight w:val="0"/>
      <w:marTop w:val="0"/>
      <w:marBottom w:val="0"/>
      <w:divBdr>
        <w:top w:val="none" w:sz="0" w:space="0" w:color="auto"/>
        <w:left w:val="none" w:sz="0" w:space="0" w:color="auto"/>
        <w:bottom w:val="none" w:sz="0" w:space="0" w:color="auto"/>
        <w:right w:val="none" w:sz="0" w:space="0" w:color="auto"/>
      </w:divBdr>
      <w:divsChild>
        <w:div w:id="647978334">
          <w:marLeft w:val="0"/>
          <w:marRight w:val="0"/>
          <w:marTop w:val="0"/>
          <w:marBottom w:val="0"/>
          <w:divBdr>
            <w:top w:val="none" w:sz="0" w:space="0" w:color="auto"/>
            <w:left w:val="none" w:sz="0" w:space="0" w:color="auto"/>
            <w:bottom w:val="none" w:sz="0" w:space="0" w:color="auto"/>
            <w:right w:val="none" w:sz="0" w:space="0" w:color="auto"/>
          </w:divBdr>
        </w:div>
      </w:divsChild>
    </w:div>
    <w:div w:id="294024112">
      <w:bodyDiv w:val="1"/>
      <w:marLeft w:val="0"/>
      <w:marRight w:val="0"/>
      <w:marTop w:val="0"/>
      <w:marBottom w:val="0"/>
      <w:divBdr>
        <w:top w:val="none" w:sz="0" w:space="0" w:color="auto"/>
        <w:left w:val="none" w:sz="0" w:space="0" w:color="auto"/>
        <w:bottom w:val="none" w:sz="0" w:space="0" w:color="auto"/>
        <w:right w:val="none" w:sz="0" w:space="0" w:color="auto"/>
      </w:divBdr>
    </w:div>
    <w:div w:id="294260867">
      <w:bodyDiv w:val="1"/>
      <w:marLeft w:val="0"/>
      <w:marRight w:val="0"/>
      <w:marTop w:val="0"/>
      <w:marBottom w:val="0"/>
      <w:divBdr>
        <w:top w:val="none" w:sz="0" w:space="0" w:color="auto"/>
        <w:left w:val="none" w:sz="0" w:space="0" w:color="auto"/>
        <w:bottom w:val="none" w:sz="0" w:space="0" w:color="auto"/>
        <w:right w:val="none" w:sz="0" w:space="0" w:color="auto"/>
      </w:divBdr>
    </w:div>
    <w:div w:id="294335693">
      <w:bodyDiv w:val="1"/>
      <w:marLeft w:val="0"/>
      <w:marRight w:val="0"/>
      <w:marTop w:val="0"/>
      <w:marBottom w:val="0"/>
      <w:divBdr>
        <w:top w:val="none" w:sz="0" w:space="0" w:color="auto"/>
        <w:left w:val="none" w:sz="0" w:space="0" w:color="auto"/>
        <w:bottom w:val="none" w:sz="0" w:space="0" w:color="auto"/>
        <w:right w:val="none" w:sz="0" w:space="0" w:color="auto"/>
      </w:divBdr>
    </w:div>
    <w:div w:id="294484685">
      <w:bodyDiv w:val="1"/>
      <w:marLeft w:val="0"/>
      <w:marRight w:val="0"/>
      <w:marTop w:val="0"/>
      <w:marBottom w:val="0"/>
      <w:divBdr>
        <w:top w:val="none" w:sz="0" w:space="0" w:color="auto"/>
        <w:left w:val="none" w:sz="0" w:space="0" w:color="auto"/>
        <w:bottom w:val="none" w:sz="0" w:space="0" w:color="auto"/>
        <w:right w:val="none" w:sz="0" w:space="0" w:color="auto"/>
      </w:divBdr>
    </w:div>
    <w:div w:id="294869693">
      <w:bodyDiv w:val="1"/>
      <w:marLeft w:val="0"/>
      <w:marRight w:val="0"/>
      <w:marTop w:val="0"/>
      <w:marBottom w:val="0"/>
      <w:divBdr>
        <w:top w:val="none" w:sz="0" w:space="0" w:color="auto"/>
        <w:left w:val="none" w:sz="0" w:space="0" w:color="auto"/>
        <w:bottom w:val="none" w:sz="0" w:space="0" w:color="auto"/>
        <w:right w:val="none" w:sz="0" w:space="0" w:color="auto"/>
      </w:divBdr>
    </w:div>
    <w:div w:id="295457389">
      <w:bodyDiv w:val="1"/>
      <w:marLeft w:val="0"/>
      <w:marRight w:val="0"/>
      <w:marTop w:val="0"/>
      <w:marBottom w:val="0"/>
      <w:divBdr>
        <w:top w:val="none" w:sz="0" w:space="0" w:color="auto"/>
        <w:left w:val="none" w:sz="0" w:space="0" w:color="auto"/>
        <w:bottom w:val="none" w:sz="0" w:space="0" w:color="auto"/>
        <w:right w:val="none" w:sz="0" w:space="0" w:color="auto"/>
      </w:divBdr>
    </w:div>
    <w:div w:id="295569668">
      <w:bodyDiv w:val="1"/>
      <w:marLeft w:val="0"/>
      <w:marRight w:val="0"/>
      <w:marTop w:val="0"/>
      <w:marBottom w:val="0"/>
      <w:divBdr>
        <w:top w:val="none" w:sz="0" w:space="0" w:color="auto"/>
        <w:left w:val="none" w:sz="0" w:space="0" w:color="auto"/>
        <w:bottom w:val="none" w:sz="0" w:space="0" w:color="auto"/>
        <w:right w:val="none" w:sz="0" w:space="0" w:color="auto"/>
      </w:divBdr>
    </w:div>
    <w:div w:id="295765431">
      <w:bodyDiv w:val="1"/>
      <w:marLeft w:val="0"/>
      <w:marRight w:val="0"/>
      <w:marTop w:val="0"/>
      <w:marBottom w:val="0"/>
      <w:divBdr>
        <w:top w:val="none" w:sz="0" w:space="0" w:color="auto"/>
        <w:left w:val="none" w:sz="0" w:space="0" w:color="auto"/>
        <w:bottom w:val="none" w:sz="0" w:space="0" w:color="auto"/>
        <w:right w:val="none" w:sz="0" w:space="0" w:color="auto"/>
      </w:divBdr>
    </w:div>
    <w:div w:id="295840806">
      <w:bodyDiv w:val="1"/>
      <w:marLeft w:val="0"/>
      <w:marRight w:val="0"/>
      <w:marTop w:val="0"/>
      <w:marBottom w:val="0"/>
      <w:divBdr>
        <w:top w:val="none" w:sz="0" w:space="0" w:color="auto"/>
        <w:left w:val="none" w:sz="0" w:space="0" w:color="auto"/>
        <w:bottom w:val="none" w:sz="0" w:space="0" w:color="auto"/>
        <w:right w:val="none" w:sz="0" w:space="0" w:color="auto"/>
      </w:divBdr>
    </w:div>
    <w:div w:id="295917723">
      <w:bodyDiv w:val="1"/>
      <w:marLeft w:val="0"/>
      <w:marRight w:val="0"/>
      <w:marTop w:val="0"/>
      <w:marBottom w:val="0"/>
      <w:divBdr>
        <w:top w:val="none" w:sz="0" w:space="0" w:color="auto"/>
        <w:left w:val="none" w:sz="0" w:space="0" w:color="auto"/>
        <w:bottom w:val="none" w:sz="0" w:space="0" w:color="auto"/>
        <w:right w:val="none" w:sz="0" w:space="0" w:color="auto"/>
      </w:divBdr>
    </w:div>
    <w:div w:id="296111604">
      <w:bodyDiv w:val="1"/>
      <w:marLeft w:val="0"/>
      <w:marRight w:val="0"/>
      <w:marTop w:val="0"/>
      <w:marBottom w:val="0"/>
      <w:divBdr>
        <w:top w:val="none" w:sz="0" w:space="0" w:color="auto"/>
        <w:left w:val="none" w:sz="0" w:space="0" w:color="auto"/>
        <w:bottom w:val="none" w:sz="0" w:space="0" w:color="auto"/>
        <w:right w:val="none" w:sz="0" w:space="0" w:color="auto"/>
      </w:divBdr>
    </w:div>
    <w:div w:id="296181927">
      <w:bodyDiv w:val="1"/>
      <w:marLeft w:val="0"/>
      <w:marRight w:val="0"/>
      <w:marTop w:val="0"/>
      <w:marBottom w:val="0"/>
      <w:divBdr>
        <w:top w:val="none" w:sz="0" w:space="0" w:color="auto"/>
        <w:left w:val="none" w:sz="0" w:space="0" w:color="auto"/>
        <w:bottom w:val="none" w:sz="0" w:space="0" w:color="auto"/>
        <w:right w:val="none" w:sz="0" w:space="0" w:color="auto"/>
      </w:divBdr>
    </w:div>
    <w:div w:id="296228461">
      <w:bodyDiv w:val="1"/>
      <w:marLeft w:val="0"/>
      <w:marRight w:val="0"/>
      <w:marTop w:val="0"/>
      <w:marBottom w:val="0"/>
      <w:divBdr>
        <w:top w:val="none" w:sz="0" w:space="0" w:color="auto"/>
        <w:left w:val="none" w:sz="0" w:space="0" w:color="auto"/>
        <w:bottom w:val="none" w:sz="0" w:space="0" w:color="auto"/>
        <w:right w:val="none" w:sz="0" w:space="0" w:color="auto"/>
      </w:divBdr>
    </w:div>
    <w:div w:id="296303519">
      <w:bodyDiv w:val="1"/>
      <w:marLeft w:val="0"/>
      <w:marRight w:val="0"/>
      <w:marTop w:val="0"/>
      <w:marBottom w:val="0"/>
      <w:divBdr>
        <w:top w:val="none" w:sz="0" w:space="0" w:color="auto"/>
        <w:left w:val="none" w:sz="0" w:space="0" w:color="auto"/>
        <w:bottom w:val="none" w:sz="0" w:space="0" w:color="auto"/>
        <w:right w:val="none" w:sz="0" w:space="0" w:color="auto"/>
      </w:divBdr>
    </w:div>
    <w:div w:id="296491526">
      <w:bodyDiv w:val="1"/>
      <w:marLeft w:val="0"/>
      <w:marRight w:val="0"/>
      <w:marTop w:val="0"/>
      <w:marBottom w:val="0"/>
      <w:divBdr>
        <w:top w:val="none" w:sz="0" w:space="0" w:color="auto"/>
        <w:left w:val="none" w:sz="0" w:space="0" w:color="auto"/>
        <w:bottom w:val="none" w:sz="0" w:space="0" w:color="auto"/>
        <w:right w:val="none" w:sz="0" w:space="0" w:color="auto"/>
      </w:divBdr>
    </w:div>
    <w:div w:id="296492478">
      <w:bodyDiv w:val="1"/>
      <w:marLeft w:val="0"/>
      <w:marRight w:val="0"/>
      <w:marTop w:val="0"/>
      <w:marBottom w:val="0"/>
      <w:divBdr>
        <w:top w:val="none" w:sz="0" w:space="0" w:color="auto"/>
        <w:left w:val="none" w:sz="0" w:space="0" w:color="auto"/>
        <w:bottom w:val="none" w:sz="0" w:space="0" w:color="auto"/>
        <w:right w:val="none" w:sz="0" w:space="0" w:color="auto"/>
      </w:divBdr>
    </w:div>
    <w:div w:id="296499482">
      <w:bodyDiv w:val="1"/>
      <w:marLeft w:val="0"/>
      <w:marRight w:val="0"/>
      <w:marTop w:val="0"/>
      <w:marBottom w:val="0"/>
      <w:divBdr>
        <w:top w:val="none" w:sz="0" w:space="0" w:color="auto"/>
        <w:left w:val="none" w:sz="0" w:space="0" w:color="auto"/>
        <w:bottom w:val="none" w:sz="0" w:space="0" w:color="auto"/>
        <w:right w:val="none" w:sz="0" w:space="0" w:color="auto"/>
      </w:divBdr>
      <w:divsChild>
        <w:div w:id="750732517">
          <w:marLeft w:val="0"/>
          <w:marRight w:val="0"/>
          <w:marTop w:val="0"/>
          <w:marBottom w:val="0"/>
          <w:divBdr>
            <w:top w:val="none" w:sz="0" w:space="0" w:color="auto"/>
            <w:left w:val="none" w:sz="0" w:space="0" w:color="auto"/>
            <w:bottom w:val="none" w:sz="0" w:space="0" w:color="auto"/>
            <w:right w:val="none" w:sz="0" w:space="0" w:color="auto"/>
          </w:divBdr>
        </w:div>
      </w:divsChild>
    </w:div>
    <w:div w:id="296843313">
      <w:bodyDiv w:val="1"/>
      <w:marLeft w:val="0"/>
      <w:marRight w:val="0"/>
      <w:marTop w:val="0"/>
      <w:marBottom w:val="0"/>
      <w:divBdr>
        <w:top w:val="none" w:sz="0" w:space="0" w:color="auto"/>
        <w:left w:val="none" w:sz="0" w:space="0" w:color="auto"/>
        <w:bottom w:val="none" w:sz="0" w:space="0" w:color="auto"/>
        <w:right w:val="none" w:sz="0" w:space="0" w:color="auto"/>
      </w:divBdr>
    </w:div>
    <w:div w:id="297224205">
      <w:bodyDiv w:val="1"/>
      <w:marLeft w:val="0"/>
      <w:marRight w:val="0"/>
      <w:marTop w:val="0"/>
      <w:marBottom w:val="0"/>
      <w:divBdr>
        <w:top w:val="none" w:sz="0" w:space="0" w:color="auto"/>
        <w:left w:val="none" w:sz="0" w:space="0" w:color="auto"/>
        <w:bottom w:val="none" w:sz="0" w:space="0" w:color="auto"/>
        <w:right w:val="none" w:sz="0" w:space="0" w:color="auto"/>
      </w:divBdr>
    </w:div>
    <w:div w:id="297489801">
      <w:bodyDiv w:val="1"/>
      <w:marLeft w:val="0"/>
      <w:marRight w:val="0"/>
      <w:marTop w:val="0"/>
      <w:marBottom w:val="0"/>
      <w:divBdr>
        <w:top w:val="none" w:sz="0" w:space="0" w:color="auto"/>
        <w:left w:val="none" w:sz="0" w:space="0" w:color="auto"/>
        <w:bottom w:val="none" w:sz="0" w:space="0" w:color="auto"/>
        <w:right w:val="none" w:sz="0" w:space="0" w:color="auto"/>
      </w:divBdr>
    </w:div>
    <w:div w:id="298073470">
      <w:bodyDiv w:val="1"/>
      <w:marLeft w:val="0"/>
      <w:marRight w:val="0"/>
      <w:marTop w:val="0"/>
      <w:marBottom w:val="0"/>
      <w:divBdr>
        <w:top w:val="none" w:sz="0" w:space="0" w:color="auto"/>
        <w:left w:val="none" w:sz="0" w:space="0" w:color="auto"/>
        <w:bottom w:val="none" w:sz="0" w:space="0" w:color="auto"/>
        <w:right w:val="none" w:sz="0" w:space="0" w:color="auto"/>
      </w:divBdr>
    </w:div>
    <w:div w:id="298148069">
      <w:bodyDiv w:val="1"/>
      <w:marLeft w:val="0"/>
      <w:marRight w:val="0"/>
      <w:marTop w:val="0"/>
      <w:marBottom w:val="0"/>
      <w:divBdr>
        <w:top w:val="none" w:sz="0" w:space="0" w:color="auto"/>
        <w:left w:val="none" w:sz="0" w:space="0" w:color="auto"/>
        <w:bottom w:val="none" w:sz="0" w:space="0" w:color="auto"/>
        <w:right w:val="none" w:sz="0" w:space="0" w:color="auto"/>
      </w:divBdr>
    </w:div>
    <w:div w:id="298148520">
      <w:bodyDiv w:val="1"/>
      <w:marLeft w:val="0"/>
      <w:marRight w:val="0"/>
      <w:marTop w:val="0"/>
      <w:marBottom w:val="0"/>
      <w:divBdr>
        <w:top w:val="none" w:sz="0" w:space="0" w:color="auto"/>
        <w:left w:val="none" w:sz="0" w:space="0" w:color="auto"/>
        <w:bottom w:val="none" w:sz="0" w:space="0" w:color="auto"/>
        <w:right w:val="none" w:sz="0" w:space="0" w:color="auto"/>
      </w:divBdr>
    </w:div>
    <w:div w:id="298807126">
      <w:bodyDiv w:val="1"/>
      <w:marLeft w:val="0"/>
      <w:marRight w:val="0"/>
      <w:marTop w:val="0"/>
      <w:marBottom w:val="0"/>
      <w:divBdr>
        <w:top w:val="none" w:sz="0" w:space="0" w:color="auto"/>
        <w:left w:val="none" w:sz="0" w:space="0" w:color="auto"/>
        <w:bottom w:val="none" w:sz="0" w:space="0" w:color="auto"/>
        <w:right w:val="none" w:sz="0" w:space="0" w:color="auto"/>
      </w:divBdr>
    </w:div>
    <w:div w:id="299000254">
      <w:bodyDiv w:val="1"/>
      <w:marLeft w:val="0"/>
      <w:marRight w:val="0"/>
      <w:marTop w:val="0"/>
      <w:marBottom w:val="0"/>
      <w:divBdr>
        <w:top w:val="none" w:sz="0" w:space="0" w:color="auto"/>
        <w:left w:val="none" w:sz="0" w:space="0" w:color="auto"/>
        <w:bottom w:val="none" w:sz="0" w:space="0" w:color="auto"/>
        <w:right w:val="none" w:sz="0" w:space="0" w:color="auto"/>
      </w:divBdr>
    </w:div>
    <w:div w:id="299069091">
      <w:bodyDiv w:val="1"/>
      <w:marLeft w:val="0"/>
      <w:marRight w:val="0"/>
      <w:marTop w:val="0"/>
      <w:marBottom w:val="0"/>
      <w:divBdr>
        <w:top w:val="none" w:sz="0" w:space="0" w:color="auto"/>
        <w:left w:val="none" w:sz="0" w:space="0" w:color="auto"/>
        <w:bottom w:val="none" w:sz="0" w:space="0" w:color="auto"/>
        <w:right w:val="none" w:sz="0" w:space="0" w:color="auto"/>
      </w:divBdr>
    </w:div>
    <w:div w:id="299263295">
      <w:bodyDiv w:val="1"/>
      <w:marLeft w:val="0"/>
      <w:marRight w:val="0"/>
      <w:marTop w:val="0"/>
      <w:marBottom w:val="0"/>
      <w:divBdr>
        <w:top w:val="none" w:sz="0" w:space="0" w:color="auto"/>
        <w:left w:val="none" w:sz="0" w:space="0" w:color="auto"/>
        <w:bottom w:val="none" w:sz="0" w:space="0" w:color="auto"/>
        <w:right w:val="none" w:sz="0" w:space="0" w:color="auto"/>
      </w:divBdr>
    </w:div>
    <w:div w:id="299304594">
      <w:bodyDiv w:val="1"/>
      <w:marLeft w:val="0"/>
      <w:marRight w:val="0"/>
      <w:marTop w:val="0"/>
      <w:marBottom w:val="0"/>
      <w:divBdr>
        <w:top w:val="none" w:sz="0" w:space="0" w:color="auto"/>
        <w:left w:val="none" w:sz="0" w:space="0" w:color="auto"/>
        <w:bottom w:val="none" w:sz="0" w:space="0" w:color="auto"/>
        <w:right w:val="none" w:sz="0" w:space="0" w:color="auto"/>
      </w:divBdr>
    </w:div>
    <w:div w:id="299386372">
      <w:bodyDiv w:val="1"/>
      <w:marLeft w:val="0"/>
      <w:marRight w:val="0"/>
      <w:marTop w:val="0"/>
      <w:marBottom w:val="0"/>
      <w:divBdr>
        <w:top w:val="none" w:sz="0" w:space="0" w:color="auto"/>
        <w:left w:val="none" w:sz="0" w:space="0" w:color="auto"/>
        <w:bottom w:val="none" w:sz="0" w:space="0" w:color="auto"/>
        <w:right w:val="none" w:sz="0" w:space="0" w:color="auto"/>
      </w:divBdr>
    </w:div>
    <w:div w:id="299769089">
      <w:bodyDiv w:val="1"/>
      <w:marLeft w:val="0"/>
      <w:marRight w:val="0"/>
      <w:marTop w:val="0"/>
      <w:marBottom w:val="0"/>
      <w:divBdr>
        <w:top w:val="none" w:sz="0" w:space="0" w:color="auto"/>
        <w:left w:val="none" w:sz="0" w:space="0" w:color="auto"/>
        <w:bottom w:val="none" w:sz="0" w:space="0" w:color="auto"/>
        <w:right w:val="none" w:sz="0" w:space="0" w:color="auto"/>
      </w:divBdr>
    </w:div>
    <w:div w:id="300042671">
      <w:bodyDiv w:val="1"/>
      <w:marLeft w:val="0"/>
      <w:marRight w:val="0"/>
      <w:marTop w:val="0"/>
      <w:marBottom w:val="0"/>
      <w:divBdr>
        <w:top w:val="none" w:sz="0" w:space="0" w:color="auto"/>
        <w:left w:val="none" w:sz="0" w:space="0" w:color="auto"/>
        <w:bottom w:val="none" w:sz="0" w:space="0" w:color="auto"/>
        <w:right w:val="none" w:sz="0" w:space="0" w:color="auto"/>
      </w:divBdr>
    </w:div>
    <w:div w:id="300695634">
      <w:bodyDiv w:val="1"/>
      <w:marLeft w:val="0"/>
      <w:marRight w:val="0"/>
      <w:marTop w:val="0"/>
      <w:marBottom w:val="0"/>
      <w:divBdr>
        <w:top w:val="none" w:sz="0" w:space="0" w:color="auto"/>
        <w:left w:val="none" w:sz="0" w:space="0" w:color="auto"/>
        <w:bottom w:val="none" w:sz="0" w:space="0" w:color="auto"/>
        <w:right w:val="none" w:sz="0" w:space="0" w:color="auto"/>
      </w:divBdr>
    </w:div>
    <w:div w:id="300965481">
      <w:bodyDiv w:val="1"/>
      <w:marLeft w:val="0"/>
      <w:marRight w:val="0"/>
      <w:marTop w:val="0"/>
      <w:marBottom w:val="0"/>
      <w:divBdr>
        <w:top w:val="none" w:sz="0" w:space="0" w:color="auto"/>
        <w:left w:val="none" w:sz="0" w:space="0" w:color="auto"/>
        <w:bottom w:val="none" w:sz="0" w:space="0" w:color="auto"/>
        <w:right w:val="none" w:sz="0" w:space="0" w:color="auto"/>
      </w:divBdr>
    </w:div>
    <w:div w:id="301007923">
      <w:bodyDiv w:val="1"/>
      <w:marLeft w:val="0"/>
      <w:marRight w:val="0"/>
      <w:marTop w:val="0"/>
      <w:marBottom w:val="0"/>
      <w:divBdr>
        <w:top w:val="none" w:sz="0" w:space="0" w:color="auto"/>
        <w:left w:val="none" w:sz="0" w:space="0" w:color="auto"/>
        <w:bottom w:val="none" w:sz="0" w:space="0" w:color="auto"/>
        <w:right w:val="none" w:sz="0" w:space="0" w:color="auto"/>
      </w:divBdr>
    </w:div>
    <w:div w:id="301084444">
      <w:bodyDiv w:val="1"/>
      <w:marLeft w:val="0"/>
      <w:marRight w:val="0"/>
      <w:marTop w:val="0"/>
      <w:marBottom w:val="0"/>
      <w:divBdr>
        <w:top w:val="none" w:sz="0" w:space="0" w:color="auto"/>
        <w:left w:val="none" w:sz="0" w:space="0" w:color="auto"/>
        <w:bottom w:val="none" w:sz="0" w:space="0" w:color="auto"/>
        <w:right w:val="none" w:sz="0" w:space="0" w:color="auto"/>
      </w:divBdr>
      <w:divsChild>
        <w:div w:id="1669364725">
          <w:marLeft w:val="0"/>
          <w:marRight w:val="0"/>
          <w:marTop w:val="0"/>
          <w:marBottom w:val="0"/>
          <w:divBdr>
            <w:top w:val="none" w:sz="0" w:space="0" w:color="auto"/>
            <w:left w:val="none" w:sz="0" w:space="0" w:color="auto"/>
            <w:bottom w:val="none" w:sz="0" w:space="0" w:color="auto"/>
            <w:right w:val="none" w:sz="0" w:space="0" w:color="auto"/>
          </w:divBdr>
        </w:div>
      </w:divsChild>
    </w:div>
    <w:div w:id="301204438">
      <w:bodyDiv w:val="1"/>
      <w:marLeft w:val="0"/>
      <w:marRight w:val="0"/>
      <w:marTop w:val="0"/>
      <w:marBottom w:val="0"/>
      <w:divBdr>
        <w:top w:val="none" w:sz="0" w:space="0" w:color="auto"/>
        <w:left w:val="none" w:sz="0" w:space="0" w:color="auto"/>
        <w:bottom w:val="none" w:sz="0" w:space="0" w:color="auto"/>
        <w:right w:val="none" w:sz="0" w:space="0" w:color="auto"/>
      </w:divBdr>
    </w:div>
    <w:div w:id="302124106">
      <w:bodyDiv w:val="1"/>
      <w:marLeft w:val="0"/>
      <w:marRight w:val="0"/>
      <w:marTop w:val="0"/>
      <w:marBottom w:val="0"/>
      <w:divBdr>
        <w:top w:val="none" w:sz="0" w:space="0" w:color="auto"/>
        <w:left w:val="none" w:sz="0" w:space="0" w:color="auto"/>
        <w:bottom w:val="none" w:sz="0" w:space="0" w:color="auto"/>
        <w:right w:val="none" w:sz="0" w:space="0" w:color="auto"/>
      </w:divBdr>
      <w:divsChild>
        <w:div w:id="130054697">
          <w:marLeft w:val="0"/>
          <w:marRight w:val="0"/>
          <w:marTop w:val="0"/>
          <w:marBottom w:val="0"/>
          <w:divBdr>
            <w:top w:val="none" w:sz="0" w:space="0" w:color="auto"/>
            <w:left w:val="none" w:sz="0" w:space="0" w:color="auto"/>
            <w:bottom w:val="none" w:sz="0" w:space="0" w:color="auto"/>
            <w:right w:val="none" w:sz="0" w:space="0" w:color="auto"/>
          </w:divBdr>
        </w:div>
      </w:divsChild>
    </w:div>
    <w:div w:id="302278615">
      <w:bodyDiv w:val="1"/>
      <w:marLeft w:val="0"/>
      <w:marRight w:val="0"/>
      <w:marTop w:val="0"/>
      <w:marBottom w:val="0"/>
      <w:divBdr>
        <w:top w:val="none" w:sz="0" w:space="0" w:color="auto"/>
        <w:left w:val="none" w:sz="0" w:space="0" w:color="auto"/>
        <w:bottom w:val="none" w:sz="0" w:space="0" w:color="auto"/>
        <w:right w:val="none" w:sz="0" w:space="0" w:color="auto"/>
      </w:divBdr>
    </w:div>
    <w:div w:id="302776672">
      <w:bodyDiv w:val="1"/>
      <w:marLeft w:val="0"/>
      <w:marRight w:val="0"/>
      <w:marTop w:val="0"/>
      <w:marBottom w:val="0"/>
      <w:divBdr>
        <w:top w:val="none" w:sz="0" w:space="0" w:color="auto"/>
        <w:left w:val="none" w:sz="0" w:space="0" w:color="auto"/>
        <w:bottom w:val="none" w:sz="0" w:space="0" w:color="auto"/>
        <w:right w:val="none" w:sz="0" w:space="0" w:color="auto"/>
      </w:divBdr>
    </w:div>
    <w:div w:id="302854963">
      <w:bodyDiv w:val="1"/>
      <w:marLeft w:val="0"/>
      <w:marRight w:val="0"/>
      <w:marTop w:val="0"/>
      <w:marBottom w:val="0"/>
      <w:divBdr>
        <w:top w:val="none" w:sz="0" w:space="0" w:color="auto"/>
        <w:left w:val="none" w:sz="0" w:space="0" w:color="auto"/>
        <w:bottom w:val="none" w:sz="0" w:space="0" w:color="auto"/>
        <w:right w:val="none" w:sz="0" w:space="0" w:color="auto"/>
      </w:divBdr>
    </w:div>
    <w:div w:id="302928927">
      <w:bodyDiv w:val="1"/>
      <w:marLeft w:val="0"/>
      <w:marRight w:val="0"/>
      <w:marTop w:val="0"/>
      <w:marBottom w:val="0"/>
      <w:divBdr>
        <w:top w:val="none" w:sz="0" w:space="0" w:color="auto"/>
        <w:left w:val="none" w:sz="0" w:space="0" w:color="auto"/>
        <w:bottom w:val="none" w:sz="0" w:space="0" w:color="auto"/>
        <w:right w:val="none" w:sz="0" w:space="0" w:color="auto"/>
      </w:divBdr>
    </w:div>
    <w:div w:id="303199530">
      <w:bodyDiv w:val="1"/>
      <w:marLeft w:val="0"/>
      <w:marRight w:val="0"/>
      <w:marTop w:val="0"/>
      <w:marBottom w:val="0"/>
      <w:divBdr>
        <w:top w:val="none" w:sz="0" w:space="0" w:color="auto"/>
        <w:left w:val="none" w:sz="0" w:space="0" w:color="auto"/>
        <w:bottom w:val="none" w:sz="0" w:space="0" w:color="auto"/>
        <w:right w:val="none" w:sz="0" w:space="0" w:color="auto"/>
      </w:divBdr>
    </w:div>
    <w:div w:id="303236544">
      <w:bodyDiv w:val="1"/>
      <w:marLeft w:val="0"/>
      <w:marRight w:val="0"/>
      <w:marTop w:val="0"/>
      <w:marBottom w:val="0"/>
      <w:divBdr>
        <w:top w:val="none" w:sz="0" w:space="0" w:color="auto"/>
        <w:left w:val="none" w:sz="0" w:space="0" w:color="auto"/>
        <w:bottom w:val="none" w:sz="0" w:space="0" w:color="auto"/>
        <w:right w:val="none" w:sz="0" w:space="0" w:color="auto"/>
      </w:divBdr>
    </w:div>
    <w:div w:id="303773555">
      <w:bodyDiv w:val="1"/>
      <w:marLeft w:val="0"/>
      <w:marRight w:val="0"/>
      <w:marTop w:val="0"/>
      <w:marBottom w:val="0"/>
      <w:divBdr>
        <w:top w:val="none" w:sz="0" w:space="0" w:color="auto"/>
        <w:left w:val="none" w:sz="0" w:space="0" w:color="auto"/>
        <w:bottom w:val="none" w:sz="0" w:space="0" w:color="auto"/>
        <w:right w:val="none" w:sz="0" w:space="0" w:color="auto"/>
      </w:divBdr>
    </w:div>
    <w:div w:id="303895730">
      <w:bodyDiv w:val="1"/>
      <w:marLeft w:val="0"/>
      <w:marRight w:val="0"/>
      <w:marTop w:val="0"/>
      <w:marBottom w:val="0"/>
      <w:divBdr>
        <w:top w:val="none" w:sz="0" w:space="0" w:color="auto"/>
        <w:left w:val="none" w:sz="0" w:space="0" w:color="auto"/>
        <w:bottom w:val="none" w:sz="0" w:space="0" w:color="auto"/>
        <w:right w:val="none" w:sz="0" w:space="0" w:color="auto"/>
      </w:divBdr>
    </w:div>
    <w:div w:id="304160482">
      <w:bodyDiv w:val="1"/>
      <w:marLeft w:val="0"/>
      <w:marRight w:val="0"/>
      <w:marTop w:val="0"/>
      <w:marBottom w:val="0"/>
      <w:divBdr>
        <w:top w:val="none" w:sz="0" w:space="0" w:color="auto"/>
        <w:left w:val="none" w:sz="0" w:space="0" w:color="auto"/>
        <w:bottom w:val="none" w:sz="0" w:space="0" w:color="auto"/>
        <w:right w:val="none" w:sz="0" w:space="0" w:color="auto"/>
      </w:divBdr>
    </w:div>
    <w:div w:id="304161434">
      <w:bodyDiv w:val="1"/>
      <w:marLeft w:val="0"/>
      <w:marRight w:val="0"/>
      <w:marTop w:val="0"/>
      <w:marBottom w:val="0"/>
      <w:divBdr>
        <w:top w:val="none" w:sz="0" w:space="0" w:color="auto"/>
        <w:left w:val="none" w:sz="0" w:space="0" w:color="auto"/>
        <w:bottom w:val="none" w:sz="0" w:space="0" w:color="auto"/>
        <w:right w:val="none" w:sz="0" w:space="0" w:color="auto"/>
      </w:divBdr>
    </w:div>
    <w:div w:id="304241154">
      <w:bodyDiv w:val="1"/>
      <w:marLeft w:val="0"/>
      <w:marRight w:val="0"/>
      <w:marTop w:val="0"/>
      <w:marBottom w:val="0"/>
      <w:divBdr>
        <w:top w:val="none" w:sz="0" w:space="0" w:color="auto"/>
        <w:left w:val="none" w:sz="0" w:space="0" w:color="auto"/>
        <w:bottom w:val="none" w:sz="0" w:space="0" w:color="auto"/>
        <w:right w:val="none" w:sz="0" w:space="0" w:color="auto"/>
      </w:divBdr>
    </w:div>
    <w:div w:id="304354442">
      <w:bodyDiv w:val="1"/>
      <w:marLeft w:val="0"/>
      <w:marRight w:val="0"/>
      <w:marTop w:val="0"/>
      <w:marBottom w:val="0"/>
      <w:divBdr>
        <w:top w:val="none" w:sz="0" w:space="0" w:color="auto"/>
        <w:left w:val="none" w:sz="0" w:space="0" w:color="auto"/>
        <w:bottom w:val="none" w:sz="0" w:space="0" w:color="auto"/>
        <w:right w:val="none" w:sz="0" w:space="0" w:color="auto"/>
      </w:divBdr>
    </w:div>
    <w:div w:id="304357595">
      <w:bodyDiv w:val="1"/>
      <w:marLeft w:val="0"/>
      <w:marRight w:val="0"/>
      <w:marTop w:val="0"/>
      <w:marBottom w:val="0"/>
      <w:divBdr>
        <w:top w:val="none" w:sz="0" w:space="0" w:color="auto"/>
        <w:left w:val="none" w:sz="0" w:space="0" w:color="auto"/>
        <w:bottom w:val="none" w:sz="0" w:space="0" w:color="auto"/>
        <w:right w:val="none" w:sz="0" w:space="0" w:color="auto"/>
      </w:divBdr>
    </w:div>
    <w:div w:id="304431743">
      <w:bodyDiv w:val="1"/>
      <w:marLeft w:val="0"/>
      <w:marRight w:val="0"/>
      <w:marTop w:val="0"/>
      <w:marBottom w:val="0"/>
      <w:divBdr>
        <w:top w:val="none" w:sz="0" w:space="0" w:color="auto"/>
        <w:left w:val="none" w:sz="0" w:space="0" w:color="auto"/>
        <w:bottom w:val="none" w:sz="0" w:space="0" w:color="auto"/>
        <w:right w:val="none" w:sz="0" w:space="0" w:color="auto"/>
      </w:divBdr>
    </w:div>
    <w:div w:id="305010690">
      <w:bodyDiv w:val="1"/>
      <w:marLeft w:val="0"/>
      <w:marRight w:val="0"/>
      <w:marTop w:val="0"/>
      <w:marBottom w:val="0"/>
      <w:divBdr>
        <w:top w:val="none" w:sz="0" w:space="0" w:color="auto"/>
        <w:left w:val="none" w:sz="0" w:space="0" w:color="auto"/>
        <w:bottom w:val="none" w:sz="0" w:space="0" w:color="auto"/>
        <w:right w:val="none" w:sz="0" w:space="0" w:color="auto"/>
      </w:divBdr>
    </w:div>
    <w:div w:id="305160375">
      <w:bodyDiv w:val="1"/>
      <w:marLeft w:val="0"/>
      <w:marRight w:val="0"/>
      <w:marTop w:val="0"/>
      <w:marBottom w:val="0"/>
      <w:divBdr>
        <w:top w:val="none" w:sz="0" w:space="0" w:color="auto"/>
        <w:left w:val="none" w:sz="0" w:space="0" w:color="auto"/>
        <w:bottom w:val="none" w:sz="0" w:space="0" w:color="auto"/>
        <w:right w:val="none" w:sz="0" w:space="0" w:color="auto"/>
      </w:divBdr>
    </w:div>
    <w:div w:id="305278120">
      <w:bodyDiv w:val="1"/>
      <w:marLeft w:val="0"/>
      <w:marRight w:val="0"/>
      <w:marTop w:val="0"/>
      <w:marBottom w:val="0"/>
      <w:divBdr>
        <w:top w:val="none" w:sz="0" w:space="0" w:color="auto"/>
        <w:left w:val="none" w:sz="0" w:space="0" w:color="auto"/>
        <w:bottom w:val="none" w:sz="0" w:space="0" w:color="auto"/>
        <w:right w:val="none" w:sz="0" w:space="0" w:color="auto"/>
      </w:divBdr>
    </w:div>
    <w:div w:id="305357726">
      <w:bodyDiv w:val="1"/>
      <w:marLeft w:val="0"/>
      <w:marRight w:val="0"/>
      <w:marTop w:val="0"/>
      <w:marBottom w:val="0"/>
      <w:divBdr>
        <w:top w:val="none" w:sz="0" w:space="0" w:color="auto"/>
        <w:left w:val="none" w:sz="0" w:space="0" w:color="auto"/>
        <w:bottom w:val="none" w:sz="0" w:space="0" w:color="auto"/>
        <w:right w:val="none" w:sz="0" w:space="0" w:color="auto"/>
      </w:divBdr>
    </w:div>
    <w:div w:id="305359809">
      <w:bodyDiv w:val="1"/>
      <w:marLeft w:val="0"/>
      <w:marRight w:val="0"/>
      <w:marTop w:val="0"/>
      <w:marBottom w:val="0"/>
      <w:divBdr>
        <w:top w:val="none" w:sz="0" w:space="0" w:color="auto"/>
        <w:left w:val="none" w:sz="0" w:space="0" w:color="auto"/>
        <w:bottom w:val="none" w:sz="0" w:space="0" w:color="auto"/>
        <w:right w:val="none" w:sz="0" w:space="0" w:color="auto"/>
      </w:divBdr>
    </w:div>
    <w:div w:id="306516949">
      <w:bodyDiv w:val="1"/>
      <w:marLeft w:val="0"/>
      <w:marRight w:val="0"/>
      <w:marTop w:val="0"/>
      <w:marBottom w:val="0"/>
      <w:divBdr>
        <w:top w:val="none" w:sz="0" w:space="0" w:color="auto"/>
        <w:left w:val="none" w:sz="0" w:space="0" w:color="auto"/>
        <w:bottom w:val="none" w:sz="0" w:space="0" w:color="auto"/>
        <w:right w:val="none" w:sz="0" w:space="0" w:color="auto"/>
      </w:divBdr>
    </w:div>
    <w:div w:id="307173719">
      <w:bodyDiv w:val="1"/>
      <w:marLeft w:val="0"/>
      <w:marRight w:val="0"/>
      <w:marTop w:val="0"/>
      <w:marBottom w:val="0"/>
      <w:divBdr>
        <w:top w:val="none" w:sz="0" w:space="0" w:color="auto"/>
        <w:left w:val="none" w:sz="0" w:space="0" w:color="auto"/>
        <w:bottom w:val="none" w:sz="0" w:space="0" w:color="auto"/>
        <w:right w:val="none" w:sz="0" w:space="0" w:color="auto"/>
      </w:divBdr>
    </w:div>
    <w:div w:id="307367242">
      <w:bodyDiv w:val="1"/>
      <w:marLeft w:val="0"/>
      <w:marRight w:val="0"/>
      <w:marTop w:val="0"/>
      <w:marBottom w:val="0"/>
      <w:divBdr>
        <w:top w:val="none" w:sz="0" w:space="0" w:color="auto"/>
        <w:left w:val="none" w:sz="0" w:space="0" w:color="auto"/>
        <w:bottom w:val="none" w:sz="0" w:space="0" w:color="auto"/>
        <w:right w:val="none" w:sz="0" w:space="0" w:color="auto"/>
      </w:divBdr>
    </w:div>
    <w:div w:id="307445069">
      <w:bodyDiv w:val="1"/>
      <w:marLeft w:val="0"/>
      <w:marRight w:val="0"/>
      <w:marTop w:val="0"/>
      <w:marBottom w:val="0"/>
      <w:divBdr>
        <w:top w:val="none" w:sz="0" w:space="0" w:color="auto"/>
        <w:left w:val="none" w:sz="0" w:space="0" w:color="auto"/>
        <w:bottom w:val="none" w:sz="0" w:space="0" w:color="auto"/>
        <w:right w:val="none" w:sz="0" w:space="0" w:color="auto"/>
      </w:divBdr>
    </w:div>
    <w:div w:id="307712026">
      <w:bodyDiv w:val="1"/>
      <w:marLeft w:val="0"/>
      <w:marRight w:val="0"/>
      <w:marTop w:val="0"/>
      <w:marBottom w:val="0"/>
      <w:divBdr>
        <w:top w:val="none" w:sz="0" w:space="0" w:color="auto"/>
        <w:left w:val="none" w:sz="0" w:space="0" w:color="auto"/>
        <w:bottom w:val="none" w:sz="0" w:space="0" w:color="auto"/>
        <w:right w:val="none" w:sz="0" w:space="0" w:color="auto"/>
      </w:divBdr>
    </w:div>
    <w:div w:id="307829477">
      <w:bodyDiv w:val="1"/>
      <w:marLeft w:val="0"/>
      <w:marRight w:val="0"/>
      <w:marTop w:val="0"/>
      <w:marBottom w:val="0"/>
      <w:divBdr>
        <w:top w:val="none" w:sz="0" w:space="0" w:color="auto"/>
        <w:left w:val="none" w:sz="0" w:space="0" w:color="auto"/>
        <w:bottom w:val="none" w:sz="0" w:space="0" w:color="auto"/>
        <w:right w:val="none" w:sz="0" w:space="0" w:color="auto"/>
      </w:divBdr>
    </w:div>
    <w:div w:id="307902140">
      <w:bodyDiv w:val="1"/>
      <w:marLeft w:val="0"/>
      <w:marRight w:val="0"/>
      <w:marTop w:val="0"/>
      <w:marBottom w:val="0"/>
      <w:divBdr>
        <w:top w:val="none" w:sz="0" w:space="0" w:color="auto"/>
        <w:left w:val="none" w:sz="0" w:space="0" w:color="auto"/>
        <w:bottom w:val="none" w:sz="0" w:space="0" w:color="auto"/>
        <w:right w:val="none" w:sz="0" w:space="0" w:color="auto"/>
      </w:divBdr>
    </w:div>
    <w:div w:id="307907680">
      <w:bodyDiv w:val="1"/>
      <w:marLeft w:val="0"/>
      <w:marRight w:val="0"/>
      <w:marTop w:val="0"/>
      <w:marBottom w:val="0"/>
      <w:divBdr>
        <w:top w:val="none" w:sz="0" w:space="0" w:color="auto"/>
        <w:left w:val="none" w:sz="0" w:space="0" w:color="auto"/>
        <w:bottom w:val="none" w:sz="0" w:space="0" w:color="auto"/>
        <w:right w:val="none" w:sz="0" w:space="0" w:color="auto"/>
      </w:divBdr>
      <w:divsChild>
        <w:div w:id="2019115727">
          <w:marLeft w:val="0"/>
          <w:marRight w:val="0"/>
          <w:marTop w:val="0"/>
          <w:marBottom w:val="0"/>
          <w:divBdr>
            <w:top w:val="none" w:sz="0" w:space="0" w:color="auto"/>
            <w:left w:val="none" w:sz="0" w:space="0" w:color="auto"/>
            <w:bottom w:val="none" w:sz="0" w:space="0" w:color="auto"/>
            <w:right w:val="none" w:sz="0" w:space="0" w:color="auto"/>
          </w:divBdr>
        </w:div>
      </w:divsChild>
    </w:div>
    <w:div w:id="308092781">
      <w:bodyDiv w:val="1"/>
      <w:marLeft w:val="0"/>
      <w:marRight w:val="0"/>
      <w:marTop w:val="0"/>
      <w:marBottom w:val="0"/>
      <w:divBdr>
        <w:top w:val="none" w:sz="0" w:space="0" w:color="auto"/>
        <w:left w:val="none" w:sz="0" w:space="0" w:color="auto"/>
        <w:bottom w:val="none" w:sz="0" w:space="0" w:color="auto"/>
        <w:right w:val="none" w:sz="0" w:space="0" w:color="auto"/>
      </w:divBdr>
    </w:div>
    <w:div w:id="308247578">
      <w:bodyDiv w:val="1"/>
      <w:marLeft w:val="0"/>
      <w:marRight w:val="0"/>
      <w:marTop w:val="0"/>
      <w:marBottom w:val="0"/>
      <w:divBdr>
        <w:top w:val="none" w:sz="0" w:space="0" w:color="auto"/>
        <w:left w:val="none" w:sz="0" w:space="0" w:color="auto"/>
        <w:bottom w:val="none" w:sz="0" w:space="0" w:color="auto"/>
        <w:right w:val="none" w:sz="0" w:space="0" w:color="auto"/>
      </w:divBdr>
    </w:div>
    <w:div w:id="308364005">
      <w:bodyDiv w:val="1"/>
      <w:marLeft w:val="0"/>
      <w:marRight w:val="0"/>
      <w:marTop w:val="0"/>
      <w:marBottom w:val="0"/>
      <w:divBdr>
        <w:top w:val="none" w:sz="0" w:space="0" w:color="auto"/>
        <w:left w:val="none" w:sz="0" w:space="0" w:color="auto"/>
        <w:bottom w:val="none" w:sz="0" w:space="0" w:color="auto"/>
        <w:right w:val="none" w:sz="0" w:space="0" w:color="auto"/>
      </w:divBdr>
    </w:div>
    <w:div w:id="308634854">
      <w:bodyDiv w:val="1"/>
      <w:marLeft w:val="0"/>
      <w:marRight w:val="0"/>
      <w:marTop w:val="0"/>
      <w:marBottom w:val="0"/>
      <w:divBdr>
        <w:top w:val="none" w:sz="0" w:space="0" w:color="auto"/>
        <w:left w:val="none" w:sz="0" w:space="0" w:color="auto"/>
        <w:bottom w:val="none" w:sz="0" w:space="0" w:color="auto"/>
        <w:right w:val="none" w:sz="0" w:space="0" w:color="auto"/>
      </w:divBdr>
    </w:div>
    <w:div w:id="308679629">
      <w:bodyDiv w:val="1"/>
      <w:marLeft w:val="0"/>
      <w:marRight w:val="0"/>
      <w:marTop w:val="0"/>
      <w:marBottom w:val="0"/>
      <w:divBdr>
        <w:top w:val="none" w:sz="0" w:space="0" w:color="auto"/>
        <w:left w:val="none" w:sz="0" w:space="0" w:color="auto"/>
        <w:bottom w:val="none" w:sz="0" w:space="0" w:color="auto"/>
        <w:right w:val="none" w:sz="0" w:space="0" w:color="auto"/>
      </w:divBdr>
    </w:div>
    <w:div w:id="308705035">
      <w:bodyDiv w:val="1"/>
      <w:marLeft w:val="0"/>
      <w:marRight w:val="0"/>
      <w:marTop w:val="0"/>
      <w:marBottom w:val="0"/>
      <w:divBdr>
        <w:top w:val="none" w:sz="0" w:space="0" w:color="auto"/>
        <w:left w:val="none" w:sz="0" w:space="0" w:color="auto"/>
        <w:bottom w:val="none" w:sz="0" w:space="0" w:color="auto"/>
        <w:right w:val="none" w:sz="0" w:space="0" w:color="auto"/>
      </w:divBdr>
    </w:div>
    <w:div w:id="308756083">
      <w:bodyDiv w:val="1"/>
      <w:marLeft w:val="0"/>
      <w:marRight w:val="0"/>
      <w:marTop w:val="0"/>
      <w:marBottom w:val="0"/>
      <w:divBdr>
        <w:top w:val="none" w:sz="0" w:space="0" w:color="auto"/>
        <w:left w:val="none" w:sz="0" w:space="0" w:color="auto"/>
        <w:bottom w:val="none" w:sz="0" w:space="0" w:color="auto"/>
        <w:right w:val="none" w:sz="0" w:space="0" w:color="auto"/>
      </w:divBdr>
    </w:div>
    <w:div w:id="308826960">
      <w:bodyDiv w:val="1"/>
      <w:marLeft w:val="0"/>
      <w:marRight w:val="0"/>
      <w:marTop w:val="0"/>
      <w:marBottom w:val="0"/>
      <w:divBdr>
        <w:top w:val="none" w:sz="0" w:space="0" w:color="auto"/>
        <w:left w:val="none" w:sz="0" w:space="0" w:color="auto"/>
        <w:bottom w:val="none" w:sz="0" w:space="0" w:color="auto"/>
        <w:right w:val="none" w:sz="0" w:space="0" w:color="auto"/>
      </w:divBdr>
    </w:div>
    <w:div w:id="309142520">
      <w:bodyDiv w:val="1"/>
      <w:marLeft w:val="0"/>
      <w:marRight w:val="0"/>
      <w:marTop w:val="0"/>
      <w:marBottom w:val="0"/>
      <w:divBdr>
        <w:top w:val="none" w:sz="0" w:space="0" w:color="auto"/>
        <w:left w:val="none" w:sz="0" w:space="0" w:color="auto"/>
        <w:bottom w:val="none" w:sz="0" w:space="0" w:color="auto"/>
        <w:right w:val="none" w:sz="0" w:space="0" w:color="auto"/>
      </w:divBdr>
    </w:div>
    <w:div w:id="309360187">
      <w:bodyDiv w:val="1"/>
      <w:marLeft w:val="0"/>
      <w:marRight w:val="0"/>
      <w:marTop w:val="0"/>
      <w:marBottom w:val="0"/>
      <w:divBdr>
        <w:top w:val="none" w:sz="0" w:space="0" w:color="auto"/>
        <w:left w:val="none" w:sz="0" w:space="0" w:color="auto"/>
        <w:bottom w:val="none" w:sz="0" w:space="0" w:color="auto"/>
        <w:right w:val="none" w:sz="0" w:space="0" w:color="auto"/>
      </w:divBdr>
    </w:div>
    <w:div w:id="309407550">
      <w:bodyDiv w:val="1"/>
      <w:marLeft w:val="0"/>
      <w:marRight w:val="0"/>
      <w:marTop w:val="0"/>
      <w:marBottom w:val="0"/>
      <w:divBdr>
        <w:top w:val="none" w:sz="0" w:space="0" w:color="auto"/>
        <w:left w:val="none" w:sz="0" w:space="0" w:color="auto"/>
        <w:bottom w:val="none" w:sz="0" w:space="0" w:color="auto"/>
        <w:right w:val="none" w:sz="0" w:space="0" w:color="auto"/>
      </w:divBdr>
    </w:div>
    <w:div w:id="309477916">
      <w:bodyDiv w:val="1"/>
      <w:marLeft w:val="0"/>
      <w:marRight w:val="0"/>
      <w:marTop w:val="0"/>
      <w:marBottom w:val="0"/>
      <w:divBdr>
        <w:top w:val="none" w:sz="0" w:space="0" w:color="auto"/>
        <w:left w:val="none" w:sz="0" w:space="0" w:color="auto"/>
        <w:bottom w:val="none" w:sz="0" w:space="0" w:color="auto"/>
        <w:right w:val="none" w:sz="0" w:space="0" w:color="auto"/>
      </w:divBdr>
    </w:div>
    <w:div w:id="309480162">
      <w:bodyDiv w:val="1"/>
      <w:marLeft w:val="0"/>
      <w:marRight w:val="0"/>
      <w:marTop w:val="0"/>
      <w:marBottom w:val="0"/>
      <w:divBdr>
        <w:top w:val="none" w:sz="0" w:space="0" w:color="auto"/>
        <w:left w:val="none" w:sz="0" w:space="0" w:color="auto"/>
        <w:bottom w:val="none" w:sz="0" w:space="0" w:color="auto"/>
        <w:right w:val="none" w:sz="0" w:space="0" w:color="auto"/>
      </w:divBdr>
    </w:div>
    <w:div w:id="309864461">
      <w:bodyDiv w:val="1"/>
      <w:marLeft w:val="0"/>
      <w:marRight w:val="0"/>
      <w:marTop w:val="0"/>
      <w:marBottom w:val="0"/>
      <w:divBdr>
        <w:top w:val="none" w:sz="0" w:space="0" w:color="auto"/>
        <w:left w:val="none" w:sz="0" w:space="0" w:color="auto"/>
        <w:bottom w:val="none" w:sz="0" w:space="0" w:color="auto"/>
        <w:right w:val="none" w:sz="0" w:space="0" w:color="auto"/>
      </w:divBdr>
      <w:divsChild>
        <w:div w:id="1055816019">
          <w:marLeft w:val="0"/>
          <w:marRight w:val="0"/>
          <w:marTop w:val="0"/>
          <w:marBottom w:val="0"/>
          <w:divBdr>
            <w:top w:val="none" w:sz="0" w:space="0" w:color="auto"/>
            <w:left w:val="none" w:sz="0" w:space="0" w:color="auto"/>
            <w:bottom w:val="none" w:sz="0" w:space="0" w:color="auto"/>
            <w:right w:val="none" w:sz="0" w:space="0" w:color="auto"/>
          </w:divBdr>
        </w:div>
      </w:divsChild>
    </w:div>
    <w:div w:id="310210775">
      <w:bodyDiv w:val="1"/>
      <w:marLeft w:val="0"/>
      <w:marRight w:val="0"/>
      <w:marTop w:val="0"/>
      <w:marBottom w:val="0"/>
      <w:divBdr>
        <w:top w:val="none" w:sz="0" w:space="0" w:color="auto"/>
        <w:left w:val="none" w:sz="0" w:space="0" w:color="auto"/>
        <w:bottom w:val="none" w:sz="0" w:space="0" w:color="auto"/>
        <w:right w:val="none" w:sz="0" w:space="0" w:color="auto"/>
      </w:divBdr>
    </w:div>
    <w:div w:id="310448706">
      <w:bodyDiv w:val="1"/>
      <w:marLeft w:val="0"/>
      <w:marRight w:val="0"/>
      <w:marTop w:val="0"/>
      <w:marBottom w:val="0"/>
      <w:divBdr>
        <w:top w:val="none" w:sz="0" w:space="0" w:color="auto"/>
        <w:left w:val="none" w:sz="0" w:space="0" w:color="auto"/>
        <w:bottom w:val="none" w:sz="0" w:space="0" w:color="auto"/>
        <w:right w:val="none" w:sz="0" w:space="0" w:color="auto"/>
      </w:divBdr>
    </w:div>
    <w:div w:id="310867402">
      <w:bodyDiv w:val="1"/>
      <w:marLeft w:val="0"/>
      <w:marRight w:val="0"/>
      <w:marTop w:val="0"/>
      <w:marBottom w:val="0"/>
      <w:divBdr>
        <w:top w:val="none" w:sz="0" w:space="0" w:color="auto"/>
        <w:left w:val="none" w:sz="0" w:space="0" w:color="auto"/>
        <w:bottom w:val="none" w:sz="0" w:space="0" w:color="auto"/>
        <w:right w:val="none" w:sz="0" w:space="0" w:color="auto"/>
      </w:divBdr>
    </w:div>
    <w:div w:id="311065766">
      <w:bodyDiv w:val="1"/>
      <w:marLeft w:val="0"/>
      <w:marRight w:val="0"/>
      <w:marTop w:val="0"/>
      <w:marBottom w:val="0"/>
      <w:divBdr>
        <w:top w:val="none" w:sz="0" w:space="0" w:color="auto"/>
        <w:left w:val="none" w:sz="0" w:space="0" w:color="auto"/>
        <w:bottom w:val="none" w:sz="0" w:space="0" w:color="auto"/>
        <w:right w:val="none" w:sz="0" w:space="0" w:color="auto"/>
      </w:divBdr>
    </w:div>
    <w:div w:id="311102968">
      <w:bodyDiv w:val="1"/>
      <w:marLeft w:val="0"/>
      <w:marRight w:val="0"/>
      <w:marTop w:val="0"/>
      <w:marBottom w:val="0"/>
      <w:divBdr>
        <w:top w:val="none" w:sz="0" w:space="0" w:color="auto"/>
        <w:left w:val="none" w:sz="0" w:space="0" w:color="auto"/>
        <w:bottom w:val="none" w:sz="0" w:space="0" w:color="auto"/>
        <w:right w:val="none" w:sz="0" w:space="0" w:color="auto"/>
      </w:divBdr>
    </w:div>
    <w:div w:id="311837287">
      <w:bodyDiv w:val="1"/>
      <w:marLeft w:val="0"/>
      <w:marRight w:val="0"/>
      <w:marTop w:val="0"/>
      <w:marBottom w:val="0"/>
      <w:divBdr>
        <w:top w:val="none" w:sz="0" w:space="0" w:color="auto"/>
        <w:left w:val="none" w:sz="0" w:space="0" w:color="auto"/>
        <w:bottom w:val="none" w:sz="0" w:space="0" w:color="auto"/>
        <w:right w:val="none" w:sz="0" w:space="0" w:color="auto"/>
      </w:divBdr>
    </w:div>
    <w:div w:id="312030526">
      <w:bodyDiv w:val="1"/>
      <w:marLeft w:val="0"/>
      <w:marRight w:val="0"/>
      <w:marTop w:val="0"/>
      <w:marBottom w:val="0"/>
      <w:divBdr>
        <w:top w:val="none" w:sz="0" w:space="0" w:color="auto"/>
        <w:left w:val="none" w:sz="0" w:space="0" w:color="auto"/>
        <w:bottom w:val="none" w:sz="0" w:space="0" w:color="auto"/>
        <w:right w:val="none" w:sz="0" w:space="0" w:color="auto"/>
      </w:divBdr>
    </w:div>
    <w:div w:id="312149252">
      <w:bodyDiv w:val="1"/>
      <w:marLeft w:val="0"/>
      <w:marRight w:val="0"/>
      <w:marTop w:val="0"/>
      <w:marBottom w:val="0"/>
      <w:divBdr>
        <w:top w:val="none" w:sz="0" w:space="0" w:color="auto"/>
        <w:left w:val="none" w:sz="0" w:space="0" w:color="auto"/>
        <w:bottom w:val="none" w:sz="0" w:space="0" w:color="auto"/>
        <w:right w:val="none" w:sz="0" w:space="0" w:color="auto"/>
      </w:divBdr>
    </w:div>
    <w:div w:id="312415307">
      <w:bodyDiv w:val="1"/>
      <w:marLeft w:val="0"/>
      <w:marRight w:val="0"/>
      <w:marTop w:val="0"/>
      <w:marBottom w:val="0"/>
      <w:divBdr>
        <w:top w:val="none" w:sz="0" w:space="0" w:color="auto"/>
        <w:left w:val="none" w:sz="0" w:space="0" w:color="auto"/>
        <w:bottom w:val="none" w:sz="0" w:space="0" w:color="auto"/>
        <w:right w:val="none" w:sz="0" w:space="0" w:color="auto"/>
      </w:divBdr>
    </w:div>
    <w:div w:id="312565510">
      <w:bodyDiv w:val="1"/>
      <w:marLeft w:val="0"/>
      <w:marRight w:val="0"/>
      <w:marTop w:val="0"/>
      <w:marBottom w:val="0"/>
      <w:divBdr>
        <w:top w:val="none" w:sz="0" w:space="0" w:color="auto"/>
        <w:left w:val="none" w:sz="0" w:space="0" w:color="auto"/>
        <w:bottom w:val="none" w:sz="0" w:space="0" w:color="auto"/>
        <w:right w:val="none" w:sz="0" w:space="0" w:color="auto"/>
      </w:divBdr>
    </w:div>
    <w:div w:id="312566047">
      <w:bodyDiv w:val="1"/>
      <w:marLeft w:val="0"/>
      <w:marRight w:val="0"/>
      <w:marTop w:val="0"/>
      <w:marBottom w:val="0"/>
      <w:divBdr>
        <w:top w:val="none" w:sz="0" w:space="0" w:color="auto"/>
        <w:left w:val="none" w:sz="0" w:space="0" w:color="auto"/>
        <w:bottom w:val="none" w:sz="0" w:space="0" w:color="auto"/>
        <w:right w:val="none" w:sz="0" w:space="0" w:color="auto"/>
      </w:divBdr>
    </w:div>
    <w:div w:id="312759980">
      <w:bodyDiv w:val="1"/>
      <w:marLeft w:val="0"/>
      <w:marRight w:val="0"/>
      <w:marTop w:val="0"/>
      <w:marBottom w:val="0"/>
      <w:divBdr>
        <w:top w:val="none" w:sz="0" w:space="0" w:color="auto"/>
        <w:left w:val="none" w:sz="0" w:space="0" w:color="auto"/>
        <w:bottom w:val="none" w:sz="0" w:space="0" w:color="auto"/>
        <w:right w:val="none" w:sz="0" w:space="0" w:color="auto"/>
      </w:divBdr>
    </w:div>
    <w:div w:id="312949980">
      <w:bodyDiv w:val="1"/>
      <w:marLeft w:val="0"/>
      <w:marRight w:val="0"/>
      <w:marTop w:val="0"/>
      <w:marBottom w:val="0"/>
      <w:divBdr>
        <w:top w:val="none" w:sz="0" w:space="0" w:color="auto"/>
        <w:left w:val="none" w:sz="0" w:space="0" w:color="auto"/>
        <w:bottom w:val="none" w:sz="0" w:space="0" w:color="auto"/>
        <w:right w:val="none" w:sz="0" w:space="0" w:color="auto"/>
      </w:divBdr>
    </w:div>
    <w:div w:id="312953591">
      <w:bodyDiv w:val="1"/>
      <w:marLeft w:val="0"/>
      <w:marRight w:val="0"/>
      <w:marTop w:val="0"/>
      <w:marBottom w:val="0"/>
      <w:divBdr>
        <w:top w:val="none" w:sz="0" w:space="0" w:color="auto"/>
        <w:left w:val="none" w:sz="0" w:space="0" w:color="auto"/>
        <w:bottom w:val="none" w:sz="0" w:space="0" w:color="auto"/>
        <w:right w:val="none" w:sz="0" w:space="0" w:color="auto"/>
      </w:divBdr>
    </w:div>
    <w:div w:id="313143010">
      <w:bodyDiv w:val="1"/>
      <w:marLeft w:val="0"/>
      <w:marRight w:val="0"/>
      <w:marTop w:val="0"/>
      <w:marBottom w:val="0"/>
      <w:divBdr>
        <w:top w:val="none" w:sz="0" w:space="0" w:color="auto"/>
        <w:left w:val="none" w:sz="0" w:space="0" w:color="auto"/>
        <w:bottom w:val="none" w:sz="0" w:space="0" w:color="auto"/>
        <w:right w:val="none" w:sz="0" w:space="0" w:color="auto"/>
      </w:divBdr>
    </w:div>
    <w:div w:id="313215689">
      <w:bodyDiv w:val="1"/>
      <w:marLeft w:val="0"/>
      <w:marRight w:val="0"/>
      <w:marTop w:val="0"/>
      <w:marBottom w:val="0"/>
      <w:divBdr>
        <w:top w:val="none" w:sz="0" w:space="0" w:color="auto"/>
        <w:left w:val="none" w:sz="0" w:space="0" w:color="auto"/>
        <w:bottom w:val="none" w:sz="0" w:space="0" w:color="auto"/>
        <w:right w:val="none" w:sz="0" w:space="0" w:color="auto"/>
      </w:divBdr>
    </w:div>
    <w:div w:id="313534609">
      <w:bodyDiv w:val="1"/>
      <w:marLeft w:val="0"/>
      <w:marRight w:val="0"/>
      <w:marTop w:val="0"/>
      <w:marBottom w:val="0"/>
      <w:divBdr>
        <w:top w:val="none" w:sz="0" w:space="0" w:color="auto"/>
        <w:left w:val="none" w:sz="0" w:space="0" w:color="auto"/>
        <w:bottom w:val="none" w:sz="0" w:space="0" w:color="auto"/>
        <w:right w:val="none" w:sz="0" w:space="0" w:color="auto"/>
      </w:divBdr>
    </w:div>
    <w:div w:id="313921955">
      <w:bodyDiv w:val="1"/>
      <w:marLeft w:val="0"/>
      <w:marRight w:val="0"/>
      <w:marTop w:val="0"/>
      <w:marBottom w:val="0"/>
      <w:divBdr>
        <w:top w:val="none" w:sz="0" w:space="0" w:color="auto"/>
        <w:left w:val="none" w:sz="0" w:space="0" w:color="auto"/>
        <w:bottom w:val="none" w:sz="0" w:space="0" w:color="auto"/>
        <w:right w:val="none" w:sz="0" w:space="0" w:color="auto"/>
      </w:divBdr>
    </w:div>
    <w:div w:id="313923198">
      <w:bodyDiv w:val="1"/>
      <w:marLeft w:val="0"/>
      <w:marRight w:val="0"/>
      <w:marTop w:val="0"/>
      <w:marBottom w:val="0"/>
      <w:divBdr>
        <w:top w:val="none" w:sz="0" w:space="0" w:color="auto"/>
        <w:left w:val="none" w:sz="0" w:space="0" w:color="auto"/>
        <w:bottom w:val="none" w:sz="0" w:space="0" w:color="auto"/>
        <w:right w:val="none" w:sz="0" w:space="0" w:color="auto"/>
      </w:divBdr>
    </w:div>
    <w:div w:id="314114512">
      <w:bodyDiv w:val="1"/>
      <w:marLeft w:val="0"/>
      <w:marRight w:val="0"/>
      <w:marTop w:val="0"/>
      <w:marBottom w:val="0"/>
      <w:divBdr>
        <w:top w:val="none" w:sz="0" w:space="0" w:color="auto"/>
        <w:left w:val="none" w:sz="0" w:space="0" w:color="auto"/>
        <w:bottom w:val="none" w:sz="0" w:space="0" w:color="auto"/>
        <w:right w:val="none" w:sz="0" w:space="0" w:color="auto"/>
      </w:divBdr>
    </w:div>
    <w:div w:id="314341974">
      <w:bodyDiv w:val="1"/>
      <w:marLeft w:val="0"/>
      <w:marRight w:val="0"/>
      <w:marTop w:val="0"/>
      <w:marBottom w:val="0"/>
      <w:divBdr>
        <w:top w:val="none" w:sz="0" w:space="0" w:color="auto"/>
        <w:left w:val="none" w:sz="0" w:space="0" w:color="auto"/>
        <w:bottom w:val="none" w:sz="0" w:space="0" w:color="auto"/>
        <w:right w:val="none" w:sz="0" w:space="0" w:color="auto"/>
      </w:divBdr>
    </w:div>
    <w:div w:id="314376281">
      <w:bodyDiv w:val="1"/>
      <w:marLeft w:val="0"/>
      <w:marRight w:val="0"/>
      <w:marTop w:val="0"/>
      <w:marBottom w:val="0"/>
      <w:divBdr>
        <w:top w:val="none" w:sz="0" w:space="0" w:color="auto"/>
        <w:left w:val="none" w:sz="0" w:space="0" w:color="auto"/>
        <w:bottom w:val="none" w:sz="0" w:space="0" w:color="auto"/>
        <w:right w:val="none" w:sz="0" w:space="0" w:color="auto"/>
      </w:divBdr>
    </w:div>
    <w:div w:id="314382660">
      <w:bodyDiv w:val="1"/>
      <w:marLeft w:val="0"/>
      <w:marRight w:val="0"/>
      <w:marTop w:val="0"/>
      <w:marBottom w:val="0"/>
      <w:divBdr>
        <w:top w:val="none" w:sz="0" w:space="0" w:color="auto"/>
        <w:left w:val="none" w:sz="0" w:space="0" w:color="auto"/>
        <w:bottom w:val="none" w:sz="0" w:space="0" w:color="auto"/>
        <w:right w:val="none" w:sz="0" w:space="0" w:color="auto"/>
      </w:divBdr>
    </w:div>
    <w:div w:id="314653252">
      <w:bodyDiv w:val="1"/>
      <w:marLeft w:val="0"/>
      <w:marRight w:val="0"/>
      <w:marTop w:val="0"/>
      <w:marBottom w:val="0"/>
      <w:divBdr>
        <w:top w:val="none" w:sz="0" w:space="0" w:color="auto"/>
        <w:left w:val="none" w:sz="0" w:space="0" w:color="auto"/>
        <w:bottom w:val="none" w:sz="0" w:space="0" w:color="auto"/>
        <w:right w:val="none" w:sz="0" w:space="0" w:color="auto"/>
      </w:divBdr>
    </w:div>
    <w:div w:id="314997063">
      <w:bodyDiv w:val="1"/>
      <w:marLeft w:val="0"/>
      <w:marRight w:val="0"/>
      <w:marTop w:val="0"/>
      <w:marBottom w:val="0"/>
      <w:divBdr>
        <w:top w:val="none" w:sz="0" w:space="0" w:color="auto"/>
        <w:left w:val="none" w:sz="0" w:space="0" w:color="auto"/>
        <w:bottom w:val="none" w:sz="0" w:space="0" w:color="auto"/>
        <w:right w:val="none" w:sz="0" w:space="0" w:color="auto"/>
      </w:divBdr>
      <w:divsChild>
        <w:div w:id="887498925">
          <w:marLeft w:val="0"/>
          <w:marRight w:val="0"/>
          <w:marTop w:val="0"/>
          <w:marBottom w:val="0"/>
          <w:divBdr>
            <w:top w:val="none" w:sz="0" w:space="0" w:color="auto"/>
            <w:left w:val="none" w:sz="0" w:space="0" w:color="auto"/>
            <w:bottom w:val="none" w:sz="0" w:space="0" w:color="auto"/>
            <w:right w:val="none" w:sz="0" w:space="0" w:color="auto"/>
          </w:divBdr>
        </w:div>
      </w:divsChild>
    </w:div>
    <w:div w:id="315109198">
      <w:bodyDiv w:val="1"/>
      <w:marLeft w:val="0"/>
      <w:marRight w:val="0"/>
      <w:marTop w:val="0"/>
      <w:marBottom w:val="0"/>
      <w:divBdr>
        <w:top w:val="none" w:sz="0" w:space="0" w:color="auto"/>
        <w:left w:val="none" w:sz="0" w:space="0" w:color="auto"/>
        <w:bottom w:val="none" w:sz="0" w:space="0" w:color="auto"/>
        <w:right w:val="none" w:sz="0" w:space="0" w:color="auto"/>
      </w:divBdr>
    </w:div>
    <w:div w:id="315690280">
      <w:bodyDiv w:val="1"/>
      <w:marLeft w:val="0"/>
      <w:marRight w:val="0"/>
      <w:marTop w:val="0"/>
      <w:marBottom w:val="0"/>
      <w:divBdr>
        <w:top w:val="none" w:sz="0" w:space="0" w:color="auto"/>
        <w:left w:val="none" w:sz="0" w:space="0" w:color="auto"/>
        <w:bottom w:val="none" w:sz="0" w:space="0" w:color="auto"/>
        <w:right w:val="none" w:sz="0" w:space="0" w:color="auto"/>
      </w:divBdr>
    </w:div>
    <w:div w:id="315691979">
      <w:bodyDiv w:val="1"/>
      <w:marLeft w:val="0"/>
      <w:marRight w:val="0"/>
      <w:marTop w:val="0"/>
      <w:marBottom w:val="0"/>
      <w:divBdr>
        <w:top w:val="none" w:sz="0" w:space="0" w:color="auto"/>
        <w:left w:val="none" w:sz="0" w:space="0" w:color="auto"/>
        <w:bottom w:val="none" w:sz="0" w:space="0" w:color="auto"/>
        <w:right w:val="none" w:sz="0" w:space="0" w:color="auto"/>
      </w:divBdr>
    </w:div>
    <w:div w:id="315958493">
      <w:bodyDiv w:val="1"/>
      <w:marLeft w:val="0"/>
      <w:marRight w:val="0"/>
      <w:marTop w:val="0"/>
      <w:marBottom w:val="0"/>
      <w:divBdr>
        <w:top w:val="none" w:sz="0" w:space="0" w:color="auto"/>
        <w:left w:val="none" w:sz="0" w:space="0" w:color="auto"/>
        <w:bottom w:val="none" w:sz="0" w:space="0" w:color="auto"/>
        <w:right w:val="none" w:sz="0" w:space="0" w:color="auto"/>
      </w:divBdr>
    </w:div>
    <w:div w:id="316148195">
      <w:bodyDiv w:val="1"/>
      <w:marLeft w:val="0"/>
      <w:marRight w:val="0"/>
      <w:marTop w:val="0"/>
      <w:marBottom w:val="0"/>
      <w:divBdr>
        <w:top w:val="none" w:sz="0" w:space="0" w:color="auto"/>
        <w:left w:val="none" w:sz="0" w:space="0" w:color="auto"/>
        <w:bottom w:val="none" w:sz="0" w:space="0" w:color="auto"/>
        <w:right w:val="none" w:sz="0" w:space="0" w:color="auto"/>
      </w:divBdr>
    </w:div>
    <w:div w:id="316233041">
      <w:bodyDiv w:val="1"/>
      <w:marLeft w:val="0"/>
      <w:marRight w:val="0"/>
      <w:marTop w:val="0"/>
      <w:marBottom w:val="0"/>
      <w:divBdr>
        <w:top w:val="none" w:sz="0" w:space="0" w:color="auto"/>
        <w:left w:val="none" w:sz="0" w:space="0" w:color="auto"/>
        <w:bottom w:val="none" w:sz="0" w:space="0" w:color="auto"/>
        <w:right w:val="none" w:sz="0" w:space="0" w:color="auto"/>
      </w:divBdr>
      <w:divsChild>
        <w:div w:id="1320377374">
          <w:marLeft w:val="0"/>
          <w:marRight w:val="0"/>
          <w:marTop w:val="0"/>
          <w:marBottom w:val="0"/>
          <w:divBdr>
            <w:top w:val="none" w:sz="0" w:space="0" w:color="auto"/>
            <w:left w:val="none" w:sz="0" w:space="0" w:color="auto"/>
            <w:bottom w:val="none" w:sz="0" w:space="0" w:color="auto"/>
            <w:right w:val="none" w:sz="0" w:space="0" w:color="auto"/>
          </w:divBdr>
        </w:div>
      </w:divsChild>
    </w:div>
    <w:div w:id="316347565">
      <w:bodyDiv w:val="1"/>
      <w:marLeft w:val="0"/>
      <w:marRight w:val="0"/>
      <w:marTop w:val="0"/>
      <w:marBottom w:val="0"/>
      <w:divBdr>
        <w:top w:val="none" w:sz="0" w:space="0" w:color="auto"/>
        <w:left w:val="none" w:sz="0" w:space="0" w:color="auto"/>
        <w:bottom w:val="none" w:sz="0" w:space="0" w:color="auto"/>
        <w:right w:val="none" w:sz="0" w:space="0" w:color="auto"/>
      </w:divBdr>
    </w:div>
    <w:div w:id="318270265">
      <w:bodyDiv w:val="1"/>
      <w:marLeft w:val="0"/>
      <w:marRight w:val="0"/>
      <w:marTop w:val="0"/>
      <w:marBottom w:val="0"/>
      <w:divBdr>
        <w:top w:val="none" w:sz="0" w:space="0" w:color="auto"/>
        <w:left w:val="none" w:sz="0" w:space="0" w:color="auto"/>
        <w:bottom w:val="none" w:sz="0" w:space="0" w:color="auto"/>
        <w:right w:val="none" w:sz="0" w:space="0" w:color="auto"/>
      </w:divBdr>
      <w:divsChild>
        <w:div w:id="2059087155">
          <w:marLeft w:val="0"/>
          <w:marRight w:val="0"/>
          <w:marTop w:val="0"/>
          <w:marBottom w:val="0"/>
          <w:divBdr>
            <w:top w:val="none" w:sz="0" w:space="0" w:color="auto"/>
            <w:left w:val="none" w:sz="0" w:space="0" w:color="auto"/>
            <w:bottom w:val="none" w:sz="0" w:space="0" w:color="auto"/>
            <w:right w:val="none" w:sz="0" w:space="0" w:color="auto"/>
          </w:divBdr>
        </w:div>
      </w:divsChild>
    </w:div>
    <w:div w:id="318308688">
      <w:bodyDiv w:val="1"/>
      <w:marLeft w:val="0"/>
      <w:marRight w:val="0"/>
      <w:marTop w:val="0"/>
      <w:marBottom w:val="0"/>
      <w:divBdr>
        <w:top w:val="none" w:sz="0" w:space="0" w:color="auto"/>
        <w:left w:val="none" w:sz="0" w:space="0" w:color="auto"/>
        <w:bottom w:val="none" w:sz="0" w:space="0" w:color="auto"/>
        <w:right w:val="none" w:sz="0" w:space="0" w:color="auto"/>
      </w:divBdr>
    </w:div>
    <w:div w:id="318313850">
      <w:bodyDiv w:val="1"/>
      <w:marLeft w:val="0"/>
      <w:marRight w:val="0"/>
      <w:marTop w:val="0"/>
      <w:marBottom w:val="0"/>
      <w:divBdr>
        <w:top w:val="none" w:sz="0" w:space="0" w:color="auto"/>
        <w:left w:val="none" w:sz="0" w:space="0" w:color="auto"/>
        <w:bottom w:val="none" w:sz="0" w:space="0" w:color="auto"/>
        <w:right w:val="none" w:sz="0" w:space="0" w:color="auto"/>
      </w:divBdr>
    </w:div>
    <w:div w:id="318507110">
      <w:bodyDiv w:val="1"/>
      <w:marLeft w:val="0"/>
      <w:marRight w:val="0"/>
      <w:marTop w:val="0"/>
      <w:marBottom w:val="0"/>
      <w:divBdr>
        <w:top w:val="none" w:sz="0" w:space="0" w:color="auto"/>
        <w:left w:val="none" w:sz="0" w:space="0" w:color="auto"/>
        <w:bottom w:val="none" w:sz="0" w:space="0" w:color="auto"/>
        <w:right w:val="none" w:sz="0" w:space="0" w:color="auto"/>
      </w:divBdr>
    </w:div>
    <w:div w:id="318852724">
      <w:bodyDiv w:val="1"/>
      <w:marLeft w:val="0"/>
      <w:marRight w:val="0"/>
      <w:marTop w:val="0"/>
      <w:marBottom w:val="0"/>
      <w:divBdr>
        <w:top w:val="none" w:sz="0" w:space="0" w:color="auto"/>
        <w:left w:val="none" w:sz="0" w:space="0" w:color="auto"/>
        <w:bottom w:val="none" w:sz="0" w:space="0" w:color="auto"/>
        <w:right w:val="none" w:sz="0" w:space="0" w:color="auto"/>
      </w:divBdr>
    </w:div>
    <w:div w:id="318921155">
      <w:bodyDiv w:val="1"/>
      <w:marLeft w:val="0"/>
      <w:marRight w:val="0"/>
      <w:marTop w:val="0"/>
      <w:marBottom w:val="0"/>
      <w:divBdr>
        <w:top w:val="none" w:sz="0" w:space="0" w:color="auto"/>
        <w:left w:val="none" w:sz="0" w:space="0" w:color="auto"/>
        <w:bottom w:val="none" w:sz="0" w:space="0" w:color="auto"/>
        <w:right w:val="none" w:sz="0" w:space="0" w:color="auto"/>
      </w:divBdr>
    </w:div>
    <w:div w:id="318967164">
      <w:bodyDiv w:val="1"/>
      <w:marLeft w:val="0"/>
      <w:marRight w:val="0"/>
      <w:marTop w:val="0"/>
      <w:marBottom w:val="0"/>
      <w:divBdr>
        <w:top w:val="none" w:sz="0" w:space="0" w:color="auto"/>
        <w:left w:val="none" w:sz="0" w:space="0" w:color="auto"/>
        <w:bottom w:val="none" w:sz="0" w:space="0" w:color="auto"/>
        <w:right w:val="none" w:sz="0" w:space="0" w:color="auto"/>
      </w:divBdr>
    </w:div>
    <w:div w:id="318971623">
      <w:bodyDiv w:val="1"/>
      <w:marLeft w:val="0"/>
      <w:marRight w:val="0"/>
      <w:marTop w:val="0"/>
      <w:marBottom w:val="0"/>
      <w:divBdr>
        <w:top w:val="none" w:sz="0" w:space="0" w:color="auto"/>
        <w:left w:val="none" w:sz="0" w:space="0" w:color="auto"/>
        <w:bottom w:val="none" w:sz="0" w:space="0" w:color="auto"/>
        <w:right w:val="none" w:sz="0" w:space="0" w:color="auto"/>
      </w:divBdr>
    </w:div>
    <w:div w:id="319191483">
      <w:bodyDiv w:val="1"/>
      <w:marLeft w:val="0"/>
      <w:marRight w:val="0"/>
      <w:marTop w:val="0"/>
      <w:marBottom w:val="0"/>
      <w:divBdr>
        <w:top w:val="none" w:sz="0" w:space="0" w:color="auto"/>
        <w:left w:val="none" w:sz="0" w:space="0" w:color="auto"/>
        <w:bottom w:val="none" w:sz="0" w:space="0" w:color="auto"/>
        <w:right w:val="none" w:sz="0" w:space="0" w:color="auto"/>
      </w:divBdr>
    </w:div>
    <w:div w:id="319623736">
      <w:bodyDiv w:val="1"/>
      <w:marLeft w:val="0"/>
      <w:marRight w:val="0"/>
      <w:marTop w:val="0"/>
      <w:marBottom w:val="0"/>
      <w:divBdr>
        <w:top w:val="none" w:sz="0" w:space="0" w:color="auto"/>
        <w:left w:val="none" w:sz="0" w:space="0" w:color="auto"/>
        <w:bottom w:val="none" w:sz="0" w:space="0" w:color="auto"/>
        <w:right w:val="none" w:sz="0" w:space="0" w:color="auto"/>
      </w:divBdr>
    </w:div>
    <w:div w:id="319695751">
      <w:bodyDiv w:val="1"/>
      <w:marLeft w:val="0"/>
      <w:marRight w:val="0"/>
      <w:marTop w:val="0"/>
      <w:marBottom w:val="0"/>
      <w:divBdr>
        <w:top w:val="none" w:sz="0" w:space="0" w:color="auto"/>
        <w:left w:val="none" w:sz="0" w:space="0" w:color="auto"/>
        <w:bottom w:val="none" w:sz="0" w:space="0" w:color="auto"/>
        <w:right w:val="none" w:sz="0" w:space="0" w:color="auto"/>
      </w:divBdr>
    </w:div>
    <w:div w:id="319964870">
      <w:bodyDiv w:val="1"/>
      <w:marLeft w:val="0"/>
      <w:marRight w:val="0"/>
      <w:marTop w:val="0"/>
      <w:marBottom w:val="0"/>
      <w:divBdr>
        <w:top w:val="none" w:sz="0" w:space="0" w:color="auto"/>
        <w:left w:val="none" w:sz="0" w:space="0" w:color="auto"/>
        <w:bottom w:val="none" w:sz="0" w:space="0" w:color="auto"/>
        <w:right w:val="none" w:sz="0" w:space="0" w:color="auto"/>
      </w:divBdr>
    </w:div>
    <w:div w:id="320622732">
      <w:bodyDiv w:val="1"/>
      <w:marLeft w:val="0"/>
      <w:marRight w:val="0"/>
      <w:marTop w:val="0"/>
      <w:marBottom w:val="0"/>
      <w:divBdr>
        <w:top w:val="none" w:sz="0" w:space="0" w:color="auto"/>
        <w:left w:val="none" w:sz="0" w:space="0" w:color="auto"/>
        <w:bottom w:val="none" w:sz="0" w:space="0" w:color="auto"/>
        <w:right w:val="none" w:sz="0" w:space="0" w:color="auto"/>
      </w:divBdr>
    </w:div>
    <w:div w:id="320812806">
      <w:bodyDiv w:val="1"/>
      <w:marLeft w:val="0"/>
      <w:marRight w:val="0"/>
      <w:marTop w:val="0"/>
      <w:marBottom w:val="0"/>
      <w:divBdr>
        <w:top w:val="none" w:sz="0" w:space="0" w:color="auto"/>
        <w:left w:val="none" w:sz="0" w:space="0" w:color="auto"/>
        <w:bottom w:val="none" w:sz="0" w:space="0" w:color="auto"/>
        <w:right w:val="none" w:sz="0" w:space="0" w:color="auto"/>
      </w:divBdr>
    </w:div>
    <w:div w:id="320893131">
      <w:bodyDiv w:val="1"/>
      <w:marLeft w:val="0"/>
      <w:marRight w:val="0"/>
      <w:marTop w:val="0"/>
      <w:marBottom w:val="0"/>
      <w:divBdr>
        <w:top w:val="none" w:sz="0" w:space="0" w:color="auto"/>
        <w:left w:val="none" w:sz="0" w:space="0" w:color="auto"/>
        <w:bottom w:val="none" w:sz="0" w:space="0" w:color="auto"/>
        <w:right w:val="none" w:sz="0" w:space="0" w:color="auto"/>
      </w:divBdr>
    </w:div>
    <w:div w:id="321349935">
      <w:bodyDiv w:val="1"/>
      <w:marLeft w:val="0"/>
      <w:marRight w:val="0"/>
      <w:marTop w:val="0"/>
      <w:marBottom w:val="0"/>
      <w:divBdr>
        <w:top w:val="none" w:sz="0" w:space="0" w:color="auto"/>
        <w:left w:val="none" w:sz="0" w:space="0" w:color="auto"/>
        <w:bottom w:val="none" w:sz="0" w:space="0" w:color="auto"/>
        <w:right w:val="none" w:sz="0" w:space="0" w:color="auto"/>
      </w:divBdr>
      <w:divsChild>
        <w:div w:id="4065631">
          <w:marLeft w:val="0"/>
          <w:marRight w:val="0"/>
          <w:marTop w:val="0"/>
          <w:marBottom w:val="0"/>
          <w:divBdr>
            <w:top w:val="none" w:sz="0" w:space="0" w:color="auto"/>
            <w:left w:val="none" w:sz="0" w:space="0" w:color="auto"/>
            <w:bottom w:val="none" w:sz="0" w:space="0" w:color="auto"/>
            <w:right w:val="none" w:sz="0" w:space="0" w:color="auto"/>
          </w:divBdr>
        </w:div>
      </w:divsChild>
    </w:div>
    <w:div w:id="321470950">
      <w:bodyDiv w:val="1"/>
      <w:marLeft w:val="0"/>
      <w:marRight w:val="0"/>
      <w:marTop w:val="0"/>
      <w:marBottom w:val="0"/>
      <w:divBdr>
        <w:top w:val="none" w:sz="0" w:space="0" w:color="auto"/>
        <w:left w:val="none" w:sz="0" w:space="0" w:color="auto"/>
        <w:bottom w:val="none" w:sz="0" w:space="0" w:color="auto"/>
        <w:right w:val="none" w:sz="0" w:space="0" w:color="auto"/>
      </w:divBdr>
    </w:div>
    <w:div w:id="321545970">
      <w:bodyDiv w:val="1"/>
      <w:marLeft w:val="0"/>
      <w:marRight w:val="0"/>
      <w:marTop w:val="0"/>
      <w:marBottom w:val="0"/>
      <w:divBdr>
        <w:top w:val="none" w:sz="0" w:space="0" w:color="auto"/>
        <w:left w:val="none" w:sz="0" w:space="0" w:color="auto"/>
        <w:bottom w:val="none" w:sz="0" w:space="0" w:color="auto"/>
        <w:right w:val="none" w:sz="0" w:space="0" w:color="auto"/>
      </w:divBdr>
    </w:div>
    <w:div w:id="321667247">
      <w:bodyDiv w:val="1"/>
      <w:marLeft w:val="0"/>
      <w:marRight w:val="0"/>
      <w:marTop w:val="0"/>
      <w:marBottom w:val="0"/>
      <w:divBdr>
        <w:top w:val="none" w:sz="0" w:space="0" w:color="auto"/>
        <w:left w:val="none" w:sz="0" w:space="0" w:color="auto"/>
        <w:bottom w:val="none" w:sz="0" w:space="0" w:color="auto"/>
        <w:right w:val="none" w:sz="0" w:space="0" w:color="auto"/>
      </w:divBdr>
    </w:div>
    <w:div w:id="322393627">
      <w:bodyDiv w:val="1"/>
      <w:marLeft w:val="0"/>
      <w:marRight w:val="0"/>
      <w:marTop w:val="0"/>
      <w:marBottom w:val="0"/>
      <w:divBdr>
        <w:top w:val="none" w:sz="0" w:space="0" w:color="auto"/>
        <w:left w:val="none" w:sz="0" w:space="0" w:color="auto"/>
        <w:bottom w:val="none" w:sz="0" w:space="0" w:color="auto"/>
        <w:right w:val="none" w:sz="0" w:space="0" w:color="auto"/>
      </w:divBdr>
    </w:div>
    <w:div w:id="323046368">
      <w:bodyDiv w:val="1"/>
      <w:marLeft w:val="0"/>
      <w:marRight w:val="0"/>
      <w:marTop w:val="0"/>
      <w:marBottom w:val="0"/>
      <w:divBdr>
        <w:top w:val="none" w:sz="0" w:space="0" w:color="auto"/>
        <w:left w:val="none" w:sz="0" w:space="0" w:color="auto"/>
        <w:bottom w:val="none" w:sz="0" w:space="0" w:color="auto"/>
        <w:right w:val="none" w:sz="0" w:space="0" w:color="auto"/>
      </w:divBdr>
    </w:div>
    <w:div w:id="323314049">
      <w:bodyDiv w:val="1"/>
      <w:marLeft w:val="0"/>
      <w:marRight w:val="0"/>
      <w:marTop w:val="0"/>
      <w:marBottom w:val="0"/>
      <w:divBdr>
        <w:top w:val="none" w:sz="0" w:space="0" w:color="auto"/>
        <w:left w:val="none" w:sz="0" w:space="0" w:color="auto"/>
        <w:bottom w:val="none" w:sz="0" w:space="0" w:color="auto"/>
        <w:right w:val="none" w:sz="0" w:space="0" w:color="auto"/>
      </w:divBdr>
    </w:div>
    <w:div w:id="323435400">
      <w:bodyDiv w:val="1"/>
      <w:marLeft w:val="0"/>
      <w:marRight w:val="0"/>
      <w:marTop w:val="0"/>
      <w:marBottom w:val="0"/>
      <w:divBdr>
        <w:top w:val="none" w:sz="0" w:space="0" w:color="auto"/>
        <w:left w:val="none" w:sz="0" w:space="0" w:color="auto"/>
        <w:bottom w:val="none" w:sz="0" w:space="0" w:color="auto"/>
        <w:right w:val="none" w:sz="0" w:space="0" w:color="auto"/>
      </w:divBdr>
    </w:div>
    <w:div w:id="323515489">
      <w:bodyDiv w:val="1"/>
      <w:marLeft w:val="0"/>
      <w:marRight w:val="0"/>
      <w:marTop w:val="0"/>
      <w:marBottom w:val="0"/>
      <w:divBdr>
        <w:top w:val="none" w:sz="0" w:space="0" w:color="auto"/>
        <w:left w:val="none" w:sz="0" w:space="0" w:color="auto"/>
        <w:bottom w:val="none" w:sz="0" w:space="0" w:color="auto"/>
        <w:right w:val="none" w:sz="0" w:space="0" w:color="auto"/>
      </w:divBdr>
    </w:div>
    <w:div w:id="323751072">
      <w:bodyDiv w:val="1"/>
      <w:marLeft w:val="0"/>
      <w:marRight w:val="0"/>
      <w:marTop w:val="0"/>
      <w:marBottom w:val="0"/>
      <w:divBdr>
        <w:top w:val="none" w:sz="0" w:space="0" w:color="auto"/>
        <w:left w:val="none" w:sz="0" w:space="0" w:color="auto"/>
        <w:bottom w:val="none" w:sz="0" w:space="0" w:color="auto"/>
        <w:right w:val="none" w:sz="0" w:space="0" w:color="auto"/>
      </w:divBdr>
    </w:div>
    <w:div w:id="323823754">
      <w:bodyDiv w:val="1"/>
      <w:marLeft w:val="0"/>
      <w:marRight w:val="0"/>
      <w:marTop w:val="0"/>
      <w:marBottom w:val="0"/>
      <w:divBdr>
        <w:top w:val="none" w:sz="0" w:space="0" w:color="auto"/>
        <w:left w:val="none" w:sz="0" w:space="0" w:color="auto"/>
        <w:bottom w:val="none" w:sz="0" w:space="0" w:color="auto"/>
        <w:right w:val="none" w:sz="0" w:space="0" w:color="auto"/>
      </w:divBdr>
    </w:div>
    <w:div w:id="324091451">
      <w:bodyDiv w:val="1"/>
      <w:marLeft w:val="0"/>
      <w:marRight w:val="0"/>
      <w:marTop w:val="0"/>
      <w:marBottom w:val="0"/>
      <w:divBdr>
        <w:top w:val="none" w:sz="0" w:space="0" w:color="auto"/>
        <w:left w:val="none" w:sz="0" w:space="0" w:color="auto"/>
        <w:bottom w:val="none" w:sz="0" w:space="0" w:color="auto"/>
        <w:right w:val="none" w:sz="0" w:space="0" w:color="auto"/>
      </w:divBdr>
    </w:div>
    <w:div w:id="324095022">
      <w:bodyDiv w:val="1"/>
      <w:marLeft w:val="0"/>
      <w:marRight w:val="0"/>
      <w:marTop w:val="0"/>
      <w:marBottom w:val="0"/>
      <w:divBdr>
        <w:top w:val="none" w:sz="0" w:space="0" w:color="auto"/>
        <w:left w:val="none" w:sz="0" w:space="0" w:color="auto"/>
        <w:bottom w:val="none" w:sz="0" w:space="0" w:color="auto"/>
        <w:right w:val="none" w:sz="0" w:space="0" w:color="auto"/>
      </w:divBdr>
    </w:div>
    <w:div w:id="324170156">
      <w:bodyDiv w:val="1"/>
      <w:marLeft w:val="0"/>
      <w:marRight w:val="0"/>
      <w:marTop w:val="0"/>
      <w:marBottom w:val="0"/>
      <w:divBdr>
        <w:top w:val="none" w:sz="0" w:space="0" w:color="auto"/>
        <w:left w:val="none" w:sz="0" w:space="0" w:color="auto"/>
        <w:bottom w:val="none" w:sz="0" w:space="0" w:color="auto"/>
        <w:right w:val="none" w:sz="0" w:space="0" w:color="auto"/>
      </w:divBdr>
    </w:div>
    <w:div w:id="324361107">
      <w:bodyDiv w:val="1"/>
      <w:marLeft w:val="0"/>
      <w:marRight w:val="0"/>
      <w:marTop w:val="0"/>
      <w:marBottom w:val="0"/>
      <w:divBdr>
        <w:top w:val="none" w:sz="0" w:space="0" w:color="auto"/>
        <w:left w:val="none" w:sz="0" w:space="0" w:color="auto"/>
        <w:bottom w:val="none" w:sz="0" w:space="0" w:color="auto"/>
        <w:right w:val="none" w:sz="0" w:space="0" w:color="auto"/>
      </w:divBdr>
    </w:div>
    <w:div w:id="324362132">
      <w:bodyDiv w:val="1"/>
      <w:marLeft w:val="0"/>
      <w:marRight w:val="0"/>
      <w:marTop w:val="0"/>
      <w:marBottom w:val="0"/>
      <w:divBdr>
        <w:top w:val="none" w:sz="0" w:space="0" w:color="auto"/>
        <w:left w:val="none" w:sz="0" w:space="0" w:color="auto"/>
        <w:bottom w:val="none" w:sz="0" w:space="0" w:color="auto"/>
        <w:right w:val="none" w:sz="0" w:space="0" w:color="auto"/>
      </w:divBdr>
    </w:div>
    <w:div w:id="324476400">
      <w:bodyDiv w:val="1"/>
      <w:marLeft w:val="0"/>
      <w:marRight w:val="0"/>
      <w:marTop w:val="0"/>
      <w:marBottom w:val="0"/>
      <w:divBdr>
        <w:top w:val="none" w:sz="0" w:space="0" w:color="auto"/>
        <w:left w:val="none" w:sz="0" w:space="0" w:color="auto"/>
        <w:bottom w:val="none" w:sz="0" w:space="0" w:color="auto"/>
        <w:right w:val="none" w:sz="0" w:space="0" w:color="auto"/>
      </w:divBdr>
    </w:div>
    <w:div w:id="324672925">
      <w:bodyDiv w:val="1"/>
      <w:marLeft w:val="0"/>
      <w:marRight w:val="0"/>
      <w:marTop w:val="0"/>
      <w:marBottom w:val="0"/>
      <w:divBdr>
        <w:top w:val="none" w:sz="0" w:space="0" w:color="auto"/>
        <w:left w:val="none" w:sz="0" w:space="0" w:color="auto"/>
        <w:bottom w:val="none" w:sz="0" w:space="0" w:color="auto"/>
        <w:right w:val="none" w:sz="0" w:space="0" w:color="auto"/>
      </w:divBdr>
    </w:div>
    <w:div w:id="324821780">
      <w:bodyDiv w:val="1"/>
      <w:marLeft w:val="0"/>
      <w:marRight w:val="0"/>
      <w:marTop w:val="0"/>
      <w:marBottom w:val="0"/>
      <w:divBdr>
        <w:top w:val="none" w:sz="0" w:space="0" w:color="auto"/>
        <w:left w:val="none" w:sz="0" w:space="0" w:color="auto"/>
        <w:bottom w:val="none" w:sz="0" w:space="0" w:color="auto"/>
        <w:right w:val="none" w:sz="0" w:space="0" w:color="auto"/>
      </w:divBdr>
    </w:div>
    <w:div w:id="325208619">
      <w:bodyDiv w:val="1"/>
      <w:marLeft w:val="0"/>
      <w:marRight w:val="0"/>
      <w:marTop w:val="0"/>
      <w:marBottom w:val="0"/>
      <w:divBdr>
        <w:top w:val="none" w:sz="0" w:space="0" w:color="auto"/>
        <w:left w:val="none" w:sz="0" w:space="0" w:color="auto"/>
        <w:bottom w:val="none" w:sz="0" w:space="0" w:color="auto"/>
        <w:right w:val="none" w:sz="0" w:space="0" w:color="auto"/>
      </w:divBdr>
    </w:div>
    <w:div w:id="325287676">
      <w:bodyDiv w:val="1"/>
      <w:marLeft w:val="0"/>
      <w:marRight w:val="0"/>
      <w:marTop w:val="0"/>
      <w:marBottom w:val="0"/>
      <w:divBdr>
        <w:top w:val="none" w:sz="0" w:space="0" w:color="auto"/>
        <w:left w:val="none" w:sz="0" w:space="0" w:color="auto"/>
        <w:bottom w:val="none" w:sz="0" w:space="0" w:color="auto"/>
        <w:right w:val="none" w:sz="0" w:space="0" w:color="auto"/>
      </w:divBdr>
    </w:div>
    <w:div w:id="325744698">
      <w:bodyDiv w:val="1"/>
      <w:marLeft w:val="0"/>
      <w:marRight w:val="0"/>
      <w:marTop w:val="0"/>
      <w:marBottom w:val="0"/>
      <w:divBdr>
        <w:top w:val="none" w:sz="0" w:space="0" w:color="auto"/>
        <w:left w:val="none" w:sz="0" w:space="0" w:color="auto"/>
        <w:bottom w:val="none" w:sz="0" w:space="0" w:color="auto"/>
        <w:right w:val="none" w:sz="0" w:space="0" w:color="auto"/>
      </w:divBdr>
    </w:div>
    <w:div w:id="325861477">
      <w:bodyDiv w:val="1"/>
      <w:marLeft w:val="0"/>
      <w:marRight w:val="0"/>
      <w:marTop w:val="0"/>
      <w:marBottom w:val="0"/>
      <w:divBdr>
        <w:top w:val="none" w:sz="0" w:space="0" w:color="auto"/>
        <w:left w:val="none" w:sz="0" w:space="0" w:color="auto"/>
        <w:bottom w:val="none" w:sz="0" w:space="0" w:color="auto"/>
        <w:right w:val="none" w:sz="0" w:space="0" w:color="auto"/>
      </w:divBdr>
    </w:div>
    <w:div w:id="326062075">
      <w:bodyDiv w:val="1"/>
      <w:marLeft w:val="0"/>
      <w:marRight w:val="0"/>
      <w:marTop w:val="0"/>
      <w:marBottom w:val="0"/>
      <w:divBdr>
        <w:top w:val="none" w:sz="0" w:space="0" w:color="auto"/>
        <w:left w:val="none" w:sz="0" w:space="0" w:color="auto"/>
        <w:bottom w:val="none" w:sz="0" w:space="0" w:color="auto"/>
        <w:right w:val="none" w:sz="0" w:space="0" w:color="auto"/>
      </w:divBdr>
    </w:div>
    <w:div w:id="326134731">
      <w:bodyDiv w:val="1"/>
      <w:marLeft w:val="0"/>
      <w:marRight w:val="0"/>
      <w:marTop w:val="0"/>
      <w:marBottom w:val="0"/>
      <w:divBdr>
        <w:top w:val="none" w:sz="0" w:space="0" w:color="auto"/>
        <w:left w:val="none" w:sz="0" w:space="0" w:color="auto"/>
        <w:bottom w:val="none" w:sz="0" w:space="0" w:color="auto"/>
        <w:right w:val="none" w:sz="0" w:space="0" w:color="auto"/>
      </w:divBdr>
    </w:div>
    <w:div w:id="326137005">
      <w:bodyDiv w:val="1"/>
      <w:marLeft w:val="0"/>
      <w:marRight w:val="0"/>
      <w:marTop w:val="0"/>
      <w:marBottom w:val="0"/>
      <w:divBdr>
        <w:top w:val="none" w:sz="0" w:space="0" w:color="auto"/>
        <w:left w:val="none" w:sz="0" w:space="0" w:color="auto"/>
        <w:bottom w:val="none" w:sz="0" w:space="0" w:color="auto"/>
        <w:right w:val="none" w:sz="0" w:space="0" w:color="auto"/>
      </w:divBdr>
    </w:div>
    <w:div w:id="326177421">
      <w:bodyDiv w:val="1"/>
      <w:marLeft w:val="0"/>
      <w:marRight w:val="0"/>
      <w:marTop w:val="0"/>
      <w:marBottom w:val="0"/>
      <w:divBdr>
        <w:top w:val="none" w:sz="0" w:space="0" w:color="auto"/>
        <w:left w:val="none" w:sz="0" w:space="0" w:color="auto"/>
        <w:bottom w:val="none" w:sz="0" w:space="0" w:color="auto"/>
        <w:right w:val="none" w:sz="0" w:space="0" w:color="auto"/>
      </w:divBdr>
    </w:div>
    <w:div w:id="326324318">
      <w:bodyDiv w:val="1"/>
      <w:marLeft w:val="0"/>
      <w:marRight w:val="0"/>
      <w:marTop w:val="0"/>
      <w:marBottom w:val="0"/>
      <w:divBdr>
        <w:top w:val="none" w:sz="0" w:space="0" w:color="auto"/>
        <w:left w:val="none" w:sz="0" w:space="0" w:color="auto"/>
        <w:bottom w:val="none" w:sz="0" w:space="0" w:color="auto"/>
        <w:right w:val="none" w:sz="0" w:space="0" w:color="auto"/>
      </w:divBdr>
    </w:div>
    <w:div w:id="326445946">
      <w:bodyDiv w:val="1"/>
      <w:marLeft w:val="0"/>
      <w:marRight w:val="0"/>
      <w:marTop w:val="0"/>
      <w:marBottom w:val="0"/>
      <w:divBdr>
        <w:top w:val="none" w:sz="0" w:space="0" w:color="auto"/>
        <w:left w:val="none" w:sz="0" w:space="0" w:color="auto"/>
        <w:bottom w:val="none" w:sz="0" w:space="0" w:color="auto"/>
        <w:right w:val="none" w:sz="0" w:space="0" w:color="auto"/>
      </w:divBdr>
    </w:div>
    <w:div w:id="326520841">
      <w:bodyDiv w:val="1"/>
      <w:marLeft w:val="0"/>
      <w:marRight w:val="0"/>
      <w:marTop w:val="0"/>
      <w:marBottom w:val="0"/>
      <w:divBdr>
        <w:top w:val="none" w:sz="0" w:space="0" w:color="auto"/>
        <w:left w:val="none" w:sz="0" w:space="0" w:color="auto"/>
        <w:bottom w:val="none" w:sz="0" w:space="0" w:color="auto"/>
        <w:right w:val="none" w:sz="0" w:space="0" w:color="auto"/>
      </w:divBdr>
    </w:div>
    <w:div w:id="326594128">
      <w:bodyDiv w:val="1"/>
      <w:marLeft w:val="0"/>
      <w:marRight w:val="0"/>
      <w:marTop w:val="0"/>
      <w:marBottom w:val="0"/>
      <w:divBdr>
        <w:top w:val="none" w:sz="0" w:space="0" w:color="auto"/>
        <w:left w:val="none" w:sz="0" w:space="0" w:color="auto"/>
        <w:bottom w:val="none" w:sz="0" w:space="0" w:color="auto"/>
        <w:right w:val="none" w:sz="0" w:space="0" w:color="auto"/>
      </w:divBdr>
      <w:divsChild>
        <w:div w:id="189952609">
          <w:marLeft w:val="0"/>
          <w:marRight w:val="0"/>
          <w:marTop w:val="0"/>
          <w:marBottom w:val="0"/>
          <w:divBdr>
            <w:top w:val="none" w:sz="0" w:space="0" w:color="auto"/>
            <w:left w:val="none" w:sz="0" w:space="0" w:color="auto"/>
            <w:bottom w:val="none" w:sz="0" w:space="0" w:color="auto"/>
            <w:right w:val="none" w:sz="0" w:space="0" w:color="auto"/>
          </w:divBdr>
        </w:div>
      </w:divsChild>
    </w:div>
    <w:div w:id="326640790">
      <w:bodyDiv w:val="1"/>
      <w:marLeft w:val="0"/>
      <w:marRight w:val="0"/>
      <w:marTop w:val="0"/>
      <w:marBottom w:val="0"/>
      <w:divBdr>
        <w:top w:val="none" w:sz="0" w:space="0" w:color="auto"/>
        <w:left w:val="none" w:sz="0" w:space="0" w:color="auto"/>
        <w:bottom w:val="none" w:sz="0" w:space="0" w:color="auto"/>
        <w:right w:val="none" w:sz="0" w:space="0" w:color="auto"/>
      </w:divBdr>
    </w:div>
    <w:div w:id="326983306">
      <w:bodyDiv w:val="1"/>
      <w:marLeft w:val="0"/>
      <w:marRight w:val="0"/>
      <w:marTop w:val="0"/>
      <w:marBottom w:val="0"/>
      <w:divBdr>
        <w:top w:val="none" w:sz="0" w:space="0" w:color="auto"/>
        <w:left w:val="none" w:sz="0" w:space="0" w:color="auto"/>
        <w:bottom w:val="none" w:sz="0" w:space="0" w:color="auto"/>
        <w:right w:val="none" w:sz="0" w:space="0" w:color="auto"/>
      </w:divBdr>
    </w:div>
    <w:div w:id="327098554">
      <w:bodyDiv w:val="1"/>
      <w:marLeft w:val="0"/>
      <w:marRight w:val="0"/>
      <w:marTop w:val="0"/>
      <w:marBottom w:val="0"/>
      <w:divBdr>
        <w:top w:val="none" w:sz="0" w:space="0" w:color="auto"/>
        <w:left w:val="none" w:sz="0" w:space="0" w:color="auto"/>
        <w:bottom w:val="none" w:sz="0" w:space="0" w:color="auto"/>
        <w:right w:val="none" w:sz="0" w:space="0" w:color="auto"/>
      </w:divBdr>
    </w:div>
    <w:div w:id="327565357">
      <w:bodyDiv w:val="1"/>
      <w:marLeft w:val="0"/>
      <w:marRight w:val="0"/>
      <w:marTop w:val="0"/>
      <w:marBottom w:val="0"/>
      <w:divBdr>
        <w:top w:val="none" w:sz="0" w:space="0" w:color="auto"/>
        <w:left w:val="none" w:sz="0" w:space="0" w:color="auto"/>
        <w:bottom w:val="none" w:sz="0" w:space="0" w:color="auto"/>
        <w:right w:val="none" w:sz="0" w:space="0" w:color="auto"/>
      </w:divBdr>
    </w:div>
    <w:div w:id="327904392">
      <w:bodyDiv w:val="1"/>
      <w:marLeft w:val="0"/>
      <w:marRight w:val="0"/>
      <w:marTop w:val="0"/>
      <w:marBottom w:val="0"/>
      <w:divBdr>
        <w:top w:val="none" w:sz="0" w:space="0" w:color="auto"/>
        <w:left w:val="none" w:sz="0" w:space="0" w:color="auto"/>
        <w:bottom w:val="none" w:sz="0" w:space="0" w:color="auto"/>
        <w:right w:val="none" w:sz="0" w:space="0" w:color="auto"/>
      </w:divBdr>
    </w:div>
    <w:div w:id="327904902">
      <w:bodyDiv w:val="1"/>
      <w:marLeft w:val="0"/>
      <w:marRight w:val="0"/>
      <w:marTop w:val="0"/>
      <w:marBottom w:val="0"/>
      <w:divBdr>
        <w:top w:val="none" w:sz="0" w:space="0" w:color="auto"/>
        <w:left w:val="none" w:sz="0" w:space="0" w:color="auto"/>
        <w:bottom w:val="none" w:sz="0" w:space="0" w:color="auto"/>
        <w:right w:val="none" w:sz="0" w:space="0" w:color="auto"/>
      </w:divBdr>
    </w:div>
    <w:div w:id="328019038">
      <w:bodyDiv w:val="1"/>
      <w:marLeft w:val="0"/>
      <w:marRight w:val="0"/>
      <w:marTop w:val="0"/>
      <w:marBottom w:val="0"/>
      <w:divBdr>
        <w:top w:val="none" w:sz="0" w:space="0" w:color="auto"/>
        <w:left w:val="none" w:sz="0" w:space="0" w:color="auto"/>
        <w:bottom w:val="none" w:sz="0" w:space="0" w:color="auto"/>
        <w:right w:val="none" w:sz="0" w:space="0" w:color="auto"/>
      </w:divBdr>
    </w:div>
    <w:div w:id="328094235">
      <w:bodyDiv w:val="1"/>
      <w:marLeft w:val="0"/>
      <w:marRight w:val="0"/>
      <w:marTop w:val="0"/>
      <w:marBottom w:val="0"/>
      <w:divBdr>
        <w:top w:val="none" w:sz="0" w:space="0" w:color="auto"/>
        <w:left w:val="none" w:sz="0" w:space="0" w:color="auto"/>
        <w:bottom w:val="none" w:sz="0" w:space="0" w:color="auto"/>
        <w:right w:val="none" w:sz="0" w:space="0" w:color="auto"/>
      </w:divBdr>
    </w:div>
    <w:div w:id="328170827">
      <w:bodyDiv w:val="1"/>
      <w:marLeft w:val="0"/>
      <w:marRight w:val="0"/>
      <w:marTop w:val="0"/>
      <w:marBottom w:val="0"/>
      <w:divBdr>
        <w:top w:val="none" w:sz="0" w:space="0" w:color="auto"/>
        <w:left w:val="none" w:sz="0" w:space="0" w:color="auto"/>
        <w:bottom w:val="none" w:sz="0" w:space="0" w:color="auto"/>
        <w:right w:val="none" w:sz="0" w:space="0" w:color="auto"/>
      </w:divBdr>
    </w:div>
    <w:div w:id="328290532">
      <w:bodyDiv w:val="1"/>
      <w:marLeft w:val="0"/>
      <w:marRight w:val="0"/>
      <w:marTop w:val="0"/>
      <w:marBottom w:val="0"/>
      <w:divBdr>
        <w:top w:val="none" w:sz="0" w:space="0" w:color="auto"/>
        <w:left w:val="none" w:sz="0" w:space="0" w:color="auto"/>
        <w:bottom w:val="none" w:sz="0" w:space="0" w:color="auto"/>
        <w:right w:val="none" w:sz="0" w:space="0" w:color="auto"/>
      </w:divBdr>
    </w:div>
    <w:div w:id="328336888">
      <w:bodyDiv w:val="1"/>
      <w:marLeft w:val="0"/>
      <w:marRight w:val="0"/>
      <w:marTop w:val="0"/>
      <w:marBottom w:val="0"/>
      <w:divBdr>
        <w:top w:val="none" w:sz="0" w:space="0" w:color="auto"/>
        <w:left w:val="none" w:sz="0" w:space="0" w:color="auto"/>
        <w:bottom w:val="none" w:sz="0" w:space="0" w:color="auto"/>
        <w:right w:val="none" w:sz="0" w:space="0" w:color="auto"/>
      </w:divBdr>
    </w:div>
    <w:div w:id="328872903">
      <w:bodyDiv w:val="1"/>
      <w:marLeft w:val="0"/>
      <w:marRight w:val="0"/>
      <w:marTop w:val="0"/>
      <w:marBottom w:val="0"/>
      <w:divBdr>
        <w:top w:val="none" w:sz="0" w:space="0" w:color="auto"/>
        <w:left w:val="none" w:sz="0" w:space="0" w:color="auto"/>
        <w:bottom w:val="none" w:sz="0" w:space="0" w:color="auto"/>
        <w:right w:val="none" w:sz="0" w:space="0" w:color="auto"/>
      </w:divBdr>
    </w:div>
    <w:div w:id="329060517">
      <w:bodyDiv w:val="1"/>
      <w:marLeft w:val="0"/>
      <w:marRight w:val="0"/>
      <w:marTop w:val="0"/>
      <w:marBottom w:val="0"/>
      <w:divBdr>
        <w:top w:val="none" w:sz="0" w:space="0" w:color="auto"/>
        <w:left w:val="none" w:sz="0" w:space="0" w:color="auto"/>
        <w:bottom w:val="none" w:sz="0" w:space="0" w:color="auto"/>
        <w:right w:val="none" w:sz="0" w:space="0" w:color="auto"/>
      </w:divBdr>
    </w:div>
    <w:div w:id="329067742">
      <w:bodyDiv w:val="1"/>
      <w:marLeft w:val="0"/>
      <w:marRight w:val="0"/>
      <w:marTop w:val="0"/>
      <w:marBottom w:val="0"/>
      <w:divBdr>
        <w:top w:val="none" w:sz="0" w:space="0" w:color="auto"/>
        <w:left w:val="none" w:sz="0" w:space="0" w:color="auto"/>
        <w:bottom w:val="none" w:sz="0" w:space="0" w:color="auto"/>
        <w:right w:val="none" w:sz="0" w:space="0" w:color="auto"/>
      </w:divBdr>
    </w:div>
    <w:div w:id="329790767">
      <w:bodyDiv w:val="1"/>
      <w:marLeft w:val="0"/>
      <w:marRight w:val="0"/>
      <w:marTop w:val="0"/>
      <w:marBottom w:val="0"/>
      <w:divBdr>
        <w:top w:val="none" w:sz="0" w:space="0" w:color="auto"/>
        <w:left w:val="none" w:sz="0" w:space="0" w:color="auto"/>
        <w:bottom w:val="none" w:sz="0" w:space="0" w:color="auto"/>
        <w:right w:val="none" w:sz="0" w:space="0" w:color="auto"/>
      </w:divBdr>
    </w:div>
    <w:div w:id="330111114">
      <w:bodyDiv w:val="1"/>
      <w:marLeft w:val="0"/>
      <w:marRight w:val="0"/>
      <w:marTop w:val="0"/>
      <w:marBottom w:val="0"/>
      <w:divBdr>
        <w:top w:val="none" w:sz="0" w:space="0" w:color="auto"/>
        <w:left w:val="none" w:sz="0" w:space="0" w:color="auto"/>
        <w:bottom w:val="none" w:sz="0" w:space="0" w:color="auto"/>
        <w:right w:val="none" w:sz="0" w:space="0" w:color="auto"/>
      </w:divBdr>
    </w:div>
    <w:div w:id="330179812">
      <w:bodyDiv w:val="1"/>
      <w:marLeft w:val="0"/>
      <w:marRight w:val="0"/>
      <w:marTop w:val="0"/>
      <w:marBottom w:val="0"/>
      <w:divBdr>
        <w:top w:val="none" w:sz="0" w:space="0" w:color="auto"/>
        <w:left w:val="none" w:sz="0" w:space="0" w:color="auto"/>
        <w:bottom w:val="none" w:sz="0" w:space="0" w:color="auto"/>
        <w:right w:val="none" w:sz="0" w:space="0" w:color="auto"/>
      </w:divBdr>
    </w:div>
    <w:div w:id="330716887">
      <w:bodyDiv w:val="1"/>
      <w:marLeft w:val="0"/>
      <w:marRight w:val="0"/>
      <w:marTop w:val="0"/>
      <w:marBottom w:val="0"/>
      <w:divBdr>
        <w:top w:val="none" w:sz="0" w:space="0" w:color="auto"/>
        <w:left w:val="none" w:sz="0" w:space="0" w:color="auto"/>
        <w:bottom w:val="none" w:sz="0" w:space="0" w:color="auto"/>
        <w:right w:val="none" w:sz="0" w:space="0" w:color="auto"/>
      </w:divBdr>
    </w:div>
    <w:div w:id="330835683">
      <w:bodyDiv w:val="1"/>
      <w:marLeft w:val="0"/>
      <w:marRight w:val="0"/>
      <w:marTop w:val="0"/>
      <w:marBottom w:val="0"/>
      <w:divBdr>
        <w:top w:val="none" w:sz="0" w:space="0" w:color="auto"/>
        <w:left w:val="none" w:sz="0" w:space="0" w:color="auto"/>
        <w:bottom w:val="none" w:sz="0" w:space="0" w:color="auto"/>
        <w:right w:val="none" w:sz="0" w:space="0" w:color="auto"/>
      </w:divBdr>
    </w:div>
    <w:div w:id="331106626">
      <w:bodyDiv w:val="1"/>
      <w:marLeft w:val="0"/>
      <w:marRight w:val="0"/>
      <w:marTop w:val="0"/>
      <w:marBottom w:val="0"/>
      <w:divBdr>
        <w:top w:val="none" w:sz="0" w:space="0" w:color="auto"/>
        <w:left w:val="none" w:sz="0" w:space="0" w:color="auto"/>
        <w:bottom w:val="none" w:sz="0" w:space="0" w:color="auto"/>
        <w:right w:val="none" w:sz="0" w:space="0" w:color="auto"/>
      </w:divBdr>
    </w:div>
    <w:div w:id="331107043">
      <w:bodyDiv w:val="1"/>
      <w:marLeft w:val="0"/>
      <w:marRight w:val="0"/>
      <w:marTop w:val="0"/>
      <w:marBottom w:val="0"/>
      <w:divBdr>
        <w:top w:val="none" w:sz="0" w:space="0" w:color="auto"/>
        <w:left w:val="none" w:sz="0" w:space="0" w:color="auto"/>
        <w:bottom w:val="none" w:sz="0" w:space="0" w:color="auto"/>
        <w:right w:val="none" w:sz="0" w:space="0" w:color="auto"/>
      </w:divBdr>
    </w:div>
    <w:div w:id="331228800">
      <w:bodyDiv w:val="1"/>
      <w:marLeft w:val="0"/>
      <w:marRight w:val="0"/>
      <w:marTop w:val="0"/>
      <w:marBottom w:val="0"/>
      <w:divBdr>
        <w:top w:val="none" w:sz="0" w:space="0" w:color="auto"/>
        <w:left w:val="none" w:sz="0" w:space="0" w:color="auto"/>
        <w:bottom w:val="none" w:sz="0" w:space="0" w:color="auto"/>
        <w:right w:val="none" w:sz="0" w:space="0" w:color="auto"/>
      </w:divBdr>
    </w:div>
    <w:div w:id="331295948">
      <w:bodyDiv w:val="1"/>
      <w:marLeft w:val="0"/>
      <w:marRight w:val="0"/>
      <w:marTop w:val="0"/>
      <w:marBottom w:val="0"/>
      <w:divBdr>
        <w:top w:val="none" w:sz="0" w:space="0" w:color="auto"/>
        <w:left w:val="none" w:sz="0" w:space="0" w:color="auto"/>
        <w:bottom w:val="none" w:sz="0" w:space="0" w:color="auto"/>
        <w:right w:val="none" w:sz="0" w:space="0" w:color="auto"/>
      </w:divBdr>
    </w:div>
    <w:div w:id="331419584">
      <w:bodyDiv w:val="1"/>
      <w:marLeft w:val="0"/>
      <w:marRight w:val="0"/>
      <w:marTop w:val="0"/>
      <w:marBottom w:val="0"/>
      <w:divBdr>
        <w:top w:val="none" w:sz="0" w:space="0" w:color="auto"/>
        <w:left w:val="none" w:sz="0" w:space="0" w:color="auto"/>
        <w:bottom w:val="none" w:sz="0" w:space="0" w:color="auto"/>
        <w:right w:val="none" w:sz="0" w:space="0" w:color="auto"/>
      </w:divBdr>
    </w:div>
    <w:div w:id="331490328">
      <w:bodyDiv w:val="1"/>
      <w:marLeft w:val="0"/>
      <w:marRight w:val="0"/>
      <w:marTop w:val="0"/>
      <w:marBottom w:val="0"/>
      <w:divBdr>
        <w:top w:val="none" w:sz="0" w:space="0" w:color="auto"/>
        <w:left w:val="none" w:sz="0" w:space="0" w:color="auto"/>
        <w:bottom w:val="none" w:sz="0" w:space="0" w:color="auto"/>
        <w:right w:val="none" w:sz="0" w:space="0" w:color="auto"/>
      </w:divBdr>
    </w:div>
    <w:div w:id="331950864">
      <w:bodyDiv w:val="1"/>
      <w:marLeft w:val="0"/>
      <w:marRight w:val="0"/>
      <w:marTop w:val="0"/>
      <w:marBottom w:val="0"/>
      <w:divBdr>
        <w:top w:val="none" w:sz="0" w:space="0" w:color="auto"/>
        <w:left w:val="none" w:sz="0" w:space="0" w:color="auto"/>
        <w:bottom w:val="none" w:sz="0" w:space="0" w:color="auto"/>
        <w:right w:val="none" w:sz="0" w:space="0" w:color="auto"/>
      </w:divBdr>
    </w:div>
    <w:div w:id="331957131">
      <w:bodyDiv w:val="1"/>
      <w:marLeft w:val="0"/>
      <w:marRight w:val="0"/>
      <w:marTop w:val="0"/>
      <w:marBottom w:val="0"/>
      <w:divBdr>
        <w:top w:val="none" w:sz="0" w:space="0" w:color="auto"/>
        <w:left w:val="none" w:sz="0" w:space="0" w:color="auto"/>
        <w:bottom w:val="none" w:sz="0" w:space="0" w:color="auto"/>
        <w:right w:val="none" w:sz="0" w:space="0" w:color="auto"/>
      </w:divBdr>
      <w:divsChild>
        <w:div w:id="1846170300">
          <w:marLeft w:val="0"/>
          <w:marRight w:val="0"/>
          <w:marTop w:val="0"/>
          <w:marBottom w:val="0"/>
          <w:divBdr>
            <w:top w:val="none" w:sz="0" w:space="0" w:color="auto"/>
            <w:left w:val="none" w:sz="0" w:space="0" w:color="auto"/>
            <w:bottom w:val="none" w:sz="0" w:space="0" w:color="auto"/>
            <w:right w:val="none" w:sz="0" w:space="0" w:color="auto"/>
          </w:divBdr>
        </w:div>
      </w:divsChild>
    </w:div>
    <w:div w:id="332027447">
      <w:bodyDiv w:val="1"/>
      <w:marLeft w:val="0"/>
      <w:marRight w:val="0"/>
      <w:marTop w:val="0"/>
      <w:marBottom w:val="0"/>
      <w:divBdr>
        <w:top w:val="none" w:sz="0" w:space="0" w:color="auto"/>
        <w:left w:val="none" w:sz="0" w:space="0" w:color="auto"/>
        <w:bottom w:val="none" w:sz="0" w:space="0" w:color="auto"/>
        <w:right w:val="none" w:sz="0" w:space="0" w:color="auto"/>
      </w:divBdr>
    </w:div>
    <w:div w:id="332343127">
      <w:bodyDiv w:val="1"/>
      <w:marLeft w:val="0"/>
      <w:marRight w:val="0"/>
      <w:marTop w:val="0"/>
      <w:marBottom w:val="0"/>
      <w:divBdr>
        <w:top w:val="none" w:sz="0" w:space="0" w:color="auto"/>
        <w:left w:val="none" w:sz="0" w:space="0" w:color="auto"/>
        <w:bottom w:val="none" w:sz="0" w:space="0" w:color="auto"/>
        <w:right w:val="none" w:sz="0" w:space="0" w:color="auto"/>
      </w:divBdr>
    </w:div>
    <w:div w:id="332611605">
      <w:bodyDiv w:val="1"/>
      <w:marLeft w:val="0"/>
      <w:marRight w:val="0"/>
      <w:marTop w:val="0"/>
      <w:marBottom w:val="0"/>
      <w:divBdr>
        <w:top w:val="none" w:sz="0" w:space="0" w:color="auto"/>
        <w:left w:val="none" w:sz="0" w:space="0" w:color="auto"/>
        <w:bottom w:val="none" w:sz="0" w:space="0" w:color="auto"/>
        <w:right w:val="none" w:sz="0" w:space="0" w:color="auto"/>
      </w:divBdr>
    </w:div>
    <w:div w:id="332800578">
      <w:bodyDiv w:val="1"/>
      <w:marLeft w:val="0"/>
      <w:marRight w:val="0"/>
      <w:marTop w:val="0"/>
      <w:marBottom w:val="0"/>
      <w:divBdr>
        <w:top w:val="none" w:sz="0" w:space="0" w:color="auto"/>
        <w:left w:val="none" w:sz="0" w:space="0" w:color="auto"/>
        <w:bottom w:val="none" w:sz="0" w:space="0" w:color="auto"/>
        <w:right w:val="none" w:sz="0" w:space="0" w:color="auto"/>
      </w:divBdr>
    </w:div>
    <w:div w:id="332805264">
      <w:bodyDiv w:val="1"/>
      <w:marLeft w:val="0"/>
      <w:marRight w:val="0"/>
      <w:marTop w:val="0"/>
      <w:marBottom w:val="0"/>
      <w:divBdr>
        <w:top w:val="none" w:sz="0" w:space="0" w:color="auto"/>
        <w:left w:val="none" w:sz="0" w:space="0" w:color="auto"/>
        <w:bottom w:val="none" w:sz="0" w:space="0" w:color="auto"/>
        <w:right w:val="none" w:sz="0" w:space="0" w:color="auto"/>
      </w:divBdr>
      <w:divsChild>
        <w:div w:id="363751552">
          <w:marLeft w:val="0"/>
          <w:marRight w:val="0"/>
          <w:marTop w:val="0"/>
          <w:marBottom w:val="0"/>
          <w:divBdr>
            <w:top w:val="none" w:sz="0" w:space="0" w:color="auto"/>
            <w:left w:val="none" w:sz="0" w:space="0" w:color="auto"/>
            <w:bottom w:val="none" w:sz="0" w:space="0" w:color="auto"/>
            <w:right w:val="none" w:sz="0" w:space="0" w:color="auto"/>
          </w:divBdr>
        </w:div>
      </w:divsChild>
    </w:div>
    <w:div w:id="333150293">
      <w:bodyDiv w:val="1"/>
      <w:marLeft w:val="0"/>
      <w:marRight w:val="0"/>
      <w:marTop w:val="0"/>
      <w:marBottom w:val="0"/>
      <w:divBdr>
        <w:top w:val="none" w:sz="0" w:space="0" w:color="auto"/>
        <w:left w:val="none" w:sz="0" w:space="0" w:color="auto"/>
        <w:bottom w:val="none" w:sz="0" w:space="0" w:color="auto"/>
        <w:right w:val="none" w:sz="0" w:space="0" w:color="auto"/>
      </w:divBdr>
    </w:div>
    <w:div w:id="333188785">
      <w:bodyDiv w:val="1"/>
      <w:marLeft w:val="0"/>
      <w:marRight w:val="0"/>
      <w:marTop w:val="0"/>
      <w:marBottom w:val="0"/>
      <w:divBdr>
        <w:top w:val="none" w:sz="0" w:space="0" w:color="auto"/>
        <w:left w:val="none" w:sz="0" w:space="0" w:color="auto"/>
        <w:bottom w:val="none" w:sz="0" w:space="0" w:color="auto"/>
        <w:right w:val="none" w:sz="0" w:space="0" w:color="auto"/>
      </w:divBdr>
    </w:div>
    <w:div w:id="333343088">
      <w:bodyDiv w:val="1"/>
      <w:marLeft w:val="0"/>
      <w:marRight w:val="0"/>
      <w:marTop w:val="0"/>
      <w:marBottom w:val="0"/>
      <w:divBdr>
        <w:top w:val="none" w:sz="0" w:space="0" w:color="auto"/>
        <w:left w:val="none" w:sz="0" w:space="0" w:color="auto"/>
        <w:bottom w:val="none" w:sz="0" w:space="0" w:color="auto"/>
        <w:right w:val="none" w:sz="0" w:space="0" w:color="auto"/>
      </w:divBdr>
    </w:div>
    <w:div w:id="333386040">
      <w:bodyDiv w:val="1"/>
      <w:marLeft w:val="0"/>
      <w:marRight w:val="0"/>
      <w:marTop w:val="0"/>
      <w:marBottom w:val="0"/>
      <w:divBdr>
        <w:top w:val="none" w:sz="0" w:space="0" w:color="auto"/>
        <w:left w:val="none" w:sz="0" w:space="0" w:color="auto"/>
        <w:bottom w:val="none" w:sz="0" w:space="0" w:color="auto"/>
        <w:right w:val="none" w:sz="0" w:space="0" w:color="auto"/>
      </w:divBdr>
    </w:div>
    <w:div w:id="333413483">
      <w:bodyDiv w:val="1"/>
      <w:marLeft w:val="0"/>
      <w:marRight w:val="0"/>
      <w:marTop w:val="0"/>
      <w:marBottom w:val="0"/>
      <w:divBdr>
        <w:top w:val="none" w:sz="0" w:space="0" w:color="auto"/>
        <w:left w:val="none" w:sz="0" w:space="0" w:color="auto"/>
        <w:bottom w:val="none" w:sz="0" w:space="0" w:color="auto"/>
        <w:right w:val="none" w:sz="0" w:space="0" w:color="auto"/>
      </w:divBdr>
    </w:div>
    <w:div w:id="333804511">
      <w:bodyDiv w:val="1"/>
      <w:marLeft w:val="0"/>
      <w:marRight w:val="0"/>
      <w:marTop w:val="0"/>
      <w:marBottom w:val="0"/>
      <w:divBdr>
        <w:top w:val="none" w:sz="0" w:space="0" w:color="auto"/>
        <w:left w:val="none" w:sz="0" w:space="0" w:color="auto"/>
        <w:bottom w:val="none" w:sz="0" w:space="0" w:color="auto"/>
        <w:right w:val="none" w:sz="0" w:space="0" w:color="auto"/>
      </w:divBdr>
    </w:div>
    <w:div w:id="333999999">
      <w:bodyDiv w:val="1"/>
      <w:marLeft w:val="0"/>
      <w:marRight w:val="0"/>
      <w:marTop w:val="0"/>
      <w:marBottom w:val="0"/>
      <w:divBdr>
        <w:top w:val="none" w:sz="0" w:space="0" w:color="auto"/>
        <w:left w:val="none" w:sz="0" w:space="0" w:color="auto"/>
        <w:bottom w:val="none" w:sz="0" w:space="0" w:color="auto"/>
        <w:right w:val="none" w:sz="0" w:space="0" w:color="auto"/>
      </w:divBdr>
    </w:div>
    <w:div w:id="334184380">
      <w:bodyDiv w:val="1"/>
      <w:marLeft w:val="0"/>
      <w:marRight w:val="0"/>
      <w:marTop w:val="0"/>
      <w:marBottom w:val="0"/>
      <w:divBdr>
        <w:top w:val="none" w:sz="0" w:space="0" w:color="auto"/>
        <w:left w:val="none" w:sz="0" w:space="0" w:color="auto"/>
        <w:bottom w:val="none" w:sz="0" w:space="0" w:color="auto"/>
        <w:right w:val="none" w:sz="0" w:space="0" w:color="auto"/>
      </w:divBdr>
    </w:div>
    <w:div w:id="334576933">
      <w:bodyDiv w:val="1"/>
      <w:marLeft w:val="0"/>
      <w:marRight w:val="0"/>
      <w:marTop w:val="0"/>
      <w:marBottom w:val="0"/>
      <w:divBdr>
        <w:top w:val="none" w:sz="0" w:space="0" w:color="auto"/>
        <w:left w:val="none" w:sz="0" w:space="0" w:color="auto"/>
        <w:bottom w:val="none" w:sz="0" w:space="0" w:color="auto"/>
        <w:right w:val="none" w:sz="0" w:space="0" w:color="auto"/>
      </w:divBdr>
    </w:div>
    <w:div w:id="334764647">
      <w:bodyDiv w:val="1"/>
      <w:marLeft w:val="0"/>
      <w:marRight w:val="0"/>
      <w:marTop w:val="0"/>
      <w:marBottom w:val="0"/>
      <w:divBdr>
        <w:top w:val="none" w:sz="0" w:space="0" w:color="auto"/>
        <w:left w:val="none" w:sz="0" w:space="0" w:color="auto"/>
        <w:bottom w:val="none" w:sz="0" w:space="0" w:color="auto"/>
        <w:right w:val="none" w:sz="0" w:space="0" w:color="auto"/>
      </w:divBdr>
    </w:div>
    <w:div w:id="334918871">
      <w:bodyDiv w:val="1"/>
      <w:marLeft w:val="0"/>
      <w:marRight w:val="0"/>
      <w:marTop w:val="0"/>
      <w:marBottom w:val="0"/>
      <w:divBdr>
        <w:top w:val="none" w:sz="0" w:space="0" w:color="auto"/>
        <w:left w:val="none" w:sz="0" w:space="0" w:color="auto"/>
        <w:bottom w:val="none" w:sz="0" w:space="0" w:color="auto"/>
        <w:right w:val="none" w:sz="0" w:space="0" w:color="auto"/>
      </w:divBdr>
    </w:div>
    <w:div w:id="335111968">
      <w:bodyDiv w:val="1"/>
      <w:marLeft w:val="0"/>
      <w:marRight w:val="0"/>
      <w:marTop w:val="0"/>
      <w:marBottom w:val="0"/>
      <w:divBdr>
        <w:top w:val="none" w:sz="0" w:space="0" w:color="auto"/>
        <w:left w:val="none" w:sz="0" w:space="0" w:color="auto"/>
        <w:bottom w:val="none" w:sz="0" w:space="0" w:color="auto"/>
        <w:right w:val="none" w:sz="0" w:space="0" w:color="auto"/>
      </w:divBdr>
    </w:div>
    <w:div w:id="335233110">
      <w:bodyDiv w:val="1"/>
      <w:marLeft w:val="0"/>
      <w:marRight w:val="0"/>
      <w:marTop w:val="0"/>
      <w:marBottom w:val="0"/>
      <w:divBdr>
        <w:top w:val="none" w:sz="0" w:space="0" w:color="auto"/>
        <w:left w:val="none" w:sz="0" w:space="0" w:color="auto"/>
        <w:bottom w:val="none" w:sz="0" w:space="0" w:color="auto"/>
        <w:right w:val="none" w:sz="0" w:space="0" w:color="auto"/>
      </w:divBdr>
    </w:div>
    <w:div w:id="335353401">
      <w:bodyDiv w:val="1"/>
      <w:marLeft w:val="0"/>
      <w:marRight w:val="0"/>
      <w:marTop w:val="0"/>
      <w:marBottom w:val="0"/>
      <w:divBdr>
        <w:top w:val="none" w:sz="0" w:space="0" w:color="auto"/>
        <w:left w:val="none" w:sz="0" w:space="0" w:color="auto"/>
        <w:bottom w:val="none" w:sz="0" w:space="0" w:color="auto"/>
        <w:right w:val="none" w:sz="0" w:space="0" w:color="auto"/>
      </w:divBdr>
    </w:div>
    <w:div w:id="335421596">
      <w:bodyDiv w:val="1"/>
      <w:marLeft w:val="0"/>
      <w:marRight w:val="0"/>
      <w:marTop w:val="0"/>
      <w:marBottom w:val="0"/>
      <w:divBdr>
        <w:top w:val="none" w:sz="0" w:space="0" w:color="auto"/>
        <w:left w:val="none" w:sz="0" w:space="0" w:color="auto"/>
        <w:bottom w:val="none" w:sz="0" w:space="0" w:color="auto"/>
        <w:right w:val="none" w:sz="0" w:space="0" w:color="auto"/>
      </w:divBdr>
    </w:div>
    <w:div w:id="335965185">
      <w:bodyDiv w:val="1"/>
      <w:marLeft w:val="0"/>
      <w:marRight w:val="0"/>
      <w:marTop w:val="0"/>
      <w:marBottom w:val="0"/>
      <w:divBdr>
        <w:top w:val="none" w:sz="0" w:space="0" w:color="auto"/>
        <w:left w:val="none" w:sz="0" w:space="0" w:color="auto"/>
        <w:bottom w:val="none" w:sz="0" w:space="0" w:color="auto"/>
        <w:right w:val="none" w:sz="0" w:space="0" w:color="auto"/>
      </w:divBdr>
    </w:div>
    <w:div w:id="336077195">
      <w:bodyDiv w:val="1"/>
      <w:marLeft w:val="0"/>
      <w:marRight w:val="0"/>
      <w:marTop w:val="0"/>
      <w:marBottom w:val="0"/>
      <w:divBdr>
        <w:top w:val="none" w:sz="0" w:space="0" w:color="auto"/>
        <w:left w:val="none" w:sz="0" w:space="0" w:color="auto"/>
        <w:bottom w:val="none" w:sz="0" w:space="0" w:color="auto"/>
        <w:right w:val="none" w:sz="0" w:space="0" w:color="auto"/>
      </w:divBdr>
    </w:div>
    <w:div w:id="336930868">
      <w:bodyDiv w:val="1"/>
      <w:marLeft w:val="0"/>
      <w:marRight w:val="0"/>
      <w:marTop w:val="0"/>
      <w:marBottom w:val="0"/>
      <w:divBdr>
        <w:top w:val="none" w:sz="0" w:space="0" w:color="auto"/>
        <w:left w:val="none" w:sz="0" w:space="0" w:color="auto"/>
        <w:bottom w:val="none" w:sz="0" w:space="0" w:color="auto"/>
        <w:right w:val="none" w:sz="0" w:space="0" w:color="auto"/>
      </w:divBdr>
    </w:div>
    <w:div w:id="337117840">
      <w:bodyDiv w:val="1"/>
      <w:marLeft w:val="0"/>
      <w:marRight w:val="0"/>
      <w:marTop w:val="0"/>
      <w:marBottom w:val="0"/>
      <w:divBdr>
        <w:top w:val="none" w:sz="0" w:space="0" w:color="auto"/>
        <w:left w:val="none" w:sz="0" w:space="0" w:color="auto"/>
        <w:bottom w:val="none" w:sz="0" w:space="0" w:color="auto"/>
        <w:right w:val="none" w:sz="0" w:space="0" w:color="auto"/>
      </w:divBdr>
    </w:div>
    <w:div w:id="337122945">
      <w:bodyDiv w:val="1"/>
      <w:marLeft w:val="0"/>
      <w:marRight w:val="0"/>
      <w:marTop w:val="0"/>
      <w:marBottom w:val="0"/>
      <w:divBdr>
        <w:top w:val="none" w:sz="0" w:space="0" w:color="auto"/>
        <w:left w:val="none" w:sz="0" w:space="0" w:color="auto"/>
        <w:bottom w:val="none" w:sz="0" w:space="0" w:color="auto"/>
        <w:right w:val="none" w:sz="0" w:space="0" w:color="auto"/>
      </w:divBdr>
    </w:div>
    <w:div w:id="337314498">
      <w:bodyDiv w:val="1"/>
      <w:marLeft w:val="0"/>
      <w:marRight w:val="0"/>
      <w:marTop w:val="0"/>
      <w:marBottom w:val="0"/>
      <w:divBdr>
        <w:top w:val="none" w:sz="0" w:space="0" w:color="auto"/>
        <w:left w:val="none" w:sz="0" w:space="0" w:color="auto"/>
        <w:bottom w:val="none" w:sz="0" w:space="0" w:color="auto"/>
        <w:right w:val="none" w:sz="0" w:space="0" w:color="auto"/>
      </w:divBdr>
    </w:div>
    <w:div w:id="337343204">
      <w:bodyDiv w:val="1"/>
      <w:marLeft w:val="0"/>
      <w:marRight w:val="0"/>
      <w:marTop w:val="0"/>
      <w:marBottom w:val="0"/>
      <w:divBdr>
        <w:top w:val="none" w:sz="0" w:space="0" w:color="auto"/>
        <w:left w:val="none" w:sz="0" w:space="0" w:color="auto"/>
        <w:bottom w:val="none" w:sz="0" w:space="0" w:color="auto"/>
        <w:right w:val="none" w:sz="0" w:space="0" w:color="auto"/>
      </w:divBdr>
    </w:div>
    <w:div w:id="337461453">
      <w:bodyDiv w:val="1"/>
      <w:marLeft w:val="0"/>
      <w:marRight w:val="0"/>
      <w:marTop w:val="0"/>
      <w:marBottom w:val="0"/>
      <w:divBdr>
        <w:top w:val="none" w:sz="0" w:space="0" w:color="auto"/>
        <w:left w:val="none" w:sz="0" w:space="0" w:color="auto"/>
        <w:bottom w:val="none" w:sz="0" w:space="0" w:color="auto"/>
        <w:right w:val="none" w:sz="0" w:space="0" w:color="auto"/>
      </w:divBdr>
    </w:div>
    <w:div w:id="338120218">
      <w:bodyDiv w:val="1"/>
      <w:marLeft w:val="0"/>
      <w:marRight w:val="0"/>
      <w:marTop w:val="0"/>
      <w:marBottom w:val="0"/>
      <w:divBdr>
        <w:top w:val="none" w:sz="0" w:space="0" w:color="auto"/>
        <w:left w:val="none" w:sz="0" w:space="0" w:color="auto"/>
        <w:bottom w:val="none" w:sz="0" w:space="0" w:color="auto"/>
        <w:right w:val="none" w:sz="0" w:space="0" w:color="auto"/>
      </w:divBdr>
    </w:div>
    <w:div w:id="338386906">
      <w:bodyDiv w:val="1"/>
      <w:marLeft w:val="0"/>
      <w:marRight w:val="0"/>
      <w:marTop w:val="0"/>
      <w:marBottom w:val="0"/>
      <w:divBdr>
        <w:top w:val="none" w:sz="0" w:space="0" w:color="auto"/>
        <w:left w:val="none" w:sz="0" w:space="0" w:color="auto"/>
        <w:bottom w:val="none" w:sz="0" w:space="0" w:color="auto"/>
        <w:right w:val="none" w:sz="0" w:space="0" w:color="auto"/>
      </w:divBdr>
    </w:div>
    <w:div w:id="338510047">
      <w:bodyDiv w:val="1"/>
      <w:marLeft w:val="0"/>
      <w:marRight w:val="0"/>
      <w:marTop w:val="0"/>
      <w:marBottom w:val="0"/>
      <w:divBdr>
        <w:top w:val="none" w:sz="0" w:space="0" w:color="auto"/>
        <w:left w:val="none" w:sz="0" w:space="0" w:color="auto"/>
        <w:bottom w:val="none" w:sz="0" w:space="0" w:color="auto"/>
        <w:right w:val="none" w:sz="0" w:space="0" w:color="auto"/>
      </w:divBdr>
    </w:div>
    <w:div w:id="338577967">
      <w:bodyDiv w:val="1"/>
      <w:marLeft w:val="0"/>
      <w:marRight w:val="0"/>
      <w:marTop w:val="0"/>
      <w:marBottom w:val="0"/>
      <w:divBdr>
        <w:top w:val="none" w:sz="0" w:space="0" w:color="auto"/>
        <w:left w:val="none" w:sz="0" w:space="0" w:color="auto"/>
        <w:bottom w:val="none" w:sz="0" w:space="0" w:color="auto"/>
        <w:right w:val="none" w:sz="0" w:space="0" w:color="auto"/>
      </w:divBdr>
    </w:div>
    <w:div w:id="338780246">
      <w:bodyDiv w:val="1"/>
      <w:marLeft w:val="0"/>
      <w:marRight w:val="0"/>
      <w:marTop w:val="0"/>
      <w:marBottom w:val="0"/>
      <w:divBdr>
        <w:top w:val="none" w:sz="0" w:space="0" w:color="auto"/>
        <w:left w:val="none" w:sz="0" w:space="0" w:color="auto"/>
        <w:bottom w:val="none" w:sz="0" w:space="0" w:color="auto"/>
        <w:right w:val="none" w:sz="0" w:space="0" w:color="auto"/>
      </w:divBdr>
    </w:div>
    <w:div w:id="338895431">
      <w:bodyDiv w:val="1"/>
      <w:marLeft w:val="0"/>
      <w:marRight w:val="0"/>
      <w:marTop w:val="0"/>
      <w:marBottom w:val="0"/>
      <w:divBdr>
        <w:top w:val="none" w:sz="0" w:space="0" w:color="auto"/>
        <w:left w:val="none" w:sz="0" w:space="0" w:color="auto"/>
        <w:bottom w:val="none" w:sz="0" w:space="0" w:color="auto"/>
        <w:right w:val="none" w:sz="0" w:space="0" w:color="auto"/>
      </w:divBdr>
    </w:div>
    <w:div w:id="339551551">
      <w:bodyDiv w:val="1"/>
      <w:marLeft w:val="0"/>
      <w:marRight w:val="0"/>
      <w:marTop w:val="0"/>
      <w:marBottom w:val="0"/>
      <w:divBdr>
        <w:top w:val="none" w:sz="0" w:space="0" w:color="auto"/>
        <w:left w:val="none" w:sz="0" w:space="0" w:color="auto"/>
        <w:bottom w:val="none" w:sz="0" w:space="0" w:color="auto"/>
        <w:right w:val="none" w:sz="0" w:space="0" w:color="auto"/>
      </w:divBdr>
      <w:divsChild>
        <w:div w:id="211890603">
          <w:marLeft w:val="0"/>
          <w:marRight w:val="0"/>
          <w:marTop w:val="0"/>
          <w:marBottom w:val="0"/>
          <w:divBdr>
            <w:top w:val="none" w:sz="0" w:space="0" w:color="auto"/>
            <w:left w:val="none" w:sz="0" w:space="0" w:color="auto"/>
            <w:bottom w:val="none" w:sz="0" w:space="0" w:color="auto"/>
            <w:right w:val="none" w:sz="0" w:space="0" w:color="auto"/>
          </w:divBdr>
        </w:div>
      </w:divsChild>
    </w:div>
    <w:div w:id="340354595">
      <w:bodyDiv w:val="1"/>
      <w:marLeft w:val="0"/>
      <w:marRight w:val="0"/>
      <w:marTop w:val="0"/>
      <w:marBottom w:val="0"/>
      <w:divBdr>
        <w:top w:val="none" w:sz="0" w:space="0" w:color="auto"/>
        <w:left w:val="none" w:sz="0" w:space="0" w:color="auto"/>
        <w:bottom w:val="none" w:sz="0" w:space="0" w:color="auto"/>
        <w:right w:val="none" w:sz="0" w:space="0" w:color="auto"/>
      </w:divBdr>
    </w:div>
    <w:div w:id="340547354">
      <w:bodyDiv w:val="1"/>
      <w:marLeft w:val="0"/>
      <w:marRight w:val="0"/>
      <w:marTop w:val="0"/>
      <w:marBottom w:val="0"/>
      <w:divBdr>
        <w:top w:val="none" w:sz="0" w:space="0" w:color="auto"/>
        <w:left w:val="none" w:sz="0" w:space="0" w:color="auto"/>
        <w:bottom w:val="none" w:sz="0" w:space="0" w:color="auto"/>
        <w:right w:val="none" w:sz="0" w:space="0" w:color="auto"/>
      </w:divBdr>
      <w:divsChild>
        <w:div w:id="2146390085">
          <w:marLeft w:val="0"/>
          <w:marRight w:val="0"/>
          <w:marTop w:val="0"/>
          <w:marBottom w:val="0"/>
          <w:divBdr>
            <w:top w:val="none" w:sz="0" w:space="0" w:color="auto"/>
            <w:left w:val="none" w:sz="0" w:space="0" w:color="auto"/>
            <w:bottom w:val="none" w:sz="0" w:space="0" w:color="auto"/>
            <w:right w:val="none" w:sz="0" w:space="0" w:color="auto"/>
          </w:divBdr>
        </w:div>
      </w:divsChild>
    </w:div>
    <w:div w:id="340737496">
      <w:bodyDiv w:val="1"/>
      <w:marLeft w:val="0"/>
      <w:marRight w:val="0"/>
      <w:marTop w:val="0"/>
      <w:marBottom w:val="0"/>
      <w:divBdr>
        <w:top w:val="none" w:sz="0" w:space="0" w:color="auto"/>
        <w:left w:val="none" w:sz="0" w:space="0" w:color="auto"/>
        <w:bottom w:val="none" w:sz="0" w:space="0" w:color="auto"/>
        <w:right w:val="none" w:sz="0" w:space="0" w:color="auto"/>
      </w:divBdr>
    </w:div>
    <w:div w:id="340787648">
      <w:bodyDiv w:val="1"/>
      <w:marLeft w:val="0"/>
      <w:marRight w:val="0"/>
      <w:marTop w:val="0"/>
      <w:marBottom w:val="0"/>
      <w:divBdr>
        <w:top w:val="none" w:sz="0" w:space="0" w:color="auto"/>
        <w:left w:val="none" w:sz="0" w:space="0" w:color="auto"/>
        <w:bottom w:val="none" w:sz="0" w:space="0" w:color="auto"/>
        <w:right w:val="none" w:sz="0" w:space="0" w:color="auto"/>
      </w:divBdr>
    </w:div>
    <w:div w:id="340813033">
      <w:bodyDiv w:val="1"/>
      <w:marLeft w:val="0"/>
      <w:marRight w:val="0"/>
      <w:marTop w:val="0"/>
      <w:marBottom w:val="0"/>
      <w:divBdr>
        <w:top w:val="none" w:sz="0" w:space="0" w:color="auto"/>
        <w:left w:val="none" w:sz="0" w:space="0" w:color="auto"/>
        <w:bottom w:val="none" w:sz="0" w:space="0" w:color="auto"/>
        <w:right w:val="none" w:sz="0" w:space="0" w:color="auto"/>
      </w:divBdr>
    </w:div>
    <w:div w:id="341050067">
      <w:bodyDiv w:val="1"/>
      <w:marLeft w:val="0"/>
      <w:marRight w:val="0"/>
      <w:marTop w:val="0"/>
      <w:marBottom w:val="0"/>
      <w:divBdr>
        <w:top w:val="none" w:sz="0" w:space="0" w:color="auto"/>
        <w:left w:val="none" w:sz="0" w:space="0" w:color="auto"/>
        <w:bottom w:val="none" w:sz="0" w:space="0" w:color="auto"/>
        <w:right w:val="none" w:sz="0" w:space="0" w:color="auto"/>
      </w:divBdr>
    </w:div>
    <w:div w:id="341132535">
      <w:bodyDiv w:val="1"/>
      <w:marLeft w:val="0"/>
      <w:marRight w:val="0"/>
      <w:marTop w:val="0"/>
      <w:marBottom w:val="0"/>
      <w:divBdr>
        <w:top w:val="none" w:sz="0" w:space="0" w:color="auto"/>
        <w:left w:val="none" w:sz="0" w:space="0" w:color="auto"/>
        <w:bottom w:val="none" w:sz="0" w:space="0" w:color="auto"/>
        <w:right w:val="none" w:sz="0" w:space="0" w:color="auto"/>
      </w:divBdr>
      <w:divsChild>
        <w:div w:id="2103791749">
          <w:marLeft w:val="0"/>
          <w:marRight w:val="0"/>
          <w:marTop w:val="0"/>
          <w:marBottom w:val="0"/>
          <w:divBdr>
            <w:top w:val="none" w:sz="0" w:space="0" w:color="auto"/>
            <w:left w:val="none" w:sz="0" w:space="0" w:color="auto"/>
            <w:bottom w:val="none" w:sz="0" w:space="0" w:color="auto"/>
            <w:right w:val="none" w:sz="0" w:space="0" w:color="auto"/>
          </w:divBdr>
        </w:div>
      </w:divsChild>
    </w:div>
    <w:div w:id="341783815">
      <w:bodyDiv w:val="1"/>
      <w:marLeft w:val="0"/>
      <w:marRight w:val="0"/>
      <w:marTop w:val="0"/>
      <w:marBottom w:val="0"/>
      <w:divBdr>
        <w:top w:val="none" w:sz="0" w:space="0" w:color="auto"/>
        <w:left w:val="none" w:sz="0" w:space="0" w:color="auto"/>
        <w:bottom w:val="none" w:sz="0" w:space="0" w:color="auto"/>
        <w:right w:val="none" w:sz="0" w:space="0" w:color="auto"/>
      </w:divBdr>
    </w:div>
    <w:div w:id="342129769">
      <w:bodyDiv w:val="1"/>
      <w:marLeft w:val="0"/>
      <w:marRight w:val="0"/>
      <w:marTop w:val="0"/>
      <w:marBottom w:val="0"/>
      <w:divBdr>
        <w:top w:val="none" w:sz="0" w:space="0" w:color="auto"/>
        <w:left w:val="none" w:sz="0" w:space="0" w:color="auto"/>
        <w:bottom w:val="none" w:sz="0" w:space="0" w:color="auto"/>
        <w:right w:val="none" w:sz="0" w:space="0" w:color="auto"/>
      </w:divBdr>
    </w:div>
    <w:div w:id="342318272">
      <w:bodyDiv w:val="1"/>
      <w:marLeft w:val="0"/>
      <w:marRight w:val="0"/>
      <w:marTop w:val="0"/>
      <w:marBottom w:val="0"/>
      <w:divBdr>
        <w:top w:val="none" w:sz="0" w:space="0" w:color="auto"/>
        <w:left w:val="none" w:sz="0" w:space="0" w:color="auto"/>
        <w:bottom w:val="none" w:sz="0" w:space="0" w:color="auto"/>
        <w:right w:val="none" w:sz="0" w:space="0" w:color="auto"/>
      </w:divBdr>
    </w:div>
    <w:div w:id="342325304">
      <w:bodyDiv w:val="1"/>
      <w:marLeft w:val="0"/>
      <w:marRight w:val="0"/>
      <w:marTop w:val="0"/>
      <w:marBottom w:val="0"/>
      <w:divBdr>
        <w:top w:val="none" w:sz="0" w:space="0" w:color="auto"/>
        <w:left w:val="none" w:sz="0" w:space="0" w:color="auto"/>
        <w:bottom w:val="none" w:sz="0" w:space="0" w:color="auto"/>
        <w:right w:val="none" w:sz="0" w:space="0" w:color="auto"/>
      </w:divBdr>
    </w:div>
    <w:div w:id="342435094">
      <w:bodyDiv w:val="1"/>
      <w:marLeft w:val="0"/>
      <w:marRight w:val="0"/>
      <w:marTop w:val="0"/>
      <w:marBottom w:val="0"/>
      <w:divBdr>
        <w:top w:val="none" w:sz="0" w:space="0" w:color="auto"/>
        <w:left w:val="none" w:sz="0" w:space="0" w:color="auto"/>
        <w:bottom w:val="none" w:sz="0" w:space="0" w:color="auto"/>
        <w:right w:val="none" w:sz="0" w:space="0" w:color="auto"/>
      </w:divBdr>
    </w:div>
    <w:div w:id="343017824">
      <w:bodyDiv w:val="1"/>
      <w:marLeft w:val="0"/>
      <w:marRight w:val="0"/>
      <w:marTop w:val="0"/>
      <w:marBottom w:val="0"/>
      <w:divBdr>
        <w:top w:val="none" w:sz="0" w:space="0" w:color="auto"/>
        <w:left w:val="none" w:sz="0" w:space="0" w:color="auto"/>
        <w:bottom w:val="none" w:sz="0" w:space="0" w:color="auto"/>
        <w:right w:val="none" w:sz="0" w:space="0" w:color="auto"/>
      </w:divBdr>
    </w:div>
    <w:div w:id="343167301">
      <w:bodyDiv w:val="1"/>
      <w:marLeft w:val="0"/>
      <w:marRight w:val="0"/>
      <w:marTop w:val="0"/>
      <w:marBottom w:val="0"/>
      <w:divBdr>
        <w:top w:val="none" w:sz="0" w:space="0" w:color="auto"/>
        <w:left w:val="none" w:sz="0" w:space="0" w:color="auto"/>
        <w:bottom w:val="none" w:sz="0" w:space="0" w:color="auto"/>
        <w:right w:val="none" w:sz="0" w:space="0" w:color="auto"/>
      </w:divBdr>
    </w:div>
    <w:div w:id="343554699">
      <w:bodyDiv w:val="1"/>
      <w:marLeft w:val="0"/>
      <w:marRight w:val="0"/>
      <w:marTop w:val="0"/>
      <w:marBottom w:val="0"/>
      <w:divBdr>
        <w:top w:val="none" w:sz="0" w:space="0" w:color="auto"/>
        <w:left w:val="none" w:sz="0" w:space="0" w:color="auto"/>
        <w:bottom w:val="none" w:sz="0" w:space="0" w:color="auto"/>
        <w:right w:val="none" w:sz="0" w:space="0" w:color="auto"/>
      </w:divBdr>
    </w:div>
    <w:div w:id="343633704">
      <w:bodyDiv w:val="1"/>
      <w:marLeft w:val="0"/>
      <w:marRight w:val="0"/>
      <w:marTop w:val="0"/>
      <w:marBottom w:val="0"/>
      <w:divBdr>
        <w:top w:val="none" w:sz="0" w:space="0" w:color="auto"/>
        <w:left w:val="none" w:sz="0" w:space="0" w:color="auto"/>
        <w:bottom w:val="none" w:sz="0" w:space="0" w:color="auto"/>
        <w:right w:val="none" w:sz="0" w:space="0" w:color="auto"/>
      </w:divBdr>
    </w:div>
    <w:div w:id="343673022">
      <w:bodyDiv w:val="1"/>
      <w:marLeft w:val="0"/>
      <w:marRight w:val="0"/>
      <w:marTop w:val="0"/>
      <w:marBottom w:val="0"/>
      <w:divBdr>
        <w:top w:val="none" w:sz="0" w:space="0" w:color="auto"/>
        <w:left w:val="none" w:sz="0" w:space="0" w:color="auto"/>
        <w:bottom w:val="none" w:sz="0" w:space="0" w:color="auto"/>
        <w:right w:val="none" w:sz="0" w:space="0" w:color="auto"/>
      </w:divBdr>
    </w:div>
    <w:div w:id="343823662">
      <w:bodyDiv w:val="1"/>
      <w:marLeft w:val="0"/>
      <w:marRight w:val="0"/>
      <w:marTop w:val="0"/>
      <w:marBottom w:val="0"/>
      <w:divBdr>
        <w:top w:val="none" w:sz="0" w:space="0" w:color="auto"/>
        <w:left w:val="none" w:sz="0" w:space="0" w:color="auto"/>
        <w:bottom w:val="none" w:sz="0" w:space="0" w:color="auto"/>
        <w:right w:val="none" w:sz="0" w:space="0" w:color="auto"/>
      </w:divBdr>
    </w:div>
    <w:div w:id="343870911">
      <w:bodyDiv w:val="1"/>
      <w:marLeft w:val="0"/>
      <w:marRight w:val="0"/>
      <w:marTop w:val="0"/>
      <w:marBottom w:val="0"/>
      <w:divBdr>
        <w:top w:val="none" w:sz="0" w:space="0" w:color="auto"/>
        <w:left w:val="none" w:sz="0" w:space="0" w:color="auto"/>
        <w:bottom w:val="none" w:sz="0" w:space="0" w:color="auto"/>
        <w:right w:val="none" w:sz="0" w:space="0" w:color="auto"/>
      </w:divBdr>
    </w:div>
    <w:div w:id="344331353">
      <w:bodyDiv w:val="1"/>
      <w:marLeft w:val="0"/>
      <w:marRight w:val="0"/>
      <w:marTop w:val="0"/>
      <w:marBottom w:val="0"/>
      <w:divBdr>
        <w:top w:val="none" w:sz="0" w:space="0" w:color="auto"/>
        <w:left w:val="none" w:sz="0" w:space="0" w:color="auto"/>
        <w:bottom w:val="none" w:sz="0" w:space="0" w:color="auto"/>
        <w:right w:val="none" w:sz="0" w:space="0" w:color="auto"/>
      </w:divBdr>
    </w:div>
    <w:div w:id="344408586">
      <w:bodyDiv w:val="1"/>
      <w:marLeft w:val="0"/>
      <w:marRight w:val="0"/>
      <w:marTop w:val="0"/>
      <w:marBottom w:val="0"/>
      <w:divBdr>
        <w:top w:val="none" w:sz="0" w:space="0" w:color="auto"/>
        <w:left w:val="none" w:sz="0" w:space="0" w:color="auto"/>
        <w:bottom w:val="none" w:sz="0" w:space="0" w:color="auto"/>
        <w:right w:val="none" w:sz="0" w:space="0" w:color="auto"/>
      </w:divBdr>
    </w:div>
    <w:div w:id="344746646">
      <w:bodyDiv w:val="1"/>
      <w:marLeft w:val="0"/>
      <w:marRight w:val="0"/>
      <w:marTop w:val="0"/>
      <w:marBottom w:val="0"/>
      <w:divBdr>
        <w:top w:val="none" w:sz="0" w:space="0" w:color="auto"/>
        <w:left w:val="none" w:sz="0" w:space="0" w:color="auto"/>
        <w:bottom w:val="none" w:sz="0" w:space="0" w:color="auto"/>
        <w:right w:val="none" w:sz="0" w:space="0" w:color="auto"/>
      </w:divBdr>
    </w:div>
    <w:div w:id="344983277">
      <w:bodyDiv w:val="1"/>
      <w:marLeft w:val="0"/>
      <w:marRight w:val="0"/>
      <w:marTop w:val="0"/>
      <w:marBottom w:val="0"/>
      <w:divBdr>
        <w:top w:val="none" w:sz="0" w:space="0" w:color="auto"/>
        <w:left w:val="none" w:sz="0" w:space="0" w:color="auto"/>
        <w:bottom w:val="none" w:sz="0" w:space="0" w:color="auto"/>
        <w:right w:val="none" w:sz="0" w:space="0" w:color="auto"/>
      </w:divBdr>
    </w:div>
    <w:div w:id="345013873">
      <w:bodyDiv w:val="1"/>
      <w:marLeft w:val="0"/>
      <w:marRight w:val="0"/>
      <w:marTop w:val="0"/>
      <w:marBottom w:val="0"/>
      <w:divBdr>
        <w:top w:val="none" w:sz="0" w:space="0" w:color="auto"/>
        <w:left w:val="none" w:sz="0" w:space="0" w:color="auto"/>
        <w:bottom w:val="none" w:sz="0" w:space="0" w:color="auto"/>
        <w:right w:val="none" w:sz="0" w:space="0" w:color="auto"/>
      </w:divBdr>
    </w:div>
    <w:div w:id="345257923">
      <w:bodyDiv w:val="1"/>
      <w:marLeft w:val="0"/>
      <w:marRight w:val="0"/>
      <w:marTop w:val="0"/>
      <w:marBottom w:val="0"/>
      <w:divBdr>
        <w:top w:val="none" w:sz="0" w:space="0" w:color="auto"/>
        <w:left w:val="none" w:sz="0" w:space="0" w:color="auto"/>
        <w:bottom w:val="none" w:sz="0" w:space="0" w:color="auto"/>
        <w:right w:val="none" w:sz="0" w:space="0" w:color="auto"/>
      </w:divBdr>
    </w:div>
    <w:div w:id="345444527">
      <w:bodyDiv w:val="1"/>
      <w:marLeft w:val="0"/>
      <w:marRight w:val="0"/>
      <w:marTop w:val="0"/>
      <w:marBottom w:val="0"/>
      <w:divBdr>
        <w:top w:val="none" w:sz="0" w:space="0" w:color="auto"/>
        <w:left w:val="none" w:sz="0" w:space="0" w:color="auto"/>
        <w:bottom w:val="none" w:sz="0" w:space="0" w:color="auto"/>
        <w:right w:val="none" w:sz="0" w:space="0" w:color="auto"/>
      </w:divBdr>
    </w:div>
    <w:div w:id="345594885">
      <w:bodyDiv w:val="1"/>
      <w:marLeft w:val="0"/>
      <w:marRight w:val="0"/>
      <w:marTop w:val="0"/>
      <w:marBottom w:val="0"/>
      <w:divBdr>
        <w:top w:val="none" w:sz="0" w:space="0" w:color="auto"/>
        <w:left w:val="none" w:sz="0" w:space="0" w:color="auto"/>
        <w:bottom w:val="none" w:sz="0" w:space="0" w:color="auto"/>
        <w:right w:val="none" w:sz="0" w:space="0" w:color="auto"/>
      </w:divBdr>
    </w:div>
    <w:div w:id="345644040">
      <w:bodyDiv w:val="1"/>
      <w:marLeft w:val="0"/>
      <w:marRight w:val="0"/>
      <w:marTop w:val="0"/>
      <w:marBottom w:val="0"/>
      <w:divBdr>
        <w:top w:val="none" w:sz="0" w:space="0" w:color="auto"/>
        <w:left w:val="none" w:sz="0" w:space="0" w:color="auto"/>
        <w:bottom w:val="none" w:sz="0" w:space="0" w:color="auto"/>
        <w:right w:val="none" w:sz="0" w:space="0" w:color="auto"/>
      </w:divBdr>
    </w:div>
    <w:div w:id="345711312">
      <w:bodyDiv w:val="1"/>
      <w:marLeft w:val="0"/>
      <w:marRight w:val="0"/>
      <w:marTop w:val="0"/>
      <w:marBottom w:val="0"/>
      <w:divBdr>
        <w:top w:val="none" w:sz="0" w:space="0" w:color="auto"/>
        <w:left w:val="none" w:sz="0" w:space="0" w:color="auto"/>
        <w:bottom w:val="none" w:sz="0" w:space="0" w:color="auto"/>
        <w:right w:val="none" w:sz="0" w:space="0" w:color="auto"/>
      </w:divBdr>
    </w:div>
    <w:div w:id="345712921">
      <w:bodyDiv w:val="1"/>
      <w:marLeft w:val="0"/>
      <w:marRight w:val="0"/>
      <w:marTop w:val="0"/>
      <w:marBottom w:val="0"/>
      <w:divBdr>
        <w:top w:val="none" w:sz="0" w:space="0" w:color="auto"/>
        <w:left w:val="none" w:sz="0" w:space="0" w:color="auto"/>
        <w:bottom w:val="none" w:sz="0" w:space="0" w:color="auto"/>
        <w:right w:val="none" w:sz="0" w:space="0" w:color="auto"/>
      </w:divBdr>
    </w:div>
    <w:div w:id="345910193">
      <w:bodyDiv w:val="1"/>
      <w:marLeft w:val="0"/>
      <w:marRight w:val="0"/>
      <w:marTop w:val="0"/>
      <w:marBottom w:val="0"/>
      <w:divBdr>
        <w:top w:val="none" w:sz="0" w:space="0" w:color="auto"/>
        <w:left w:val="none" w:sz="0" w:space="0" w:color="auto"/>
        <w:bottom w:val="none" w:sz="0" w:space="0" w:color="auto"/>
        <w:right w:val="none" w:sz="0" w:space="0" w:color="auto"/>
      </w:divBdr>
    </w:div>
    <w:div w:id="346248429">
      <w:bodyDiv w:val="1"/>
      <w:marLeft w:val="0"/>
      <w:marRight w:val="0"/>
      <w:marTop w:val="0"/>
      <w:marBottom w:val="0"/>
      <w:divBdr>
        <w:top w:val="none" w:sz="0" w:space="0" w:color="auto"/>
        <w:left w:val="none" w:sz="0" w:space="0" w:color="auto"/>
        <w:bottom w:val="none" w:sz="0" w:space="0" w:color="auto"/>
        <w:right w:val="none" w:sz="0" w:space="0" w:color="auto"/>
      </w:divBdr>
    </w:div>
    <w:div w:id="346374832">
      <w:bodyDiv w:val="1"/>
      <w:marLeft w:val="0"/>
      <w:marRight w:val="0"/>
      <w:marTop w:val="0"/>
      <w:marBottom w:val="0"/>
      <w:divBdr>
        <w:top w:val="none" w:sz="0" w:space="0" w:color="auto"/>
        <w:left w:val="none" w:sz="0" w:space="0" w:color="auto"/>
        <w:bottom w:val="none" w:sz="0" w:space="0" w:color="auto"/>
        <w:right w:val="none" w:sz="0" w:space="0" w:color="auto"/>
      </w:divBdr>
    </w:div>
    <w:div w:id="346447485">
      <w:bodyDiv w:val="1"/>
      <w:marLeft w:val="0"/>
      <w:marRight w:val="0"/>
      <w:marTop w:val="0"/>
      <w:marBottom w:val="0"/>
      <w:divBdr>
        <w:top w:val="none" w:sz="0" w:space="0" w:color="auto"/>
        <w:left w:val="none" w:sz="0" w:space="0" w:color="auto"/>
        <w:bottom w:val="none" w:sz="0" w:space="0" w:color="auto"/>
        <w:right w:val="none" w:sz="0" w:space="0" w:color="auto"/>
      </w:divBdr>
      <w:divsChild>
        <w:div w:id="49037377">
          <w:marLeft w:val="0"/>
          <w:marRight w:val="0"/>
          <w:marTop w:val="0"/>
          <w:marBottom w:val="0"/>
          <w:divBdr>
            <w:top w:val="none" w:sz="0" w:space="0" w:color="auto"/>
            <w:left w:val="none" w:sz="0" w:space="0" w:color="auto"/>
            <w:bottom w:val="none" w:sz="0" w:space="0" w:color="auto"/>
            <w:right w:val="none" w:sz="0" w:space="0" w:color="auto"/>
          </w:divBdr>
        </w:div>
      </w:divsChild>
    </w:div>
    <w:div w:id="346685727">
      <w:bodyDiv w:val="1"/>
      <w:marLeft w:val="0"/>
      <w:marRight w:val="0"/>
      <w:marTop w:val="0"/>
      <w:marBottom w:val="0"/>
      <w:divBdr>
        <w:top w:val="none" w:sz="0" w:space="0" w:color="auto"/>
        <w:left w:val="none" w:sz="0" w:space="0" w:color="auto"/>
        <w:bottom w:val="none" w:sz="0" w:space="0" w:color="auto"/>
        <w:right w:val="none" w:sz="0" w:space="0" w:color="auto"/>
      </w:divBdr>
    </w:div>
    <w:div w:id="346906309">
      <w:bodyDiv w:val="1"/>
      <w:marLeft w:val="0"/>
      <w:marRight w:val="0"/>
      <w:marTop w:val="0"/>
      <w:marBottom w:val="0"/>
      <w:divBdr>
        <w:top w:val="none" w:sz="0" w:space="0" w:color="auto"/>
        <w:left w:val="none" w:sz="0" w:space="0" w:color="auto"/>
        <w:bottom w:val="none" w:sz="0" w:space="0" w:color="auto"/>
        <w:right w:val="none" w:sz="0" w:space="0" w:color="auto"/>
      </w:divBdr>
    </w:div>
    <w:div w:id="347218460">
      <w:bodyDiv w:val="1"/>
      <w:marLeft w:val="0"/>
      <w:marRight w:val="0"/>
      <w:marTop w:val="0"/>
      <w:marBottom w:val="0"/>
      <w:divBdr>
        <w:top w:val="none" w:sz="0" w:space="0" w:color="auto"/>
        <w:left w:val="none" w:sz="0" w:space="0" w:color="auto"/>
        <w:bottom w:val="none" w:sz="0" w:space="0" w:color="auto"/>
        <w:right w:val="none" w:sz="0" w:space="0" w:color="auto"/>
      </w:divBdr>
    </w:div>
    <w:div w:id="347222347">
      <w:bodyDiv w:val="1"/>
      <w:marLeft w:val="0"/>
      <w:marRight w:val="0"/>
      <w:marTop w:val="0"/>
      <w:marBottom w:val="0"/>
      <w:divBdr>
        <w:top w:val="none" w:sz="0" w:space="0" w:color="auto"/>
        <w:left w:val="none" w:sz="0" w:space="0" w:color="auto"/>
        <w:bottom w:val="none" w:sz="0" w:space="0" w:color="auto"/>
        <w:right w:val="none" w:sz="0" w:space="0" w:color="auto"/>
      </w:divBdr>
    </w:div>
    <w:div w:id="347562332">
      <w:bodyDiv w:val="1"/>
      <w:marLeft w:val="0"/>
      <w:marRight w:val="0"/>
      <w:marTop w:val="0"/>
      <w:marBottom w:val="0"/>
      <w:divBdr>
        <w:top w:val="none" w:sz="0" w:space="0" w:color="auto"/>
        <w:left w:val="none" w:sz="0" w:space="0" w:color="auto"/>
        <w:bottom w:val="none" w:sz="0" w:space="0" w:color="auto"/>
        <w:right w:val="none" w:sz="0" w:space="0" w:color="auto"/>
      </w:divBdr>
    </w:div>
    <w:div w:id="347563038">
      <w:bodyDiv w:val="1"/>
      <w:marLeft w:val="0"/>
      <w:marRight w:val="0"/>
      <w:marTop w:val="0"/>
      <w:marBottom w:val="0"/>
      <w:divBdr>
        <w:top w:val="none" w:sz="0" w:space="0" w:color="auto"/>
        <w:left w:val="none" w:sz="0" w:space="0" w:color="auto"/>
        <w:bottom w:val="none" w:sz="0" w:space="0" w:color="auto"/>
        <w:right w:val="none" w:sz="0" w:space="0" w:color="auto"/>
      </w:divBdr>
    </w:div>
    <w:div w:id="347828284">
      <w:bodyDiv w:val="1"/>
      <w:marLeft w:val="0"/>
      <w:marRight w:val="0"/>
      <w:marTop w:val="0"/>
      <w:marBottom w:val="0"/>
      <w:divBdr>
        <w:top w:val="none" w:sz="0" w:space="0" w:color="auto"/>
        <w:left w:val="none" w:sz="0" w:space="0" w:color="auto"/>
        <w:bottom w:val="none" w:sz="0" w:space="0" w:color="auto"/>
        <w:right w:val="none" w:sz="0" w:space="0" w:color="auto"/>
      </w:divBdr>
    </w:div>
    <w:div w:id="347872733">
      <w:bodyDiv w:val="1"/>
      <w:marLeft w:val="0"/>
      <w:marRight w:val="0"/>
      <w:marTop w:val="0"/>
      <w:marBottom w:val="0"/>
      <w:divBdr>
        <w:top w:val="none" w:sz="0" w:space="0" w:color="auto"/>
        <w:left w:val="none" w:sz="0" w:space="0" w:color="auto"/>
        <w:bottom w:val="none" w:sz="0" w:space="0" w:color="auto"/>
        <w:right w:val="none" w:sz="0" w:space="0" w:color="auto"/>
      </w:divBdr>
    </w:div>
    <w:div w:id="347875228">
      <w:bodyDiv w:val="1"/>
      <w:marLeft w:val="0"/>
      <w:marRight w:val="0"/>
      <w:marTop w:val="0"/>
      <w:marBottom w:val="0"/>
      <w:divBdr>
        <w:top w:val="none" w:sz="0" w:space="0" w:color="auto"/>
        <w:left w:val="none" w:sz="0" w:space="0" w:color="auto"/>
        <w:bottom w:val="none" w:sz="0" w:space="0" w:color="auto"/>
        <w:right w:val="none" w:sz="0" w:space="0" w:color="auto"/>
      </w:divBdr>
    </w:div>
    <w:div w:id="348022850">
      <w:bodyDiv w:val="1"/>
      <w:marLeft w:val="0"/>
      <w:marRight w:val="0"/>
      <w:marTop w:val="0"/>
      <w:marBottom w:val="0"/>
      <w:divBdr>
        <w:top w:val="none" w:sz="0" w:space="0" w:color="auto"/>
        <w:left w:val="none" w:sz="0" w:space="0" w:color="auto"/>
        <w:bottom w:val="none" w:sz="0" w:space="0" w:color="auto"/>
        <w:right w:val="none" w:sz="0" w:space="0" w:color="auto"/>
      </w:divBdr>
    </w:div>
    <w:div w:id="348025917">
      <w:bodyDiv w:val="1"/>
      <w:marLeft w:val="0"/>
      <w:marRight w:val="0"/>
      <w:marTop w:val="0"/>
      <w:marBottom w:val="0"/>
      <w:divBdr>
        <w:top w:val="none" w:sz="0" w:space="0" w:color="auto"/>
        <w:left w:val="none" w:sz="0" w:space="0" w:color="auto"/>
        <w:bottom w:val="none" w:sz="0" w:space="0" w:color="auto"/>
        <w:right w:val="none" w:sz="0" w:space="0" w:color="auto"/>
      </w:divBdr>
    </w:div>
    <w:div w:id="348336332">
      <w:bodyDiv w:val="1"/>
      <w:marLeft w:val="0"/>
      <w:marRight w:val="0"/>
      <w:marTop w:val="0"/>
      <w:marBottom w:val="0"/>
      <w:divBdr>
        <w:top w:val="none" w:sz="0" w:space="0" w:color="auto"/>
        <w:left w:val="none" w:sz="0" w:space="0" w:color="auto"/>
        <w:bottom w:val="none" w:sz="0" w:space="0" w:color="auto"/>
        <w:right w:val="none" w:sz="0" w:space="0" w:color="auto"/>
      </w:divBdr>
    </w:div>
    <w:div w:id="348407977">
      <w:bodyDiv w:val="1"/>
      <w:marLeft w:val="0"/>
      <w:marRight w:val="0"/>
      <w:marTop w:val="0"/>
      <w:marBottom w:val="0"/>
      <w:divBdr>
        <w:top w:val="none" w:sz="0" w:space="0" w:color="auto"/>
        <w:left w:val="none" w:sz="0" w:space="0" w:color="auto"/>
        <w:bottom w:val="none" w:sz="0" w:space="0" w:color="auto"/>
        <w:right w:val="none" w:sz="0" w:space="0" w:color="auto"/>
      </w:divBdr>
    </w:div>
    <w:div w:id="348683453">
      <w:bodyDiv w:val="1"/>
      <w:marLeft w:val="0"/>
      <w:marRight w:val="0"/>
      <w:marTop w:val="0"/>
      <w:marBottom w:val="0"/>
      <w:divBdr>
        <w:top w:val="none" w:sz="0" w:space="0" w:color="auto"/>
        <w:left w:val="none" w:sz="0" w:space="0" w:color="auto"/>
        <w:bottom w:val="none" w:sz="0" w:space="0" w:color="auto"/>
        <w:right w:val="none" w:sz="0" w:space="0" w:color="auto"/>
      </w:divBdr>
    </w:div>
    <w:div w:id="348873490">
      <w:bodyDiv w:val="1"/>
      <w:marLeft w:val="0"/>
      <w:marRight w:val="0"/>
      <w:marTop w:val="0"/>
      <w:marBottom w:val="0"/>
      <w:divBdr>
        <w:top w:val="none" w:sz="0" w:space="0" w:color="auto"/>
        <w:left w:val="none" w:sz="0" w:space="0" w:color="auto"/>
        <w:bottom w:val="none" w:sz="0" w:space="0" w:color="auto"/>
        <w:right w:val="none" w:sz="0" w:space="0" w:color="auto"/>
      </w:divBdr>
    </w:div>
    <w:div w:id="349110370">
      <w:bodyDiv w:val="1"/>
      <w:marLeft w:val="0"/>
      <w:marRight w:val="0"/>
      <w:marTop w:val="0"/>
      <w:marBottom w:val="0"/>
      <w:divBdr>
        <w:top w:val="none" w:sz="0" w:space="0" w:color="auto"/>
        <w:left w:val="none" w:sz="0" w:space="0" w:color="auto"/>
        <w:bottom w:val="none" w:sz="0" w:space="0" w:color="auto"/>
        <w:right w:val="none" w:sz="0" w:space="0" w:color="auto"/>
      </w:divBdr>
    </w:div>
    <w:div w:id="349137785">
      <w:bodyDiv w:val="1"/>
      <w:marLeft w:val="0"/>
      <w:marRight w:val="0"/>
      <w:marTop w:val="0"/>
      <w:marBottom w:val="0"/>
      <w:divBdr>
        <w:top w:val="none" w:sz="0" w:space="0" w:color="auto"/>
        <w:left w:val="none" w:sz="0" w:space="0" w:color="auto"/>
        <w:bottom w:val="none" w:sz="0" w:space="0" w:color="auto"/>
        <w:right w:val="none" w:sz="0" w:space="0" w:color="auto"/>
      </w:divBdr>
      <w:divsChild>
        <w:div w:id="1066146605">
          <w:marLeft w:val="0"/>
          <w:marRight w:val="0"/>
          <w:marTop w:val="0"/>
          <w:marBottom w:val="0"/>
          <w:divBdr>
            <w:top w:val="none" w:sz="0" w:space="0" w:color="auto"/>
            <w:left w:val="none" w:sz="0" w:space="0" w:color="auto"/>
            <w:bottom w:val="none" w:sz="0" w:space="0" w:color="auto"/>
            <w:right w:val="none" w:sz="0" w:space="0" w:color="auto"/>
          </w:divBdr>
        </w:div>
      </w:divsChild>
    </w:div>
    <w:div w:id="349258487">
      <w:bodyDiv w:val="1"/>
      <w:marLeft w:val="0"/>
      <w:marRight w:val="0"/>
      <w:marTop w:val="0"/>
      <w:marBottom w:val="0"/>
      <w:divBdr>
        <w:top w:val="none" w:sz="0" w:space="0" w:color="auto"/>
        <w:left w:val="none" w:sz="0" w:space="0" w:color="auto"/>
        <w:bottom w:val="none" w:sz="0" w:space="0" w:color="auto"/>
        <w:right w:val="none" w:sz="0" w:space="0" w:color="auto"/>
      </w:divBdr>
      <w:divsChild>
        <w:div w:id="478041958">
          <w:marLeft w:val="0"/>
          <w:marRight w:val="0"/>
          <w:marTop w:val="0"/>
          <w:marBottom w:val="0"/>
          <w:divBdr>
            <w:top w:val="none" w:sz="0" w:space="0" w:color="auto"/>
            <w:left w:val="none" w:sz="0" w:space="0" w:color="auto"/>
            <w:bottom w:val="none" w:sz="0" w:space="0" w:color="auto"/>
            <w:right w:val="none" w:sz="0" w:space="0" w:color="auto"/>
          </w:divBdr>
        </w:div>
      </w:divsChild>
    </w:div>
    <w:div w:id="349529118">
      <w:bodyDiv w:val="1"/>
      <w:marLeft w:val="0"/>
      <w:marRight w:val="0"/>
      <w:marTop w:val="0"/>
      <w:marBottom w:val="0"/>
      <w:divBdr>
        <w:top w:val="none" w:sz="0" w:space="0" w:color="auto"/>
        <w:left w:val="none" w:sz="0" w:space="0" w:color="auto"/>
        <w:bottom w:val="none" w:sz="0" w:space="0" w:color="auto"/>
        <w:right w:val="none" w:sz="0" w:space="0" w:color="auto"/>
      </w:divBdr>
    </w:div>
    <w:div w:id="349843113">
      <w:bodyDiv w:val="1"/>
      <w:marLeft w:val="0"/>
      <w:marRight w:val="0"/>
      <w:marTop w:val="0"/>
      <w:marBottom w:val="0"/>
      <w:divBdr>
        <w:top w:val="none" w:sz="0" w:space="0" w:color="auto"/>
        <w:left w:val="none" w:sz="0" w:space="0" w:color="auto"/>
        <w:bottom w:val="none" w:sz="0" w:space="0" w:color="auto"/>
        <w:right w:val="none" w:sz="0" w:space="0" w:color="auto"/>
      </w:divBdr>
    </w:div>
    <w:div w:id="349988731">
      <w:bodyDiv w:val="1"/>
      <w:marLeft w:val="0"/>
      <w:marRight w:val="0"/>
      <w:marTop w:val="0"/>
      <w:marBottom w:val="0"/>
      <w:divBdr>
        <w:top w:val="none" w:sz="0" w:space="0" w:color="auto"/>
        <w:left w:val="none" w:sz="0" w:space="0" w:color="auto"/>
        <w:bottom w:val="none" w:sz="0" w:space="0" w:color="auto"/>
        <w:right w:val="none" w:sz="0" w:space="0" w:color="auto"/>
      </w:divBdr>
    </w:div>
    <w:div w:id="349991909">
      <w:bodyDiv w:val="1"/>
      <w:marLeft w:val="0"/>
      <w:marRight w:val="0"/>
      <w:marTop w:val="0"/>
      <w:marBottom w:val="0"/>
      <w:divBdr>
        <w:top w:val="none" w:sz="0" w:space="0" w:color="auto"/>
        <w:left w:val="none" w:sz="0" w:space="0" w:color="auto"/>
        <w:bottom w:val="none" w:sz="0" w:space="0" w:color="auto"/>
        <w:right w:val="none" w:sz="0" w:space="0" w:color="auto"/>
      </w:divBdr>
    </w:div>
    <w:div w:id="350110832">
      <w:bodyDiv w:val="1"/>
      <w:marLeft w:val="0"/>
      <w:marRight w:val="0"/>
      <w:marTop w:val="0"/>
      <w:marBottom w:val="0"/>
      <w:divBdr>
        <w:top w:val="none" w:sz="0" w:space="0" w:color="auto"/>
        <w:left w:val="none" w:sz="0" w:space="0" w:color="auto"/>
        <w:bottom w:val="none" w:sz="0" w:space="0" w:color="auto"/>
        <w:right w:val="none" w:sz="0" w:space="0" w:color="auto"/>
      </w:divBdr>
    </w:div>
    <w:div w:id="350255991">
      <w:bodyDiv w:val="1"/>
      <w:marLeft w:val="0"/>
      <w:marRight w:val="0"/>
      <w:marTop w:val="0"/>
      <w:marBottom w:val="0"/>
      <w:divBdr>
        <w:top w:val="none" w:sz="0" w:space="0" w:color="auto"/>
        <w:left w:val="none" w:sz="0" w:space="0" w:color="auto"/>
        <w:bottom w:val="none" w:sz="0" w:space="0" w:color="auto"/>
        <w:right w:val="none" w:sz="0" w:space="0" w:color="auto"/>
      </w:divBdr>
    </w:div>
    <w:div w:id="350374771">
      <w:bodyDiv w:val="1"/>
      <w:marLeft w:val="0"/>
      <w:marRight w:val="0"/>
      <w:marTop w:val="0"/>
      <w:marBottom w:val="0"/>
      <w:divBdr>
        <w:top w:val="none" w:sz="0" w:space="0" w:color="auto"/>
        <w:left w:val="none" w:sz="0" w:space="0" w:color="auto"/>
        <w:bottom w:val="none" w:sz="0" w:space="0" w:color="auto"/>
        <w:right w:val="none" w:sz="0" w:space="0" w:color="auto"/>
      </w:divBdr>
    </w:div>
    <w:div w:id="350568225">
      <w:bodyDiv w:val="1"/>
      <w:marLeft w:val="0"/>
      <w:marRight w:val="0"/>
      <w:marTop w:val="0"/>
      <w:marBottom w:val="0"/>
      <w:divBdr>
        <w:top w:val="none" w:sz="0" w:space="0" w:color="auto"/>
        <w:left w:val="none" w:sz="0" w:space="0" w:color="auto"/>
        <w:bottom w:val="none" w:sz="0" w:space="0" w:color="auto"/>
        <w:right w:val="none" w:sz="0" w:space="0" w:color="auto"/>
      </w:divBdr>
      <w:divsChild>
        <w:div w:id="1061903434">
          <w:marLeft w:val="0"/>
          <w:marRight w:val="0"/>
          <w:marTop w:val="0"/>
          <w:marBottom w:val="0"/>
          <w:divBdr>
            <w:top w:val="none" w:sz="0" w:space="0" w:color="auto"/>
            <w:left w:val="none" w:sz="0" w:space="0" w:color="auto"/>
            <w:bottom w:val="none" w:sz="0" w:space="0" w:color="auto"/>
            <w:right w:val="none" w:sz="0" w:space="0" w:color="auto"/>
          </w:divBdr>
        </w:div>
      </w:divsChild>
    </w:div>
    <w:div w:id="350840387">
      <w:bodyDiv w:val="1"/>
      <w:marLeft w:val="0"/>
      <w:marRight w:val="0"/>
      <w:marTop w:val="0"/>
      <w:marBottom w:val="0"/>
      <w:divBdr>
        <w:top w:val="none" w:sz="0" w:space="0" w:color="auto"/>
        <w:left w:val="none" w:sz="0" w:space="0" w:color="auto"/>
        <w:bottom w:val="none" w:sz="0" w:space="0" w:color="auto"/>
        <w:right w:val="none" w:sz="0" w:space="0" w:color="auto"/>
      </w:divBdr>
    </w:div>
    <w:div w:id="350883602">
      <w:bodyDiv w:val="1"/>
      <w:marLeft w:val="0"/>
      <w:marRight w:val="0"/>
      <w:marTop w:val="0"/>
      <w:marBottom w:val="0"/>
      <w:divBdr>
        <w:top w:val="none" w:sz="0" w:space="0" w:color="auto"/>
        <w:left w:val="none" w:sz="0" w:space="0" w:color="auto"/>
        <w:bottom w:val="none" w:sz="0" w:space="0" w:color="auto"/>
        <w:right w:val="none" w:sz="0" w:space="0" w:color="auto"/>
      </w:divBdr>
    </w:div>
    <w:div w:id="351612560">
      <w:bodyDiv w:val="1"/>
      <w:marLeft w:val="0"/>
      <w:marRight w:val="0"/>
      <w:marTop w:val="0"/>
      <w:marBottom w:val="0"/>
      <w:divBdr>
        <w:top w:val="none" w:sz="0" w:space="0" w:color="auto"/>
        <w:left w:val="none" w:sz="0" w:space="0" w:color="auto"/>
        <w:bottom w:val="none" w:sz="0" w:space="0" w:color="auto"/>
        <w:right w:val="none" w:sz="0" w:space="0" w:color="auto"/>
      </w:divBdr>
    </w:div>
    <w:div w:id="352417418">
      <w:bodyDiv w:val="1"/>
      <w:marLeft w:val="0"/>
      <w:marRight w:val="0"/>
      <w:marTop w:val="0"/>
      <w:marBottom w:val="0"/>
      <w:divBdr>
        <w:top w:val="none" w:sz="0" w:space="0" w:color="auto"/>
        <w:left w:val="none" w:sz="0" w:space="0" w:color="auto"/>
        <w:bottom w:val="none" w:sz="0" w:space="0" w:color="auto"/>
        <w:right w:val="none" w:sz="0" w:space="0" w:color="auto"/>
      </w:divBdr>
    </w:div>
    <w:div w:id="352419329">
      <w:bodyDiv w:val="1"/>
      <w:marLeft w:val="0"/>
      <w:marRight w:val="0"/>
      <w:marTop w:val="0"/>
      <w:marBottom w:val="0"/>
      <w:divBdr>
        <w:top w:val="none" w:sz="0" w:space="0" w:color="auto"/>
        <w:left w:val="none" w:sz="0" w:space="0" w:color="auto"/>
        <w:bottom w:val="none" w:sz="0" w:space="0" w:color="auto"/>
        <w:right w:val="none" w:sz="0" w:space="0" w:color="auto"/>
      </w:divBdr>
    </w:div>
    <w:div w:id="352659319">
      <w:bodyDiv w:val="1"/>
      <w:marLeft w:val="0"/>
      <w:marRight w:val="0"/>
      <w:marTop w:val="0"/>
      <w:marBottom w:val="0"/>
      <w:divBdr>
        <w:top w:val="none" w:sz="0" w:space="0" w:color="auto"/>
        <w:left w:val="none" w:sz="0" w:space="0" w:color="auto"/>
        <w:bottom w:val="none" w:sz="0" w:space="0" w:color="auto"/>
        <w:right w:val="none" w:sz="0" w:space="0" w:color="auto"/>
      </w:divBdr>
    </w:div>
    <w:div w:id="352726852">
      <w:bodyDiv w:val="1"/>
      <w:marLeft w:val="0"/>
      <w:marRight w:val="0"/>
      <w:marTop w:val="0"/>
      <w:marBottom w:val="0"/>
      <w:divBdr>
        <w:top w:val="none" w:sz="0" w:space="0" w:color="auto"/>
        <w:left w:val="none" w:sz="0" w:space="0" w:color="auto"/>
        <w:bottom w:val="none" w:sz="0" w:space="0" w:color="auto"/>
        <w:right w:val="none" w:sz="0" w:space="0" w:color="auto"/>
      </w:divBdr>
      <w:divsChild>
        <w:div w:id="1951426738">
          <w:marLeft w:val="0"/>
          <w:marRight w:val="0"/>
          <w:marTop w:val="0"/>
          <w:marBottom w:val="0"/>
          <w:divBdr>
            <w:top w:val="none" w:sz="0" w:space="0" w:color="auto"/>
            <w:left w:val="none" w:sz="0" w:space="0" w:color="auto"/>
            <w:bottom w:val="none" w:sz="0" w:space="0" w:color="auto"/>
            <w:right w:val="none" w:sz="0" w:space="0" w:color="auto"/>
          </w:divBdr>
        </w:div>
      </w:divsChild>
    </w:div>
    <w:div w:id="352996156">
      <w:bodyDiv w:val="1"/>
      <w:marLeft w:val="0"/>
      <w:marRight w:val="0"/>
      <w:marTop w:val="0"/>
      <w:marBottom w:val="0"/>
      <w:divBdr>
        <w:top w:val="none" w:sz="0" w:space="0" w:color="auto"/>
        <w:left w:val="none" w:sz="0" w:space="0" w:color="auto"/>
        <w:bottom w:val="none" w:sz="0" w:space="0" w:color="auto"/>
        <w:right w:val="none" w:sz="0" w:space="0" w:color="auto"/>
      </w:divBdr>
    </w:div>
    <w:div w:id="353269211">
      <w:bodyDiv w:val="1"/>
      <w:marLeft w:val="0"/>
      <w:marRight w:val="0"/>
      <w:marTop w:val="0"/>
      <w:marBottom w:val="0"/>
      <w:divBdr>
        <w:top w:val="none" w:sz="0" w:space="0" w:color="auto"/>
        <w:left w:val="none" w:sz="0" w:space="0" w:color="auto"/>
        <w:bottom w:val="none" w:sz="0" w:space="0" w:color="auto"/>
        <w:right w:val="none" w:sz="0" w:space="0" w:color="auto"/>
      </w:divBdr>
    </w:div>
    <w:div w:id="353271463">
      <w:bodyDiv w:val="1"/>
      <w:marLeft w:val="0"/>
      <w:marRight w:val="0"/>
      <w:marTop w:val="0"/>
      <w:marBottom w:val="0"/>
      <w:divBdr>
        <w:top w:val="none" w:sz="0" w:space="0" w:color="auto"/>
        <w:left w:val="none" w:sz="0" w:space="0" w:color="auto"/>
        <w:bottom w:val="none" w:sz="0" w:space="0" w:color="auto"/>
        <w:right w:val="none" w:sz="0" w:space="0" w:color="auto"/>
      </w:divBdr>
    </w:div>
    <w:div w:id="353306572">
      <w:bodyDiv w:val="1"/>
      <w:marLeft w:val="0"/>
      <w:marRight w:val="0"/>
      <w:marTop w:val="0"/>
      <w:marBottom w:val="0"/>
      <w:divBdr>
        <w:top w:val="none" w:sz="0" w:space="0" w:color="auto"/>
        <w:left w:val="none" w:sz="0" w:space="0" w:color="auto"/>
        <w:bottom w:val="none" w:sz="0" w:space="0" w:color="auto"/>
        <w:right w:val="none" w:sz="0" w:space="0" w:color="auto"/>
      </w:divBdr>
    </w:div>
    <w:div w:id="353579170">
      <w:bodyDiv w:val="1"/>
      <w:marLeft w:val="0"/>
      <w:marRight w:val="0"/>
      <w:marTop w:val="0"/>
      <w:marBottom w:val="0"/>
      <w:divBdr>
        <w:top w:val="none" w:sz="0" w:space="0" w:color="auto"/>
        <w:left w:val="none" w:sz="0" w:space="0" w:color="auto"/>
        <w:bottom w:val="none" w:sz="0" w:space="0" w:color="auto"/>
        <w:right w:val="none" w:sz="0" w:space="0" w:color="auto"/>
      </w:divBdr>
    </w:div>
    <w:div w:id="353583370">
      <w:bodyDiv w:val="1"/>
      <w:marLeft w:val="0"/>
      <w:marRight w:val="0"/>
      <w:marTop w:val="0"/>
      <w:marBottom w:val="0"/>
      <w:divBdr>
        <w:top w:val="none" w:sz="0" w:space="0" w:color="auto"/>
        <w:left w:val="none" w:sz="0" w:space="0" w:color="auto"/>
        <w:bottom w:val="none" w:sz="0" w:space="0" w:color="auto"/>
        <w:right w:val="none" w:sz="0" w:space="0" w:color="auto"/>
      </w:divBdr>
    </w:div>
    <w:div w:id="353655841">
      <w:bodyDiv w:val="1"/>
      <w:marLeft w:val="0"/>
      <w:marRight w:val="0"/>
      <w:marTop w:val="0"/>
      <w:marBottom w:val="0"/>
      <w:divBdr>
        <w:top w:val="none" w:sz="0" w:space="0" w:color="auto"/>
        <w:left w:val="none" w:sz="0" w:space="0" w:color="auto"/>
        <w:bottom w:val="none" w:sz="0" w:space="0" w:color="auto"/>
        <w:right w:val="none" w:sz="0" w:space="0" w:color="auto"/>
      </w:divBdr>
      <w:divsChild>
        <w:div w:id="1920674432">
          <w:marLeft w:val="0"/>
          <w:marRight w:val="0"/>
          <w:marTop w:val="0"/>
          <w:marBottom w:val="0"/>
          <w:divBdr>
            <w:top w:val="none" w:sz="0" w:space="0" w:color="auto"/>
            <w:left w:val="none" w:sz="0" w:space="0" w:color="auto"/>
            <w:bottom w:val="none" w:sz="0" w:space="0" w:color="auto"/>
            <w:right w:val="none" w:sz="0" w:space="0" w:color="auto"/>
          </w:divBdr>
        </w:div>
      </w:divsChild>
    </w:div>
    <w:div w:id="353698997">
      <w:bodyDiv w:val="1"/>
      <w:marLeft w:val="0"/>
      <w:marRight w:val="0"/>
      <w:marTop w:val="0"/>
      <w:marBottom w:val="0"/>
      <w:divBdr>
        <w:top w:val="none" w:sz="0" w:space="0" w:color="auto"/>
        <w:left w:val="none" w:sz="0" w:space="0" w:color="auto"/>
        <w:bottom w:val="none" w:sz="0" w:space="0" w:color="auto"/>
        <w:right w:val="none" w:sz="0" w:space="0" w:color="auto"/>
      </w:divBdr>
      <w:divsChild>
        <w:div w:id="1880508885">
          <w:marLeft w:val="0"/>
          <w:marRight w:val="0"/>
          <w:marTop w:val="0"/>
          <w:marBottom w:val="0"/>
          <w:divBdr>
            <w:top w:val="none" w:sz="0" w:space="0" w:color="auto"/>
            <w:left w:val="none" w:sz="0" w:space="0" w:color="auto"/>
            <w:bottom w:val="none" w:sz="0" w:space="0" w:color="auto"/>
            <w:right w:val="none" w:sz="0" w:space="0" w:color="auto"/>
          </w:divBdr>
        </w:div>
      </w:divsChild>
    </w:div>
    <w:div w:id="353846663">
      <w:bodyDiv w:val="1"/>
      <w:marLeft w:val="0"/>
      <w:marRight w:val="0"/>
      <w:marTop w:val="0"/>
      <w:marBottom w:val="0"/>
      <w:divBdr>
        <w:top w:val="none" w:sz="0" w:space="0" w:color="auto"/>
        <w:left w:val="none" w:sz="0" w:space="0" w:color="auto"/>
        <w:bottom w:val="none" w:sz="0" w:space="0" w:color="auto"/>
        <w:right w:val="none" w:sz="0" w:space="0" w:color="auto"/>
      </w:divBdr>
    </w:div>
    <w:div w:id="353966888">
      <w:bodyDiv w:val="1"/>
      <w:marLeft w:val="0"/>
      <w:marRight w:val="0"/>
      <w:marTop w:val="0"/>
      <w:marBottom w:val="0"/>
      <w:divBdr>
        <w:top w:val="none" w:sz="0" w:space="0" w:color="auto"/>
        <w:left w:val="none" w:sz="0" w:space="0" w:color="auto"/>
        <w:bottom w:val="none" w:sz="0" w:space="0" w:color="auto"/>
        <w:right w:val="none" w:sz="0" w:space="0" w:color="auto"/>
      </w:divBdr>
    </w:div>
    <w:div w:id="354036515">
      <w:bodyDiv w:val="1"/>
      <w:marLeft w:val="0"/>
      <w:marRight w:val="0"/>
      <w:marTop w:val="0"/>
      <w:marBottom w:val="0"/>
      <w:divBdr>
        <w:top w:val="none" w:sz="0" w:space="0" w:color="auto"/>
        <w:left w:val="none" w:sz="0" w:space="0" w:color="auto"/>
        <w:bottom w:val="none" w:sz="0" w:space="0" w:color="auto"/>
        <w:right w:val="none" w:sz="0" w:space="0" w:color="auto"/>
      </w:divBdr>
    </w:div>
    <w:div w:id="354579286">
      <w:bodyDiv w:val="1"/>
      <w:marLeft w:val="0"/>
      <w:marRight w:val="0"/>
      <w:marTop w:val="0"/>
      <w:marBottom w:val="0"/>
      <w:divBdr>
        <w:top w:val="none" w:sz="0" w:space="0" w:color="auto"/>
        <w:left w:val="none" w:sz="0" w:space="0" w:color="auto"/>
        <w:bottom w:val="none" w:sz="0" w:space="0" w:color="auto"/>
        <w:right w:val="none" w:sz="0" w:space="0" w:color="auto"/>
      </w:divBdr>
    </w:div>
    <w:div w:id="354621359">
      <w:bodyDiv w:val="1"/>
      <w:marLeft w:val="0"/>
      <w:marRight w:val="0"/>
      <w:marTop w:val="0"/>
      <w:marBottom w:val="0"/>
      <w:divBdr>
        <w:top w:val="none" w:sz="0" w:space="0" w:color="auto"/>
        <w:left w:val="none" w:sz="0" w:space="0" w:color="auto"/>
        <w:bottom w:val="none" w:sz="0" w:space="0" w:color="auto"/>
        <w:right w:val="none" w:sz="0" w:space="0" w:color="auto"/>
      </w:divBdr>
    </w:div>
    <w:div w:id="355079179">
      <w:bodyDiv w:val="1"/>
      <w:marLeft w:val="0"/>
      <w:marRight w:val="0"/>
      <w:marTop w:val="0"/>
      <w:marBottom w:val="0"/>
      <w:divBdr>
        <w:top w:val="none" w:sz="0" w:space="0" w:color="auto"/>
        <w:left w:val="none" w:sz="0" w:space="0" w:color="auto"/>
        <w:bottom w:val="none" w:sz="0" w:space="0" w:color="auto"/>
        <w:right w:val="none" w:sz="0" w:space="0" w:color="auto"/>
      </w:divBdr>
    </w:div>
    <w:div w:id="355228526">
      <w:bodyDiv w:val="1"/>
      <w:marLeft w:val="0"/>
      <w:marRight w:val="0"/>
      <w:marTop w:val="0"/>
      <w:marBottom w:val="0"/>
      <w:divBdr>
        <w:top w:val="none" w:sz="0" w:space="0" w:color="auto"/>
        <w:left w:val="none" w:sz="0" w:space="0" w:color="auto"/>
        <w:bottom w:val="none" w:sz="0" w:space="0" w:color="auto"/>
        <w:right w:val="none" w:sz="0" w:space="0" w:color="auto"/>
      </w:divBdr>
    </w:div>
    <w:div w:id="355276398">
      <w:bodyDiv w:val="1"/>
      <w:marLeft w:val="0"/>
      <w:marRight w:val="0"/>
      <w:marTop w:val="0"/>
      <w:marBottom w:val="0"/>
      <w:divBdr>
        <w:top w:val="none" w:sz="0" w:space="0" w:color="auto"/>
        <w:left w:val="none" w:sz="0" w:space="0" w:color="auto"/>
        <w:bottom w:val="none" w:sz="0" w:space="0" w:color="auto"/>
        <w:right w:val="none" w:sz="0" w:space="0" w:color="auto"/>
      </w:divBdr>
    </w:div>
    <w:div w:id="355350499">
      <w:bodyDiv w:val="1"/>
      <w:marLeft w:val="0"/>
      <w:marRight w:val="0"/>
      <w:marTop w:val="0"/>
      <w:marBottom w:val="0"/>
      <w:divBdr>
        <w:top w:val="none" w:sz="0" w:space="0" w:color="auto"/>
        <w:left w:val="none" w:sz="0" w:space="0" w:color="auto"/>
        <w:bottom w:val="none" w:sz="0" w:space="0" w:color="auto"/>
        <w:right w:val="none" w:sz="0" w:space="0" w:color="auto"/>
      </w:divBdr>
    </w:div>
    <w:div w:id="355547450">
      <w:bodyDiv w:val="1"/>
      <w:marLeft w:val="0"/>
      <w:marRight w:val="0"/>
      <w:marTop w:val="0"/>
      <w:marBottom w:val="0"/>
      <w:divBdr>
        <w:top w:val="none" w:sz="0" w:space="0" w:color="auto"/>
        <w:left w:val="none" w:sz="0" w:space="0" w:color="auto"/>
        <w:bottom w:val="none" w:sz="0" w:space="0" w:color="auto"/>
        <w:right w:val="none" w:sz="0" w:space="0" w:color="auto"/>
      </w:divBdr>
    </w:div>
    <w:div w:id="356394951">
      <w:bodyDiv w:val="1"/>
      <w:marLeft w:val="0"/>
      <w:marRight w:val="0"/>
      <w:marTop w:val="0"/>
      <w:marBottom w:val="0"/>
      <w:divBdr>
        <w:top w:val="none" w:sz="0" w:space="0" w:color="auto"/>
        <w:left w:val="none" w:sz="0" w:space="0" w:color="auto"/>
        <w:bottom w:val="none" w:sz="0" w:space="0" w:color="auto"/>
        <w:right w:val="none" w:sz="0" w:space="0" w:color="auto"/>
      </w:divBdr>
      <w:divsChild>
        <w:div w:id="1535119161">
          <w:marLeft w:val="0"/>
          <w:marRight w:val="0"/>
          <w:marTop w:val="0"/>
          <w:marBottom w:val="0"/>
          <w:divBdr>
            <w:top w:val="none" w:sz="0" w:space="0" w:color="auto"/>
            <w:left w:val="none" w:sz="0" w:space="0" w:color="auto"/>
            <w:bottom w:val="none" w:sz="0" w:space="0" w:color="auto"/>
            <w:right w:val="none" w:sz="0" w:space="0" w:color="auto"/>
          </w:divBdr>
        </w:div>
      </w:divsChild>
    </w:div>
    <w:div w:id="356544500">
      <w:bodyDiv w:val="1"/>
      <w:marLeft w:val="0"/>
      <w:marRight w:val="0"/>
      <w:marTop w:val="0"/>
      <w:marBottom w:val="0"/>
      <w:divBdr>
        <w:top w:val="none" w:sz="0" w:space="0" w:color="auto"/>
        <w:left w:val="none" w:sz="0" w:space="0" w:color="auto"/>
        <w:bottom w:val="none" w:sz="0" w:space="0" w:color="auto"/>
        <w:right w:val="none" w:sz="0" w:space="0" w:color="auto"/>
      </w:divBdr>
    </w:div>
    <w:div w:id="356659258">
      <w:bodyDiv w:val="1"/>
      <w:marLeft w:val="0"/>
      <w:marRight w:val="0"/>
      <w:marTop w:val="0"/>
      <w:marBottom w:val="0"/>
      <w:divBdr>
        <w:top w:val="none" w:sz="0" w:space="0" w:color="auto"/>
        <w:left w:val="none" w:sz="0" w:space="0" w:color="auto"/>
        <w:bottom w:val="none" w:sz="0" w:space="0" w:color="auto"/>
        <w:right w:val="none" w:sz="0" w:space="0" w:color="auto"/>
      </w:divBdr>
    </w:div>
    <w:div w:id="357505994">
      <w:bodyDiv w:val="1"/>
      <w:marLeft w:val="0"/>
      <w:marRight w:val="0"/>
      <w:marTop w:val="0"/>
      <w:marBottom w:val="0"/>
      <w:divBdr>
        <w:top w:val="none" w:sz="0" w:space="0" w:color="auto"/>
        <w:left w:val="none" w:sz="0" w:space="0" w:color="auto"/>
        <w:bottom w:val="none" w:sz="0" w:space="0" w:color="auto"/>
        <w:right w:val="none" w:sz="0" w:space="0" w:color="auto"/>
      </w:divBdr>
    </w:div>
    <w:div w:id="357581956">
      <w:bodyDiv w:val="1"/>
      <w:marLeft w:val="0"/>
      <w:marRight w:val="0"/>
      <w:marTop w:val="0"/>
      <w:marBottom w:val="0"/>
      <w:divBdr>
        <w:top w:val="none" w:sz="0" w:space="0" w:color="auto"/>
        <w:left w:val="none" w:sz="0" w:space="0" w:color="auto"/>
        <w:bottom w:val="none" w:sz="0" w:space="0" w:color="auto"/>
        <w:right w:val="none" w:sz="0" w:space="0" w:color="auto"/>
      </w:divBdr>
    </w:div>
    <w:div w:id="357630318">
      <w:bodyDiv w:val="1"/>
      <w:marLeft w:val="0"/>
      <w:marRight w:val="0"/>
      <w:marTop w:val="0"/>
      <w:marBottom w:val="0"/>
      <w:divBdr>
        <w:top w:val="none" w:sz="0" w:space="0" w:color="auto"/>
        <w:left w:val="none" w:sz="0" w:space="0" w:color="auto"/>
        <w:bottom w:val="none" w:sz="0" w:space="0" w:color="auto"/>
        <w:right w:val="none" w:sz="0" w:space="0" w:color="auto"/>
      </w:divBdr>
    </w:div>
    <w:div w:id="357850142">
      <w:bodyDiv w:val="1"/>
      <w:marLeft w:val="0"/>
      <w:marRight w:val="0"/>
      <w:marTop w:val="0"/>
      <w:marBottom w:val="0"/>
      <w:divBdr>
        <w:top w:val="none" w:sz="0" w:space="0" w:color="auto"/>
        <w:left w:val="none" w:sz="0" w:space="0" w:color="auto"/>
        <w:bottom w:val="none" w:sz="0" w:space="0" w:color="auto"/>
        <w:right w:val="none" w:sz="0" w:space="0" w:color="auto"/>
      </w:divBdr>
    </w:div>
    <w:div w:id="358241331">
      <w:bodyDiv w:val="1"/>
      <w:marLeft w:val="0"/>
      <w:marRight w:val="0"/>
      <w:marTop w:val="0"/>
      <w:marBottom w:val="0"/>
      <w:divBdr>
        <w:top w:val="none" w:sz="0" w:space="0" w:color="auto"/>
        <w:left w:val="none" w:sz="0" w:space="0" w:color="auto"/>
        <w:bottom w:val="none" w:sz="0" w:space="0" w:color="auto"/>
        <w:right w:val="none" w:sz="0" w:space="0" w:color="auto"/>
      </w:divBdr>
    </w:div>
    <w:div w:id="358243867">
      <w:bodyDiv w:val="1"/>
      <w:marLeft w:val="0"/>
      <w:marRight w:val="0"/>
      <w:marTop w:val="0"/>
      <w:marBottom w:val="0"/>
      <w:divBdr>
        <w:top w:val="none" w:sz="0" w:space="0" w:color="auto"/>
        <w:left w:val="none" w:sz="0" w:space="0" w:color="auto"/>
        <w:bottom w:val="none" w:sz="0" w:space="0" w:color="auto"/>
        <w:right w:val="none" w:sz="0" w:space="0" w:color="auto"/>
      </w:divBdr>
    </w:div>
    <w:div w:id="358554011">
      <w:bodyDiv w:val="1"/>
      <w:marLeft w:val="0"/>
      <w:marRight w:val="0"/>
      <w:marTop w:val="0"/>
      <w:marBottom w:val="0"/>
      <w:divBdr>
        <w:top w:val="none" w:sz="0" w:space="0" w:color="auto"/>
        <w:left w:val="none" w:sz="0" w:space="0" w:color="auto"/>
        <w:bottom w:val="none" w:sz="0" w:space="0" w:color="auto"/>
        <w:right w:val="none" w:sz="0" w:space="0" w:color="auto"/>
      </w:divBdr>
    </w:div>
    <w:div w:id="359162598">
      <w:bodyDiv w:val="1"/>
      <w:marLeft w:val="0"/>
      <w:marRight w:val="0"/>
      <w:marTop w:val="0"/>
      <w:marBottom w:val="0"/>
      <w:divBdr>
        <w:top w:val="none" w:sz="0" w:space="0" w:color="auto"/>
        <w:left w:val="none" w:sz="0" w:space="0" w:color="auto"/>
        <w:bottom w:val="none" w:sz="0" w:space="0" w:color="auto"/>
        <w:right w:val="none" w:sz="0" w:space="0" w:color="auto"/>
      </w:divBdr>
    </w:div>
    <w:div w:id="359361831">
      <w:bodyDiv w:val="1"/>
      <w:marLeft w:val="0"/>
      <w:marRight w:val="0"/>
      <w:marTop w:val="0"/>
      <w:marBottom w:val="0"/>
      <w:divBdr>
        <w:top w:val="none" w:sz="0" w:space="0" w:color="auto"/>
        <w:left w:val="none" w:sz="0" w:space="0" w:color="auto"/>
        <w:bottom w:val="none" w:sz="0" w:space="0" w:color="auto"/>
        <w:right w:val="none" w:sz="0" w:space="0" w:color="auto"/>
      </w:divBdr>
    </w:div>
    <w:div w:id="359429350">
      <w:bodyDiv w:val="1"/>
      <w:marLeft w:val="0"/>
      <w:marRight w:val="0"/>
      <w:marTop w:val="0"/>
      <w:marBottom w:val="0"/>
      <w:divBdr>
        <w:top w:val="none" w:sz="0" w:space="0" w:color="auto"/>
        <w:left w:val="none" w:sz="0" w:space="0" w:color="auto"/>
        <w:bottom w:val="none" w:sz="0" w:space="0" w:color="auto"/>
        <w:right w:val="none" w:sz="0" w:space="0" w:color="auto"/>
      </w:divBdr>
    </w:div>
    <w:div w:id="359815224">
      <w:bodyDiv w:val="1"/>
      <w:marLeft w:val="0"/>
      <w:marRight w:val="0"/>
      <w:marTop w:val="0"/>
      <w:marBottom w:val="0"/>
      <w:divBdr>
        <w:top w:val="none" w:sz="0" w:space="0" w:color="auto"/>
        <w:left w:val="none" w:sz="0" w:space="0" w:color="auto"/>
        <w:bottom w:val="none" w:sz="0" w:space="0" w:color="auto"/>
        <w:right w:val="none" w:sz="0" w:space="0" w:color="auto"/>
      </w:divBdr>
    </w:div>
    <w:div w:id="359819626">
      <w:bodyDiv w:val="1"/>
      <w:marLeft w:val="0"/>
      <w:marRight w:val="0"/>
      <w:marTop w:val="0"/>
      <w:marBottom w:val="0"/>
      <w:divBdr>
        <w:top w:val="none" w:sz="0" w:space="0" w:color="auto"/>
        <w:left w:val="none" w:sz="0" w:space="0" w:color="auto"/>
        <w:bottom w:val="none" w:sz="0" w:space="0" w:color="auto"/>
        <w:right w:val="none" w:sz="0" w:space="0" w:color="auto"/>
      </w:divBdr>
      <w:divsChild>
        <w:div w:id="222376103">
          <w:marLeft w:val="0"/>
          <w:marRight w:val="0"/>
          <w:marTop w:val="0"/>
          <w:marBottom w:val="0"/>
          <w:divBdr>
            <w:top w:val="none" w:sz="0" w:space="0" w:color="auto"/>
            <w:left w:val="none" w:sz="0" w:space="0" w:color="auto"/>
            <w:bottom w:val="none" w:sz="0" w:space="0" w:color="auto"/>
            <w:right w:val="none" w:sz="0" w:space="0" w:color="auto"/>
          </w:divBdr>
        </w:div>
      </w:divsChild>
    </w:div>
    <w:div w:id="359934202">
      <w:bodyDiv w:val="1"/>
      <w:marLeft w:val="0"/>
      <w:marRight w:val="0"/>
      <w:marTop w:val="0"/>
      <w:marBottom w:val="0"/>
      <w:divBdr>
        <w:top w:val="none" w:sz="0" w:space="0" w:color="auto"/>
        <w:left w:val="none" w:sz="0" w:space="0" w:color="auto"/>
        <w:bottom w:val="none" w:sz="0" w:space="0" w:color="auto"/>
        <w:right w:val="none" w:sz="0" w:space="0" w:color="auto"/>
      </w:divBdr>
    </w:div>
    <w:div w:id="359937339">
      <w:bodyDiv w:val="1"/>
      <w:marLeft w:val="0"/>
      <w:marRight w:val="0"/>
      <w:marTop w:val="0"/>
      <w:marBottom w:val="0"/>
      <w:divBdr>
        <w:top w:val="none" w:sz="0" w:space="0" w:color="auto"/>
        <w:left w:val="none" w:sz="0" w:space="0" w:color="auto"/>
        <w:bottom w:val="none" w:sz="0" w:space="0" w:color="auto"/>
        <w:right w:val="none" w:sz="0" w:space="0" w:color="auto"/>
      </w:divBdr>
    </w:div>
    <w:div w:id="360404267">
      <w:bodyDiv w:val="1"/>
      <w:marLeft w:val="0"/>
      <w:marRight w:val="0"/>
      <w:marTop w:val="0"/>
      <w:marBottom w:val="0"/>
      <w:divBdr>
        <w:top w:val="none" w:sz="0" w:space="0" w:color="auto"/>
        <w:left w:val="none" w:sz="0" w:space="0" w:color="auto"/>
        <w:bottom w:val="none" w:sz="0" w:space="0" w:color="auto"/>
        <w:right w:val="none" w:sz="0" w:space="0" w:color="auto"/>
      </w:divBdr>
    </w:div>
    <w:div w:id="360521619">
      <w:bodyDiv w:val="1"/>
      <w:marLeft w:val="0"/>
      <w:marRight w:val="0"/>
      <w:marTop w:val="0"/>
      <w:marBottom w:val="0"/>
      <w:divBdr>
        <w:top w:val="none" w:sz="0" w:space="0" w:color="auto"/>
        <w:left w:val="none" w:sz="0" w:space="0" w:color="auto"/>
        <w:bottom w:val="none" w:sz="0" w:space="0" w:color="auto"/>
        <w:right w:val="none" w:sz="0" w:space="0" w:color="auto"/>
      </w:divBdr>
    </w:div>
    <w:div w:id="361436965">
      <w:bodyDiv w:val="1"/>
      <w:marLeft w:val="0"/>
      <w:marRight w:val="0"/>
      <w:marTop w:val="0"/>
      <w:marBottom w:val="0"/>
      <w:divBdr>
        <w:top w:val="none" w:sz="0" w:space="0" w:color="auto"/>
        <w:left w:val="none" w:sz="0" w:space="0" w:color="auto"/>
        <w:bottom w:val="none" w:sz="0" w:space="0" w:color="auto"/>
        <w:right w:val="none" w:sz="0" w:space="0" w:color="auto"/>
      </w:divBdr>
    </w:div>
    <w:div w:id="362752125">
      <w:bodyDiv w:val="1"/>
      <w:marLeft w:val="0"/>
      <w:marRight w:val="0"/>
      <w:marTop w:val="0"/>
      <w:marBottom w:val="0"/>
      <w:divBdr>
        <w:top w:val="none" w:sz="0" w:space="0" w:color="auto"/>
        <w:left w:val="none" w:sz="0" w:space="0" w:color="auto"/>
        <w:bottom w:val="none" w:sz="0" w:space="0" w:color="auto"/>
        <w:right w:val="none" w:sz="0" w:space="0" w:color="auto"/>
      </w:divBdr>
      <w:divsChild>
        <w:div w:id="1705015271">
          <w:marLeft w:val="0"/>
          <w:marRight w:val="0"/>
          <w:marTop w:val="0"/>
          <w:marBottom w:val="0"/>
          <w:divBdr>
            <w:top w:val="none" w:sz="0" w:space="0" w:color="auto"/>
            <w:left w:val="none" w:sz="0" w:space="0" w:color="auto"/>
            <w:bottom w:val="none" w:sz="0" w:space="0" w:color="auto"/>
            <w:right w:val="none" w:sz="0" w:space="0" w:color="auto"/>
          </w:divBdr>
        </w:div>
      </w:divsChild>
    </w:div>
    <w:div w:id="362941664">
      <w:bodyDiv w:val="1"/>
      <w:marLeft w:val="0"/>
      <w:marRight w:val="0"/>
      <w:marTop w:val="0"/>
      <w:marBottom w:val="0"/>
      <w:divBdr>
        <w:top w:val="none" w:sz="0" w:space="0" w:color="auto"/>
        <w:left w:val="none" w:sz="0" w:space="0" w:color="auto"/>
        <w:bottom w:val="none" w:sz="0" w:space="0" w:color="auto"/>
        <w:right w:val="none" w:sz="0" w:space="0" w:color="auto"/>
      </w:divBdr>
    </w:div>
    <w:div w:id="362946337">
      <w:bodyDiv w:val="1"/>
      <w:marLeft w:val="0"/>
      <w:marRight w:val="0"/>
      <w:marTop w:val="0"/>
      <w:marBottom w:val="0"/>
      <w:divBdr>
        <w:top w:val="none" w:sz="0" w:space="0" w:color="auto"/>
        <w:left w:val="none" w:sz="0" w:space="0" w:color="auto"/>
        <w:bottom w:val="none" w:sz="0" w:space="0" w:color="auto"/>
        <w:right w:val="none" w:sz="0" w:space="0" w:color="auto"/>
      </w:divBdr>
    </w:div>
    <w:div w:id="363098870">
      <w:bodyDiv w:val="1"/>
      <w:marLeft w:val="0"/>
      <w:marRight w:val="0"/>
      <w:marTop w:val="0"/>
      <w:marBottom w:val="0"/>
      <w:divBdr>
        <w:top w:val="none" w:sz="0" w:space="0" w:color="auto"/>
        <w:left w:val="none" w:sz="0" w:space="0" w:color="auto"/>
        <w:bottom w:val="none" w:sz="0" w:space="0" w:color="auto"/>
        <w:right w:val="none" w:sz="0" w:space="0" w:color="auto"/>
      </w:divBdr>
    </w:div>
    <w:div w:id="363404457">
      <w:bodyDiv w:val="1"/>
      <w:marLeft w:val="0"/>
      <w:marRight w:val="0"/>
      <w:marTop w:val="0"/>
      <w:marBottom w:val="0"/>
      <w:divBdr>
        <w:top w:val="none" w:sz="0" w:space="0" w:color="auto"/>
        <w:left w:val="none" w:sz="0" w:space="0" w:color="auto"/>
        <w:bottom w:val="none" w:sz="0" w:space="0" w:color="auto"/>
        <w:right w:val="none" w:sz="0" w:space="0" w:color="auto"/>
      </w:divBdr>
      <w:divsChild>
        <w:div w:id="848057210">
          <w:marLeft w:val="0"/>
          <w:marRight w:val="0"/>
          <w:marTop w:val="0"/>
          <w:marBottom w:val="0"/>
          <w:divBdr>
            <w:top w:val="none" w:sz="0" w:space="0" w:color="auto"/>
            <w:left w:val="none" w:sz="0" w:space="0" w:color="auto"/>
            <w:bottom w:val="none" w:sz="0" w:space="0" w:color="auto"/>
            <w:right w:val="none" w:sz="0" w:space="0" w:color="auto"/>
          </w:divBdr>
        </w:div>
      </w:divsChild>
    </w:div>
    <w:div w:id="363671474">
      <w:bodyDiv w:val="1"/>
      <w:marLeft w:val="0"/>
      <w:marRight w:val="0"/>
      <w:marTop w:val="0"/>
      <w:marBottom w:val="0"/>
      <w:divBdr>
        <w:top w:val="none" w:sz="0" w:space="0" w:color="auto"/>
        <w:left w:val="none" w:sz="0" w:space="0" w:color="auto"/>
        <w:bottom w:val="none" w:sz="0" w:space="0" w:color="auto"/>
        <w:right w:val="none" w:sz="0" w:space="0" w:color="auto"/>
      </w:divBdr>
    </w:div>
    <w:div w:id="363678403">
      <w:bodyDiv w:val="1"/>
      <w:marLeft w:val="0"/>
      <w:marRight w:val="0"/>
      <w:marTop w:val="0"/>
      <w:marBottom w:val="0"/>
      <w:divBdr>
        <w:top w:val="none" w:sz="0" w:space="0" w:color="auto"/>
        <w:left w:val="none" w:sz="0" w:space="0" w:color="auto"/>
        <w:bottom w:val="none" w:sz="0" w:space="0" w:color="auto"/>
        <w:right w:val="none" w:sz="0" w:space="0" w:color="auto"/>
      </w:divBdr>
    </w:div>
    <w:div w:id="363795910">
      <w:bodyDiv w:val="1"/>
      <w:marLeft w:val="0"/>
      <w:marRight w:val="0"/>
      <w:marTop w:val="0"/>
      <w:marBottom w:val="0"/>
      <w:divBdr>
        <w:top w:val="none" w:sz="0" w:space="0" w:color="auto"/>
        <w:left w:val="none" w:sz="0" w:space="0" w:color="auto"/>
        <w:bottom w:val="none" w:sz="0" w:space="0" w:color="auto"/>
        <w:right w:val="none" w:sz="0" w:space="0" w:color="auto"/>
      </w:divBdr>
      <w:divsChild>
        <w:div w:id="1134757939">
          <w:marLeft w:val="0"/>
          <w:marRight w:val="0"/>
          <w:marTop w:val="0"/>
          <w:marBottom w:val="0"/>
          <w:divBdr>
            <w:top w:val="none" w:sz="0" w:space="0" w:color="auto"/>
            <w:left w:val="none" w:sz="0" w:space="0" w:color="auto"/>
            <w:bottom w:val="none" w:sz="0" w:space="0" w:color="auto"/>
            <w:right w:val="none" w:sz="0" w:space="0" w:color="auto"/>
          </w:divBdr>
        </w:div>
      </w:divsChild>
    </w:div>
    <w:div w:id="364253111">
      <w:bodyDiv w:val="1"/>
      <w:marLeft w:val="0"/>
      <w:marRight w:val="0"/>
      <w:marTop w:val="0"/>
      <w:marBottom w:val="0"/>
      <w:divBdr>
        <w:top w:val="none" w:sz="0" w:space="0" w:color="auto"/>
        <w:left w:val="none" w:sz="0" w:space="0" w:color="auto"/>
        <w:bottom w:val="none" w:sz="0" w:space="0" w:color="auto"/>
        <w:right w:val="none" w:sz="0" w:space="0" w:color="auto"/>
      </w:divBdr>
    </w:div>
    <w:div w:id="364403657">
      <w:bodyDiv w:val="1"/>
      <w:marLeft w:val="0"/>
      <w:marRight w:val="0"/>
      <w:marTop w:val="0"/>
      <w:marBottom w:val="0"/>
      <w:divBdr>
        <w:top w:val="none" w:sz="0" w:space="0" w:color="auto"/>
        <w:left w:val="none" w:sz="0" w:space="0" w:color="auto"/>
        <w:bottom w:val="none" w:sz="0" w:space="0" w:color="auto"/>
        <w:right w:val="none" w:sz="0" w:space="0" w:color="auto"/>
      </w:divBdr>
    </w:div>
    <w:div w:id="364407478">
      <w:bodyDiv w:val="1"/>
      <w:marLeft w:val="0"/>
      <w:marRight w:val="0"/>
      <w:marTop w:val="0"/>
      <w:marBottom w:val="0"/>
      <w:divBdr>
        <w:top w:val="none" w:sz="0" w:space="0" w:color="auto"/>
        <w:left w:val="none" w:sz="0" w:space="0" w:color="auto"/>
        <w:bottom w:val="none" w:sz="0" w:space="0" w:color="auto"/>
        <w:right w:val="none" w:sz="0" w:space="0" w:color="auto"/>
      </w:divBdr>
    </w:div>
    <w:div w:id="364714344">
      <w:bodyDiv w:val="1"/>
      <w:marLeft w:val="0"/>
      <w:marRight w:val="0"/>
      <w:marTop w:val="0"/>
      <w:marBottom w:val="0"/>
      <w:divBdr>
        <w:top w:val="none" w:sz="0" w:space="0" w:color="auto"/>
        <w:left w:val="none" w:sz="0" w:space="0" w:color="auto"/>
        <w:bottom w:val="none" w:sz="0" w:space="0" w:color="auto"/>
        <w:right w:val="none" w:sz="0" w:space="0" w:color="auto"/>
      </w:divBdr>
    </w:div>
    <w:div w:id="364794354">
      <w:bodyDiv w:val="1"/>
      <w:marLeft w:val="0"/>
      <w:marRight w:val="0"/>
      <w:marTop w:val="0"/>
      <w:marBottom w:val="0"/>
      <w:divBdr>
        <w:top w:val="none" w:sz="0" w:space="0" w:color="auto"/>
        <w:left w:val="none" w:sz="0" w:space="0" w:color="auto"/>
        <w:bottom w:val="none" w:sz="0" w:space="0" w:color="auto"/>
        <w:right w:val="none" w:sz="0" w:space="0" w:color="auto"/>
      </w:divBdr>
      <w:divsChild>
        <w:div w:id="900487278">
          <w:marLeft w:val="0"/>
          <w:marRight w:val="0"/>
          <w:marTop w:val="0"/>
          <w:marBottom w:val="0"/>
          <w:divBdr>
            <w:top w:val="none" w:sz="0" w:space="0" w:color="auto"/>
            <w:left w:val="none" w:sz="0" w:space="0" w:color="auto"/>
            <w:bottom w:val="none" w:sz="0" w:space="0" w:color="auto"/>
            <w:right w:val="none" w:sz="0" w:space="0" w:color="auto"/>
          </w:divBdr>
        </w:div>
      </w:divsChild>
    </w:div>
    <w:div w:id="365103606">
      <w:bodyDiv w:val="1"/>
      <w:marLeft w:val="0"/>
      <w:marRight w:val="0"/>
      <w:marTop w:val="0"/>
      <w:marBottom w:val="0"/>
      <w:divBdr>
        <w:top w:val="none" w:sz="0" w:space="0" w:color="auto"/>
        <w:left w:val="none" w:sz="0" w:space="0" w:color="auto"/>
        <w:bottom w:val="none" w:sz="0" w:space="0" w:color="auto"/>
        <w:right w:val="none" w:sz="0" w:space="0" w:color="auto"/>
      </w:divBdr>
      <w:divsChild>
        <w:div w:id="2118140436">
          <w:marLeft w:val="0"/>
          <w:marRight w:val="0"/>
          <w:marTop w:val="0"/>
          <w:marBottom w:val="0"/>
          <w:divBdr>
            <w:top w:val="none" w:sz="0" w:space="0" w:color="auto"/>
            <w:left w:val="none" w:sz="0" w:space="0" w:color="auto"/>
            <w:bottom w:val="none" w:sz="0" w:space="0" w:color="auto"/>
            <w:right w:val="none" w:sz="0" w:space="0" w:color="auto"/>
          </w:divBdr>
        </w:div>
      </w:divsChild>
    </w:div>
    <w:div w:id="365371786">
      <w:bodyDiv w:val="1"/>
      <w:marLeft w:val="0"/>
      <w:marRight w:val="0"/>
      <w:marTop w:val="0"/>
      <w:marBottom w:val="0"/>
      <w:divBdr>
        <w:top w:val="none" w:sz="0" w:space="0" w:color="auto"/>
        <w:left w:val="none" w:sz="0" w:space="0" w:color="auto"/>
        <w:bottom w:val="none" w:sz="0" w:space="0" w:color="auto"/>
        <w:right w:val="none" w:sz="0" w:space="0" w:color="auto"/>
      </w:divBdr>
    </w:div>
    <w:div w:id="365721049">
      <w:bodyDiv w:val="1"/>
      <w:marLeft w:val="0"/>
      <w:marRight w:val="0"/>
      <w:marTop w:val="0"/>
      <w:marBottom w:val="0"/>
      <w:divBdr>
        <w:top w:val="none" w:sz="0" w:space="0" w:color="auto"/>
        <w:left w:val="none" w:sz="0" w:space="0" w:color="auto"/>
        <w:bottom w:val="none" w:sz="0" w:space="0" w:color="auto"/>
        <w:right w:val="none" w:sz="0" w:space="0" w:color="auto"/>
      </w:divBdr>
      <w:divsChild>
        <w:div w:id="1112480880">
          <w:marLeft w:val="0"/>
          <w:marRight w:val="0"/>
          <w:marTop w:val="0"/>
          <w:marBottom w:val="0"/>
          <w:divBdr>
            <w:top w:val="none" w:sz="0" w:space="0" w:color="auto"/>
            <w:left w:val="none" w:sz="0" w:space="0" w:color="auto"/>
            <w:bottom w:val="none" w:sz="0" w:space="0" w:color="auto"/>
            <w:right w:val="none" w:sz="0" w:space="0" w:color="auto"/>
          </w:divBdr>
        </w:div>
      </w:divsChild>
    </w:div>
    <w:div w:id="365833447">
      <w:bodyDiv w:val="1"/>
      <w:marLeft w:val="0"/>
      <w:marRight w:val="0"/>
      <w:marTop w:val="0"/>
      <w:marBottom w:val="0"/>
      <w:divBdr>
        <w:top w:val="none" w:sz="0" w:space="0" w:color="auto"/>
        <w:left w:val="none" w:sz="0" w:space="0" w:color="auto"/>
        <w:bottom w:val="none" w:sz="0" w:space="0" w:color="auto"/>
        <w:right w:val="none" w:sz="0" w:space="0" w:color="auto"/>
      </w:divBdr>
    </w:div>
    <w:div w:id="366178721">
      <w:bodyDiv w:val="1"/>
      <w:marLeft w:val="0"/>
      <w:marRight w:val="0"/>
      <w:marTop w:val="0"/>
      <w:marBottom w:val="0"/>
      <w:divBdr>
        <w:top w:val="none" w:sz="0" w:space="0" w:color="auto"/>
        <w:left w:val="none" w:sz="0" w:space="0" w:color="auto"/>
        <w:bottom w:val="none" w:sz="0" w:space="0" w:color="auto"/>
        <w:right w:val="none" w:sz="0" w:space="0" w:color="auto"/>
      </w:divBdr>
    </w:div>
    <w:div w:id="366443974">
      <w:bodyDiv w:val="1"/>
      <w:marLeft w:val="0"/>
      <w:marRight w:val="0"/>
      <w:marTop w:val="0"/>
      <w:marBottom w:val="0"/>
      <w:divBdr>
        <w:top w:val="none" w:sz="0" w:space="0" w:color="auto"/>
        <w:left w:val="none" w:sz="0" w:space="0" w:color="auto"/>
        <w:bottom w:val="none" w:sz="0" w:space="0" w:color="auto"/>
        <w:right w:val="none" w:sz="0" w:space="0" w:color="auto"/>
      </w:divBdr>
    </w:div>
    <w:div w:id="366680216">
      <w:bodyDiv w:val="1"/>
      <w:marLeft w:val="0"/>
      <w:marRight w:val="0"/>
      <w:marTop w:val="0"/>
      <w:marBottom w:val="0"/>
      <w:divBdr>
        <w:top w:val="none" w:sz="0" w:space="0" w:color="auto"/>
        <w:left w:val="none" w:sz="0" w:space="0" w:color="auto"/>
        <w:bottom w:val="none" w:sz="0" w:space="0" w:color="auto"/>
        <w:right w:val="none" w:sz="0" w:space="0" w:color="auto"/>
      </w:divBdr>
      <w:divsChild>
        <w:div w:id="824200681">
          <w:marLeft w:val="0"/>
          <w:marRight w:val="0"/>
          <w:marTop w:val="0"/>
          <w:marBottom w:val="0"/>
          <w:divBdr>
            <w:top w:val="none" w:sz="0" w:space="0" w:color="auto"/>
            <w:left w:val="none" w:sz="0" w:space="0" w:color="auto"/>
            <w:bottom w:val="none" w:sz="0" w:space="0" w:color="auto"/>
            <w:right w:val="none" w:sz="0" w:space="0" w:color="auto"/>
          </w:divBdr>
        </w:div>
      </w:divsChild>
    </w:div>
    <w:div w:id="367409978">
      <w:bodyDiv w:val="1"/>
      <w:marLeft w:val="0"/>
      <w:marRight w:val="0"/>
      <w:marTop w:val="0"/>
      <w:marBottom w:val="0"/>
      <w:divBdr>
        <w:top w:val="none" w:sz="0" w:space="0" w:color="auto"/>
        <w:left w:val="none" w:sz="0" w:space="0" w:color="auto"/>
        <w:bottom w:val="none" w:sz="0" w:space="0" w:color="auto"/>
        <w:right w:val="none" w:sz="0" w:space="0" w:color="auto"/>
      </w:divBdr>
    </w:div>
    <w:div w:id="368142456">
      <w:bodyDiv w:val="1"/>
      <w:marLeft w:val="0"/>
      <w:marRight w:val="0"/>
      <w:marTop w:val="0"/>
      <w:marBottom w:val="0"/>
      <w:divBdr>
        <w:top w:val="none" w:sz="0" w:space="0" w:color="auto"/>
        <w:left w:val="none" w:sz="0" w:space="0" w:color="auto"/>
        <w:bottom w:val="none" w:sz="0" w:space="0" w:color="auto"/>
        <w:right w:val="none" w:sz="0" w:space="0" w:color="auto"/>
      </w:divBdr>
    </w:div>
    <w:div w:id="368335836">
      <w:bodyDiv w:val="1"/>
      <w:marLeft w:val="0"/>
      <w:marRight w:val="0"/>
      <w:marTop w:val="0"/>
      <w:marBottom w:val="0"/>
      <w:divBdr>
        <w:top w:val="none" w:sz="0" w:space="0" w:color="auto"/>
        <w:left w:val="none" w:sz="0" w:space="0" w:color="auto"/>
        <w:bottom w:val="none" w:sz="0" w:space="0" w:color="auto"/>
        <w:right w:val="none" w:sz="0" w:space="0" w:color="auto"/>
      </w:divBdr>
    </w:div>
    <w:div w:id="368338113">
      <w:bodyDiv w:val="1"/>
      <w:marLeft w:val="0"/>
      <w:marRight w:val="0"/>
      <w:marTop w:val="0"/>
      <w:marBottom w:val="0"/>
      <w:divBdr>
        <w:top w:val="none" w:sz="0" w:space="0" w:color="auto"/>
        <w:left w:val="none" w:sz="0" w:space="0" w:color="auto"/>
        <w:bottom w:val="none" w:sz="0" w:space="0" w:color="auto"/>
        <w:right w:val="none" w:sz="0" w:space="0" w:color="auto"/>
      </w:divBdr>
    </w:div>
    <w:div w:id="368378859">
      <w:bodyDiv w:val="1"/>
      <w:marLeft w:val="0"/>
      <w:marRight w:val="0"/>
      <w:marTop w:val="0"/>
      <w:marBottom w:val="0"/>
      <w:divBdr>
        <w:top w:val="none" w:sz="0" w:space="0" w:color="auto"/>
        <w:left w:val="none" w:sz="0" w:space="0" w:color="auto"/>
        <w:bottom w:val="none" w:sz="0" w:space="0" w:color="auto"/>
        <w:right w:val="none" w:sz="0" w:space="0" w:color="auto"/>
      </w:divBdr>
    </w:div>
    <w:div w:id="368724818">
      <w:bodyDiv w:val="1"/>
      <w:marLeft w:val="0"/>
      <w:marRight w:val="0"/>
      <w:marTop w:val="0"/>
      <w:marBottom w:val="0"/>
      <w:divBdr>
        <w:top w:val="none" w:sz="0" w:space="0" w:color="auto"/>
        <w:left w:val="none" w:sz="0" w:space="0" w:color="auto"/>
        <w:bottom w:val="none" w:sz="0" w:space="0" w:color="auto"/>
        <w:right w:val="none" w:sz="0" w:space="0" w:color="auto"/>
      </w:divBdr>
    </w:div>
    <w:div w:id="368800929">
      <w:bodyDiv w:val="1"/>
      <w:marLeft w:val="0"/>
      <w:marRight w:val="0"/>
      <w:marTop w:val="0"/>
      <w:marBottom w:val="0"/>
      <w:divBdr>
        <w:top w:val="none" w:sz="0" w:space="0" w:color="auto"/>
        <w:left w:val="none" w:sz="0" w:space="0" w:color="auto"/>
        <w:bottom w:val="none" w:sz="0" w:space="0" w:color="auto"/>
        <w:right w:val="none" w:sz="0" w:space="0" w:color="auto"/>
      </w:divBdr>
    </w:div>
    <w:div w:id="369187018">
      <w:bodyDiv w:val="1"/>
      <w:marLeft w:val="0"/>
      <w:marRight w:val="0"/>
      <w:marTop w:val="0"/>
      <w:marBottom w:val="0"/>
      <w:divBdr>
        <w:top w:val="none" w:sz="0" w:space="0" w:color="auto"/>
        <w:left w:val="none" w:sz="0" w:space="0" w:color="auto"/>
        <w:bottom w:val="none" w:sz="0" w:space="0" w:color="auto"/>
        <w:right w:val="none" w:sz="0" w:space="0" w:color="auto"/>
      </w:divBdr>
    </w:div>
    <w:div w:id="369190674">
      <w:bodyDiv w:val="1"/>
      <w:marLeft w:val="0"/>
      <w:marRight w:val="0"/>
      <w:marTop w:val="0"/>
      <w:marBottom w:val="0"/>
      <w:divBdr>
        <w:top w:val="none" w:sz="0" w:space="0" w:color="auto"/>
        <w:left w:val="none" w:sz="0" w:space="0" w:color="auto"/>
        <w:bottom w:val="none" w:sz="0" w:space="0" w:color="auto"/>
        <w:right w:val="none" w:sz="0" w:space="0" w:color="auto"/>
      </w:divBdr>
    </w:div>
    <w:div w:id="369306497">
      <w:bodyDiv w:val="1"/>
      <w:marLeft w:val="0"/>
      <w:marRight w:val="0"/>
      <w:marTop w:val="0"/>
      <w:marBottom w:val="0"/>
      <w:divBdr>
        <w:top w:val="none" w:sz="0" w:space="0" w:color="auto"/>
        <w:left w:val="none" w:sz="0" w:space="0" w:color="auto"/>
        <w:bottom w:val="none" w:sz="0" w:space="0" w:color="auto"/>
        <w:right w:val="none" w:sz="0" w:space="0" w:color="auto"/>
      </w:divBdr>
    </w:div>
    <w:div w:id="369494757">
      <w:bodyDiv w:val="1"/>
      <w:marLeft w:val="0"/>
      <w:marRight w:val="0"/>
      <w:marTop w:val="0"/>
      <w:marBottom w:val="0"/>
      <w:divBdr>
        <w:top w:val="none" w:sz="0" w:space="0" w:color="auto"/>
        <w:left w:val="none" w:sz="0" w:space="0" w:color="auto"/>
        <w:bottom w:val="none" w:sz="0" w:space="0" w:color="auto"/>
        <w:right w:val="none" w:sz="0" w:space="0" w:color="auto"/>
      </w:divBdr>
    </w:div>
    <w:div w:id="370038120">
      <w:bodyDiv w:val="1"/>
      <w:marLeft w:val="0"/>
      <w:marRight w:val="0"/>
      <w:marTop w:val="0"/>
      <w:marBottom w:val="0"/>
      <w:divBdr>
        <w:top w:val="none" w:sz="0" w:space="0" w:color="auto"/>
        <w:left w:val="none" w:sz="0" w:space="0" w:color="auto"/>
        <w:bottom w:val="none" w:sz="0" w:space="0" w:color="auto"/>
        <w:right w:val="none" w:sz="0" w:space="0" w:color="auto"/>
      </w:divBdr>
    </w:div>
    <w:div w:id="370419619">
      <w:bodyDiv w:val="1"/>
      <w:marLeft w:val="0"/>
      <w:marRight w:val="0"/>
      <w:marTop w:val="0"/>
      <w:marBottom w:val="0"/>
      <w:divBdr>
        <w:top w:val="none" w:sz="0" w:space="0" w:color="auto"/>
        <w:left w:val="none" w:sz="0" w:space="0" w:color="auto"/>
        <w:bottom w:val="none" w:sz="0" w:space="0" w:color="auto"/>
        <w:right w:val="none" w:sz="0" w:space="0" w:color="auto"/>
      </w:divBdr>
      <w:divsChild>
        <w:div w:id="198903742">
          <w:marLeft w:val="0"/>
          <w:marRight w:val="0"/>
          <w:marTop w:val="0"/>
          <w:marBottom w:val="0"/>
          <w:divBdr>
            <w:top w:val="none" w:sz="0" w:space="0" w:color="auto"/>
            <w:left w:val="none" w:sz="0" w:space="0" w:color="auto"/>
            <w:bottom w:val="none" w:sz="0" w:space="0" w:color="auto"/>
            <w:right w:val="none" w:sz="0" w:space="0" w:color="auto"/>
          </w:divBdr>
        </w:div>
      </w:divsChild>
    </w:div>
    <w:div w:id="370502012">
      <w:bodyDiv w:val="1"/>
      <w:marLeft w:val="0"/>
      <w:marRight w:val="0"/>
      <w:marTop w:val="0"/>
      <w:marBottom w:val="0"/>
      <w:divBdr>
        <w:top w:val="none" w:sz="0" w:space="0" w:color="auto"/>
        <w:left w:val="none" w:sz="0" w:space="0" w:color="auto"/>
        <w:bottom w:val="none" w:sz="0" w:space="0" w:color="auto"/>
        <w:right w:val="none" w:sz="0" w:space="0" w:color="auto"/>
      </w:divBdr>
    </w:div>
    <w:div w:id="371418724">
      <w:bodyDiv w:val="1"/>
      <w:marLeft w:val="0"/>
      <w:marRight w:val="0"/>
      <w:marTop w:val="0"/>
      <w:marBottom w:val="0"/>
      <w:divBdr>
        <w:top w:val="none" w:sz="0" w:space="0" w:color="auto"/>
        <w:left w:val="none" w:sz="0" w:space="0" w:color="auto"/>
        <w:bottom w:val="none" w:sz="0" w:space="0" w:color="auto"/>
        <w:right w:val="none" w:sz="0" w:space="0" w:color="auto"/>
      </w:divBdr>
      <w:divsChild>
        <w:div w:id="1179659394">
          <w:marLeft w:val="0"/>
          <w:marRight w:val="0"/>
          <w:marTop w:val="0"/>
          <w:marBottom w:val="0"/>
          <w:divBdr>
            <w:top w:val="none" w:sz="0" w:space="0" w:color="auto"/>
            <w:left w:val="none" w:sz="0" w:space="0" w:color="auto"/>
            <w:bottom w:val="none" w:sz="0" w:space="0" w:color="auto"/>
            <w:right w:val="none" w:sz="0" w:space="0" w:color="auto"/>
          </w:divBdr>
        </w:div>
      </w:divsChild>
    </w:div>
    <w:div w:id="371420401">
      <w:bodyDiv w:val="1"/>
      <w:marLeft w:val="0"/>
      <w:marRight w:val="0"/>
      <w:marTop w:val="0"/>
      <w:marBottom w:val="0"/>
      <w:divBdr>
        <w:top w:val="none" w:sz="0" w:space="0" w:color="auto"/>
        <w:left w:val="none" w:sz="0" w:space="0" w:color="auto"/>
        <w:bottom w:val="none" w:sz="0" w:space="0" w:color="auto"/>
        <w:right w:val="none" w:sz="0" w:space="0" w:color="auto"/>
      </w:divBdr>
    </w:div>
    <w:div w:id="371541350">
      <w:bodyDiv w:val="1"/>
      <w:marLeft w:val="0"/>
      <w:marRight w:val="0"/>
      <w:marTop w:val="0"/>
      <w:marBottom w:val="0"/>
      <w:divBdr>
        <w:top w:val="none" w:sz="0" w:space="0" w:color="auto"/>
        <w:left w:val="none" w:sz="0" w:space="0" w:color="auto"/>
        <w:bottom w:val="none" w:sz="0" w:space="0" w:color="auto"/>
        <w:right w:val="none" w:sz="0" w:space="0" w:color="auto"/>
      </w:divBdr>
    </w:div>
    <w:div w:id="372072684">
      <w:bodyDiv w:val="1"/>
      <w:marLeft w:val="0"/>
      <w:marRight w:val="0"/>
      <w:marTop w:val="0"/>
      <w:marBottom w:val="0"/>
      <w:divBdr>
        <w:top w:val="none" w:sz="0" w:space="0" w:color="auto"/>
        <w:left w:val="none" w:sz="0" w:space="0" w:color="auto"/>
        <w:bottom w:val="none" w:sz="0" w:space="0" w:color="auto"/>
        <w:right w:val="none" w:sz="0" w:space="0" w:color="auto"/>
      </w:divBdr>
    </w:div>
    <w:div w:id="372077151">
      <w:bodyDiv w:val="1"/>
      <w:marLeft w:val="0"/>
      <w:marRight w:val="0"/>
      <w:marTop w:val="0"/>
      <w:marBottom w:val="0"/>
      <w:divBdr>
        <w:top w:val="none" w:sz="0" w:space="0" w:color="auto"/>
        <w:left w:val="none" w:sz="0" w:space="0" w:color="auto"/>
        <w:bottom w:val="none" w:sz="0" w:space="0" w:color="auto"/>
        <w:right w:val="none" w:sz="0" w:space="0" w:color="auto"/>
      </w:divBdr>
    </w:div>
    <w:div w:id="372117242">
      <w:bodyDiv w:val="1"/>
      <w:marLeft w:val="0"/>
      <w:marRight w:val="0"/>
      <w:marTop w:val="0"/>
      <w:marBottom w:val="0"/>
      <w:divBdr>
        <w:top w:val="none" w:sz="0" w:space="0" w:color="auto"/>
        <w:left w:val="none" w:sz="0" w:space="0" w:color="auto"/>
        <w:bottom w:val="none" w:sz="0" w:space="0" w:color="auto"/>
        <w:right w:val="none" w:sz="0" w:space="0" w:color="auto"/>
      </w:divBdr>
    </w:div>
    <w:div w:id="372270981">
      <w:bodyDiv w:val="1"/>
      <w:marLeft w:val="0"/>
      <w:marRight w:val="0"/>
      <w:marTop w:val="0"/>
      <w:marBottom w:val="0"/>
      <w:divBdr>
        <w:top w:val="none" w:sz="0" w:space="0" w:color="auto"/>
        <w:left w:val="none" w:sz="0" w:space="0" w:color="auto"/>
        <w:bottom w:val="none" w:sz="0" w:space="0" w:color="auto"/>
        <w:right w:val="none" w:sz="0" w:space="0" w:color="auto"/>
      </w:divBdr>
    </w:div>
    <w:div w:id="372535352">
      <w:bodyDiv w:val="1"/>
      <w:marLeft w:val="0"/>
      <w:marRight w:val="0"/>
      <w:marTop w:val="0"/>
      <w:marBottom w:val="0"/>
      <w:divBdr>
        <w:top w:val="none" w:sz="0" w:space="0" w:color="auto"/>
        <w:left w:val="none" w:sz="0" w:space="0" w:color="auto"/>
        <w:bottom w:val="none" w:sz="0" w:space="0" w:color="auto"/>
        <w:right w:val="none" w:sz="0" w:space="0" w:color="auto"/>
      </w:divBdr>
    </w:div>
    <w:div w:id="372654445">
      <w:bodyDiv w:val="1"/>
      <w:marLeft w:val="0"/>
      <w:marRight w:val="0"/>
      <w:marTop w:val="0"/>
      <w:marBottom w:val="0"/>
      <w:divBdr>
        <w:top w:val="none" w:sz="0" w:space="0" w:color="auto"/>
        <w:left w:val="none" w:sz="0" w:space="0" w:color="auto"/>
        <w:bottom w:val="none" w:sz="0" w:space="0" w:color="auto"/>
        <w:right w:val="none" w:sz="0" w:space="0" w:color="auto"/>
      </w:divBdr>
    </w:div>
    <w:div w:id="372660210">
      <w:bodyDiv w:val="1"/>
      <w:marLeft w:val="0"/>
      <w:marRight w:val="0"/>
      <w:marTop w:val="0"/>
      <w:marBottom w:val="0"/>
      <w:divBdr>
        <w:top w:val="none" w:sz="0" w:space="0" w:color="auto"/>
        <w:left w:val="none" w:sz="0" w:space="0" w:color="auto"/>
        <w:bottom w:val="none" w:sz="0" w:space="0" w:color="auto"/>
        <w:right w:val="none" w:sz="0" w:space="0" w:color="auto"/>
      </w:divBdr>
    </w:div>
    <w:div w:id="373046778">
      <w:bodyDiv w:val="1"/>
      <w:marLeft w:val="0"/>
      <w:marRight w:val="0"/>
      <w:marTop w:val="0"/>
      <w:marBottom w:val="0"/>
      <w:divBdr>
        <w:top w:val="none" w:sz="0" w:space="0" w:color="auto"/>
        <w:left w:val="none" w:sz="0" w:space="0" w:color="auto"/>
        <w:bottom w:val="none" w:sz="0" w:space="0" w:color="auto"/>
        <w:right w:val="none" w:sz="0" w:space="0" w:color="auto"/>
      </w:divBdr>
      <w:divsChild>
        <w:div w:id="2086104322">
          <w:marLeft w:val="0"/>
          <w:marRight w:val="0"/>
          <w:marTop w:val="0"/>
          <w:marBottom w:val="0"/>
          <w:divBdr>
            <w:top w:val="none" w:sz="0" w:space="0" w:color="auto"/>
            <w:left w:val="none" w:sz="0" w:space="0" w:color="auto"/>
            <w:bottom w:val="none" w:sz="0" w:space="0" w:color="auto"/>
            <w:right w:val="none" w:sz="0" w:space="0" w:color="auto"/>
          </w:divBdr>
        </w:div>
      </w:divsChild>
    </w:div>
    <w:div w:id="373117398">
      <w:bodyDiv w:val="1"/>
      <w:marLeft w:val="0"/>
      <w:marRight w:val="0"/>
      <w:marTop w:val="0"/>
      <w:marBottom w:val="0"/>
      <w:divBdr>
        <w:top w:val="none" w:sz="0" w:space="0" w:color="auto"/>
        <w:left w:val="none" w:sz="0" w:space="0" w:color="auto"/>
        <w:bottom w:val="none" w:sz="0" w:space="0" w:color="auto"/>
        <w:right w:val="none" w:sz="0" w:space="0" w:color="auto"/>
      </w:divBdr>
    </w:div>
    <w:div w:id="373163623">
      <w:bodyDiv w:val="1"/>
      <w:marLeft w:val="0"/>
      <w:marRight w:val="0"/>
      <w:marTop w:val="0"/>
      <w:marBottom w:val="0"/>
      <w:divBdr>
        <w:top w:val="none" w:sz="0" w:space="0" w:color="auto"/>
        <w:left w:val="none" w:sz="0" w:space="0" w:color="auto"/>
        <w:bottom w:val="none" w:sz="0" w:space="0" w:color="auto"/>
        <w:right w:val="none" w:sz="0" w:space="0" w:color="auto"/>
      </w:divBdr>
    </w:div>
    <w:div w:id="373504447">
      <w:bodyDiv w:val="1"/>
      <w:marLeft w:val="0"/>
      <w:marRight w:val="0"/>
      <w:marTop w:val="0"/>
      <w:marBottom w:val="0"/>
      <w:divBdr>
        <w:top w:val="none" w:sz="0" w:space="0" w:color="auto"/>
        <w:left w:val="none" w:sz="0" w:space="0" w:color="auto"/>
        <w:bottom w:val="none" w:sz="0" w:space="0" w:color="auto"/>
        <w:right w:val="none" w:sz="0" w:space="0" w:color="auto"/>
      </w:divBdr>
    </w:div>
    <w:div w:id="373626823">
      <w:bodyDiv w:val="1"/>
      <w:marLeft w:val="0"/>
      <w:marRight w:val="0"/>
      <w:marTop w:val="0"/>
      <w:marBottom w:val="0"/>
      <w:divBdr>
        <w:top w:val="none" w:sz="0" w:space="0" w:color="auto"/>
        <w:left w:val="none" w:sz="0" w:space="0" w:color="auto"/>
        <w:bottom w:val="none" w:sz="0" w:space="0" w:color="auto"/>
        <w:right w:val="none" w:sz="0" w:space="0" w:color="auto"/>
      </w:divBdr>
    </w:div>
    <w:div w:id="373627582">
      <w:bodyDiv w:val="1"/>
      <w:marLeft w:val="0"/>
      <w:marRight w:val="0"/>
      <w:marTop w:val="0"/>
      <w:marBottom w:val="0"/>
      <w:divBdr>
        <w:top w:val="none" w:sz="0" w:space="0" w:color="auto"/>
        <w:left w:val="none" w:sz="0" w:space="0" w:color="auto"/>
        <w:bottom w:val="none" w:sz="0" w:space="0" w:color="auto"/>
        <w:right w:val="none" w:sz="0" w:space="0" w:color="auto"/>
      </w:divBdr>
    </w:div>
    <w:div w:id="374080723">
      <w:bodyDiv w:val="1"/>
      <w:marLeft w:val="0"/>
      <w:marRight w:val="0"/>
      <w:marTop w:val="0"/>
      <w:marBottom w:val="0"/>
      <w:divBdr>
        <w:top w:val="none" w:sz="0" w:space="0" w:color="auto"/>
        <w:left w:val="none" w:sz="0" w:space="0" w:color="auto"/>
        <w:bottom w:val="none" w:sz="0" w:space="0" w:color="auto"/>
        <w:right w:val="none" w:sz="0" w:space="0" w:color="auto"/>
      </w:divBdr>
    </w:div>
    <w:div w:id="374501901">
      <w:bodyDiv w:val="1"/>
      <w:marLeft w:val="0"/>
      <w:marRight w:val="0"/>
      <w:marTop w:val="0"/>
      <w:marBottom w:val="0"/>
      <w:divBdr>
        <w:top w:val="none" w:sz="0" w:space="0" w:color="auto"/>
        <w:left w:val="none" w:sz="0" w:space="0" w:color="auto"/>
        <w:bottom w:val="none" w:sz="0" w:space="0" w:color="auto"/>
        <w:right w:val="none" w:sz="0" w:space="0" w:color="auto"/>
      </w:divBdr>
    </w:div>
    <w:div w:id="375663802">
      <w:bodyDiv w:val="1"/>
      <w:marLeft w:val="0"/>
      <w:marRight w:val="0"/>
      <w:marTop w:val="0"/>
      <w:marBottom w:val="0"/>
      <w:divBdr>
        <w:top w:val="none" w:sz="0" w:space="0" w:color="auto"/>
        <w:left w:val="none" w:sz="0" w:space="0" w:color="auto"/>
        <w:bottom w:val="none" w:sz="0" w:space="0" w:color="auto"/>
        <w:right w:val="none" w:sz="0" w:space="0" w:color="auto"/>
      </w:divBdr>
    </w:div>
    <w:div w:id="375854233">
      <w:bodyDiv w:val="1"/>
      <w:marLeft w:val="0"/>
      <w:marRight w:val="0"/>
      <w:marTop w:val="0"/>
      <w:marBottom w:val="0"/>
      <w:divBdr>
        <w:top w:val="none" w:sz="0" w:space="0" w:color="auto"/>
        <w:left w:val="none" w:sz="0" w:space="0" w:color="auto"/>
        <w:bottom w:val="none" w:sz="0" w:space="0" w:color="auto"/>
        <w:right w:val="none" w:sz="0" w:space="0" w:color="auto"/>
      </w:divBdr>
    </w:div>
    <w:div w:id="376011665">
      <w:bodyDiv w:val="1"/>
      <w:marLeft w:val="0"/>
      <w:marRight w:val="0"/>
      <w:marTop w:val="0"/>
      <w:marBottom w:val="0"/>
      <w:divBdr>
        <w:top w:val="none" w:sz="0" w:space="0" w:color="auto"/>
        <w:left w:val="none" w:sz="0" w:space="0" w:color="auto"/>
        <w:bottom w:val="none" w:sz="0" w:space="0" w:color="auto"/>
        <w:right w:val="none" w:sz="0" w:space="0" w:color="auto"/>
      </w:divBdr>
    </w:div>
    <w:div w:id="376244043">
      <w:bodyDiv w:val="1"/>
      <w:marLeft w:val="0"/>
      <w:marRight w:val="0"/>
      <w:marTop w:val="0"/>
      <w:marBottom w:val="0"/>
      <w:divBdr>
        <w:top w:val="none" w:sz="0" w:space="0" w:color="auto"/>
        <w:left w:val="none" w:sz="0" w:space="0" w:color="auto"/>
        <w:bottom w:val="none" w:sz="0" w:space="0" w:color="auto"/>
        <w:right w:val="none" w:sz="0" w:space="0" w:color="auto"/>
      </w:divBdr>
    </w:div>
    <w:div w:id="376593022">
      <w:bodyDiv w:val="1"/>
      <w:marLeft w:val="0"/>
      <w:marRight w:val="0"/>
      <w:marTop w:val="0"/>
      <w:marBottom w:val="0"/>
      <w:divBdr>
        <w:top w:val="none" w:sz="0" w:space="0" w:color="auto"/>
        <w:left w:val="none" w:sz="0" w:space="0" w:color="auto"/>
        <w:bottom w:val="none" w:sz="0" w:space="0" w:color="auto"/>
        <w:right w:val="none" w:sz="0" w:space="0" w:color="auto"/>
      </w:divBdr>
    </w:div>
    <w:div w:id="376665983">
      <w:bodyDiv w:val="1"/>
      <w:marLeft w:val="0"/>
      <w:marRight w:val="0"/>
      <w:marTop w:val="0"/>
      <w:marBottom w:val="0"/>
      <w:divBdr>
        <w:top w:val="none" w:sz="0" w:space="0" w:color="auto"/>
        <w:left w:val="none" w:sz="0" w:space="0" w:color="auto"/>
        <w:bottom w:val="none" w:sz="0" w:space="0" w:color="auto"/>
        <w:right w:val="none" w:sz="0" w:space="0" w:color="auto"/>
      </w:divBdr>
    </w:div>
    <w:div w:id="376702663">
      <w:bodyDiv w:val="1"/>
      <w:marLeft w:val="0"/>
      <w:marRight w:val="0"/>
      <w:marTop w:val="0"/>
      <w:marBottom w:val="0"/>
      <w:divBdr>
        <w:top w:val="none" w:sz="0" w:space="0" w:color="auto"/>
        <w:left w:val="none" w:sz="0" w:space="0" w:color="auto"/>
        <w:bottom w:val="none" w:sz="0" w:space="0" w:color="auto"/>
        <w:right w:val="none" w:sz="0" w:space="0" w:color="auto"/>
      </w:divBdr>
    </w:div>
    <w:div w:id="376709450">
      <w:bodyDiv w:val="1"/>
      <w:marLeft w:val="0"/>
      <w:marRight w:val="0"/>
      <w:marTop w:val="0"/>
      <w:marBottom w:val="0"/>
      <w:divBdr>
        <w:top w:val="none" w:sz="0" w:space="0" w:color="auto"/>
        <w:left w:val="none" w:sz="0" w:space="0" w:color="auto"/>
        <w:bottom w:val="none" w:sz="0" w:space="0" w:color="auto"/>
        <w:right w:val="none" w:sz="0" w:space="0" w:color="auto"/>
      </w:divBdr>
    </w:div>
    <w:div w:id="377097721">
      <w:bodyDiv w:val="1"/>
      <w:marLeft w:val="0"/>
      <w:marRight w:val="0"/>
      <w:marTop w:val="0"/>
      <w:marBottom w:val="0"/>
      <w:divBdr>
        <w:top w:val="none" w:sz="0" w:space="0" w:color="auto"/>
        <w:left w:val="none" w:sz="0" w:space="0" w:color="auto"/>
        <w:bottom w:val="none" w:sz="0" w:space="0" w:color="auto"/>
        <w:right w:val="none" w:sz="0" w:space="0" w:color="auto"/>
      </w:divBdr>
    </w:div>
    <w:div w:id="377123233">
      <w:bodyDiv w:val="1"/>
      <w:marLeft w:val="0"/>
      <w:marRight w:val="0"/>
      <w:marTop w:val="0"/>
      <w:marBottom w:val="0"/>
      <w:divBdr>
        <w:top w:val="none" w:sz="0" w:space="0" w:color="auto"/>
        <w:left w:val="none" w:sz="0" w:space="0" w:color="auto"/>
        <w:bottom w:val="none" w:sz="0" w:space="0" w:color="auto"/>
        <w:right w:val="none" w:sz="0" w:space="0" w:color="auto"/>
      </w:divBdr>
    </w:div>
    <w:div w:id="377554251">
      <w:bodyDiv w:val="1"/>
      <w:marLeft w:val="0"/>
      <w:marRight w:val="0"/>
      <w:marTop w:val="0"/>
      <w:marBottom w:val="0"/>
      <w:divBdr>
        <w:top w:val="none" w:sz="0" w:space="0" w:color="auto"/>
        <w:left w:val="none" w:sz="0" w:space="0" w:color="auto"/>
        <w:bottom w:val="none" w:sz="0" w:space="0" w:color="auto"/>
        <w:right w:val="none" w:sz="0" w:space="0" w:color="auto"/>
      </w:divBdr>
    </w:div>
    <w:div w:id="377583170">
      <w:bodyDiv w:val="1"/>
      <w:marLeft w:val="0"/>
      <w:marRight w:val="0"/>
      <w:marTop w:val="0"/>
      <w:marBottom w:val="0"/>
      <w:divBdr>
        <w:top w:val="none" w:sz="0" w:space="0" w:color="auto"/>
        <w:left w:val="none" w:sz="0" w:space="0" w:color="auto"/>
        <w:bottom w:val="none" w:sz="0" w:space="0" w:color="auto"/>
        <w:right w:val="none" w:sz="0" w:space="0" w:color="auto"/>
      </w:divBdr>
    </w:div>
    <w:div w:id="377633698">
      <w:bodyDiv w:val="1"/>
      <w:marLeft w:val="0"/>
      <w:marRight w:val="0"/>
      <w:marTop w:val="0"/>
      <w:marBottom w:val="0"/>
      <w:divBdr>
        <w:top w:val="none" w:sz="0" w:space="0" w:color="auto"/>
        <w:left w:val="none" w:sz="0" w:space="0" w:color="auto"/>
        <w:bottom w:val="none" w:sz="0" w:space="0" w:color="auto"/>
        <w:right w:val="none" w:sz="0" w:space="0" w:color="auto"/>
      </w:divBdr>
    </w:div>
    <w:div w:id="377704788">
      <w:bodyDiv w:val="1"/>
      <w:marLeft w:val="0"/>
      <w:marRight w:val="0"/>
      <w:marTop w:val="0"/>
      <w:marBottom w:val="0"/>
      <w:divBdr>
        <w:top w:val="none" w:sz="0" w:space="0" w:color="auto"/>
        <w:left w:val="none" w:sz="0" w:space="0" w:color="auto"/>
        <w:bottom w:val="none" w:sz="0" w:space="0" w:color="auto"/>
        <w:right w:val="none" w:sz="0" w:space="0" w:color="auto"/>
      </w:divBdr>
    </w:div>
    <w:div w:id="377827325">
      <w:bodyDiv w:val="1"/>
      <w:marLeft w:val="0"/>
      <w:marRight w:val="0"/>
      <w:marTop w:val="0"/>
      <w:marBottom w:val="0"/>
      <w:divBdr>
        <w:top w:val="none" w:sz="0" w:space="0" w:color="auto"/>
        <w:left w:val="none" w:sz="0" w:space="0" w:color="auto"/>
        <w:bottom w:val="none" w:sz="0" w:space="0" w:color="auto"/>
        <w:right w:val="none" w:sz="0" w:space="0" w:color="auto"/>
      </w:divBdr>
    </w:div>
    <w:div w:id="378166174">
      <w:bodyDiv w:val="1"/>
      <w:marLeft w:val="0"/>
      <w:marRight w:val="0"/>
      <w:marTop w:val="0"/>
      <w:marBottom w:val="0"/>
      <w:divBdr>
        <w:top w:val="none" w:sz="0" w:space="0" w:color="auto"/>
        <w:left w:val="none" w:sz="0" w:space="0" w:color="auto"/>
        <w:bottom w:val="none" w:sz="0" w:space="0" w:color="auto"/>
        <w:right w:val="none" w:sz="0" w:space="0" w:color="auto"/>
      </w:divBdr>
      <w:divsChild>
        <w:div w:id="305551930">
          <w:marLeft w:val="0"/>
          <w:marRight w:val="0"/>
          <w:marTop w:val="0"/>
          <w:marBottom w:val="0"/>
          <w:divBdr>
            <w:top w:val="none" w:sz="0" w:space="0" w:color="auto"/>
            <w:left w:val="none" w:sz="0" w:space="0" w:color="auto"/>
            <w:bottom w:val="none" w:sz="0" w:space="0" w:color="auto"/>
            <w:right w:val="none" w:sz="0" w:space="0" w:color="auto"/>
          </w:divBdr>
        </w:div>
      </w:divsChild>
    </w:div>
    <w:div w:id="378944372">
      <w:bodyDiv w:val="1"/>
      <w:marLeft w:val="0"/>
      <w:marRight w:val="0"/>
      <w:marTop w:val="0"/>
      <w:marBottom w:val="0"/>
      <w:divBdr>
        <w:top w:val="none" w:sz="0" w:space="0" w:color="auto"/>
        <w:left w:val="none" w:sz="0" w:space="0" w:color="auto"/>
        <w:bottom w:val="none" w:sz="0" w:space="0" w:color="auto"/>
        <w:right w:val="none" w:sz="0" w:space="0" w:color="auto"/>
      </w:divBdr>
    </w:div>
    <w:div w:id="379088569">
      <w:bodyDiv w:val="1"/>
      <w:marLeft w:val="0"/>
      <w:marRight w:val="0"/>
      <w:marTop w:val="0"/>
      <w:marBottom w:val="0"/>
      <w:divBdr>
        <w:top w:val="none" w:sz="0" w:space="0" w:color="auto"/>
        <w:left w:val="none" w:sz="0" w:space="0" w:color="auto"/>
        <w:bottom w:val="none" w:sz="0" w:space="0" w:color="auto"/>
        <w:right w:val="none" w:sz="0" w:space="0" w:color="auto"/>
      </w:divBdr>
    </w:div>
    <w:div w:id="379137733">
      <w:bodyDiv w:val="1"/>
      <w:marLeft w:val="0"/>
      <w:marRight w:val="0"/>
      <w:marTop w:val="0"/>
      <w:marBottom w:val="0"/>
      <w:divBdr>
        <w:top w:val="none" w:sz="0" w:space="0" w:color="auto"/>
        <w:left w:val="none" w:sz="0" w:space="0" w:color="auto"/>
        <w:bottom w:val="none" w:sz="0" w:space="0" w:color="auto"/>
        <w:right w:val="none" w:sz="0" w:space="0" w:color="auto"/>
      </w:divBdr>
    </w:div>
    <w:div w:id="379524253">
      <w:bodyDiv w:val="1"/>
      <w:marLeft w:val="0"/>
      <w:marRight w:val="0"/>
      <w:marTop w:val="0"/>
      <w:marBottom w:val="0"/>
      <w:divBdr>
        <w:top w:val="none" w:sz="0" w:space="0" w:color="auto"/>
        <w:left w:val="none" w:sz="0" w:space="0" w:color="auto"/>
        <w:bottom w:val="none" w:sz="0" w:space="0" w:color="auto"/>
        <w:right w:val="none" w:sz="0" w:space="0" w:color="auto"/>
      </w:divBdr>
    </w:div>
    <w:div w:id="379594777">
      <w:bodyDiv w:val="1"/>
      <w:marLeft w:val="0"/>
      <w:marRight w:val="0"/>
      <w:marTop w:val="0"/>
      <w:marBottom w:val="0"/>
      <w:divBdr>
        <w:top w:val="none" w:sz="0" w:space="0" w:color="auto"/>
        <w:left w:val="none" w:sz="0" w:space="0" w:color="auto"/>
        <w:bottom w:val="none" w:sz="0" w:space="0" w:color="auto"/>
        <w:right w:val="none" w:sz="0" w:space="0" w:color="auto"/>
      </w:divBdr>
    </w:div>
    <w:div w:id="380176306">
      <w:bodyDiv w:val="1"/>
      <w:marLeft w:val="0"/>
      <w:marRight w:val="0"/>
      <w:marTop w:val="0"/>
      <w:marBottom w:val="0"/>
      <w:divBdr>
        <w:top w:val="none" w:sz="0" w:space="0" w:color="auto"/>
        <w:left w:val="none" w:sz="0" w:space="0" w:color="auto"/>
        <w:bottom w:val="none" w:sz="0" w:space="0" w:color="auto"/>
        <w:right w:val="none" w:sz="0" w:space="0" w:color="auto"/>
      </w:divBdr>
    </w:div>
    <w:div w:id="380253903">
      <w:bodyDiv w:val="1"/>
      <w:marLeft w:val="0"/>
      <w:marRight w:val="0"/>
      <w:marTop w:val="0"/>
      <w:marBottom w:val="0"/>
      <w:divBdr>
        <w:top w:val="none" w:sz="0" w:space="0" w:color="auto"/>
        <w:left w:val="none" w:sz="0" w:space="0" w:color="auto"/>
        <w:bottom w:val="none" w:sz="0" w:space="0" w:color="auto"/>
        <w:right w:val="none" w:sz="0" w:space="0" w:color="auto"/>
      </w:divBdr>
    </w:div>
    <w:div w:id="380326835">
      <w:bodyDiv w:val="1"/>
      <w:marLeft w:val="0"/>
      <w:marRight w:val="0"/>
      <w:marTop w:val="0"/>
      <w:marBottom w:val="0"/>
      <w:divBdr>
        <w:top w:val="none" w:sz="0" w:space="0" w:color="auto"/>
        <w:left w:val="none" w:sz="0" w:space="0" w:color="auto"/>
        <w:bottom w:val="none" w:sz="0" w:space="0" w:color="auto"/>
        <w:right w:val="none" w:sz="0" w:space="0" w:color="auto"/>
      </w:divBdr>
    </w:div>
    <w:div w:id="380444168">
      <w:bodyDiv w:val="1"/>
      <w:marLeft w:val="0"/>
      <w:marRight w:val="0"/>
      <w:marTop w:val="0"/>
      <w:marBottom w:val="0"/>
      <w:divBdr>
        <w:top w:val="none" w:sz="0" w:space="0" w:color="auto"/>
        <w:left w:val="none" w:sz="0" w:space="0" w:color="auto"/>
        <w:bottom w:val="none" w:sz="0" w:space="0" w:color="auto"/>
        <w:right w:val="none" w:sz="0" w:space="0" w:color="auto"/>
      </w:divBdr>
    </w:div>
    <w:div w:id="380597083">
      <w:bodyDiv w:val="1"/>
      <w:marLeft w:val="0"/>
      <w:marRight w:val="0"/>
      <w:marTop w:val="0"/>
      <w:marBottom w:val="0"/>
      <w:divBdr>
        <w:top w:val="none" w:sz="0" w:space="0" w:color="auto"/>
        <w:left w:val="none" w:sz="0" w:space="0" w:color="auto"/>
        <w:bottom w:val="none" w:sz="0" w:space="0" w:color="auto"/>
        <w:right w:val="none" w:sz="0" w:space="0" w:color="auto"/>
      </w:divBdr>
    </w:div>
    <w:div w:id="380635569">
      <w:bodyDiv w:val="1"/>
      <w:marLeft w:val="0"/>
      <w:marRight w:val="0"/>
      <w:marTop w:val="0"/>
      <w:marBottom w:val="0"/>
      <w:divBdr>
        <w:top w:val="none" w:sz="0" w:space="0" w:color="auto"/>
        <w:left w:val="none" w:sz="0" w:space="0" w:color="auto"/>
        <w:bottom w:val="none" w:sz="0" w:space="0" w:color="auto"/>
        <w:right w:val="none" w:sz="0" w:space="0" w:color="auto"/>
      </w:divBdr>
    </w:div>
    <w:div w:id="380790652">
      <w:bodyDiv w:val="1"/>
      <w:marLeft w:val="0"/>
      <w:marRight w:val="0"/>
      <w:marTop w:val="0"/>
      <w:marBottom w:val="0"/>
      <w:divBdr>
        <w:top w:val="none" w:sz="0" w:space="0" w:color="auto"/>
        <w:left w:val="none" w:sz="0" w:space="0" w:color="auto"/>
        <w:bottom w:val="none" w:sz="0" w:space="0" w:color="auto"/>
        <w:right w:val="none" w:sz="0" w:space="0" w:color="auto"/>
      </w:divBdr>
    </w:div>
    <w:div w:id="380910057">
      <w:bodyDiv w:val="1"/>
      <w:marLeft w:val="0"/>
      <w:marRight w:val="0"/>
      <w:marTop w:val="0"/>
      <w:marBottom w:val="0"/>
      <w:divBdr>
        <w:top w:val="none" w:sz="0" w:space="0" w:color="auto"/>
        <w:left w:val="none" w:sz="0" w:space="0" w:color="auto"/>
        <w:bottom w:val="none" w:sz="0" w:space="0" w:color="auto"/>
        <w:right w:val="none" w:sz="0" w:space="0" w:color="auto"/>
      </w:divBdr>
    </w:div>
    <w:div w:id="381173971">
      <w:bodyDiv w:val="1"/>
      <w:marLeft w:val="0"/>
      <w:marRight w:val="0"/>
      <w:marTop w:val="0"/>
      <w:marBottom w:val="0"/>
      <w:divBdr>
        <w:top w:val="none" w:sz="0" w:space="0" w:color="auto"/>
        <w:left w:val="none" w:sz="0" w:space="0" w:color="auto"/>
        <w:bottom w:val="none" w:sz="0" w:space="0" w:color="auto"/>
        <w:right w:val="none" w:sz="0" w:space="0" w:color="auto"/>
      </w:divBdr>
    </w:div>
    <w:div w:id="381707867">
      <w:bodyDiv w:val="1"/>
      <w:marLeft w:val="0"/>
      <w:marRight w:val="0"/>
      <w:marTop w:val="0"/>
      <w:marBottom w:val="0"/>
      <w:divBdr>
        <w:top w:val="none" w:sz="0" w:space="0" w:color="auto"/>
        <w:left w:val="none" w:sz="0" w:space="0" w:color="auto"/>
        <w:bottom w:val="none" w:sz="0" w:space="0" w:color="auto"/>
        <w:right w:val="none" w:sz="0" w:space="0" w:color="auto"/>
      </w:divBdr>
    </w:div>
    <w:div w:id="381713153">
      <w:bodyDiv w:val="1"/>
      <w:marLeft w:val="0"/>
      <w:marRight w:val="0"/>
      <w:marTop w:val="0"/>
      <w:marBottom w:val="0"/>
      <w:divBdr>
        <w:top w:val="none" w:sz="0" w:space="0" w:color="auto"/>
        <w:left w:val="none" w:sz="0" w:space="0" w:color="auto"/>
        <w:bottom w:val="none" w:sz="0" w:space="0" w:color="auto"/>
        <w:right w:val="none" w:sz="0" w:space="0" w:color="auto"/>
      </w:divBdr>
      <w:divsChild>
        <w:div w:id="1853060108">
          <w:marLeft w:val="0"/>
          <w:marRight w:val="0"/>
          <w:marTop w:val="0"/>
          <w:marBottom w:val="0"/>
          <w:divBdr>
            <w:top w:val="none" w:sz="0" w:space="0" w:color="auto"/>
            <w:left w:val="none" w:sz="0" w:space="0" w:color="auto"/>
            <w:bottom w:val="none" w:sz="0" w:space="0" w:color="auto"/>
            <w:right w:val="none" w:sz="0" w:space="0" w:color="auto"/>
          </w:divBdr>
        </w:div>
      </w:divsChild>
    </w:div>
    <w:div w:id="381905840">
      <w:bodyDiv w:val="1"/>
      <w:marLeft w:val="0"/>
      <w:marRight w:val="0"/>
      <w:marTop w:val="0"/>
      <w:marBottom w:val="0"/>
      <w:divBdr>
        <w:top w:val="none" w:sz="0" w:space="0" w:color="auto"/>
        <w:left w:val="none" w:sz="0" w:space="0" w:color="auto"/>
        <w:bottom w:val="none" w:sz="0" w:space="0" w:color="auto"/>
        <w:right w:val="none" w:sz="0" w:space="0" w:color="auto"/>
      </w:divBdr>
    </w:div>
    <w:div w:id="382219752">
      <w:bodyDiv w:val="1"/>
      <w:marLeft w:val="0"/>
      <w:marRight w:val="0"/>
      <w:marTop w:val="0"/>
      <w:marBottom w:val="0"/>
      <w:divBdr>
        <w:top w:val="none" w:sz="0" w:space="0" w:color="auto"/>
        <w:left w:val="none" w:sz="0" w:space="0" w:color="auto"/>
        <w:bottom w:val="none" w:sz="0" w:space="0" w:color="auto"/>
        <w:right w:val="none" w:sz="0" w:space="0" w:color="auto"/>
      </w:divBdr>
    </w:div>
    <w:div w:id="382368784">
      <w:bodyDiv w:val="1"/>
      <w:marLeft w:val="0"/>
      <w:marRight w:val="0"/>
      <w:marTop w:val="0"/>
      <w:marBottom w:val="0"/>
      <w:divBdr>
        <w:top w:val="none" w:sz="0" w:space="0" w:color="auto"/>
        <w:left w:val="none" w:sz="0" w:space="0" w:color="auto"/>
        <w:bottom w:val="none" w:sz="0" w:space="0" w:color="auto"/>
        <w:right w:val="none" w:sz="0" w:space="0" w:color="auto"/>
      </w:divBdr>
    </w:div>
    <w:div w:id="382488755">
      <w:bodyDiv w:val="1"/>
      <w:marLeft w:val="0"/>
      <w:marRight w:val="0"/>
      <w:marTop w:val="0"/>
      <w:marBottom w:val="0"/>
      <w:divBdr>
        <w:top w:val="none" w:sz="0" w:space="0" w:color="auto"/>
        <w:left w:val="none" w:sz="0" w:space="0" w:color="auto"/>
        <w:bottom w:val="none" w:sz="0" w:space="0" w:color="auto"/>
        <w:right w:val="none" w:sz="0" w:space="0" w:color="auto"/>
      </w:divBdr>
      <w:divsChild>
        <w:div w:id="1475487160">
          <w:marLeft w:val="0"/>
          <w:marRight w:val="0"/>
          <w:marTop w:val="0"/>
          <w:marBottom w:val="0"/>
          <w:divBdr>
            <w:top w:val="none" w:sz="0" w:space="0" w:color="auto"/>
            <w:left w:val="none" w:sz="0" w:space="0" w:color="auto"/>
            <w:bottom w:val="none" w:sz="0" w:space="0" w:color="auto"/>
            <w:right w:val="none" w:sz="0" w:space="0" w:color="auto"/>
          </w:divBdr>
        </w:div>
      </w:divsChild>
    </w:div>
    <w:div w:id="382875891">
      <w:bodyDiv w:val="1"/>
      <w:marLeft w:val="0"/>
      <w:marRight w:val="0"/>
      <w:marTop w:val="0"/>
      <w:marBottom w:val="0"/>
      <w:divBdr>
        <w:top w:val="none" w:sz="0" w:space="0" w:color="auto"/>
        <w:left w:val="none" w:sz="0" w:space="0" w:color="auto"/>
        <w:bottom w:val="none" w:sz="0" w:space="0" w:color="auto"/>
        <w:right w:val="none" w:sz="0" w:space="0" w:color="auto"/>
      </w:divBdr>
    </w:div>
    <w:div w:id="382949010">
      <w:bodyDiv w:val="1"/>
      <w:marLeft w:val="0"/>
      <w:marRight w:val="0"/>
      <w:marTop w:val="0"/>
      <w:marBottom w:val="0"/>
      <w:divBdr>
        <w:top w:val="none" w:sz="0" w:space="0" w:color="auto"/>
        <w:left w:val="none" w:sz="0" w:space="0" w:color="auto"/>
        <w:bottom w:val="none" w:sz="0" w:space="0" w:color="auto"/>
        <w:right w:val="none" w:sz="0" w:space="0" w:color="auto"/>
      </w:divBdr>
      <w:divsChild>
        <w:div w:id="1376660303">
          <w:marLeft w:val="0"/>
          <w:marRight w:val="0"/>
          <w:marTop w:val="0"/>
          <w:marBottom w:val="0"/>
          <w:divBdr>
            <w:top w:val="none" w:sz="0" w:space="0" w:color="auto"/>
            <w:left w:val="none" w:sz="0" w:space="0" w:color="auto"/>
            <w:bottom w:val="none" w:sz="0" w:space="0" w:color="auto"/>
            <w:right w:val="none" w:sz="0" w:space="0" w:color="auto"/>
          </w:divBdr>
        </w:div>
      </w:divsChild>
    </w:div>
    <w:div w:id="383262975">
      <w:bodyDiv w:val="1"/>
      <w:marLeft w:val="0"/>
      <w:marRight w:val="0"/>
      <w:marTop w:val="0"/>
      <w:marBottom w:val="0"/>
      <w:divBdr>
        <w:top w:val="none" w:sz="0" w:space="0" w:color="auto"/>
        <w:left w:val="none" w:sz="0" w:space="0" w:color="auto"/>
        <w:bottom w:val="none" w:sz="0" w:space="0" w:color="auto"/>
        <w:right w:val="none" w:sz="0" w:space="0" w:color="auto"/>
      </w:divBdr>
    </w:div>
    <w:div w:id="383408580">
      <w:bodyDiv w:val="1"/>
      <w:marLeft w:val="0"/>
      <w:marRight w:val="0"/>
      <w:marTop w:val="0"/>
      <w:marBottom w:val="0"/>
      <w:divBdr>
        <w:top w:val="none" w:sz="0" w:space="0" w:color="auto"/>
        <w:left w:val="none" w:sz="0" w:space="0" w:color="auto"/>
        <w:bottom w:val="none" w:sz="0" w:space="0" w:color="auto"/>
        <w:right w:val="none" w:sz="0" w:space="0" w:color="auto"/>
      </w:divBdr>
    </w:div>
    <w:div w:id="383452588">
      <w:bodyDiv w:val="1"/>
      <w:marLeft w:val="0"/>
      <w:marRight w:val="0"/>
      <w:marTop w:val="0"/>
      <w:marBottom w:val="0"/>
      <w:divBdr>
        <w:top w:val="none" w:sz="0" w:space="0" w:color="auto"/>
        <w:left w:val="none" w:sz="0" w:space="0" w:color="auto"/>
        <w:bottom w:val="none" w:sz="0" w:space="0" w:color="auto"/>
        <w:right w:val="none" w:sz="0" w:space="0" w:color="auto"/>
      </w:divBdr>
    </w:div>
    <w:div w:id="383676362">
      <w:bodyDiv w:val="1"/>
      <w:marLeft w:val="0"/>
      <w:marRight w:val="0"/>
      <w:marTop w:val="0"/>
      <w:marBottom w:val="0"/>
      <w:divBdr>
        <w:top w:val="none" w:sz="0" w:space="0" w:color="auto"/>
        <w:left w:val="none" w:sz="0" w:space="0" w:color="auto"/>
        <w:bottom w:val="none" w:sz="0" w:space="0" w:color="auto"/>
        <w:right w:val="none" w:sz="0" w:space="0" w:color="auto"/>
      </w:divBdr>
    </w:div>
    <w:div w:id="383716445">
      <w:bodyDiv w:val="1"/>
      <w:marLeft w:val="0"/>
      <w:marRight w:val="0"/>
      <w:marTop w:val="0"/>
      <w:marBottom w:val="0"/>
      <w:divBdr>
        <w:top w:val="none" w:sz="0" w:space="0" w:color="auto"/>
        <w:left w:val="none" w:sz="0" w:space="0" w:color="auto"/>
        <w:bottom w:val="none" w:sz="0" w:space="0" w:color="auto"/>
        <w:right w:val="none" w:sz="0" w:space="0" w:color="auto"/>
      </w:divBdr>
    </w:div>
    <w:div w:id="383875687">
      <w:bodyDiv w:val="1"/>
      <w:marLeft w:val="0"/>
      <w:marRight w:val="0"/>
      <w:marTop w:val="0"/>
      <w:marBottom w:val="0"/>
      <w:divBdr>
        <w:top w:val="none" w:sz="0" w:space="0" w:color="auto"/>
        <w:left w:val="none" w:sz="0" w:space="0" w:color="auto"/>
        <w:bottom w:val="none" w:sz="0" w:space="0" w:color="auto"/>
        <w:right w:val="none" w:sz="0" w:space="0" w:color="auto"/>
      </w:divBdr>
    </w:div>
    <w:div w:id="383876006">
      <w:bodyDiv w:val="1"/>
      <w:marLeft w:val="0"/>
      <w:marRight w:val="0"/>
      <w:marTop w:val="0"/>
      <w:marBottom w:val="0"/>
      <w:divBdr>
        <w:top w:val="none" w:sz="0" w:space="0" w:color="auto"/>
        <w:left w:val="none" w:sz="0" w:space="0" w:color="auto"/>
        <w:bottom w:val="none" w:sz="0" w:space="0" w:color="auto"/>
        <w:right w:val="none" w:sz="0" w:space="0" w:color="auto"/>
      </w:divBdr>
    </w:div>
    <w:div w:id="383917890">
      <w:bodyDiv w:val="1"/>
      <w:marLeft w:val="0"/>
      <w:marRight w:val="0"/>
      <w:marTop w:val="0"/>
      <w:marBottom w:val="0"/>
      <w:divBdr>
        <w:top w:val="none" w:sz="0" w:space="0" w:color="auto"/>
        <w:left w:val="none" w:sz="0" w:space="0" w:color="auto"/>
        <w:bottom w:val="none" w:sz="0" w:space="0" w:color="auto"/>
        <w:right w:val="none" w:sz="0" w:space="0" w:color="auto"/>
      </w:divBdr>
    </w:div>
    <w:div w:id="383992233">
      <w:bodyDiv w:val="1"/>
      <w:marLeft w:val="0"/>
      <w:marRight w:val="0"/>
      <w:marTop w:val="0"/>
      <w:marBottom w:val="0"/>
      <w:divBdr>
        <w:top w:val="none" w:sz="0" w:space="0" w:color="auto"/>
        <w:left w:val="none" w:sz="0" w:space="0" w:color="auto"/>
        <w:bottom w:val="none" w:sz="0" w:space="0" w:color="auto"/>
        <w:right w:val="none" w:sz="0" w:space="0" w:color="auto"/>
      </w:divBdr>
    </w:div>
    <w:div w:id="384061911">
      <w:bodyDiv w:val="1"/>
      <w:marLeft w:val="0"/>
      <w:marRight w:val="0"/>
      <w:marTop w:val="0"/>
      <w:marBottom w:val="0"/>
      <w:divBdr>
        <w:top w:val="none" w:sz="0" w:space="0" w:color="auto"/>
        <w:left w:val="none" w:sz="0" w:space="0" w:color="auto"/>
        <w:bottom w:val="none" w:sz="0" w:space="0" w:color="auto"/>
        <w:right w:val="none" w:sz="0" w:space="0" w:color="auto"/>
      </w:divBdr>
      <w:divsChild>
        <w:div w:id="1588265624">
          <w:marLeft w:val="0"/>
          <w:marRight w:val="0"/>
          <w:marTop w:val="0"/>
          <w:marBottom w:val="0"/>
          <w:divBdr>
            <w:top w:val="none" w:sz="0" w:space="0" w:color="auto"/>
            <w:left w:val="none" w:sz="0" w:space="0" w:color="auto"/>
            <w:bottom w:val="none" w:sz="0" w:space="0" w:color="auto"/>
            <w:right w:val="none" w:sz="0" w:space="0" w:color="auto"/>
          </w:divBdr>
        </w:div>
      </w:divsChild>
    </w:div>
    <w:div w:id="384111460">
      <w:bodyDiv w:val="1"/>
      <w:marLeft w:val="0"/>
      <w:marRight w:val="0"/>
      <w:marTop w:val="0"/>
      <w:marBottom w:val="0"/>
      <w:divBdr>
        <w:top w:val="none" w:sz="0" w:space="0" w:color="auto"/>
        <w:left w:val="none" w:sz="0" w:space="0" w:color="auto"/>
        <w:bottom w:val="none" w:sz="0" w:space="0" w:color="auto"/>
        <w:right w:val="none" w:sz="0" w:space="0" w:color="auto"/>
      </w:divBdr>
      <w:divsChild>
        <w:div w:id="2077974268">
          <w:marLeft w:val="0"/>
          <w:marRight w:val="0"/>
          <w:marTop w:val="0"/>
          <w:marBottom w:val="0"/>
          <w:divBdr>
            <w:top w:val="none" w:sz="0" w:space="0" w:color="auto"/>
            <w:left w:val="none" w:sz="0" w:space="0" w:color="auto"/>
            <w:bottom w:val="none" w:sz="0" w:space="0" w:color="auto"/>
            <w:right w:val="none" w:sz="0" w:space="0" w:color="auto"/>
          </w:divBdr>
        </w:div>
      </w:divsChild>
    </w:div>
    <w:div w:id="384645265">
      <w:bodyDiv w:val="1"/>
      <w:marLeft w:val="0"/>
      <w:marRight w:val="0"/>
      <w:marTop w:val="0"/>
      <w:marBottom w:val="0"/>
      <w:divBdr>
        <w:top w:val="none" w:sz="0" w:space="0" w:color="auto"/>
        <w:left w:val="none" w:sz="0" w:space="0" w:color="auto"/>
        <w:bottom w:val="none" w:sz="0" w:space="0" w:color="auto"/>
        <w:right w:val="none" w:sz="0" w:space="0" w:color="auto"/>
      </w:divBdr>
    </w:div>
    <w:div w:id="384792855">
      <w:bodyDiv w:val="1"/>
      <w:marLeft w:val="0"/>
      <w:marRight w:val="0"/>
      <w:marTop w:val="0"/>
      <w:marBottom w:val="0"/>
      <w:divBdr>
        <w:top w:val="none" w:sz="0" w:space="0" w:color="auto"/>
        <w:left w:val="none" w:sz="0" w:space="0" w:color="auto"/>
        <w:bottom w:val="none" w:sz="0" w:space="0" w:color="auto"/>
        <w:right w:val="none" w:sz="0" w:space="0" w:color="auto"/>
      </w:divBdr>
    </w:div>
    <w:div w:id="385105861">
      <w:bodyDiv w:val="1"/>
      <w:marLeft w:val="0"/>
      <w:marRight w:val="0"/>
      <w:marTop w:val="0"/>
      <w:marBottom w:val="0"/>
      <w:divBdr>
        <w:top w:val="none" w:sz="0" w:space="0" w:color="auto"/>
        <w:left w:val="none" w:sz="0" w:space="0" w:color="auto"/>
        <w:bottom w:val="none" w:sz="0" w:space="0" w:color="auto"/>
        <w:right w:val="none" w:sz="0" w:space="0" w:color="auto"/>
      </w:divBdr>
    </w:div>
    <w:div w:id="386728733">
      <w:bodyDiv w:val="1"/>
      <w:marLeft w:val="0"/>
      <w:marRight w:val="0"/>
      <w:marTop w:val="0"/>
      <w:marBottom w:val="0"/>
      <w:divBdr>
        <w:top w:val="none" w:sz="0" w:space="0" w:color="auto"/>
        <w:left w:val="none" w:sz="0" w:space="0" w:color="auto"/>
        <w:bottom w:val="none" w:sz="0" w:space="0" w:color="auto"/>
        <w:right w:val="none" w:sz="0" w:space="0" w:color="auto"/>
      </w:divBdr>
    </w:div>
    <w:div w:id="386802276">
      <w:bodyDiv w:val="1"/>
      <w:marLeft w:val="0"/>
      <w:marRight w:val="0"/>
      <w:marTop w:val="0"/>
      <w:marBottom w:val="0"/>
      <w:divBdr>
        <w:top w:val="none" w:sz="0" w:space="0" w:color="auto"/>
        <w:left w:val="none" w:sz="0" w:space="0" w:color="auto"/>
        <w:bottom w:val="none" w:sz="0" w:space="0" w:color="auto"/>
        <w:right w:val="none" w:sz="0" w:space="0" w:color="auto"/>
      </w:divBdr>
    </w:div>
    <w:div w:id="386874589">
      <w:bodyDiv w:val="1"/>
      <w:marLeft w:val="0"/>
      <w:marRight w:val="0"/>
      <w:marTop w:val="0"/>
      <w:marBottom w:val="0"/>
      <w:divBdr>
        <w:top w:val="none" w:sz="0" w:space="0" w:color="auto"/>
        <w:left w:val="none" w:sz="0" w:space="0" w:color="auto"/>
        <w:bottom w:val="none" w:sz="0" w:space="0" w:color="auto"/>
        <w:right w:val="none" w:sz="0" w:space="0" w:color="auto"/>
      </w:divBdr>
      <w:divsChild>
        <w:div w:id="1766463143">
          <w:marLeft w:val="0"/>
          <w:marRight w:val="0"/>
          <w:marTop w:val="0"/>
          <w:marBottom w:val="0"/>
          <w:divBdr>
            <w:top w:val="none" w:sz="0" w:space="0" w:color="auto"/>
            <w:left w:val="none" w:sz="0" w:space="0" w:color="auto"/>
            <w:bottom w:val="none" w:sz="0" w:space="0" w:color="auto"/>
            <w:right w:val="none" w:sz="0" w:space="0" w:color="auto"/>
          </w:divBdr>
        </w:div>
      </w:divsChild>
    </w:div>
    <w:div w:id="386875376">
      <w:bodyDiv w:val="1"/>
      <w:marLeft w:val="0"/>
      <w:marRight w:val="0"/>
      <w:marTop w:val="0"/>
      <w:marBottom w:val="0"/>
      <w:divBdr>
        <w:top w:val="none" w:sz="0" w:space="0" w:color="auto"/>
        <w:left w:val="none" w:sz="0" w:space="0" w:color="auto"/>
        <w:bottom w:val="none" w:sz="0" w:space="0" w:color="auto"/>
        <w:right w:val="none" w:sz="0" w:space="0" w:color="auto"/>
      </w:divBdr>
    </w:div>
    <w:div w:id="387415708">
      <w:bodyDiv w:val="1"/>
      <w:marLeft w:val="0"/>
      <w:marRight w:val="0"/>
      <w:marTop w:val="0"/>
      <w:marBottom w:val="0"/>
      <w:divBdr>
        <w:top w:val="none" w:sz="0" w:space="0" w:color="auto"/>
        <w:left w:val="none" w:sz="0" w:space="0" w:color="auto"/>
        <w:bottom w:val="none" w:sz="0" w:space="0" w:color="auto"/>
        <w:right w:val="none" w:sz="0" w:space="0" w:color="auto"/>
      </w:divBdr>
    </w:div>
    <w:div w:id="387611128">
      <w:bodyDiv w:val="1"/>
      <w:marLeft w:val="0"/>
      <w:marRight w:val="0"/>
      <w:marTop w:val="0"/>
      <w:marBottom w:val="0"/>
      <w:divBdr>
        <w:top w:val="none" w:sz="0" w:space="0" w:color="auto"/>
        <w:left w:val="none" w:sz="0" w:space="0" w:color="auto"/>
        <w:bottom w:val="none" w:sz="0" w:space="0" w:color="auto"/>
        <w:right w:val="none" w:sz="0" w:space="0" w:color="auto"/>
      </w:divBdr>
    </w:div>
    <w:div w:id="388306636">
      <w:bodyDiv w:val="1"/>
      <w:marLeft w:val="0"/>
      <w:marRight w:val="0"/>
      <w:marTop w:val="0"/>
      <w:marBottom w:val="0"/>
      <w:divBdr>
        <w:top w:val="none" w:sz="0" w:space="0" w:color="auto"/>
        <w:left w:val="none" w:sz="0" w:space="0" w:color="auto"/>
        <w:bottom w:val="none" w:sz="0" w:space="0" w:color="auto"/>
        <w:right w:val="none" w:sz="0" w:space="0" w:color="auto"/>
      </w:divBdr>
    </w:div>
    <w:div w:id="389231024">
      <w:bodyDiv w:val="1"/>
      <w:marLeft w:val="0"/>
      <w:marRight w:val="0"/>
      <w:marTop w:val="0"/>
      <w:marBottom w:val="0"/>
      <w:divBdr>
        <w:top w:val="none" w:sz="0" w:space="0" w:color="auto"/>
        <w:left w:val="none" w:sz="0" w:space="0" w:color="auto"/>
        <w:bottom w:val="none" w:sz="0" w:space="0" w:color="auto"/>
        <w:right w:val="none" w:sz="0" w:space="0" w:color="auto"/>
      </w:divBdr>
    </w:div>
    <w:div w:id="389424725">
      <w:bodyDiv w:val="1"/>
      <w:marLeft w:val="0"/>
      <w:marRight w:val="0"/>
      <w:marTop w:val="0"/>
      <w:marBottom w:val="0"/>
      <w:divBdr>
        <w:top w:val="none" w:sz="0" w:space="0" w:color="auto"/>
        <w:left w:val="none" w:sz="0" w:space="0" w:color="auto"/>
        <w:bottom w:val="none" w:sz="0" w:space="0" w:color="auto"/>
        <w:right w:val="none" w:sz="0" w:space="0" w:color="auto"/>
      </w:divBdr>
    </w:div>
    <w:div w:id="389547084">
      <w:bodyDiv w:val="1"/>
      <w:marLeft w:val="0"/>
      <w:marRight w:val="0"/>
      <w:marTop w:val="0"/>
      <w:marBottom w:val="0"/>
      <w:divBdr>
        <w:top w:val="none" w:sz="0" w:space="0" w:color="auto"/>
        <w:left w:val="none" w:sz="0" w:space="0" w:color="auto"/>
        <w:bottom w:val="none" w:sz="0" w:space="0" w:color="auto"/>
        <w:right w:val="none" w:sz="0" w:space="0" w:color="auto"/>
      </w:divBdr>
      <w:divsChild>
        <w:div w:id="1184515201">
          <w:marLeft w:val="0"/>
          <w:marRight w:val="0"/>
          <w:marTop w:val="0"/>
          <w:marBottom w:val="0"/>
          <w:divBdr>
            <w:top w:val="none" w:sz="0" w:space="0" w:color="auto"/>
            <w:left w:val="none" w:sz="0" w:space="0" w:color="auto"/>
            <w:bottom w:val="none" w:sz="0" w:space="0" w:color="auto"/>
            <w:right w:val="none" w:sz="0" w:space="0" w:color="auto"/>
          </w:divBdr>
        </w:div>
      </w:divsChild>
    </w:div>
    <w:div w:id="389615348">
      <w:bodyDiv w:val="1"/>
      <w:marLeft w:val="0"/>
      <w:marRight w:val="0"/>
      <w:marTop w:val="0"/>
      <w:marBottom w:val="0"/>
      <w:divBdr>
        <w:top w:val="none" w:sz="0" w:space="0" w:color="auto"/>
        <w:left w:val="none" w:sz="0" w:space="0" w:color="auto"/>
        <w:bottom w:val="none" w:sz="0" w:space="0" w:color="auto"/>
        <w:right w:val="none" w:sz="0" w:space="0" w:color="auto"/>
      </w:divBdr>
    </w:div>
    <w:div w:id="389816242">
      <w:bodyDiv w:val="1"/>
      <w:marLeft w:val="0"/>
      <w:marRight w:val="0"/>
      <w:marTop w:val="0"/>
      <w:marBottom w:val="0"/>
      <w:divBdr>
        <w:top w:val="none" w:sz="0" w:space="0" w:color="auto"/>
        <w:left w:val="none" w:sz="0" w:space="0" w:color="auto"/>
        <w:bottom w:val="none" w:sz="0" w:space="0" w:color="auto"/>
        <w:right w:val="none" w:sz="0" w:space="0" w:color="auto"/>
      </w:divBdr>
    </w:div>
    <w:div w:id="389882571">
      <w:bodyDiv w:val="1"/>
      <w:marLeft w:val="0"/>
      <w:marRight w:val="0"/>
      <w:marTop w:val="0"/>
      <w:marBottom w:val="0"/>
      <w:divBdr>
        <w:top w:val="none" w:sz="0" w:space="0" w:color="auto"/>
        <w:left w:val="none" w:sz="0" w:space="0" w:color="auto"/>
        <w:bottom w:val="none" w:sz="0" w:space="0" w:color="auto"/>
        <w:right w:val="none" w:sz="0" w:space="0" w:color="auto"/>
      </w:divBdr>
    </w:div>
    <w:div w:id="389960514">
      <w:bodyDiv w:val="1"/>
      <w:marLeft w:val="0"/>
      <w:marRight w:val="0"/>
      <w:marTop w:val="0"/>
      <w:marBottom w:val="0"/>
      <w:divBdr>
        <w:top w:val="none" w:sz="0" w:space="0" w:color="auto"/>
        <w:left w:val="none" w:sz="0" w:space="0" w:color="auto"/>
        <w:bottom w:val="none" w:sz="0" w:space="0" w:color="auto"/>
        <w:right w:val="none" w:sz="0" w:space="0" w:color="auto"/>
      </w:divBdr>
    </w:div>
    <w:div w:id="390160162">
      <w:bodyDiv w:val="1"/>
      <w:marLeft w:val="0"/>
      <w:marRight w:val="0"/>
      <w:marTop w:val="0"/>
      <w:marBottom w:val="0"/>
      <w:divBdr>
        <w:top w:val="none" w:sz="0" w:space="0" w:color="auto"/>
        <w:left w:val="none" w:sz="0" w:space="0" w:color="auto"/>
        <w:bottom w:val="none" w:sz="0" w:space="0" w:color="auto"/>
        <w:right w:val="none" w:sz="0" w:space="0" w:color="auto"/>
      </w:divBdr>
    </w:div>
    <w:div w:id="390471205">
      <w:bodyDiv w:val="1"/>
      <w:marLeft w:val="0"/>
      <w:marRight w:val="0"/>
      <w:marTop w:val="0"/>
      <w:marBottom w:val="0"/>
      <w:divBdr>
        <w:top w:val="none" w:sz="0" w:space="0" w:color="auto"/>
        <w:left w:val="none" w:sz="0" w:space="0" w:color="auto"/>
        <w:bottom w:val="none" w:sz="0" w:space="0" w:color="auto"/>
        <w:right w:val="none" w:sz="0" w:space="0" w:color="auto"/>
      </w:divBdr>
    </w:div>
    <w:div w:id="390885813">
      <w:bodyDiv w:val="1"/>
      <w:marLeft w:val="0"/>
      <w:marRight w:val="0"/>
      <w:marTop w:val="0"/>
      <w:marBottom w:val="0"/>
      <w:divBdr>
        <w:top w:val="none" w:sz="0" w:space="0" w:color="auto"/>
        <w:left w:val="none" w:sz="0" w:space="0" w:color="auto"/>
        <w:bottom w:val="none" w:sz="0" w:space="0" w:color="auto"/>
        <w:right w:val="none" w:sz="0" w:space="0" w:color="auto"/>
      </w:divBdr>
    </w:div>
    <w:div w:id="391388648">
      <w:bodyDiv w:val="1"/>
      <w:marLeft w:val="0"/>
      <w:marRight w:val="0"/>
      <w:marTop w:val="0"/>
      <w:marBottom w:val="0"/>
      <w:divBdr>
        <w:top w:val="none" w:sz="0" w:space="0" w:color="auto"/>
        <w:left w:val="none" w:sz="0" w:space="0" w:color="auto"/>
        <w:bottom w:val="none" w:sz="0" w:space="0" w:color="auto"/>
        <w:right w:val="none" w:sz="0" w:space="0" w:color="auto"/>
      </w:divBdr>
    </w:div>
    <w:div w:id="391389431">
      <w:bodyDiv w:val="1"/>
      <w:marLeft w:val="0"/>
      <w:marRight w:val="0"/>
      <w:marTop w:val="0"/>
      <w:marBottom w:val="0"/>
      <w:divBdr>
        <w:top w:val="none" w:sz="0" w:space="0" w:color="auto"/>
        <w:left w:val="none" w:sz="0" w:space="0" w:color="auto"/>
        <w:bottom w:val="none" w:sz="0" w:space="0" w:color="auto"/>
        <w:right w:val="none" w:sz="0" w:space="0" w:color="auto"/>
      </w:divBdr>
    </w:div>
    <w:div w:id="391536960">
      <w:bodyDiv w:val="1"/>
      <w:marLeft w:val="0"/>
      <w:marRight w:val="0"/>
      <w:marTop w:val="0"/>
      <w:marBottom w:val="0"/>
      <w:divBdr>
        <w:top w:val="none" w:sz="0" w:space="0" w:color="auto"/>
        <w:left w:val="none" w:sz="0" w:space="0" w:color="auto"/>
        <w:bottom w:val="none" w:sz="0" w:space="0" w:color="auto"/>
        <w:right w:val="none" w:sz="0" w:space="0" w:color="auto"/>
      </w:divBdr>
    </w:div>
    <w:div w:id="391541982">
      <w:bodyDiv w:val="1"/>
      <w:marLeft w:val="0"/>
      <w:marRight w:val="0"/>
      <w:marTop w:val="0"/>
      <w:marBottom w:val="0"/>
      <w:divBdr>
        <w:top w:val="none" w:sz="0" w:space="0" w:color="auto"/>
        <w:left w:val="none" w:sz="0" w:space="0" w:color="auto"/>
        <w:bottom w:val="none" w:sz="0" w:space="0" w:color="auto"/>
        <w:right w:val="none" w:sz="0" w:space="0" w:color="auto"/>
      </w:divBdr>
    </w:div>
    <w:div w:id="391736085">
      <w:bodyDiv w:val="1"/>
      <w:marLeft w:val="0"/>
      <w:marRight w:val="0"/>
      <w:marTop w:val="0"/>
      <w:marBottom w:val="0"/>
      <w:divBdr>
        <w:top w:val="none" w:sz="0" w:space="0" w:color="auto"/>
        <w:left w:val="none" w:sz="0" w:space="0" w:color="auto"/>
        <w:bottom w:val="none" w:sz="0" w:space="0" w:color="auto"/>
        <w:right w:val="none" w:sz="0" w:space="0" w:color="auto"/>
      </w:divBdr>
    </w:div>
    <w:div w:id="391925662">
      <w:bodyDiv w:val="1"/>
      <w:marLeft w:val="0"/>
      <w:marRight w:val="0"/>
      <w:marTop w:val="0"/>
      <w:marBottom w:val="0"/>
      <w:divBdr>
        <w:top w:val="none" w:sz="0" w:space="0" w:color="auto"/>
        <w:left w:val="none" w:sz="0" w:space="0" w:color="auto"/>
        <w:bottom w:val="none" w:sz="0" w:space="0" w:color="auto"/>
        <w:right w:val="none" w:sz="0" w:space="0" w:color="auto"/>
      </w:divBdr>
    </w:div>
    <w:div w:id="392587941">
      <w:bodyDiv w:val="1"/>
      <w:marLeft w:val="0"/>
      <w:marRight w:val="0"/>
      <w:marTop w:val="0"/>
      <w:marBottom w:val="0"/>
      <w:divBdr>
        <w:top w:val="none" w:sz="0" w:space="0" w:color="auto"/>
        <w:left w:val="none" w:sz="0" w:space="0" w:color="auto"/>
        <w:bottom w:val="none" w:sz="0" w:space="0" w:color="auto"/>
        <w:right w:val="none" w:sz="0" w:space="0" w:color="auto"/>
      </w:divBdr>
      <w:divsChild>
        <w:div w:id="531573730">
          <w:marLeft w:val="0"/>
          <w:marRight w:val="0"/>
          <w:marTop w:val="0"/>
          <w:marBottom w:val="0"/>
          <w:divBdr>
            <w:top w:val="none" w:sz="0" w:space="0" w:color="auto"/>
            <w:left w:val="none" w:sz="0" w:space="0" w:color="auto"/>
            <w:bottom w:val="none" w:sz="0" w:space="0" w:color="auto"/>
            <w:right w:val="none" w:sz="0" w:space="0" w:color="auto"/>
          </w:divBdr>
        </w:div>
      </w:divsChild>
    </w:div>
    <w:div w:id="392850790">
      <w:bodyDiv w:val="1"/>
      <w:marLeft w:val="0"/>
      <w:marRight w:val="0"/>
      <w:marTop w:val="0"/>
      <w:marBottom w:val="0"/>
      <w:divBdr>
        <w:top w:val="none" w:sz="0" w:space="0" w:color="auto"/>
        <w:left w:val="none" w:sz="0" w:space="0" w:color="auto"/>
        <w:bottom w:val="none" w:sz="0" w:space="0" w:color="auto"/>
        <w:right w:val="none" w:sz="0" w:space="0" w:color="auto"/>
      </w:divBdr>
    </w:div>
    <w:div w:id="393088191">
      <w:bodyDiv w:val="1"/>
      <w:marLeft w:val="0"/>
      <w:marRight w:val="0"/>
      <w:marTop w:val="0"/>
      <w:marBottom w:val="0"/>
      <w:divBdr>
        <w:top w:val="none" w:sz="0" w:space="0" w:color="auto"/>
        <w:left w:val="none" w:sz="0" w:space="0" w:color="auto"/>
        <w:bottom w:val="none" w:sz="0" w:space="0" w:color="auto"/>
        <w:right w:val="none" w:sz="0" w:space="0" w:color="auto"/>
      </w:divBdr>
    </w:div>
    <w:div w:id="393160564">
      <w:bodyDiv w:val="1"/>
      <w:marLeft w:val="0"/>
      <w:marRight w:val="0"/>
      <w:marTop w:val="0"/>
      <w:marBottom w:val="0"/>
      <w:divBdr>
        <w:top w:val="none" w:sz="0" w:space="0" w:color="auto"/>
        <w:left w:val="none" w:sz="0" w:space="0" w:color="auto"/>
        <w:bottom w:val="none" w:sz="0" w:space="0" w:color="auto"/>
        <w:right w:val="none" w:sz="0" w:space="0" w:color="auto"/>
      </w:divBdr>
      <w:divsChild>
        <w:div w:id="1393963419">
          <w:marLeft w:val="0"/>
          <w:marRight w:val="0"/>
          <w:marTop w:val="0"/>
          <w:marBottom w:val="0"/>
          <w:divBdr>
            <w:top w:val="none" w:sz="0" w:space="0" w:color="auto"/>
            <w:left w:val="none" w:sz="0" w:space="0" w:color="auto"/>
            <w:bottom w:val="none" w:sz="0" w:space="0" w:color="auto"/>
            <w:right w:val="none" w:sz="0" w:space="0" w:color="auto"/>
          </w:divBdr>
        </w:div>
      </w:divsChild>
    </w:div>
    <w:div w:id="393163115">
      <w:bodyDiv w:val="1"/>
      <w:marLeft w:val="0"/>
      <w:marRight w:val="0"/>
      <w:marTop w:val="0"/>
      <w:marBottom w:val="0"/>
      <w:divBdr>
        <w:top w:val="none" w:sz="0" w:space="0" w:color="auto"/>
        <w:left w:val="none" w:sz="0" w:space="0" w:color="auto"/>
        <w:bottom w:val="none" w:sz="0" w:space="0" w:color="auto"/>
        <w:right w:val="none" w:sz="0" w:space="0" w:color="auto"/>
      </w:divBdr>
      <w:divsChild>
        <w:div w:id="2066562290">
          <w:marLeft w:val="0"/>
          <w:marRight w:val="0"/>
          <w:marTop w:val="0"/>
          <w:marBottom w:val="0"/>
          <w:divBdr>
            <w:top w:val="none" w:sz="0" w:space="0" w:color="auto"/>
            <w:left w:val="none" w:sz="0" w:space="0" w:color="auto"/>
            <w:bottom w:val="none" w:sz="0" w:space="0" w:color="auto"/>
            <w:right w:val="none" w:sz="0" w:space="0" w:color="auto"/>
          </w:divBdr>
        </w:div>
      </w:divsChild>
    </w:div>
    <w:div w:id="393431350">
      <w:bodyDiv w:val="1"/>
      <w:marLeft w:val="0"/>
      <w:marRight w:val="0"/>
      <w:marTop w:val="0"/>
      <w:marBottom w:val="0"/>
      <w:divBdr>
        <w:top w:val="none" w:sz="0" w:space="0" w:color="auto"/>
        <w:left w:val="none" w:sz="0" w:space="0" w:color="auto"/>
        <w:bottom w:val="none" w:sz="0" w:space="0" w:color="auto"/>
        <w:right w:val="none" w:sz="0" w:space="0" w:color="auto"/>
      </w:divBdr>
    </w:div>
    <w:div w:id="394165716">
      <w:bodyDiv w:val="1"/>
      <w:marLeft w:val="0"/>
      <w:marRight w:val="0"/>
      <w:marTop w:val="0"/>
      <w:marBottom w:val="0"/>
      <w:divBdr>
        <w:top w:val="none" w:sz="0" w:space="0" w:color="auto"/>
        <w:left w:val="none" w:sz="0" w:space="0" w:color="auto"/>
        <w:bottom w:val="none" w:sz="0" w:space="0" w:color="auto"/>
        <w:right w:val="none" w:sz="0" w:space="0" w:color="auto"/>
      </w:divBdr>
    </w:div>
    <w:div w:id="394203500">
      <w:bodyDiv w:val="1"/>
      <w:marLeft w:val="0"/>
      <w:marRight w:val="0"/>
      <w:marTop w:val="0"/>
      <w:marBottom w:val="0"/>
      <w:divBdr>
        <w:top w:val="none" w:sz="0" w:space="0" w:color="auto"/>
        <w:left w:val="none" w:sz="0" w:space="0" w:color="auto"/>
        <w:bottom w:val="none" w:sz="0" w:space="0" w:color="auto"/>
        <w:right w:val="none" w:sz="0" w:space="0" w:color="auto"/>
      </w:divBdr>
    </w:div>
    <w:div w:id="394545695">
      <w:bodyDiv w:val="1"/>
      <w:marLeft w:val="0"/>
      <w:marRight w:val="0"/>
      <w:marTop w:val="0"/>
      <w:marBottom w:val="0"/>
      <w:divBdr>
        <w:top w:val="none" w:sz="0" w:space="0" w:color="auto"/>
        <w:left w:val="none" w:sz="0" w:space="0" w:color="auto"/>
        <w:bottom w:val="none" w:sz="0" w:space="0" w:color="auto"/>
        <w:right w:val="none" w:sz="0" w:space="0" w:color="auto"/>
      </w:divBdr>
    </w:div>
    <w:div w:id="394664769">
      <w:bodyDiv w:val="1"/>
      <w:marLeft w:val="0"/>
      <w:marRight w:val="0"/>
      <w:marTop w:val="0"/>
      <w:marBottom w:val="0"/>
      <w:divBdr>
        <w:top w:val="none" w:sz="0" w:space="0" w:color="auto"/>
        <w:left w:val="none" w:sz="0" w:space="0" w:color="auto"/>
        <w:bottom w:val="none" w:sz="0" w:space="0" w:color="auto"/>
        <w:right w:val="none" w:sz="0" w:space="0" w:color="auto"/>
      </w:divBdr>
    </w:div>
    <w:div w:id="394861928">
      <w:bodyDiv w:val="1"/>
      <w:marLeft w:val="0"/>
      <w:marRight w:val="0"/>
      <w:marTop w:val="0"/>
      <w:marBottom w:val="0"/>
      <w:divBdr>
        <w:top w:val="none" w:sz="0" w:space="0" w:color="auto"/>
        <w:left w:val="none" w:sz="0" w:space="0" w:color="auto"/>
        <w:bottom w:val="none" w:sz="0" w:space="0" w:color="auto"/>
        <w:right w:val="none" w:sz="0" w:space="0" w:color="auto"/>
      </w:divBdr>
    </w:div>
    <w:div w:id="394936715">
      <w:bodyDiv w:val="1"/>
      <w:marLeft w:val="0"/>
      <w:marRight w:val="0"/>
      <w:marTop w:val="0"/>
      <w:marBottom w:val="0"/>
      <w:divBdr>
        <w:top w:val="none" w:sz="0" w:space="0" w:color="auto"/>
        <w:left w:val="none" w:sz="0" w:space="0" w:color="auto"/>
        <w:bottom w:val="none" w:sz="0" w:space="0" w:color="auto"/>
        <w:right w:val="none" w:sz="0" w:space="0" w:color="auto"/>
      </w:divBdr>
    </w:div>
    <w:div w:id="395012519">
      <w:bodyDiv w:val="1"/>
      <w:marLeft w:val="0"/>
      <w:marRight w:val="0"/>
      <w:marTop w:val="0"/>
      <w:marBottom w:val="0"/>
      <w:divBdr>
        <w:top w:val="none" w:sz="0" w:space="0" w:color="auto"/>
        <w:left w:val="none" w:sz="0" w:space="0" w:color="auto"/>
        <w:bottom w:val="none" w:sz="0" w:space="0" w:color="auto"/>
        <w:right w:val="none" w:sz="0" w:space="0" w:color="auto"/>
      </w:divBdr>
    </w:div>
    <w:div w:id="395128313">
      <w:bodyDiv w:val="1"/>
      <w:marLeft w:val="0"/>
      <w:marRight w:val="0"/>
      <w:marTop w:val="0"/>
      <w:marBottom w:val="0"/>
      <w:divBdr>
        <w:top w:val="none" w:sz="0" w:space="0" w:color="auto"/>
        <w:left w:val="none" w:sz="0" w:space="0" w:color="auto"/>
        <w:bottom w:val="none" w:sz="0" w:space="0" w:color="auto"/>
        <w:right w:val="none" w:sz="0" w:space="0" w:color="auto"/>
      </w:divBdr>
    </w:div>
    <w:div w:id="395204518">
      <w:bodyDiv w:val="1"/>
      <w:marLeft w:val="0"/>
      <w:marRight w:val="0"/>
      <w:marTop w:val="0"/>
      <w:marBottom w:val="0"/>
      <w:divBdr>
        <w:top w:val="none" w:sz="0" w:space="0" w:color="auto"/>
        <w:left w:val="none" w:sz="0" w:space="0" w:color="auto"/>
        <w:bottom w:val="none" w:sz="0" w:space="0" w:color="auto"/>
        <w:right w:val="none" w:sz="0" w:space="0" w:color="auto"/>
      </w:divBdr>
    </w:div>
    <w:div w:id="395251961">
      <w:bodyDiv w:val="1"/>
      <w:marLeft w:val="0"/>
      <w:marRight w:val="0"/>
      <w:marTop w:val="0"/>
      <w:marBottom w:val="0"/>
      <w:divBdr>
        <w:top w:val="none" w:sz="0" w:space="0" w:color="auto"/>
        <w:left w:val="none" w:sz="0" w:space="0" w:color="auto"/>
        <w:bottom w:val="none" w:sz="0" w:space="0" w:color="auto"/>
        <w:right w:val="none" w:sz="0" w:space="0" w:color="auto"/>
      </w:divBdr>
    </w:div>
    <w:div w:id="395322626">
      <w:bodyDiv w:val="1"/>
      <w:marLeft w:val="0"/>
      <w:marRight w:val="0"/>
      <w:marTop w:val="0"/>
      <w:marBottom w:val="0"/>
      <w:divBdr>
        <w:top w:val="none" w:sz="0" w:space="0" w:color="auto"/>
        <w:left w:val="none" w:sz="0" w:space="0" w:color="auto"/>
        <w:bottom w:val="none" w:sz="0" w:space="0" w:color="auto"/>
        <w:right w:val="none" w:sz="0" w:space="0" w:color="auto"/>
      </w:divBdr>
    </w:div>
    <w:div w:id="396175991">
      <w:bodyDiv w:val="1"/>
      <w:marLeft w:val="0"/>
      <w:marRight w:val="0"/>
      <w:marTop w:val="0"/>
      <w:marBottom w:val="0"/>
      <w:divBdr>
        <w:top w:val="none" w:sz="0" w:space="0" w:color="auto"/>
        <w:left w:val="none" w:sz="0" w:space="0" w:color="auto"/>
        <w:bottom w:val="none" w:sz="0" w:space="0" w:color="auto"/>
        <w:right w:val="none" w:sz="0" w:space="0" w:color="auto"/>
      </w:divBdr>
    </w:div>
    <w:div w:id="396322273">
      <w:bodyDiv w:val="1"/>
      <w:marLeft w:val="0"/>
      <w:marRight w:val="0"/>
      <w:marTop w:val="0"/>
      <w:marBottom w:val="0"/>
      <w:divBdr>
        <w:top w:val="none" w:sz="0" w:space="0" w:color="auto"/>
        <w:left w:val="none" w:sz="0" w:space="0" w:color="auto"/>
        <w:bottom w:val="none" w:sz="0" w:space="0" w:color="auto"/>
        <w:right w:val="none" w:sz="0" w:space="0" w:color="auto"/>
      </w:divBdr>
    </w:div>
    <w:div w:id="396364881">
      <w:bodyDiv w:val="1"/>
      <w:marLeft w:val="0"/>
      <w:marRight w:val="0"/>
      <w:marTop w:val="0"/>
      <w:marBottom w:val="0"/>
      <w:divBdr>
        <w:top w:val="none" w:sz="0" w:space="0" w:color="auto"/>
        <w:left w:val="none" w:sz="0" w:space="0" w:color="auto"/>
        <w:bottom w:val="none" w:sz="0" w:space="0" w:color="auto"/>
        <w:right w:val="none" w:sz="0" w:space="0" w:color="auto"/>
      </w:divBdr>
    </w:div>
    <w:div w:id="397636113">
      <w:bodyDiv w:val="1"/>
      <w:marLeft w:val="0"/>
      <w:marRight w:val="0"/>
      <w:marTop w:val="0"/>
      <w:marBottom w:val="0"/>
      <w:divBdr>
        <w:top w:val="none" w:sz="0" w:space="0" w:color="auto"/>
        <w:left w:val="none" w:sz="0" w:space="0" w:color="auto"/>
        <w:bottom w:val="none" w:sz="0" w:space="0" w:color="auto"/>
        <w:right w:val="none" w:sz="0" w:space="0" w:color="auto"/>
      </w:divBdr>
    </w:div>
    <w:div w:id="398291194">
      <w:bodyDiv w:val="1"/>
      <w:marLeft w:val="0"/>
      <w:marRight w:val="0"/>
      <w:marTop w:val="0"/>
      <w:marBottom w:val="0"/>
      <w:divBdr>
        <w:top w:val="none" w:sz="0" w:space="0" w:color="auto"/>
        <w:left w:val="none" w:sz="0" w:space="0" w:color="auto"/>
        <w:bottom w:val="none" w:sz="0" w:space="0" w:color="auto"/>
        <w:right w:val="none" w:sz="0" w:space="0" w:color="auto"/>
      </w:divBdr>
    </w:div>
    <w:div w:id="398748107">
      <w:bodyDiv w:val="1"/>
      <w:marLeft w:val="0"/>
      <w:marRight w:val="0"/>
      <w:marTop w:val="0"/>
      <w:marBottom w:val="0"/>
      <w:divBdr>
        <w:top w:val="none" w:sz="0" w:space="0" w:color="auto"/>
        <w:left w:val="none" w:sz="0" w:space="0" w:color="auto"/>
        <w:bottom w:val="none" w:sz="0" w:space="0" w:color="auto"/>
        <w:right w:val="none" w:sz="0" w:space="0" w:color="auto"/>
      </w:divBdr>
      <w:divsChild>
        <w:div w:id="909509446">
          <w:marLeft w:val="0"/>
          <w:marRight w:val="0"/>
          <w:marTop w:val="0"/>
          <w:marBottom w:val="0"/>
          <w:divBdr>
            <w:top w:val="none" w:sz="0" w:space="0" w:color="auto"/>
            <w:left w:val="none" w:sz="0" w:space="0" w:color="auto"/>
            <w:bottom w:val="none" w:sz="0" w:space="0" w:color="auto"/>
            <w:right w:val="none" w:sz="0" w:space="0" w:color="auto"/>
          </w:divBdr>
        </w:div>
      </w:divsChild>
    </w:div>
    <w:div w:id="398753388">
      <w:bodyDiv w:val="1"/>
      <w:marLeft w:val="0"/>
      <w:marRight w:val="0"/>
      <w:marTop w:val="0"/>
      <w:marBottom w:val="0"/>
      <w:divBdr>
        <w:top w:val="none" w:sz="0" w:space="0" w:color="auto"/>
        <w:left w:val="none" w:sz="0" w:space="0" w:color="auto"/>
        <w:bottom w:val="none" w:sz="0" w:space="0" w:color="auto"/>
        <w:right w:val="none" w:sz="0" w:space="0" w:color="auto"/>
      </w:divBdr>
    </w:div>
    <w:div w:id="399064343">
      <w:bodyDiv w:val="1"/>
      <w:marLeft w:val="0"/>
      <w:marRight w:val="0"/>
      <w:marTop w:val="0"/>
      <w:marBottom w:val="0"/>
      <w:divBdr>
        <w:top w:val="none" w:sz="0" w:space="0" w:color="auto"/>
        <w:left w:val="none" w:sz="0" w:space="0" w:color="auto"/>
        <w:bottom w:val="none" w:sz="0" w:space="0" w:color="auto"/>
        <w:right w:val="none" w:sz="0" w:space="0" w:color="auto"/>
      </w:divBdr>
      <w:divsChild>
        <w:div w:id="1522553122">
          <w:marLeft w:val="0"/>
          <w:marRight w:val="0"/>
          <w:marTop w:val="0"/>
          <w:marBottom w:val="0"/>
          <w:divBdr>
            <w:top w:val="none" w:sz="0" w:space="0" w:color="auto"/>
            <w:left w:val="none" w:sz="0" w:space="0" w:color="auto"/>
            <w:bottom w:val="none" w:sz="0" w:space="0" w:color="auto"/>
            <w:right w:val="none" w:sz="0" w:space="0" w:color="auto"/>
          </w:divBdr>
        </w:div>
      </w:divsChild>
    </w:div>
    <w:div w:id="399132738">
      <w:bodyDiv w:val="1"/>
      <w:marLeft w:val="0"/>
      <w:marRight w:val="0"/>
      <w:marTop w:val="0"/>
      <w:marBottom w:val="0"/>
      <w:divBdr>
        <w:top w:val="none" w:sz="0" w:space="0" w:color="auto"/>
        <w:left w:val="none" w:sz="0" w:space="0" w:color="auto"/>
        <w:bottom w:val="none" w:sz="0" w:space="0" w:color="auto"/>
        <w:right w:val="none" w:sz="0" w:space="0" w:color="auto"/>
      </w:divBdr>
    </w:div>
    <w:div w:id="399324832">
      <w:bodyDiv w:val="1"/>
      <w:marLeft w:val="0"/>
      <w:marRight w:val="0"/>
      <w:marTop w:val="0"/>
      <w:marBottom w:val="0"/>
      <w:divBdr>
        <w:top w:val="none" w:sz="0" w:space="0" w:color="auto"/>
        <w:left w:val="none" w:sz="0" w:space="0" w:color="auto"/>
        <w:bottom w:val="none" w:sz="0" w:space="0" w:color="auto"/>
        <w:right w:val="none" w:sz="0" w:space="0" w:color="auto"/>
      </w:divBdr>
    </w:div>
    <w:div w:id="399400390">
      <w:bodyDiv w:val="1"/>
      <w:marLeft w:val="0"/>
      <w:marRight w:val="0"/>
      <w:marTop w:val="0"/>
      <w:marBottom w:val="0"/>
      <w:divBdr>
        <w:top w:val="none" w:sz="0" w:space="0" w:color="auto"/>
        <w:left w:val="none" w:sz="0" w:space="0" w:color="auto"/>
        <w:bottom w:val="none" w:sz="0" w:space="0" w:color="auto"/>
        <w:right w:val="none" w:sz="0" w:space="0" w:color="auto"/>
      </w:divBdr>
      <w:divsChild>
        <w:div w:id="116489983">
          <w:marLeft w:val="0"/>
          <w:marRight w:val="0"/>
          <w:marTop w:val="0"/>
          <w:marBottom w:val="0"/>
          <w:divBdr>
            <w:top w:val="none" w:sz="0" w:space="0" w:color="auto"/>
            <w:left w:val="none" w:sz="0" w:space="0" w:color="auto"/>
            <w:bottom w:val="none" w:sz="0" w:space="0" w:color="auto"/>
            <w:right w:val="none" w:sz="0" w:space="0" w:color="auto"/>
          </w:divBdr>
        </w:div>
      </w:divsChild>
    </w:div>
    <w:div w:id="399408370">
      <w:bodyDiv w:val="1"/>
      <w:marLeft w:val="0"/>
      <w:marRight w:val="0"/>
      <w:marTop w:val="0"/>
      <w:marBottom w:val="0"/>
      <w:divBdr>
        <w:top w:val="none" w:sz="0" w:space="0" w:color="auto"/>
        <w:left w:val="none" w:sz="0" w:space="0" w:color="auto"/>
        <w:bottom w:val="none" w:sz="0" w:space="0" w:color="auto"/>
        <w:right w:val="none" w:sz="0" w:space="0" w:color="auto"/>
      </w:divBdr>
    </w:div>
    <w:div w:id="399670962">
      <w:bodyDiv w:val="1"/>
      <w:marLeft w:val="0"/>
      <w:marRight w:val="0"/>
      <w:marTop w:val="0"/>
      <w:marBottom w:val="0"/>
      <w:divBdr>
        <w:top w:val="none" w:sz="0" w:space="0" w:color="auto"/>
        <w:left w:val="none" w:sz="0" w:space="0" w:color="auto"/>
        <w:bottom w:val="none" w:sz="0" w:space="0" w:color="auto"/>
        <w:right w:val="none" w:sz="0" w:space="0" w:color="auto"/>
      </w:divBdr>
    </w:div>
    <w:div w:id="399793039">
      <w:bodyDiv w:val="1"/>
      <w:marLeft w:val="0"/>
      <w:marRight w:val="0"/>
      <w:marTop w:val="0"/>
      <w:marBottom w:val="0"/>
      <w:divBdr>
        <w:top w:val="none" w:sz="0" w:space="0" w:color="auto"/>
        <w:left w:val="none" w:sz="0" w:space="0" w:color="auto"/>
        <w:bottom w:val="none" w:sz="0" w:space="0" w:color="auto"/>
        <w:right w:val="none" w:sz="0" w:space="0" w:color="auto"/>
      </w:divBdr>
    </w:div>
    <w:div w:id="399988394">
      <w:bodyDiv w:val="1"/>
      <w:marLeft w:val="0"/>
      <w:marRight w:val="0"/>
      <w:marTop w:val="0"/>
      <w:marBottom w:val="0"/>
      <w:divBdr>
        <w:top w:val="none" w:sz="0" w:space="0" w:color="auto"/>
        <w:left w:val="none" w:sz="0" w:space="0" w:color="auto"/>
        <w:bottom w:val="none" w:sz="0" w:space="0" w:color="auto"/>
        <w:right w:val="none" w:sz="0" w:space="0" w:color="auto"/>
      </w:divBdr>
    </w:div>
    <w:div w:id="400063119">
      <w:bodyDiv w:val="1"/>
      <w:marLeft w:val="0"/>
      <w:marRight w:val="0"/>
      <w:marTop w:val="0"/>
      <w:marBottom w:val="0"/>
      <w:divBdr>
        <w:top w:val="none" w:sz="0" w:space="0" w:color="auto"/>
        <w:left w:val="none" w:sz="0" w:space="0" w:color="auto"/>
        <w:bottom w:val="none" w:sz="0" w:space="0" w:color="auto"/>
        <w:right w:val="none" w:sz="0" w:space="0" w:color="auto"/>
      </w:divBdr>
    </w:div>
    <w:div w:id="400295850">
      <w:bodyDiv w:val="1"/>
      <w:marLeft w:val="0"/>
      <w:marRight w:val="0"/>
      <w:marTop w:val="0"/>
      <w:marBottom w:val="0"/>
      <w:divBdr>
        <w:top w:val="none" w:sz="0" w:space="0" w:color="auto"/>
        <w:left w:val="none" w:sz="0" w:space="0" w:color="auto"/>
        <w:bottom w:val="none" w:sz="0" w:space="0" w:color="auto"/>
        <w:right w:val="none" w:sz="0" w:space="0" w:color="auto"/>
      </w:divBdr>
    </w:div>
    <w:div w:id="400716350">
      <w:bodyDiv w:val="1"/>
      <w:marLeft w:val="0"/>
      <w:marRight w:val="0"/>
      <w:marTop w:val="0"/>
      <w:marBottom w:val="0"/>
      <w:divBdr>
        <w:top w:val="none" w:sz="0" w:space="0" w:color="auto"/>
        <w:left w:val="none" w:sz="0" w:space="0" w:color="auto"/>
        <w:bottom w:val="none" w:sz="0" w:space="0" w:color="auto"/>
        <w:right w:val="none" w:sz="0" w:space="0" w:color="auto"/>
      </w:divBdr>
    </w:div>
    <w:div w:id="400757729">
      <w:bodyDiv w:val="1"/>
      <w:marLeft w:val="0"/>
      <w:marRight w:val="0"/>
      <w:marTop w:val="0"/>
      <w:marBottom w:val="0"/>
      <w:divBdr>
        <w:top w:val="none" w:sz="0" w:space="0" w:color="auto"/>
        <w:left w:val="none" w:sz="0" w:space="0" w:color="auto"/>
        <w:bottom w:val="none" w:sz="0" w:space="0" w:color="auto"/>
        <w:right w:val="none" w:sz="0" w:space="0" w:color="auto"/>
      </w:divBdr>
    </w:div>
    <w:div w:id="400762278">
      <w:bodyDiv w:val="1"/>
      <w:marLeft w:val="0"/>
      <w:marRight w:val="0"/>
      <w:marTop w:val="0"/>
      <w:marBottom w:val="0"/>
      <w:divBdr>
        <w:top w:val="none" w:sz="0" w:space="0" w:color="auto"/>
        <w:left w:val="none" w:sz="0" w:space="0" w:color="auto"/>
        <w:bottom w:val="none" w:sz="0" w:space="0" w:color="auto"/>
        <w:right w:val="none" w:sz="0" w:space="0" w:color="auto"/>
      </w:divBdr>
    </w:div>
    <w:div w:id="400908905">
      <w:bodyDiv w:val="1"/>
      <w:marLeft w:val="0"/>
      <w:marRight w:val="0"/>
      <w:marTop w:val="0"/>
      <w:marBottom w:val="0"/>
      <w:divBdr>
        <w:top w:val="none" w:sz="0" w:space="0" w:color="auto"/>
        <w:left w:val="none" w:sz="0" w:space="0" w:color="auto"/>
        <w:bottom w:val="none" w:sz="0" w:space="0" w:color="auto"/>
        <w:right w:val="none" w:sz="0" w:space="0" w:color="auto"/>
      </w:divBdr>
    </w:div>
    <w:div w:id="400910440">
      <w:bodyDiv w:val="1"/>
      <w:marLeft w:val="0"/>
      <w:marRight w:val="0"/>
      <w:marTop w:val="0"/>
      <w:marBottom w:val="0"/>
      <w:divBdr>
        <w:top w:val="none" w:sz="0" w:space="0" w:color="auto"/>
        <w:left w:val="none" w:sz="0" w:space="0" w:color="auto"/>
        <w:bottom w:val="none" w:sz="0" w:space="0" w:color="auto"/>
        <w:right w:val="none" w:sz="0" w:space="0" w:color="auto"/>
      </w:divBdr>
    </w:div>
    <w:div w:id="401103998">
      <w:bodyDiv w:val="1"/>
      <w:marLeft w:val="0"/>
      <w:marRight w:val="0"/>
      <w:marTop w:val="0"/>
      <w:marBottom w:val="0"/>
      <w:divBdr>
        <w:top w:val="none" w:sz="0" w:space="0" w:color="auto"/>
        <w:left w:val="none" w:sz="0" w:space="0" w:color="auto"/>
        <w:bottom w:val="none" w:sz="0" w:space="0" w:color="auto"/>
        <w:right w:val="none" w:sz="0" w:space="0" w:color="auto"/>
      </w:divBdr>
    </w:div>
    <w:div w:id="401105485">
      <w:bodyDiv w:val="1"/>
      <w:marLeft w:val="0"/>
      <w:marRight w:val="0"/>
      <w:marTop w:val="0"/>
      <w:marBottom w:val="0"/>
      <w:divBdr>
        <w:top w:val="none" w:sz="0" w:space="0" w:color="auto"/>
        <w:left w:val="none" w:sz="0" w:space="0" w:color="auto"/>
        <w:bottom w:val="none" w:sz="0" w:space="0" w:color="auto"/>
        <w:right w:val="none" w:sz="0" w:space="0" w:color="auto"/>
      </w:divBdr>
    </w:div>
    <w:div w:id="402026491">
      <w:bodyDiv w:val="1"/>
      <w:marLeft w:val="0"/>
      <w:marRight w:val="0"/>
      <w:marTop w:val="0"/>
      <w:marBottom w:val="0"/>
      <w:divBdr>
        <w:top w:val="none" w:sz="0" w:space="0" w:color="auto"/>
        <w:left w:val="none" w:sz="0" w:space="0" w:color="auto"/>
        <w:bottom w:val="none" w:sz="0" w:space="0" w:color="auto"/>
        <w:right w:val="none" w:sz="0" w:space="0" w:color="auto"/>
      </w:divBdr>
    </w:div>
    <w:div w:id="402071495">
      <w:bodyDiv w:val="1"/>
      <w:marLeft w:val="0"/>
      <w:marRight w:val="0"/>
      <w:marTop w:val="0"/>
      <w:marBottom w:val="0"/>
      <w:divBdr>
        <w:top w:val="none" w:sz="0" w:space="0" w:color="auto"/>
        <w:left w:val="none" w:sz="0" w:space="0" w:color="auto"/>
        <w:bottom w:val="none" w:sz="0" w:space="0" w:color="auto"/>
        <w:right w:val="none" w:sz="0" w:space="0" w:color="auto"/>
      </w:divBdr>
    </w:div>
    <w:div w:id="402140804">
      <w:bodyDiv w:val="1"/>
      <w:marLeft w:val="0"/>
      <w:marRight w:val="0"/>
      <w:marTop w:val="0"/>
      <w:marBottom w:val="0"/>
      <w:divBdr>
        <w:top w:val="none" w:sz="0" w:space="0" w:color="auto"/>
        <w:left w:val="none" w:sz="0" w:space="0" w:color="auto"/>
        <w:bottom w:val="none" w:sz="0" w:space="0" w:color="auto"/>
        <w:right w:val="none" w:sz="0" w:space="0" w:color="auto"/>
      </w:divBdr>
    </w:div>
    <w:div w:id="402413178">
      <w:bodyDiv w:val="1"/>
      <w:marLeft w:val="0"/>
      <w:marRight w:val="0"/>
      <w:marTop w:val="0"/>
      <w:marBottom w:val="0"/>
      <w:divBdr>
        <w:top w:val="none" w:sz="0" w:space="0" w:color="auto"/>
        <w:left w:val="none" w:sz="0" w:space="0" w:color="auto"/>
        <w:bottom w:val="none" w:sz="0" w:space="0" w:color="auto"/>
        <w:right w:val="none" w:sz="0" w:space="0" w:color="auto"/>
      </w:divBdr>
    </w:div>
    <w:div w:id="402602791">
      <w:bodyDiv w:val="1"/>
      <w:marLeft w:val="0"/>
      <w:marRight w:val="0"/>
      <w:marTop w:val="0"/>
      <w:marBottom w:val="0"/>
      <w:divBdr>
        <w:top w:val="none" w:sz="0" w:space="0" w:color="auto"/>
        <w:left w:val="none" w:sz="0" w:space="0" w:color="auto"/>
        <w:bottom w:val="none" w:sz="0" w:space="0" w:color="auto"/>
        <w:right w:val="none" w:sz="0" w:space="0" w:color="auto"/>
      </w:divBdr>
    </w:div>
    <w:div w:id="402727722">
      <w:bodyDiv w:val="1"/>
      <w:marLeft w:val="0"/>
      <w:marRight w:val="0"/>
      <w:marTop w:val="0"/>
      <w:marBottom w:val="0"/>
      <w:divBdr>
        <w:top w:val="none" w:sz="0" w:space="0" w:color="auto"/>
        <w:left w:val="none" w:sz="0" w:space="0" w:color="auto"/>
        <w:bottom w:val="none" w:sz="0" w:space="0" w:color="auto"/>
        <w:right w:val="none" w:sz="0" w:space="0" w:color="auto"/>
      </w:divBdr>
      <w:divsChild>
        <w:div w:id="213276885">
          <w:marLeft w:val="0"/>
          <w:marRight w:val="0"/>
          <w:marTop w:val="0"/>
          <w:marBottom w:val="0"/>
          <w:divBdr>
            <w:top w:val="none" w:sz="0" w:space="0" w:color="auto"/>
            <w:left w:val="none" w:sz="0" w:space="0" w:color="auto"/>
            <w:bottom w:val="none" w:sz="0" w:space="0" w:color="auto"/>
            <w:right w:val="none" w:sz="0" w:space="0" w:color="auto"/>
          </w:divBdr>
        </w:div>
      </w:divsChild>
    </w:div>
    <w:div w:id="402876369">
      <w:bodyDiv w:val="1"/>
      <w:marLeft w:val="0"/>
      <w:marRight w:val="0"/>
      <w:marTop w:val="0"/>
      <w:marBottom w:val="0"/>
      <w:divBdr>
        <w:top w:val="none" w:sz="0" w:space="0" w:color="auto"/>
        <w:left w:val="none" w:sz="0" w:space="0" w:color="auto"/>
        <w:bottom w:val="none" w:sz="0" w:space="0" w:color="auto"/>
        <w:right w:val="none" w:sz="0" w:space="0" w:color="auto"/>
      </w:divBdr>
    </w:div>
    <w:div w:id="403720814">
      <w:bodyDiv w:val="1"/>
      <w:marLeft w:val="0"/>
      <w:marRight w:val="0"/>
      <w:marTop w:val="0"/>
      <w:marBottom w:val="0"/>
      <w:divBdr>
        <w:top w:val="none" w:sz="0" w:space="0" w:color="auto"/>
        <w:left w:val="none" w:sz="0" w:space="0" w:color="auto"/>
        <w:bottom w:val="none" w:sz="0" w:space="0" w:color="auto"/>
        <w:right w:val="none" w:sz="0" w:space="0" w:color="auto"/>
      </w:divBdr>
    </w:div>
    <w:div w:id="403725125">
      <w:bodyDiv w:val="1"/>
      <w:marLeft w:val="0"/>
      <w:marRight w:val="0"/>
      <w:marTop w:val="0"/>
      <w:marBottom w:val="0"/>
      <w:divBdr>
        <w:top w:val="none" w:sz="0" w:space="0" w:color="auto"/>
        <w:left w:val="none" w:sz="0" w:space="0" w:color="auto"/>
        <w:bottom w:val="none" w:sz="0" w:space="0" w:color="auto"/>
        <w:right w:val="none" w:sz="0" w:space="0" w:color="auto"/>
      </w:divBdr>
    </w:div>
    <w:div w:id="403797769">
      <w:bodyDiv w:val="1"/>
      <w:marLeft w:val="0"/>
      <w:marRight w:val="0"/>
      <w:marTop w:val="0"/>
      <w:marBottom w:val="0"/>
      <w:divBdr>
        <w:top w:val="none" w:sz="0" w:space="0" w:color="auto"/>
        <w:left w:val="none" w:sz="0" w:space="0" w:color="auto"/>
        <w:bottom w:val="none" w:sz="0" w:space="0" w:color="auto"/>
        <w:right w:val="none" w:sz="0" w:space="0" w:color="auto"/>
      </w:divBdr>
    </w:div>
    <w:div w:id="404034071">
      <w:bodyDiv w:val="1"/>
      <w:marLeft w:val="0"/>
      <w:marRight w:val="0"/>
      <w:marTop w:val="0"/>
      <w:marBottom w:val="0"/>
      <w:divBdr>
        <w:top w:val="none" w:sz="0" w:space="0" w:color="auto"/>
        <w:left w:val="none" w:sz="0" w:space="0" w:color="auto"/>
        <w:bottom w:val="none" w:sz="0" w:space="0" w:color="auto"/>
        <w:right w:val="none" w:sz="0" w:space="0" w:color="auto"/>
      </w:divBdr>
    </w:div>
    <w:div w:id="404035739">
      <w:bodyDiv w:val="1"/>
      <w:marLeft w:val="0"/>
      <w:marRight w:val="0"/>
      <w:marTop w:val="0"/>
      <w:marBottom w:val="0"/>
      <w:divBdr>
        <w:top w:val="none" w:sz="0" w:space="0" w:color="auto"/>
        <w:left w:val="none" w:sz="0" w:space="0" w:color="auto"/>
        <w:bottom w:val="none" w:sz="0" w:space="0" w:color="auto"/>
        <w:right w:val="none" w:sz="0" w:space="0" w:color="auto"/>
      </w:divBdr>
    </w:div>
    <w:div w:id="404302504">
      <w:bodyDiv w:val="1"/>
      <w:marLeft w:val="0"/>
      <w:marRight w:val="0"/>
      <w:marTop w:val="0"/>
      <w:marBottom w:val="0"/>
      <w:divBdr>
        <w:top w:val="none" w:sz="0" w:space="0" w:color="auto"/>
        <w:left w:val="none" w:sz="0" w:space="0" w:color="auto"/>
        <w:bottom w:val="none" w:sz="0" w:space="0" w:color="auto"/>
        <w:right w:val="none" w:sz="0" w:space="0" w:color="auto"/>
      </w:divBdr>
    </w:div>
    <w:div w:id="404306188">
      <w:bodyDiv w:val="1"/>
      <w:marLeft w:val="0"/>
      <w:marRight w:val="0"/>
      <w:marTop w:val="0"/>
      <w:marBottom w:val="0"/>
      <w:divBdr>
        <w:top w:val="none" w:sz="0" w:space="0" w:color="auto"/>
        <w:left w:val="none" w:sz="0" w:space="0" w:color="auto"/>
        <w:bottom w:val="none" w:sz="0" w:space="0" w:color="auto"/>
        <w:right w:val="none" w:sz="0" w:space="0" w:color="auto"/>
      </w:divBdr>
    </w:div>
    <w:div w:id="404686909">
      <w:bodyDiv w:val="1"/>
      <w:marLeft w:val="0"/>
      <w:marRight w:val="0"/>
      <w:marTop w:val="0"/>
      <w:marBottom w:val="0"/>
      <w:divBdr>
        <w:top w:val="none" w:sz="0" w:space="0" w:color="auto"/>
        <w:left w:val="none" w:sz="0" w:space="0" w:color="auto"/>
        <w:bottom w:val="none" w:sz="0" w:space="0" w:color="auto"/>
        <w:right w:val="none" w:sz="0" w:space="0" w:color="auto"/>
      </w:divBdr>
    </w:div>
    <w:div w:id="404693700">
      <w:bodyDiv w:val="1"/>
      <w:marLeft w:val="0"/>
      <w:marRight w:val="0"/>
      <w:marTop w:val="0"/>
      <w:marBottom w:val="0"/>
      <w:divBdr>
        <w:top w:val="none" w:sz="0" w:space="0" w:color="auto"/>
        <w:left w:val="none" w:sz="0" w:space="0" w:color="auto"/>
        <w:bottom w:val="none" w:sz="0" w:space="0" w:color="auto"/>
        <w:right w:val="none" w:sz="0" w:space="0" w:color="auto"/>
      </w:divBdr>
    </w:div>
    <w:div w:id="404844118">
      <w:bodyDiv w:val="1"/>
      <w:marLeft w:val="0"/>
      <w:marRight w:val="0"/>
      <w:marTop w:val="0"/>
      <w:marBottom w:val="0"/>
      <w:divBdr>
        <w:top w:val="none" w:sz="0" w:space="0" w:color="auto"/>
        <w:left w:val="none" w:sz="0" w:space="0" w:color="auto"/>
        <w:bottom w:val="none" w:sz="0" w:space="0" w:color="auto"/>
        <w:right w:val="none" w:sz="0" w:space="0" w:color="auto"/>
      </w:divBdr>
    </w:div>
    <w:div w:id="404911551">
      <w:bodyDiv w:val="1"/>
      <w:marLeft w:val="0"/>
      <w:marRight w:val="0"/>
      <w:marTop w:val="0"/>
      <w:marBottom w:val="0"/>
      <w:divBdr>
        <w:top w:val="none" w:sz="0" w:space="0" w:color="auto"/>
        <w:left w:val="none" w:sz="0" w:space="0" w:color="auto"/>
        <w:bottom w:val="none" w:sz="0" w:space="0" w:color="auto"/>
        <w:right w:val="none" w:sz="0" w:space="0" w:color="auto"/>
      </w:divBdr>
    </w:div>
    <w:div w:id="404911791">
      <w:bodyDiv w:val="1"/>
      <w:marLeft w:val="0"/>
      <w:marRight w:val="0"/>
      <w:marTop w:val="0"/>
      <w:marBottom w:val="0"/>
      <w:divBdr>
        <w:top w:val="none" w:sz="0" w:space="0" w:color="auto"/>
        <w:left w:val="none" w:sz="0" w:space="0" w:color="auto"/>
        <w:bottom w:val="none" w:sz="0" w:space="0" w:color="auto"/>
        <w:right w:val="none" w:sz="0" w:space="0" w:color="auto"/>
      </w:divBdr>
    </w:div>
    <w:div w:id="404953873">
      <w:bodyDiv w:val="1"/>
      <w:marLeft w:val="0"/>
      <w:marRight w:val="0"/>
      <w:marTop w:val="0"/>
      <w:marBottom w:val="0"/>
      <w:divBdr>
        <w:top w:val="none" w:sz="0" w:space="0" w:color="auto"/>
        <w:left w:val="none" w:sz="0" w:space="0" w:color="auto"/>
        <w:bottom w:val="none" w:sz="0" w:space="0" w:color="auto"/>
        <w:right w:val="none" w:sz="0" w:space="0" w:color="auto"/>
      </w:divBdr>
    </w:div>
    <w:div w:id="405031050">
      <w:bodyDiv w:val="1"/>
      <w:marLeft w:val="0"/>
      <w:marRight w:val="0"/>
      <w:marTop w:val="0"/>
      <w:marBottom w:val="0"/>
      <w:divBdr>
        <w:top w:val="none" w:sz="0" w:space="0" w:color="auto"/>
        <w:left w:val="none" w:sz="0" w:space="0" w:color="auto"/>
        <w:bottom w:val="none" w:sz="0" w:space="0" w:color="auto"/>
        <w:right w:val="none" w:sz="0" w:space="0" w:color="auto"/>
      </w:divBdr>
    </w:div>
    <w:div w:id="405031128">
      <w:bodyDiv w:val="1"/>
      <w:marLeft w:val="0"/>
      <w:marRight w:val="0"/>
      <w:marTop w:val="0"/>
      <w:marBottom w:val="0"/>
      <w:divBdr>
        <w:top w:val="none" w:sz="0" w:space="0" w:color="auto"/>
        <w:left w:val="none" w:sz="0" w:space="0" w:color="auto"/>
        <w:bottom w:val="none" w:sz="0" w:space="0" w:color="auto"/>
        <w:right w:val="none" w:sz="0" w:space="0" w:color="auto"/>
      </w:divBdr>
    </w:div>
    <w:div w:id="405150830">
      <w:bodyDiv w:val="1"/>
      <w:marLeft w:val="0"/>
      <w:marRight w:val="0"/>
      <w:marTop w:val="0"/>
      <w:marBottom w:val="0"/>
      <w:divBdr>
        <w:top w:val="none" w:sz="0" w:space="0" w:color="auto"/>
        <w:left w:val="none" w:sz="0" w:space="0" w:color="auto"/>
        <w:bottom w:val="none" w:sz="0" w:space="0" w:color="auto"/>
        <w:right w:val="none" w:sz="0" w:space="0" w:color="auto"/>
      </w:divBdr>
      <w:divsChild>
        <w:div w:id="517236317">
          <w:marLeft w:val="0"/>
          <w:marRight w:val="0"/>
          <w:marTop w:val="0"/>
          <w:marBottom w:val="0"/>
          <w:divBdr>
            <w:top w:val="none" w:sz="0" w:space="0" w:color="auto"/>
            <w:left w:val="none" w:sz="0" w:space="0" w:color="auto"/>
            <w:bottom w:val="none" w:sz="0" w:space="0" w:color="auto"/>
            <w:right w:val="none" w:sz="0" w:space="0" w:color="auto"/>
          </w:divBdr>
        </w:div>
      </w:divsChild>
    </w:div>
    <w:div w:id="405340565">
      <w:bodyDiv w:val="1"/>
      <w:marLeft w:val="0"/>
      <w:marRight w:val="0"/>
      <w:marTop w:val="0"/>
      <w:marBottom w:val="0"/>
      <w:divBdr>
        <w:top w:val="none" w:sz="0" w:space="0" w:color="auto"/>
        <w:left w:val="none" w:sz="0" w:space="0" w:color="auto"/>
        <w:bottom w:val="none" w:sz="0" w:space="0" w:color="auto"/>
        <w:right w:val="none" w:sz="0" w:space="0" w:color="auto"/>
      </w:divBdr>
    </w:div>
    <w:div w:id="405342381">
      <w:bodyDiv w:val="1"/>
      <w:marLeft w:val="0"/>
      <w:marRight w:val="0"/>
      <w:marTop w:val="0"/>
      <w:marBottom w:val="0"/>
      <w:divBdr>
        <w:top w:val="none" w:sz="0" w:space="0" w:color="auto"/>
        <w:left w:val="none" w:sz="0" w:space="0" w:color="auto"/>
        <w:bottom w:val="none" w:sz="0" w:space="0" w:color="auto"/>
        <w:right w:val="none" w:sz="0" w:space="0" w:color="auto"/>
      </w:divBdr>
      <w:divsChild>
        <w:div w:id="851997247">
          <w:marLeft w:val="0"/>
          <w:marRight w:val="0"/>
          <w:marTop w:val="0"/>
          <w:marBottom w:val="0"/>
          <w:divBdr>
            <w:top w:val="none" w:sz="0" w:space="0" w:color="auto"/>
            <w:left w:val="none" w:sz="0" w:space="0" w:color="auto"/>
            <w:bottom w:val="none" w:sz="0" w:space="0" w:color="auto"/>
            <w:right w:val="none" w:sz="0" w:space="0" w:color="auto"/>
          </w:divBdr>
        </w:div>
      </w:divsChild>
    </w:div>
    <w:div w:id="405491810">
      <w:bodyDiv w:val="1"/>
      <w:marLeft w:val="0"/>
      <w:marRight w:val="0"/>
      <w:marTop w:val="0"/>
      <w:marBottom w:val="0"/>
      <w:divBdr>
        <w:top w:val="none" w:sz="0" w:space="0" w:color="auto"/>
        <w:left w:val="none" w:sz="0" w:space="0" w:color="auto"/>
        <w:bottom w:val="none" w:sz="0" w:space="0" w:color="auto"/>
        <w:right w:val="none" w:sz="0" w:space="0" w:color="auto"/>
      </w:divBdr>
    </w:div>
    <w:div w:id="405611013">
      <w:bodyDiv w:val="1"/>
      <w:marLeft w:val="0"/>
      <w:marRight w:val="0"/>
      <w:marTop w:val="0"/>
      <w:marBottom w:val="0"/>
      <w:divBdr>
        <w:top w:val="none" w:sz="0" w:space="0" w:color="auto"/>
        <w:left w:val="none" w:sz="0" w:space="0" w:color="auto"/>
        <w:bottom w:val="none" w:sz="0" w:space="0" w:color="auto"/>
        <w:right w:val="none" w:sz="0" w:space="0" w:color="auto"/>
      </w:divBdr>
    </w:div>
    <w:div w:id="405878945">
      <w:bodyDiv w:val="1"/>
      <w:marLeft w:val="0"/>
      <w:marRight w:val="0"/>
      <w:marTop w:val="0"/>
      <w:marBottom w:val="0"/>
      <w:divBdr>
        <w:top w:val="none" w:sz="0" w:space="0" w:color="auto"/>
        <w:left w:val="none" w:sz="0" w:space="0" w:color="auto"/>
        <w:bottom w:val="none" w:sz="0" w:space="0" w:color="auto"/>
        <w:right w:val="none" w:sz="0" w:space="0" w:color="auto"/>
      </w:divBdr>
    </w:div>
    <w:div w:id="406072515">
      <w:bodyDiv w:val="1"/>
      <w:marLeft w:val="0"/>
      <w:marRight w:val="0"/>
      <w:marTop w:val="0"/>
      <w:marBottom w:val="0"/>
      <w:divBdr>
        <w:top w:val="none" w:sz="0" w:space="0" w:color="auto"/>
        <w:left w:val="none" w:sz="0" w:space="0" w:color="auto"/>
        <w:bottom w:val="none" w:sz="0" w:space="0" w:color="auto"/>
        <w:right w:val="none" w:sz="0" w:space="0" w:color="auto"/>
      </w:divBdr>
      <w:divsChild>
        <w:div w:id="1671177432">
          <w:marLeft w:val="0"/>
          <w:marRight w:val="0"/>
          <w:marTop w:val="0"/>
          <w:marBottom w:val="0"/>
          <w:divBdr>
            <w:top w:val="none" w:sz="0" w:space="0" w:color="auto"/>
            <w:left w:val="none" w:sz="0" w:space="0" w:color="auto"/>
            <w:bottom w:val="none" w:sz="0" w:space="0" w:color="auto"/>
            <w:right w:val="none" w:sz="0" w:space="0" w:color="auto"/>
          </w:divBdr>
        </w:div>
      </w:divsChild>
    </w:div>
    <w:div w:id="406346194">
      <w:bodyDiv w:val="1"/>
      <w:marLeft w:val="0"/>
      <w:marRight w:val="0"/>
      <w:marTop w:val="0"/>
      <w:marBottom w:val="0"/>
      <w:divBdr>
        <w:top w:val="none" w:sz="0" w:space="0" w:color="auto"/>
        <w:left w:val="none" w:sz="0" w:space="0" w:color="auto"/>
        <w:bottom w:val="none" w:sz="0" w:space="0" w:color="auto"/>
        <w:right w:val="none" w:sz="0" w:space="0" w:color="auto"/>
      </w:divBdr>
    </w:div>
    <w:div w:id="406391255">
      <w:bodyDiv w:val="1"/>
      <w:marLeft w:val="0"/>
      <w:marRight w:val="0"/>
      <w:marTop w:val="0"/>
      <w:marBottom w:val="0"/>
      <w:divBdr>
        <w:top w:val="none" w:sz="0" w:space="0" w:color="auto"/>
        <w:left w:val="none" w:sz="0" w:space="0" w:color="auto"/>
        <w:bottom w:val="none" w:sz="0" w:space="0" w:color="auto"/>
        <w:right w:val="none" w:sz="0" w:space="0" w:color="auto"/>
      </w:divBdr>
      <w:divsChild>
        <w:div w:id="218903539">
          <w:marLeft w:val="0"/>
          <w:marRight w:val="0"/>
          <w:marTop w:val="0"/>
          <w:marBottom w:val="0"/>
          <w:divBdr>
            <w:top w:val="none" w:sz="0" w:space="0" w:color="auto"/>
            <w:left w:val="none" w:sz="0" w:space="0" w:color="auto"/>
            <w:bottom w:val="none" w:sz="0" w:space="0" w:color="auto"/>
            <w:right w:val="none" w:sz="0" w:space="0" w:color="auto"/>
          </w:divBdr>
        </w:div>
      </w:divsChild>
    </w:div>
    <w:div w:id="406421195">
      <w:bodyDiv w:val="1"/>
      <w:marLeft w:val="0"/>
      <w:marRight w:val="0"/>
      <w:marTop w:val="0"/>
      <w:marBottom w:val="0"/>
      <w:divBdr>
        <w:top w:val="none" w:sz="0" w:space="0" w:color="auto"/>
        <w:left w:val="none" w:sz="0" w:space="0" w:color="auto"/>
        <w:bottom w:val="none" w:sz="0" w:space="0" w:color="auto"/>
        <w:right w:val="none" w:sz="0" w:space="0" w:color="auto"/>
      </w:divBdr>
    </w:div>
    <w:div w:id="406532584">
      <w:bodyDiv w:val="1"/>
      <w:marLeft w:val="0"/>
      <w:marRight w:val="0"/>
      <w:marTop w:val="0"/>
      <w:marBottom w:val="0"/>
      <w:divBdr>
        <w:top w:val="none" w:sz="0" w:space="0" w:color="auto"/>
        <w:left w:val="none" w:sz="0" w:space="0" w:color="auto"/>
        <w:bottom w:val="none" w:sz="0" w:space="0" w:color="auto"/>
        <w:right w:val="none" w:sz="0" w:space="0" w:color="auto"/>
      </w:divBdr>
    </w:div>
    <w:div w:id="406532587">
      <w:bodyDiv w:val="1"/>
      <w:marLeft w:val="0"/>
      <w:marRight w:val="0"/>
      <w:marTop w:val="0"/>
      <w:marBottom w:val="0"/>
      <w:divBdr>
        <w:top w:val="none" w:sz="0" w:space="0" w:color="auto"/>
        <w:left w:val="none" w:sz="0" w:space="0" w:color="auto"/>
        <w:bottom w:val="none" w:sz="0" w:space="0" w:color="auto"/>
        <w:right w:val="none" w:sz="0" w:space="0" w:color="auto"/>
      </w:divBdr>
    </w:div>
    <w:div w:id="406850159">
      <w:bodyDiv w:val="1"/>
      <w:marLeft w:val="0"/>
      <w:marRight w:val="0"/>
      <w:marTop w:val="0"/>
      <w:marBottom w:val="0"/>
      <w:divBdr>
        <w:top w:val="none" w:sz="0" w:space="0" w:color="auto"/>
        <w:left w:val="none" w:sz="0" w:space="0" w:color="auto"/>
        <w:bottom w:val="none" w:sz="0" w:space="0" w:color="auto"/>
        <w:right w:val="none" w:sz="0" w:space="0" w:color="auto"/>
      </w:divBdr>
    </w:div>
    <w:div w:id="407072072">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19492">
      <w:bodyDiv w:val="1"/>
      <w:marLeft w:val="0"/>
      <w:marRight w:val="0"/>
      <w:marTop w:val="0"/>
      <w:marBottom w:val="0"/>
      <w:divBdr>
        <w:top w:val="none" w:sz="0" w:space="0" w:color="auto"/>
        <w:left w:val="none" w:sz="0" w:space="0" w:color="auto"/>
        <w:bottom w:val="none" w:sz="0" w:space="0" w:color="auto"/>
        <w:right w:val="none" w:sz="0" w:space="0" w:color="auto"/>
      </w:divBdr>
      <w:divsChild>
        <w:div w:id="2111197040">
          <w:marLeft w:val="0"/>
          <w:marRight w:val="0"/>
          <w:marTop w:val="0"/>
          <w:marBottom w:val="0"/>
          <w:divBdr>
            <w:top w:val="none" w:sz="0" w:space="0" w:color="auto"/>
            <w:left w:val="none" w:sz="0" w:space="0" w:color="auto"/>
            <w:bottom w:val="none" w:sz="0" w:space="0" w:color="auto"/>
            <w:right w:val="none" w:sz="0" w:space="0" w:color="auto"/>
          </w:divBdr>
        </w:div>
      </w:divsChild>
    </w:div>
    <w:div w:id="407306989">
      <w:bodyDiv w:val="1"/>
      <w:marLeft w:val="0"/>
      <w:marRight w:val="0"/>
      <w:marTop w:val="0"/>
      <w:marBottom w:val="0"/>
      <w:divBdr>
        <w:top w:val="none" w:sz="0" w:space="0" w:color="auto"/>
        <w:left w:val="none" w:sz="0" w:space="0" w:color="auto"/>
        <w:bottom w:val="none" w:sz="0" w:space="0" w:color="auto"/>
        <w:right w:val="none" w:sz="0" w:space="0" w:color="auto"/>
      </w:divBdr>
    </w:div>
    <w:div w:id="407381497">
      <w:bodyDiv w:val="1"/>
      <w:marLeft w:val="0"/>
      <w:marRight w:val="0"/>
      <w:marTop w:val="0"/>
      <w:marBottom w:val="0"/>
      <w:divBdr>
        <w:top w:val="none" w:sz="0" w:space="0" w:color="auto"/>
        <w:left w:val="none" w:sz="0" w:space="0" w:color="auto"/>
        <w:bottom w:val="none" w:sz="0" w:space="0" w:color="auto"/>
        <w:right w:val="none" w:sz="0" w:space="0" w:color="auto"/>
      </w:divBdr>
    </w:div>
    <w:div w:id="407386835">
      <w:bodyDiv w:val="1"/>
      <w:marLeft w:val="0"/>
      <w:marRight w:val="0"/>
      <w:marTop w:val="0"/>
      <w:marBottom w:val="0"/>
      <w:divBdr>
        <w:top w:val="none" w:sz="0" w:space="0" w:color="auto"/>
        <w:left w:val="none" w:sz="0" w:space="0" w:color="auto"/>
        <w:bottom w:val="none" w:sz="0" w:space="0" w:color="auto"/>
        <w:right w:val="none" w:sz="0" w:space="0" w:color="auto"/>
      </w:divBdr>
    </w:div>
    <w:div w:id="407581299">
      <w:bodyDiv w:val="1"/>
      <w:marLeft w:val="0"/>
      <w:marRight w:val="0"/>
      <w:marTop w:val="0"/>
      <w:marBottom w:val="0"/>
      <w:divBdr>
        <w:top w:val="none" w:sz="0" w:space="0" w:color="auto"/>
        <w:left w:val="none" w:sz="0" w:space="0" w:color="auto"/>
        <w:bottom w:val="none" w:sz="0" w:space="0" w:color="auto"/>
        <w:right w:val="none" w:sz="0" w:space="0" w:color="auto"/>
      </w:divBdr>
    </w:div>
    <w:div w:id="407964556">
      <w:bodyDiv w:val="1"/>
      <w:marLeft w:val="0"/>
      <w:marRight w:val="0"/>
      <w:marTop w:val="0"/>
      <w:marBottom w:val="0"/>
      <w:divBdr>
        <w:top w:val="none" w:sz="0" w:space="0" w:color="auto"/>
        <w:left w:val="none" w:sz="0" w:space="0" w:color="auto"/>
        <w:bottom w:val="none" w:sz="0" w:space="0" w:color="auto"/>
        <w:right w:val="none" w:sz="0" w:space="0" w:color="auto"/>
      </w:divBdr>
    </w:div>
    <w:div w:id="408041091">
      <w:bodyDiv w:val="1"/>
      <w:marLeft w:val="0"/>
      <w:marRight w:val="0"/>
      <w:marTop w:val="0"/>
      <w:marBottom w:val="0"/>
      <w:divBdr>
        <w:top w:val="none" w:sz="0" w:space="0" w:color="auto"/>
        <w:left w:val="none" w:sz="0" w:space="0" w:color="auto"/>
        <w:bottom w:val="none" w:sz="0" w:space="0" w:color="auto"/>
        <w:right w:val="none" w:sz="0" w:space="0" w:color="auto"/>
      </w:divBdr>
    </w:div>
    <w:div w:id="408115782">
      <w:bodyDiv w:val="1"/>
      <w:marLeft w:val="0"/>
      <w:marRight w:val="0"/>
      <w:marTop w:val="0"/>
      <w:marBottom w:val="0"/>
      <w:divBdr>
        <w:top w:val="none" w:sz="0" w:space="0" w:color="auto"/>
        <w:left w:val="none" w:sz="0" w:space="0" w:color="auto"/>
        <w:bottom w:val="none" w:sz="0" w:space="0" w:color="auto"/>
        <w:right w:val="none" w:sz="0" w:space="0" w:color="auto"/>
      </w:divBdr>
    </w:div>
    <w:div w:id="408116029">
      <w:bodyDiv w:val="1"/>
      <w:marLeft w:val="0"/>
      <w:marRight w:val="0"/>
      <w:marTop w:val="0"/>
      <w:marBottom w:val="0"/>
      <w:divBdr>
        <w:top w:val="none" w:sz="0" w:space="0" w:color="auto"/>
        <w:left w:val="none" w:sz="0" w:space="0" w:color="auto"/>
        <w:bottom w:val="none" w:sz="0" w:space="0" w:color="auto"/>
        <w:right w:val="none" w:sz="0" w:space="0" w:color="auto"/>
      </w:divBdr>
      <w:divsChild>
        <w:div w:id="528228628">
          <w:marLeft w:val="0"/>
          <w:marRight w:val="0"/>
          <w:marTop w:val="0"/>
          <w:marBottom w:val="0"/>
          <w:divBdr>
            <w:top w:val="none" w:sz="0" w:space="0" w:color="auto"/>
            <w:left w:val="none" w:sz="0" w:space="0" w:color="auto"/>
            <w:bottom w:val="none" w:sz="0" w:space="0" w:color="auto"/>
            <w:right w:val="none" w:sz="0" w:space="0" w:color="auto"/>
          </w:divBdr>
        </w:div>
      </w:divsChild>
    </w:div>
    <w:div w:id="408230538">
      <w:bodyDiv w:val="1"/>
      <w:marLeft w:val="0"/>
      <w:marRight w:val="0"/>
      <w:marTop w:val="0"/>
      <w:marBottom w:val="0"/>
      <w:divBdr>
        <w:top w:val="none" w:sz="0" w:space="0" w:color="auto"/>
        <w:left w:val="none" w:sz="0" w:space="0" w:color="auto"/>
        <w:bottom w:val="none" w:sz="0" w:space="0" w:color="auto"/>
        <w:right w:val="none" w:sz="0" w:space="0" w:color="auto"/>
      </w:divBdr>
    </w:div>
    <w:div w:id="408307641">
      <w:bodyDiv w:val="1"/>
      <w:marLeft w:val="0"/>
      <w:marRight w:val="0"/>
      <w:marTop w:val="0"/>
      <w:marBottom w:val="0"/>
      <w:divBdr>
        <w:top w:val="none" w:sz="0" w:space="0" w:color="auto"/>
        <w:left w:val="none" w:sz="0" w:space="0" w:color="auto"/>
        <w:bottom w:val="none" w:sz="0" w:space="0" w:color="auto"/>
        <w:right w:val="none" w:sz="0" w:space="0" w:color="auto"/>
      </w:divBdr>
    </w:div>
    <w:div w:id="408314347">
      <w:bodyDiv w:val="1"/>
      <w:marLeft w:val="0"/>
      <w:marRight w:val="0"/>
      <w:marTop w:val="0"/>
      <w:marBottom w:val="0"/>
      <w:divBdr>
        <w:top w:val="none" w:sz="0" w:space="0" w:color="auto"/>
        <w:left w:val="none" w:sz="0" w:space="0" w:color="auto"/>
        <w:bottom w:val="none" w:sz="0" w:space="0" w:color="auto"/>
        <w:right w:val="none" w:sz="0" w:space="0" w:color="auto"/>
      </w:divBdr>
    </w:div>
    <w:div w:id="408578509">
      <w:bodyDiv w:val="1"/>
      <w:marLeft w:val="0"/>
      <w:marRight w:val="0"/>
      <w:marTop w:val="0"/>
      <w:marBottom w:val="0"/>
      <w:divBdr>
        <w:top w:val="none" w:sz="0" w:space="0" w:color="auto"/>
        <w:left w:val="none" w:sz="0" w:space="0" w:color="auto"/>
        <w:bottom w:val="none" w:sz="0" w:space="0" w:color="auto"/>
        <w:right w:val="none" w:sz="0" w:space="0" w:color="auto"/>
      </w:divBdr>
    </w:div>
    <w:div w:id="409081978">
      <w:bodyDiv w:val="1"/>
      <w:marLeft w:val="0"/>
      <w:marRight w:val="0"/>
      <w:marTop w:val="0"/>
      <w:marBottom w:val="0"/>
      <w:divBdr>
        <w:top w:val="none" w:sz="0" w:space="0" w:color="auto"/>
        <w:left w:val="none" w:sz="0" w:space="0" w:color="auto"/>
        <w:bottom w:val="none" w:sz="0" w:space="0" w:color="auto"/>
        <w:right w:val="none" w:sz="0" w:space="0" w:color="auto"/>
      </w:divBdr>
    </w:div>
    <w:div w:id="409085158">
      <w:bodyDiv w:val="1"/>
      <w:marLeft w:val="0"/>
      <w:marRight w:val="0"/>
      <w:marTop w:val="0"/>
      <w:marBottom w:val="0"/>
      <w:divBdr>
        <w:top w:val="none" w:sz="0" w:space="0" w:color="auto"/>
        <w:left w:val="none" w:sz="0" w:space="0" w:color="auto"/>
        <w:bottom w:val="none" w:sz="0" w:space="0" w:color="auto"/>
        <w:right w:val="none" w:sz="0" w:space="0" w:color="auto"/>
      </w:divBdr>
    </w:div>
    <w:div w:id="409351550">
      <w:bodyDiv w:val="1"/>
      <w:marLeft w:val="0"/>
      <w:marRight w:val="0"/>
      <w:marTop w:val="0"/>
      <w:marBottom w:val="0"/>
      <w:divBdr>
        <w:top w:val="none" w:sz="0" w:space="0" w:color="auto"/>
        <w:left w:val="none" w:sz="0" w:space="0" w:color="auto"/>
        <w:bottom w:val="none" w:sz="0" w:space="0" w:color="auto"/>
        <w:right w:val="none" w:sz="0" w:space="0" w:color="auto"/>
      </w:divBdr>
    </w:div>
    <w:div w:id="409352251">
      <w:bodyDiv w:val="1"/>
      <w:marLeft w:val="0"/>
      <w:marRight w:val="0"/>
      <w:marTop w:val="0"/>
      <w:marBottom w:val="0"/>
      <w:divBdr>
        <w:top w:val="none" w:sz="0" w:space="0" w:color="auto"/>
        <w:left w:val="none" w:sz="0" w:space="0" w:color="auto"/>
        <w:bottom w:val="none" w:sz="0" w:space="0" w:color="auto"/>
        <w:right w:val="none" w:sz="0" w:space="0" w:color="auto"/>
      </w:divBdr>
    </w:div>
    <w:div w:id="409431288">
      <w:bodyDiv w:val="1"/>
      <w:marLeft w:val="0"/>
      <w:marRight w:val="0"/>
      <w:marTop w:val="0"/>
      <w:marBottom w:val="0"/>
      <w:divBdr>
        <w:top w:val="none" w:sz="0" w:space="0" w:color="auto"/>
        <w:left w:val="none" w:sz="0" w:space="0" w:color="auto"/>
        <w:bottom w:val="none" w:sz="0" w:space="0" w:color="auto"/>
        <w:right w:val="none" w:sz="0" w:space="0" w:color="auto"/>
      </w:divBdr>
    </w:div>
    <w:div w:id="409667901">
      <w:bodyDiv w:val="1"/>
      <w:marLeft w:val="0"/>
      <w:marRight w:val="0"/>
      <w:marTop w:val="0"/>
      <w:marBottom w:val="0"/>
      <w:divBdr>
        <w:top w:val="none" w:sz="0" w:space="0" w:color="auto"/>
        <w:left w:val="none" w:sz="0" w:space="0" w:color="auto"/>
        <w:bottom w:val="none" w:sz="0" w:space="0" w:color="auto"/>
        <w:right w:val="none" w:sz="0" w:space="0" w:color="auto"/>
      </w:divBdr>
      <w:divsChild>
        <w:div w:id="2057729126">
          <w:marLeft w:val="0"/>
          <w:marRight w:val="0"/>
          <w:marTop w:val="0"/>
          <w:marBottom w:val="0"/>
          <w:divBdr>
            <w:top w:val="none" w:sz="0" w:space="0" w:color="auto"/>
            <w:left w:val="none" w:sz="0" w:space="0" w:color="auto"/>
            <w:bottom w:val="none" w:sz="0" w:space="0" w:color="auto"/>
            <w:right w:val="none" w:sz="0" w:space="0" w:color="auto"/>
          </w:divBdr>
        </w:div>
      </w:divsChild>
    </w:div>
    <w:div w:id="409740816">
      <w:bodyDiv w:val="1"/>
      <w:marLeft w:val="0"/>
      <w:marRight w:val="0"/>
      <w:marTop w:val="0"/>
      <w:marBottom w:val="0"/>
      <w:divBdr>
        <w:top w:val="none" w:sz="0" w:space="0" w:color="auto"/>
        <w:left w:val="none" w:sz="0" w:space="0" w:color="auto"/>
        <w:bottom w:val="none" w:sz="0" w:space="0" w:color="auto"/>
        <w:right w:val="none" w:sz="0" w:space="0" w:color="auto"/>
      </w:divBdr>
      <w:divsChild>
        <w:div w:id="469639314">
          <w:marLeft w:val="0"/>
          <w:marRight w:val="0"/>
          <w:marTop w:val="0"/>
          <w:marBottom w:val="0"/>
          <w:divBdr>
            <w:top w:val="none" w:sz="0" w:space="0" w:color="auto"/>
            <w:left w:val="none" w:sz="0" w:space="0" w:color="auto"/>
            <w:bottom w:val="none" w:sz="0" w:space="0" w:color="auto"/>
            <w:right w:val="none" w:sz="0" w:space="0" w:color="auto"/>
          </w:divBdr>
        </w:div>
      </w:divsChild>
    </w:div>
    <w:div w:id="410085437">
      <w:bodyDiv w:val="1"/>
      <w:marLeft w:val="0"/>
      <w:marRight w:val="0"/>
      <w:marTop w:val="0"/>
      <w:marBottom w:val="0"/>
      <w:divBdr>
        <w:top w:val="none" w:sz="0" w:space="0" w:color="auto"/>
        <w:left w:val="none" w:sz="0" w:space="0" w:color="auto"/>
        <w:bottom w:val="none" w:sz="0" w:space="0" w:color="auto"/>
        <w:right w:val="none" w:sz="0" w:space="0" w:color="auto"/>
      </w:divBdr>
    </w:div>
    <w:div w:id="410466177">
      <w:bodyDiv w:val="1"/>
      <w:marLeft w:val="0"/>
      <w:marRight w:val="0"/>
      <w:marTop w:val="0"/>
      <w:marBottom w:val="0"/>
      <w:divBdr>
        <w:top w:val="none" w:sz="0" w:space="0" w:color="auto"/>
        <w:left w:val="none" w:sz="0" w:space="0" w:color="auto"/>
        <w:bottom w:val="none" w:sz="0" w:space="0" w:color="auto"/>
        <w:right w:val="none" w:sz="0" w:space="0" w:color="auto"/>
      </w:divBdr>
    </w:div>
    <w:div w:id="410738701">
      <w:bodyDiv w:val="1"/>
      <w:marLeft w:val="0"/>
      <w:marRight w:val="0"/>
      <w:marTop w:val="0"/>
      <w:marBottom w:val="0"/>
      <w:divBdr>
        <w:top w:val="none" w:sz="0" w:space="0" w:color="auto"/>
        <w:left w:val="none" w:sz="0" w:space="0" w:color="auto"/>
        <w:bottom w:val="none" w:sz="0" w:space="0" w:color="auto"/>
        <w:right w:val="none" w:sz="0" w:space="0" w:color="auto"/>
      </w:divBdr>
    </w:div>
    <w:div w:id="410850919">
      <w:bodyDiv w:val="1"/>
      <w:marLeft w:val="0"/>
      <w:marRight w:val="0"/>
      <w:marTop w:val="0"/>
      <w:marBottom w:val="0"/>
      <w:divBdr>
        <w:top w:val="none" w:sz="0" w:space="0" w:color="auto"/>
        <w:left w:val="none" w:sz="0" w:space="0" w:color="auto"/>
        <w:bottom w:val="none" w:sz="0" w:space="0" w:color="auto"/>
        <w:right w:val="none" w:sz="0" w:space="0" w:color="auto"/>
      </w:divBdr>
    </w:div>
    <w:div w:id="410853783">
      <w:bodyDiv w:val="1"/>
      <w:marLeft w:val="0"/>
      <w:marRight w:val="0"/>
      <w:marTop w:val="0"/>
      <w:marBottom w:val="0"/>
      <w:divBdr>
        <w:top w:val="none" w:sz="0" w:space="0" w:color="auto"/>
        <w:left w:val="none" w:sz="0" w:space="0" w:color="auto"/>
        <w:bottom w:val="none" w:sz="0" w:space="0" w:color="auto"/>
        <w:right w:val="none" w:sz="0" w:space="0" w:color="auto"/>
      </w:divBdr>
    </w:div>
    <w:div w:id="411584320">
      <w:bodyDiv w:val="1"/>
      <w:marLeft w:val="0"/>
      <w:marRight w:val="0"/>
      <w:marTop w:val="0"/>
      <w:marBottom w:val="0"/>
      <w:divBdr>
        <w:top w:val="none" w:sz="0" w:space="0" w:color="auto"/>
        <w:left w:val="none" w:sz="0" w:space="0" w:color="auto"/>
        <w:bottom w:val="none" w:sz="0" w:space="0" w:color="auto"/>
        <w:right w:val="none" w:sz="0" w:space="0" w:color="auto"/>
      </w:divBdr>
    </w:div>
    <w:div w:id="411774958">
      <w:bodyDiv w:val="1"/>
      <w:marLeft w:val="0"/>
      <w:marRight w:val="0"/>
      <w:marTop w:val="0"/>
      <w:marBottom w:val="0"/>
      <w:divBdr>
        <w:top w:val="none" w:sz="0" w:space="0" w:color="auto"/>
        <w:left w:val="none" w:sz="0" w:space="0" w:color="auto"/>
        <w:bottom w:val="none" w:sz="0" w:space="0" w:color="auto"/>
        <w:right w:val="none" w:sz="0" w:space="0" w:color="auto"/>
      </w:divBdr>
    </w:div>
    <w:div w:id="412048599">
      <w:bodyDiv w:val="1"/>
      <w:marLeft w:val="0"/>
      <w:marRight w:val="0"/>
      <w:marTop w:val="0"/>
      <w:marBottom w:val="0"/>
      <w:divBdr>
        <w:top w:val="none" w:sz="0" w:space="0" w:color="auto"/>
        <w:left w:val="none" w:sz="0" w:space="0" w:color="auto"/>
        <w:bottom w:val="none" w:sz="0" w:space="0" w:color="auto"/>
        <w:right w:val="none" w:sz="0" w:space="0" w:color="auto"/>
      </w:divBdr>
    </w:div>
    <w:div w:id="412051630">
      <w:bodyDiv w:val="1"/>
      <w:marLeft w:val="0"/>
      <w:marRight w:val="0"/>
      <w:marTop w:val="0"/>
      <w:marBottom w:val="0"/>
      <w:divBdr>
        <w:top w:val="none" w:sz="0" w:space="0" w:color="auto"/>
        <w:left w:val="none" w:sz="0" w:space="0" w:color="auto"/>
        <w:bottom w:val="none" w:sz="0" w:space="0" w:color="auto"/>
        <w:right w:val="none" w:sz="0" w:space="0" w:color="auto"/>
      </w:divBdr>
    </w:div>
    <w:div w:id="412364045">
      <w:bodyDiv w:val="1"/>
      <w:marLeft w:val="0"/>
      <w:marRight w:val="0"/>
      <w:marTop w:val="0"/>
      <w:marBottom w:val="0"/>
      <w:divBdr>
        <w:top w:val="none" w:sz="0" w:space="0" w:color="auto"/>
        <w:left w:val="none" w:sz="0" w:space="0" w:color="auto"/>
        <w:bottom w:val="none" w:sz="0" w:space="0" w:color="auto"/>
        <w:right w:val="none" w:sz="0" w:space="0" w:color="auto"/>
      </w:divBdr>
      <w:divsChild>
        <w:div w:id="1968196480">
          <w:marLeft w:val="0"/>
          <w:marRight w:val="0"/>
          <w:marTop w:val="0"/>
          <w:marBottom w:val="0"/>
          <w:divBdr>
            <w:top w:val="none" w:sz="0" w:space="0" w:color="auto"/>
            <w:left w:val="none" w:sz="0" w:space="0" w:color="auto"/>
            <w:bottom w:val="none" w:sz="0" w:space="0" w:color="auto"/>
            <w:right w:val="none" w:sz="0" w:space="0" w:color="auto"/>
          </w:divBdr>
        </w:div>
      </w:divsChild>
    </w:div>
    <w:div w:id="412510489">
      <w:bodyDiv w:val="1"/>
      <w:marLeft w:val="0"/>
      <w:marRight w:val="0"/>
      <w:marTop w:val="0"/>
      <w:marBottom w:val="0"/>
      <w:divBdr>
        <w:top w:val="none" w:sz="0" w:space="0" w:color="auto"/>
        <w:left w:val="none" w:sz="0" w:space="0" w:color="auto"/>
        <w:bottom w:val="none" w:sz="0" w:space="0" w:color="auto"/>
        <w:right w:val="none" w:sz="0" w:space="0" w:color="auto"/>
      </w:divBdr>
    </w:div>
    <w:div w:id="413085573">
      <w:bodyDiv w:val="1"/>
      <w:marLeft w:val="0"/>
      <w:marRight w:val="0"/>
      <w:marTop w:val="0"/>
      <w:marBottom w:val="0"/>
      <w:divBdr>
        <w:top w:val="none" w:sz="0" w:space="0" w:color="auto"/>
        <w:left w:val="none" w:sz="0" w:space="0" w:color="auto"/>
        <w:bottom w:val="none" w:sz="0" w:space="0" w:color="auto"/>
        <w:right w:val="none" w:sz="0" w:space="0" w:color="auto"/>
      </w:divBdr>
    </w:div>
    <w:div w:id="413283212">
      <w:bodyDiv w:val="1"/>
      <w:marLeft w:val="0"/>
      <w:marRight w:val="0"/>
      <w:marTop w:val="0"/>
      <w:marBottom w:val="0"/>
      <w:divBdr>
        <w:top w:val="none" w:sz="0" w:space="0" w:color="auto"/>
        <w:left w:val="none" w:sz="0" w:space="0" w:color="auto"/>
        <w:bottom w:val="none" w:sz="0" w:space="0" w:color="auto"/>
        <w:right w:val="none" w:sz="0" w:space="0" w:color="auto"/>
      </w:divBdr>
      <w:divsChild>
        <w:div w:id="1730423201">
          <w:marLeft w:val="0"/>
          <w:marRight w:val="0"/>
          <w:marTop w:val="0"/>
          <w:marBottom w:val="0"/>
          <w:divBdr>
            <w:top w:val="none" w:sz="0" w:space="0" w:color="auto"/>
            <w:left w:val="none" w:sz="0" w:space="0" w:color="auto"/>
            <w:bottom w:val="none" w:sz="0" w:space="0" w:color="auto"/>
            <w:right w:val="none" w:sz="0" w:space="0" w:color="auto"/>
          </w:divBdr>
        </w:div>
      </w:divsChild>
    </w:div>
    <w:div w:id="413361387">
      <w:bodyDiv w:val="1"/>
      <w:marLeft w:val="0"/>
      <w:marRight w:val="0"/>
      <w:marTop w:val="0"/>
      <w:marBottom w:val="0"/>
      <w:divBdr>
        <w:top w:val="none" w:sz="0" w:space="0" w:color="auto"/>
        <w:left w:val="none" w:sz="0" w:space="0" w:color="auto"/>
        <w:bottom w:val="none" w:sz="0" w:space="0" w:color="auto"/>
        <w:right w:val="none" w:sz="0" w:space="0" w:color="auto"/>
      </w:divBdr>
    </w:div>
    <w:div w:id="414018737">
      <w:bodyDiv w:val="1"/>
      <w:marLeft w:val="0"/>
      <w:marRight w:val="0"/>
      <w:marTop w:val="0"/>
      <w:marBottom w:val="0"/>
      <w:divBdr>
        <w:top w:val="none" w:sz="0" w:space="0" w:color="auto"/>
        <w:left w:val="none" w:sz="0" w:space="0" w:color="auto"/>
        <w:bottom w:val="none" w:sz="0" w:space="0" w:color="auto"/>
        <w:right w:val="none" w:sz="0" w:space="0" w:color="auto"/>
      </w:divBdr>
      <w:divsChild>
        <w:div w:id="1084229840">
          <w:marLeft w:val="0"/>
          <w:marRight w:val="0"/>
          <w:marTop w:val="0"/>
          <w:marBottom w:val="0"/>
          <w:divBdr>
            <w:top w:val="none" w:sz="0" w:space="0" w:color="auto"/>
            <w:left w:val="none" w:sz="0" w:space="0" w:color="auto"/>
            <w:bottom w:val="none" w:sz="0" w:space="0" w:color="auto"/>
            <w:right w:val="none" w:sz="0" w:space="0" w:color="auto"/>
          </w:divBdr>
        </w:div>
      </w:divsChild>
    </w:div>
    <w:div w:id="414086156">
      <w:bodyDiv w:val="1"/>
      <w:marLeft w:val="0"/>
      <w:marRight w:val="0"/>
      <w:marTop w:val="0"/>
      <w:marBottom w:val="0"/>
      <w:divBdr>
        <w:top w:val="none" w:sz="0" w:space="0" w:color="auto"/>
        <w:left w:val="none" w:sz="0" w:space="0" w:color="auto"/>
        <w:bottom w:val="none" w:sz="0" w:space="0" w:color="auto"/>
        <w:right w:val="none" w:sz="0" w:space="0" w:color="auto"/>
      </w:divBdr>
    </w:div>
    <w:div w:id="414329505">
      <w:bodyDiv w:val="1"/>
      <w:marLeft w:val="0"/>
      <w:marRight w:val="0"/>
      <w:marTop w:val="0"/>
      <w:marBottom w:val="0"/>
      <w:divBdr>
        <w:top w:val="none" w:sz="0" w:space="0" w:color="auto"/>
        <w:left w:val="none" w:sz="0" w:space="0" w:color="auto"/>
        <w:bottom w:val="none" w:sz="0" w:space="0" w:color="auto"/>
        <w:right w:val="none" w:sz="0" w:space="0" w:color="auto"/>
      </w:divBdr>
    </w:div>
    <w:div w:id="414475497">
      <w:bodyDiv w:val="1"/>
      <w:marLeft w:val="0"/>
      <w:marRight w:val="0"/>
      <w:marTop w:val="0"/>
      <w:marBottom w:val="0"/>
      <w:divBdr>
        <w:top w:val="none" w:sz="0" w:space="0" w:color="auto"/>
        <w:left w:val="none" w:sz="0" w:space="0" w:color="auto"/>
        <w:bottom w:val="none" w:sz="0" w:space="0" w:color="auto"/>
        <w:right w:val="none" w:sz="0" w:space="0" w:color="auto"/>
      </w:divBdr>
    </w:div>
    <w:div w:id="414788040">
      <w:bodyDiv w:val="1"/>
      <w:marLeft w:val="0"/>
      <w:marRight w:val="0"/>
      <w:marTop w:val="0"/>
      <w:marBottom w:val="0"/>
      <w:divBdr>
        <w:top w:val="none" w:sz="0" w:space="0" w:color="auto"/>
        <w:left w:val="none" w:sz="0" w:space="0" w:color="auto"/>
        <w:bottom w:val="none" w:sz="0" w:space="0" w:color="auto"/>
        <w:right w:val="none" w:sz="0" w:space="0" w:color="auto"/>
      </w:divBdr>
    </w:div>
    <w:div w:id="415131878">
      <w:bodyDiv w:val="1"/>
      <w:marLeft w:val="0"/>
      <w:marRight w:val="0"/>
      <w:marTop w:val="0"/>
      <w:marBottom w:val="0"/>
      <w:divBdr>
        <w:top w:val="none" w:sz="0" w:space="0" w:color="auto"/>
        <w:left w:val="none" w:sz="0" w:space="0" w:color="auto"/>
        <w:bottom w:val="none" w:sz="0" w:space="0" w:color="auto"/>
        <w:right w:val="none" w:sz="0" w:space="0" w:color="auto"/>
      </w:divBdr>
    </w:div>
    <w:div w:id="415251449">
      <w:bodyDiv w:val="1"/>
      <w:marLeft w:val="0"/>
      <w:marRight w:val="0"/>
      <w:marTop w:val="0"/>
      <w:marBottom w:val="0"/>
      <w:divBdr>
        <w:top w:val="none" w:sz="0" w:space="0" w:color="auto"/>
        <w:left w:val="none" w:sz="0" w:space="0" w:color="auto"/>
        <w:bottom w:val="none" w:sz="0" w:space="0" w:color="auto"/>
        <w:right w:val="none" w:sz="0" w:space="0" w:color="auto"/>
      </w:divBdr>
    </w:div>
    <w:div w:id="415323591">
      <w:bodyDiv w:val="1"/>
      <w:marLeft w:val="0"/>
      <w:marRight w:val="0"/>
      <w:marTop w:val="0"/>
      <w:marBottom w:val="0"/>
      <w:divBdr>
        <w:top w:val="none" w:sz="0" w:space="0" w:color="auto"/>
        <w:left w:val="none" w:sz="0" w:space="0" w:color="auto"/>
        <w:bottom w:val="none" w:sz="0" w:space="0" w:color="auto"/>
        <w:right w:val="none" w:sz="0" w:space="0" w:color="auto"/>
      </w:divBdr>
    </w:div>
    <w:div w:id="415446531">
      <w:bodyDiv w:val="1"/>
      <w:marLeft w:val="0"/>
      <w:marRight w:val="0"/>
      <w:marTop w:val="0"/>
      <w:marBottom w:val="0"/>
      <w:divBdr>
        <w:top w:val="none" w:sz="0" w:space="0" w:color="auto"/>
        <w:left w:val="none" w:sz="0" w:space="0" w:color="auto"/>
        <w:bottom w:val="none" w:sz="0" w:space="0" w:color="auto"/>
        <w:right w:val="none" w:sz="0" w:space="0" w:color="auto"/>
      </w:divBdr>
      <w:divsChild>
        <w:div w:id="2086343679">
          <w:marLeft w:val="0"/>
          <w:marRight w:val="0"/>
          <w:marTop w:val="0"/>
          <w:marBottom w:val="0"/>
          <w:divBdr>
            <w:top w:val="none" w:sz="0" w:space="0" w:color="auto"/>
            <w:left w:val="none" w:sz="0" w:space="0" w:color="auto"/>
            <w:bottom w:val="none" w:sz="0" w:space="0" w:color="auto"/>
            <w:right w:val="none" w:sz="0" w:space="0" w:color="auto"/>
          </w:divBdr>
        </w:div>
      </w:divsChild>
    </w:div>
    <w:div w:id="415590930">
      <w:bodyDiv w:val="1"/>
      <w:marLeft w:val="0"/>
      <w:marRight w:val="0"/>
      <w:marTop w:val="0"/>
      <w:marBottom w:val="0"/>
      <w:divBdr>
        <w:top w:val="none" w:sz="0" w:space="0" w:color="auto"/>
        <w:left w:val="none" w:sz="0" w:space="0" w:color="auto"/>
        <w:bottom w:val="none" w:sz="0" w:space="0" w:color="auto"/>
        <w:right w:val="none" w:sz="0" w:space="0" w:color="auto"/>
      </w:divBdr>
    </w:div>
    <w:div w:id="416100552">
      <w:bodyDiv w:val="1"/>
      <w:marLeft w:val="0"/>
      <w:marRight w:val="0"/>
      <w:marTop w:val="0"/>
      <w:marBottom w:val="0"/>
      <w:divBdr>
        <w:top w:val="none" w:sz="0" w:space="0" w:color="auto"/>
        <w:left w:val="none" w:sz="0" w:space="0" w:color="auto"/>
        <w:bottom w:val="none" w:sz="0" w:space="0" w:color="auto"/>
        <w:right w:val="none" w:sz="0" w:space="0" w:color="auto"/>
      </w:divBdr>
    </w:div>
    <w:div w:id="416445661">
      <w:bodyDiv w:val="1"/>
      <w:marLeft w:val="0"/>
      <w:marRight w:val="0"/>
      <w:marTop w:val="0"/>
      <w:marBottom w:val="0"/>
      <w:divBdr>
        <w:top w:val="none" w:sz="0" w:space="0" w:color="auto"/>
        <w:left w:val="none" w:sz="0" w:space="0" w:color="auto"/>
        <w:bottom w:val="none" w:sz="0" w:space="0" w:color="auto"/>
        <w:right w:val="none" w:sz="0" w:space="0" w:color="auto"/>
      </w:divBdr>
    </w:div>
    <w:div w:id="416750942">
      <w:bodyDiv w:val="1"/>
      <w:marLeft w:val="0"/>
      <w:marRight w:val="0"/>
      <w:marTop w:val="0"/>
      <w:marBottom w:val="0"/>
      <w:divBdr>
        <w:top w:val="none" w:sz="0" w:space="0" w:color="auto"/>
        <w:left w:val="none" w:sz="0" w:space="0" w:color="auto"/>
        <w:bottom w:val="none" w:sz="0" w:space="0" w:color="auto"/>
        <w:right w:val="none" w:sz="0" w:space="0" w:color="auto"/>
      </w:divBdr>
    </w:div>
    <w:div w:id="417793198">
      <w:bodyDiv w:val="1"/>
      <w:marLeft w:val="0"/>
      <w:marRight w:val="0"/>
      <w:marTop w:val="0"/>
      <w:marBottom w:val="0"/>
      <w:divBdr>
        <w:top w:val="none" w:sz="0" w:space="0" w:color="auto"/>
        <w:left w:val="none" w:sz="0" w:space="0" w:color="auto"/>
        <w:bottom w:val="none" w:sz="0" w:space="0" w:color="auto"/>
        <w:right w:val="none" w:sz="0" w:space="0" w:color="auto"/>
      </w:divBdr>
    </w:div>
    <w:div w:id="417865990">
      <w:bodyDiv w:val="1"/>
      <w:marLeft w:val="0"/>
      <w:marRight w:val="0"/>
      <w:marTop w:val="0"/>
      <w:marBottom w:val="0"/>
      <w:divBdr>
        <w:top w:val="none" w:sz="0" w:space="0" w:color="auto"/>
        <w:left w:val="none" w:sz="0" w:space="0" w:color="auto"/>
        <w:bottom w:val="none" w:sz="0" w:space="0" w:color="auto"/>
        <w:right w:val="none" w:sz="0" w:space="0" w:color="auto"/>
      </w:divBdr>
      <w:divsChild>
        <w:div w:id="557712271">
          <w:marLeft w:val="0"/>
          <w:marRight w:val="0"/>
          <w:marTop w:val="0"/>
          <w:marBottom w:val="0"/>
          <w:divBdr>
            <w:top w:val="none" w:sz="0" w:space="0" w:color="auto"/>
            <w:left w:val="none" w:sz="0" w:space="0" w:color="auto"/>
            <w:bottom w:val="none" w:sz="0" w:space="0" w:color="auto"/>
            <w:right w:val="none" w:sz="0" w:space="0" w:color="auto"/>
          </w:divBdr>
        </w:div>
      </w:divsChild>
    </w:div>
    <w:div w:id="418138971">
      <w:bodyDiv w:val="1"/>
      <w:marLeft w:val="0"/>
      <w:marRight w:val="0"/>
      <w:marTop w:val="0"/>
      <w:marBottom w:val="0"/>
      <w:divBdr>
        <w:top w:val="none" w:sz="0" w:space="0" w:color="auto"/>
        <w:left w:val="none" w:sz="0" w:space="0" w:color="auto"/>
        <w:bottom w:val="none" w:sz="0" w:space="0" w:color="auto"/>
        <w:right w:val="none" w:sz="0" w:space="0" w:color="auto"/>
      </w:divBdr>
    </w:div>
    <w:div w:id="418253063">
      <w:bodyDiv w:val="1"/>
      <w:marLeft w:val="0"/>
      <w:marRight w:val="0"/>
      <w:marTop w:val="0"/>
      <w:marBottom w:val="0"/>
      <w:divBdr>
        <w:top w:val="none" w:sz="0" w:space="0" w:color="auto"/>
        <w:left w:val="none" w:sz="0" w:space="0" w:color="auto"/>
        <w:bottom w:val="none" w:sz="0" w:space="0" w:color="auto"/>
        <w:right w:val="none" w:sz="0" w:space="0" w:color="auto"/>
      </w:divBdr>
    </w:div>
    <w:div w:id="418329184">
      <w:bodyDiv w:val="1"/>
      <w:marLeft w:val="0"/>
      <w:marRight w:val="0"/>
      <w:marTop w:val="0"/>
      <w:marBottom w:val="0"/>
      <w:divBdr>
        <w:top w:val="none" w:sz="0" w:space="0" w:color="auto"/>
        <w:left w:val="none" w:sz="0" w:space="0" w:color="auto"/>
        <w:bottom w:val="none" w:sz="0" w:space="0" w:color="auto"/>
        <w:right w:val="none" w:sz="0" w:space="0" w:color="auto"/>
      </w:divBdr>
    </w:div>
    <w:div w:id="418455140">
      <w:bodyDiv w:val="1"/>
      <w:marLeft w:val="0"/>
      <w:marRight w:val="0"/>
      <w:marTop w:val="0"/>
      <w:marBottom w:val="0"/>
      <w:divBdr>
        <w:top w:val="none" w:sz="0" w:space="0" w:color="auto"/>
        <w:left w:val="none" w:sz="0" w:space="0" w:color="auto"/>
        <w:bottom w:val="none" w:sz="0" w:space="0" w:color="auto"/>
        <w:right w:val="none" w:sz="0" w:space="0" w:color="auto"/>
      </w:divBdr>
    </w:div>
    <w:div w:id="418597215">
      <w:bodyDiv w:val="1"/>
      <w:marLeft w:val="0"/>
      <w:marRight w:val="0"/>
      <w:marTop w:val="0"/>
      <w:marBottom w:val="0"/>
      <w:divBdr>
        <w:top w:val="none" w:sz="0" w:space="0" w:color="auto"/>
        <w:left w:val="none" w:sz="0" w:space="0" w:color="auto"/>
        <w:bottom w:val="none" w:sz="0" w:space="0" w:color="auto"/>
        <w:right w:val="none" w:sz="0" w:space="0" w:color="auto"/>
      </w:divBdr>
    </w:div>
    <w:div w:id="418907773">
      <w:bodyDiv w:val="1"/>
      <w:marLeft w:val="0"/>
      <w:marRight w:val="0"/>
      <w:marTop w:val="0"/>
      <w:marBottom w:val="0"/>
      <w:divBdr>
        <w:top w:val="none" w:sz="0" w:space="0" w:color="auto"/>
        <w:left w:val="none" w:sz="0" w:space="0" w:color="auto"/>
        <w:bottom w:val="none" w:sz="0" w:space="0" w:color="auto"/>
        <w:right w:val="none" w:sz="0" w:space="0" w:color="auto"/>
      </w:divBdr>
    </w:div>
    <w:div w:id="419064429">
      <w:bodyDiv w:val="1"/>
      <w:marLeft w:val="0"/>
      <w:marRight w:val="0"/>
      <w:marTop w:val="0"/>
      <w:marBottom w:val="0"/>
      <w:divBdr>
        <w:top w:val="none" w:sz="0" w:space="0" w:color="auto"/>
        <w:left w:val="none" w:sz="0" w:space="0" w:color="auto"/>
        <w:bottom w:val="none" w:sz="0" w:space="0" w:color="auto"/>
        <w:right w:val="none" w:sz="0" w:space="0" w:color="auto"/>
      </w:divBdr>
      <w:divsChild>
        <w:div w:id="1933666015">
          <w:marLeft w:val="0"/>
          <w:marRight w:val="0"/>
          <w:marTop w:val="0"/>
          <w:marBottom w:val="0"/>
          <w:divBdr>
            <w:top w:val="none" w:sz="0" w:space="0" w:color="auto"/>
            <w:left w:val="none" w:sz="0" w:space="0" w:color="auto"/>
            <w:bottom w:val="none" w:sz="0" w:space="0" w:color="auto"/>
            <w:right w:val="none" w:sz="0" w:space="0" w:color="auto"/>
          </w:divBdr>
        </w:div>
      </w:divsChild>
    </w:div>
    <w:div w:id="419373133">
      <w:bodyDiv w:val="1"/>
      <w:marLeft w:val="0"/>
      <w:marRight w:val="0"/>
      <w:marTop w:val="0"/>
      <w:marBottom w:val="0"/>
      <w:divBdr>
        <w:top w:val="none" w:sz="0" w:space="0" w:color="auto"/>
        <w:left w:val="none" w:sz="0" w:space="0" w:color="auto"/>
        <w:bottom w:val="none" w:sz="0" w:space="0" w:color="auto"/>
        <w:right w:val="none" w:sz="0" w:space="0" w:color="auto"/>
      </w:divBdr>
    </w:div>
    <w:div w:id="420151980">
      <w:bodyDiv w:val="1"/>
      <w:marLeft w:val="0"/>
      <w:marRight w:val="0"/>
      <w:marTop w:val="0"/>
      <w:marBottom w:val="0"/>
      <w:divBdr>
        <w:top w:val="none" w:sz="0" w:space="0" w:color="auto"/>
        <w:left w:val="none" w:sz="0" w:space="0" w:color="auto"/>
        <w:bottom w:val="none" w:sz="0" w:space="0" w:color="auto"/>
        <w:right w:val="none" w:sz="0" w:space="0" w:color="auto"/>
      </w:divBdr>
    </w:div>
    <w:div w:id="420295164">
      <w:bodyDiv w:val="1"/>
      <w:marLeft w:val="0"/>
      <w:marRight w:val="0"/>
      <w:marTop w:val="0"/>
      <w:marBottom w:val="0"/>
      <w:divBdr>
        <w:top w:val="none" w:sz="0" w:space="0" w:color="auto"/>
        <w:left w:val="none" w:sz="0" w:space="0" w:color="auto"/>
        <w:bottom w:val="none" w:sz="0" w:space="0" w:color="auto"/>
        <w:right w:val="none" w:sz="0" w:space="0" w:color="auto"/>
      </w:divBdr>
    </w:div>
    <w:div w:id="420370505">
      <w:bodyDiv w:val="1"/>
      <w:marLeft w:val="0"/>
      <w:marRight w:val="0"/>
      <w:marTop w:val="0"/>
      <w:marBottom w:val="0"/>
      <w:divBdr>
        <w:top w:val="none" w:sz="0" w:space="0" w:color="auto"/>
        <w:left w:val="none" w:sz="0" w:space="0" w:color="auto"/>
        <w:bottom w:val="none" w:sz="0" w:space="0" w:color="auto"/>
        <w:right w:val="none" w:sz="0" w:space="0" w:color="auto"/>
      </w:divBdr>
    </w:div>
    <w:div w:id="420493638">
      <w:bodyDiv w:val="1"/>
      <w:marLeft w:val="0"/>
      <w:marRight w:val="0"/>
      <w:marTop w:val="0"/>
      <w:marBottom w:val="0"/>
      <w:divBdr>
        <w:top w:val="none" w:sz="0" w:space="0" w:color="auto"/>
        <w:left w:val="none" w:sz="0" w:space="0" w:color="auto"/>
        <w:bottom w:val="none" w:sz="0" w:space="0" w:color="auto"/>
        <w:right w:val="none" w:sz="0" w:space="0" w:color="auto"/>
      </w:divBdr>
    </w:div>
    <w:div w:id="420571668">
      <w:bodyDiv w:val="1"/>
      <w:marLeft w:val="0"/>
      <w:marRight w:val="0"/>
      <w:marTop w:val="0"/>
      <w:marBottom w:val="0"/>
      <w:divBdr>
        <w:top w:val="none" w:sz="0" w:space="0" w:color="auto"/>
        <w:left w:val="none" w:sz="0" w:space="0" w:color="auto"/>
        <w:bottom w:val="none" w:sz="0" w:space="0" w:color="auto"/>
        <w:right w:val="none" w:sz="0" w:space="0" w:color="auto"/>
      </w:divBdr>
    </w:div>
    <w:div w:id="420874191">
      <w:bodyDiv w:val="1"/>
      <w:marLeft w:val="0"/>
      <w:marRight w:val="0"/>
      <w:marTop w:val="0"/>
      <w:marBottom w:val="0"/>
      <w:divBdr>
        <w:top w:val="none" w:sz="0" w:space="0" w:color="auto"/>
        <w:left w:val="none" w:sz="0" w:space="0" w:color="auto"/>
        <w:bottom w:val="none" w:sz="0" w:space="0" w:color="auto"/>
        <w:right w:val="none" w:sz="0" w:space="0" w:color="auto"/>
      </w:divBdr>
    </w:div>
    <w:div w:id="420874736">
      <w:bodyDiv w:val="1"/>
      <w:marLeft w:val="0"/>
      <w:marRight w:val="0"/>
      <w:marTop w:val="0"/>
      <w:marBottom w:val="0"/>
      <w:divBdr>
        <w:top w:val="none" w:sz="0" w:space="0" w:color="auto"/>
        <w:left w:val="none" w:sz="0" w:space="0" w:color="auto"/>
        <w:bottom w:val="none" w:sz="0" w:space="0" w:color="auto"/>
        <w:right w:val="none" w:sz="0" w:space="0" w:color="auto"/>
      </w:divBdr>
    </w:div>
    <w:div w:id="421150169">
      <w:bodyDiv w:val="1"/>
      <w:marLeft w:val="0"/>
      <w:marRight w:val="0"/>
      <w:marTop w:val="0"/>
      <w:marBottom w:val="0"/>
      <w:divBdr>
        <w:top w:val="none" w:sz="0" w:space="0" w:color="auto"/>
        <w:left w:val="none" w:sz="0" w:space="0" w:color="auto"/>
        <w:bottom w:val="none" w:sz="0" w:space="0" w:color="auto"/>
        <w:right w:val="none" w:sz="0" w:space="0" w:color="auto"/>
      </w:divBdr>
    </w:div>
    <w:div w:id="421292862">
      <w:bodyDiv w:val="1"/>
      <w:marLeft w:val="0"/>
      <w:marRight w:val="0"/>
      <w:marTop w:val="0"/>
      <w:marBottom w:val="0"/>
      <w:divBdr>
        <w:top w:val="none" w:sz="0" w:space="0" w:color="auto"/>
        <w:left w:val="none" w:sz="0" w:space="0" w:color="auto"/>
        <w:bottom w:val="none" w:sz="0" w:space="0" w:color="auto"/>
        <w:right w:val="none" w:sz="0" w:space="0" w:color="auto"/>
      </w:divBdr>
    </w:div>
    <w:div w:id="421417048">
      <w:bodyDiv w:val="1"/>
      <w:marLeft w:val="0"/>
      <w:marRight w:val="0"/>
      <w:marTop w:val="0"/>
      <w:marBottom w:val="0"/>
      <w:divBdr>
        <w:top w:val="none" w:sz="0" w:space="0" w:color="auto"/>
        <w:left w:val="none" w:sz="0" w:space="0" w:color="auto"/>
        <w:bottom w:val="none" w:sz="0" w:space="0" w:color="auto"/>
        <w:right w:val="none" w:sz="0" w:space="0" w:color="auto"/>
      </w:divBdr>
    </w:div>
    <w:div w:id="421419730">
      <w:bodyDiv w:val="1"/>
      <w:marLeft w:val="0"/>
      <w:marRight w:val="0"/>
      <w:marTop w:val="0"/>
      <w:marBottom w:val="0"/>
      <w:divBdr>
        <w:top w:val="none" w:sz="0" w:space="0" w:color="auto"/>
        <w:left w:val="none" w:sz="0" w:space="0" w:color="auto"/>
        <w:bottom w:val="none" w:sz="0" w:space="0" w:color="auto"/>
        <w:right w:val="none" w:sz="0" w:space="0" w:color="auto"/>
      </w:divBdr>
    </w:div>
    <w:div w:id="421803598">
      <w:bodyDiv w:val="1"/>
      <w:marLeft w:val="0"/>
      <w:marRight w:val="0"/>
      <w:marTop w:val="0"/>
      <w:marBottom w:val="0"/>
      <w:divBdr>
        <w:top w:val="none" w:sz="0" w:space="0" w:color="auto"/>
        <w:left w:val="none" w:sz="0" w:space="0" w:color="auto"/>
        <w:bottom w:val="none" w:sz="0" w:space="0" w:color="auto"/>
        <w:right w:val="none" w:sz="0" w:space="0" w:color="auto"/>
      </w:divBdr>
    </w:div>
    <w:div w:id="421876639">
      <w:bodyDiv w:val="1"/>
      <w:marLeft w:val="0"/>
      <w:marRight w:val="0"/>
      <w:marTop w:val="0"/>
      <w:marBottom w:val="0"/>
      <w:divBdr>
        <w:top w:val="none" w:sz="0" w:space="0" w:color="auto"/>
        <w:left w:val="none" w:sz="0" w:space="0" w:color="auto"/>
        <w:bottom w:val="none" w:sz="0" w:space="0" w:color="auto"/>
        <w:right w:val="none" w:sz="0" w:space="0" w:color="auto"/>
      </w:divBdr>
    </w:div>
    <w:div w:id="421997139">
      <w:bodyDiv w:val="1"/>
      <w:marLeft w:val="0"/>
      <w:marRight w:val="0"/>
      <w:marTop w:val="0"/>
      <w:marBottom w:val="0"/>
      <w:divBdr>
        <w:top w:val="none" w:sz="0" w:space="0" w:color="auto"/>
        <w:left w:val="none" w:sz="0" w:space="0" w:color="auto"/>
        <w:bottom w:val="none" w:sz="0" w:space="0" w:color="auto"/>
        <w:right w:val="none" w:sz="0" w:space="0" w:color="auto"/>
      </w:divBdr>
    </w:div>
    <w:div w:id="422187725">
      <w:bodyDiv w:val="1"/>
      <w:marLeft w:val="0"/>
      <w:marRight w:val="0"/>
      <w:marTop w:val="0"/>
      <w:marBottom w:val="0"/>
      <w:divBdr>
        <w:top w:val="none" w:sz="0" w:space="0" w:color="auto"/>
        <w:left w:val="none" w:sz="0" w:space="0" w:color="auto"/>
        <w:bottom w:val="none" w:sz="0" w:space="0" w:color="auto"/>
        <w:right w:val="none" w:sz="0" w:space="0" w:color="auto"/>
      </w:divBdr>
    </w:div>
    <w:div w:id="422340478">
      <w:bodyDiv w:val="1"/>
      <w:marLeft w:val="0"/>
      <w:marRight w:val="0"/>
      <w:marTop w:val="0"/>
      <w:marBottom w:val="0"/>
      <w:divBdr>
        <w:top w:val="none" w:sz="0" w:space="0" w:color="auto"/>
        <w:left w:val="none" w:sz="0" w:space="0" w:color="auto"/>
        <w:bottom w:val="none" w:sz="0" w:space="0" w:color="auto"/>
        <w:right w:val="none" w:sz="0" w:space="0" w:color="auto"/>
      </w:divBdr>
    </w:div>
    <w:div w:id="422343243">
      <w:bodyDiv w:val="1"/>
      <w:marLeft w:val="0"/>
      <w:marRight w:val="0"/>
      <w:marTop w:val="0"/>
      <w:marBottom w:val="0"/>
      <w:divBdr>
        <w:top w:val="none" w:sz="0" w:space="0" w:color="auto"/>
        <w:left w:val="none" w:sz="0" w:space="0" w:color="auto"/>
        <w:bottom w:val="none" w:sz="0" w:space="0" w:color="auto"/>
        <w:right w:val="none" w:sz="0" w:space="0" w:color="auto"/>
      </w:divBdr>
    </w:div>
    <w:div w:id="422382769">
      <w:bodyDiv w:val="1"/>
      <w:marLeft w:val="0"/>
      <w:marRight w:val="0"/>
      <w:marTop w:val="0"/>
      <w:marBottom w:val="0"/>
      <w:divBdr>
        <w:top w:val="none" w:sz="0" w:space="0" w:color="auto"/>
        <w:left w:val="none" w:sz="0" w:space="0" w:color="auto"/>
        <w:bottom w:val="none" w:sz="0" w:space="0" w:color="auto"/>
        <w:right w:val="none" w:sz="0" w:space="0" w:color="auto"/>
      </w:divBdr>
    </w:div>
    <w:div w:id="422608753">
      <w:bodyDiv w:val="1"/>
      <w:marLeft w:val="0"/>
      <w:marRight w:val="0"/>
      <w:marTop w:val="0"/>
      <w:marBottom w:val="0"/>
      <w:divBdr>
        <w:top w:val="none" w:sz="0" w:space="0" w:color="auto"/>
        <w:left w:val="none" w:sz="0" w:space="0" w:color="auto"/>
        <w:bottom w:val="none" w:sz="0" w:space="0" w:color="auto"/>
        <w:right w:val="none" w:sz="0" w:space="0" w:color="auto"/>
      </w:divBdr>
    </w:div>
    <w:div w:id="422842819">
      <w:bodyDiv w:val="1"/>
      <w:marLeft w:val="0"/>
      <w:marRight w:val="0"/>
      <w:marTop w:val="0"/>
      <w:marBottom w:val="0"/>
      <w:divBdr>
        <w:top w:val="none" w:sz="0" w:space="0" w:color="auto"/>
        <w:left w:val="none" w:sz="0" w:space="0" w:color="auto"/>
        <w:bottom w:val="none" w:sz="0" w:space="0" w:color="auto"/>
        <w:right w:val="none" w:sz="0" w:space="0" w:color="auto"/>
      </w:divBdr>
      <w:divsChild>
        <w:div w:id="1572159777">
          <w:marLeft w:val="0"/>
          <w:marRight w:val="0"/>
          <w:marTop w:val="0"/>
          <w:marBottom w:val="0"/>
          <w:divBdr>
            <w:top w:val="none" w:sz="0" w:space="0" w:color="auto"/>
            <w:left w:val="none" w:sz="0" w:space="0" w:color="auto"/>
            <w:bottom w:val="none" w:sz="0" w:space="0" w:color="auto"/>
            <w:right w:val="none" w:sz="0" w:space="0" w:color="auto"/>
          </w:divBdr>
        </w:div>
      </w:divsChild>
    </w:div>
    <w:div w:id="422845233">
      <w:bodyDiv w:val="1"/>
      <w:marLeft w:val="0"/>
      <w:marRight w:val="0"/>
      <w:marTop w:val="0"/>
      <w:marBottom w:val="0"/>
      <w:divBdr>
        <w:top w:val="none" w:sz="0" w:space="0" w:color="auto"/>
        <w:left w:val="none" w:sz="0" w:space="0" w:color="auto"/>
        <w:bottom w:val="none" w:sz="0" w:space="0" w:color="auto"/>
        <w:right w:val="none" w:sz="0" w:space="0" w:color="auto"/>
      </w:divBdr>
    </w:div>
    <w:div w:id="423039446">
      <w:bodyDiv w:val="1"/>
      <w:marLeft w:val="0"/>
      <w:marRight w:val="0"/>
      <w:marTop w:val="0"/>
      <w:marBottom w:val="0"/>
      <w:divBdr>
        <w:top w:val="none" w:sz="0" w:space="0" w:color="auto"/>
        <w:left w:val="none" w:sz="0" w:space="0" w:color="auto"/>
        <w:bottom w:val="none" w:sz="0" w:space="0" w:color="auto"/>
        <w:right w:val="none" w:sz="0" w:space="0" w:color="auto"/>
      </w:divBdr>
    </w:div>
    <w:div w:id="423309246">
      <w:bodyDiv w:val="1"/>
      <w:marLeft w:val="0"/>
      <w:marRight w:val="0"/>
      <w:marTop w:val="0"/>
      <w:marBottom w:val="0"/>
      <w:divBdr>
        <w:top w:val="none" w:sz="0" w:space="0" w:color="auto"/>
        <w:left w:val="none" w:sz="0" w:space="0" w:color="auto"/>
        <w:bottom w:val="none" w:sz="0" w:space="0" w:color="auto"/>
        <w:right w:val="none" w:sz="0" w:space="0" w:color="auto"/>
      </w:divBdr>
      <w:divsChild>
        <w:div w:id="639043435">
          <w:marLeft w:val="0"/>
          <w:marRight w:val="0"/>
          <w:marTop w:val="0"/>
          <w:marBottom w:val="0"/>
          <w:divBdr>
            <w:top w:val="none" w:sz="0" w:space="0" w:color="auto"/>
            <w:left w:val="none" w:sz="0" w:space="0" w:color="auto"/>
            <w:bottom w:val="none" w:sz="0" w:space="0" w:color="auto"/>
            <w:right w:val="none" w:sz="0" w:space="0" w:color="auto"/>
          </w:divBdr>
        </w:div>
      </w:divsChild>
    </w:div>
    <w:div w:id="423696261">
      <w:bodyDiv w:val="1"/>
      <w:marLeft w:val="0"/>
      <w:marRight w:val="0"/>
      <w:marTop w:val="0"/>
      <w:marBottom w:val="0"/>
      <w:divBdr>
        <w:top w:val="none" w:sz="0" w:space="0" w:color="auto"/>
        <w:left w:val="none" w:sz="0" w:space="0" w:color="auto"/>
        <w:bottom w:val="none" w:sz="0" w:space="0" w:color="auto"/>
        <w:right w:val="none" w:sz="0" w:space="0" w:color="auto"/>
      </w:divBdr>
    </w:div>
    <w:div w:id="424351527">
      <w:bodyDiv w:val="1"/>
      <w:marLeft w:val="0"/>
      <w:marRight w:val="0"/>
      <w:marTop w:val="0"/>
      <w:marBottom w:val="0"/>
      <w:divBdr>
        <w:top w:val="none" w:sz="0" w:space="0" w:color="auto"/>
        <w:left w:val="none" w:sz="0" w:space="0" w:color="auto"/>
        <w:bottom w:val="none" w:sz="0" w:space="0" w:color="auto"/>
        <w:right w:val="none" w:sz="0" w:space="0" w:color="auto"/>
      </w:divBdr>
      <w:divsChild>
        <w:div w:id="1622030447">
          <w:marLeft w:val="0"/>
          <w:marRight w:val="0"/>
          <w:marTop w:val="0"/>
          <w:marBottom w:val="0"/>
          <w:divBdr>
            <w:top w:val="none" w:sz="0" w:space="0" w:color="auto"/>
            <w:left w:val="none" w:sz="0" w:space="0" w:color="auto"/>
            <w:bottom w:val="none" w:sz="0" w:space="0" w:color="auto"/>
            <w:right w:val="none" w:sz="0" w:space="0" w:color="auto"/>
          </w:divBdr>
        </w:div>
      </w:divsChild>
    </w:div>
    <w:div w:id="424543713">
      <w:bodyDiv w:val="1"/>
      <w:marLeft w:val="0"/>
      <w:marRight w:val="0"/>
      <w:marTop w:val="0"/>
      <w:marBottom w:val="0"/>
      <w:divBdr>
        <w:top w:val="none" w:sz="0" w:space="0" w:color="auto"/>
        <w:left w:val="none" w:sz="0" w:space="0" w:color="auto"/>
        <w:bottom w:val="none" w:sz="0" w:space="0" w:color="auto"/>
        <w:right w:val="none" w:sz="0" w:space="0" w:color="auto"/>
      </w:divBdr>
    </w:div>
    <w:div w:id="424771531">
      <w:bodyDiv w:val="1"/>
      <w:marLeft w:val="0"/>
      <w:marRight w:val="0"/>
      <w:marTop w:val="0"/>
      <w:marBottom w:val="0"/>
      <w:divBdr>
        <w:top w:val="none" w:sz="0" w:space="0" w:color="auto"/>
        <w:left w:val="none" w:sz="0" w:space="0" w:color="auto"/>
        <w:bottom w:val="none" w:sz="0" w:space="0" w:color="auto"/>
        <w:right w:val="none" w:sz="0" w:space="0" w:color="auto"/>
      </w:divBdr>
    </w:div>
    <w:div w:id="424963004">
      <w:bodyDiv w:val="1"/>
      <w:marLeft w:val="0"/>
      <w:marRight w:val="0"/>
      <w:marTop w:val="0"/>
      <w:marBottom w:val="0"/>
      <w:divBdr>
        <w:top w:val="none" w:sz="0" w:space="0" w:color="auto"/>
        <w:left w:val="none" w:sz="0" w:space="0" w:color="auto"/>
        <w:bottom w:val="none" w:sz="0" w:space="0" w:color="auto"/>
        <w:right w:val="none" w:sz="0" w:space="0" w:color="auto"/>
      </w:divBdr>
    </w:div>
    <w:div w:id="425006285">
      <w:bodyDiv w:val="1"/>
      <w:marLeft w:val="0"/>
      <w:marRight w:val="0"/>
      <w:marTop w:val="0"/>
      <w:marBottom w:val="0"/>
      <w:divBdr>
        <w:top w:val="none" w:sz="0" w:space="0" w:color="auto"/>
        <w:left w:val="none" w:sz="0" w:space="0" w:color="auto"/>
        <w:bottom w:val="none" w:sz="0" w:space="0" w:color="auto"/>
        <w:right w:val="none" w:sz="0" w:space="0" w:color="auto"/>
      </w:divBdr>
      <w:divsChild>
        <w:div w:id="843975868">
          <w:marLeft w:val="0"/>
          <w:marRight w:val="0"/>
          <w:marTop w:val="0"/>
          <w:marBottom w:val="0"/>
          <w:divBdr>
            <w:top w:val="none" w:sz="0" w:space="0" w:color="auto"/>
            <w:left w:val="none" w:sz="0" w:space="0" w:color="auto"/>
            <w:bottom w:val="none" w:sz="0" w:space="0" w:color="auto"/>
            <w:right w:val="none" w:sz="0" w:space="0" w:color="auto"/>
          </w:divBdr>
        </w:div>
      </w:divsChild>
    </w:div>
    <w:div w:id="425151201">
      <w:bodyDiv w:val="1"/>
      <w:marLeft w:val="0"/>
      <w:marRight w:val="0"/>
      <w:marTop w:val="0"/>
      <w:marBottom w:val="0"/>
      <w:divBdr>
        <w:top w:val="none" w:sz="0" w:space="0" w:color="auto"/>
        <w:left w:val="none" w:sz="0" w:space="0" w:color="auto"/>
        <w:bottom w:val="none" w:sz="0" w:space="0" w:color="auto"/>
        <w:right w:val="none" w:sz="0" w:space="0" w:color="auto"/>
      </w:divBdr>
    </w:div>
    <w:div w:id="425274648">
      <w:bodyDiv w:val="1"/>
      <w:marLeft w:val="0"/>
      <w:marRight w:val="0"/>
      <w:marTop w:val="0"/>
      <w:marBottom w:val="0"/>
      <w:divBdr>
        <w:top w:val="none" w:sz="0" w:space="0" w:color="auto"/>
        <w:left w:val="none" w:sz="0" w:space="0" w:color="auto"/>
        <w:bottom w:val="none" w:sz="0" w:space="0" w:color="auto"/>
        <w:right w:val="none" w:sz="0" w:space="0" w:color="auto"/>
      </w:divBdr>
    </w:div>
    <w:div w:id="425422861">
      <w:bodyDiv w:val="1"/>
      <w:marLeft w:val="0"/>
      <w:marRight w:val="0"/>
      <w:marTop w:val="0"/>
      <w:marBottom w:val="0"/>
      <w:divBdr>
        <w:top w:val="none" w:sz="0" w:space="0" w:color="auto"/>
        <w:left w:val="none" w:sz="0" w:space="0" w:color="auto"/>
        <w:bottom w:val="none" w:sz="0" w:space="0" w:color="auto"/>
        <w:right w:val="none" w:sz="0" w:space="0" w:color="auto"/>
      </w:divBdr>
    </w:div>
    <w:div w:id="425659123">
      <w:bodyDiv w:val="1"/>
      <w:marLeft w:val="0"/>
      <w:marRight w:val="0"/>
      <w:marTop w:val="0"/>
      <w:marBottom w:val="0"/>
      <w:divBdr>
        <w:top w:val="none" w:sz="0" w:space="0" w:color="auto"/>
        <w:left w:val="none" w:sz="0" w:space="0" w:color="auto"/>
        <w:bottom w:val="none" w:sz="0" w:space="0" w:color="auto"/>
        <w:right w:val="none" w:sz="0" w:space="0" w:color="auto"/>
      </w:divBdr>
    </w:div>
    <w:div w:id="425661274">
      <w:bodyDiv w:val="1"/>
      <w:marLeft w:val="0"/>
      <w:marRight w:val="0"/>
      <w:marTop w:val="0"/>
      <w:marBottom w:val="0"/>
      <w:divBdr>
        <w:top w:val="none" w:sz="0" w:space="0" w:color="auto"/>
        <w:left w:val="none" w:sz="0" w:space="0" w:color="auto"/>
        <w:bottom w:val="none" w:sz="0" w:space="0" w:color="auto"/>
        <w:right w:val="none" w:sz="0" w:space="0" w:color="auto"/>
      </w:divBdr>
    </w:div>
    <w:div w:id="425999518">
      <w:bodyDiv w:val="1"/>
      <w:marLeft w:val="0"/>
      <w:marRight w:val="0"/>
      <w:marTop w:val="0"/>
      <w:marBottom w:val="0"/>
      <w:divBdr>
        <w:top w:val="none" w:sz="0" w:space="0" w:color="auto"/>
        <w:left w:val="none" w:sz="0" w:space="0" w:color="auto"/>
        <w:bottom w:val="none" w:sz="0" w:space="0" w:color="auto"/>
        <w:right w:val="none" w:sz="0" w:space="0" w:color="auto"/>
      </w:divBdr>
    </w:div>
    <w:div w:id="426577633">
      <w:bodyDiv w:val="1"/>
      <w:marLeft w:val="0"/>
      <w:marRight w:val="0"/>
      <w:marTop w:val="0"/>
      <w:marBottom w:val="0"/>
      <w:divBdr>
        <w:top w:val="none" w:sz="0" w:space="0" w:color="auto"/>
        <w:left w:val="none" w:sz="0" w:space="0" w:color="auto"/>
        <w:bottom w:val="none" w:sz="0" w:space="0" w:color="auto"/>
        <w:right w:val="none" w:sz="0" w:space="0" w:color="auto"/>
      </w:divBdr>
    </w:div>
    <w:div w:id="426775050">
      <w:bodyDiv w:val="1"/>
      <w:marLeft w:val="0"/>
      <w:marRight w:val="0"/>
      <w:marTop w:val="0"/>
      <w:marBottom w:val="0"/>
      <w:divBdr>
        <w:top w:val="none" w:sz="0" w:space="0" w:color="auto"/>
        <w:left w:val="none" w:sz="0" w:space="0" w:color="auto"/>
        <w:bottom w:val="none" w:sz="0" w:space="0" w:color="auto"/>
        <w:right w:val="none" w:sz="0" w:space="0" w:color="auto"/>
      </w:divBdr>
    </w:div>
    <w:div w:id="427429332">
      <w:bodyDiv w:val="1"/>
      <w:marLeft w:val="0"/>
      <w:marRight w:val="0"/>
      <w:marTop w:val="0"/>
      <w:marBottom w:val="0"/>
      <w:divBdr>
        <w:top w:val="none" w:sz="0" w:space="0" w:color="auto"/>
        <w:left w:val="none" w:sz="0" w:space="0" w:color="auto"/>
        <w:bottom w:val="none" w:sz="0" w:space="0" w:color="auto"/>
        <w:right w:val="none" w:sz="0" w:space="0" w:color="auto"/>
      </w:divBdr>
    </w:div>
    <w:div w:id="427652642">
      <w:bodyDiv w:val="1"/>
      <w:marLeft w:val="0"/>
      <w:marRight w:val="0"/>
      <w:marTop w:val="0"/>
      <w:marBottom w:val="0"/>
      <w:divBdr>
        <w:top w:val="none" w:sz="0" w:space="0" w:color="auto"/>
        <w:left w:val="none" w:sz="0" w:space="0" w:color="auto"/>
        <w:bottom w:val="none" w:sz="0" w:space="0" w:color="auto"/>
        <w:right w:val="none" w:sz="0" w:space="0" w:color="auto"/>
      </w:divBdr>
    </w:div>
    <w:div w:id="427889681">
      <w:bodyDiv w:val="1"/>
      <w:marLeft w:val="0"/>
      <w:marRight w:val="0"/>
      <w:marTop w:val="0"/>
      <w:marBottom w:val="0"/>
      <w:divBdr>
        <w:top w:val="none" w:sz="0" w:space="0" w:color="auto"/>
        <w:left w:val="none" w:sz="0" w:space="0" w:color="auto"/>
        <w:bottom w:val="none" w:sz="0" w:space="0" w:color="auto"/>
        <w:right w:val="none" w:sz="0" w:space="0" w:color="auto"/>
      </w:divBdr>
    </w:div>
    <w:div w:id="428235841">
      <w:bodyDiv w:val="1"/>
      <w:marLeft w:val="0"/>
      <w:marRight w:val="0"/>
      <w:marTop w:val="0"/>
      <w:marBottom w:val="0"/>
      <w:divBdr>
        <w:top w:val="none" w:sz="0" w:space="0" w:color="auto"/>
        <w:left w:val="none" w:sz="0" w:space="0" w:color="auto"/>
        <w:bottom w:val="none" w:sz="0" w:space="0" w:color="auto"/>
        <w:right w:val="none" w:sz="0" w:space="0" w:color="auto"/>
      </w:divBdr>
    </w:div>
    <w:div w:id="428736714">
      <w:bodyDiv w:val="1"/>
      <w:marLeft w:val="0"/>
      <w:marRight w:val="0"/>
      <w:marTop w:val="0"/>
      <w:marBottom w:val="0"/>
      <w:divBdr>
        <w:top w:val="none" w:sz="0" w:space="0" w:color="auto"/>
        <w:left w:val="none" w:sz="0" w:space="0" w:color="auto"/>
        <w:bottom w:val="none" w:sz="0" w:space="0" w:color="auto"/>
        <w:right w:val="none" w:sz="0" w:space="0" w:color="auto"/>
      </w:divBdr>
    </w:div>
    <w:div w:id="428935035">
      <w:bodyDiv w:val="1"/>
      <w:marLeft w:val="0"/>
      <w:marRight w:val="0"/>
      <w:marTop w:val="0"/>
      <w:marBottom w:val="0"/>
      <w:divBdr>
        <w:top w:val="none" w:sz="0" w:space="0" w:color="auto"/>
        <w:left w:val="none" w:sz="0" w:space="0" w:color="auto"/>
        <w:bottom w:val="none" w:sz="0" w:space="0" w:color="auto"/>
        <w:right w:val="none" w:sz="0" w:space="0" w:color="auto"/>
      </w:divBdr>
    </w:div>
    <w:div w:id="428963705">
      <w:bodyDiv w:val="1"/>
      <w:marLeft w:val="0"/>
      <w:marRight w:val="0"/>
      <w:marTop w:val="0"/>
      <w:marBottom w:val="0"/>
      <w:divBdr>
        <w:top w:val="none" w:sz="0" w:space="0" w:color="auto"/>
        <w:left w:val="none" w:sz="0" w:space="0" w:color="auto"/>
        <w:bottom w:val="none" w:sz="0" w:space="0" w:color="auto"/>
        <w:right w:val="none" w:sz="0" w:space="0" w:color="auto"/>
      </w:divBdr>
    </w:div>
    <w:div w:id="429203984">
      <w:bodyDiv w:val="1"/>
      <w:marLeft w:val="0"/>
      <w:marRight w:val="0"/>
      <w:marTop w:val="0"/>
      <w:marBottom w:val="0"/>
      <w:divBdr>
        <w:top w:val="none" w:sz="0" w:space="0" w:color="auto"/>
        <w:left w:val="none" w:sz="0" w:space="0" w:color="auto"/>
        <w:bottom w:val="none" w:sz="0" w:space="0" w:color="auto"/>
        <w:right w:val="none" w:sz="0" w:space="0" w:color="auto"/>
      </w:divBdr>
    </w:div>
    <w:div w:id="429274882">
      <w:bodyDiv w:val="1"/>
      <w:marLeft w:val="0"/>
      <w:marRight w:val="0"/>
      <w:marTop w:val="0"/>
      <w:marBottom w:val="0"/>
      <w:divBdr>
        <w:top w:val="none" w:sz="0" w:space="0" w:color="auto"/>
        <w:left w:val="none" w:sz="0" w:space="0" w:color="auto"/>
        <w:bottom w:val="none" w:sz="0" w:space="0" w:color="auto"/>
        <w:right w:val="none" w:sz="0" w:space="0" w:color="auto"/>
      </w:divBdr>
    </w:div>
    <w:div w:id="429352283">
      <w:bodyDiv w:val="1"/>
      <w:marLeft w:val="0"/>
      <w:marRight w:val="0"/>
      <w:marTop w:val="0"/>
      <w:marBottom w:val="0"/>
      <w:divBdr>
        <w:top w:val="none" w:sz="0" w:space="0" w:color="auto"/>
        <w:left w:val="none" w:sz="0" w:space="0" w:color="auto"/>
        <w:bottom w:val="none" w:sz="0" w:space="0" w:color="auto"/>
        <w:right w:val="none" w:sz="0" w:space="0" w:color="auto"/>
      </w:divBdr>
    </w:div>
    <w:div w:id="429398993">
      <w:bodyDiv w:val="1"/>
      <w:marLeft w:val="0"/>
      <w:marRight w:val="0"/>
      <w:marTop w:val="0"/>
      <w:marBottom w:val="0"/>
      <w:divBdr>
        <w:top w:val="none" w:sz="0" w:space="0" w:color="auto"/>
        <w:left w:val="none" w:sz="0" w:space="0" w:color="auto"/>
        <w:bottom w:val="none" w:sz="0" w:space="0" w:color="auto"/>
        <w:right w:val="none" w:sz="0" w:space="0" w:color="auto"/>
      </w:divBdr>
      <w:divsChild>
        <w:div w:id="1853958408">
          <w:marLeft w:val="0"/>
          <w:marRight w:val="0"/>
          <w:marTop w:val="0"/>
          <w:marBottom w:val="0"/>
          <w:divBdr>
            <w:top w:val="none" w:sz="0" w:space="0" w:color="auto"/>
            <w:left w:val="none" w:sz="0" w:space="0" w:color="auto"/>
            <w:bottom w:val="none" w:sz="0" w:space="0" w:color="auto"/>
            <w:right w:val="none" w:sz="0" w:space="0" w:color="auto"/>
          </w:divBdr>
        </w:div>
      </w:divsChild>
    </w:div>
    <w:div w:id="429813506">
      <w:bodyDiv w:val="1"/>
      <w:marLeft w:val="0"/>
      <w:marRight w:val="0"/>
      <w:marTop w:val="0"/>
      <w:marBottom w:val="0"/>
      <w:divBdr>
        <w:top w:val="none" w:sz="0" w:space="0" w:color="auto"/>
        <w:left w:val="none" w:sz="0" w:space="0" w:color="auto"/>
        <w:bottom w:val="none" w:sz="0" w:space="0" w:color="auto"/>
        <w:right w:val="none" w:sz="0" w:space="0" w:color="auto"/>
      </w:divBdr>
    </w:div>
    <w:div w:id="429860267">
      <w:bodyDiv w:val="1"/>
      <w:marLeft w:val="0"/>
      <w:marRight w:val="0"/>
      <w:marTop w:val="0"/>
      <w:marBottom w:val="0"/>
      <w:divBdr>
        <w:top w:val="none" w:sz="0" w:space="0" w:color="auto"/>
        <w:left w:val="none" w:sz="0" w:space="0" w:color="auto"/>
        <w:bottom w:val="none" w:sz="0" w:space="0" w:color="auto"/>
        <w:right w:val="none" w:sz="0" w:space="0" w:color="auto"/>
      </w:divBdr>
    </w:div>
    <w:div w:id="430860108">
      <w:bodyDiv w:val="1"/>
      <w:marLeft w:val="0"/>
      <w:marRight w:val="0"/>
      <w:marTop w:val="0"/>
      <w:marBottom w:val="0"/>
      <w:divBdr>
        <w:top w:val="none" w:sz="0" w:space="0" w:color="auto"/>
        <w:left w:val="none" w:sz="0" w:space="0" w:color="auto"/>
        <w:bottom w:val="none" w:sz="0" w:space="0" w:color="auto"/>
        <w:right w:val="none" w:sz="0" w:space="0" w:color="auto"/>
      </w:divBdr>
    </w:div>
    <w:div w:id="430970968">
      <w:bodyDiv w:val="1"/>
      <w:marLeft w:val="0"/>
      <w:marRight w:val="0"/>
      <w:marTop w:val="0"/>
      <w:marBottom w:val="0"/>
      <w:divBdr>
        <w:top w:val="none" w:sz="0" w:space="0" w:color="auto"/>
        <w:left w:val="none" w:sz="0" w:space="0" w:color="auto"/>
        <w:bottom w:val="none" w:sz="0" w:space="0" w:color="auto"/>
        <w:right w:val="none" w:sz="0" w:space="0" w:color="auto"/>
      </w:divBdr>
    </w:div>
    <w:div w:id="430972445">
      <w:bodyDiv w:val="1"/>
      <w:marLeft w:val="0"/>
      <w:marRight w:val="0"/>
      <w:marTop w:val="0"/>
      <w:marBottom w:val="0"/>
      <w:divBdr>
        <w:top w:val="none" w:sz="0" w:space="0" w:color="auto"/>
        <w:left w:val="none" w:sz="0" w:space="0" w:color="auto"/>
        <w:bottom w:val="none" w:sz="0" w:space="0" w:color="auto"/>
        <w:right w:val="none" w:sz="0" w:space="0" w:color="auto"/>
      </w:divBdr>
    </w:div>
    <w:div w:id="431168514">
      <w:bodyDiv w:val="1"/>
      <w:marLeft w:val="0"/>
      <w:marRight w:val="0"/>
      <w:marTop w:val="0"/>
      <w:marBottom w:val="0"/>
      <w:divBdr>
        <w:top w:val="none" w:sz="0" w:space="0" w:color="auto"/>
        <w:left w:val="none" w:sz="0" w:space="0" w:color="auto"/>
        <w:bottom w:val="none" w:sz="0" w:space="0" w:color="auto"/>
        <w:right w:val="none" w:sz="0" w:space="0" w:color="auto"/>
      </w:divBdr>
    </w:div>
    <w:div w:id="431361869">
      <w:bodyDiv w:val="1"/>
      <w:marLeft w:val="0"/>
      <w:marRight w:val="0"/>
      <w:marTop w:val="0"/>
      <w:marBottom w:val="0"/>
      <w:divBdr>
        <w:top w:val="none" w:sz="0" w:space="0" w:color="auto"/>
        <w:left w:val="none" w:sz="0" w:space="0" w:color="auto"/>
        <w:bottom w:val="none" w:sz="0" w:space="0" w:color="auto"/>
        <w:right w:val="none" w:sz="0" w:space="0" w:color="auto"/>
      </w:divBdr>
    </w:div>
    <w:div w:id="431635671">
      <w:bodyDiv w:val="1"/>
      <w:marLeft w:val="0"/>
      <w:marRight w:val="0"/>
      <w:marTop w:val="0"/>
      <w:marBottom w:val="0"/>
      <w:divBdr>
        <w:top w:val="none" w:sz="0" w:space="0" w:color="auto"/>
        <w:left w:val="none" w:sz="0" w:space="0" w:color="auto"/>
        <w:bottom w:val="none" w:sz="0" w:space="0" w:color="auto"/>
        <w:right w:val="none" w:sz="0" w:space="0" w:color="auto"/>
      </w:divBdr>
    </w:div>
    <w:div w:id="432096749">
      <w:bodyDiv w:val="1"/>
      <w:marLeft w:val="0"/>
      <w:marRight w:val="0"/>
      <w:marTop w:val="0"/>
      <w:marBottom w:val="0"/>
      <w:divBdr>
        <w:top w:val="none" w:sz="0" w:space="0" w:color="auto"/>
        <w:left w:val="none" w:sz="0" w:space="0" w:color="auto"/>
        <w:bottom w:val="none" w:sz="0" w:space="0" w:color="auto"/>
        <w:right w:val="none" w:sz="0" w:space="0" w:color="auto"/>
      </w:divBdr>
    </w:div>
    <w:div w:id="432165866">
      <w:bodyDiv w:val="1"/>
      <w:marLeft w:val="0"/>
      <w:marRight w:val="0"/>
      <w:marTop w:val="0"/>
      <w:marBottom w:val="0"/>
      <w:divBdr>
        <w:top w:val="none" w:sz="0" w:space="0" w:color="auto"/>
        <w:left w:val="none" w:sz="0" w:space="0" w:color="auto"/>
        <w:bottom w:val="none" w:sz="0" w:space="0" w:color="auto"/>
        <w:right w:val="none" w:sz="0" w:space="0" w:color="auto"/>
      </w:divBdr>
    </w:div>
    <w:div w:id="432670017">
      <w:bodyDiv w:val="1"/>
      <w:marLeft w:val="0"/>
      <w:marRight w:val="0"/>
      <w:marTop w:val="0"/>
      <w:marBottom w:val="0"/>
      <w:divBdr>
        <w:top w:val="none" w:sz="0" w:space="0" w:color="auto"/>
        <w:left w:val="none" w:sz="0" w:space="0" w:color="auto"/>
        <w:bottom w:val="none" w:sz="0" w:space="0" w:color="auto"/>
        <w:right w:val="none" w:sz="0" w:space="0" w:color="auto"/>
      </w:divBdr>
    </w:div>
    <w:div w:id="432941746">
      <w:bodyDiv w:val="1"/>
      <w:marLeft w:val="0"/>
      <w:marRight w:val="0"/>
      <w:marTop w:val="0"/>
      <w:marBottom w:val="0"/>
      <w:divBdr>
        <w:top w:val="none" w:sz="0" w:space="0" w:color="auto"/>
        <w:left w:val="none" w:sz="0" w:space="0" w:color="auto"/>
        <w:bottom w:val="none" w:sz="0" w:space="0" w:color="auto"/>
        <w:right w:val="none" w:sz="0" w:space="0" w:color="auto"/>
      </w:divBdr>
    </w:div>
    <w:div w:id="433019091">
      <w:bodyDiv w:val="1"/>
      <w:marLeft w:val="0"/>
      <w:marRight w:val="0"/>
      <w:marTop w:val="0"/>
      <w:marBottom w:val="0"/>
      <w:divBdr>
        <w:top w:val="none" w:sz="0" w:space="0" w:color="auto"/>
        <w:left w:val="none" w:sz="0" w:space="0" w:color="auto"/>
        <w:bottom w:val="none" w:sz="0" w:space="0" w:color="auto"/>
        <w:right w:val="none" w:sz="0" w:space="0" w:color="auto"/>
      </w:divBdr>
    </w:div>
    <w:div w:id="433089511">
      <w:bodyDiv w:val="1"/>
      <w:marLeft w:val="0"/>
      <w:marRight w:val="0"/>
      <w:marTop w:val="0"/>
      <w:marBottom w:val="0"/>
      <w:divBdr>
        <w:top w:val="none" w:sz="0" w:space="0" w:color="auto"/>
        <w:left w:val="none" w:sz="0" w:space="0" w:color="auto"/>
        <w:bottom w:val="none" w:sz="0" w:space="0" w:color="auto"/>
        <w:right w:val="none" w:sz="0" w:space="0" w:color="auto"/>
      </w:divBdr>
    </w:div>
    <w:div w:id="433748821">
      <w:bodyDiv w:val="1"/>
      <w:marLeft w:val="0"/>
      <w:marRight w:val="0"/>
      <w:marTop w:val="0"/>
      <w:marBottom w:val="0"/>
      <w:divBdr>
        <w:top w:val="none" w:sz="0" w:space="0" w:color="auto"/>
        <w:left w:val="none" w:sz="0" w:space="0" w:color="auto"/>
        <w:bottom w:val="none" w:sz="0" w:space="0" w:color="auto"/>
        <w:right w:val="none" w:sz="0" w:space="0" w:color="auto"/>
      </w:divBdr>
    </w:div>
    <w:div w:id="433940753">
      <w:bodyDiv w:val="1"/>
      <w:marLeft w:val="0"/>
      <w:marRight w:val="0"/>
      <w:marTop w:val="0"/>
      <w:marBottom w:val="0"/>
      <w:divBdr>
        <w:top w:val="none" w:sz="0" w:space="0" w:color="auto"/>
        <w:left w:val="none" w:sz="0" w:space="0" w:color="auto"/>
        <w:bottom w:val="none" w:sz="0" w:space="0" w:color="auto"/>
        <w:right w:val="none" w:sz="0" w:space="0" w:color="auto"/>
      </w:divBdr>
    </w:div>
    <w:div w:id="434323691">
      <w:bodyDiv w:val="1"/>
      <w:marLeft w:val="0"/>
      <w:marRight w:val="0"/>
      <w:marTop w:val="0"/>
      <w:marBottom w:val="0"/>
      <w:divBdr>
        <w:top w:val="none" w:sz="0" w:space="0" w:color="auto"/>
        <w:left w:val="none" w:sz="0" w:space="0" w:color="auto"/>
        <w:bottom w:val="none" w:sz="0" w:space="0" w:color="auto"/>
        <w:right w:val="none" w:sz="0" w:space="0" w:color="auto"/>
      </w:divBdr>
    </w:div>
    <w:div w:id="434446397">
      <w:bodyDiv w:val="1"/>
      <w:marLeft w:val="0"/>
      <w:marRight w:val="0"/>
      <w:marTop w:val="0"/>
      <w:marBottom w:val="0"/>
      <w:divBdr>
        <w:top w:val="none" w:sz="0" w:space="0" w:color="auto"/>
        <w:left w:val="none" w:sz="0" w:space="0" w:color="auto"/>
        <w:bottom w:val="none" w:sz="0" w:space="0" w:color="auto"/>
        <w:right w:val="none" w:sz="0" w:space="0" w:color="auto"/>
      </w:divBdr>
    </w:div>
    <w:div w:id="434713582">
      <w:bodyDiv w:val="1"/>
      <w:marLeft w:val="0"/>
      <w:marRight w:val="0"/>
      <w:marTop w:val="0"/>
      <w:marBottom w:val="0"/>
      <w:divBdr>
        <w:top w:val="none" w:sz="0" w:space="0" w:color="auto"/>
        <w:left w:val="none" w:sz="0" w:space="0" w:color="auto"/>
        <w:bottom w:val="none" w:sz="0" w:space="0" w:color="auto"/>
        <w:right w:val="none" w:sz="0" w:space="0" w:color="auto"/>
      </w:divBdr>
      <w:divsChild>
        <w:div w:id="1860657766">
          <w:marLeft w:val="0"/>
          <w:marRight w:val="0"/>
          <w:marTop w:val="0"/>
          <w:marBottom w:val="0"/>
          <w:divBdr>
            <w:top w:val="none" w:sz="0" w:space="0" w:color="auto"/>
            <w:left w:val="none" w:sz="0" w:space="0" w:color="auto"/>
            <w:bottom w:val="none" w:sz="0" w:space="0" w:color="auto"/>
            <w:right w:val="none" w:sz="0" w:space="0" w:color="auto"/>
          </w:divBdr>
        </w:div>
      </w:divsChild>
    </w:div>
    <w:div w:id="435058087">
      <w:bodyDiv w:val="1"/>
      <w:marLeft w:val="0"/>
      <w:marRight w:val="0"/>
      <w:marTop w:val="0"/>
      <w:marBottom w:val="0"/>
      <w:divBdr>
        <w:top w:val="none" w:sz="0" w:space="0" w:color="auto"/>
        <w:left w:val="none" w:sz="0" w:space="0" w:color="auto"/>
        <w:bottom w:val="none" w:sz="0" w:space="0" w:color="auto"/>
        <w:right w:val="none" w:sz="0" w:space="0" w:color="auto"/>
      </w:divBdr>
      <w:divsChild>
        <w:div w:id="59141235">
          <w:marLeft w:val="0"/>
          <w:marRight w:val="0"/>
          <w:marTop w:val="0"/>
          <w:marBottom w:val="0"/>
          <w:divBdr>
            <w:top w:val="none" w:sz="0" w:space="0" w:color="auto"/>
            <w:left w:val="none" w:sz="0" w:space="0" w:color="auto"/>
            <w:bottom w:val="none" w:sz="0" w:space="0" w:color="auto"/>
            <w:right w:val="none" w:sz="0" w:space="0" w:color="auto"/>
          </w:divBdr>
        </w:div>
      </w:divsChild>
    </w:div>
    <w:div w:id="435176722">
      <w:bodyDiv w:val="1"/>
      <w:marLeft w:val="0"/>
      <w:marRight w:val="0"/>
      <w:marTop w:val="0"/>
      <w:marBottom w:val="0"/>
      <w:divBdr>
        <w:top w:val="none" w:sz="0" w:space="0" w:color="auto"/>
        <w:left w:val="none" w:sz="0" w:space="0" w:color="auto"/>
        <w:bottom w:val="none" w:sz="0" w:space="0" w:color="auto"/>
        <w:right w:val="none" w:sz="0" w:space="0" w:color="auto"/>
      </w:divBdr>
    </w:div>
    <w:div w:id="435322302">
      <w:bodyDiv w:val="1"/>
      <w:marLeft w:val="0"/>
      <w:marRight w:val="0"/>
      <w:marTop w:val="0"/>
      <w:marBottom w:val="0"/>
      <w:divBdr>
        <w:top w:val="none" w:sz="0" w:space="0" w:color="auto"/>
        <w:left w:val="none" w:sz="0" w:space="0" w:color="auto"/>
        <w:bottom w:val="none" w:sz="0" w:space="0" w:color="auto"/>
        <w:right w:val="none" w:sz="0" w:space="0" w:color="auto"/>
      </w:divBdr>
    </w:div>
    <w:div w:id="435373551">
      <w:bodyDiv w:val="1"/>
      <w:marLeft w:val="0"/>
      <w:marRight w:val="0"/>
      <w:marTop w:val="0"/>
      <w:marBottom w:val="0"/>
      <w:divBdr>
        <w:top w:val="none" w:sz="0" w:space="0" w:color="auto"/>
        <w:left w:val="none" w:sz="0" w:space="0" w:color="auto"/>
        <w:bottom w:val="none" w:sz="0" w:space="0" w:color="auto"/>
        <w:right w:val="none" w:sz="0" w:space="0" w:color="auto"/>
      </w:divBdr>
    </w:div>
    <w:div w:id="435491414">
      <w:bodyDiv w:val="1"/>
      <w:marLeft w:val="0"/>
      <w:marRight w:val="0"/>
      <w:marTop w:val="0"/>
      <w:marBottom w:val="0"/>
      <w:divBdr>
        <w:top w:val="none" w:sz="0" w:space="0" w:color="auto"/>
        <w:left w:val="none" w:sz="0" w:space="0" w:color="auto"/>
        <w:bottom w:val="none" w:sz="0" w:space="0" w:color="auto"/>
        <w:right w:val="none" w:sz="0" w:space="0" w:color="auto"/>
      </w:divBdr>
    </w:div>
    <w:div w:id="435558883">
      <w:bodyDiv w:val="1"/>
      <w:marLeft w:val="0"/>
      <w:marRight w:val="0"/>
      <w:marTop w:val="0"/>
      <w:marBottom w:val="0"/>
      <w:divBdr>
        <w:top w:val="none" w:sz="0" w:space="0" w:color="auto"/>
        <w:left w:val="none" w:sz="0" w:space="0" w:color="auto"/>
        <w:bottom w:val="none" w:sz="0" w:space="0" w:color="auto"/>
        <w:right w:val="none" w:sz="0" w:space="0" w:color="auto"/>
      </w:divBdr>
    </w:div>
    <w:div w:id="436173747">
      <w:bodyDiv w:val="1"/>
      <w:marLeft w:val="0"/>
      <w:marRight w:val="0"/>
      <w:marTop w:val="0"/>
      <w:marBottom w:val="0"/>
      <w:divBdr>
        <w:top w:val="none" w:sz="0" w:space="0" w:color="auto"/>
        <w:left w:val="none" w:sz="0" w:space="0" w:color="auto"/>
        <w:bottom w:val="none" w:sz="0" w:space="0" w:color="auto"/>
        <w:right w:val="none" w:sz="0" w:space="0" w:color="auto"/>
      </w:divBdr>
    </w:div>
    <w:div w:id="436214785">
      <w:bodyDiv w:val="1"/>
      <w:marLeft w:val="0"/>
      <w:marRight w:val="0"/>
      <w:marTop w:val="0"/>
      <w:marBottom w:val="0"/>
      <w:divBdr>
        <w:top w:val="none" w:sz="0" w:space="0" w:color="auto"/>
        <w:left w:val="none" w:sz="0" w:space="0" w:color="auto"/>
        <w:bottom w:val="none" w:sz="0" w:space="0" w:color="auto"/>
        <w:right w:val="none" w:sz="0" w:space="0" w:color="auto"/>
      </w:divBdr>
    </w:div>
    <w:div w:id="436296774">
      <w:bodyDiv w:val="1"/>
      <w:marLeft w:val="0"/>
      <w:marRight w:val="0"/>
      <w:marTop w:val="0"/>
      <w:marBottom w:val="0"/>
      <w:divBdr>
        <w:top w:val="none" w:sz="0" w:space="0" w:color="auto"/>
        <w:left w:val="none" w:sz="0" w:space="0" w:color="auto"/>
        <w:bottom w:val="none" w:sz="0" w:space="0" w:color="auto"/>
        <w:right w:val="none" w:sz="0" w:space="0" w:color="auto"/>
      </w:divBdr>
    </w:div>
    <w:div w:id="436564974">
      <w:bodyDiv w:val="1"/>
      <w:marLeft w:val="0"/>
      <w:marRight w:val="0"/>
      <w:marTop w:val="0"/>
      <w:marBottom w:val="0"/>
      <w:divBdr>
        <w:top w:val="none" w:sz="0" w:space="0" w:color="auto"/>
        <w:left w:val="none" w:sz="0" w:space="0" w:color="auto"/>
        <w:bottom w:val="none" w:sz="0" w:space="0" w:color="auto"/>
        <w:right w:val="none" w:sz="0" w:space="0" w:color="auto"/>
      </w:divBdr>
    </w:div>
    <w:div w:id="436603344">
      <w:bodyDiv w:val="1"/>
      <w:marLeft w:val="0"/>
      <w:marRight w:val="0"/>
      <w:marTop w:val="0"/>
      <w:marBottom w:val="0"/>
      <w:divBdr>
        <w:top w:val="none" w:sz="0" w:space="0" w:color="auto"/>
        <w:left w:val="none" w:sz="0" w:space="0" w:color="auto"/>
        <w:bottom w:val="none" w:sz="0" w:space="0" w:color="auto"/>
        <w:right w:val="none" w:sz="0" w:space="0" w:color="auto"/>
      </w:divBdr>
    </w:div>
    <w:div w:id="436760083">
      <w:bodyDiv w:val="1"/>
      <w:marLeft w:val="0"/>
      <w:marRight w:val="0"/>
      <w:marTop w:val="0"/>
      <w:marBottom w:val="0"/>
      <w:divBdr>
        <w:top w:val="none" w:sz="0" w:space="0" w:color="auto"/>
        <w:left w:val="none" w:sz="0" w:space="0" w:color="auto"/>
        <w:bottom w:val="none" w:sz="0" w:space="0" w:color="auto"/>
        <w:right w:val="none" w:sz="0" w:space="0" w:color="auto"/>
      </w:divBdr>
    </w:div>
    <w:div w:id="436800041">
      <w:bodyDiv w:val="1"/>
      <w:marLeft w:val="0"/>
      <w:marRight w:val="0"/>
      <w:marTop w:val="0"/>
      <w:marBottom w:val="0"/>
      <w:divBdr>
        <w:top w:val="none" w:sz="0" w:space="0" w:color="auto"/>
        <w:left w:val="none" w:sz="0" w:space="0" w:color="auto"/>
        <w:bottom w:val="none" w:sz="0" w:space="0" w:color="auto"/>
        <w:right w:val="none" w:sz="0" w:space="0" w:color="auto"/>
      </w:divBdr>
    </w:div>
    <w:div w:id="436827841">
      <w:bodyDiv w:val="1"/>
      <w:marLeft w:val="0"/>
      <w:marRight w:val="0"/>
      <w:marTop w:val="0"/>
      <w:marBottom w:val="0"/>
      <w:divBdr>
        <w:top w:val="none" w:sz="0" w:space="0" w:color="auto"/>
        <w:left w:val="none" w:sz="0" w:space="0" w:color="auto"/>
        <w:bottom w:val="none" w:sz="0" w:space="0" w:color="auto"/>
        <w:right w:val="none" w:sz="0" w:space="0" w:color="auto"/>
      </w:divBdr>
      <w:divsChild>
        <w:div w:id="1877811223">
          <w:marLeft w:val="0"/>
          <w:marRight w:val="0"/>
          <w:marTop w:val="0"/>
          <w:marBottom w:val="0"/>
          <w:divBdr>
            <w:top w:val="none" w:sz="0" w:space="0" w:color="auto"/>
            <w:left w:val="none" w:sz="0" w:space="0" w:color="auto"/>
            <w:bottom w:val="none" w:sz="0" w:space="0" w:color="auto"/>
            <w:right w:val="none" w:sz="0" w:space="0" w:color="auto"/>
          </w:divBdr>
        </w:div>
      </w:divsChild>
    </w:div>
    <w:div w:id="436870884">
      <w:bodyDiv w:val="1"/>
      <w:marLeft w:val="0"/>
      <w:marRight w:val="0"/>
      <w:marTop w:val="0"/>
      <w:marBottom w:val="0"/>
      <w:divBdr>
        <w:top w:val="none" w:sz="0" w:space="0" w:color="auto"/>
        <w:left w:val="none" w:sz="0" w:space="0" w:color="auto"/>
        <w:bottom w:val="none" w:sz="0" w:space="0" w:color="auto"/>
        <w:right w:val="none" w:sz="0" w:space="0" w:color="auto"/>
      </w:divBdr>
    </w:div>
    <w:div w:id="437261462">
      <w:bodyDiv w:val="1"/>
      <w:marLeft w:val="0"/>
      <w:marRight w:val="0"/>
      <w:marTop w:val="0"/>
      <w:marBottom w:val="0"/>
      <w:divBdr>
        <w:top w:val="none" w:sz="0" w:space="0" w:color="auto"/>
        <w:left w:val="none" w:sz="0" w:space="0" w:color="auto"/>
        <w:bottom w:val="none" w:sz="0" w:space="0" w:color="auto"/>
        <w:right w:val="none" w:sz="0" w:space="0" w:color="auto"/>
      </w:divBdr>
    </w:div>
    <w:div w:id="437338007">
      <w:bodyDiv w:val="1"/>
      <w:marLeft w:val="0"/>
      <w:marRight w:val="0"/>
      <w:marTop w:val="0"/>
      <w:marBottom w:val="0"/>
      <w:divBdr>
        <w:top w:val="none" w:sz="0" w:space="0" w:color="auto"/>
        <w:left w:val="none" w:sz="0" w:space="0" w:color="auto"/>
        <w:bottom w:val="none" w:sz="0" w:space="0" w:color="auto"/>
        <w:right w:val="none" w:sz="0" w:space="0" w:color="auto"/>
      </w:divBdr>
    </w:div>
    <w:div w:id="437410694">
      <w:bodyDiv w:val="1"/>
      <w:marLeft w:val="0"/>
      <w:marRight w:val="0"/>
      <w:marTop w:val="0"/>
      <w:marBottom w:val="0"/>
      <w:divBdr>
        <w:top w:val="none" w:sz="0" w:space="0" w:color="auto"/>
        <w:left w:val="none" w:sz="0" w:space="0" w:color="auto"/>
        <w:bottom w:val="none" w:sz="0" w:space="0" w:color="auto"/>
        <w:right w:val="none" w:sz="0" w:space="0" w:color="auto"/>
      </w:divBdr>
    </w:div>
    <w:div w:id="437599631">
      <w:bodyDiv w:val="1"/>
      <w:marLeft w:val="0"/>
      <w:marRight w:val="0"/>
      <w:marTop w:val="0"/>
      <w:marBottom w:val="0"/>
      <w:divBdr>
        <w:top w:val="none" w:sz="0" w:space="0" w:color="auto"/>
        <w:left w:val="none" w:sz="0" w:space="0" w:color="auto"/>
        <w:bottom w:val="none" w:sz="0" w:space="0" w:color="auto"/>
        <w:right w:val="none" w:sz="0" w:space="0" w:color="auto"/>
      </w:divBdr>
    </w:div>
    <w:div w:id="437603641">
      <w:bodyDiv w:val="1"/>
      <w:marLeft w:val="0"/>
      <w:marRight w:val="0"/>
      <w:marTop w:val="0"/>
      <w:marBottom w:val="0"/>
      <w:divBdr>
        <w:top w:val="none" w:sz="0" w:space="0" w:color="auto"/>
        <w:left w:val="none" w:sz="0" w:space="0" w:color="auto"/>
        <w:bottom w:val="none" w:sz="0" w:space="0" w:color="auto"/>
        <w:right w:val="none" w:sz="0" w:space="0" w:color="auto"/>
      </w:divBdr>
    </w:div>
    <w:div w:id="437606553">
      <w:bodyDiv w:val="1"/>
      <w:marLeft w:val="0"/>
      <w:marRight w:val="0"/>
      <w:marTop w:val="0"/>
      <w:marBottom w:val="0"/>
      <w:divBdr>
        <w:top w:val="none" w:sz="0" w:space="0" w:color="auto"/>
        <w:left w:val="none" w:sz="0" w:space="0" w:color="auto"/>
        <w:bottom w:val="none" w:sz="0" w:space="0" w:color="auto"/>
        <w:right w:val="none" w:sz="0" w:space="0" w:color="auto"/>
      </w:divBdr>
      <w:divsChild>
        <w:div w:id="1279684970">
          <w:marLeft w:val="0"/>
          <w:marRight w:val="0"/>
          <w:marTop w:val="0"/>
          <w:marBottom w:val="0"/>
          <w:divBdr>
            <w:top w:val="none" w:sz="0" w:space="0" w:color="auto"/>
            <w:left w:val="none" w:sz="0" w:space="0" w:color="auto"/>
            <w:bottom w:val="none" w:sz="0" w:space="0" w:color="auto"/>
            <w:right w:val="none" w:sz="0" w:space="0" w:color="auto"/>
          </w:divBdr>
        </w:div>
      </w:divsChild>
    </w:div>
    <w:div w:id="437797745">
      <w:bodyDiv w:val="1"/>
      <w:marLeft w:val="0"/>
      <w:marRight w:val="0"/>
      <w:marTop w:val="0"/>
      <w:marBottom w:val="0"/>
      <w:divBdr>
        <w:top w:val="none" w:sz="0" w:space="0" w:color="auto"/>
        <w:left w:val="none" w:sz="0" w:space="0" w:color="auto"/>
        <w:bottom w:val="none" w:sz="0" w:space="0" w:color="auto"/>
        <w:right w:val="none" w:sz="0" w:space="0" w:color="auto"/>
      </w:divBdr>
    </w:div>
    <w:div w:id="437877175">
      <w:bodyDiv w:val="1"/>
      <w:marLeft w:val="0"/>
      <w:marRight w:val="0"/>
      <w:marTop w:val="0"/>
      <w:marBottom w:val="0"/>
      <w:divBdr>
        <w:top w:val="none" w:sz="0" w:space="0" w:color="auto"/>
        <w:left w:val="none" w:sz="0" w:space="0" w:color="auto"/>
        <w:bottom w:val="none" w:sz="0" w:space="0" w:color="auto"/>
        <w:right w:val="none" w:sz="0" w:space="0" w:color="auto"/>
      </w:divBdr>
    </w:div>
    <w:div w:id="438449969">
      <w:bodyDiv w:val="1"/>
      <w:marLeft w:val="0"/>
      <w:marRight w:val="0"/>
      <w:marTop w:val="0"/>
      <w:marBottom w:val="0"/>
      <w:divBdr>
        <w:top w:val="none" w:sz="0" w:space="0" w:color="auto"/>
        <w:left w:val="none" w:sz="0" w:space="0" w:color="auto"/>
        <w:bottom w:val="none" w:sz="0" w:space="0" w:color="auto"/>
        <w:right w:val="none" w:sz="0" w:space="0" w:color="auto"/>
      </w:divBdr>
    </w:div>
    <w:div w:id="438641139">
      <w:bodyDiv w:val="1"/>
      <w:marLeft w:val="0"/>
      <w:marRight w:val="0"/>
      <w:marTop w:val="0"/>
      <w:marBottom w:val="0"/>
      <w:divBdr>
        <w:top w:val="none" w:sz="0" w:space="0" w:color="auto"/>
        <w:left w:val="none" w:sz="0" w:space="0" w:color="auto"/>
        <w:bottom w:val="none" w:sz="0" w:space="0" w:color="auto"/>
        <w:right w:val="none" w:sz="0" w:space="0" w:color="auto"/>
      </w:divBdr>
    </w:div>
    <w:div w:id="438725737">
      <w:bodyDiv w:val="1"/>
      <w:marLeft w:val="0"/>
      <w:marRight w:val="0"/>
      <w:marTop w:val="0"/>
      <w:marBottom w:val="0"/>
      <w:divBdr>
        <w:top w:val="none" w:sz="0" w:space="0" w:color="auto"/>
        <w:left w:val="none" w:sz="0" w:space="0" w:color="auto"/>
        <w:bottom w:val="none" w:sz="0" w:space="0" w:color="auto"/>
        <w:right w:val="none" w:sz="0" w:space="0" w:color="auto"/>
      </w:divBdr>
    </w:div>
    <w:div w:id="438765370">
      <w:bodyDiv w:val="1"/>
      <w:marLeft w:val="0"/>
      <w:marRight w:val="0"/>
      <w:marTop w:val="0"/>
      <w:marBottom w:val="0"/>
      <w:divBdr>
        <w:top w:val="none" w:sz="0" w:space="0" w:color="auto"/>
        <w:left w:val="none" w:sz="0" w:space="0" w:color="auto"/>
        <w:bottom w:val="none" w:sz="0" w:space="0" w:color="auto"/>
        <w:right w:val="none" w:sz="0" w:space="0" w:color="auto"/>
      </w:divBdr>
      <w:divsChild>
        <w:div w:id="1328829486">
          <w:marLeft w:val="0"/>
          <w:marRight w:val="0"/>
          <w:marTop w:val="0"/>
          <w:marBottom w:val="0"/>
          <w:divBdr>
            <w:top w:val="none" w:sz="0" w:space="0" w:color="auto"/>
            <w:left w:val="none" w:sz="0" w:space="0" w:color="auto"/>
            <w:bottom w:val="none" w:sz="0" w:space="0" w:color="auto"/>
            <w:right w:val="none" w:sz="0" w:space="0" w:color="auto"/>
          </w:divBdr>
        </w:div>
      </w:divsChild>
    </w:div>
    <w:div w:id="439033261">
      <w:bodyDiv w:val="1"/>
      <w:marLeft w:val="0"/>
      <w:marRight w:val="0"/>
      <w:marTop w:val="0"/>
      <w:marBottom w:val="0"/>
      <w:divBdr>
        <w:top w:val="none" w:sz="0" w:space="0" w:color="auto"/>
        <w:left w:val="none" w:sz="0" w:space="0" w:color="auto"/>
        <w:bottom w:val="none" w:sz="0" w:space="0" w:color="auto"/>
        <w:right w:val="none" w:sz="0" w:space="0" w:color="auto"/>
      </w:divBdr>
      <w:divsChild>
        <w:div w:id="1211842658">
          <w:marLeft w:val="0"/>
          <w:marRight w:val="0"/>
          <w:marTop w:val="0"/>
          <w:marBottom w:val="0"/>
          <w:divBdr>
            <w:top w:val="none" w:sz="0" w:space="0" w:color="auto"/>
            <w:left w:val="none" w:sz="0" w:space="0" w:color="auto"/>
            <w:bottom w:val="none" w:sz="0" w:space="0" w:color="auto"/>
            <w:right w:val="none" w:sz="0" w:space="0" w:color="auto"/>
          </w:divBdr>
        </w:div>
      </w:divsChild>
    </w:div>
    <w:div w:id="439419922">
      <w:bodyDiv w:val="1"/>
      <w:marLeft w:val="0"/>
      <w:marRight w:val="0"/>
      <w:marTop w:val="0"/>
      <w:marBottom w:val="0"/>
      <w:divBdr>
        <w:top w:val="none" w:sz="0" w:space="0" w:color="auto"/>
        <w:left w:val="none" w:sz="0" w:space="0" w:color="auto"/>
        <w:bottom w:val="none" w:sz="0" w:space="0" w:color="auto"/>
        <w:right w:val="none" w:sz="0" w:space="0" w:color="auto"/>
      </w:divBdr>
      <w:divsChild>
        <w:div w:id="1376390599">
          <w:marLeft w:val="0"/>
          <w:marRight w:val="0"/>
          <w:marTop w:val="0"/>
          <w:marBottom w:val="0"/>
          <w:divBdr>
            <w:top w:val="none" w:sz="0" w:space="0" w:color="auto"/>
            <w:left w:val="none" w:sz="0" w:space="0" w:color="auto"/>
            <w:bottom w:val="none" w:sz="0" w:space="0" w:color="auto"/>
            <w:right w:val="none" w:sz="0" w:space="0" w:color="auto"/>
          </w:divBdr>
        </w:div>
      </w:divsChild>
    </w:div>
    <w:div w:id="439570919">
      <w:bodyDiv w:val="1"/>
      <w:marLeft w:val="0"/>
      <w:marRight w:val="0"/>
      <w:marTop w:val="0"/>
      <w:marBottom w:val="0"/>
      <w:divBdr>
        <w:top w:val="none" w:sz="0" w:space="0" w:color="auto"/>
        <w:left w:val="none" w:sz="0" w:space="0" w:color="auto"/>
        <w:bottom w:val="none" w:sz="0" w:space="0" w:color="auto"/>
        <w:right w:val="none" w:sz="0" w:space="0" w:color="auto"/>
      </w:divBdr>
    </w:div>
    <w:div w:id="439643024">
      <w:bodyDiv w:val="1"/>
      <w:marLeft w:val="0"/>
      <w:marRight w:val="0"/>
      <w:marTop w:val="0"/>
      <w:marBottom w:val="0"/>
      <w:divBdr>
        <w:top w:val="none" w:sz="0" w:space="0" w:color="auto"/>
        <w:left w:val="none" w:sz="0" w:space="0" w:color="auto"/>
        <w:bottom w:val="none" w:sz="0" w:space="0" w:color="auto"/>
        <w:right w:val="none" w:sz="0" w:space="0" w:color="auto"/>
      </w:divBdr>
    </w:div>
    <w:div w:id="440343857">
      <w:bodyDiv w:val="1"/>
      <w:marLeft w:val="0"/>
      <w:marRight w:val="0"/>
      <w:marTop w:val="0"/>
      <w:marBottom w:val="0"/>
      <w:divBdr>
        <w:top w:val="none" w:sz="0" w:space="0" w:color="auto"/>
        <w:left w:val="none" w:sz="0" w:space="0" w:color="auto"/>
        <w:bottom w:val="none" w:sz="0" w:space="0" w:color="auto"/>
        <w:right w:val="none" w:sz="0" w:space="0" w:color="auto"/>
      </w:divBdr>
    </w:div>
    <w:div w:id="440421279">
      <w:bodyDiv w:val="1"/>
      <w:marLeft w:val="0"/>
      <w:marRight w:val="0"/>
      <w:marTop w:val="0"/>
      <w:marBottom w:val="0"/>
      <w:divBdr>
        <w:top w:val="none" w:sz="0" w:space="0" w:color="auto"/>
        <w:left w:val="none" w:sz="0" w:space="0" w:color="auto"/>
        <w:bottom w:val="none" w:sz="0" w:space="0" w:color="auto"/>
        <w:right w:val="none" w:sz="0" w:space="0" w:color="auto"/>
      </w:divBdr>
    </w:div>
    <w:div w:id="440493125">
      <w:bodyDiv w:val="1"/>
      <w:marLeft w:val="0"/>
      <w:marRight w:val="0"/>
      <w:marTop w:val="0"/>
      <w:marBottom w:val="0"/>
      <w:divBdr>
        <w:top w:val="none" w:sz="0" w:space="0" w:color="auto"/>
        <w:left w:val="none" w:sz="0" w:space="0" w:color="auto"/>
        <w:bottom w:val="none" w:sz="0" w:space="0" w:color="auto"/>
        <w:right w:val="none" w:sz="0" w:space="0" w:color="auto"/>
      </w:divBdr>
    </w:div>
    <w:div w:id="440687324">
      <w:bodyDiv w:val="1"/>
      <w:marLeft w:val="0"/>
      <w:marRight w:val="0"/>
      <w:marTop w:val="0"/>
      <w:marBottom w:val="0"/>
      <w:divBdr>
        <w:top w:val="none" w:sz="0" w:space="0" w:color="auto"/>
        <w:left w:val="none" w:sz="0" w:space="0" w:color="auto"/>
        <w:bottom w:val="none" w:sz="0" w:space="0" w:color="auto"/>
        <w:right w:val="none" w:sz="0" w:space="0" w:color="auto"/>
      </w:divBdr>
    </w:div>
    <w:div w:id="440808437">
      <w:bodyDiv w:val="1"/>
      <w:marLeft w:val="0"/>
      <w:marRight w:val="0"/>
      <w:marTop w:val="0"/>
      <w:marBottom w:val="0"/>
      <w:divBdr>
        <w:top w:val="none" w:sz="0" w:space="0" w:color="auto"/>
        <w:left w:val="none" w:sz="0" w:space="0" w:color="auto"/>
        <w:bottom w:val="none" w:sz="0" w:space="0" w:color="auto"/>
        <w:right w:val="none" w:sz="0" w:space="0" w:color="auto"/>
      </w:divBdr>
    </w:div>
    <w:div w:id="440884484">
      <w:bodyDiv w:val="1"/>
      <w:marLeft w:val="0"/>
      <w:marRight w:val="0"/>
      <w:marTop w:val="0"/>
      <w:marBottom w:val="0"/>
      <w:divBdr>
        <w:top w:val="none" w:sz="0" w:space="0" w:color="auto"/>
        <w:left w:val="none" w:sz="0" w:space="0" w:color="auto"/>
        <w:bottom w:val="none" w:sz="0" w:space="0" w:color="auto"/>
        <w:right w:val="none" w:sz="0" w:space="0" w:color="auto"/>
      </w:divBdr>
    </w:div>
    <w:div w:id="441271151">
      <w:bodyDiv w:val="1"/>
      <w:marLeft w:val="0"/>
      <w:marRight w:val="0"/>
      <w:marTop w:val="0"/>
      <w:marBottom w:val="0"/>
      <w:divBdr>
        <w:top w:val="none" w:sz="0" w:space="0" w:color="auto"/>
        <w:left w:val="none" w:sz="0" w:space="0" w:color="auto"/>
        <w:bottom w:val="none" w:sz="0" w:space="0" w:color="auto"/>
        <w:right w:val="none" w:sz="0" w:space="0" w:color="auto"/>
      </w:divBdr>
    </w:div>
    <w:div w:id="441344229">
      <w:bodyDiv w:val="1"/>
      <w:marLeft w:val="0"/>
      <w:marRight w:val="0"/>
      <w:marTop w:val="0"/>
      <w:marBottom w:val="0"/>
      <w:divBdr>
        <w:top w:val="none" w:sz="0" w:space="0" w:color="auto"/>
        <w:left w:val="none" w:sz="0" w:space="0" w:color="auto"/>
        <w:bottom w:val="none" w:sz="0" w:space="0" w:color="auto"/>
        <w:right w:val="none" w:sz="0" w:space="0" w:color="auto"/>
      </w:divBdr>
    </w:div>
    <w:div w:id="441417041">
      <w:bodyDiv w:val="1"/>
      <w:marLeft w:val="0"/>
      <w:marRight w:val="0"/>
      <w:marTop w:val="0"/>
      <w:marBottom w:val="0"/>
      <w:divBdr>
        <w:top w:val="none" w:sz="0" w:space="0" w:color="auto"/>
        <w:left w:val="none" w:sz="0" w:space="0" w:color="auto"/>
        <w:bottom w:val="none" w:sz="0" w:space="0" w:color="auto"/>
        <w:right w:val="none" w:sz="0" w:space="0" w:color="auto"/>
      </w:divBdr>
    </w:div>
    <w:div w:id="441455832">
      <w:bodyDiv w:val="1"/>
      <w:marLeft w:val="0"/>
      <w:marRight w:val="0"/>
      <w:marTop w:val="0"/>
      <w:marBottom w:val="0"/>
      <w:divBdr>
        <w:top w:val="none" w:sz="0" w:space="0" w:color="auto"/>
        <w:left w:val="none" w:sz="0" w:space="0" w:color="auto"/>
        <w:bottom w:val="none" w:sz="0" w:space="0" w:color="auto"/>
        <w:right w:val="none" w:sz="0" w:space="0" w:color="auto"/>
      </w:divBdr>
    </w:div>
    <w:div w:id="441536924">
      <w:bodyDiv w:val="1"/>
      <w:marLeft w:val="0"/>
      <w:marRight w:val="0"/>
      <w:marTop w:val="0"/>
      <w:marBottom w:val="0"/>
      <w:divBdr>
        <w:top w:val="none" w:sz="0" w:space="0" w:color="auto"/>
        <w:left w:val="none" w:sz="0" w:space="0" w:color="auto"/>
        <w:bottom w:val="none" w:sz="0" w:space="0" w:color="auto"/>
        <w:right w:val="none" w:sz="0" w:space="0" w:color="auto"/>
      </w:divBdr>
    </w:div>
    <w:div w:id="441609169">
      <w:bodyDiv w:val="1"/>
      <w:marLeft w:val="0"/>
      <w:marRight w:val="0"/>
      <w:marTop w:val="0"/>
      <w:marBottom w:val="0"/>
      <w:divBdr>
        <w:top w:val="none" w:sz="0" w:space="0" w:color="auto"/>
        <w:left w:val="none" w:sz="0" w:space="0" w:color="auto"/>
        <w:bottom w:val="none" w:sz="0" w:space="0" w:color="auto"/>
        <w:right w:val="none" w:sz="0" w:space="0" w:color="auto"/>
      </w:divBdr>
    </w:div>
    <w:div w:id="441731370">
      <w:bodyDiv w:val="1"/>
      <w:marLeft w:val="0"/>
      <w:marRight w:val="0"/>
      <w:marTop w:val="0"/>
      <w:marBottom w:val="0"/>
      <w:divBdr>
        <w:top w:val="none" w:sz="0" w:space="0" w:color="auto"/>
        <w:left w:val="none" w:sz="0" w:space="0" w:color="auto"/>
        <w:bottom w:val="none" w:sz="0" w:space="0" w:color="auto"/>
        <w:right w:val="none" w:sz="0" w:space="0" w:color="auto"/>
      </w:divBdr>
    </w:div>
    <w:div w:id="441805806">
      <w:bodyDiv w:val="1"/>
      <w:marLeft w:val="0"/>
      <w:marRight w:val="0"/>
      <w:marTop w:val="0"/>
      <w:marBottom w:val="0"/>
      <w:divBdr>
        <w:top w:val="none" w:sz="0" w:space="0" w:color="auto"/>
        <w:left w:val="none" w:sz="0" w:space="0" w:color="auto"/>
        <w:bottom w:val="none" w:sz="0" w:space="0" w:color="auto"/>
        <w:right w:val="none" w:sz="0" w:space="0" w:color="auto"/>
      </w:divBdr>
      <w:divsChild>
        <w:div w:id="1928266863">
          <w:marLeft w:val="0"/>
          <w:marRight w:val="0"/>
          <w:marTop w:val="0"/>
          <w:marBottom w:val="0"/>
          <w:divBdr>
            <w:top w:val="none" w:sz="0" w:space="0" w:color="auto"/>
            <w:left w:val="none" w:sz="0" w:space="0" w:color="auto"/>
            <w:bottom w:val="none" w:sz="0" w:space="0" w:color="auto"/>
            <w:right w:val="none" w:sz="0" w:space="0" w:color="auto"/>
          </w:divBdr>
        </w:div>
      </w:divsChild>
    </w:div>
    <w:div w:id="442069054">
      <w:bodyDiv w:val="1"/>
      <w:marLeft w:val="0"/>
      <w:marRight w:val="0"/>
      <w:marTop w:val="0"/>
      <w:marBottom w:val="0"/>
      <w:divBdr>
        <w:top w:val="none" w:sz="0" w:space="0" w:color="auto"/>
        <w:left w:val="none" w:sz="0" w:space="0" w:color="auto"/>
        <w:bottom w:val="none" w:sz="0" w:space="0" w:color="auto"/>
        <w:right w:val="none" w:sz="0" w:space="0" w:color="auto"/>
      </w:divBdr>
      <w:divsChild>
        <w:div w:id="350617907">
          <w:marLeft w:val="0"/>
          <w:marRight w:val="0"/>
          <w:marTop w:val="0"/>
          <w:marBottom w:val="0"/>
          <w:divBdr>
            <w:top w:val="none" w:sz="0" w:space="0" w:color="auto"/>
            <w:left w:val="none" w:sz="0" w:space="0" w:color="auto"/>
            <w:bottom w:val="none" w:sz="0" w:space="0" w:color="auto"/>
            <w:right w:val="none" w:sz="0" w:space="0" w:color="auto"/>
          </w:divBdr>
        </w:div>
      </w:divsChild>
    </w:div>
    <w:div w:id="442072441">
      <w:bodyDiv w:val="1"/>
      <w:marLeft w:val="0"/>
      <w:marRight w:val="0"/>
      <w:marTop w:val="0"/>
      <w:marBottom w:val="0"/>
      <w:divBdr>
        <w:top w:val="none" w:sz="0" w:space="0" w:color="auto"/>
        <w:left w:val="none" w:sz="0" w:space="0" w:color="auto"/>
        <w:bottom w:val="none" w:sz="0" w:space="0" w:color="auto"/>
        <w:right w:val="none" w:sz="0" w:space="0" w:color="auto"/>
      </w:divBdr>
      <w:divsChild>
        <w:div w:id="1490752274">
          <w:marLeft w:val="0"/>
          <w:marRight w:val="0"/>
          <w:marTop w:val="0"/>
          <w:marBottom w:val="0"/>
          <w:divBdr>
            <w:top w:val="none" w:sz="0" w:space="0" w:color="auto"/>
            <w:left w:val="none" w:sz="0" w:space="0" w:color="auto"/>
            <w:bottom w:val="none" w:sz="0" w:space="0" w:color="auto"/>
            <w:right w:val="none" w:sz="0" w:space="0" w:color="auto"/>
          </w:divBdr>
        </w:div>
      </w:divsChild>
    </w:div>
    <w:div w:id="442574336">
      <w:bodyDiv w:val="1"/>
      <w:marLeft w:val="0"/>
      <w:marRight w:val="0"/>
      <w:marTop w:val="0"/>
      <w:marBottom w:val="0"/>
      <w:divBdr>
        <w:top w:val="none" w:sz="0" w:space="0" w:color="auto"/>
        <w:left w:val="none" w:sz="0" w:space="0" w:color="auto"/>
        <w:bottom w:val="none" w:sz="0" w:space="0" w:color="auto"/>
        <w:right w:val="none" w:sz="0" w:space="0" w:color="auto"/>
      </w:divBdr>
    </w:div>
    <w:div w:id="442841312">
      <w:bodyDiv w:val="1"/>
      <w:marLeft w:val="0"/>
      <w:marRight w:val="0"/>
      <w:marTop w:val="0"/>
      <w:marBottom w:val="0"/>
      <w:divBdr>
        <w:top w:val="none" w:sz="0" w:space="0" w:color="auto"/>
        <w:left w:val="none" w:sz="0" w:space="0" w:color="auto"/>
        <w:bottom w:val="none" w:sz="0" w:space="0" w:color="auto"/>
        <w:right w:val="none" w:sz="0" w:space="0" w:color="auto"/>
      </w:divBdr>
    </w:div>
    <w:div w:id="443310472">
      <w:bodyDiv w:val="1"/>
      <w:marLeft w:val="0"/>
      <w:marRight w:val="0"/>
      <w:marTop w:val="0"/>
      <w:marBottom w:val="0"/>
      <w:divBdr>
        <w:top w:val="none" w:sz="0" w:space="0" w:color="auto"/>
        <w:left w:val="none" w:sz="0" w:space="0" w:color="auto"/>
        <w:bottom w:val="none" w:sz="0" w:space="0" w:color="auto"/>
        <w:right w:val="none" w:sz="0" w:space="0" w:color="auto"/>
      </w:divBdr>
    </w:div>
    <w:div w:id="443429691">
      <w:bodyDiv w:val="1"/>
      <w:marLeft w:val="0"/>
      <w:marRight w:val="0"/>
      <w:marTop w:val="0"/>
      <w:marBottom w:val="0"/>
      <w:divBdr>
        <w:top w:val="none" w:sz="0" w:space="0" w:color="auto"/>
        <w:left w:val="none" w:sz="0" w:space="0" w:color="auto"/>
        <w:bottom w:val="none" w:sz="0" w:space="0" w:color="auto"/>
        <w:right w:val="none" w:sz="0" w:space="0" w:color="auto"/>
      </w:divBdr>
    </w:div>
    <w:div w:id="443501175">
      <w:bodyDiv w:val="1"/>
      <w:marLeft w:val="0"/>
      <w:marRight w:val="0"/>
      <w:marTop w:val="0"/>
      <w:marBottom w:val="0"/>
      <w:divBdr>
        <w:top w:val="none" w:sz="0" w:space="0" w:color="auto"/>
        <w:left w:val="none" w:sz="0" w:space="0" w:color="auto"/>
        <w:bottom w:val="none" w:sz="0" w:space="0" w:color="auto"/>
        <w:right w:val="none" w:sz="0" w:space="0" w:color="auto"/>
      </w:divBdr>
    </w:div>
    <w:div w:id="443503821">
      <w:bodyDiv w:val="1"/>
      <w:marLeft w:val="0"/>
      <w:marRight w:val="0"/>
      <w:marTop w:val="0"/>
      <w:marBottom w:val="0"/>
      <w:divBdr>
        <w:top w:val="none" w:sz="0" w:space="0" w:color="auto"/>
        <w:left w:val="none" w:sz="0" w:space="0" w:color="auto"/>
        <w:bottom w:val="none" w:sz="0" w:space="0" w:color="auto"/>
        <w:right w:val="none" w:sz="0" w:space="0" w:color="auto"/>
      </w:divBdr>
    </w:div>
    <w:div w:id="443622510">
      <w:bodyDiv w:val="1"/>
      <w:marLeft w:val="0"/>
      <w:marRight w:val="0"/>
      <w:marTop w:val="0"/>
      <w:marBottom w:val="0"/>
      <w:divBdr>
        <w:top w:val="none" w:sz="0" w:space="0" w:color="auto"/>
        <w:left w:val="none" w:sz="0" w:space="0" w:color="auto"/>
        <w:bottom w:val="none" w:sz="0" w:space="0" w:color="auto"/>
        <w:right w:val="none" w:sz="0" w:space="0" w:color="auto"/>
      </w:divBdr>
    </w:div>
    <w:div w:id="443883393">
      <w:bodyDiv w:val="1"/>
      <w:marLeft w:val="0"/>
      <w:marRight w:val="0"/>
      <w:marTop w:val="0"/>
      <w:marBottom w:val="0"/>
      <w:divBdr>
        <w:top w:val="none" w:sz="0" w:space="0" w:color="auto"/>
        <w:left w:val="none" w:sz="0" w:space="0" w:color="auto"/>
        <w:bottom w:val="none" w:sz="0" w:space="0" w:color="auto"/>
        <w:right w:val="none" w:sz="0" w:space="0" w:color="auto"/>
      </w:divBdr>
      <w:divsChild>
        <w:div w:id="579368992">
          <w:marLeft w:val="0"/>
          <w:marRight w:val="0"/>
          <w:marTop w:val="0"/>
          <w:marBottom w:val="0"/>
          <w:divBdr>
            <w:top w:val="none" w:sz="0" w:space="0" w:color="auto"/>
            <w:left w:val="none" w:sz="0" w:space="0" w:color="auto"/>
            <w:bottom w:val="none" w:sz="0" w:space="0" w:color="auto"/>
            <w:right w:val="none" w:sz="0" w:space="0" w:color="auto"/>
          </w:divBdr>
        </w:div>
      </w:divsChild>
    </w:div>
    <w:div w:id="444229252">
      <w:bodyDiv w:val="1"/>
      <w:marLeft w:val="0"/>
      <w:marRight w:val="0"/>
      <w:marTop w:val="0"/>
      <w:marBottom w:val="0"/>
      <w:divBdr>
        <w:top w:val="none" w:sz="0" w:space="0" w:color="auto"/>
        <w:left w:val="none" w:sz="0" w:space="0" w:color="auto"/>
        <w:bottom w:val="none" w:sz="0" w:space="0" w:color="auto"/>
        <w:right w:val="none" w:sz="0" w:space="0" w:color="auto"/>
      </w:divBdr>
    </w:div>
    <w:div w:id="444472588">
      <w:bodyDiv w:val="1"/>
      <w:marLeft w:val="0"/>
      <w:marRight w:val="0"/>
      <w:marTop w:val="0"/>
      <w:marBottom w:val="0"/>
      <w:divBdr>
        <w:top w:val="none" w:sz="0" w:space="0" w:color="auto"/>
        <w:left w:val="none" w:sz="0" w:space="0" w:color="auto"/>
        <w:bottom w:val="none" w:sz="0" w:space="0" w:color="auto"/>
        <w:right w:val="none" w:sz="0" w:space="0" w:color="auto"/>
      </w:divBdr>
    </w:div>
    <w:div w:id="444663206">
      <w:bodyDiv w:val="1"/>
      <w:marLeft w:val="0"/>
      <w:marRight w:val="0"/>
      <w:marTop w:val="0"/>
      <w:marBottom w:val="0"/>
      <w:divBdr>
        <w:top w:val="none" w:sz="0" w:space="0" w:color="auto"/>
        <w:left w:val="none" w:sz="0" w:space="0" w:color="auto"/>
        <w:bottom w:val="none" w:sz="0" w:space="0" w:color="auto"/>
        <w:right w:val="none" w:sz="0" w:space="0" w:color="auto"/>
      </w:divBdr>
    </w:div>
    <w:div w:id="444889242">
      <w:bodyDiv w:val="1"/>
      <w:marLeft w:val="0"/>
      <w:marRight w:val="0"/>
      <w:marTop w:val="0"/>
      <w:marBottom w:val="0"/>
      <w:divBdr>
        <w:top w:val="none" w:sz="0" w:space="0" w:color="auto"/>
        <w:left w:val="none" w:sz="0" w:space="0" w:color="auto"/>
        <w:bottom w:val="none" w:sz="0" w:space="0" w:color="auto"/>
        <w:right w:val="none" w:sz="0" w:space="0" w:color="auto"/>
      </w:divBdr>
    </w:div>
    <w:div w:id="444928383">
      <w:bodyDiv w:val="1"/>
      <w:marLeft w:val="0"/>
      <w:marRight w:val="0"/>
      <w:marTop w:val="0"/>
      <w:marBottom w:val="0"/>
      <w:divBdr>
        <w:top w:val="none" w:sz="0" w:space="0" w:color="auto"/>
        <w:left w:val="none" w:sz="0" w:space="0" w:color="auto"/>
        <w:bottom w:val="none" w:sz="0" w:space="0" w:color="auto"/>
        <w:right w:val="none" w:sz="0" w:space="0" w:color="auto"/>
      </w:divBdr>
    </w:div>
    <w:div w:id="445004037">
      <w:bodyDiv w:val="1"/>
      <w:marLeft w:val="0"/>
      <w:marRight w:val="0"/>
      <w:marTop w:val="0"/>
      <w:marBottom w:val="0"/>
      <w:divBdr>
        <w:top w:val="none" w:sz="0" w:space="0" w:color="auto"/>
        <w:left w:val="none" w:sz="0" w:space="0" w:color="auto"/>
        <w:bottom w:val="none" w:sz="0" w:space="0" w:color="auto"/>
        <w:right w:val="none" w:sz="0" w:space="0" w:color="auto"/>
      </w:divBdr>
    </w:div>
    <w:div w:id="445124774">
      <w:bodyDiv w:val="1"/>
      <w:marLeft w:val="0"/>
      <w:marRight w:val="0"/>
      <w:marTop w:val="0"/>
      <w:marBottom w:val="0"/>
      <w:divBdr>
        <w:top w:val="none" w:sz="0" w:space="0" w:color="auto"/>
        <w:left w:val="none" w:sz="0" w:space="0" w:color="auto"/>
        <w:bottom w:val="none" w:sz="0" w:space="0" w:color="auto"/>
        <w:right w:val="none" w:sz="0" w:space="0" w:color="auto"/>
      </w:divBdr>
    </w:div>
    <w:div w:id="445466632">
      <w:bodyDiv w:val="1"/>
      <w:marLeft w:val="0"/>
      <w:marRight w:val="0"/>
      <w:marTop w:val="0"/>
      <w:marBottom w:val="0"/>
      <w:divBdr>
        <w:top w:val="none" w:sz="0" w:space="0" w:color="auto"/>
        <w:left w:val="none" w:sz="0" w:space="0" w:color="auto"/>
        <w:bottom w:val="none" w:sz="0" w:space="0" w:color="auto"/>
        <w:right w:val="none" w:sz="0" w:space="0" w:color="auto"/>
      </w:divBdr>
      <w:divsChild>
        <w:div w:id="324551318">
          <w:marLeft w:val="0"/>
          <w:marRight w:val="0"/>
          <w:marTop w:val="0"/>
          <w:marBottom w:val="0"/>
          <w:divBdr>
            <w:top w:val="none" w:sz="0" w:space="0" w:color="auto"/>
            <w:left w:val="none" w:sz="0" w:space="0" w:color="auto"/>
            <w:bottom w:val="none" w:sz="0" w:space="0" w:color="auto"/>
            <w:right w:val="none" w:sz="0" w:space="0" w:color="auto"/>
          </w:divBdr>
        </w:div>
      </w:divsChild>
    </w:div>
    <w:div w:id="445471384">
      <w:bodyDiv w:val="1"/>
      <w:marLeft w:val="0"/>
      <w:marRight w:val="0"/>
      <w:marTop w:val="0"/>
      <w:marBottom w:val="0"/>
      <w:divBdr>
        <w:top w:val="none" w:sz="0" w:space="0" w:color="auto"/>
        <w:left w:val="none" w:sz="0" w:space="0" w:color="auto"/>
        <w:bottom w:val="none" w:sz="0" w:space="0" w:color="auto"/>
        <w:right w:val="none" w:sz="0" w:space="0" w:color="auto"/>
      </w:divBdr>
    </w:div>
    <w:div w:id="445543077">
      <w:bodyDiv w:val="1"/>
      <w:marLeft w:val="0"/>
      <w:marRight w:val="0"/>
      <w:marTop w:val="0"/>
      <w:marBottom w:val="0"/>
      <w:divBdr>
        <w:top w:val="none" w:sz="0" w:space="0" w:color="auto"/>
        <w:left w:val="none" w:sz="0" w:space="0" w:color="auto"/>
        <w:bottom w:val="none" w:sz="0" w:space="0" w:color="auto"/>
        <w:right w:val="none" w:sz="0" w:space="0" w:color="auto"/>
      </w:divBdr>
    </w:div>
    <w:div w:id="445851663">
      <w:bodyDiv w:val="1"/>
      <w:marLeft w:val="0"/>
      <w:marRight w:val="0"/>
      <w:marTop w:val="0"/>
      <w:marBottom w:val="0"/>
      <w:divBdr>
        <w:top w:val="none" w:sz="0" w:space="0" w:color="auto"/>
        <w:left w:val="none" w:sz="0" w:space="0" w:color="auto"/>
        <w:bottom w:val="none" w:sz="0" w:space="0" w:color="auto"/>
        <w:right w:val="none" w:sz="0" w:space="0" w:color="auto"/>
      </w:divBdr>
      <w:divsChild>
        <w:div w:id="407390450">
          <w:marLeft w:val="0"/>
          <w:marRight w:val="0"/>
          <w:marTop w:val="0"/>
          <w:marBottom w:val="0"/>
          <w:divBdr>
            <w:top w:val="none" w:sz="0" w:space="0" w:color="auto"/>
            <w:left w:val="none" w:sz="0" w:space="0" w:color="auto"/>
            <w:bottom w:val="none" w:sz="0" w:space="0" w:color="auto"/>
            <w:right w:val="none" w:sz="0" w:space="0" w:color="auto"/>
          </w:divBdr>
        </w:div>
      </w:divsChild>
    </w:div>
    <w:div w:id="445924249">
      <w:bodyDiv w:val="1"/>
      <w:marLeft w:val="0"/>
      <w:marRight w:val="0"/>
      <w:marTop w:val="0"/>
      <w:marBottom w:val="0"/>
      <w:divBdr>
        <w:top w:val="none" w:sz="0" w:space="0" w:color="auto"/>
        <w:left w:val="none" w:sz="0" w:space="0" w:color="auto"/>
        <w:bottom w:val="none" w:sz="0" w:space="0" w:color="auto"/>
        <w:right w:val="none" w:sz="0" w:space="0" w:color="auto"/>
      </w:divBdr>
    </w:div>
    <w:div w:id="445972542">
      <w:bodyDiv w:val="1"/>
      <w:marLeft w:val="0"/>
      <w:marRight w:val="0"/>
      <w:marTop w:val="0"/>
      <w:marBottom w:val="0"/>
      <w:divBdr>
        <w:top w:val="none" w:sz="0" w:space="0" w:color="auto"/>
        <w:left w:val="none" w:sz="0" w:space="0" w:color="auto"/>
        <w:bottom w:val="none" w:sz="0" w:space="0" w:color="auto"/>
        <w:right w:val="none" w:sz="0" w:space="0" w:color="auto"/>
      </w:divBdr>
    </w:div>
    <w:div w:id="446193510">
      <w:bodyDiv w:val="1"/>
      <w:marLeft w:val="0"/>
      <w:marRight w:val="0"/>
      <w:marTop w:val="0"/>
      <w:marBottom w:val="0"/>
      <w:divBdr>
        <w:top w:val="none" w:sz="0" w:space="0" w:color="auto"/>
        <w:left w:val="none" w:sz="0" w:space="0" w:color="auto"/>
        <w:bottom w:val="none" w:sz="0" w:space="0" w:color="auto"/>
        <w:right w:val="none" w:sz="0" w:space="0" w:color="auto"/>
      </w:divBdr>
    </w:div>
    <w:div w:id="446240415">
      <w:bodyDiv w:val="1"/>
      <w:marLeft w:val="0"/>
      <w:marRight w:val="0"/>
      <w:marTop w:val="0"/>
      <w:marBottom w:val="0"/>
      <w:divBdr>
        <w:top w:val="none" w:sz="0" w:space="0" w:color="auto"/>
        <w:left w:val="none" w:sz="0" w:space="0" w:color="auto"/>
        <w:bottom w:val="none" w:sz="0" w:space="0" w:color="auto"/>
        <w:right w:val="none" w:sz="0" w:space="0" w:color="auto"/>
      </w:divBdr>
      <w:divsChild>
        <w:div w:id="1973365510">
          <w:marLeft w:val="0"/>
          <w:marRight w:val="0"/>
          <w:marTop w:val="0"/>
          <w:marBottom w:val="0"/>
          <w:divBdr>
            <w:top w:val="none" w:sz="0" w:space="0" w:color="auto"/>
            <w:left w:val="none" w:sz="0" w:space="0" w:color="auto"/>
            <w:bottom w:val="none" w:sz="0" w:space="0" w:color="auto"/>
            <w:right w:val="none" w:sz="0" w:space="0" w:color="auto"/>
          </w:divBdr>
        </w:div>
      </w:divsChild>
    </w:div>
    <w:div w:id="446585066">
      <w:bodyDiv w:val="1"/>
      <w:marLeft w:val="0"/>
      <w:marRight w:val="0"/>
      <w:marTop w:val="0"/>
      <w:marBottom w:val="0"/>
      <w:divBdr>
        <w:top w:val="none" w:sz="0" w:space="0" w:color="auto"/>
        <w:left w:val="none" w:sz="0" w:space="0" w:color="auto"/>
        <w:bottom w:val="none" w:sz="0" w:space="0" w:color="auto"/>
        <w:right w:val="none" w:sz="0" w:space="0" w:color="auto"/>
      </w:divBdr>
    </w:div>
    <w:div w:id="447161588">
      <w:bodyDiv w:val="1"/>
      <w:marLeft w:val="0"/>
      <w:marRight w:val="0"/>
      <w:marTop w:val="0"/>
      <w:marBottom w:val="0"/>
      <w:divBdr>
        <w:top w:val="none" w:sz="0" w:space="0" w:color="auto"/>
        <w:left w:val="none" w:sz="0" w:space="0" w:color="auto"/>
        <w:bottom w:val="none" w:sz="0" w:space="0" w:color="auto"/>
        <w:right w:val="none" w:sz="0" w:space="0" w:color="auto"/>
      </w:divBdr>
    </w:div>
    <w:div w:id="447622024">
      <w:bodyDiv w:val="1"/>
      <w:marLeft w:val="0"/>
      <w:marRight w:val="0"/>
      <w:marTop w:val="0"/>
      <w:marBottom w:val="0"/>
      <w:divBdr>
        <w:top w:val="none" w:sz="0" w:space="0" w:color="auto"/>
        <w:left w:val="none" w:sz="0" w:space="0" w:color="auto"/>
        <w:bottom w:val="none" w:sz="0" w:space="0" w:color="auto"/>
        <w:right w:val="none" w:sz="0" w:space="0" w:color="auto"/>
      </w:divBdr>
    </w:div>
    <w:div w:id="447698793">
      <w:bodyDiv w:val="1"/>
      <w:marLeft w:val="0"/>
      <w:marRight w:val="0"/>
      <w:marTop w:val="0"/>
      <w:marBottom w:val="0"/>
      <w:divBdr>
        <w:top w:val="none" w:sz="0" w:space="0" w:color="auto"/>
        <w:left w:val="none" w:sz="0" w:space="0" w:color="auto"/>
        <w:bottom w:val="none" w:sz="0" w:space="0" w:color="auto"/>
        <w:right w:val="none" w:sz="0" w:space="0" w:color="auto"/>
      </w:divBdr>
    </w:div>
    <w:div w:id="447822364">
      <w:bodyDiv w:val="1"/>
      <w:marLeft w:val="0"/>
      <w:marRight w:val="0"/>
      <w:marTop w:val="0"/>
      <w:marBottom w:val="0"/>
      <w:divBdr>
        <w:top w:val="none" w:sz="0" w:space="0" w:color="auto"/>
        <w:left w:val="none" w:sz="0" w:space="0" w:color="auto"/>
        <w:bottom w:val="none" w:sz="0" w:space="0" w:color="auto"/>
        <w:right w:val="none" w:sz="0" w:space="0" w:color="auto"/>
      </w:divBdr>
    </w:div>
    <w:div w:id="448011998">
      <w:bodyDiv w:val="1"/>
      <w:marLeft w:val="0"/>
      <w:marRight w:val="0"/>
      <w:marTop w:val="0"/>
      <w:marBottom w:val="0"/>
      <w:divBdr>
        <w:top w:val="none" w:sz="0" w:space="0" w:color="auto"/>
        <w:left w:val="none" w:sz="0" w:space="0" w:color="auto"/>
        <w:bottom w:val="none" w:sz="0" w:space="0" w:color="auto"/>
        <w:right w:val="none" w:sz="0" w:space="0" w:color="auto"/>
      </w:divBdr>
    </w:div>
    <w:div w:id="448208734">
      <w:bodyDiv w:val="1"/>
      <w:marLeft w:val="0"/>
      <w:marRight w:val="0"/>
      <w:marTop w:val="0"/>
      <w:marBottom w:val="0"/>
      <w:divBdr>
        <w:top w:val="none" w:sz="0" w:space="0" w:color="auto"/>
        <w:left w:val="none" w:sz="0" w:space="0" w:color="auto"/>
        <w:bottom w:val="none" w:sz="0" w:space="0" w:color="auto"/>
        <w:right w:val="none" w:sz="0" w:space="0" w:color="auto"/>
      </w:divBdr>
    </w:div>
    <w:div w:id="448547701">
      <w:bodyDiv w:val="1"/>
      <w:marLeft w:val="0"/>
      <w:marRight w:val="0"/>
      <w:marTop w:val="0"/>
      <w:marBottom w:val="0"/>
      <w:divBdr>
        <w:top w:val="none" w:sz="0" w:space="0" w:color="auto"/>
        <w:left w:val="none" w:sz="0" w:space="0" w:color="auto"/>
        <w:bottom w:val="none" w:sz="0" w:space="0" w:color="auto"/>
        <w:right w:val="none" w:sz="0" w:space="0" w:color="auto"/>
      </w:divBdr>
    </w:div>
    <w:div w:id="448666234">
      <w:bodyDiv w:val="1"/>
      <w:marLeft w:val="0"/>
      <w:marRight w:val="0"/>
      <w:marTop w:val="0"/>
      <w:marBottom w:val="0"/>
      <w:divBdr>
        <w:top w:val="none" w:sz="0" w:space="0" w:color="auto"/>
        <w:left w:val="none" w:sz="0" w:space="0" w:color="auto"/>
        <w:bottom w:val="none" w:sz="0" w:space="0" w:color="auto"/>
        <w:right w:val="none" w:sz="0" w:space="0" w:color="auto"/>
      </w:divBdr>
    </w:div>
    <w:div w:id="448816989">
      <w:bodyDiv w:val="1"/>
      <w:marLeft w:val="0"/>
      <w:marRight w:val="0"/>
      <w:marTop w:val="0"/>
      <w:marBottom w:val="0"/>
      <w:divBdr>
        <w:top w:val="none" w:sz="0" w:space="0" w:color="auto"/>
        <w:left w:val="none" w:sz="0" w:space="0" w:color="auto"/>
        <w:bottom w:val="none" w:sz="0" w:space="0" w:color="auto"/>
        <w:right w:val="none" w:sz="0" w:space="0" w:color="auto"/>
      </w:divBdr>
    </w:div>
    <w:div w:id="449476032">
      <w:bodyDiv w:val="1"/>
      <w:marLeft w:val="0"/>
      <w:marRight w:val="0"/>
      <w:marTop w:val="0"/>
      <w:marBottom w:val="0"/>
      <w:divBdr>
        <w:top w:val="none" w:sz="0" w:space="0" w:color="auto"/>
        <w:left w:val="none" w:sz="0" w:space="0" w:color="auto"/>
        <w:bottom w:val="none" w:sz="0" w:space="0" w:color="auto"/>
        <w:right w:val="none" w:sz="0" w:space="0" w:color="auto"/>
      </w:divBdr>
    </w:div>
    <w:div w:id="449520122">
      <w:bodyDiv w:val="1"/>
      <w:marLeft w:val="0"/>
      <w:marRight w:val="0"/>
      <w:marTop w:val="0"/>
      <w:marBottom w:val="0"/>
      <w:divBdr>
        <w:top w:val="none" w:sz="0" w:space="0" w:color="auto"/>
        <w:left w:val="none" w:sz="0" w:space="0" w:color="auto"/>
        <w:bottom w:val="none" w:sz="0" w:space="0" w:color="auto"/>
        <w:right w:val="none" w:sz="0" w:space="0" w:color="auto"/>
      </w:divBdr>
    </w:div>
    <w:div w:id="449737761">
      <w:bodyDiv w:val="1"/>
      <w:marLeft w:val="0"/>
      <w:marRight w:val="0"/>
      <w:marTop w:val="0"/>
      <w:marBottom w:val="0"/>
      <w:divBdr>
        <w:top w:val="none" w:sz="0" w:space="0" w:color="auto"/>
        <w:left w:val="none" w:sz="0" w:space="0" w:color="auto"/>
        <w:bottom w:val="none" w:sz="0" w:space="0" w:color="auto"/>
        <w:right w:val="none" w:sz="0" w:space="0" w:color="auto"/>
      </w:divBdr>
    </w:div>
    <w:div w:id="449858749">
      <w:bodyDiv w:val="1"/>
      <w:marLeft w:val="0"/>
      <w:marRight w:val="0"/>
      <w:marTop w:val="0"/>
      <w:marBottom w:val="0"/>
      <w:divBdr>
        <w:top w:val="none" w:sz="0" w:space="0" w:color="auto"/>
        <w:left w:val="none" w:sz="0" w:space="0" w:color="auto"/>
        <w:bottom w:val="none" w:sz="0" w:space="0" w:color="auto"/>
        <w:right w:val="none" w:sz="0" w:space="0" w:color="auto"/>
      </w:divBdr>
    </w:div>
    <w:div w:id="449859186">
      <w:bodyDiv w:val="1"/>
      <w:marLeft w:val="0"/>
      <w:marRight w:val="0"/>
      <w:marTop w:val="0"/>
      <w:marBottom w:val="0"/>
      <w:divBdr>
        <w:top w:val="none" w:sz="0" w:space="0" w:color="auto"/>
        <w:left w:val="none" w:sz="0" w:space="0" w:color="auto"/>
        <w:bottom w:val="none" w:sz="0" w:space="0" w:color="auto"/>
        <w:right w:val="none" w:sz="0" w:space="0" w:color="auto"/>
      </w:divBdr>
    </w:div>
    <w:div w:id="450052845">
      <w:bodyDiv w:val="1"/>
      <w:marLeft w:val="0"/>
      <w:marRight w:val="0"/>
      <w:marTop w:val="0"/>
      <w:marBottom w:val="0"/>
      <w:divBdr>
        <w:top w:val="none" w:sz="0" w:space="0" w:color="auto"/>
        <w:left w:val="none" w:sz="0" w:space="0" w:color="auto"/>
        <w:bottom w:val="none" w:sz="0" w:space="0" w:color="auto"/>
        <w:right w:val="none" w:sz="0" w:space="0" w:color="auto"/>
      </w:divBdr>
    </w:div>
    <w:div w:id="450245556">
      <w:bodyDiv w:val="1"/>
      <w:marLeft w:val="0"/>
      <w:marRight w:val="0"/>
      <w:marTop w:val="0"/>
      <w:marBottom w:val="0"/>
      <w:divBdr>
        <w:top w:val="none" w:sz="0" w:space="0" w:color="auto"/>
        <w:left w:val="none" w:sz="0" w:space="0" w:color="auto"/>
        <w:bottom w:val="none" w:sz="0" w:space="0" w:color="auto"/>
        <w:right w:val="none" w:sz="0" w:space="0" w:color="auto"/>
      </w:divBdr>
    </w:div>
    <w:div w:id="450251031">
      <w:bodyDiv w:val="1"/>
      <w:marLeft w:val="0"/>
      <w:marRight w:val="0"/>
      <w:marTop w:val="0"/>
      <w:marBottom w:val="0"/>
      <w:divBdr>
        <w:top w:val="none" w:sz="0" w:space="0" w:color="auto"/>
        <w:left w:val="none" w:sz="0" w:space="0" w:color="auto"/>
        <w:bottom w:val="none" w:sz="0" w:space="0" w:color="auto"/>
        <w:right w:val="none" w:sz="0" w:space="0" w:color="auto"/>
      </w:divBdr>
    </w:div>
    <w:div w:id="450443836">
      <w:bodyDiv w:val="1"/>
      <w:marLeft w:val="0"/>
      <w:marRight w:val="0"/>
      <w:marTop w:val="0"/>
      <w:marBottom w:val="0"/>
      <w:divBdr>
        <w:top w:val="none" w:sz="0" w:space="0" w:color="auto"/>
        <w:left w:val="none" w:sz="0" w:space="0" w:color="auto"/>
        <w:bottom w:val="none" w:sz="0" w:space="0" w:color="auto"/>
        <w:right w:val="none" w:sz="0" w:space="0" w:color="auto"/>
      </w:divBdr>
    </w:div>
    <w:div w:id="450633635">
      <w:bodyDiv w:val="1"/>
      <w:marLeft w:val="0"/>
      <w:marRight w:val="0"/>
      <w:marTop w:val="0"/>
      <w:marBottom w:val="0"/>
      <w:divBdr>
        <w:top w:val="none" w:sz="0" w:space="0" w:color="auto"/>
        <w:left w:val="none" w:sz="0" w:space="0" w:color="auto"/>
        <w:bottom w:val="none" w:sz="0" w:space="0" w:color="auto"/>
        <w:right w:val="none" w:sz="0" w:space="0" w:color="auto"/>
      </w:divBdr>
    </w:div>
    <w:div w:id="450637637">
      <w:bodyDiv w:val="1"/>
      <w:marLeft w:val="0"/>
      <w:marRight w:val="0"/>
      <w:marTop w:val="0"/>
      <w:marBottom w:val="0"/>
      <w:divBdr>
        <w:top w:val="none" w:sz="0" w:space="0" w:color="auto"/>
        <w:left w:val="none" w:sz="0" w:space="0" w:color="auto"/>
        <w:bottom w:val="none" w:sz="0" w:space="0" w:color="auto"/>
        <w:right w:val="none" w:sz="0" w:space="0" w:color="auto"/>
      </w:divBdr>
    </w:div>
    <w:div w:id="450781308">
      <w:bodyDiv w:val="1"/>
      <w:marLeft w:val="0"/>
      <w:marRight w:val="0"/>
      <w:marTop w:val="0"/>
      <w:marBottom w:val="0"/>
      <w:divBdr>
        <w:top w:val="none" w:sz="0" w:space="0" w:color="auto"/>
        <w:left w:val="none" w:sz="0" w:space="0" w:color="auto"/>
        <w:bottom w:val="none" w:sz="0" w:space="0" w:color="auto"/>
        <w:right w:val="none" w:sz="0" w:space="0" w:color="auto"/>
      </w:divBdr>
    </w:div>
    <w:div w:id="451024408">
      <w:bodyDiv w:val="1"/>
      <w:marLeft w:val="0"/>
      <w:marRight w:val="0"/>
      <w:marTop w:val="0"/>
      <w:marBottom w:val="0"/>
      <w:divBdr>
        <w:top w:val="none" w:sz="0" w:space="0" w:color="auto"/>
        <w:left w:val="none" w:sz="0" w:space="0" w:color="auto"/>
        <w:bottom w:val="none" w:sz="0" w:space="0" w:color="auto"/>
        <w:right w:val="none" w:sz="0" w:space="0" w:color="auto"/>
      </w:divBdr>
    </w:div>
    <w:div w:id="451478725">
      <w:bodyDiv w:val="1"/>
      <w:marLeft w:val="0"/>
      <w:marRight w:val="0"/>
      <w:marTop w:val="0"/>
      <w:marBottom w:val="0"/>
      <w:divBdr>
        <w:top w:val="none" w:sz="0" w:space="0" w:color="auto"/>
        <w:left w:val="none" w:sz="0" w:space="0" w:color="auto"/>
        <w:bottom w:val="none" w:sz="0" w:space="0" w:color="auto"/>
        <w:right w:val="none" w:sz="0" w:space="0" w:color="auto"/>
      </w:divBdr>
    </w:div>
    <w:div w:id="451822218">
      <w:bodyDiv w:val="1"/>
      <w:marLeft w:val="0"/>
      <w:marRight w:val="0"/>
      <w:marTop w:val="0"/>
      <w:marBottom w:val="0"/>
      <w:divBdr>
        <w:top w:val="none" w:sz="0" w:space="0" w:color="auto"/>
        <w:left w:val="none" w:sz="0" w:space="0" w:color="auto"/>
        <w:bottom w:val="none" w:sz="0" w:space="0" w:color="auto"/>
        <w:right w:val="none" w:sz="0" w:space="0" w:color="auto"/>
      </w:divBdr>
    </w:div>
    <w:div w:id="451901739">
      <w:bodyDiv w:val="1"/>
      <w:marLeft w:val="0"/>
      <w:marRight w:val="0"/>
      <w:marTop w:val="0"/>
      <w:marBottom w:val="0"/>
      <w:divBdr>
        <w:top w:val="none" w:sz="0" w:space="0" w:color="auto"/>
        <w:left w:val="none" w:sz="0" w:space="0" w:color="auto"/>
        <w:bottom w:val="none" w:sz="0" w:space="0" w:color="auto"/>
        <w:right w:val="none" w:sz="0" w:space="0" w:color="auto"/>
      </w:divBdr>
    </w:div>
    <w:div w:id="452021129">
      <w:bodyDiv w:val="1"/>
      <w:marLeft w:val="0"/>
      <w:marRight w:val="0"/>
      <w:marTop w:val="0"/>
      <w:marBottom w:val="0"/>
      <w:divBdr>
        <w:top w:val="none" w:sz="0" w:space="0" w:color="auto"/>
        <w:left w:val="none" w:sz="0" w:space="0" w:color="auto"/>
        <w:bottom w:val="none" w:sz="0" w:space="0" w:color="auto"/>
        <w:right w:val="none" w:sz="0" w:space="0" w:color="auto"/>
      </w:divBdr>
    </w:div>
    <w:div w:id="452092413">
      <w:bodyDiv w:val="1"/>
      <w:marLeft w:val="0"/>
      <w:marRight w:val="0"/>
      <w:marTop w:val="0"/>
      <w:marBottom w:val="0"/>
      <w:divBdr>
        <w:top w:val="none" w:sz="0" w:space="0" w:color="auto"/>
        <w:left w:val="none" w:sz="0" w:space="0" w:color="auto"/>
        <w:bottom w:val="none" w:sz="0" w:space="0" w:color="auto"/>
        <w:right w:val="none" w:sz="0" w:space="0" w:color="auto"/>
      </w:divBdr>
    </w:div>
    <w:div w:id="452602538">
      <w:bodyDiv w:val="1"/>
      <w:marLeft w:val="0"/>
      <w:marRight w:val="0"/>
      <w:marTop w:val="0"/>
      <w:marBottom w:val="0"/>
      <w:divBdr>
        <w:top w:val="none" w:sz="0" w:space="0" w:color="auto"/>
        <w:left w:val="none" w:sz="0" w:space="0" w:color="auto"/>
        <w:bottom w:val="none" w:sz="0" w:space="0" w:color="auto"/>
        <w:right w:val="none" w:sz="0" w:space="0" w:color="auto"/>
      </w:divBdr>
    </w:div>
    <w:div w:id="452940082">
      <w:bodyDiv w:val="1"/>
      <w:marLeft w:val="0"/>
      <w:marRight w:val="0"/>
      <w:marTop w:val="0"/>
      <w:marBottom w:val="0"/>
      <w:divBdr>
        <w:top w:val="none" w:sz="0" w:space="0" w:color="auto"/>
        <w:left w:val="none" w:sz="0" w:space="0" w:color="auto"/>
        <w:bottom w:val="none" w:sz="0" w:space="0" w:color="auto"/>
        <w:right w:val="none" w:sz="0" w:space="0" w:color="auto"/>
      </w:divBdr>
    </w:div>
    <w:div w:id="453058596">
      <w:bodyDiv w:val="1"/>
      <w:marLeft w:val="0"/>
      <w:marRight w:val="0"/>
      <w:marTop w:val="0"/>
      <w:marBottom w:val="0"/>
      <w:divBdr>
        <w:top w:val="none" w:sz="0" w:space="0" w:color="auto"/>
        <w:left w:val="none" w:sz="0" w:space="0" w:color="auto"/>
        <w:bottom w:val="none" w:sz="0" w:space="0" w:color="auto"/>
        <w:right w:val="none" w:sz="0" w:space="0" w:color="auto"/>
      </w:divBdr>
    </w:div>
    <w:div w:id="453058858">
      <w:bodyDiv w:val="1"/>
      <w:marLeft w:val="0"/>
      <w:marRight w:val="0"/>
      <w:marTop w:val="0"/>
      <w:marBottom w:val="0"/>
      <w:divBdr>
        <w:top w:val="none" w:sz="0" w:space="0" w:color="auto"/>
        <w:left w:val="none" w:sz="0" w:space="0" w:color="auto"/>
        <w:bottom w:val="none" w:sz="0" w:space="0" w:color="auto"/>
        <w:right w:val="none" w:sz="0" w:space="0" w:color="auto"/>
      </w:divBdr>
    </w:div>
    <w:div w:id="453061304">
      <w:bodyDiv w:val="1"/>
      <w:marLeft w:val="0"/>
      <w:marRight w:val="0"/>
      <w:marTop w:val="0"/>
      <w:marBottom w:val="0"/>
      <w:divBdr>
        <w:top w:val="none" w:sz="0" w:space="0" w:color="auto"/>
        <w:left w:val="none" w:sz="0" w:space="0" w:color="auto"/>
        <w:bottom w:val="none" w:sz="0" w:space="0" w:color="auto"/>
        <w:right w:val="none" w:sz="0" w:space="0" w:color="auto"/>
      </w:divBdr>
    </w:div>
    <w:div w:id="453061747">
      <w:bodyDiv w:val="1"/>
      <w:marLeft w:val="0"/>
      <w:marRight w:val="0"/>
      <w:marTop w:val="0"/>
      <w:marBottom w:val="0"/>
      <w:divBdr>
        <w:top w:val="none" w:sz="0" w:space="0" w:color="auto"/>
        <w:left w:val="none" w:sz="0" w:space="0" w:color="auto"/>
        <w:bottom w:val="none" w:sz="0" w:space="0" w:color="auto"/>
        <w:right w:val="none" w:sz="0" w:space="0" w:color="auto"/>
      </w:divBdr>
      <w:divsChild>
        <w:div w:id="243532013">
          <w:marLeft w:val="0"/>
          <w:marRight w:val="0"/>
          <w:marTop w:val="0"/>
          <w:marBottom w:val="0"/>
          <w:divBdr>
            <w:top w:val="none" w:sz="0" w:space="0" w:color="auto"/>
            <w:left w:val="none" w:sz="0" w:space="0" w:color="auto"/>
            <w:bottom w:val="none" w:sz="0" w:space="0" w:color="auto"/>
            <w:right w:val="none" w:sz="0" w:space="0" w:color="auto"/>
          </w:divBdr>
        </w:div>
      </w:divsChild>
    </w:div>
    <w:div w:id="453406914">
      <w:bodyDiv w:val="1"/>
      <w:marLeft w:val="0"/>
      <w:marRight w:val="0"/>
      <w:marTop w:val="0"/>
      <w:marBottom w:val="0"/>
      <w:divBdr>
        <w:top w:val="none" w:sz="0" w:space="0" w:color="auto"/>
        <w:left w:val="none" w:sz="0" w:space="0" w:color="auto"/>
        <w:bottom w:val="none" w:sz="0" w:space="0" w:color="auto"/>
        <w:right w:val="none" w:sz="0" w:space="0" w:color="auto"/>
      </w:divBdr>
    </w:div>
    <w:div w:id="453595617">
      <w:bodyDiv w:val="1"/>
      <w:marLeft w:val="0"/>
      <w:marRight w:val="0"/>
      <w:marTop w:val="0"/>
      <w:marBottom w:val="0"/>
      <w:divBdr>
        <w:top w:val="none" w:sz="0" w:space="0" w:color="auto"/>
        <w:left w:val="none" w:sz="0" w:space="0" w:color="auto"/>
        <w:bottom w:val="none" w:sz="0" w:space="0" w:color="auto"/>
        <w:right w:val="none" w:sz="0" w:space="0" w:color="auto"/>
      </w:divBdr>
    </w:div>
    <w:div w:id="453601302">
      <w:bodyDiv w:val="1"/>
      <w:marLeft w:val="0"/>
      <w:marRight w:val="0"/>
      <w:marTop w:val="0"/>
      <w:marBottom w:val="0"/>
      <w:divBdr>
        <w:top w:val="none" w:sz="0" w:space="0" w:color="auto"/>
        <w:left w:val="none" w:sz="0" w:space="0" w:color="auto"/>
        <w:bottom w:val="none" w:sz="0" w:space="0" w:color="auto"/>
        <w:right w:val="none" w:sz="0" w:space="0" w:color="auto"/>
      </w:divBdr>
    </w:div>
    <w:div w:id="454102268">
      <w:bodyDiv w:val="1"/>
      <w:marLeft w:val="0"/>
      <w:marRight w:val="0"/>
      <w:marTop w:val="0"/>
      <w:marBottom w:val="0"/>
      <w:divBdr>
        <w:top w:val="none" w:sz="0" w:space="0" w:color="auto"/>
        <w:left w:val="none" w:sz="0" w:space="0" w:color="auto"/>
        <w:bottom w:val="none" w:sz="0" w:space="0" w:color="auto"/>
        <w:right w:val="none" w:sz="0" w:space="0" w:color="auto"/>
      </w:divBdr>
    </w:div>
    <w:div w:id="454104597">
      <w:bodyDiv w:val="1"/>
      <w:marLeft w:val="0"/>
      <w:marRight w:val="0"/>
      <w:marTop w:val="0"/>
      <w:marBottom w:val="0"/>
      <w:divBdr>
        <w:top w:val="none" w:sz="0" w:space="0" w:color="auto"/>
        <w:left w:val="none" w:sz="0" w:space="0" w:color="auto"/>
        <w:bottom w:val="none" w:sz="0" w:space="0" w:color="auto"/>
        <w:right w:val="none" w:sz="0" w:space="0" w:color="auto"/>
      </w:divBdr>
    </w:div>
    <w:div w:id="454175079">
      <w:bodyDiv w:val="1"/>
      <w:marLeft w:val="0"/>
      <w:marRight w:val="0"/>
      <w:marTop w:val="0"/>
      <w:marBottom w:val="0"/>
      <w:divBdr>
        <w:top w:val="none" w:sz="0" w:space="0" w:color="auto"/>
        <w:left w:val="none" w:sz="0" w:space="0" w:color="auto"/>
        <w:bottom w:val="none" w:sz="0" w:space="0" w:color="auto"/>
        <w:right w:val="none" w:sz="0" w:space="0" w:color="auto"/>
      </w:divBdr>
    </w:div>
    <w:div w:id="454181844">
      <w:bodyDiv w:val="1"/>
      <w:marLeft w:val="0"/>
      <w:marRight w:val="0"/>
      <w:marTop w:val="0"/>
      <w:marBottom w:val="0"/>
      <w:divBdr>
        <w:top w:val="none" w:sz="0" w:space="0" w:color="auto"/>
        <w:left w:val="none" w:sz="0" w:space="0" w:color="auto"/>
        <w:bottom w:val="none" w:sz="0" w:space="0" w:color="auto"/>
        <w:right w:val="none" w:sz="0" w:space="0" w:color="auto"/>
      </w:divBdr>
    </w:div>
    <w:div w:id="454326062">
      <w:bodyDiv w:val="1"/>
      <w:marLeft w:val="0"/>
      <w:marRight w:val="0"/>
      <w:marTop w:val="0"/>
      <w:marBottom w:val="0"/>
      <w:divBdr>
        <w:top w:val="none" w:sz="0" w:space="0" w:color="auto"/>
        <w:left w:val="none" w:sz="0" w:space="0" w:color="auto"/>
        <w:bottom w:val="none" w:sz="0" w:space="0" w:color="auto"/>
        <w:right w:val="none" w:sz="0" w:space="0" w:color="auto"/>
      </w:divBdr>
    </w:div>
    <w:div w:id="454449303">
      <w:bodyDiv w:val="1"/>
      <w:marLeft w:val="0"/>
      <w:marRight w:val="0"/>
      <w:marTop w:val="0"/>
      <w:marBottom w:val="0"/>
      <w:divBdr>
        <w:top w:val="none" w:sz="0" w:space="0" w:color="auto"/>
        <w:left w:val="none" w:sz="0" w:space="0" w:color="auto"/>
        <w:bottom w:val="none" w:sz="0" w:space="0" w:color="auto"/>
        <w:right w:val="none" w:sz="0" w:space="0" w:color="auto"/>
      </w:divBdr>
    </w:div>
    <w:div w:id="454956533">
      <w:bodyDiv w:val="1"/>
      <w:marLeft w:val="0"/>
      <w:marRight w:val="0"/>
      <w:marTop w:val="0"/>
      <w:marBottom w:val="0"/>
      <w:divBdr>
        <w:top w:val="none" w:sz="0" w:space="0" w:color="auto"/>
        <w:left w:val="none" w:sz="0" w:space="0" w:color="auto"/>
        <w:bottom w:val="none" w:sz="0" w:space="0" w:color="auto"/>
        <w:right w:val="none" w:sz="0" w:space="0" w:color="auto"/>
      </w:divBdr>
    </w:div>
    <w:div w:id="455024874">
      <w:bodyDiv w:val="1"/>
      <w:marLeft w:val="0"/>
      <w:marRight w:val="0"/>
      <w:marTop w:val="0"/>
      <w:marBottom w:val="0"/>
      <w:divBdr>
        <w:top w:val="none" w:sz="0" w:space="0" w:color="auto"/>
        <w:left w:val="none" w:sz="0" w:space="0" w:color="auto"/>
        <w:bottom w:val="none" w:sz="0" w:space="0" w:color="auto"/>
        <w:right w:val="none" w:sz="0" w:space="0" w:color="auto"/>
      </w:divBdr>
    </w:div>
    <w:div w:id="455099255">
      <w:bodyDiv w:val="1"/>
      <w:marLeft w:val="0"/>
      <w:marRight w:val="0"/>
      <w:marTop w:val="0"/>
      <w:marBottom w:val="0"/>
      <w:divBdr>
        <w:top w:val="none" w:sz="0" w:space="0" w:color="auto"/>
        <w:left w:val="none" w:sz="0" w:space="0" w:color="auto"/>
        <w:bottom w:val="none" w:sz="0" w:space="0" w:color="auto"/>
        <w:right w:val="none" w:sz="0" w:space="0" w:color="auto"/>
      </w:divBdr>
      <w:divsChild>
        <w:div w:id="1143545445">
          <w:marLeft w:val="0"/>
          <w:marRight w:val="0"/>
          <w:marTop w:val="0"/>
          <w:marBottom w:val="0"/>
          <w:divBdr>
            <w:top w:val="none" w:sz="0" w:space="0" w:color="auto"/>
            <w:left w:val="none" w:sz="0" w:space="0" w:color="auto"/>
            <w:bottom w:val="none" w:sz="0" w:space="0" w:color="auto"/>
            <w:right w:val="none" w:sz="0" w:space="0" w:color="auto"/>
          </w:divBdr>
        </w:div>
      </w:divsChild>
    </w:div>
    <w:div w:id="455297240">
      <w:bodyDiv w:val="1"/>
      <w:marLeft w:val="0"/>
      <w:marRight w:val="0"/>
      <w:marTop w:val="0"/>
      <w:marBottom w:val="0"/>
      <w:divBdr>
        <w:top w:val="none" w:sz="0" w:space="0" w:color="auto"/>
        <w:left w:val="none" w:sz="0" w:space="0" w:color="auto"/>
        <w:bottom w:val="none" w:sz="0" w:space="0" w:color="auto"/>
        <w:right w:val="none" w:sz="0" w:space="0" w:color="auto"/>
      </w:divBdr>
    </w:div>
    <w:div w:id="455563950">
      <w:bodyDiv w:val="1"/>
      <w:marLeft w:val="0"/>
      <w:marRight w:val="0"/>
      <w:marTop w:val="0"/>
      <w:marBottom w:val="0"/>
      <w:divBdr>
        <w:top w:val="none" w:sz="0" w:space="0" w:color="auto"/>
        <w:left w:val="none" w:sz="0" w:space="0" w:color="auto"/>
        <w:bottom w:val="none" w:sz="0" w:space="0" w:color="auto"/>
        <w:right w:val="none" w:sz="0" w:space="0" w:color="auto"/>
      </w:divBdr>
    </w:div>
    <w:div w:id="455830112">
      <w:bodyDiv w:val="1"/>
      <w:marLeft w:val="0"/>
      <w:marRight w:val="0"/>
      <w:marTop w:val="0"/>
      <w:marBottom w:val="0"/>
      <w:divBdr>
        <w:top w:val="none" w:sz="0" w:space="0" w:color="auto"/>
        <w:left w:val="none" w:sz="0" w:space="0" w:color="auto"/>
        <w:bottom w:val="none" w:sz="0" w:space="0" w:color="auto"/>
        <w:right w:val="none" w:sz="0" w:space="0" w:color="auto"/>
      </w:divBdr>
    </w:div>
    <w:div w:id="455875189">
      <w:bodyDiv w:val="1"/>
      <w:marLeft w:val="0"/>
      <w:marRight w:val="0"/>
      <w:marTop w:val="0"/>
      <w:marBottom w:val="0"/>
      <w:divBdr>
        <w:top w:val="none" w:sz="0" w:space="0" w:color="auto"/>
        <w:left w:val="none" w:sz="0" w:space="0" w:color="auto"/>
        <w:bottom w:val="none" w:sz="0" w:space="0" w:color="auto"/>
        <w:right w:val="none" w:sz="0" w:space="0" w:color="auto"/>
      </w:divBdr>
    </w:div>
    <w:div w:id="455875805">
      <w:bodyDiv w:val="1"/>
      <w:marLeft w:val="0"/>
      <w:marRight w:val="0"/>
      <w:marTop w:val="0"/>
      <w:marBottom w:val="0"/>
      <w:divBdr>
        <w:top w:val="none" w:sz="0" w:space="0" w:color="auto"/>
        <w:left w:val="none" w:sz="0" w:space="0" w:color="auto"/>
        <w:bottom w:val="none" w:sz="0" w:space="0" w:color="auto"/>
        <w:right w:val="none" w:sz="0" w:space="0" w:color="auto"/>
      </w:divBdr>
    </w:div>
    <w:div w:id="456144068">
      <w:bodyDiv w:val="1"/>
      <w:marLeft w:val="0"/>
      <w:marRight w:val="0"/>
      <w:marTop w:val="0"/>
      <w:marBottom w:val="0"/>
      <w:divBdr>
        <w:top w:val="none" w:sz="0" w:space="0" w:color="auto"/>
        <w:left w:val="none" w:sz="0" w:space="0" w:color="auto"/>
        <w:bottom w:val="none" w:sz="0" w:space="0" w:color="auto"/>
        <w:right w:val="none" w:sz="0" w:space="0" w:color="auto"/>
      </w:divBdr>
    </w:div>
    <w:div w:id="456265663">
      <w:bodyDiv w:val="1"/>
      <w:marLeft w:val="0"/>
      <w:marRight w:val="0"/>
      <w:marTop w:val="0"/>
      <w:marBottom w:val="0"/>
      <w:divBdr>
        <w:top w:val="none" w:sz="0" w:space="0" w:color="auto"/>
        <w:left w:val="none" w:sz="0" w:space="0" w:color="auto"/>
        <w:bottom w:val="none" w:sz="0" w:space="0" w:color="auto"/>
        <w:right w:val="none" w:sz="0" w:space="0" w:color="auto"/>
      </w:divBdr>
    </w:div>
    <w:div w:id="456535498">
      <w:bodyDiv w:val="1"/>
      <w:marLeft w:val="0"/>
      <w:marRight w:val="0"/>
      <w:marTop w:val="0"/>
      <w:marBottom w:val="0"/>
      <w:divBdr>
        <w:top w:val="none" w:sz="0" w:space="0" w:color="auto"/>
        <w:left w:val="none" w:sz="0" w:space="0" w:color="auto"/>
        <w:bottom w:val="none" w:sz="0" w:space="0" w:color="auto"/>
        <w:right w:val="none" w:sz="0" w:space="0" w:color="auto"/>
      </w:divBdr>
    </w:div>
    <w:div w:id="456678603">
      <w:bodyDiv w:val="1"/>
      <w:marLeft w:val="0"/>
      <w:marRight w:val="0"/>
      <w:marTop w:val="0"/>
      <w:marBottom w:val="0"/>
      <w:divBdr>
        <w:top w:val="none" w:sz="0" w:space="0" w:color="auto"/>
        <w:left w:val="none" w:sz="0" w:space="0" w:color="auto"/>
        <w:bottom w:val="none" w:sz="0" w:space="0" w:color="auto"/>
        <w:right w:val="none" w:sz="0" w:space="0" w:color="auto"/>
      </w:divBdr>
      <w:divsChild>
        <w:div w:id="487211760">
          <w:marLeft w:val="0"/>
          <w:marRight w:val="0"/>
          <w:marTop w:val="0"/>
          <w:marBottom w:val="0"/>
          <w:divBdr>
            <w:top w:val="none" w:sz="0" w:space="0" w:color="auto"/>
            <w:left w:val="none" w:sz="0" w:space="0" w:color="auto"/>
            <w:bottom w:val="none" w:sz="0" w:space="0" w:color="auto"/>
            <w:right w:val="none" w:sz="0" w:space="0" w:color="auto"/>
          </w:divBdr>
        </w:div>
      </w:divsChild>
    </w:div>
    <w:div w:id="456727186">
      <w:bodyDiv w:val="1"/>
      <w:marLeft w:val="0"/>
      <w:marRight w:val="0"/>
      <w:marTop w:val="0"/>
      <w:marBottom w:val="0"/>
      <w:divBdr>
        <w:top w:val="none" w:sz="0" w:space="0" w:color="auto"/>
        <w:left w:val="none" w:sz="0" w:space="0" w:color="auto"/>
        <w:bottom w:val="none" w:sz="0" w:space="0" w:color="auto"/>
        <w:right w:val="none" w:sz="0" w:space="0" w:color="auto"/>
      </w:divBdr>
    </w:div>
    <w:div w:id="456990222">
      <w:bodyDiv w:val="1"/>
      <w:marLeft w:val="0"/>
      <w:marRight w:val="0"/>
      <w:marTop w:val="0"/>
      <w:marBottom w:val="0"/>
      <w:divBdr>
        <w:top w:val="none" w:sz="0" w:space="0" w:color="auto"/>
        <w:left w:val="none" w:sz="0" w:space="0" w:color="auto"/>
        <w:bottom w:val="none" w:sz="0" w:space="0" w:color="auto"/>
        <w:right w:val="none" w:sz="0" w:space="0" w:color="auto"/>
      </w:divBdr>
      <w:divsChild>
        <w:div w:id="1587030977">
          <w:marLeft w:val="0"/>
          <w:marRight w:val="0"/>
          <w:marTop w:val="0"/>
          <w:marBottom w:val="0"/>
          <w:divBdr>
            <w:top w:val="none" w:sz="0" w:space="0" w:color="auto"/>
            <w:left w:val="none" w:sz="0" w:space="0" w:color="auto"/>
            <w:bottom w:val="none" w:sz="0" w:space="0" w:color="auto"/>
            <w:right w:val="none" w:sz="0" w:space="0" w:color="auto"/>
          </w:divBdr>
        </w:div>
      </w:divsChild>
    </w:div>
    <w:div w:id="457260411">
      <w:bodyDiv w:val="1"/>
      <w:marLeft w:val="0"/>
      <w:marRight w:val="0"/>
      <w:marTop w:val="0"/>
      <w:marBottom w:val="0"/>
      <w:divBdr>
        <w:top w:val="none" w:sz="0" w:space="0" w:color="auto"/>
        <w:left w:val="none" w:sz="0" w:space="0" w:color="auto"/>
        <w:bottom w:val="none" w:sz="0" w:space="0" w:color="auto"/>
        <w:right w:val="none" w:sz="0" w:space="0" w:color="auto"/>
      </w:divBdr>
    </w:div>
    <w:div w:id="457800889">
      <w:bodyDiv w:val="1"/>
      <w:marLeft w:val="0"/>
      <w:marRight w:val="0"/>
      <w:marTop w:val="0"/>
      <w:marBottom w:val="0"/>
      <w:divBdr>
        <w:top w:val="none" w:sz="0" w:space="0" w:color="auto"/>
        <w:left w:val="none" w:sz="0" w:space="0" w:color="auto"/>
        <w:bottom w:val="none" w:sz="0" w:space="0" w:color="auto"/>
        <w:right w:val="none" w:sz="0" w:space="0" w:color="auto"/>
      </w:divBdr>
    </w:div>
    <w:div w:id="458112599">
      <w:bodyDiv w:val="1"/>
      <w:marLeft w:val="0"/>
      <w:marRight w:val="0"/>
      <w:marTop w:val="0"/>
      <w:marBottom w:val="0"/>
      <w:divBdr>
        <w:top w:val="none" w:sz="0" w:space="0" w:color="auto"/>
        <w:left w:val="none" w:sz="0" w:space="0" w:color="auto"/>
        <w:bottom w:val="none" w:sz="0" w:space="0" w:color="auto"/>
        <w:right w:val="none" w:sz="0" w:space="0" w:color="auto"/>
      </w:divBdr>
    </w:div>
    <w:div w:id="458230545">
      <w:bodyDiv w:val="1"/>
      <w:marLeft w:val="0"/>
      <w:marRight w:val="0"/>
      <w:marTop w:val="0"/>
      <w:marBottom w:val="0"/>
      <w:divBdr>
        <w:top w:val="none" w:sz="0" w:space="0" w:color="auto"/>
        <w:left w:val="none" w:sz="0" w:space="0" w:color="auto"/>
        <w:bottom w:val="none" w:sz="0" w:space="0" w:color="auto"/>
        <w:right w:val="none" w:sz="0" w:space="0" w:color="auto"/>
      </w:divBdr>
    </w:div>
    <w:div w:id="459152175">
      <w:bodyDiv w:val="1"/>
      <w:marLeft w:val="0"/>
      <w:marRight w:val="0"/>
      <w:marTop w:val="0"/>
      <w:marBottom w:val="0"/>
      <w:divBdr>
        <w:top w:val="none" w:sz="0" w:space="0" w:color="auto"/>
        <w:left w:val="none" w:sz="0" w:space="0" w:color="auto"/>
        <w:bottom w:val="none" w:sz="0" w:space="0" w:color="auto"/>
        <w:right w:val="none" w:sz="0" w:space="0" w:color="auto"/>
      </w:divBdr>
    </w:div>
    <w:div w:id="459223746">
      <w:bodyDiv w:val="1"/>
      <w:marLeft w:val="0"/>
      <w:marRight w:val="0"/>
      <w:marTop w:val="0"/>
      <w:marBottom w:val="0"/>
      <w:divBdr>
        <w:top w:val="none" w:sz="0" w:space="0" w:color="auto"/>
        <w:left w:val="none" w:sz="0" w:space="0" w:color="auto"/>
        <w:bottom w:val="none" w:sz="0" w:space="0" w:color="auto"/>
        <w:right w:val="none" w:sz="0" w:space="0" w:color="auto"/>
      </w:divBdr>
    </w:div>
    <w:div w:id="459230359">
      <w:bodyDiv w:val="1"/>
      <w:marLeft w:val="0"/>
      <w:marRight w:val="0"/>
      <w:marTop w:val="0"/>
      <w:marBottom w:val="0"/>
      <w:divBdr>
        <w:top w:val="none" w:sz="0" w:space="0" w:color="auto"/>
        <w:left w:val="none" w:sz="0" w:space="0" w:color="auto"/>
        <w:bottom w:val="none" w:sz="0" w:space="0" w:color="auto"/>
        <w:right w:val="none" w:sz="0" w:space="0" w:color="auto"/>
      </w:divBdr>
    </w:div>
    <w:div w:id="459492362">
      <w:bodyDiv w:val="1"/>
      <w:marLeft w:val="0"/>
      <w:marRight w:val="0"/>
      <w:marTop w:val="0"/>
      <w:marBottom w:val="0"/>
      <w:divBdr>
        <w:top w:val="none" w:sz="0" w:space="0" w:color="auto"/>
        <w:left w:val="none" w:sz="0" w:space="0" w:color="auto"/>
        <w:bottom w:val="none" w:sz="0" w:space="0" w:color="auto"/>
        <w:right w:val="none" w:sz="0" w:space="0" w:color="auto"/>
      </w:divBdr>
    </w:div>
    <w:div w:id="459764190">
      <w:bodyDiv w:val="1"/>
      <w:marLeft w:val="0"/>
      <w:marRight w:val="0"/>
      <w:marTop w:val="0"/>
      <w:marBottom w:val="0"/>
      <w:divBdr>
        <w:top w:val="none" w:sz="0" w:space="0" w:color="auto"/>
        <w:left w:val="none" w:sz="0" w:space="0" w:color="auto"/>
        <w:bottom w:val="none" w:sz="0" w:space="0" w:color="auto"/>
        <w:right w:val="none" w:sz="0" w:space="0" w:color="auto"/>
      </w:divBdr>
    </w:div>
    <w:div w:id="460346512">
      <w:bodyDiv w:val="1"/>
      <w:marLeft w:val="0"/>
      <w:marRight w:val="0"/>
      <w:marTop w:val="0"/>
      <w:marBottom w:val="0"/>
      <w:divBdr>
        <w:top w:val="none" w:sz="0" w:space="0" w:color="auto"/>
        <w:left w:val="none" w:sz="0" w:space="0" w:color="auto"/>
        <w:bottom w:val="none" w:sz="0" w:space="0" w:color="auto"/>
        <w:right w:val="none" w:sz="0" w:space="0" w:color="auto"/>
      </w:divBdr>
    </w:div>
    <w:div w:id="461071289">
      <w:bodyDiv w:val="1"/>
      <w:marLeft w:val="0"/>
      <w:marRight w:val="0"/>
      <w:marTop w:val="0"/>
      <w:marBottom w:val="0"/>
      <w:divBdr>
        <w:top w:val="none" w:sz="0" w:space="0" w:color="auto"/>
        <w:left w:val="none" w:sz="0" w:space="0" w:color="auto"/>
        <w:bottom w:val="none" w:sz="0" w:space="0" w:color="auto"/>
        <w:right w:val="none" w:sz="0" w:space="0" w:color="auto"/>
      </w:divBdr>
      <w:divsChild>
        <w:div w:id="1508251447">
          <w:marLeft w:val="0"/>
          <w:marRight w:val="0"/>
          <w:marTop w:val="0"/>
          <w:marBottom w:val="0"/>
          <w:divBdr>
            <w:top w:val="none" w:sz="0" w:space="0" w:color="auto"/>
            <w:left w:val="none" w:sz="0" w:space="0" w:color="auto"/>
            <w:bottom w:val="none" w:sz="0" w:space="0" w:color="auto"/>
            <w:right w:val="none" w:sz="0" w:space="0" w:color="auto"/>
          </w:divBdr>
        </w:div>
      </w:divsChild>
    </w:div>
    <w:div w:id="461308917">
      <w:bodyDiv w:val="1"/>
      <w:marLeft w:val="0"/>
      <w:marRight w:val="0"/>
      <w:marTop w:val="0"/>
      <w:marBottom w:val="0"/>
      <w:divBdr>
        <w:top w:val="none" w:sz="0" w:space="0" w:color="auto"/>
        <w:left w:val="none" w:sz="0" w:space="0" w:color="auto"/>
        <w:bottom w:val="none" w:sz="0" w:space="0" w:color="auto"/>
        <w:right w:val="none" w:sz="0" w:space="0" w:color="auto"/>
      </w:divBdr>
    </w:div>
    <w:div w:id="461313489">
      <w:bodyDiv w:val="1"/>
      <w:marLeft w:val="0"/>
      <w:marRight w:val="0"/>
      <w:marTop w:val="0"/>
      <w:marBottom w:val="0"/>
      <w:divBdr>
        <w:top w:val="none" w:sz="0" w:space="0" w:color="auto"/>
        <w:left w:val="none" w:sz="0" w:space="0" w:color="auto"/>
        <w:bottom w:val="none" w:sz="0" w:space="0" w:color="auto"/>
        <w:right w:val="none" w:sz="0" w:space="0" w:color="auto"/>
      </w:divBdr>
      <w:divsChild>
        <w:div w:id="99494689">
          <w:marLeft w:val="0"/>
          <w:marRight w:val="0"/>
          <w:marTop w:val="0"/>
          <w:marBottom w:val="0"/>
          <w:divBdr>
            <w:top w:val="none" w:sz="0" w:space="0" w:color="auto"/>
            <w:left w:val="none" w:sz="0" w:space="0" w:color="auto"/>
            <w:bottom w:val="none" w:sz="0" w:space="0" w:color="auto"/>
            <w:right w:val="none" w:sz="0" w:space="0" w:color="auto"/>
          </w:divBdr>
        </w:div>
      </w:divsChild>
    </w:div>
    <w:div w:id="461384307">
      <w:bodyDiv w:val="1"/>
      <w:marLeft w:val="0"/>
      <w:marRight w:val="0"/>
      <w:marTop w:val="0"/>
      <w:marBottom w:val="0"/>
      <w:divBdr>
        <w:top w:val="none" w:sz="0" w:space="0" w:color="auto"/>
        <w:left w:val="none" w:sz="0" w:space="0" w:color="auto"/>
        <w:bottom w:val="none" w:sz="0" w:space="0" w:color="auto"/>
        <w:right w:val="none" w:sz="0" w:space="0" w:color="auto"/>
      </w:divBdr>
    </w:div>
    <w:div w:id="461464330">
      <w:bodyDiv w:val="1"/>
      <w:marLeft w:val="0"/>
      <w:marRight w:val="0"/>
      <w:marTop w:val="0"/>
      <w:marBottom w:val="0"/>
      <w:divBdr>
        <w:top w:val="none" w:sz="0" w:space="0" w:color="auto"/>
        <w:left w:val="none" w:sz="0" w:space="0" w:color="auto"/>
        <w:bottom w:val="none" w:sz="0" w:space="0" w:color="auto"/>
        <w:right w:val="none" w:sz="0" w:space="0" w:color="auto"/>
      </w:divBdr>
    </w:div>
    <w:div w:id="461584650">
      <w:bodyDiv w:val="1"/>
      <w:marLeft w:val="0"/>
      <w:marRight w:val="0"/>
      <w:marTop w:val="0"/>
      <w:marBottom w:val="0"/>
      <w:divBdr>
        <w:top w:val="none" w:sz="0" w:space="0" w:color="auto"/>
        <w:left w:val="none" w:sz="0" w:space="0" w:color="auto"/>
        <w:bottom w:val="none" w:sz="0" w:space="0" w:color="auto"/>
        <w:right w:val="none" w:sz="0" w:space="0" w:color="auto"/>
      </w:divBdr>
    </w:div>
    <w:div w:id="461651380">
      <w:bodyDiv w:val="1"/>
      <w:marLeft w:val="0"/>
      <w:marRight w:val="0"/>
      <w:marTop w:val="0"/>
      <w:marBottom w:val="0"/>
      <w:divBdr>
        <w:top w:val="none" w:sz="0" w:space="0" w:color="auto"/>
        <w:left w:val="none" w:sz="0" w:space="0" w:color="auto"/>
        <w:bottom w:val="none" w:sz="0" w:space="0" w:color="auto"/>
        <w:right w:val="none" w:sz="0" w:space="0" w:color="auto"/>
      </w:divBdr>
    </w:div>
    <w:div w:id="461730713">
      <w:bodyDiv w:val="1"/>
      <w:marLeft w:val="0"/>
      <w:marRight w:val="0"/>
      <w:marTop w:val="0"/>
      <w:marBottom w:val="0"/>
      <w:divBdr>
        <w:top w:val="none" w:sz="0" w:space="0" w:color="auto"/>
        <w:left w:val="none" w:sz="0" w:space="0" w:color="auto"/>
        <w:bottom w:val="none" w:sz="0" w:space="0" w:color="auto"/>
        <w:right w:val="none" w:sz="0" w:space="0" w:color="auto"/>
      </w:divBdr>
    </w:div>
    <w:div w:id="461853382">
      <w:bodyDiv w:val="1"/>
      <w:marLeft w:val="0"/>
      <w:marRight w:val="0"/>
      <w:marTop w:val="0"/>
      <w:marBottom w:val="0"/>
      <w:divBdr>
        <w:top w:val="none" w:sz="0" w:space="0" w:color="auto"/>
        <w:left w:val="none" w:sz="0" w:space="0" w:color="auto"/>
        <w:bottom w:val="none" w:sz="0" w:space="0" w:color="auto"/>
        <w:right w:val="none" w:sz="0" w:space="0" w:color="auto"/>
      </w:divBdr>
    </w:div>
    <w:div w:id="461970366">
      <w:bodyDiv w:val="1"/>
      <w:marLeft w:val="0"/>
      <w:marRight w:val="0"/>
      <w:marTop w:val="0"/>
      <w:marBottom w:val="0"/>
      <w:divBdr>
        <w:top w:val="none" w:sz="0" w:space="0" w:color="auto"/>
        <w:left w:val="none" w:sz="0" w:space="0" w:color="auto"/>
        <w:bottom w:val="none" w:sz="0" w:space="0" w:color="auto"/>
        <w:right w:val="none" w:sz="0" w:space="0" w:color="auto"/>
      </w:divBdr>
      <w:divsChild>
        <w:div w:id="704061446">
          <w:marLeft w:val="0"/>
          <w:marRight w:val="0"/>
          <w:marTop w:val="0"/>
          <w:marBottom w:val="0"/>
          <w:divBdr>
            <w:top w:val="none" w:sz="0" w:space="0" w:color="auto"/>
            <w:left w:val="none" w:sz="0" w:space="0" w:color="auto"/>
            <w:bottom w:val="none" w:sz="0" w:space="0" w:color="auto"/>
            <w:right w:val="none" w:sz="0" w:space="0" w:color="auto"/>
          </w:divBdr>
        </w:div>
      </w:divsChild>
    </w:div>
    <w:div w:id="461995415">
      <w:bodyDiv w:val="1"/>
      <w:marLeft w:val="0"/>
      <w:marRight w:val="0"/>
      <w:marTop w:val="0"/>
      <w:marBottom w:val="0"/>
      <w:divBdr>
        <w:top w:val="none" w:sz="0" w:space="0" w:color="auto"/>
        <w:left w:val="none" w:sz="0" w:space="0" w:color="auto"/>
        <w:bottom w:val="none" w:sz="0" w:space="0" w:color="auto"/>
        <w:right w:val="none" w:sz="0" w:space="0" w:color="auto"/>
      </w:divBdr>
    </w:div>
    <w:div w:id="462699883">
      <w:bodyDiv w:val="1"/>
      <w:marLeft w:val="0"/>
      <w:marRight w:val="0"/>
      <w:marTop w:val="0"/>
      <w:marBottom w:val="0"/>
      <w:divBdr>
        <w:top w:val="none" w:sz="0" w:space="0" w:color="auto"/>
        <w:left w:val="none" w:sz="0" w:space="0" w:color="auto"/>
        <w:bottom w:val="none" w:sz="0" w:space="0" w:color="auto"/>
        <w:right w:val="none" w:sz="0" w:space="0" w:color="auto"/>
      </w:divBdr>
    </w:div>
    <w:div w:id="462846142">
      <w:bodyDiv w:val="1"/>
      <w:marLeft w:val="0"/>
      <w:marRight w:val="0"/>
      <w:marTop w:val="0"/>
      <w:marBottom w:val="0"/>
      <w:divBdr>
        <w:top w:val="none" w:sz="0" w:space="0" w:color="auto"/>
        <w:left w:val="none" w:sz="0" w:space="0" w:color="auto"/>
        <w:bottom w:val="none" w:sz="0" w:space="0" w:color="auto"/>
        <w:right w:val="none" w:sz="0" w:space="0" w:color="auto"/>
      </w:divBdr>
    </w:div>
    <w:div w:id="462966116">
      <w:bodyDiv w:val="1"/>
      <w:marLeft w:val="0"/>
      <w:marRight w:val="0"/>
      <w:marTop w:val="0"/>
      <w:marBottom w:val="0"/>
      <w:divBdr>
        <w:top w:val="none" w:sz="0" w:space="0" w:color="auto"/>
        <w:left w:val="none" w:sz="0" w:space="0" w:color="auto"/>
        <w:bottom w:val="none" w:sz="0" w:space="0" w:color="auto"/>
        <w:right w:val="none" w:sz="0" w:space="0" w:color="auto"/>
      </w:divBdr>
      <w:divsChild>
        <w:div w:id="161749041">
          <w:marLeft w:val="0"/>
          <w:marRight w:val="0"/>
          <w:marTop w:val="0"/>
          <w:marBottom w:val="0"/>
          <w:divBdr>
            <w:top w:val="none" w:sz="0" w:space="0" w:color="auto"/>
            <w:left w:val="none" w:sz="0" w:space="0" w:color="auto"/>
            <w:bottom w:val="none" w:sz="0" w:space="0" w:color="auto"/>
            <w:right w:val="none" w:sz="0" w:space="0" w:color="auto"/>
          </w:divBdr>
        </w:div>
      </w:divsChild>
    </w:div>
    <w:div w:id="463040017">
      <w:bodyDiv w:val="1"/>
      <w:marLeft w:val="0"/>
      <w:marRight w:val="0"/>
      <w:marTop w:val="0"/>
      <w:marBottom w:val="0"/>
      <w:divBdr>
        <w:top w:val="none" w:sz="0" w:space="0" w:color="auto"/>
        <w:left w:val="none" w:sz="0" w:space="0" w:color="auto"/>
        <w:bottom w:val="none" w:sz="0" w:space="0" w:color="auto"/>
        <w:right w:val="none" w:sz="0" w:space="0" w:color="auto"/>
      </w:divBdr>
      <w:divsChild>
        <w:div w:id="92360393">
          <w:marLeft w:val="0"/>
          <w:marRight w:val="0"/>
          <w:marTop w:val="0"/>
          <w:marBottom w:val="0"/>
          <w:divBdr>
            <w:top w:val="none" w:sz="0" w:space="0" w:color="auto"/>
            <w:left w:val="none" w:sz="0" w:space="0" w:color="auto"/>
            <w:bottom w:val="none" w:sz="0" w:space="0" w:color="auto"/>
            <w:right w:val="none" w:sz="0" w:space="0" w:color="auto"/>
          </w:divBdr>
        </w:div>
      </w:divsChild>
    </w:div>
    <w:div w:id="463423099">
      <w:bodyDiv w:val="1"/>
      <w:marLeft w:val="0"/>
      <w:marRight w:val="0"/>
      <w:marTop w:val="0"/>
      <w:marBottom w:val="0"/>
      <w:divBdr>
        <w:top w:val="none" w:sz="0" w:space="0" w:color="auto"/>
        <w:left w:val="none" w:sz="0" w:space="0" w:color="auto"/>
        <w:bottom w:val="none" w:sz="0" w:space="0" w:color="auto"/>
        <w:right w:val="none" w:sz="0" w:space="0" w:color="auto"/>
      </w:divBdr>
    </w:div>
    <w:div w:id="464277481">
      <w:bodyDiv w:val="1"/>
      <w:marLeft w:val="0"/>
      <w:marRight w:val="0"/>
      <w:marTop w:val="0"/>
      <w:marBottom w:val="0"/>
      <w:divBdr>
        <w:top w:val="none" w:sz="0" w:space="0" w:color="auto"/>
        <w:left w:val="none" w:sz="0" w:space="0" w:color="auto"/>
        <w:bottom w:val="none" w:sz="0" w:space="0" w:color="auto"/>
        <w:right w:val="none" w:sz="0" w:space="0" w:color="auto"/>
      </w:divBdr>
    </w:div>
    <w:div w:id="464586331">
      <w:bodyDiv w:val="1"/>
      <w:marLeft w:val="0"/>
      <w:marRight w:val="0"/>
      <w:marTop w:val="0"/>
      <w:marBottom w:val="0"/>
      <w:divBdr>
        <w:top w:val="none" w:sz="0" w:space="0" w:color="auto"/>
        <w:left w:val="none" w:sz="0" w:space="0" w:color="auto"/>
        <w:bottom w:val="none" w:sz="0" w:space="0" w:color="auto"/>
        <w:right w:val="none" w:sz="0" w:space="0" w:color="auto"/>
      </w:divBdr>
    </w:div>
    <w:div w:id="464936441">
      <w:bodyDiv w:val="1"/>
      <w:marLeft w:val="0"/>
      <w:marRight w:val="0"/>
      <w:marTop w:val="0"/>
      <w:marBottom w:val="0"/>
      <w:divBdr>
        <w:top w:val="none" w:sz="0" w:space="0" w:color="auto"/>
        <w:left w:val="none" w:sz="0" w:space="0" w:color="auto"/>
        <w:bottom w:val="none" w:sz="0" w:space="0" w:color="auto"/>
        <w:right w:val="none" w:sz="0" w:space="0" w:color="auto"/>
      </w:divBdr>
      <w:divsChild>
        <w:div w:id="1385912073">
          <w:marLeft w:val="0"/>
          <w:marRight w:val="0"/>
          <w:marTop w:val="0"/>
          <w:marBottom w:val="0"/>
          <w:divBdr>
            <w:top w:val="none" w:sz="0" w:space="0" w:color="auto"/>
            <w:left w:val="none" w:sz="0" w:space="0" w:color="auto"/>
            <w:bottom w:val="none" w:sz="0" w:space="0" w:color="auto"/>
            <w:right w:val="none" w:sz="0" w:space="0" w:color="auto"/>
          </w:divBdr>
        </w:div>
      </w:divsChild>
    </w:div>
    <w:div w:id="465709680">
      <w:bodyDiv w:val="1"/>
      <w:marLeft w:val="0"/>
      <w:marRight w:val="0"/>
      <w:marTop w:val="0"/>
      <w:marBottom w:val="0"/>
      <w:divBdr>
        <w:top w:val="none" w:sz="0" w:space="0" w:color="auto"/>
        <w:left w:val="none" w:sz="0" w:space="0" w:color="auto"/>
        <w:bottom w:val="none" w:sz="0" w:space="0" w:color="auto"/>
        <w:right w:val="none" w:sz="0" w:space="0" w:color="auto"/>
      </w:divBdr>
    </w:div>
    <w:div w:id="465897694">
      <w:bodyDiv w:val="1"/>
      <w:marLeft w:val="0"/>
      <w:marRight w:val="0"/>
      <w:marTop w:val="0"/>
      <w:marBottom w:val="0"/>
      <w:divBdr>
        <w:top w:val="none" w:sz="0" w:space="0" w:color="auto"/>
        <w:left w:val="none" w:sz="0" w:space="0" w:color="auto"/>
        <w:bottom w:val="none" w:sz="0" w:space="0" w:color="auto"/>
        <w:right w:val="none" w:sz="0" w:space="0" w:color="auto"/>
      </w:divBdr>
    </w:div>
    <w:div w:id="466167431">
      <w:bodyDiv w:val="1"/>
      <w:marLeft w:val="0"/>
      <w:marRight w:val="0"/>
      <w:marTop w:val="0"/>
      <w:marBottom w:val="0"/>
      <w:divBdr>
        <w:top w:val="none" w:sz="0" w:space="0" w:color="auto"/>
        <w:left w:val="none" w:sz="0" w:space="0" w:color="auto"/>
        <w:bottom w:val="none" w:sz="0" w:space="0" w:color="auto"/>
        <w:right w:val="none" w:sz="0" w:space="0" w:color="auto"/>
      </w:divBdr>
    </w:div>
    <w:div w:id="466357665">
      <w:bodyDiv w:val="1"/>
      <w:marLeft w:val="0"/>
      <w:marRight w:val="0"/>
      <w:marTop w:val="0"/>
      <w:marBottom w:val="0"/>
      <w:divBdr>
        <w:top w:val="none" w:sz="0" w:space="0" w:color="auto"/>
        <w:left w:val="none" w:sz="0" w:space="0" w:color="auto"/>
        <w:bottom w:val="none" w:sz="0" w:space="0" w:color="auto"/>
        <w:right w:val="none" w:sz="0" w:space="0" w:color="auto"/>
      </w:divBdr>
    </w:div>
    <w:div w:id="466363469">
      <w:bodyDiv w:val="1"/>
      <w:marLeft w:val="0"/>
      <w:marRight w:val="0"/>
      <w:marTop w:val="0"/>
      <w:marBottom w:val="0"/>
      <w:divBdr>
        <w:top w:val="none" w:sz="0" w:space="0" w:color="auto"/>
        <w:left w:val="none" w:sz="0" w:space="0" w:color="auto"/>
        <w:bottom w:val="none" w:sz="0" w:space="0" w:color="auto"/>
        <w:right w:val="none" w:sz="0" w:space="0" w:color="auto"/>
      </w:divBdr>
    </w:div>
    <w:div w:id="466509678">
      <w:bodyDiv w:val="1"/>
      <w:marLeft w:val="0"/>
      <w:marRight w:val="0"/>
      <w:marTop w:val="0"/>
      <w:marBottom w:val="0"/>
      <w:divBdr>
        <w:top w:val="none" w:sz="0" w:space="0" w:color="auto"/>
        <w:left w:val="none" w:sz="0" w:space="0" w:color="auto"/>
        <w:bottom w:val="none" w:sz="0" w:space="0" w:color="auto"/>
        <w:right w:val="none" w:sz="0" w:space="0" w:color="auto"/>
      </w:divBdr>
    </w:div>
    <w:div w:id="466550926">
      <w:bodyDiv w:val="1"/>
      <w:marLeft w:val="0"/>
      <w:marRight w:val="0"/>
      <w:marTop w:val="0"/>
      <w:marBottom w:val="0"/>
      <w:divBdr>
        <w:top w:val="none" w:sz="0" w:space="0" w:color="auto"/>
        <w:left w:val="none" w:sz="0" w:space="0" w:color="auto"/>
        <w:bottom w:val="none" w:sz="0" w:space="0" w:color="auto"/>
        <w:right w:val="none" w:sz="0" w:space="0" w:color="auto"/>
      </w:divBdr>
    </w:div>
    <w:div w:id="466582965">
      <w:bodyDiv w:val="1"/>
      <w:marLeft w:val="0"/>
      <w:marRight w:val="0"/>
      <w:marTop w:val="0"/>
      <w:marBottom w:val="0"/>
      <w:divBdr>
        <w:top w:val="none" w:sz="0" w:space="0" w:color="auto"/>
        <w:left w:val="none" w:sz="0" w:space="0" w:color="auto"/>
        <w:bottom w:val="none" w:sz="0" w:space="0" w:color="auto"/>
        <w:right w:val="none" w:sz="0" w:space="0" w:color="auto"/>
      </w:divBdr>
    </w:div>
    <w:div w:id="466703048">
      <w:bodyDiv w:val="1"/>
      <w:marLeft w:val="0"/>
      <w:marRight w:val="0"/>
      <w:marTop w:val="0"/>
      <w:marBottom w:val="0"/>
      <w:divBdr>
        <w:top w:val="none" w:sz="0" w:space="0" w:color="auto"/>
        <w:left w:val="none" w:sz="0" w:space="0" w:color="auto"/>
        <w:bottom w:val="none" w:sz="0" w:space="0" w:color="auto"/>
        <w:right w:val="none" w:sz="0" w:space="0" w:color="auto"/>
      </w:divBdr>
    </w:div>
    <w:div w:id="466895701">
      <w:bodyDiv w:val="1"/>
      <w:marLeft w:val="0"/>
      <w:marRight w:val="0"/>
      <w:marTop w:val="0"/>
      <w:marBottom w:val="0"/>
      <w:divBdr>
        <w:top w:val="none" w:sz="0" w:space="0" w:color="auto"/>
        <w:left w:val="none" w:sz="0" w:space="0" w:color="auto"/>
        <w:bottom w:val="none" w:sz="0" w:space="0" w:color="auto"/>
        <w:right w:val="none" w:sz="0" w:space="0" w:color="auto"/>
      </w:divBdr>
    </w:div>
    <w:div w:id="467666236">
      <w:bodyDiv w:val="1"/>
      <w:marLeft w:val="0"/>
      <w:marRight w:val="0"/>
      <w:marTop w:val="0"/>
      <w:marBottom w:val="0"/>
      <w:divBdr>
        <w:top w:val="none" w:sz="0" w:space="0" w:color="auto"/>
        <w:left w:val="none" w:sz="0" w:space="0" w:color="auto"/>
        <w:bottom w:val="none" w:sz="0" w:space="0" w:color="auto"/>
        <w:right w:val="none" w:sz="0" w:space="0" w:color="auto"/>
      </w:divBdr>
    </w:div>
    <w:div w:id="467867200">
      <w:bodyDiv w:val="1"/>
      <w:marLeft w:val="0"/>
      <w:marRight w:val="0"/>
      <w:marTop w:val="0"/>
      <w:marBottom w:val="0"/>
      <w:divBdr>
        <w:top w:val="none" w:sz="0" w:space="0" w:color="auto"/>
        <w:left w:val="none" w:sz="0" w:space="0" w:color="auto"/>
        <w:bottom w:val="none" w:sz="0" w:space="0" w:color="auto"/>
        <w:right w:val="none" w:sz="0" w:space="0" w:color="auto"/>
      </w:divBdr>
    </w:div>
    <w:div w:id="467938727">
      <w:bodyDiv w:val="1"/>
      <w:marLeft w:val="0"/>
      <w:marRight w:val="0"/>
      <w:marTop w:val="0"/>
      <w:marBottom w:val="0"/>
      <w:divBdr>
        <w:top w:val="none" w:sz="0" w:space="0" w:color="auto"/>
        <w:left w:val="none" w:sz="0" w:space="0" w:color="auto"/>
        <w:bottom w:val="none" w:sz="0" w:space="0" w:color="auto"/>
        <w:right w:val="none" w:sz="0" w:space="0" w:color="auto"/>
      </w:divBdr>
    </w:div>
    <w:div w:id="468128860">
      <w:bodyDiv w:val="1"/>
      <w:marLeft w:val="0"/>
      <w:marRight w:val="0"/>
      <w:marTop w:val="0"/>
      <w:marBottom w:val="0"/>
      <w:divBdr>
        <w:top w:val="none" w:sz="0" w:space="0" w:color="auto"/>
        <w:left w:val="none" w:sz="0" w:space="0" w:color="auto"/>
        <w:bottom w:val="none" w:sz="0" w:space="0" w:color="auto"/>
        <w:right w:val="none" w:sz="0" w:space="0" w:color="auto"/>
      </w:divBdr>
    </w:div>
    <w:div w:id="468670555">
      <w:bodyDiv w:val="1"/>
      <w:marLeft w:val="0"/>
      <w:marRight w:val="0"/>
      <w:marTop w:val="0"/>
      <w:marBottom w:val="0"/>
      <w:divBdr>
        <w:top w:val="none" w:sz="0" w:space="0" w:color="auto"/>
        <w:left w:val="none" w:sz="0" w:space="0" w:color="auto"/>
        <w:bottom w:val="none" w:sz="0" w:space="0" w:color="auto"/>
        <w:right w:val="none" w:sz="0" w:space="0" w:color="auto"/>
      </w:divBdr>
    </w:div>
    <w:div w:id="468981333">
      <w:bodyDiv w:val="1"/>
      <w:marLeft w:val="0"/>
      <w:marRight w:val="0"/>
      <w:marTop w:val="0"/>
      <w:marBottom w:val="0"/>
      <w:divBdr>
        <w:top w:val="none" w:sz="0" w:space="0" w:color="auto"/>
        <w:left w:val="none" w:sz="0" w:space="0" w:color="auto"/>
        <w:bottom w:val="none" w:sz="0" w:space="0" w:color="auto"/>
        <w:right w:val="none" w:sz="0" w:space="0" w:color="auto"/>
      </w:divBdr>
    </w:div>
    <w:div w:id="468983559">
      <w:bodyDiv w:val="1"/>
      <w:marLeft w:val="0"/>
      <w:marRight w:val="0"/>
      <w:marTop w:val="0"/>
      <w:marBottom w:val="0"/>
      <w:divBdr>
        <w:top w:val="none" w:sz="0" w:space="0" w:color="auto"/>
        <w:left w:val="none" w:sz="0" w:space="0" w:color="auto"/>
        <w:bottom w:val="none" w:sz="0" w:space="0" w:color="auto"/>
        <w:right w:val="none" w:sz="0" w:space="0" w:color="auto"/>
      </w:divBdr>
      <w:divsChild>
        <w:div w:id="1934897079">
          <w:marLeft w:val="0"/>
          <w:marRight w:val="0"/>
          <w:marTop w:val="0"/>
          <w:marBottom w:val="0"/>
          <w:divBdr>
            <w:top w:val="none" w:sz="0" w:space="0" w:color="auto"/>
            <w:left w:val="none" w:sz="0" w:space="0" w:color="auto"/>
            <w:bottom w:val="none" w:sz="0" w:space="0" w:color="auto"/>
            <w:right w:val="none" w:sz="0" w:space="0" w:color="auto"/>
          </w:divBdr>
        </w:div>
      </w:divsChild>
    </w:div>
    <w:div w:id="469173972">
      <w:bodyDiv w:val="1"/>
      <w:marLeft w:val="0"/>
      <w:marRight w:val="0"/>
      <w:marTop w:val="0"/>
      <w:marBottom w:val="0"/>
      <w:divBdr>
        <w:top w:val="none" w:sz="0" w:space="0" w:color="auto"/>
        <w:left w:val="none" w:sz="0" w:space="0" w:color="auto"/>
        <w:bottom w:val="none" w:sz="0" w:space="0" w:color="auto"/>
        <w:right w:val="none" w:sz="0" w:space="0" w:color="auto"/>
      </w:divBdr>
    </w:div>
    <w:div w:id="469325633">
      <w:bodyDiv w:val="1"/>
      <w:marLeft w:val="0"/>
      <w:marRight w:val="0"/>
      <w:marTop w:val="0"/>
      <w:marBottom w:val="0"/>
      <w:divBdr>
        <w:top w:val="none" w:sz="0" w:space="0" w:color="auto"/>
        <w:left w:val="none" w:sz="0" w:space="0" w:color="auto"/>
        <w:bottom w:val="none" w:sz="0" w:space="0" w:color="auto"/>
        <w:right w:val="none" w:sz="0" w:space="0" w:color="auto"/>
      </w:divBdr>
    </w:div>
    <w:div w:id="469782542">
      <w:bodyDiv w:val="1"/>
      <w:marLeft w:val="0"/>
      <w:marRight w:val="0"/>
      <w:marTop w:val="0"/>
      <w:marBottom w:val="0"/>
      <w:divBdr>
        <w:top w:val="none" w:sz="0" w:space="0" w:color="auto"/>
        <w:left w:val="none" w:sz="0" w:space="0" w:color="auto"/>
        <w:bottom w:val="none" w:sz="0" w:space="0" w:color="auto"/>
        <w:right w:val="none" w:sz="0" w:space="0" w:color="auto"/>
      </w:divBdr>
    </w:div>
    <w:div w:id="470707215">
      <w:bodyDiv w:val="1"/>
      <w:marLeft w:val="0"/>
      <w:marRight w:val="0"/>
      <w:marTop w:val="0"/>
      <w:marBottom w:val="0"/>
      <w:divBdr>
        <w:top w:val="none" w:sz="0" w:space="0" w:color="auto"/>
        <w:left w:val="none" w:sz="0" w:space="0" w:color="auto"/>
        <w:bottom w:val="none" w:sz="0" w:space="0" w:color="auto"/>
        <w:right w:val="none" w:sz="0" w:space="0" w:color="auto"/>
      </w:divBdr>
    </w:div>
    <w:div w:id="471027105">
      <w:bodyDiv w:val="1"/>
      <w:marLeft w:val="0"/>
      <w:marRight w:val="0"/>
      <w:marTop w:val="0"/>
      <w:marBottom w:val="0"/>
      <w:divBdr>
        <w:top w:val="none" w:sz="0" w:space="0" w:color="auto"/>
        <w:left w:val="none" w:sz="0" w:space="0" w:color="auto"/>
        <w:bottom w:val="none" w:sz="0" w:space="0" w:color="auto"/>
        <w:right w:val="none" w:sz="0" w:space="0" w:color="auto"/>
      </w:divBdr>
      <w:divsChild>
        <w:div w:id="20400731">
          <w:marLeft w:val="0"/>
          <w:marRight w:val="0"/>
          <w:marTop w:val="0"/>
          <w:marBottom w:val="0"/>
          <w:divBdr>
            <w:top w:val="none" w:sz="0" w:space="0" w:color="auto"/>
            <w:left w:val="none" w:sz="0" w:space="0" w:color="auto"/>
            <w:bottom w:val="none" w:sz="0" w:space="0" w:color="auto"/>
            <w:right w:val="none" w:sz="0" w:space="0" w:color="auto"/>
          </w:divBdr>
        </w:div>
      </w:divsChild>
    </w:div>
    <w:div w:id="471097499">
      <w:bodyDiv w:val="1"/>
      <w:marLeft w:val="0"/>
      <w:marRight w:val="0"/>
      <w:marTop w:val="0"/>
      <w:marBottom w:val="0"/>
      <w:divBdr>
        <w:top w:val="none" w:sz="0" w:space="0" w:color="auto"/>
        <w:left w:val="none" w:sz="0" w:space="0" w:color="auto"/>
        <w:bottom w:val="none" w:sz="0" w:space="0" w:color="auto"/>
        <w:right w:val="none" w:sz="0" w:space="0" w:color="auto"/>
      </w:divBdr>
    </w:div>
    <w:div w:id="471143917">
      <w:bodyDiv w:val="1"/>
      <w:marLeft w:val="0"/>
      <w:marRight w:val="0"/>
      <w:marTop w:val="0"/>
      <w:marBottom w:val="0"/>
      <w:divBdr>
        <w:top w:val="none" w:sz="0" w:space="0" w:color="auto"/>
        <w:left w:val="none" w:sz="0" w:space="0" w:color="auto"/>
        <w:bottom w:val="none" w:sz="0" w:space="0" w:color="auto"/>
        <w:right w:val="none" w:sz="0" w:space="0" w:color="auto"/>
      </w:divBdr>
      <w:divsChild>
        <w:div w:id="545414912">
          <w:marLeft w:val="0"/>
          <w:marRight w:val="0"/>
          <w:marTop w:val="0"/>
          <w:marBottom w:val="0"/>
          <w:divBdr>
            <w:top w:val="none" w:sz="0" w:space="0" w:color="auto"/>
            <w:left w:val="none" w:sz="0" w:space="0" w:color="auto"/>
            <w:bottom w:val="none" w:sz="0" w:space="0" w:color="auto"/>
            <w:right w:val="none" w:sz="0" w:space="0" w:color="auto"/>
          </w:divBdr>
        </w:div>
      </w:divsChild>
    </w:div>
    <w:div w:id="471217496">
      <w:bodyDiv w:val="1"/>
      <w:marLeft w:val="0"/>
      <w:marRight w:val="0"/>
      <w:marTop w:val="0"/>
      <w:marBottom w:val="0"/>
      <w:divBdr>
        <w:top w:val="none" w:sz="0" w:space="0" w:color="auto"/>
        <w:left w:val="none" w:sz="0" w:space="0" w:color="auto"/>
        <w:bottom w:val="none" w:sz="0" w:space="0" w:color="auto"/>
        <w:right w:val="none" w:sz="0" w:space="0" w:color="auto"/>
      </w:divBdr>
    </w:div>
    <w:div w:id="471556129">
      <w:bodyDiv w:val="1"/>
      <w:marLeft w:val="0"/>
      <w:marRight w:val="0"/>
      <w:marTop w:val="0"/>
      <w:marBottom w:val="0"/>
      <w:divBdr>
        <w:top w:val="none" w:sz="0" w:space="0" w:color="auto"/>
        <w:left w:val="none" w:sz="0" w:space="0" w:color="auto"/>
        <w:bottom w:val="none" w:sz="0" w:space="0" w:color="auto"/>
        <w:right w:val="none" w:sz="0" w:space="0" w:color="auto"/>
      </w:divBdr>
    </w:div>
    <w:div w:id="472215030">
      <w:bodyDiv w:val="1"/>
      <w:marLeft w:val="0"/>
      <w:marRight w:val="0"/>
      <w:marTop w:val="0"/>
      <w:marBottom w:val="0"/>
      <w:divBdr>
        <w:top w:val="none" w:sz="0" w:space="0" w:color="auto"/>
        <w:left w:val="none" w:sz="0" w:space="0" w:color="auto"/>
        <w:bottom w:val="none" w:sz="0" w:space="0" w:color="auto"/>
        <w:right w:val="none" w:sz="0" w:space="0" w:color="auto"/>
      </w:divBdr>
    </w:div>
    <w:div w:id="472406889">
      <w:bodyDiv w:val="1"/>
      <w:marLeft w:val="0"/>
      <w:marRight w:val="0"/>
      <w:marTop w:val="0"/>
      <w:marBottom w:val="0"/>
      <w:divBdr>
        <w:top w:val="none" w:sz="0" w:space="0" w:color="auto"/>
        <w:left w:val="none" w:sz="0" w:space="0" w:color="auto"/>
        <w:bottom w:val="none" w:sz="0" w:space="0" w:color="auto"/>
        <w:right w:val="none" w:sz="0" w:space="0" w:color="auto"/>
      </w:divBdr>
    </w:div>
    <w:div w:id="472408276">
      <w:bodyDiv w:val="1"/>
      <w:marLeft w:val="0"/>
      <w:marRight w:val="0"/>
      <w:marTop w:val="0"/>
      <w:marBottom w:val="0"/>
      <w:divBdr>
        <w:top w:val="none" w:sz="0" w:space="0" w:color="auto"/>
        <w:left w:val="none" w:sz="0" w:space="0" w:color="auto"/>
        <w:bottom w:val="none" w:sz="0" w:space="0" w:color="auto"/>
        <w:right w:val="none" w:sz="0" w:space="0" w:color="auto"/>
      </w:divBdr>
    </w:div>
    <w:div w:id="472452771">
      <w:bodyDiv w:val="1"/>
      <w:marLeft w:val="0"/>
      <w:marRight w:val="0"/>
      <w:marTop w:val="0"/>
      <w:marBottom w:val="0"/>
      <w:divBdr>
        <w:top w:val="none" w:sz="0" w:space="0" w:color="auto"/>
        <w:left w:val="none" w:sz="0" w:space="0" w:color="auto"/>
        <w:bottom w:val="none" w:sz="0" w:space="0" w:color="auto"/>
        <w:right w:val="none" w:sz="0" w:space="0" w:color="auto"/>
      </w:divBdr>
    </w:div>
    <w:div w:id="473327939">
      <w:bodyDiv w:val="1"/>
      <w:marLeft w:val="0"/>
      <w:marRight w:val="0"/>
      <w:marTop w:val="0"/>
      <w:marBottom w:val="0"/>
      <w:divBdr>
        <w:top w:val="none" w:sz="0" w:space="0" w:color="auto"/>
        <w:left w:val="none" w:sz="0" w:space="0" w:color="auto"/>
        <w:bottom w:val="none" w:sz="0" w:space="0" w:color="auto"/>
        <w:right w:val="none" w:sz="0" w:space="0" w:color="auto"/>
      </w:divBdr>
      <w:divsChild>
        <w:div w:id="1404067857">
          <w:marLeft w:val="0"/>
          <w:marRight w:val="0"/>
          <w:marTop w:val="0"/>
          <w:marBottom w:val="0"/>
          <w:divBdr>
            <w:top w:val="none" w:sz="0" w:space="0" w:color="auto"/>
            <w:left w:val="none" w:sz="0" w:space="0" w:color="auto"/>
            <w:bottom w:val="none" w:sz="0" w:space="0" w:color="auto"/>
            <w:right w:val="none" w:sz="0" w:space="0" w:color="auto"/>
          </w:divBdr>
        </w:div>
      </w:divsChild>
    </w:div>
    <w:div w:id="473376669">
      <w:bodyDiv w:val="1"/>
      <w:marLeft w:val="0"/>
      <w:marRight w:val="0"/>
      <w:marTop w:val="0"/>
      <w:marBottom w:val="0"/>
      <w:divBdr>
        <w:top w:val="none" w:sz="0" w:space="0" w:color="auto"/>
        <w:left w:val="none" w:sz="0" w:space="0" w:color="auto"/>
        <w:bottom w:val="none" w:sz="0" w:space="0" w:color="auto"/>
        <w:right w:val="none" w:sz="0" w:space="0" w:color="auto"/>
      </w:divBdr>
    </w:div>
    <w:div w:id="473908881">
      <w:bodyDiv w:val="1"/>
      <w:marLeft w:val="0"/>
      <w:marRight w:val="0"/>
      <w:marTop w:val="0"/>
      <w:marBottom w:val="0"/>
      <w:divBdr>
        <w:top w:val="none" w:sz="0" w:space="0" w:color="auto"/>
        <w:left w:val="none" w:sz="0" w:space="0" w:color="auto"/>
        <w:bottom w:val="none" w:sz="0" w:space="0" w:color="auto"/>
        <w:right w:val="none" w:sz="0" w:space="0" w:color="auto"/>
      </w:divBdr>
    </w:div>
    <w:div w:id="474301869">
      <w:bodyDiv w:val="1"/>
      <w:marLeft w:val="0"/>
      <w:marRight w:val="0"/>
      <w:marTop w:val="0"/>
      <w:marBottom w:val="0"/>
      <w:divBdr>
        <w:top w:val="none" w:sz="0" w:space="0" w:color="auto"/>
        <w:left w:val="none" w:sz="0" w:space="0" w:color="auto"/>
        <w:bottom w:val="none" w:sz="0" w:space="0" w:color="auto"/>
        <w:right w:val="none" w:sz="0" w:space="0" w:color="auto"/>
      </w:divBdr>
    </w:div>
    <w:div w:id="474378471">
      <w:bodyDiv w:val="1"/>
      <w:marLeft w:val="0"/>
      <w:marRight w:val="0"/>
      <w:marTop w:val="0"/>
      <w:marBottom w:val="0"/>
      <w:divBdr>
        <w:top w:val="none" w:sz="0" w:space="0" w:color="auto"/>
        <w:left w:val="none" w:sz="0" w:space="0" w:color="auto"/>
        <w:bottom w:val="none" w:sz="0" w:space="0" w:color="auto"/>
        <w:right w:val="none" w:sz="0" w:space="0" w:color="auto"/>
      </w:divBdr>
    </w:div>
    <w:div w:id="474687233">
      <w:bodyDiv w:val="1"/>
      <w:marLeft w:val="0"/>
      <w:marRight w:val="0"/>
      <w:marTop w:val="0"/>
      <w:marBottom w:val="0"/>
      <w:divBdr>
        <w:top w:val="none" w:sz="0" w:space="0" w:color="auto"/>
        <w:left w:val="none" w:sz="0" w:space="0" w:color="auto"/>
        <w:bottom w:val="none" w:sz="0" w:space="0" w:color="auto"/>
        <w:right w:val="none" w:sz="0" w:space="0" w:color="auto"/>
      </w:divBdr>
    </w:div>
    <w:div w:id="474756517">
      <w:bodyDiv w:val="1"/>
      <w:marLeft w:val="0"/>
      <w:marRight w:val="0"/>
      <w:marTop w:val="0"/>
      <w:marBottom w:val="0"/>
      <w:divBdr>
        <w:top w:val="none" w:sz="0" w:space="0" w:color="auto"/>
        <w:left w:val="none" w:sz="0" w:space="0" w:color="auto"/>
        <w:bottom w:val="none" w:sz="0" w:space="0" w:color="auto"/>
        <w:right w:val="none" w:sz="0" w:space="0" w:color="auto"/>
      </w:divBdr>
    </w:div>
    <w:div w:id="474765625">
      <w:bodyDiv w:val="1"/>
      <w:marLeft w:val="0"/>
      <w:marRight w:val="0"/>
      <w:marTop w:val="0"/>
      <w:marBottom w:val="0"/>
      <w:divBdr>
        <w:top w:val="none" w:sz="0" w:space="0" w:color="auto"/>
        <w:left w:val="none" w:sz="0" w:space="0" w:color="auto"/>
        <w:bottom w:val="none" w:sz="0" w:space="0" w:color="auto"/>
        <w:right w:val="none" w:sz="0" w:space="0" w:color="auto"/>
      </w:divBdr>
    </w:div>
    <w:div w:id="475143663">
      <w:bodyDiv w:val="1"/>
      <w:marLeft w:val="0"/>
      <w:marRight w:val="0"/>
      <w:marTop w:val="0"/>
      <w:marBottom w:val="0"/>
      <w:divBdr>
        <w:top w:val="none" w:sz="0" w:space="0" w:color="auto"/>
        <w:left w:val="none" w:sz="0" w:space="0" w:color="auto"/>
        <w:bottom w:val="none" w:sz="0" w:space="0" w:color="auto"/>
        <w:right w:val="none" w:sz="0" w:space="0" w:color="auto"/>
      </w:divBdr>
    </w:div>
    <w:div w:id="475219407">
      <w:bodyDiv w:val="1"/>
      <w:marLeft w:val="0"/>
      <w:marRight w:val="0"/>
      <w:marTop w:val="0"/>
      <w:marBottom w:val="0"/>
      <w:divBdr>
        <w:top w:val="none" w:sz="0" w:space="0" w:color="auto"/>
        <w:left w:val="none" w:sz="0" w:space="0" w:color="auto"/>
        <w:bottom w:val="none" w:sz="0" w:space="0" w:color="auto"/>
        <w:right w:val="none" w:sz="0" w:space="0" w:color="auto"/>
      </w:divBdr>
    </w:div>
    <w:div w:id="475413382">
      <w:bodyDiv w:val="1"/>
      <w:marLeft w:val="0"/>
      <w:marRight w:val="0"/>
      <w:marTop w:val="0"/>
      <w:marBottom w:val="0"/>
      <w:divBdr>
        <w:top w:val="none" w:sz="0" w:space="0" w:color="auto"/>
        <w:left w:val="none" w:sz="0" w:space="0" w:color="auto"/>
        <w:bottom w:val="none" w:sz="0" w:space="0" w:color="auto"/>
        <w:right w:val="none" w:sz="0" w:space="0" w:color="auto"/>
      </w:divBdr>
    </w:div>
    <w:div w:id="475491602">
      <w:bodyDiv w:val="1"/>
      <w:marLeft w:val="0"/>
      <w:marRight w:val="0"/>
      <w:marTop w:val="0"/>
      <w:marBottom w:val="0"/>
      <w:divBdr>
        <w:top w:val="none" w:sz="0" w:space="0" w:color="auto"/>
        <w:left w:val="none" w:sz="0" w:space="0" w:color="auto"/>
        <w:bottom w:val="none" w:sz="0" w:space="0" w:color="auto"/>
        <w:right w:val="none" w:sz="0" w:space="0" w:color="auto"/>
      </w:divBdr>
    </w:div>
    <w:div w:id="475538563">
      <w:bodyDiv w:val="1"/>
      <w:marLeft w:val="0"/>
      <w:marRight w:val="0"/>
      <w:marTop w:val="0"/>
      <w:marBottom w:val="0"/>
      <w:divBdr>
        <w:top w:val="none" w:sz="0" w:space="0" w:color="auto"/>
        <w:left w:val="none" w:sz="0" w:space="0" w:color="auto"/>
        <w:bottom w:val="none" w:sz="0" w:space="0" w:color="auto"/>
        <w:right w:val="none" w:sz="0" w:space="0" w:color="auto"/>
      </w:divBdr>
    </w:div>
    <w:div w:id="475607449">
      <w:bodyDiv w:val="1"/>
      <w:marLeft w:val="0"/>
      <w:marRight w:val="0"/>
      <w:marTop w:val="0"/>
      <w:marBottom w:val="0"/>
      <w:divBdr>
        <w:top w:val="none" w:sz="0" w:space="0" w:color="auto"/>
        <w:left w:val="none" w:sz="0" w:space="0" w:color="auto"/>
        <w:bottom w:val="none" w:sz="0" w:space="0" w:color="auto"/>
        <w:right w:val="none" w:sz="0" w:space="0" w:color="auto"/>
      </w:divBdr>
    </w:div>
    <w:div w:id="475948987">
      <w:bodyDiv w:val="1"/>
      <w:marLeft w:val="0"/>
      <w:marRight w:val="0"/>
      <w:marTop w:val="0"/>
      <w:marBottom w:val="0"/>
      <w:divBdr>
        <w:top w:val="none" w:sz="0" w:space="0" w:color="auto"/>
        <w:left w:val="none" w:sz="0" w:space="0" w:color="auto"/>
        <w:bottom w:val="none" w:sz="0" w:space="0" w:color="auto"/>
        <w:right w:val="none" w:sz="0" w:space="0" w:color="auto"/>
      </w:divBdr>
    </w:div>
    <w:div w:id="476148217">
      <w:bodyDiv w:val="1"/>
      <w:marLeft w:val="0"/>
      <w:marRight w:val="0"/>
      <w:marTop w:val="0"/>
      <w:marBottom w:val="0"/>
      <w:divBdr>
        <w:top w:val="none" w:sz="0" w:space="0" w:color="auto"/>
        <w:left w:val="none" w:sz="0" w:space="0" w:color="auto"/>
        <w:bottom w:val="none" w:sz="0" w:space="0" w:color="auto"/>
        <w:right w:val="none" w:sz="0" w:space="0" w:color="auto"/>
      </w:divBdr>
    </w:div>
    <w:div w:id="476191419">
      <w:bodyDiv w:val="1"/>
      <w:marLeft w:val="0"/>
      <w:marRight w:val="0"/>
      <w:marTop w:val="0"/>
      <w:marBottom w:val="0"/>
      <w:divBdr>
        <w:top w:val="none" w:sz="0" w:space="0" w:color="auto"/>
        <w:left w:val="none" w:sz="0" w:space="0" w:color="auto"/>
        <w:bottom w:val="none" w:sz="0" w:space="0" w:color="auto"/>
        <w:right w:val="none" w:sz="0" w:space="0" w:color="auto"/>
      </w:divBdr>
    </w:div>
    <w:div w:id="476337009">
      <w:bodyDiv w:val="1"/>
      <w:marLeft w:val="0"/>
      <w:marRight w:val="0"/>
      <w:marTop w:val="0"/>
      <w:marBottom w:val="0"/>
      <w:divBdr>
        <w:top w:val="none" w:sz="0" w:space="0" w:color="auto"/>
        <w:left w:val="none" w:sz="0" w:space="0" w:color="auto"/>
        <w:bottom w:val="none" w:sz="0" w:space="0" w:color="auto"/>
        <w:right w:val="none" w:sz="0" w:space="0" w:color="auto"/>
      </w:divBdr>
    </w:div>
    <w:div w:id="476846613">
      <w:bodyDiv w:val="1"/>
      <w:marLeft w:val="0"/>
      <w:marRight w:val="0"/>
      <w:marTop w:val="0"/>
      <w:marBottom w:val="0"/>
      <w:divBdr>
        <w:top w:val="none" w:sz="0" w:space="0" w:color="auto"/>
        <w:left w:val="none" w:sz="0" w:space="0" w:color="auto"/>
        <w:bottom w:val="none" w:sz="0" w:space="0" w:color="auto"/>
        <w:right w:val="none" w:sz="0" w:space="0" w:color="auto"/>
      </w:divBdr>
    </w:div>
    <w:div w:id="476919204">
      <w:bodyDiv w:val="1"/>
      <w:marLeft w:val="0"/>
      <w:marRight w:val="0"/>
      <w:marTop w:val="0"/>
      <w:marBottom w:val="0"/>
      <w:divBdr>
        <w:top w:val="none" w:sz="0" w:space="0" w:color="auto"/>
        <w:left w:val="none" w:sz="0" w:space="0" w:color="auto"/>
        <w:bottom w:val="none" w:sz="0" w:space="0" w:color="auto"/>
        <w:right w:val="none" w:sz="0" w:space="0" w:color="auto"/>
      </w:divBdr>
    </w:div>
    <w:div w:id="477068718">
      <w:bodyDiv w:val="1"/>
      <w:marLeft w:val="0"/>
      <w:marRight w:val="0"/>
      <w:marTop w:val="0"/>
      <w:marBottom w:val="0"/>
      <w:divBdr>
        <w:top w:val="none" w:sz="0" w:space="0" w:color="auto"/>
        <w:left w:val="none" w:sz="0" w:space="0" w:color="auto"/>
        <w:bottom w:val="none" w:sz="0" w:space="0" w:color="auto"/>
        <w:right w:val="none" w:sz="0" w:space="0" w:color="auto"/>
      </w:divBdr>
    </w:div>
    <w:div w:id="477382780">
      <w:bodyDiv w:val="1"/>
      <w:marLeft w:val="0"/>
      <w:marRight w:val="0"/>
      <w:marTop w:val="0"/>
      <w:marBottom w:val="0"/>
      <w:divBdr>
        <w:top w:val="none" w:sz="0" w:space="0" w:color="auto"/>
        <w:left w:val="none" w:sz="0" w:space="0" w:color="auto"/>
        <w:bottom w:val="none" w:sz="0" w:space="0" w:color="auto"/>
        <w:right w:val="none" w:sz="0" w:space="0" w:color="auto"/>
      </w:divBdr>
    </w:div>
    <w:div w:id="477453194">
      <w:bodyDiv w:val="1"/>
      <w:marLeft w:val="0"/>
      <w:marRight w:val="0"/>
      <w:marTop w:val="0"/>
      <w:marBottom w:val="0"/>
      <w:divBdr>
        <w:top w:val="none" w:sz="0" w:space="0" w:color="auto"/>
        <w:left w:val="none" w:sz="0" w:space="0" w:color="auto"/>
        <w:bottom w:val="none" w:sz="0" w:space="0" w:color="auto"/>
        <w:right w:val="none" w:sz="0" w:space="0" w:color="auto"/>
      </w:divBdr>
    </w:div>
    <w:div w:id="477461647">
      <w:bodyDiv w:val="1"/>
      <w:marLeft w:val="0"/>
      <w:marRight w:val="0"/>
      <w:marTop w:val="0"/>
      <w:marBottom w:val="0"/>
      <w:divBdr>
        <w:top w:val="none" w:sz="0" w:space="0" w:color="auto"/>
        <w:left w:val="none" w:sz="0" w:space="0" w:color="auto"/>
        <w:bottom w:val="none" w:sz="0" w:space="0" w:color="auto"/>
        <w:right w:val="none" w:sz="0" w:space="0" w:color="auto"/>
      </w:divBdr>
    </w:div>
    <w:div w:id="477848564">
      <w:bodyDiv w:val="1"/>
      <w:marLeft w:val="0"/>
      <w:marRight w:val="0"/>
      <w:marTop w:val="0"/>
      <w:marBottom w:val="0"/>
      <w:divBdr>
        <w:top w:val="none" w:sz="0" w:space="0" w:color="auto"/>
        <w:left w:val="none" w:sz="0" w:space="0" w:color="auto"/>
        <w:bottom w:val="none" w:sz="0" w:space="0" w:color="auto"/>
        <w:right w:val="none" w:sz="0" w:space="0" w:color="auto"/>
      </w:divBdr>
    </w:div>
    <w:div w:id="477890666">
      <w:bodyDiv w:val="1"/>
      <w:marLeft w:val="0"/>
      <w:marRight w:val="0"/>
      <w:marTop w:val="0"/>
      <w:marBottom w:val="0"/>
      <w:divBdr>
        <w:top w:val="none" w:sz="0" w:space="0" w:color="auto"/>
        <w:left w:val="none" w:sz="0" w:space="0" w:color="auto"/>
        <w:bottom w:val="none" w:sz="0" w:space="0" w:color="auto"/>
        <w:right w:val="none" w:sz="0" w:space="0" w:color="auto"/>
      </w:divBdr>
    </w:div>
    <w:div w:id="478229106">
      <w:bodyDiv w:val="1"/>
      <w:marLeft w:val="0"/>
      <w:marRight w:val="0"/>
      <w:marTop w:val="0"/>
      <w:marBottom w:val="0"/>
      <w:divBdr>
        <w:top w:val="none" w:sz="0" w:space="0" w:color="auto"/>
        <w:left w:val="none" w:sz="0" w:space="0" w:color="auto"/>
        <w:bottom w:val="none" w:sz="0" w:space="0" w:color="auto"/>
        <w:right w:val="none" w:sz="0" w:space="0" w:color="auto"/>
      </w:divBdr>
    </w:div>
    <w:div w:id="478426573">
      <w:bodyDiv w:val="1"/>
      <w:marLeft w:val="0"/>
      <w:marRight w:val="0"/>
      <w:marTop w:val="0"/>
      <w:marBottom w:val="0"/>
      <w:divBdr>
        <w:top w:val="none" w:sz="0" w:space="0" w:color="auto"/>
        <w:left w:val="none" w:sz="0" w:space="0" w:color="auto"/>
        <w:bottom w:val="none" w:sz="0" w:space="0" w:color="auto"/>
        <w:right w:val="none" w:sz="0" w:space="0" w:color="auto"/>
      </w:divBdr>
    </w:div>
    <w:div w:id="478885492">
      <w:bodyDiv w:val="1"/>
      <w:marLeft w:val="0"/>
      <w:marRight w:val="0"/>
      <w:marTop w:val="0"/>
      <w:marBottom w:val="0"/>
      <w:divBdr>
        <w:top w:val="none" w:sz="0" w:space="0" w:color="auto"/>
        <w:left w:val="none" w:sz="0" w:space="0" w:color="auto"/>
        <w:bottom w:val="none" w:sz="0" w:space="0" w:color="auto"/>
        <w:right w:val="none" w:sz="0" w:space="0" w:color="auto"/>
      </w:divBdr>
      <w:divsChild>
        <w:div w:id="1690911069">
          <w:marLeft w:val="0"/>
          <w:marRight w:val="0"/>
          <w:marTop w:val="0"/>
          <w:marBottom w:val="0"/>
          <w:divBdr>
            <w:top w:val="none" w:sz="0" w:space="0" w:color="auto"/>
            <w:left w:val="none" w:sz="0" w:space="0" w:color="auto"/>
            <w:bottom w:val="none" w:sz="0" w:space="0" w:color="auto"/>
            <w:right w:val="none" w:sz="0" w:space="0" w:color="auto"/>
          </w:divBdr>
        </w:div>
      </w:divsChild>
    </w:div>
    <w:div w:id="479267830">
      <w:bodyDiv w:val="1"/>
      <w:marLeft w:val="0"/>
      <w:marRight w:val="0"/>
      <w:marTop w:val="0"/>
      <w:marBottom w:val="0"/>
      <w:divBdr>
        <w:top w:val="none" w:sz="0" w:space="0" w:color="auto"/>
        <w:left w:val="none" w:sz="0" w:space="0" w:color="auto"/>
        <w:bottom w:val="none" w:sz="0" w:space="0" w:color="auto"/>
        <w:right w:val="none" w:sz="0" w:space="0" w:color="auto"/>
      </w:divBdr>
    </w:div>
    <w:div w:id="479271494">
      <w:bodyDiv w:val="1"/>
      <w:marLeft w:val="0"/>
      <w:marRight w:val="0"/>
      <w:marTop w:val="0"/>
      <w:marBottom w:val="0"/>
      <w:divBdr>
        <w:top w:val="none" w:sz="0" w:space="0" w:color="auto"/>
        <w:left w:val="none" w:sz="0" w:space="0" w:color="auto"/>
        <w:bottom w:val="none" w:sz="0" w:space="0" w:color="auto"/>
        <w:right w:val="none" w:sz="0" w:space="0" w:color="auto"/>
      </w:divBdr>
    </w:div>
    <w:div w:id="479351972">
      <w:bodyDiv w:val="1"/>
      <w:marLeft w:val="0"/>
      <w:marRight w:val="0"/>
      <w:marTop w:val="0"/>
      <w:marBottom w:val="0"/>
      <w:divBdr>
        <w:top w:val="none" w:sz="0" w:space="0" w:color="auto"/>
        <w:left w:val="none" w:sz="0" w:space="0" w:color="auto"/>
        <w:bottom w:val="none" w:sz="0" w:space="0" w:color="auto"/>
        <w:right w:val="none" w:sz="0" w:space="0" w:color="auto"/>
      </w:divBdr>
    </w:div>
    <w:div w:id="479425905">
      <w:bodyDiv w:val="1"/>
      <w:marLeft w:val="0"/>
      <w:marRight w:val="0"/>
      <w:marTop w:val="0"/>
      <w:marBottom w:val="0"/>
      <w:divBdr>
        <w:top w:val="none" w:sz="0" w:space="0" w:color="auto"/>
        <w:left w:val="none" w:sz="0" w:space="0" w:color="auto"/>
        <w:bottom w:val="none" w:sz="0" w:space="0" w:color="auto"/>
        <w:right w:val="none" w:sz="0" w:space="0" w:color="auto"/>
      </w:divBdr>
    </w:div>
    <w:div w:id="479810708">
      <w:bodyDiv w:val="1"/>
      <w:marLeft w:val="0"/>
      <w:marRight w:val="0"/>
      <w:marTop w:val="0"/>
      <w:marBottom w:val="0"/>
      <w:divBdr>
        <w:top w:val="none" w:sz="0" w:space="0" w:color="auto"/>
        <w:left w:val="none" w:sz="0" w:space="0" w:color="auto"/>
        <w:bottom w:val="none" w:sz="0" w:space="0" w:color="auto"/>
        <w:right w:val="none" w:sz="0" w:space="0" w:color="auto"/>
      </w:divBdr>
    </w:div>
    <w:div w:id="480123050">
      <w:bodyDiv w:val="1"/>
      <w:marLeft w:val="0"/>
      <w:marRight w:val="0"/>
      <w:marTop w:val="0"/>
      <w:marBottom w:val="0"/>
      <w:divBdr>
        <w:top w:val="none" w:sz="0" w:space="0" w:color="auto"/>
        <w:left w:val="none" w:sz="0" w:space="0" w:color="auto"/>
        <w:bottom w:val="none" w:sz="0" w:space="0" w:color="auto"/>
        <w:right w:val="none" w:sz="0" w:space="0" w:color="auto"/>
      </w:divBdr>
    </w:div>
    <w:div w:id="480385618">
      <w:bodyDiv w:val="1"/>
      <w:marLeft w:val="0"/>
      <w:marRight w:val="0"/>
      <w:marTop w:val="0"/>
      <w:marBottom w:val="0"/>
      <w:divBdr>
        <w:top w:val="none" w:sz="0" w:space="0" w:color="auto"/>
        <w:left w:val="none" w:sz="0" w:space="0" w:color="auto"/>
        <w:bottom w:val="none" w:sz="0" w:space="0" w:color="auto"/>
        <w:right w:val="none" w:sz="0" w:space="0" w:color="auto"/>
      </w:divBdr>
    </w:div>
    <w:div w:id="481122878">
      <w:bodyDiv w:val="1"/>
      <w:marLeft w:val="0"/>
      <w:marRight w:val="0"/>
      <w:marTop w:val="0"/>
      <w:marBottom w:val="0"/>
      <w:divBdr>
        <w:top w:val="none" w:sz="0" w:space="0" w:color="auto"/>
        <w:left w:val="none" w:sz="0" w:space="0" w:color="auto"/>
        <w:bottom w:val="none" w:sz="0" w:space="0" w:color="auto"/>
        <w:right w:val="none" w:sz="0" w:space="0" w:color="auto"/>
      </w:divBdr>
    </w:div>
    <w:div w:id="481509138">
      <w:bodyDiv w:val="1"/>
      <w:marLeft w:val="0"/>
      <w:marRight w:val="0"/>
      <w:marTop w:val="0"/>
      <w:marBottom w:val="0"/>
      <w:divBdr>
        <w:top w:val="none" w:sz="0" w:space="0" w:color="auto"/>
        <w:left w:val="none" w:sz="0" w:space="0" w:color="auto"/>
        <w:bottom w:val="none" w:sz="0" w:space="0" w:color="auto"/>
        <w:right w:val="none" w:sz="0" w:space="0" w:color="auto"/>
      </w:divBdr>
    </w:div>
    <w:div w:id="481698782">
      <w:bodyDiv w:val="1"/>
      <w:marLeft w:val="0"/>
      <w:marRight w:val="0"/>
      <w:marTop w:val="0"/>
      <w:marBottom w:val="0"/>
      <w:divBdr>
        <w:top w:val="none" w:sz="0" w:space="0" w:color="auto"/>
        <w:left w:val="none" w:sz="0" w:space="0" w:color="auto"/>
        <w:bottom w:val="none" w:sz="0" w:space="0" w:color="auto"/>
        <w:right w:val="none" w:sz="0" w:space="0" w:color="auto"/>
      </w:divBdr>
    </w:div>
    <w:div w:id="481771407">
      <w:bodyDiv w:val="1"/>
      <w:marLeft w:val="0"/>
      <w:marRight w:val="0"/>
      <w:marTop w:val="0"/>
      <w:marBottom w:val="0"/>
      <w:divBdr>
        <w:top w:val="none" w:sz="0" w:space="0" w:color="auto"/>
        <w:left w:val="none" w:sz="0" w:space="0" w:color="auto"/>
        <w:bottom w:val="none" w:sz="0" w:space="0" w:color="auto"/>
        <w:right w:val="none" w:sz="0" w:space="0" w:color="auto"/>
      </w:divBdr>
    </w:div>
    <w:div w:id="481775139">
      <w:bodyDiv w:val="1"/>
      <w:marLeft w:val="0"/>
      <w:marRight w:val="0"/>
      <w:marTop w:val="0"/>
      <w:marBottom w:val="0"/>
      <w:divBdr>
        <w:top w:val="none" w:sz="0" w:space="0" w:color="auto"/>
        <w:left w:val="none" w:sz="0" w:space="0" w:color="auto"/>
        <w:bottom w:val="none" w:sz="0" w:space="0" w:color="auto"/>
        <w:right w:val="none" w:sz="0" w:space="0" w:color="auto"/>
      </w:divBdr>
    </w:div>
    <w:div w:id="482041589">
      <w:bodyDiv w:val="1"/>
      <w:marLeft w:val="0"/>
      <w:marRight w:val="0"/>
      <w:marTop w:val="0"/>
      <w:marBottom w:val="0"/>
      <w:divBdr>
        <w:top w:val="none" w:sz="0" w:space="0" w:color="auto"/>
        <w:left w:val="none" w:sz="0" w:space="0" w:color="auto"/>
        <w:bottom w:val="none" w:sz="0" w:space="0" w:color="auto"/>
        <w:right w:val="none" w:sz="0" w:space="0" w:color="auto"/>
      </w:divBdr>
    </w:div>
    <w:div w:id="482434977">
      <w:bodyDiv w:val="1"/>
      <w:marLeft w:val="0"/>
      <w:marRight w:val="0"/>
      <w:marTop w:val="0"/>
      <w:marBottom w:val="0"/>
      <w:divBdr>
        <w:top w:val="none" w:sz="0" w:space="0" w:color="auto"/>
        <w:left w:val="none" w:sz="0" w:space="0" w:color="auto"/>
        <w:bottom w:val="none" w:sz="0" w:space="0" w:color="auto"/>
        <w:right w:val="none" w:sz="0" w:space="0" w:color="auto"/>
      </w:divBdr>
    </w:div>
    <w:div w:id="482550578">
      <w:bodyDiv w:val="1"/>
      <w:marLeft w:val="0"/>
      <w:marRight w:val="0"/>
      <w:marTop w:val="0"/>
      <w:marBottom w:val="0"/>
      <w:divBdr>
        <w:top w:val="none" w:sz="0" w:space="0" w:color="auto"/>
        <w:left w:val="none" w:sz="0" w:space="0" w:color="auto"/>
        <w:bottom w:val="none" w:sz="0" w:space="0" w:color="auto"/>
        <w:right w:val="none" w:sz="0" w:space="0" w:color="auto"/>
      </w:divBdr>
    </w:div>
    <w:div w:id="482553253">
      <w:bodyDiv w:val="1"/>
      <w:marLeft w:val="0"/>
      <w:marRight w:val="0"/>
      <w:marTop w:val="0"/>
      <w:marBottom w:val="0"/>
      <w:divBdr>
        <w:top w:val="none" w:sz="0" w:space="0" w:color="auto"/>
        <w:left w:val="none" w:sz="0" w:space="0" w:color="auto"/>
        <w:bottom w:val="none" w:sz="0" w:space="0" w:color="auto"/>
        <w:right w:val="none" w:sz="0" w:space="0" w:color="auto"/>
      </w:divBdr>
    </w:div>
    <w:div w:id="482819042">
      <w:bodyDiv w:val="1"/>
      <w:marLeft w:val="0"/>
      <w:marRight w:val="0"/>
      <w:marTop w:val="0"/>
      <w:marBottom w:val="0"/>
      <w:divBdr>
        <w:top w:val="none" w:sz="0" w:space="0" w:color="auto"/>
        <w:left w:val="none" w:sz="0" w:space="0" w:color="auto"/>
        <w:bottom w:val="none" w:sz="0" w:space="0" w:color="auto"/>
        <w:right w:val="none" w:sz="0" w:space="0" w:color="auto"/>
      </w:divBdr>
      <w:divsChild>
        <w:div w:id="1321039981">
          <w:marLeft w:val="0"/>
          <w:marRight w:val="0"/>
          <w:marTop w:val="0"/>
          <w:marBottom w:val="0"/>
          <w:divBdr>
            <w:top w:val="none" w:sz="0" w:space="0" w:color="auto"/>
            <w:left w:val="none" w:sz="0" w:space="0" w:color="auto"/>
            <w:bottom w:val="none" w:sz="0" w:space="0" w:color="auto"/>
            <w:right w:val="none" w:sz="0" w:space="0" w:color="auto"/>
          </w:divBdr>
        </w:div>
      </w:divsChild>
    </w:div>
    <w:div w:id="482937898">
      <w:bodyDiv w:val="1"/>
      <w:marLeft w:val="0"/>
      <w:marRight w:val="0"/>
      <w:marTop w:val="0"/>
      <w:marBottom w:val="0"/>
      <w:divBdr>
        <w:top w:val="none" w:sz="0" w:space="0" w:color="auto"/>
        <w:left w:val="none" w:sz="0" w:space="0" w:color="auto"/>
        <w:bottom w:val="none" w:sz="0" w:space="0" w:color="auto"/>
        <w:right w:val="none" w:sz="0" w:space="0" w:color="auto"/>
      </w:divBdr>
    </w:div>
    <w:div w:id="483159828">
      <w:bodyDiv w:val="1"/>
      <w:marLeft w:val="0"/>
      <w:marRight w:val="0"/>
      <w:marTop w:val="0"/>
      <w:marBottom w:val="0"/>
      <w:divBdr>
        <w:top w:val="none" w:sz="0" w:space="0" w:color="auto"/>
        <w:left w:val="none" w:sz="0" w:space="0" w:color="auto"/>
        <w:bottom w:val="none" w:sz="0" w:space="0" w:color="auto"/>
        <w:right w:val="none" w:sz="0" w:space="0" w:color="auto"/>
      </w:divBdr>
    </w:div>
    <w:div w:id="483200171">
      <w:bodyDiv w:val="1"/>
      <w:marLeft w:val="0"/>
      <w:marRight w:val="0"/>
      <w:marTop w:val="0"/>
      <w:marBottom w:val="0"/>
      <w:divBdr>
        <w:top w:val="none" w:sz="0" w:space="0" w:color="auto"/>
        <w:left w:val="none" w:sz="0" w:space="0" w:color="auto"/>
        <w:bottom w:val="none" w:sz="0" w:space="0" w:color="auto"/>
        <w:right w:val="none" w:sz="0" w:space="0" w:color="auto"/>
      </w:divBdr>
    </w:div>
    <w:div w:id="483200670">
      <w:bodyDiv w:val="1"/>
      <w:marLeft w:val="0"/>
      <w:marRight w:val="0"/>
      <w:marTop w:val="0"/>
      <w:marBottom w:val="0"/>
      <w:divBdr>
        <w:top w:val="none" w:sz="0" w:space="0" w:color="auto"/>
        <w:left w:val="none" w:sz="0" w:space="0" w:color="auto"/>
        <w:bottom w:val="none" w:sz="0" w:space="0" w:color="auto"/>
        <w:right w:val="none" w:sz="0" w:space="0" w:color="auto"/>
      </w:divBdr>
    </w:div>
    <w:div w:id="483280291">
      <w:bodyDiv w:val="1"/>
      <w:marLeft w:val="0"/>
      <w:marRight w:val="0"/>
      <w:marTop w:val="0"/>
      <w:marBottom w:val="0"/>
      <w:divBdr>
        <w:top w:val="none" w:sz="0" w:space="0" w:color="auto"/>
        <w:left w:val="none" w:sz="0" w:space="0" w:color="auto"/>
        <w:bottom w:val="none" w:sz="0" w:space="0" w:color="auto"/>
        <w:right w:val="none" w:sz="0" w:space="0" w:color="auto"/>
      </w:divBdr>
    </w:div>
    <w:div w:id="483356755">
      <w:bodyDiv w:val="1"/>
      <w:marLeft w:val="0"/>
      <w:marRight w:val="0"/>
      <w:marTop w:val="0"/>
      <w:marBottom w:val="0"/>
      <w:divBdr>
        <w:top w:val="none" w:sz="0" w:space="0" w:color="auto"/>
        <w:left w:val="none" w:sz="0" w:space="0" w:color="auto"/>
        <w:bottom w:val="none" w:sz="0" w:space="0" w:color="auto"/>
        <w:right w:val="none" w:sz="0" w:space="0" w:color="auto"/>
      </w:divBdr>
    </w:div>
    <w:div w:id="483548764">
      <w:bodyDiv w:val="1"/>
      <w:marLeft w:val="0"/>
      <w:marRight w:val="0"/>
      <w:marTop w:val="0"/>
      <w:marBottom w:val="0"/>
      <w:divBdr>
        <w:top w:val="none" w:sz="0" w:space="0" w:color="auto"/>
        <w:left w:val="none" w:sz="0" w:space="0" w:color="auto"/>
        <w:bottom w:val="none" w:sz="0" w:space="0" w:color="auto"/>
        <w:right w:val="none" w:sz="0" w:space="0" w:color="auto"/>
      </w:divBdr>
    </w:div>
    <w:div w:id="483551367">
      <w:bodyDiv w:val="1"/>
      <w:marLeft w:val="0"/>
      <w:marRight w:val="0"/>
      <w:marTop w:val="0"/>
      <w:marBottom w:val="0"/>
      <w:divBdr>
        <w:top w:val="none" w:sz="0" w:space="0" w:color="auto"/>
        <w:left w:val="none" w:sz="0" w:space="0" w:color="auto"/>
        <w:bottom w:val="none" w:sz="0" w:space="0" w:color="auto"/>
        <w:right w:val="none" w:sz="0" w:space="0" w:color="auto"/>
      </w:divBdr>
    </w:div>
    <w:div w:id="483743174">
      <w:bodyDiv w:val="1"/>
      <w:marLeft w:val="0"/>
      <w:marRight w:val="0"/>
      <w:marTop w:val="0"/>
      <w:marBottom w:val="0"/>
      <w:divBdr>
        <w:top w:val="none" w:sz="0" w:space="0" w:color="auto"/>
        <w:left w:val="none" w:sz="0" w:space="0" w:color="auto"/>
        <w:bottom w:val="none" w:sz="0" w:space="0" w:color="auto"/>
        <w:right w:val="none" w:sz="0" w:space="0" w:color="auto"/>
      </w:divBdr>
    </w:div>
    <w:div w:id="483855874">
      <w:bodyDiv w:val="1"/>
      <w:marLeft w:val="0"/>
      <w:marRight w:val="0"/>
      <w:marTop w:val="0"/>
      <w:marBottom w:val="0"/>
      <w:divBdr>
        <w:top w:val="none" w:sz="0" w:space="0" w:color="auto"/>
        <w:left w:val="none" w:sz="0" w:space="0" w:color="auto"/>
        <w:bottom w:val="none" w:sz="0" w:space="0" w:color="auto"/>
        <w:right w:val="none" w:sz="0" w:space="0" w:color="auto"/>
      </w:divBdr>
    </w:div>
    <w:div w:id="483933143">
      <w:bodyDiv w:val="1"/>
      <w:marLeft w:val="0"/>
      <w:marRight w:val="0"/>
      <w:marTop w:val="0"/>
      <w:marBottom w:val="0"/>
      <w:divBdr>
        <w:top w:val="none" w:sz="0" w:space="0" w:color="auto"/>
        <w:left w:val="none" w:sz="0" w:space="0" w:color="auto"/>
        <w:bottom w:val="none" w:sz="0" w:space="0" w:color="auto"/>
        <w:right w:val="none" w:sz="0" w:space="0" w:color="auto"/>
      </w:divBdr>
    </w:div>
    <w:div w:id="484006895">
      <w:bodyDiv w:val="1"/>
      <w:marLeft w:val="0"/>
      <w:marRight w:val="0"/>
      <w:marTop w:val="0"/>
      <w:marBottom w:val="0"/>
      <w:divBdr>
        <w:top w:val="none" w:sz="0" w:space="0" w:color="auto"/>
        <w:left w:val="none" w:sz="0" w:space="0" w:color="auto"/>
        <w:bottom w:val="none" w:sz="0" w:space="0" w:color="auto"/>
        <w:right w:val="none" w:sz="0" w:space="0" w:color="auto"/>
      </w:divBdr>
    </w:div>
    <w:div w:id="484007742">
      <w:bodyDiv w:val="1"/>
      <w:marLeft w:val="0"/>
      <w:marRight w:val="0"/>
      <w:marTop w:val="0"/>
      <w:marBottom w:val="0"/>
      <w:divBdr>
        <w:top w:val="none" w:sz="0" w:space="0" w:color="auto"/>
        <w:left w:val="none" w:sz="0" w:space="0" w:color="auto"/>
        <w:bottom w:val="none" w:sz="0" w:space="0" w:color="auto"/>
        <w:right w:val="none" w:sz="0" w:space="0" w:color="auto"/>
      </w:divBdr>
      <w:divsChild>
        <w:div w:id="17123834">
          <w:marLeft w:val="0"/>
          <w:marRight w:val="0"/>
          <w:marTop w:val="0"/>
          <w:marBottom w:val="0"/>
          <w:divBdr>
            <w:top w:val="none" w:sz="0" w:space="0" w:color="auto"/>
            <w:left w:val="none" w:sz="0" w:space="0" w:color="auto"/>
            <w:bottom w:val="none" w:sz="0" w:space="0" w:color="auto"/>
            <w:right w:val="none" w:sz="0" w:space="0" w:color="auto"/>
          </w:divBdr>
        </w:div>
      </w:divsChild>
    </w:div>
    <w:div w:id="484245550">
      <w:bodyDiv w:val="1"/>
      <w:marLeft w:val="0"/>
      <w:marRight w:val="0"/>
      <w:marTop w:val="0"/>
      <w:marBottom w:val="0"/>
      <w:divBdr>
        <w:top w:val="none" w:sz="0" w:space="0" w:color="auto"/>
        <w:left w:val="none" w:sz="0" w:space="0" w:color="auto"/>
        <w:bottom w:val="none" w:sz="0" w:space="0" w:color="auto"/>
        <w:right w:val="none" w:sz="0" w:space="0" w:color="auto"/>
      </w:divBdr>
    </w:div>
    <w:div w:id="484276473">
      <w:bodyDiv w:val="1"/>
      <w:marLeft w:val="0"/>
      <w:marRight w:val="0"/>
      <w:marTop w:val="0"/>
      <w:marBottom w:val="0"/>
      <w:divBdr>
        <w:top w:val="none" w:sz="0" w:space="0" w:color="auto"/>
        <w:left w:val="none" w:sz="0" w:space="0" w:color="auto"/>
        <w:bottom w:val="none" w:sz="0" w:space="0" w:color="auto"/>
        <w:right w:val="none" w:sz="0" w:space="0" w:color="auto"/>
      </w:divBdr>
    </w:div>
    <w:div w:id="484517240">
      <w:bodyDiv w:val="1"/>
      <w:marLeft w:val="0"/>
      <w:marRight w:val="0"/>
      <w:marTop w:val="0"/>
      <w:marBottom w:val="0"/>
      <w:divBdr>
        <w:top w:val="none" w:sz="0" w:space="0" w:color="auto"/>
        <w:left w:val="none" w:sz="0" w:space="0" w:color="auto"/>
        <w:bottom w:val="none" w:sz="0" w:space="0" w:color="auto"/>
        <w:right w:val="none" w:sz="0" w:space="0" w:color="auto"/>
      </w:divBdr>
    </w:div>
    <w:div w:id="484854010">
      <w:bodyDiv w:val="1"/>
      <w:marLeft w:val="0"/>
      <w:marRight w:val="0"/>
      <w:marTop w:val="0"/>
      <w:marBottom w:val="0"/>
      <w:divBdr>
        <w:top w:val="none" w:sz="0" w:space="0" w:color="auto"/>
        <w:left w:val="none" w:sz="0" w:space="0" w:color="auto"/>
        <w:bottom w:val="none" w:sz="0" w:space="0" w:color="auto"/>
        <w:right w:val="none" w:sz="0" w:space="0" w:color="auto"/>
      </w:divBdr>
      <w:divsChild>
        <w:div w:id="1466003504">
          <w:marLeft w:val="0"/>
          <w:marRight w:val="0"/>
          <w:marTop w:val="0"/>
          <w:marBottom w:val="0"/>
          <w:divBdr>
            <w:top w:val="none" w:sz="0" w:space="0" w:color="auto"/>
            <w:left w:val="none" w:sz="0" w:space="0" w:color="auto"/>
            <w:bottom w:val="none" w:sz="0" w:space="0" w:color="auto"/>
            <w:right w:val="none" w:sz="0" w:space="0" w:color="auto"/>
          </w:divBdr>
        </w:div>
      </w:divsChild>
    </w:div>
    <w:div w:id="485436501">
      <w:bodyDiv w:val="1"/>
      <w:marLeft w:val="0"/>
      <w:marRight w:val="0"/>
      <w:marTop w:val="0"/>
      <w:marBottom w:val="0"/>
      <w:divBdr>
        <w:top w:val="none" w:sz="0" w:space="0" w:color="auto"/>
        <w:left w:val="none" w:sz="0" w:space="0" w:color="auto"/>
        <w:bottom w:val="none" w:sz="0" w:space="0" w:color="auto"/>
        <w:right w:val="none" w:sz="0" w:space="0" w:color="auto"/>
      </w:divBdr>
    </w:div>
    <w:div w:id="485509072">
      <w:bodyDiv w:val="1"/>
      <w:marLeft w:val="0"/>
      <w:marRight w:val="0"/>
      <w:marTop w:val="0"/>
      <w:marBottom w:val="0"/>
      <w:divBdr>
        <w:top w:val="none" w:sz="0" w:space="0" w:color="auto"/>
        <w:left w:val="none" w:sz="0" w:space="0" w:color="auto"/>
        <w:bottom w:val="none" w:sz="0" w:space="0" w:color="auto"/>
        <w:right w:val="none" w:sz="0" w:space="0" w:color="auto"/>
      </w:divBdr>
    </w:div>
    <w:div w:id="486021786">
      <w:bodyDiv w:val="1"/>
      <w:marLeft w:val="0"/>
      <w:marRight w:val="0"/>
      <w:marTop w:val="0"/>
      <w:marBottom w:val="0"/>
      <w:divBdr>
        <w:top w:val="none" w:sz="0" w:space="0" w:color="auto"/>
        <w:left w:val="none" w:sz="0" w:space="0" w:color="auto"/>
        <w:bottom w:val="none" w:sz="0" w:space="0" w:color="auto"/>
        <w:right w:val="none" w:sz="0" w:space="0" w:color="auto"/>
      </w:divBdr>
    </w:div>
    <w:div w:id="486094636">
      <w:bodyDiv w:val="1"/>
      <w:marLeft w:val="0"/>
      <w:marRight w:val="0"/>
      <w:marTop w:val="0"/>
      <w:marBottom w:val="0"/>
      <w:divBdr>
        <w:top w:val="none" w:sz="0" w:space="0" w:color="auto"/>
        <w:left w:val="none" w:sz="0" w:space="0" w:color="auto"/>
        <w:bottom w:val="none" w:sz="0" w:space="0" w:color="auto"/>
        <w:right w:val="none" w:sz="0" w:space="0" w:color="auto"/>
      </w:divBdr>
    </w:div>
    <w:div w:id="486676906">
      <w:bodyDiv w:val="1"/>
      <w:marLeft w:val="0"/>
      <w:marRight w:val="0"/>
      <w:marTop w:val="0"/>
      <w:marBottom w:val="0"/>
      <w:divBdr>
        <w:top w:val="none" w:sz="0" w:space="0" w:color="auto"/>
        <w:left w:val="none" w:sz="0" w:space="0" w:color="auto"/>
        <w:bottom w:val="none" w:sz="0" w:space="0" w:color="auto"/>
        <w:right w:val="none" w:sz="0" w:space="0" w:color="auto"/>
      </w:divBdr>
      <w:divsChild>
        <w:div w:id="1944260413">
          <w:marLeft w:val="0"/>
          <w:marRight w:val="0"/>
          <w:marTop w:val="0"/>
          <w:marBottom w:val="0"/>
          <w:divBdr>
            <w:top w:val="none" w:sz="0" w:space="0" w:color="auto"/>
            <w:left w:val="none" w:sz="0" w:space="0" w:color="auto"/>
            <w:bottom w:val="none" w:sz="0" w:space="0" w:color="auto"/>
            <w:right w:val="none" w:sz="0" w:space="0" w:color="auto"/>
          </w:divBdr>
        </w:div>
      </w:divsChild>
    </w:div>
    <w:div w:id="486871560">
      <w:bodyDiv w:val="1"/>
      <w:marLeft w:val="0"/>
      <w:marRight w:val="0"/>
      <w:marTop w:val="0"/>
      <w:marBottom w:val="0"/>
      <w:divBdr>
        <w:top w:val="none" w:sz="0" w:space="0" w:color="auto"/>
        <w:left w:val="none" w:sz="0" w:space="0" w:color="auto"/>
        <w:bottom w:val="none" w:sz="0" w:space="0" w:color="auto"/>
        <w:right w:val="none" w:sz="0" w:space="0" w:color="auto"/>
      </w:divBdr>
    </w:div>
    <w:div w:id="487019468">
      <w:bodyDiv w:val="1"/>
      <w:marLeft w:val="0"/>
      <w:marRight w:val="0"/>
      <w:marTop w:val="0"/>
      <w:marBottom w:val="0"/>
      <w:divBdr>
        <w:top w:val="none" w:sz="0" w:space="0" w:color="auto"/>
        <w:left w:val="none" w:sz="0" w:space="0" w:color="auto"/>
        <w:bottom w:val="none" w:sz="0" w:space="0" w:color="auto"/>
        <w:right w:val="none" w:sz="0" w:space="0" w:color="auto"/>
      </w:divBdr>
    </w:div>
    <w:div w:id="487212369">
      <w:bodyDiv w:val="1"/>
      <w:marLeft w:val="0"/>
      <w:marRight w:val="0"/>
      <w:marTop w:val="0"/>
      <w:marBottom w:val="0"/>
      <w:divBdr>
        <w:top w:val="none" w:sz="0" w:space="0" w:color="auto"/>
        <w:left w:val="none" w:sz="0" w:space="0" w:color="auto"/>
        <w:bottom w:val="none" w:sz="0" w:space="0" w:color="auto"/>
        <w:right w:val="none" w:sz="0" w:space="0" w:color="auto"/>
      </w:divBdr>
    </w:div>
    <w:div w:id="487404273">
      <w:bodyDiv w:val="1"/>
      <w:marLeft w:val="0"/>
      <w:marRight w:val="0"/>
      <w:marTop w:val="0"/>
      <w:marBottom w:val="0"/>
      <w:divBdr>
        <w:top w:val="none" w:sz="0" w:space="0" w:color="auto"/>
        <w:left w:val="none" w:sz="0" w:space="0" w:color="auto"/>
        <w:bottom w:val="none" w:sz="0" w:space="0" w:color="auto"/>
        <w:right w:val="none" w:sz="0" w:space="0" w:color="auto"/>
      </w:divBdr>
      <w:divsChild>
        <w:div w:id="857933848">
          <w:marLeft w:val="0"/>
          <w:marRight w:val="0"/>
          <w:marTop w:val="0"/>
          <w:marBottom w:val="0"/>
          <w:divBdr>
            <w:top w:val="none" w:sz="0" w:space="0" w:color="auto"/>
            <w:left w:val="none" w:sz="0" w:space="0" w:color="auto"/>
            <w:bottom w:val="none" w:sz="0" w:space="0" w:color="auto"/>
            <w:right w:val="none" w:sz="0" w:space="0" w:color="auto"/>
          </w:divBdr>
        </w:div>
      </w:divsChild>
    </w:div>
    <w:div w:id="487936833">
      <w:bodyDiv w:val="1"/>
      <w:marLeft w:val="0"/>
      <w:marRight w:val="0"/>
      <w:marTop w:val="0"/>
      <w:marBottom w:val="0"/>
      <w:divBdr>
        <w:top w:val="none" w:sz="0" w:space="0" w:color="auto"/>
        <w:left w:val="none" w:sz="0" w:space="0" w:color="auto"/>
        <w:bottom w:val="none" w:sz="0" w:space="0" w:color="auto"/>
        <w:right w:val="none" w:sz="0" w:space="0" w:color="auto"/>
      </w:divBdr>
    </w:div>
    <w:div w:id="488446958">
      <w:bodyDiv w:val="1"/>
      <w:marLeft w:val="0"/>
      <w:marRight w:val="0"/>
      <w:marTop w:val="0"/>
      <w:marBottom w:val="0"/>
      <w:divBdr>
        <w:top w:val="none" w:sz="0" w:space="0" w:color="auto"/>
        <w:left w:val="none" w:sz="0" w:space="0" w:color="auto"/>
        <w:bottom w:val="none" w:sz="0" w:space="0" w:color="auto"/>
        <w:right w:val="none" w:sz="0" w:space="0" w:color="auto"/>
      </w:divBdr>
    </w:div>
    <w:div w:id="488597961">
      <w:bodyDiv w:val="1"/>
      <w:marLeft w:val="0"/>
      <w:marRight w:val="0"/>
      <w:marTop w:val="0"/>
      <w:marBottom w:val="0"/>
      <w:divBdr>
        <w:top w:val="none" w:sz="0" w:space="0" w:color="auto"/>
        <w:left w:val="none" w:sz="0" w:space="0" w:color="auto"/>
        <w:bottom w:val="none" w:sz="0" w:space="0" w:color="auto"/>
        <w:right w:val="none" w:sz="0" w:space="0" w:color="auto"/>
      </w:divBdr>
    </w:div>
    <w:div w:id="488786559">
      <w:bodyDiv w:val="1"/>
      <w:marLeft w:val="0"/>
      <w:marRight w:val="0"/>
      <w:marTop w:val="0"/>
      <w:marBottom w:val="0"/>
      <w:divBdr>
        <w:top w:val="none" w:sz="0" w:space="0" w:color="auto"/>
        <w:left w:val="none" w:sz="0" w:space="0" w:color="auto"/>
        <w:bottom w:val="none" w:sz="0" w:space="0" w:color="auto"/>
        <w:right w:val="none" w:sz="0" w:space="0" w:color="auto"/>
      </w:divBdr>
      <w:divsChild>
        <w:div w:id="174616264">
          <w:marLeft w:val="0"/>
          <w:marRight w:val="0"/>
          <w:marTop w:val="0"/>
          <w:marBottom w:val="0"/>
          <w:divBdr>
            <w:top w:val="none" w:sz="0" w:space="0" w:color="auto"/>
            <w:left w:val="none" w:sz="0" w:space="0" w:color="auto"/>
            <w:bottom w:val="none" w:sz="0" w:space="0" w:color="auto"/>
            <w:right w:val="none" w:sz="0" w:space="0" w:color="auto"/>
          </w:divBdr>
        </w:div>
      </w:divsChild>
    </w:div>
    <w:div w:id="489178400">
      <w:bodyDiv w:val="1"/>
      <w:marLeft w:val="0"/>
      <w:marRight w:val="0"/>
      <w:marTop w:val="0"/>
      <w:marBottom w:val="0"/>
      <w:divBdr>
        <w:top w:val="none" w:sz="0" w:space="0" w:color="auto"/>
        <w:left w:val="none" w:sz="0" w:space="0" w:color="auto"/>
        <w:bottom w:val="none" w:sz="0" w:space="0" w:color="auto"/>
        <w:right w:val="none" w:sz="0" w:space="0" w:color="auto"/>
      </w:divBdr>
    </w:div>
    <w:div w:id="489256917">
      <w:bodyDiv w:val="1"/>
      <w:marLeft w:val="0"/>
      <w:marRight w:val="0"/>
      <w:marTop w:val="0"/>
      <w:marBottom w:val="0"/>
      <w:divBdr>
        <w:top w:val="none" w:sz="0" w:space="0" w:color="auto"/>
        <w:left w:val="none" w:sz="0" w:space="0" w:color="auto"/>
        <w:bottom w:val="none" w:sz="0" w:space="0" w:color="auto"/>
        <w:right w:val="none" w:sz="0" w:space="0" w:color="auto"/>
      </w:divBdr>
    </w:div>
    <w:div w:id="489442750">
      <w:bodyDiv w:val="1"/>
      <w:marLeft w:val="0"/>
      <w:marRight w:val="0"/>
      <w:marTop w:val="0"/>
      <w:marBottom w:val="0"/>
      <w:divBdr>
        <w:top w:val="none" w:sz="0" w:space="0" w:color="auto"/>
        <w:left w:val="none" w:sz="0" w:space="0" w:color="auto"/>
        <w:bottom w:val="none" w:sz="0" w:space="0" w:color="auto"/>
        <w:right w:val="none" w:sz="0" w:space="0" w:color="auto"/>
      </w:divBdr>
    </w:div>
    <w:div w:id="489714194">
      <w:bodyDiv w:val="1"/>
      <w:marLeft w:val="0"/>
      <w:marRight w:val="0"/>
      <w:marTop w:val="0"/>
      <w:marBottom w:val="0"/>
      <w:divBdr>
        <w:top w:val="none" w:sz="0" w:space="0" w:color="auto"/>
        <w:left w:val="none" w:sz="0" w:space="0" w:color="auto"/>
        <w:bottom w:val="none" w:sz="0" w:space="0" w:color="auto"/>
        <w:right w:val="none" w:sz="0" w:space="0" w:color="auto"/>
      </w:divBdr>
    </w:div>
    <w:div w:id="490026072">
      <w:bodyDiv w:val="1"/>
      <w:marLeft w:val="0"/>
      <w:marRight w:val="0"/>
      <w:marTop w:val="0"/>
      <w:marBottom w:val="0"/>
      <w:divBdr>
        <w:top w:val="none" w:sz="0" w:space="0" w:color="auto"/>
        <w:left w:val="none" w:sz="0" w:space="0" w:color="auto"/>
        <w:bottom w:val="none" w:sz="0" w:space="0" w:color="auto"/>
        <w:right w:val="none" w:sz="0" w:space="0" w:color="auto"/>
      </w:divBdr>
    </w:div>
    <w:div w:id="490366606">
      <w:bodyDiv w:val="1"/>
      <w:marLeft w:val="0"/>
      <w:marRight w:val="0"/>
      <w:marTop w:val="0"/>
      <w:marBottom w:val="0"/>
      <w:divBdr>
        <w:top w:val="none" w:sz="0" w:space="0" w:color="auto"/>
        <w:left w:val="none" w:sz="0" w:space="0" w:color="auto"/>
        <w:bottom w:val="none" w:sz="0" w:space="0" w:color="auto"/>
        <w:right w:val="none" w:sz="0" w:space="0" w:color="auto"/>
      </w:divBdr>
    </w:div>
    <w:div w:id="490371208">
      <w:bodyDiv w:val="1"/>
      <w:marLeft w:val="0"/>
      <w:marRight w:val="0"/>
      <w:marTop w:val="0"/>
      <w:marBottom w:val="0"/>
      <w:divBdr>
        <w:top w:val="none" w:sz="0" w:space="0" w:color="auto"/>
        <w:left w:val="none" w:sz="0" w:space="0" w:color="auto"/>
        <w:bottom w:val="none" w:sz="0" w:space="0" w:color="auto"/>
        <w:right w:val="none" w:sz="0" w:space="0" w:color="auto"/>
      </w:divBdr>
    </w:div>
    <w:div w:id="490409918">
      <w:bodyDiv w:val="1"/>
      <w:marLeft w:val="0"/>
      <w:marRight w:val="0"/>
      <w:marTop w:val="0"/>
      <w:marBottom w:val="0"/>
      <w:divBdr>
        <w:top w:val="none" w:sz="0" w:space="0" w:color="auto"/>
        <w:left w:val="none" w:sz="0" w:space="0" w:color="auto"/>
        <w:bottom w:val="none" w:sz="0" w:space="0" w:color="auto"/>
        <w:right w:val="none" w:sz="0" w:space="0" w:color="auto"/>
      </w:divBdr>
    </w:div>
    <w:div w:id="490557780">
      <w:bodyDiv w:val="1"/>
      <w:marLeft w:val="0"/>
      <w:marRight w:val="0"/>
      <w:marTop w:val="0"/>
      <w:marBottom w:val="0"/>
      <w:divBdr>
        <w:top w:val="none" w:sz="0" w:space="0" w:color="auto"/>
        <w:left w:val="none" w:sz="0" w:space="0" w:color="auto"/>
        <w:bottom w:val="none" w:sz="0" w:space="0" w:color="auto"/>
        <w:right w:val="none" w:sz="0" w:space="0" w:color="auto"/>
      </w:divBdr>
    </w:div>
    <w:div w:id="490758256">
      <w:bodyDiv w:val="1"/>
      <w:marLeft w:val="0"/>
      <w:marRight w:val="0"/>
      <w:marTop w:val="0"/>
      <w:marBottom w:val="0"/>
      <w:divBdr>
        <w:top w:val="none" w:sz="0" w:space="0" w:color="auto"/>
        <w:left w:val="none" w:sz="0" w:space="0" w:color="auto"/>
        <w:bottom w:val="none" w:sz="0" w:space="0" w:color="auto"/>
        <w:right w:val="none" w:sz="0" w:space="0" w:color="auto"/>
      </w:divBdr>
    </w:div>
    <w:div w:id="490874939">
      <w:bodyDiv w:val="1"/>
      <w:marLeft w:val="0"/>
      <w:marRight w:val="0"/>
      <w:marTop w:val="0"/>
      <w:marBottom w:val="0"/>
      <w:divBdr>
        <w:top w:val="none" w:sz="0" w:space="0" w:color="auto"/>
        <w:left w:val="none" w:sz="0" w:space="0" w:color="auto"/>
        <w:bottom w:val="none" w:sz="0" w:space="0" w:color="auto"/>
        <w:right w:val="none" w:sz="0" w:space="0" w:color="auto"/>
      </w:divBdr>
    </w:div>
    <w:div w:id="490946034">
      <w:bodyDiv w:val="1"/>
      <w:marLeft w:val="0"/>
      <w:marRight w:val="0"/>
      <w:marTop w:val="0"/>
      <w:marBottom w:val="0"/>
      <w:divBdr>
        <w:top w:val="none" w:sz="0" w:space="0" w:color="auto"/>
        <w:left w:val="none" w:sz="0" w:space="0" w:color="auto"/>
        <w:bottom w:val="none" w:sz="0" w:space="0" w:color="auto"/>
        <w:right w:val="none" w:sz="0" w:space="0" w:color="auto"/>
      </w:divBdr>
    </w:div>
    <w:div w:id="491020905">
      <w:bodyDiv w:val="1"/>
      <w:marLeft w:val="0"/>
      <w:marRight w:val="0"/>
      <w:marTop w:val="0"/>
      <w:marBottom w:val="0"/>
      <w:divBdr>
        <w:top w:val="none" w:sz="0" w:space="0" w:color="auto"/>
        <w:left w:val="none" w:sz="0" w:space="0" w:color="auto"/>
        <w:bottom w:val="none" w:sz="0" w:space="0" w:color="auto"/>
        <w:right w:val="none" w:sz="0" w:space="0" w:color="auto"/>
      </w:divBdr>
    </w:div>
    <w:div w:id="491261740">
      <w:bodyDiv w:val="1"/>
      <w:marLeft w:val="0"/>
      <w:marRight w:val="0"/>
      <w:marTop w:val="0"/>
      <w:marBottom w:val="0"/>
      <w:divBdr>
        <w:top w:val="none" w:sz="0" w:space="0" w:color="auto"/>
        <w:left w:val="none" w:sz="0" w:space="0" w:color="auto"/>
        <w:bottom w:val="none" w:sz="0" w:space="0" w:color="auto"/>
        <w:right w:val="none" w:sz="0" w:space="0" w:color="auto"/>
      </w:divBdr>
    </w:div>
    <w:div w:id="491532565">
      <w:bodyDiv w:val="1"/>
      <w:marLeft w:val="0"/>
      <w:marRight w:val="0"/>
      <w:marTop w:val="0"/>
      <w:marBottom w:val="0"/>
      <w:divBdr>
        <w:top w:val="none" w:sz="0" w:space="0" w:color="auto"/>
        <w:left w:val="none" w:sz="0" w:space="0" w:color="auto"/>
        <w:bottom w:val="none" w:sz="0" w:space="0" w:color="auto"/>
        <w:right w:val="none" w:sz="0" w:space="0" w:color="auto"/>
      </w:divBdr>
    </w:div>
    <w:div w:id="491918775">
      <w:bodyDiv w:val="1"/>
      <w:marLeft w:val="0"/>
      <w:marRight w:val="0"/>
      <w:marTop w:val="0"/>
      <w:marBottom w:val="0"/>
      <w:divBdr>
        <w:top w:val="none" w:sz="0" w:space="0" w:color="auto"/>
        <w:left w:val="none" w:sz="0" w:space="0" w:color="auto"/>
        <w:bottom w:val="none" w:sz="0" w:space="0" w:color="auto"/>
        <w:right w:val="none" w:sz="0" w:space="0" w:color="auto"/>
      </w:divBdr>
    </w:div>
    <w:div w:id="492184763">
      <w:bodyDiv w:val="1"/>
      <w:marLeft w:val="0"/>
      <w:marRight w:val="0"/>
      <w:marTop w:val="0"/>
      <w:marBottom w:val="0"/>
      <w:divBdr>
        <w:top w:val="none" w:sz="0" w:space="0" w:color="auto"/>
        <w:left w:val="none" w:sz="0" w:space="0" w:color="auto"/>
        <w:bottom w:val="none" w:sz="0" w:space="0" w:color="auto"/>
        <w:right w:val="none" w:sz="0" w:space="0" w:color="auto"/>
      </w:divBdr>
    </w:div>
    <w:div w:id="492188360">
      <w:bodyDiv w:val="1"/>
      <w:marLeft w:val="0"/>
      <w:marRight w:val="0"/>
      <w:marTop w:val="0"/>
      <w:marBottom w:val="0"/>
      <w:divBdr>
        <w:top w:val="none" w:sz="0" w:space="0" w:color="auto"/>
        <w:left w:val="none" w:sz="0" w:space="0" w:color="auto"/>
        <w:bottom w:val="none" w:sz="0" w:space="0" w:color="auto"/>
        <w:right w:val="none" w:sz="0" w:space="0" w:color="auto"/>
      </w:divBdr>
    </w:div>
    <w:div w:id="492648068">
      <w:bodyDiv w:val="1"/>
      <w:marLeft w:val="0"/>
      <w:marRight w:val="0"/>
      <w:marTop w:val="0"/>
      <w:marBottom w:val="0"/>
      <w:divBdr>
        <w:top w:val="none" w:sz="0" w:space="0" w:color="auto"/>
        <w:left w:val="none" w:sz="0" w:space="0" w:color="auto"/>
        <w:bottom w:val="none" w:sz="0" w:space="0" w:color="auto"/>
        <w:right w:val="none" w:sz="0" w:space="0" w:color="auto"/>
      </w:divBdr>
    </w:div>
    <w:div w:id="492913793">
      <w:bodyDiv w:val="1"/>
      <w:marLeft w:val="0"/>
      <w:marRight w:val="0"/>
      <w:marTop w:val="0"/>
      <w:marBottom w:val="0"/>
      <w:divBdr>
        <w:top w:val="none" w:sz="0" w:space="0" w:color="auto"/>
        <w:left w:val="none" w:sz="0" w:space="0" w:color="auto"/>
        <w:bottom w:val="none" w:sz="0" w:space="0" w:color="auto"/>
        <w:right w:val="none" w:sz="0" w:space="0" w:color="auto"/>
      </w:divBdr>
    </w:div>
    <w:div w:id="492987646">
      <w:bodyDiv w:val="1"/>
      <w:marLeft w:val="0"/>
      <w:marRight w:val="0"/>
      <w:marTop w:val="0"/>
      <w:marBottom w:val="0"/>
      <w:divBdr>
        <w:top w:val="none" w:sz="0" w:space="0" w:color="auto"/>
        <w:left w:val="none" w:sz="0" w:space="0" w:color="auto"/>
        <w:bottom w:val="none" w:sz="0" w:space="0" w:color="auto"/>
        <w:right w:val="none" w:sz="0" w:space="0" w:color="auto"/>
      </w:divBdr>
    </w:div>
    <w:div w:id="493106831">
      <w:bodyDiv w:val="1"/>
      <w:marLeft w:val="0"/>
      <w:marRight w:val="0"/>
      <w:marTop w:val="0"/>
      <w:marBottom w:val="0"/>
      <w:divBdr>
        <w:top w:val="none" w:sz="0" w:space="0" w:color="auto"/>
        <w:left w:val="none" w:sz="0" w:space="0" w:color="auto"/>
        <w:bottom w:val="none" w:sz="0" w:space="0" w:color="auto"/>
        <w:right w:val="none" w:sz="0" w:space="0" w:color="auto"/>
      </w:divBdr>
    </w:div>
    <w:div w:id="493764457">
      <w:bodyDiv w:val="1"/>
      <w:marLeft w:val="0"/>
      <w:marRight w:val="0"/>
      <w:marTop w:val="0"/>
      <w:marBottom w:val="0"/>
      <w:divBdr>
        <w:top w:val="none" w:sz="0" w:space="0" w:color="auto"/>
        <w:left w:val="none" w:sz="0" w:space="0" w:color="auto"/>
        <w:bottom w:val="none" w:sz="0" w:space="0" w:color="auto"/>
        <w:right w:val="none" w:sz="0" w:space="0" w:color="auto"/>
      </w:divBdr>
    </w:div>
    <w:div w:id="493834433">
      <w:bodyDiv w:val="1"/>
      <w:marLeft w:val="0"/>
      <w:marRight w:val="0"/>
      <w:marTop w:val="0"/>
      <w:marBottom w:val="0"/>
      <w:divBdr>
        <w:top w:val="none" w:sz="0" w:space="0" w:color="auto"/>
        <w:left w:val="none" w:sz="0" w:space="0" w:color="auto"/>
        <w:bottom w:val="none" w:sz="0" w:space="0" w:color="auto"/>
        <w:right w:val="none" w:sz="0" w:space="0" w:color="auto"/>
      </w:divBdr>
    </w:div>
    <w:div w:id="493957669">
      <w:bodyDiv w:val="1"/>
      <w:marLeft w:val="0"/>
      <w:marRight w:val="0"/>
      <w:marTop w:val="0"/>
      <w:marBottom w:val="0"/>
      <w:divBdr>
        <w:top w:val="none" w:sz="0" w:space="0" w:color="auto"/>
        <w:left w:val="none" w:sz="0" w:space="0" w:color="auto"/>
        <w:bottom w:val="none" w:sz="0" w:space="0" w:color="auto"/>
        <w:right w:val="none" w:sz="0" w:space="0" w:color="auto"/>
      </w:divBdr>
    </w:div>
    <w:div w:id="494150054">
      <w:bodyDiv w:val="1"/>
      <w:marLeft w:val="0"/>
      <w:marRight w:val="0"/>
      <w:marTop w:val="0"/>
      <w:marBottom w:val="0"/>
      <w:divBdr>
        <w:top w:val="none" w:sz="0" w:space="0" w:color="auto"/>
        <w:left w:val="none" w:sz="0" w:space="0" w:color="auto"/>
        <w:bottom w:val="none" w:sz="0" w:space="0" w:color="auto"/>
        <w:right w:val="none" w:sz="0" w:space="0" w:color="auto"/>
      </w:divBdr>
    </w:div>
    <w:div w:id="494494263">
      <w:bodyDiv w:val="1"/>
      <w:marLeft w:val="0"/>
      <w:marRight w:val="0"/>
      <w:marTop w:val="0"/>
      <w:marBottom w:val="0"/>
      <w:divBdr>
        <w:top w:val="none" w:sz="0" w:space="0" w:color="auto"/>
        <w:left w:val="none" w:sz="0" w:space="0" w:color="auto"/>
        <w:bottom w:val="none" w:sz="0" w:space="0" w:color="auto"/>
        <w:right w:val="none" w:sz="0" w:space="0" w:color="auto"/>
      </w:divBdr>
    </w:div>
    <w:div w:id="494804711">
      <w:bodyDiv w:val="1"/>
      <w:marLeft w:val="0"/>
      <w:marRight w:val="0"/>
      <w:marTop w:val="0"/>
      <w:marBottom w:val="0"/>
      <w:divBdr>
        <w:top w:val="none" w:sz="0" w:space="0" w:color="auto"/>
        <w:left w:val="none" w:sz="0" w:space="0" w:color="auto"/>
        <w:bottom w:val="none" w:sz="0" w:space="0" w:color="auto"/>
        <w:right w:val="none" w:sz="0" w:space="0" w:color="auto"/>
      </w:divBdr>
    </w:div>
    <w:div w:id="495533246">
      <w:bodyDiv w:val="1"/>
      <w:marLeft w:val="0"/>
      <w:marRight w:val="0"/>
      <w:marTop w:val="0"/>
      <w:marBottom w:val="0"/>
      <w:divBdr>
        <w:top w:val="none" w:sz="0" w:space="0" w:color="auto"/>
        <w:left w:val="none" w:sz="0" w:space="0" w:color="auto"/>
        <w:bottom w:val="none" w:sz="0" w:space="0" w:color="auto"/>
        <w:right w:val="none" w:sz="0" w:space="0" w:color="auto"/>
      </w:divBdr>
    </w:div>
    <w:div w:id="495807610">
      <w:bodyDiv w:val="1"/>
      <w:marLeft w:val="0"/>
      <w:marRight w:val="0"/>
      <w:marTop w:val="0"/>
      <w:marBottom w:val="0"/>
      <w:divBdr>
        <w:top w:val="none" w:sz="0" w:space="0" w:color="auto"/>
        <w:left w:val="none" w:sz="0" w:space="0" w:color="auto"/>
        <w:bottom w:val="none" w:sz="0" w:space="0" w:color="auto"/>
        <w:right w:val="none" w:sz="0" w:space="0" w:color="auto"/>
      </w:divBdr>
    </w:div>
    <w:div w:id="495877571">
      <w:bodyDiv w:val="1"/>
      <w:marLeft w:val="0"/>
      <w:marRight w:val="0"/>
      <w:marTop w:val="0"/>
      <w:marBottom w:val="0"/>
      <w:divBdr>
        <w:top w:val="none" w:sz="0" w:space="0" w:color="auto"/>
        <w:left w:val="none" w:sz="0" w:space="0" w:color="auto"/>
        <w:bottom w:val="none" w:sz="0" w:space="0" w:color="auto"/>
        <w:right w:val="none" w:sz="0" w:space="0" w:color="auto"/>
      </w:divBdr>
    </w:div>
    <w:div w:id="496264724">
      <w:bodyDiv w:val="1"/>
      <w:marLeft w:val="0"/>
      <w:marRight w:val="0"/>
      <w:marTop w:val="0"/>
      <w:marBottom w:val="0"/>
      <w:divBdr>
        <w:top w:val="none" w:sz="0" w:space="0" w:color="auto"/>
        <w:left w:val="none" w:sz="0" w:space="0" w:color="auto"/>
        <w:bottom w:val="none" w:sz="0" w:space="0" w:color="auto"/>
        <w:right w:val="none" w:sz="0" w:space="0" w:color="auto"/>
      </w:divBdr>
    </w:div>
    <w:div w:id="496459540">
      <w:bodyDiv w:val="1"/>
      <w:marLeft w:val="0"/>
      <w:marRight w:val="0"/>
      <w:marTop w:val="0"/>
      <w:marBottom w:val="0"/>
      <w:divBdr>
        <w:top w:val="none" w:sz="0" w:space="0" w:color="auto"/>
        <w:left w:val="none" w:sz="0" w:space="0" w:color="auto"/>
        <w:bottom w:val="none" w:sz="0" w:space="0" w:color="auto"/>
        <w:right w:val="none" w:sz="0" w:space="0" w:color="auto"/>
      </w:divBdr>
    </w:div>
    <w:div w:id="496573476">
      <w:bodyDiv w:val="1"/>
      <w:marLeft w:val="0"/>
      <w:marRight w:val="0"/>
      <w:marTop w:val="0"/>
      <w:marBottom w:val="0"/>
      <w:divBdr>
        <w:top w:val="none" w:sz="0" w:space="0" w:color="auto"/>
        <w:left w:val="none" w:sz="0" w:space="0" w:color="auto"/>
        <w:bottom w:val="none" w:sz="0" w:space="0" w:color="auto"/>
        <w:right w:val="none" w:sz="0" w:space="0" w:color="auto"/>
      </w:divBdr>
    </w:div>
    <w:div w:id="497354576">
      <w:bodyDiv w:val="1"/>
      <w:marLeft w:val="0"/>
      <w:marRight w:val="0"/>
      <w:marTop w:val="0"/>
      <w:marBottom w:val="0"/>
      <w:divBdr>
        <w:top w:val="none" w:sz="0" w:space="0" w:color="auto"/>
        <w:left w:val="none" w:sz="0" w:space="0" w:color="auto"/>
        <w:bottom w:val="none" w:sz="0" w:space="0" w:color="auto"/>
        <w:right w:val="none" w:sz="0" w:space="0" w:color="auto"/>
      </w:divBdr>
    </w:div>
    <w:div w:id="497426406">
      <w:bodyDiv w:val="1"/>
      <w:marLeft w:val="0"/>
      <w:marRight w:val="0"/>
      <w:marTop w:val="0"/>
      <w:marBottom w:val="0"/>
      <w:divBdr>
        <w:top w:val="none" w:sz="0" w:space="0" w:color="auto"/>
        <w:left w:val="none" w:sz="0" w:space="0" w:color="auto"/>
        <w:bottom w:val="none" w:sz="0" w:space="0" w:color="auto"/>
        <w:right w:val="none" w:sz="0" w:space="0" w:color="auto"/>
      </w:divBdr>
    </w:div>
    <w:div w:id="498152773">
      <w:bodyDiv w:val="1"/>
      <w:marLeft w:val="0"/>
      <w:marRight w:val="0"/>
      <w:marTop w:val="0"/>
      <w:marBottom w:val="0"/>
      <w:divBdr>
        <w:top w:val="none" w:sz="0" w:space="0" w:color="auto"/>
        <w:left w:val="none" w:sz="0" w:space="0" w:color="auto"/>
        <w:bottom w:val="none" w:sz="0" w:space="0" w:color="auto"/>
        <w:right w:val="none" w:sz="0" w:space="0" w:color="auto"/>
      </w:divBdr>
    </w:div>
    <w:div w:id="498275868">
      <w:bodyDiv w:val="1"/>
      <w:marLeft w:val="0"/>
      <w:marRight w:val="0"/>
      <w:marTop w:val="0"/>
      <w:marBottom w:val="0"/>
      <w:divBdr>
        <w:top w:val="none" w:sz="0" w:space="0" w:color="auto"/>
        <w:left w:val="none" w:sz="0" w:space="0" w:color="auto"/>
        <w:bottom w:val="none" w:sz="0" w:space="0" w:color="auto"/>
        <w:right w:val="none" w:sz="0" w:space="0" w:color="auto"/>
      </w:divBdr>
    </w:div>
    <w:div w:id="498472079">
      <w:bodyDiv w:val="1"/>
      <w:marLeft w:val="0"/>
      <w:marRight w:val="0"/>
      <w:marTop w:val="0"/>
      <w:marBottom w:val="0"/>
      <w:divBdr>
        <w:top w:val="none" w:sz="0" w:space="0" w:color="auto"/>
        <w:left w:val="none" w:sz="0" w:space="0" w:color="auto"/>
        <w:bottom w:val="none" w:sz="0" w:space="0" w:color="auto"/>
        <w:right w:val="none" w:sz="0" w:space="0" w:color="auto"/>
      </w:divBdr>
    </w:div>
    <w:div w:id="498736051">
      <w:bodyDiv w:val="1"/>
      <w:marLeft w:val="0"/>
      <w:marRight w:val="0"/>
      <w:marTop w:val="0"/>
      <w:marBottom w:val="0"/>
      <w:divBdr>
        <w:top w:val="none" w:sz="0" w:space="0" w:color="auto"/>
        <w:left w:val="none" w:sz="0" w:space="0" w:color="auto"/>
        <w:bottom w:val="none" w:sz="0" w:space="0" w:color="auto"/>
        <w:right w:val="none" w:sz="0" w:space="0" w:color="auto"/>
      </w:divBdr>
    </w:div>
    <w:div w:id="498811153">
      <w:bodyDiv w:val="1"/>
      <w:marLeft w:val="0"/>
      <w:marRight w:val="0"/>
      <w:marTop w:val="0"/>
      <w:marBottom w:val="0"/>
      <w:divBdr>
        <w:top w:val="none" w:sz="0" w:space="0" w:color="auto"/>
        <w:left w:val="none" w:sz="0" w:space="0" w:color="auto"/>
        <w:bottom w:val="none" w:sz="0" w:space="0" w:color="auto"/>
        <w:right w:val="none" w:sz="0" w:space="0" w:color="auto"/>
      </w:divBdr>
    </w:div>
    <w:div w:id="498891158">
      <w:bodyDiv w:val="1"/>
      <w:marLeft w:val="0"/>
      <w:marRight w:val="0"/>
      <w:marTop w:val="0"/>
      <w:marBottom w:val="0"/>
      <w:divBdr>
        <w:top w:val="none" w:sz="0" w:space="0" w:color="auto"/>
        <w:left w:val="none" w:sz="0" w:space="0" w:color="auto"/>
        <w:bottom w:val="none" w:sz="0" w:space="0" w:color="auto"/>
        <w:right w:val="none" w:sz="0" w:space="0" w:color="auto"/>
      </w:divBdr>
      <w:divsChild>
        <w:div w:id="158228918">
          <w:marLeft w:val="0"/>
          <w:marRight w:val="0"/>
          <w:marTop w:val="0"/>
          <w:marBottom w:val="0"/>
          <w:divBdr>
            <w:top w:val="none" w:sz="0" w:space="0" w:color="auto"/>
            <w:left w:val="none" w:sz="0" w:space="0" w:color="auto"/>
            <w:bottom w:val="none" w:sz="0" w:space="0" w:color="auto"/>
            <w:right w:val="none" w:sz="0" w:space="0" w:color="auto"/>
          </w:divBdr>
        </w:div>
      </w:divsChild>
    </w:div>
    <w:div w:id="499003091">
      <w:bodyDiv w:val="1"/>
      <w:marLeft w:val="0"/>
      <w:marRight w:val="0"/>
      <w:marTop w:val="0"/>
      <w:marBottom w:val="0"/>
      <w:divBdr>
        <w:top w:val="none" w:sz="0" w:space="0" w:color="auto"/>
        <w:left w:val="none" w:sz="0" w:space="0" w:color="auto"/>
        <w:bottom w:val="none" w:sz="0" w:space="0" w:color="auto"/>
        <w:right w:val="none" w:sz="0" w:space="0" w:color="auto"/>
      </w:divBdr>
    </w:div>
    <w:div w:id="499084947">
      <w:bodyDiv w:val="1"/>
      <w:marLeft w:val="0"/>
      <w:marRight w:val="0"/>
      <w:marTop w:val="0"/>
      <w:marBottom w:val="0"/>
      <w:divBdr>
        <w:top w:val="none" w:sz="0" w:space="0" w:color="auto"/>
        <w:left w:val="none" w:sz="0" w:space="0" w:color="auto"/>
        <w:bottom w:val="none" w:sz="0" w:space="0" w:color="auto"/>
        <w:right w:val="none" w:sz="0" w:space="0" w:color="auto"/>
      </w:divBdr>
    </w:div>
    <w:div w:id="499123924">
      <w:bodyDiv w:val="1"/>
      <w:marLeft w:val="0"/>
      <w:marRight w:val="0"/>
      <w:marTop w:val="0"/>
      <w:marBottom w:val="0"/>
      <w:divBdr>
        <w:top w:val="none" w:sz="0" w:space="0" w:color="auto"/>
        <w:left w:val="none" w:sz="0" w:space="0" w:color="auto"/>
        <w:bottom w:val="none" w:sz="0" w:space="0" w:color="auto"/>
        <w:right w:val="none" w:sz="0" w:space="0" w:color="auto"/>
      </w:divBdr>
    </w:div>
    <w:div w:id="499200574">
      <w:bodyDiv w:val="1"/>
      <w:marLeft w:val="0"/>
      <w:marRight w:val="0"/>
      <w:marTop w:val="0"/>
      <w:marBottom w:val="0"/>
      <w:divBdr>
        <w:top w:val="none" w:sz="0" w:space="0" w:color="auto"/>
        <w:left w:val="none" w:sz="0" w:space="0" w:color="auto"/>
        <w:bottom w:val="none" w:sz="0" w:space="0" w:color="auto"/>
        <w:right w:val="none" w:sz="0" w:space="0" w:color="auto"/>
      </w:divBdr>
      <w:divsChild>
        <w:div w:id="1701933228">
          <w:marLeft w:val="0"/>
          <w:marRight w:val="0"/>
          <w:marTop w:val="0"/>
          <w:marBottom w:val="0"/>
          <w:divBdr>
            <w:top w:val="none" w:sz="0" w:space="0" w:color="auto"/>
            <w:left w:val="none" w:sz="0" w:space="0" w:color="auto"/>
            <w:bottom w:val="none" w:sz="0" w:space="0" w:color="auto"/>
            <w:right w:val="none" w:sz="0" w:space="0" w:color="auto"/>
          </w:divBdr>
        </w:div>
      </w:divsChild>
    </w:div>
    <w:div w:id="499272303">
      <w:bodyDiv w:val="1"/>
      <w:marLeft w:val="0"/>
      <w:marRight w:val="0"/>
      <w:marTop w:val="0"/>
      <w:marBottom w:val="0"/>
      <w:divBdr>
        <w:top w:val="none" w:sz="0" w:space="0" w:color="auto"/>
        <w:left w:val="none" w:sz="0" w:space="0" w:color="auto"/>
        <w:bottom w:val="none" w:sz="0" w:space="0" w:color="auto"/>
        <w:right w:val="none" w:sz="0" w:space="0" w:color="auto"/>
      </w:divBdr>
    </w:div>
    <w:div w:id="499926181">
      <w:bodyDiv w:val="1"/>
      <w:marLeft w:val="0"/>
      <w:marRight w:val="0"/>
      <w:marTop w:val="0"/>
      <w:marBottom w:val="0"/>
      <w:divBdr>
        <w:top w:val="none" w:sz="0" w:space="0" w:color="auto"/>
        <w:left w:val="none" w:sz="0" w:space="0" w:color="auto"/>
        <w:bottom w:val="none" w:sz="0" w:space="0" w:color="auto"/>
        <w:right w:val="none" w:sz="0" w:space="0" w:color="auto"/>
      </w:divBdr>
    </w:div>
    <w:div w:id="500043406">
      <w:bodyDiv w:val="1"/>
      <w:marLeft w:val="0"/>
      <w:marRight w:val="0"/>
      <w:marTop w:val="0"/>
      <w:marBottom w:val="0"/>
      <w:divBdr>
        <w:top w:val="none" w:sz="0" w:space="0" w:color="auto"/>
        <w:left w:val="none" w:sz="0" w:space="0" w:color="auto"/>
        <w:bottom w:val="none" w:sz="0" w:space="0" w:color="auto"/>
        <w:right w:val="none" w:sz="0" w:space="0" w:color="auto"/>
      </w:divBdr>
    </w:div>
    <w:div w:id="500045917">
      <w:bodyDiv w:val="1"/>
      <w:marLeft w:val="0"/>
      <w:marRight w:val="0"/>
      <w:marTop w:val="0"/>
      <w:marBottom w:val="0"/>
      <w:divBdr>
        <w:top w:val="none" w:sz="0" w:space="0" w:color="auto"/>
        <w:left w:val="none" w:sz="0" w:space="0" w:color="auto"/>
        <w:bottom w:val="none" w:sz="0" w:space="0" w:color="auto"/>
        <w:right w:val="none" w:sz="0" w:space="0" w:color="auto"/>
      </w:divBdr>
    </w:div>
    <w:div w:id="500197725">
      <w:bodyDiv w:val="1"/>
      <w:marLeft w:val="0"/>
      <w:marRight w:val="0"/>
      <w:marTop w:val="0"/>
      <w:marBottom w:val="0"/>
      <w:divBdr>
        <w:top w:val="none" w:sz="0" w:space="0" w:color="auto"/>
        <w:left w:val="none" w:sz="0" w:space="0" w:color="auto"/>
        <w:bottom w:val="none" w:sz="0" w:space="0" w:color="auto"/>
        <w:right w:val="none" w:sz="0" w:space="0" w:color="auto"/>
      </w:divBdr>
    </w:div>
    <w:div w:id="500707157">
      <w:bodyDiv w:val="1"/>
      <w:marLeft w:val="0"/>
      <w:marRight w:val="0"/>
      <w:marTop w:val="0"/>
      <w:marBottom w:val="0"/>
      <w:divBdr>
        <w:top w:val="none" w:sz="0" w:space="0" w:color="auto"/>
        <w:left w:val="none" w:sz="0" w:space="0" w:color="auto"/>
        <w:bottom w:val="none" w:sz="0" w:space="0" w:color="auto"/>
        <w:right w:val="none" w:sz="0" w:space="0" w:color="auto"/>
      </w:divBdr>
      <w:divsChild>
        <w:div w:id="683673021">
          <w:marLeft w:val="0"/>
          <w:marRight w:val="0"/>
          <w:marTop w:val="0"/>
          <w:marBottom w:val="0"/>
          <w:divBdr>
            <w:top w:val="none" w:sz="0" w:space="0" w:color="auto"/>
            <w:left w:val="none" w:sz="0" w:space="0" w:color="auto"/>
            <w:bottom w:val="none" w:sz="0" w:space="0" w:color="auto"/>
            <w:right w:val="none" w:sz="0" w:space="0" w:color="auto"/>
          </w:divBdr>
        </w:div>
      </w:divsChild>
    </w:div>
    <w:div w:id="500777349">
      <w:bodyDiv w:val="1"/>
      <w:marLeft w:val="0"/>
      <w:marRight w:val="0"/>
      <w:marTop w:val="0"/>
      <w:marBottom w:val="0"/>
      <w:divBdr>
        <w:top w:val="none" w:sz="0" w:space="0" w:color="auto"/>
        <w:left w:val="none" w:sz="0" w:space="0" w:color="auto"/>
        <w:bottom w:val="none" w:sz="0" w:space="0" w:color="auto"/>
        <w:right w:val="none" w:sz="0" w:space="0" w:color="auto"/>
      </w:divBdr>
    </w:div>
    <w:div w:id="502084899">
      <w:bodyDiv w:val="1"/>
      <w:marLeft w:val="0"/>
      <w:marRight w:val="0"/>
      <w:marTop w:val="0"/>
      <w:marBottom w:val="0"/>
      <w:divBdr>
        <w:top w:val="none" w:sz="0" w:space="0" w:color="auto"/>
        <w:left w:val="none" w:sz="0" w:space="0" w:color="auto"/>
        <w:bottom w:val="none" w:sz="0" w:space="0" w:color="auto"/>
        <w:right w:val="none" w:sz="0" w:space="0" w:color="auto"/>
      </w:divBdr>
    </w:div>
    <w:div w:id="502203710">
      <w:bodyDiv w:val="1"/>
      <w:marLeft w:val="0"/>
      <w:marRight w:val="0"/>
      <w:marTop w:val="0"/>
      <w:marBottom w:val="0"/>
      <w:divBdr>
        <w:top w:val="none" w:sz="0" w:space="0" w:color="auto"/>
        <w:left w:val="none" w:sz="0" w:space="0" w:color="auto"/>
        <w:bottom w:val="none" w:sz="0" w:space="0" w:color="auto"/>
        <w:right w:val="none" w:sz="0" w:space="0" w:color="auto"/>
      </w:divBdr>
    </w:div>
    <w:div w:id="502473775">
      <w:bodyDiv w:val="1"/>
      <w:marLeft w:val="0"/>
      <w:marRight w:val="0"/>
      <w:marTop w:val="0"/>
      <w:marBottom w:val="0"/>
      <w:divBdr>
        <w:top w:val="none" w:sz="0" w:space="0" w:color="auto"/>
        <w:left w:val="none" w:sz="0" w:space="0" w:color="auto"/>
        <w:bottom w:val="none" w:sz="0" w:space="0" w:color="auto"/>
        <w:right w:val="none" w:sz="0" w:space="0" w:color="auto"/>
      </w:divBdr>
    </w:div>
    <w:div w:id="502477394">
      <w:bodyDiv w:val="1"/>
      <w:marLeft w:val="0"/>
      <w:marRight w:val="0"/>
      <w:marTop w:val="0"/>
      <w:marBottom w:val="0"/>
      <w:divBdr>
        <w:top w:val="none" w:sz="0" w:space="0" w:color="auto"/>
        <w:left w:val="none" w:sz="0" w:space="0" w:color="auto"/>
        <w:bottom w:val="none" w:sz="0" w:space="0" w:color="auto"/>
        <w:right w:val="none" w:sz="0" w:space="0" w:color="auto"/>
      </w:divBdr>
    </w:div>
    <w:div w:id="502819459">
      <w:bodyDiv w:val="1"/>
      <w:marLeft w:val="0"/>
      <w:marRight w:val="0"/>
      <w:marTop w:val="0"/>
      <w:marBottom w:val="0"/>
      <w:divBdr>
        <w:top w:val="none" w:sz="0" w:space="0" w:color="auto"/>
        <w:left w:val="none" w:sz="0" w:space="0" w:color="auto"/>
        <w:bottom w:val="none" w:sz="0" w:space="0" w:color="auto"/>
        <w:right w:val="none" w:sz="0" w:space="0" w:color="auto"/>
      </w:divBdr>
    </w:div>
    <w:div w:id="503515739">
      <w:bodyDiv w:val="1"/>
      <w:marLeft w:val="0"/>
      <w:marRight w:val="0"/>
      <w:marTop w:val="0"/>
      <w:marBottom w:val="0"/>
      <w:divBdr>
        <w:top w:val="none" w:sz="0" w:space="0" w:color="auto"/>
        <w:left w:val="none" w:sz="0" w:space="0" w:color="auto"/>
        <w:bottom w:val="none" w:sz="0" w:space="0" w:color="auto"/>
        <w:right w:val="none" w:sz="0" w:space="0" w:color="auto"/>
      </w:divBdr>
      <w:divsChild>
        <w:div w:id="894269042">
          <w:marLeft w:val="0"/>
          <w:marRight w:val="0"/>
          <w:marTop w:val="0"/>
          <w:marBottom w:val="0"/>
          <w:divBdr>
            <w:top w:val="none" w:sz="0" w:space="0" w:color="auto"/>
            <w:left w:val="none" w:sz="0" w:space="0" w:color="auto"/>
            <w:bottom w:val="none" w:sz="0" w:space="0" w:color="auto"/>
            <w:right w:val="none" w:sz="0" w:space="0" w:color="auto"/>
          </w:divBdr>
        </w:div>
      </w:divsChild>
    </w:div>
    <w:div w:id="503518705">
      <w:bodyDiv w:val="1"/>
      <w:marLeft w:val="0"/>
      <w:marRight w:val="0"/>
      <w:marTop w:val="0"/>
      <w:marBottom w:val="0"/>
      <w:divBdr>
        <w:top w:val="none" w:sz="0" w:space="0" w:color="auto"/>
        <w:left w:val="none" w:sz="0" w:space="0" w:color="auto"/>
        <w:bottom w:val="none" w:sz="0" w:space="0" w:color="auto"/>
        <w:right w:val="none" w:sz="0" w:space="0" w:color="auto"/>
      </w:divBdr>
    </w:div>
    <w:div w:id="503740424">
      <w:bodyDiv w:val="1"/>
      <w:marLeft w:val="0"/>
      <w:marRight w:val="0"/>
      <w:marTop w:val="0"/>
      <w:marBottom w:val="0"/>
      <w:divBdr>
        <w:top w:val="none" w:sz="0" w:space="0" w:color="auto"/>
        <w:left w:val="none" w:sz="0" w:space="0" w:color="auto"/>
        <w:bottom w:val="none" w:sz="0" w:space="0" w:color="auto"/>
        <w:right w:val="none" w:sz="0" w:space="0" w:color="auto"/>
      </w:divBdr>
    </w:div>
    <w:div w:id="504132716">
      <w:bodyDiv w:val="1"/>
      <w:marLeft w:val="0"/>
      <w:marRight w:val="0"/>
      <w:marTop w:val="0"/>
      <w:marBottom w:val="0"/>
      <w:divBdr>
        <w:top w:val="none" w:sz="0" w:space="0" w:color="auto"/>
        <w:left w:val="none" w:sz="0" w:space="0" w:color="auto"/>
        <w:bottom w:val="none" w:sz="0" w:space="0" w:color="auto"/>
        <w:right w:val="none" w:sz="0" w:space="0" w:color="auto"/>
      </w:divBdr>
      <w:divsChild>
        <w:div w:id="632292203">
          <w:marLeft w:val="0"/>
          <w:marRight w:val="0"/>
          <w:marTop w:val="0"/>
          <w:marBottom w:val="0"/>
          <w:divBdr>
            <w:top w:val="none" w:sz="0" w:space="0" w:color="auto"/>
            <w:left w:val="none" w:sz="0" w:space="0" w:color="auto"/>
            <w:bottom w:val="none" w:sz="0" w:space="0" w:color="auto"/>
            <w:right w:val="none" w:sz="0" w:space="0" w:color="auto"/>
          </w:divBdr>
        </w:div>
      </w:divsChild>
    </w:div>
    <w:div w:id="504397153">
      <w:bodyDiv w:val="1"/>
      <w:marLeft w:val="0"/>
      <w:marRight w:val="0"/>
      <w:marTop w:val="0"/>
      <w:marBottom w:val="0"/>
      <w:divBdr>
        <w:top w:val="none" w:sz="0" w:space="0" w:color="auto"/>
        <w:left w:val="none" w:sz="0" w:space="0" w:color="auto"/>
        <w:bottom w:val="none" w:sz="0" w:space="0" w:color="auto"/>
        <w:right w:val="none" w:sz="0" w:space="0" w:color="auto"/>
      </w:divBdr>
    </w:div>
    <w:div w:id="504713602">
      <w:bodyDiv w:val="1"/>
      <w:marLeft w:val="0"/>
      <w:marRight w:val="0"/>
      <w:marTop w:val="0"/>
      <w:marBottom w:val="0"/>
      <w:divBdr>
        <w:top w:val="none" w:sz="0" w:space="0" w:color="auto"/>
        <w:left w:val="none" w:sz="0" w:space="0" w:color="auto"/>
        <w:bottom w:val="none" w:sz="0" w:space="0" w:color="auto"/>
        <w:right w:val="none" w:sz="0" w:space="0" w:color="auto"/>
      </w:divBdr>
    </w:div>
    <w:div w:id="504828353">
      <w:bodyDiv w:val="1"/>
      <w:marLeft w:val="0"/>
      <w:marRight w:val="0"/>
      <w:marTop w:val="0"/>
      <w:marBottom w:val="0"/>
      <w:divBdr>
        <w:top w:val="none" w:sz="0" w:space="0" w:color="auto"/>
        <w:left w:val="none" w:sz="0" w:space="0" w:color="auto"/>
        <w:bottom w:val="none" w:sz="0" w:space="0" w:color="auto"/>
        <w:right w:val="none" w:sz="0" w:space="0" w:color="auto"/>
      </w:divBdr>
    </w:div>
    <w:div w:id="505023744">
      <w:bodyDiv w:val="1"/>
      <w:marLeft w:val="0"/>
      <w:marRight w:val="0"/>
      <w:marTop w:val="0"/>
      <w:marBottom w:val="0"/>
      <w:divBdr>
        <w:top w:val="none" w:sz="0" w:space="0" w:color="auto"/>
        <w:left w:val="none" w:sz="0" w:space="0" w:color="auto"/>
        <w:bottom w:val="none" w:sz="0" w:space="0" w:color="auto"/>
        <w:right w:val="none" w:sz="0" w:space="0" w:color="auto"/>
      </w:divBdr>
      <w:divsChild>
        <w:div w:id="541551574">
          <w:marLeft w:val="0"/>
          <w:marRight w:val="0"/>
          <w:marTop w:val="0"/>
          <w:marBottom w:val="0"/>
          <w:divBdr>
            <w:top w:val="none" w:sz="0" w:space="0" w:color="auto"/>
            <w:left w:val="none" w:sz="0" w:space="0" w:color="auto"/>
            <w:bottom w:val="none" w:sz="0" w:space="0" w:color="auto"/>
            <w:right w:val="none" w:sz="0" w:space="0" w:color="auto"/>
          </w:divBdr>
        </w:div>
      </w:divsChild>
    </w:div>
    <w:div w:id="505481704">
      <w:bodyDiv w:val="1"/>
      <w:marLeft w:val="0"/>
      <w:marRight w:val="0"/>
      <w:marTop w:val="0"/>
      <w:marBottom w:val="0"/>
      <w:divBdr>
        <w:top w:val="none" w:sz="0" w:space="0" w:color="auto"/>
        <w:left w:val="none" w:sz="0" w:space="0" w:color="auto"/>
        <w:bottom w:val="none" w:sz="0" w:space="0" w:color="auto"/>
        <w:right w:val="none" w:sz="0" w:space="0" w:color="auto"/>
      </w:divBdr>
    </w:div>
    <w:div w:id="505485112">
      <w:bodyDiv w:val="1"/>
      <w:marLeft w:val="0"/>
      <w:marRight w:val="0"/>
      <w:marTop w:val="0"/>
      <w:marBottom w:val="0"/>
      <w:divBdr>
        <w:top w:val="none" w:sz="0" w:space="0" w:color="auto"/>
        <w:left w:val="none" w:sz="0" w:space="0" w:color="auto"/>
        <w:bottom w:val="none" w:sz="0" w:space="0" w:color="auto"/>
        <w:right w:val="none" w:sz="0" w:space="0" w:color="auto"/>
      </w:divBdr>
    </w:div>
    <w:div w:id="505554436">
      <w:bodyDiv w:val="1"/>
      <w:marLeft w:val="0"/>
      <w:marRight w:val="0"/>
      <w:marTop w:val="0"/>
      <w:marBottom w:val="0"/>
      <w:divBdr>
        <w:top w:val="none" w:sz="0" w:space="0" w:color="auto"/>
        <w:left w:val="none" w:sz="0" w:space="0" w:color="auto"/>
        <w:bottom w:val="none" w:sz="0" w:space="0" w:color="auto"/>
        <w:right w:val="none" w:sz="0" w:space="0" w:color="auto"/>
      </w:divBdr>
    </w:div>
    <w:div w:id="505554916">
      <w:bodyDiv w:val="1"/>
      <w:marLeft w:val="0"/>
      <w:marRight w:val="0"/>
      <w:marTop w:val="0"/>
      <w:marBottom w:val="0"/>
      <w:divBdr>
        <w:top w:val="none" w:sz="0" w:space="0" w:color="auto"/>
        <w:left w:val="none" w:sz="0" w:space="0" w:color="auto"/>
        <w:bottom w:val="none" w:sz="0" w:space="0" w:color="auto"/>
        <w:right w:val="none" w:sz="0" w:space="0" w:color="auto"/>
      </w:divBdr>
    </w:div>
    <w:div w:id="505560726">
      <w:bodyDiv w:val="1"/>
      <w:marLeft w:val="0"/>
      <w:marRight w:val="0"/>
      <w:marTop w:val="0"/>
      <w:marBottom w:val="0"/>
      <w:divBdr>
        <w:top w:val="none" w:sz="0" w:space="0" w:color="auto"/>
        <w:left w:val="none" w:sz="0" w:space="0" w:color="auto"/>
        <w:bottom w:val="none" w:sz="0" w:space="0" w:color="auto"/>
        <w:right w:val="none" w:sz="0" w:space="0" w:color="auto"/>
      </w:divBdr>
    </w:div>
    <w:div w:id="505903228">
      <w:bodyDiv w:val="1"/>
      <w:marLeft w:val="0"/>
      <w:marRight w:val="0"/>
      <w:marTop w:val="0"/>
      <w:marBottom w:val="0"/>
      <w:divBdr>
        <w:top w:val="none" w:sz="0" w:space="0" w:color="auto"/>
        <w:left w:val="none" w:sz="0" w:space="0" w:color="auto"/>
        <w:bottom w:val="none" w:sz="0" w:space="0" w:color="auto"/>
        <w:right w:val="none" w:sz="0" w:space="0" w:color="auto"/>
      </w:divBdr>
    </w:div>
    <w:div w:id="506095582">
      <w:bodyDiv w:val="1"/>
      <w:marLeft w:val="0"/>
      <w:marRight w:val="0"/>
      <w:marTop w:val="0"/>
      <w:marBottom w:val="0"/>
      <w:divBdr>
        <w:top w:val="none" w:sz="0" w:space="0" w:color="auto"/>
        <w:left w:val="none" w:sz="0" w:space="0" w:color="auto"/>
        <w:bottom w:val="none" w:sz="0" w:space="0" w:color="auto"/>
        <w:right w:val="none" w:sz="0" w:space="0" w:color="auto"/>
      </w:divBdr>
    </w:div>
    <w:div w:id="506292301">
      <w:bodyDiv w:val="1"/>
      <w:marLeft w:val="0"/>
      <w:marRight w:val="0"/>
      <w:marTop w:val="0"/>
      <w:marBottom w:val="0"/>
      <w:divBdr>
        <w:top w:val="none" w:sz="0" w:space="0" w:color="auto"/>
        <w:left w:val="none" w:sz="0" w:space="0" w:color="auto"/>
        <w:bottom w:val="none" w:sz="0" w:space="0" w:color="auto"/>
        <w:right w:val="none" w:sz="0" w:space="0" w:color="auto"/>
      </w:divBdr>
    </w:div>
    <w:div w:id="506361219">
      <w:bodyDiv w:val="1"/>
      <w:marLeft w:val="0"/>
      <w:marRight w:val="0"/>
      <w:marTop w:val="0"/>
      <w:marBottom w:val="0"/>
      <w:divBdr>
        <w:top w:val="none" w:sz="0" w:space="0" w:color="auto"/>
        <w:left w:val="none" w:sz="0" w:space="0" w:color="auto"/>
        <w:bottom w:val="none" w:sz="0" w:space="0" w:color="auto"/>
        <w:right w:val="none" w:sz="0" w:space="0" w:color="auto"/>
      </w:divBdr>
    </w:div>
    <w:div w:id="506405020">
      <w:bodyDiv w:val="1"/>
      <w:marLeft w:val="0"/>
      <w:marRight w:val="0"/>
      <w:marTop w:val="0"/>
      <w:marBottom w:val="0"/>
      <w:divBdr>
        <w:top w:val="none" w:sz="0" w:space="0" w:color="auto"/>
        <w:left w:val="none" w:sz="0" w:space="0" w:color="auto"/>
        <w:bottom w:val="none" w:sz="0" w:space="0" w:color="auto"/>
        <w:right w:val="none" w:sz="0" w:space="0" w:color="auto"/>
      </w:divBdr>
    </w:div>
    <w:div w:id="506672085">
      <w:bodyDiv w:val="1"/>
      <w:marLeft w:val="0"/>
      <w:marRight w:val="0"/>
      <w:marTop w:val="0"/>
      <w:marBottom w:val="0"/>
      <w:divBdr>
        <w:top w:val="none" w:sz="0" w:space="0" w:color="auto"/>
        <w:left w:val="none" w:sz="0" w:space="0" w:color="auto"/>
        <w:bottom w:val="none" w:sz="0" w:space="0" w:color="auto"/>
        <w:right w:val="none" w:sz="0" w:space="0" w:color="auto"/>
      </w:divBdr>
    </w:div>
    <w:div w:id="507142539">
      <w:bodyDiv w:val="1"/>
      <w:marLeft w:val="0"/>
      <w:marRight w:val="0"/>
      <w:marTop w:val="0"/>
      <w:marBottom w:val="0"/>
      <w:divBdr>
        <w:top w:val="none" w:sz="0" w:space="0" w:color="auto"/>
        <w:left w:val="none" w:sz="0" w:space="0" w:color="auto"/>
        <w:bottom w:val="none" w:sz="0" w:space="0" w:color="auto"/>
        <w:right w:val="none" w:sz="0" w:space="0" w:color="auto"/>
      </w:divBdr>
    </w:div>
    <w:div w:id="507333474">
      <w:bodyDiv w:val="1"/>
      <w:marLeft w:val="0"/>
      <w:marRight w:val="0"/>
      <w:marTop w:val="0"/>
      <w:marBottom w:val="0"/>
      <w:divBdr>
        <w:top w:val="none" w:sz="0" w:space="0" w:color="auto"/>
        <w:left w:val="none" w:sz="0" w:space="0" w:color="auto"/>
        <w:bottom w:val="none" w:sz="0" w:space="0" w:color="auto"/>
        <w:right w:val="none" w:sz="0" w:space="0" w:color="auto"/>
      </w:divBdr>
    </w:div>
    <w:div w:id="507717846">
      <w:bodyDiv w:val="1"/>
      <w:marLeft w:val="0"/>
      <w:marRight w:val="0"/>
      <w:marTop w:val="0"/>
      <w:marBottom w:val="0"/>
      <w:divBdr>
        <w:top w:val="none" w:sz="0" w:space="0" w:color="auto"/>
        <w:left w:val="none" w:sz="0" w:space="0" w:color="auto"/>
        <w:bottom w:val="none" w:sz="0" w:space="0" w:color="auto"/>
        <w:right w:val="none" w:sz="0" w:space="0" w:color="auto"/>
      </w:divBdr>
    </w:div>
    <w:div w:id="507990072">
      <w:bodyDiv w:val="1"/>
      <w:marLeft w:val="0"/>
      <w:marRight w:val="0"/>
      <w:marTop w:val="0"/>
      <w:marBottom w:val="0"/>
      <w:divBdr>
        <w:top w:val="none" w:sz="0" w:space="0" w:color="auto"/>
        <w:left w:val="none" w:sz="0" w:space="0" w:color="auto"/>
        <w:bottom w:val="none" w:sz="0" w:space="0" w:color="auto"/>
        <w:right w:val="none" w:sz="0" w:space="0" w:color="auto"/>
      </w:divBdr>
    </w:div>
    <w:div w:id="508062321">
      <w:bodyDiv w:val="1"/>
      <w:marLeft w:val="0"/>
      <w:marRight w:val="0"/>
      <w:marTop w:val="0"/>
      <w:marBottom w:val="0"/>
      <w:divBdr>
        <w:top w:val="none" w:sz="0" w:space="0" w:color="auto"/>
        <w:left w:val="none" w:sz="0" w:space="0" w:color="auto"/>
        <w:bottom w:val="none" w:sz="0" w:space="0" w:color="auto"/>
        <w:right w:val="none" w:sz="0" w:space="0" w:color="auto"/>
      </w:divBdr>
    </w:div>
    <w:div w:id="508256673">
      <w:bodyDiv w:val="1"/>
      <w:marLeft w:val="0"/>
      <w:marRight w:val="0"/>
      <w:marTop w:val="0"/>
      <w:marBottom w:val="0"/>
      <w:divBdr>
        <w:top w:val="none" w:sz="0" w:space="0" w:color="auto"/>
        <w:left w:val="none" w:sz="0" w:space="0" w:color="auto"/>
        <w:bottom w:val="none" w:sz="0" w:space="0" w:color="auto"/>
        <w:right w:val="none" w:sz="0" w:space="0" w:color="auto"/>
      </w:divBdr>
    </w:div>
    <w:div w:id="508297735">
      <w:bodyDiv w:val="1"/>
      <w:marLeft w:val="0"/>
      <w:marRight w:val="0"/>
      <w:marTop w:val="0"/>
      <w:marBottom w:val="0"/>
      <w:divBdr>
        <w:top w:val="none" w:sz="0" w:space="0" w:color="auto"/>
        <w:left w:val="none" w:sz="0" w:space="0" w:color="auto"/>
        <w:bottom w:val="none" w:sz="0" w:space="0" w:color="auto"/>
        <w:right w:val="none" w:sz="0" w:space="0" w:color="auto"/>
      </w:divBdr>
      <w:divsChild>
        <w:div w:id="1830901046">
          <w:marLeft w:val="0"/>
          <w:marRight w:val="0"/>
          <w:marTop w:val="0"/>
          <w:marBottom w:val="0"/>
          <w:divBdr>
            <w:top w:val="none" w:sz="0" w:space="0" w:color="auto"/>
            <w:left w:val="none" w:sz="0" w:space="0" w:color="auto"/>
            <w:bottom w:val="none" w:sz="0" w:space="0" w:color="auto"/>
            <w:right w:val="none" w:sz="0" w:space="0" w:color="auto"/>
          </w:divBdr>
        </w:div>
      </w:divsChild>
    </w:div>
    <w:div w:id="508569045">
      <w:bodyDiv w:val="1"/>
      <w:marLeft w:val="0"/>
      <w:marRight w:val="0"/>
      <w:marTop w:val="0"/>
      <w:marBottom w:val="0"/>
      <w:divBdr>
        <w:top w:val="none" w:sz="0" w:space="0" w:color="auto"/>
        <w:left w:val="none" w:sz="0" w:space="0" w:color="auto"/>
        <w:bottom w:val="none" w:sz="0" w:space="0" w:color="auto"/>
        <w:right w:val="none" w:sz="0" w:space="0" w:color="auto"/>
      </w:divBdr>
      <w:divsChild>
        <w:div w:id="1685206361">
          <w:marLeft w:val="0"/>
          <w:marRight w:val="0"/>
          <w:marTop w:val="0"/>
          <w:marBottom w:val="0"/>
          <w:divBdr>
            <w:top w:val="none" w:sz="0" w:space="0" w:color="auto"/>
            <w:left w:val="none" w:sz="0" w:space="0" w:color="auto"/>
            <w:bottom w:val="none" w:sz="0" w:space="0" w:color="auto"/>
            <w:right w:val="none" w:sz="0" w:space="0" w:color="auto"/>
          </w:divBdr>
        </w:div>
      </w:divsChild>
    </w:div>
    <w:div w:id="508569962">
      <w:bodyDiv w:val="1"/>
      <w:marLeft w:val="0"/>
      <w:marRight w:val="0"/>
      <w:marTop w:val="0"/>
      <w:marBottom w:val="0"/>
      <w:divBdr>
        <w:top w:val="none" w:sz="0" w:space="0" w:color="auto"/>
        <w:left w:val="none" w:sz="0" w:space="0" w:color="auto"/>
        <w:bottom w:val="none" w:sz="0" w:space="0" w:color="auto"/>
        <w:right w:val="none" w:sz="0" w:space="0" w:color="auto"/>
      </w:divBdr>
    </w:div>
    <w:div w:id="509293107">
      <w:bodyDiv w:val="1"/>
      <w:marLeft w:val="0"/>
      <w:marRight w:val="0"/>
      <w:marTop w:val="0"/>
      <w:marBottom w:val="0"/>
      <w:divBdr>
        <w:top w:val="none" w:sz="0" w:space="0" w:color="auto"/>
        <w:left w:val="none" w:sz="0" w:space="0" w:color="auto"/>
        <w:bottom w:val="none" w:sz="0" w:space="0" w:color="auto"/>
        <w:right w:val="none" w:sz="0" w:space="0" w:color="auto"/>
      </w:divBdr>
    </w:div>
    <w:div w:id="509418097">
      <w:bodyDiv w:val="1"/>
      <w:marLeft w:val="0"/>
      <w:marRight w:val="0"/>
      <w:marTop w:val="0"/>
      <w:marBottom w:val="0"/>
      <w:divBdr>
        <w:top w:val="none" w:sz="0" w:space="0" w:color="auto"/>
        <w:left w:val="none" w:sz="0" w:space="0" w:color="auto"/>
        <w:bottom w:val="none" w:sz="0" w:space="0" w:color="auto"/>
        <w:right w:val="none" w:sz="0" w:space="0" w:color="auto"/>
      </w:divBdr>
    </w:div>
    <w:div w:id="509419209">
      <w:bodyDiv w:val="1"/>
      <w:marLeft w:val="0"/>
      <w:marRight w:val="0"/>
      <w:marTop w:val="0"/>
      <w:marBottom w:val="0"/>
      <w:divBdr>
        <w:top w:val="none" w:sz="0" w:space="0" w:color="auto"/>
        <w:left w:val="none" w:sz="0" w:space="0" w:color="auto"/>
        <w:bottom w:val="none" w:sz="0" w:space="0" w:color="auto"/>
        <w:right w:val="none" w:sz="0" w:space="0" w:color="auto"/>
      </w:divBdr>
    </w:div>
    <w:div w:id="509562942">
      <w:bodyDiv w:val="1"/>
      <w:marLeft w:val="0"/>
      <w:marRight w:val="0"/>
      <w:marTop w:val="0"/>
      <w:marBottom w:val="0"/>
      <w:divBdr>
        <w:top w:val="none" w:sz="0" w:space="0" w:color="auto"/>
        <w:left w:val="none" w:sz="0" w:space="0" w:color="auto"/>
        <w:bottom w:val="none" w:sz="0" w:space="0" w:color="auto"/>
        <w:right w:val="none" w:sz="0" w:space="0" w:color="auto"/>
      </w:divBdr>
    </w:div>
    <w:div w:id="509565599">
      <w:bodyDiv w:val="1"/>
      <w:marLeft w:val="0"/>
      <w:marRight w:val="0"/>
      <w:marTop w:val="0"/>
      <w:marBottom w:val="0"/>
      <w:divBdr>
        <w:top w:val="none" w:sz="0" w:space="0" w:color="auto"/>
        <w:left w:val="none" w:sz="0" w:space="0" w:color="auto"/>
        <w:bottom w:val="none" w:sz="0" w:space="0" w:color="auto"/>
        <w:right w:val="none" w:sz="0" w:space="0" w:color="auto"/>
      </w:divBdr>
    </w:div>
    <w:div w:id="509678473">
      <w:bodyDiv w:val="1"/>
      <w:marLeft w:val="0"/>
      <w:marRight w:val="0"/>
      <w:marTop w:val="0"/>
      <w:marBottom w:val="0"/>
      <w:divBdr>
        <w:top w:val="none" w:sz="0" w:space="0" w:color="auto"/>
        <w:left w:val="none" w:sz="0" w:space="0" w:color="auto"/>
        <w:bottom w:val="none" w:sz="0" w:space="0" w:color="auto"/>
        <w:right w:val="none" w:sz="0" w:space="0" w:color="auto"/>
      </w:divBdr>
    </w:div>
    <w:div w:id="510030602">
      <w:bodyDiv w:val="1"/>
      <w:marLeft w:val="0"/>
      <w:marRight w:val="0"/>
      <w:marTop w:val="0"/>
      <w:marBottom w:val="0"/>
      <w:divBdr>
        <w:top w:val="none" w:sz="0" w:space="0" w:color="auto"/>
        <w:left w:val="none" w:sz="0" w:space="0" w:color="auto"/>
        <w:bottom w:val="none" w:sz="0" w:space="0" w:color="auto"/>
        <w:right w:val="none" w:sz="0" w:space="0" w:color="auto"/>
      </w:divBdr>
    </w:div>
    <w:div w:id="510031313">
      <w:bodyDiv w:val="1"/>
      <w:marLeft w:val="0"/>
      <w:marRight w:val="0"/>
      <w:marTop w:val="0"/>
      <w:marBottom w:val="0"/>
      <w:divBdr>
        <w:top w:val="none" w:sz="0" w:space="0" w:color="auto"/>
        <w:left w:val="none" w:sz="0" w:space="0" w:color="auto"/>
        <w:bottom w:val="none" w:sz="0" w:space="0" w:color="auto"/>
        <w:right w:val="none" w:sz="0" w:space="0" w:color="auto"/>
      </w:divBdr>
    </w:div>
    <w:div w:id="510031315">
      <w:bodyDiv w:val="1"/>
      <w:marLeft w:val="0"/>
      <w:marRight w:val="0"/>
      <w:marTop w:val="0"/>
      <w:marBottom w:val="0"/>
      <w:divBdr>
        <w:top w:val="none" w:sz="0" w:space="0" w:color="auto"/>
        <w:left w:val="none" w:sz="0" w:space="0" w:color="auto"/>
        <w:bottom w:val="none" w:sz="0" w:space="0" w:color="auto"/>
        <w:right w:val="none" w:sz="0" w:space="0" w:color="auto"/>
      </w:divBdr>
      <w:divsChild>
        <w:div w:id="1065185519">
          <w:marLeft w:val="0"/>
          <w:marRight w:val="0"/>
          <w:marTop w:val="0"/>
          <w:marBottom w:val="0"/>
          <w:divBdr>
            <w:top w:val="none" w:sz="0" w:space="0" w:color="auto"/>
            <w:left w:val="none" w:sz="0" w:space="0" w:color="auto"/>
            <w:bottom w:val="none" w:sz="0" w:space="0" w:color="auto"/>
            <w:right w:val="none" w:sz="0" w:space="0" w:color="auto"/>
          </w:divBdr>
        </w:div>
      </w:divsChild>
    </w:div>
    <w:div w:id="510074093">
      <w:bodyDiv w:val="1"/>
      <w:marLeft w:val="0"/>
      <w:marRight w:val="0"/>
      <w:marTop w:val="0"/>
      <w:marBottom w:val="0"/>
      <w:divBdr>
        <w:top w:val="none" w:sz="0" w:space="0" w:color="auto"/>
        <w:left w:val="none" w:sz="0" w:space="0" w:color="auto"/>
        <w:bottom w:val="none" w:sz="0" w:space="0" w:color="auto"/>
        <w:right w:val="none" w:sz="0" w:space="0" w:color="auto"/>
      </w:divBdr>
    </w:div>
    <w:div w:id="510223187">
      <w:bodyDiv w:val="1"/>
      <w:marLeft w:val="0"/>
      <w:marRight w:val="0"/>
      <w:marTop w:val="0"/>
      <w:marBottom w:val="0"/>
      <w:divBdr>
        <w:top w:val="none" w:sz="0" w:space="0" w:color="auto"/>
        <w:left w:val="none" w:sz="0" w:space="0" w:color="auto"/>
        <w:bottom w:val="none" w:sz="0" w:space="0" w:color="auto"/>
        <w:right w:val="none" w:sz="0" w:space="0" w:color="auto"/>
      </w:divBdr>
    </w:div>
    <w:div w:id="510295752">
      <w:bodyDiv w:val="1"/>
      <w:marLeft w:val="0"/>
      <w:marRight w:val="0"/>
      <w:marTop w:val="0"/>
      <w:marBottom w:val="0"/>
      <w:divBdr>
        <w:top w:val="none" w:sz="0" w:space="0" w:color="auto"/>
        <w:left w:val="none" w:sz="0" w:space="0" w:color="auto"/>
        <w:bottom w:val="none" w:sz="0" w:space="0" w:color="auto"/>
        <w:right w:val="none" w:sz="0" w:space="0" w:color="auto"/>
      </w:divBdr>
    </w:div>
    <w:div w:id="510338455">
      <w:bodyDiv w:val="1"/>
      <w:marLeft w:val="0"/>
      <w:marRight w:val="0"/>
      <w:marTop w:val="0"/>
      <w:marBottom w:val="0"/>
      <w:divBdr>
        <w:top w:val="none" w:sz="0" w:space="0" w:color="auto"/>
        <w:left w:val="none" w:sz="0" w:space="0" w:color="auto"/>
        <w:bottom w:val="none" w:sz="0" w:space="0" w:color="auto"/>
        <w:right w:val="none" w:sz="0" w:space="0" w:color="auto"/>
      </w:divBdr>
    </w:div>
    <w:div w:id="510680997">
      <w:bodyDiv w:val="1"/>
      <w:marLeft w:val="0"/>
      <w:marRight w:val="0"/>
      <w:marTop w:val="0"/>
      <w:marBottom w:val="0"/>
      <w:divBdr>
        <w:top w:val="none" w:sz="0" w:space="0" w:color="auto"/>
        <w:left w:val="none" w:sz="0" w:space="0" w:color="auto"/>
        <w:bottom w:val="none" w:sz="0" w:space="0" w:color="auto"/>
        <w:right w:val="none" w:sz="0" w:space="0" w:color="auto"/>
      </w:divBdr>
    </w:div>
    <w:div w:id="510997927">
      <w:bodyDiv w:val="1"/>
      <w:marLeft w:val="0"/>
      <w:marRight w:val="0"/>
      <w:marTop w:val="0"/>
      <w:marBottom w:val="0"/>
      <w:divBdr>
        <w:top w:val="none" w:sz="0" w:space="0" w:color="auto"/>
        <w:left w:val="none" w:sz="0" w:space="0" w:color="auto"/>
        <w:bottom w:val="none" w:sz="0" w:space="0" w:color="auto"/>
        <w:right w:val="none" w:sz="0" w:space="0" w:color="auto"/>
      </w:divBdr>
    </w:div>
    <w:div w:id="511530524">
      <w:bodyDiv w:val="1"/>
      <w:marLeft w:val="0"/>
      <w:marRight w:val="0"/>
      <w:marTop w:val="0"/>
      <w:marBottom w:val="0"/>
      <w:divBdr>
        <w:top w:val="none" w:sz="0" w:space="0" w:color="auto"/>
        <w:left w:val="none" w:sz="0" w:space="0" w:color="auto"/>
        <w:bottom w:val="none" w:sz="0" w:space="0" w:color="auto"/>
        <w:right w:val="none" w:sz="0" w:space="0" w:color="auto"/>
      </w:divBdr>
    </w:div>
    <w:div w:id="512189364">
      <w:bodyDiv w:val="1"/>
      <w:marLeft w:val="0"/>
      <w:marRight w:val="0"/>
      <w:marTop w:val="0"/>
      <w:marBottom w:val="0"/>
      <w:divBdr>
        <w:top w:val="none" w:sz="0" w:space="0" w:color="auto"/>
        <w:left w:val="none" w:sz="0" w:space="0" w:color="auto"/>
        <w:bottom w:val="none" w:sz="0" w:space="0" w:color="auto"/>
        <w:right w:val="none" w:sz="0" w:space="0" w:color="auto"/>
      </w:divBdr>
    </w:div>
    <w:div w:id="512573092">
      <w:bodyDiv w:val="1"/>
      <w:marLeft w:val="0"/>
      <w:marRight w:val="0"/>
      <w:marTop w:val="0"/>
      <w:marBottom w:val="0"/>
      <w:divBdr>
        <w:top w:val="none" w:sz="0" w:space="0" w:color="auto"/>
        <w:left w:val="none" w:sz="0" w:space="0" w:color="auto"/>
        <w:bottom w:val="none" w:sz="0" w:space="0" w:color="auto"/>
        <w:right w:val="none" w:sz="0" w:space="0" w:color="auto"/>
      </w:divBdr>
    </w:div>
    <w:div w:id="512645003">
      <w:bodyDiv w:val="1"/>
      <w:marLeft w:val="0"/>
      <w:marRight w:val="0"/>
      <w:marTop w:val="0"/>
      <w:marBottom w:val="0"/>
      <w:divBdr>
        <w:top w:val="none" w:sz="0" w:space="0" w:color="auto"/>
        <w:left w:val="none" w:sz="0" w:space="0" w:color="auto"/>
        <w:bottom w:val="none" w:sz="0" w:space="0" w:color="auto"/>
        <w:right w:val="none" w:sz="0" w:space="0" w:color="auto"/>
      </w:divBdr>
      <w:divsChild>
        <w:div w:id="932394405">
          <w:marLeft w:val="0"/>
          <w:marRight w:val="0"/>
          <w:marTop w:val="0"/>
          <w:marBottom w:val="0"/>
          <w:divBdr>
            <w:top w:val="none" w:sz="0" w:space="0" w:color="auto"/>
            <w:left w:val="none" w:sz="0" w:space="0" w:color="auto"/>
            <w:bottom w:val="none" w:sz="0" w:space="0" w:color="auto"/>
            <w:right w:val="none" w:sz="0" w:space="0" w:color="auto"/>
          </w:divBdr>
        </w:div>
      </w:divsChild>
    </w:div>
    <w:div w:id="512836974">
      <w:bodyDiv w:val="1"/>
      <w:marLeft w:val="0"/>
      <w:marRight w:val="0"/>
      <w:marTop w:val="0"/>
      <w:marBottom w:val="0"/>
      <w:divBdr>
        <w:top w:val="none" w:sz="0" w:space="0" w:color="auto"/>
        <w:left w:val="none" w:sz="0" w:space="0" w:color="auto"/>
        <w:bottom w:val="none" w:sz="0" w:space="0" w:color="auto"/>
        <w:right w:val="none" w:sz="0" w:space="0" w:color="auto"/>
      </w:divBdr>
    </w:div>
    <w:div w:id="512960729">
      <w:bodyDiv w:val="1"/>
      <w:marLeft w:val="0"/>
      <w:marRight w:val="0"/>
      <w:marTop w:val="0"/>
      <w:marBottom w:val="0"/>
      <w:divBdr>
        <w:top w:val="none" w:sz="0" w:space="0" w:color="auto"/>
        <w:left w:val="none" w:sz="0" w:space="0" w:color="auto"/>
        <w:bottom w:val="none" w:sz="0" w:space="0" w:color="auto"/>
        <w:right w:val="none" w:sz="0" w:space="0" w:color="auto"/>
      </w:divBdr>
    </w:div>
    <w:div w:id="513227504">
      <w:bodyDiv w:val="1"/>
      <w:marLeft w:val="0"/>
      <w:marRight w:val="0"/>
      <w:marTop w:val="0"/>
      <w:marBottom w:val="0"/>
      <w:divBdr>
        <w:top w:val="none" w:sz="0" w:space="0" w:color="auto"/>
        <w:left w:val="none" w:sz="0" w:space="0" w:color="auto"/>
        <w:bottom w:val="none" w:sz="0" w:space="0" w:color="auto"/>
        <w:right w:val="none" w:sz="0" w:space="0" w:color="auto"/>
      </w:divBdr>
    </w:div>
    <w:div w:id="513345862">
      <w:bodyDiv w:val="1"/>
      <w:marLeft w:val="0"/>
      <w:marRight w:val="0"/>
      <w:marTop w:val="0"/>
      <w:marBottom w:val="0"/>
      <w:divBdr>
        <w:top w:val="none" w:sz="0" w:space="0" w:color="auto"/>
        <w:left w:val="none" w:sz="0" w:space="0" w:color="auto"/>
        <w:bottom w:val="none" w:sz="0" w:space="0" w:color="auto"/>
        <w:right w:val="none" w:sz="0" w:space="0" w:color="auto"/>
      </w:divBdr>
    </w:div>
    <w:div w:id="513351099">
      <w:bodyDiv w:val="1"/>
      <w:marLeft w:val="0"/>
      <w:marRight w:val="0"/>
      <w:marTop w:val="0"/>
      <w:marBottom w:val="0"/>
      <w:divBdr>
        <w:top w:val="none" w:sz="0" w:space="0" w:color="auto"/>
        <w:left w:val="none" w:sz="0" w:space="0" w:color="auto"/>
        <w:bottom w:val="none" w:sz="0" w:space="0" w:color="auto"/>
        <w:right w:val="none" w:sz="0" w:space="0" w:color="auto"/>
      </w:divBdr>
    </w:div>
    <w:div w:id="513618119">
      <w:bodyDiv w:val="1"/>
      <w:marLeft w:val="0"/>
      <w:marRight w:val="0"/>
      <w:marTop w:val="0"/>
      <w:marBottom w:val="0"/>
      <w:divBdr>
        <w:top w:val="none" w:sz="0" w:space="0" w:color="auto"/>
        <w:left w:val="none" w:sz="0" w:space="0" w:color="auto"/>
        <w:bottom w:val="none" w:sz="0" w:space="0" w:color="auto"/>
        <w:right w:val="none" w:sz="0" w:space="0" w:color="auto"/>
      </w:divBdr>
    </w:div>
    <w:div w:id="513691363">
      <w:bodyDiv w:val="1"/>
      <w:marLeft w:val="0"/>
      <w:marRight w:val="0"/>
      <w:marTop w:val="0"/>
      <w:marBottom w:val="0"/>
      <w:divBdr>
        <w:top w:val="none" w:sz="0" w:space="0" w:color="auto"/>
        <w:left w:val="none" w:sz="0" w:space="0" w:color="auto"/>
        <w:bottom w:val="none" w:sz="0" w:space="0" w:color="auto"/>
        <w:right w:val="none" w:sz="0" w:space="0" w:color="auto"/>
      </w:divBdr>
    </w:div>
    <w:div w:id="513766720">
      <w:bodyDiv w:val="1"/>
      <w:marLeft w:val="0"/>
      <w:marRight w:val="0"/>
      <w:marTop w:val="0"/>
      <w:marBottom w:val="0"/>
      <w:divBdr>
        <w:top w:val="none" w:sz="0" w:space="0" w:color="auto"/>
        <w:left w:val="none" w:sz="0" w:space="0" w:color="auto"/>
        <w:bottom w:val="none" w:sz="0" w:space="0" w:color="auto"/>
        <w:right w:val="none" w:sz="0" w:space="0" w:color="auto"/>
      </w:divBdr>
    </w:div>
    <w:div w:id="514151722">
      <w:bodyDiv w:val="1"/>
      <w:marLeft w:val="0"/>
      <w:marRight w:val="0"/>
      <w:marTop w:val="0"/>
      <w:marBottom w:val="0"/>
      <w:divBdr>
        <w:top w:val="none" w:sz="0" w:space="0" w:color="auto"/>
        <w:left w:val="none" w:sz="0" w:space="0" w:color="auto"/>
        <w:bottom w:val="none" w:sz="0" w:space="0" w:color="auto"/>
        <w:right w:val="none" w:sz="0" w:space="0" w:color="auto"/>
      </w:divBdr>
    </w:div>
    <w:div w:id="514273975">
      <w:bodyDiv w:val="1"/>
      <w:marLeft w:val="0"/>
      <w:marRight w:val="0"/>
      <w:marTop w:val="0"/>
      <w:marBottom w:val="0"/>
      <w:divBdr>
        <w:top w:val="none" w:sz="0" w:space="0" w:color="auto"/>
        <w:left w:val="none" w:sz="0" w:space="0" w:color="auto"/>
        <w:bottom w:val="none" w:sz="0" w:space="0" w:color="auto"/>
        <w:right w:val="none" w:sz="0" w:space="0" w:color="auto"/>
      </w:divBdr>
    </w:div>
    <w:div w:id="514392585">
      <w:bodyDiv w:val="1"/>
      <w:marLeft w:val="0"/>
      <w:marRight w:val="0"/>
      <w:marTop w:val="0"/>
      <w:marBottom w:val="0"/>
      <w:divBdr>
        <w:top w:val="none" w:sz="0" w:space="0" w:color="auto"/>
        <w:left w:val="none" w:sz="0" w:space="0" w:color="auto"/>
        <w:bottom w:val="none" w:sz="0" w:space="0" w:color="auto"/>
        <w:right w:val="none" w:sz="0" w:space="0" w:color="auto"/>
      </w:divBdr>
    </w:div>
    <w:div w:id="514535491">
      <w:bodyDiv w:val="1"/>
      <w:marLeft w:val="0"/>
      <w:marRight w:val="0"/>
      <w:marTop w:val="0"/>
      <w:marBottom w:val="0"/>
      <w:divBdr>
        <w:top w:val="none" w:sz="0" w:space="0" w:color="auto"/>
        <w:left w:val="none" w:sz="0" w:space="0" w:color="auto"/>
        <w:bottom w:val="none" w:sz="0" w:space="0" w:color="auto"/>
        <w:right w:val="none" w:sz="0" w:space="0" w:color="auto"/>
      </w:divBdr>
    </w:div>
    <w:div w:id="515189497">
      <w:bodyDiv w:val="1"/>
      <w:marLeft w:val="0"/>
      <w:marRight w:val="0"/>
      <w:marTop w:val="0"/>
      <w:marBottom w:val="0"/>
      <w:divBdr>
        <w:top w:val="none" w:sz="0" w:space="0" w:color="auto"/>
        <w:left w:val="none" w:sz="0" w:space="0" w:color="auto"/>
        <w:bottom w:val="none" w:sz="0" w:space="0" w:color="auto"/>
        <w:right w:val="none" w:sz="0" w:space="0" w:color="auto"/>
      </w:divBdr>
    </w:div>
    <w:div w:id="515309611">
      <w:bodyDiv w:val="1"/>
      <w:marLeft w:val="0"/>
      <w:marRight w:val="0"/>
      <w:marTop w:val="0"/>
      <w:marBottom w:val="0"/>
      <w:divBdr>
        <w:top w:val="none" w:sz="0" w:space="0" w:color="auto"/>
        <w:left w:val="none" w:sz="0" w:space="0" w:color="auto"/>
        <w:bottom w:val="none" w:sz="0" w:space="0" w:color="auto"/>
        <w:right w:val="none" w:sz="0" w:space="0" w:color="auto"/>
      </w:divBdr>
    </w:div>
    <w:div w:id="515389948">
      <w:bodyDiv w:val="1"/>
      <w:marLeft w:val="0"/>
      <w:marRight w:val="0"/>
      <w:marTop w:val="0"/>
      <w:marBottom w:val="0"/>
      <w:divBdr>
        <w:top w:val="none" w:sz="0" w:space="0" w:color="auto"/>
        <w:left w:val="none" w:sz="0" w:space="0" w:color="auto"/>
        <w:bottom w:val="none" w:sz="0" w:space="0" w:color="auto"/>
        <w:right w:val="none" w:sz="0" w:space="0" w:color="auto"/>
      </w:divBdr>
    </w:div>
    <w:div w:id="515466977">
      <w:bodyDiv w:val="1"/>
      <w:marLeft w:val="0"/>
      <w:marRight w:val="0"/>
      <w:marTop w:val="0"/>
      <w:marBottom w:val="0"/>
      <w:divBdr>
        <w:top w:val="none" w:sz="0" w:space="0" w:color="auto"/>
        <w:left w:val="none" w:sz="0" w:space="0" w:color="auto"/>
        <w:bottom w:val="none" w:sz="0" w:space="0" w:color="auto"/>
        <w:right w:val="none" w:sz="0" w:space="0" w:color="auto"/>
      </w:divBdr>
    </w:div>
    <w:div w:id="516239777">
      <w:bodyDiv w:val="1"/>
      <w:marLeft w:val="0"/>
      <w:marRight w:val="0"/>
      <w:marTop w:val="0"/>
      <w:marBottom w:val="0"/>
      <w:divBdr>
        <w:top w:val="none" w:sz="0" w:space="0" w:color="auto"/>
        <w:left w:val="none" w:sz="0" w:space="0" w:color="auto"/>
        <w:bottom w:val="none" w:sz="0" w:space="0" w:color="auto"/>
        <w:right w:val="none" w:sz="0" w:space="0" w:color="auto"/>
      </w:divBdr>
    </w:div>
    <w:div w:id="516308885">
      <w:bodyDiv w:val="1"/>
      <w:marLeft w:val="0"/>
      <w:marRight w:val="0"/>
      <w:marTop w:val="0"/>
      <w:marBottom w:val="0"/>
      <w:divBdr>
        <w:top w:val="none" w:sz="0" w:space="0" w:color="auto"/>
        <w:left w:val="none" w:sz="0" w:space="0" w:color="auto"/>
        <w:bottom w:val="none" w:sz="0" w:space="0" w:color="auto"/>
        <w:right w:val="none" w:sz="0" w:space="0" w:color="auto"/>
      </w:divBdr>
    </w:div>
    <w:div w:id="516315422">
      <w:bodyDiv w:val="1"/>
      <w:marLeft w:val="0"/>
      <w:marRight w:val="0"/>
      <w:marTop w:val="0"/>
      <w:marBottom w:val="0"/>
      <w:divBdr>
        <w:top w:val="none" w:sz="0" w:space="0" w:color="auto"/>
        <w:left w:val="none" w:sz="0" w:space="0" w:color="auto"/>
        <w:bottom w:val="none" w:sz="0" w:space="0" w:color="auto"/>
        <w:right w:val="none" w:sz="0" w:space="0" w:color="auto"/>
      </w:divBdr>
    </w:div>
    <w:div w:id="516581035">
      <w:bodyDiv w:val="1"/>
      <w:marLeft w:val="0"/>
      <w:marRight w:val="0"/>
      <w:marTop w:val="0"/>
      <w:marBottom w:val="0"/>
      <w:divBdr>
        <w:top w:val="none" w:sz="0" w:space="0" w:color="auto"/>
        <w:left w:val="none" w:sz="0" w:space="0" w:color="auto"/>
        <w:bottom w:val="none" w:sz="0" w:space="0" w:color="auto"/>
        <w:right w:val="none" w:sz="0" w:space="0" w:color="auto"/>
      </w:divBdr>
    </w:div>
    <w:div w:id="516893505">
      <w:bodyDiv w:val="1"/>
      <w:marLeft w:val="0"/>
      <w:marRight w:val="0"/>
      <w:marTop w:val="0"/>
      <w:marBottom w:val="0"/>
      <w:divBdr>
        <w:top w:val="none" w:sz="0" w:space="0" w:color="auto"/>
        <w:left w:val="none" w:sz="0" w:space="0" w:color="auto"/>
        <w:bottom w:val="none" w:sz="0" w:space="0" w:color="auto"/>
        <w:right w:val="none" w:sz="0" w:space="0" w:color="auto"/>
      </w:divBdr>
    </w:div>
    <w:div w:id="516895215">
      <w:bodyDiv w:val="1"/>
      <w:marLeft w:val="0"/>
      <w:marRight w:val="0"/>
      <w:marTop w:val="0"/>
      <w:marBottom w:val="0"/>
      <w:divBdr>
        <w:top w:val="none" w:sz="0" w:space="0" w:color="auto"/>
        <w:left w:val="none" w:sz="0" w:space="0" w:color="auto"/>
        <w:bottom w:val="none" w:sz="0" w:space="0" w:color="auto"/>
        <w:right w:val="none" w:sz="0" w:space="0" w:color="auto"/>
      </w:divBdr>
    </w:div>
    <w:div w:id="516962177">
      <w:bodyDiv w:val="1"/>
      <w:marLeft w:val="0"/>
      <w:marRight w:val="0"/>
      <w:marTop w:val="0"/>
      <w:marBottom w:val="0"/>
      <w:divBdr>
        <w:top w:val="none" w:sz="0" w:space="0" w:color="auto"/>
        <w:left w:val="none" w:sz="0" w:space="0" w:color="auto"/>
        <w:bottom w:val="none" w:sz="0" w:space="0" w:color="auto"/>
        <w:right w:val="none" w:sz="0" w:space="0" w:color="auto"/>
      </w:divBdr>
    </w:div>
    <w:div w:id="516970190">
      <w:bodyDiv w:val="1"/>
      <w:marLeft w:val="0"/>
      <w:marRight w:val="0"/>
      <w:marTop w:val="0"/>
      <w:marBottom w:val="0"/>
      <w:divBdr>
        <w:top w:val="none" w:sz="0" w:space="0" w:color="auto"/>
        <w:left w:val="none" w:sz="0" w:space="0" w:color="auto"/>
        <w:bottom w:val="none" w:sz="0" w:space="0" w:color="auto"/>
        <w:right w:val="none" w:sz="0" w:space="0" w:color="auto"/>
      </w:divBdr>
    </w:div>
    <w:div w:id="517044336">
      <w:bodyDiv w:val="1"/>
      <w:marLeft w:val="0"/>
      <w:marRight w:val="0"/>
      <w:marTop w:val="0"/>
      <w:marBottom w:val="0"/>
      <w:divBdr>
        <w:top w:val="none" w:sz="0" w:space="0" w:color="auto"/>
        <w:left w:val="none" w:sz="0" w:space="0" w:color="auto"/>
        <w:bottom w:val="none" w:sz="0" w:space="0" w:color="auto"/>
        <w:right w:val="none" w:sz="0" w:space="0" w:color="auto"/>
      </w:divBdr>
    </w:div>
    <w:div w:id="517083791">
      <w:bodyDiv w:val="1"/>
      <w:marLeft w:val="0"/>
      <w:marRight w:val="0"/>
      <w:marTop w:val="0"/>
      <w:marBottom w:val="0"/>
      <w:divBdr>
        <w:top w:val="none" w:sz="0" w:space="0" w:color="auto"/>
        <w:left w:val="none" w:sz="0" w:space="0" w:color="auto"/>
        <w:bottom w:val="none" w:sz="0" w:space="0" w:color="auto"/>
        <w:right w:val="none" w:sz="0" w:space="0" w:color="auto"/>
      </w:divBdr>
    </w:div>
    <w:div w:id="517500010">
      <w:bodyDiv w:val="1"/>
      <w:marLeft w:val="0"/>
      <w:marRight w:val="0"/>
      <w:marTop w:val="0"/>
      <w:marBottom w:val="0"/>
      <w:divBdr>
        <w:top w:val="none" w:sz="0" w:space="0" w:color="auto"/>
        <w:left w:val="none" w:sz="0" w:space="0" w:color="auto"/>
        <w:bottom w:val="none" w:sz="0" w:space="0" w:color="auto"/>
        <w:right w:val="none" w:sz="0" w:space="0" w:color="auto"/>
      </w:divBdr>
    </w:div>
    <w:div w:id="517741571">
      <w:bodyDiv w:val="1"/>
      <w:marLeft w:val="0"/>
      <w:marRight w:val="0"/>
      <w:marTop w:val="0"/>
      <w:marBottom w:val="0"/>
      <w:divBdr>
        <w:top w:val="none" w:sz="0" w:space="0" w:color="auto"/>
        <w:left w:val="none" w:sz="0" w:space="0" w:color="auto"/>
        <w:bottom w:val="none" w:sz="0" w:space="0" w:color="auto"/>
        <w:right w:val="none" w:sz="0" w:space="0" w:color="auto"/>
      </w:divBdr>
    </w:div>
    <w:div w:id="517892944">
      <w:bodyDiv w:val="1"/>
      <w:marLeft w:val="0"/>
      <w:marRight w:val="0"/>
      <w:marTop w:val="0"/>
      <w:marBottom w:val="0"/>
      <w:divBdr>
        <w:top w:val="none" w:sz="0" w:space="0" w:color="auto"/>
        <w:left w:val="none" w:sz="0" w:space="0" w:color="auto"/>
        <w:bottom w:val="none" w:sz="0" w:space="0" w:color="auto"/>
        <w:right w:val="none" w:sz="0" w:space="0" w:color="auto"/>
      </w:divBdr>
    </w:div>
    <w:div w:id="518011521">
      <w:bodyDiv w:val="1"/>
      <w:marLeft w:val="0"/>
      <w:marRight w:val="0"/>
      <w:marTop w:val="0"/>
      <w:marBottom w:val="0"/>
      <w:divBdr>
        <w:top w:val="none" w:sz="0" w:space="0" w:color="auto"/>
        <w:left w:val="none" w:sz="0" w:space="0" w:color="auto"/>
        <w:bottom w:val="none" w:sz="0" w:space="0" w:color="auto"/>
        <w:right w:val="none" w:sz="0" w:space="0" w:color="auto"/>
      </w:divBdr>
    </w:div>
    <w:div w:id="518202533">
      <w:bodyDiv w:val="1"/>
      <w:marLeft w:val="0"/>
      <w:marRight w:val="0"/>
      <w:marTop w:val="0"/>
      <w:marBottom w:val="0"/>
      <w:divBdr>
        <w:top w:val="none" w:sz="0" w:space="0" w:color="auto"/>
        <w:left w:val="none" w:sz="0" w:space="0" w:color="auto"/>
        <w:bottom w:val="none" w:sz="0" w:space="0" w:color="auto"/>
        <w:right w:val="none" w:sz="0" w:space="0" w:color="auto"/>
      </w:divBdr>
    </w:div>
    <w:div w:id="518206115">
      <w:bodyDiv w:val="1"/>
      <w:marLeft w:val="0"/>
      <w:marRight w:val="0"/>
      <w:marTop w:val="0"/>
      <w:marBottom w:val="0"/>
      <w:divBdr>
        <w:top w:val="none" w:sz="0" w:space="0" w:color="auto"/>
        <w:left w:val="none" w:sz="0" w:space="0" w:color="auto"/>
        <w:bottom w:val="none" w:sz="0" w:space="0" w:color="auto"/>
        <w:right w:val="none" w:sz="0" w:space="0" w:color="auto"/>
      </w:divBdr>
    </w:div>
    <w:div w:id="518859748">
      <w:bodyDiv w:val="1"/>
      <w:marLeft w:val="0"/>
      <w:marRight w:val="0"/>
      <w:marTop w:val="0"/>
      <w:marBottom w:val="0"/>
      <w:divBdr>
        <w:top w:val="none" w:sz="0" w:space="0" w:color="auto"/>
        <w:left w:val="none" w:sz="0" w:space="0" w:color="auto"/>
        <w:bottom w:val="none" w:sz="0" w:space="0" w:color="auto"/>
        <w:right w:val="none" w:sz="0" w:space="0" w:color="auto"/>
      </w:divBdr>
    </w:div>
    <w:div w:id="519011626">
      <w:bodyDiv w:val="1"/>
      <w:marLeft w:val="0"/>
      <w:marRight w:val="0"/>
      <w:marTop w:val="0"/>
      <w:marBottom w:val="0"/>
      <w:divBdr>
        <w:top w:val="none" w:sz="0" w:space="0" w:color="auto"/>
        <w:left w:val="none" w:sz="0" w:space="0" w:color="auto"/>
        <w:bottom w:val="none" w:sz="0" w:space="0" w:color="auto"/>
        <w:right w:val="none" w:sz="0" w:space="0" w:color="auto"/>
      </w:divBdr>
    </w:div>
    <w:div w:id="519050594">
      <w:bodyDiv w:val="1"/>
      <w:marLeft w:val="0"/>
      <w:marRight w:val="0"/>
      <w:marTop w:val="0"/>
      <w:marBottom w:val="0"/>
      <w:divBdr>
        <w:top w:val="none" w:sz="0" w:space="0" w:color="auto"/>
        <w:left w:val="none" w:sz="0" w:space="0" w:color="auto"/>
        <w:bottom w:val="none" w:sz="0" w:space="0" w:color="auto"/>
        <w:right w:val="none" w:sz="0" w:space="0" w:color="auto"/>
      </w:divBdr>
    </w:div>
    <w:div w:id="519274462">
      <w:bodyDiv w:val="1"/>
      <w:marLeft w:val="0"/>
      <w:marRight w:val="0"/>
      <w:marTop w:val="0"/>
      <w:marBottom w:val="0"/>
      <w:divBdr>
        <w:top w:val="none" w:sz="0" w:space="0" w:color="auto"/>
        <w:left w:val="none" w:sz="0" w:space="0" w:color="auto"/>
        <w:bottom w:val="none" w:sz="0" w:space="0" w:color="auto"/>
        <w:right w:val="none" w:sz="0" w:space="0" w:color="auto"/>
      </w:divBdr>
    </w:div>
    <w:div w:id="519776995">
      <w:bodyDiv w:val="1"/>
      <w:marLeft w:val="0"/>
      <w:marRight w:val="0"/>
      <w:marTop w:val="0"/>
      <w:marBottom w:val="0"/>
      <w:divBdr>
        <w:top w:val="none" w:sz="0" w:space="0" w:color="auto"/>
        <w:left w:val="none" w:sz="0" w:space="0" w:color="auto"/>
        <w:bottom w:val="none" w:sz="0" w:space="0" w:color="auto"/>
        <w:right w:val="none" w:sz="0" w:space="0" w:color="auto"/>
      </w:divBdr>
    </w:div>
    <w:div w:id="519927458">
      <w:bodyDiv w:val="1"/>
      <w:marLeft w:val="0"/>
      <w:marRight w:val="0"/>
      <w:marTop w:val="0"/>
      <w:marBottom w:val="0"/>
      <w:divBdr>
        <w:top w:val="none" w:sz="0" w:space="0" w:color="auto"/>
        <w:left w:val="none" w:sz="0" w:space="0" w:color="auto"/>
        <w:bottom w:val="none" w:sz="0" w:space="0" w:color="auto"/>
        <w:right w:val="none" w:sz="0" w:space="0" w:color="auto"/>
      </w:divBdr>
    </w:div>
    <w:div w:id="520166878">
      <w:bodyDiv w:val="1"/>
      <w:marLeft w:val="0"/>
      <w:marRight w:val="0"/>
      <w:marTop w:val="0"/>
      <w:marBottom w:val="0"/>
      <w:divBdr>
        <w:top w:val="none" w:sz="0" w:space="0" w:color="auto"/>
        <w:left w:val="none" w:sz="0" w:space="0" w:color="auto"/>
        <w:bottom w:val="none" w:sz="0" w:space="0" w:color="auto"/>
        <w:right w:val="none" w:sz="0" w:space="0" w:color="auto"/>
      </w:divBdr>
      <w:divsChild>
        <w:div w:id="2003502822">
          <w:marLeft w:val="0"/>
          <w:marRight w:val="0"/>
          <w:marTop w:val="0"/>
          <w:marBottom w:val="0"/>
          <w:divBdr>
            <w:top w:val="none" w:sz="0" w:space="0" w:color="auto"/>
            <w:left w:val="none" w:sz="0" w:space="0" w:color="auto"/>
            <w:bottom w:val="none" w:sz="0" w:space="0" w:color="auto"/>
            <w:right w:val="none" w:sz="0" w:space="0" w:color="auto"/>
          </w:divBdr>
        </w:div>
      </w:divsChild>
    </w:div>
    <w:div w:id="520243087">
      <w:bodyDiv w:val="1"/>
      <w:marLeft w:val="0"/>
      <w:marRight w:val="0"/>
      <w:marTop w:val="0"/>
      <w:marBottom w:val="0"/>
      <w:divBdr>
        <w:top w:val="none" w:sz="0" w:space="0" w:color="auto"/>
        <w:left w:val="none" w:sz="0" w:space="0" w:color="auto"/>
        <w:bottom w:val="none" w:sz="0" w:space="0" w:color="auto"/>
        <w:right w:val="none" w:sz="0" w:space="0" w:color="auto"/>
      </w:divBdr>
    </w:div>
    <w:div w:id="520243906">
      <w:bodyDiv w:val="1"/>
      <w:marLeft w:val="0"/>
      <w:marRight w:val="0"/>
      <w:marTop w:val="0"/>
      <w:marBottom w:val="0"/>
      <w:divBdr>
        <w:top w:val="none" w:sz="0" w:space="0" w:color="auto"/>
        <w:left w:val="none" w:sz="0" w:space="0" w:color="auto"/>
        <w:bottom w:val="none" w:sz="0" w:space="0" w:color="auto"/>
        <w:right w:val="none" w:sz="0" w:space="0" w:color="auto"/>
      </w:divBdr>
      <w:divsChild>
        <w:div w:id="1101533680">
          <w:marLeft w:val="0"/>
          <w:marRight w:val="0"/>
          <w:marTop w:val="0"/>
          <w:marBottom w:val="0"/>
          <w:divBdr>
            <w:top w:val="none" w:sz="0" w:space="0" w:color="auto"/>
            <w:left w:val="none" w:sz="0" w:space="0" w:color="auto"/>
            <w:bottom w:val="none" w:sz="0" w:space="0" w:color="auto"/>
            <w:right w:val="none" w:sz="0" w:space="0" w:color="auto"/>
          </w:divBdr>
        </w:div>
      </w:divsChild>
    </w:div>
    <w:div w:id="520433892">
      <w:bodyDiv w:val="1"/>
      <w:marLeft w:val="0"/>
      <w:marRight w:val="0"/>
      <w:marTop w:val="0"/>
      <w:marBottom w:val="0"/>
      <w:divBdr>
        <w:top w:val="none" w:sz="0" w:space="0" w:color="auto"/>
        <w:left w:val="none" w:sz="0" w:space="0" w:color="auto"/>
        <w:bottom w:val="none" w:sz="0" w:space="0" w:color="auto"/>
        <w:right w:val="none" w:sz="0" w:space="0" w:color="auto"/>
      </w:divBdr>
    </w:div>
    <w:div w:id="520556781">
      <w:bodyDiv w:val="1"/>
      <w:marLeft w:val="0"/>
      <w:marRight w:val="0"/>
      <w:marTop w:val="0"/>
      <w:marBottom w:val="0"/>
      <w:divBdr>
        <w:top w:val="none" w:sz="0" w:space="0" w:color="auto"/>
        <w:left w:val="none" w:sz="0" w:space="0" w:color="auto"/>
        <w:bottom w:val="none" w:sz="0" w:space="0" w:color="auto"/>
        <w:right w:val="none" w:sz="0" w:space="0" w:color="auto"/>
      </w:divBdr>
    </w:div>
    <w:div w:id="521019362">
      <w:bodyDiv w:val="1"/>
      <w:marLeft w:val="0"/>
      <w:marRight w:val="0"/>
      <w:marTop w:val="0"/>
      <w:marBottom w:val="0"/>
      <w:divBdr>
        <w:top w:val="none" w:sz="0" w:space="0" w:color="auto"/>
        <w:left w:val="none" w:sz="0" w:space="0" w:color="auto"/>
        <w:bottom w:val="none" w:sz="0" w:space="0" w:color="auto"/>
        <w:right w:val="none" w:sz="0" w:space="0" w:color="auto"/>
      </w:divBdr>
    </w:div>
    <w:div w:id="521163327">
      <w:bodyDiv w:val="1"/>
      <w:marLeft w:val="0"/>
      <w:marRight w:val="0"/>
      <w:marTop w:val="0"/>
      <w:marBottom w:val="0"/>
      <w:divBdr>
        <w:top w:val="none" w:sz="0" w:space="0" w:color="auto"/>
        <w:left w:val="none" w:sz="0" w:space="0" w:color="auto"/>
        <w:bottom w:val="none" w:sz="0" w:space="0" w:color="auto"/>
        <w:right w:val="none" w:sz="0" w:space="0" w:color="auto"/>
      </w:divBdr>
    </w:div>
    <w:div w:id="521166061">
      <w:bodyDiv w:val="1"/>
      <w:marLeft w:val="0"/>
      <w:marRight w:val="0"/>
      <w:marTop w:val="0"/>
      <w:marBottom w:val="0"/>
      <w:divBdr>
        <w:top w:val="none" w:sz="0" w:space="0" w:color="auto"/>
        <w:left w:val="none" w:sz="0" w:space="0" w:color="auto"/>
        <w:bottom w:val="none" w:sz="0" w:space="0" w:color="auto"/>
        <w:right w:val="none" w:sz="0" w:space="0" w:color="auto"/>
      </w:divBdr>
    </w:div>
    <w:div w:id="521282777">
      <w:bodyDiv w:val="1"/>
      <w:marLeft w:val="0"/>
      <w:marRight w:val="0"/>
      <w:marTop w:val="0"/>
      <w:marBottom w:val="0"/>
      <w:divBdr>
        <w:top w:val="none" w:sz="0" w:space="0" w:color="auto"/>
        <w:left w:val="none" w:sz="0" w:space="0" w:color="auto"/>
        <w:bottom w:val="none" w:sz="0" w:space="0" w:color="auto"/>
        <w:right w:val="none" w:sz="0" w:space="0" w:color="auto"/>
      </w:divBdr>
    </w:div>
    <w:div w:id="521283563">
      <w:bodyDiv w:val="1"/>
      <w:marLeft w:val="0"/>
      <w:marRight w:val="0"/>
      <w:marTop w:val="0"/>
      <w:marBottom w:val="0"/>
      <w:divBdr>
        <w:top w:val="none" w:sz="0" w:space="0" w:color="auto"/>
        <w:left w:val="none" w:sz="0" w:space="0" w:color="auto"/>
        <w:bottom w:val="none" w:sz="0" w:space="0" w:color="auto"/>
        <w:right w:val="none" w:sz="0" w:space="0" w:color="auto"/>
      </w:divBdr>
    </w:div>
    <w:div w:id="521407413">
      <w:bodyDiv w:val="1"/>
      <w:marLeft w:val="0"/>
      <w:marRight w:val="0"/>
      <w:marTop w:val="0"/>
      <w:marBottom w:val="0"/>
      <w:divBdr>
        <w:top w:val="none" w:sz="0" w:space="0" w:color="auto"/>
        <w:left w:val="none" w:sz="0" w:space="0" w:color="auto"/>
        <w:bottom w:val="none" w:sz="0" w:space="0" w:color="auto"/>
        <w:right w:val="none" w:sz="0" w:space="0" w:color="auto"/>
      </w:divBdr>
      <w:divsChild>
        <w:div w:id="1048721753">
          <w:marLeft w:val="0"/>
          <w:marRight w:val="0"/>
          <w:marTop w:val="0"/>
          <w:marBottom w:val="0"/>
          <w:divBdr>
            <w:top w:val="none" w:sz="0" w:space="0" w:color="auto"/>
            <w:left w:val="none" w:sz="0" w:space="0" w:color="auto"/>
            <w:bottom w:val="none" w:sz="0" w:space="0" w:color="auto"/>
            <w:right w:val="none" w:sz="0" w:space="0" w:color="auto"/>
          </w:divBdr>
        </w:div>
      </w:divsChild>
    </w:div>
    <w:div w:id="521863920">
      <w:bodyDiv w:val="1"/>
      <w:marLeft w:val="0"/>
      <w:marRight w:val="0"/>
      <w:marTop w:val="0"/>
      <w:marBottom w:val="0"/>
      <w:divBdr>
        <w:top w:val="none" w:sz="0" w:space="0" w:color="auto"/>
        <w:left w:val="none" w:sz="0" w:space="0" w:color="auto"/>
        <w:bottom w:val="none" w:sz="0" w:space="0" w:color="auto"/>
        <w:right w:val="none" w:sz="0" w:space="0" w:color="auto"/>
      </w:divBdr>
    </w:div>
    <w:div w:id="521938379">
      <w:bodyDiv w:val="1"/>
      <w:marLeft w:val="0"/>
      <w:marRight w:val="0"/>
      <w:marTop w:val="0"/>
      <w:marBottom w:val="0"/>
      <w:divBdr>
        <w:top w:val="none" w:sz="0" w:space="0" w:color="auto"/>
        <w:left w:val="none" w:sz="0" w:space="0" w:color="auto"/>
        <w:bottom w:val="none" w:sz="0" w:space="0" w:color="auto"/>
        <w:right w:val="none" w:sz="0" w:space="0" w:color="auto"/>
      </w:divBdr>
    </w:div>
    <w:div w:id="522088425">
      <w:bodyDiv w:val="1"/>
      <w:marLeft w:val="0"/>
      <w:marRight w:val="0"/>
      <w:marTop w:val="0"/>
      <w:marBottom w:val="0"/>
      <w:divBdr>
        <w:top w:val="none" w:sz="0" w:space="0" w:color="auto"/>
        <w:left w:val="none" w:sz="0" w:space="0" w:color="auto"/>
        <w:bottom w:val="none" w:sz="0" w:space="0" w:color="auto"/>
        <w:right w:val="none" w:sz="0" w:space="0" w:color="auto"/>
      </w:divBdr>
    </w:div>
    <w:div w:id="522331359">
      <w:bodyDiv w:val="1"/>
      <w:marLeft w:val="0"/>
      <w:marRight w:val="0"/>
      <w:marTop w:val="0"/>
      <w:marBottom w:val="0"/>
      <w:divBdr>
        <w:top w:val="none" w:sz="0" w:space="0" w:color="auto"/>
        <w:left w:val="none" w:sz="0" w:space="0" w:color="auto"/>
        <w:bottom w:val="none" w:sz="0" w:space="0" w:color="auto"/>
        <w:right w:val="none" w:sz="0" w:space="0" w:color="auto"/>
      </w:divBdr>
    </w:div>
    <w:div w:id="522594927">
      <w:bodyDiv w:val="1"/>
      <w:marLeft w:val="0"/>
      <w:marRight w:val="0"/>
      <w:marTop w:val="0"/>
      <w:marBottom w:val="0"/>
      <w:divBdr>
        <w:top w:val="none" w:sz="0" w:space="0" w:color="auto"/>
        <w:left w:val="none" w:sz="0" w:space="0" w:color="auto"/>
        <w:bottom w:val="none" w:sz="0" w:space="0" w:color="auto"/>
        <w:right w:val="none" w:sz="0" w:space="0" w:color="auto"/>
      </w:divBdr>
    </w:div>
    <w:div w:id="522863776">
      <w:bodyDiv w:val="1"/>
      <w:marLeft w:val="0"/>
      <w:marRight w:val="0"/>
      <w:marTop w:val="0"/>
      <w:marBottom w:val="0"/>
      <w:divBdr>
        <w:top w:val="none" w:sz="0" w:space="0" w:color="auto"/>
        <w:left w:val="none" w:sz="0" w:space="0" w:color="auto"/>
        <w:bottom w:val="none" w:sz="0" w:space="0" w:color="auto"/>
        <w:right w:val="none" w:sz="0" w:space="0" w:color="auto"/>
      </w:divBdr>
    </w:div>
    <w:div w:id="523056323">
      <w:bodyDiv w:val="1"/>
      <w:marLeft w:val="0"/>
      <w:marRight w:val="0"/>
      <w:marTop w:val="0"/>
      <w:marBottom w:val="0"/>
      <w:divBdr>
        <w:top w:val="none" w:sz="0" w:space="0" w:color="auto"/>
        <w:left w:val="none" w:sz="0" w:space="0" w:color="auto"/>
        <w:bottom w:val="none" w:sz="0" w:space="0" w:color="auto"/>
        <w:right w:val="none" w:sz="0" w:space="0" w:color="auto"/>
      </w:divBdr>
    </w:div>
    <w:div w:id="523638001">
      <w:bodyDiv w:val="1"/>
      <w:marLeft w:val="0"/>
      <w:marRight w:val="0"/>
      <w:marTop w:val="0"/>
      <w:marBottom w:val="0"/>
      <w:divBdr>
        <w:top w:val="none" w:sz="0" w:space="0" w:color="auto"/>
        <w:left w:val="none" w:sz="0" w:space="0" w:color="auto"/>
        <w:bottom w:val="none" w:sz="0" w:space="0" w:color="auto"/>
        <w:right w:val="none" w:sz="0" w:space="0" w:color="auto"/>
      </w:divBdr>
      <w:divsChild>
        <w:div w:id="903877287">
          <w:marLeft w:val="0"/>
          <w:marRight w:val="0"/>
          <w:marTop w:val="0"/>
          <w:marBottom w:val="0"/>
          <w:divBdr>
            <w:top w:val="none" w:sz="0" w:space="0" w:color="auto"/>
            <w:left w:val="none" w:sz="0" w:space="0" w:color="auto"/>
            <w:bottom w:val="none" w:sz="0" w:space="0" w:color="auto"/>
            <w:right w:val="none" w:sz="0" w:space="0" w:color="auto"/>
          </w:divBdr>
        </w:div>
      </w:divsChild>
    </w:div>
    <w:div w:id="523712155">
      <w:bodyDiv w:val="1"/>
      <w:marLeft w:val="0"/>
      <w:marRight w:val="0"/>
      <w:marTop w:val="0"/>
      <w:marBottom w:val="0"/>
      <w:divBdr>
        <w:top w:val="none" w:sz="0" w:space="0" w:color="auto"/>
        <w:left w:val="none" w:sz="0" w:space="0" w:color="auto"/>
        <w:bottom w:val="none" w:sz="0" w:space="0" w:color="auto"/>
        <w:right w:val="none" w:sz="0" w:space="0" w:color="auto"/>
      </w:divBdr>
    </w:div>
    <w:div w:id="524025885">
      <w:bodyDiv w:val="1"/>
      <w:marLeft w:val="0"/>
      <w:marRight w:val="0"/>
      <w:marTop w:val="0"/>
      <w:marBottom w:val="0"/>
      <w:divBdr>
        <w:top w:val="none" w:sz="0" w:space="0" w:color="auto"/>
        <w:left w:val="none" w:sz="0" w:space="0" w:color="auto"/>
        <w:bottom w:val="none" w:sz="0" w:space="0" w:color="auto"/>
        <w:right w:val="none" w:sz="0" w:space="0" w:color="auto"/>
      </w:divBdr>
    </w:div>
    <w:div w:id="524173969">
      <w:bodyDiv w:val="1"/>
      <w:marLeft w:val="0"/>
      <w:marRight w:val="0"/>
      <w:marTop w:val="0"/>
      <w:marBottom w:val="0"/>
      <w:divBdr>
        <w:top w:val="none" w:sz="0" w:space="0" w:color="auto"/>
        <w:left w:val="none" w:sz="0" w:space="0" w:color="auto"/>
        <w:bottom w:val="none" w:sz="0" w:space="0" w:color="auto"/>
        <w:right w:val="none" w:sz="0" w:space="0" w:color="auto"/>
      </w:divBdr>
      <w:divsChild>
        <w:div w:id="1651791692">
          <w:marLeft w:val="0"/>
          <w:marRight w:val="0"/>
          <w:marTop w:val="0"/>
          <w:marBottom w:val="0"/>
          <w:divBdr>
            <w:top w:val="none" w:sz="0" w:space="0" w:color="auto"/>
            <w:left w:val="none" w:sz="0" w:space="0" w:color="auto"/>
            <w:bottom w:val="none" w:sz="0" w:space="0" w:color="auto"/>
            <w:right w:val="none" w:sz="0" w:space="0" w:color="auto"/>
          </w:divBdr>
        </w:div>
      </w:divsChild>
    </w:div>
    <w:div w:id="524179008">
      <w:bodyDiv w:val="1"/>
      <w:marLeft w:val="0"/>
      <w:marRight w:val="0"/>
      <w:marTop w:val="0"/>
      <w:marBottom w:val="0"/>
      <w:divBdr>
        <w:top w:val="none" w:sz="0" w:space="0" w:color="auto"/>
        <w:left w:val="none" w:sz="0" w:space="0" w:color="auto"/>
        <w:bottom w:val="none" w:sz="0" w:space="0" w:color="auto"/>
        <w:right w:val="none" w:sz="0" w:space="0" w:color="auto"/>
      </w:divBdr>
    </w:div>
    <w:div w:id="524366714">
      <w:bodyDiv w:val="1"/>
      <w:marLeft w:val="0"/>
      <w:marRight w:val="0"/>
      <w:marTop w:val="0"/>
      <w:marBottom w:val="0"/>
      <w:divBdr>
        <w:top w:val="none" w:sz="0" w:space="0" w:color="auto"/>
        <w:left w:val="none" w:sz="0" w:space="0" w:color="auto"/>
        <w:bottom w:val="none" w:sz="0" w:space="0" w:color="auto"/>
        <w:right w:val="none" w:sz="0" w:space="0" w:color="auto"/>
      </w:divBdr>
      <w:divsChild>
        <w:div w:id="522936114">
          <w:marLeft w:val="0"/>
          <w:marRight w:val="0"/>
          <w:marTop w:val="0"/>
          <w:marBottom w:val="0"/>
          <w:divBdr>
            <w:top w:val="none" w:sz="0" w:space="0" w:color="auto"/>
            <w:left w:val="none" w:sz="0" w:space="0" w:color="auto"/>
            <w:bottom w:val="none" w:sz="0" w:space="0" w:color="auto"/>
            <w:right w:val="none" w:sz="0" w:space="0" w:color="auto"/>
          </w:divBdr>
        </w:div>
      </w:divsChild>
    </w:div>
    <w:div w:id="524516043">
      <w:bodyDiv w:val="1"/>
      <w:marLeft w:val="0"/>
      <w:marRight w:val="0"/>
      <w:marTop w:val="0"/>
      <w:marBottom w:val="0"/>
      <w:divBdr>
        <w:top w:val="none" w:sz="0" w:space="0" w:color="auto"/>
        <w:left w:val="none" w:sz="0" w:space="0" w:color="auto"/>
        <w:bottom w:val="none" w:sz="0" w:space="0" w:color="auto"/>
        <w:right w:val="none" w:sz="0" w:space="0" w:color="auto"/>
      </w:divBdr>
    </w:div>
    <w:div w:id="524943687">
      <w:bodyDiv w:val="1"/>
      <w:marLeft w:val="0"/>
      <w:marRight w:val="0"/>
      <w:marTop w:val="0"/>
      <w:marBottom w:val="0"/>
      <w:divBdr>
        <w:top w:val="none" w:sz="0" w:space="0" w:color="auto"/>
        <w:left w:val="none" w:sz="0" w:space="0" w:color="auto"/>
        <w:bottom w:val="none" w:sz="0" w:space="0" w:color="auto"/>
        <w:right w:val="none" w:sz="0" w:space="0" w:color="auto"/>
      </w:divBdr>
    </w:div>
    <w:div w:id="525169873">
      <w:bodyDiv w:val="1"/>
      <w:marLeft w:val="0"/>
      <w:marRight w:val="0"/>
      <w:marTop w:val="0"/>
      <w:marBottom w:val="0"/>
      <w:divBdr>
        <w:top w:val="none" w:sz="0" w:space="0" w:color="auto"/>
        <w:left w:val="none" w:sz="0" w:space="0" w:color="auto"/>
        <w:bottom w:val="none" w:sz="0" w:space="0" w:color="auto"/>
        <w:right w:val="none" w:sz="0" w:space="0" w:color="auto"/>
      </w:divBdr>
    </w:div>
    <w:div w:id="525674738">
      <w:bodyDiv w:val="1"/>
      <w:marLeft w:val="0"/>
      <w:marRight w:val="0"/>
      <w:marTop w:val="0"/>
      <w:marBottom w:val="0"/>
      <w:divBdr>
        <w:top w:val="none" w:sz="0" w:space="0" w:color="auto"/>
        <w:left w:val="none" w:sz="0" w:space="0" w:color="auto"/>
        <w:bottom w:val="none" w:sz="0" w:space="0" w:color="auto"/>
        <w:right w:val="none" w:sz="0" w:space="0" w:color="auto"/>
      </w:divBdr>
    </w:div>
    <w:div w:id="525750654">
      <w:bodyDiv w:val="1"/>
      <w:marLeft w:val="0"/>
      <w:marRight w:val="0"/>
      <w:marTop w:val="0"/>
      <w:marBottom w:val="0"/>
      <w:divBdr>
        <w:top w:val="none" w:sz="0" w:space="0" w:color="auto"/>
        <w:left w:val="none" w:sz="0" w:space="0" w:color="auto"/>
        <w:bottom w:val="none" w:sz="0" w:space="0" w:color="auto"/>
        <w:right w:val="none" w:sz="0" w:space="0" w:color="auto"/>
      </w:divBdr>
    </w:div>
    <w:div w:id="525754221">
      <w:bodyDiv w:val="1"/>
      <w:marLeft w:val="0"/>
      <w:marRight w:val="0"/>
      <w:marTop w:val="0"/>
      <w:marBottom w:val="0"/>
      <w:divBdr>
        <w:top w:val="none" w:sz="0" w:space="0" w:color="auto"/>
        <w:left w:val="none" w:sz="0" w:space="0" w:color="auto"/>
        <w:bottom w:val="none" w:sz="0" w:space="0" w:color="auto"/>
        <w:right w:val="none" w:sz="0" w:space="0" w:color="auto"/>
      </w:divBdr>
    </w:div>
    <w:div w:id="525825860">
      <w:bodyDiv w:val="1"/>
      <w:marLeft w:val="0"/>
      <w:marRight w:val="0"/>
      <w:marTop w:val="0"/>
      <w:marBottom w:val="0"/>
      <w:divBdr>
        <w:top w:val="none" w:sz="0" w:space="0" w:color="auto"/>
        <w:left w:val="none" w:sz="0" w:space="0" w:color="auto"/>
        <w:bottom w:val="none" w:sz="0" w:space="0" w:color="auto"/>
        <w:right w:val="none" w:sz="0" w:space="0" w:color="auto"/>
      </w:divBdr>
    </w:div>
    <w:div w:id="525868019">
      <w:bodyDiv w:val="1"/>
      <w:marLeft w:val="0"/>
      <w:marRight w:val="0"/>
      <w:marTop w:val="0"/>
      <w:marBottom w:val="0"/>
      <w:divBdr>
        <w:top w:val="none" w:sz="0" w:space="0" w:color="auto"/>
        <w:left w:val="none" w:sz="0" w:space="0" w:color="auto"/>
        <w:bottom w:val="none" w:sz="0" w:space="0" w:color="auto"/>
        <w:right w:val="none" w:sz="0" w:space="0" w:color="auto"/>
      </w:divBdr>
    </w:div>
    <w:div w:id="525950190">
      <w:bodyDiv w:val="1"/>
      <w:marLeft w:val="0"/>
      <w:marRight w:val="0"/>
      <w:marTop w:val="0"/>
      <w:marBottom w:val="0"/>
      <w:divBdr>
        <w:top w:val="none" w:sz="0" w:space="0" w:color="auto"/>
        <w:left w:val="none" w:sz="0" w:space="0" w:color="auto"/>
        <w:bottom w:val="none" w:sz="0" w:space="0" w:color="auto"/>
        <w:right w:val="none" w:sz="0" w:space="0" w:color="auto"/>
      </w:divBdr>
    </w:div>
    <w:div w:id="526022528">
      <w:bodyDiv w:val="1"/>
      <w:marLeft w:val="0"/>
      <w:marRight w:val="0"/>
      <w:marTop w:val="0"/>
      <w:marBottom w:val="0"/>
      <w:divBdr>
        <w:top w:val="none" w:sz="0" w:space="0" w:color="auto"/>
        <w:left w:val="none" w:sz="0" w:space="0" w:color="auto"/>
        <w:bottom w:val="none" w:sz="0" w:space="0" w:color="auto"/>
        <w:right w:val="none" w:sz="0" w:space="0" w:color="auto"/>
      </w:divBdr>
    </w:div>
    <w:div w:id="526479877">
      <w:bodyDiv w:val="1"/>
      <w:marLeft w:val="0"/>
      <w:marRight w:val="0"/>
      <w:marTop w:val="0"/>
      <w:marBottom w:val="0"/>
      <w:divBdr>
        <w:top w:val="none" w:sz="0" w:space="0" w:color="auto"/>
        <w:left w:val="none" w:sz="0" w:space="0" w:color="auto"/>
        <w:bottom w:val="none" w:sz="0" w:space="0" w:color="auto"/>
        <w:right w:val="none" w:sz="0" w:space="0" w:color="auto"/>
      </w:divBdr>
      <w:divsChild>
        <w:div w:id="1316374811">
          <w:marLeft w:val="0"/>
          <w:marRight w:val="0"/>
          <w:marTop w:val="0"/>
          <w:marBottom w:val="0"/>
          <w:divBdr>
            <w:top w:val="none" w:sz="0" w:space="0" w:color="auto"/>
            <w:left w:val="none" w:sz="0" w:space="0" w:color="auto"/>
            <w:bottom w:val="none" w:sz="0" w:space="0" w:color="auto"/>
            <w:right w:val="none" w:sz="0" w:space="0" w:color="auto"/>
          </w:divBdr>
        </w:div>
      </w:divsChild>
    </w:div>
    <w:div w:id="526910489">
      <w:bodyDiv w:val="1"/>
      <w:marLeft w:val="0"/>
      <w:marRight w:val="0"/>
      <w:marTop w:val="0"/>
      <w:marBottom w:val="0"/>
      <w:divBdr>
        <w:top w:val="none" w:sz="0" w:space="0" w:color="auto"/>
        <w:left w:val="none" w:sz="0" w:space="0" w:color="auto"/>
        <w:bottom w:val="none" w:sz="0" w:space="0" w:color="auto"/>
        <w:right w:val="none" w:sz="0" w:space="0" w:color="auto"/>
      </w:divBdr>
    </w:div>
    <w:div w:id="526917223">
      <w:bodyDiv w:val="1"/>
      <w:marLeft w:val="0"/>
      <w:marRight w:val="0"/>
      <w:marTop w:val="0"/>
      <w:marBottom w:val="0"/>
      <w:divBdr>
        <w:top w:val="none" w:sz="0" w:space="0" w:color="auto"/>
        <w:left w:val="none" w:sz="0" w:space="0" w:color="auto"/>
        <w:bottom w:val="none" w:sz="0" w:space="0" w:color="auto"/>
        <w:right w:val="none" w:sz="0" w:space="0" w:color="auto"/>
      </w:divBdr>
    </w:div>
    <w:div w:id="527107974">
      <w:bodyDiv w:val="1"/>
      <w:marLeft w:val="0"/>
      <w:marRight w:val="0"/>
      <w:marTop w:val="0"/>
      <w:marBottom w:val="0"/>
      <w:divBdr>
        <w:top w:val="none" w:sz="0" w:space="0" w:color="auto"/>
        <w:left w:val="none" w:sz="0" w:space="0" w:color="auto"/>
        <w:bottom w:val="none" w:sz="0" w:space="0" w:color="auto"/>
        <w:right w:val="none" w:sz="0" w:space="0" w:color="auto"/>
      </w:divBdr>
    </w:div>
    <w:div w:id="527644909">
      <w:bodyDiv w:val="1"/>
      <w:marLeft w:val="0"/>
      <w:marRight w:val="0"/>
      <w:marTop w:val="0"/>
      <w:marBottom w:val="0"/>
      <w:divBdr>
        <w:top w:val="none" w:sz="0" w:space="0" w:color="auto"/>
        <w:left w:val="none" w:sz="0" w:space="0" w:color="auto"/>
        <w:bottom w:val="none" w:sz="0" w:space="0" w:color="auto"/>
        <w:right w:val="none" w:sz="0" w:space="0" w:color="auto"/>
      </w:divBdr>
    </w:div>
    <w:div w:id="528686046">
      <w:bodyDiv w:val="1"/>
      <w:marLeft w:val="0"/>
      <w:marRight w:val="0"/>
      <w:marTop w:val="0"/>
      <w:marBottom w:val="0"/>
      <w:divBdr>
        <w:top w:val="none" w:sz="0" w:space="0" w:color="auto"/>
        <w:left w:val="none" w:sz="0" w:space="0" w:color="auto"/>
        <w:bottom w:val="none" w:sz="0" w:space="0" w:color="auto"/>
        <w:right w:val="none" w:sz="0" w:space="0" w:color="auto"/>
      </w:divBdr>
    </w:div>
    <w:div w:id="528879735">
      <w:bodyDiv w:val="1"/>
      <w:marLeft w:val="0"/>
      <w:marRight w:val="0"/>
      <w:marTop w:val="0"/>
      <w:marBottom w:val="0"/>
      <w:divBdr>
        <w:top w:val="none" w:sz="0" w:space="0" w:color="auto"/>
        <w:left w:val="none" w:sz="0" w:space="0" w:color="auto"/>
        <w:bottom w:val="none" w:sz="0" w:space="0" w:color="auto"/>
        <w:right w:val="none" w:sz="0" w:space="0" w:color="auto"/>
      </w:divBdr>
    </w:div>
    <w:div w:id="528954401">
      <w:bodyDiv w:val="1"/>
      <w:marLeft w:val="0"/>
      <w:marRight w:val="0"/>
      <w:marTop w:val="0"/>
      <w:marBottom w:val="0"/>
      <w:divBdr>
        <w:top w:val="none" w:sz="0" w:space="0" w:color="auto"/>
        <w:left w:val="none" w:sz="0" w:space="0" w:color="auto"/>
        <w:bottom w:val="none" w:sz="0" w:space="0" w:color="auto"/>
        <w:right w:val="none" w:sz="0" w:space="0" w:color="auto"/>
      </w:divBdr>
    </w:div>
    <w:div w:id="529072159">
      <w:bodyDiv w:val="1"/>
      <w:marLeft w:val="0"/>
      <w:marRight w:val="0"/>
      <w:marTop w:val="0"/>
      <w:marBottom w:val="0"/>
      <w:divBdr>
        <w:top w:val="none" w:sz="0" w:space="0" w:color="auto"/>
        <w:left w:val="none" w:sz="0" w:space="0" w:color="auto"/>
        <w:bottom w:val="none" w:sz="0" w:space="0" w:color="auto"/>
        <w:right w:val="none" w:sz="0" w:space="0" w:color="auto"/>
      </w:divBdr>
    </w:div>
    <w:div w:id="529144529">
      <w:bodyDiv w:val="1"/>
      <w:marLeft w:val="0"/>
      <w:marRight w:val="0"/>
      <w:marTop w:val="0"/>
      <w:marBottom w:val="0"/>
      <w:divBdr>
        <w:top w:val="none" w:sz="0" w:space="0" w:color="auto"/>
        <w:left w:val="none" w:sz="0" w:space="0" w:color="auto"/>
        <w:bottom w:val="none" w:sz="0" w:space="0" w:color="auto"/>
        <w:right w:val="none" w:sz="0" w:space="0" w:color="auto"/>
      </w:divBdr>
    </w:div>
    <w:div w:id="529614497">
      <w:bodyDiv w:val="1"/>
      <w:marLeft w:val="0"/>
      <w:marRight w:val="0"/>
      <w:marTop w:val="0"/>
      <w:marBottom w:val="0"/>
      <w:divBdr>
        <w:top w:val="none" w:sz="0" w:space="0" w:color="auto"/>
        <w:left w:val="none" w:sz="0" w:space="0" w:color="auto"/>
        <w:bottom w:val="none" w:sz="0" w:space="0" w:color="auto"/>
        <w:right w:val="none" w:sz="0" w:space="0" w:color="auto"/>
      </w:divBdr>
    </w:div>
    <w:div w:id="529802547">
      <w:bodyDiv w:val="1"/>
      <w:marLeft w:val="0"/>
      <w:marRight w:val="0"/>
      <w:marTop w:val="0"/>
      <w:marBottom w:val="0"/>
      <w:divBdr>
        <w:top w:val="none" w:sz="0" w:space="0" w:color="auto"/>
        <w:left w:val="none" w:sz="0" w:space="0" w:color="auto"/>
        <w:bottom w:val="none" w:sz="0" w:space="0" w:color="auto"/>
        <w:right w:val="none" w:sz="0" w:space="0" w:color="auto"/>
      </w:divBdr>
    </w:div>
    <w:div w:id="530145187">
      <w:bodyDiv w:val="1"/>
      <w:marLeft w:val="0"/>
      <w:marRight w:val="0"/>
      <w:marTop w:val="0"/>
      <w:marBottom w:val="0"/>
      <w:divBdr>
        <w:top w:val="none" w:sz="0" w:space="0" w:color="auto"/>
        <w:left w:val="none" w:sz="0" w:space="0" w:color="auto"/>
        <w:bottom w:val="none" w:sz="0" w:space="0" w:color="auto"/>
        <w:right w:val="none" w:sz="0" w:space="0" w:color="auto"/>
      </w:divBdr>
      <w:divsChild>
        <w:div w:id="2115400770">
          <w:marLeft w:val="0"/>
          <w:marRight w:val="0"/>
          <w:marTop w:val="0"/>
          <w:marBottom w:val="0"/>
          <w:divBdr>
            <w:top w:val="none" w:sz="0" w:space="0" w:color="auto"/>
            <w:left w:val="none" w:sz="0" w:space="0" w:color="auto"/>
            <w:bottom w:val="none" w:sz="0" w:space="0" w:color="auto"/>
            <w:right w:val="none" w:sz="0" w:space="0" w:color="auto"/>
          </w:divBdr>
        </w:div>
      </w:divsChild>
    </w:div>
    <w:div w:id="530189660">
      <w:bodyDiv w:val="1"/>
      <w:marLeft w:val="0"/>
      <w:marRight w:val="0"/>
      <w:marTop w:val="0"/>
      <w:marBottom w:val="0"/>
      <w:divBdr>
        <w:top w:val="none" w:sz="0" w:space="0" w:color="auto"/>
        <w:left w:val="none" w:sz="0" w:space="0" w:color="auto"/>
        <w:bottom w:val="none" w:sz="0" w:space="0" w:color="auto"/>
        <w:right w:val="none" w:sz="0" w:space="0" w:color="auto"/>
      </w:divBdr>
    </w:div>
    <w:div w:id="530193805">
      <w:bodyDiv w:val="1"/>
      <w:marLeft w:val="0"/>
      <w:marRight w:val="0"/>
      <w:marTop w:val="0"/>
      <w:marBottom w:val="0"/>
      <w:divBdr>
        <w:top w:val="none" w:sz="0" w:space="0" w:color="auto"/>
        <w:left w:val="none" w:sz="0" w:space="0" w:color="auto"/>
        <w:bottom w:val="none" w:sz="0" w:space="0" w:color="auto"/>
        <w:right w:val="none" w:sz="0" w:space="0" w:color="auto"/>
      </w:divBdr>
    </w:div>
    <w:div w:id="530194783">
      <w:bodyDiv w:val="1"/>
      <w:marLeft w:val="0"/>
      <w:marRight w:val="0"/>
      <w:marTop w:val="0"/>
      <w:marBottom w:val="0"/>
      <w:divBdr>
        <w:top w:val="none" w:sz="0" w:space="0" w:color="auto"/>
        <w:left w:val="none" w:sz="0" w:space="0" w:color="auto"/>
        <w:bottom w:val="none" w:sz="0" w:space="0" w:color="auto"/>
        <w:right w:val="none" w:sz="0" w:space="0" w:color="auto"/>
      </w:divBdr>
    </w:div>
    <w:div w:id="530343840">
      <w:bodyDiv w:val="1"/>
      <w:marLeft w:val="0"/>
      <w:marRight w:val="0"/>
      <w:marTop w:val="0"/>
      <w:marBottom w:val="0"/>
      <w:divBdr>
        <w:top w:val="none" w:sz="0" w:space="0" w:color="auto"/>
        <w:left w:val="none" w:sz="0" w:space="0" w:color="auto"/>
        <w:bottom w:val="none" w:sz="0" w:space="0" w:color="auto"/>
        <w:right w:val="none" w:sz="0" w:space="0" w:color="auto"/>
      </w:divBdr>
    </w:div>
    <w:div w:id="530345185">
      <w:bodyDiv w:val="1"/>
      <w:marLeft w:val="0"/>
      <w:marRight w:val="0"/>
      <w:marTop w:val="0"/>
      <w:marBottom w:val="0"/>
      <w:divBdr>
        <w:top w:val="none" w:sz="0" w:space="0" w:color="auto"/>
        <w:left w:val="none" w:sz="0" w:space="0" w:color="auto"/>
        <w:bottom w:val="none" w:sz="0" w:space="0" w:color="auto"/>
        <w:right w:val="none" w:sz="0" w:space="0" w:color="auto"/>
      </w:divBdr>
    </w:div>
    <w:div w:id="530607489">
      <w:bodyDiv w:val="1"/>
      <w:marLeft w:val="0"/>
      <w:marRight w:val="0"/>
      <w:marTop w:val="0"/>
      <w:marBottom w:val="0"/>
      <w:divBdr>
        <w:top w:val="none" w:sz="0" w:space="0" w:color="auto"/>
        <w:left w:val="none" w:sz="0" w:space="0" w:color="auto"/>
        <w:bottom w:val="none" w:sz="0" w:space="0" w:color="auto"/>
        <w:right w:val="none" w:sz="0" w:space="0" w:color="auto"/>
      </w:divBdr>
    </w:div>
    <w:div w:id="530654096">
      <w:bodyDiv w:val="1"/>
      <w:marLeft w:val="0"/>
      <w:marRight w:val="0"/>
      <w:marTop w:val="0"/>
      <w:marBottom w:val="0"/>
      <w:divBdr>
        <w:top w:val="none" w:sz="0" w:space="0" w:color="auto"/>
        <w:left w:val="none" w:sz="0" w:space="0" w:color="auto"/>
        <w:bottom w:val="none" w:sz="0" w:space="0" w:color="auto"/>
        <w:right w:val="none" w:sz="0" w:space="0" w:color="auto"/>
      </w:divBdr>
    </w:div>
    <w:div w:id="532381568">
      <w:bodyDiv w:val="1"/>
      <w:marLeft w:val="0"/>
      <w:marRight w:val="0"/>
      <w:marTop w:val="0"/>
      <w:marBottom w:val="0"/>
      <w:divBdr>
        <w:top w:val="none" w:sz="0" w:space="0" w:color="auto"/>
        <w:left w:val="none" w:sz="0" w:space="0" w:color="auto"/>
        <w:bottom w:val="none" w:sz="0" w:space="0" w:color="auto"/>
        <w:right w:val="none" w:sz="0" w:space="0" w:color="auto"/>
      </w:divBdr>
      <w:divsChild>
        <w:div w:id="1900631587">
          <w:marLeft w:val="0"/>
          <w:marRight w:val="0"/>
          <w:marTop w:val="0"/>
          <w:marBottom w:val="0"/>
          <w:divBdr>
            <w:top w:val="none" w:sz="0" w:space="0" w:color="auto"/>
            <w:left w:val="none" w:sz="0" w:space="0" w:color="auto"/>
            <w:bottom w:val="none" w:sz="0" w:space="0" w:color="auto"/>
            <w:right w:val="none" w:sz="0" w:space="0" w:color="auto"/>
          </w:divBdr>
        </w:div>
      </w:divsChild>
    </w:div>
    <w:div w:id="532957257">
      <w:bodyDiv w:val="1"/>
      <w:marLeft w:val="0"/>
      <w:marRight w:val="0"/>
      <w:marTop w:val="0"/>
      <w:marBottom w:val="0"/>
      <w:divBdr>
        <w:top w:val="none" w:sz="0" w:space="0" w:color="auto"/>
        <w:left w:val="none" w:sz="0" w:space="0" w:color="auto"/>
        <w:bottom w:val="none" w:sz="0" w:space="0" w:color="auto"/>
        <w:right w:val="none" w:sz="0" w:space="0" w:color="auto"/>
      </w:divBdr>
    </w:div>
    <w:div w:id="533229123">
      <w:bodyDiv w:val="1"/>
      <w:marLeft w:val="0"/>
      <w:marRight w:val="0"/>
      <w:marTop w:val="0"/>
      <w:marBottom w:val="0"/>
      <w:divBdr>
        <w:top w:val="none" w:sz="0" w:space="0" w:color="auto"/>
        <w:left w:val="none" w:sz="0" w:space="0" w:color="auto"/>
        <w:bottom w:val="none" w:sz="0" w:space="0" w:color="auto"/>
        <w:right w:val="none" w:sz="0" w:space="0" w:color="auto"/>
      </w:divBdr>
    </w:div>
    <w:div w:id="533230239">
      <w:bodyDiv w:val="1"/>
      <w:marLeft w:val="0"/>
      <w:marRight w:val="0"/>
      <w:marTop w:val="0"/>
      <w:marBottom w:val="0"/>
      <w:divBdr>
        <w:top w:val="none" w:sz="0" w:space="0" w:color="auto"/>
        <w:left w:val="none" w:sz="0" w:space="0" w:color="auto"/>
        <w:bottom w:val="none" w:sz="0" w:space="0" w:color="auto"/>
        <w:right w:val="none" w:sz="0" w:space="0" w:color="auto"/>
      </w:divBdr>
    </w:div>
    <w:div w:id="533273226">
      <w:bodyDiv w:val="1"/>
      <w:marLeft w:val="0"/>
      <w:marRight w:val="0"/>
      <w:marTop w:val="0"/>
      <w:marBottom w:val="0"/>
      <w:divBdr>
        <w:top w:val="none" w:sz="0" w:space="0" w:color="auto"/>
        <w:left w:val="none" w:sz="0" w:space="0" w:color="auto"/>
        <w:bottom w:val="none" w:sz="0" w:space="0" w:color="auto"/>
        <w:right w:val="none" w:sz="0" w:space="0" w:color="auto"/>
      </w:divBdr>
      <w:divsChild>
        <w:div w:id="2023193526">
          <w:marLeft w:val="0"/>
          <w:marRight w:val="0"/>
          <w:marTop w:val="0"/>
          <w:marBottom w:val="0"/>
          <w:divBdr>
            <w:top w:val="none" w:sz="0" w:space="0" w:color="auto"/>
            <w:left w:val="none" w:sz="0" w:space="0" w:color="auto"/>
            <w:bottom w:val="none" w:sz="0" w:space="0" w:color="auto"/>
            <w:right w:val="none" w:sz="0" w:space="0" w:color="auto"/>
          </w:divBdr>
        </w:div>
      </w:divsChild>
    </w:div>
    <w:div w:id="533537175">
      <w:bodyDiv w:val="1"/>
      <w:marLeft w:val="0"/>
      <w:marRight w:val="0"/>
      <w:marTop w:val="0"/>
      <w:marBottom w:val="0"/>
      <w:divBdr>
        <w:top w:val="none" w:sz="0" w:space="0" w:color="auto"/>
        <w:left w:val="none" w:sz="0" w:space="0" w:color="auto"/>
        <w:bottom w:val="none" w:sz="0" w:space="0" w:color="auto"/>
        <w:right w:val="none" w:sz="0" w:space="0" w:color="auto"/>
      </w:divBdr>
      <w:divsChild>
        <w:div w:id="1908224374">
          <w:marLeft w:val="0"/>
          <w:marRight w:val="0"/>
          <w:marTop w:val="0"/>
          <w:marBottom w:val="0"/>
          <w:divBdr>
            <w:top w:val="none" w:sz="0" w:space="0" w:color="auto"/>
            <w:left w:val="none" w:sz="0" w:space="0" w:color="auto"/>
            <w:bottom w:val="none" w:sz="0" w:space="0" w:color="auto"/>
            <w:right w:val="none" w:sz="0" w:space="0" w:color="auto"/>
          </w:divBdr>
        </w:div>
      </w:divsChild>
    </w:div>
    <w:div w:id="534394372">
      <w:bodyDiv w:val="1"/>
      <w:marLeft w:val="0"/>
      <w:marRight w:val="0"/>
      <w:marTop w:val="0"/>
      <w:marBottom w:val="0"/>
      <w:divBdr>
        <w:top w:val="none" w:sz="0" w:space="0" w:color="auto"/>
        <w:left w:val="none" w:sz="0" w:space="0" w:color="auto"/>
        <w:bottom w:val="none" w:sz="0" w:space="0" w:color="auto"/>
        <w:right w:val="none" w:sz="0" w:space="0" w:color="auto"/>
      </w:divBdr>
    </w:div>
    <w:div w:id="534781233">
      <w:bodyDiv w:val="1"/>
      <w:marLeft w:val="0"/>
      <w:marRight w:val="0"/>
      <w:marTop w:val="0"/>
      <w:marBottom w:val="0"/>
      <w:divBdr>
        <w:top w:val="none" w:sz="0" w:space="0" w:color="auto"/>
        <w:left w:val="none" w:sz="0" w:space="0" w:color="auto"/>
        <w:bottom w:val="none" w:sz="0" w:space="0" w:color="auto"/>
        <w:right w:val="none" w:sz="0" w:space="0" w:color="auto"/>
      </w:divBdr>
    </w:div>
    <w:div w:id="534925785">
      <w:bodyDiv w:val="1"/>
      <w:marLeft w:val="0"/>
      <w:marRight w:val="0"/>
      <w:marTop w:val="0"/>
      <w:marBottom w:val="0"/>
      <w:divBdr>
        <w:top w:val="none" w:sz="0" w:space="0" w:color="auto"/>
        <w:left w:val="none" w:sz="0" w:space="0" w:color="auto"/>
        <w:bottom w:val="none" w:sz="0" w:space="0" w:color="auto"/>
        <w:right w:val="none" w:sz="0" w:space="0" w:color="auto"/>
      </w:divBdr>
    </w:div>
    <w:div w:id="534973230">
      <w:bodyDiv w:val="1"/>
      <w:marLeft w:val="0"/>
      <w:marRight w:val="0"/>
      <w:marTop w:val="0"/>
      <w:marBottom w:val="0"/>
      <w:divBdr>
        <w:top w:val="none" w:sz="0" w:space="0" w:color="auto"/>
        <w:left w:val="none" w:sz="0" w:space="0" w:color="auto"/>
        <w:bottom w:val="none" w:sz="0" w:space="0" w:color="auto"/>
        <w:right w:val="none" w:sz="0" w:space="0" w:color="auto"/>
      </w:divBdr>
    </w:div>
    <w:div w:id="535312736">
      <w:bodyDiv w:val="1"/>
      <w:marLeft w:val="0"/>
      <w:marRight w:val="0"/>
      <w:marTop w:val="0"/>
      <w:marBottom w:val="0"/>
      <w:divBdr>
        <w:top w:val="none" w:sz="0" w:space="0" w:color="auto"/>
        <w:left w:val="none" w:sz="0" w:space="0" w:color="auto"/>
        <w:bottom w:val="none" w:sz="0" w:space="0" w:color="auto"/>
        <w:right w:val="none" w:sz="0" w:space="0" w:color="auto"/>
      </w:divBdr>
    </w:div>
    <w:div w:id="535429777">
      <w:bodyDiv w:val="1"/>
      <w:marLeft w:val="0"/>
      <w:marRight w:val="0"/>
      <w:marTop w:val="0"/>
      <w:marBottom w:val="0"/>
      <w:divBdr>
        <w:top w:val="none" w:sz="0" w:space="0" w:color="auto"/>
        <w:left w:val="none" w:sz="0" w:space="0" w:color="auto"/>
        <w:bottom w:val="none" w:sz="0" w:space="0" w:color="auto"/>
        <w:right w:val="none" w:sz="0" w:space="0" w:color="auto"/>
      </w:divBdr>
    </w:div>
    <w:div w:id="535778085">
      <w:bodyDiv w:val="1"/>
      <w:marLeft w:val="0"/>
      <w:marRight w:val="0"/>
      <w:marTop w:val="0"/>
      <w:marBottom w:val="0"/>
      <w:divBdr>
        <w:top w:val="none" w:sz="0" w:space="0" w:color="auto"/>
        <w:left w:val="none" w:sz="0" w:space="0" w:color="auto"/>
        <w:bottom w:val="none" w:sz="0" w:space="0" w:color="auto"/>
        <w:right w:val="none" w:sz="0" w:space="0" w:color="auto"/>
      </w:divBdr>
    </w:div>
    <w:div w:id="535822932">
      <w:bodyDiv w:val="1"/>
      <w:marLeft w:val="0"/>
      <w:marRight w:val="0"/>
      <w:marTop w:val="0"/>
      <w:marBottom w:val="0"/>
      <w:divBdr>
        <w:top w:val="none" w:sz="0" w:space="0" w:color="auto"/>
        <w:left w:val="none" w:sz="0" w:space="0" w:color="auto"/>
        <w:bottom w:val="none" w:sz="0" w:space="0" w:color="auto"/>
        <w:right w:val="none" w:sz="0" w:space="0" w:color="auto"/>
      </w:divBdr>
    </w:div>
    <w:div w:id="535848906">
      <w:bodyDiv w:val="1"/>
      <w:marLeft w:val="0"/>
      <w:marRight w:val="0"/>
      <w:marTop w:val="0"/>
      <w:marBottom w:val="0"/>
      <w:divBdr>
        <w:top w:val="none" w:sz="0" w:space="0" w:color="auto"/>
        <w:left w:val="none" w:sz="0" w:space="0" w:color="auto"/>
        <w:bottom w:val="none" w:sz="0" w:space="0" w:color="auto"/>
        <w:right w:val="none" w:sz="0" w:space="0" w:color="auto"/>
      </w:divBdr>
    </w:div>
    <w:div w:id="535854077">
      <w:bodyDiv w:val="1"/>
      <w:marLeft w:val="0"/>
      <w:marRight w:val="0"/>
      <w:marTop w:val="0"/>
      <w:marBottom w:val="0"/>
      <w:divBdr>
        <w:top w:val="none" w:sz="0" w:space="0" w:color="auto"/>
        <w:left w:val="none" w:sz="0" w:space="0" w:color="auto"/>
        <w:bottom w:val="none" w:sz="0" w:space="0" w:color="auto"/>
        <w:right w:val="none" w:sz="0" w:space="0" w:color="auto"/>
      </w:divBdr>
    </w:div>
    <w:div w:id="535969943">
      <w:bodyDiv w:val="1"/>
      <w:marLeft w:val="0"/>
      <w:marRight w:val="0"/>
      <w:marTop w:val="0"/>
      <w:marBottom w:val="0"/>
      <w:divBdr>
        <w:top w:val="none" w:sz="0" w:space="0" w:color="auto"/>
        <w:left w:val="none" w:sz="0" w:space="0" w:color="auto"/>
        <w:bottom w:val="none" w:sz="0" w:space="0" w:color="auto"/>
        <w:right w:val="none" w:sz="0" w:space="0" w:color="auto"/>
      </w:divBdr>
    </w:div>
    <w:div w:id="536090494">
      <w:bodyDiv w:val="1"/>
      <w:marLeft w:val="0"/>
      <w:marRight w:val="0"/>
      <w:marTop w:val="0"/>
      <w:marBottom w:val="0"/>
      <w:divBdr>
        <w:top w:val="none" w:sz="0" w:space="0" w:color="auto"/>
        <w:left w:val="none" w:sz="0" w:space="0" w:color="auto"/>
        <w:bottom w:val="none" w:sz="0" w:space="0" w:color="auto"/>
        <w:right w:val="none" w:sz="0" w:space="0" w:color="auto"/>
      </w:divBdr>
    </w:div>
    <w:div w:id="536427377">
      <w:bodyDiv w:val="1"/>
      <w:marLeft w:val="0"/>
      <w:marRight w:val="0"/>
      <w:marTop w:val="0"/>
      <w:marBottom w:val="0"/>
      <w:divBdr>
        <w:top w:val="none" w:sz="0" w:space="0" w:color="auto"/>
        <w:left w:val="none" w:sz="0" w:space="0" w:color="auto"/>
        <w:bottom w:val="none" w:sz="0" w:space="0" w:color="auto"/>
        <w:right w:val="none" w:sz="0" w:space="0" w:color="auto"/>
      </w:divBdr>
    </w:div>
    <w:div w:id="536549578">
      <w:bodyDiv w:val="1"/>
      <w:marLeft w:val="0"/>
      <w:marRight w:val="0"/>
      <w:marTop w:val="0"/>
      <w:marBottom w:val="0"/>
      <w:divBdr>
        <w:top w:val="none" w:sz="0" w:space="0" w:color="auto"/>
        <w:left w:val="none" w:sz="0" w:space="0" w:color="auto"/>
        <w:bottom w:val="none" w:sz="0" w:space="0" w:color="auto"/>
        <w:right w:val="none" w:sz="0" w:space="0" w:color="auto"/>
      </w:divBdr>
    </w:div>
    <w:div w:id="536549849">
      <w:bodyDiv w:val="1"/>
      <w:marLeft w:val="0"/>
      <w:marRight w:val="0"/>
      <w:marTop w:val="0"/>
      <w:marBottom w:val="0"/>
      <w:divBdr>
        <w:top w:val="none" w:sz="0" w:space="0" w:color="auto"/>
        <w:left w:val="none" w:sz="0" w:space="0" w:color="auto"/>
        <w:bottom w:val="none" w:sz="0" w:space="0" w:color="auto"/>
        <w:right w:val="none" w:sz="0" w:space="0" w:color="auto"/>
      </w:divBdr>
    </w:div>
    <w:div w:id="537014933">
      <w:bodyDiv w:val="1"/>
      <w:marLeft w:val="0"/>
      <w:marRight w:val="0"/>
      <w:marTop w:val="0"/>
      <w:marBottom w:val="0"/>
      <w:divBdr>
        <w:top w:val="none" w:sz="0" w:space="0" w:color="auto"/>
        <w:left w:val="none" w:sz="0" w:space="0" w:color="auto"/>
        <w:bottom w:val="none" w:sz="0" w:space="0" w:color="auto"/>
        <w:right w:val="none" w:sz="0" w:space="0" w:color="auto"/>
      </w:divBdr>
    </w:div>
    <w:div w:id="537163412">
      <w:bodyDiv w:val="1"/>
      <w:marLeft w:val="0"/>
      <w:marRight w:val="0"/>
      <w:marTop w:val="0"/>
      <w:marBottom w:val="0"/>
      <w:divBdr>
        <w:top w:val="none" w:sz="0" w:space="0" w:color="auto"/>
        <w:left w:val="none" w:sz="0" w:space="0" w:color="auto"/>
        <w:bottom w:val="none" w:sz="0" w:space="0" w:color="auto"/>
        <w:right w:val="none" w:sz="0" w:space="0" w:color="auto"/>
      </w:divBdr>
    </w:div>
    <w:div w:id="537351583">
      <w:bodyDiv w:val="1"/>
      <w:marLeft w:val="0"/>
      <w:marRight w:val="0"/>
      <w:marTop w:val="0"/>
      <w:marBottom w:val="0"/>
      <w:divBdr>
        <w:top w:val="none" w:sz="0" w:space="0" w:color="auto"/>
        <w:left w:val="none" w:sz="0" w:space="0" w:color="auto"/>
        <w:bottom w:val="none" w:sz="0" w:space="0" w:color="auto"/>
        <w:right w:val="none" w:sz="0" w:space="0" w:color="auto"/>
      </w:divBdr>
    </w:div>
    <w:div w:id="537743267">
      <w:bodyDiv w:val="1"/>
      <w:marLeft w:val="0"/>
      <w:marRight w:val="0"/>
      <w:marTop w:val="0"/>
      <w:marBottom w:val="0"/>
      <w:divBdr>
        <w:top w:val="none" w:sz="0" w:space="0" w:color="auto"/>
        <w:left w:val="none" w:sz="0" w:space="0" w:color="auto"/>
        <w:bottom w:val="none" w:sz="0" w:space="0" w:color="auto"/>
        <w:right w:val="none" w:sz="0" w:space="0" w:color="auto"/>
      </w:divBdr>
    </w:div>
    <w:div w:id="537820144">
      <w:bodyDiv w:val="1"/>
      <w:marLeft w:val="0"/>
      <w:marRight w:val="0"/>
      <w:marTop w:val="0"/>
      <w:marBottom w:val="0"/>
      <w:divBdr>
        <w:top w:val="none" w:sz="0" w:space="0" w:color="auto"/>
        <w:left w:val="none" w:sz="0" w:space="0" w:color="auto"/>
        <w:bottom w:val="none" w:sz="0" w:space="0" w:color="auto"/>
        <w:right w:val="none" w:sz="0" w:space="0" w:color="auto"/>
      </w:divBdr>
    </w:div>
    <w:div w:id="538054898">
      <w:bodyDiv w:val="1"/>
      <w:marLeft w:val="0"/>
      <w:marRight w:val="0"/>
      <w:marTop w:val="0"/>
      <w:marBottom w:val="0"/>
      <w:divBdr>
        <w:top w:val="none" w:sz="0" w:space="0" w:color="auto"/>
        <w:left w:val="none" w:sz="0" w:space="0" w:color="auto"/>
        <w:bottom w:val="none" w:sz="0" w:space="0" w:color="auto"/>
        <w:right w:val="none" w:sz="0" w:space="0" w:color="auto"/>
      </w:divBdr>
      <w:divsChild>
        <w:div w:id="119809101">
          <w:marLeft w:val="0"/>
          <w:marRight w:val="0"/>
          <w:marTop w:val="0"/>
          <w:marBottom w:val="0"/>
          <w:divBdr>
            <w:top w:val="none" w:sz="0" w:space="0" w:color="auto"/>
            <w:left w:val="none" w:sz="0" w:space="0" w:color="auto"/>
            <w:bottom w:val="none" w:sz="0" w:space="0" w:color="auto"/>
            <w:right w:val="none" w:sz="0" w:space="0" w:color="auto"/>
          </w:divBdr>
        </w:div>
      </w:divsChild>
    </w:div>
    <w:div w:id="538710448">
      <w:bodyDiv w:val="1"/>
      <w:marLeft w:val="0"/>
      <w:marRight w:val="0"/>
      <w:marTop w:val="0"/>
      <w:marBottom w:val="0"/>
      <w:divBdr>
        <w:top w:val="none" w:sz="0" w:space="0" w:color="auto"/>
        <w:left w:val="none" w:sz="0" w:space="0" w:color="auto"/>
        <w:bottom w:val="none" w:sz="0" w:space="0" w:color="auto"/>
        <w:right w:val="none" w:sz="0" w:space="0" w:color="auto"/>
      </w:divBdr>
    </w:div>
    <w:div w:id="539172385">
      <w:bodyDiv w:val="1"/>
      <w:marLeft w:val="0"/>
      <w:marRight w:val="0"/>
      <w:marTop w:val="0"/>
      <w:marBottom w:val="0"/>
      <w:divBdr>
        <w:top w:val="none" w:sz="0" w:space="0" w:color="auto"/>
        <w:left w:val="none" w:sz="0" w:space="0" w:color="auto"/>
        <w:bottom w:val="none" w:sz="0" w:space="0" w:color="auto"/>
        <w:right w:val="none" w:sz="0" w:space="0" w:color="auto"/>
      </w:divBdr>
    </w:div>
    <w:div w:id="539559592">
      <w:bodyDiv w:val="1"/>
      <w:marLeft w:val="0"/>
      <w:marRight w:val="0"/>
      <w:marTop w:val="0"/>
      <w:marBottom w:val="0"/>
      <w:divBdr>
        <w:top w:val="none" w:sz="0" w:space="0" w:color="auto"/>
        <w:left w:val="none" w:sz="0" w:space="0" w:color="auto"/>
        <w:bottom w:val="none" w:sz="0" w:space="0" w:color="auto"/>
        <w:right w:val="none" w:sz="0" w:space="0" w:color="auto"/>
      </w:divBdr>
    </w:div>
    <w:div w:id="539631052">
      <w:bodyDiv w:val="1"/>
      <w:marLeft w:val="0"/>
      <w:marRight w:val="0"/>
      <w:marTop w:val="0"/>
      <w:marBottom w:val="0"/>
      <w:divBdr>
        <w:top w:val="none" w:sz="0" w:space="0" w:color="auto"/>
        <w:left w:val="none" w:sz="0" w:space="0" w:color="auto"/>
        <w:bottom w:val="none" w:sz="0" w:space="0" w:color="auto"/>
        <w:right w:val="none" w:sz="0" w:space="0" w:color="auto"/>
      </w:divBdr>
    </w:div>
    <w:div w:id="539755054">
      <w:bodyDiv w:val="1"/>
      <w:marLeft w:val="0"/>
      <w:marRight w:val="0"/>
      <w:marTop w:val="0"/>
      <w:marBottom w:val="0"/>
      <w:divBdr>
        <w:top w:val="none" w:sz="0" w:space="0" w:color="auto"/>
        <w:left w:val="none" w:sz="0" w:space="0" w:color="auto"/>
        <w:bottom w:val="none" w:sz="0" w:space="0" w:color="auto"/>
        <w:right w:val="none" w:sz="0" w:space="0" w:color="auto"/>
      </w:divBdr>
    </w:div>
    <w:div w:id="539784292">
      <w:bodyDiv w:val="1"/>
      <w:marLeft w:val="0"/>
      <w:marRight w:val="0"/>
      <w:marTop w:val="0"/>
      <w:marBottom w:val="0"/>
      <w:divBdr>
        <w:top w:val="none" w:sz="0" w:space="0" w:color="auto"/>
        <w:left w:val="none" w:sz="0" w:space="0" w:color="auto"/>
        <w:bottom w:val="none" w:sz="0" w:space="0" w:color="auto"/>
        <w:right w:val="none" w:sz="0" w:space="0" w:color="auto"/>
      </w:divBdr>
    </w:div>
    <w:div w:id="540021419">
      <w:bodyDiv w:val="1"/>
      <w:marLeft w:val="0"/>
      <w:marRight w:val="0"/>
      <w:marTop w:val="0"/>
      <w:marBottom w:val="0"/>
      <w:divBdr>
        <w:top w:val="none" w:sz="0" w:space="0" w:color="auto"/>
        <w:left w:val="none" w:sz="0" w:space="0" w:color="auto"/>
        <w:bottom w:val="none" w:sz="0" w:space="0" w:color="auto"/>
        <w:right w:val="none" w:sz="0" w:space="0" w:color="auto"/>
      </w:divBdr>
    </w:div>
    <w:div w:id="540096228">
      <w:bodyDiv w:val="1"/>
      <w:marLeft w:val="0"/>
      <w:marRight w:val="0"/>
      <w:marTop w:val="0"/>
      <w:marBottom w:val="0"/>
      <w:divBdr>
        <w:top w:val="none" w:sz="0" w:space="0" w:color="auto"/>
        <w:left w:val="none" w:sz="0" w:space="0" w:color="auto"/>
        <w:bottom w:val="none" w:sz="0" w:space="0" w:color="auto"/>
        <w:right w:val="none" w:sz="0" w:space="0" w:color="auto"/>
      </w:divBdr>
    </w:div>
    <w:div w:id="540245406">
      <w:bodyDiv w:val="1"/>
      <w:marLeft w:val="0"/>
      <w:marRight w:val="0"/>
      <w:marTop w:val="0"/>
      <w:marBottom w:val="0"/>
      <w:divBdr>
        <w:top w:val="none" w:sz="0" w:space="0" w:color="auto"/>
        <w:left w:val="none" w:sz="0" w:space="0" w:color="auto"/>
        <w:bottom w:val="none" w:sz="0" w:space="0" w:color="auto"/>
        <w:right w:val="none" w:sz="0" w:space="0" w:color="auto"/>
      </w:divBdr>
      <w:divsChild>
        <w:div w:id="591625219">
          <w:marLeft w:val="0"/>
          <w:marRight w:val="0"/>
          <w:marTop w:val="0"/>
          <w:marBottom w:val="0"/>
          <w:divBdr>
            <w:top w:val="none" w:sz="0" w:space="0" w:color="auto"/>
            <w:left w:val="none" w:sz="0" w:space="0" w:color="auto"/>
            <w:bottom w:val="none" w:sz="0" w:space="0" w:color="auto"/>
            <w:right w:val="none" w:sz="0" w:space="0" w:color="auto"/>
          </w:divBdr>
        </w:div>
      </w:divsChild>
    </w:div>
    <w:div w:id="540480351">
      <w:bodyDiv w:val="1"/>
      <w:marLeft w:val="0"/>
      <w:marRight w:val="0"/>
      <w:marTop w:val="0"/>
      <w:marBottom w:val="0"/>
      <w:divBdr>
        <w:top w:val="none" w:sz="0" w:space="0" w:color="auto"/>
        <w:left w:val="none" w:sz="0" w:space="0" w:color="auto"/>
        <w:bottom w:val="none" w:sz="0" w:space="0" w:color="auto"/>
        <w:right w:val="none" w:sz="0" w:space="0" w:color="auto"/>
      </w:divBdr>
    </w:div>
    <w:div w:id="540484943">
      <w:bodyDiv w:val="1"/>
      <w:marLeft w:val="0"/>
      <w:marRight w:val="0"/>
      <w:marTop w:val="0"/>
      <w:marBottom w:val="0"/>
      <w:divBdr>
        <w:top w:val="none" w:sz="0" w:space="0" w:color="auto"/>
        <w:left w:val="none" w:sz="0" w:space="0" w:color="auto"/>
        <w:bottom w:val="none" w:sz="0" w:space="0" w:color="auto"/>
        <w:right w:val="none" w:sz="0" w:space="0" w:color="auto"/>
      </w:divBdr>
    </w:div>
    <w:div w:id="540629366">
      <w:bodyDiv w:val="1"/>
      <w:marLeft w:val="0"/>
      <w:marRight w:val="0"/>
      <w:marTop w:val="0"/>
      <w:marBottom w:val="0"/>
      <w:divBdr>
        <w:top w:val="none" w:sz="0" w:space="0" w:color="auto"/>
        <w:left w:val="none" w:sz="0" w:space="0" w:color="auto"/>
        <w:bottom w:val="none" w:sz="0" w:space="0" w:color="auto"/>
        <w:right w:val="none" w:sz="0" w:space="0" w:color="auto"/>
      </w:divBdr>
    </w:div>
    <w:div w:id="540632492">
      <w:bodyDiv w:val="1"/>
      <w:marLeft w:val="0"/>
      <w:marRight w:val="0"/>
      <w:marTop w:val="0"/>
      <w:marBottom w:val="0"/>
      <w:divBdr>
        <w:top w:val="none" w:sz="0" w:space="0" w:color="auto"/>
        <w:left w:val="none" w:sz="0" w:space="0" w:color="auto"/>
        <w:bottom w:val="none" w:sz="0" w:space="0" w:color="auto"/>
        <w:right w:val="none" w:sz="0" w:space="0" w:color="auto"/>
      </w:divBdr>
    </w:div>
    <w:div w:id="540822925">
      <w:bodyDiv w:val="1"/>
      <w:marLeft w:val="0"/>
      <w:marRight w:val="0"/>
      <w:marTop w:val="0"/>
      <w:marBottom w:val="0"/>
      <w:divBdr>
        <w:top w:val="none" w:sz="0" w:space="0" w:color="auto"/>
        <w:left w:val="none" w:sz="0" w:space="0" w:color="auto"/>
        <w:bottom w:val="none" w:sz="0" w:space="0" w:color="auto"/>
        <w:right w:val="none" w:sz="0" w:space="0" w:color="auto"/>
      </w:divBdr>
    </w:div>
    <w:div w:id="540938308">
      <w:bodyDiv w:val="1"/>
      <w:marLeft w:val="0"/>
      <w:marRight w:val="0"/>
      <w:marTop w:val="0"/>
      <w:marBottom w:val="0"/>
      <w:divBdr>
        <w:top w:val="none" w:sz="0" w:space="0" w:color="auto"/>
        <w:left w:val="none" w:sz="0" w:space="0" w:color="auto"/>
        <w:bottom w:val="none" w:sz="0" w:space="0" w:color="auto"/>
        <w:right w:val="none" w:sz="0" w:space="0" w:color="auto"/>
      </w:divBdr>
    </w:div>
    <w:div w:id="541359978">
      <w:bodyDiv w:val="1"/>
      <w:marLeft w:val="0"/>
      <w:marRight w:val="0"/>
      <w:marTop w:val="0"/>
      <w:marBottom w:val="0"/>
      <w:divBdr>
        <w:top w:val="none" w:sz="0" w:space="0" w:color="auto"/>
        <w:left w:val="none" w:sz="0" w:space="0" w:color="auto"/>
        <w:bottom w:val="none" w:sz="0" w:space="0" w:color="auto"/>
        <w:right w:val="none" w:sz="0" w:space="0" w:color="auto"/>
      </w:divBdr>
    </w:div>
    <w:div w:id="541867838">
      <w:bodyDiv w:val="1"/>
      <w:marLeft w:val="0"/>
      <w:marRight w:val="0"/>
      <w:marTop w:val="0"/>
      <w:marBottom w:val="0"/>
      <w:divBdr>
        <w:top w:val="none" w:sz="0" w:space="0" w:color="auto"/>
        <w:left w:val="none" w:sz="0" w:space="0" w:color="auto"/>
        <w:bottom w:val="none" w:sz="0" w:space="0" w:color="auto"/>
        <w:right w:val="none" w:sz="0" w:space="0" w:color="auto"/>
      </w:divBdr>
    </w:div>
    <w:div w:id="542442227">
      <w:bodyDiv w:val="1"/>
      <w:marLeft w:val="0"/>
      <w:marRight w:val="0"/>
      <w:marTop w:val="0"/>
      <w:marBottom w:val="0"/>
      <w:divBdr>
        <w:top w:val="none" w:sz="0" w:space="0" w:color="auto"/>
        <w:left w:val="none" w:sz="0" w:space="0" w:color="auto"/>
        <w:bottom w:val="none" w:sz="0" w:space="0" w:color="auto"/>
        <w:right w:val="none" w:sz="0" w:space="0" w:color="auto"/>
      </w:divBdr>
    </w:div>
    <w:div w:id="543101842">
      <w:bodyDiv w:val="1"/>
      <w:marLeft w:val="0"/>
      <w:marRight w:val="0"/>
      <w:marTop w:val="0"/>
      <w:marBottom w:val="0"/>
      <w:divBdr>
        <w:top w:val="none" w:sz="0" w:space="0" w:color="auto"/>
        <w:left w:val="none" w:sz="0" w:space="0" w:color="auto"/>
        <w:bottom w:val="none" w:sz="0" w:space="0" w:color="auto"/>
        <w:right w:val="none" w:sz="0" w:space="0" w:color="auto"/>
      </w:divBdr>
    </w:div>
    <w:div w:id="543176293">
      <w:bodyDiv w:val="1"/>
      <w:marLeft w:val="0"/>
      <w:marRight w:val="0"/>
      <w:marTop w:val="0"/>
      <w:marBottom w:val="0"/>
      <w:divBdr>
        <w:top w:val="none" w:sz="0" w:space="0" w:color="auto"/>
        <w:left w:val="none" w:sz="0" w:space="0" w:color="auto"/>
        <w:bottom w:val="none" w:sz="0" w:space="0" w:color="auto"/>
        <w:right w:val="none" w:sz="0" w:space="0" w:color="auto"/>
      </w:divBdr>
    </w:div>
    <w:div w:id="543374011">
      <w:bodyDiv w:val="1"/>
      <w:marLeft w:val="0"/>
      <w:marRight w:val="0"/>
      <w:marTop w:val="0"/>
      <w:marBottom w:val="0"/>
      <w:divBdr>
        <w:top w:val="none" w:sz="0" w:space="0" w:color="auto"/>
        <w:left w:val="none" w:sz="0" w:space="0" w:color="auto"/>
        <w:bottom w:val="none" w:sz="0" w:space="0" w:color="auto"/>
        <w:right w:val="none" w:sz="0" w:space="0" w:color="auto"/>
      </w:divBdr>
    </w:div>
    <w:div w:id="543833712">
      <w:bodyDiv w:val="1"/>
      <w:marLeft w:val="0"/>
      <w:marRight w:val="0"/>
      <w:marTop w:val="0"/>
      <w:marBottom w:val="0"/>
      <w:divBdr>
        <w:top w:val="none" w:sz="0" w:space="0" w:color="auto"/>
        <w:left w:val="none" w:sz="0" w:space="0" w:color="auto"/>
        <w:bottom w:val="none" w:sz="0" w:space="0" w:color="auto"/>
        <w:right w:val="none" w:sz="0" w:space="0" w:color="auto"/>
      </w:divBdr>
    </w:div>
    <w:div w:id="544021247">
      <w:bodyDiv w:val="1"/>
      <w:marLeft w:val="0"/>
      <w:marRight w:val="0"/>
      <w:marTop w:val="0"/>
      <w:marBottom w:val="0"/>
      <w:divBdr>
        <w:top w:val="none" w:sz="0" w:space="0" w:color="auto"/>
        <w:left w:val="none" w:sz="0" w:space="0" w:color="auto"/>
        <w:bottom w:val="none" w:sz="0" w:space="0" w:color="auto"/>
        <w:right w:val="none" w:sz="0" w:space="0" w:color="auto"/>
      </w:divBdr>
    </w:div>
    <w:div w:id="544370587">
      <w:bodyDiv w:val="1"/>
      <w:marLeft w:val="0"/>
      <w:marRight w:val="0"/>
      <w:marTop w:val="0"/>
      <w:marBottom w:val="0"/>
      <w:divBdr>
        <w:top w:val="none" w:sz="0" w:space="0" w:color="auto"/>
        <w:left w:val="none" w:sz="0" w:space="0" w:color="auto"/>
        <w:bottom w:val="none" w:sz="0" w:space="0" w:color="auto"/>
        <w:right w:val="none" w:sz="0" w:space="0" w:color="auto"/>
      </w:divBdr>
    </w:div>
    <w:div w:id="544373655">
      <w:bodyDiv w:val="1"/>
      <w:marLeft w:val="0"/>
      <w:marRight w:val="0"/>
      <w:marTop w:val="0"/>
      <w:marBottom w:val="0"/>
      <w:divBdr>
        <w:top w:val="none" w:sz="0" w:space="0" w:color="auto"/>
        <w:left w:val="none" w:sz="0" w:space="0" w:color="auto"/>
        <w:bottom w:val="none" w:sz="0" w:space="0" w:color="auto"/>
        <w:right w:val="none" w:sz="0" w:space="0" w:color="auto"/>
      </w:divBdr>
      <w:divsChild>
        <w:div w:id="1052967833">
          <w:marLeft w:val="0"/>
          <w:marRight w:val="0"/>
          <w:marTop w:val="0"/>
          <w:marBottom w:val="0"/>
          <w:divBdr>
            <w:top w:val="none" w:sz="0" w:space="0" w:color="auto"/>
            <w:left w:val="none" w:sz="0" w:space="0" w:color="auto"/>
            <w:bottom w:val="none" w:sz="0" w:space="0" w:color="auto"/>
            <w:right w:val="none" w:sz="0" w:space="0" w:color="auto"/>
          </w:divBdr>
        </w:div>
      </w:divsChild>
    </w:div>
    <w:div w:id="544412600">
      <w:bodyDiv w:val="1"/>
      <w:marLeft w:val="0"/>
      <w:marRight w:val="0"/>
      <w:marTop w:val="0"/>
      <w:marBottom w:val="0"/>
      <w:divBdr>
        <w:top w:val="none" w:sz="0" w:space="0" w:color="auto"/>
        <w:left w:val="none" w:sz="0" w:space="0" w:color="auto"/>
        <w:bottom w:val="none" w:sz="0" w:space="0" w:color="auto"/>
        <w:right w:val="none" w:sz="0" w:space="0" w:color="auto"/>
      </w:divBdr>
    </w:div>
    <w:div w:id="544560749">
      <w:bodyDiv w:val="1"/>
      <w:marLeft w:val="0"/>
      <w:marRight w:val="0"/>
      <w:marTop w:val="0"/>
      <w:marBottom w:val="0"/>
      <w:divBdr>
        <w:top w:val="none" w:sz="0" w:space="0" w:color="auto"/>
        <w:left w:val="none" w:sz="0" w:space="0" w:color="auto"/>
        <w:bottom w:val="none" w:sz="0" w:space="0" w:color="auto"/>
        <w:right w:val="none" w:sz="0" w:space="0" w:color="auto"/>
      </w:divBdr>
    </w:div>
    <w:div w:id="544604751">
      <w:bodyDiv w:val="1"/>
      <w:marLeft w:val="0"/>
      <w:marRight w:val="0"/>
      <w:marTop w:val="0"/>
      <w:marBottom w:val="0"/>
      <w:divBdr>
        <w:top w:val="none" w:sz="0" w:space="0" w:color="auto"/>
        <w:left w:val="none" w:sz="0" w:space="0" w:color="auto"/>
        <w:bottom w:val="none" w:sz="0" w:space="0" w:color="auto"/>
        <w:right w:val="none" w:sz="0" w:space="0" w:color="auto"/>
      </w:divBdr>
    </w:div>
    <w:div w:id="544831990">
      <w:bodyDiv w:val="1"/>
      <w:marLeft w:val="0"/>
      <w:marRight w:val="0"/>
      <w:marTop w:val="0"/>
      <w:marBottom w:val="0"/>
      <w:divBdr>
        <w:top w:val="none" w:sz="0" w:space="0" w:color="auto"/>
        <w:left w:val="none" w:sz="0" w:space="0" w:color="auto"/>
        <w:bottom w:val="none" w:sz="0" w:space="0" w:color="auto"/>
        <w:right w:val="none" w:sz="0" w:space="0" w:color="auto"/>
      </w:divBdr>
    </w:div>
    <w:div w:id="545265232">
      <w:bodyDiv w:val="1"/>
      <w:marLeft w:val="0"/>
      <w:marRight w:val="0"/>
      <w:marTop w:val="0"/>
      <w:marBottom w:val="0"/>
      <w:divBdr>
        <w:top w:val="none" w:sz="0" w:space="0" w:color="auto"/>
        <w:left w:val="none" w:sz="0" w:space="0" w:color="auto"/>
        <w:bottom w:val="none" w:sz="0" w:space="0" w:color="auto"/>
        <w:right w:val="none" w:sz="0" w:space="0" w:color="auto"/>
      </w:divBdr>
    </w:div>
    <w:div w:id="545676627">
      <w:bodyDiv w:val="1"/>
      <w:marLeft w:val="0"/>
      <w:marRight w:val="0"/>
      <w:marTop w:val="0"/>
      <w:marBottom w:val="0"/>
      <w:divBdr>
        <w:top w:val="none" w:sz="0" w:space="0" w:color="auto"/>
        <w:left w:val="none" w:sz="0" w:space="0" w:color="auto"/>
        <w:bottom w:val="none" w:sz="0" w:space="0" w:color="auto"/>
        <w:right w:val="none" w:sz="0" w:space="0" w:color="auto"/>
      </w:divBdr>
    </w:div>
    <w:div w:id="545794706">
      <w:bodyDiv w:val="1"/>
      <w:marLeft w:val="0"/>
      <w:marRight w:val="0"/>
      <w:marTop w:val="0"/>
      <w:marBottom w:val="0"/>
      <w:divBdr>
        <w:top w:val="none" w:sz="0" w:space="0" w:color="auto"/>
        <w:left w:val="none" w:sz="0" w:space="0" w:color="auto"/>
        <w:bottom w:val="none" w:sz="0" w:space="0" w:color="auto"/>
        <w:right w:val="none" w:sz="0" w:space="0" w:color="auto"/>
      </w:divBdr>
    </w:div>
    <w:div w:id="546063257">
      <w:bodyDiv w:val="1"/>
      <w:marLeft w:val="0"/>
      <w:marRight w:val="0"/>
      <w:marTop w:val="0"/>
      <w:marBottom w:val="0"/>
      <w:divBdr>
        <w:top w:val="none" w:sz="0" w:space="0" w:color="auto"/>
        <w:left w:val="none" w:sz="0" w:space="0" w:color="auto"/>
        <w:bottom w:val="none" w:sz="0" w:space="0" w:color="auto"/>
        <w:right w:val="none" w:sz="0" w:space="0" w:color="auto"/>
      </w:divBdr>
    </w:div>
    <w:div w:id="546531274">
      <w:bodyDiv w:val="1"/>
      <w:marLeft w:val="0"/>
      <w:marRight w:val="0"/>
      <w:marTop w:val="0"/>
      <w:marBottom w:val="0"/>
      <w:divBdr>
        <w:top w:val="none" w:sz="0" w:space="0" w:color="auto"/>
        <w:left w:val="none" w:sz="0" w:space="0" w:color="auto"/>
        <w:bottom w:val="none" w:sz="0" w:space="0" w:color="auto"/>
        <w:right w:val="none" w:sz="0" w:space="0" w:color="auto"/>
      </w:divBdr>
    </w:div>
    <w:div w:id="546837878">
      <w:bodyDiv w:val="1"/>
      <w:marLeft w:val="0"/>
      <w:marRight w:val="0"/>
      <w:marTop w:val="0"/>
      <w:marBottom w:val="0"/>
      <w:divBdr>
        <w:top w:val="none" w:sz="0" w:space="0" w:color="auto"/>
        <w:left w:val="none" w:sz="0" w:space="0" w:color="auto"/>
        <w:bottom w:val="none" w:sz="0" w:space="0" w:color="auto"/>
        <w:right w:val="none" w:sz="0" w:space="0" w:color="auto"/>
      </w:divBdr>
    </w:div>
    <w:div w:id="547451822">
      <w:bodyDiv w:val="1"/>
      <w:marLeft w:val="0"/>
      <w:marRight w:val="0"/>
      <w:marTop w:val="0"/>
      <w:marBottom w:val="0"/>
      <w:divBdr>
        <w:top w:val="none" w:sz="0" w:space="0" w:color="auto"/>
        <w:left w:val="none" w:sz="0" w:space="0" w:color="auto"/>
        <w:bottom w:val="none" w:sz="0" w:space="0" w:color="auto"/>
        <w:right w:val="none" w:sz="0" w:space="0" w:color="auto"/>
      </w:divBdr>
    </w:div>
    <w:div w:id="548150499">
      <w:bodyDiv w:val="1"/>
      <w:marLeft w:val="0"/>
      <w:marRight w:val="0"/>
      <w:marTop w:val="0"/>
      <w:marBottom w:val="0"/>
      <w:divBdr>
        <w:top w:val="none" w:sz="0" w:space="0" w:color="auto"/>
        <w:left w:val="none" w:sz="0" w:space="0" w:color="auto"/>
        <w:bottom w:val="none" w:sz="0" w:space="0" w:color="auto"/>
        <w:right w:val="none" w:sz="0" w:space="0" w:color="auto"/>
      </w:divBdr>
      <w:divsChild>
        <w:div w:id="153762961">
          <w:marLeft w:val="0"/>
          <w:marRight w:val="0"/>
          <w:marTop w:val="0"/>
          <w:marBottom w:val="0"/>
          <w:divBdr>
            <w:top w:val="none" w:sz="0" w:space="0" w:color="auto"/>
            <w:left w:val="none" w:sz="0" w:space="0" w:color="auto"/>
            <w:bottom w:val="none" w:sz="0" w:space="0" w:color="auto"/>
            <w:right w:val="none" w:sz="0" w:space="0" w:color="auto"/>
          </w:divBdr>
        </w:div>
      </w:divsChild>
    </w:div>
    <w:div w:id="548305647">
      <w:bodyDiv w:val="1"/>
      <w:marLeft w:val="0"/>
      <w:marRight w:val="0"/>
      <w:marTop w:val="0"/>
      <w:marBottom w:val="0"/>
      <w:divBdr>
        <w:top w:val="none" w:sz="0" w:space="0" w:color="auto"/>
        <w:left w:val="none" w:sz="0" w:space="0" w:color="auto"/>
        <w:bottom w:val="none" w:sz="0" w:space="0" w:color="auto"/>
        <w:right w:val="none" w:sz="0" w:space="0" w:color="auto"/>
      </w:divBdr>
    </w:div>
    <w:div w:id="549925285">
      <w:bodyDiv w:val="1"/>
      <w:marLeft w:val="0"/>
      <w:marRight w:val="0"/>
      <w:marTop w:val="0"/>
      <w:marBottom w:val="0"/>
      <w:divBdr>
        <w:top w:val="none" w:sz="0" w:space="0" w:color="auto"/>
        <w:left w:val="none" w:sz="0" w:space="0" w:color="auto"/>
        <w:bottom w:val="none" w:sz="0" w:space="0" w:color="auto"/>
        <w:right w:val="none" w:sz="0" w:space="0" w:color="auto"/>
      </w:divBdr>
    </w:div>
    <w:div w:id="550381293">
      <w:bodyDiv w:val="1"/>
      <w:marLeft w:val="0"/>
      <w:marRight w:val="0"/>
      <w:marTop w:val="0"/>
      <w:marBottom w:val="0"/>
      <w:divBdr>
        <w:top w:val="none" w:sz="0" w:space="0" w:color="auto"/>
        <w:left w:val="none" w:sz="0" w:space="0" w:color="auto"/>
        <w:bottom w:val="none" w:sz="0" w:space="0" w:color="auto"/>
        <w:right w:val="none" w:sz="0" w:space="0" w:color="auto"/>
      </w:divBdr>
    </w:div>
    <w:div w:id="550382020">
      <w:bodyDiv w:val="1"/>
      <w:marLeft w:val="0"/>
      <w:marRight w:val="0"/>
      <w:marTop w:val="0"/>
      <w:marBottom w:val="0"/>
      <w:divBdr>
        <w:top w:val="none" w:sz="0" w:space="0" w:color="auto"/>
        <w:left w:val="none" w:sz="0" w:space="0" w:color="auto"/>
        <w:bottom w:val="none" w:sz="0" w:space="0" w:color="auto"/>
        <w:right w:val="none" w:sz="0" w:space="0" w:color="auto"/>
      </w:divBdr>
    </w:div>
    <w:div w:id="550583279">
      <w:bodyDiv w:val="1"/>
      <w:marLeft w:val="0"/>
      <w:marRight w:val="0"/>
      <w:marTop w:val="0"/>
      <w:marBottom w:val="0"/>
      <w:divBdr>
        <w:top w:val="none" w:sz="0" w:space="0" w:color="auto"/>
        <w:left w:val="none" w:sz="0" w:space="0" w:color="auto"/>
        <w:bottom w:val="none" w:sz="0" w:space="0" w:color="auto"/>
        <w:right w:val="none" w:sz="0" w:space="0" w:color="auto"/>
      </w:divBdr>
    </w:div>
    <w:div w:id="550726479">
      <w:bodyDiv w:val="1"/>
      <w:marLeft w:val="0"/>
      <w:marRight w:val="0"/>
      <w:marTop w:val="0"/>
      <w:marBottom w:val="0"/>
      <w:divBdr>
        <w:top w:val="none" w:sz="0" w:space="0" w:color="auto"/>
        <w:left w:val="none" w:sz="0" w:space="0" w:color="auto"/>
        <w:bottom w:val="none" w:sz="0" w:space="0" w:color="auto"/>
        <w:right w:val="none" w:sz="0" w:space="0" w:color="auto"/>
      </w:divBdr>
      <w:divsChild>
        <w:div w:id="1016276478">
          <w:marLeft w:val="0"/>
          <w:marRight w:val="0"/>
          <w:marTop w:val="0"/>
          <w:marBottom w:val="0"/>
          <w:divBdr>
            <w:top w:val="none" w:sz="0" w:space="0" w:color="auto"/>
            <w:left w:val="none" w:sz="0" w:space="0" w:color="auto"/>
            <w:bottom w:val="none" w:sz="0" w:space="0" w:color="auto"/>
            <w:right w:val="none" w:sz="0" w:space="0" w:color="auto"/>
          </w:divBdr>
        </w:div>
      </w:divsChild>
    </w:div>
    <w:div w:id="551162264">
      <w:bodyDiv w:val="1"/>
      <w:marLeft w:val="0"/>
      <w:marRight w:val="0"/>
      <w:marTop w:val="0"/>
      <w:marBottom w:val="0"/>
      <w:divBdr>
        <w:top w:val="none" w:sz="0" w:space="0" w:color="auto"/>
        <w:left w:val="none" w:sz="0" w:space="0" w:color="auto"/>
        <w:bottom w:val="none" w:sz="0" w:space="0" w:color="auto"/>
        <w:right w:val="none" w:sz="0" w:space="0" w:color="auto"/>
      </w:divBdr>
    </w:div>
    <w:div w:id="551770187">
      <w:bodyDiv w:val="1"/>
      <w:marLeft w:val="0"/>
      <w:marRight w:val="0"/>
      <w:marTop w:val="0"/>
      <w:marBottom w:val="0"/>
      <w:divBdr>
        <w:top w:val="none" w:sz="0" w:space="0" w:color="auto"/>
        <w:left w:val="none" w:sz="0" w:space="0" w:color="auto"/>
        <w:bottom w:val="none" w:sz="0" w:space="0" w:color="auto"/>
        <w:right w:val="none" w:sz="0" w:space="0" w:color="auto"/>
      </w:divBdr>
    </w:div>
    <w:div w:id="551773962">
      <w:bodyDiv w:val="1"/>
      <w:marLeft w:val="0"/>
      <w:marRight w:val="0"/>
      <w:marTop w:val="0"/>
      <w:marBottom w:val="0"/>
      <w:divBdr>
        <w:top w:val="none" w:sz="0" w:space="0" w:color="auto"/>
        <w:left w:val="none" w:sz="0" w:space="0" w:color="auto"/>
        <w:bottom w:val="none" w:sz="0" w:space="0" w:color="auto"/>
        <w:right w:val="none" w:sz="0" w:space="0" w:color="auto"/>
      </w:divBdr>
    </w:div>
    <w:div w:id="551775942">
      <w:bodyDiv w:val="1"/>
      <w:marLeft w:val="0"/>
      <w:marRight w:val="0"/>
      <w:marTop w:val="0"/>
      <w:marBottom w:val="0"/>
      <w:divBdr>
        <w:top w:val="none" w:sz="0" w:space="0" w:color="auto"/>
        <w:left w:val="none" w:sz="0" w:space="0" w:color="auto"/>
        <w:bottom w:val="none" w:sz="0" w:space="0" w:color="auto"/>
        <w:right w:val="none" w:sz="0" w:space="0" w:color="auto"/>
      </w:divBdr>
    </w:div>
    <w:div w:id="551884383">
      <w:bodyDiv w:val="1"/>
      <w:marLeft w:val="0"/>
      <w:marRight w:val="0"/>
      <w:marTop w:val="0"/>
      <w:marBottom w:val="0"/>
      <w:divBdr>
        <w:top w:val="none" w:sz="0" w:space="0" w:color="auto"/>
        <w:left w:val="none" w:sz="0" w:space="0" w:color="auto"/>
        <w:bottom w:val="none" w:sz="0" w:space="0" w:color="auto"/>
        <w:right w:val="none" w:sz="0" w:space="0" w:color="auto"/>
      </w:divBdr>
    </w:div>
    <w:div w:id="551963645">
      <w:bodyDiv w:val="1"/>
      <w:marLeft w:val="0"/>
      <w:marRight w:val="0"/>
      <w:marTop w:val="0"/>
      <w:marBottom w:val="0"/>
      <w:divBdr>
        <w:top w:val="none" w:sz="0" w:space="0" w:color="auto"/>
        <w:left w:val="none" w:sz="0" w:space="0" w:color="auto"/>
        <w:bottom w:val="none" w:sz="0" w:space="0" w:color="auto"/>
        <w:right w:val="none" w:sz="0" w:space="0" w:color="auto"/>
      </w:divBdr>
    </w:div>
    <w:div w:id="552010724">
      <w:bodyDiv w:val="1"/>
      <w:marLeft w:val="0"/>
      <w:marRight w:val="0"/>
      <w:marTop w:val="0"/>
      <w:marBottom w:val="0"/>
      <w:divBdr>
        <w:top w:val="none" w:sz="0" w:space="0" w:color="auto"/>
        <w:left w:val="none" w:sz="0" w:space="0" w:color="auto"/>
        <w:bottom w:val="none" w:sz="0" w:space="0" w:color="auto"/>
        <w:right w:val="none" w:sz="0" w:space="0" w:color="auto"/>
      </w:divBdr>
    </w:div>
    <w:div w:id="552084450">
      <w:bodyDiv w:val="1"/>
      <w:marLeft w:val="0"/>
      <w:marRight w:val="0"/>
      <w:marTop w:val="0"/>
      <w:marBottom w:val="0"/>
      <w:divBdr>
        <w:top w:val="none" w:sz="0" w:space="0" w:color="auto"/>
        <w:left w:val="none" w:sz="0" w:space="0" w:color="auto"/>
        <w:bottom w:val="none" w:sz="0" w:space="0" w:color="auto"/>
        <w:right w:val="none" w:sz="0" w:space="0" w:color="auto"/>
      </w:divBdr>
    </w:div>
    <w:div w:id="552741892">
      <w:bodyDiv w:val="1"/>
      <w:marLeft w:val="0"/>
      <w:marRight w:val="0"/>
      <w:marTop w:val="0"/>
      <w:marBottom w:val="0"/>
      <w:divBdr>
        <w:top w:val="none" w:sz="0" w:space="0" w:color="auto"/>
        <w:left w:val="none" w:sz="0" w:space="0" w:color="auto"/>
        <w:bottom w:val="none" w:sz="0" w:space="0" w:color="auto"/>
        <w:right w:val="none" w:sz="0" w:space="0" w:color="auto"/>
      </w:divBdr>
    </w:div>
    <w:div w:id="552885551">
      <w:bodyDiv w:val="1"/>
      <w:marLeft w:val="0"/>
      <w:marRight w:val="0"/>
      <w:marTop w:val="0"/>
      <w:marBottom w:val="0"/>
      <w:divBdr>
        <w:top w:val="none" w:sz="0" w:space="0" w:color="auto"/>
        <w:left w:val="none" w:sz="0" w:space="0" w:color="auto"/>
        <w:bottom w:val="none" w:sz="0" w:space="0" w:color="auto"/>
        <w:right w:val="none" w:sz="0" w:space="0" w:color="auto"/>
      </w:divBdr>
    </w:div>
    <w:div w:id="553078457">
      <w:bodyDiv w:val="1"/>
      <w:marLeft w:val="0"/>
      <w:marRight w:val="0"/>
      <w:marTop w:val="0"/>
      <w:marBottom w:val="0"/>
      <w:divBdr>
        <w:top w:val="none" w:sz="0" w:space="0" w:color="auto"/>
        <w:left w:val="none" w:sz="0" w:space="0" w:color="auto"/>
        <w:bottom w:val="none" w:sz="0" w:space="0" w:color="auto"/>
        <w:right w:val="none" w:sz="0" w:space="0" w:color="auto"/>
      </w:divBdr>
    </w:div>
    <w:div w:id="553541889">
      <w:bodyDiv w:val="1"/>
      <w:marLeft w:val="0"/>
      <w:marRight w:val="0"/>
      <w:marTop w:val="0"/>
      <w:marBottom w:val="0"/>
      <w:divBdr>
        <w:top w:val="none" w:sz="0" w:space="0" w:color="auto"/>
        <w:left w:val="none" w:sz="0" w:space="0" w:color="auto"/>
        <w:bottom w:val="none" w:sz="0" w:space="0" w:color="auto"/>
        <w:right w:val="none" w:sz="0" w:space="0" w:color="auto"/>
      </w:divBdr>
      <w:divsChild>
        <w:div w:id="1934123763">
          <w:marLeft w:val="0"/>
          <w:marRight w:val="0"/>
          <w:marTop w:val="0"/>
          <w:marBottom w:val="0"/>
          <w:divBdr>
            <w:top w:val="none" w:sz="0" w:space="0" w:color="auto"/>
            <w:left w:val="none" w:sz="0" w:space="0" w:color="auto"/>
            <w:bottom w:val="none" w:sz="0" w:space="0" w:color="auto"/>
            <w:right w:val="none" w:sz="0" w:space="0" w:color="auto"/>
          </w:divBdr>
        </w:div>
      </w:divsChild>
    </w:div>
    <w:div w:id="553582897">
      <w:bodyDiv w:val="1"/>
      <w:marLeft w:val="0"/>
      <w:marRight w:val="0"/>
      <w:marTop w:val="0"/>
      <w:marBottom w:val="0"/>
      <w:divBdr>
        <w:top w:val="none" w:sz="0" w:space="0" w:color="auto"/>
        <w:left w:val="none" w:sz="0" w:space="0" w:color="auto"/>
        <w:bottom w:val="none" w:sz="0" w:space="0" w:color="auto"/>
        <w:right w:val="none" w:sz="0" w:space="0" w:color="auto"/>
      </w:divBdr>
      <w:divsChild>
        <w:div w:id="1194266726">
          <w:marLeft w:val="0"/>
          <w:marRight w:val="0"/>
          <w:marTop w:val="0"/>
          <w:marBottom w:val="0"/>
          <w:divBdr>
            <w:top w:val="none" w:sz="0" w:space="0" w:color="auto"/>
            <w:left w:val="none" w:sz="0" w:space="0" w:color="auto"/>
            <w:bottom w:val="none" w:sz="0" w:space="0" w:color="auto"/>
            <w:right w:val="none" w:sz="0" w:space="0" w:color="auto"/>
          </w:divBdr>
        </w:div>
      </w:divsChild>
    </w:div>
    <w:div w:id="553737922">
      <w:bodyDiv w:val="1"/>
      <w:marLeft w:val="0"/>
      <w:marRight w:val="0"/>
      <w:marTop w:val="0"/>
      <w:marBottom w:val="0"/>
      <w:divBdr>
        <w:top w:val="none" w:sz="0" w:space="0" w:color="auto"/>
        <w:left w:val="none" w:sz="0" w:space="0" w:color="auto"/>
        <w:bottom w:val="none" w:sz="0" w:space="0" w:color="auto"/>
        <w:right w:val="none" w:sz="0" w:space="0" w:color="auto"/>
      </w:divBdr>
    </w:div>
    <w:div w:id="553850994">
      <w:bodyDiv w:val="1"/>
      <w:marLeft w:val="0"/>
      <w:marRight w:val="0"/>
      <w:marTop w:val="0"/>
      <w:marBottom w:val="0"/>
      <w:divBdr>
        <w:top w:val="none" w:sz="0" w:space="0" w:color="auto"/>
        <w:left w:val="none" w:sz="0" w:space="0" w:color="auto"/>
        <w:bottom w:val="none" w:sz="0" w:space="0" w:color="auto"/>
        <w:right w:val="none" w:sz="0" w:space="0" w:color="auto"/>
      </w:divBdr>
      <w:divsChild>
        <w:div w:id="456532425">
          <w:marLeft w:val="0"/>
          <w:marRight w:val="0"/>
          <w:marTop w:val="0"/>
          <w:marBottom w:val="0"/>
          <w:divBdr>
            <w:top w:val="none" w:sz="0" w:space="0" w:color="auto"/>
            <w:left w:val="none" w:sz="0" w:space="0" w:color="auto"/>
            <w:bottom w:val="none" w:sz="0" w:space="0" w:color="auto"/>
            <w:right w:val="none" w:sz="0" w:space="0" w:color="auto"/>
          </w:divBdr>
        </w:div>
      </w:divsChild>
    </w:div>
    <w:div w:id="554049299">
      <w:bodyDiv w:val="1"/>
      <w:marLeft w:val="0"/>
      <w:marRight w:val="0"/>
      <w:marTop w:val="0"/>
      <w:marBottom w:val="0"/>
      <w:divBdr>
        <w:top w:val="none" w:sz="0" w:space="0" w:color="auto"/>
        <w:left w:val="none" w:sz="0" w:space="0" w:color="auto"/>
        <w:bottom w:val="none" w:sz="0" w:space="0" w:color="auto"/>
        <w:right w:val="none" w:sz="0" w:space="0" w:color="auto"/>
      </w:divBdr>
    </w:div>
    <w:div w:id="554853730">
      <w:bodyDiv w:val="1"/>
      <w:marLeft w:val="0"/>
      <w:marRight w:val="0"/>
      <w:marTop w:val="0"/>
      <w:marBottom w:val="0"/>
      <w:divBdr>
        <w:top w:val="none" w:sz="0" w:space="0" w:color="auto"/>
        <w:left w:val="none" w:sz="0" w:space="0" w:color="auto"/>
        <w:bottom w:val="none" w:sz="0" w:space="0" w:color="auto"/>
        <w:right w:val="none" w:sz="0" w:space="0" w:color="auto"/>
      </w:divBdr>
    </w:div>
    <w:div w:id="554975386">
      <w:bodyDiv w:val="1"/>
      <w:marLeft w:val="0"/>
      <w:marRight w:val="0"/>
      <w:marTop w:val="0"/>
      <w:marBottom w:val="0"/>
      <w:divBdr>
        <w:top w:val="none" w:sz="0" w:space="0" w:color="auto"/>
        <w:left w:val="none" w:sz="0" w:space="0" w:color="auto"/>
        <w:bottom w:val="none" w:sz="0" w:space="0" w:color="auto"/>
        <w:right w:val="none" w:sz="0" w:space="0" w:color="auto"/>
      </w:divBdr>
    </w:div>
    <w:div w:id="555121176">
      <w:bodyDiv w:val="1"/>
      <w:marLeft w:val="0"/>
      <w:marRight w:val="0"/>
      <w:marTop w:val="0"/>
      <w:marBottom w:val="0"/>
      <w:divBdr>
        <w:top w:val="none" w:sz="0" w:space="0" w:color="auto"/>
        <w:left w:val="none" w:sz="0" w:space="0" w:color="auto"/>
        <w:bottom w:val="none" w:sz="0" w:space="0" w:color="auto"/>
        <w:right w:val="none" w:sz="0" w:space="0" w:color="auto"/>
      </w:divBdr>
    </w:div>
    <w:div w:id="555170103">
      <w:bodyDiv w:val="1"/>
      <w:marLeft w:val="0"/>
      <w:marRight w:val="0"/>
      <w:marTop w:val="0"/>
      <w:marBottom w:val="0"/>
      <w:divBdr>
        <w:top w:val="none" w:sz="0" w:space="0" w:color="auto"/>
        <w:left w:val="none" w:sz="0" w:space="0" w:color="auto"/>
        <w:bottom w:val="none" w:sz="0" w:space="0" w:color="auto"/>
        <w:right w:val="none" w:sz="0" w:space="0" w:color="auto"/>
      </w:divBdr>
    </w:div>
    <w:div w:id="555362978">
      <w:bodyDiv w:val="1"/>
      <w:marLeft w:val="0"/>
      <w:marRight w:val="0"/>
      <w:marTop w:val="0"/>
      <w:marBottom w:val="0"/>
      <w:divBdr>
        <w:top w:val="none" w:sz="0" w:space="0" w:color="auto"/>
        <w:left w:val="none" w:sz="0" w:space="0" w:color="auto"/>
        <w:bottom w:val="none" w:sz="0" w:space="0" w:color="auto"/>
        <w:right w:val="none" w:sz="0" w:space="0" w:color="auto"/>
      </w:divBdr>
    </w:div>
    <w:div w:id="555437134">
      <w:bodyDiv w:val="1"/>
      <w:marLeft w:val="0"/>
      <w:marRight w:val="0"/>
      <w:marTop w:val="0"/>
      <w:marBottom w:val="0"/>
      <w:divBdr>
        <w:top w:val="none" w:sz="0" w:space="0" w:color="auto"/>
        <w:left w:val="none" w:sz="0" w:space="0" w:color="auto"/>
        <w:bottom w:val="none" w:sz="0" w:space="0" w:color="auto"/>
        <w:right w:val="none" w:sz="0" w:space="0" w:color="auto"/>
      </w:divBdr>
    </w:div>
    <w:div w:id="555553962">
      <w:bodyDiv w:val="1"/>
      <w:marLeft w:val="0"/>
      <w:marRight w:val="0"/>
      <w:marTop w:val="0"/>
      <w:marBottom w:val="0"/>
      <w:divBdr>
        <w:top w:val="none" w:sz="0" w:space="0" w:color="auto"/>
        <w:left w:val="none" w:sz="0" w:space="0" w:color="auto"/>
        <w:bottom w:val="none" w:sz="0" w:space="0" w:color="auto"/>
        <w:right w:val="none" w:sz="0" w:space="0" w:color="auto"/>
      </w:divBdr>
    </w:div>
    <w:div w:id="556093169">
      <w:bodyDiv w:val="1"/>
      <w:marLeft w:val="0"/>
      <w:marRight w:val="0"/>
      <w:marTop w:val="0"/>
      <w:marBottom w:val="0"/>
      <w:divBdr>
        <w:top w:val="none" w:sz="0" w:space="0" w:color="auto"/>
        <w:left w:val="none" w:sz="0" w:space="0" w:color="auto"/>
        <w:bottom w:val="none" w:sz="0" w:space="0" w:color="auto"/>
        <w:right w:val="none" w:sz="0" w:space="0" w:color="auto"/>
      </w:divBdr>
    </w:div>
    <w:div w:id="556211889">
      <w:bodyDiv w:val="1"/>
      <w:marLeft w:val="0"/>
      <w:marRight w:val="0"/>
      <w:marTop w:val="0"/>
      <w:marBottom w:val="0"/>
      <w:divBdr>
        <w:top w:val="none" w:sz="0" w:space="0" w:color="auto"/>
        <w:left w:val="none" w:sz="0" w:space="0" w:color="auto"/>
        <w:bottom w:val="none" w:sz="0" w:space="0" w:color="auto"/>
        <w:right w:val="none" w:sz="0" w:space="0" w:color="auto"/>
      </w:divBdr>
    </w:div>
    <w:div w:id="556285747">
      <w:bodyDiv w:val="1"/>
      <w:marLeft w:val="0"/>
      <w:marRight w:val="0"/>
      <w:marTop w:val="0"/>
      <w:marBottom w:val="0"/>
      <w:divBdr>
        <w:top w:val="none" w:sz="0" w:space="0" w:color="auto"/>
        <w:left w:val="none" w:sz="0" w:space="0" w:color="auto"/>
        <w:bottom w:val="none" w:sz="0" w:space="0" w:color="auto"/>
        <w:right w:val="none" w:sz="0" w:space="0" w:color="auto"/>
      </w:divBdr>
      <w:divsChild>
        <w:div w:id="2085834431">
          <w:marLeft w:val="0"/>
          <w:marRight w:val="0"/>
          <w:marTop w:val="0"/>
          <w:marBottom w:val="0"/>
          <w:divBdr>
            <w:top w:val="none" w:sz="0" w:space="0" w:color="auto"/>
            <w:left w:val="none" w:sz="0" w:space="0" w:color="auto"/>
            <w:bottom w:val="none" w:sz="0" w:space="0" w:color="auto"/>
            <w:right w:val="none" w:sz="0" w:space="0" w:color="auto"/>
          </w:divBdr>
        </w:div>
      </w:divsChild>
    </w:div>
    <w:div w:id="556286991">
      <w:bodyDiv w:val="1"/>
      <w:marLeft w:val="0"/>
      <w:marRight w:val="0"/>
      <w:marTop w:val="0"/>
      <w:marBottom w:val="0"/>
      <w:divBdr>
        <w:top w:val="none" w:sz="0" w:space="0" w:color="auto"/>
        <w:left w:val="none" w:sz="0" w:space="0" w:color="auto"/>
        <w:bottom w:val="none" w:sz="0" w:space="0" w:color="auto"/>
        <w:right w:val="none" w:sz="0" w:space="0" w:color="auto"/>
      </w:divBdr>
    </w:div>
    <w:div w:id="556933913">
      <w:bodyDiv w:val="1"/>
      <w:marLeft w:val="0"/>
      <w:marRight w:val="0"/>
      <w:marTop w:val="0"/>
      <w:marBottom w:val="0"/>
      <w:divBdr>
        <w:top w:val="none" w:sz="0" w:space="0" w:color="auto"/>
        <w:left w:val="none" w:sz="0" w:space="0" w:color="auto"/>
        <w:bottom w:val="none" w:sz="0" w:space="0" w:color="auto"/>
        <w:right w:val="none" w:sz="0" w:space="0" w:color="auto"/>
      </w:divBdr>
    </w:div>
    <w:div w:id="557279337">
      <w:bodyDiv w:val="1"/>
      <w:marLeft w:val="0"/>
      <w:marRight w:val="0"/>
      <w:marTop w:val="0"/>
      <w:marBottom w:val="0"/>
      <w:divBdr>
        <w:top w:val="none" w:sz="0" w:space="0" w:color="auto"/>
        <w:left w:val="none" w:sz="0" w:space="0" w:color="auto"/>
        <w:bottom w:val="none" w:sz="0" w:space="0" w:color="auto"/>
        <w:right w:val="none" w:sz="0" w:space="0" w:color="auto"/>
      </w:divBdr>
    </w:div>
    <w:div w:id="557322113">
      <w:bodyDiv w:val="1"/>
      <w:marLeft w:val="0"/>
      <w:marRight w:val="0"/>
      <w:marTop w:val="0"/>
      <w:marBottom w:val="0"/>
      <w:divBdr>
        <w:top w:val="none" w:sz="0" w:space="0" w:color="auto"/>
        <w:left w:val="none" w:sz="0" w:space="0" w:color="auto"/>
        <w:bottom w:val="none" w:sz="0" w:space="0" w:color="auto"/>
        <w:right w:val="none" w:sz="0" w:space="0" w:color="auto"/>
      </w:divBdr>
    </w:div>
    <w:div w:id="557519983">
      <w:bodyDiv w:val="1"/>
      <w:marLeft w:val="0"/>
      <w:marRight w:val="0"/>
      <w:marTop w:val="0"/>
      <w:marBottom w:val="0"/>
      <w:divBdr>
        <w:top w:val="none" w:sz="0" w:space="0" w:color="auto"/>
        <w:left w:val="none" w:sz="0" w:space="0" w:color="auto"/>
        <w:bottom w:val="none" w:sz="0" w:space="0" w:color="auto"/>
        <w:right w:val="none" w:sz="0" w:space="0" w:color="auto"/>
      </w:divBdr>
    </w:div>
    <w:div w:id="557668298">
      <w:bodyDiv w:val="1"/>
      <w:marLeft w:val="0"/>
      <w:marRight w:val="0"/>
      <w:marTop w:val="0"/>
      <w:marBottom w:val="0"/>
      <w:divBdr>
        <w:top w:val="none" w:sz="0" w:space="0" w:color="auto"/>
        <w:left w:val="none" w:sz="0" w:space="0" w:color="auto"/>
        <w:bottom w:val="none" w:sz="0" w:space="0" w:color="auto"/>
        <w:right w:val="none" w:sz="0" w:space="0" w:color="auto"/>
      </w:divBdr>
      <w:divsChild>
        <w:div w:id="1179855198">
          <w:marLeft w:val="0"/>
          <w:marRight w:val="0"/>
          <w:marTop w:val="0"/>
          <w:marBottom w:val="0"/>
          <w:divBdr>
            <w:top w:val="none" w:sz="0" w:space="0" w:color="auto"/>
            <w:left w:val="none" w:sz="0" w:space="0" w:color="auto"/>
            <w:bottom w:val="none" w:sz="0" w:space="0" w:color="auto"/>
            <w:right w:val="none" w:sz="0" w:space="0" w:color="auto"/>
          </w:divBdr>
        </w:div>
      </w:divsChild>
    </w:div>
    <w:div w:id="557739548">
      <w:bodyDiv w:val="1"/>
      <w:marLeft w:val="0"/>
      <w:marRight w:val="0"/>
      <w:marTop w:val="0"/>
      <w:marBottom w:val="0"/>
      <w:divBdr>
        <w:top w:val="none" w:sz="0" w:space="0" w:color="auto"/>
        <w:left w:val="none" w:sz="0" w:space="0" w:color="auto"/>
        <w:bottom w:val="none" w:sz="0" w:space="0" w:color="auto"/>
        <w:right w:val="none" w:sz="0" w:space="0" w:color="auto"/>
      </w:divBdr>
    </w:div>
    <w:div w:id="558132338">
      <w:bodyDiv w:val="1"/>
      <w:marLeft w:val="0"/>
      <w:marRight w:val="0"/>
      <w:marTop w:val="0"/>
      <w:marBottom w:val="0"/>
      <w:divBdr>
        <w:top w:val="none" w:sz="0" w:space="0" w:color="auto"/>
        <w:left w:val="none" w:sz="0" w:space="0" w:color="auto"/>
        <w:bottom w:val="none" w:sz="0" w:space="0" w:color="auto"/>
        <w:right w:val="none" w:sz="0" w:space="0" w:color="auto"/>
      </w:divBdr>
    </w:div>
    <w:div w:id="558134263">
      <w:bodyDiv w:val="1"/>
      <w:marLeft w:val="0"/>
      <w:marRight w:val="0"/>
      <w:marTop w:val="0"/>
      <w:marBottom w:val="0"/>
      <w:divBdr>
        <w:top w:val="none" w:sz="0" w:space="0" w:color="auto"/>
        <w:left w:val="none" w:sz="0" w:space="0" w:color="auto"/>
        <w:bottom w:val="none" w:sz="0" w:space="0" w:color="auto"/>
        <w:right w:val="none" w:sz="0" w:space="0" w:color="auto"/>
      </w:divBdr>
    </w:div>
    <w:div w:id="558564101">
      <w:bodyDiv w:val="1"/>
      <w:marLeft w:val="0"/>
      <w:marRight w:val="0"/>
      <w:marTop w:val="0"/>
      <w:marBottom w:val="0"/>
      <w:divBdr>
        <w:top w:val="none" w:sz="0" w:space="0" w:color="auto"/>
        <w:left w:val="none" w:sz="0" w:space="0" w:color="auto"/>
        <w:bottom w:val="none" w:sz="0" w:space="0" w:color="auto"/>
        <w:right w:val="none" w:sz="0" w:space="0" w:color="auto"/>
      </w:divBdr>
    </w:div>
    <w:div w:id="558709535">
      <w:bodyDiv w:val="1"/>
      <w:marLeft w:val="0"/>
      <w:marRight w:val="0"/>
      <w:marTop w:val="0"/>
      <w:marBottom w:val="0"/>
      <w:divBdr>
        <w:top w:val="none" w:sz="0" w:space="0" w:color="auto"/>
        <w:left w:val="none" w:sz="0" w:space="0" w:color="auto"/>
        <w:bottom w:val="none" w:sz="0" w:space="0" w:color="auto"/>
        <w:right w:val="none" w:sz="0" w:space="0" w:color="auto"/>
      </w:divBdr>
    </w:div>
    <w:div w:id="558905840">
      <w:bodyDiv w:val="1"/>
      <w:marLeft w:val="0"/>
      <w:marRight w:val="0"/>
      <w:marTop w:val="0"/>
      <w:marBottom w:val="0"/>
      <w:divBdr>
        <w:top w:val="none" w:sz="0" w:space="0" w:color="auto"/>
        <w:left w:val="none" w:sz="0" w:space="0" w:color="auto"/>
        <w:bottom w:val="none" w:sz="0" w:space="0" w:color="auto"/>
        <w:right w:val="none" w:sz="0" w:space="0" w:color="auto"/>
      </w:divBdr>
    </w:div>
    <w:div w:id="559250998">
      <w:bodyDiv w:val="1"/>
      <w:marLeft w:val="0"/>
      <w:marRight w:val="0"/>
      <w:marTop w:val="0"/>
      <w:marBottom w:val="0"/>
      <w:divBdr>
        <w:top w:val="none" w:sz="0" w:space="0" w:color="auto"/>
        <w:left w:val="none" w:sz="0" w:space="0" w:color="auto"/>
        <w:bottom w:val="none" w:sz="0" w:space="0" w:color="auto"/>
        <w:right w:val="none" w:sz="0" w:space="0" w:color="auto"/>
      </w:divBdr>
    </w:div>
    <w:div w:id="559364275">
      <w:bodyDiv w:val="1"/>
      <w:marLeft w:val="0"/>
      <w:marRight w:val="0"/>
      <w:marTop w:val="0"/>
      <w:marBottom w:val="0"/>
      <w:divBdr>
        <w:top w:val="none" w:sz="0" w:space="0" w:color="auto"/>
        <w:left w:val="none" w:sz="0" w:space="0" w:color="auto"/>
        <w:bottom w:val="none" w:sz="0" w:space="0" w:color="auto"/>
        <w:right w:val="none" w:sz="0" w:space="0" w:color="auto"/>
      </w:divBdr>
    </w:div>
    <w:div w:id="559440964">
      <w:bodyDiv w:val="1"/>
      <w:marLeft w:val="0"/>
      <w:marRight w:val="0"/>
      <w:marTop w:val="0"/>
      <w:marBottom w:val="0"/>
      <w:divBdr>
        <w:top w:val="none" w:sz="0" w:space="0" w:color="auto"/>
        <w:left w:val="none" w:sz="0" w:space="0" w:color="auto"/>
        <w:bottom w:val="none" w:sz="0" w:space="0" w:color="auto"/>
        <w:right w:val="none" w:sz="0" w:space="0" w:color="auto"/>
      </w:divBdr>
    </w:div>
    <w:div w:id="559555854">
      <w:bodyDiv w:val="1"/>
      <w:marLeft w:val="0"/>
      <w:marRight w:val="0"/>
      <w:marTop w:val="0"/>
      <w:marBottom w:val="0"/>
      <w:divBdr>
        <w:top w:val="none" w:sz="0" w:space="0" w:color="auto"/>
        <w:left w:val="none" w:sz="0" w:space="0" w:color="auto"/>
        <w:bottom w:val="none" w:sz="0" w:space="0" w:color="auto"/>
        <w:right w:val="none" w:sz="0" w:space="0" w:color="auto"/>
      </w:divBdr>
    </w:div>
    <w:div w:id="559681442">
      <w:bodyDiv w:val="1"/>
      <w:marLeft w:val="0"/>
      <w:marRight w:val="0"/>
      <w:marTop w:val="0"/>
      <w:marBottom w:val="0"/>
      <w:divBdr>
        <w:top w:val="none" w:sz="0" w:space="0" w:color="auto"/>
        <w:left w:val="none" w:sz="0" w:space="0" w:color="auto"/>
        <w:bottom w:val="none" w:sz="0" w:space="0" w:color="auto"/>
        <w:right w:val="none" w:sz="0" w:space="0" w:color="auto"/>
      </w:divBdr>
    </w:div>
    <w:div w:id="559705661">
      <w:bodyDiv w:val="1"/>
      <w:marLeft w:val="0"/>
      <w:marRight w:val="0"/>
      <w:marTop w:val="0"/>
      <w:marBottom w:val="0"/>
      <w:divBdr>
        <w:top w:val="none" w:sz="0" w:space="0" w:color="auto"/>
        <w:left w:val="none" w:sz="0" w:space="0" w:color="auto"/>
        <w:bottom w:val="none" w:sz="0" w:space="0" w:color="auto"/>
        <w:right w:val="none" w:sz="0" w:space="0" w:color="auto"/>
      </w:divBdr>
    </w:div>
    <w:div w:id="560017592">
      <w:bodyDiv w:val="1"/>
      <w:marLeft w:val="0"/>
      <w:marRight w:val="0"/>
      <w:marTop w:val="0"/>
      <w:marBottom w:val="0"/>
      <w:divBdr>
        <w:top w:val="none" w:sz="0" w:space="0" w:color="auto"/>
        <w:left w:val="none" w:sz="0" w:space="0" w:color="auto"/>
        <w:bottom w:val="none" w:sz="0" w:space="0" w:color="auto"/>
        <w:right w:val="none" w:sz="0" w:space="0" w:color="auto"/>
      </w:divBdr>
    </w:div>
    <w:div w:id="560137139">
      <w:bodyDiv w:val="1"/>
      <w:marLeft w:val="0"/>
      <w:marRight w:val="0"/>
      <w:marTop w:val="0"/>
      <w:marBottom w:val="0"/>
      <w:divBdr>
        <w:top w:val="none" w:sz="0" w:space="0" w:color="auto"/>
        <w:left w:val="none" w:sz="0" w:space="0" w:color="auto"/>
        <w:bottom w:val="none" w:sz="0" w:space="0" w:color="auto"/>
        <w:right w:val="none" w:sz="0" w:space="0" w:color="auto"/>
      </w:divBdr>
    </w:div>
    <w:div w:id="560363089">
      <w:bodyDiv w:val="1"/>
      <w:marLeft w:val="0"/>
      <w:marRight w:val="0"/>
      <w:marTop w:val="0"/>
      <w:marBottom w:val="0"/>
      <w:divBdr>
        <w:top w:val="none" w:sz="0" w:space="0" w:color="auto"/>
        <w:left w:val="none" w:sz="0" w:space="0" w:color="auto"/>
        <w:bottom w:val="none" w:sz="0" w:space="0" w:color="auto"/>
        <w:right w:val="none" w:sz="0" w:space="0" w:color="auto"/>
      </w:divBdr>
    </w:div>
    <w:div w:id="560478868">
      <w:bodyDiv w:val="1"/>
      <w:marLeft w:val="0"/>
      <w:marRight w:val="0"/>
      <w:marTop w:val="0"/>
      <w:marBottom w:val="0"/>
      <w:divBdr>
        <w:top w:val="none" w:sz="0" w:space="0" w:color="auto"/>
        <w:left w:val="none" w:sz="0" w:space="0" w:color="auto"/>
        <w:bottom w:val="none" w:sz="0" w:space="0" w:color="auto"/>
        <w:right w:val="none" w:sz="0" w:space="0" w:color="auto"/>
      </w:divBdr>
    </w:div>
    <w:div w:id="560480192">
      <w:bodyDiv w:val="1"/>
      <w:marLeft w:val="0"/>
      <w:marRight w:val="0"/>
      <w:marTop w:val="0"/>
      <w:marBottom w:val="0"/>
      <w:divBdr>
        <w:top w:val="none" w:sz="0" w:space="0" w:color="auto"/>
        <w:left w:val="none" w:sz="0" w:space="0" w:color="auto"/>
        <w:bottom w:val="none" w:sz="0" w:space="0" w:color="auto"/>
        <w:right w:val="none" w:sz="0" w:space="0" w:color="auto"/>
      </w:divBdr>
    </w:div>
    <w:div w:id="560792599">
      <w:bodyDiv w:val="1"/>
      <w:marLeft w:val="0"/>
      <w:marRight w:val="0"/>
      <w:marTop w:val="0"/>
      <w:marBottom w:val="0"/>
      <w:divBdr>
        <w:top w:val="none" w:sz="0" w:space="0" w:color="auto"/>
        <w:left w:val="none" w:sz="0" w:space="0" w:color="auto"/>
        <w:bottom w:val="none" w:sz="0" w:space="0" w:color="auto"/>
        <w:right w:val="none" w:sz="0" w:space="0" w:color="auto"/>
      </w:divBdr>
    </w:div>
    <w:div w:id="560870219">
      <w:bodyDiv w:val="1"/>
      <w:marLeft w:val="0"/>
      <w:marRight w:val="0"/>
      <w:marTop w:val="0"/>
      <w:marBottom w:val="0"/>
      <w:divBdr>
        <w:top w:val="none" w:sz="0" w:space="0" w:color="auto"/>
        <w:left w:val="none" w:sz="0" w:space="0" w:color="auto"/>
        <w:bottom w:val="none" w:sz="0" w:space="0" w:color="auto"/>
        <w:right w:val="none" w:sz="0" w:space="0" w:color="auto"/>
      </w:divBdr>
    </w:div>
    <w:div w:id="561259453">
      <w:bodyDiv w:val="1"/>
      <w:marLeft w:val="0"/>
      <w:marRight w:val="0"/>
      <w:marTop w:val="0"/>
      <w:marBottom w:val="0"/>
      <w:divBdr>
        <w:top w:val="none" w:sz="0" w:space="0" w:color="auto"/>
        <w:left w:val="none" w:sz="0" w:space="0" w:color="auto"/>
        <w:bottom w:val="none" w:sz="0" w:space="0" w:color="auto"/>
        <w:right w:val="none" w:sz="0" w:space="0" w:color="auto"/>
      </w:divBdr>
    </w:div>
    <w:div w:id="561404990">
      <w:bodyDiv w:val="1"/>
      <w:marLeft w:val="0"/>
      <w:marRight w:val="0"/>
      <w:marTop w:val="0"/>
      <w:marBottom w:val="0"/>
      <w:divBdr>
        <w:top w:val="none" w:sz="0" w:space="0" w:color="auto"/>
        <w:left w:val="none" w:sz="0" w:space="0" w:color="auto"/>
        <w:bottom w:val="none" w:sz="0" w:space="0" w:color="auto"/>
        <w:right w:val="none" w:sz="0" w:space="0" w:color="auto"/>
      </w:divBdr>
    </w:div>
    <w:div w:id="561450171">
      <w:bodyDiv w:val="1"/>
      <w:marLeft w:val="0"/>
      <w:marRight w:val="0"/>
      <w:marTop w:val="0"/>
      <w:marBottom w:val="0"/>
      <w:divBdr>
        <w:top w:val="none" w:sz="0" w:space="0" w:color="auto"/>
        <w:left w:val="none" w:sz="0" w:space="0" w:color="auto"/>
        <w:bottom w:val="none" w:sz="0" w:space="0" w:color="auto"/>
        <w:right w:val="none" w:sz="0" w:space="0" w:color="auto"/>
      </w:divBdr>
    </w:div>
    <w:div w:id="561865731">
      <w:bodyDiv w:val="1"/>
      <w:marLeft w:val="0"/>
      <w:marRight w:val="0"/>
      <w:marTop w:val="0"/>
      <w:marBottom w:val="0"/>
      <w:divBdr>
        <w:top w:val="none" w:sz="0" w:space="0" w:color="auto"/>
        <w:left w:val="none" w:sz="0" w:space="0" w:color="auto"/>
        <w:bottom w:val="none" w:sz="0" w:space="0" w:color="auto"/>
        <w:right w:val="none" w:sz="0" w:space="0" w:color="auto"/>
      </w:divBdr>
    </w:div>
    <w:div w:id="561910233">
      <w:bodyDiv w:val="1"/>
      <w:marLeft w:val="0"/>
      <w:marRight w:val="0"/>
      <w:marTop w:val="0"/>
      <w:marBottom w:val="0"/>
      <w:divBdr>
        <w:top w:val="none" w:sz="0" w:space="0" w:color="auto"/>
        <w:left w:val="none" w:sz="0" w:space="0" w:color="auto"/>
        <w:bottom w:val="none" w:sz="0" w:space="0" w:color="auto"/>
        <w:right w:val="none" w:sz="0" w:space="0" w:color="auto"/>
      </w:divBdr>
      <w:divsChild>
        <w:div w:id="275454111">
          <w:marLeft w:val="0"/>
          <w:marRight w:val="0"/>
          <w:marTop w:val="0"/>
          <w:marBottom w:val="0"/>
          <w:divBdr>
            <w:top w:val="none" w:sz="0" w:space="0" w:color="auto"/>
            <w:left w:val="none" w:sz="0" w:space="0" w:color="auto"/>
            <w:bottom w:val="none" w:sz="0" w:space="0" w:color="auto"/>
            <w:right w:val="none" w:sz="0" w:space="0" w:color="auto"/>
          </w:divBdr>
        </w:div>
      </w:divsChild>
    </w:div>
    <w:div w:id="562104130">
      <w:bodyDiv w:val="1"/>
      <w:marLeft w:val="0"/>
      <w:marRight w:val="0"/>
      <w:marTop w:val="0"/>
      <w:marBottom w:val="0"/>
      <w:divBdr>
        <w:top w:val="none" w:sz="0" w:space="0" w:color="auto"/>
        <w:left w:val="none" w:sz="0" w:space="0" w:color="auto"/>
        <w:bottom w:val="none" w:sz="0" w:space="0" w:color="auto"/>
        <w:right w:val="none" w:sz="0" w:space="0" w:color="auto"/>
      </w:divBdr>
    </w:div>
    <w:div w:id="562300092">
      <w:bodyDiv w:val="1"/>
      <w:marLeft w:val="0"/>
      <w:marRight w:val="0"/>
      <w:marTop w:val="0"/>
      <w:marBottom w:val="0"/>
      <w:divBdr>
        <w:top w:val="none" w:sz="0" w:space="0" w:color="auto"/>
        <w:left w:val="none" w:sz="0" w:space="0" w:color="auto"/>
        <w:bottom w:val="none" w:sz="0" w:space="0" w:color="auto"/>
        <w:right w:val="none" w:sz="0" w:space="0" w:color="auto"/>
      </w:divBdr>
    </w:div>
    <w:div w:id="562835733">
      <w:bodyDiv w:val="1"/>
      <w:marLeft w:val="0"/>
      <w:marRight w:val="0"/>
      <w:marTop w:val="0"/>
      <w:marBottom w:val="0"/>
      <w:divBdr>
        <w:top w:val="none" w:sz="0" w:space="0" w:color="auto"/>
        <w:left w:val="none" w:sz="0" w:space="0" w:color="auto"/>
        <w:bottom w:val="none" w:sz="0" w:space="0" w:color="auto"/>
        <w:right w:val="none" w:sz="0" w:space="0" w:color="auto"/>
      </w:divBdr>
    </w:div>
    <w:div w:id="563489194">
      <w:bodyDiv w:val="1"/>
      <w:marLeft w:val="0"/>
      <w:marRight w:val="0"/>
      <w:marTop w:val="0"/>
      <w:marBottom w:val="0"/>
      <w:divBdr>
        <w:top w:val="none" w:sz="0" w:space="0" w:color="auto"/>
        <w:left w:val="none" w:sz="0" w:space="0" w:color="auto"/>
        <w:bottom w:val="none" w:sz="0" w:space="0" w:color="auto"/>
        <w:right w:val="none" w:sz="0" w:space="0" w:color="auto"/>
      </w:divBdr>
    </w:div>
    <w:div w:id="563638599">
      <w:bodyDiv w:val="1"/>
      <w:marLeft w:val="0"/>
      <w:marRight w:val="0"/>
      <w:marTop w:val="0"/>
      <w:marBottom w:val="0"/>
      <w:divBdr>
        <w:top w:val="none" w:sz="0" w:space="0" w:color="auto"/>
        <w:left w:val="none" w:sz="0" w:space="0" w:color="auto"/>
        <w:bottom w:val="none" w:sz="0" w:space="0" w:color="auto"/>
        <w:right w:val="none" w:sz="0" w:space="0" w:color="auto"/>
      </w:divBdr>
    </w:div>
    <w:div w:id="563836745">
      <w:bodyDiv w:val="1"/>
      <w:marLeft w:val="0"/>
      <w:marRight w:val="0"/>
      <w:marTop w:val="0"/>
      <w:marBottom w:val="0"/>
      <w:divBdr>
        <w:top w:val="none" w:sz="0" w:space="0" w:color="auto"/>
        <w:left w:val="none" w:sz="0" w:space="0" w:color="auto"/>
        <w:bottom w:val="none" w:sz="0" w:space="0" w:color="auto"/>
        <w:right w:val="none" w:sz="0" w:space="0" w:color="auto"/>
      </w:divBdr>
    </w:div>
    <w:div w:id="564339662">
      <w:bodyDiv w:val="1"/>
      <w:marLeft w:val="0"/>
      <w:marRight w:val="0"/>
      <w:marTop w:val="0"/>
      <w:marBottom w:val="0"/>
      <w:divBdr>
        <w:top w:val="none" w:sz="0" w:space="0" w:color="auto"/>
        <w:left w:val="none" w:sz="0" w:space="0" w:color="auto"/>
        <w:bottom w:val="none" w:sz="0" w:space="0" w:color="auto"/>
        <w:right w:val="none" w:sz="0" w:space="0" w:color="auto"/>
      </w:divBdr>
    </w:div>
    <w:div w:id="564418226">
      <w:bodyDiv w:val="1"/>
      <w:marLeft w:val="0"/>
      <w:marRight w:val="0"/>
      <w:marTop w:val="0"/>
      <w:marBottom w:val="0"/>
      <w:divBdr>
        <w:top w:val="none" w:sz="0" w:space="0" w:color="auto"/>
        <w:left w:val="none" w:sz="0" w:space="0" w:color="auto"/>
        <w:bottom w:val="none" w:sz="0" w:space="0" w:color="auto"/>
        <w:right w:val="none" w:sz="0" w:space="0" w:color="auto"/>
      </w:divBdr>
    </w:div>
    <w:div w:id="564531770">
      <w:bodyDiv w:val="1"/>
      <w:marLeft w:val="0"/>
      <w:marRight w:val="0"/>
      <w:marTop w:val="0"/>
      <w:marBottom w:val="0"/>
      <w:divBdr>
        <w:top w:val="none" w:sz="0" w:space="0" w:color="auto"/>
        <w:left w:val="none" w:sz="0" w:space="0" w:color="auto"/>
        <w:bottom w:val="none" w:sz="0" w:space="0" w:color="auto"/>
        <w:right w:val="none" w:sz="0" w:space="0" w:color="auto"/>
      </w:divBdr>
    </w:div>
    <w:div w:id="564610424">
      <w:bodyDiv w:val="1"/>
      <w:marLeft w:val="0"/>
      <w:marRight w:val="0"/>
      <w:marTop w:val="0"/>
      <w:marBottom w:val="0"/>
      <w:divBdr>
        <w:top w:val="none" w:sz="0" w:space="0" w:color="auto"/>
        <w:left w:val="none" w:sz="0" w:space="0" w:color="auto"/>
        <w:bottom w:val="none" w:sz="0" w:space="0" w:color="auto"/>
        <w:right w:val="none" w:sz="0" w:space="0" w:color="auto"/>
      </w:divBdr>
    </w:div>
    <w:div w:id="565117218">
      <w:bodyDiv w:val="1"/>
      <w:marLeft w:val="0"/>
      <w:marRight w:val="0"/>
      <w:marTop w:val="0"/>
      <w:marBottom w:val="0"/>
      <w:divBdr>
        <w:top w:val="none" w:sz="0" w:space="0" w:color="auto"/>
        <w:left w:val="none" w:sz="0" w:space="0" w:color="auto"/>
        <w:bottom w:val="none" w:sz="0" w:space="0" w:color="auto"/>
        <w:right w:val="none" w:sz="0" w:space="0" w:color="auto"/>
      </w:divBdr>
    </w:div>
    <w:div w:id="565184381">
      <w:bodyDiv w:val="1"/>
      <w:marLeft w:val="0"/>
      <w:marRight w:val="0"/>
      <w:marTop w:val="0"/>
      <w:marBottom w:val="0"/>
      <w:divBdr>
        <w:top w:val="none" w:sz="0" w:space="0" w:color="auto"/>
        <w:left w:val="none" w:sz="0" w:space="0" w:color="auto"/>
        <w:bottom w:val="none" w:sz="0" w:space="0" w:color="auto"/>
        <w:right w:val="none" w:sz="0" w:space="0" w:color="auto"/>
      </w:divBdr>
    </w:div>
    <w:div w:id="565603622">
      <w:bodyDiv w:val="1"/>
      <w:marLeft w:val="0"/>
      <w:marRight w:val="0"/>
      <w:marTop w:val="0"/>
      <w:marBottom w:val="0"/>
      <w:divBdr>
        <w:top w:val="none" w:sz="0" w:space="0" w:color="auto"/>
        <w:left w:val="none" w:sz="0" w:space="0" w:color="auto"/>
        <w:bottom w:val="none" w:sz="0" w:space="0" w:color="auto"/>
        <w:right w:val="none" w:sz="0" w:space="0" w:color="auto"/>
      </w:divBdr>
    </w:div>
    <w:div w:id="565652762">
      <w:bodyDiv w:val="1"/>
      <w:marLeft w:val="0"/>
      <w:marRight w:val="0"/>
      <w:marTop w:val="0"/>
      <w:marBottom w:val="0"/>
      <w:divBdr>
        <w:top w:val="none" w:sz="0" w:space="0" w:color="auto"/>
        <w:left w:val="none" w:sz="0" w:space="0" w:color="auto"/>
        <w:bottom w:val="none" w:sz="0" w:space="0" w:color="auto"/>
        <w:right w:val="none" w:sz="0" w:space="0" w:color="auto"/>
      </w:divBdr>
    </w:div>
    <w:div w:id="566182478">
      <w:bodyDiv w:val="1"/>
      <w:marLeft w:val="0"/>
      <w:marRight w:val="0"/>
      <w:marTop w:val="0"/>
      <w:marBottom w:val="0"/>
      <w:divBdr>
        <w:top w:val="none" w:sz="0" w:space="0" w:color="auto"/>
        <w:left w:val="none" w:sz="0" w:space="0" w:color="auto"/>
        <w:bottom w:val="none" w:sz="0" w:space="0" w:color="auto"/>
        <w:right w:val="none" w:sz="0" w:space="0" w:color="auto"/>
      </w:divBdr>
      <w:divsChild>
        <w:div w:id="1936476750">
          <w:marLeft w:val="0"/>
          <w:marRight w:val="0"/>
          <w:marTop w:val="0"/>
          <w:marBottom w:val="0"/>
          <w:divBdr>
            <w:top w:val="none" w:sz="0" w:space="0" w:color="auto"/>
            <w:left w:val="none" w:sz="0" w:space="0" w:color="auto"/>
            <w:bottom w:val="none" w:sz="0" w:space="0" w:color="auto"/>
            <w:right w:val="none" w:sz="0" w:space="0" w:color="auto"/>
          </w:divBdr>
        </w:div>
      </w:divsChild>
    </w:div>
    <w:div w:id="566458117">
      <w:bodyDiv w:val="1"/>
      <w:marLeft w:val="0"/>
      <w:marRight w:val="0"/>
      <w:marTop w:val="0"/>
      <w:marBottom w:val="0"/>
      <w:divBdr>
        <w:top w:val="none" w:sz="0" w:space="0" w:color="auto"/>
        <w:left w:val="none" w:sz="0" w:space="0" w:color="auto"/>
        <w:bottom w:val="none" w:sz="0" w:space="0" w:color="auto"/>
        <w:right w:val="none" w:sz="0" w:space="0" w:color="auto"/>
      </w:divBdr>
    </w:div>
    <w:div w:id="566837724">
      <w:bodyDiv w:val="1"/>
      <w:marLeft w:val="0"/>
      <w:marRight w:val="0"/>
      <w:marTop w:val="0"/>
      <w:marBottom w:val="0"/>
      <w:divBdr>
        <w:top w:val="none" w:sz="0" w:space="0" w:color="auto"/>
        <w:left w:val="none" w:sz="0" w:space="0" w:color="auto"/>
        <w:bottom w:val="none" w:sz="0" w:space="0" w:color="auto"/>
        <w:right w:val="none" w:sz="0" w:space="0" w:color="auto"/>
      </w:divBdr>
    </w:div>
    <w:div w:id="566839870">
      <w:bodyDiv w:val="1"/>
      <w:marLeft w:val="0"/>
      <w:marRight w:val="0"/>
      <w:marTop w:val="0"/>
      <w:marBottom w:val="0"/>
      <w:divBdr>
        <w:top w:val="none" w:sz="0" w:space="0" w:color="auto"/>
        <w:left w:val="none" w:sz="0" w:space="0" w:color="auto"/>
        <w:bottom w:val="none" w:sz="0" w:space="0" w:color="auto"/>
        <w:right w:val="none" w:sz="0" w:space="0" w:color="auto"/>
      </w:divBdr>
    </w:div>
    <w:div w:id="567114879">
      <w:bodyDiv w:val="1"/>
      <w:marLeft w:val="0"/>
      <w:marRight w:val="0"/>
      <w:marTop w:val="0"/>
      <w:marBottom w:val="0"/>
      <w:divBdr>
        <w:top w:val="none" w:sz="0" w:space="0" w:color="auto"/>
        <w:left w:val="none" w:sz="0" w:space="0" w:color="auto"/>
        <w:bottom w:val="none" w:sz="0" w:space="0" w:color="auto"/>
        <w:right w:val="none" w:sz="0" w:space="0" w:color="auto"/>
      </w:divBdr>
    </w:div>
    <w:div w:id="567232327">
      <w:bodyDiv w:val="1"/>
      <w:marLeft w:val="0"/>
      <w:marRight w:val="0"/>
      <w:marTop w:val="0"/>
      <w:marBottom w:val="0"/>
      <w:divBdr>
        <w:top w:val="none" w:sz="0" w:space="0" w:color="auto"/>
        <w:left w:val="none" w:sz="0" w:space="0" w:color="auto"/>
        <w:bottom w:val="none" w:sz="0" w:space="0" w:color="auto"/>
        <w:right w:val="none" w:sz="0" w:space="0" w:color="auto"/>
      </w:divBdr>
      <w:divsChild>
        <w:div w:id="144208384">
          <w:marLeft w:val="0"/>
          <w:marRight w:val="0"/>
          <w:marTop w:val="0"/>
          <w:marBottom w:val="0"/>
          <w:divBdr>
            <w:top w:val="none" w:sz="0" w:space="0" w:color="auto"/>
            <w:left w:val="none" w:sz="0" w:space="0" w:color="auto"/>
            <w:bottom w:val="none" w:sz="0" w:space="0" w:color="auto"/>
            <w:right w:val="none" w:sz="0" w:space="0" w:color="auto"/>
          </w:divBdr>
        </w:div>
      </w:divsChild>
    </w:div>
    <w:div w:id="567347325">
      <w:bodyDiv w:val="1"/>
      <w:marLeft w:val="0"/>
      <w:marRight w:val="0"/>
      <w:marTop w:val="0"/>
      <w:marBottom w:val="0"/>
      <w:divBdr>
        <w:top w:val="none" w:sz="0" w:space="0" w:color="auto"/>
        <w:left w:val="none" w:sz="0" w:space="0" w:color="auto"/>
        <w:bottom w:val="none" w:sz="0" w:space="0" w:color="auto"/>
        <w:right w:val="none" w:sz="0" w:space="0" w:color="auto"/>
      </w:divBdr>
    </w:div>
    <w:div w:id="567691144">
      <w:bodyDiv w:val="1"/>
      <w:marLeft w:val="0"/>
      <w:marRight w:val="0"/>
      <w:marTop w:val="0"/>
      <w:marBottom w:val="0"/>
      <w:divBdr>
        <w:top w:val="none" w:sz="0" w:space="0" w:color="auto"/>
        <w:left w:val="none" w:sz="0" w:space="0" w:color="auto"/>
        <w:bottom w:val="none" w:sz="0" w:space="0" w:color="auto"/>
        <w:right w:val="none" w:sz="0" w:space="0" w:color="auto"/>
      </w:divBdr>
    </w:div>
    <w:div w:id="567694669">
      <w:bodyDiv w:val="1"/>
      <w:marLeft w:val="0"/>
      <w:marRight w:val="0"/>
      <w:marTop w:val="0"/>
      <w:marBottom w:val="0"/>
      <w:divBdr>
        <w:top w:val="none" w:sz="0" w:space="0" w:color="auto"/>
        <w:left w:val="none" w:sz="0" w:space="0" w:color="auto"/>
        <w:bottom w:val="none" w:sz="0" w:space="0" w:color="auto"/>
        <w:right w:val="none" w:sz="0" w:space="0" w:color="auto"/>
      </w:divBdr>
    </w:div>
    <w:div w:id="567695042">
      <w:bodyDiv w:val="1"/>
      <w:marLeft w:val="0"/>
      <w:marRight w:val="0"/>
      <w:marTop w:val="0"/>
      <w:marBottom w:val="0"/>
      <w:divBdr>
        <w:top w:val="none" w:sz="0" w:space="0" w:color="auto"/>
        <w:left w:val="none" w:sz="0" w:space="0" w:color="auto"/>
        <w:bottom w:val="none" w:sz="0" w:space="0" w:color="auto"/>
        <w:right w:val="none" w:sz="0" w:space="0" w:color="auto"/>
      </w:divBdr>
      <w:divsChild>
        <w:div w:id="679044327">
          <w:marLeft w:val="0"/>
          <w:marRight w:val="0"/>
          <w:marTop w:val="0"/>
          <w:marBottom w:val="0"/>
          <w:divBdr>
            <w:top w:val="none" w:sz="0" w:space="0" w:color="auto"/>
            <w:left w:val="none" w:sz="0" w:space="0" w:color="auto"/>
            <w:bottom w:val="none" w:sz="0" w:space="0" w:color="auto"/>
            <w:right w:val="none" w:sz="0" w:space="0" w:color="auto"/>
          </w:divBdr>
        </w:div>
      </w:divsChild>
    </w:div>
    <w:div w:id="567880886">
      <w:bodyDiv w:val="1"/>
      <w:marLeft w:val="0"/>
      <w:marRight w:val="0"/>
      <w:marTop w:val="0"/>
      <w:marBottom w:val="0"/>
      <w:divBdr>
        <w:top w:val="none" w:sz="0" w:space="0" w:color="auto"/>
        <w:left w:val="none" w:sz="0" w:space="0" w:color="auto"/>
        <w:bottom w:val="none" w:sz="0" w:space="0" w:color="auto"/>
        <w:right w:val="none" w:sz="0" w:space="0" w:color="auto"/>
      </w:divBdr>
    </w:div>
    <w:div w:id="567955022">
      <w:bodyDiv w:val="1"/>
      <w:marLeft w:val="0"/>
      <w:marRight w:val="0"/>
      <w:marTop w:val="0"/>
      <w:marBottom w:val="0"/>
      <w:divBdr>
        <w:top w:val="none" w:sz="0" w:space="0" w:color="auto"/>
        <w:left w:val="none" w:sz="0" w:space="0" w:color="auto"/>
        <w:bottom w:val="none" w:sz="0" w:space="0" w:color="auto"/>
        <w:right w:val="none" w:sz="0" w:space="0" w:color="auto"/>
      </w:divBdr>
    </w:div>
    <w:div w:id="568005729">
      <w:bodyDiv w:val="1"/>
      <w:marLeft w:val="0"/>
      <w:marRight w:val="0"/>
      <w:marTop w:val="0"/>
      <w:marBottom w:val="0"/>
      <w:divBdr>
        <w:top w:val="none" w:sz="0" w:space="0" w:color="auto"/>
        <w:left w:val="none" w:sz="0" w:space="0" w:color="auto"/>
        <w:bottom w:val="none" w:sz="0" w:space="0" w:color="auto"/>
        <w:right w:val="none" w:sz="0" w:space="0" w:color="auto"/>
      </w:divBdr>
    </w:div>
    <w:div w:id="568079393">
      <w:bodyDiv w:val="1"/>
      <w:marLeft w:val="0"/>
      <w:marRight w:val="0"/>
      <w:marTop w:val="0"/>
      <w:marBottom w:val="0"/>
      <w:divBdr>
        <w:top w:val="none" w:sz="0" w:space="0" w:color="auto"/>
        <w:left w:val="none" w:sz="0" w:space="0" w:color="auto"/>
        <w:bottom w:val="none" w:sz="0" w:space="0" w:color="auto"/>
        <w:right w:val="none" w:sz="0" w:space="0" w:color="auto"/>
      </w:divBdr>
    </w:div>
    <w:div w:id="568148291">
      <w:bodyDiv w:val="1"/>
      <w:marLeft w:val="0"/>
      <w:marRight w:val="0"/>
      <w:marTop w:val="0"/>
      <w:marBottom w:val="0"/>
      <w:divBdr>
        <w:top w:val="none" w:sz="0" w:space="0" w:color="auto"/>
        <w:left w:val="none" w:sz="0" w:space="0" w:color="auto"/>
        <w:bottom w:val="none" w:sz="0" w:space="0" w:color="auto"/>
        <w:right w:val="none" w:sz="0" w:space="0" w:color="auto"/>
      </w:divBdr>
      <w:divsChild>
        <w:div w:id="327636805">
          <w:marLeft w:val="0"/>
          <w:marRight w:val="0"/>
          <w:marTop w:val="0"/>
          <w:marBottom w:val="0"/>
          <w:divBdr>
            <w:top w:val="none" w:sz="0" w:space="0" w:color="auto"/>
            <w:left w:val="none" w:sz="0" w:space="0" w:color="auto"/>
            <w:bottom w:val="none" w:sz="0" w:space="0" w:color="auto"/>
            <w:right w:val="none" w:sz="0" w:space="0" w:color="auto"/>
          </w:divBdr>
        </w:div>
      </w:divsChild>
    </w:div>
    <w:div w:id="568421630">
      <w:bodyDiv w:val="1"/>
      <w:marLeft w:val="0"/>
      <w:marRight w:val="0"/>
      <w:marTop w:val="0"/>
      <w:marBottom w:val="0"/>
      <w:divBdr>
        <w:top w:val="none" w:sz="0" w:space="0" w:color="auto"/>
        <w:left w:val="none" w:sz="0" w:space="0" w:color="auto"/>
        <w:bottom w:val="none" w:sz="0" w:space="0" w:color="auto"/>
        <w:right w:val="none" w:sz="0" w:space="0" w:color="auto"/>
      </w:divBdr>
    </w:div>
    <w:div w:id="568537649">
      <w:bodyDiv w:val="1"/>
      <w:marLeft w:val="0"/>
      <w:marRight w:val="0"/>
      <w:marTop w:val="0"/>
      <w:marBottom w:val="0"/>
      <w:divBdr>
        <w:top w:val="none" w:sz="0" w:space="0" w:color="auto"/>
        <w:left w:val="none" w:sz="0" w:space="0" w:color="auto"/>
        <w:bottom w:val="none" w:sz="0" w:space="0" w:color="auto"/>
        <w:right w:val="none" w:sz="0" w:space="0" w:color="auto"/>
      </w:divBdr>
    </w:div>
    <w:div w:id="569001893">
      <w:bodyDiv w:val="1"/>
      <w:marLeft w:val="0"/>
      <w:marRight w:val="0"/>
      <w:marTop w:val="0"/>
      <w:marBottom w:val="0"/>
      <w:divBdr>
        <w:top w:val="none" w:sz="0" w:space="0" w:color="auto"/>
        <w:left w:val="none" w:sz="0" w:space="0" w:color="auto"/>
        <w:bottom w:val="none" w:sz="0" w:space="0" w:color="auto"/>
        <w:right w:val="none" w:sz="0" w:space="0" w:color="auto"/>
      </w:divBdr>
    </w:div>
    <w:div w:id="569120783">
      <w:bodyDiv w:val="1"/>
      <w:marLeft w:val="0"/>
      <w:marRight w:val="0"/>
      <w:marTop w:val="0"/>
      <w:marBottom w:val="0"/>
      <w:divBdr>
        <w:top w:val="none" w:sz="0" w:space="0" w:color="auto"/>
        <w:left w:val="none" w:sz="0" w:space="0" w:color="auto"/>
        <w:bottom w:val="none" w:sz="0" w:space="0" w:color="auto"/>
        <w:right w:val="none" w:sz="0" w:space="0" w:color="auto"/>
      </w:divBdr>
      <w:divsChild>
        <w:div w:id="360981951">
          <w:marLeft w:val="0"/>
          <w:marRight w:val="0"/>
          <w:marTop w:val="0"/>
          <w:marBottom w:val="0"/>
          <w:divBdr>
            <w:top w:val="none" w:sz="0" w:space="0" w:color="auto"/>
            <w:left w:val="none" w:sz="0" w:space="0" w:color="auto"/>
            <w:bottom w:val="none" w:sz="0" w:space="0" w:color="auto"/>
            <w:right w:val="none" w:sz="0" w:space="0" w:color="auto"/>
          </w:divBdr>
        </w:div>
      </w:divsChild>
    </w:div>
    <w:div w:id="569316917">
      <w:bodyDiv w:val="1"/>
      <w:marLeft w:val="0"/>
      <w:marRight w:val="0"/>
      <w:marTop w:val="0"/>
      <w:marBottom w:val="0"/>
      <w:divBdr>
        <w:top w:val="none" w:sz="0" w:space="0" w:color="auto"/>
        <w:left w:val="none" w:sz="0" w:space="0" w:color="auto"/>
        <w:bottom w:val="none" w:sz="0" w:space="0" w:color="auto"/>
        <w:right w:val="none" w:sz="0" w:space="0" w:color="auto"/>
      </w:divBdr>
    </w:div>
    <w:div w:id="569779459">
      <w:bodyDiv w:val="1"/>
      <w:marLeft w:val="0"/>
      <w:marRight w:val="0"/>
      <w:marTop w:val="0"/>
      <w:marBottom w:val="0"/>
      <w:divBdr>
        <w:top w:val="none" w:sz="0" w:space="0" w:color="auto"/>
        <w:left w:val="none" w:sz="0" w:space="0" w:color="auto"/>
        <w:bottom w:val="none" w:sz="0" w:space="0" w:color="auto"/>
        <w:right w:val="none" w:sz="0" w:space="0" w:color="auto"/>
      </w:divBdr>
    </w:div>
    <w:div w:id="569972561">
      <w:bodyDiv w:val="1"/>
      <w:marLeft w:val="0"/>
      <w:marRight w:val="0"/>
      <w:marTop w:val="0"/>
      <w:marBottom w:val="0"/>
      <w:divBdr>
        <w:top w:val="none" w:sz="0" w:space="0" w:color="auto"/>
        <w:left w:val="none" w:sz="0" w:space="0" w:color="auto"/>
        <w:bottom w:val="none" w:sz="0" w:space="0" w:color="auto"/>
        <w:right w:val="none" w:sz="0" w:space="0" w:color="auto"/>
      </w:divBdr>
    </w:div>
    <w:div w:id="570048328">
      <w:bodyDiv w:val="1"/>
      <w:marLeft w:val="0"/>
      <w:marRight w:val="0"/>
      <w:marTop w:val="0"/>
      <w:marBottom w:val="0"/>
      <w:divBdr>
        <w:top w:val="none" w:sz="0" w:space="0" w:color="auto"/>
        <w:left w:val="none" w:sz="0" w:space="0" w:color="auto"/>
        <w:bottom w:val="none" w:sz="0" w:space="0" w:color="auto"/>
        <w:right w:val="none" w:sz="0" w:space="0" w:color="auto"/>
      </w:divBdr>
    </w:div>
    <w:div w:id="570239083">
      <w:bodyDiv w:val="1"/>
      <w:marLeft w:val="0"/>
      <w:marRight w:val="0"/>
      <w:marTop w:val="0"/>
      <w:marBottom w:val="0"/>
      <w:divBdr>
        <w:top w:val="none" w:sz="0" w:space="0" w:color="auto"/>
        <w:left w:val="none" w:sz="0" w:space="0" w:color="auto"/>
        <w:bottom w:val="none" w:sz="0" w:space="0" w:color="auto"/>
        <w:right w:val="none" w:sz="0" w:space="0" w:color="auto"/>
      </w:divBdr>
    </w:div>
    <w:div w:id="570389439">
      <w:bodyDiv w:val="1"/>
      <w:marLeft w:val="0"/>
      <w:marRight w:val="0"/>
      <w:marTop w:val="0"/>
      <w:marBottom w:val="0"/>
      <w:divBdr>
        <w:top w:val="none" w:sz="0" w:space="0" w:color="auto"/>
        <w:left w:val="none" w:sz="0" w:space="0" w:color="auto"/>
        <w:bottom w:val="none" w:sz="0" w:space="0" w:color="auto"/>
        <w:right w:val="none" w:sz="0" w:space="0" w:color="auto"/>
      </w:divBdr>
    </w:div>
    <w:div w:id="570844612">
      <w:bodyDiv w:val="1"/>
      <w:marLeft w:val="0"/>
      <w:marRight w:val="0"/>
      <w:marTop w:val="0"/>
      <w:marBottom w:val="0"/>
      <w:divBdr>
        <w:top w:val="none" w:sz="0" w:space="0" w:color="auto"/>
        <w:left w:val="none" w:sz="0" w:space="0" w:color="auto"/>
        <w:bottom w:val="none" w:sz="0" w:space="0" w:color="auto"/>
        <w:right w:val="none" w:sz="0" w:space="0" w:color="auto"/>
      </w:divBdr>
    </w:div>
    <w:div w:id="571239788">
      <w:bodyDiv w:val="1"/>
      <w:marLeft w:val="0"/>
      <w:marRight w:val="0"/>
      <w:marTop w:val="0"/>
      <w:marBottom w:val="0"/>
      <w:divBdr>
        <w:top w:val="none" w:sz="0" w:space="0" w:color="auto"/>
        <w:left w:val="none" w:sz="0" w:space="0" w:color="auto"/>
        <w:bottom w:val="none" w:sz="0" w:space="0" w:color="auto"/>
        <w:right w:val="none" w:sz="0" w:space="0" w:color="auto"/>
      </w:divBdr>
    </w:div>
    <w:div w:id="571354317">
      <w:bodyDiv w:val="1"/>
      <w:marLeft w:val="0"/>
      <w:marRight w:val="0"/>
      <w:marTop w:val="0"/>
      <w:marBottom w:val="0"/>
      <w:divBdr>
        <w:top w:val="none" w:sz="0" w:space="0" w:color="auto"/>
        <w:left w:val="none" w:sz="0" w:space="0" w:color="auto"/>
        <w:bottom w:val="none" w:sz="0" w:space="0" w:color="auto"/>
        <w:right w:val="none" w:sz="0" w:space="0" w:color="auto"/>
      </w:divBdr>
    </w:div>
    <w:div w:id="571428011">
      <w:bodyDiv w:val="1"/>
      <w:marLeft w:val="0"/>
      <w:marRight w:val="0"/>
      <w:marTop w:val="0"/>
      <w:marBottom w:val="0"/>
      <w:divBdr>
        <w:top w:val="none" w:sz="0" w:space="0" w:color="auto"/>
        <w:left w:val="none" w:sz="0" w:space="0" w:color="auto"/>
        <w:bottom w:val="none" w:sz="0" w:space="0" w:color="auto"/>
        <w:right w:val="none" w:sz="0" w:space="0" w:color="auto"/>
      </w:divBdr>
      <w:divsChild>
        <w:div w:id="239218859">
          <w:marLeft w:val="0"/>
          <w:marRight w:val="0"/>
          <w:marTop w:val="0"/>
          <w:marBottom w:val="0"/>
          <w:divBdr>
            <w:top w:val="none" w:sz="0" w:space="0" w:color="auto"/>
            <w:left w:val="none" w:sz="0" w:space="0" w:color="auto"/>
            <w:bottom w:val="none" w:sz="0" w:space="0" w:color="auto"/>
            <w:right w:val="none" w:sz="0" w:space="0" w:color="auto"/>
          </w:divBdr>
        </w:div>
      </w:divsChild>
    </w:div>
    <w:div w:id="571432717">
      <w:bodyDiv w:val="1"/>
      <w:marLeft w:val="0"/>
      <w:marRight w:val="0"/>
      <w:marTop w:val="0"/>
      <w:marBottom w:val="0"/>
      <w:divBdr>
        <w:top w:val="none" w:sz="0" w:space="0" w:color="auto"/>
        <w:left w:val="none" w:sz="0" w:space="0" w:color="auto"/>
        <w:bottom w:val="none" w:sz="0" w:space="0" w:color="auto"/>
        <w:right w:val="none" w:sz="0" w:space="0" w:color="auto"/>
      </w:divBdr>
    </w:div>
    <w:div w:id="571624453">
      <w:bodyDiv w:val="1"/>
      <w:marLeft w:val="0"/>
      <w:marRight w:val="0"/>
      <w:marTop w:val="0"/>
      <w:marBottom w:val="0"/>
      <w:divBdr>
        <w:top w:val="none" w:sz="0" w:space="0" w:color="auto"/>
        <w:left w:val="none" w:sz="0" w:space="0" w:color="auto"/>
        <w:bottom w:val="none" w:sz="0" w:space="0" w:color="auto"/>
        <w:right w:val="none" w:sz="0" w:space="0" w:color="auto"/>
      </w:divBdr>
    </w:div>
    <w:div w:id="571694019">
      <w:bodyDiv w:val="1"/>
      <w:marLeft w:val="0"/>
      <w:marRight w:val="0"/>
      <w:marTop w:val="0"/>
      <w:marBottom w:val="0"/>
      <w:divBdr>
        <w:top w:val="none" w:sz="0" w:space="0" w:color="auto"/>
        <w:left w:val="none" w:sz="0" w:space="0" w:color="auto"/>
        <w:bottom w:val="none" w:sz="0" w:space="0" w:color="auto"/>
        <w:right w:val="none" w:sz="0" w:space="0" w:color="auto"/>
      </w:divBdr>
    </w:div>
    <w:div w:id="571933514">
      <w:bodyDiv w:val="1"/>
      <w:marLeft w:val="0"/>
      <w:marRight w:val="0"/>
      <w:marTop w:val="0"/>
      <w:marBottom w:val="0"/>
      <w:divBdr>
        <w:top w:val="none" w:sz="0" w:space="0" w:color="auto"/>
        <w:left w:val="none" w:sz="0" w:space="0" w:color="auto"/>
        <w:bottom w:val="none" w:sz="0" w:space="0" w:color="auto"/>
        <w:right w:val="none" w:sz="0" w:space="0" w:color="auto"/>
      </w:divBdr>
    </w:div>
    <w:div w:id="572158364">
      <w:bodyDiv w:val="1"/>
      <w:marLeft w:val="0"/>
      <w:marRight w:val="0"/>
      <w:marTop w:val="0"/>
      <w:marBottom w:val="0"/>
      <w:divBdr>
        <w:top w:val="none" w:sz="0" w:space="0" w:color="auto"/>
        <w:left w:val="none" w:sz="0" w:space="0" w:color="auto"/>
        <w:bottom w:val="none" w:sz="0" w:space="0" w:color="auto"/>
        <w:right w:val="none" w:sz="0" w:space="0" w:color="auto"/>
      </w:divBdr>
    </w:div>
    <w:div w:id="572273547">
      <w:bodyDiv w:val="1"/>
      <w:marLeft w:val="0"/>
      <w:marRight w:val="0"/>
      <w:marTop w:val="0"/>
      <w:marBottom w:val="0"/>
      <w:divBdr>
        <w:top w:val="none" w:sz="0" w:space="0" w:color="auto"/>
        <w:left w:val="none" w:sz="0" w:space="0" w:color="auto"/>
        <w:bottom w:val="none" w:sz="0" w:space="0" w:color="auto"/>
        <w:right w:val="none" w:sz="0" w:space="0" w:color="auto"/>
      </w:divBdr>
    </w:div>
    <w:div w:id="572352608">
      <w:bodyDiv w:val="1"/>
      <w:marLeft w:val="0"/>
      <w:marRight w:val="0"/>
      <w:marTop w:val="0"/>
      <w:marBottom w:val="0"/>
      <w:divBdr>
        <w:top w:val="none" w:sz="0" w:space="0" w:color="auto"/>
        <w:left w:val="none" w:sz="0" w:space="0" w:color="auto"/>
        <w:bottom w:val="none" w:sz="0" w:space="0" w:color="auto"/>
        <w:right w:val="none" w:sz="0" w:space="0" w:color="auto"/>
      </w:divBdr>
    </w:div>
    <w:div w:id="572354393">
      <w:bodyDiv w:val="1"/>
      <w:marLeft w:val="0"/>
      <w:marRight w:val="0"/>
      <w:marTop w:val="0"/>
      <w:marBottom w:val="0"/>
      <w:divBdr>
        <w:top w:val="none" w:sz="0" w:space="0" w:color="auto"/>
        <w:left w:val="none" w:sz="0" w:space="0" w:color="auto"/>
        <w:bottom w:val="none" w:sz="0" w:space="0" w:color="auto"/>
        <w:right w:val="none" w:sz="0" w:space="0" w:color="auto"/>
      </w:divBdr>
    </w:div>
    <w:div w:id="572394360">
      <w:bodyDiv w:val="1"/>
      <w:marLeft w:val="0"/>
      <w:marRight w:val="0"/>
      <w:marTop w:val="0"/>
      <w:marBottom w:val="0"/>
      <w:divBdr>
        <w:top w:val="none" w:sz="0" w:space="0" w:color="auto"/>
        <w:left w:val="none" w:sz="0" w:space="0" w:color="auto"/>
        <w:bottom w:val="none" w:sz="0" w:space="0" w:color="auto"/>
        <w:right w:val="none" w:sz="0" w:space="0" w:color="auto"/>
      </w:divBdr>
    </w:div>
    <w:div w:id="572663783">
      <w:bodyDiv w:val="1"/>
      <w:marLeft w:val="0"/>
      <w:marRight w:val="0"/>
      <w:marTop w:val="0"/>
      <w:marBottom w:val="0"/>
      <w:divBdr>
        <w:top w:val="none" w:sz="0" w:space="0" w:color="auto"/>
        <w:left w:val="none" w:sz="0" w:space="0" w:color="auto"/>
        <w:bottom w:val="none" w:sz="0" w:space="0" w:color="auto"/>
        <w:right w:val="none" w:sz="0" w:space="0" w:color="auto"/>
      </w:divBdr>
    </w:div>
    <w:div w:id="572737922">
      <w:bodyDiv w:val="1"/>
      <w:marLeft w:val="0"/>
      <w:marRight w:val="0"/>
      <w:marTop w:val="0"/>
      <w:marBottom w:val="0"/>
      <w:divBdr>
        <w:top w:val="none" w:sz="0" w:space="0" w:color="auto"/>
        <w:left w:val="none" w:sz="0" w:space="0" w:color="auto"/>
        <w:bottom w:val="none" w:sz="0" w:space="0" w:color="auto"/>
        <w:right w:val="none" w:sz="0" w:space="0" w:color="auto"/>
      </w:divBdr>
    </w:div>
    <w:div w:id="572811135">
      <w:bodyDiv w:val="1"/>
      <w:marLeft w:val="0"/>
      <w:marRight w:val="0"/>
      <w:marTop w:val="0"/>
      <w:marBottom w:val="0"/>
      <w:divBdr>
        <w:top w:val="none" w:sz="0" w:space="0" w:color="auto"/>
        <w:left w:val="none" w:sz="0" w:space="0" w:color="auto"/>
        <w:bottom w:val="none" w:sz="0" w:space="0" w:color="auto"/>
        <w:right w:val="none" w:sz="0" w:space="0" w:color="auto"/>
      </w:divBdr>
    </w:div>
    <w:div w:id="573591670">
      <w:bodyDiv w:val="1"/>
      <w:marLeft w:val="0"/>
      <w:marRight w:val="0"/>
      <w:marTop w:val="0"/>
      <w:marBottom w:val="0"/>
      <w:divBdr>
        <w:top w:val="none" w:sz="0" w:space="0" w:color="auto"/>
        <w:left w:val="none" w:sz="0" w:space="0" w:color="auto"/>
        <w:bottom w:val="none" w:sz="0" w:space="0" w:color="auto"/>
        <w:right w:val="none" w:sz="0" w:space="0" w:color="auto"/>
      </w:divBdr>
      <w:divsChild>
        <w:div w:id="825703609">
          <w:marLeft w:val="0"/>
          <w:marRight w:val="0"/>
          <w:marTop w:val="0"/>
          <w:marBottom w:val="0"/>
          <w:divBdr>
            <w:top w:val="none" w:sz="0" w:space="0" w:color="auto"/>
            <w:left w:val="none" w:sz="0" w:space="0" w:color="auto"/>
            <w:bottom w:val="none" w:sz="0" w:space="0" w:color="auto"/>
            <w:right w:val="none" w:sz="0" w:space="0" w:color="auto"/>
          </w:divBdr>
        </w:div>
      </w:divsChild>
    </w:div>
    <w:div w:id="573854152">
      <w:bodyDiv w:val="1"/>
      <w:marLeft w:val="0"/>
      <w:marRight w:val="0"/>
      <w:marTop w:val="0"/>
      <w:marBottom w:val="0"/>
      <w:divBdr>
        <w:top w:val="none" w:sz="0" w:space="0" w:color="auto"/>
        <w:left w:val="none" w:sz="0" w:space="0" w:color="auto"/>
        <w:bottom w:val="none" w:sz="0" w:space="0" w:color="auto"/>
        <w:right w:val="none" w:sz="0" w:space="0" w:color="auto"/>
      </w:divBdr>
    </w:div>
    <w:div w:id="573931439">
      <w:bodyDiv w:val="1"/>
      <w:marLeft w:val="0"/>
      <w:marRight w:val="0"/>
      <w:marTop w:val="0"/>
      <w:marBottom w:val="0"/>
      <w:divBdr>
        <w:top w:val="none" w:sz="0" w:space="0" w:color="auto"/>
        <w:left w:val="none" w:sz="0" w:space="0" w:color="auto"/>
        <w:bottom w:val="none" w:sz="0" w:space="0" w:color="auto"/>
        <w:right w:val="none" w:sz="0" w:space="0" w:color="auto"/>
      </w:divBdr>
    </w:div>
    <w:div w:id="574166542">
      <w:bodyDiv w:val="1"/>
      <w:marLeft w:val="0"/>
      <w:marRight w:val="0"/>
      <w:marTop w:val="0"/>
      <w:marBottom w:val="0"/>
      <w:divBdr>
        <w:top w:val="none" w:sz="0" w:space="0" w:color="auto"/>
        <w:left w:val="none" w:sz="0" w:space="0" w:color="auto"/>
        <w:bottom w:val="none" w:sz="0" w:space="0" w:color="auto"/>
        <w:right w:val="none" w:sz="0" w:space="0" w:color="auto"/>
      </w:divBdr>
    </w:div>
    <w:div w:id="574245905">
      <w:bodyDiv w:val="1"/>
      <w:marLeft w:val="0"/>
      <w:marRight w:val="0"/>
      <w:marTop w:val="0"/>
      <w:marBottom w:val="0"/>
      <w:divBdr>
        <w:top w:val="none" w:sz="0" w:space="0" w:color="auto"/>
        <w:left w:val="none" w:sz="0" w:space="0" w:color="auto"/>
        <w:bottom w:val="none" w:sz="0" w:space="0" w:color="auto"/>
        <w:right w:val="none" w:sz="0" w:space="0" w:color="auto"/>
      </w:divBdr>
    </w:div>
    <w:div w:id="574322617">
      <w:bodyDiv w:val="1"/>
      <w:marLeft w:val="0"/>
      <w:marRight w:val="0"/>
      <w:marTop w:val="0"/>
      <w:marBottom w:val="0"/>
      <w:divBdr>
        <w:top w:val="none" w:sz="0" w:space="0" w:color="auto"/>
        <w:left w:val="none" w:sz="0" w:space="0" w:color="auto"/>
        <w:bottom w:val="none" w:sz="0" w:space="0" w:color="auto"/>
        <w:right w:val="none" w:sz="0" w:space="0" w:color="auto"/>
      </w:divBdr>
      <w:divsChild>
        <w:div w:id="1862353088">
          <w:marLeft w:val="0"/>
          <w:marRight w:val="0"/>
          <w:marTop w:val="0"/>
          <w:marBottom w:val="0"/>
          <w:divBdr>
            <w:top w:val="none" w:sz="0" w:space="0" w:color="auto"/>
            <w:left w:val="none" w:sz="0" w:space="0" w:color="auto"/>
            <w:bottom w:val="none" w:sz="0" w:space="0" w:color="auto"/>
            <w:right w:val="none" w:sz="0" w:space="0" w:color="auto"/>
          </w:divBdr>
        </w:div>
      </w:divsChild>
    </w:div>
    <w:div w:id="574323110">
      <w:bodyDiv w:val="1"/>
      <w:marLeft w:val="0"/>
      <w:marRight w:val="0"/>
      <w:marTop w:val="0"/>
      <w:marBottom w:val="0"/>
      <w:divBdr>
        <w:top w:val="none" w:sz="0" w:space="0" w:color="auto"/>
        <w:left w:val="none" w:sz="0" w:space="0" w:color="auto"/>
        <w:bottom w:val="none" w:sz="0" w:space="0" w:color="auto"/>
        <w:right w:val="none" w:sz="0" w:space="0" w:color="auto"/>
      </w:divBdr>
    </w:div>
    <w:div w:id="574364385">
      <w:bodyDiv w:val="1"/>
      <w:marLeft w:val="0"/>
      <w:marRight w:val="0"/>
      <w:marTop w:val="0"/>
      <w:marBottom w:val="0"/>
      <w:divBdr>
        <w:top w:val="none" w:sz="0" w:space="0" w:color="auto"/>
        <w:left w:val="none" w:sz="0" w:space="0" w:color="auto"/>
        <w:bottom w:val="none" w:sz="0" w:space="0" w:color="auto"/>
        <w:right w:val="none" w:sz="0" w:space="0" w:color="auto"/>
      </w:divBdr>
    </w:div>
    <w:div w:id="574517028">
      <w:bodyDiv w:val="1"/>
      <w:marLeft w:val="0"/>
      <w:marRight w:val="0"/>
      <w:marTop w:val="0"/>
      <w:marBottom w:val="0"/>
      <w:divBdr>
        <w:top w:val="none" w:sz="0" w:space="0" w:color="auto"/>
        <w:left w:val="none" w:sz="0" w:space="0" w:color="auto"/>
        <w:bottom w:val="none" w:sz="0" w:space="0" w:color="auto"/>
        <w:right w:val="none" w:sz="0" w:space="0" w:color="auto"/>
      </w:divBdr>
    </w:div>
    <w:div w:id="575819935">
      <w:bodyDiv w:val="1"/>
      <w:marLeft w:val="0"/>
      <w:marRight w:val="0"/>
      <w:marTop w:val="0"/>
      <w:marBottom w:val="0"/>
      <w:divBdr>
        <w:top w:val="none" w:sz="0" w:space="0" w:color="auto"/>
        <w:left w:val="none" w:sz="0" w:space="0" w:color="auto"/>
        <w:bottom w:val="none" w:sz="0" w:space="0" w:color="auto"/>
        <w:right w:val="none" w:sz="0" w:space="0" w:color="auto"/>
      </w:divBdr>
    </w:div>
    <w:div w:id="576131714">
      <w:bodyDiv w:val="1"/>
      <w:marLeft w:val="0"/>
      <w:marRight w:val="0"/>
      <w:marTop w:val="0"/>
      <w:marBottom w:val="0"/>
      <w:divBdr>
        <w:top w:val="none" w:sz="0" w:space="0" w:color="auto"/>
        <w:left w:val="none" w:sz="0" w:space="0" w:color="auto"/>
        <w:bottom w:val="none" w:sz="0" w:space="0" w:color="auto"/>
        <w:right w:val="none" w:sz="0" w:space="0" w:color="auto"/>
      </w:divBdr>
    </w:div>
    <w:div w:id="576285731">
      <w:bodyDiv w:val="1"/>
      <w:marLeft w:val="0"/>
      <w:marRight w:val="0"/>
      <w:marTop w:val="0"/>
      <w:marBottom w:val="0"/>
      <w:divBdr>
        <w:top w:val="none" w:sz="0" w:space="0" w:color="auto"/>
        <w:left w:val="none" w:sz="0" w:space="0" w:color="auto"/>
        <w:bottom w:val="none" w:sz="0" w:space="0" w:color="auto"/>
        <w:right w:val="none" w:sz="0" w:space="0" w:color="auto"/>
      </w:divBdr>
    </w:div>
    <w:div w:id="576288199">
      <w:bodyDiv w:val="1"/>
      <w:marLeft w:val="0"/>
      <w:marRight w:val="0"/>
      <w:marTop w:val="0"/>
      <w:marBottom w:val="0"/>
      <w:divBdr>
        <w:top w:val="none" w:sz="0" w:space="0" w:color="auto"/>
        <w:left w:val="none" w:sz="0" w:space="0" w:color="auto"/>
        <w:bottom w:val="none" w:sz="0" w:space="0" w:color="auto"/>
        <w:right w:val="none" w:sz="0" w:space="0" w:color="auto"/>
      </w:divBdr>
    </w:div>
    <w:div w:id="576482324">
      <w:bodyDiv w:val="1"/>
      <w:marLeft w:val="0"/>
      <w:marRight w:val="0"/>
      <w:marTop w:val="0"/>
      <w:marBottom w:val="0"/>
      <w:divBdr>
        <w:top w:val="none" w:sz="0" w:space="0" w:color="auto"/>
        <w:left w:val="none" w:sz="0" w:space="0" w:color="auto"/>
        <w:bottom w:val="none" w:sz="0" w:space="0" w:color="auto"/>
        <w:right w:val="none" w:sz="0" w:space="0" w:color="auto"/>
      </w:divBdr>
      <w:divsChild>
        <w:div w:id="263542561">
          <w:marLeft w:val="0"/>
          <w:marRight w:val="0"/>
          <w:marTop w:val="0"/>
          <w:marBottom w:val="0"/>
          <w:divBdr>
            <w:top w:val="none" w:sz="0" w:space="0" w:color="auto"/>
            <w:left w:val="none" w:sz="0" w:space="0" w:color="auto"/>
            <w:bottom w:val="none" w:sz="0" w:space="0" w:color="auto"/>
            <w:right w:val="none" w:sz="0" w:space="0" w:color="auto"/>
          </w:divBdr>
        </w:div>
      </w:divsChild>
    </w:div>
    <w:div w:id="577135806">
      <w:bodyDiv w:val="1"/>
      <w:marLeft w:val="0"/>
      <w:marRight w:val="0"/>
      <w:marTop w:val="0"/>
      <w:marBottom w:val="0"/>
      <w:divBdr>
        <w:top w:val="none" w:sz="0" w:space="0" w:color="auto"/>
        <w:left w:val="none" w:sz="0" w:space="0" w:color="auto"/>
        <w:bottom w:val="none" w:sz="0" w:space="0" w:color="auto"/>
        <w:right w:val="none" w:sz="0" w:space="0" w:color="auto"/>
      </w:divBdr>
      <w:divsChild>
        <w:div w:id="1965233501">
          <w:marLeft w:val="0"/>
          <w:marRight w:val="0"/>
          <w:marTop w:val="0"/>
          <w:marBottom w:val="0"/>
          <w:divBdr>
            <w:top w:val="none" w:sz="0" w:space="0" w:color="auto"/>
            <w:left w:val="none" w:sz="0" w:space="0" w:color="auto"/>
            <w:bottom w:val="none" w:sz="0" w:space="0" w:color="auto"/>
            <w:right w:val="none" w:sz="0" w:space="0" w:color="auto"/>
          </w:divBdr>
        </w:div>
      </w:divsChild>
    </w:div>
    <w:div w:id="577247868">
      <w:bodyDiv w:val="1"/>
      <w:marLeft w:val="0"/>
      <w:marRight w:val="0"/>
      <w:marTop w:val="0"/>
      <w:marBottom w:val="0"/>
      <w:divBdr>
        <w:top w:val="none" w:sz="0" w:space="0" w:color="auto"/>
        <w:left w:val="none" w:sz="0" w:space="0" w:color="auto"/>
        <w:bottom w:val="none" w:sz="0" w:space="0" w:color="auto"/>
        <w:right w:val="none" w:sz="0" w:space="0" w:color="auto"/>
      </w:divBdr>
    </w:div>
    <w:div w:id="577330000">
      <w:bodyDiv w:val="1"/>
      <w:marLeft w:val="0"/>
      <w:marRight w:val="0"/>
      <w:marTop w:val="0"/>
      <w:marBottom w:val="0"/>
      <w:divBdr>
        <w:top w:val="none" w:sz="0" w:space="0" w:color="auto"/>
        <w:left w:val="none" w:sz="0" w:space="0" w:color="auto"/>
        <w:bottom w:val="none" w:sz="0" w:space="0" w:color="auto"/>
        <w:right w:val="none" w:sz="0" w:space="0" w:color="auto"/>
      </w:divBdr>
    </w:div>
    <w:div w:id="577398779">
      <w:bodyDiv w:val="1"/>
      <w:marLeft w:val="0"/>
      <w:marRight w:val="0"/>
      <w:marTop w:val="0"/>
      <w:marBottom w:val="0"/>
      <w:divBdr>
        <w:top w:val="none" w:sz="0" w:space="0" w:color="auto"/>
        <w:left w:val="none" w:sz="0" w:space="0" w:color="auto"/>
        <w:bottom w:val="none" w:sz="0" w:space="0" w:color="auto"/>
        <w:right w:val="none" w:sz="0" w:space="0" w:color="auto"/>
      </w:divBdr>
    </w:div>
    <w:div w:id="577593639">
      <w:bodyDiv w:val="1"/>
      <w:marLeft w:val="0"/>
      <w:marRight w:val="0"/>
      <w:marTop w:val="0"/>
      <w:marBottom w:val="0"/>
      <w:divBdr>
        <w:top w:val="none" w:sz="0" w:space="0" w:color="auto"/>
        <w:left w:val="none" w:sz="0" w:space="0" w:color="auto"/>
        <w:bottom w:val="none" w:sz="0" w:space="0" w:color="auto"/>
        <w:right w:val="none" w:sz="0" w:space="0" w:color="auto"/>
      </w:divBdr>
    </w:div>
    <w:div w:id="577977247">
      <w:bodyDiv w:val="1"/>
      <w:marLeft w:val="0"/>
      <w:marRight w:val="0"/>
      <w:marTop w:val="0"/>
      <w:marBottom w:val="0"/>
      <w:divBdr>
        <w:top w:val="none" w:sz="0" w:space="0" w:color="auto"/>
        <w:left w:val="none" w:sz="0" w:space="0" w:color="auto"/>
        <w:bottom w:val="none" w:sz="0" w:space="0" w:color="auto"/>
        <w:right w:val="none" w:sz="0" w:space="0" w:color="auto"/>
      </w:divBdr>
    </w:div>
    <w:div w:id="577977422">
      <w:bodyDiv w:val="1"/>
      <w:marLeft w:val="0"/>
      <w:marRight w:val="0"/>
      <w:marTop w:val="0"/>
      <w:marBottom w:val="0"/>
      <w:divBdr>
        <w:top w:val="none" w:sz="0" w:space="0" w:color="auto"/>
        <w:left w:val="none" w:sz="0" w:space="0" w:color="auto"/>
        <w:bottom w:val="none" w:sz="0" w:space="0" w:color="auto"/>
        <w:right w:val="none" w:sz="0" w:space="0" w:color="auto"/>
      </w:divBdr>
    </w:div>
    <w:div w:id="578053219">
      <w:bodyDiv w:val="1"/>
      <w:marLeft w:val="0"/>
      <w:marRight w:val="0"/>
      <w:marTop w:val="0"/>
      <w:marBottom w:val="0"/>
      <w:divBdr>
        <w:top w:val="none" w:sz="0" w:space="0" w:color="auto"/>
        <w:left w:val="none" w:sz="0" w:space="0" w:color="auto"/>
        <w:bottom w:val="none" w:sz="0" w:space="0" w:color="auto"/>
        <w:right w:val="none" w:sz="0" w:space="0" w:color="auto"/>
      </w:divBdr>
    </w:div>
    <w:div w:id="578443137">
      <w:bodyDiv w:val="1"/>
      <w:marLeft w:val="0"/>
      <w:marRight w:val="0"/>
      <w:marTop w:val="0"/>
      <w:marBottom w:val="0"/>
      <w:divBdr>
        <w:top w:val="none" w:sz="0" w:space="0" w:color="auto"/>
        <w:left w:val="none" w:sz="0" w:space="0" w:color="auto"/>
        <w:bottom w:val="none" w:sz="0" w:space="0" w:color="auto"/>
        <w:right w:val="none" w:sz="0" w:space="0" w:color="auto"/>
      </w:divBdr>
    </w:div>
    <w:div w:id="578445237">
      <w:bodyDiv w:val="1"/>
      <w:marLeft w:val="0"/>
      <w:marRight w:val="0"/>
      <w:marTop w:val="0"/>
      <w:marBottom w:val="0"/>
      <w:divBdr>
        <w:top w:val="none" w:sz="0" w:space="0" w:color="auto"/>
        <w:left w:val="none" w:sz="0" w:space="0" w:color="auto"/>
        <w:bottom w:val="none" w:sz="0" w:space="0" w:color="auto"/>
        <w:right w:val="none" w:sz="0" w:space="0" w:color="auto"/>
      </w:divBdr>
    </w:div>
    <w:div w:id="578833651">
      <w:bodyDiv w:val="1"/>
      <w:marLeft w:val="0"/>
      <w:marRight w:val="0"/>
      <w:marTop w:val="0"/>
      <w:marBottom w:val="0"/>
      <w:divBdr>
        <w:top w:val="none" w:sz="0" w:space="0" w:color="auto"/>
        <w:left w:val="none" w:sz="0" w:space="0" w:color="auto"/>
        <w:bottom w:val="none" w:sz="0" w:space="0" w:color="auto"/>
        <w:right w:val="none" w:sz="0" w:space="0" w:color="auto"/>
      </w:divBdr>
    </w:div>
    <w:div w:id="578904004">
      <w:bodyDiv w:val="1"/>
      <w:marLeft w:val="0"/>
      <w:marRight w:val="0"/>
      <w:marTop w:val="0"/>
      <w:marBottom w:val="0"/>
      <w:divBdr>
        <w:top w:val="none" w:sz="0" w:space="0" w:color="auto"/>
        <w:left w:val="none" w:sz="0" w:space="0" w:color="auto"/>
        <w:bottom w:val="none" w:sz="0" w:space="0" w:color="auto"/>
        <w:right w:val="none" w:sz="0" w:space="0" w:color="auto"/>
      </w:divBdr>
    </w:div>
    <w:div w:id="579752124">
      <w:bodyDiv w:val="1"/>
      <w:marLeft w:val="0"/>
      <w:marRight w:val="0"/>
      <w:marTop w:val="0"/>
      <w:marBottom w:val="0"/>
      <w:divBdr>
        <w:top w:val="none" w:sz="0" w:space="0" w:color="auto"/>
        <w:left w:val="none" w:sz="0" w:space="0" w:color="auto"/>
        <w:bottom w:val="none" w:sz="0" w:space="0" w:color="auto"/>
        <w:right w:val="none" w:sz="0" w:space="0" w:color="auto"/>
      </w:divBdr>
    </w:div>
    <w:div w:id="579753005">
      <w:bodyDiv w:val="1"/>
      <w:marLeft w:val="0"/>
      <w:marRight w:val="0"/>
      <w:marTop w:val="0"/>
      <w:marBottom w:val="0"/>
      <w:divBdr>
        <w:top w:val="none" w:sz="0" w:space="0" w:color="auto"/>
        <w:left w:val="none" w:sz="0" w:space="0" w:color="auto"/>
        <w:bottom w:val="none" w:sz="0" w:space="0" w:color="auto"/>
        <w:right w:val="none" w:sz="0" w:space="0" w:color="auto"/>
      </w:divBdr>
    </w:div>
    <w:div w:id="580024839">
      <w:bodyDiv w:val="1"/>
      <w:marLeft w:val="0"/>
      <w:marRight w:val="0"/>
      <w:marTop w:val="0"/>
      <w:marBottom w:val="0"/>
      <w:divBdr>
        <w:top w:val="none" w:sz="0" w:space="0" w:color="auto"/>
        <w:left w:val="none" w:sz="0" w:space="0" w:color="auto"/>
        <w:bottom w:val="none" w:sz="0" w:space="0" w:color="auto"/>
        <w:right w:val="none" w:sz="0" w:space="0" w:color="auto"/>
      </w:divBdr>
    </w:div>
    <w:div w:id="580063127">
      <w:bodyDiv w:val="1"/>
      <w:marLeft w:val="0"/>
      <w:marRight w:val="0"/>
      <w:marTop w:val="0"/>
      <w:marBottom w:val="0"/>
      <w:divBdr>
        <w:top w:val="none" w:sz="0" w:space="0" w:color="auto"/>
        <w:left w:val="none" w:sz="0" w:space="0" w:color="auto"/>
        <w:bottom w:val="none" w:sz="0" w:space="0" w:color="auto"/>
        <w:right w:val="none" w:sz="0" w:space="0" w:color="auto"/>
      </w:divBdr>
    </w:div>
    <w:div w:id="580064586">
      <w:bodyDiv w:val="1"/>
      <w:marLeft w:val="0"/>
      <w:marRight w:val="0"/>
      <w:marTop w:val="0"/>
      <w:marBottom w:val="0"/>
      <w:divBdr>
        <w:top w:val="none" w:sz="0" w:space="0" w:color="auto"/>
        <w:left w:val="none" w:sz="0" w:space="0" w:color="auto"/>
        <w:bottom w:val="none" w:sz="0" w:space="0" w:color="auto"/>
        <w:right w:val="none" w:sz="0" w:space="0" w:color="auto"/>
      </w:divBdr>
    </w:div>
    <w:div w:id="580143228">
      <w:bodyDiv w:val="1"/>
      <w:marLeft w:val="0"/>
      <w:marRight w:val="0"/>
      <w:marTop w:val="0"/>
      <w:marBottom w:val="0"/>
      <w:divBdr>
        <w:top w:val="none" w:sz="0" w:space="0" w:color="auto"/>
        <w:left w:val="none" w:sz="0" w:space="0" w:color="auto"/>
        <w:bottom w:val="none" w:sz="0" w:space="0" w:color="auto"/>
        <w:right w:val="none" w:sz="0" w:space="0" w:color="auto"/>
      </w:divBdr>
    </w:div>
    <w:div w:id="580287417">
      <w:bodyDiv w:val="1"/>
      <w:marLeft w:val="0"/>
      <w:marRight w:val="0"/>
      <w:marTop w:val="0"/>
      <w:marBottom w:val="0"/>
      <w:divBdr>
        <w:top w:val="none" w:sz="0" w:space="0" w:color="auto"/>
        <w:left w:val="none" w:sz="0" w:space="0" w:color="auto"/>
        <w:bottom w:val="none" w:sz="0" w:space="0" w:color="auto"/>
        <w:right w:val="none" w:sz="0" w:space="0" w:color="auto"/>
      </w:divBdr>
    </w:div>
    <w:div w:id="580411131">
      <w:bodyDiv w:val="1"/>
      <w:marLeft w:val="0"/>
      <w:marRight w:val="0"/>
      <w:marTop w:val="0"/>
      <w:marBottom w:val="0"/>
      <w:divBdr>
        <w:top w:val="none" w:sz="0" w:space="0" w:color="auto"/>
        <w:left w:val="none" w:sz="0" w:space="0" w:color="auto"/>
        <w:bottom w:val="none" w:sz="0" w:space="0" w:color="auto"/>
        <w:right w:val="none" w:sz="0" w:space="0" w:color="auto"/>
      </w:divBdr>
    </w:div>
    <w:div w:id="580523927">
      <w:bodyDiv w:val="1"/>
      <w:marLeft w:val="0"/>
      <w:marRight w:val="0"/>
      <w:marTop w:val="0"/>
      <w:marBottom w:val="0"/>
      <w:divBdr>
        <w:top w:val="none" w:sz="0" w:space="0" w:color="auto"/>
        <w:left w:val="none" w:sz="0" w:space="0" w:color="auto"/>
        <w:bottom w:val="none" w:sz="0" w:space="0" w:color="auto"/>
        <w:right w:val="none" w:sz="0" w:space="0" w:color="auto"/>
      </w:divBdr>
    </w:div>
    <w:div w:id="580723519">
      <w:bodyDiv w:val="1"/>
      <w:marLeft w:val="0"/>
      <w:marRight w:val="0"/>
      <w:marTop w:val="0"/>
      <w:marBottom w:val="0"/>
      <w:divBdr>
        <w:top w:val="none" w:sz="0" w:space="0" w:color="auto"/>
        <w:left w:val="none" w:sz="0" w:space="0" w:color="auto"/>
        <w:bottom w:val="none" w:sz="0" w:space="0" w:color="auto"/>
        <w:right w:val="none" w:sz="0" w:space="0" w:color="auto"/>
      </w:divBdr>
    </w:div>
    <w:div w:id="580792851">
      <w:bodyDiv w:val="1"/>
      <w:marLeft w:val="0"/>
      <w:marRight w:val="0"/>
      <w:marTop w:val="0"/>
      <w:marBottom w:val="0"/>
      <w:divBdr>
        <w:top w:val="none" w:sz="0" w:space="0" w:color="auto"/>
        <w:left w:val="none" w:sz="0" w:space="0" w:color="auto"/>
        <w:bottom w:val="none" w:sz="0" w:space="0" w:color="auto"/>
        <w:right w:val="none" w:sz="0" w:space="0" w:color="auto"/>
      </w:divBdr>
    </w:div>
    <w:div w:id="580870826">
      <w:bodyDiv w:val="1"/>
      <w:marLeft w:val="0"/>
      <w:marRight w:val="0"/>
      <w:marTop w:val="0"/>
      <w:marBottom w:val="0"/>
      <w:divBdr>
        <w:top w:val="none" w:sz="0" w:space="0" w:color="auto"/>
        <w:left w:val="none" w:sz="0" w:space="0" w:color="auto"/>
        <w:bottom w:val="none" w:sz="0" w:space="0" w:color="auto"/>
        <w:right w:val="none" w:sz="0" w:space="0" w:color="auto"/>
      </w:divBdr>
    </w:div>
    <w:div w:id="581060169">
      <w:bodyDiv w:val="1"/>
      <w:marLeft w:val="0"/>
      <w:marRight w:val="0"/>
      <w:marTop w:val="0"/>
      <w:marBottom w:val="0"/>
      <w:divBdr>
        <w:top w:val="none" w:sz="0" w:space="0" w:color="auto"/>
        <w:left w:val="none" w:sz="0" w:space="0" w:color="auto"/>
        <w:bottom w:val="none" w:sz="0" w:space="0" w:color="auto"/>
        <w:right w:val="none" w:sz="0" w:space="0" w:color="auto"/>
      </w:divBdr>
    </w:div>
    <w:div w:id="581255740">
      <w:bodyDiv w:val="1"/>
      <w:marLeft w:val="0"/>
      <w:marRight w:val="0"/>
      <w:marTop w:val="0"/>
      <w:marBottom w:val="0"/>
      <w:divBdr>
        <w:top w:val="none" w:sz="0" w:space="0" w:color="auto"/>
        <w:left w:val="none" w:sz="0" w:space="0" w:color="auto"/>
        <w:bottom w:val="none" w:sz="0" w:space="0" w:color="auto"/>
        <w:right w:val="none" w:sz="0" w:space="0" w:color="auto"/>
      </w:divBdr>
    </w:div>
    <w:div w:id="581329188">
      <w:bodyDiv w:val="1"/>
      <w:marLeft w:val="0"/>
      <w:marRight w:val="0"/>
      <w:marTop w:val="0"/>
      <w:marBottom w:val="0"/>
      <w:divBdr>
        <w:top w:val="none" w:sz="0" w:space="0" w:color="auto"/>
        <w:left w:val="none" w:sz="0" w:space="0" w:color="auto"/>
        <w:bottom w:val="none" w:sz="0" w:space="0" w:color="auto"/>
        <w:right w:val="none" w:sz="0" w:space="0" w:color="auto"/>
      </w:divBdr>
    </w:div>
    <w:div w:id="581763559">
      <w:bodyDiv w:val="1"/>
      <w:marLeft w:val="0"/>
      <w:marRight w:val="0"/>
      <w:marTop w:val="0"/>
      <w:marBottom w:val="0"/>
      <w:divBdr>
        <w:top w:val="none" w:sz="0" w:space="0" w:color="auto"/>
        <w:left w:val="none" w:sz="0" w:space="0" w:color="auto"/>
        <w:bottom w:val="none" w:sz="0" w:space="0" w:color="auto"/>
        <w:right w:val="none" w:sz="0" w:space="0" w:color="auto"/>
      </w:divBdr>
    </w:div>
    <w:div w:id="581841244">
      <w:bodyDiv w:val="1"/>
      <w:marLeft w:val="0"/>
      <w:marRight w:val="0"/>
      <w:marTop w:val="0"/>
      <w:marBottom w:val="0"/>
      <w:divBdr>
        <w:top w:val="none" w:sz="0" w:space="0" w:color="auto"/>
        <w:left w:val="none" w:sz="0" w:space="0" w:color="auto"/>
        <w:bottom w:val="none" w:sz="0" w:space="0" w:color="auto"/>
        <w:right w:val="none" w:sz="0" w:space="0" w:color="auto"/>
      </w:divBdr>
    </w:div>
    <w:div w:id="582373790">
      <w:bodyDiv w:val="1"/>
      <w:marLeft w:val="0"/>
      <w:marRight w:val="0"/>
      <w:marTop w:val="0"/>
      <w:marBottom w:val="0"/>
      <w:divBdr>
        <w:top w:val="none" w:sz="0" w:space="0" w:color="auto"/>
        <w:left w:val="none" w:sz="0" w:space="0" w:color="auto"/>
        <w:bottom w:val="none" w:sz="0" w:space="0" w:color="auto"/>
        <w:right w:val="none" w:sz="0" w:space="0" w:color="auto"/>
      </w:divBdr>
    </w:div>
    <w:div w:id="582378729">
      <w:bodyDiv w:val="1"/>
      <w:marLeft w:val="0"/>
      <w:marRight w:val="0"/>
      <w:marTop w:val="0"/>
      <w:marBottom w:val="0"/>
      <w:divBdr>
        <w:top w:val="none" w:sz="0" w:space="0" w:color="auto"/>
        <w:left w:val="none" w:sz="0" w:space="0" w:color="auto"/>
        <w:bottom w:val="none" w:sz="0" w:space="0" w:color="auto"/>
        <w:right w:val="none" w:sz="0" w:space="0" w:color="auto"/>
      </w:divBdr>
      <w:divsChild>
        <w:div w:id="1485463359">
          <w:marLeft w:val="0"/>
          <w:marRight w:val="0"/>
          <w:marTop w:val="0"/>
          <w:marBottom w:val="0"/>
          <w:divBdr>
            <w:top w:val="none" w:sz="0" w:space="0" w:color="auto"/>
            <w:left w:val="none" w:sz="0" w:space="0" w:color="auto"/>
            <w:bottom w:val="none" w:sz="0" w:space="0" w:color="auto"/>
            <w:right w:val="none" w:sz="0" w:space="0" w:color="auto"/>
          </w:divBdr>
        </w:div>
      </w:divsChild>
    </w:div>
    <w:div w:id="582496685">
      <w:bodyDiv w:val="1"/>
      <w:marLeft w:val="0"/>
      <w:marRight w:val="0"/>
      <w:marTop w:val="0"/>
      <w:marBottom w:val="0"/>
      <w:divBdr>
        <w:top w:val="none" w:sz="0" w:space="0" w:color="auto"/>
        <w:left w:val="none" w:sz="0" w:space="0" w:color="auto"/>
        <w:bottom w:val="none" w:sz="0" w:space="0" w:color="auto"/>
        <w:right w:val="none" w:sz="0" w:space="0" w:color="auto"/>
      </w:divBdr>
    </w:div>
    <w:div w:id="582567015">
      <w:bodyDiv w:val="1"/>
      <w:marLeft w:val="0"/>
      <w:marRight w:val="0"/>
      <w:marTop w:val="0"/>
      <w:marBottom w:val="0"/>
      <w:divBdr>
        <w:top w:val="none" w:sz="0" w:space="0" w:color="auto"/>
        <w:left w:val="none" w:sz="0" w:space="0" w:color="auto"/>
        <w:bottom w:val="none" w:sz="0" w:space="0" w:color="auto"/>
        <w:right w:val="none" w:sz="0" w:space="0" w:color="auto"/>
      </w:divBdr>
    </w:div>
    <w:div w:id="582953143">
      <w:bodyDiv w:val="1"/>
      <w:marLeft w:val="0"/>
      <w:marRight w:val="0"/>
      <w:marTop w:val="0"/>
      <w:marBottom w:val="0"/>
      <w:divBdr>
        <w:top w:val="none" w:sz="0" w:space="0" w:color="auto"/>
        <w:left w:val="none" w:sz="0" w:space="0" w:color="auto"/>
        <w:bottom w:val="none" w:sz="0" w:space="0" w:color="auto"/>
        <w:right w:val="none" w:sz="0" w:space="0" w:color="auto"/>
      </w:divBdr>
    </w:div>
    <w:div w:id="583225819">
      <w:bodyDiv w:val="1"/>
      <w:marLeft w:val="0"/>
      <w:marRight w:val="0"/>
      <w:marTop w:val="0"/>
      <w:marBottom w:val="0"/>
      <w:divBdr>
        <w:top w:val="none" w:sz="0" w:space="0" w:color="auto"/>
        <w:left w:val="none" w:sz="0" w:space="0" w:color="auto"/>
        <w:bottom w:val="none" w:sz="0" w:space="0" w:color="auto"/>
        <w:right w:val="none" w:sz="0" w:space="0" w:color="auto"/>
      </w:divBdr>
    </w:div>
    <w:div w:id="583533216">
      <w:bodyDiv w:val="1"/>
      <w:marLeft w:val="0"/>
      <w:marRight w:val="0"/>
      <w:marTop w:val="0"/>
      <w:marBottom w:val="0"/>
      <w:divBdr>
        <w:top w:val="none" w:sz="0" w:space="0" w:color="auto"/>
        <w:left w:val="none" w:sz="0" w:space="0" w:color="auto"/>
        <w:bottom w:val="none" w:sz="0" w:space="0" w:color="auto"/>
        <w:right w:val="none" w:sz="0" w:space="0" w:color="auto"/>
      </w:divBdr>
    </w:div>
    <w:div w:id="583688065">
      <w:bodyDiv w:val="1"/>
      <w:marLeft w:val="0"/>
      <w:marRight w:val="0"/>
      <w:marTop w:val="0"/>
      <w:marBottom w:val="0"/>
      <w:divBdr>
        <w:top w:val="none" w:sz="0" w:space="0" w:color="auto"/>
        <w:left w:val="none" w:sz="0" w:space="0" w:color="auto"/>
        <w:bottom w:val="none" w:sz="0" w:space="0" w:color="auto"/>
        <w:right w:val="none" w:sz="0" w:space="0" w:color="auto"/>
      </w:divBdr>
    </w:div>
    <w:div w:id="584149808">
      <w:bodyDiv w:val="1"/>
      <w:marLeft w:val="0"/>
      <w:marRight w:val="0"/>
      <w:marTop w:val="0"/>
      <w:marBottom w:val="0"/>
      <w:divBdr>
        <w:top w:val="none" w:sz="0" w:space="0" w:color="auto"/>
        <w:left w:val="none" w:sz="0" w:space="0" w:color="auto"/>
        <w:bottom w:val="none" w:sz="0" w:space="0" w:color="auto"/>
        <w:right w:val="none" w:sz="0" w:space="0" w:color="auto"/>
      </w:divBdr>
    </w:div>
    <w:div w:id="584457061">
      <w:bodyDiv w:val="1"/>
      <w:marLeft w:val="0"/>
      <w:marRight w:val="0"/>
      <w:marTop w:val="0"/>
      <w:marBottom w:val="0"/>
      <w:divBdr>
        <w:top w:val="none" w:sz="0" w:space="0" w:color="auto"/>
        <w:left w:val="none" w:sz="0" w:space="0" w:color="auto"/>
        <w:bottom w:val="none" w:sz="0" w:space="0" w:color="auto"/>
        <w:right w:val="none" w:sz="0" w:space="0" w:color="auto"/>
      </w:divBdr>
    </w:div>
    <w:div w:id="584610915">
      <w:bodyDiv w:val="1"/>
      <w:marLeft w:val="0"/>
      <w:marRight w:val="0"/>
      <w:marTop w:val="0"/>
      <w:marBottom w:val="0"/>
      <w:divBdr>
        <w:top w:val="none" w:sz="0" w:space="0" w:color="auto"/>
        <w:left w:val="none" w:sz="0" w:space="0" w:color="auto"/>
        <w:bottom w:val="none" w:sz="0" w:space="0" w:color="auto"/>
        <w:right w:val="none" w:sz="0" w:space="0" w:color="auto"/>
      </w:divBdr>
      <w:divsChild>
        <w:div w:id="1389035654">
          <w:marLeft w:val="0"/>
          <w:marRight w:val="0"/>
          <w:marTop w:val="0"/>
          <w:marBottom w:val="0"/>
          <w:divBdr>
            <w:top w:val="none" w:sz="0" w:space="0" w:color="auto"/>
            <w:left w:val="none" w:sz="0" w:space="0" w:color="auto"/>
            <w:bottom w:val="none" w:sz="0" w:space="0" w:color="auto"/>
            <w:right w:val="none" w:sz="0" w:space="0" w:color="auto"/>
          </w:divBdr>
        </w:div>
      </w:divsChild>
    </w:div>
    <w:div w:id="585043635">
      <w:bodyDiv w:val="1"/>
      <w:marLeft w:val="0"/>
      <w:marRight w:val="0"/>
      <w:marTop w:val="0"/>
      <w:marBottom w:val="0"/>
      <w:divBdr>
        <w:top w:val="none" w:sz="0" w:space="0" w:color="auto"/>
        <w:left w:val="none" w:sz="0" w:space="0" w:color="auto"/>
        <w:bottom w:val="none" w:sz="0" w:space="0" w:color="auto"/>
        <w:right w:val="none" w:sz="0" w:space="0" w:color="auto"/>
      </w:divBdr>
    </w:div>
    <w:div w:id="585575946">
      <w:bodyDiv w:val="1"/>
      <w:marLeft w:val="0"/>
      <w:marRight w:val="0"/>
      <w:marTop w:val="0"/>
      <w:marBottom w:val="0"/>
      <w:divBdr>
        <w:top w:val="none" w:sz="0" w:space="0" w:color="auto"/>
        <w:left w:val="none" w:sz="0" w:space="0" w:color="auto"/>
        <w:bottom w:val="none" w:sz="0" w:space="0" w:color="auto"/>
        <w:right w:val="none" w:sz="0" w:space="0" w:color="auto"/>
      </w:divBdr>
    </w:div>
    <w:div w:id="586112422">
      <w:bodyDiv w:val="1"/>
      <w:marLeft w:val="0"/>
      <w:marRight w:val="0"/>
      <w:marTop w:val="0"/>
      <w:marBottom w:val="0"/>
      <w:divBdr>
        <w:top w:val="none" w:sz="0" w:space="0" w:color="auto"/>
        <w:left w:val="none" w:sz="0" w:space="0" w:color="auto"/>
        <w:bottom w:val="none" w:sz="0" w:space="0" w:color="auto"/>
        <w:right w:val="none" w:sz="0" w:space="0" w:color="auto"/>
      </w:divBdr>
    </w:div>
    <w:div w:id="586308791">
      <w:bodyDiv w:val="1"/>
      <w:marLeft w:val="0"/>
      <w:marRight w:val="0"/>
      <w:marTop w:val="0"/>
      <w:marBottom w:val="0"/>
      <w:divBdr>
        <w:top w:val="none" w:sz="0" w:space="0" w:color="auto"/>
        <w:left w:val="none" w:sz="0" w:space="0" w:color="auto"/>
        <w:bottom w:val="none" w:sz="0" w:space="0" w:color="auto"/>
        <w:right w:val="none" w:sz="0" w:space="0" w:color="auto"/>
      </w:divBdr>
      <w:divsChild>
        <w:div w:id="96218316">
          <w:marLeft w:val="0"/>
          <w:marRight w:val="0"/>
          <w:marTop w:val="0"/>
          <w:marBottom w:val="0"/>
          <w:divBdr>
            <w:top w:val="none" w:sz="0" w:space="0" w:color="auto"/>
            <w:left w:val="none" w:sz="0" w:space="0" w:color="auto"/>
            <w:bottom w:val="none" w:sz="0" w:space="0" w:color="auto"/>
            <w:right w:val="none" w:sz="0" w:space="0" w:color="auto"/>
          </w:divBdr>
        </w:div>
      </w:divsChild>
    </w:div>
    <w:div w:id="586499893">
      <w:bodyDiv w:val="1"/>
      <w:marLeft w:val="0"/>
      <w:marRight w:val="0"/>
      <w:marTop w:val="0"/>
      <w:marBottom w:val="0"/>
      <w:divBdr>
        <w:top w:val="none" w:sz="0" w:space="0" w:color="auto"/>
        <w:left w:val="none" w:sz="0" w:space="0" w:color="auto"/>
        <w:bottom w:val="none" w:sz="0" w:space="0" w:color="auto"/>
        <w:right w:val="none" w:sz="0" w:space="0" w:color="auto"/>
      </w:divBdr>
      <w:divsChild>
        <w:div w:id="1779135627">
          <w:marLeft w:val="0"/>
          <w:marRight w:val="0"/>
          <w:marTop w:val="0"/>
          <w:marBottom w:val="0"/>
          <w:divBdr>
            <w:top w:val="none" w:sz="0" w:space="0" w:color="auto"/>
            <w:left w:val="none" w:sz="0" w:space="0" w:color="auto"/>
            <w:bottom w:val="none" w:sz="0" w:space="0" w:color="auto"/>
            <w:right w:val="none" w:sz="0" w:space="0" w:color="auto"/>
          </w:divBdr>
        </w:div>
      </w:divsChild>
    </w:div>
    <w:div w:id="586579248">
      <w:bodyDiv w:val="1"/>
      <w:marLeft w:val="0"/>
      <w:marRight w:val="0"/>
      <w:marTop w:val="0"/>
      <w:marBottom w:val="0"/>
      <w:divBdr>
        <w:top w:val="none" w:sz="0" w:space="0" w:color="auto"/>
        <w:left w:val="none" w:sz="0" w:space="0" w:color="auto"/>
        <w:bottom w:val="none" w:sz="0" w:space="0" w:color="auto"/>
        <w:right w:val="none" w:sz="0" w:space="0" w:color="auto"/>
      </w:divBdr>
    </w:div>
    <w:div w:id="587151601">
      <w:bodyDiv w:val="1"/>
      <w:marLeft w:val="0"/>
      <w:marRight w:val="0"/>
      <w:marTop w:val="0"/>
      <w:marBottom w:val="0"/>
      <w:divBdr>
        <w:top w:val="none" w:sz="0" w:space="0" w:color="auto"/>
        <w:left w:val="none" w:sz="0" w:space="0" w:color="auto"/>
        <w:bottom w:val="none" w:sz="0" w:space="0" w:color="auto"/>
        <w:right w:val="none" w:sz="0" w:space="0" w:color="auto"/>
      </w:divBdr>
    </w:div>
    <w:div w:id="587233202">
      <w:bodyDiv w:val="1"/>
      <w:marLeft w:val="0"/>
      <w:marRight w:val="0"/>
      <w:marTop w:val="0"/>
      <w:marBottom w:val="0"/>
      <w:divBdr>
        <w:top w:val="none" w:sz="0" w:space="0" w:color="auto"/>
        <w:left w:val="none" w:sz="0" w:space="0" w:color="auto"/>
        <w:bottom w:val="none" w:sz="0" w:space="0" w:color="auto"/>
        <w:right w:val="none" w:sz="0" w:space="0" w:color="auto"/>
      </w:divBdr>
    </w:div>
    <w:div w:id="587276626">
      <w:bodyDiv w:val="1"/>
      <w:marLeft w:val="0"/>
      <w:marRight w:val="0"/>
      <w:marTop w:val="0"/>
      <w:marBottom w:val="0"/>
      <w:divBdr>
        <w:top w:val="none" w:sz="0" w:space="0" w:color="auto"/>
        <w:left w:val="none" w:sz="0" w:space="0" w:color="auto"/>
        <w:bottom w:val="none" w:sz="0" w:space="0" w:color="auto"/>
        <w:right w:val="none" w:sz="0" w:space="0" w:color="auto"/>
      </w:divBdr>
    </w:div>
    <w:div w:id="587420597">
      <w:bodyDiv w:val="1"/>
      <w:marLeft w:val="0"/>
      <w:marRight w:val="0"/>
      <w:marTop w:val="0"/>
      <w:marBottom w:val="0"/>
      <w:divBdr>
        <w:top w:val="none" w:sz="0" w:space="0" w:color="auto"/>
        <w:left w:val="none" w:sz="0" w:space="0" w:color="auto"/>
        <w:bottom w:val="none" w:sz="0" w:space="0" w:color="auto"/>
        <w:right w:val="none" w:sz="0" w:space="0" w:color="auto"/>
      </w:divBdr>
    </w:div>
    <w:div w:id="587467921">
      <w:bodyDiv w:val="1"/>
      <w:marLeft w:val="0"/>
      <w:marRight w:val="0"/>
      <w:marTop w:val="0"/>
      <w:marBottom w:val="0"/>
      <w:divBdr>
        <w:top w:val="none" w:sz="0" w:space="0" w:color="auto"/>
        <w:left w:val="none" w:sz="0" w:space="0" w:color="auto"/>
        <w:bottom w:val="none" w:sz="0" w:space="0" w:color="auto"/>
        <w:right w:val="none" w:sz="0" w:space="0" w:color="auto"/>
      </w:divBdr>
    </w:div>
    <w:div w:id="587495260">
      <w:bodyDiv w:val="1"/>
      <w:marLeft w:val="0"/>
      <w:marRight w:val="0"/>
      <w:marTop w:val="0"/>
      <w:marBottom w:val="0"/>
      <w:divBdr>
        <w:top w:val="none" w:sz="0" w:space="0" w:color="auto"/>
        <w:left w:val="none" w:sz="0" w:space="0" w:color="auto"/>
        <w:bottom w:val="none" w:sz="0" w:space="0" w:color="auto"/>
        <w:right w:val="none" w:sz="0" w:space="0" w:color="auto"/>
      </w:divBdr>
    </w:div>
    <w:div w:id="587735711">
      <w:bodyDiv w:val="1"/>
      <w:marLeft w:val="0"/>
      <w:marRight w:val="0"/>
      <w:marTop w:val="0"/>
      <w:marBottom w:val="0"/>
      <w:divBdr>
        <w:top w:val="none" w:sz="0" w:space="0" w:color="auto"/>
        <w:left w:val="none" w:sz="0" w:space="0" w:color="auto"/>
        <w:bottom w:val="none" w:sz="0" w:space="0" w:color="auto"/>
        <w:right w:val="none" w:sz="0" w:space="0" w:color="auto"/>
      </w:divBdr>
    </w:div>
    <w:div w:id="587735971">
      <w:bodyDiv w:val="1"/>
      <w:marLeft w:val="0"/>
      <w:marRight w:val="0"/>
      <w:marTop w:val="0"/>
      <w:marBottom w:val="0"/>
      <w:divBdr>
        <w:top w:val="none" w:sz="0" w:space="0" w:color="auto"/>
        <w:left w:val="none" w:sz="0" w:space="0" w:color="auto"/>
        <w:bottom w:val="none" w:sz="0" w:space="0" w:color="auto"/>
        <w:right w:val="none" w:sz="0" w:space="0" w:color="auto"/>
      </w:divBdr>
    </w:div>
    <w:div w:id="587887701">
      <w:bodyDiv w:val="1"/>
      <w:marLeft w:val="0"/>
      <w:marRight w:val="0"/>
      <w:marTop w:val="0"/>
      <w:marBottom w:val="0"/>
      <w:divBdr>
        <w:top w:val="none" w:sz="0" w:space="0" w:color="auto"/>
        <w:left w:val="none" w:sz="0" w:space="0" w:color="auto"/>
        <w:bottom w:val="none" w:sz="0" w:space="0" w:color="auto"/>
        <w:right w:val="none" w:sz="0" w:space="0" w:color="auto"/>
      </w:divBdr>
    </w:div>
    <w:div w:id="587927658">
      <w:bodyDiv w:val="1"/>
      <w:marLeft w:val="0"/>
      <w:marRight w:val="0"/>
      <w:marTop w:val="0"/>
      <w:marBottom w:val="0"/>
      <w:divBdr>
        <w:top w:val="none" w:sz="0" w:space="0" w:color="auto"/>
        <w:left w:val="none" w:sz="0" w:space="0" w:color="auto"/>
        <w:bottom w:val="none" w:sz="0" w:space="0" w:color="auto"/>
        <w:right w:val="none" w:sz="0" w:space="0" w:color="auto"/>
      </w:divBdr>
    </w:div>
    <w:div w:id="587931495">
      <w:bodyDiv w:val="1"/>
      <w:marLeft w:val="0"/>
      <w:marRight w:val="0"/>
      <w:marTop w:val="0"/>
      <w:marBottom w:val="0"/>
      <w:divBdr>
        <w:top w:val="none" w:sz="0" w:space="0" w:color="auto"/>
        <w:left w:val="none" w:sz="0" w:space="0" w:color="auto"/>
        <w:bottom w:val="none" w:sz="0" w:space="0" w:color="auto"/>
        <w:right w:val="none" w:sz="0" w:space="0" w:color="auto"/>
      </w:divBdr>
    </w:div>
    <w:div w:id="588079044">
      <w:bodyDiv w:val="1"/>
      <w:marLeft w:val="0"/>
      <w:marRight w:val="0"/>
      <w:marTop w:val="0"/>
      <w:marBottom w:val="0"/>
      <w:divBdr>
        <w:top w:val="none" w:sz="0" w:space="0" w:color="auto"/>
        <w:left w:val="none" w:sz="0" w:space="0" w:color="auto"/>
        <w:bottom w:val="none" w:sz="0" w:space="0" w:color="auto"/>
        <w:right w:val="none" w:sz="0" w:space="0" w:color="auto"/>
      </w:divBdr>
    </w:div>
    <w:div w:id="588200834">
      <w:bodyDiv w:val="1"/>
      <w:marLeft w:val="0"/>
      <w:marRight w:val="0"/>
      <w:marTop w:val="0"/>
      <w:marBottom w:val="0"/>
      <w:divBdr>
        <w:top w:val="none" w:sz="0" w:space="0" w:color="auto"/>
        <w:left w:val="none" w:sz="0" w:space="0" w:color="auto"/>
        <w:bottom w:val="none" w:sz="0" w:space="0" w:color="auto"/>
        <w:right w:val="none" w:sz="0" w:space="0" w:color="auto"/>
      </w:divBdr>
    </w:div>
    <w:div w:id="588584358">
      <w:bodyDiv w:val="1"/>
      <w:marLeft w:val="0"/>
      <w:marRight w:val="0"/>
      <w:marTop w:val="0"/>
      <w:marBottom w:val="0"/>
      <w:divBdr>
        <w:top w:val="none" w:sz="0" w:space="0" w:color="auto"/>
        <w:left w:val="none" w:sz="0" w:space="0" w:color="auto"/>
        <w:bottom w:val="none" w:sz="0" w:space="0" w:color="auto"/>
        <w:right w:val="none" w:sz="0" w:space="0" w:color="auto"/>
      </w:divBdr>
    </w:div>
    <w:div w:id="588587878">
      <w:bodyDiv w:val="1"/>
      <w:marLeft w:val="0"/>
      <w:marRight w:val="0"/>
      <w:marTop w:val="0"/>
      <w:marBottom w:val="0"/>
      <w:divBdr>
        <w:top w:val="none" w:sz="0" w:space="0" w:color="auto"/>
        <w:left w:val="none" w:sz="0" w:space="0" w:color="auto"/>
        <w:bottom w:val="none" w:sz="0" w:space="0" w:color="auto"/>
        <w:right w:val="none" w:sz="0" w:space="0" w:color="auto"/>
      </w:divBdr>
    </w:div>
    <w:div w:id="588973639">
      <w:bodyDiv w:val="1"/>
      <w:marLeft w:val="0"/>
      <w:marRight w:val="0"/>
      <w:marTop w:val="0"/>
      <w:marBottom w:val="0"/>
      <w:divBdr>
        <w:top w:val="none" w:sz="0" w:space="0" w:color="auto"/>
        <w:left w:val="none" w:sz="0" w:space="0" w:color="auto"/>
        <w:bottom w:val="none" w:sz="0" w:space="0" w:color="auto"/>
        <w:right w:val="none" w:sz="0" w:space="0" w:color="auto"/>
      </w:divBdr>
      <w:divsChild>
        <w:div w:id="507594701">
          <w:marLeft w:val="0"/>
          <w:marRight w:val="0"/>
          <w:marTop w:val="0"/>
          <w:marBottom w:val="0"/>
          <w:divBdr>
            <w:top w:val="none" w:sz="0" w:space="0" w:color="auto"/>
            <w:left w:val="none" w:sz="0" w:space="0" w:color="auto"/>
            <w:bottom w:val="none" w:sz="0" w:space="0" w:color="auto"/>
            <w:right w:val="none" w:sz="0" w:space="0" w:color="auto"/>
          </w:divBdr>
        </w:div>
      </w:divsChild>
    </w:div>
    <w:div w:id="589511834">
      <w:bodyDiv w:val="1"/>
      <w:marLeft w:val="0"/>
      <w:marRight w:val="0"/>
      <w:marTop w:val="0"/>
      <w:marBottom w:val="0"/>
      <w:divBdr>
        <w:top w:val="none" w:sz="0" w:space="0" w:color="auto"/>
        <w:left w:val="none" w:sz="0" w:space="0" w:color="auto"/>
        <w:bottom w:val="none" w:sz="0" w:space="0" w:color="auto"/>
        <w:right w:val="none" w:sz="0" w:space="0" w:color="auto"/>
      </w:divBdr>
    </w:div>
    <w:div w:id="589892033">
      <w:bodyDiv w:val="1"/>
      <w:marLeft w:val="0"/>
      <w:marRight w:val="0"/>
      <w:marTop w:val="0"/>
      <w:marBottom w:val="0"/>
      <w:divBdr>
        <w:top w:val="none" w:sz="0" w:space="0" w:color="auto"/>
        <w:left w:val="none" w:sz="0" w:space="0" w:color="auto"/>
        <w:bottom w:val="none" w:sz="0" w:space="0" w:color="auto"/>
        <w:right w:val="none" w:sz="0" w:space="0" w:color="auto"/>
      </w:divBdr>
    </w:div>
    <w:div w:id="590047913">
      <w:bodyDiv w:val="1"/>
      <w:marLeft w:val="0"/>
      <w:marRight w:val="0"/>
      <w:marTop w:val="0"/>
      <w:marBottom w:val="0"/>
      <w:divBdr>
        <w:top w:val="none" w:sz="0" w:space="0" w:color="auto"/>
        <w:left w:val="none" w:sz="0" w:space="0" w:color="auto"/>
        <w:bottom w:val="none" w:sz="0" w:space="0" w:color="auto"/>
        <w:right w:val="none" w:sz="0" w:space="0" w:color="auto"/>
      </w:divBdr>
    </w:div>
    <w:div w:id="590048714">
      <w:bodyDiv w:val="1"/>
      <w:marLeft w:val="0"/>
      <w:marRight w:val="0"/>
      <w:marTop w:val="0"/>
      <w:marBottom w:val="0"/>
      <w:divBdr>
        <w:top w:val="none" w:sz="0" w:space="0" w:color="auto"/>
        <w:left w:val="none" w:sz="0" w:space="0" w:color="auto"/>
        <w:bottom w:val="none" w:sz="0" w:space="0" w:color="auto"/>
        <w:right w:val="none" w:sz="0" w:space="0" w:color="auto"/>
      </w:divBdr>
    </w:div>
    <w:div w:id="590623228">
      <w:bodyDiv w:val="1"/>
      <w:marLeft w:val="0"/>
      <w:marRight w:val="0"/>
      <w:marTop w:val="0"/>
      <w:marBottom w:val="0"/>
      <w:divBdr>
        <w:top w:val="none" w:sz="0" w:space="0" w:color="auto"/>
        <w:left w:val="none" w:sz="0" w:space="0" w:color="auto"/>
        <w:bottom w:val="none" w:sz="0" w:space="0" w:color="auto"/>
        <w:right w:val="none" w:sz="0" w:space="0" w:color="auto"/>
      </w:divBdr>
      <w:divsChild>
        <w:div w:id="714695201">
          <w:marLeft w:val="0"/>
          <w:marRight w:val="0"/>
          <w:marTop w:val="0"/>
          <w:marBottom w:val="0"/>
          <w:divBdr>
            <w:top w:val="none" w:sz="0" w:space="0" w:color="auto"/>
            <w:left w:val="none" w:sz="0" w:space="0" w:color="auto"/>
            <w:bottom w:val="none" w:sz="0" w:space="0" w:color="auto"/>
            <w:right w:val="none" w:sz="0" w:space="0" w:color="auto"/>
          </w:divBdr>
        </w:div>
      </w:divsChild>
    </w:div>
    <w:div w:id="591203492">
      <w:bodyDiv w:val="1"/>
      <w:marLeft w:val="0"/>
      <w:marRight w:val="0"/>
      <w:marTop w:val="0"/>
      <w:marBottom w:val="0"/>
      <w:divBdr>
        <w:top w:val="none" w:sz="0" w:space="0" w:color="auto"/>
        <w:left w:val="none" w:sz="0" w:space="0" w:color="auto"/>
        <w:bottom w:val="none" w:sz="0" w:space="0" w:color="auto"/>
        <w:right w:val="none" w:sz="0" w:space="0" w:color="auto"/>
      </w:divBdr>
      <w:divsChild>
        <w:div w:id="502745257">
          <w:marLeft w:val="0"/>
          <w:marRight w:val="0"/>
          <w:marTop w:val="0"/>
          <w:marBottom w:val="0"/>
          <w:divBdr>
            <w:top w:val="none" w:sz="0" w:space="0" w:color="auto"/>
            <w:left w:val="none" w:sz="0" w:space="0" w:color="auto"/>
            <w:bottom w:val="none" w:sz="0" w:space="0" w:color="auto"/>
            <w:right w:val="none" w:sz="0" w:space="0" w:color="auto"/>
          </w:divBdr>
        </w:div>
      </w:divsChild>
    </w:div>
    <w:div w:id="591280492">
      <w:bodyDiv w:val="1"/>
      <w:marLeft w:val="0"/>
      <w:marRight w:val="0"/>
      <w:marTop w:val="0"/>
      <w:marBottom w:val="0"/>
      <w:divBdr>
        <w:top w:val="none" w:sz="0" w:space="0" w:color="auto"/>
        <w:left w:val="none" w:sz="0" w:space="0" w:color="auto"/>
        <w:bottom w:val="none" w:sz="0" w:space="0" w:color="auto"/>
        <w:right w:val="none" w:sz="0" w:space="0" w:color="auto"/>
      </w:divBdr>
    </w:div>
    <w:div w:id="591285627">
      <w:bodyDiv w:val="1"/>
      <w:marLeft w:val="0"/>
      <w:marRight w:val="0"/>
      <w:marTop w:val="0"/>
      <w:marBottom w:val="0"/>
      <w:divBdr>
        <w:top w:val="none" w:sz="0" w:space="0" w:color="auto"/>
        <w:left w:val="none" w:sz="0" w:space="0" w:color="auto"/>
        <w:bottom w:val="none" w:sz="0" w:space="0" w:color="auto"/>
        <w:right w:val="none" w:sz="0" w:space="0" w:color="auto"/>
      </w:divBdr>
    </w:div>
    <w:div w:id="591553614">
      <w:bodyDiv w:val="1"/>
      <w:marLeft w:val="0"/>
      <w:marRight w:val="0"/>
      <w:marTop w:val="0"/>
      <w:marBottom w:val="0"/>
      <w:divBdr>
        <w:top w:val="none" w:sz="0" w:space="0" w:color="auto"/>
        <w:left w:val="none" w:sz="0" w:space="0" w:color="auto"/>
        <w:bottom w:val="none" w:sz="0" w:space="0" w:color="auto"/>
        <w:right w:val="none" w:sz="0" w:space="0" w:color="auto"/>
      </w:divBdr>
    </w:div>
    <w:div w:id="591625717">
      <w:bodyDiv w:val="1"/>
      <w:marLeft w:val="0"/>
      <w:marRight w:val="0"/>
      <w:marTop w:val="0"/>
      <w:marBottom w:val="0"/>
      <w:divBdr>
        <w:top w:val="none" w:sz="0" w:space="0" w:color="auto"/>
        <w:left w:val="none" w:sz="0" w:space="0" w:color="auto"/>
        <w:bottom w:val="none" w:sz="0" w:space="0" w:color="auto"/>
        <w:right w:val="none" w:sz="0" w:space="0" w:color="auto"/>
      </w:divBdr>
    </w:div>
    <w:div w:id="592130684">
      <w:bodyDiv w:val="1"/>
      <w:marLeft w:val="0"/>
      <w:marRight w:val="0"/>
      <w:marTop w:val="0"/>
      <w:marBottom w:val="0"/>
      <w:divBdr>
        <w:top w:val="none" w:sz="0" w:space="0" w:color="auto"/>
        <w:left w:val="none" w:sz="0" w:space="0" w:color="auto"/>
        <w:bottom w:val="none" w:sz="0" w:space="0" w:color="auto"/>
        <w:right w:val="none" w:sz="0" w:space="0" w:color="auto"/>
      </w:divBdr>
    </w:div>
    <w:div w:id="592275839">
      <w:bodyDiv w:val="1"/>
      <w:marLeft w:val="0"/>
      <w:marRight w:val="0"/>
      <w:marTop w:val="0"/>
      <w:marBottom w:val="0"/>
      <w:divBdr>
        <w:top w:val="none" w:sz="0" w:space="0" w:color="auto"/>
        <w:left w:val="none" w:sz="0" w:space="0" w:color="auto"/>
        <w:bottom w:val="none" w:sz="0" w:space="0" w:color="auto"/>
        <w:right w:val="none" w:sz="0" w:space="0" w:color="auto"/>
      </w:divBdr>
    </w:div>
    <w:div w:id="592326996">
      <w:bodyDiv w:val="1"/>
      <w:marLeft w:val="0"/>
      <w:marRight w:val="0"/>
      <w:marTop w:val="0"/>
      <w:marBottom w:val="0"/>
      <w:divBdr>
        <w:top w:val="none" w:sz="0" w:space="0" w:color="auto"/>
        <w:left w:val="none" w:sz="0" w:space="0" w:color="auto"/>
        <w:bottom w:val="none" w:sz="0" w:space="0" w:color="auto"/>
        <w:right w:val="none" w:sz="0" w:space="0" w:color="auto"/>
      </w:divBdr>
    </w:div>
    <w:div w:id="592670683">
      <w:bodyDiv w:val="1"/>
      <w:marLeft w:val="0"/>
      <w:marRight w:val="0"/>
      <w:marTop w:val="0"/>
      <w:marBottom w:val="0"/>
      <w:divBdr>
        <w:top w:val="none" w:sz="0" w:space="0" w:color="auto"/>
        <w:left w:val="none" w:sz="0" w:space="0" w:color="auto"/>
        <w:bottom w:val="none" w:sz="0" w:space="0" w:color="auto"/>
        <w:right w:val="none" w:sz="0" w:space="0" w:color="auto"/>
      </w:divBdr>
    </w:div>
    <w:div w:id="592856796">
      <w:bodyDiv w:val="1"/>
      <w:marLeft w:val="0"/>
      <w:marRight w:val="0"/>
      <w:marTop w:val="0"/>
      <w:marBottom w:val="0"/>
      <w:divBdr>
        <w:top w:val="none" w:sz="0" w:space="0" w:color="auto"/>
        <w:left w:val="none" w:sz="0" w:space="0" w:color="auto"/>
        <w:bottom w:val="none" w:sz="0" w:space="0" w:color="auto"/>
        <w:right w:val="none" w:sz="0" w:space="0" w:color="auto"/>
      </w:divBdr>
    </w:div>
    <w:div w:id="593707079">
      <w:bodyDiv w:val="1"/>
      <w:marLeft w:val="0"/>
      <w:marRight w:val="0"/>
      <w:marTop w:val="0"/>
      <w:marBottom w:val="0"/>
      <w:divBdr>
        <w:top w:val="none" w:sz="0" w:space="0" w:color="auto"/>
        <w:left w:val="none" w:sz="0" w:space="0" w:color="auto"/>
        <w:bottom w:val="none" w:sz="0" w:space="0" w:color="auto"/>
        <w:right w:val="none" w:sz="0" w:space="0" w:color="auto"/>
      </w:divBdr>
    </w:div>
    <w:div w:id="593901541">
      <w:bodyDiv w:val="1"/>
      <w:marLeft w:val="0"/>
      <w:marRight w:val="0"/>
      <w:marTop w:val="0"/>
      <w:marBottom w:val="0"/>
      <w:divBdr>
        <w:top w:val="none" w:sz="0" w:space="0" w:color="auto"/>
        <w:left w:val="none" w:sz="0" w:space="0" w:color="auto"/>
        <w:bottom w:val="none" w:sz="0" w:space="0" w:color="auto"/>
        <w:right w:val="none" w:sz="0" w:space="0" w:color="auto"/>
      </w:divBdr>
    </w:div>
    <w:div w:id="594752661">
      <w:bodyDiv w:val="1"/>
      <w:marLeft w:val="0"/>
      <w:marRight w:val="0"/>
      <w:marTop w:val="0"/>
      <w:marBottom w:val="0"/>
      <w:divBdr>
        <w:top w:val="none" w:sz="0" w:space="0" w:color="auto"/>
        <w:left w:val="none" w:sz="0" w:space="0" w:color="auto"/>
        <w:bottom w:val="none" w:sz="0" w:space="0" w:color="auto"/>
        <w:right w:val="none" w:sz="0" w:space="0" w:color="auto"/>
      </w:divBdr>
    </w:div>
    <w:div w:id="594823986">
      <w:bodyDiv w:val="1"/>
      <w:marLeft w:val="0"/>
      <w:marRight w:val="0"/>
      <w:marTop w:val="0"/>
      <w:marBottom w:val="0"/>
      <w:divBdr>
        <w:top w:val="none" w:sz="0" w:space="0" w:color="auto"/>
        <w:left w:val="none" w:sz="0" w:space="0" w:color="auto"/>
        <w:bottom w:val="none" w:sz="0" w:space="0" w:color="auto"/>
        <w:right w:val="none" w:sz="0" w:space="0" w:color="auto"/>
      </w:divBdr>
    </w:div>
    <w:div w:id="595292522">
      <w:bodyDiv w:val="1"/>
      <w:marLeft w:val="0"/>
      <w:marRight w:val="0"/>
      <w:marTop w:val="0"/>
      <w:marBottom w:val="0"/>
      <w:divBdr>
        <w:top w:val="none" w:sz="0" w:space="0" w:color="auto"/>
        <w:left w:val="none" w:sz="0" w:space="0" w:color="auto"/>
        <w:bottom w:val="none" w:sz="0" w:space="0" w:color="auto"/>
        <w:right w:val="none" w:sz="0" w:space="0" w:color="auto"/>
      </w:divBdr>
      <w:divsChild>
        <w:div w:id="1486359203">
          <w:marLeft w:val="0"/>
          <w:marRight w:val="0"/>
          <w:marTop w:val="0"/>
          <w:marBottom w:val="0"/>
          <w:divBdr>
            <w:top w:val="none" w:sz="0" w:space="0" w:color="auto"/>
            <w:left w:val="none" w:sz="0" w:space="0" w:color="auto"/>
            <w:bottom w:val="none" w:sz="0" w:space="0" w:color="auto"/>
            <w:right w:val="none" w:sz="0" w:space="0" w:color="auto"/>
          </w:divBdr>
        </w:div>
      </w:divsChild>
    </w:div>
    <w:div w:id="595292526">
      <w:bodyDiv w:val="1"/>
      <w:marLeft w:val="0"/>
      <w:marRight w:val="0"/>
      <w:marTop w:val="0"/>
      <w:marBottom w:val="0"/>
      <w:divBdr>
        <w:top w:val="none" w:sz="0" w:space="0" w:color="auto"/>
        <w:left w:val="none" w:sz="0" w:space="0" w:color="auto"/>
        <w:bottom w:val="none" w:sz="0" w:space="0" w:color="auto"/>
        <w:right w:val="none" w:sz="0" w:space="0" w:color="auto"/>
      </w:divBdr>
    </w:div>
    <w:div w:id="595402292">
      <w:bodyDiv w:val="1"/>
      <w:marLeft w:val="0"/>
      <w:marRight w:val="0"/>
      <w:marTop w:val="0"/>
      <w:marBottom w:val="0"/>
      <w:divBdr>
        <w:top w:val="none" w:sz="0" w:space="0" w:color="auto"/>
        <w:left w:val="none" w:sz="0" w:space="0" w:color="auto"/>
        <w:bottom w:val="none" w:sz="0" w:space="0" w:color="auto"/>
        <w:right w:val="none" w:sz="0" w:space="0" w:color="auto"/>
      </w:divBdr>
    </w:div>
    <w:div w:id="595476143">
      <w:bodyDiv w:val="1"/>
      <w:marLeft w:val="0"/>
      <w:marRight w:val="0"/>
      <w:marTop w:val="0"/>
      <w:marBottom w:val="0"/>
      <w:divBdr>
        <w:top w:val="none" w:sz="0" w:space="0" w:color="auto"/>
        <w:left w:val="none" w:sz="0" w:space="0" w:color="auto"/>
        <w:bottom w:val="none" w:sz="0" w:space="0" w:color="auto"/>
        <w:right w:val="none" w:sz="0" w:space="0" w:color="auto"/>
      </w:divBdr>
    </w:div>
    <w:div w:id="595480111">
      <w:bodyDiv w:val="1"/>
      <w:marLeft w:val="0"/>
      <w:marRight w:val="0"/>
      <w:marTop w:val="0"/>
      <w:marBottom w:val="0"/>
      <w:divBdr>
        <w:top w:val="none" w:sz="0" w:space="0" w:color="auto"/>
        <w:left w:val="none" w:sz="0" w:space="0" w:color="auto"/>
        <w:bottom w:val="none" w:sz="0" w:space="0" w:color="auto"/>
        <w:right w:val="none" w:sz="0" w:space="0" w:color="auto"/>
      </w:divBdr>
    </w:div>
    <w:div w:id="595988674">
      <w:bodyDiv w:val="1"/>
      <w:marLeft w:val="0"/>
      <w:marRight w:val="0"/>
      <w:marTop w:val="0"/>
      <w:marBottom w:val="0"/>
      <w:divBdr>
        <w:top w:val="none" w:sz="0" w:space="0" w:color="auto"/>
        <w:left w:val="none" w:sz="0" w:space="0" w:color="auto"/>
        <w:bottom w:val="none" w:sz="0" w:space="0" w:color="auto"/>
        <w:right w:val="none" w:sz="0" w:space="0" w:color="auto"/>
      </w:divBdr>
    </w:div>
    <w:div w:id="596062383">
      <w:bodyDiv w:val="1"/>
      <w:marLeft w:val="0"/>
      <w:marRight w:val="0"/>
      <w:marTop w:val="0"/>
      <w:marBottom w:val="0"/>
      <w:divBdr>
        <w:top w:val="none" w:sz="0" w:space="0" w:color="auto"/>
        <w:left w:val="none" w:sz="0" w:space="0" w:color="auto"/>
        <w:bottom w:val="none" w:sz="0" w:space="0" w:color="auto"/>
        <w:right w:val="none" w:sz="0" w:space="0" w:color="auto"/>
      </w:divBdr>
      <w:divsChild>
        <w:div w:id="204952923">
          <w:marLeft w:val="0"/>
          <w:marRight w:val="0"/>
          <w:marTop w:val="0"/>
          <w:marBottom w:val="0"/>
          <w:divBdr>
            <w:top w:val="none" w:sz="0" w:space="0" w:color="auto"/>
            <w:left w:val="none" w:sz="0" w:space="0" w:color="auto"/>
            <w:bottom w:val="none" w:sz="0" w:space="0" w:color="auto"/>
            <w:right w:val="none" w:sz="0" w:space="0" w:color="auto"/>
          </w:divBdr>
        </w:div>
      </w:divsChild>
    </w:div>
    <w:div w:id="596135768">
      <w:bodyDiv w:val="1"/>
      <w:marLeft w:val="0"/>
      <w:marRight w:val="0"/>
      <w:marTop w:val="0"/>
      <w:marBottom w:val="0"/>
      <w:divBdr>
        <w:top w:val="none" w:sz="0" w:space="0" w:color="auto"/>
        <w:left w:val="none" w:sz="0" w:space="0" w:color="auto"/>
        <w:bottom w:val="none" w:sz="0" w:space="0" w:color="auto"/>
        <w:right w:val="none" w:sz="0" w:space="0" w:color="auto"/>
      </w:divBdr>
    </w:div>
    <w:div w:id="596138031">
      <w:bodyDiv w:val="1"/>
      <w:marLeft w:val="0"/>
      <w:marRight w:val="0"/>
      <w:marTop w:val="0"/>
      <w:marBottom w:val="0"/>
      <w:divBdr>
        <w:top w:val="none" w:sz="0" w:space="0" w:color="auto"/>
        <w:left w:val="none" w:sz="0" w:space="0" w:color="auto"/>
        <w:bottom w:val="none" w:sz="0" w:space="0" w:color="auto"/>
        <w:right w:val="none" w:sz="0" w:space="0" w:color="auto"/>
      </w:divBdr>
    </w:div>
    <w:div w:id="596333378">
      <w:bodyDiv w:val="1"/>
      <w:marLeft w:val="0"/>
      <w:marRight w:val="0"/>
      <w:marTop w:val="0"/>
      <w:marBottom w:val="0"/>
      <w:divBdr>
        <w:top w:val="none" w:sz="0" w:space="0" w:color="auto"/>
        <w:left w:val="none" w:sz="0" w:space="0" w:color="auto"/>
        <w:bottom w:val="none" w:sz="0" w:space="0" w:color="auto"/>
        <w:right w:val="none" w:sz="0" w:space="0" w:color="auto"/>
      </w:divBdr>
      <w:divsChild>
        <w:div w:id="437870626">
          <w:marLeft w:val="0"/>
          <w:marRight w:val="0"/>
          <w:marTop w:val="0"/>
          <w:marBottom w:val="0"/>
          <w:divBdr>
            <w:top w:val="none" w:sz="0" w:space="0" w:color="auto"/>
            <w:left w:val="none" w:sz="0" w:space="0" w:color="auto"/>
            <w:bottom w:val="none" w:sz="0" w:space="0" w:color="auto"/>
            <w:right w:val="none" w:sz="0" w:space="0" w:color="auto"/>
          </w:divBdr>
        </w:div>
      </w:divsChild>
    </w:div>
    <w:div w:id="596407881">
      <w:bodyDiv w:val="1"/>
      <w:marLeft w:val="0"/>
      <w:marRight w:val="0"/>
      <w:marTop w:val="0"/>
      <w:marBottom w:val="0"/>
      <w:divBdr>
        <w:top w:val="none" w:sz="0" w:space="0" w:color="auto"/>
        <w:left w:val="none" w:sz="0" w:space="0" w:color="auto"/>
        <w:bottom w:val="none" w:sz="0" w:space="0" w:color="auto"/>
        <w:right w:val="none" w:sz="0" w:space="0" w:color="auto"/>
      </w:divBdr>
    </w:div>
    <w:div w:id="596526618">
      <w:bodyDiv w:val="1"/>
      <w:marLeft w:val="0"/>
      <w:marRight w:val="0"/>
      <w:marTop w:val="0"/>
      <w:marBottom w:val="0"/>
      <w:divBdr>
        <w:top w:val="none" w:sz="0" w:space="0" w:color="auto"/>
        <w:left w:val="none" w:sz="0" w:space="0" w:color="auto"/>
        <w:bottom w:val="none" w:sz="0" w:space="0" w:color="auto"/>
        <w:right w:val="none" w:sz="0" w:space="0" w:color="auto"/>
      </w:divBdr>
    </w:div>
    <w:div w:id="596670683">
      <w:bodyDiv w:val="1"/>
      <w:marLeft w:val="0"/>
      <w:marRight w:val="0"/>
      <w:marTop w:val="0"/>
      <w:marBottom w:val="0"/>
      <w:divBdr>
        <w:top w:val="none" w:sz="0" w:space="0" w:color="auto"/>
        <w:left w:val="none" w:sz="0" w:space="0" w:color="auto"/>
        <w:bottom w:val="none" w:sz="0" w:space="0" w:color="auto"/>
        <w:right w:val="none" w:sz="0" w:space="0" w:color="auto"/>
      </w:divBdr>
      <w:divsChild>
        <w:div w:id="2118089074">
          <w:marLeft w:val="0"/>
          <w:marRight w:val="0"/>
          <w:marTop w:val="0"/>
          <w:marBottom w:val="0"/>
          <w:divBdr>
            <w:top w:val="none" w:sz="0" w:space="0" w:color="auto"/>
            <w:left w:val="none" w:sz="0" w:space="0" w:color="auto"/>
            <w:bottom w:val="none" w:sz="0" w:space="0" w:color="auto"/>
            <w:right w:val="none" w:sz="0" w:space="0" w:color="auto"/>
          </w:divBdr>
        </w:div>
      </w:divsChild>
    </w:div>
    <w:div w:id="596671349">
      <w:bodyDiv w:val="1"/>
      <w:marLeft w:val="0"/>
      <w:marRight w:val="0"/>
      <w:marTop w:val="0"/>
      <w:marBottom w:val="0"/>
      <w:divBdr>
        <w:top w:val="none" w:sz="0" w:space="0" w:color="auto"/>
        <w:left w:val="none" w:sz="0" w:space="0" w:color="auto"/>
        <w:bottom w:val="none" w:sz="0" w:space="0" w:color="auto"/>
        <w:right w:val="none" w:sz="0" w:space="0" w:color="auto"/>
      </w:divBdr>
    </w:div>
    <w:div w:id="596711483">
      <w:bodyDiv w:val="1"/>
      <w:marLeft w:val="0"/>
      <w:marRight w:val="0"/>
      <w:marTop w:val="0"/>
      <w:marBottom w:val="0"/>
      <w:divBdr>
        <w:top w:val="none" w:sz="0" w:space="0" w:color="auto"/>
        <w:left w:val="none" w:sz="0" w:space="0" w:color="auto"/>
        <w:bottom w:val="none" w:sz="0" w:space="0" w:color="auto"/>
        <w:right w:val="none" w:sz="0" w:space="0" w:color="auto"/>
      </w:divBdr>
    </w:div>
    <w:div w:id="596981663">
      <w:bodyDiv w:val="1"/>
      <w:marLeft w:val="0"/>
      <w:marRight w:val="0"/>
      <w:marTop w:val="0"/>
      <w:marBottom w:val="0"/>
      <w:divBdr>
        <w:top w:val="none" w:sz="0" w:space="0" w:color="auto"/>
        <w:left w:val="none" w:sz="0" w:space="0" w:color="auto"/>
        <w:bottom w:val="none" w:sz="0" w:space="0" w:color="auto"/>
        <w:right w:val="none" w:sz="0" w:space="0" w:color="auto"/>
      </w:divBdr>
    </w:div>
    <w:div w:id="596987281">
      <w:bodyDiv w:val="1"/>
      <w:marLeft w:val="0"/>
      <w:marRight w:val="0"/>
      <w:marTop w:val="0"/>
      <w:marBottom w:val="0"/>
      <w:divBdr>
        <w:top w:val="none" w:sz="0" w:space="0" w:color="auto"/>
        <w:left w:val="none" w:sz="0" w:space="0" w:color="auto"/>
        <w:bottom w:val="none" w:sz="0" w:space="0" w:color="auto"/>
        <w:right w:val="none" w:sz="0" w:space="0" w:color="auto"/>
      </w:divBdr>
    </w:div>
    <w:div w:id="597102440">
      <w:bodyDiv w:val="1"/>
      <w:marLeft w:val="0"/>
      <w:marRight w:val="0"/>
      <w:marTop w:val="0"/>
      <w:marBottom w:val="0"/>
      <w:divBdr>
        <w:top w:val="none" w:sz="0" w:space="0" w:color="auto"/>
        <w:left w:val="none" w:sz="0" w:space="0" w:color="auto"/>
        <w:bottom w:val="none" w:sz="0" w:space="0" w:color="auto"/>
        <w:right w:val="none" w:sz="0" w:space="0" w:color="auto"/>
      </w:divBdr>
    </w:div>
    <w:div w:id="597177940">
      <w:bodyDiv w:val="1"/>
      <w:marLeft w:val="0"/>
      <w:marRight w:val="0"/>
      <w:marTop w:val="0"/>
      <w:marBottom w:val="0"/>
      <w:divBdr>
        <w:top w:val="none" w:sz="0" w:space="0" w:color="auto"/>
        <w:left w:val="none" w:sz="0" w:space="0" w:color="auto"/>
        <w:bottom w:val="none" w:sz="0" w:space="0" w:color="auto"/>
        <w:right w:val="none" w:sz="0" w:space="0" w:color="auto"/>
      </w:divBdr>
    </w:div>
    <w:div w:id="597492203">
      <w:bodyDiv w:val="1"/>
      <w:marLeft w:val="0"/>
      <w:marRight w:val="0"/>
      <w:marTop w:val="0"/>
      <w:marBottom w:val="0"/>
      <w:divBdr>
        <w:top w:val="none" w:sz="0" w:space="0" w:color="auto"/>
        <w:left w:val="none" w:sz="0" w:space="0" w:color="auto"/>
        <w:bottom w:val="none" w:sz="0" w:space="0" w:color="auto"/>
        <w:right w:val="none" w:sz="0" w:space="0" w:color="auto"/>
      </w:divBdr>
      <w:divsChild>
        <w:div w:id="2070960055">
          <w:marLeft w:val="0"/>
          <w:marRight w:val="0"/>
          <w:marTop w:val="0"/>
          <w:marBottom w:val="0"/>
          <w:divBdr>
            <w:top w:val="none" w:sz="0" w:space="0" w:color="auto"/>
            <w:left w:val="none" w:sz="0" w:space="0" w:color="auto"/>
            <w:bottom w:val="none" w:sz="0" w:space="0" w:color="auto"/>
            <w:right w:val="none" w:sz="0" w:space="0" w:color="auto"/>
          </w:divBdr>
        </w:div>
      </w:divsChild>
    </w:div>
    <w:div w:id="597909545">
      <w:bodyDiv w:val="1"/>
      <w:marLeft w:val="0"/>
      <w:marRight w:val="0"/>
      <w:marTop w:val="0"/>
      <w:marBottom w:val="0"/>
      <w:divBdr>
        <w:top w:val="none" w:sz="0" w:space="0" w:color="auto"/>
        <w:left w:val="none" w:sz="0" w:space="0" w:color="auto"/>
        <w:bottom w:val="none" w:sz="0" w:space="0" w:color="auto"/>
        <w:right w:val="none" w:sz="0" w:space="0" w:color="auto"/>
      </w:divBdr>
    </w:div>
    <w:div w:id="598560545">
      <w:bodyDiv w:val="1"/>
      <w:marLeft w:val="0"/>
      <w:marRight w:val="0"/>
      <w:marTop w:val="0"/>
      <w:marBottom w:val="0"/>
      <w:divBdr>
        <w:top w:val="none" w:sz="0" w:space="0" w:color="auto"/>
        <w:left w:val="none" w:sz="0" w:space="0" w:color="auto"/>
        <w:bottom w:val="none" w:sz="0" w:space="0" w:color="auto"/>
        <w:right w:val="none" w:sz="0" w:space="0" w:color="auto"/>
      </w:divBdr>
    </w:div>
    <w:div w:id="598829379">
      <w:bodyDiv w:val="1"/>
      <w:marLeft w:val="0"/>
      <w:marRight w:val="0"/>
      <w:marTop w:val="0"/>
      <w:marBottom w:val="0"/>
      <w:divBdr>
        <w:top w:val="none" w:sz="0" w:space="0" w:color="auto"/>
        <w:left w:val="none" w:sz="0" w:space="0" w:color="auto"/>
        <w:bottom w:val="none" w:sz="0" w:space="0" w:color="auto"/>
        <w:right w:val="none" w:sz="0" w:space="0" w:color="auto"/>
      </w:divBdr>
    </w:div>
    <w:div w:id="598830019">
      <w:bodyDiv w:val="1"/>
      <w:marLeft w:val="0"/>
      <w:marRight w:val="0"/>
      <w:marTop w:val="0"/>
      <w:marBottom w:val="0"/>
      <w:divBdr>
        <w:top w:val="none" w:sz="0" w:space="0" w:color="auto"/>
        <w:left w:val="none" w:sz="0" w:space="0" w:color="auto"/>
        <w:bottom w:val="none" w:sz="0" w:space="0" w:color="auto"/>
        <w:right w:val="none" w:sz="0" w:space="0" w:color="auto"/>
      </w:divBdr>
    </w:div>
    <w:div w:id="599069358">
      <w:bodyDiv w:val="1"/>
      <w:marLeft w:val="0"/>
      <w:marRight w:val="0"/>
      <w:marTop w:val="0"/>
      <w:marBottom w:val="0"/>
      <w:divBdr>
        <w:top w:val="none" w:sz="0" w:space="0" w:color="auto"/>
        <w:left w:val="none" w:sz="0" w:space="0" w:color="auto"/>
        <w:bottom w:val="none" w:sz="0" w:space="0" w:color="auto"/>
        <w:right w:val="none" w:sz="0" w:space="0" w:color="auto"/>
      </w:divBdr>
    </w:div>
    <w:div w:id="599414215">
      <w:bodyDiv w:val="1"/>
      <w:marLeft w:val="0"/>
      <w:marRight w:val="0"/>
      <w:marTop w:val="0"/>
      <w:marBottom w:val="0"/>
      <w:divBdr>
        <w:top w:val="none" w:sz="0" w:space="0" w:color="auto"/>
        <w:left w:val="none" w:sz="0" w:space="0" w:color="auto"/>
        <w:bottom w:val="none" w:sz="0" w:space="0" w:color="auto"/>
        <w:right w:val="none" w:sz="0" w:space="0" w:color="auto"/>
      </w:divBdr>
    </w:div>
    <w:div w:id="599489963">
      <w:bodyDiv w:val="1"/>
      <w:marLeft w:val="0"/>
      <w:marRight w:val="0"/>
      <w:marTop w:val="0"/>
      <w:marBottom w:val="0"/>
      <w:divBdr>
        <w:top w:val="none" w:sz="0" w:space="0" w:color="auto"/>
        <w:left w:val="none" w:sz="0" w:space="0" w:color="auto"/>
        <w:bottom w:val="none" w:sz="0" w:space="0" w:color="auto"/>
        <w:right w:val="none" w:sz="0" w:space="0" w:color="auto"/>
      </w:divBdr>
    </w:div>
    <w:div w:id="599722663">
      <w:bodyDiv w:val="1"/>
      <w:marLeft w:val="0"/>
      <w:marRight w:val="0"/>
      <w:marTop w:val="0"/>
      <w:marBottom w:val="0"/>
      <w:divBdr>
        <w:top w:val="none" w:sz="0" w:space="0" w:color="auto"/>
        <w:left w:val="none" w:sz="0" w:space="0" w:color="auto"/>
        <w:bottom w:val="none" w:sz="0" w:space="0" w:color="auto"/>
        <w:right w:val="none" w:sz="0" w:space="0" w:color="auto"/>
      </w:divBdr>
    </w:div>
    <w:div w:id="599728666">
      <w:bodyDiv w:val="1"/>
      <w:marLeft w:val="0"/>
      <w:marRight w:val="0"/>
      <w:marTop w:val="0"/>
      <w:marBottom w:val="0"/>
      <w:divBdr>
        <w:top w:val="none" w:sz="0" w:space="0" w:color="auto"/>
        <w:left w:val="none" w:sz="0" w:space="0" w:color="auto"/>
        <w:bottom w:val="none" w:sz="0" w:space="0" w:color="auto"/>
        <w:right w:val="none" w:sz="0" w:space="0" w:color="auto"/>
      </w:divBdr>
    </w:div>
    <w:div w:id="600145242">
      <w:bodyDiv w:val="1"/>
      <w:marLeft w:val="0"/>
      <w:marRight w:val="0"/>
      <w:marTop w:val="0"/>
      <w:marBottom w:val="0"/>
      <w:divBdr>
        <w:top w:val="none" w:sz="0" w:space="0" w:color="auto"/>
        <w:left w:val="none" w:sz="0" w:space="0" w:color="auto"/>
        <w:bottom w:val="none" w:sz="0" w:space="0" w:color="auto"/>
        <w:right w:val="none" w:sz="0" w:space="0" w:color="auto"/>
      </w:divBdr>
    </w:div>
    <w:div w:id="600457359">
      <w:bodyDiv w:val="1"/>
      <w:marLeft w:val="0"/>
      <w:marRight w:val="0"/>
      <w:marTop w:val="0"/>
      <w:marBottom w:val="0"/>
      <w:divBdr>
        <w:top w:val="none" w:sz="0" w:space="0" w:color="auto"/>
        <w:left w:val="none" w:sz="0" w:space="0" w:color="auto"/>
        <w:bottom w:val="none" w:sz="0" w:space="0" w:color="auto"/>
        <w:right w:val="none" w:sz="0" w:space="0" w:color="auto"/>
      </w:divBdr>
    </w:div>
    <w:div w:id="600531400">
      <w:bodyDiv w:val="1"/>
      <w:marLeft w:val="0"/>
      <w:marRight w:val="0"/>
      <w:marTop w:val="0"/>
      <w:marBottom w:val="0"/>
      <w:divBdr>
        <w:top w:val="none" w:sz="0" w:space="0" w:color="auto"/>
        <w:left w:val="none" w:sz="0" w:space="0" w:color="auto"/>
        <w:bottom w:val="none" w:sz="0" w:space="0" w:color="auto"/>
        <w:right w:val="none" w:sz="0" w:space="0" w:color="auto"/>
      </w:divBdr>
    </w:div>
    <w:div w:id="600794192">
      <w:bodyDiv w:val="1"/>
      <w:marLeft w:val="0"/>
      <w:marRight w:val="0"/>
      <w:marTop w:val="0"/>
      <w:marBottom w:val="0"/>
      <w:divBdr>
        <w:top w:val="none" w:sz="0" w:space="0" w:color="auto"/>
        <w:left w:val="none" w:sz="0" w:space="0" w:color="auto"/>
        <w:bottom w:val="none" w:sz="0" w:space="0" w:color="auto"/>
        <w:right w:val="none" w:sz="0" w:space="0" w:color="auto"/>
      </w:divBdr>
    </w:div>
    <w:div w:id="600797630">
      <w:bodyDiv w:val="1"/>
      <w:marLeft w:val="0"/>
      <w:marRight w:val="0"/>
      <w:marTop w:val="0"/>
      <w:marBottom w:val="0"/>
      <w:divBdr>
        <w:top w:val="none" w:sz="0" w:space="0" w:color="auto"/>
        <w:left w:val="none" w:sz="0" w:space="0" w:color="auto"/>
        <w:bottom w:val="none" w:sz="0" w:space="0" w:color="auto"/>
        <w:right w:val="none" w:sz="0" w:space="0" w:color="auto"/>
      </w:divBdr>
    </w:div>
    <w:div w:id="601306659">
      <w:bodyDiv w:val="1"/>
      <w:marLeft w:val="0"/>
      <w:marRight w:val="0"/>
      <w:marTop w:val="0"/>
      <w:marBottom w:val="0"/>
      <w:divBdr>
        <w:top w:val="none" w:sz="0" w:space="0" w:color="auto"/>
        <w:left w:val="none" w:sz="0" w:space="0" w:color="auto"/>
        <w:bottom w:val="none" w:sz="0" w:space="0" w:color="auto"/>
        <w:right w:val="none" w:sz="0" w:space="0" w:color="auto"/>
      </w:divBdr>
    </w:div>
    <w:div w:id="601491631">
      <w:bodyDiv w:val="1"/>
      <w:marLeft w:val="0"/>
      <w:marRight w:val="0"/>
      <w:marTop w:val="0"/>
      <w:marBottom w:val="0"/>
      <w:divBdr>
        <w:top w:val="none" w:sz="0" w:space="0" w:color="auto"/>
        <w:left w:val="none" w:sz="0" w:space="0" w:color="auto"/>
        <w:bottom w:val="none" w:sz="0" w:space="0" w:color="auto"/>
        <w:right w:val="none" w:sz="0" w:space="0" w:color="auto"/>
      </w:divBdr>
    </w:div>
    <w:div w:id="601958906">
      <w:bodyDiv w:val="1"/>
      <w:marLeft w:val="0"/>
      <w:marRight w:val="0"/>
      <w:marTop w:val="0"/>
      <w:marBottom w:val="0"/>
      <w:divBdr>
        <w:top w:val="none" w:sz="0" w:space="0" w:color="auto"/>
        <w:left w:val="none" w:sz="0" w:space="0" w:color="auto"/>
        <w:bottom w:val="none" w:sz="0" w:space="0" w:color="auto"/>
        <w:right w:val="none" w:sz="0" w:space="0" w:color="auto"/>
      </w:divBdr>
    </w:div>
    <w:div w:id="602037081">
      <w:bodyDiv w:val="1"/>
      <w:marLeft w:val="0"/>
      <w:marRight w:val="0"/>
      <w:marTop w:val="0"/>
      <w:marBottom w:val="0"/>
      <w:divBdr>
        <w:top w:val="none" w:sz="0" w:space="0" w:color="auto"/>
        <w:left w:val="none" w:sz="0" w:space="0" w:color="auto"/>
        <w:bottom w:val="none" w:sz="0" w:space="0" w:color="auto"/>
        <w:right w:val="none" w:sz="0" w:space="0" w:color="auto"/>
      </w:divBdr>
    </w:div>
    <w:div w:id="602804158">
      <w:bodyDiv w:val="1"/>
      <w:marLeft w:val="0"/>
      <w:marRight w:val="0"/>
      <w:marTop w:val="0"/>
      <w:marBottom w:val="0"/>
      <w:divBdr>
        <w:top w:val="none" w:sz="0" w:space="0" w:color="auto"/>
        <w:left w:val="none" w:sz="0" w:space="0" w:color="auto"/>
        <w:bottom w:val="none" w:sz="0" w:space="0" w:color="auto"/>
        <w:right w:val="none" w:sz="0" w:space="0" w:color="auto"/>
      </w:divBdr>
    </w:div>
    <w:div w:id="603195040">
      <w:bodyDiv w:val="1"/>
      <w:marLeft w:val="0"/>
      <w:marRight w:val="0"/>
      <w:marTop w:val="0"/>
      <w:marBottom w:val="0"/>
      <w:divBdr>
        <w:top w:val="none" w:sz="0" w:space="0" w:color="auto"/>
        <w:left w:val="none" w:sz="0" w:space="0" w:color="auto"/>
        <w:bottom w:val="none" w:sz="0" w:space="0" w:color="auto"/>
        <w:right w:val="none" w:sz="0" w:space="0" w:color="auto"/>
      </w:divBdr>
    </w:div>
    <w:div w:id="603198140">
      <w:bodyDiv w:val="1"/>
      <w:marLeft w:val="0"/>
      <w:marRight w:val="0"/>
      <w:marTop w:val="0"/>
      <w:marBottom w:val="0"/>
      <w:divBdr>
        <w:top w:val="none" w:sz="0" w:space="0" w:color="auto"/>
        <w:left w:val="none" w:sz="0" w:space="0" w:color="auto"/>
        <w:bottom w:val="none" w:sz="0" w:space="0" w:color="auto"/>
        <w:right w:val="none" w:sz="0" w:space="0" w:color="auto"/>
      </w:divBdr>
    </w:div>
    <w:div w:id="603339447">
      <w:bodyDiv w:val="1"/>
      <w:marLeft w:val="0"/>
      <w:marRight w:val="0"/>
      <w:marTop w:val="0"/>
      <w:marBottom w:val="0"/>
      <w:divBdr>
        <w:top w:val="none" w:sz="0" w:space="0" w:color="auto"/>
        <w:left w:val="none" w:sz="0" w:space="0" w:color="auto"/>
        <w:bottom w:val="none" w:sz="0" w:space="0" w:color="auto"/>
        <w:right w:val="none" w:sz="0" w:space="0" w:color="auto"/>
      </w:divBdr>
    </w:div>
    <w:div w:id="603339955">
      <w:bodyDiv w:val="1"/>
      <w:marLeft w:val="0"/>
      <w:marRight w:val="0"/>
      <w:marTop w:val="0"/>
      <w:marBottom w:val="0"/>
      <w:divBdr>
        <w:top w:val="none" w:sz="0" w:space="0" w:color="auto"/>
        <w:left w:val="none" w:sz="0" w:space="0" w:color="auto"/>
        <w:bottom w:val="none" w:sz="0" w:space="0" w:color="auto"/>
        <w:right w:val="none" w:sz="0" w:space="0" w:color="auto"/>
      </w:divBdr>
    </w:div>
    <w:div w:id="603417691">
      <w:bodyDiv w:val="1"/>
      <w:marLeft w:val="0"/>
      <w:marRight w:val="0"/>
      <w:marTop w:val="0"/>
      <w:marBottom w:val="0"/>
      <w:divBdr>
        <w:top w:val="none" w:sz="0" w:space="0" w:color="auto"/>
        <w:left w:val="none" w:sz="0" w:space="0" w:color="auto"/>
        <w:bottom w:val="none" w:sz="0" w:space="0" w:color="auto"/>
        <w:right w:val="none" w:sz="0" w:space="0" w:color="auto"/>
      </w:divBdr>
    </w:div>
    <w:div w:id="603459343">
      <w:bodyDiv w:val="1"/>
      <w:marLeft w:val="0"/>
      <w:marRight w:val="0"/>
      <w:marTop w:val="0"/>
      <w:marBottom w:val="0"/>
      <w:divBdr>
        <w:top w:val="none" w:sz="0" w:space="0" w:color="auto"/>
        <w:left w:val="none" w:sz="0" w:space="0" w:color="auto"/>
        <w:bottom w:val="none" w:sz="0" w:space="0" w:color="auto"/>
        <w:right w:val="none" w:sz="0" w:space="0" w:color="auto"/>
      </w:divBdr>
    </w:div>
    <w:div w:id="603536463">
      <w:bodyDiv w:val="1"/>
      <w:marLeft w:val="0"/>
      <w:marRight w:val="0"/>
      <w:marTop w:val="0"/>
      <w:marBottom w:val="0"/>
      <w:divBdr>
        <w:top w:val="none" w:sz="0" w:space="0" w:color="auto"/>
        <w:left w:val="none" w:sz="0" w:space="0" w:color="auto"/>
        <w:bottom w:val="none" w:sz="0" w:space="0" w:color="auto"/>
        <w:right w:val="none" w:sz="0" w:space="0" w:color="auto"/>
      </w:divBdr>
    </w:div>
    <w:div w:id="603608641">
      <w:bodyDiv w:val="1"/>
      <w:marLeft w:val="0"/>
      <w:marRight w:val="0"/>
      <w:marTop w:val="0"/>
      <w:marBottom w:val="0"/>
      <w:divBdr>
        <w:top w:val="none" w:sz="0" w:space="0" w:color="auto"/>
        <w:left w:val="none" w:sz="0" w:space="0" w:color="auto"/>
        <w:bottom w:val="none" w:sz="0" w:space="0" w:color="auto"/>
        <w:right w:val="none" w:sz="0" w:space="0" w:color="auto"/>
      </w:divBdr>
    </w:div>
    <w:div w:id="603616976">
      <w:bodyDiv w:val="1"/>
      <w:marLeft w:val="0"/>
      <w:marRight w:val="0"/>
      <w:marTop w:val="0"/>
      <w:marBottom w:val="0"/>
      <w:divBdr>
        <w:top w:val="none" w:sz="0" w:space="0" w:color="auto"/>
        <w:left w:val="none" w:sz="0" w:space="0" w:color="auto"/>
        <w:bottom w:val="none" w:sz="0" w:space="0" w:color="auto"/>
        <w:right w:val="none" w:sz="0" w:space="0" w:color="auto"/>
      </w:divBdr>
    </w:div>
    <w:div w:id="603733567">
      <w:bodyDiv w:val="1"/>
      <w:marLeft w:val="0"/>
      <w:marRight w:val="0"/>
      <w:marTop w:val="0"/>
      <w:marBottom w:val="0"/>
      <w:divBdr>
        <w:top w:val="none" w:sz="0" w:space="0" w:color="auto"/>
        <w:left w:val="none" w:sz="0" w:space="0" w:color="auto"/>
        <w:bottom w:val="none" w:sz="0" w:space="0" w:color="auto"/>
        <w:right w:val="none" w:sz="0" w:space="0" w:color="auto"/>
      </w:divBdr>
    </w:div>
    <w:div w:id="604193328">
      <w:bodyDiv w:val="1"/>
      <w:marLeft w:val="0"/>
      <w:marRight w:val="0"/>
      <w:marTop w:val="0"/>
      <w:marBottom w:val="0"/>
      <w:divBdr>
        <w:top w:val="none" w:sz="0" w:space="0" w:color="auto"/>
        <w:left w:val="none" w:sz="0" w:space="0" w:color="auto"/>
        <w:bottom w:val="none" w:sz="0" w:space="0" w:color="auto"/>
        <w:right w:val="none" w:sz="0" w:space="0" w:color="auto"/>
      </w:divBdr>
      <w:divsChild>
        <w:div w:id="36588907">
          <w:marLeft w:val="0"/>
          <w:marRight w:val="0"/>
          <w:marTop w:val="0"/>
          <w:marBottom w:val="0"/>
          <w:divBdr>
            <w:top w:val="none" w:sz="0" w:space="0" w:color="auto"/>
            <w:left w:val="none" w:sz="0" w:space="0" w:color="auto"/>
            <w:bottom w:val="none" w:sz="0" w:space="0" w:color="auto"/>
            <w:right w:val="none" w:sz="0" w:space="0" w:color="auto"/>
          </w:divBdr>
        </w:div>
      </w:divsChild>
    </w:div>
    <w:div w:id="604456859">
      <w:bodyDiv w:val="1"/>
      <w:marLeft w:val="0"/>
      <w:marRight w:val="0"/>
      <w:marTop w:val="0"/>
      <w:marBottom w:val="0"/>
      <w:divBdr>
        <w:top w:val="none" w:sz="0" w:space="0" w:color="auto"/>
        <w:left w:val="none" w:sz="0" w:space="0" w:color="auto"/>
        <w:bottom w:val="none" w:sz="0" w:space="0" w:color="auto"/>
        <w:right w:val="none" w:sz="0" w:space="0" w:color="auto"/>
      </w:divBdr>
    </w:div>
    <w:div w:id="604532217">
      <w:bodyDiv w:val="1"/>
      <w:marLeft w:val="0"/>
      <w:marRight w:val="0"/>
      <w:marTop w:val="0"/>
      <w:marBottom w:val="0"/>
      <w:divBdr>
        <w:top w:val="none" w:sz="0" w:space="0" w:color="auto"/>
        <w:left w:val="none" w:sz="0" w:space="0" w:color="auto"/>
        <w:bottom w:val="none" w:sz="0" w:space="0" w:color="auto"/>
        <w:right w:val="none" w:sz="0" w:space="0" w:color="auto"/>
      </w:divBdr>
    </w:div>
    <w:div w:id="605118276">
      <w:bodyDiv w:val="1"/>
      <w:marLeft w:val="0"/>
      <w:marRight w:val="0"/>
      <w:marTop w:val="0"/>
      <w:marBottom w:val="0"/>
      <w:divBdr>
        <w:top w:val="none" w:sz="0" w:space="0" w:color="auto"/>
        <w:left w:val="none" w:sz="0" w:space="0" w:color="auto"/>
        <w:bottom w:val="none" w:sz="0" w:space="0" w:color="auto"/>
        <w:right w:val="none" w:sz="0" w:space="0" w:color="auto"/>
      </w:divBdr>
    </w:div>
    <w:div w:id="605426394">
      <w:bodyDiv w:val="1"/>
      <w:marLeft w:val="0"/>
      <w:marRight w:val="0"/>
      <w:marTop w:val="0"/>
      <w:marBottom w:val="0"/>
      <w:divBdr>
        <w:top w:val="none" w:sz="0" w:space="0" w:color="auto"/>
        <w:left w:val="none" w:sz="0" w:space="0" w:color="auto"/>
        <w:bottom w:val="none" w:sz="0" w:space="0" w:color="auto"/>
        <w:right w:val="none" w:sz="0" w:space="0" w:color="auto"/>
      </w:divBdr>
      <w:divsChild>
        <w:div w:id="847212656">
          <w:marLeft w:val="0"/>
          <w:marRight w:val="0"/>
          <w:marTop w:val="0"/>
          <w:marBottom w:val="0"/>
          <w:divBdr>
            <w:top w:val="none" w:sz="0" w:space="0" w:color="auto"/>
            <w:left w:val="none" w:sz="0" w:space="0" w:color="auto"/>
            <w:bottom w:val="none" w:sz="0" w:space="0" w:color="auto"/>
            <w:right w:val="none" w:sz="0" w:space="0" w:color="auto"/>
          </w:divBdr>
        </w:div>
      </w:divsChild>
    </w:div>
    <w:div w:id="605432699">
      <w:bodyDiv w:val="1"/>
      <w:marLeft w:val="0"/>
      <w:marRight w:val="0"/>
      <w:marTop w:val="0"/>
      <w:marBottom w:val="0"/>
      <w:divBdr>
        <w:top w:val="none" w:sz="0" w:space="0" w:color="auto"/>
        <w:left w:val="none" w:sz="0" w:space="0" w:color="auto"/>
        <w:bottom w:val="none" w:sz="0" w:space="0" w:color="auto"/>
        <w:right w:val="none" w:sz="0" w:space="0" w:color="auto"/>
      </w:divBdr>
      <w:divsChild>
        <w:div w:id="715590274">
          <w:marLeft w:val="0"/>
          <w:marRight w:val="0"/>
          <w:marTop w:val="0"/>
          <w:marBottom w:val="0"/>
          <w:divBdr>
            <w:top w:val="none" w:sz="0" w:space="0" w:color="auto"/>
            <w:left w:val="none" w:sz="0" w:space="0" w:color="auto"/>
            <w:bottom w:val="none" w:sz="0" w:space="0" w:color="auto"/>
            <w:right w:val="none" w:sz="0" w:space="0" w:color="auto"/>
          </w:divBdr>
        </w:div>
      </w:divsChild>
    </w:div>
    <w:div w:id="605505479">
      <w:bodyDiv w:val="1"/>
      <w:marLeft w:val="0"/>
      <w:marRight w:val="0"/>
      <w:marTop w:val="0"/>
      <w:marBottom w:val="0"/>
      <w:divBdr>
        <w:top w:val="none" w:sz="0" w:space="0" w:color="auto"/>
        <w:left w:val="none" w:sz="0" w:space="0" w:color="auto"/>
        <w:bottom w:val="none" w:sz="0" w:space="0" w:color="auto"/>
        <w:right w:val="none" w:sz="0" w:space="0" w:color="auto"/>
      </w:divBdr>
    </w:div>
    <w:div w:id="605624689">
      <w:bodyDiv w:val="1"/>
      <w:marLeft w:val="0"/>
      <w:marRight w:val="0"/>
      <w:marTop w:val="0"/>
      <w:marBottom w:val="0"/>
      <w:divBdr>
        <w:top w:val="none" w:sz="0" w:space="0" w:color="auto"/>
        <w:left w:val="none" w:sz="0" w:space="0" w:color="auto"/>
        <w:bottom w:val="none" w:sz="0" w:space="0" w:color="auto"/>
        <w:right w:val="none" w:sz="0" w:space="0" w:color="auto"/>
      </w:divBdr>
    </w:div>
    <w:div w:id="605890036">
      <w:bodyDiv w:val="1"/>
      <w:marLeft w:val="0"/>
      <w:marRight w:val="0"/>
      <w:marTop w:val="0"/>
      <w:marBottom w:val="0"/>
      <w:divBdr>
        <w:top w:val="none" w:sz="0" w:space="0" w:color="auto"/>
        <w:left w:val="none" w:sz="0" w:space="0" w:color="auto"/>
        <w:bottom w:val="none" w:sz="0" w:space="0" w:color="auto"/>
        <w:right w:val="none" w:sz="0" w:space="0" w:color="auto"/>
      </w:divBdr>
    </w:div>
    <w:div w:id="606348186">
      <w:bodyDiv w:val="1"/>
      <w:marLeft w:val="0"/>
      <w:marRight w:val="0"/>
      <w:marTop w:val="0"/>
      <w:marBottom w:val="0"/>
      <w:divBdr>
        <w:top w:val="none" w:sz="0" w:space="0" w:color="auto"/>
        <w:left w:val="none" w:sz="0" w:space="0" w:color="auto"/>
        <w:bottom w:val="none" w:sz="0" w:space="0" w:color="auto"/>
        <w:right w:val="none" w:sz="0" w:space="0" w:color="auto"/>
      </w:divBdr>
    </w:div>
    <w:div w:id="606499434">
      <w:bodyDiv w:val="1"/>
      <w:marLeft w:val="0"/>
      <w:marRight w:val="0"/>
      <w:marTop w:val="0"/>
      <w:marBottom w:val="0"/>
      <w:divBdr>
        <w:top w:val="none" w:sz="0" w:space="0" w:color="auto"/>
        <w:left w:val="none" w:sz="0" w:space="0" w:color="auto"/>
        <w:bottom w:val="none" w:sz="0" w:space="0" w:color="auto"/>
        <w:right w:val="none" w:sz="0" w:space="0" w:color="auto"/>
      </w:divBdr>
    </w:div>
    <w:div w:id="606545409">
      <w:bodyDiv w:val="1"/>
      <w:marLeft w:val="0"/>
      <w:marRight w:val="0"/>
      <w:marTop w:val="0"/>
      <w:marBottom w:val="0"/>
      <w:divBdr>
        <w:top w:val="none" w:sz="0" w:space="0" w:color="auto"/>
        <w:left w:val="none" w:sz="0" w:space="0" w:color="auto"/>
        <w:bottom w:val="none" w:sz="0" w:space="0" w:color="auto"/>
        <w:right w:val="none" w:sz="0" w:space="0" w:color="auto"/>
      </w:divBdr>
    </w:div>
    <w:div w:id="606617169">
      <w:bodyDiv w:val="1"/>
      <w:marLeft w:val="0"/>
      <w:marRight w:val="0"/>
      <w:marTop w:val="0"/>
      <w:marBottom w:val="0"/>
      <w:divBdr>
        <w:top w:val="none" w:sz="0" w:space="0" w:color="auto"/>
        <w:left w:val="none" w:sz="0" w:space="0" w:color="auto"/>
        <w:bottom w:val="none" w:sz="0" w:space="0" w:color="auto"/>
        <w:right w:val="none" w:sz="0" w:space="0" w:color="auto"/>
      </w:divBdr>
    </w:div>
    <w:div w:id="607085841">
      <w:bodyDiv w:val="1"/>
      <w:marLeft w:val="0"/>
      <w:marRight w:val="0"/>
      <w:marTop w:val="0"/>
      <w:marBottom w:val="0"/>
      <w:divBdr>
        <w:top w:val="none" w:sz="0" w:space="0" w:color="auto"/>
        <w:left w:val="none" w:sz="0" w:space="0" w:color="auto"/>
        <w:bottom w:val="none" w:sz="0" w:space="0" w:color="auto"/>
        <w:right w:val="none" w:sz="0" w:space="0" w:color="auto"/>
      </w:divBdr>
      <w:divsChild>
        <w:div w:id="827088286">
          <w:marLeft w:val="0"/>
          <w:marRight w:val="0"/>
          <w:marTop w:val="0"/>
          <w:marBottom w:val="0"/>
          <w:divBdr>
            <w:top w:val="none" w:sz="0" w:space="0" w:color="auto"/>
            <w:left w:val="none" w:sz="0" w:space="0" w:color="auto"/>
            <w:bottom w:val="none" w:sz="0" w:space="0" w:color="auto"/>
            <w:right w:val="none" w:sz="0" w:space="0" w:color="auto"/>
          </w:divBdr>
        </w:div>
      </w:divsChild>
    </w:div>
    <w:div w:id="607587984">
      <w:bodyDiv w:val="1"/>
      <w:marLeft w:val="0"/>
      <w:marRight w:val="0"/>
      <w:marTop w:val="0"/>
      <w:marBottom w:val="0"/>
      <w:divBdr>
        <w:top w:val="none" w:sz="0" w:space="0" w:color="auto"/>
        <w:left w:val="none" w:sz="0" w:space="0" w:color="auto"/>
        <w:bottom w:val="none" w:sz="0" w:space="0" w:color="auto"/>
        <w:right w:val="none" w:sz="0" w:space="0" w:color="auto"/>
      </w:divBdr>
    </w:div>
    <w:div w:id="607659826">
      <w:bodyDiv w:val="1"/>
      <w:marLeft w:val="0"/>
      <w:marRight w:val="0"/>
      <w:marTop w:val="0"/>
      <w:marBottom w:val="0"/>
      <w:divBdr>
        <w:top w:val="none" w:sz="0" w:space="0" w:color="auto"/>
        <w:left w:val="none" w:sz="0" w:space="0" w:color="auto"/>
        <w:bottom w:val="none" w:sz="0" w:space="0" w:color="auto"/>
        <w:right w:val="none" w:sz="0" w:space="0" w:color="auto"/>
      </w:divBdr>
    </w:div>
    <w:div w:id="608783792">
      <w:bodyDiv w:val="1"/>
      <w:marLeft w:val="0"/>
      <w:marRight w:val="0"/>
      <w:marTop w:val="0"/>
      <w:marBottom w:val="0"/>
      <w:divBdr>
        <w:top w:val="none" w:sz="0" w:space="0" w:color="auto"/>
        <w:left w:val="none" w:sz="0" w:space="0" w:color="auto"/>
        <w:bottom w:val="none" w:sz="0" w:space="0" w:color="auto"/>
        <w:right w:val="none" w:sz="0" w:space="0" w:color="auto"/>
      </w:divBdr>
    </w:div>
    <w:div w:id="609046366">
      <w:bodyDiv w:val="1"/>
      <w:marLeft w:val="0"/>
      <w:marRight w:val="0"/>
      <w:marTop w:val="0"/>
      <w:marBottom w:val="0"/>
      <w:divBdr>
        <w:top w:val="none" w:sz="0" w:space="0" w:color="auto"/>
        <w:left w:val="none" w:sz="0" w:space="0" w:color="auto"/>
        <w:bottom w:val="none" w:sz="0" w:space="0" w:color="auto"/>
        <w:right w:val="none" w:sz="0" w:space="0" w:color="auto"/>
      </w:divBdr>
    </w:div>
    <w:div w:id="609894619">
      <w:bodyDiv w:val="1"/>
      <w:marLeft w:val="0"/>
      <w:marRight w:val="0"/>
      <w:marTop w:val="0"/>
      <w:marBottom w:val="0"/>
      <w:divBdr>
        <w:top w:val="none" w:sz="0" w:space="0" w:color="auto"/>
        <w:left w:val="none" w:sz="0" w:space="0" w:color="auto"/>
        <w:bottom w:val="none" w:sz="0" w:space="0" w:color="auto"/>
        <w:right w:val="none" w:sz="0" w:space="0" w:color="auto"/>
      </w:divBdr>
    </w:div>
    <w:div w:id="610280254">
      <w:bodyDiv w:val="1"/>
      <w:marLeft w:val="0"/>
      <w:marRight w:val="0"/>
      <w:marTop w:val="0"/>
      <w:marBottom w:val="0"/>
      <w:divBdr>
        <w:top w:val="none" w:sz="0" w:space="0" w:color="auto"/>
        <w:left w:val="none" w:sz="0" w:space="0" w:color="auto"/>
        <w:bottom w:val="none" w:sz="0" w:space="0" w:color="auto"/>
        <w:right w:val="none" w:sz="0" w:space="0" w:color="auto"/>
      </w:divBdr>
    </w:div>
    <w:div w:id="610282779">
      <w:bodyDiv w:val="1"/>
      <w:marLeft w:val="0"/>
      <w:marRight w:val="0"/>
      <w:marTop w:val="0"/>
      <w:marBottom w:val="0"/>
      <w:divBdr>
        <w:top w:val="none" w:sz="0" w:space="0" w:color="auto"/>
        <w:left w:val="none" w:sz="0" w:space="0" w:color="auto"/>
        <w:bottom w:val="none" w:sz="0" w:space="0" w:color="auto"/>
        <w:right w:val="none" w:sz="0" w:space="0" w:color="auto"/>
      </w:divBdr>
    </w:div>
    <w:div w:id="610403052">
      <w:bodyDiv w:val="1"/>
      <w:marLeft w:val="0"/>
      <w:marRight w:val="0"/>
      <w:marTop w:val="0"/>
      <w:marBottom w:val="0"/>
      <w:divBdr>
        <w:top w:val="none" w:sz="0" w:space="0" w:color="auto"/>
        <w:left w:val="none" w:sz="0" w:space="0" w:color="auto"/>
        <w:bottom w:val="none" w:sz="0" w:space="0" w:color="auto"/>
        <w:right w:val="none" w:sz="0" w:space="0" w:color="auto"/>
      </w:divBdr>
    </w:div>
    <w:div w:id="611017079">
      <w:bodyDiv w:val="1"/>
      <w:marLeft w:val="0"/>
      <w:marRight w:val="0"/>
      <w:marTop w:val="0"/>
      <w:marBottom w:val="0"/>
      <w:divBdr>
        <w:top w:val="none" w:sz="0" w:space="0" w:color="auto"/>
        <w:left w:val="none" w:sz="0" w:space="0" w:color="auto"/>
        <w:bottom w:val="none" w:sz="0" w:space="0" w:color="auto"/>
        <w:right w:val="none" w:sz="0" w:space="0" w:color="auto"/>
      </w:divBdr>
    </w:div>
    <w:div w:id="611059598">
      <w:bodyDiv w:val="1"/>
      <w:marLeft w:val="0"/>
      <w:marRight w:val="0"/>
      <w:marTop w:val="0"/>
      <w:marBottom w:val="0"/>
      <w:divBdr>
        <w:top w:val="none" w:sz="0" w:space="0" w:color="auto"/>
        <w:left w:val="none" w:sz="0" w:space="0" w:color="auto"/>
        <w:bottom w:val="none" w:sz="0" w:space="0" w:color="auto"/>
        <w:right w:val="none" w:sz="0" w:space="0" w:color="auto"/>
      </w:divBdr>
    </w:div>
    <w:div w:id="611086534">
      <w:bodyDiv w:val="1"/>
      <w:marLeft w:val="0"/>
      <w:marRight w:val="0"/>
      <w:marTop w:val="0"/>
      <w:marBottom w:val="0"/>
      <w:divBdr>
        <w:top w:val="none" w:sz="0" w:space="0" w:color="auto"/>
        <w:left w:val="none" w:sz="0" w:space="0" w:color="auto"/>
        <w:bottom w:val="none" w:sz="0" w:space="0" w:color="auto"/>
        <w:right w:val="none" w:sz="0" w:space="0" w:color="auto"/>
      </w:divBdr>
    </w:div>
    <w:div w:id="611134985">
      <w:bodyDiv w:val="1"/>
      <w:marLeft w:val="0"/>
      <w:marRight w:val="0"/>
      <w:marTop w:val="0"/>
      <w:marBottom w:val="0"/>
      <w:divBdr>
        <w:top w:val="none" w:sz="0" w:space="0" w:color="auto"/>
        <w:left w:val="none" w:sz="0" w:space="0" w:color="auto"/>
        <w:bottom w:val="none" w:sz="0" w:space="0" w:color="auto"/>
        <w:right w:val="none" w:sz="0" w:space="0" w:color="auto"/>
      </w:divBdr>
    </w:div>
    <w:div w:id="612400559">
      <w:bodyDiv w:val="1"/>
      <w:marLeft w:val="0"/>
      <w:marRight w:val="0"/>
      <w:marTop w:val="0"/>
      <w:marBottom w:val="0"/>
      <w:divBdr>
        <w:top w:val="none" w:sz="0" w:space="0" w:color="auto"/>
        <w:left w:val="none" w:sz="0" w:space="0" w:color="auto"/>
        <w:bottom w:val="none" w:sz="0" w:space="0" w:color="auto"/>
        <w:right w:val="none" w:sz="0" w:space="0" w:color="auto"/>
      </w:divBdr>
    </w:div>
    <w:div w:id="612516407">
      <w:bodyDiv w:val="1"/>
      <w:marLeft w:val="0"/>
      <w:marRight w:val="0"/>
      <w:marTop w:val="0"/>
      <w:marBottom w:val="0"/>
      <w:divBdr>
        <w:top w:val="none" w:sz="0" w:space="0" w:color="auto"/>
        <w:left w:val="none" w:sz="0" w:space="0" w:color="auto"/>
        <w:bottom w:val="none" w:sz="0" w:space="0" w:color="auto"/>
        <w:right w:val="none" w:sz="0" w:space="0" w:color="auto"/>
      </w:divBdr>
    </w:div>
    <w:div w:id="612785858">
      <w:bodyDiv w:val="1"/>
      <w:marLeft w:val="0"/>
      <w:marRight w:val="0"/>
      <w:marTop w:val="0"/>
      <w:marBottom w:val="0"/>
      <w:divBdr>
        <w:top w:val="none" w:sz="0" w:space="0" w:color="auto"/>
        <w:left w:val="none" w:sz="0" w:space="0" w:color="auto"/>
        <w:bottom w:val="none" w:sz="0" w:space="0" w:color="auto"/>
        <w:right w:val="none" w:sz="0" w:space="0" w:color="auto"/>
      </w:divBdr>
      <w:divsChild>
        <w:div w:id="1348368600">
          <w:marLeft w:val="0"/>
          <w:marRight w:val="0"/>
          <w:marTop w:val="0"/>
          <w:marBottom w:val="0"/>
          <w:divBdr>
            <w:top w:val="none" w:sz="0" w:space="0" w:color="auto"/>
            <w:left w:val="none" w:sz="0" w:space="0" w:color="auto"/>
            <w:bottom w:val="none" w:sz="0" w:space="0" w:color="auto"/>
            <w:right w:val="none" w:sz="0" w:space="0" w:color="auto"/>
          </w:divBdr>
        </w:div>
      </w:divsChild>
    </w:div>
    <w:div w:id="613025179">
      <w:bodyDiv w:val="1"/>
      <w:marLeft w:val="0"/>
      <w:marRight w:val="0"/>
      <w:marTop w:val="0"/>
      <w:marBottom w:val="0"/>
      <w:divBdr>
        <w:top w:val="none" w:sz="0" w:space="0" w:color="auto"/>
        <w:left w:val="none" w:sz="0" w:space="0" w:color="auto"/>
        <w:bottom w:val="none" w:sz="0" w:space="0" w:color="auto"/>
        <w:right w:val="none" w:sz="0" w:space="0" w:color="auto"/>
      </w:divBdr>
    </w:div>
    <w:div w:id="613026758">
      <w:bodyDiv w:val="1"/>
      <w:marLeft w:val="0"/>
      <w:marRight w:val="0"/>
      <w:marTop w:val="0"/>
      <w:marBottom w:val="0"/>
      <w:divBdr>
        <w:top w:val="none" w:sz="0" w:space="0" w:color="auto"/>
        <w:left w:val="none" w:sz="0" w:space="0" w:color="auto"/>
        <w:bottom w:val="none" w:sz="0" w:space="0" w:color="auto"/>
        <w:right w:val="none" w:sz="0" w:space="0" w:color="auto"/>
      </w:divBdr>
    </w:div>
    <w:div w:id="613095892">
      <w:bodyDiv w:val="1"/>
      <w:marLeft w:val="0"/>
      <w:marRight w:val="0"/>
      <w:marTop w:val="0"/>
      <w:marBottom w:val="0"/>
      <w:divBdr>
        <w:top w:val="none" w:sz="0" w:space="0" w:color="auto"/>
        <w:left w:val="none" w:sz="0" w:space="0" w:color="auto"/>
        <w:bottom w:val="none" w:sz="0" w:space="0" w:color="auto"/>
        <w:right w:val="none" w:sz="0" w:space="0" w:color="auto"/>
      </w:divBdr>
    </w:div>
    <w:div w:id="613098224">
      <w:bodyDiv w:val="1"/>
      <w:marLeft w:val="0"/>
      <w:marRight w:val="0"/>
      <w:marTop w:val="0"/>
      <w:marBottom w:val="0"/>
      <w:divBdr>
        <w:top w:val="none" w:sz="0" w:space="0" w:color="auto"/>
        <w:left w:val="none" w:sz="0" w:space="0" w:color="auto"/>
        <w:bottom w:val="none" w:sz="0" w:space="0" w:color="auto"/>
        <w:right w:val="none" w:sz="0" w:space="0" w:color="auto"/>
      </w:divBdr>
    </w:div>
    <w:div w:id="613557548">
      <w:bodyDiv w:val="1"/>
      <w:marLeft w:val="0"/>
      <w:marRight w:val="0"/>
      <w:marTop w:val="0"/>
      <w:marBottom w:val="0"/>
      <w:divBdr>
        <w:top w:val="none" w:sz="0" w:space="0" w:color="auto"/>
        <w:left w:val="none" w:sz="0" w:space="0" w:color="auto"/>
        <w:bottom w:val="none" w:sz="0" w:space="0" w:color="auto"/>
        <w:right w:val="none" w:sz="0" w:space="0" w:color="auto"/>
      </w:divBdr>
    </w:div>
    <w:div w:id="613637937">
      <w:bodyDiv w:val="1"/>
      <w:marLeft w:val="0"/>
      <w:marRight w:val="0"/>
      <w:marTop w:val="0"/>
      <w:marBottom w:val="0"/>
      <w:divBdr>
        <w:top w:val="none" w:sz="0" w:space="0" w:color="auto"/>
        <w:left w:val="none" w:sz="0" w:space="0" w:color="auto"/>
        <w:bottom w:val="none" w:sz="0" w:space="0" w:color="auto"/>
        <w:right w:val="none" w:sz="0" w:space="0" w:color="auto"/>
      </w:divBdr>
    </w:div>
    <w:div w:id="613680851">
      <w:bodyDiv w:val="1"/>
      <w:marLeft w:val="0"/>
      <w:marRight w:val="0"/>
      <w:marTop w:val="0"/>
      <w:marBottom w:val="0"/>
      <w:divBdr>
        <w:top w:val="none" w:sz="0" w:space="0" w:color="auto"/>
        <w:left w:val="none" w:sz="0" w:space="0" w:color="auto"/>
        <w:bottom w:val="none" w:sz="0" w:space="0" w:color="auto"/>
        <w:right w:val="none" w:sz="0" w:space="0" w:color="auto"/>
      </w:divBdr>
    </w:div>
    <w:div w:id="613830071">
      <w:bodyDiv w:val="1"/>
      <w:marLeft w:val="0"/>
      <w:marRight w:val="0"/>
      <w:marTop w:val="0"/>
      <w:marBottom w:val="0"/>
      <w:divBdr>
        <w:top w:val="none" w:sz="0" w:space="0" w:color="auto"/>
        <w:left w:val="none" w:sz="0" w:space="0" w:color="auto"/>
        <w:bottom w:val="none" w:sz="0" w:space="0" w:color="auto"/>
        <w:right w:val="none" w:sz="0" w:space="0" w:color="auto"/>
      </w:divBdr>
    </w:div>
    <w:div w:id="614215564">
      <w:bodyDiv w:val="1"/>
      <w:marLeft w:val="0"/>
      <w:marRight w:val="0"/>
      <w:marTop w:val="0"/>
      <w:marBottom w:val="0"/>
      <w:divBdr>
        <w:top w:val="none" w:sz="0" w:space="0" w:color="auto"/>
        <w:left w:val="none" w:sz="0" w:space="0" w:color="auto"/>
        <w:bottom w:val="none" w:sz="0" w:space="0" w:color="auto"/>
        <w:right w:val="none" w:sz="0" w:space="0" w:color="auto"/>
      </w:divBdr>
    </w:div>
    <w:div w:id="614484589">
      <w:bodyDiv w:val="1"/>
      <w:marLeft w:val="0"/>
      <w:marRight w:val="0"/>
      <w:marTop w:val="0"/>
      <w:marBottom w:val="0"/>
      <w:divBdr>
        <w:top w:val="none" w:sz="0" w:space="0" w:color="auto"/>
        <w:left w:val="none" w:sz="0" w:space="0" w:color="auto"/>
        <w:bottom w:val="none" w:sz="0" w:space="0" w:color="auto"/>
        <w:right w:val="none" w:sz="0" w:space="0" w:color="auto"/>
      </w:divBdr>
    </w:div>
    <w:div w:id="614949155">
      <w:bodyDiv w:val="1"/>
      <w:marLeft w:val="0"/>
      <w:marRight w:val="0"/>
      <w:marTop w:val="0"/>
      <w:marBottom w:val="0"/>
      <w:divBdr>
        <w:top w:val="none" w:sz="0" w:space="0" w:color="auto"/>
        <w:left w:val="none" w:sz="0" w:space="0" w:color="auto"/>
        <w:bottom w:val="none" w:sz="0" w:space="0" w:color="auto"/>
        <w:right w:val="none" w:sz="0" w:space="0" w:color="auto"/>
      </w:divBdr>
    </w:div>
    <w:div w:id="615261300">
      <w:bodyDiv w:val="1"/>
      <w:marLeft w:val="0"/>
      <w:marRight w:val="0"/>
      <w:marTop w:val="0"/>
      <w:marBottom w:val="0"/>
      <w:divBdr>
        <w:top w:val="none" w:sz="0" w:space="0" w:color="auto"/>
        <w:left w:val="none" w:sz="0" w:space="0" w:color="auto"/>
        <w:bottom w:val="none" w:sz="0" w:space="0" w:color="auto"/>
        <w:right w:val="none" w:sz="0" w:space="0" w:color="auto"/>
      </w:divBdr>
    </w:div>
    <w:div w:id="615333935">
      <w:bodyDiv w:val="1"/>
      <w:marLeft w:val="0"/>
      <w:marRight w:val="0"/>
      <w:marTop w:val="0"/>
      <w:marBottom w:val="0"/>
      <w:divBdr>
        <w:top w:val="none" w:sz="0" w:space="0" w:color="auto"/>
        <w:left w:val="none" w:sz="0" w:space="0" w:color="auto"/>
        <w:bottom w:val="none" w:sz="0" w:space="0" w:color="auto"/>
        <w:right w:val="none" w:sz="0" w:space="0" w:color="auto"/>
      </w:divBdr>
    </w:div>
    <w:div w:id="615525626">
      <w:bodyDiv w:val="1"/>
      <w:marLeft w:val="0"/>
      <w:marRight w:val="0"/>
      <w:marTop w:val="0"/>
      <w:marBottom w:val="0"/>
      <w:divBdr>
        <w:top w:val="none" w:sz="0" w:space="0" w:color="auto"/>
        <w:left w:val="none" w:sz="0" w:space="0" w:color="auto"/>
        <w:bottom w:val="none" w:sz="0" w:space="0" w:color="auto"/>
        <w:right w:val="none" w:sz="0" w:space="0" w:color="auto"/>
      </w:divBdr>
    </w:div>
    <w:div w:id="615647631">
      <w:bodyDiv w:val="1"/>
      <w:marLeft w:val="0"/>
      <w:marRight w:val="0"/>
      <w:marTop w:val="0"/>
      <w:marBottom w:val="0"/>
      <w:divBdr>
        <w:top w:val="none" w:sz="0" w:space="0" w:color="auto"/>
        <w:left w:val="none" w:sz="0" w:space="0" w:color="auto"/>
        <w:bottom w:val="none" w:sz="0" w:space="0" w:color="auto"/>
        <w:right w:val="none" w:sz="0" w:space="0" w:color="auto"/>
      </w:divBdr>
    </w:div>
    <w:div w:id="615721372">
      <w:bodyDiv w:val="1"/>
      <w:marLeft w:val="0"/>
      <w:marRight w:val="0"/>
      <w:marTop w:val="0"/>
      <w:marBottom w:val="0"/>
      <w:divBdr>
        <w:top w:val="none" w:sz="0" w:space="0" w:color="auto"/>
        <w:left w:val="none" w:sz="0" w:space="0" w:color="auto"/>
        <w:bottom w:val="none" w:sz="0" w:space="0" w:color="auto"/>
        <w:right w:val="none" w:sz="0" w:space="0" w:color="auto"/>
      </w:divBdr>
    </w:div>
    <w:div w:id="616259776">
      <w:bodyDiv w:val="1"/>
      <w:marLeft w:val="0"/>
      <w:marRight w:val="0"/>
      <w:marTop w:val="0"/>
      <w:marBottom w:val="0"/>
      <w:divBdr>
        <w:top w:val="none" w:sz="0" w:space="0" w:color="auto"/>
        <w:left w:val="none" w:sz="0" w:space="0" w:color="auto"/>
        <w:bottom w:val="none" w:sz="0" w:space="0" w:color="auto"/>
        <w:right w:val="none" w:sz="0" w:space="0" w:color="auto"/>
      </w:divBdr>
    </w:div>
    <w:div w:id="616718742">
      <w:bodyDiv w:val="1"/>
      <w:marLeft w:val="0"/>
      <w:marRight w:val="0"/>
      <w:marTop w:val="0"/>
      <w:marBottom w:val="0"/>
      <w:divBdr>
        <w:top w:val="none" w:sz="0" w:space="0" w:color="auto"/>
        <w:left w:val="none" w:sz="0" w:space="0" w:color="auto"/>
        <w:bottom w:val="none" w:sz="0" w:space="0" w:color="auto"/>
        <w:right w:val="none" w:sz="0" w:space="0" w:color="auto"/>
      </w:divBdr>
    </w:div>
    <w:div w:id="616831426">
      <w:bodyDiv w:val="1"/>
      <w:marLeft w:val="0"/>
      <w:marRight w:val="0"/>
      <w:marTop w:val="0"/>
      <w:marBottom w:val="0"/>
      <w:divBdr>
        <w:top w:val="none" w:sz="0" w:space="0" w:color="auto"/>
        <w:left w:val="none" w:sz="0" w:space="0" w:color="auto"/>
        <w:bottom w:val="none" w:sz="0" w:space="0" w:color="auto"/>
        <w:right w:val="none" w:sz="0" w:space="0" w:color="auto"/>
      </w:divBdr>
      <w:divsChild>
        <w:div w:id="167446890">
          <w:marLeft w:val="0"/>
          <w:marRight w:val="0"/>
          <w:marTop w:val="0"/>
          <w:marBottom w:val="0"/>
          <w:divBdr>
            <w:top w:val="none" w:sz="0" w:space="0" w:color="auto"/>
            <w:left w:val="none" w:sz="0" w:space="0" w:color="auto"/>
            <w:bottom w:val="none" w:sz="0" w:space="0" w:color="auto"/>
            <w:right w:val="none" w:sz="0" w:space="0" w:color="auto"/>
          </w:divBdr>
        </w:div>
      </w:divsChild>
    </w:div>
    <w:div w:id="616832375">
      <w:bodyDiv w:val="1"/>
      <w:marLeft w:val="0"/>
      <w:marRight w:val="0"/>
      <w:marTop w:val="0"/>
      <w:marBottom w:val="0"/>
      <w:divBdr>
        <w:top w:val="none" w:sz="0" w:space="0" w:color="auto"/>
        <w:left w:val="none" w:sz="0" w:space="0" w:color="auto"/>
        <w:bottom w:val="none" w:sz="0" w:space="0" w:color="auto"/>
        <w:right w:val="none" w:sz="0" w:space="0" w:color="auto"/>
      </w:divBdr>
    </w:div>
    <w:div w:id="617102441">
      <w:bodyDiv w:val="1"/>
      <w:marLeft w:val="0"/>
      <w:marRight w:val="0"/>
      <w:marTop w:val="0"/>
      <w:marBottom w:val="0"/>
      <w:divBdr>
        <w:top w:val="none" w:sz="0" w:space="0" w:color="auto"/>
        <w:left w:val="none" w:sz="0" w:space="0" w:color="auto"/>
        <w:bottom w:val="none" w:sz="0" w:space="0" w:color="auto"/>
        <w:right w:val="none" w:sz="0" w:space="0" w:color="auto"/>
      </w:divBdr>
    </w:div>
    <w:div w:id="617176696">
      <w:bodyDiv w:val="1"/>
      <w:marLeft w:val="0"/>
      <w:marRight w:val="0"/>
      <w:marTop w:val="0"/>
      <w:marBottom w:val="0"/>
      <w:divBdr>
        <w:top w:val="none" w:sz="0" w:space="0" w:color="auto"/>
        <w:left w:val="none" w:sz="0" w:space="0" w:color="auto"/>
        <w:bottom w:val="none" w:sz="0" w:space="0" w:color="auto"/>
        <w:right w:val="none" w:sz="0" w:space="0" w:color="auto"/>
      </w:divBdr>
    </w:div>
    <w:div w:id="617680046">
      <w:bodyDiv w:val="1"/>
      <w:marLeft w:val="0"/>
      <w:marRight w:val="0"/>
      <w:marTop w:val="0"/>
      <w:marBottom w:val="0"/>
      <w:divBdr>
        <w:top w:val="none" w:sz="0" w:space="0" w:color="auto"/>
        <w:left w:val="none" w:sz="0" w:space="0" w:color="auto"/>
        <w:bottom w:val="none" w:sz="0" w:space="0" w:color="auto"/>
        <w:right w:val="none" w:sz="0" w:space="0" w:color="auto"/>
      </w:divBdr>
    </w:div>
    <w:div w:id="617680289">
      <w:bodyDiv w:val="1"/>
      <w:marLeft w:val="0"/>
      <w:marRight w:val="0"/>
      <w:marTop w:val="0"/>
      <w:marBottom w:val="0"/>
      <w:divBdr>
        <w:top w:val="none" w:sz="0" w:space="0" w:color="auto"/>
        <w:left w:val="none" w:sz="0" w:space="0" w:color="auto"/>
        <w:bottom w:val="none" w:sz="0" w:space="0" w:color="auto"/>
        <w:right w:val="none" w:sz="0" w:space="0" w:color="auto"/>
      </w:divBdr>
    </w:div>
    <w:div w:id="617686019">
      <w:bodyDiv w:val="1"/>
      <w:marLeft w:val="0"/>
      <w:marRight w:val="0"/>
      <w:marTop w:val="0"/>
      <w:marBottom w:val="0"/>
      <w:divBdr>
        <w:top w:val="none" w:sz="0" w:space="0" w:color="auto"/>
        <w:left w:val="none" w:sz="0" w:space="0" w:color="auto"/>
        <w:bottom w:val="none" w:sz="0" w:space="0" w:color="auto"/>
        <w:right w:val="none" w:sz="0" w:space="0" w:color="auto"/>
      </w:divBdr>
    </w:div>
    <w:div w:id="618101516">
      <w:bodyDiv w:val="1"/>
      <w:marLeft w:val="0"/>
      <w:marRight w:val="0"/>
      <w:marTop w:val="0"/>
      <w:marBottom w:val="0"/>
      <w:divBdr>
        <w:top w:val="none" w:sz="0" w:space="0" w:color="auto"/>
        <w:left w:val="none" w:sz="0" w:space="0" w:color="auto"/>
        <w:bottom w:val="none" w:sz="0" w:space="0" w:color="auto"/>
        <w:right w:val="none" w:sz="0" w:space="0" w:color="auto"/>
      </w:divBdr>
    </w:div>
    <w:div w:id="618417165">
      <w:bodyDiv w:val="1"/>
      <w:marLeft w:val="0"/>
      <w:marRight w:val="0"/>
      <w:marTop w:val="0"/>
      <w:marBottom w:val="0"/>
      <w:divBdr>
        <w:top w:val="none" w:sz="0" w:space="0" w:color="auto"/>
        <w:left w:val="none" w:sz="0" w:space="0" w:color="auto"/>
        <w:bottom w:val="none" w:sz="0" w:space="0" w:color="auto"/>
        <w:right w:val="none" w:sz="0" w:space="0" w:color="auto"/>
      </w:divBdr>
    </w:div>
    <w:div w:id="618802125">
      <w:bodyDiv w:val="1"/>
      <w:marLeft w:val="0"/>
      <w:marRight w:val="0"/>
      <w:marTop w:val="0"/>
      <w:marBottom w:val="0"/>
      <w:divBdr>
        <w:top w:val="none" w:sz="0" w:space="0" w:color="auto"/>
        <w:left w:val="none" w:sz="0" w:space="0" w:color="auto"/>
        <w:bottom w:val="none" w:sz="0" w:space="0" w:color="auto"/>
        <w:right w:val="none" w:sz="0" w:space="0" w:color="auto"/>
      </w:divBdr>
    </w:div>
    <w:div w:id="618923492">
      <w:bodyDiv w:val="1"/>
      <w:marLeft w:val="0"/>
      <w:marRight w:val="0"/>
      <w:marTop w:val="0"/>
      <w:marBottom w:val="0"/>
      <w:divBdr>
        <w:top w:val="none" w:sz="0" w:space="0" w:color="auto"/>
        <w:left w:val="none" w:sz="0" w:space="0" w:color="auto"/>
        <w:bottom w:val="none" w:sz="0" w:space="0" w:color="auto"/>
        <w:right w:val="none" w:sz="0" w:space="0" w:color="auto"/>
      </w:divBdr>
    </w:div>
    <w:div w:id="619073132">
      <w:bodyDiv w:val="1"/>
      <w:marLeft w:val="0"/>
      <w:marRight w:val="0"/>
      <w:marTop w:val="0"/>
      <w:marBottom w:val="0"/>
      <w:divBdr>
        <w:top w:val="none" w:sz="0" w:space="0" w:color="auto"/>
        <w:left w:val="none" w:sz="0" w:space="0" w:color="auto"/>
        <w:bottom w:val="none" w:sz="0" w:space="0" w:color="auto"/>
        <w:right w:val="none" w:sz="0" w:space="0" w:color="auto"/>
      </w:divBdr>
    </w:div>
    <w:div w:id="619147371">
      <w:bodyDiv w:val="1"/>
      <w:marLeft w:val="0"/>
      <w:marRight w:val="0"/>
      <w:marTop w:val="0"/>
      <w:marBottom w:val="0"/>
      <w:divBdr>
        <w:top w:val="none" w:sz="0" w:space="0" w:color="auto"/>
        <w:left w:val="none" w:sz="0" w:space="0" w:color="auto"/>
        <w:bottom w:val="none" w:sz="0" w:space="0" w:color="auto"/>
        <w:right w:val="none" w:sz="0" w:space="0" w:color="auto"/>
      </w:divBdr>
    </w:div>
    <w:div w:id="619184674">
      <w:bodyDiv w:val="1"/>
      <w:marLeft w:val="0"/>
      <w:marRight w:val="0"/>
      <w:marTop w:val="0"/>
      <w:marBottom w:val="0"/>
      <w:divBdr>
        <w:top w:val="none" w:sz="0" w:space="0" w:color="auto"/>
        <w:left w:val="none" w:sz="0" w:space="0" w:color="auto"/>
        <w:bottom w:val="none" w:sz="0" w:space="0" w:color="auto"/>
        <w:right w:val="none" w:sz="0" w:space="0" w:color="auto"/>
      </w:divBdr>
    </w:div>
    <w:div w:id="619729608">
      <w:bodyDiv w:val="1"/>
      <w:marLeft w:val="0"/>
      <w:marRight w:val="0"/>
      <w:marTop w:val="0"/>
      <w:marBottom w:val="0"/>
      <w:divBdr>
        <w:top w:val="none" w:sz="0" w:space="0" w:color="auto"/>
        <w:left w:val="none" w:sz="0" w:space="0" w:color="auto"/>
        <w:bottom w:val="none" w:sz="0" w:space="0" w:color="auto"/>
        <w:right w:val="none" w:sz="0" w:space="0" w:color="auto"/>
      </w:divBdr>
    </w:div>
    <w:div w:id="620040947">
      <w:bodyDiv w:val="1"/>
      <w:marLeft w:val="0"/>
      <w:marRight w:val="0"/>
      <w:marTop w:val="0"/>
      <w:marBottom w:val="0"/>
      <w:divBdr>
        <w:top w:val="none" w:sz="0" w:space="0" w:color="auto"/>
        <w:left w:val="none" w:sz="0" w:space="0" w:color="auto"/>
        <w:bottom w:val="none" w:sz="0" w:space="0" w:color="auto"/>
        <w:right w:val="none" w:sz="0" w:space="0" w:color="auto"/>
      </w:divBdr>
    </w:div>
    <w:div w:id="620114201">
      <w:bodyDiv w:val="1"/>
      <w:marLeft w:val="0"/>
      <w:marRight w:val="0"/>
      <w:marTop w:val="0"/>
      <w:marBottom w:val="0"/>
      <w:divBdr>
        <w:top w:val="none" w:sz="0" w:space="0" w:color="auto"/>
        <w:left w:val="none" w:sz="0" w:space="0" w:color="auto"/>
        <w:bottom w:val="none" w:sz="0" w:space="0" w:color="auto"/>
        <w:right w:val="none" w:sz="0" w:space="0" w:color="auto"/>
      </w:divBdr>
    </w:div>
    <w:div w:id="620303211">
      <w:bodyDiv w:val="1"/>
      <w:marLeft w:val="0"/>
      <w:marRight w:val="0"/>
      <w:marTop w:val="0"/>
      <w:marBottom w:val="0"/>
      <w:divBdr>
        <w:top w:val="none" w:sz="0" w:space="0" w:color="auto"/>
        <w:left w:val="none" w:sz="0" w:space="0" w:color="auto"/>
        <w:bottom w:val="none" w:sz="0" w:space="0" w:color="auto"/>
        <w:right w:val="none" w:sz="0" w:space="0" w:color="auto"/>
      </w:divBdr>
    </w:div>
    <w:div w:id="620306253">
      <w:bodyDiv w:val="1"/>
      <w:marLeft w:val="0"/>
      <w:marRight w:val="0"/>
      <w:marTop w:val="0"/>
      <w:marBottom w:val="0"/>
      <w:divBdr>
        <w:top w:val="none" w:sz="0" w:space="0" w:color="auto"/>
        <w:left w:val="none" w:sz="0" w:space="0" w:color="auto"/>
        <w:bottom w:val="none" w:sz="0" w:space="0" w:color="auto"/>
        <w:right w:val="none" w:sz="0" w:space="0" w:color="auto"/>
      </w:divBdr>
    </w:div>
    <w:div w:id="620379998">
      <w:bodyDiv w:val="1"/>
      <w:marLeft w:val="0"/>
      <w:marRight w:val="0"/>
      <w:marTop w:val="0"/>
      <w:marBottom w:val="0"/>
      <w:divBdr>
        <w:top w:val="none" w:sz="0" w:space="0" w:color="auto"/>
        <w:left w:val="none" w:sz="0" w:space="0" w:color="auto"/>
        <w:bottom w:val="none" w:sz="0" w:space="0" w:color="auto"/>
        <w:right w:val="none" w:sz="0" w:space="0" w:color="auto"/>
      </w:divBdr>
    </w:div>
    <w:div w:id="620381503">
      <w:bodyDiv w:val="1"/>
      <w:marLeft w:val="0"/>
      <w:marRight w:val="0"/>
      <w:marTop w:val="0"/>
      <w:marBottom w:val="0"/>
      <w:divBdr>
        <w:top w:val="none" w:sz="0" w:space="0" w:color="auto"/>
        <w:left w:val="none" w:sz="0" w:space="0" w:color="auto"/>
        <w:bottom w:val="none" w:sz="0" w:space="0" w:color="auto"/>
        <w:right w:val="none" w:sz="0" w:space="0" w:color="auto"/>
      </w:divBdr>
    </w:div>
    <w:div w:id="620645306">
      <w:bodyDiv w:val="1"/>
      <w:marLeft w:val="0"/>
      <w:marRight w:val="0"/>
      <w:marTop w:val="0"/>
      <w:marBottom w:val="0"/>
      <w:divBdr>
        <w:top w:val="none" w:sz="0" w:space="0" w:color="auto"/>
        <w:left w:val="none" w:sz="0" w:space="0" w:color="auto"/>
        <w:bottom w:val="none" w:sz="0" w:space="0" w:color="auto"/>
        <w:right w:val="none" w:sz="0" w:space="0" w:color="auto"/>
      </w:divBdr>
    </w:div>
    <w:div w:id="621033750">
      <w:bodyDiv w:val="1"/>
      <w:marLeft w:val="0"/>
      <w:marRight w:val="0"/>
      <w:marTop w:val="0"/>
      <w:marBottom w:val="0"/>
      <w:divBdr>
        <w:top w:val="none" w:sz="0" w:space="0" w:color="auto"/>
        <w:left w:val="none" w:sz="0" w:space="0" w:color="auto"/>
        <w:bottom w:val="none" w:sz="0" w:space="0" w:color="auto"/>
        <w:right w:val="none" w:sz="0" w:space="0" w:color="auto"/>
      </w:divBdr>
    </w:div>
    <w:div w:id="621303043">
      <w:bodyDiv w:val="1"/>
      <w:marLeft w:val="0"/>
      <w:marRight w:val="0"/>
      <w:marTop w:val="0"/>
      <w:marBottom w:val="0"/>
      <w:divBdr>
        <w:top w:val="none" w:sz="0" w:space="0" w:color="auto"/>
        <w:left w:val="none" w:sz="0" w:space="0" w:color="auto"/>
        <w:bottom w:val="none" w:sz="0" w:space="0" w:color="auto"/>
        <w:right w:val="none" w:sz="0" w:space="0" w:color="auto"/>
      </w:divBdr>
    </w:div>
    <w:div w:id="621303998">
      <w:bodyDiv w:val="1"/>
      <w:marLeft w:val="0"/>
      <w:marRight w:val="0"/>
      <w:marTop w:val="0"/>
      <w:marBottom w:val="0"/>
      <w:divBdr>
        <w:top w:val="none" w:sz="0" w:space="0" w:color="auto"/>
        <w:left w:val="none" w:sz="0" w:space="0" w:color="auto"/>
        <w:bottom w:val="none" w:sz="0" w:space="0" w:color="auto"/>
        <w:right w:val="none" w:sz="0" w:space="0" w:color="auto"/>
      </w:divBdr>
    </w:div>
    <w:div w:id="621494326">
      <w:bodyDiv w:val="1"/>
      <w:marLeft w:val="0"/>
      <w:marRight w:val="0"/>
      <w:marTop w:val="0"/>
      <w:marBottom w:val="0"/>
      <w:divBdr>
        <w:top w:val="none" w:sz="0" w:space="0" w:color="auto"/>
        <w:left w:val="none" w:sz="0" w:space="0" w:color="auto"/>
        <w:bottom w:val="none" w:sz="0" w:space="0" w:color="auto"/>
        <w:right w:val="none" w:sz="0" w:space="0" w:color="auto"/>
      </w:divBdr>
    </w:div>
    <w:div w:id="621765801">
      <w:bodyDiv w:val="1"/>
      <w:marLeft w:val="0"/>
      <w:marRight w:val="0"/>
      <w:marTop w:val="0"/>
      <w:marBottom w:val="0"/>
      <w:divBdr>
        <w:top w:val="none" w:sz="0" w:space="0" w:color="auto"/>
        <w:left w:val="none" w:sz="0" w:space="0" w:color="auto"/>
        <w:bottom w:val="none" w:sz="0" w:space="0" w:color="auto"/>
        <w:right w:val="none" w:sz="0" w:space="0" w:color="auto"/>
      </w:divBdr>
    </w:div>
    <w:div w:id="622074095">
      <w:bodyDiv w:val="1"/>
      <w:marLeft w:val="0"/>
      <w:marRight w:val="0"/>
      <w:marTop w:val="0"/>
      <w:marBottom w:val="0"/>
      <w:divBdr>
        <w:top w:val="none" w:sz="0" w:space="0" w:color="auto"/>
        <w:left w:val="none" w:sz="0" w:space="0" w:color="auto"/>
        <w:bottom w:val="none" w:sz="0" w:space="0" w:color="auto"/>
        <w:right w:val="none" w:sz="0" w:space="0" w:color="auto"/>
      </w:divBdr>
    </w:div>
    <w:div w:id="622419686">
      <w:bodyDiv w:val="1"/>
      <w:marLeft w:val="0"/>
      <w:marRight w:val="0"/>
      <w:marTop w:val="0"/>
      <w:marBottom w:val="0"/>
      <w:divBdr>
        <w:top w:val="none" w:sz="0" w:space="0" w:color="auto"/>
        <w:left w:val="none" w:sz="0" w:space="0" w:color="auto"/>
        <w:bottom w:val="none" w:sz="0" w:space="0" w:color="auto"/>
        <w:right w:val="none" w:sz="0" w:space="0" w:color="auto"/>
      </w:divBdr>
    </w:div>
    <w:div w:id="623005820">
      <w:bodyDiv w:val="1"/>
      <w:marLeft w:val="0"/>
      <w:marRight w:val="0"/>
      <w:marTop w:val="0"/>
      <w:marBottom w:val="0"/>
      <w:divBdr>
        <w:top w:val="none" w:sz="0" w:space="0" w:color="auto"/>
        <w:left w:val="none" w:sz="0" w:space="0" w:color="auto"/>
        <w:bottom w:val="none" w:sz="0" w:space="0" w:color="auto"/>
        <w:right w:val="none" w:sz="0" w:space="0" w:color="auto"/>
      </w:divBdr>
    </w:div>
    <w:div w:id="623389087">
      <w:bodyDiv w:val="1"/>
      <w:marLeft w:val="0"/>
      <w:marRight w:val="0"/>
      <w:marTop w:val="0"/>
      <w:marBottom w:val="0"/>
      <w:divBdr>
        <w:top w:val="none" w:sz="0" w:space="0" w:color="auto"/>
        <w:left w:val="none" w:sz="0" w:space="0" w:color="auto"/>
        <w:bottom w:val="none" w:sz="0" w:space="0" w:color="auto"/>
        <w:right w:val="none" w:sz="0" w:space="0" w:color="auto"/>
      </w:divBdr>
    </w:div>
    <w:div w:id="623535921">
      <w:bodyDiv w:val="1"/>
      <w:marLeft w:val="0"/>
      <w:marRight w:val="0"/>
      <w:marTop w:val="0"/>
      <w:marBottom w:val="0"/>
      <w:divBdr>
        <w:top w:val="none" w:sz="0" w:space="0" w:color="auto"/>
        <w:left w:val="none" w:sz="0" w:space="0" w:color="auto"/>
        <w:bottom w:val="none" w:sz="0" w:space="0" w:color="auto"/>
        <w:right w:val="none" w:sz="0" w:space="0" w:color="auto"/>
      </w:divBdr>
    </w:div>
    <w:div w:id="623778422">
      <w:bodyDiv w:val="1"/>
      <w:marLeft w:val="0"/>
      <w:marRight w:val="0"/>
      <w:marTop w:val="0"/>
      <w:marBottom w:val="0"/>
      <w:divBdr>
        <w:top w:val="none" w:sz="0" w:space="0" w:color="auto"/>
        <w:left w:val="none" w:sz="0" w:space="0" w:color="auto"/>
        <w:bottom w:val="none" w:sz="0" w:space="0" w:color="auto"/>
        <w:right w:val="none" w:sz="0" w:space="0" w:color="auto"/>
      </w:divBdr>
    </w:div>
    <w:div w:id="623999415">
      <w:bodyDiv w:val="1"/>
      <w:marLeft w:val="0"/>
      <w:marRight w:val="0"/>
      <w:marTop w:val="0"/>
      <w:marBottom w:val="0"/>
      <w:divBdr>
        <w:top w:val="none" w:sz="0" w:space="0" w:color="auto"/>
        <w:left w:val="none" w:sz="0" w:space="0" w:color="auto"/>
        <w:bottom w:val="none" w:sz="0" w:space="0" w:color="auto"/>
        <w:right w:val="none" w:sz="0" w:space="0" w:color="auto"/>
      </w:divBdr>
    </w:div>
    <w:div w:id="624043629">
      <w:bodyDiv w:val="1"/>
      <w:marLeft w:val="0"/>
      <w:marRight w:val="0"/>
      <w:marTop w:val="0"/>
      <w:marBottom w:val="0"/>
      <w:divBdr>
        <w:top w:val="none" w:sz="0" w:space="0" w:color="auto"/>
        <w:left w:val="none" w:sz="0" w:space="0" w:color="auto"/>
        <w:bottom w:val="none" w:sz="0" w:space="0" w:color="auto"/>
        <w:right w:val="none" w:sz="0" w:space="0" w:color="auto"/>
      </w:divBdr>
    </w:div>
    <w:div w:id="624235493">
      <w:bodyDiv w:val="1"/>
      <w:marLeft w:val="0"/>
      <w:marRight w:val="0"/>
      <w:marTop w:val="0"/>
      <w:marBottom w:val="0"/>
      <w:divBdr>
        <w:top w:val="none" w:sz="0" w:space="0" w:color="auto"/>
        <w:left w:val="none" w:sz="0" w:space="0" w:color="auto"/>
        <w:bottom w:val="none" w:sz="0" w:space="0" w:color="auto"/>
        <w:right w:val="none" w:sz="0" w:space="0" w:color="auto"/>
      </w:divBdr>
    </w:div>
    <w:div w:id="624309655">
      <w:bodyDiv w:val="1"/>
      <w:marLeft w:val="0"/>
      <w:marRight w:val="0"/>
      <w:marTop w:val="0"/>
      <w:marBottom w:val="0"/>
      <w:divBdr>
        <w:top w:val="none" w:sz="0" w:space="0" w:color="auto"/>
        <w:left w:val="none" w:sz="0" w:space="0" w:color="auto"/>
        <w:bottom w:val="none" w:sz="0" w:space="0" w:color="auto"/>
        <w:right w:val="none" w:sz="0" w:space="0" w:color="auto"/>
      </w:divBdr>
    </w:div>
    <w:div w:id="624313430">
      <w:bodyDiv w:val="1"/>
      <w:marLeft w:val="0"/>
      <w:marRight w:val="0"/>
      <w:marTop w:val="0"/>
      <w:marBottom w:val="0"/>
      <w:divBdr>
        <w:top w:val="none" w:sz="0" w:space="0" w:color="auto"/>
        <w:left w:val="none" w:sz="0" w:space="0" w:color="auto"/>
        <w:bottom w:val="none" w:sz="0" w:space="0" w:color="auto"/>
        <w:right w:val="none" w:sz="0" w:space="0" w:color="auto"/>
      </w:divBdr>
    </w:div>
    <w:div w:id="624428845">
      <w:bodyDiv w:val="1"/>
      <w:marLeft w:val="0"/>
      <w:marRight w:val="0"/>
      <w:marTop w:val="0"/>
      <w:marBottom w:val="0"/>
      <w:divBdr>
        <w:top w:val="none" w:sz="0" w:space="0" w:color="auto"/>
        <w:left w:val="none" w:sz="0" w:space="0" w:color="auto"/>
        <w:bottom w:val="none" w:sz="0" w:space="0" w:color="auto"/>
        <w:right w:val="none" w:sz="0" w:space="0" w:color="auto"/>
      </w:divBdr>
    </w:div>
    <w:div w:id="625164191">
      <w:bodyDiv w:val="1"/>
      <w:marLeft w:val="0"/>
      <w:marRight w:val="0"/>
      <w:marTop w:val="0"/>
      <w:marBottom w:val="0"/>
      <w:divBdr>
        <w:top w:val="none" w:sz="0" w:space="0" w:color="auto"/>
        <w:left w:val="none" w:sz="0" w:space="0" w:color="auto"/>
        <w:bottom w:val="none" w:sz="0" w:space="0" w:color="auto"/>
        <w:right w:val="none" w:sz="0" w:space="0" w:color="auto"/>
      </w:divBdr>
    </w:div>
    <w:div w:id="625434453">
      <w:bodyDiv w:val="1"/>
      <w:marLeft w:val="0"/>
      <w:marRight w:val="0"/>
      <w:marTop w:val="0"/>
      <w:marBottom w:val="0"/>
      <w:divBdr>
        <w:top w:val="none" w:sz="0" w:space="0" w:color="auto"/>
        <w:left w:val="none" w:sz="0" w:space="0" w:color="auto"/>
        <w:bottom w:val="none" w:sz="0" w:space="0" w:color="auto"/>
        <w:right w:val="none" w:sz="0" w:space="0" w:color="auto"/>
      </w:divBdr>
    </w:div>
    <w:div w:id="625548574">
      <w:bodyDiv w:val="1"/>
      <w:marLeft w:val="0"/>
      <w:marRight w:val="0"/>
      <w:marTop w:val="0"/>
      <w:marBottom w:val="0"/>
      <w:divBdr>
        <w:top w:val="none" w:sz="0" w:space="0" w:color="auto"/>
        <w:left w:val="none" w:sz="0" w:space="0" w:color="auto"/>
        <w:bottom w:val="none" w:sz="0" w:space="0" w:color="auto"/>
        <w:right w:val="none" w:sz="0" w:space="0" w:color="auto"/>
      </w:divBdr>
    </w:div>
    <w:div w:id="626357407">
      <w:bodyDiv w:val="1"/>
      <w:marLeft w:val="0"/>
      <w:marRight w:val="0"/>
      <w:marTop w:val="0"/>
      <w:marBottom w:val="0"/>
      <w:divBdr>
        <w:top w:val="none" w:sz="0" w:space="0" w:color="auto"/>
        <w:left w:val="none" w:sz="0" w:space="0" w:color="auto"/>
        <w:bottom w:val="none" w:sz="0" w:space="0" w:color="auto"/>
        <w:right w:val="none" w:sz="0" w:space="0" w:color="auto"/>
      </w:divBdr>
    </w:div>
    <w:div w:id="626814175">
      <w:bodyDiv w:val="1"/>
      <w:marLeft w:val="0"/>
      <w:marRight w:val="0"/>
      <w:marTop w:val="0"/>
      <w:marBottom w:val="0"/>
      <w:divBdr>
        <w:top w:val="none" w:sz="0" w:space="0" w:color="auto"/>
        <w:left w:val="none" w:sz="0" w:space="0" w:color="auto"/>
        <w:bottom w:val="none" w:sz="0" w:space="0" w:color="auto"/>
        <w:right w:val="none" w:sz="0" w:space="0" w:color="auto"/>
      </w:divBdr>
    </w:div>
    <w:div w:id="627442938">
      <w:bodyDiv w:val="1"/>
      <w:marLeft w:val="0"/>
      <w:marRight w:val="0"/>
      <w:marTop w:val="0"/>
      <w:marBottom w:val="0"/>
      <w:divBdr>
        <w:top w:val="none" w:sz="0" w:space="0" w:color="auto"/>
        <w:left w:val="none" w:sz="0" w:space="0" w:color="auto"/>
        <w:bottom w:val="none" w:sz="0" w:space="0" w:color="auto"/>
        <w:right w:val="none" w:sz="0" w:space="0" w:color="auto"/>
      </w:divBdr>
    </w:div>
    <w:div w:id="627854100">
      <w:bodyDiv w:val="1"/>
      <w:marLeft w:val="0"/>
      <w:marRight w:val="0"/>
      <w:marTop w:val="0"/>
      <w:marBottom w:val="0"/>
      <w:divBdr>
        <w:top w:val="none" w:sz="0" w:space="0" w:color="auto"/>
        <w:left w:val="none" w:sz="0" w:space="0" w:color="auto"/>
        <w:bottom w:val="none" w:sz="0" w:space="0" w:color="auto"/>
        <w:right w:val="none" w:sz="0" w:space="0" w:color="auto"/>
      </w:divBdr>
    </w:div>
    <w:div w:id="628436065">
      <w:bodyDiv w:val="1"/>
      <w:marLeft w:val="0"/>
      <w:marRight w:val="0"/>
      <w:marTop w:val="0"/>
      <w:marBottom w:val="0"/>
      <w:divBdr>
        <w:top w:val="none" w:sz="0" w:space="0" w:color="auto"/>
        <w:left w:val="none" w:sz="0" w:space="0" w:color="auto"/>
        <w:bottom w:val="none" w:sz="0" w:space="0" w:color="auto"/>
        <w:right w:val="none" w:sz="0" w:space="0" w:color="auto"/>
      </w:divBdr>
    </w:div>
    <w:div w:id="628780023">
      <w:bodyDiv w:val="1"/>
      <w:marLeft w:val="0"/>
      <w:marRight w:val="0"/>
      <w:marTop w:val="0"/>
      <w:marBottom w:val="0"/>
      <w:divBdr>
        <w:top w:val="none" w:sz="0" w:space="0" w:color="auto"/>
        <w:left w:val="none" w:sz="0" w:space="0" w:color="auto"/>
        <w:bottom w:val="none" w:sz="0" w:space="0" w:color="auto"/>
        <w:right w:val="none" w:sz="0" w:space="0" w:color="auto"/>
      </w:divBdr>
    </w:div>
    <w:div w:id="628826495">
      <w:bodyDiv w:val="1"/>
      <w:marLeft w:val="0"/>
      <w:marRight w:val="0"/>
      <w:marTop w:val="0"/>
      <w:marBottom w:val="0"/>
      <w:divBdr>
        <w:top w:val="none" w:sz="0" w:space="0" w:color="auto"/>
        <w:left w:val="none" w:sz="0" w:space="0" w:color="auto"/>
        <w:bottom w:val="none" w:sz="0" w:space="0" w:color="auto"/>
        <w:right w:val="none" w:sz="0" w:space="0" w:color="auto"/>
      </w:divBdr>
      <w:divsChild>
        <w:div w:id="291712951">
          <w:marLeft w:val="0"/>
          <w:marRight w:val="0"/>
          <w:marTop w:val="0"/>
          <w:marBottom w:val="0"/>
          <w:divBdr>
            <w:top w:val="none" w:sz="0" w:space="0" w:color="auto"/>
            <w:left w:val="none" w:sz="0" w:space="0" w:color="auto"/>
            <w:bottom w:val="none" w:sz="0" w:space="0" w:color="auto"/>
            <w:right w:val="none" w:sz="0" w:space="0" w:color="auto"/>
          </w:divBdr>
        </w:div>
      </w:divsChild>
    </w:div>
    <w:div w:id="628828647">
      <w:bodyDiv w:val="1"/>
      <w:marLeft w:val="0"/>
      <w:marRight w:val="0"/>
      <w:marTop w:val="0"/>
      <w:marBottom w:val="0"/>
      <w:divBdr>
        <w:top w:val="none" w:sz="0" w:space="0" w:color="auto"/>
        <w:left w:val="none" w:sz="0" w:space="0" w:color="auto"/>
        <w:bottom w:val="none" w:sz="0" w:space="0" w:color="auto"/>
        <w:right w:val="none" w:sz="0" w:space="0" w:color="auto"/>
      </w:divBdr>
    </w:div>
    <w:div w:id="629047289">
      <w:bodyDiv w:val="1"/>
      <w:marLeft w:val="0"/>
      <w:marRight w:val="0"/>
      <w:marTop w:val="0"/>
      <w:marBottom w:val="0"/>
      <w:divBdr>
        <w:top w:val="none" w:sz="0" w:space="0" w:color="auto"/>
        <w:left w:val="none" w:sz="0" w:space="0" w:color="auto"/>
        <w:bottom w:val="none" w:sz="0" w:space="0" w:color="auto"/>
        <w:right w:val="none" w:sz="0" w:space="0" w:color="auto"/>
      </w:divBdr>
      <w:divsChild>
        <w:div w:id="1955401276">
          <w:marLeft w:val="0"/>
          <w:marRight w:val="0"/>
          <w:marTop w:val="0"/>
          <w:marBottom w:val="0"/>
          <w:divBdr>
            <w:top w:val="none" w:sz="0" w:space="0" w:color="auto"/>
            <w:left w:val="none" w:sz="0" w:space="0" w:color="auto"/>
            <w:bottom w:val="none" w:sz="0" w:space="0" w:color="auto"/>
            <w:right w:val="none" w:sz="0" w:space="0" w:color="auto"/>
          </w:divBdr>
        </w:div>
      </w:divsChild>
    </w:div>
    <w:div w:id="629282712">
      <w:bodyDiv w:val="1"/>
      <w:marLeft w:val="0"/>
      <w:marRight w:val="0"/>
      <w:marTop w:val="0"/>
      <w:marBottom w:val="0"/>
      <w:divBdr>
        <w:top w:val="none" w:sz="0" w:space="0" w:color="auto"/>
        <w:left w:val="none" w:sz="0" w:space="0" w:color="auto"/>
        <w:bottom w:val="none" w:sz="0" w:space="0" w:color="auto"/>
        <w:right w:val="none" w:sz="0" w:space="0" w:color="auto"/>
      </w:divBdr>
    </w:div>
    <w:div w:id="629408569">
      <w:bodyDiv w:val="1"/>
      <w:marLeft w:val="0"/>
      <w:marRight w:val="0"/>
      <w:marTop w:val="0"/>
      <w:marBottom w:val="0"/>
      <w:divBdr>
        <w:top w:val="none" w:sz="0" w:space="0" w:color="auto"/>
        <w:left w:val="none" w:sz="0" w:space="0" w:color="auto"/>
        <w:bottom w:val="none" w:sz="0" w:space="0" w:color="auto"/>
        <w:right w:val="none" w:sz="0" w:space="0" w:color="auto"/>
      </w:divBdr>
    </w:div>
    <w:div w:id="629553473">
      <w:bodyDiv w:val="1"/>
      <w:marLeft w:val="0"/>
      <w:marRight w:val="0"/>
      <w:marTop w:val="0"/>
      <w:marBottom w:val="0"/>
      <w:divBdr>
        <w:top w:val="none" w:sz="0" w:space="0" w:color="auto"/>
        <w:left w:val="none" w:sz="0" w:space="0" w:color="auto"/>
        <w:bottom w:val="none" w:sz="0" w:space="0" w:color="auto"/>
        <w:right w:val="none" w:sz="0" w:space="0" w:color="auto"/>
      </w:divBdr>
    </w:div>
    <w:div w:id="629701145">
      <w:bodyDiv w:val="1"/>
      <w:marLeft w:val="0"/>
      <w:marRight w:val="0"/>
      <w:marTop w:val="0"/>
      <w:marBottom w:val="0"/>
      <w:divBdr>
        <w:top w:val="none" w:sz="0" w:space="0" w:color="auto"/>
        <w:left w:val="none" w:sz="0" w:space="0" w:color="auto"/>
        <w:bottom w:val="none" w:sz="0" w:space="0" w:color="auto"/>
        <w:right w:val="none" w:sz="0" w:space="0" w:color="auto"/>
      </w:divBdr>
      <w:divsChild>
        <w:div w:id="754057841">
          <w:marLeft w:val="0"/>
          <w:marRight w:val="0"/>
          <w:marTop w:val="0"/>
          <w:marBottom w:val="0"/>
          <w:divBdr>
            <w:top w:val="none" w:sz="0" w:space="0" w:color="auto"/>
            <w:left w:val="none" w:sz="0" w:space="0" w:color="auto"/>
            <w:bottom w:val="none" w:sz="0" w:space="0" w:color="auto"/>
            <w:right w:val="none" w:sz="0" w:space="0" w:color="auto"/>
          </w:divBdr>
        </w:div>
      </w:divsChild>
    </w:div>
    <w:div w:id="629940332">
      <w:bodyDiv w:val="1"/>
      <w:marLeft w:val="0"/>
      <w:marRight w:val="0"/>
      <w:marTop w:val="0"/>
      <w:marBottom w:val="0"/>
      <w:divBdr>
        <w:top w:val="none" w:sz="0" w:space="0" w:color="auto"/>
        <w:left w:val="none" w:sz="0" w:space="0" w:color="auto"/>
        <w:bottom w:val="none" w:sz="0" w:space="0" w:color="auto"/>
        <w:right w:val="none" w:sz="0" w:space="0" w:color="auto"/>
      </w:divBdr>
    </w:div>
    <w:div w:id="630092200">
      <w:bodyDiv w:val="1"/>
      <w:marLeft w:val="0"/>
      <w:marRight w:val="0"/>
      <w:marTop w:val="0"/>
      <w:marBottom w:val="0"/>
      <w:divBdr>
        <w:top w:val="none" w:sz="0" w:space="0" w:color="auto"/>
        <w:left w:val="none" w:sz="0" w:space="0" w:color="auto"/>
        <w:bottom w:val="none" w:sz="0" w:space="0" w:color="auto"/>
        <w:right w:val="none" w:sz="0" w:space="0" w:color="auto"/>
      </w:divBdr>
    </w:div>
    <w:div w:id="630139473">
      <w:bodyDiv w:val="1"/>
      <w:marLeft w:val="0"/>
      <w:marRight w:val="0"/>
      <w:marTop w:val="0"/>
      <w:marBottom w:val="0"/>
      <w:divBdr>
        <w:top w:val="none" w:sz="0" w:space="0" w:color="auto"/>
        <w:left w:val="none" w:sz="0" w:space="0" w:color="auto"/>
        <w:bottom w:val="none" w:sz="0" w:space="0" w:color="auto"/>
        <w:right w:val="none" w:sz="0" w:space="0" w:color="auto"/>
      </w:divBdr>
    </w:div>
    <w:div w:id="630597772">
      <w:bodyDiv w:val="1"/>
      <w:marLeft w:val="0"/>
      <w:marRight w:val="0"/>
      <w:marTop w:val="0"/>
      <w:marBottom w:val="0"/>
      <w:divBdr>
        <w:top w:val="none" w:sz="0" w:space="0" w:color="auto"/>
        <w:left w:val="none" w:sz="0" w:space="0" w:color="auto"/>
        <w:bottom w:val="none" w:sz="0" w:space="0" w:color="auto"/>
        <w:right w:val="none" w:sz="0" w:space="0" w:color="auto"/>
      </w:divBdr>
    </w:div>
    <w:div w:id="631061551">
      <w:bodyDiv w:val="1"/>
      <w:marLeft w:val="0"/>
      <w:marRight w:val="0"/>
      <w:marTop w:val="0"/>
      <w:marBottom w:val="0"/>
      <w:divBdr>
        <w:top w:val="none" w:sz="0" w:space="0" w:color="auto"/>
        <w:left w:val="none" w:sz="0" w:space="0" w:color="auto"/>
        <w:bottom w:val="none" w:sz="0" w:space="0" w:color="auto"/>
        <w:right w:val="none" w:sz="0" w:space="0" w:color="auto"/>
      </w:divBdr>
    </w:div>
    <w:div w:id="631209683">
      <w:bodyDiv w:val="1"/>
      <w:marLeft w:val="0"/>
      <w:marRight w:val="0"/>
      <w:marTop w:val="0"/>
      <w:marBottom w:val="0"/>
      <w:divBdr>
        <w:top w:val="none" w:sz="0" w:space="0" w:color="auto"/>
        <w:left w:val="none" w:sz="0" w:space="0" w:color="auto"/>
        <w:bottom w:val="none" w:sz="0" w:space="0" w:color="auto"/>
        <w:right w:val="none" w:sz="0" w:space="0" w:color="auto"/>
      </w:divBdr>
    </w:div>
    <w:div w:id="631591249">
      <w:bodyDiv w:val="1"/>
      <w:marLeft w:val="0"/>
      <w:marRight w:val="0"/>
      <w:marTop w:val="0"/>
      <w:marBottom w:val="0"/>
      <w:divBdr>
        <w:top w:val="none" w:sz="0" w:space="0" w:color="auto"/>
        <w:left w:val="none" w:sz="0" w:space="0" w:color="auto"/>
        <w:bottom w:val="none" w:sz="0" w:space="0" w:color="auto"/>
        <w:right w:val="none" w:sz="0" w:space="0" w:color="auto"/>
      </w:divBdr>
    </w:div>
    <w:div w:id="631834199">
      <w:bodyDiv w:val="1"/>
      <w:marLeft w:val="0"/>
      <w:marRight w:val="0"/>
      <w:marTop w:val="0"/>
      <w:marBottom w:val="0"/>
      <w:divBdr>
        <w:top w:val="none" w:sz="0" w:space="0" w:color="auto"/>
        <w:left w:val="none" w:sz="0" w:space="0" w:color="auto"/>
        <w:bottom w:val="none" w:sz="0" w:space="0" w:color="auto"/>
        <w:right w:val="none" w:sz="0" w:space="0" w:color="auto"/>
      </w:divBdr>
    </w:div>
    <w:div w:id="631863513">
      <w:bodyDiv w:val="1"/>
      <w:marLeft w:val="0"/>
      <w:marRight w:val="0"/>
      <w:marTop w:val="0"/>
      <w:marBottom w:val="0"/>
      <w:divBdr>
        <w:top w:val="none" w:sz="0" w:space="0" w:color="auto"/>
        <w:left w:val="none" w:sz="0" w:space="0" w:color="auto"/>
        <w:bottom w:val="none" w:sz="0" w:space="0" w:color="auto"/>
        <w:right w:val="none" w:sz="0" w:space="0" w:color="auto"/>
      </w:divBdr>
    </w:div>
    <w:div w:id="631909289">
      <w:bodyDiv w:val="1"/>
      <w:marLeft w:val="0"/>
      <w:marRight w:val="0"/>
      <w:marTop w:val="0"/>
      <w:marBottom w:val="0"/>
      <w:divBdr>
        <w:top w:val="none" w:sz="0" w:space="0" w:color="auto"/>
        <w:left w:val="none" w:sz="0" w:space="0" w:color="auto"/>
        <w:bottom w:val="none" w:sz="0" w:space="0" w:color="auto"/>
        <w:right w:val="none" w:sz="0" w:space="0" w:color="auto"/>
      </w:divBdr>
    </w:div>
    <w:div w:id="632058906">
      <w:bodyDiv w:val="1"/>
      <w:marLeft w:val="0"/>
      <w:marRight w:val="0"/>
      <w:marTop w:val="0"/>
      <w:marBottom w:val="0"/>
      <w:divBdr>
        <w:top w:val="none" w:sz="0" w:space="0" w:color="auto"/>
        <w:left w:val="none" w:sz="0" w:space="0" w:color="auto"/>
        <w:bottom w:val="none" w:sz="0" w:space="0" w:color="auto"/>
        <w:right w:val="none" w:sz="0" w:space="0" w:color="auto"/>
      </w:divBdr>
    </w:div>
    <w:div w:id="632517895">
      <w:bodyDiv w:val="1"/>
      <w:marLeft w:val="0"/>
      <w:marRight w:val="0"/>
      <w:marTop w:val="0"/>
      <w:marBottom w:val="0"/>
      <w:divBdr>
        <w:top w:val="none" w:sz="0" w:space="0" w:color="auto"/>
        <w:left w:val="none" w:sz="0" w:space="0" w:color="auto"/>
        <w:bottom w:val="none" w:sz="0" w:space="0" w:color="auto"/>
        <w:right w:val="none" w:sz="0" w:space="0" w:color="auto"/>
      </w:divBdr>
    </w:div>
    <w:div w:id="632755128">
      <w:bodyDiv w:val="1"/>
      <w:marLeft w:val="0"/>
      <w:marRight w:val="0"/>
      <w:marTop w:val="0"/>
      <w:marBottom w:val="0"/>
      <w:divBdr>
        <w:top w:val="none" w:sz="0" w:space="0" w:color="auto"/>
        <w:left w:val="none" w:sz="0" w:space="0" w:color="auto"/>
        <w:bottom w:val="none" w:sz="0" w:space="0" w:color="auto"/>
        <w:right w:val="none" w:sz="0" w:space="0" w:color="auto"/>
      </w:divBdr>
      <w:divsChild>
        <w:div w:id="1695614050">
          <w:marLeft w:val="0"/>
          <w:marRight w:val="0"/>
          <w:marTop w:val="0"/>
          <w:marBottom w:val="0"/>
          <w:divBdr>
            <w:top w:val="none" w:sz="0" w:space="0" w:color="auto"/>
            <w:left w:val="none" w:sz="0" w:space="0" w:color="auto"/>
            <w:bottom w:val="none" w:sz="0" w:space="0" w:color="auto"/>
            <w:right w:val="none" w:sz="0" w:space="0" w:color="auto"/>
          </w:divBdr>
        </w:div>
      </w:divsChild>
    </w:div>
    <w:div w:id="632755743">
      <w:bodyDiv w:val="1"/>
      <w:marLeft w:val="0"/>
      <w:marRight w:val="0"/>
      <w:marTop w:val="0"/>
      <w:marBottom w:val="0"/>
      <w:divBdr>
        <w:top w:val="none" w:sz="0" w:space="0" w:color="auto"/>
        <w:left w:val="none" w:sz="0" w:space="0" w:color="auto"/>
        <w:bottom w:val="none" w:sz="0" w:space="0" w:color="auto"/>
        <w:right w:val="none" w:sz="0" w:space="0" w:color="auto"/>
      </w:divBdr>
    </w:div>
    <w:div w:id="632832389">
      <w:bodyDiv w:val="1"/>
      <w:marLeft w:val="0"/>
      <w:marRight w:val="0"/>
      <w:marTop w:val="0"/>
      <w:marBottom w:val="0"/>
      <w:divBdr>
        <w:top w:val="none" w:sz="0" w:space="0" w:color="auto"/>
        <w:left w:val="none" w:sz="0" w:space="0" w:color="auto"/>
        <w:bottom w:val="none" w:sz="0" w:space="0" w:color="auto"/>
        <w:right w:val="none" w:sz="0" w:space="0" w:color="auto"/>
      </w:divBdr>
    </w:div>
    <w:div w:id="632834596">
      <w:bodyDiv w:val="1"/>
      <w:marLeft w:val="0"/>
      <w:marRight w:val="0"/>
      <w:marTop w:val="0"/>
      <w:marBottom w:val="0"/>
      <w:divBdr>
        <w:top w:val="none" w:sz="0" w:space="0" w:color="auto"/>
        <w:left w:val="none" w:sz="0" w:space="0" w:color="auto"/>
        <w:bottom w:val="none" w:sz="0" w:space="0" w:color="auto"/>
        <w:right w:val="none" w:sz="0" w:space="0" w:color="auto"/>
      </w:divBdr>
    </w:div>
    <w:div w:id="633371828">
      <w:bodyDiv w:val="1"/>
      <w:marLeft w:val="0"/>
      <w:marRight w:val="0"/>
      <w:marTop w:val="0"/>
      <w:marBottom w:val="0"/>
      <w:divBdr>
        <w:top w:val="none" w:sz="0" w:space="0" w:color="auto"/>
        <w:left w:val="none" w:sz="0" w:space="0" w:color="auto"/>
        <w:bottom w:val="none" w:sz="0" w:space="0" w:color="auto"/>
        <w:right w:val="none" w:sz="0" w:space="0" w:color="auto"/>
      </w:divBdr>
    </w:div>
    <w:div w:id="633482815">
      <w:bodyDiv w:val="1"/>
      <w:marLeft w:val="0"/>
      <w:marRight w:val="0"/>
      <w:marTop w:val="0"/>
      <w:marBottom w:val="0"/>
      <w:divBdr>
        <w:top w:val="none" w:sz="0" w:space="0" w:color="auto"/>
        <w:left w:val="none" w:sz="0" w:space="0" w:color="auto"/>
        <w:bottom w:val="none" w:sz="0" w:space="0" w:color="auto"/>
        <w:right w:val="none" w:sz="0" w:space="0" w:color="auto"/>
      </w:divBdr>
    </w:div>
    <w:div w:id="633486838">
      <w:bodyDiv w:val="1"/>
      <w:marLeft w:val="0"/>
      <w:marRight w:val="0"/>
      <w:marTop w:val="0"/>
      <w:marBottom w:val="0"/>
      <w:divBdr>
        <w:top w:val="none" w:sz="0" w:space="0" w:color="auto"/>
        <w:left w:val="none" w:sz="0" w:space="0" w:color="auto"/>
        <w:bottom w:val="none" w:sz="0" w:space="0" w:color="auto"/>
        <w:right w:val="none" w:sz="0" w:space="0" w:color="auto"/>
      </w:divBdr>
    </w:div>
    <w:div w:id="633683096">
      <w:bodyDiv w:val="1"/>
      <w:marLeft w:val="0"/>
      <w:marRight w:val="0"/>
      <w:marTop w:val="0"/>
      <w:marBottom w:val="0"/>
      <w:divBdr>
        <w:top w:val="none" w:sz="0" w:space="0" w:color="auto"/>
        <w:left w:val="none" w:sz="0" w:space="0" w:color="auto"/>
        <w:bottom w:val="none" w:sz="0" w:space="0" w:color="auto"/>
        <w:right w:val="none" w:sz="0" w:space="0" w:color="auto"/>
      </w:divBdr>
    </w:div>
    <w:div w:id="633950516">
      <w:bodyDiv w:val="1"/>
      <w:marLeft w:val="0"/>
      <w:marRight w:val="0"/>
      <w:marTop w:val="0"/>
      <w:marBottom w:val="0"/>
      <w:divBdr>
        <w:top w:val="none" w:sz="0" w:space="0" w:color="auto"/>
        <w:left w:val="none" w:sz="0" w:space="0" w:color="auto"/>
        <w:bottom w:val="none" w:sz="0" w:space="0" w:color="auto"/>
        <w:right w:val="none" w:sz="0" w:space="0" w:color="auto"/>
      </w:divBdr>
    </w:div>
    <w:div w:id="634483613">
      <w:bodyDiv w:val="1"/>
      <w:marLeft w:val="0"/>
      <w:marRight w:val="0"/>
      <w:marTop w:val="0"/>
      <w:marBottom w:val="0"/>
      <w:divBdr>
        <w:top w:val="none" w:sz="0" w:space="0" w:color="auto"/>
        <w:left w:val="none" w:sz="0" w:space="0" w:color="auto"/>
        <w:bottom w:val="none" w:sz="0" w:space="0" w:color="auto"/>
        <w:right w:val="none" w:sz="0" w:space="0" w:color="auto"/>
      </w:divBdr>
    </w:div>
    <w:div w:id="634483717">
      <w:bodyDiv w:val="1"/>
      <w:marLeft w:val="0"/>
      <w:marRight w:val="0"/>
      <w:marTop w:val="0"/>
      <w:marBottom w:val="0"/>
      <w:divBdr>
        <w:top w:val="none" w:sz="0" w:space="0" w:color="auto"/>
        <w:left w:val="none" w:sz="0" w:space="0" w:color="auto"/>
        <w:bottom w:val="none" w:sz="0" w:space="0" w:color="auto"/>
        <w:right w:val="none" w:sz="0" w:space="0" w:color="auto"/>
      </w:divBdr>
    </w:div>
    <w:div w:id="634682810">
      <w:bodyDiv w:val="1"/>
      <w:marLeft w:val="0"/>
      <w:marRight w:val="0"/>
      <w:marTop w:val="0"/>
      <w:marBottom w:val="0"/>
      <w:divBdr>
        <w:top w:val="none" w:sz="0" w:space="0" w:color="auto"/>
        <w:left w:val="none" w:sz="0" w:space="0" w:color="auto"/>
        <w:bottom w:val="none" w:sz="0" w:space="0" w:color="auto"/>
        <w:right w:val="none" w:sz="0" w:space="0" w:color="auto"/>
      </w:divBdr>
    </w:div>
    <w:div w:id="634797942">
      <w:bodyDiv w:val="1"/>
      <w:marLeft w:val="0"/>
      <w:marRight w:val="0"/>
      <w:marTop w:val="0"/>
      <w:marBottom w:val="0"/>
      <w:divBdr>
        <w:top w:val="none" w:sz="0" w:space="0" w:color="auto"/>
        <w:left w:val="none" w:sz="0" w:space="0" w:color="auto"/>
        <w:bottom w:val="none" w:sz="0" w:space="0" w:color="auto"/>
        <w:right w:val="none" w:sz="0" w:space="0" w:color="auto"/>
      </w:divBdr>
    </w:div>
    <w:div w:id="634797985">
      <w:bodyDiv w:val="1"/>
      <w:marLeft w:val="0"/>
      <w:marRight w:val="0"/>
      <w:marTop w:val="0"/>
      <w:marBottom w:val="0"/>
      <w:divBdr>
        <w:top w:val="none" w:sz="0" w:space="0" w:color="auto"/>
        <w:left w:val="none" w:sz="0" w:space="0" w:color="auto"/>
        <w:bottom w:val="none" w:sz="0" w:space="0" w:color="auto"/>
        <w:right w:val="none" w:sz="0" w:space="0" w:color="auto"/>
      </w:divBdr>
    </w:div>
    <w:div w:id="635255583">
      <w:bodyDiv w:val="1"/>
      <w:marLeft w:val="0"/>
      <w:marRight w:val="0"/>
      <w:marTop w:val="0"/>
      <w:marBottom w:val="0"/>
      <w:divBdr>
        <w:top w:val="none" w:sz="0" w:space="0" w:color="auto"/>
        <w:left w:val="none" w:sz="0" w:space="0" w:color="auto"/>
        <w:bottom w:val="none" w:sz="0" w:space="0" w:color="auto"/>
        <w:right w:val="none" w:sz="0" w:space="0" w:color="auto"/>
      </w:divBdr>
      <w:divsChild>
        <w:div w:id="363137222">
          <w:marLeft w:val="0"/>
          <w:marRight w:val="0"/>
          <w:marTop w:val="0"/>
          <w:marBottom w:val="0"/>
          <w:divBdr>
            <w:top w:val="none" w:sz="0" w:space="0" w:color="auto"/>
            <w:left w:val="none" w:sz="0" w:space="0" w:color="auto"/>
            <w:bottom w:val="none" w:sz="0" w:space="0" w:color="auto"/>
            <w:right w:val="none" w:sz="0" w:space="0" w:color="auto"/>
          </w:divBdr>
        </w:div>
      </w:divsChild>
    </w:div>
    <w:div w:id="635263302">
      <w:bodyDiv w:val="1"/>
      <w:marLeft w:val="0"/>
      <w:marRight w:val="0"/>
      <w:marTop w:val="0"/>
      <w:marBottom w:val="0"/>
      <w:divBdr>
        <w:top w:val="none" w:sz="0" w:space="0" w:color="auto"/>
        <w:left w:val="none" w:sz="0" w:space="0" w:color="auto"/>
        <w:bottom w:val="none" w:sz="0" w:space="0" w:color="auto"/>
        <w:right w:val="none" w:sz="0" w:space="0" w:color="auto"/>
      </w:divBdr>
    </w:div>
    <w:div w:id="635644164">
      <w:bodyDiv w:val="1"/>
      <w:marLeft w:val="0"/>
      <w:marRight w:val="0"/>
      <w:marTop w:val="0"/>
      <w:marBottom w:val="0"/>
      <w:divBdr>
        <w:top w:val="none" w:sz="0" w:space="0" w:color="auto"/>
        <w:left w:val="none" w:sz="0" w:space="0" w:color="auto"/>
        <w:bottom w:val="none" w:sz="0" w:space="0" w:color="auto"/>
        <w:right w:val="none" w:sz="0" w:space="0" w:color="auto"/>
      </w:divBdr>
      <w:divsChild>
        <w:div w:id="588388648">
          <w:marLeft w:val="0"/>
          <w:marRight w:val="0"/>
          <w:marTop w:val="0"/>
          <w:marBottom w:val="0"/>
          <w:divBdr>
            <w:top w:val="none" w:sz="0" w:space="0" w:color="auto"/>
            <w:left w:val="none" w:sz="0" w:space="0" w:color="auto"/>
            <w:bottom w:val="none" w:sz="0" w:space="0" w:color="auto"/>
            <w:right w:val="none" w:sz="0" w:space="0" w:color="auto"/>
          </w:divBdr>
        </w:div>
      </w:divsChild>
    </w:div>
    <w:div w:id="635720238">
      <w:bodyDiv w:val="1"/>
      <w:marLeft w:val="0"/>
      <w:marRight w:val="0"/>
      <w:marTop w:val="0"/>
      <w:marBottom w:val="0"/>
      <w:divBdr>
        <w:top w:val="none" w:sz="0" w:space="0" w:color="auto"/>
        <w:left w:val="none" w:sz="0" w:space="0" w:color="auto"/>
        <w:bottom w:val="none" w:sz="0" w:space="0" w:color="auto"/>
        <w:right w:val="none" w:sz="0" w:space="0" w:color="auto"/>
      </w:divBdr>
    </w:div>
    <w:div w:id="637418571">
      <w:bodyDiv w:val="1"/>
      <w:marLeft w:val="0"/>
      <w:marRight w:val="0"/>
      <w:marTop w:val="0"/>
      <w:marBottom w:val="0"/>
      <w:divBdr>
        <w:top w:val="none" w:sz="0" w:space="0" w:color="auto"/>
        <w:left w:val="none" w:sz="0" w:space="0" w:color="auto"/>
        <w:bottom w:val="none" w:sz="0" w:space="0" w:color="auto"/>
        <w:right w:val="none" w:sz="0" w:space="0" w:color="auto"/>
      </w:divBdr>
    </w:div>
    <w:div w:id="637615408">
      <w:bodyDiv w:val="1"/>
      <w:marLeft w:val="0"/>
      <w:marRight w:val="0"/>
      <w:marTop w:val="0"/>
      <w:marBottom w:val="0"/>
      <w:divBdr>
        <w:top w:val="none" w:sz="0" w:space="0" w:color="auto"/>
        <w:left w:val="none" w:sz="0" w:space="0" w:color="auto"/>
        <w:bottom w:val="none" w:sz="0" w:space="0" w:color="auto"/>
        <w:right w:val="none" w:sz="0" w:space="0" w:color="auto"/>
      </w:divBdr>
    </w:div>
    <w:div w:id="637689313">
      <w:bodyDiv w:val="1"/>
      <w:marLeft w:val="0"/>
      <w:marRight w:val="0"/>
      <w:marTop w:val="0"/>
      <w:marBottom w:val="0"/>
      <w:divBdr>
        <w:top w:val="none" w:sz="0" w:space="0" w:color="auto"/>
        <w:left w:val="none" w:sz="0" w:space="0" w:color="auto"/>
        <w:bottom w:val="none" w:sz="0" w:space="0" w:color="auto"/>
        <w:right w:val="none" w:sz="0" w:space="0" w:color="auto"/>
      </w:divBdr>
      <w:divsChild>
        <w:div w:id="2004118630">
          <w:marLeft w:val="0"/>
          <w:marRight w:val="0"/>
          <w:marTop w:val="0"/>
          <w:marBottom w:val="0"/>
          <w:divBdr>
            <w:top w:val="none" w:sz="0" w:space="0" w:color="auto"/>
            <w:left w:val="none" w:sz="0" w:space="0" w:color="auto"/>
            <w:bottom w:val="none" w:sz="0" w:space="0" w:color="auto"/>
            <w:right w:val="none" w:sz="0" w:space="0" w:color="auto"/>
          </w:divBdr>
        </w:div>
      </w:divsChild>
    </w:div>
    <w:div w:id="637804294">
      <w:bodyDiv w:val="1"/>
      <w:marLeft w:val="0"/>
      <w:marRight w:val="0"/>
      <w:marTop w:val="0"/>
      <w:marBottom w:val="0"/>
      <w:divBdr>
        <w:top w:val="none" w:sz="0" w:space="0" w:color="auto"/>
        <w:left w:val="none" w:sz="0" w:space="0" w:color="auto"/>
        <w:bottom w:val="none" w:sz="0" w:space="0" w:color="auto"/>
        <w:right w:val="none" w:sz="0" w:space="0" w:color="auto"/>
      </w:divBdr>
    </w:div>
    <w:div w:id="637804711">
      <w:bodyDiv w:val="1"/>
      <w:marLeft w:val="0"/>
      <w:marRight w:val="0"/>
      <w:marTop w:val="0"/>
      <w:marBottom w:val="0"/>
      <w:divBdr>
        <w:top w:val="none" w:sz="0" w:space="0" w:color="auto"/>
        <w:left w:val="none" w:sz="0" w:space="0" w:color="auto"/>
        <w:bottom w:val="none" w:sz="0" w:space="0" w:color="auto"/>
        <w:right w:val="none" w:sz="0" w:space="0" w:color="auto"/>
      </w:divBdr>
    </w:div>
    <w:div w:id="637993743">
      <w:bodyDiv w:val="1"/>
      <w:marLeft w:val="0"/>
      <w:marRight w:val="0"/>
      <w:marTop w:val="0"/>
      <w:marBottom w:val="0"/>
      <w:divBdr>
        <w:top w:val="none" w:sz="0" w:space="0" w:color="auto"/>
        <w:left w:val="none" w:sz="0" w:space="0" w:color="auto"/>
        <w:bottom w:val="none" w:sz="0" w:space="0" w:color="auto"/>
        <w:right w:val="none" w:sz="0" w:space="0" w:color="auto"/>
      </w:divBdr>
    </w:div>
    <w:div w:id="638075060">
      <w:bodyDiv w:val="1"/>
      <w:marLeft w:val="0"/>
      <w:marRight w:val="0"/>
      <w:marTop w:val="0"/>
      <w:marBottom w:val="0"/>
      <w:divBdr>
        <w:top w:val="none" w:sz="0" w:space="0" w:color="auto"/>
        <w:left w:val="none" w:sz="0" w:space="0" w:color="auto"/>
        <w:bottom w:val="none" w:sz="0" w:space="0" w:color="auto"/>
        <w:right w:val="none" w:sz="0" w:space="0" w:color="auto"/>
      </w:divBdr>
    </w:div>
    <w:div w:id="638342952">
      <w:bodyDiv w:val="1"/>
      <w:marLeft w:val="0"/>
      <w:marRight w:val="0"/>
      <w:marTop w:val="0"/>
      <w:marBottom w:val="0"/>
      <w:divBdr>
        <w:top w:val="none" w:sz="0" w:space="0" w:color="auto"/>
        <w:left w:val="none" w:sz="0" w:space="0" w:color="auto"/>
        <w:bottom w:val="none" w:sz="0" w:space="0" w:color="auto"/>
        <w:right w:val="none" w:sz="0" w:space="0" w:color="auto"/>
      </w:divBdr>
    </w:div>
    <w:div w:id="639041537">
      <w:bodyDiv w:val="1"/>
      <w:marLeft w:val="0"/>
      <w:marRight w:val="0"/>
      <w:marTop w:val="0"/>
      <w:marBottom w:val="0"/>
      <w:divBdr>
        <w:top w:val="none" w:sz="0" w:space="0" w:color="auto"/>
        <w:left w:val="none" w:sz="0" w:space="0" w:color="auto"/>
        <w:bottom w:val="none" w:sz="0" w:space="0" w:color="auto"/>
        <w:right w:val="none" w:sz="0" w:space="0" w:color="auto"/>
      </w:divBdr>
    </w:div>
    <w:div w:id="639068957">
      <w:bodyDiv w:val="1"/>
      <w:marLeft w:val="0"/>
      <w:marRight w:val="0"/>
      <w:marTop w:val="0"/>
      <w:marBottom w:val="0"/>
      <w:divBdr>
        <w:top w:val="none" w:sz="0" w:space="0" w:color="auto"/>
        <w:left w:val="none" w:sz="0" w:space="0" w:color="auto"/>
        <w:bottom w:val="none" w:sz="0" w:space="0" w:color="auto"/>
        <w:right w:val="none" w:sz="0" w:space="0" w:color="auto"/>
      </w:divBdr>
    </w:div>
    <w:div w:id="639773364">
      <w:bodyDiv w:val="1"/>
      <w:marLeft w:val="0"/>
      <w:marRight w:val="0"/>
      <w:marTop w:val="0"/>
      <w:marBottom w:val="0"/>
      <w:divBdr>
        <w:top w:val="none" w:sz="0" w:space="0" w:color="auto"/>
        <w:left w:val="none" w:sz="0" w:space="0" w:color="auto"/>
        <w:bottom w:val="none" w:sz="0" w:space="0" w:color="auto"/>
        <w:right w:val="none" w:sz="0" w:space="0" w:color="auto"/>
      </w:divBdr>
    </w:div>
    <w:div w:id="639844455">
      <w:bodyDiv w:val="1"/>
      <w:marLeft w:val="0"/>
      <w:marRight w:val="0"/>
      <w:marTop w:val="0"/>
      <w:marBottom w:val="0"/>
      <w:divBdr>
        <w:top w:val="none" w:sz="0" w:space="0" w:color="auto"/>
        <w:left w:val="none" w:sz="0" w:space="0" w:color="auto"/>
        <w:bottom w:val="none" w:sz="0" w:space="0" w:color="auto"/>
        <w:right w:val="none" w:sz="0" w:space="0" w:color="auto"/>
      </w:divBdr>
    </w:div>
    <w:div w:id="639847811">
      <w:bodyDiv w:val="1"/>
      <w:marLeft w:val="0"/>
      <w:marRight w:val="0"/>
      <w:marTop w:val="0"/>
      <w:marBottom w:val="0"/>
      <w:divBdr>
        <w:top w:val="none" w:sz="0" w:space="0" w:color="auto"/>
        <w:left w:val="none" w:sz="0" w:space="0" w:color="auto"/>
        <w:bottom w:val="none" w:sz="0" w:space="0" w:color="auto"/>
        <w:right w:val="none" w:sz="0" w:space="0" w:color="auto"/>
      </w:divBdr>
    </w:div>
    <w:div w:id="640574656">
      <w:bodyDiv w:val="1"/>
      <w:marLeft w:val="0"/>
      <w:marRight w:val="0"/>
      <w:marTop w:val="0"/>
      <w:marBottom w:val="0"/>
      <w:divBdr>
        <w:top w:val="none" w:sz="0" w:space="0" w:color="auto"/>
        <w:left w:val="none" w:sz="0" w:space="0" w:color="auto"/>
        <w:bottom w:val="none" w:sz="0" w:space="0" w:color="auto"/>
        <w:right w:val="none" w:sz="0" w:space="0" w:color="auto"/>
      </w:divBdr>
    </w:div>
    <w:div w:id="641161343">
      <w:bodyDiv w:val="1"/>
      <w:marLeft w:val="0"/>
      <w:marRight w:val="0"/>
      <w:marTop w:val="0"/>
      <w:marBottom w:val="0"/>
      <w:divBdr>
        <w:top w:val="none" w:sz="0" w:space="0" w:color="auto"/>
        <w:left w:val="none" w:sz="0" w:space="0" w:color="auto"/>
        <w:bottom w:val="none" w:sz="0" w:space="0" w:color="auto"/>
        <w:right w:val="none" w:sz="0" w:space="0" w:color="auto"/>
      </w:divBdr>
    </w:div>
    <w:div w:id="641278235">
      <w:bodyDiv w:val="1"/>
      <w:marLeft w:val="0"/>
      <w:marRight w:val="0"/>
      <w:marTop w:val="0"/>
      <w:marBottom w:val="0"/>
      <w:divBdr>
        <w:top w:val="none" w:sz="0" w:space="0" w:color="auto"/>
        <w:left w:val="none" w:sz="0" w:space="0" w:color="auto"/>
        <w:bottom w:val="none" w:sz="0" w:space="0" w:color="auto"/>
        <w:right w:val="none" w:sz="0" w:space="0" w:color="auto"/>
      </w:divBdr>
      <w:divsChild>
        <w:div w:id="1827932498">
          <w:marLeft w:val="0"/>
          <w:marRight w:val="0"/>
          <w:marTop w:val="0"/>
          <w:marBottom w:val="0"/>
          <w:divBdr>
            <w:top w:val="none" w:sz="0" w:space="0" w:color="auto"/>
            <w:left w:val="none" w:sz="0" w:space="0" w:color="auto"/>
            <w:bottom w:val="none" w:sz="0" w:space="0" w:color="auto"/>
            <w:right w:val="none" w:sz="0" w:space="0" w:color="auto"/>
          </w:divBdr>
        </w:div>
      </w:divsChild>
    </w:div>
    <w:div w:id="641663809">
      <w:bodyDiv w:val="1"/>
      <w:marLeft w:val="0"/>
      <w:marRight w:val="0"/>
      <w:marTop w:val="0"/>
      <w:marBottom w:val="0"/>
      <w:divBdr>
        <w:top w:val="none" w:sz="0" w:space="0" w:color="auto"/>
        <w:left w:val="none" w:sz="0" w:space="0" w:color="auto"/>
        <w:bottom w:val="none" w:sz="0" w:space="0" w:color="auto"/>
        <w:right w:val="none" w:sz="0" w:space="0" w:color="auto"/>
      </w:divBdr>
    </w:div>
    <w:div w:id="641689648">
      <w:bodyDiv w:val="1"/>
      <w:marLeft w:val="0"/>
      <w:marRight w:val="0"/>
      <w:marTop w:val="0"/>
      <w:marBottom w:val="0"/>
      <w:divBdr>
        <w:top w:val="none" w:sz="0" w:space="0" w:color="auto"/>
        <w:left w:val="none" w:sz="0" w:space="0" w:color="auto"/>
        <w:bottom w:val="none" w:sz="0" w:space="0" w:color="auto"/>
        <w:right w:val="none" w:sz="0" w:space="0" w:color="auto"/>
      </w:divBdr>
    </w:div>
    <w:div w:id="641808189">
      <w:bodyDiv w:val="1"/>
      <w:marLeft w:val="0"/>
      <w:marRight w:val="0"/>
      <w:marTop w:val="0"/>
      <w:marBottom w:val="0"/>
      <w:divBdr>
        <w:top w:val="none" w:sz="0" w:space="0" w:color="auto"/>
        <w:left w:val="none" w:sz="0" w:space="0" w:color="auto"/>
        <w:bottom w:val="none" w:sz="0" w:space="0" w:color="auto"/>
        <w:right w:val="none" w:sz="0" w:space="0" w:color="auto"/>
      </w:divBdr>
    </w:div>
    <w:div w:id="642076284">
      <w:bodyDiv w:val="1"/>
      <w:marLeft w:val="0"/>
      <w:marRight w:val="0"/>
      <w:marTop w:val="0"/>
      <w:marBottom w:val="0"/>
      <w:divBdr>
        <w:top w:val="none" w:sz="0" w:space="0" w:color="auto"/>
        <w:left w:val="none" w:sz="0" w:space="0" w:color="auto"/>
        <w:bottom w:val="none" w:sz="0" w:space="0" w:color="auto"/>
        <w:right w:val="none" w:sz="0" w:space="0" w:color="auto"/>
      </w:divBdr>
    </w:div>
    <w:div w:id="642271369">
      <w:bodyDiv w:val="1"/>
      <w:marLeft w:val="0"/>
      <w:marRight w:val="0"/>
      <w:marTop w:val="0"/>
      <w:marBottom w:val="0"/>
      <w:divBdr>
        <w:top w:val="none" w:sz="0" w:space="0" w:color="auto"/>
        <w:left w:val="none" w:sz="0" w:space="0" w:color="auto"/>
        <w:bottom w:val="none" w:sz="0" w:space="0" w:color="auto"/>
        <w:right w:val="none" w:sz="0" w:space="0" w:color="auto"/>
      </w:divBdr>
    </w:div>
    <w:div w:id="642274088">
      <w:bodyDiv w:val="1"/>
      <w:marLeft w:val="0"/>
      <w:marRight w:val="0"/>
      <w:marTop w:val="0"/>
      <w:marBottom w:val="0"/>
      <w:divBdr>
        <w:top w:val="none" w:sz="0" w:space="0" w:color="auto"/>
        <w:left w:val="none" w:sz="0" w:space="0" w:color="auto"/>
        <w:bottom w:val="none" w:sz="0" w:space="0" w:color="auto"/>
        <w:right w:val="none" w:sz="0" w:space="0" w:color="auto"/>
      </w:divBdr>
    </w:div>
    <w:div w:id="642274342">
      <w:bodyDiv w:val="1"/>
      <w:marLeft w:val="0"/>
      <w:marRight w:val="0"/>
      <w:marTop w:val="0"/>
      <w:marBottom w:val="0"/>
      <w:divBdr>
        <w:top w:val="none" w:sz="0" w:space="0" w:color="auto"/>
        <w:left w:val="none" w:sz="0" w:space="0" w:color="auto"/>
        <w:bottom w:val="none" w:sz="0" w:space="0" w:color="auto"/>
        <w:right w:val="none" w:sz="0" w:space="0" w:color="auto"/>
      </w:divBdr>
      <w:divsChild>
        <w:div w:id="1112701331">
          <w:marLeft w:val="0"/>
          <w:marRight w:val="0"/>
          <w:marTop w:val="0"/>
          <w:marBottom w:val="0"/>
          <w:divBdr>
            <w:top w:val="none" w:sz="0" w:space="0" w:color="auto"/>
            <w:left w:val="none" w:sz="0" w:space="0" w:color="auto"/>
            <w:bottom w:val="none" w:sz="0" w:space="0" w:color="auto"/>
            <w:right w:val="none" w:sz="0" w:space="0" w:color="auto"/>
          </w:divBdr>
        </w:div>
      </w:divsChild>
    </w:div>
    <w:div w:id="642319166">
      <w:bodyDiv w:val="1"/>
      <w:marLeft w:val="0"/>
      <w:marRight w:val="0"/>
      <w:marTop w:val="0"/>
      <w:marBottom w:val="0"/>
      <w:divBdr>
        <w:top w:val="none" w:sz="0" w:space="0" w:color="auto"/>
        <w:left w:val="none" w:sz="0" w:space="0" w:color="auto"/>
        <w:bottom w:val="none" w:sz="0" w:space="0" w:color="auto"/>
        <w:right w:val="none" w:sz="0" w:space="0" w:color="auto"/>
      </w:divBdr>
    </w:div>
    <w:div w:id="642390279">
      <w:bodyDiv w:val="1"/>
      <w:marLeft w:val="0"/>
      <w:marRight w:val="0"/>
      <w:marTop w:val="0"/>
      <w:marBottom w:val="0"/>
      <w:divBdr>
        <w:top w:val="none" w:sz="0" w:space="0" w:color="auto"/>
        <w:left w:val="none" w:sz="0" w:space="0" w:color="auto"/>
        <w:bottom w:val="none" w:sz="0" w:space="0" w:color="auto"/>
        <w:right w:val="none" w:sz="0" w:space="0" w:color="auto"/>
      </w:divBdr>
    </w:div>
    <w:div w:id="642807059">
      <w:bodyDiv w:val="1"/>
      <w:marLeft w:val="0"/>
      <w:marRight w:val="0"/>
      <w:marTop w:val="0"/>
      <w:marBottom w:val="0"/>
      <w:divBdr>
        <w:top w:val="none" w:sz="0" w:space="0" w:color="auto"/>
        <w:left w:val="none" w:sz="0" w:space="0" w:color="auto"/>
        <w:bottom w:val="none" w:sz="0" w:space="0" w:color="auto"/>
        <w:right w:val="none" w:sz="0" w:space="0" w:color="auto"/>
      </w:divBdr>
    </w:div>
    <w:div w:id="643006347">
      <w:bodyDiv w:val="1"/>
      <w:marLeft w:val="0"/>
      <w:marRight w:val="0"/>
      <w:marTop w:val="0"/>
      <w:marBottom w:val="0"/>
      <w:divBdr>
        <w:top w:val="none" w:sz="0" w:space="0" w:color="auto"/>
        <w:left w:val="none" w:sz="0" w:space="0" w:color="auto"/>
        <w:bottom w:val="none" w:sz="0" w:space="0" w:color="auto"/>
        <w:right w:val="none" w:sz="0" w:space="0" w:color="auto"/>
      </w:divBdr>
    </w:div>
    <w:div w:id="643044029">
      <w:bodyDiv w:val="1"/>
      <w:marLeft w:val="0"/>
      <w:marRight w:val="0"/>
      <w:marTop w:val="0"/>
      <w:marBottom w:val="0"/>
      <w:divBdr>
        <w:top w:val="none" w:sz="0" w:space="0" w:color="auto"/>
        <w:left w:val="none" w:sz="0" w:space="0" w:color="auto"/>
        <w:bottom w:val="none" w:sz="0" w:space="0" w:color="auto"/>
        <w:right w:val="none" w:sz="0" w:space="0" w:color="auto"/>
      </w:divBdr>
    </w:div>
    <w:div w:id="643433068">
      <w:bodyDiv w:val="1"/>
      <w:marLeft w:val="0"/>
      <w:marRight w:val="0"/>
      <w:marTop w:val="0"/>
      <w:marBottom w:val="0"/>
      <w:divBdr>
        <w:top w:val="none" w:sz="0" w:space="0" w:color="auto"/>
        <w:left w:val="none" w:sz="0" w:space="0" w:color="auto"/>
        <w:bottom w:val="none" w:sz="0" w:space="0" w:color="auto"/>
        <w:right w:val="none" w:sz="0" w:space="0" w:color="auto"/>
      </w:divBdr>
    </w:div>
    <w:div w:id="643461465">
      <w:bodyDiv w:val="1"/>
      <w:marLeft w:val="0"/>
      <w:marRight w:val="0"/>
      <w:marTop w:val="0"/>
      <w:marBottom w:val="0"/>
      <w:divBdr>
        <w:top w:val="none" w:sz="0" w:space="0" w:color="auto"/>
        <w:left w:val="none" w:sz="0" w:space="0" w:color="auto"/>
        <w:bottom w:val="none" w:sz="0" w:space="0" w:color="auto"/>
        <w:right w:val="none" w:sz="0" w:space="0" w:color="auto"/>
      </w:divBdr>
    </w:div>
    <w:div w:id="643462581">
      <w:bodyDiv w:val="1"/>
      <w:marLeft w:val="0"/>
      <w:marRight w:val="0"/>
      <w:marTop w:val="0"/>
      <w:marBottom w:val="0"/>
      <w:divBdr>
        <w:top w:val="none" w:sz="0" w:space="0" w:color="auto"/>
        <w:left w:val="none" w:sz="0" w:space="0" w:color="auto"/>
        <w:bottom w:val="none" w:sz="0" w:space="0" w:color="auto"/>
        <w:right w:val="none" w:sz="0" w:space="0" w:color="auto"/>
      </w:divBdr>
    </w:div>
    <w:div w:id="643465086">
      <w:bodyDiv w:val="1"/>
      <w:marLeft w:val="0"/>
      <w:marRight w:val="0"/>
      <w:marTop w:val="0"/>
      <w:marBottom w:val="0"/>
      <w:divBdr>
        <w:top w:val="none" w:sz="0" w:space="0" w:color="auto"/>
        <w:left w:val="none" w:sz="0" w:space="0" w:color="auto"/>
        <w:bottom w:val="none" w:sz="0" w:space="0" w:color="auto"/>
        <w:right w:val="none" w:sz="0" w:space="0" w:color="auto"/>
      </w:divBdr>
    </w:div>
    <w:div w:id="643629208">
      <w:bodyDiv w:val="1"/>
      <w:marLeft w:val="0"/>
      <w:marRight w:val="0"/>
      <w:marTop w:val="0"/>
      <w:marBottom w:val="0"/>
      <w:divBdr>
        <w:top w:val="none" w:sz="0" w:space="0" w:color="auto"/>
        <w:left w:val="none" w:sz="0" w:space="0" w:color="auto"/>
        <w:bottom w:val="none" w:sz="0" w:space="0" w:color="auto"/>
        <w:right w:val="none" w:sz="0" w:space="0" w:color="auto"/>
      </w:divBdr>
    </w:div>
    <w:div w:id="644091955">
      <w:bodyDiv w:val="1"/>
      <w:marLeft w:val="0"/>
      <w:marRight w:val="0"/>
      <w:marTop w:val="0"/>
      <w:marBottom w:val="0"/>
      <w:divBdr>
        <w:top w:val="none" w:sz="0" w:space="0" w:color="auto"/>
        <w:left w:val="none" w:sz="0" w:space="0" w:color="auto"/>
        <w:bottom w:val="none" w:sz="0" w:space="0" w:color="auto"/>
        <w:right w:val="none" w:sz="0" w:space="0" w:color="auto"/>
      </w:divBdr>
    </w:div>
    <w:div w:id="644239809">
      <w:bodyDiv w:val="1"/>
      <w:marLeft w:val="0"/>
      <w:marRight w:val="0"/>
      <w:marTop w:val="0"/>
      <w:marBottom w:val="0"/>
      <w:divBdr>
        <w:top w:val="none" w:sz="0" w:space="0" w:color="auto"/>
        <w:left w:val="none" w:sz="0" w:space="0" w:color="auto"/>
        <w:bottom w:val="none" w:sz="0" w:space="0" w:color="auto"/>
        <w:right w:val="none" w:sz="0" w:space="0" w:color="auto"/>
      </w:divBdr>
    </w:div>
    <w:div w:id="644243864">
      <w:bodyDiv w:val="1"/>
      <w:marLeft w:val="0"/>
      <w:marRight w:val="0"/>
      <w:marTop w:val="0"/>
      <w:marBottom w:val="0"/>
      <w:divBdr>
        <w:top w:val="none" w:sz="0" w:space="0" w:color="auto"/>
        <w:left w:val="none" w:sz="0" w:space="0" w:color="auto"/>
        <w:bottom w:val="none" w:sz="0" w:space="0" w:color="auto"/>
        <w:right w:val="none" w:sz="0" w:space="0" w:color="auto"/>
      </w:divBdr>
    </w:div>
    <w:div w:id="644354335">
      <w:bodyDiv w:val="1"/>
      <w:marLeft w:val="0"/>
      <w:marRight w:val="0"/>
      <w:marTop w:val="0"/>
      <w:marBottom w:val="0"/>
      <w:divBdr>
        <w:top w:val="none" w:sz="0" w:space="0" w:color="auto"/>
        <w:left w:val="none" w:sz="0" w:space="0" w:color="auto"/>
        <w:bottom w:val="none" w:sz="0" w:space="0" w:color="auto"/>
        <w:right w:val="none" w:sz="0" w:space="0" w:color="auto"/>
      </w:divBdr>
    </w:div>
    <w:div w:id="644428765">
      <w:bodyDiv w:val="1"/>
      <w:marLeft w:val="0"/>
      <w:marRight w:val="0"/>
      <w:marTop w:val="0"/>
      <w:marBottom w:val="0"/>
      <w:divBdr>
        <w:top w:val="none" w:sz="0" w:space="0" w:color="auto"/>
        <w:left w:val="none" w:sz="0" w:space="0" w:color="auto"/>
        <w:bottom w:val="none" w:sz="0" w:space="0" w:color="auto"/>
        <w:right w:val="none" w:sz="0" w:space="0" w:color="auto"/>
      </w:divBdr>
      <w:divsChild>
        <w:div w:id="89938454">
          <w:marLeft w:val="0"/>
          <w:marRight w:val="0"/>
          <w:marTop w:val="0"/>
          <w:marBottom w:val="0"/>
          <w:divBdr>
            <w:top w:val="none" w:sz="0" w:space="0" w:color="auto"/>
            <w:left w:val="none" w:sz="0" w:space="0" w:color="auto"/>
            <w:bottom w:val="none" w:sz="0" w:space="0" w:color="auto"/>
            <w:right w:val="none" w:sz="0" w:space="0" w:color="auto"/>
          </w:divBdr>
        </w:div>
      </w:divsChild>
    </w:div>
    <w:div w:id="644553505">
      <w:bodyDiv w:val="1"/>
      <w:marLeft w:val="0"/>
      <w:marRight w:val="0"/>
      <w:marTop w:val="0"/>
      <w:marBottom w:val="0"/>
      <w:divBdr>
        <w:top w:val="none" w:sz="0" w:space="0" w:color="auto"/>
        <w:left w:val="none" w:sz="0" w:space="0" w:color="auto"/>
        <w:bottom w:val="none" w:sz="0" w:space="0" w:color="auto"/>
        <w:right w:val="none" w:sz="0" w:space="0" w:color="auto"/>
      </w:divBdr>
    </w:div>
    <w:div w:id="644821230">
      <w:bodyDiv w:val="1"/>
      <w:marLeft w:val="0"/>
      <w:marRight w:val="0"/>
      <w:marTop w:val="0"/>
      <w:marBottom w:val="0"/>
      <w:divBdr>
        <w:top w:val="none" w:sz="0" w:space="0" w:color="auto"/>
        <w:left w:val="none" w:sz="0" w:space="0" w:color="auto"/>
        <w:bottom w:val="none" w:sz="0" w:space="0" w:color="auto"/>
        <w:right w:val="none" w:sz="0" w:space="0" w:color="auto"/>
      </w:divBdr>
    </w:div>
    <w:div w:id="644970062">
      <w:bodyDiv w:val="1"/>
      <w:marLeft w:val="0"/>
      <w:marRight w:val="0"/>
      <w:marTop w:val="0"/>
      <w:marBottom w:val="0"/>
      <w:divBdr>
        <w:top w:val="none" w:sz="0" w:space="0" w:color="auto"/>
        <w:left w:val="none" w:sz="0" w:space="0" w:color="auto"/>
        <w:bottom w:val="none" w:sz="0" w:space="0" w:color="auto"/>
        <w:right w:val="none" w:sz="0" w:space="0" w:color="auto"/>
      </w:divBdr>
      <w:divsChild>
        <w:div w:id="41636514">
          <w:marLeft w:val="0"/>
          <w:marRight w:val="0"/>
          <w:marTop w:val="0"/>
          <w:marBottom w:val="0"/>
          <w:divBdr>
            <w:top w:val="none" w:sz="0" w:space="0" w:color="auto"/>
            <w:left w:val="none" w:sz="0" w:space="0" w:color="auto"/>
            <w:bottom w:val="none" w:sz="0" w:space="0" w:color="auto"/>
            <w:right w:val="none" w:sz="0" w:space="0" w:color="auto"/>
          </w:divBdr>
        </w:div>
      </w:divsChild>
    </w:div>
    <w:div w:id="645012865">
      <w:bodyDiv w:val="1"/>
      <w:marLeft w:val="0"/>
      <w:marRight w:val="0"/>
      <w:marTop w:val="0"/>
      <w:marBottom w:val="0"/>
      <w:divBdr>
        <w:top w:val="none" w:sz="0" w:space="0" w:color="auto"/>
        <w:left w:val="none" w:sz="0" w:space="0" w:color="auto"/>
        <w:bottom w:val="none" w:sz="0" w:space="0" w:color="auto"/>
        <w:right w:val="none" w:sz="0" w:space="0" w:color="auto"/>
      </w:divBdr>
    </w:div>
    <w:div w:id="645859556">
      <w:bodyDiv w:val="1"/>
      <w:marLeft w:val="0"/>
      <w:marRight w:val="0"/>
      <w:marTop w:val="0"/>
      <w:marBottom w:val="0"/>
      <w:divBdr>
        <w:top w:val="none" w:sz="0" w:space="0" w:color="auto"/>
        <w:left w:val="none" w:sz="0" w:space="0" w:color="auto"/>
        <w:bottom w:val="none" w:sz="0" w:space="0" w:color="auto"/>
        <w:right w:val="none" w:sz="0" w:space="0" w:color="auto"/>
      </w:divBdr>
    </w:div>
    <w:div w:id="645865614">
      <w:bodyDiv w:val="1"/>
      <w:marLeft w:val="0"/>
      <w:marRight w:val="0"/>
      <w:marTop w:val="0"/>
      <w:marBottom w:val="0"/>
      <w:divBdr>
        <w:top w:val="none" w:sz="0" w:space="0" w:color="auto"/>
        <w:left w:val="none" w:sz="0" w:space="0" w:color="auto"/>
        <w:bottom w:val="none" w:sz="0" w:space="0" w:color="auto"/>
        <w:right w:val="none" w:sz="0" w:space="0" w:color="auto"/>
      </w:divBdr>
    </w:div>
    <w:div w:id="646278153">
      <w:bodyDiv w:val="1"/>
      <w:marLeft w:val="0"/>
      <w:marRight w:val="0"/>
      <w:marTop w:val="0"/>
      <w:marBottom w:val="0"/>
      <w:divBdr>
        <w:top w:val="none" w:sz="0" w:space="0" w:color="auto"/>
        <w:left w:val="none" w:sz="0" w:space="0" w:color="auto"/>
        <w:bottom w:val="none" w:sz="0" w:space="0" w:color="auto"/>
        <w:right w:val="none" w:sz="0" w:space="0" w:color="auto"/>
      </w:divBdr>
    </w:div>
    <w:div w:id="646321263">
      <w:bodyDiv w:val="1"/>
      <w:marLeft w:val="0"/>
      <w:marRight w:val="0"/>
      <w:marTop w:val="0"/>
      <w:marBottom w:val="0"/>
      <w:divBdr>
        <w:top w:val="none" w:sz="0" w:space="0" w:color="auto"/>
        <w:left w:val="none" w:sz="0" w:space="0" w:color="auto"/>
        <w:bottom w:val="none" w:sz="0" w:space="0" w:color="auto"/>
        <w:right w:val="none" w:sz="0" w:space="0" w:color="auto"/>
      </w:divBdr>
      <w:divsChild>
        <w:div w:id="1933737420">
          <w:marLeft w:val="0"/>
          <w:marRight w:val="0"/>
          <w:marTop w:val="0"/>
          <w:marBottom w:val="0"/>
          <w:divBdr>
            <w:top w:val="none" w:sz="0" w:space="0" w:color="auto"/>
            <w:left w:val="none" w:sz="0" w:space="0" w:color="auto"/>
            <w:bottom w:val="none" w:sz="0" w:space="0" w:color="auto"/>
            <w:right w:val="none" w:sz="0" w:space="0" w:color="auto"/>
          </w:divBdr>
        </w:div>
      </w:divsChild>
    </w:div>
    <w:div w:id="646326420">
      <w:bodyDiv w:val="1"/>
      <w:marLeft w:val="0"/>
      <w:marRight w:val="0"/>
      <w:marTop w:val="0"/>
      <w:marBottom w:val="0"/>
      <w:divBdr>
        <w:top w:val="none" w:sz="0" w:space="0" w:color="auto"/>
        <w:left w:val="none" w:sz="0" w:space="0" w:color="auto"/>
        <w:bottom w:val="none" w:sz="0" w:space="0" w:color="auto"/>
        <w:right w:val="none" w:sz="0" w:space="0" w:color="auto"/>
      </w:divBdr>
    </w:div>
    <w:div w:id="646713307">
      <w:bodyDiv w:val="1"/>
      <w:marLeft w:val="0"/>
      <w:marRight w:val="0"/>
      <w:marTop w:val="0"/>
      <w:marBottom w:val="0"/>
      <w:divBdr>
        <w:top w:val="none" w:sz="0" w:space="0" w:color="auto"/>
        <w:left w:val="none" w:sz="0" w:space="0" w:color="auto"/>
        <w:bottom w:val="none" w:sz="0" w:space="0" w:color="auto"/>
        <w:right w:val="none" w:sz="0" w:space="0" w:color="auto"/>
      </w:divBdr>
    </w:div>
    <w:div w:id="647124798">
      <w:bodyDiv w:val="1"/>
      <w:marLeft w:val="0"/>
      <w:marRight w:val="0"/>
      <w:marTop w:val="0"/>
      <w:marBottom w:val="0"/>
      <w:divBdr>
        <w:top w:val="none" w:sz="0" w:space="0" w:color="auto"/>
        <w:left w:val="none" w:sz="0" w:space="0" w:color="auto"/>
        <w:bottom w:val="none" w:sz="0" w:space="0" w:color="auto"/>
        <w:right w:val="none" w:sz="0" w:space="0" w:color="auto"/>
      </w:divBdr>
    </w:div>
    <w:div w:id="647587397">
      <w:bodyDiv w:val="1"/>
      <w:marLeft w:val="0"/>
      <w:marRight w:val="0"/>
      <w:marTop w:val="0"/>
      <w:marBottom w:val="0"/>
      <w:divBdr>
        <w:top w:val="none" w:sz="0" w:space="0" w:color="auto"/>
        <w:left w:val="none" w:sz="0" w:space="0" w:color="auto"/>
        <w:bottom w:val="none" w:sz="0" w:space="0" w:color="auto"/>
        <w:right w:val="none" w:sz="0" w:space="0" w:color="auto"/>
      </w:divBdr>
    </w:div>
    <w:div w:id="647636068">
      <w:bodyDiv w:val="1"/>
      <w:marLeft w:val="0"/>
      <w:marRight w:val="0"/>
      <w:marTop w:val="0"/>
      <w:marBottom w:val="0"/>
      <w:divBdr>
        <w:top w:val="none" w:sz="0" w:space="0" w:color="auto"/>
        <w:left w:val="none" w:sz="0" w:space="0" w:color="auto"/>
        <w:bottom w:val="none" w:sz="0" w:space="0" w:color="auto"/>
        <w:right w:val="none" w:sz="0" w:space="0" w:color="auto"/>
      </w:divBdr>
    </w:div>
    <w:div w:id="647708471">
      <w:bodyDiv w:val="1"/>
      <w:marLeft w:val="0"/>
      <w:marRight w:val="0"/>
      <w:marTop w:val="0"/>
      <w:marBottom w:val="0"/>
      <w:divBdr>
        <w:top w:val="none" w:sz="0" w:space="0" w:color="auto"/>
        <w:left w:val="none" w:sz="0" w:space="0" w:color="auto"/>
        <w:bottom w:val="none" w:sz="0" w:space="0" w:color="auto"/>
        <w:right w:val="none" w:sz="0" w:space="0" w:color="auto"/>
      </w:divBdr>
    </w:div>
    <w:div w:id="647826895">
      <w:bodyDiv w:val="1"/>
      <w:marLeft w:val="0"/>
      <w:marRight w:val="0"/>
      <w:marTop w:val="0"/>
      <w:marBottom w:val="0"/>
      <w:divBdr>
        <w:top w:val="none" w:sz="0" w:space="0" w:color="auto"/>
        <w:left w:val="none" w:sz="0" w:space="0" w:color="auto"/>
        <w:bottom w:val="none" w:sz="0" w:space="0" w:color="auto"/>
        <w:right w:val="none" w:sz="0" w:space="0" w:color="auto"/>
      </w:divBdr>
    </w:div>
    <w:div w:id="648248053">
      <w:bodyDiv w:val="1"/>
      <w:marLeft w:val="0"/>
      <w:marRight w:val="0"/>
      <w:marTop w:val="0"/>
      <w:marBottom w:val="0"/>
      <w:divBdr>
        <w:top w:val="none" w:sz="0" w:space="0" w:color="auto"/>
        <w:left w:val="none" w:sz="0" w:space="0" w:color="auto"/>
        <w:bottom w:val="none" w:sz="0" w:space="0" w:color="auto"/>
        <w:right w:val="none" w:sz="0" w:space="0" w:color="auto"/>
      </w:divBdr>
    </w:div>
    <w:div w:id="648287491">
      <w:bodyDiv w:val="1"/>
      <w:marLeft w:val="0"/>
      <w:marRight w:val="0"/>
      <w:marTop w:val="0"/>
      <w:marBottom w:val="0"/>
      <w:divBdr>
        <w:top w:val="none" w:sz="0" w:space="0" w:color="auto"/>
        <w:left w:val="none" w:sz="0" w:space="0" w:color="auto"/>
        <w:bottom w:val="none" w:sz="0" w:space="0" w:color="auto"/>
        <w:right w:val="none" w:sz="0" w:space="0" w:color="auto"/>
      </w:divBdr>
    </w:div>
    <w:div w:id="648481026">
      <w:bodyDiv w:val="1"/>
      <w:marLeft w:val="0"/>
      <w:marRight w:val="0"/>
      <w:marTop w:val="0"/>
      <w:marBottom w:val="0"/>
      <w:divBdr>
        <w:top w:val="none" w:sz="0" w:space="0" w:color="auto"/>
        <w:left w:val="none" w:sz="0" w:space="0" w:color="auto"/>
        <w:bottom w:val="none" w:sz="0" w:space="0" w:color="auto"/>
        <w:right w:val="none" w:sz="0" w:space="0" w:color="auto"/>
      </w:divBdr>
    </w:div>
    <w:div w:id="648680477">
      <w:bodyDiv w:val="1"/>
      <w:marLeft w:val="0"/>
      <w:marRight w:val="0"/>
      <w:marTop w:val="0"/>
      <w:marBottom w:val="0"/>
      <w:divBdr>
        <w:top w:val="none" w:sz="0" w:space="0" w:color="auto"/>
        <w:left w:val="none" w:sz="0" w:space="0" w:color="auto"/>
        <w:bottom w:val="none" w:sz="0" w:space="0" w:color="auto"/>
        <w:right w:val="none" w:sz="0" w:space="0" w:color="auto"/>
      </w:divBdr>
      <w:divsChild>
        <w:div w:id="658852313">
          <w:marLeft w:val="0"/>
          <w:marRight w:val="0"/>
          <w:marTop w:val="0"/>
          <w:marBottom w:val="0"/>
          <w:divBdr>
            <w:top w:val="none" w:sz="0" w:space="0" w:color="auto"/>
            <w:left w:val="none" w:sz="0" w:space="0" w:color="auto"/>
            <w:bottom w:val="none" w:sz="0" w:space="0" w:color="auto"/>
            <w:right w:val="none" w:sz="0" w:space="0" w:color="auto"/>
          </w:divBdr>
        </w:div>
      </w:divsChild>
    </w:div>
    <w:div w:id="648941432">
      <w:bodyDiv w:val="1"/>
      <w:marLeft w:val="0"/>
      <w:marRight w:val="0"/>
      <w:marTop w:val="0"/>
      <w:marBottom w:val="0"/>
      <w:divBdr>
        <w:top w:val="none" w:sz="0" w:space="0" w:color="auto"/>
        <w:left w:val="none" w:sz="0" w:space="0" w:color="auto"/>
        <w:bottom w:val="none" w:sz="0" w:space="0" w:color="auto"/>
        <w:right w:val="none" w:sz="0" w:space="0" w:color="auto"/>
      </w:divBdr>
    </w:div>
    <w:div w:id="649021298">
      <w:bodyDiv w:val="1"/>
      <w:marLeft w:val="0"/>
      <w:marRight w:val="0"/>
      <w:marTop w:val="0"/>
      <w:marBottom w:val="0"/>
      <w:divBdr>
        <w:top w:val="none" w:sz="0" w:space="0" w:color="auto"/>
        <w:left w:val="none" w:sz="0" w:space="0" w:color="auto"/>
        <w:bottom w:val="none" w:sz="0" w:space="0" w:color="auto"/>
        <w:right w:val="none" w:sz="0" w:space="0" w:color="auto"/>
      </w:divBdr>
    </w:div>
    <w:div w:id="649095847">
      <w:bodyDiv w:val="1"/>
      <w:marLeft w:val="0"/>
      <w:marRight w:val="0"/>
      <w:marTop w:val="0"/>
      <w:marBottom w:val="0"/>
      <w:divBdr>
        <w:top w:val="none" w:sz="0" w:space="0" w:color="auto"/>
        <w:left w:val="none" w:sz="0" w:space="0" w:color="auto"/>
        <w:bottom w:val="none" w:sz="0" w:space="0" w:color="auto"/>
        <w:right w:val="none" w:sz="0" w:space="0" w:color="auto"/>
      </w:divBdr>
    </w:div>
    <w:div w:id="649209070">
      <w:bodyDiv w:val="1"/>
      <w:marLeft w:val="0"/>
      <w:marRight w:val="0"/>
      <w:marTop w:val="0"/>
      <w:marBottom w:val="0"/>
      <w:divBdr>
        <w:top w:val="none" w:sz="0" w:space="0" w:color="auto"/>
        <w:left w:val="none" w:sz="0" w:space="0" w:color="auto"/>
        <w:bottom w:val="none" w:sz="0" w:space="0" w:color="auto"/>
        <w:right w:val="none" w:sz="0" w:space="0" w:color="auto"/>
      </w:divBdr>
    </w:div>
    <w:div w:id="649284033">
      <w:bodyDiv w:val="1"/>
      <w:marLeft w:val="0"/>
      <w:marRight w:val="0"/>
      <w:marTop w:val="0"/>
      <w:marBottom w:val="0"/>
      <w:divBdr>
        <w:top w:val="none" w:sz="0" w:space="0" w:color="auto"/>
        <w:left w:val="none" w:sz="0" w:space="0" w:color="auto"/>
        <w:bottom w:val="none" w:sz="0" w:space="0" w:color="auto"/>
        <w:right w:val="none" w:sz="0" w:space="0" w:color="auto"/>
      </w:divBdr>
    </w:div>
    <w:div w:id="649477289">
      <w:bodyDiv w:val="1"/>
      <w:marLeft w:val="0"/>
      <w:marRight w:val="0"/>
      <w:marTop w:val="0"/>
      <w:marBottom w:val="0"/>
      <w:divBdr>
        <w:top w:val="none" w:sz="0" w:space="0" w:color="auto"/>
        <w:left w:val="none" w:sz="0" w:space="0" w:color="auto"/>
        <w:bottom w:val="none" w:sz="0" w:space="0" w:color="auto"/>
        <w:right w:val="none" w:sz="0" w:space="0" w:color="auto"/>
      </w:divBdr>
    </w:div>
    <w:div w:id="649870931">
      <w:bodyDiv w:val="1"/>
      <w:marLeft w:val="0"/>
      <w:marRight w:val="0"/>
      <w:marTop w:val="0"/>
      <w:marBottom w:val="0"/>
      <w:divBdr>
        <w:top w:val="none" w:sz="0" w:space="0" w:color="auto"/>
        <w:left w:val="none" w:sz="0" w:space="0" w:color="auto"/>
        <w:bottom w:val="none" w:sz="0" w:space="0" w:color="auto"/>
        <w:right w:val="none" w:sz="0" w:space="0" w:color="auto"/>
      </w:divBdr>
    </w:div>
    <w:div w:id="649872582">
      <w:bodyDiv w:val="1"/>
      <w:marLeft w:val="0"/>
      <w:marRight w:val="0"/>
      <w:marTop w:val="0"/>
      <w:marBottom w:val="0"/>
      <w:divBdr>
        <w:top w:val="none" w:sz="0" w:space="0" w:color="auto"/>
        <w:left w:val="none" w:sz="0" w:space="0" w:color="auto"/>
        <w:bottom w:val="none" w:sz="0" w:space="0" w:color="auto"/>
        <w:right w:val="none" w:sz="0" w:space="0" w:color="auto"/>
      </w:divBdr>
    </w:div>
    <w:div w:id="650057887">
      <w:bodyDiv w:val="1"/>
      <w:marLeft w:val="0"/>
      <w:marRight w:val="0"/>
      <w:marTop w:val="0"/>
      <w:marBottom w:val="0"/>
      <w:divBdr>
        <w:top w:val="none" w:sz="0" w:space="0" w:color="auto"/>
        <w:left w:val="none" w:sz="0" w:space="0" w:color="auto"/>
        <w:bottom w:val="none" w:sz="0" w:space="0" w:color="auto"/>
        <w:right w:val="none" w:sz="0" w:space="0" w:color="auto"/>
      </w:divBdr>
      <w:divsChild>
        <w:div w:id="1463574642">
          <w:marLeft w:val="0"/>
          <w:marRight w:val="0"/>
          <w:marTop w:val="0"/>
          <w:marBottom w:val="0"/>
          <w:divBdr>
            <w:top w:val="none" w:sz="0" w:space="0" w:color="auto"/>
            <w:left w:val="none" w:sz="0" w:space="0" w:color="auto"/>
            <w:bottom w:val="none" w:sz="0" w:space="0" w:color="auto"/>
            <w:right w:val="none" w:sz="0" w:space="0" w:color="auto"/>
          </w:divBdr>
        </w:div>
      </w:divsChild>
    </w:div>
    <w:div w:id="650063299">
      <w:bodyDiv w:val="1"/>
      <w:marLeft w:val="0"/>
      <w:marRight w:val="0"/>
      <w:marTop w:val="0"/>
      <w:marBottom w:val="0"/>
      <w:divBdr>
        <w:top w:val="none" w:sz="0" w:space="0" w:color="auto"/>
        <w:left w:val="none" w:sz="0" w:space="0" w:color="auto"/>
        <w:bottom w:val="none" w:sz="0" w:space="0" w:color="auto"/>
        <w:right w:val="none" w:sz="0" w:space="0" w:color="auto"/>
      </w:divBdr>
    </w:div>
    <w:div w:id="650213059">
      <w:bodyDiv w:val="1"/>
      <w:marLeft w:val="0"/>
      <w:marRight w:val="0"/>
      <w:marTop w:val="0"/>
      <w:marBottom w:val="0"/>
      <w:divBdr>
        <w:top w:val="none" w:sz="0" w:space="0" w:color="auto"/>
        <w:left w:val="none" w:sz="0" w:space="0" w:color="auto"/>
        <w:bottom w:val="none" w:sz="0" w:space="0" w:color="auto"/>
        <w:right w:val="none" w:sz="0" w:space="0" w:color="auto"/>
      </w:divBdr>
    </w:div>
    <w:div w:id="650257071">
      <w:bodyDiv w:val="1"/>
      <w:marLeft w:val="0"/>
      <w:marRight w:val="0"/>
      <w:marTop w:val="0"/>
      <w:marBottom w:val="0"/>
      <w:divBdr>
        <w:top w:val="none" w:sz="0" w:space="0" w:color="auto"/>
        <w:left w:val="none" w:sz="0" w:space="0" w:color="auto"/>
        <w:bottom w:val="none" w:sz="0" w:space="0" w:color="auto"/>
        <w:right w:val="none" w:sz="0" w:space="0" w:color="auto"/>
      </w:divBdr>
      <w:divsChild>
        <w:div w:id="1607495015">
          <w:marLeft w:val="0"/>
          <w:marRight w:val="0"/>
          <w:marTop w:val="0"/>
          <w:marBottom w:val="0"/>
          <w:divBdr>
            <w:top w:val="none" w:sz="0" w:space="0" w:color="auto"/>
            <w:left w:val="none" w:sz="0" w:space="0" w:color="auto"/>
            <w:bottom w:val="none" w:sz="0" w:space="0" w:color="auto"/>
            <w:right w:val="none" w:sz="0" w:space="0" w:color="auto"/>
          </w:divBdr>
        </w:div>
      </w:divsChild>
    </w:div>
    <w:div w:id="650521908">
      <w:bodyDiv w:val="1"/>
      <w:marLeft w:val="0"/>
      <w:marRight w:val="0"/>
      <w:marTop w:val="0"/>
      <w:marBottom w:val="0"/>
      <w:divBdr>
        <w:top w:val="none" w:sz="0" w:space="0" w:color="auto"/>
        <w:left w:val="none" w:sz="0" w:space="0" w:color="auto"/>
        <w:bottom w:val="none" w:sz="0" w:space="0" w:color="auto"/>
        <w:right w:val="none" w:sz="0" w:space="0" w:color="auto"/>
      </w:divBdr>
      <w:divsChild>
        <w:div w:id="1373531325">
          <w:marLeft w:val="0"/>
          <w:marRight w:val="0"/>
          <w:marTop w:val="0"/>
          <w:marBottom w:val="0"/>
          <w:divBdr>
            <w:top w:val="none" w:sz="0" w:space="0" w:color="auto"/>
            <w:left w:val="none" w:sz="0" w:space="0" w:color="auto"/>
            <w:bottom w:val="none" w:sz="0" w:space="0" w:color="auto"/>
            <w:right w:val="none" w:sz="0" w:space="0" w:color="auto"/>
          </w:divBdr>
        </w:div>
      </w:divsChild>
    </w:div>
    <w:div w:id="650642415">
      <w:bodyDiv w:val="1"/>
      <w:marLeft w:val="0"/>
      <w:marRight w:val="0"/>
      <w:marTop w:val="0"/>
      <w:marBottom w:val="0"/>
      <w:divBdr>
        <w:top w:val="none" w:sz="0" w:space="0" w:color="auto"/>
        <w:left w:val="none" w:sz="0" w:space="0" w:color="auto"/>
        <w:bottom w:val="none" w:sz="0" w:space="0" w:color="auto"/>
        <w:right w:val="none" w:sz="0" w:space="0" w:color="auto"/>
      </w:divBdr>
    </w:div>
    <w:div w:id="651100516">
      <w:bodyDiv w:val="1"/>
      <w:marLeft w:val="0"/>
      <w:marRight w:val="0"/>
      <w:marTop w:val="0"/>
      <w:marBottom w:val="0"/>
      <w:divBdr>
        <w:top w:val="none" w:sz="0" w:space="0" w:color="auto"/>
        <w:left w:val="none" w:sz="0" w:space="0" w:color="auto"/>
        <w:bottom w:val="none" w:sz="0" w:space="0" w:color="auto"/>
        <w:right w:val="none" w:sz="0" w:space="0" w:color="auto"/>
      </w:divBdr>
    </w:div>
    <w:div w:id="651101175">
      <w:bodyDiv w:val="1"/>
      <w:marLeft w:val="0"/>
      <w:marRight w:val="0"/>
      <w:marTop w:val="0"/>
      <w:marBottom w:val="0"/>
      <w:divBdr>
        <w:top w:val="none" w:sz="0" w:space="0" w:color="auto"/>
        <w:left w:val="none" w:sz="0" w:space="0" w:color="auto"/>
        <w:bottom w:val="none" w:sz="0" w:space="0" w:color="auto"/>
        <w:right w:val="none" w:sz="0" w:space="0" w:color="auto"/>
      </w:divBdr>
    </w:div>
    <w:div w:id="651179057">
      <w:bodyDiv w:val="1"/>
      <w:marLeft w:val="0"/>
      <w:marRight w:val="0"/>
      <w:marTop w:val="0"/>
      <w:marBottom w:val="0"/>
      <w:divBdr>
        <w:top w:val="none" w:sz="0" w:space="0" w:color="auto"/>
        <w:left w:val="none" w:sz="0" w:space="0" w:color="auto"/>
        <w:bottom w:val="none" w:sz="0" w:space="0" w:color="auto"/>
        <w:right w:val="none" w:sz="0" w:space="0" w:color="auto"/>
      </w:divBdr>
    </w:div>
    <w:div w:id="651179415">
      <w:bodyDiv w:val="1"/>
      <w:marLeft w:val="0"/>
      <w:marRight w:val="0"/>
      <w:marTop w:val="0"/>
      <w:marBottom w:val="0"/>
      <w:divBdr>
        <w:top w:val="none" w:sz="0" w:space="0" w:color="auto"/>
        <w:left w:val="none" w:sz="0" w:space="0" w:color="auto"/>
        <w:bottom w:val="none" w:sz="0" w:space="0" w:color="auto"/>
        <w:right w:val="none" w:sz="0" w:space="0" w:color="auto"/>
      </w:divBdr>
      <w:divsChild>
        <w:div w:id="929507342">
          <w:marLeft w:val="0"/>
          <w:marRight w:val="0"/>
          <w:marTop w:val="0"/>
          <w:marBottom w:val="0"/>
          <w:divBdr>
            <w:top w:val="none" w:sz="0" w:space="0" w:color="auto"/>
            <w:left w:val="none" w:sz="0" w:space="0" w:color="auto"/>
            <w:bottom w:val="none" w:sz="0" w:space="0" w:color="auto"/>
            <w:right w:val="none" w:sz="0" w:space="0" w:color="auto"/>
          </w:divBdr>
        </w:div>
      </w:divsChild>
    </w:div>
    <w:div w:id="651373510">
      <w:bodyDiv w:val="1"/>
      <w:marLeft w:val="0"/>
      <w:marRight w:val="0"/>
      <w:marTop w:val="0"/>
      <w:marBottom w:val="0"/>
      <w:divBdr>
        <w:top w:val="none" w:sz="0" w:space="0" w:color="auto"/>
        <w:left w:val="none" w:sz="0" w:space="0" w:color="auto"/>
        <w:bottom w:val="none" w:sz="0" w:space="0" w:color="auto"/>
        <w:right w:val="none" w:sz="0" w:space="0" w:color="auto"/>
      </w:divBdr>
    </w:div>
    <w:div w:id="651449506">
      <w:bodyDiv w:val="1"/>
      <w:marLeft w:val="0"/>
      <w:marRight w:val="0"/>
      <w:marTop w:val="0"/>
      <w:marBottom w:val="0"/>
      <w:divBdr>
        <w:top w:val="none" w:sz="0" w:space="0" w:color="auto"/>
        <w:left w:val="none" w:sz="0" w:space="0" w:color="auto"/>
        <w:bottom w:val="none" w:sz="0" w:space="0" w:color="auto"/>
        <w:right w:val="none" w:sz="0" w:space="0" w:color="auto"/>
      </w:divBdr>
      <w:divsChild>
        <w:div w:id="1689024264">
          <w:marLeft w:val="0"/>
          <w:marRight w:val="0"/>
          <w:marTop w:val="0"/>
          <w:marBottom w:val="0"/>
          <w:divBdr>
            <w:top w:val="none" w:sz="0" w:space="0" w:color="auto"/>
            <w:left w:val="none" w:sz="0" w:space="0" w:color="auto"/>
            <w:bottom w:val="none" w:sz="0" w:space="0" w:color="auto"/>
            <w:right w:val="none" w:sz="0" w:space="0" w:color="auto"/>
          </w:divBdr>
        </w:div>
      </w:divsChild>
    </w:div>
    <w:div w:id="651567405">
      <w:bodyDiv w:val="1"/>
      <w:marLeft w:val="0"/>
      <w:marRight w:val="0"/>
      <w:marTop w:val="0"/>
      <w:marBottom w:val="0"/>
      <w:divBdr>
        <w:top w:val="none" w:sz="0" w:space="0" w:color="auto"/>
        <w:left w:val="none" w:sz="0" w:space="0" w:color="auto"/>
        <w:bottom w:val="none" w:sz="0" w:space="0" w:color="auto"/>
        <w:right w:val="none" w:sz="0" w:space="0" w:color="auto"/>
      </w:divBdr>
    </w:div>
    <w:div w:id="651712266">
      <w:bodyDiv w:val="1"/>
      <w:marLeft w:val="0"/>
      <w:marRight w:val="0"/>
      <w:marTop w:val="0"/>
      <w:marBottom w:val="0"/>
      <w:divBdr>
        <w:top w:val="none" w:sz="0" w:space="0" w:color="auto"/>
        <w:left w:val="none" w:sz="0" w:space="0" w:color="auto"/>
        <w:bottom w:val="none" w:sz="0" w:space="0" w:color="auto"/>
        <w:right w:val="none" w:sz="0" w:space="0" w:color="auto"/>
      </w:divBdr>
    </w:div>
    <w:div w:id="651759691">
      <w:bodyDiv w:val="1"/>
      <w:marLeft w:val="0"/>
      <w:marRight w:val="0"/>
      <w:marTop w:val="0"/>
      <w:marBottom w:val="0"/>
      <w:divBdr>
        <w:top w:val="none" w:sz="0" w:space="0" w:color="auto"/>
        <w:left w:val="none" w:sz="0" w:space="0" w:color="auto"/>
        <w:bottom w:val="none" w:sz="0" w:space="0" w:color="auto"/>
        <w:right w:val="none" w:sz="0" w:space="0" w:color="auto"/>
      </w:divBdr>
    </w:div>
    <w:div w:id="652635700">
      <w:bodyDiv w:val="1"/>
      <w:marLeft w:val="0"/>
      <w:marRight w:val="0"/>
      <w:marTop w:val="0"/>
      <w:marBottom w:val="0"/>
      <w:divBdr>
        <w:top w:val="none" w:sz="0" w:space="0" w:color="auto"/>
        <w:left w:val="none" w:sz="0" w:space="0" w:color="auto"/>
        <w:bottom w:val="none" w:sz="0" w:space="0" w:color="auto"/>
        <w:right w:val="none" w:sz="0" w:space="0" w:color="auto"/>
      </w:divBdr>
    </w:div>
    <w:div w:id="652684079">
      <w:bodyDiv w:val="1"/>
      <w:marLeft w:val="0"/>
      <w:marRight w:val="0"/>
      <w:marTop w:val="0"/>
      <w:marBottom w:val="0"/>
      <w:divBdr>
        <w:top w:val="none" w:sz="0" w:space="0" w:color="auto"/>
        <w:left w:val="none" w:sz="0" w:space="0" w:color="auto"/>
        <w:bottom w:val="none" w:sz="0" w:space="0" w:color="auto"/>
        <w:right w:val="none" w:sz="0" w:space="0" w:color="auto"/>
      </w:divBdr>
    </w:div>
    <w:div w:id="652830803">
      <w:bodyDiv w:val="1"/>
      <w:marLeft w:val="0"/>
      <w:marRight w:val="0"/>
      <w:marTop w:val="0"/>
      <w:marBottom w:val="0"/>
      <w:divBdr>
        <w:top w:val="none" w:sz="0" w:space="0" w:color="auto"/>
        <w:left w:val="none" w:sz="0" w:space="0" w:color="auto"/>
        <w:bottom w:val="none" w:sz="0" w:space="0" w:color="auto"/>
        <w:right w:val="none" w:sz="0" w:space="0" w:color="auto"/>
      </w:divBdr>
    </w:div>
    <w:div w:id="652873716">
      <w:bodyDiv w:val="1"/>
      <w:marLeft w:val="0"/>
      <w:marRight w:val="0"/>
      <w:marTop w:val="0"/>
      <w:marBottom w:val="0"/>
      <w:divBdr>
        <w:top w:val="none" w:sz="0" w:space="0" w:color="auto"/>
        <w:left w:val="none" w:sz="0" w:space="0" w:color="auto"/>
        <w:bottom w:val="none" w:sz="0" w:space="0" w:color="auto"/>
        <w:right w:val="none" w:sz="0" w:space="0" w:color="auto"/>
      </w:divBdr>
      <w:divsChild>
        <w:div w:id="2028436710">
          <w:marLeft w:val="0"/>
          <w:marRight w:val="0"/>
          <w:marTop w:val="0"/>
          <w:marBottom w:val="0"/>
          <w:divBdr>
            <w:top w:val="none" w:sz="0" w:space="0" w:color="auto"/>
            <w:left w:val="none" w:sz="0" w:space="0" w:color="auto"/>
            <w:bottom w:val="none" w:sz="0" w:space="0" w:color="auto"/>
            <w:right w:val="none" w:sz="0" w:space="0" w:color="auto"/>
          </w:divBdr>
        </w:div>
      </w:divsChild>
    </w:div>
    <w:div w:id="653023004">
      <w:bodyDiv w:val="1"/>
      <w:marLeft w:val="0"/>
      <w:marRight w:val="0"/>
      <w:marTop w:val="0"/>
      <w:marBottom w:val="0"/>
      <w:divBdr>
        <w:top w:val="none" w:sz="0" w:space="0" w:color="auto"/>
        <w:left w:val="none" w:sz="0" w:space="0" w:color="auto"/>
        <w:bottom w:val="none" w:sz="0" w:space="0" w:color="auto"/>
        <w:right w:val="none" w:sz="0" w:space="0" w:color="auto"/>
      </w:divBdr>
    </w:div>
    <w:div w:id="653220410">
      <w:bodyDiv w:val="1"/>
      <w:marLeft w:val="0"/>
      <w:marRight w:val="0"/>
      <w:marTop w:val="0"/>
      <w:marBottom w:val="0"/>
      <w:divBdr>
        <w:top w:val="none" w:sz="0" w:space="0" w:color="auto"/>
        <w:left w:val="none" w:sz="0" w:space="0" w:color="auto"/>
        <w:bottom w:val="none" w:sz="0" w:space="0" w:color="auto"/>
        <w:right w:val="none" w:sz="0" w:space="0" w:color="auto"/>
      </w:divBdr>
    </w:div>
    <w:div w:id="653607330">
      <w:bodyDiv w:val="1"/>
      <w:marLeft w:val="0"/>
      <w:marRight w:val="0"/>
      <w:marTop w:val="0"/>
      <w:marBottom w:val="0"/>
      <w:divBdr>
        <w:top w:val="none" w:sz="0" w:space="0" w:color="auto"/>
        <w:left w:val="none" w:sz="0" w:space="0" w:color="auto"/>
        <w:bottom w:val="none" w:sz="0" w:space="0" w:color="auto"/>
        <w:right w:val="none" w:sz="0" w:space="0" w:color="auto"/>
      </w:divBdr>
    </w:div>
    <w:div w:id="653725634">
      <w:bodyDiv w:val="1"/>
      <w:marLeft w:val="0"/>
      <w:marRight w:val="0"/>
      <w:marTop w:val="0"/>
      <w:marBottom w:val="0"/>
      <w:divBdr>
        <w:top w:val="none" w:sz="0" w:space="0" w:color="auto"/>
        <w:left w:val="none" w:sz="0" w:space="0" w:color="auto"/>
        <w:bottom w:val="none" w:sz="0" w:space="0" w:color="auto"/>
        <w:right w:val="none" w:sz="0" w:space="0" w:color="auto"/>
      </w:divBdr>
    </w:div>
    <w:div w:id="653919962">
      <w:bodyDiv w:val="1"/>
      <w:marLeft w:val="0"/>
      <w:marRight w:val="0"/>
      <w:marTop w:val="0"/>
      <w:marBottom w:val="0"/>
      <w:divBdr>
        <w:top w:val="none" w:sz="0" w:space="0" w:color="auto"/>
        <w:left w:val="none" w:sz="0" w:space="0" w:color="auto"/>
        <w:bottom w:val="none" w:sz="0" w:space="0" w:color="auto"/>
        <w:right w:val="none" w:sz="0" w:space="0" w:color="auto"/>
      </w:divBdr>
    </w:div>
    <w:div w:id="654186430">
      <w:bodyDiv w:val="1"/>
      <w:marLeft w:val="0"/>
      <w:marRight w:val="0"/>
      <w:marTop w:val="0"/>
      <w:marBottom w:val="0"/>
      <w:divBdr>
        <w:top w:val="none" w:sz="0" w:space="0" w:color="auto"/>
        <w:left w:val="none" w:sz="0" w:space="0" w:color="auto"/>
        <w:bottom w:val="none" w:sz="0" w:space="0" w:color="auto"/>
        <w:right w:val="none" w:sz="0" w:space="0" w:color="auto"/>
      </w:divBdr>
    </w:div>
    <w:div w:id="654340737">
      <w:bodyDiv w:val="1"/>
      <w:marLeft w:val="0"/>
      <w:marRight w:val="0"/>
      <w:marTop w:val="0"/>
      <w:marBottom w:val="0"/>
      <w:divBdr>
        <w:top w:val="none" w:sz="0" w:space="0" w:color="auto"/>
        <w:left w:val="none" w:sz="0" w:space="0" w:color="auto"/>
        <w:bottom w:val="none" w:sz="0" w:space="0" w:color="auto"/>
        <w:right w:val="none" w:sz="0" w:space="0" w:color="auto"/>
      </w:divBdr>
    </w:div>
    <w:div w:id="654407766">
      <w:bodyDiv w:val="1"/>
      <w:marLeft w:val="0"/>
      <w:marRight w:val="0"/>
      <w:marTop w:val="0"/>
      <w:marBottom w:val="0"/>
      <w:divBdr>
        <w:top w:val="none" w:sz="0" w:space="0" w:color="auto"/>
        <w:left w:val="none" w:sz="0" w:space="0" w:color="auto"/>
        <w:bottom w:val="none" w:sz="0" w:space="0" w:color="auto"/>
        <w:right w:val="none" w:sz="0" w:space="0" w:color="auto"/>
      </w:divBdr>
    </w:div>
    <w:div w:id="654457252">
      <w:bodyDiv w:val="1"/>
      <w:marLeft w:val="0"/>
      <w:marRight w:val="0"/>
      <w:marTop w:val="0"/>
      <w:marBottom w:val="0"/>
      <w:divBdr>
        <w:top w:val="none" w:sz="0" w:space="0" w:color="auto"/>
        <w:left w:val="none" w:sz="0" w:space="0" w:color="auto"/>
        <w:bottom w:val="none" w:sz="0" w:space="0" w:color="auto"/>
        <w:right w:val="none" w:sz="0" w:space="0" w:color="auto"/>
      </w:divBdr>
    </w:div>
    <w:div w:id="654534730">
      <w:bodyDiv w:val="1"/>
      <w:marLeft w:val="0"/>
      <w:marRight w:val="0"/>
      <w:marTop w:val="0"/>
      <w:marBottom w:val="0"/>
      <w:divBdr>
        <w:top w:val="none" w:sz="0" w:space="0" w:color="auto"/>
        <w:left w:val="none" w:sz="0" w:space="0" w:color="auto"/>
        <w:bottom w:val="none" w:sz="0" w:space="0" w:color="auto"/>
        <w:right w:val="none" w:sz="0" w:space="0" w:color="auto"/>
      </w:divBdr>
    </w:div>
    <w:div w:id="655034366">
      <w:bodyDiv w:val="1"/>
      <w:marLeft w:val="0"/>
      <w:marRight w:val="0"/>
      <w:marTop w:val="0"/>
      <w:marBottom w:val="0"/>
      <w:divBdr>
        <w:top w:val="none" w:sz="0" w:space="0" w:color="auto"/>
        <w:left w:val="none" w:sz="0" w:space="0" w:color="auto"/>
        <w:bottom w:val="none" w:sz="0" w:space="0" w:color="auto"/>
        <w:right w:val="none" w:sz="0" w:space="0" w:color="auto"/>
      </w:divBdr>
    </w:div>
    <w:div w:id="655111875">
      <w:bodyDiv w:val="1"/>
      <w:marLeft w:val="0"/>
      <w:marRight w:val="0"/>
      <w:marTop w:val="0"/>
      <w:marBottom w:val="0"/>
      <w:divBdr>
        <w:top w:val="none" w:sz="0" w:space="0" w:color="auto"/>
        <w:left w:val="none" w:sz="0" w:space="0" w:color="auto"/>
        <w:bottom w:val="none" w:sz="0" w:space="0" w:color="auto"/>
        <w:right w:val="none" w:sz="0" w:space="0" w:color="auto"/>
      </w:divBdr>
    </w:div>
    <w:div w:id="655181827">
      <w:bodyDiv w:val="1"/>
      <w:marLeft w:val="0"/>
      <w:marRight w:val="0"/>
      <w:marTop w:val="0"/>
      <w:marBottom w:val="0"/>
      <w:divBdr>
        <w:top w:val="none" w:sz="0" w:space="0" w:color="auto"/>
        <w:left w:val="none" w:sz="0" w:space="0" w:color="auto"/>
        <w:bottom w:val="none" w:sz="0" w:space="0" w:color="auto"/>
        <w:right w:val="none" w:sz="0" w:space="0" w:color="auto"/>
      </w:divBdr>
    </w:div>
    <w:div w:id="655375760">
      <w:bodyDiv w:val="1"/>
      <w:marLeft w:val="0"/>
      <w:marRight w:val="0"/>
      <w:marTop w:val="0"/>
      <w:marBottom w:val="0"/>
      <w:divBdr>
        <w:top w:val="none" w:sz="0" w:space="0" w:color="auto"/>
        <w:left w:val="none" w:sz="0" w:space="0" w:color="auto"/>
        <w:bottom w:val="none" w:sz="0" w:space="0" w:color="auto"/>
        <w:right w:val="none" w:sz="0" w:space="0" w:color="auto"/>
      </w:divBdr>
    </w:div>
    <w:div w:id="655961371">
      <w:bodyDiv w:val="1"/>
      <w:marLeft w:val="0"/>
      <w:marRight w:val="0"/>
      <w:marTop w:val="0"/>
      <w:marBottom w:val="0"/>
      <w:divBdr>
        <w:top w:val="none" w:sz="0" w:space="0" w:color="auto"/>
        <w:left w:val="none" w:sz="0" w:space="0" w:color="auto"/>
        <w:bottom w:val="none" w:sz="0" w:space="0" w:color="auto"/>
        <w:right w:val="none" w:sz="0" w:space="0" w:color="auto"/>
      </w:divBdr>
      <w:divsChild>
        <w:div w:id="1706100314">
          <w:marLeft w:val="0"/>
          <w:marRight w:val="0"/>
          <w:marTop w:val="0"/>
          <w:marBottom w:val="0"/>
          <w:divBdr>
            <w:top w:val="none" w:sz="0" w:space="0" w:color="auto"/>
            <w:left w:val="none" w:sz="0" w:space="0" w:color="auto"/>
            <w:bottom w:val="none" w:sz="0" w:space="0" w:color="auto"/>
            <w:right w:val="none" w:sz="0" w:space="0" w:color="auto"/>
          </w:divBdr>
        </w:div>
      </w:divsChild>
    </w:div>
    <w:div w:id="656030077">
      <w:bodyDiv w:val="1"/>
      <w:marLeft w:val="0"/>
      <w:marRight w:val="0"/>
      <w:marTop w:val="0"/>
      <w:marBottom w:val="0"/>
      <w:divBdr>
        <w:top w:val="none" w:sz="0" w:space="0" w:color="auto"/>
        <w:left w:val="none" w:sz="0" w:space="0" w:color="auto"/>
        <w:bottom w:val="none" w:sz="0" w:space="0" w:color="auto"/>
        <w:right w:val="none" w:sz="0" w:space="0" w:color="auto"/>
      </w:divBdr>
    </w:div>
    <w:div w:id="656804154">
      <w:bodyDiv w:val="1"/>
      <w:marLeft w:val="0"/>
      <w:marRight w:val="0"/>
      <w:marTop w:val="0"/>
      <w:marBottom w:val="0"/>
      <w:divBdr>
        <w:top w:val="none" w:sz="0" w:space="0" w:color="auto"/>
        <w:left w:val="none" w:sz="0" w:space="0" w:color="auto"/>
        <w:bottom w:val="none" w:sz="0" w:space="0" w:color="auto"/>
        <w:right w:val="none" w:sz="0" w:space="0" w:color="auto"/>
      </w:divBdr>
    </w:div>
    <w:div w:id="657269938">
      <w:bodyDiv w:val="1"/>
      <w:marLeft w:val="0"/>
      <w:marRight w:val="0"/>
      <w:marTop w:val="0"/>
      <w:marBottom w:val="0"/>
      <w:divBdr>
        <w:top w:val="none" w:sz="0" w:space="0" w:color="auto"/>
        <w:left w:val="none" w:sz="0" w:space="0" w:color="auto"/>
        <w:bottom w:val="none" w:sz="0" w:space="0" w:color="auto"/>
        <w:right w:val="none" w:sz="0" w:space="0" w:color="auto"/>
      </w:divBdr>
    </w:div>
    <w:div w:id="657459688">
      <w:bodyDiv w:val="1"/>
      <w:marLeft w:val="0"/>
      <w:marRight w:val="0"/>
      <w:marTop w:val="0"/>
      <w:marBottom w:val="0"/>
      <w:divBdr>
        <w:top w:val="none" w:sz="0" w:space="0" w:color="auto"/>
        <w:left w:val="none" w:sz="0" w:space="0" w:color="auto"/>
        <w:bottom w:val="none" w:sz="0" w:space="0" w:color="auto"/>
        <w:right w:val="none" w:sz="0" w:space="0" w:color="auto"/>
      </w:divBdr>
    </w:div>
    <w:div w:id="657727902">
      <w:bodyDiv w:val="1"/>
      <w:marLeft w:val="0"/>
      <w:marRight w:val="0"/>
      <w:marTop w:val="0"/>
      <w:marBottom w:val="0"/>
      <w:divBdr>
        <w:top w:val="none" w:sz="0" w:space="0" w:color="auto"/>
        <w:left w:val="none" w:sz="0" w:space="0" w:color="auto"/>
        <w:bottom w:val="none" w:sz="0" w:space="0" w:color="auto"/>
        <w:right w:val="none" w:sz="0" w:space="0" w:color="auto"/>
      </w:divBdr>
    </w:div>
    <w:div w:id="658074583">
      <w:bodyDiv w:val="1"/>
      <w:marLeft w:val="0"/>
      <w:marRight w:val="0"/>
      <w:marTop w:val="0"/>
      <w:marBottom w:val="0"/>
      <w:divBdr>
        <w:top w:val="none" w:sz="0" w:space="0" w:color="auto"/>
        <w:left w:val="none" w:sz="0" w:space="0" w:color="auto"/>
        <w:bottom w:val="none" w:sz="0" w:space="0" w:color="auto"/>
        <w:right w:val="none" w:sz="0" w:space="0" w:color="auto"/>
      </w:divBdr>
      <w:divsChild>
        <w:div w:id="190997332">
          <w:marLeft w:val="0"/>
          <w:marRight w:val="0"/>
          <w:marTop w:val="0"/>
          <w:marBottom w:val="0"/>
          <w:divBdr>
            <w:top w:val="none" w:sz="0" w:space="0" w:color="auto"/>
            <w:left w:val="none" w:sz="0" w:space="0" w:color="auto"/>
            <w:bottom w:val="none" w:sz="0" w:space="0" w:color="auto"/>
            <w:right w:val="none" w:sz="0" w:space="0" w:color="auto"/>
          </w:divBdr>
        </w:div>
      </w:divsChild>
    </w:div>
    <w:div w:id="658077819">
      <w:bodyDiv w:val="1"/>
      <w:marLeft w:val="0"/>
      <w:marRight w:val="0"/>
      <w:marTop w:val="0"/>
      <w:marBottom w:val="0"/>
      <w:divBdr>
        <w:top w:val="none" w:sz="0" w:space="0" w:color="auto"/>
        <w:left w:val="none" w:sz="0" w:space="0" w:color="auto"/>
        <w:bottom w:val="none" w:sz="0" w:space="0" w:color="auto"/>
        <w:right w:val="none" w:sz="0" w:space="0" w:color="auto"/>
      </w:divBdr>
    </w:div>
    <w:div w:id="658191420">
      <w:bodyDiv w:val="1"/>
      <w:marLeft w:val="0"/>
      <w:marRight w:val="0"/>
      <w:marTop w:val="0"/>
      <w:marBottom w:val="0"/>
      <w:divBdr>
        <w:top w:val="none" w:sz="0" w:space="0" w:color="auto"/>
        <w:left w:val="none" w:sz="0" w:space="0" w:color="auto"/>
        <w:bottom w:val="none" w:sz="0" w:space="0" w:color="auto"/>
        <w:right w:val="none" w:sz="0" w:space="0" w:color="auto"/>
      </w:divBdr>
    </w:div>
    <w:div w:id="658465696">
      <w:bodyDiv w:val="1"/>
      <w:marLeft w:val="0"/>
      <w:marRight w:val="0"/>
      <w:marTop w:val="0"/>
      <w:marBottom w:val="0"/>
      <w:divBdr>
        <w:top w:val="none" w:sz="0" w:space="0" w:color="auto"/>
        <w:left w:val="none" w:sz="0" w:space="0" w:color="auto"/>
        <w:bottom w:val="none" w:sz="0" w:space="0" w:color="auto"/>
        <w:right w:val="none" w:sz="0" w:space="0" w:color="auto"/>
      </w:divBdr>
    </w:div>
    <w:div w:id="658651950">
      <w:bodyDiv w:val="1"/>
      <w:marLeft w:val="0"/>
      <w:marRight w:val="0"/>
      <w:marTop w:val="0"/>
      <w:marBottom w:val="0"/>
      <w:divBdr>
        <w:top w:val="none" w:sz="0" w:space="0" w:color="auto"/>
        <w:left w:val="none" w:sz="0" w:space="0" w:color="auto"/>
        <w:bottom w:val="none" w:sz="0" w:space="0" w:color="auto"/>
        <w:right w:val="none" w:sz="0" w:space="0" w:color="auto"/>
      </w:divBdr>
    </w:div>
    <w:div w:id="658769502">
      <w:bodyDiv w:val="1"/>
      <w:marLeft w:val="0"/>
      <w:marRight w:val="0"/>
      <w:marTop w:val="0"/>
      <w:marBottom w:val="0"/>
      <w:divBdr>
        <w:top w:val="none" w:sz="0" w:space="0" w:color="auto"/>
        <w:left w:val="none" w:sz="0" w:space="0" w:color="auto"/>
        <w:bottom w:val="none" w:sz="0" w:space="0" w:color="auto"/>
        <w:right w:val="none" w:sz="0" w:space="0" w:color="auto"/>
      </w:divBdr>
    </w:div>
    <w:div w:id="658848832">
      <w:bodyDiv w:val="1"/>
      <w:marLeft w:val="0"/>
      <w:marRight w:val="0"/>
      <w:marTop w:val="0"/>
      <w:marBottom w:val="0"/>
      <w:divBdr>
        <w:top w:val="none" w:sz="0" w:space="0" w:color="auto"/>
        <w:left w:val="none" w:sz="0" w:space="0" w:color="auto"/>
        <w:bottom w:val="none" w:sz="0" w:space="0" w:color="auto"/>
        <w:right w:val="none" w:sz="0" w:space="0" w:color="auto"/>
      </w:divBdr>
    </w:div>
    <w:div w:id="659045430">
      <w:bodyDiv w:val="1"/>
      <w:marLeft w:val="0"/>
      <w:marRight w:val="0"/>
      <w:marTop w:val="0"/>
      <w:marBottom w:val="0"/>
      <w:divBdr>
        <w:top w:val="none" w:sz="0" w:space="0" w:color="auto"/>
        <w:left w:val="none" w:sz="0" w:space="0" w:color="auto"/>
        <w:bottom w:val="none" w:sz="0" w:space="0" w:color="auto"/>
        <w:right w:val="none" w:sz="0" w:space="0" w:color="auto"/>
      </w:divBdr>
    </w:div>
    <w:div w:id="659116325">
      <w:bodyDiv w:val="1"/>
      <w:marLeft w:val="0"/>
      <w:marRight w:val="0"/>
      <w:marTop w:val="0"/>
      <w:marBottom w:val="0"/>
      <w:divBdr>
        <w:top w:val="none" w:sz="0" w:space="0" w:color="auto"/>
        <w:left w:val="none" w:sz="0" w:space="0" w:color="auto"/>
        <w:bottom w:val="none" w:sz="0" w:space="0" w:color="auto"/>
        <w:right w:val="none" w:sz="0" w:space="0" w:color="auto"/>
      </w:divBdr>
    </w:div>
    <w:div w:id="659430487">
      <w:bodyDiv w:val="1"/>
      <w:marLeft w:val="0"/>
      <w:marRight w:val="0"/>
      <w:marTop w:val="0"/>
      <w:marBottom w:val="0"/>
      <w:divBdr>
        <w:top w:val="none" w:sz="0" w:space="0" w:color="auto"/>
        <w:left w:val="none" w:sz="0" w:space="0" w:color="auto"/>
        <w:bottom w:val="none" w:sz="0" w:space="0" w:color="auto"/>
        <w:right w:val="none" w:sz="0" w:space="0" w:color="auto"/>
      </w:divBdr>
    </w:div>
    <w:div w:id="659893870">
      <w:bodyDiv w:val="1"/>
      <w:marLeft w:val="0"/>
      <w:marRight w:val="0"/>
      <w:marTop w:val="0"/>
      <w:marBottom w:val="0"/>
      <w:divBdr>
        <w:top w:val="none" w:sz="0" w:space="0" w:color="auto"/>
        <w:left w:val="none" w:sz="0" w:space="0" w:color="auto"/>
        <w:bottom w:val="none" w:sz="0" w:space="0" w:color="auto"/>
        <w:right w:val="none" w:sz="0" w:space="0" w:color="auto"/>
      </w:divBdr>
    </w:div>
    <w:div w:id="659968864">
      <w:bodyDiv w:val="1"/>
      <w:marLeft w:val="0"/>
      <w:marRight w:val="0"/>
      <w:marTop w:val="0"/>
      <w:marBottom w:val="0"/>
      <w:divBdr>
        <w:top w:val="none" w:sz="0" w:space="0" w:color="auto"/>
        <w:left w:val="none" w:sz="0" w:space="0" w:color="auto"/>
        <w:bottom w:val="none" w:sz="0" w:space="0" w:color="auto"/>
        <w:right w:val="none" w:sz="0" w:space="0" w:color="auto"/>
      </w:divBdr>
    </w:div>
    <w:div w:id="660306185">
      <w:bodyDiv w:val="1"/>
      <w:marLeft w:val="0"/>
      <w:marRight w:val="0"/>
      <w:marTop w:val="0"/>
      <w:marBottom w:val="0"/>
      <w:divBdr>
        <w:top w:val="none" w:sz="0" w:space="0" w:color="auto"/>
        <w:left w:val="none" w:sz="0" w:space="0" w:color="auto"/>
        <w:bottom w:val="none" w:sz="0" w:space="0" w:color="auto"/>
        <w:right w:val="none" w:sz="0" w:space="0" w:color="auto"/>
      </w:divBdr>
    </w:div>
    <w:div w:id="660352219">
      <w:bodyDiv w:val="1"/>
      <w:marLeft w:val="0"/>
      <w:marRight w:val="0"/>
      <w:marTop w:val="0"/>
      <w:marBottom w:val="0"/>
      <w:divBdr>
        <w:top w:val="none" w:sz="0" w:space="0" w:color="auto"/>
        <w:left w:val="none" w:sz="0" w:space="0" w:color="auto"/>
        <w:bottom w:val="none" w:sz="0" w:space="0" w:color="auto"/>
        <w:right w:val="none" w:sz="0" w:space="0" w:color="auto"/>
      </w:divBdr>
    </w:div>
    <w:div w:id="661201691">
      <w:bodyDiv w:val="1"/>
      <w:marLeft w:val="0"/>
      <w:marRight w:val="0"/>
      <w:marTop w:val="0"/>
      <w:marBottom w:val="0"/>
      <w:divBdr>
        <w:top w:val="none" w:sz="0" w:space="0" w:color="auto"/>
        <w:left w:val="none" w:sz="0" w:space="0" w:color="auto"/>
        <w:bottom w:val="none" w:sz="0" w:space="0" w:color="auto"/>
        <w:right w:val="none" w:sz="0" w:space="0" w:color="auto"/>
      </w:divBdr>
    </w:div>
    <w:div w:id="661389628">
      <w:bodyDiv w:val="1"/>
      <w:marLeft w:val="0"/>
      <w:marRight w:val="0"/>
      <w:marTop w:val="0"/>
      <w:marBottom w:val="0"/>
      <w:divBdr>
        <w:top w:val="none" w:sz="0" w:space="0" w:color="auto"/>
        <w:left w:val="none" w:sz="0" w:space="0" w:color="auto"/>
        <w:bottom w:val="none" w:sz="0" w:space="0" w:color="auto"/>
        <w:right w:val="none" w:sz="0" w:space="0" w:color="auto"/>
      </w:divBdr>
    </w:div>
    <w:div w:id="661852140">
      <w:bodyDiv w:val="1"/>
      <w:marLeft w:val="0"/>
      <w:marRight w:val="0"/>
      <w:marTop w:val="0"/>
      <w:marBottom w:val="0"/>
      <w:divBdr>
        <w:top w:val="none" w:sz="0" w:space="0" w:color="auto"/>
        <w:left w:val="none" w:sz="0" w:space="0" w:color="auto"/>
        <w:bottom w:val="none" w:sz="0" w:space="0" w:color="auto"/>
        <w:right w:val="none" w:sz="0" w:space="0" w:color="auto"/>
      </w:divBdr>
    </w:div>
    <w:div w:id="661930400">
      <w:bodyDiv w:val="1"/>
      <w:marLeft w:val="0"/>
      <w:marRight w:val="0"/>
      <w:marTop w:val="0"/>
      <w:marBottom w:val="0"/>
      <w:divBdr>
        <w:top w:val="none" w:sz="0" w:space="0" w:color="auto"/>
        <w:left w:val="none" w:sz="0" w:space="0" w:color="auto"/>
        <w:bottom w:val="none" w:sz="0" w:space="0" w:color="auto"/>
        <w:right w:val="none" w:sz="0" w:space="0" w:color="auto"/>
      </w:divBdr>
    </w:div>
    <w:div w:id="662047526">
      <w:bodyDiv w:val="1"/>
      <w:marLeft w:val="0"/>
      <w:marRight w:val="0"/>
      <w:marTop w:val="0"/>
      <w:marBottom w:val="0"/>
      <w:divBdr>
        <w:top w:val="none" w:sz="0" w:space="0" w:color="auto"/>
        <w:left w:val="none" w:sz="0" w:space="0" w:color="auto"/>
        <w:bottom w:val="none" w:sz="0" w:space="0" w:color="auto"/>
        <w:right w:val="none" w:sz="0" w:space="0" w:color="auto"/>
      </w:divBdr>
      <w:divsChild>
        <w:div w:id="1547134494">
          <w:marLeft w:val="0"/>
          <w:marRight w:val="0"/>
          <w:marTop w:val="0"/>
          <w:marBottom w:val="0"/>
          <w:divBdr>
            <w:top w:val="none" w:sz="0" w:space="0" w:color="auto"/>
            <w:left w:val="none" w:sz="0" w:space="0" w:color="auto"/>
            <w:bottom w:val="none" w:sz="0" w:space="0" w:color="auto"/>
            <w:right w:val="none" w:sz="0" w:space="0" w:color="auto"/>
          </w:divBdr>
        </w:div>
      </w:divsChild>
    </w:div>
    <w:div w:id="662047985">
      <w:bodyDiv w:val="1"/>
      <w:marLeft w:val="0"/>
      <w:marRight w:val="0"/>
      <w:marTop w:val="0"/>
      <w:marBottom w:val="0"/>
      <w:divBdr>
        <w:top w:val="none" w:sz="0" w:space="0" w:color="auto"/>
        <w:left w:val="none" w:sz="0" w:space="0" w:color="auto"/>
        <w:bottom w:val="none" w:sz="0" w:space="0" w:color="auto"/>
        <w:right w:val="none" w:sz="0" w:space="0" w:color="auto"/>
      </w:divBdr>
    </w:div>
    <w:div w:id="662707922">
      <w:bodyDiv w:val="1"/>
      <w:marLeft w:val="0"/>
      <w:marRight w:val="0"/>
      <w:marTop w:val="0"/>
      <w:marBottom w:val="0"/>
      <w:divBdr>
        <w:top w:val="none" w:sz="0" w:space="0" w:color="auto"/>
        <w:left w:val="none" w:sz="0" w:space="0" w:color="auto"/>
        <w:bottom w:val="none" w:sz="0" w:space="0" w:color="auto"/>
        <w:right w:val="none" w:sz="0" w:space="0" w:color="auto"/>
      </w:divBdr>
    </w:div>
    <w:div w:id="662972742">
      <w:bodyDiv w:val="1"/>
      <w:marLeft w:val="0"/>
      <w:marRight w:val="0"/>
      <w:marTop w:val="0"/>
      <w:marBottom w:val="0"/>
      <w:divBdr>
        <w:top w:val="none" w:sz="0" w:space="0" w:color="auto"/>
        <w:left w:val="none" w:sz="0" w:space="0" w:color="auto"/>
        <w:bottom w:val="none" w:sz="0" w:space="0" w:color="auto"/>
        <w:right w:val="none" w:sz="0" w:space="0" w:color="auto"/>
      </w:divBdr>
    </w:div>
    <w:div w:id="662973678">
      <w:bodyDiv w:val="1"/>
      <w:marLeft w:val="0"/>
      <w:marRight w:val="0"/>
      <w:marTop w:val="0"/>
      <w:marBottom w:val="0"/>
      <w:divBdr>
        <w:top w:val="none" w:sz="0" w:space="0" w:color="auto"/>
        <w:left w:val="none" w:sz="0" w:space="0" w:color="auto"/>
        <w:bottom w:val="none" w:sz="0" w:space="0" w:color="auto"/>
        <w:right w:val="none" w:sz="0" w:space="0" w:color="auto"/>
      </w:divBdr>
    </w:div>
    <w:div w:id="662974199">
      <w:bodyDiv w:val="1"/>
      <w:marLeft w:val="0"/>
      <w:marRight w:val="0"/>
      <w:marTop w:val="0"/>
      <w:marBottom w:val="0"/>
      <w:divBdr>
        <w:top w:val="none" w:sz="0" w:space="0" w:color="auto"/>
        <w:left w:val="none" w:sz="0" w:space="0" w:color="auto"/>
        <w:bottom w:val="none" w:sz="0" w:space="0" w:color="auto"/>
        <w:right w:val="none" w:sz="0" w:space="0" w:color="auto"/>
      </w:divBdr>
    </w:div>
    <w:div w:id="663243956">
      <w:bodyDiv w:val="1"/>
      <w:marLeft w:val="0"/>
      <w:marRight w:val="0"/>
      <w:marTop w:val="0"/>
      <w:marBottom w:val="0"/>
      <w:divBdr>
        <w:top w:val="none" w:sz="0" w:space="0" w:color="auto"/>
        <w:left w:val="none" w:sz="0" w:space="0" w:color="auto"/>
        <w:bottom w:val="none" w:sz="0" w:space="0" w:color="auto"/>
        <w:right w:val="none" w:sz="0" w:space="0" w:color="auto"/>
      </w:divBdr>
    </w:div>
    <w:div w:id="663434880">
      <w:bodyDiv w:val="1"/>
      <w:marLeft w:val="0"/>
      <w:marRight w:val="0"/>
      <w:marTop w:val="0"/>
      <w:marBottom w:val="0"/>
      <w:divBdr>
        <w:top w:val="none" w:sz="0" w:space="0" w:color="auto"/>
        <w:left w:val="none" w:sz="0" w:space="0" w:color="auto"/>
        <w:bottom w:val="none" w:sz="0" w:space="0" w:color="auto"/>
        <w:right w:val="none" w:sz="0" w:space="0" w:color="auto"/>
      </w:divBdr>
    </w:div>
    <w:div w:id="663626296">
      <w:bodyDiv w:val="1"/>
      <w:marLeft w:val="0"/>
      <w:marRight w:val="0"/>
      <w:marTop w:val="0"/>
      <w:marBottom w:val="0"/>
      <w:divBdr>
        <w:top w:val="none" w:sz="0" w:space="0" w:color="auto"/>
        <w:left w:val="none" w:sz="0" w:space="0" w:color="auto"/>
        <w:bottom w:val="none" w:sz="0" w:space="0" w:color="auto"/>
        <w:right w:val="none" w:sz="0" w:space="0" w:color="auto"/>
      </w:divBdr>
    </w:div>
    <w:div w:id="663633374">
      <w:bodyDiv w:val="1"/>
      <w:marLeft w:val="0"/>
      <w:marRight w:val="0"/>
      <w:marTop w:val="0"/>
      <w:marBottom w:val="0"/>
      <w:divBdr>
        <w:top w:val="none" w:sz="0" w:space="0" w:color="auto"/>
        <w:left w:val="none" w:sz="0" w:space="0" w:color="auto"/>
        <w:bottom w:val="none" w:sz="0" w:space="0" w:color="auto"/>
        <w:right w:val="none" w:sz="0" w:space="0" w:color="auto"/>
      </w:divBdr>
    </w:div>
    <w:div w:id="663975574">
      <w:bodyDiv w:val="1"/>
      <w:marLeft w:val="0"/>
      <w:marRight w:val="0"/>
      <w:marTop w:val="0"/>
      <w:marBottom w:val="0"/>
      <w:divBdr>
        <w:top w:val="none" w:sz="0" w:space="0" w:color="auto"/>
        <w:left w:val="none" w:sz="0" w:space="0" w:color="auto"/>
        <w:bottom w:val="none" w:sz="0" w:space="0" w:color="auto"/>
        <w:right w:val="none" w:sz="0" w:space="0" w:color="auto"/>
      </w:divBdr>
    </w:div>
    <w:div w:id="664668327">
      <w:bodyDiv w:val="1"/>
      <w:marLeft w:val="0"/>
      <w:marRight w:val="0"/>
      <w:marTop w:val="0"/>
      <w:marBottom w:val="0"/>
      <w:divBdr>
        <w:top w:val="none" w:sz="0" w:space="0" w:color="auto"/>
        <w:left w:val="none" w:sz="0" w:space="0" w:color="auto"/>
        <w:bottom w:val="none" w:sz="0" w:space="0" w:color="auto"/>
        <w:right w:val="none" w:sz="0" w:space="0" w:color="auto"/>
      </w:divBdr>
      <w:divsChild>
        <w:div w:id="1774275590">
          <w:marLeft w:val="0"/>
          <w:marRight w:val="0"/>
          <w:marTop w:val="0"/>
          <w:marBottom w:val="0"/>
          <w:divBdr>
            <w:top w:val="none" w:sz="0" w:space="0" w:color="auto"/>
            <w:left w:val="none" w:sz="0" w:space="0" w:color="auto"/>
            <w:bottom w:val="none" w:sz="0" w:space="0" w:color="auto"/>
            <w:right w:val="none" w:sz="0" w:space="0" w:color="auto"/>
          </w:divBdr>
        </w:div>
      </w:divsChild>
    </w:div>
    <w:div w:id="665090504">
      <w:bodyDiv w:val="1"/>
      <w:marLeft w:val="0"/>
      <w:marRight w:val="0"/>
      <w:marTop w:val="0"/>
      <w:marBottom w:val="0"/>
      <w:divBdr>
        <w:top w:val="none" w:sz="0" w:space="0" w:color="auto"/>
        <w:left w:val="none" w:sz="0" w:space="0" w:color="auto"/>
        <w:bottom w:val="none" w:sz="0" w:space="0" w:color="auto"/>
        <w:right w:val="none" w:sz="0" w:space="0" w:color="auto"/>
      </w:divBdr>
    </w:div>
    <w:div w:id="665325720">
      <w:bodyDiv w:val="1"/>
      <w:marLeft w:val="0"/>
      <w:marRight w:val="0"/>
      <w:marTop w:val="0"/>
      <w:marBottom w:val="0"/>
      <w:divBdr>
        <w:top w:val="none" w:sz="0" w:space="0" w:color="auto"/>
        <w:left w:val="none" w:sz="0" w:space="0" w:color="auto"/>
        <w:bottom w:val="none" w:sz="0" w:space="0" w:color="auto"/>
        <w:right w:val="none" w:sz="0" w:space="0" w:color="auto"/>
      </w:divBdr>
    </w:div>
    <w:div w:id="665329063">
      <w:bodyDiv w:val="1"/>
      <w:marLeft w:val="0"/>
      <w:marRight w:val="0"/>
      <w:marTop w:val="0"/>
      <w:marBottom w:val="0"/>
      <w:divBdr>
        <w:top w:val="none" w:sz="0" w:space="0" w:color="auto"/>
        <w:left w:val="none" w:sz="0" w:space="0" w:color="auto"/>
        <w:bottom w:val="none" w:sz="0" w:space="0" w:color="auto"/>
        <w:right w:val="none" w:sz="0" w:space="0" w:color="auto"/>
      </w:divBdr>
    </w:div>
    <w:div w:id="665743900">
      <w:bodyDiv w:val="1"/>
      <w:marLeft w:val="0"/>
      <w:marRight w:val="0"/>
      <w:marTop w:val="0"/>
      <w:marBottom w:val="0"/>
      <w:divBdr>
        <w:top w:val="none" w:sz="0" w:space="0" w:color="auto"/>
        <w:left w:val="none" w:sz="0" w:space="0" w:color="auto"/>
        <w:bottom w:val="none" w:sz="0" w:space="0" w:color="auto"/>
        <w:right w:val="none" w:sz="0" w:space="0" w:color="auto"/>
      </w:divBdr>
    </w:div>
    <w:div w:id="665783435">
      <w:bodyDiv w:val="1"/>
      <w:marLeft w:val="0"/>
      <w:marRight w:val="0"/>
      <w:marTop w:val="0"/>
      <w:marBottom w:val="0"/>
      <w:divBdr>
        <w:top w:val="none" w:sz="0" w:space="0" w:color="auto"/>
        <w:left w:val="none" w:sz="0" w:space="0" w:color="auto"/>
        <w:bottom w:val="none" w:sz="0" w:space="0" w:color="auto"/>
        <w:right w:val="none" w:sz="0" w:space="0" w:color="auto"/>
      </w:divBdr>
    </w:div>
    <w:div w:id="666176534">
      <w:bodyDiv w:val="1"/>
      <w:marLeft w:val="0"/>
      <w:marRight w:val="0"/>
      <w:marTop w:val="0"/>
      <w:marBottom w:val="0"/>
      <w:divBdr>
        <w:top w:val="none" w:sz="0" w:space="0" w:color="auto"/>
        <w:left w:val="none" w:sz="0" w:space="0" w:color="auto"/>
        <w:bottom w:val="none" w:sz="0" w:space="0" w:color="auto"/>
        <w:right w:val="none" w:sz="0" w:space="0" w:color="auto"/>
      </w:divBdr>
    </w:div>
    <w:div w:id="666514878">
      <w:bodyDiv w:val="1"/>
      <w:marLeft w:val="0"/>
      <w:marRight w:val="0"/>
      <w:marTop w:val="0"/>
      <w:marBottom w:val="0"/>
      <w:divBdr>
        <w:top w:val="none" w:sz="0" w:space="0" w:color="auto"/>
        <w:left w:val="none" w:sz="0" w:space="0" w:color="auto"/>
        <w:bottom w:val="none" w:sz="0" w:space="0" w:color="auto"/>
        <w:right w:val="none" w:sz="0" w:space="0" w:color="auto"/>
      </w:divBdr>
    </w:div>
    <w:div w:id="666831856">
      <w:bodyDiv w:val="1"/>
      <w:marLeft w:val="0"/>
      <w:marRight w:val="0"/>
      <w:marTop w:val="0"/>
      <w:marBottom w:val="0"/>
      <w:divBdr>
        <w:top w:val="none" w:sz="0" w:space="0" w:color="auto"/>
        <w:left w:val="none" w:sz="0" w:space="0" w:color="auto"/>
        <w:bottom w:val="none" w:sz="0" w:space="0" w:color="auto"/>
        <w:right w:val="none" w:sz="0" w:space="0" w:color="auto"/>
      </w:divBdr>
    </w:div>
    <w:div w:id="666907252">
      <w:bodyDiv w:val="1"/>
      <w:marLeft w:val="0"/>
      <w:marRight w:val="0"/>
      <w:marTop w:val="0"/>
      <w:marBottom w:val="0"/>
      <w:divBdr>
        <w:top w:val="none" w:sz="0" w:space="0" w:color="auto"/>
        <w:left w:val="none" w:sz="0" w:space="0" w:color="auto"/>
        <w:bottom w:val="none" w:sz="0" w:space="0" w:color="auto"/>
        <w:right w:val="none" w:sz="0" w:space="0" w:color="auto"/>
      </w:divBdr>
    </w:div>
    <w:div w:id="667437918">
      <w:bodyDiv w:val="1"/>
      <w:marLeft w:val="0"/>
      <w:marRight w:val="0"/>
      <w:marTop w:val="0"/>
      <w:marBottom w:val="0"/>
      <w:divBdr>
        <w:top w:val="none" w:sz="0" w:space="0" w:color="auto"/>
        <w:left w:val="none" w:sz="0" w:space="0" w:color="auto"/>
        <w:bottom w:val="none" w:sz="0" w:space="0" w:color="auto"/>
        <w:right w:val="none" w:sz="0" w:space="0" w:color="auto"/>
      </w:divBdr>
    </w:div>
    <w:div w:id="667488667">
      <w:bodyDiv w:val="1"/>
      <w:marLeft w:val="0"/>
      <w:marRight w:val="0"/>
      <w:marTop w:val="0"/>
      <w:marBottom w:val="0"/>
      <w:divBdr>
        <w:top w:val="none" w:sz="0" w:space="0" w:color="auto"/>
        <w:left w:val="none" w:sz="0" w:space="0" w:color="auto"/>
        <w:bottom w:val="none" w:sz="0" w:space="0" w:color="auto"/>
        <w:right w:val="none" w:sz="0" w:space="0" w:color="auto"/>
      </w:divBdr>
      <w:divsChild>
        <w:div w:id="1963608824">
          <w:marLeft w:val="0"/>
          <w:marRight w:val="0"/>
          <w:marTop w:val="0"/>
          <w:marBottom w:val="0"/>
          <w:divBdr>
            <w:top w:val="none" w:sz="0" w:space="0" w:color="auto"/>
            <w:left w:val="none" w:sz="0" w:space="0" w:color="auto"/>
            <w:bottom w:val="none" w:sz="0" w:space="0" w:color="auto"/>
            <w:right w:val="none" w:sz="0" w:space="0" w:color="auto"/>
          </w:divBdr>
        </w:div>
      </w:divsChild>
    </w:div>
    <w:div w:id="667829385">
      <w:bodyDiv w:val="1"/>
      <w:marLeft w:val="0"/>
      <w:marRight w:val="0"/>
      <w:marTop w:val="0"/>
      <w:marBottom w:val="0"/>
      <w:divBdr>
        <w:top w:val="none" w:sz="0" w:space="0" w:color="auto"/>
        <w:left w:val="none" w:sz="0" w:space="0" w:color="auto"/>
        <w:bottom w:val="none" w:sz="0" w:space="0" w:color="auto"/>
        <w:right w:val="none" w:sz="0" w:space="0" w:color="auto"/>
      </w:divBdr>
    </w:div>
    <w:div w:id="667829763">
      <w:bodyDiv w:val="1"/>
      <w:marLeft w:val="0"/>
      <w:marRight w:val="0"/>
      <w:marTop w:val="0"/>
      <w:marBottom w:val="0"/>
      <w:divBdr>
        <w:top w:val="none" w:sz="0" w:space="0" w:color="auto"/>
        <w:left w:val="none" w:sz="0" w:space="0" w:color="auto"/>
        <w:bottom w:val="none" w:sz="0" w:space="0" w:color="auto"/>
        <w:right w:val="none" w:sz="0" w:space="0" w:color="auto"/>
      </w:divBdr>
    </w:div>
    <w:div w:id="668026703">
      <w:bodyDiv w:val="1"/>
      <w:marLeft w:val="0"/>
      <w:marRight w:val="0"/>
      <w:marTop w:val="0"/>
      <w:marBottom w:val="0"/>
      <w:divBdr>
        <w:top w:val="none" w:sz="0" w:space="0" w:color="auto"/>
        <w:left w:val="none" w:sz="0" w:space="0" w:color="auto"/>
        <w:bottom w:val="none" w:sz="0" w:space="0" w:color="auto"/>
        <w:right w:val="none" w:sz="0" w:space="0" w:color="auto"/>
      </w:divBdr>
    </w:div>
    <w:div w:id="668143566">
      <w:bodyDiv w:val="1"/>
      <w:marLeft w:val="0"/>
      <w:marRight w:val="0"/>
      <w:marTop w:val="0"/>
      <w:marBottom w:val="0"/>
      <w:divBdr>
        <w:top w:val="none" w:sz="0" w:space="0" w:color="auto"/>
        <w:left w:val="none" w:sz="0" w:space="0" w:color="auto"/>
        <w:bottom w:val="none" w:sz="0" w:space="0" w:color="auto"/>
        <w:right w:val="none" w:sz="0" w:space="0" w:color="auto"/>
      </w:divBdr>
    </w:div>
    <w:div w:id="668875313">
      <w:bodyDiv w:val="1"/>
      <w:marLeft w:val="0"/>
      <w:marRight w:val="0"/>
      <w:marTop w:val="0"/>
      <w:marBottom w:val="0"/>
      <w:divBdr>
        <w:top w:val="none" w:sz="0" w:space="0" w:color="auto"/>
        <w:left w:val="none" w:sz="0" w:space="0" w:color="auto"/>
        <w:bottom w:val="none" w:sz="0" w:space="0" w:color="auto"/>
        <w:right w:val="none" w:sz="0" w:space="0" w:color="auto"/>
      </w:divBdr>
      <w:divsChild>
        <w:div w:id="1101686755">
          <w:marLeft w:val="0"/>
          <w:marRight w:val="0"/>
          <w:marTop w:val="0"/>
          <w:marBottom w:val="0"/>
          <w:divBdr>
            <w:top w:val="none" w:sz="0" w:space="0" w:color="auto"/>
            <w:left w:val="none" w:sz="0" w:space="0" w:color="auto"/>
            <w:bottom w:val="none" w:sz="0" w:space="0" w:color="auto"/>
            <w:right w:val="none" w:sz="0" w:space="0" w:color="auto"/>
          </w:divBdr>
        </w:div>
      </w:divsChild>
    </w:div>
    <w:div w:id="669060809">
      <w:bodyDiv w:val="1"/>
      <w:marLeft w:val="0"/>
      <w:marRight w:val="0"/>
      <w:marTop w:val="0"/>
      <w:marBottom w:val="0"/>
      <w:divBdr>
        <w:top w:val="none" w:sz="0" w:space="0" w:color="auto"/>
        <w:left w:val="none" w:sz="0" w:space="0" w:color="auto"/>
        <w:bottom w:val="none" w:sz="0" w:space="0" w:color="auto"/>
        <w:right w:val="none" w:sz="0" w:space="0" w:color="auto"/>
      </w:divBdr>
    </w:div>
    <w:div w:id="669212760">
      <w:bodyDiv w:val="1"/>
      <w:marLeft w:val="0"/>
      <w:marRight w:val="0"/>
      <w:marTop w:val="0"/>
      <w:marBottom w:val="0"/>
      <w:divBdr>
        <w:top w:val="none" w:sz="0" w:space="0" w:color="auto"/>
        <w:left w:val="none" w:sz="0" w:space="0" w:color="auto"/>
        <w:bottom w:val="none" w:sz="0" w:space="0" w:color="auto"/>
        <w:right w:val="none" w:sz="0" w:space="0" w:color="auto"/>
      </w:divBdr>
    </w:div>
    <w:div w:id="669256773">
      <w:bodyDiv w:val="1"/>
      <w:marLeft w:val="0"/>
      <w:marRight w:val="0"/>
      <w:marTop w:val="0"/>
      <w:marBottom w:val="0"/>
      <w:divBdr>
        <w:top w:val="none" w:sz="0" w:space="0" w:color="auto"/>
        <w:left w:val="none" w:sz="0" w:space="0" w:color="auto"/>
        <w:bottom w:val="none" w:sz="0" w:space="0" w:color="auto"/>
        <w:right w:val="none" w:sz="0" w:space="0" w:color="auto"/>
      </w:divBdr>
      <w:divsChild>
        <w:div w:id="685012307">
          <w:marLeft w:val="0"/>
          <w:marRight w:val="0"/>
          <w:marTop w:val="0"/>
          <w:marBottom w:val="0"/>
          <w:divBdr>
            <w:top w:val="none" w:sz="0" w:space="0" w:color="auto"/>
            <w:left w:val="none" w:sz="0" w:space="0" w:color="auto"/>
            <w:bottom w:val="none" w:sz="0" w:space="0" w:color="auto"/>
            <w:right w:val="none" w:sz="0" w:space="0" w:color="auto"/>
          </w:divBdr>
        </w:div>
      </w:divsChild>
    </w:div>
    <w:div w:id="669647911">
      <w:bodyDiv w:val="1"/>
      <w:marLeft w:val="0"/>
      <w:marRight w:val="0"/>
      <w:marTop w:val="0"/>
      <w:marBottom w:val="0"/>
      <w:divBdr>
        <w:top w:val="none" w:sz="0" w:space="0" w:color="auto"/>
        <w:left w:val="none" w:sz="0" w:space="0" w:color="auto"/>
        <w:bottom w:val="none" w:sz="0" w:space="0" w:color="auto"/>
        <w:right w:val="none" w:sz="0" w:space="0" w:color="auto"/>
      </w:divBdr>
      <w:divsChild>
        <w:div w:id="479856721">
          <w:marLeft w:val="0"/>
          <w:marRight w:val="0"/>
          <w:marTop w:val="0"/>
          <w:marBottom w:val="0"/>
          <w:divBdr>
            <w:top w:val="none" w:sz="0" w:space="0" w:color="auto"/>
            <w:left w:val="none" w:sz="0" w:space="0" w:color="auto"/>
            <w:bottom w:val="none" w:sz="0" w:space="0" w:color="auto"/>
            <w:right w:val="none" w:sz="0" w:space="0" w:color="auto"/>
          </w:divBdr>
        </w:div>
      </w:divsChild>
    </w:div>
    <w:div w:id="670333662">
      <w:bodyDiv w:val="1"/>
      <w:marLeft w:val="0"/>
      <w:marRight w:val="0"/>
      <w:marTop w:val="0"/>
      <w:marBottom w:val="0"/>
      <w:divBdr>
        <w:top w:val="none" w:sz="0" w:space="0" w:color="auto"/>
        <w:left w:val="none" w:sz="0" w:space="0" w:color="auto"/>
        <w:bottom w:val="none" w:sz="0" w:space="0" w:color="auto"/>
        <w:right w:val="none" w:sz="0" w:space="0" w:color="auto"/>
      </w:divBdr>
    </w:div>
    <w:div w:id="670832896">
      <w:bodyDiv w:val="1"/>
      <w:marLeft w:val="0"/>
      <w:marRight w:val="0"/>
      <w:marTop w:val="0"/>
      <w:marBottom w:val="0"/>
      <w:divBdr>
        <w:top w:val="none" w:sz="0" w:space="0" w:color="auto"/>
        <w:left w:val="none" w:sz="0" w:space="0" w:color="auto"/>
        <w:bottom w:val="none" w:sz="0" w:space="0" w:color="auto"/>
        <w:right w:val="none" w:sz="0" w:space="0" w:color="auto"/>
      </w:divBdr>
    </w:div>
    <w:div w:id="671444854">
      <w:bodyDiv w:val="1"/>
      <w:marLeft w:val="0"/>
      <w:marRight w:val="0"/>
      <w:marTop w:val="0"/>
      <w:marBottom w:val="0"/>
      <w:divBdr>
        <w:top w:val="none" w:sz="0" w:space="0" w:color="auto"/>
        <w:left w:val="none" w:sz="0" w:space="0" w:color="auto"/>
        <w:bottom w:val="none" w:sz="0" w:space="0" w:color="auto"/>
        <w:right w:val="none" w:sz="0" w:space="0" w:color="auto"/>
      </w:divBdr>
      <w:divsChild>
        <w:div w:id="1351688142">
          <w:marLeft w:val="0"/>
          <w:marRight w:val="0"/>
          <w:marTop w:val="0"/>
          <w:marBottom w:val="0"/>
          <w:divBdr>
            <w:top w:val="none" w:sz="0" w:space="0" w:color="auto"/>
            <w:left w:val="none" w:sz="0" w:space="0" w:color="auto"/>
            <w:bottom w:val="none" w:sz="0" w:space="0" w:color="auto"/>
            <w:right w:val="none" w:sz="0" w:space="0" w:color="auto"/>
          </w:divBdr>
        </w:div>
      </w:divsChild>
    </w:div>
    <w:div w:id="671495224">
      <w:bodyDiv w:val="1"/>
      <w:marLeft w:val="0"/>
      <w:marRight w:val="0"/>
      <w:marTop w:val="0"/>
      <w:marBottom w:val="0"/>
      <w:divBdr>
        <w:top w:val="none" w:sz="0" w:space="0" w:color="auto"/>
        <w:left w:val="none" w:sz="0" w:space="0" w:color="auto"/>
        <w:bottom w:val="none" w:sz="0" w:space="0" w:color="auto"/>
        <w:right w:val="none" w:sz="0" w:space="0" w:color="auto"/>
      </w:divBdr>
    </w:div>
    <w:div w:id="671568222">
      <w:bodyDiv w:val="1"/>
      <w:marLeft w:val="0"/>
      <w:marRight w:val="0"/>
      <w:marTop w:val="0"/>
      <w:marBottom w:val="0"/>
      <w:divBdr>
        <w:top w:val="none" w:sz="0" w:space="0" w:color="auto"/>
        <w:left w:val="none" w:sz="0" w:space="0" w:color="auto"/>
        <w:bottom w:val="none" w:sz="0" w:space="0" w:color="auto"/>
        <w:right w:val="none" w:sz="0" w:space="0" w:color="auto"/>
      </w:divBdr>
    </w:div>
    <w:div w:id="671613341">
      <w:bodyDiv w:val="1"/>
      <w:marLeft w:val="0"/>
      <w:marRight w:val="0"/>
      <w:marTop w:val="0"/>
      <w:marBottom w:val="0"/>
      <w:divBdr>
        <w:top w:val="none" w:sz="0" w:space="0" w:color="auto"/>
        <w:left w:val="none" w:sz="0" w:space="0" w:color="auto"/>
        <w:bottom w:val="none" w:sz="0" w:space="0" w:color="auto"/>
        <w:right w:val="none" w:sz="0" w:space="0" w:color="auto"/>
      </w:divBdr>
      <w:divsChild>
        <w:div w:id="1551258267">
          <w:marLeft w:val="0"/>
          <w:marRight w:val="0"/>
          <w:marTop w:val="0"/>
          <w:marBottom w:val="0"/>
          <w:divBdr>
            <w:top w:val="none" w:sz="0" w:space="0" w:color="auto"/>
            <w:left w:val="none" w:sz="0" w:space="0" w:color="auto"/>
            <w:bottom w:val="none" w:sz="0" w:space="0" w:color="auto"/>
            <w:right w:val="none" w:sz="0" w:space="0" w:color="auto"/>
          </w:divBdr>
        </w:div>
      </w:divsChild>
    </w:div>
    <w:div w:id="671840338">
      <w:bodyDiv w:val="1"/>
      <w:marLeft w:val="0"/>
      <w:marRight w:val="0"/>
      <w:marTop w:val="0"/>
      <w:marBottom w:val="0"/>
      <w:divBdr>
        <w:top w:val="none" w:sz="0" w:space="0" w:color="auto"/>
        <w:left w:val="none" w:sz="0" w:space="0" w:color="auto"/>
        <w:bottom w:val="none" w:sz="0" w:space="0" w:color="auto"/>
        <w:right w:val="none" w:sz="0" w:space="0" w:color="auto"/>
      </w:divBdr>
    </w:div>
    <w:div w:id="672143643">
      <w:bodyDiv w:val="1"/>
      <w:marLeft w:val="0"/>
      <w:marRight w:val="0"/>
      <w:marTop w:val="0"/>
      <w:marBottom w:val="0"/>
      <w:divBdr>
        <w:top w:val="none" w:sz="0" w:space="0" w:color="auto"/>
        <w:left w:val="none" w:sz="0" w:space="0" w:color="auto"/>
        <w:bottom w:val="none" w:sz="0" w:space="0" w:color="auto"/>
        <w:right w:val="none" w:sz="0" w:space="0" w:color="auto"/>
      </w:divBdr>
    </w:div>
    <w:div w:id="672411804">
      <w:bodyDiv w:val="1"/>
      <w:marLeft w:val="0"/>
      <w:marRight w:val="0"/>
      <w:marTop w:val="0"/>
      <w:marBottom w:val="0"/>
      <w:divBdr>
        <w:top w:val="none" w:sz="0" w:space="0" w:color="auto"/>
        <w:left w:val="none" w:sz="0" w:space="0" w:color="auto"/>
        <w:bottom w:val="none" w:sz="0" w:space="0" w:color="auto"/>
        <w:right w:val="none" w:sz="0" w:space="0" w:color="auto"/>
      </w:divBdr>
    </w:div>
    <w:div w:id="672562873">
      <w:bodyDiv w:val="1"/>
      <w:marLeft w:val="0"/>
      <w:marRight w:val="0"/>
      <w:marTop w:val="0"/>
      <w:marBottom w:val="0"/>
      <w:divBdr>
        <w:top w:val="none" w:sz="0" w:space="0" w:color="auto"/>
        <w:left w:val="none" w:sz="0" w:space="0" w:color="auto"/>
        <w:bottom w:val="none" w:sz="0" w:space="0" w:color="auto"/>
        <w:right w:val="none" w:sz="0" w:space="0" w:color="auto"/>
      </w:divBdr>
    </w:div>
    <w:div w:id="672605253">
      <w:bodyDiv w:val="1"/>
      <w:marLeft w:val="0"/>
      <w:marRight w:val="0"/>
      <w:marTop w:val="0"/>
      <w:marBottom w:val="0"/>
      <w:divBdr>
        <w:top w:val="none" w:sz="0" w:space="0" w:color="auto"/>
        <w:left w:val="none" w:sz="0" w:space="0" w:color="auto"/>
        <w:bottom w:val="none" w:sz="0" w:space="0" w:color="auto"/>
        <w:right w:val="none" w:sz="0" w:space="0" w:color="auto"/>
      </w:divBdr>
    </w:div>
    <w:div w:id="672610427">
      <w:bodyDiv w:val="1"/>
      <w:marLeft w:val="0"/>
      <w:marRight w:val="0"/>
      <w:marTop w:val="0"/>
      <w:marBottom w:val="0"/>
      <w:divBdr>
        <w:top w:val="none" w:sz="0" w:space="0" w:color="auto"/>
        <w:left w:val="none" w:sz="0" w:space="0" w:color="auto"/>
        <w:bottom w:val="none" w:sz="0" w:space="0" w:color="auto"/>
        <w:right w:val="none" w:sz="0" w:space="0" w:color="auto"/>
      </w:divBdr>
    </w:div>
    <w:div w:id="672612943">
      <w:bodyDiv w:val="1"/>
      <w:marLeft w:val="0"/>
      <w:marRight w:val="0"/>
      <w:marTop w:val="0"/>
      <w:marBottom w:val="0"/>
      <w:divBdr>
        <w:top w:val="none" w:sz="0" w:space="0" w:color="auto"/>
        <w:left w:val="none" w:sz="0" w:space="0" w:color="auto"/>
        <w:bottom w:val="none" w:sz="0" w:space="0" w:color="auto"/>
        <w:right w:val="none" w:sz="0" w:space="0" w:color="auto"/>
      </w:divBdr>
      <w:divsChild>
        <w:div w:id="1546136203">
          <w:marLeft w:val="0"/>
          <w:marRight w:val="0"/>
          <w:marTop w:val="0"/>
          <w:marBottom w:val="0"/>
          <w:divBdr>
            <w:top w:val="none" w:sz="0" w:space="0" w:color="auto"/>
            <w:left w:val="none" w:sz="0" w:space="0" w:color="auto"/>
            <w:bottom w:val="none" w:sz="0" w:space="0" w:color="auto"/>
            <w:right w:val="none" w:sz="0" w:space="0" w:color="auto"/>
          </w:divBdr>
        </w:div>
      </w:divsChild>
    </w:div>
    <w:div w:id="672874108">
      <w:bodyDiv w:val="1"/>
      <w:marLeft w:val="0"/>
      <w:marRight w:val="0"/>
      <w:marTop w:val="0"/>
      <w:marBottom w:val="0"/>
      <w:divBdr>
        <w:top w:val="none" w:sz="0" w:space="0" w:color="auto"/>
        <w:left w:val="none" w:sz="0" w:space="0" w:color="auto"/>
        <w:bottom w:val="none" w:sz="0" w:space="0" w:color="auto"/>
        <w:right w:val="none" w:sz="0" w:space="0" w:color="auto"/>
      </w:divBdr>
    </w:div>
    <w:div w:id="673148816">
      <w:bodyDiv w:val="1"/>
      <w:marLeft w:val="0"/>
      <w:marRight w:val="0"/>
      <w:marTop w:val="0"/>
      <w:marBottom w:val="0"/>
      <w:divBdr>
        <w:top w:val="none" w:sz="0" w:space="0" w:color="auto"/>
        <w:left w:val="none" w:sz="0" w:space="0" w:color="auto"/>
        <w:bottom w:val="none" w:sz="0" w:space="0" w:color="auto"/>
        <w:right w:val="none" w:sz="0" w:space="0" w:color="auto"/>
      </w:divBdr>
    </w:div>
    <w:div w:id="673797527">
      <w:bodyDiv w:val="1"/>
      <w:marLeft w:val="0"/>
      <w:marRight w:val="0"/>
      <w:marTop w:val="0"/>
      <w:marBottom w:val="0"/>
      <w:divBdr>
        <w:top w:val="none" w:sz="0" w:space="0" w:color="auto"/>
        <w:left w:val="none" w:sz="0" w:space="0" w:color="auto"/>
        <w:bottom w:val="none" w:sz="0" w:space="0" w:color="auto"/>
        <w:right w:val="none" w:sz="0" w:space="0" w:color="auto"/>
      </w:divBdr>
    </w:div>
    <w:div w:id="673841529">
      <w:bodyDiv w:val="1"/>
      <w:marLeft w:val="0"/>
      <w:marRight w:val="0"/>
      <w:marTop w:val="0"/>
      <w:marBottom w:val="0"/>
      <w:divBdr>
        <w:top w:val="none" w:sz="0" w:space="0" w:color="auto"/>
        <w:left w:val="none" w:sz="0" w:space="0" w:color="auto"/>
        <w:bottom w:val="none" w:sz="0" w:space="0" w:color="auto"/>
        <w:right w:val="none" w:sz="0" w:space="0" w:color="auto"/>
      </w:divBdr>
      <w:divsChild>
        <w:div w:id="552037535">
          <w:marLeft w:val="0"/>
          <w:marRight w:val="0"/>
          <w:marTop w:val="0"/>
          <w:marBottom w:val="0"/>
          <w:divBdr>
            <w:top w:val="none" w:sz="0" w:space="0" w:color="auto"/>
            <w:left w:val="none" w:sz="0" w:space="0" w:color="auto"/>
            <w:bottom w:val="none" w:sz="0" w:space="0" w:color="auto"/>
            <w:right w:val="none" w:sz="0" w:space="0" w:color="auto"/>
          </w:divBdr>
        </w:div>
      </w:divsChild>
    </w:div>
    <w:div w:id="673873312">
      <w:bodyDiv w:val="1"/>
      <w:marLeft w:val="0"/>
      <w:marRight w:val="0"/>
      <w:marTop w:val="0"/>
      <w:marBottom w:val="0"/>
      <w:divBdr>
        <w:top w:val="none" w:sz="0" w:space="0" w:color="auto"/>
        <w:left w:val="none" w:sz="0" w:space="0" w:color="auto"/>
        <w:bottom w:val="none" w:sz="0" w:space="0" w:color="auto"/>
        <w:right w:val="none" w:sz="0" w:space="0" w:color="auto"/>
      </w:divBdr>
    </w:div>
    <w:div w:id="673919673">
      <w:bodyDiv w:val="1"/>
      <w:marLeft w:val="0"/>
      <w:marRight w:val="0"/>
      <w:marTop w:val="0"/>
      <w:marBottom w:val="0"/>
      <w:divBdr>
        <w:top w:val="none" w:sz="0" w:space="0" w:color="auto"/>
        <w:left w:val="none" w:sz="0" w:space="0" w:color="auto"/>
        <w:bottom w:val="none" w:sz="0" w:space="0" w:color="auto"/>
        <w:right w:val="none" w:sz="0" w:space="0" w:color="auto"/>
      </w:divBdr>
    </w:div>
    <w:div w:id="674114845">
      <w:bodyDiv w:val="1"/>
      <w:marLeft w:val="0"/>
      <w:marRight w:val="0"/>
      <w:marTop w:val="0"/>
      <w:marBottom w:val="0"/>
      <w:divBdr>
        <w:top w:val="none" w:sz="0" w:space="0" w:color="auto"/>
        <w:left w:val="none" w:sz="0" w:space="0" w:color="auto"/>
        <w:bottom w:val="none" w:sz="0" w:space="0" w:color="auto"/>
        <w:right w:val="none" w:sz="0" w:space="0" w:color="auto"/>
      </w:divBdr>
    </w:div>
    <w:div w:id="674311089">
      <w:bodyDiv w:val="1"/>
      <w:marLeft w:val="0"/>
      <w:marRight w:val="0"/>
      <w:marTop w:val="0"/>
      <w:marBottom w:val="0"/>
      <w:divBdr>
        <w:top w:val="none" w:sz="0" w:space="0" w:color="auto"/>
        <w:left w:val="none" w:sz="0" w:space="0" w:color="auto"/>
        <w:bottom w:val="none" w:sz="0" w:space="0" w:color="auto"/>
        <w:right w:val="none" w:sz="0" w:space="0" w:color="auto"/>
      </w:divBdr>
    </w:div>
    <w:div w:id="674771111">
      <w:bodyDiv w:val="1"/>
      <w:marLeft w:val="0"/>
      <w:marRight w:val="0"/>
      <w:marTop w:val="0"/>
      <w:marBottom w:val="0"/>
      <w:divBdr>
        <w:top w:val="none" w:sz="0" w:space="0" w:color="auto"/>
        <w:left w:val="none" w:sz="0" w:space="0" w:color="auto"/>
        <w:bottom w:val="none" w:sz="0" w:space="0" w:color="auto"/>
        <w:right w:val="none" w:sz="0" w:space="0" w:color="auto"/>
      </w:divBdr>
    </w:div>
    <w:div w:id="674771220">
      <w:bodyDiv w:val="1"/>
      <w:marLeft w:val="0"/>
      <w:marRight w:val="0"/>
      <w:marTop w:val="0"/>
      <w:marBottom w:val="0"/>
      <w:divBdr>
        <w:top w:val="none" w:sz="0" w:space="0" w:color="auto"/>
        <w:left w:val="none" w:sz="0" w:space="0" w:color="auto"/>
        <w:bottom w:val="none" w:sz="0" w:space="0" w:color="auto"/>
        <w:right w:val="none" w:sz="0" w:space="0" w:color="auto"/>
      </w:divBdr>
    </w:div>
    <w:div w:id="675034191">
      <w:bodyDiv w:val="1"/>
      <w:marLeft w:val="0"/>
      <w:marRight w:val="0"/>
      <w:marTop w:val="0"/>
      <w:marBottom w:val="0"/>
      <w:divBdr>
        <w:top w:val="none" w:sz="0" w:space="0" w:color="auto"/>
        <w:left w:val="none" w:sz="0" w:space="0" w:color="auto"/>
        <w:bottom w:val="none" w:sz="0" w:space="0" w:color="auto"/>
        <w:right w:val="none" w:sz="0" w:space="0" w:color="auto"/>
      </w:divBdr>
    </w:div>
    <w:div w:id="675309247">
      <w:bodyDiv w:val="1"/>
      <w:marLeft w:val="0"/>
      <w:marRight w:val="0"/>
      <w:marTop w:val="0"/>
      <w:marBottom w:val="0"/>
      <w:divBdr>
        <w:top w:val="none" w:sz="0" w:space="0" w:color="auto"/>
        <w:left w:val="none" w:sz="0" w:space="0" w:color="auto"/>
        <w:bottom w:val="none" w:sz="0" w:space="0" w:color="auto"/>
        <w:right w:val="none" w:sz="0" w:space="0" w:color="auto"/>
      </w:divBdr>
      <w:divsChild>
        <w:div w:id="237909814">
          <w:marLeft w:val="0"/>
          <w:marRight w:val="0"/>
          <w:marTop w:val="0"/>
          <w:marBottom w:val="0"/>
          <w:divBdr>
            <w:top w:val="none" w:sz="0" w:space="0" w:color="auto"/>
            <w:left w:val="none" w:sz="0" w:space="0" w:color="auto"/>
            <w:bottom w:val="none" w:sz="0" w:space="0" w:color="auto"/>
            <w:right w:val="none" w:sz="0" w:space="0" w:color="auto"/>
          </w:divBdr>
        </w:div>
      </w:divsChild>
    </w:div>
    <w:div w:id="675882754">
      <w:bodyDiv w:val="1"/>
      <w:marLeft w:val="0"/>
      <w:marRight w:val="0"/>
      <w:marTop w:val="0"/>
      <w:marBottom w:val="0"/>
      <w:divBdr>
        <w:top w:val="none" w:sz="0" w:space="0" w:color="auto"/>
        <w:left w:val="none" w:sz="0" w:space="0" w:color="auto"/>
        <w:bottom w:val="none" w:sz="0" w:space="0" w:color="auto"/>
        <w:right w:val="none" w:sz="0" w:space="0" w:color="auto"/>
      </w:divBdr>
    </w:div>
    <w:div w:id="676076380">
      <w:bodyDiv w:val="1"/>
      <w:marLeft w:val="0"/>
      <w:marRight w:val="0"/>
      <w:marTop w:val="0"/>
      <w:marBottom w:val="0"/>
      <w:divBdr>
        <w:top w:val="none" w:sz="0" w:space="0" w:color="auto"/>
        <w:left w:val="none" w:sz="0" w:space="0" w:color="auto"/>
        <w:bottom w:val="none" w:sz="0" w:space="0" w:color="auto"/>
        <w:right w:val="none" w:sz="0" w:space="0" w:color="auto"/>
      </w:divBdr>
    </w:div>
    <w:div w:id="677194199">
      <w:bodyDiv w:val="1"/>
      <w:marLeft w:val="0"/>
      <w:marRight w:val="0"/>
      <w:marTop w:val="0"/>
      <w:marBottom w:val="0"/>
      <w:divBdr>
        <w:top w:val="none" w:sz="0" w:space="0" w:color="auto"/>
        <w:left w:val="none" w:sz="0" w:space="0" w:color="auto"/>
        <w:bottom w:val="none" w:sz="0" w:space="0" w:color="auto"/>
        <w:right w:val="none" w:sz="0" w:space="0" w:color="auto"/>
      </w:divBdr>
    </w:div>
    <w:div w:id="677391811">
      <w:bodyDiv w:val="1"/>
      <w:marLeft w:val="0"/>
      <w:marRight w:val="0"/>
      <w:marTop w:val="0"/>
      <w:marBottom w:val="0"/>
      <w:divBdr>
        <w:top w:val="none" w:sz="0" w:space="0" w:color="auto"/>
        <w:left w:val="none" w:sz="0" w:space="0" w:color="auto"/>
        <w:bottom w:val="none" w:sz="0" w:space="0" w:color="auto"/>
        <w:right w:val="none" w:sz="0" w:space="0" w:color="auto"/>
      </w:divBdr>
    </w:div>
    <w:div w:id="677855292">
      <w:bodyDiv w:val="1"/>
      <w:marLeft w:val="0"/>
      <w:marRight w:val="0"/>
      <w:marTop w:val="0"/>
      <w:marBottom w:val="0"/>
      <w:divBdr>
        <w:top w:val="none" w:sz="0" w:space="0" w:color="auto"/>
        <w:left w:val="none" w:sz="0" w:space="0" w:color="auto"/>
        <w:bottom w:val="none" w:sz="0" w:space="0" w:color="auto"/>
        <w:right w:val="none" w:sz="0" w:space="0" w:color="auto"/>
      </w:divBdr>
    </w:div>
    <w:div w:id="678586976">
      <w:bodyDiv w:val="1"/>
      <w:marLeft w:val="0"/>
      <w:marRight w:val="0"/>
      <w:marTop w:val="0"/>
      <w:marBottom w:val="0"/>
      <w:divBdr>
        <w:top w:val="none" w:sz="0" w:space="0" w:color="auto"/>
        <w:left w:val="none" w:sz="0" w:space="0" w:color="auto"/>
        <w:bottom w:val="none" w:sz="0" w:space="0" w:color="auto"/>
        <w:right w:val="none" w:sz="0" w:space="0" w:color="auto"/>
      </w:divBdr>
    </w:div>
    <w:div w:id="678629497">
      <w:bodyDiv w:val="1"/>
      <w:marLeft w:val="0"/>
      <w:marRight w:val="0"/>
      <w:marTop w:val="0"/>
      <w:marBottom w:val="0"/>
      <w:divBdr>
        <w:top w:val="none" w:sz="0" w:space="0" w:color="auto"/>
        <w:left w:val="none" w:sz="0" w:space="0" w:color="auto"/>
        <w:bottom w:val="none" w:sz="0" w:space="0" w:color="auto"/>
        <w:right w:val="none" w:sz="0" w:space="0" w:color="auto"/>
      </w:divBdr>
    </w:div>
    <w:div w:id="678894223">
      <w:bodyDiv w:val="1"/>
      <w:marLeft w:val="0"/>
      <w:marRight w:val="0"/>
      <w:marTop w:val="0"/>
      <w:marBottom w:val="0"/>
      <w:divBdr>
        <w:top w:val="none" w:sz="0" w:space="0" w:color="auto"/>
        <w:left w:val="none" w:sz="0" w:space="0" w:color="auto"/>
        <w:bottom w:val="none" w:sz="0" w:space="0" w:color="auto"/>
        <w:right w:val="none" w:sz="0" w:space="0" w:color="auto"/>
      </w:divBdr>
    </w:div>
    <w:div w:id="679159445">
      <w:bodyDiv w:val="1"/>
      <w:marLeft w:val="0"/>
      <w:marRight w:val="0"/>
      <w:marTop w:val="0"/>
      <w:marBottom w:val="0"/>
      <w:divBdr>
        <w:top w:val="none" w:sz="0" w:space="0" w:color="auto"/>
        <w:left w:val="none" w:sz="0" w:space="0" w:color="auto"/>
        <w:bottom w:val="none" w:sz="0" w:space="0" w:color="auto"/>
        <w:right w:val="none" w:sz="0" w:space="0" w:color="auto"/>
      </w:divBdr>
    </w:div>
    <w:div w:id="679235118">
      <w:bodyDiv w:val="1"/>
      <w:marLeft w:val="0"/>
      <w:marRight w:val="0"/>
      <w:marTop w:val="0"/>
      <w:marBottom w:val="0"/>
      <w:divBdr>
        <w:top w:val="none" w:sz="0" w:space="0" w:color="auto"/>
        <w:left w:val="none" w:sz="0" w:space="0" w:color="auto"/>
        <w:bottom w:val="none" w:sz="0" w:space="0" w:color="auto"/>
        <w:right w:val="none" w:sz="0" w:space="0" w:color="auto"/>
      </w:divBdr>
      <w:divsChild>
        <w:div w:id="233786131">
          <w:marLeft w:val="0"/>
          <w:marRight w:val="0"/>
          <w:marTop w:val="0"/>
          <w:marBottom w:val="0"/>
          <w:divBdr>
            <w:top w:val="none" w:sz="0" w:space="0" w:color="auto"/>
            <w:left w:val="none" w:sz="0" w:space="0" w:color="auto"/>
            <w:bottom w:val="none" w:sz="0" w:space="0" w:color="auto"/>
            <w:right w:val="none" w:sz="0" w:space="0" w:color="auto"/>
          </w:divBdr>
        </w:div>
      </w:divsChild>
    </w:div>
    <w:div w:id="679241910">
      <w:bodyDiv w:val="1"/>
      <w:marLeft w:val="0"/>
      <w:marRight w:val="0"/>
      <w:marTop w:val="0"/>
      <w:marBottom w:val="0"/>
      <w:divBdr>
        <w:top w:val="none" w:sz="0" w:space="0" w:color="auto"/>
        <w:left w:val="none" w:sz="0" w:space="0" w:color="auto"/>
        <w:bottom w:val="none" w:sz="0" w:space="0" w:color="auto"/>
        <w:right w:val="none" w:sz="0" w:space="0" w:color="auto"/>
      </w:divBdr>
    </w:div>
    <w:div w:id="679358276">
      <w:bodyDiv w:val="1"/>
      <w:marLeft w:val="0"/>
      <w:marRight w:val="0"/>
      <w:marTop w:val="0"/>
      <w:marBottom w:val="0"/>
      <w:divBdr>
        <w:top w:val="none" w:sz="0" w:space="0" w:color="auto"/>
        <w:left w:val="none" w:sz="0" w:space="0" w:color="auto"/>
        <w:bottom w:val="none" w:sz="0" w:space="0" w:color="auto"/>
        <w:right w:val="none" w:sz="0" w:space="0" w:color="auto"/>
      </w:divBdr>
    </w:div>
    <w:div w:id="679818814">
      <w:bodyDiv w:val="1"/>
      <w:marLeft w:val="0"/>
      <w:marRight w:val="0"/>
      <w:marTop w:val="0"/>
      <w:marBottom w:val="0"/>
      <w:divBdr>
        <w:top w:val="none" w:sz="0" w:space="0" w:color="auto"/>
        <w:left w:val="none" w:sz="0" w:space="0" w:color="auto"/>
        <w:bottom w:val="none" w:sz="0" w:space="0" w:color="auto"/>
        <w:right w:val="none" w:sz="0" w:space="0" w:color="auto"/>
      </w:divBdr>
    </w:div>
    <w:div w:id="679938713">
      <w:bodyDiv w:val="1"/>
      <w:marLeft w:val="0"/>
      <w:marRight w:val="0"/>
      <w:marTop w:val="0"/>
      <w:marBottom w:val="0"/>
      <w:divBdr>
        <w:top w:val="none" w:sz="0" w:space="0" w:color="auto"/>
        <w:left w:val="none" w:sz="0" w:space="0" w:color="auto"/>
        <w:bottom w:val="none" w:sz="0" w:space="0" w:color="auto"/>
        <w:right w:val="none" w:sz="0" w:space="0" w:color="auto"/>
      </w:divBdr>
      <w:divsChild>
        <w:div w:id="1115557473">
          <w:marLeft w:val="0"/>
          <w:marRight w:val="0"/>
          <w:marTop w:val="0"/>
          <w:marBottom w:val="0"/>
          <w:divBdr>
            <w:top w:val="none" w:sz="0" w:space="0" w:color="auto"/>
            <w:left w:val="none" w:sz="0" w:space="0" w:color="auto"/>
            <w:bottom w:val="none" w:sz="0" w:space="0" w:color="auto"/>
            <w:right w:val="none" w:sz="0" w:space="0" w:color="auto"/>
          </w:divBdr>
        </w:div>
      </w:divsChild>
    </w:div>
    <w:div w:id="680009603">
      <w:bodyDiv w:val="1"/>
      <w:marLeft w:val="0"/>
      <w:marRight w:val="0"/>
      <w:marTop w:val="0"/>
      <w:marBottom w:val="0"/>
      <w:divBdr>
        <w:top w:val="none" w:sz="0" w:space="0" w:color="auto"/>
        <w:left w:val="none" w:sz="0" w:space="0" w:color="auto"/>
        <w:bottom w:val="none" w:sz="0" w:space="0" w:color="auto"/>
        <w:right w:val="none" w:sz="0" w:space="0" w:color="auto"/>
      </w:divBdr>
    </w:div>
    <w:div w:id="680010851">
      <w:bodyDiv w:val="1"/>
      <w:marLeft w:val="0"/>
      <w:marRight w:val="0"/>
      <w:marTop w:val="0"/>
      <w:marBottom w:val="0"/>
      <w:divBdr>
        <w:top w:val="none" w:sz="0" w:space="0" w:color="auto"/>
        <w:left w:val="none" w:sz="0" w:space="0" w:color="auto"/>
        <w:bottom w:val="none" w:sz="0" w:space="0" w:color="auto"/>
        <w:right w:val="none" w:sz="0" w:space="0" w:color="auto"/>
      </w:divBdr>
    </w:div>
    <w:div w:id="680280438">
      <w:bodyDiv w:val="1"/>
      <w:marLeft w:val="0"/>
      <w:marRight w:val="0"/>
      <w:marTop w:val="0"/>
      <w:marBottom w:val="0"/>
      <w:divBdr>
        <w:top w:val="none" w:sz="0" w:space="0" w:color="auto"/>
        <w:left w:val="none" w:sz="0" w:space="0" w:color="auto"/>
        <w:bottom w:val="none" w:sz="0" w:space="0" w:color="auto"/>
        <w:right w:val="none" w:sz="0" w:space="0" w:color="auto"/>
      </w:divBdr>
    </w:div>
    <w:div w:id="680855445">
      <w:bodyDiv w:val="1"/>
      <w:marLeft w:val="0"/>
      <w:marRight w:val="0"/>
      <w:marTop w:val="0"/>
      <w:marBottom w:val="0"/>
      <w:divBdr>
        <w:top w:val="none" w:sz="0" w:space="0" w:color="auto"/>
        <w:left w:val="none" w:sz="0" w:space="0" w:color="auto"/>
        <w:bottom w:val="none" w:sz="0" w:space="0" w:color="auto"/>
        <w:right w:val="none" w:sz="0" w:space="0" w:color="auto"/>
      </w:divBdr>
    </w:div>
    <w:div w:id="680856001">
      <w:bodyDiv w:val="1"/>
      <w:marLeft w:val="0"/>
      <w:marRight w:val="0"/>
      <w:marTop w:val="0"/>
      <w:marBottom w:val="0"/>
      <w:divBdr>
        <w:top w:val="none" w:sz="0" w:space="0" w:color="auto"/>
        <w:left w:val="none" w:sz="0" w:space="0" w:color="auto"/>
        <w:bottom w:val="none" w:sz="0" w:space="0" w:color="auto"/>
        <w:right w:val="none" w:sz="0" w:space="0" w:color="auto"/>
      </w:divBdr>
    </w:div>
    <w:div w:id="680930572">
      <w:bodyDiv w:val="1"/>
      <w:marLeft w:val="0"/>
      <w:marRight w:val="0"/>
      <w:marTop w:val="0"/>
      <w:marBottom w:val="0"/>
      <w:divBdr>
        <w:top w:val="none" w:sz="0" w:space="0" w:color="auto"/>
        <w:left w:val="none" w:sz="0" w:space="0" w:color="auto"/>
        <w:bottom w:val="none" w:sz="0" w:space="0" w:color="auto"/>
        <w:right w:val="none" w:sz="0" w:space="0" w:color="auto"/>
      </w:divBdr>
    </w:div>
    <w:div w:id="680932038">
      <w:bodyDiv w:val="1"/>
      <w:marLeft w:val="0"/>
      <w:marRight w:val="0"/>
      <w:marTop w:val="0"/>
      <w:marBottom w:val="0"/>
      <w:divBdr>
        <w:top w:val="none" w:sz="0" w:space="0" w:color="auto"/>
        <w:left w:val="none" w:sz="0" w:space="0" w:color="auto"/>
        <w:bottom w:val="none" w:sz="0" w:space="0" w:color="auto"/>
        <w:right w:val="none" w:sz="0" w:space="0" w:color="auto"/>
      </w:divBdr>
    </w:div>
    <w:div w:id="681468818">
      <w:bodyDiv w:val="1"/>
      <w:marLeft w:val="0"/>
      <w:marRight w:val="0"/>
      <w:marTop w:val="0"/>
      <w:marBottom w:val="0"/>
      <w:divBdr>
        <w:top w:val="none" w:sz="0" w:space="0" w:color="auto"/>
        <w:left w:val="none" w:sz="0" w:space="0" w:color="auto"/>
        <w:bottom w:val="none" w:sz="0" w:space="0" w:color="auto"/>
        <w:right w:val="none" w:sz="0" w:space="0" w:color="auto"/>
      </w:divBdr>
    </w:div>
    <w:div w:id="681933589">
      <w:bodyDiv w:val="1"/>
      <w:marLeft w:val="0"/>
      <w:marRight w:val="0"/>
      <w:marTop w:val="0"/>
      <w:marBottom w:val="0"/>
      <w:divBdr>
        <w:top w:val="none" w:sz="0" w:space="0" w:color="auto"/>
        <w:left w:val="none" w:sz="0" w:space="0" w:color="auto"/>
        <w:bottom w:val="none" w:sz="0" w:space="0" w:color="auto"/>
        <w:right w:val="none" w:sz="0" w:space="0" w:color="auto"/>
      </w:divBdr>
    </w:div>
    <w:div w:id="682051467">
      <w:bodyDiv w:val="1"/>
      <w:marLeft w:val="0"/>
      <w:marRight w:val="0"/>
      <w:marTop w:val="0"/>
      <w:marBottom w:val="0"/>
      <w:divBdr>
        <w:top w:val="none" w:sz="0" w:space="0" w:color="auto"/>
        <w:left w:val="none" w:sz="0" w:space="0" w:color="auto"/>
        <w:bottom w:val="none" w:sz="0" w:space="0" w:color="auto"/>
        <w:right w:val="none" w:sz="0" w:space="0" w:color="auto"/>
      </w:divBdr>
    </w:div>
    <w:div w:id="682362306">
      <w:bodyDiv w:val="1"/>
      <w:marLeft w:val="0"/>
      <w:marRight w:val="0"/>
      <w:marTop w:val="0"/>
      <w:marBottom w:val="0"/>
      <w:divBdr>
        <w:top w:val="none" w:sz="0" w:space="0" w:color="auto"/>
        <w:left w:val="none" w:sz="0" w:space="0" w:color="auto"/>
        <w:bottom w:val="none" w:sz="0" w:space="0" w:color="auto"/>
        <w:right w:val="none" w:sz="0" w:space="0" w:color="auto"/>
      </w:divBdr>
    </w:div>
    <w:div w:id="682443351">
      <w:bodyDiv w:val="1"/>
      <w:marLeft w:val="0"/>
      <w:marRight w:val="0"/>
      <w:marTop w:val="0"/>
      <w:marBottom w:val="0"/>
      <w:divBdr>
        <w:top w:val="none" w:sz="0" w:space="0" w:color="auto"/>
        <w:left w:val="none" w:sz="0" w:space="0" w:color="auto"/>
        <w:bottom w:val="none" w:sz="0" w:space="0" w:color="auto"/>
        <w:right w:val="none" w:sz="0" w:space="0" w:color="auto"/>
      </w:divBdr>
    </w:div>
    <w:div w:id="682632773">
      <w:bodyDiv w:val="1"/>
      <w:marLeft w:val="0"/>
      <w:marRight w:val="0"/>
      <w:marTop w:val="0"/>
      <w:marBottom w:val="0"/>
      <w:divBdr>
        <w:top w:val="none" w:sz="0" w:space="0" w:color="auto"/>
        <w:left w:val="none" w:sz="0" w:space="0" w:color="auto"/>
        <w:bottom w:val="none" w:sz="0" w:space="0" w:color="auto"/>
        <w:right w:val="none" w:sz="0" w:space="0" w:color="auto"/>
      </w:divBdr>
    </w:div>
    <w:div w:id="682821267">
      <w:bodyDiv w:val="1"/>
      <w:marLeft w:val="0"/>
      <w:marRight w:val="0"/>
      <w:marTop w:val="0"/>
      <w:marBottom w:val="0"/>
      <w:divBdr>
        <w:top w:val="none" w:sz="0" w:space="0" w:color="auto"/>
        <w:left w:val="none" w:sz="0" w:space="0" w:color="auto"/>
        <w:bottom w:val="none" w:sz="0" w:space="0" w:color="auto"/>
        <w:right w:val="none" w:sz="0" w:space="0" w:color="auto"/>
      </w:divBdr>
    </w:div>
    <w:div w:id="683165343">
      <w:bodyDiv w:val="1"/>
      <w:marLeft w:val="0"/>
      <w:marRight w:val="0"/>
      <w:marTop w:val="0"/>
      <w:marBottom w:val="0"/>
      <w:divBdr>
        <w:top w:val="none" w:sz="0" w:space="0" w:color="auto"/>
        <w:left w:val="none" w:sz="0" w:space="0" w:color="auto"/>
        <w:bottom w:val="none" w:sz="0" w:space="0" w:color="auto"/>
        <w:right w:val="none" w:sz="0" w:space="0" w:color="auto"/>
      </w:divBdr>
      <w:divsChild>
        <w:div w:id="846099555">
          <w:marLeft w:val="0"/>
          <w:marRight w:val="0"/>
          <w:marTop w:val="0"/>
          <w:marBottom w:val="0"/>
          <w:divBdr>
            <w:top w:val="none" w:sz="0" w:space="0" w:color="auto"/>
            <w:left w:val="none" w:sz="0" w:space="0" w:color="auto"/>
            <w:bottom w:val="none" w:sz="0" w:space="0" w:color="auto"/>
            <w:right w:val="none" w:sz="0" w:space="0" w:color="auto"/>
          </w:divBdr>
        </w:div>
      </w:divsChild>
    </w:div>
    <w:div w:id="683165993">
      <w:bodyDiv w:val="1"/>
      <w:marLeft w:val="0"/>
      <w:marRight w:val="0"/>
      <w:marTop w:val="0"/>
      <w:marBottom w:val="0"/>
      <w:divBdr>
        <w:top w:val="none" w:sz="0" w:space="0" w:color="auto"/>
        <w:left w:val="none" w:sz="0" w:space="0" w:color="auto"/>
        <w:bottom w:val="none" w:sz="0" w:space="0" w:color="auto"/>
        <w:right w:val="none" w:sz="0" w:space="0" w:color="auto"/>
      </w:divBdr>
    </w:div>
    <w:div w:id="683284909">
      <w:bodyDiv w:val="1"/>
      <w:marLeft w:val="0"/>
      <w:marRight w:val="0"/>
      <w:marTop w:val="0"/>
      <w:marBottom w:val="0"/>
      <w:divBdr>
        <w:top w:val="none" w:sz="0" w:space="0" w:color="auto"/>
        <w:left w:val="none" w:sz="0" w:space="0" w:color="auto"/>
        <w:bottom w:val="none" w:sz="0" w:space="0" w:color="auto"/>
        <w:right w:val="none" w:sz="0" w:space="0" w:color="auto"/>
      </w:divBdr>
    </w:div>
    <w:div w:id="683433586">
      <w:bodyDiv w:val="1"/>
      <w:marLeft w:val="0"/>
      <w:marRight w:val="0"/>
      <w:marTop w:val="0"/>
      <w:marBottom w:val="0"/>
      <w:divBdr>
        <w:top w:val="none" w:sz="0" w:space="0" w:color="auto"/>
        <w:left w:val="none" w:sz="0" w:space="0" w:color="auto"/>
        <w:bottom w:val="none" w:sz="0" w:space="0" w:color="auto"/>
        <w:right w:val="none" w:sz="0" w:space="0" w:color="auto"/>
      </w:divBdr>
    </w:div>
    <w:div w:id="683439317">
      <w:bodyDiv w:val="1"/>
      <w:marLeft w:val="0"/>
      <w:marRight w:val="0"/>
      <w:marTop w:val="0"/>
      <w:marBottom w:val="0"/>
      <w:divBdr>
        <w:top w:val="none" w:sz="0" w:space="0" w:color="auto"/>
        <w:left w:val="none" w:sz="0" w:space="0" w:color="auto"/>
        <w:bottom w:val="none" w:sz="0" w:space="0" w:color="auto"/>
        <w:right w:val="none" w:sz="0" w:space="0" w:color="auto"/>
      </w:divBdr>
    </w:div>
    <w:div w:id="683942343">
      <w:bodyDiv w:val="1"/>
      <w:marLeft w:val="0"/>
      <w:marRight w:val="0"/>
      <w:marTop w:val="0"/>
      <w:marBottom w:val="0"/>
      <w:divBdr>
        <w:top w:val="none" w:sz="0" w:space="0" w:color="auto"/>
        <w:left w:val="none" w:sz="0" w:space="0" w:color="auto"/>
        <w:bottom w:val="none" w:sz="0" w:space="0" w:color="auto"/>
        <w:right w:val="none" w:sz="0" w:space="0" w:color="auto"/>
      </w:divBdr>
    </w:div>
    <w:div w:id="684669671">
      <w:bodyDiv w:val="1"/>
      <w:marLeft w:val="0"/>
      <w:marRight w:val="0"/>
      <w:marTop w:val="0"/>
      <w:marBottom w:val="0"/>
      <w:divBdr>
        <w:top w:val="none" w:sz="0" w:space="0" w:color="auto"/>
        <w:left w:val="none" w:sz="0" w:space="0" w:color="auto"/>
        <w:bottom w:val="none" w:sz="0" w:space="0" w:color="auto"/>
        <w:right w:val="none" w:sz="0" w:space="0" w:color="auto"/>
      </w:divBdr>
    </w:div>
    <w:div w:id="684752014">
      <w:bodyDiv w:val="1"/>
      <w:marLeft w:val="0"/>
      <w:marRight w:val="0"/>
      <w:marTop w:val="0"/>
      <w:marBottom w:val="0"/>
      <w:divBdr>
        <w:top w:val="none" w:sz="0" w:space="0" w:color="auto"/>
        <w:left w:val="none" w:sz="0" w:space="0" w:color="auto"/>
        <w:bottom w:val="none" w:sz="0" w:space="0" w:color="auto"/>
        <w:right w:val="none" w:sz="0" w:space="0" w:color="auto"/>
      </w:divBdr>
    </w:div>
    <w:div w:id="684865009">
      <w:bodyDiv w:val="1"/>
      <w:marLeft w:val="0"/>
      <w:marRight w:val="0"/>
      <w:marTop w:val="0"/>
      <w:marBottom w:val="0"/>
      <w:divBdr>
        <w:top w:val="none" w:sz="0" w:space="0" w:color="auto"/>
        <w:left w:val="none" w:sz="0" w:space="0" w:color="auto"/>
        <w:bottom w:val="none" w:sz="0" w:space="0" w:color="auto"/>
        <w:right w:val="none" w:sz="0" w:space="0" w:color="auto"/>
      </w:divBdr>
    </w:div>
    <w:div w:id="684870828">
      <w:bodyDiv w:val="1"/>
      <w:marLeft w:val="0"/>
      <w:marRight w:val="0"/>
      <w:marTop w:val="0"/>
      <w:marBottom w:val="0"/>
      <w:divBdr>
        <w:top w:val="none" w:sz="0" w:space="0" w:color="auto"/>
        <w:left w:val="none" w:sz="0" w:space="0" w:color="auto"/>
        <w:bottom w:val="none" w:sz="0" w:space="0" w:color="auto"/>
        <w:right w:val="none" w:sz="0" w:space="0" w:color="auto"/>
      </w:divBdr>
    </w:div>
    <w:div w:id="685211168">
      <w:bodyDiv w:val="1"/>
      <w:marLeft w:val="0"/>
      <w:marRight w:val="0"/>
      <w:marTop w:val="0"/>
      <w:marBottom w:val="0"/>
      <w:divBdr>
        <w:top w:val="none" w:sz="0" w:space="0" w:color="auto"/>
        <w:left w:val="none" w:sz="0" w:space="0" w:color="auto"/>
        <w:bottom w:val="none" w:sz="0" w:space="0" w:color="auto"/>
        <w:right w:val="none" w:sz="0" w:space="0" w:color="auto"/>
      </w:divBdr>
    </w:div>
    <w:div w:id="685255365">
      <w:bodyDiv w:val="1"/>
      <w:marLeft w:val="0"/>
      <w:marRight w:val="0"/>
      <w:marTop w:val="0"/>
      <w:marBottom w:val="0"/>
      <w:divBdr>
        <w:top w:val="none" w:sz="0" w:space="0" w:color="auto"/>
        <w:left w:val="none" w:sz="0" w:space="0" w:color="auto"/>
        <w:bottom w:val="none" w:sz="0" w:space="0" w:color="auto"/>
        <w:right w:val="none" w:sz="0" w:space="0" w:color="auto"/>
      </w:divBdr>
    </w:div>
    <w:div w:id="685331442">
      <w:bodyDiv w:val="1"/>
      <w:marLeft w:val="0"/>
      <w:marRight w:val="0"/>
      <w:marTop w:val="0"/>
      <w:marBottom w:val="0"/>
      <w:divBdr>
        <w:top w:val="none" w:sz="0" w:space="0" w:color="auto"/>
        <w:left w:val="none" w:sz="0" w:space="0" w:color="auto"/>
        <w:bottom w:val="none" w:sz="0" w:space="0" w:color="auto"/>
        <w:right w:val="none" w:sz="0" w:space="0" w:color="auto"/>
      </w:divBdr>
    </w:div>
    <w:div w:id="685518669">
      <w:bodyDiv w:val="1"/>
      <w:marLeft w:val="0"/>
      <w:marRight w:val="0"/>
      <w:marTop w:val="0"/>
      <w:marBottom w:val="0"/>
      <w:divBdr>
        <w:top w:val="none" w:sz="0" w:space="0" w:color="auto"/>
        <w:left w:val="none" w:sz="0" w:space="0" w:color="auto"/>
        <w:bottom w:val="none" w:sz="0" w:space="0" w:color="auto"/>
        <w:right w:val="none" w:sz="0" w:space="0" w:color="auto"/>
      </w:divBdr>
    </w:div>
    <w:div w:id="685597755">
      <w:bodyDiv w:val="1"/>
      <w:marLeft w:val="0"/>
      <w:marRight w:val="0"/>
      <w:marTop w:val="0"/>
      <w:marBottom w:val="0"/>
      <w:divBdr>
        <w:top w:val="none" w:sz="0" w:space="0" w:color="auto"/>
        <w:left w:val="none" w:sz="0" w:space="0" w:color="auto"/>
        <w:bottom w:val="none" w:sz="0" w:space="0" w:color="auto"/>
        <w:right w:val="none" w:sz="0" w:space="0" w:color="auto"/>
      </w:divBdr>
    </w:div>
    <w:div w:id="685835917">
      <w:bodyDiv w:val="1"/>
      <w:marLeft w:val="0"/>
      <w:marRight w:val="0"/>
      <w:marTop w:val="0"/>
      <w:marBottom w:val="0"/>
      <w:divBdr>
        <w:top w:val="none" w:sz="0" w:space="0" w:color="auto"/>
        <w:left w:val="none" w:sz="0" w:space="0" w:color="auto"/>
        <w:bottom w:val="none" w:sz="0" w:space="0" w:color="auto"/>
        <w:right w:val="none" w:sz="0" w:space="0" w:color="auto"/>
      </w:divBdr>
    </w:div>
    <w:div w:id="685865914">
      <w:bodyDiv w:val="1"/>
      <w:marLeft w:val="0"/>
      <w:marRight w:val="0"/>
      <w:marTop w:val="0"/>
      <w:marBottom w:val="0"/>
      <w:divBdr>
        <w:top w:val="none" w:sz="0" w:space="0" w:color="auto"/>
        <w:left w:val="none" w:sz="0" w:space="0" w:color="auto"/>
        <w:bottom w:val="none" w:sz="0" w:space="0" w:color="auto"/>
        <w:right w:val="none" w:sz="0" w:space="0" w:color="auto"/>
      </w:divBdr>
    </w:div>
    <w:div w:id="685979321">
      <w:bodyDiv w:val="1"/>
      <w:marLeft w:val="0"/>
      <w:marRight w:val="0"/>
      <w:marTop w:val="0"/>
      <w:marBottom w:val="0"/>
      <w:divBdr>
        <w:top w:val="none" w:sz="0" w:space="0" w:color="auto"/>
        <w:left w:val="none" w:sz="0" w:space="0" w:color="auto"/>
        <w:bottom w:val="none" w:sz="0" w:space="0" w:color="auto"/>
        <w:right w:val="none" w:sz="0" w:space="0" w:color="auto"/>
      </w:divBdr>
    </w:div>
    <w:div w:id="687021817">
      <w:bodyDiv w:val="1"/>
      <w:marLeft w:val="0"/>
      <w:marRight w:val="0"/>
      <w:marTop w:val="0"/>
      <w:marBottom w:val="0"/>
      <w:divBdr>
        <w:top w:val="none" w:sz="0" w:space="0" w:color="auto"/>
        <w:left w:val="none" w:sz="0" w:space="0" w:color="auto"/>
        <w:bottom w:val="none" w:sz="0" w:space="0" w:color="auto"/>
        <w:right w:val="none" w:sz="0" w:space="0" w:color="auto"/>
      </w:divBdr>
    </w:div>
    <w:div w:id="687104216">
      <w:bodyDiv w:val="1"/>
      <w:marLeft w:val="0"/>
      <w:marRight w:val="0"/>
      <w:marTop w:val="0"/>
      <w:marBottom w:val="0"/>
      <w:divBdr>
        <w:top w:val="none" w:sz="0" w:space="0" w:color="auto"/>
        <w:left w:val="none" w:sz="0" w:space="0" w:color="auto"/>
        <w:bottom w:val="none" w:sz="0" w:space="0" w:color="auto"/>
        <w:right w:val="none" w:sz="0" w:space="0" w:color="auto"/>
      </w:divBdr>
    </w:div>
    <w:div w:id="687175195">
      <w:bodyDiv w:val="1"/>
      <w:marLeft w:val="0"/>
      <w:marRight w:val="0"/>
      <w:marTop w:val="0"/>
      <w:marBottom w:val="0"/>
      <w:divBdr>
        <w:top w:val="none" w:sz="0" w:space="0" w:color="auto"/>
        <w:left w:val="none" w:sz="0" w:space="0" w:color="auto"/>
        <w:bottom w:val="none" w:sz="0" w:space="0" w:color="auto"/>
        <w:right w:val="none" w:sz="0" w:space="0" w:color="auto"/>
      </w:divBdr>
    </w:div>
    <w:div w:id="687633406">
      <w:bodyDiv w:val="1"/>
      <w:marLeft w:val="0"/>
      <w:marRight w:val="0"/>
      <w:marTop w:val="0"/>
      <w:marBottom w:val="0"/>
      <w:divBdr>
        <w:top w:val="none" w:sz="0" w:space="0" w:color="auto"/>
        <w:left w:val="none" w:sz="0" w:space="0" w:color="auto"/>
        <w:bottom w:val="none" w:sz="0" w:space="0" w:color="auto"/>
        <w:right w:val="none" w:sz="0" w:space="0" w:color="auto"/>
      </w:divBdr>
    </w:div>
    <w:div w:id="687635182">
      <w:bodyDiv w:val="1"/>
      <w:marLeft w:val="0"/>
      <w:marRight w:val="0"/>
      <w:marTop w:val="0"/>
      <w:marBottom w:val="0"/>
      <w:divBdr>
        <w:top w:val="none" w:sz="0" w:space="0" w:color="auto"/>
        <w:left w:val="none" w:sz="0" w:space="0" w:color="auto"/>
        <w:bottom w:val="none" w:sz="0" w:space="0" w:color="auto"/>
        <w:right w:val="none" w:sz="0" w:space="0" w:color="auto"/>
      </w:divBdr>
    </w:div>
    <w:div w:id="687635498">
      <w:bodyDiv w:val="1"/>
      <w:marLeft w:val="0"/>
      <w:marRight w:val="0"/>
      <w:marTop w:val="0"/>
      <w:marBottom w:val="0"/>
      <w:divBdr>
        <w:top w:val="none" w:sz="0" w:space="0" w:color="auto"/>
        <w:left w:val="none" w:sz="0" w:space="0" w:color="auto"/>
        <w:bottom w:val="none" w:sz="0" w:space="0" w:color="auto"/>
        <w:right w:val="none" w:sz="0" w:space="0" w:color="auto"/>
      </w:divBdr>
    </w:div>
    <w:div w:id="688070221">
      <w:bodyDiv w:val="1"/>
      <w:marLeft w:val="0"/>
      <w:marRight w:val="0"/>
      <w:marTop w:val="0"/>
      <w:marBottom w:val="0"/>
      <w:divBdr>
        <w:top w:val="none" w:sz="0" w:space="0" w:color="auto"/>
        <w:left w:val="none" w:sz="0" w:space="0" w:color="auto"/>
        <w:bottom w:val="none" w:sz="0" w:space="0" w:color="auto"/>
        <w:right w:val="none" w:sz="0" w:space="0" w:color="auto"/>
      </w:divBdr>
      <w:divsChild>
        <w:div w:id="1598713191">
          <w:marLeft w:val="0"/>
          <w:marRight w:val="0"/>
          <w:marTop w:val="0"/>
          <w:marBottom w:val="0"/>
          <w:divBdr>
            <w:top w:val="none" w:sz="0" w:space="0" w:color="auto"/>
            <w:left w:val="none" w:sz="0" w:space="0" w:color="auto"/>
            <w:bottom w:val="none" w:sz="0" w:space="0" w:color="auto"/>
            <w:right w:val="none" w:sz="0" w:space="0" w:color="auto"/>
          </w:divBdr>
        </w:div>
      </w:divsChild>
    </w:div>
    <w:div w:id="688145342">
      <w:bodyDiv w:val="1"/>
      <w:marLeft w:val="0"/>
      <w:marRight w:val="0"/>
      <w:marTop w:val="0"/>
      <w:marBottom w:val="0"/>
      <w:divBdr>
        <w:top w:val="none" w:sz="0" w:space="0" w:color="auto"/>
        <w:left w:val="none" w:sz="0" w:space="0" w:color="auto"/>
        <w:bottom w:val="none" w:sz="0" w:space="0" w:color="auto"/>
        <w:right w:val="none" w:sz="0" w:space="0" w:color="auto"/>
      </w:divBdr>
    </w:div>
    <w:div w:id="688873817">
      <w:bodyDiv w:val="1"/>
      <w:marLeft w:val="0"/>
      <w:marRight w:val="0"/>
      <w:marTop w:val="0"/>
      <w:marBottom w:val="0"/>
      <w:divBdr>
        <w:top w:val="none" w:sz="0" w:space="0" w:color="auto"/>
        <w:left w:val="none" w:sz="0" w:space="0" w:color="auto"/>
        <w:bottom w:val="none" w:sz="0" w:space="0" w:color="auto"/>
        <w:right w:val="none" w:sz="0" w:space="0" w:color="auto"/>
      </w:divBdr>
    </w:div>
    <w:div w:id="688947191">
      <w:bodyDiv w:val="1"/>
      <w:marLeft w:val="0"/>
      <w:marRight w:val="0"/>
      <w:marTop w:val="0"/>
      <w:marBottom w:val="0"/>
      <w:divBdr>
        <w:top w:val="none" w:sz="0" w:space="0" w:color="auto"/>
        <w:left w:val="none" w:sz="0" w:space="0" w:color="auto"/>
        <w:bottom w:val="none" w:sz="0" w:space="0" w:color="auto"/>
        <w:right w:val="none" w:sz="0" w:space="0" w:color="auto"/>
      </w:divBdr>
    </w:div>
    <w:div w:id="689382031">
      <w:bodyDiv w:val="1"/>
      <w:marLeft w:val="0"/>
      <w:marRight w:val="0"/>
      <w:marTop w:val="0"/>
      <w:marBottom w:val="0"/>
      <w:divBdr>
        <w:top w:val="none" w:sz="0" w:space="0" w:color="auto"/>
        <w:left w:val="none" w:sz="0" w:space="0" w:color="auto"/>
        <w:bottom w:val="none" w:sz="0" w:space="0" w:color="auto"/>
        <w:right w:val="none" w:sz="0" w:space="0" w:color="auto"/>
      </w:divBdr>
    </w:div>
    <w:div w:id="689453431">
      <w:bodyDiv w:val="1"/>
      <w:marLeft w:val="0"/>
      <w:marRight w:val="0"/>
      <w:marTop w:val="0"/>
      <w:marBottom w:val="0"/>
      <w:divBdr>
        <w:top w:val="none" w:sz="0" w:space="0" w:color="auto"/>
        <w:left w:val="none" w:sz="0" w:space="0" w:color="auto"/>
        <w:bottom w:val="none" w:sz="0" w:space="0" w:color="auto"/>
        <w:right w:val="none" w:sz="0" w:space="0" w:color="auto"/>
      </w:divBdr>
    </w:div>
    <w:div w:id="689530528">
      <w:bodyDiv w:val="1"/>
      <w:marLeft w:val="0"/>
      <w:marRight w:val="0"/>
      <w:marTop w:val="0"/>
      <w:marBottom w:val="0"/>
      <w:divBdr>
        <w:top w:val="none" w:sz="0" w:space="0" w:color="auto"/>
        <w:left w:val="none" w:sz="0" w:space="0" w:color="auto"/>
        <w:bottom w:val="none" w:sz="0" w:space="0" w:color="auto"/>
        <w:right w:val="none" w:sz="0" w:space="0" w:color="auto"/>
      </w:divBdr>
    </w:div>
    <w:div w:id="689600041">
      <w:bodyDiv w:val="1"/>
      <w:marLeft w:val="0"/>
      <w:marRight w:val="0"/>
      <w:marTop w:val="0"/>
      <w:marBottom w:val="0"/>
      <w:divBdr>
        <w:top w:val="none" w:sz="0" w:space="0" w:color="auto"/>
        <w:left w:val="none" w:sz="0" w:space="0" w:color="auto"/>
        <w:bottom w:val="none" w:sz="0" w:space="0" w:color="auto"/>
        <w:right w:val="none" w:sz="0" w:space="0" w:color="auto"/>
      </w:divBdr>
    </w:div>
    <w:div w:id="689766986">
      <w:bodyDiv w:val="1"/>
      <w:marLeft w:val="0"/>
      <w:marRight w:val="0"/>
      <w:marTop w:val="0"/>
      <w:marBottom w:val="0"/>
      <w:divBdr>
        <w:top w:val="none" w:sz="0" w:space="0" w:color="auto"/>
        <w:left w:val="none" w:sz="0" w:space="0" w:color="auto"/>
        <w:bottom w:val="none" w:sz="0" w:space="0" w:color="auto"/>
        <w:right w:val="none" w:sz="0" w:space="0" w:color="auto"/>
      </w:divBdr>
    </w:div>
    <w:div w:id="690033194">
      <w:bodyDiv w:val="1"/>
      <w:marLeft w:val="0"/>
      <w:marRight w:val="0"/>
      <w:marTop w:val="0"/>
      <w:marBottom w:val="0"/>
      <w:divBdr>
        <w:top w:val="none" w:sz="0" w:space="0" w:color="auto"/>
        <w:left w:val="none" w:sz="0" w:space="0" w:color="auto"/>
        <w:bottom w:val="none" w:sz="0" w:space="0" w:color="auto"/>
        <w:right w:val="none" w:sz="0" w:space="0" w:color="auto"/>
      </w:divBdr>
    </w:div>
    <w:div w:id="690231203">
      <w:bodyDiv w:val="1"/>
      <w:marLeft w:val="0"/>
      <w:marRight w:val="0"/>
      <w:marTop w:val="0"/>
      <w:marBottom w:val="0"/>
      <w:divBdr>
        <w:top w:val="none" w:sz="0" w:space="0" w:color="auto"/>
        <w:left w:val="none" w:sz="0" w:space="0" w:color="auto"/>
        <w:bottom w:val="none" w:sz="0" w:space="0" w:color="auto"/>
        <w:right w:val="none" w:sz="0" w:space="0" w:color="auto"/>
      </w:divBdr>
    </w:div>
    <w:div w:id="690306023">
      <w:bodyDiv w:val="1"/>
      <w:marLeft w:val="0"/>
      <w:marRight w:val="0"/>
      <w:marTop w:val="0"/>
      <w:marBottom w:val="0"/>
      <w:divBdr>
        <w:top w:val="none" w:sz="0" w:space="0" w:color="auto"/>
        <w:left w:val="none" w:sz="0" w:space="0" w:color="auto"/>
        <w:bottom w:val="none" w:sz="0" w:space="0" w:color="auto"/>
        <w:right w:val="none" w:sz="0" w:space="0" w:color="auto"/>
      </w:divBdr>
    </w:div>
    <w:div w:id="690372341">
      <w:bodyDiv w:val="1"/>
      <w:marLeft w:val="0"/>
      <w:marRight w:val="0"/>
      <w:marTop w:val="0"/>
      <w:marBottom w:val="0"/>
      <w:divBdr>
        <w:top w:val="none" w:sz="0" w:space="0" w:color="auto"/>
        <w:left w:val="none" w:sz="0" w:space="0" w:color="auto"/>
        <w:bottom w:val="none" w:sz="0" w:space="0" w:color="auto"/>
        <w:right w:val="none" w:sz="0" w:space="0" w:color="auto"/>
      </w:divBdr>
    </w:div>
    <w:div w:id="690423268">
      <w:bodyDiv w:val="1"/>
      <w:marLeft w:val="0"/>
      <w:marRight w:val="0"/>
      <w:marTop w:val="0"/>
      <w:marBottom w:val="0"/>
      <w:divBdr>
        <w:top w:val="none" w:sz="0" w:space="0" w:color="auto"/>
        <w:left w:val="none" w:sz="0" w:space="0" w:color="auto"/>
        <w:bottom w:val="none" w:sz="0" w:space="0" w:color="auto"/>
        <w:right w:val="none" w:sz="0" w:space="0" w:color="auto"/>
      </w:divBdr>
    </w:div>
    <w:div w:id="690569105">
      <w:bodyDiv w:val="1"/>
      <w:marLeft w:val="0"/>
      <w:marRight w:val="0"/>
      <w:marTop w:val="0"/>
      <w:marBottom w:val="0"/>
      <w:divBdr>
        <w:top w:val="none" w:sz="0" w:space="0" w:color="auto"/>
        <w:left w:val="none" w:sz="0" w:space="0" w:color="auto"/>
        <w:bottom w:val="none" w:sz="0" w:space="0" w:color="auto"/>
        <w:right w:val="none" w:sz="0" w:space="0" w:color="auto"/>
      </w:divBdr>
    </w:div>
    <w:div w:id="691305404">
      <w:bodyDiv w:val="1"/>
      <w:marLeft w:val="0"/>
      <w:marRight w:val="0"/>
      <w:marTop w:val="0"/>
      <w:marBottom w:val="0"/>
      <w:divBdr>
        <w:top w:val="none" w:sz="0" w:space="0" w:color="auto"/>
        <w:left w:val="none" w:sz="0" w:space="0" w:color="auto"/>
        <w:bottom w:val="none" w:sz="0" w:space="0" w:color="auto"/>
        <w:right w:val="none" w:sz="0" w:space="0" w:color="auto"/>
      </w:divBdr>
    </w:div>
    <w:div w:id="691877596">
      <w:bodyDiv w:val="1"/>
      <w:marLeft w:val="0"/>
      <w:marRight w:val="0"/>
      <w:marTop w:val="0"/>
      <w:marBottom w:val="0"/>
      <w:divBdr>
        <w:top w:val="none" w:sz="0" w:space="0" w:color="auto"/>
        <w:left w:val="none" w:sz="0" w:space="0" w:color="auto"/>
        <w:bottom w:val="none" w:sz="0" w:space="0" w:color="auto"/>
        <w:right w:val="none" w:sz="0" w:space="0" w:color="auto"/>
      </w:divBdr>
    </w:div>
    <w:div w:id="691882859">
      <w:bodyDiv w:val="1"/>
      <w:marLeft w:val="0"/>
      <w:marRight w:val="0"/>
      <w:marTop w:val="0"/>
      <w:marBottom w:val="0"/>
      <w:divBdr>
        <w:top w:val="none" w:sz="0" w:space="0" w:color="auto"/>
        <w:left w:val="none" w:sz="0" w:space="0" w:color="auto"/>
        <w:bottom w:val="none" w:sz="0" w:space="0" w:color="auto"/>
        <w:right w:val="none" w:sz="0" w:space="0" w:color="auto"/>
      </w:divBdr>
    </w:div>
    <w:div w:id="692389445">
      <w:bodyDiv w:val="1"/>
      <w:marLeft w:val="0"/>
      <w:marRight w:val="0"/>
      <w:marTop w:val="0"/>
      <w:marBottom w:val="0"/>
      <w:divBdr>
        <w:top w:val="none" w:sz="0" w:space="0" w:color="auto"/>
        <w:left w:val="none" w:sz="0" w:space="0" w:color="auto"/>
        <w:bottom w:val="none" w:sz="0" w:space="0" w:color="auto"/>
        <w:right w:val="none" w:sz="0" w:space="0" w:color="auto"/>
      </w:divBdr>
    </w:div>
    <w:div w:id="693268984">
      <w:bodyDiv w:val="1"/>
      <w:marLeft w:val="0"/>
      <w:marRight w:val="0"/>
      <w:marTop w:val="0"/>
      <w:marBottom w:val="0"/>
      <w:divBdr>
        <w:top w:val="none" w:sz="0" w:space="0" w:color="auto"/>
        <w:left w:val="none" w:sz="0" w:space="0" w:color="auto"/>
        <w:bottom w:val="none" w:sz="0" w:space="0" w:color="auto"/>
        <w:right w:val="none" w:sz="0" w:space="0" w:color="auto"/>
      </w:divBdr>
    </w:div>
    <w:div w:id="693384186">
      <w:bodyDiv w:val="1"/>
      <w:marLeft w:val="0"/>
      <w:marRight w:val="0"/>
      <w:marTop w:val="0"/>
      <w:marBottom w:val="0"/>
      <w:divBdr>
        <w:top w:val="none" w:sz="0" w:space="0" w:color="auto"/>
        <w:left w:val="none" w:sz="0" w:space="0" w:color="auto"/>
        <w:bottom w:val="none" w:sz="0" w:space="0" w:color="auto"/>
        <w:right w:val="none" w:sz="0" w:space="0" w:color="auto"/>
      </w:divBdr>
    </w:div>
    <w:div w:id="693649314">
      <w:bodyDiv w:val="1"/>
      <w:marLeft w:val="0"/>
      <w:marRight w:val="0"/>
      <w:marTop w:val="0"/>
      <w:marBottom w:val="0"/>
      <w:divBdr>
        <w:top w:val="none" w:sz="0" w:space="0" w:color="auto"/>
        <w:left w:val="none" w:sz="0" w:space="0" w:color="auto"/>
        <w:bottom w:val="none" w:sz="0" w:space="0" w:color="auto"/>
        <w:right w:val="none" w:sz="0" w:space="0" w:color="auto"/>
      </w:divBdr>
      <w:divsChild>
        <w:div w:id="458034521">
          <w:marLeft w:val="0"/>
          <w:marRight w:val="0"/>
          <w:marTop w:val="0"/>
          <w:marBottom w:val="0"/>
          <w:divBdr>
            <w:top w:val="none" w:sz="0" w:space="0" w:color="auto"/>
            <w:left w:val="none" w:sz="0" w:space="0" w:color="auto"/>
            <w:bottom w:val="none" w:sz="0" w:space="0" w:color="auto"/>
            <w:right w:val="none" w:sz="0" w:space="0" w:color="auto"/>
          </w:divBdr>
        </w:div>
      </w:divsChild>
    </w:div>
    <w:div w:id="694188957">
      <w:bodyDiv w:val="1"/>
      <w:marLeft w:val="0"/>
      <w:marRight w:val="0"/>
      <w:marTop w:val="0"/>
      <w:marBottom w:val="0"/>
      <w:divBdr>
        <w:top w:val="none" w:sz="0" w:space="0" w:color="auto"/>
        <w:left w:val="none" w:sz="0" w:space="0" w:color="auto"/>
        <w:bottom w:val="none" w:sz="0" w:space="0" w:color="auto"/>
        <w:right w:val="none" w:sz="0" w:space="0" w:color="auto"/>
      </w:divBdr>
    </w:div>
    <w:div w:id="694383147">
      <w:bodyDiv w:val="1"/>
      <w:marLeft w:val="0"/>
      <w:marRight w:val="0"/>
      <w:marTop w:val="0"/>
      <w:marBottom w:val="0"/>
      <w:divBdr>
        <w:top w:val="none" w:sz="0" w:space="0" w:color="auto"/>
        <w:left w:val="none" w:sz="0" w:space="0" w:color="auto"/>
        <w:bottom w:val="none" w:sz="0" w:space="0" w:color="auto"/>
        <w:right w:val="none" w:sz="0" w:space="0" w:color="auto"/>
      </w:divBdr>
    </w:div>
    <w:div w:id="694501599">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sChild>
        <w:div w:id="1107191529">
          <w:marLeft w:val="0"/>
          <w:marRight w:val="0"/>
          <w:marTop w:val="0"/>
          <w:marBottom w:val="0"/>
          <w:divBdr>
            <w:top w:val="none" w:sz="0" w:space="0" w:color="auto"/>
            <w:left w:val="none" w:sz="0" w:space="0" w:color="auto"/>
            <w:bottom w:val="none" w:sz="0" w:space="0" w:color="auto"/>
            <w:right w:val="none" w:sz="0" w:space="0" w:color="auto"/>
          </w:divBdr>
        </w:div>
      </w:divsChild>
    </w:div>
    <w:div w:id="694622112">
      <w:bodyDiv w:val="1"/>
      <w:marLeft w:val="0"/>
      <w:marRight w:val="0"/>
      <w:marTop w:val="0"/>
      <w:marBottom w:val="0"/>
      <w:divBdr>
        <w:top w:val="none" w:sz="0" w:space="0" w:color="auto"/>
        <w:left w:val="none" w:sz="0" w:space="0" w:color="auto"/>
        <w:bottom w:val="none" w:sz="0" w:space="0" w:color="auto"/>
        <w:right w:val="none" w:sz="0" w:space="0" w:color="auto"/>
      </w:divBdr>
      <w:divsChild>
        <w:div w:id="1275557243">
          <w:marLeft w:val="0"/>
          <w:marRight w:val="0"/>
          <w:marTop w:val="0"/>
          <w:marBottom w:val="0"/>
          <w:divBdr>
            <w:top w:val="none" w:sz="0" w:space="0" w:color="auto"/>
            <w:left w:val="none" w:sz="0" w:space="0" w:color="auto"/>
            <w:bottom w:val="none" w:sz="0" w:space="0" w:color="auto"/>
            <w:right w:val="none" w:sz="0" w:space="0" w:color="auto"/>
          </w:divBdr>
        </w:div>
      </w:divsChild>
    </w:div>
    <w:div w:id="694964195">
      <w:bodyDiv w:val="1"/>
      <w:marLeft w:val="0"/>
      <w:marRight w:val="0"/>
      <w:marTop w:val="0"/>
      <w:marBottom w:val="0"/>
      <w:divBdr>
        <w:top w:val="none" w:sz="0" w:space="0" w:color="auto"/>
        <w:left w:val="none" w:sz="0" w:space="0" w:color="auto"/>
        <w:bottom w:val="none" w:sz="0" w:space="0" w:color="auto"/>
        <w:right w:val="none" w:sz="0" w:space="0" w:color="auto"/>
      </w:divBdr>
    </w:div>
    <w:div w:id="695037775">
      <w:bodyDiv w:val="1"/>
      <w:marLeft w:val="0"/>
      <w:marRight w:val="0"/>
      <w:marTop w:val="0"/>
      <w:marBottom w:val="0"/>
      <w:divBdr>
        <w:top w:val="none" w:sz="0" w:space="0" w:color="auto"/>
        <w:left w:val="none" w:sz="0" w:space="0" w:color="auto"/>
        <w:bottom w:val="none" w:sz="0" w:space="0" w:color="auto"/>
        <w:right w:val="none" w:sz="0" w:space="0" w:color="auto"/>
      </w:divBdr>
    </w:div>
    <w:div w:id="695352406">
      <w:bodyDiv w:val="1"/>
      <w:marLeft w:val="0"/>
      <w:marRight w:val="0"/>
      <w:marTop w:val="0"/>
      <w:marBottom w:val="0"/>
      <w:divBdr>
        <w:top w:val="none" w:sz="0" w:space="0" w:color="auto"/>
        <w:left w:val="none" w:sz="0" w:space="0" w:color="auto"/>
        <w:bottom w:val="none" w:sz="0" w:space="0" w:color="auto"/>
        <w:right w:val="none" w:sz="0" w:space="0" w:color="auto"/>
      </w:divBdr>
    </w:div>
    <w:div w:id="695614727">
      <w:bodyDiv w:val="1"/>
      <w:marLeft w:val="0"/>
      <w:marRight w:val="0"/>
      <w:marTop w:val="0"/>
      <w:marBottom w:val="0"/>
      <w:divBdr>
        <w:top w:val="none" w:sz="0" w:space="0" w:color="auto"/>
        <w:left w:val="none" w:sz="0" w:space="0" w:color="auto"/>
        <w:bottom w:val="none" w:sz="0" w:space="0" w:color="auto"/>
        <w:right w:val="none" w:sz="0" w:space="0" w:color="auto"/>
      </w:divBdr>
    </w:div>
    <w:div w:id="695617897">
      <w:bodyDiv w:val="1"/>
      <w:marLeft w:val="0"/>
      <w:marRight w:val="0"/>
      <w:marTop w:val="0"/>
      <w:marBottom w:val="0"/>
      <w:divBdr>
        <w:top w:val="none" w:sz="0" w:space="0" w:color="auto"/>
        <w:left w:val="none" w:sz="0" w:space="0" w:color="auto"/>
        <w:bottom w:val="none" w:sz="0" w:space="0" w:color="auto"/>
        <w:right w:val="none" w:sz="0" w:space="0" w:color="auto"/>
      </w:divBdr>
    </w:div>
    <w:div w:id="695741877">
      <w:bodyDiv w:val="1"/>
      <w:marLeft w:val="0"/>
      <w:marRight w:val="0"/>
      <w:marTop w:val="0"/>
      <w:marBottom w:val="0"/>
      <w:divBdr>
        <w:top w:val="none" w:sz="0" w:space="0" w:color="auto"/>
        <w:left w:val="none" w:sz="0" w:space="0" w:color="auto"/>
        <w:bottom w:val="none" w:sz="0" w:space="0" w:color="auto"/>
        <w:right w:val="none" w:sz="0" w:space="0" w:color="auto"/>
      </w:divBdr>
      <w:divsChild>
        <w:div w:id="1325935186">
          <w:marLeft w:val="0"/>
          <w:marRight w:val="0"/>
          <w:marTop w:val="0"/>
          <w:marBottom w:val="0"/>
          <w:divBdr>
            <w:top w:val="none" w:sz="0" w:space="0" w:color="auto"/>
            <w:left w:val="none" w:sz="0" w:space="0" w:color="auto"/>
            <w:bottom w:val="none" w:sz="0" w:space="0" w:color="auto"/>
            <w:right w:val="none" w:sz="0" w:space="0" w:color="auto"/>
          </w:divBdr>
        </w:div>
      </w:divsChild>
    </w:div>
    <w:div w:id="695816121">
      <w:bodyDiv w:val="1"/>
      <w:marLeft w:val="0"/>
      <w:marRight w:val="0"/>
      <w:marTop w:val="0"/>
      <w:marBottom w:val="0"/>
      <w:divBdr>
        <w:top w:val="none" w:sz="0" w:space="0" w:color="auto"/>
        <w:left w:val="none" w:sz="0" w:space="0" w:color="auto"/>
        <w:bottom w:val="none" w:sz="0" w:space="0" w:color="auto"/>
        <w:right w:val="none" w:sz="0" w:space="0" w:color="auto"/>
      </w:divBdr>
    </w:div>
    <w:div w:id="696392219">
      <w:bodyDiv w:val="1"/>
      <w:marLeft w:val="0"/>
      <w:marRight w:val="0"/>
      <w:marTop w:val="0"/>
      <w:marBottom w:val="0"/>
      <w:divBdr>
        <w:top w:val="none" w:sz="0" w:space="0" w:color="auto"/>
        <w:left w:val="none" w:sz="0" w:space="0" w:color="auto"/>
        <w:bottom w:val="none" w:sz="0" w:space="0" w:color="auto"/>
        <w:right w:val="none" w:sz="0" w:space="0" w:color="auto"/>
      </w:divBdr>
    </w:div>
    <w:div w:id="696392819">
      <w:bodyDiv w:val="1"/>
      <w:marLeft w:val="0"/>
      <w:marRight w:val="0"/>
      <w:marTop w:val="0"/>
      <w:marBottom w:val="0"/>
      <w:divBdr>
        <w:top w:val="none" w:sz="0" w:space="0" w:color="auto"/>
        <w:left w:val="none" w:sz="0" w:space="0" w:color="auto"/>
        <w:bottom w:val="none" w:sz="0" w:space="0" w:color="auto"/>
        <w:right w:val="none" w:sz="0" w:space="0" w:color="auto"/>
      </w:divBdr>
    </w:div>
    <w:div w:id="696539929">
      <w:bodyDiv w:val="1"/>
      <w:marLeft w:val="0"/>
      <w:marRight w:val="0"/>
      <w:marTop w:val="0"/>
      <w:marBottom w:val="0"/>
      <w:divBdr>
        <w:top w:val="none" w:sz="0" w:space="0" w:color="auto"/>
        <w:left w:val="none" w:sz="0" w:space="0" w:color="auto"/>
        <w:bottom w:val="none" w:sz="0" w:space="0" w:color="auto"/>
        <w:right w:val="none" w:sz="0" w:space="0" w:color="auto"/>
      </w:divBdr>
    </w:div>
    <w:div w:id="696584295">
      <w:bodyDiv w:val="1"/>
      <w:marLeft w:val="0"/>
      <w:marRight w:val="0"/>
      <w:marTop w:val="0"/>
      <w:marBottom w:val="0"/>
      <w:divBdr>
        <w:top w:val="none" w:sz="0" w:space="0" w:color="auto"/>
        <w:left w:val="none" w:sz="0" w:space="0" w:color="auto"/>
        <w:bottom w:val="none" w:sz="0" w:space="0" w:color="auto"/>
        <w:right w:val="none" w:sz="0" w:space="0" w:color="auto"/>
      </w:divBdr>
    </w:div>
    <w:div w:id="696590039">
      <w:bodyDiv w:val="1"/>
      <w:marLeft w:val="0"/>
      <w:marRight w:val="0"/>
      <w:marTop w:val="0"/>
      <w:marBottom w:val="0"/>
      <w:divBdr>
        <w:top w:val="none" w:sz="0" w:space="0" w:color="auto"/>
        <w:left w:val="none" w:sz="0" w:space="0" w:color="auto"/>
        <w:bottom w:val="none" w:sz="0" w:space="0" w:color="auto"/>
        <w:right w:val="none" w:sz="0" w:space="0" w:color="auto"/>
      </w:divBdr>
      <w:divsChild>
        <w:div w:id="1443570568">
          <w:marLeft w:val="0"/>
          <w:marRight w:val="0"/>
          <w:marTop w:val="0"/>
          <w:marBottom w:val="0"/>
          <w:divBdr>
            <w:top w:val="none" w:sz="0" w:space="0" w:color="auto"/>
            <w:left w:val="none" w:sz="0" w:space="0" w:color="auto"/>
            <w:bottom w:val="none" w:sz="0" w:space="0" w:color="auto"/>
            <w:right w:val="none" w:sz="0" w:space="0" w:color="auto"/>
          </w:divBdr>
        </w:div>
      </w:divsChild>
    </w:div>
    <w:div w:id="696733299">
      <w:bodyDiv w:val="1"/>
      <w:marLeft w:val="0"/>
      <w:marRight w:val="0"/>
      <w:marTop w:val="0"/>
      <w:marBottom w:val="0"/>
      <w:divBdr>
        <w:top w:val="none" w:sz="0" w:space="0" w:color="auto"/>
        <w:left w:val="none" w:sz="0" w:space="0" w:color="auto"/>
        <w:bottom w:val="none" w:sz="0" w:space="0" w:color="auto"/>
        <w:right w:val="none" w:sz="0" w:space="0" w:color="auto"/>
      </w:divBdr>
    </w:div>
    <w:div w:id="696858380">
      <w:bodyDiv w:val="1"/>
      <w:marLeft w:val="0"/>
      <w:marRight w:val="0"/>
      <w:marTop w:val="0"/>
      <w:marBottom w:val="0"/>
      <w:divBdr>
        <w:top w:val="none" w:sz="0" w:space="0" w:color="auto"/>
        <w:left w:val="none" w:sz="0" w:space="0" w:color="auto"/>
        <w:bottom w:val="none" w:sz="0" w:space="0" w:color="auto"/>
        <w:right w:val="none" w:sz="0" w:space="0" w:color="auto"/>
      </w:divBdr>
    </w:div>
    <w:div w:id="696932377">
      <w:bodyDiv w:val="1"/>
      <w:marLeft w:val="0"/>
      <w:marRight w:val="0"/>
      <w:marTop w:val="0"/>
      <w:marBottom w:val="0"/>
      <w:divBdr>
        <w:top w:val="none" w:sz="0" w:space="0" w:color="auto"/>
        <w:left w:val="none" w:sz="0" w:space="0" w:color="auto"/>
        <w:bottom w:val="none" w:sz="0" w:space="0" w:color="auto"/>
        <w:right w:val="none" w:sz="0" w:space="0" w:color="auto"/>
      </w:divBdr>
    </w:div>
    <w:div w:id="697003778">
      <w:bodyDiv w:val="1"/>
      <w:marLeft w:val="0"/>
      <w:marRight w:val="0"/>
      <w:marTop w:val="0"/>
      <w:marBottom w:val="0"/>
      <w:divBdr>
        <w:top w:val="none" w:sz="0" w:space="0" w:color="auto"/>
        <w:left w:val="none" w:sz="0" w:space="0" w:color="auto"/>
        <w:bottom w:val="none" w:sz="0" w:space="0" w:color="auto"/>
        <w:right w:val="none" w:sz="0" w:space="0" w:color="auto"/>
      </w:divBdr>
    </w:div>
    <w:div w:id="697123913">
      <w:bodyDiv w:val="1"/>
      <w:marLeft w:val="0"/>
      <w:marRight w:val="0"/>
      <w:marTop w:val="0"/>
      <w:marBottom w:val="0"/>
      <w:divBdr>
        <w:top w:val="none" w:sz="0" w:space="0" w:color="auto"/>
        <w:left w:val="none" w:sz="0" w:space="0" w:color="auto"/>
        <w:bottom w:val="none" w:sz="0" w:space="0" w:color="auto"/>
        <w:right w:val="none" w:sz="0" w:space="0" w:color="auto"/>
      </w:divBdr>
    </w:div>
    <w:div w:id="697396561">
      <w:bodyDiv w:val="1"/>
      <w:marLeft w:val="0"/>
      <w:marRight w:val="0"/>
      <w:marTop w:val="0"/>
      <w:marBottom w:val="0"/>
      <w:divBdr>
        <w:top w:val="none" w:sz="0" w:space="0" w:color="auto"/>
        <w:left w:val="none" w:sz="0" w:space="0" w:color="auto"/>
        <w:bottom w:val="none" w:sz="0" w:space="0" w:color="auto"/>
        <w:right w:val="none" w:sz="0" w:space="0" w:color="auto"/>
      </w:divBdr>
    </w:div>
    <w:div w:id="697661639">
      <w:bodyDiv w:val="1"/>
      <w:marLeft w:val="0"/>
      <w:marRight w:val="0"/>
      <w:marTop w:val="0"/>
      <w:marBottom w:val="0"/>
      <w:divBdr>
        <w:top w:val="none" w:sz="0" w:space="0" w:color="auto"/>
        <w:left w:val="none" w:sz="0" w:space="0" w:color="auto"/>
        <w:bottom w:val="none" w:sz="0" w:space="0" w:color="auto"/>
        <w:right w:val="none" w:sz="0" w:space="0" w:color="auto"/>
      </w:divBdr>
    </w:div>
    <w:div w:id="698122022">
      <w:bodyDiv w:val="1"/>
      <w:marLeft w:val="0"/>
      <w:marRight w:val="0"/>
      <w:marTop w:val="0"/>
      <w:marBottom w:val="0"/>
      <w:divBdr>
        <w:top w:val="none" w:sz="0" w:space="0" w:color="auto"/>
        <w:left w:val="none" w:sz="0" w:space="0" w:color="auto"/>
        <w:bottom w:val="none" w:sz="0" w:space="0" w:color="auto"/>
        <w:right w:val="none" w:sz="0" w:space="0" w:color="auto"/>
      </w:divBdr>
      <w:divsChild>
        <w:div w:id="1041592742">
          <w:marLeft w:val="0"/>
          <w:marRight w:val="0"/>
          <w:marTop w:val="0"/>
          <w:marBottom w:val="0"/>
          <w:divBdr>
            <w:top w:val="none" w:sz="0" w:space="0" w:color="auto"/>
            <w:left w:val="none" w:sz="0" w:space="0" w:color="auto"/>
            <w:bottom w:val="none" w:sz="0" w:space="0" w:color="auto"/>
            <w:right w:val="none" w:sz="0" w:space="0" w:color="auto"/>
          </w:divBdr>
        </w:div>
      </w:divsChild>
    </w:div>
    <w:div w:id="698242186">
      <w:bodyDiv w:val="1"/>
      <w:marLeft w:val="0"/>
      <w:marRight w:val="0"/>
      <w:marTop w:val="0"/>
      <w:marBottom w:val="0"/>
      <w:divBdr>
        <w:top w:val="none" w:sz="0" w:space="0" w:color="auto"/>
        <w:left w:val="none" w:sz="0" w:space="0" w:color="auto"/>
        <w:bottom w:val="none" w:sz="0" w:space="0" w:color="auto"/>
        <w:right w:val="none" w:sz="0" w:space="0" w:color="auto"/>
      </w:divBdr>
    </w:div>
    <w:div w:id="698356219">
      <w:bodyDiv w:val="1"/>
      <w:marLeft w:val="0"/>
      <w:marRight w:val="0"/>
      <w:marTop w:val="0"/>
      <w:marBottom w:val="0"/>
      <w:divBdr>
        <w:top w:val="none" w:sz="0" w:space="0" w:color="auto"/>
        <w:left w:val="none" w:sz="0" w:space="0" w:color="auto"/>
        <w:bottom w:val="none" w:sz="0" w:space="0" w:color="auto"/>
        <w:right w:val="none" w:sz="0" w:space="0" w:color="auto"/>
      </w:divBdr>
    </w:div>
    <w:div w:id="698362347">
      <w:bodyDiv w:val="1"/>
      <w:marLeft w:val="0"/>
      <w:marRight w:val="0"/>
      <w:marTop w:val="0"/>
      <w:marBottom w:val="0"/>
      <w:divBdr>
        <w:top w:val="none" w:sz="0" w:space="0" w:color="auto"/>
        <w:left w:val="none" w:sz="0" w:space="0" w:color="auto"/>
        <w:bottom w:val="none" w:sz="0" w:space="0" w:color="auto"/>
        <w:right w:val="none" w:sz="0" w:space="0" w:color="auto"/>
      </w:divBdr>
    </w:div>
    <w:div w:id="698627582">
      <w:bodyDiv w:val="1"/>
      <w:marLeft w:val="0"/>
      <w:marRight w:val="0"/>
      <w:marTop w:val="0"/>
      <w:marBottom w:val="0"/>
      <w:divBdr>
        <w:top w:val="none" w:sz="0" w:space="0" w:color="auto"/>
        <w:left w:val="none" w:sz="0" w:space="0" w:color="auto"/>
        <w:bottom w:val="none" w:sz="0" w:space="0" w:color="auto"/>
        <w:right w:val="none" w:sz="0" w:space="0" w:color="auto"/>
      </w:divBdr>
      <w:divsChild>
        <w:div w:id="692457127">
          <w:marLeft w:val="0"/>
          <w:marRight w:val="0"/>
          <w:marTop w:val="0"/>
          <w:marBottom w:val="0"/>
          <w:divBdr>
            <w:top w:val="none" w:sz="0" w:space="0" w:color="auto"/>
            <w:left w:val="none" w:sz="0" w:space="0" w:color="auto"/>
            <w:bottom w:val="none" w:sz="0" w:space="0" w:color="auto"/>
            <w:right w:val="none" w:sz="0" w:space="0" w:color="auto"/>
          </w:divBdr>
        </w:div>
      </w:divsChild>
    </w:div>
    <w:div w:id="699090775">
      <w:bodyDiv w:val="1"/>
      <w:marLeft w:val="0"/>
      <w:marRight w:val="0"/>
      <w:marTop w:val="0"/>
      <w:marBottom w:val="0"/>
      <w:divBdr>
        <w:top w:val="none" w:sz="0" w:space="0" w:color="auto"/>
        <w:left w:val="none" w:sz="0" w:space="0" w:color="auto"/>
        <w:bottom w:val="none" w:sz="0" w:space="0" w:color="auto"/>
        <w:right w:val="none" w:sz="0" w:space="0" w:color="auto"/>
      </w:divBdr>
    </w:div>
    <w:div w:id="699550219">
      <w:bodyDiv w:val="1"/>
      <w:marLeft w:val="0"/>
      <w:marRight w:val="0"/>
      <w:marTop w:val="0"/>
      <w:marBottom w:val="0"/>
      <w:divBdr>
        <w:top w:val="none" w:sz="0" w:space="0" w:color="auto"/>
        <w:left w:val="none" w:sz="0" w:space="0" w:color="auto"/>
        <w:bottom w:val="none" w:sz="0" w:space="0" w:color="auto"/>
        <w:right w:val="none" w:sz="0" w:space="0" w:color="auto"/>
      </w:divBdr>
    </w:div>
    <w:div w:id="699743862">
      <w:bodyDiv w:val="1"/>
      <w:marLeft w:val="0"/>
      <w:marRight w:val="0"/>
      <w:marTop w:val="0"/>
      <w:marBottom w:val="0"/>
      <w:divBdr>
        <w:top w:val="none" w:sz="0" w:space="0" w:color="auto"/>
        <w:left w:val="none" w:sz="0" w:space="0" w:color="auto"/>
        <w:bottom w:val="none" w:sz="0" w:space="0" w:color="auto"/>
        <w:right w:val="none" w:sz="0" w:space="0" w:color="auto"/>
      </w:divBdr>
    </w:div>
    <w:div w:id="699938640">
      <w:bodyDiv w:val="1"/>
      <w:marLeft w:val="0"/>
      <w:marRight w:val="0"/>
      <w:marTop w:val="0"/>
      <w:marBottom w:val="0"/>
      <w:divBdr>
        <w:top w:val="none" w:sz="0" w:space="0" w:color="auto"/>
        <w:left w:val="none" w:sz="0" w:space="0" w:color="auto"/>
        <w:bottom w:val="none" w:sz="0" w:space="0" w:color="auto"/>
        <w:right w:val="none" w:sz="0" w:space="0" w:color="auto"/>
      </w:divBdr>
    </w:div>
    <w:div w:id="700282541">
      <w:bodyDiv w:val="1"/>
      <w:marLeft w:val="0"/>
      <w:marRight w:val="0"/>
      <w:marTop w:val="0"/>
      <w:marBottom w:val="0"/>
      <w:divBdr>
        <w:top w:val="none" w:sz="0" w:space="0" w:color="auto"/>
        <w:left w:val="none" w:sz="0" w:space="0" w:color="auto"/>
        <w:bottom w:val="none" w:sz="0" w:space="0" w:color="auto"/>
        <w:right w:val="none" w:sz="0" w:space="0" w:color="auto"/>
      </w:divBdr>
    </w:div>
    <w:div w:id="700667380">
      <w:bodyDiv w:val="1"/>
      <w:marLeft w:val="0"/>
      <w:marRight w:val="0"/>
      <w:marTop w:val="0"/>
      <w:marBottom w:val="0"/>
      <w:divBdr>
        <w:top w:val="none" w:sz="0" w:space="0" w:color="auto"/>
        <w:left w:val="none" w:sz="0" w:space="0" w:color="auto"/>
        <w:bottom w:val="none" w:sz="0" w:space="0" w:color="auto"/>
        <w:right w:val="none" w:sz="0" w:space="0" w:color="auto"/>
      </w:divBdr>
    </w:div>
    <w:div w:id="700857625">
      <w:bodyDiv w:val="1"/>
      <w:marLeft w:val="0"/>
      <w:marRight w:val="0"/>
      <w:marTop w:val="0"/>
      <w:marBottom w:val="0"/>
      <w:divBdr>
        <w:top w:val="none" w:sz="0" w:space="0" w:color="auto"/>
        <w:left w:val="none" w:sz="0" w:space="0" w:color="auto"/>
        <w:bottom w:val="none" w:sz="0" w:space="0" w:color="auto"/>
        <w:right w:val="none" w:sz="0" w:space="0" w:color="auto"/>
      </w:divBdr>
    </w:div>
    <w:div w:id="701396571">
      <w:bodyDiv w:val="1"/>
      <w:marLeft w:val="0"/>
      <w:marRight w:val="0"/>
      <w:marTop w:val="0"/>
      <w:marBottom w:val="0"/>
      <w:divBdr>
        <w:top w:val="none" w:sz="0" w:space="0" w:color="auto"/>
        <w:left w:val="none" w:sz="0" w:space="0" w:color="auto"/>
        <w:bottom w:val="none" w:sz="0" w:space="0" w:color="auto"/>
        <w:right w:val="none" w:sz="0" w:space="0" w:color="auto"/>
      </w:divBdr>
    </w:div>
    <w:div w:id="701512515">
      <w:bodyDiv w:val="1"/>
      <w:marLeft w:val="0"/>
      <w:marRight w:val="0"/>
      <w:marTop w:val="0"/>
      <w:marBottom w:val="0"/>
      <w:divBdr>
        <w:top w:val="none" w:sz="0" w:space="0" w:color="auto"/>
        <w:left w:val="none" w:sz="0" w:space="0" w:color="auto"/>
        <w:bottom w:val="none" w:sz="0" w:space="0" w:color="auto"/>
        <w:right w:val="none" w:sz="0" w:space="0" w:color="auto"/>
      </w:divBdr>
    </w:div>
    <w:div w:id="701825068">
      <w:bodyDiv w:val="1"/>
      <w:marLeft w:val="0"/>
      <w:marRight w:val="0"/>
      <w:marTop w:val="0"/>
      <w:marBottom w:val="0"/>
      <w:divBdr>
        <w:top w:val="none" w:sz="0" w:space="0" w:color="auto"/>
        <w:left w:val="none" w:sz="0" w:space="0" w:color="auto"/>
        <w:bottom w:val="none" w:sz="0" w:space="0" w:color="auto"/>
        <w:right w:val="none" w:sz="0" w:space="0" w:color="auto"/>
      </w:divBdr>
    </w:div>
    <w:div w:id="702172071">
      <w:bodyDiv w:val="1"/>
      <w:marLeft w:val="0"/>
      <w:marRight w:val="0"/>
      <w:marTop w:val="0"/>
      <w:marBottom w:val="0"/>
      <w:divBdr>
        <w:top w:val="none" w:sz="0" w:space="0" w:color="auto"/>
        <w:left w:val="none" w:sz="0" w:space="0" w:color="auto"/>
        <w:bottom w:val="none" w:sz="0" w:space="0" w:color="auto"/>
        <w:right w:val="none" w:sz="0" w:space="0" w:color="auto"/>
      </w:divBdr>
    </w:div>
    <w:div w:id="702364582">
      <w:bodyDiv w:val="1"/>
      <w:marLeft w:val="0"/>
      <w:marRight w:val="0"/>
      <w:marTop w:val="0"/>
      <w:marBottom w:val="0"/>
      <w:divBdr>
        <w:top w:val="none" w:sz="0" w:space="0" w:color="auto"/>
        <w:left w:val="none" w:sz="0" w:space="0" w:color="auto"/>
        <w:bottom w:val="none" w:sz="0" w:space="0" w:color="auto"/>
        <w:right w:val="none" w:sz="0" w:space="0" w:color="auto"/>
      </w:divBdr>
    </w:div>
    <w:div w:id="702443101">
      <w:bodyDiv w:val="1"/>
      <w:marLeft w:val="0"/>
      <w:marRight w:val="0"/>
      <w:marTop w:val="0"/>
      <w:marBottom w:val="0"/>
      <w:divBdr>
        <w:top w:val="none" w:sz="0" w:space="0" w:color="auto"/>
        <w:left w:val="none" w:sz="0" w:space="0" w:color="auto"/>
        <w:bottom w:val="none" w:sz="0" w:space="0" w:color="auto"/>
        <w:right w:val="none" w:sz="0" w:space="0" w:color="auto"/>
      </w:divBdr>
    </w:div>
    <w:div w:id="702681172">
      <w:bodyDiv w:val="1"/>
      <w:marLeft w:val="0"/>
      <w:marRight w:val="0"/>
      <w:marTop w:val="0"/>
      <w:marBottom w:val="0"/>
      <w:divBdr>
        <w:top w:val="none" w:sz="0" w:space="0" w:color="auto"/>
        <w:left w:val="none" w:sz="0" w:space="0" w:color="auto"/>
        <w:bottom w:val="none" w:sz="0" w:space="0" w:color="auto"/>
        <w:right w:val="none" w:sz="0" w:space="0" w:color="auto"/>
      </w:divBdr>
      <w:divsChild>
        <w:div w:id="972104828">
          <w:marLeft w:val="0"/>
          <w:marRight w:val="0"/>
          <w:marTop w:val="0"/>
          <w:marBottom w:val="0"/>
          <w:divBdr>
            <w:top w:val="none" w:sz="0" w:space="0" w:color="auto"/>
            <w:left w:val="none" w:sz="0" w:space="0" w:color="auto"/>
            <w:bottom w:val="none" w:sz="0" w:space="0" w:color="auto"/>
            <w:right w:val="none" w:sz="0" w:space="0" w:color="auto"/>
          </w:divBdr>
        </w:div>
      </w:divsChild>
    </w:div>
    <w:div w:id="702750050">
      <w:bodyDiv w:val="1"/>
      <w:marLeft w:val="0"/>
      <w:marRight w:val="0"/>
      <w:marTop w:val="0"/>
      <w:marBottom w:val="0"/>
      <w:divBdr>
        <w:top w:val="none" w:sz="0" w:space="0" w:color="auto"/>
        <w:left w:val="none" w:sz="0" w:space="0" w:color="auto"/>
        <w:bottom w:val="none" w:sz="0" w:space="0" w:color="auto"/>
        <w:right w:val="none" w:sz="0" w:space="0" w:color="auto"/>
      </w:divBdr>
    </w:div>
    <w:div w:id="703095618">
      <w:bodyDiv w:val="1"/>
      <w:marLeft w:val="0"/>
      <w:marRight w:val="0"/>
      <w:marTop w:val="0"/>
      <w:marBottom w:val="0"/>
      <w:divBdr>
        <w:top w:val="none" w:sz="0" w:space="0" w:color="auto"/>
        <w:left w:val="none" w:sz="0" w:space="0" w:color="auto"/>
        <w:bottom w:val="none" w:sz="0" w:space="0" w:color="auto"/>
        <w:right w:val="none" w:sz="0" w:space="0" w:color="auto"/>
      </w:divBdr>
    </w:div>
    <w:div w:id="703410780">
      <w:bodyDiv w:val="1"/>
      <w:marLeft w:val="0"/>
      <w:marRight w:val="0"/>
      <w:marTop w:val="0"/>
      <w:marBottom w:val="0"/>
      <w:divBdr>
        <w:top w:val="none" w:sz="0" w:space="0" w:color="auto"/>
        <w:left w:val="none" w:sz="0" w:space="0" w:color="auto"/>
        <w:bottom w:val="none" w:sz="0" w:space="0" w:color="auto"/>
        <w:right w:val="none" w:sz="0" w:space="0" w:color="auto"/>
      </w:divBdr>
    </w:div>
    <w:div w:id="703486395">
      <w:bodyDiv w:val="1"/>
      <w:marLeft w:val="0"/>
      <w:marRight w:val="0"/>
      <w:marTop w:val="0"/>
      <w:marBottom w:val="0"/>
      <w:divBdr>
        <w:top w:val="none" w:sz="0" w:space="0" w:color="auto"/>
        <w:left w:val="none" w:sz="0" w:space="0" w:color="auto"/>
        <w:bottom w:val="none" w:sz="0" w:space="0" w:color="auto"/>
        <w:right w:val="none" w:sz="0" w:space="0" w:color="auto"/>
      </w:divBdr>
    </w:div>
    <w:div w:id="703486655">
      <w:bodyDiv w:val="1"/>
      <w:marLeft w:val="0"/>
      <w:marRight w:val="0"/>
      <w:marTop w:val="0"/>
      <w:marBottom w:val="0"/>
      <w:divBdr>
        <w:top w:val="none" w:sz="0" w:space="0" w:color="auto"/>
        <w:left w:val="none" w:sz="0" w:space="0" w:color="auto"/>
        <w:bottom w:val="none" w:sz="0" w:space="0" w:color="auto"/>
        <w:right w:val="none" w:sz="0" w:space="0" w:color="auto"/>
      </w:divBdr>
    </w:div>
    <w:div w:id="703603656">
      <w:bodyDiv w:val="1"/>
      <w:marLeft w:val="0"/>
      <w:marRight w:val="0"/>
      <w:marTop w:val="0"/>
      <w:marBottom w:val="0"/>
      <w:divBdr>
        <w:top w:val="none" w:sz="0" w:space="0" w:color="auto"/>
        <w:left w:val="none" w:sz="0" w:space="0" w:color="auto"/>
        <w:bottom w:val="none" w:sz="0" w:space="0" w:color="auto"/>
        <w:right w:val="none" w:sz="0" w:space="0" w:color="auto"/>
      </w:divBdr>
    </w:div>
    <w:div w:id="703754395">
      <w:bodyDiv w:val="1"/>
      <w:marLeft w:val="0"/>
      <w:marRight w:val="0"/>
      <w:marTop w:val="0"/>
      <w:marBottom w:val="0"/>
      <w:divBdr>
        <w:top w:val="none" w:sz="0" w:space="0" w:color="auto"/>
        <w:left w:val="none" w:sz="0" w:space="0" w:color="auto"/>
        <w:bottom w:val="none" w:sz="0" w:space="0" w:color="auto"/>
        <w:right w:val="none" w:sz="0" w:space="0" w:color="auto"/>
      </w:divBdr>
    </w:div>
    <w:div w:id="703871619">
      <w:bodyDiv w:val="1"/>
      <w:marLeft w:val="0"/>
      <w:marRight w:val="0"/>
      <w:marTop w:val="0"/>
      <w:marBottom w:val="0"/>
      <w:divBdr>
        <w:top w:val="none" w:sz="0" w:space="0" w:color="auto"/>
        <w:left w:val="none" w:sz="0" w:space="0" w:color="auto"/>
        <w:bottom w:val="none" w:sz="0" w:space="0" w:color="auto"/>
        <w:right w:val="none" w:sz="0" w:space="0" w:color="auto"/>
      </w:divBdr>
    </w:div>
    <w:div w:id="704058941">
      <w:bodyDiv w:val="1"/>
      <w:marLeft w:val="0"/>
      <w:marRight w:val="0"/>
      <w:marTop w:val="0"/>
      <w:marBottom w:val="0"/>
      <w:divBdr>
        <w:top w:val="none" w:sz="0" w:space="0" w:color="auto"/>
        <w:left w:val="none" w:sz="0" w:space="0" w:color="auto"/>
        <w:bottom w:val="none" w:sz="0" w:space="0" w:color="auto"/>
        <w:right w:val="none" w:sz="0" w:space="0" w:color="auto"/>
      </w:divBdr>
    </w:div>
    <w:div w:id="706029301">
      <w:bodyDiv w:val="1"/>
      <w:marLeft w:val="0"/>
      <w:marRight w:val="0"/>
      <w:marTop w:val="0"/>
      <w:marBottom w:val="0"/>
      <w:divBdr>
        <w:top w:val="none" w:sz="0" w:space="0" w:color="auto"/>
        <w:left w:val="none" w:sz="0" w:space="0" w:color="auto"/>
        <w:bottom w:val="none" w:sz="0" w:space="0" w:color="auto"/>
        <w:right w:val="none" w:sz="0" w:space="0" w:color="auto"/>
      </w:divBdr>
    </w:div>
    <w:div w:id="706296391">
      <w:bodyDiv w:val="1"/>
      <w:marLeft w:val="0"/>
      <w:marRight w:val="0"/>
      <w:marTop w:val="0"/>
      <w:marBottom w:val="0"/>
      <w:divBdr>
        <w:top w:val="none" w:sz="0" w:space="0" w:color="auto"/>
        <w:left w:val="none" w:sz="0" w:space="0" w:color="auto"/>
        <w:bottom w:val="none" w:sz="0" w:space="0" w:color="auto"/>
        <w:right w:val="none" w:sz="0" w:space="0" w:color="auto"/>
      </w:divBdr>
    </w:div>
    <w:div w:id="706641166">
      <w:bodyDiv w:val="1"/>
      <w:marLeft w:val="0"/>
      <w:marRight w:val="0"/>
      <w:marTop w:val="0"/>
      <w:marBottom w:val="0"/>
      <w:divBdr>
        <w:top w:val="none" w:sz="0" w:space="0" w:color="auto"/>
        <w:left w:val="none" w:sz="0" w:space="0" w:color="auto"/>
        <w:bottom w:val="none" w:sz="0" w:space="0" w:color="auto"/>
        <w:right w:val="none" w:sz="0" w:space="0" w:color="auto"/>
      </w:divBdr>
      <w:divsChild>
        <w:div w:id="1778672188">
          <w:marLeft w:val="0"/>
          <w:marRight w:val="0"/>
          <w:marTop w:val="0"/>
          <w:marBottom w:val="0"/>
          <w:divBdr>
            <w:top w:val="none" w:sz="0" w:space="0" w:color="auto"/>
            <w:left w:val="none" w:sz="0" w:space="0" w:color="auto"/>
            <w:bottom w:val="none" w:sz="0" w:space="0" w:color="auto"/>
            <w:right w:val="none" w:sz="0" w:space="0" w:color="auto"/>
          </w:divBdr>
        </w:div>
      </w:divsChild>
    </w:div>
    <w:div w:id="707220840">
      <w:bodyDiv w:val="1"/>
      <w:marLeft w:val="0"/>
      <w:marRight w:val="0"/>
      <w:marTop w:val="0"/>
      <w:marBottom w:val="0"/>
      <w:divBdr>
        <w:top w:val="none" w:sz="0" w:space="0" w:color="auto"/>
        <w:left w:val="none" w:sz="0" w:space="0" w:color="auto"/>
        <w:bottom w:val="none" w:sz="0" w:space="0" w:color="auto"/>
        <w:right w:val="none" w:sz="0" w:space="0" w:color="auto"/>
      </w:divBdr>
    </w:div>
    <w:div w:id="707222151">
      <w:bodyDiv w:val="1"/>
      <w:marLeft w:val="0"/>
      <w:marRight w:val="0"/>
      <w:marTop w:val="0"/>
      <w:marBottom w:val="0"/>
      <w:divBdr>
        <w:top w:val="none" w:sz="0" w:space="0" w:color="auto"/>
        <w:left w:val="none" w:sz="0" w:space="0" w:color="auto"/>
        <w:bottom w:val="none" w:sz="0" w:space="0" w:color="auto"/>
        <w:right w:val="none" w:sz="0" w:space="0" w:color="auto"/>
      </w:divBdr>
    </w:div>
    <w:div w:id="707416377">
      <w:bodyDiv w:val="1"/>
      <w:marLeft w:val="0"/>
      <w:marRight w:val="0"/>
      <w:marTop w:val="0"/>
      <w:marBottom w:val="0"/>
      <w:divBdr>
        <w:top w:val="none" w:sz="0" w:space="0" w:color="auto"/>
        <w:left w:val="none" w:sz="0" w:space="0" w:color="auto"/>
        <w:bottom w:val="none" w:sz="0" w:space="0" w:color="auto"/>
        <w:right w:val="none" w:sz="0" w:space="0" w:color="auto"/>
      </w:divBdr>
    </w:div>
    <w:div w:id="707802429">
      <w:bodyDiv w:val="1"/>
      <w:marLeft w:val="0"/>
      <w:marRight w:val="0"/>
      <w:marTop w:val="0"/>
      <w:marBottom w:val="0"/>
      <w:divBdr>
        <w:top w:val="none" w:sz="0" w:space="0" w:color="auto"/>
        <w:left w:val="none" w:sz="0" w:space="0" w:color="auto"/>
        <w:bottom w:val="none" w:sz="0" w:space="0" w:color="auto"/>
        <w:right w:val="none" w:sz="0" w:space="0" w:color="auto"/>
      </w:divBdr>
    </w:div>
    <w:div w:id="708262043">
      <w:bodyDiv w:val="1"/>
      <w:marLeft w:val="0"/>
      <w:marRight w:val="0"/>
      <w:marTop w:val="0"/>
      <w:marBottom w:val="0"/>
      <w:divBdr>
        <w:top w:val="none" w:sz="0" w:space="0" w:color="auto"/>
        <w:left w:val="none" w:sz="0" w:space="0" w:color="auto"/>
        <w:bottom w:val="none" w:sz="0" w:space="0" w:color="auto"/>
        <w:right w:val="none" w:sz="0" w:space="0" w:color="auto"/>
      </w:divBdr>
    </w:div>
    <w:div w:id="708263291">
      <w:bodyDiv w:val="1"/>
      <w:marLeft w:val="0"/>
      <w:marRight w:val="0"/>
      <w:marTop w:val="0"/>
      <w:marBottom w:val="0"/>
      <w:divBdr>
        <w:top w:val="none" w:sz="0" w:space="0" w:color="auto"/>
        <w:left w:val="none" w:sz="0" w:space="0" w:color="auto"/>
        <w:bottom w:val="none" w:sz="0" w:space="0" w:color="auto"/>
        <w:right w:val="none" w:sz="0" w:space="0" w:color="auto"/>
      </w:divBdr>
    </w:div>
    <w:div w:id="708454050">
      <w:bodyDiv w:val="1"/>
      <w:marLeft w:val="0"/>
      <w:marRight w:val="0"/>
      <w:marTop w:val="0"/>
      <w:marBottom w:val="0"/>
      <w:divBdr>
        <w:top w:val="none" w:sz="0" w:space="0" w:color="auto"/>
        <w:left w:val="none" w:sz="0" w:space="0" w:color="auto"/>
        <w:bottom w:val="none" w:sz="0" w:space="0" w:color="auto"/>
        <w:right w:val="none" w:sz="0" w:space="0" w:color="auto"/>
      </w:divBdr>
    </w:div>
    <w:div w:id="708801172">
      <w:bodyDiv w:val="1"/>
      <w:marLeft w:val="0"/>
      <w:marRight w:val="0"/>
      <w:marTop w:val="0"/>
      <w:marBottom w:val="0"/>
      <w:divBdr>
        <w:top w:val="none" w:sz="0" w:space="0" w:color="auto"/>
        <w:left w:val="none" w:sz="0" w:space="0" w:color="auto"/>
        <w:bottom w:val="none" w:sz="0" w:space="0" w:color="auto"/>
        <w:right w:val="none" w:sz="0" w:space="0" w:color="auto"/>
      </w:divBdr>
    </w:div>
    <w:div w:id="708992477">
      <w:bodyDiv w:val="1"/>
      <w:marLeft w:val="0"/>
      <w:marRight w:val="0"/>
      <w:marTop w:val="0"/>
      <w:marBottom w:val="0"/>
      <w:divBdr>
        <w:top w:val="none" w:sz="0" w:space="0" w:color="auto"/>
        <w:left w:val="none" w:sz="0" w:space="0" w:color="auto"/>
        <w:bottom w:val="none" w:sz="0" w:space="0" w:color="auto"/>
        <w:right w:val="none" w:sz="0" w:space="0" w:color="auto"/>
      </w:divBdr>
    </w:div>
    <w:div w:id="709187593">
      <w:bodyDiv w:val="1"/>
      <w:marLeft w:val="0"/>
      <w:marRight w:val="0"/>
      <w:marTop w:val="0"/>
      <w:marBottom w:val="0"/>
      <w:divBdr>
        <w:top w:val="none" w:sz="0" w:space="0" w:color="auto"/>
        <w:left w:val="none" w:sz="0" w:space="0" w:color="auto"/>
        <w:bottom w:val="none" w:sz="0" w:space="0" w:color="auto"/>
        <w:right w:val="none" w:sz="0" w:space="0" w:color="auto"/>
      </w:divBdr>
    </w:div>
    <w:div w:id="709257508">
      <w:bodyDiv w:val="1"/>
      <w:marLeft w:val="0"/>
      <w:marRight w:val="0"/>
      <w:marTop w:val="0"/>
      <w:marBottom w:val="0"/>
      <w:divBdr>
        <w:top w:val="none" w:sz="0" w:space="0" w:color="auto"/>
        <w:left w:val="none" w:sz="0" w:space="0" w:color="auto"/>
        <w:bottom w:val="none" w:sz="0" w:space="0" w:color="auto"/>
        <w:right w:val="none" w:sz="0" w:space="0" w:color="auto"/>
      </w:divBdr>
    </w:div>
    <w:div w:id="709648749">
      <w:bodyDiv w:val="1"/>
      <w:marLeft w:val="0"/>
      <w:marRight w:val="0"/>
      <w:marTop w:val="0"/>
      <w:marBottom w:val="0"/>
      <w:divBdr>
        <w:top w:val="none" w:sz="0" w:space="0" w:color="auto"/>
        <w:left w:val="none" w:sz="0" w:space="0" w:color="auto"/>
        <w:bottom w:val="none" w:sz="0" w:space="0" w:color="auto"/>
        <w:right w:val="none" w:sz="0" w:space="0" w:color="auto"/>
      </w:divBdr>
    </w:div>
    <w:div w:id="710689540">
      <w:bodyDiv w:val="1"/>
      <w:marLeft w:val="0"/>
      <w:marRight w:val="0"/>
      <w:marTop w:val="0"/>
      <w:marBottom w:val="0"/>
      <w:divBdr>
        <w:top w:val="none" w:sz="0" w:space="0" w:color="auto"/>
        <w:left w:val="none" w:sz="0" w:space="0" w:color="auto"/>
        <w:bottom w:val="none" w:sz="0" w:space="0" w:color="auto"/>
        <w:right w:val="none" w:sz="0" w:space="0" w:color="auto"/>
      </w:divBdr>
      <w:divsChild>
        <w:div w:id="1604218435">
          <w:marLeft w:val="0"/>
          <w:marRight w:val="0"/>
          <w:marTop w:val="0"/>
          <w:marBottom w:val="0"/>
          <w:divBdr>
            <w:top w:val="none" w:sz="0" w:space="0" w:color="auto"/>
            <w:left w:val="none" w:sz="0" w:space="0" w:color="auto"/>
            <w:bottom w:val="none" w:sz="0" w:space="0" w:color="auto"/>
            <w:right w:val="none" w:sz="0" w:space="0" w:color="auto"/>
          </w:divBdr>
        </w:div>
      </w:divsChild>
    </w:div>
    <w:div w:id="710766021">
      <w:bodyDiv w:val="1"/>
      <w:marLeft w:val="0"/>
      <w:marRight w:val="0"/>
      <w:marTop w:val="0"/>
      <w:marBottom w:val="0"/>
      <w:divBdr>
        <w:top w:val="none" w:sz="0" w:space="0" w:color="auto"/>
        <w:left w:val="none" w:sz="0" w:space="0" w:color="auto"/>
        <w:bottom w:val="none" w:sz="0" w:space="0" w:color="auto"/>
        <w:right w:val="none" w:sz="0" w:space="0" w:color="auto"/>
      </w:divBdr>
    </w:div>
    <w:div w:id="711273409">
      <w:bodyDiv w:val="1"/>
      <w:marLeft w:val="0"/>
      <w:marRight w:val="0"/>
      <w:marTop w:val="0"/>
      <w:marBottom w:val="0"/>
      <w:divBdr>
        <w:top w:val="none" w:sz="0" w:space="0" w:color="auto"/>
        <w:left w:val="none" w:sz="0" w:space="0" w:color="auto"/>
        <w:bottom w:val="none" w:sz="0" w:space="0" w:color="auto"/>
        <w:right w:val="none" w:sz="0" w:space="0" w:color="auto"/>
      </w:divBdr>
      <w:divsChild>
        <w:div w:id="786508507">
          <w:marLeft w:val="0"/>
          <w:marRight w:val="0"/>
          <w:marTop w:val="0"/>
          <w:marBottom w:val="0"/>
          <w:divBdr>
            <w:top w:val="none" w:sz="0" w:space="0" w:color="auto"/>
            <w:left w:val="none" w:sz="0" w:space="0" w:color="auto"/>
            <w:bottom w:val="none" w:sz="0" w:space="0" w:color="auto"/>
            <w:right w:val="none" w:sz="0" w:space="0" w:color="auto"/>
          </w:divBdr>
        </w:div>
      </w:divsChild>
    </w:div>
    <w:div w:id="711419263">
      <w:bodyDiv w:val="1"/>
      <w:marLeft w:val="0"/>
      <w:marRight w:val="0"/>
      <w:marTop w:val="0"/>
      <w:marBottom w:val="0"/>
      <w:divBdr>
        <w:top w:val="none" w:sz="0" w:space="0" w:color="auto"/>
        <w:left w:val="none" w:sz="0" w:space="0" w:color="auto"/>
        <w:bottom w:val="none" w:sz="0" w:space="0" w:color="auto"/>
        <w:right w:val="none" w:sz="0" w:space="0" w:color="auto"/>
      </w:divBdr>
    </w:div>
    <w:div w:id="711537280">
      <w:bodyDiv w:val="1"/>
      <w:marLeft w:val="0"/>
      <w:marRight w:val="0"/>
      <w:marTop w:val="0"/>
      <w:marBottom w:val="0"/>
      <w:divBdr>
        <w:top w:val="none" w:sz="0" w:space="0" w:color="auto"/>
        <w:left w:val="none" w:sz="0" w:space="0" w:color="auto"/>
        <w:bottom w:val="none" w:sz="0" w:space="0" w:color="auto"/>
        <w:right w:val="none" w:sz="0" w:space="0" w:color="auto"/>
      </w:divBdr>
    </w:div>
    <w:div w:id="711921675">
      <w:bodyDiv w:val="1"/>
      <w:marLeft w:val="0"/>
      <w:marRight w:val="0"/>
      <w:marTop w:val="0"/>
      <w:marBottom w:val="0"/>
      <w:divBdr>
        <w:top w:val="none" w:sz="0" w:space="0" w:color="auto"/>
        <w:left w:val="none" w:sz="0" w:space="0" w:color="auto"/>
        <w:bottom w:val="none" w:sz="0" w:space="0" w:color="auto"/>
        <w:right w:val="none" w:sz="0" w:space="0" w:color="auto"/>
      </w:divBdr>
      <w:divsChild>
        <w:div w:id="1557668237">
          <w:marLeft w:val="0"/>
          <w:marRight w:val="0"/>
          <w:marTop w:val="0"/>
          <w:marBottom w:val="0"/>
          <w:divBdr>
            <w:top w:val="none" w:sz="0" w:space="0" w:color="auto"/>
            <w:left w:val="none" w:sz="0" w:space="0" w:color="auto"/>
            <w:bottom w:val="none" w:sz="0" w:space="0" w:color="auto"/>
            <w:right w:val="none" w:sz="0" w:space="0" w:color="auto"/>
          </w:divBdr>
        </w:div>
      </w:divsChild>
    </w:div>
    <w:div w:id="712080319">
      <w:bodyDiv w:val="1"/>
      <w:marLeft w:val="0"/>
      <w:marRight w:val="0"/>
      <w:marTop w:val="0"/>
      <w:marBottom w:val="0"/>
      <w:divBdr>
        <w:top w:val="none" w:sz="0" w:space="0" w:color="auto"/>
        <w:left w:val="none" w:sz="0" w:space="0" w:color="auto"/>
        <w:bottom w:val="none" w:sz="0" w:space="0" w:color="auto"/>
        <w:right w:val="none" w:sz="0" w:space="0" w:color="auto"/>
      </w:divBdr>
    </w:div>
    <w:div w:id="712584535">
      <w:bodyDiv w:val="1"/>
      <w:marLeft w:val="0"/>
      <w:marRight w:val="0"/>
      <w:marTop w:val="0"/>
      <w:marBottom w:val="0"/>
      <w:divBdr>
        <w:top w:val="none" w:sz="0" w:space="0" w:color="auto"/>
        <w:left w:val="none" w:sz="0" w:space="0" w:color="auto"/>
        <w:bottom w:val="none" w:sz="0" w:space="0" w:color="auto"/>
        <w:right w:val="none" w:sz="0" w:space="0" w:color="auto"/>
      </w:divBdr>
    </w:div>
    <w:div w:id="712852706">
      <w:bodyDiv w:val="1"/>
      <w:marLeft w:val="0"/>
      <w:marRight w:val="0"/>
      <w:marTop w:val="0"/>
      <w:marBottom w:val="0"/>
      <w:divBdr>
        <w:top w:val="none" w:sz="0" w:space="0" w:color="auto"/>
        <w:left w:val="none" w:sz="0" w:space="0" w:color="auto"/>
        <w:bottom w:val="none" w:sz="0" w:space="0" w:color="auto"/>
        <w:right w:val="none" w:sz="0" w:space="0" w:color="auto"/>
      </w:divBdr>
    </w:div>
    <w:div w:id="713044323">
      <w:bodyDiv w:val="1"/>
      <w:marLeft w:val="0"/>
      <w:marRight w:val="0"/>
      <w:marTop w:val="0"/>
      <w:marBottom w:val="0"/>
      <w:divBdr>
        <w:top w:val="none" w:sz="0" w:space="0" w:color="auto"/>
        <w:left w:val="none" w:sz="0" w:space="0" w:color="auto"/>
        <w:bottom w:val="none" w:sz="0" w:space="0" w:color="auto"/>
        <w:right w:val="none" w:sz="0" w:space="0" w:color="auto"/>
      </w:divBdr>
    </w:div>
    <w:div w:id="713232394">
      <w:bodyDiv w:val="1"/>
      <w:marLeft w:val="0"/>
      <w:marRight w:val="0"/>
      <w:marTop w:val="0"/>
      <w:marBottom w:val="0"/>
      <w:divBdr>
        <w:top w:val="none" w:sz="0" w:space="0" w:color="auto"/>
        <w:left w:val="none" w:sz="0" w:space="0" w:color="auto"/>
        <w:bottom w:val="none" w:sz="0" w:space="0" w:color="auto"/>
        <w:right w:val="none" w:sz="0" w:space="0" w:color="auto"/>
      </w:divBdr>
    </w:div>
    <w:div w:id="713235331">
      <w:bodyDiv w:val="1"/>
      <w:marLeft w:val="0"/>
      <w:marRight w:val="0"/>
      <w:marTop w:val="0"/>
      <w:marBottom w:val="0"/>
      <w:divBdr>
        <w:top w:val="none" w:sz="0" w:space="0" w:color="auto"/>
        <w:left w:val="none" w:sz="0" w:space="0" w:color="auto"/>
        <w:bottom w:val="none" w:sz="0" w:space="0" w:color="auto"/>
        <w:right w:val="none" w:sz="0" w:space="0" w:color="auto"/>
      </w:divBdr>
    </w:div>
    <w:div w:id="713500088">
      <w:bodyDiv w:val="1"/>
      <w:marLeft w:val="0"/>
      <w:marRight w:val="0"/>
      <w:marTop w:val="0"/>
      <w:marBottom w:val="0"/>
      <w:divBdr>
        <w:top w:val="none" w:sz="0" w:space="0" w:color="auto"/>
        <w:left w:val="none" w:sz="0" w:space="0" w:color="auto"/>
        <w:bottom w:val="none" w:sz="0" w:space="0" w:color="auto"/>
        <w:right w:val="none" w:sz="0" w:space="0" w:color="auto"/>
      </w:divBdr>
    </w:div>
    <w:div w:id="713580757">
      <w:bodyDiv w:val="1"/>
      <w:marLeft w:val="0"/>
      <w:marRight w:val="0"/>
      <w:marTop w:val="0"/>
      <w:marBottom w:val="0"/>
      <w:divBdr>
        <w:top w:val="none" w:sz="0" w:space="0" w:color="auto"/>
        <w:left w:val="none" w:sz="0" w:space="0" w:color="auto"/>
        <w:bottom w:val="none" w:sz="0" w:space="0" w:color="auto"/>
        <w:right w:val="none" w:sz="0" w:space="0" w:color="auto"/>
      </w:divBdr>
    </w:div>
    <w:div w:id="713584376">
      <w:bodyDiv w:val="1"/>
      <w:marLeft w:val="0"/>
      <w:marRight w:val="0"/>
      <w:marTop w:val="0"/>
      <w:marBottom w:val="0"/>
      <w:divBdr>
        <w:top w:val="none" w:sz="0" w:space="0" w:color="auto"/>
        <w:left w:val="none" w:sz="0" w:space="0" w:color="auto"/>
        <w:bottom w:val="none" w:sz="0" w:space="0" w:color="auto"/>
        <w:right w:val="none" w:sz="0" w:space="0" w:color="auto"/>
      </w:divBdr>
      <w:divsChild>
        <w:div w:id="1679652436">
          <w:marLeft w:val="0"/>
          <w:marRight w:val="0"/>
          <w:marTop w:val="0"/>
          <w:marBottom w:val="0"/>
          <w:divBdr>
            <w:top w:val="none" w:sz="0" w:space="0" w:color="auto"/>
            <w:left w:val="none" w:sz="0" w:space="0" w:color="auto"/>
            <w:bottom w:val="none" w:sz="0" w:space="0" w:color="auto"/>
            <w:right w:val="none" w:sz="0" w:space="0" w:color="auto"/>
          </w:divBdr>
        </w:div>
      </w:divsChild>
    </w:div>
    <w:div w:id="713621697">
      <w:bodyDiv w:val="1"/>
      <w:marLeft w:val="0"/>
      <w:marRight w:val="0"/>
      <w:marTop w:val="0"/>
      <w:marBottom w:val="0"/>
      <w:divBdr>
        <w:top w:val="none" w:sz="0" w:space="0" w:color="auto"/>
        <w:left w:val="none" w:sz="0" w:space="0" w:color="auto"/>
        <w:bottom w:val="none" w:sz="0" w:space="0" w:color="auto"/>
        <w:right w:val="none" w:sz="0" w:space="0" w:color="auto"/>
      </w:divBdr>
    </w:div>
    <w:div w:id="714038265">
      <w:bodyDiv w:val="1"/>
      <w:marLeft w:val="0"/>
      <w:marRight w:val="0"/>
      <w:marTop w:val="0"/>
      <w:marBottom w:val="0"/>
      <w:divBdr>
        <w:top w:val="none" w:sz="0" w:space="0" w:color="auto"/>
        <w:left w:val="none" w:sz="0" w:space="0" w:color="auto"/>
        <w:bottom w:val="none" w:sz="0" w:space="0" w:color="auto"/>
        <w:right w:val="none" w:sz="0" w:space="0" w:color="auto"/>
      </w:divBdr>
    </w:div>
    <w:div w:id="714234632">
      <w:bodyDiv w:val="1"/>
      <w:marLeft w:val="0"/>
      <w:marRight w:val="0"/>
      <w:marTop w:val="0"/>
      <w:marBottom w:val="0"/>
      <w:divBdr>
        <w:top w:val="none" w:sz="0" w:space="0" w:color="auto"/>
        <w:left w:val="none" w:sz="0" w:space="0" w:color="auto"/>
        <w:bottom w:val="none" w:sz="0" w:space="0" w:color="auto"/>
        <w:right w:val="none" w:sz="0" w:space="0" w:color="auto"/>
      </w:divBdr>
    </w:div>
    <w:div w:id="714307797">
      <w:bodyDiv w:val="1"/>
      <w:marLeft w:val="0"/>
      <w:marRight w:val="0"/>
      <w:marTop w:val="0"/>
      <w:marBottom w:val="0"/>
      <w:divBdr>
        <w:top w:val="none" w:sz="0" w:space="0" w:color="auto"/>
        <w:left w:val="none" w:sz="0" w:space="0" w:color="auto"/>
        <w:bottom w:val="none" w:sz="0" w:space="0" w:color="auto"/>
        <w:right w:val="none" w:sz="0" w:space="0" w:color="auto"/>
      </w:divBdr>
    </w:div>
    <w:div w:id="714475188">
      <w:bodyDiv w:val="1"/>
      <w:marLeft w:val="0"/>
      <w:marRight w:val="0"/>
      <w:marTop w:val="0"/>
      <w:marBottom w:val="0"/>
      <w:divBdr>
        <w:top w:val="none" w:sz="0" w:space="0" w:color="auto"/>
        <w:left w:val="none" w:sz="0" w:space="0" w:color="auto"/>
        <w:bottom w:val="none" w:sz="0" w:space="0" w:color="auto"/>
        <w:right w:val="none" w:sz="0" w:space="0" w:color="auto"/>
      </w:divBdr>
    </w:div>
    <w:div w:id="714547569">
      <w:bodyDiv w:val="1"/>
      <w:marLeft w:val="0"/>
      <w:marRight w:val="0"/>
      <w:marTop w:val="0"/>
      <w:marBottom w:val="0"/>
      <w:divBdr>
        <w:top w:val="none" w:sz="0" w:space="0" w:color="auto"/>
        <w:left w:val="none" w:sz="0" w:space="0" w:color="auto"/>
        <w:bottom w:val="none" w:sz="0" w:space="0" w:color="auto"/>
        <w:right w:val="none" w:sz="0" w:space="0" w:color="auto"/>
      </w:divBdr>
    </w:div>
    <w:div w:id="714812313">
      <w:bodyDiv w:val="1"/>
      <w:marLeft w:val="0"/>
      <w:marRight w:val="0"/>
      <w:marTop w:val="0"/>
      <w:marBottom w:val="0"/>
      <w:divBdr>
        <w:top w:val="none" w:sz="0" w:space="0" w:color="auto"/>
        <w:left w:val="none" w:sz="0" w:space="0" w:color="auto"/>
        <w:bottom w:val="none" w:sz="0" w:space="0" w:color="auto"/>
        <w:right w:val="none" w:sz="0" w:space="0" w:color="auto"/>
      </w:divBdr>
    </w:div>
    <w:div w:id="714887658">
      <w:bodyDiv w:val="1"/>
      <w:marLeft w:val="0"/>
      <w:marRight w:val="0"/>
      <w:marTop w:val="0"/>
      <w:marBottom w:val="0"/>
      <w:divBdr>
        <w:top w:val="none" w:sz="0" w:space="0" w:color="auto"/>
        <w:left w:val="none" w:sz="0" w:space="0" w:color="auto"/>
        <w:bottom w:val="none" w:sz="0" w:space="0" w:color="auto"/>
        <w:right w:val="none" w:sz="0" w:space="0" w:color="auto"/>
      </w:divBdr>
    </w:div>
    <w:div w:id="715468542">
      <w:bodyDiv w:val="1"/>
      <w:marLeft w:val="0"/>
      <w:marRight w:val="0"/>
      <w:marTop w:val="0"/>
      <w:marBottom w:val="0"/>
      <w:divBdr>
        <w:top w:val="none" w:sz="0" w:space="0" w:color="auto"/>
        <w:left w:val="none" w:sz="0" w:space="0" w:color="auto"/>
        <w:bottom w:val="none" w:sz="0" w:space="0" w:color="auto"/>
        <w:right w:val="none" w:sz="0" w:space="0" w:color="auto"/>
      </w:divBdr>
    </w:div>
    <w:div w:id="715854104">
      <w:bodyDiv w:val="1"/>
      <w:marLeft w:val="0"/>
      <w:marRight w:val="0"/>
      <w:marTop w:val="0"/>
      <w:marBottom w:val="0"/>
      <w:divBdr>
        <w:top w:val="none" w:sz="0" w:space="0" w:color="auto"/>
        <w:left w:val="none" w:sz="0" w:space="0" w:color="auto"/>
        <w:bottom w:val="none" w:sz="0" w:space="0" w:color="auto"/>
        <w:right w:val="none" w:sz="0" w:space="0" w:color="auto"/>
      </w:divBdr>
    </w:div>
    <w:div w:id="716007151">
      <w:bodyDiv w:val="1"/>
      <w:marLeft w:val="0"/>
      <w:marRight w:val="0"/>
      <w:marTop w:val="0"/>
      <w:marBottom w:val="0"/>
      <w:divBdr>
        <w:top w:val="none" w:sz="0" w:space="0" w:color="auto"/>
        <w:left w:val="none" w:sz="0" w:space="0" w:color="auto"/>
        <w:bottom w:val="none" w:sz="0" w:space="0" w:color="auto"/>
        <w:right w:val="none" w:sz="0" w:space="0" w:color="auto"/>
      </w:divBdr>
    </w:div>
    <w:div w:id="716011051">
      <w:bodyDiv w:val="1"/>
      <w:marLeft w:val="0"/>
      <w:marRight w:val="0"/>
      <w:marTop w:val="0"/>
      <w:marBottom w:val="0"/>
      <w:divBdr>
        <w:top w:val="none" w:sz="0" w:space="0" w:color="auto"/>
        <w:left w:val="none" w:sz="0" w:space="0" w:color="auto"/>
        <w:bottom w:val="none" w:sz="0" w:space="0" w:color="auto"/>
        <w:right w:val="none" w:sz="0" w:space="0" w:color="auto"/>
      </w:divBdr>
    </w:div>
    <w:div w:id="716245236">
      <w:bodyDiv w:val="1"/>
      <w:marLeft w:val="0"/>
      <w:marRight w:val="0"/>
      <w:marTop w:val="0"/>
      <w:marBottom w:val="0"/>
      <w:divBdr>
        <w:top w:val="none" w:sz="0" w:space="0" w:color="auto"/>
        <w:left w:val="none" w:sz="0" w:space="0" w:color="auto"/>
        <w:bottom w:val="none" w:sz="0" w:space="0" w:color="auto"/>
        <w:right w:val="none" w:sz="0" w:space="0" w:color="auto"/>
      </w:divBdr>
    </w:div>
    <w:div w:id="716466520">
      <w:bodyDiv w:val="1"/>
      <w:marLeft w:val="0"/>
      <w:marRight w:val="0"/>
      <w:marTop w:val="0"/>
      <w:marBottom w:val="0"/>
      <w:divBdr>
        <w:top w:val="none" w:sz="0" w:space="0" w:color="auto"/>
        <w:left w:val="none" w:sz="0" w:space="0" w:color="auto"/>
        <w:bottom w:val="none" w:sz="0" w:space="0" w:color="auto"/>
        <w:right w:val="none" w:sz="0" w:space="0" w:color="auto"/>
      </w:divBdr>
    </w:div>
    <w:div w:id="716969515">
      <w:bodyDiv w:val="1"/>
      <w:marLeft w:val="0"/>
      <w:marRight w:val="0"/>
      <w:marTop w:val="0"/>
      <w:marBottom w:val="0"/>
      <w:divBdr>
        <w:top w:val="none" w:sz="0" w:space="0" w:color="auto"/>
        <w:left w:val="none" w:sz="0" w:space="0" w:color="auto"/>
        <w:bottom w:val="none" w:sz="0" w:space="0" w:color="auto"/>
        <w:right w:val="none" w:sz="0" w:space="0" w:color="auto"/>
      </w:divBdr>
    </w:div>
    <w:div w:id="717316530">
      <w:bodyDiv w:val="1"/>
      <w:marLeft w:val="0"/>
      <w:marRight w:val="0"/>
      <w:marTop w:val="0"/>
      <w:marBottom w:val="0"/>
      <w:divBdr>
        <w:top w:val="none" w:sz="0" w:space="0" w:color="auto"/>
        <w:left w:val="none" w:sz="0" w:space="0" w:color="auto"/>
        <w:bottom w:val="none" w:sz="0" w:space="0" w:color="auto"/>
        <w:right w:val="none" w:sz="0" w:space="0" w:color="auto"/>
      </w:divBdr>
    </w:div>
    <w:div w:id="717434097">
      <w:bodyDiv w:val="1"/>
      <w:marLeft w:val="0"/>
      <w:marRight w:val="0"/>
      <w:marTop w:val="0"/>
      <w:marBottom w:val="0"/>
      <w:divBdr>
        <w:top w:val="none" w:sz="0" w:space="0" w:color="auto"/>
        <w:left w:val="none" w:sz="0" w:space="0" w:color="auto"/>
        <w:bottom w:val="none" w:sz="0" w:space="0" w:color="auto"/>
        <w:right w:val="none" w:sz="0" w:space="0" w:color="auto"/>
      </w:divBdr>
    </w:div>
    <w:div w:id="717701654">
      <w:bodyDiv w:val="1"/>
      <w:marLeft w:val="0"/>
      <w:marRight w:val="0"/>
      <w:marTop w:val="0"/>
      <w:marBottom w:val="0"/>
      <w:divBdr>
        <w:top w:val="none" w:sz="0" w:space="0" w:color="auto"/>
        <w:left w:val="none" w:sz="0" w:space="0" w:color="auto"/>
        <w:bottom w:val="none" w:sz="0" w:space="0" w:color="auto"/>
        <w:right w:val="none" w:sz="0" w:space="0" w:color="auto"/>
      </w:divBdr>
    </w:div>
    <w:div w:id="717708839">
      <w:bodyDiv w:val="1"/>
      <w:marLeft w:val="0"/>
      <w:marRight w:val="0"/>
      <w:marTop w:val="0"/>
      <w:marBottom w:val="0"/>
      <w:divBdr>
        <w:top w:val="none" w:sz="0" w:space="0" w:color="auto"/>
        <w:left w:val="none" w:sz="0" w:space="0" w:color="auto"/>
        <w:bottom w:val="none" w:sz="0" w:space="0" w:color="auto"/>
        <w:right w:val="none" w:sz="0" w:space="0" w:color="auto"/>
      </w:divBdr>
    </w:div>
    <w:div w:id="717750883">
      <w:bodyDiv w:val="1"/>
      <w:marLeft w:val="0"/>
      <w:marRight w:val="0"/>
      <w:marTop w:val="0"/>
      <w:marBottom w:val="0"/>
      <w:divBdr>
        <w:top w:val="none" w:sz="0" w:space="0" w:color="auto"/>
        <w:left w:val="none" w:sz="0" w:space="0" w:color="auto"/>
        <w:bottom w:val="none" w:sz="0" w:space="0" w:color="auto"/>
        <w:right w:val="none" w:sz="0" w:space="0" w:color="auto"/>
      </w:divBdr>
    </w:div>
    <w:div w:id="717777890">
      <w:bodyDiv w:val="1"/>
      <w:marLeft w:val="0"/>
      <w:marRight w:val="0"/>
      <w:marTop w:val="0"/>
      <w:marBottom w:val="0"/>
      <w:divBdr>
        <w:top w:val="none" w:sz="0" w:space="0" w:color="auto"/>
        <w:left w:val="none" w:sz="0" w:space="0" w:color="auto"/>
        <w:bottom w:val="none" w:sz="0" w:space="0" w:color="auto"/>
        <w:right w:val="none" w:sz="0" w:space="0" w:color="auto"/>
      </w:divBdr>
    </w:div>
    <w:div w:id="717823494">
      <w:bodyDiv w:val="1"/>
      <w:marLeft w:val="0"/>
      <w:marRight w:val="0"/>
      <w:marTop w:val="0"/>
      <w:marBottom w:val="0"/>
      <w:divBdr>
        <w:top w:val="none" w:sz="0" w:space="0" w:color="auto"/>
        <w:left w:val="none" w:sz="0" w:space="0" w:color="auto"/>
        <w:bottom w:val="none" w:sz="0" w:space="0" w:color="auto"/>
        <w:right w:val="none" w:sz="0" w:space="0" w:color="auto"/>
      </w:divBdr>
    </w:div>
    <w:div w:id="717974923">
      <w:bodyDiv w:val="1"/>
      <w:marLeft w:val="0"/>
      <w:marRight w:val="0"/>
      <w:marTop w:val="0"/>
      <w:marBottom w:val="0"/>
      <w:divBdr>
        <w:top w:val="none" w:sz="0" w:space="0" w:color="auto"/>
        <w:left w:val="none" w:sz="0" w:space="0" w:color="auto"/>
        <w:bottom w:val="none" w:sz="0" w:space="0" w:color="auto"/>
        <w:right w:val="none" w:sz="0" w:space="0" w:color="auto"/>
      </w:divBdr>
    </w:div>
    <w:div w:id="717975577">
      <w:bodyDiv w:val="1"/>
      <w:marLeft w:val="0"/>
      <w:marRight w:val="0"/>
      <w:marTop w:val="0"/>
      <w:marBottom w:val="0"/>
      <w:divBdr>
        <w:top w:val="none" w:sz="0" w:space="0" w:color="auto"/>
        <w:left w:val="none" w:sz="0" w:space="0" w:color="auto"/>
        <w:bottom w:val="none" w:sz="0" w:space="0" w:color="auto"/>
        <w:right w:val="none" w:sz="0" w:space="0" w:color="auto"/>
      </w:divBdr>
    </w:div>
    <w:div w:id="718285813">
      <w:bodyDiv w:val="1"/>
      <w:marLeft w:val="0"/>
      <w:marRight w:val="0"/>
      <w:marTop w:val="0"/>
      <w:marBottom w:val="0"/>
      <w:divBdr>
        <w:top w:val="none" w:sz="0" w:space="0" w:color="auto"/>
        <w:left w:val="none" w:sz="0" w:space="0" w:color="auto"/>
        <w:bottom w:val="none" w:sz="0" w:space="0" w:color="auto"/>
        <w:right w:val="none" w:sz="0" w:space="0" w:color="auto"/>
      </w:divBdr>
    </w:div>
    <w:div w:id="718671060">
      <w:bodyDiv w:val="1"/>
      <w:marLeft w:val="0"/>
      <w:marRight w:val="0"/>
      <w:marTop w:val="0"/>
      <w:marBottom w:val="0"/>
      <w:divBdr>
        <w:top w:val="none" w:sz="0" w:space="0" w:color="auto"/>
        <w:left w:val="none" w:sz="0" w:space="0" w:color="auto"/>
        <w:bottom w:val="none" w:sz="0" w:space="0" w:color="auto"/>
        <w:right w:val="none" w:sz="0" w:space="0" w:color="auto"/>
      </w:divBdr>
    </w:div>
    <w:div w:id="718750541">
      <w:bodyDiv w:val="1"/>
      <w:marLeft w:val="0"/>
      <w:marRight w:val="0"/>
      <w:marTop w:val="0"/>
      <w:marBottom w:val="0"/>
      <w:divBdr>
        <w:top w:val="none" w:sz="0" w:space="0" w:color="auto"/>
        <w:left w:val="none" w:sz="0" w:space="0" w:color="auto"/>
        <w:bottom w:val="none" w:sz="0" w:space="0" w:color="auto"/>
        <w:right w:val="none" w:sz="0" w:space="0" w:color="auto"/>
      </w:divBdr>
    </w:div>
    <w:div w:id="719403237">
      <w:bodyDiv w:val="1"/>
      <w:marLeft w:val="0"/>
      <w:marRight w:val="0"/>
      <w:marTop w:val="0"/>
      <w:marBottom w:val="0"/>
      <w:divBdr>
        <w:top w:val="none" w:sz="0" w:space="0" w:color="auto"/>
        <w:left w:val="none" w:sz="0" w:space="0" w:color="auto"/>
        <w:bottom w:val="none" w:sz="0" w:space="0" w:color="auto"/>
        <w:right w:val="none" w:sz="0" w:space="0" w:color="auto"/>
      </w:divBdr>
    </w:div>
    <w:div w:id="719859644">
      <w:bodyDiv w:val="1"/>
      <w:marLeft w:val="0"/>
      <w:marRight w:val="0"/>
      <w:marTop w:val="0"/>
      <w:marBottom w:val="0"/>
      <w:divBdr>
        <w:top w:val="none" w:sz="0" w:space="0" w:color="auto"/>
        <w:left w:val="none" w:sz="0" w:space="0" w:color="auto"/>
        <w:bottom w:val="none" w:sz="0" w:space="0" w:color="auto"/>
        <w:right w:val="none" w:sz="0" w:space="0" w:color="auto"/>
      </w:divBdr>
    </w:div>
    <w:div w:id="719867243">
      <w:bodyDiv w:val="1"/>
      <w:marLeft w:val="0"/>
      <w:marRight w:val="0"/>
      <w:marTop w:val="0"/>
      <w:marBottom w:val="0"/>
      <w:divBdr>
        <w:top w:val="none" w:sz="0" w:space="0" w:color="auto"/>
        <w:left w:val="none" w:sz="0" w:space="0" w:color="auto"/>
        <w:bottom w:val="none" w:sz="0" w:space="0" w:color="auto"/>
        <w:right w:val="none" w:sz="0" w:space="0" w:color="auto"/>
      </w:divBdr>
    </w:div>
    <w:div w:id="719934634">
      <w:bodyDiv w:val="1"/>
      <w:marLeft w:val="0"/>
      <w:marRight w:val="0"/>
      <w:marTop w:val="0"/>
      <w:marBottom w:val="0"/>
      <w:divBdr>
        <w:top w:val="none" w:sz="0" w:space="0" w:color="auto"/>
        <w:left w:val="none" w:sz="0" w:space="0" w:color="auto"/>
        <w:bottom w:val="none" w:sz="0" w:space="0" w:color="auto"/>
        <w:right w:val="none" w:sz="0" w:space="0" w:color="auto"/>
      </w:divBdr>
    </w:div>
    <w:div w:id="720058234">
      <w:bodyDiv w:val="1"/>
      <w:marLeft w:val="0"/>
      <w:marRight w:val="0"/>
      <w:marTop w:val="0"/>
      <w:marBottom w:val="0"/>
      <w:divBdr>
        <w:top w:val="none" w:sz="0" w:space="0" w:color="auto"/>
        <w:left w:val="none" w:sz="0" w:space="0" w:color="auto"/>
        <w:bottom w:val="none" w:sz="0" w:space="0" w:color="auto"/>
        <w:right w:val="none" w:sz="0" w:space="0" w:color="auto"/>
      </w:divBdr>
    </w:div>
    <w:div w:id="720058362">
      <w:bodyDiv w:val="1"/>
      <w:marLeft w:val="0"/>
      <w:marRight w:val="0"/>
      <w:marTop w:val="0"/>
      <w:marBottom w:val="0"/>
      <w:divBdr>
        <w:top w:val="none" w:sz="0" w:space="0" w:color="auto"/>
        <w:left w:val="none" w:sz="0" w:space="0" w:color="auto"/>
        <w:bottom w:val="none" w:sz="0" w:space="0" w:color="auto"/>
        <w:right w:val="none" w:sz="0" w:space="0" w:color="auto"/>
      </w:divBdr>
    </w:div>
    <w:div w:id="720135815">
      <w:bodyDiv w:val="1"/>
      <w:marLeft w:val="0"/>
      <w:marRight w:val="0"/>
      <w:marTop w:val="0"/>
      <w:marBottom w:val="0"/>
      <w:divBdr>
        <w:top w:val="none" w:sz="0" w:space="0" w:color="auto"/>
        <w:left w:val="none" w:sz="0" w:space="0" w:color="auto"/>
        <w:bottom w:val="none" w:sz="0" w:space="0" w:color="auto"/>
        <w:right w:val="none" w:sz="0" w:space="0" w:color="auto"/>
      </w:divBdr>
    </w:div>
    <w:div w:id="720519167">
      <w:bodyDiv w:val="1"/>
      <w:marLeft w:val="0"/>
      <w:marRight w:val="0"/>
      <w:marTop w:val="0"/>
      <w:marBottom w:val="0"/>
      <w:divBdr>
        <w:top w:val="none" w:sz="0" w:space="0" w:color="auto"/>
        <w:left w:val="none" w:sz="0" w:space="0" w:color="auto"/>
        <w:bottom w:val="none" w:sz="0" w:space="0" w:color="auto"/>
        <w:right w:val="none" w:sz="0" w:space="0" w:color="auto"/>
      </w:divBdr>
    </w:div>
    <w:div w:id="720716272">
      <w:bodyDiv w:val="1"/>
      <w:marLeft w:val="0"/>
      <w:marRight w:val="0"/>
      <w:marTop w:val="0"/>
      <w:marBottom w:val="0"/>
      <w:divBdr>
        <w:top w:val="none" w:sz="0" w:space="0" w:color="auto"/>
        <w:left w:val="none" w:sz="0" w:space="0" w:color="auto"/>
        <w:bottom w:val="none" w:sz="0" w:space="0" w:color="auto"/>
        <w:right w:val="none" w:sz="0" w:space="0" w:color="auto"/>
      </w:divBdr>
    </w:div>
    <w:div w:id="720980543">
      <w:bodyDiv w:val="1"/>
      <w:marLeft w:val="0"/>
      <w:marRight w:val="0"/>
      <w:marTop w:val="0"/>
      <w:marBottom w:val="0"/>
      <w:divBdr>
        <w:top w:val="none" w:sz="0" w:space="0" w:color="auto"/>
        <w:left w:val="none" w:sz="0" w:space="0" w:color="auto"/>
        <w:bottom w:val="none" w:sz="0" w:space="0" w:color="auto"/>
        <w:right w:val="none" w:sz="0" w:space="0" w:color="auto"/>
      </w:divBdr>
      <w:divsChild>
        <w:div w:id="577137002">
          <w:marLeft w:val="0"/>
          <w:marRight w:val="0"/>
          <w:marTop w:val="0"/>
          <w:marBottom w:val="0"/>
          <w:divBdr>
            <w:top w:val="none" w:sz="0" w:space="0" w:color="auto"/>
            <w:left w:val="none" w:sz="0" w:space="0" w:color="auto"/>
            <w:bottom w:val="none" w:sz="0" w:space="0" w:color="auto"/>
            <w:right w:val="none" w:sz="0" w:space="0" w:color="auto"/>
          </w:divBdr>
        </w:div>
      </w:divsChild>
    </w:div>
    <w:div w:id="721321641">
      <w:bodyDiv w:val="1"/>
      <w:marLeft w:val="0"/>
      <w:marRight w:val="0"/>
      <w:marTop w:val="0"/>
      <w:marBottom w:val="0"/>
      <w:divBdr>
        <w:top w:val="none" w:sz="0" w:space="0" w:color="auto"/>
        <w:left w:val="none" w:sz="0" w:space="0" w:color="auto"/>
        <w:bottom w:val="none" w:sz="0" w:space="0" w:color="auto"/>
        <w:right w:val="none" w:sz="0" w:space="0" w:color="auto"/>
      </w:divBdr>
    </w:div>
    <w:div w:id="721372496">
      <w:bodyDiv w:val="1"/>
      <w:marLeft w:val="0"/>
      <w:marRight w:val="0"/>
      <w:marTop w:val="0"/>
      <w:marBottom w:val="0"/>
      <w:divBdr>
        <w:top w:val="none" w:sz="0" w:space="0" w:color="auto"/>
        <w:left w:val="none" w:sz="0" w:space="0" w:color="auto"/>
        <w:bottom w:val="none" w:sz="0" w:space="0" w:color="auto"/>
        <w:right w:val="none" w:sz="0" w:space="0" w:color="auto"/>
      </w:divBdr>
    </w:div>
    <w:div w:id="721827431">
      <w:bodyDiv w:val="1"/>
      <w:marLeft w:val="0"/>
      <w:marRight w:val="0"/>
      <w:marTop w:val="0"/>
      <w:marBottom w:val="0"/>
      <w:divBdr>
        <w:top w:val="none" w:sz="0" w:space="0" w:color="auto"/>
        <w:left w:val="none" w:sz="0" w:space="0" w:color="auto"/>
        <w:bottom w:val="none" w:sz="0" w:space="0" w:color="auto"/>
        <w:right w:val="none" w:sz="0" w:space="0" w:color="auto"/>
      </w:divBdr>
    </w:div>
    <w:div w:id="721831817">
      <w:bodyDiv w:val="1"/>
      <w:marLeft w:val="0"/>
      <w:marRight w:val="0"/>
      <w:marTop w:val="0"/>
      <w:marBottom w:val="0"/>
      <w:divBdr>
        <w:top w:val="none" w:sz="0" w:space="0" w:color="auto"/>
        <w:left w:val="none" w:sz="0" w:space="0" w:color="auto"/>
        <w:bottom w:val="none" w:sz="0" w:space="0" w:color="auto"/>
        <w:right w:val="none" w:sz="0" w:space="0" w:color="auto"/>
      </w:divBdr>
    </w:div>
    <w:div w:id="722094798">
      <w:bodyDiv w:val="1"/>
      <w:marLeft w:val="0"/>
      <w:marRight w:val="0"/>
      <w:marTop w:val="0"/>
      <w:marBottom w:val="0"/>
      <w:divBdr>
        <w:top w:val="none" w:sz="0" w:space="0" w:color="auto"/>
        <w:left w:val="none" w:sz="0" w:space="0" w:color="auto"/>
        <w:bottom w:val="none" w:sz="0" w:space="0" w:color="auto"/>
        <w:right w:val="none" w:sz="0" w:space="0" w:color="auto"/>
      </w:divBdr>
    </w:div>
    <w:div w:id="722103338">
      <w:bodyDiv w:val="1"/>
      <w:marLeft w:val="0"/>
      <w:marRight w:val="0"/>
      <w:marTop w:val="0"/>
      <w:marBottom w:val="0"/>
      <w:divBdr>
        <w:top w:val="none" w:sz="0" w:space="0" w:color="auto"/>
        <w:left w:val="none" w:sz="0" w:space="0" w:color="auto"/>
        <w:bottom w:val="none" w:sz="0" w:space="0" w:color="auto"/>
        <w:right w:val="none" w:sz="0" w:space="0" w:color="auto"/>
      </w:divBdr>
    </w:div>
    <w:div w:id="722142155">
      <w:bodyDiv w:val="1"/>
      <w:marLeft w:val="0"/>
      <w:marRight w:val="0"/>
      <w:marTop w:val="0"/>
      <w:marBottom w:val="0"/>
      <w:divBdr>
        <w:top w:val="none" w:sz="0" w:space="0" w:color="auto"/>
        <w:left w:val="none" w:sz="0" w:space="0" w:color="auto"/>
        <w:bottom w:val="none" w:sz="0" w:space="0" w:color="auto"/>
        <w:right w:val="none" w:sz="0" w:space="0" w:color="auto"/>
      </w:divBdr>
    </w:div>
    <w:div w:id="722218956">
      <w:bodyDiv w:val="1"/>
      <w:marLeft w:val="0"/>
      <w:marRight w:val="0"/>
      <w:marTop w:val="0"/>
      <w:marBottom w:val="0"/>
      <w:divBdr>
        <w:top w:val="none" w:sz="0" w:space="0" w:color="auto"/>
        <w:left w:val="none" w:sz="0" w:space="0" w:color="auto"/>
        <w:bottom w:val="none" w:sz="0" w:space="0" w:color="auto"/>
        <w:right w:val="none" w:sz="0" w:space="0" w:color="auto"/>
      </w:divBdr>
    </w:div>
    <w:div w:id="722412146">
      <w:bodyDiv w:val="1"/>
      <w:marLeft w:val="0"/>
      <w:marRight w:val="0"/>
      <w:marTop w:val="0"/>
      <w:marBottom w:val="0"/>
      <w:divBdr>
        <w:top w:val="none" w:sz="0" w:space="0" w:color="auto"/>
        <w:left w:val="none" w:sz="0" w:space="0" w:color="auto"/>
        <w:bottom w:val="none" w:sz="0" w:space="0" w:color="auto"/>
        <w:right w:val="none" w:sz="0" w:space="0" w:color="auto"/>
      </w:divBdr>
      <w:divsChild>
        <w:div w:id="438330156">
          <w:marLeft w:val="0"/>
          <w:marRight w:val="0"/>
          <w:marTop w:val="0"/>
          <w:marBottom w:val="0"/>
          <w:divBdr>
            <w:top w:val="none" w:sz="0" w:space="0" w:color="auto"/>
            <w:left w:val="none" w:sz="0" w:space="0" w:color="auto"/>
            <w:bottom w:val="none" w:sz="0" w:space="0" w:color="auto"/>
            <w:right w:val="none" w:sz="0" w:space="0" w:color="auto"/>
          </w:divBdr>
        </w:div>
      </w:divsChild>
    </w:div>
    <w:div w:id="722488920">
      <w:bodyDiv w:val="1"/>
      <w:marLeft w:val="0"/>
      <w:marRight w:val="0"/>
      <w:marTop w:val="0"/>
      <w:marBottom w:val="0"/>
      <w:divBdr>
        <w:top w:val="none" w:sz="0" w:space="0" w:color="auto"/>
        <w:left w:val="none" w:sz="0" w:space="0" w:color="auto"/>
        <w:bottom w:val="none" w:sz="0" w:space="0" w:color="auto"/>
        <w:right w:val="none" w:sz="0" w:space="0" w:color="auto"/>
      </w:divBdr>
    </w:div>
    <w:div w:id="722755625">
      <w:bodyDiv w:val="1"/>
      <w:marLeft w:val="0"/>
      <w:marRight w:val="0"/>
      <w:marTop w:val="0"/>
      <w:marBottom w:val="0"/>
      <w:divBdr>
        <w:top w:val="none" w:sz="0" w:space="0" w:color="auto"/>
        <w:left w:val="none" w:sz="0" w:space="0" w:color="auto"/>
        <w:bottom w:val="none" w:sz="0" w:space="0" w:color="auto"/>
        <w:right w:val="none" w:sz="0" w:space="0" w:color="auto"/>
      </w:divBdr>
      <w:divsChild>
        <w:div w:id="850803807">
          <w:marLeft w:val="0"/>
          <w:marRight w:val="0"/>
          <w:marTop w:val="0"/>
          <w:marBottom w:val="0"/>
          <w:divBdr>
            <w:top w:val="none" w:sz="0" w:space="0" w:color="auto"/>
            <w:left w:val="none" w:sz="0" w:space="0" w:color="auto"/>
            <w:bottom w:val="none" w:sz="0" w:space="0" w:color="auto"/>
            <w:right w:val="none" w:sz="0" w:space="0" w:color="auto"/>
          </w:divBdr>
        </w:div>
      </w:divsChild>
    </w:div>
    <w:div w:id="722826913">
      <w:bodyDiv w:val="1"/>
      <w:marLeft w:val="0"/>
      <w:marRight w:val="0"/>
      <w:marTop w:val="0"/>
      <w:marBottom w:val="0"/>
      <w:divBdr>
        <w:top w:val="none" w:sz="0" w:space="0" w:color="auto"/>
        <w:left w:val="none" w:sz="0" w:space="0" w:color="auto"/>
        <w:bottom w:val="none" w:sz="0" w:space="0" w:color="auto"/>
        <w:right w:val="none" w:sz="0" w:space="0" w:color="auto"/>
      </w:divBdr>
    </w:div>
    <w:div w:id="723255588">
      <w:bodyDiv w:val="1"/>
      <w:marLeft w:val="0"/>
      <w:marRight w:val="0"/>
      <w:marTop w:val="0"/>
      <w:marBottom w:val="0"/>
      <w:divBdr>
        <w:top w:val="none" w:sz="0" w:space="0" w:color="auto"/>
        <w:left w:val="none" w:sz="0" w:space="0" w:color="auto"/>
        <w:bottom w:val="none" w:sz="0" w:space="0" w:color="auto"/>
        <w:right w:val="none" w:sz="0" w:space="0" w:color="auto"/>
      </w:divBdr>
    </w:div>
    <w:div w:id="723262687">
      <w:bodyDiv w:val="1"/>
      <w:marLeft w:val="0"/>
      <w:marRight w:val="0"/>
      <w:marTop w:val="0"/>
      <w:marBottom w:val="0"/>
      <w:divBdr>
        <w:top w:val="none" w:sz="0" w:space="0" w:color="auto"/>
        <w:left w:val="none" w:sz="0" w:space="0" w:color="auto"/>
        <w:bottom w:val="none" w:sz="0" w:space="0" w:color="auto"/>
        <w:right w:val="none" w:sz="0" w:space="0" w:color="auto"/>
      </w:divBdr>
    </w:div>
    <w:div w:id="723672986">
      <w:bodyDiv w:val="1"/>
      <w:marLeft w:val="0"/>
      <w:marRight w:val="0"/>
      <w:marTop w:val="0"/>
      <w:marBottom w:val="0"/>
      <w:divBdr>
        <w:top w:val="none" w:sz="0" w:space="0" w:color="auto"/>
        <w:left w:val="none" w:sz="0" w:space="0" w:color="auto"/>
        <w:bottom w:val="none" w:sz="0" w:space="0" w:color="auto"/>
        <w:right w:val="none" w:sz="0" w:space="0" w:color="auto"/>
      </w:divBdr>
    </w:div>
    <w:div w:id="724062798">
      <w:bodyDiv w:val="1"/>
      <w:marLeft w:val="0"/>
      <w:marRight w:val="0"/>
      <w:marTop w:val="0"/>
      <w:marBottom w:val="0"/>
      <w:divBdr>
        <w:top w:val="none" w:sz="0" w:space="0" w:color="auto"/>
        <w:left w:val="none" w:sz="0" w:space="0" w:color="auto"/>
        <w:bottom w:val="none" w:sz="0" w:space="0" w:color="auto"/>
        <w:right w:val="none" w:sz="0" w:space="0" w:color="auto"/>
      </w:divBdr>
    </w:div>
    <w:div w:id="724375342">
      <w:bodyDiv w:val="1"/>
      <w:marLeft w:val="0"/>
      <w:marRight w:val="0"/>
      <w:marTop w:val="0"/>
      <w:marBottom w:val="0"/>
      <w:divBdr>
        <w:top w:val="none" w:sz="0" w:space="0" w:color="auto"/>
        <w:left w:val="none" w:sz="0" w:space="0" w:color="auto"/>
        <w:bottom w:val="none" w:sz="0" w:space="0" w:color="auto"/>
        <w:right w:val="none" w:sz="0" w:space="0" w:color="auto"/>
      </w:divBdr>
    </w:div>
    <w:div w:id="725032340">
      <w:bodyDiv w:val="1"/>
      <w:marLeft w:val="0"/>
      <w:marRight w:val="0"/>
      <w:marTop w:val="0"/>
      <w:marBottom w:val="0"/>
      <w:divBdr>
        <w:top w:val="none" w:sz="0" w:space="0" w:color="auto"/>
        <w:left w:val="none" w:sz="0" w:space="0" w:color="auto"/>
        <w:bottom w:val="none" w:sz="0" w:space="0" w:color="auto"/>
        <w:right w:val="none" w:sz="0" w:space="0" w:color="auto"/>
      </w:divBdr>
      <w:divsChild>
        <w:div w:id="526522184">
          <w:marLeft w:val="0"/>
          <w:marRight w:val="0"/>
          <w:marTop w:val="0"/>
          <w:marBottom w:val="0"/>
          <w:divBdr>
            <w:top w:val="none" w:sz="0" w:space="0" w:color="auto"/>
            <w:left w:val="none" w:sz="0" w:space="0" w:color="auto"/>
            <w:bottom w:val="none" w:sz="0" w:space="0" w:color="auto"/>
            <w:right w:val="none" w:sz="0" w:space="0" w:color="auto"/>
          </w:divBdr>
        </w:div>
      </w:divsChild>
    </w:div>
    <w:div w:id="725302553">
      <w:bodyDiv w:val="1"/>
      <w:marLeft w:val="0"/>
      <w:marRight w:val="0"/>
      <w:marTop w:val="0"/>
      <w:marBottom w:val="0"/>
      <w:divBdr>
        <w:top w:val="none" w:sz="0" w:space="0" w:color="auto"/>
        <w:left w:val="none" w:sz="0" w:space="0" w:color="auto"/>
        <w:bottom w:val="none" w:sz="0" w:space="0" w:color="auto"/>
        <w:right w:val="none" w:sz="0" w:space="0" w:color="auto"/>
      </w:divBdr>
    </w:div>
    <w:div w:id="725877212">
      <w:bodyDiv w:val="1"/>
      <w:marLeft w:val="0"/>
      <w:marRight w:val="0"/>
      <w:marTop w:val="0"/>
      <w:marBottom w:val="0"/>
      <w:divBdr>
        <w:top w:val="none" w:sz="0" w:space="0" w:color="auto"/>
        <w:left w:val="none" w:sz="0" w:space="0" w:color="auto"/>
        <w:bottom w:val="none" w:sz="0" w:space="0" w:color="auto"/>
        <w:right w:val="none" w:sz="0" w:space="0" w:color="auto"/>
      </w:divBdr>
    </w:div>
    <w:div w:id="726298386">
      <w:bodyDiv w:val="1"/>
      <w:marLeft w:val="0"/>
      <w:marRight w:val="0"/>
      <w:marTop w:val="0"/>
      <w:marBottom w:val="0"/>
      <w:divBdr>
        <w:top w:val="none" w:sz="0" w:space="0" w:color="auto"/>
        <w:left w:val="none" w:sz="0" w:space="0" w:color="auto"/>
        <w:bottom w:val="none" w:sz="0" w:space="0" w:color="auto"/>
        <w:right w:val="none" w:sz="0" w:space="0" w:color="auto"/>
      </w:divBdr>
    </w:div>
    <w:div w:id="726302267">
      <w:bodyDiv w:val="1"/>
      <w:marLeft w:val="0"/>
      <w:marRight w:val="0"/>
      <w:marTop w:val="0"/>
      <w:marBottom w:val="0"/>
      <w:divBdr>
        <w:top w:val="none" w:sz="0" w:space="0" w:color="auto"/>
        <w:left w:val="none" w:sz="0" w:space="0" w:color="auto"/>
        <w:bottom w:val="none" w:sz="0" w:space="0" w:color="auto"/>
        <w:right w:val="none" w:sz="0" w:space="0" w:color="auto"/>
      </w:divBdr>
    </w:div>
    <w:div w:id="726496706">
      <w:bodyDiv w:val="1"/>
      <w:marLeft w:val="0"/>
      <w:marRight w:val="0"/>
      <w:marTop w:val="0"/>
      <w:marBottom w:val="0"/>
      <w:divBdr>
        <w:top w:val="none" w:sz="0" w:space="0" w:color="auto"/>
        <w:left w:val="none" w:sz="0" w:space="0" w:color="auto"/>
        <w:bottom w:val="none" w:sz="0" w:space="0" w:color="auto"/>
        <w:right w:val="none" w:sz="0" w:space="0" w:color="auto"/>
      </w:divBdr>
    </w:div>
    <w:div w:id="726534709">
      <w:bodyDiv w:val="1"/>
      <w:marLeft w:val="0"/>
      <w:marRight w:val="0"/>
      <w:marTop w:val="0"/>
      <w:marBottom w:val="0"/>
      <w:divBdr>
        <w:top w:val="none" w:sz="0" w:space="0" w:color="auto"/>
        <w:left w:val="none" w:sz="0" w:space="0" w:color="auto"/>
        <w:bottom w:val="none" w:sz="0" w:space="0" w:color="auto"/>
        <w:right w:val="none" w:sz="0" w:space="0" w:color="auto"/>
      </w:divBdr>
    </w:div>
    <w:div w:id="726611966">
      <w:bodyDiv w:val="1"/>
      <w:marLeft w:val="0"/>
      <w:marRight w:val="0"/>
      <w:marTop w:val="0"/>
      <w:marBottom w:val="0"/>
      <w:divBdr>
        <w:top w:val="none" w:sz="0" w:space="0" w:color="auto"/>
        <w:left w:val="none" w:sz="0" w:space="0" w:color="auto"/>
        <w:bottom w:val="none" w:sz="0" w:space="0" w:color="auto"/>
        <w:right w:val="none" w:sz="0" w:space="0" w:color="auto"/>
      </w:divBdr>
      <w:divsChild>
        <w:div w:id="240800765">
          <w:marLeft w:val="0"/>
          <w:marRight w:val="0"/>
          <w:marTop w:val="0"/>
          <w:marBottom w:val="0"/>
          <w:divBdr>
            <w:top w:val="none" w:sz="0" w:space="0" w:color="auto"/>
            <w:left w:val="none" w:sz="0" w:space="0" w:color="auto"/>
            <w:bottom w:val="none" w:sz="0" w:space="0" w:color="auto"/>
            <w:right w:val="none" w:sz="0" w:space="0" w:color="auto"/>
          </w:divBdr>
        </w:div>
      </w:divsChild>
    </w:div>
    <w:div w:id="726689399">
      <w:bodyDiv w:val="1"/>
      <w:marLeft w:val="0"/>
      <w:marRight w:val="0"/>
      <w:marTop w:val="0"/>
      <w:marBottom w:val="0"/>
      <w:divBdr>
        <w:top w:val="none" w:sz="0" w:space="0" w:color="auto"/>
        <w:left w:val="none" w:sz="0" w:space="0" w:color="auto"/>
        <w:bottom w:val="none" w:sz="0" w:space="0" w:color="auto"/>
        <w:right w:val="none" w:sz="0" w:space="0" w:color="auto"/>
      </w:divBdr>
    </w:div>
    <w:div w:id="727416310">
      <w:bodyDiv w:val="1"/>
      <w:marLeft w:val="0"/>
      <w:marRight w:val="0"/>
      <w:marTop w:val="0"/>
      <w:marBottom w:val="0"/>
      <w:divBdr>
        <w:top w:val="none" w:sz="0" w:space="0" w:color="auto"/>
        <w:left w:val="none" w:sz="0" w:space="0" w:color="auto"/>
        <w:bottom w:val="none" w:sz="0" w:space="0" w:color="auto"/>
        <w:right w:val="none" w:sz="0" w:space="0" w:color="auto"/>
      </w:divBdr>
    </w:div>
    <w:div w:id="727529499">
      <w:bodyDiv w:val="1"/>
      <w:marLeft w:val="0"/>
      <w:marRight w:val="0"/>
      <w:marTop w:val="0"/>
      <w:marBottom w:val="0"/>
      <w:divBdr>
        <w:top w:val="none" w:sz="0" w:space="0" w:color="auto"/>
        <w:left w:val="none" w:sz="0" w:space="0" w:color="auto"/>
        <w:bottom w:val="none" w:sz="0" w:space="0" w:color="auto"/>
        <w:right w:val="none" w:sz="0" w:space="0" w:color="auto"/>
      </w:divBdr>
    </w:div>
    <w:div w:id="728070705">
      <w:bodyDiv w:val="1"/>
      <w:marLeft w:val="0"/>
      <w:marRight w:val="0"/>
      <w:marTop w:val="0"/>
      <w:marBottom w:val="0"/>
      <w:divBdr>
        <w:top w:val="none" w:sz="0" w:space="0" w:color="auto"/>
        <w:left w:val="none" w:sz="0" w:space="0" w:color="auto"/>
        <w:bottom w:val="none" w:sz="0" w:space="0" w:color="auto"/>
        <w:right w:val="none" w:sz="0" w:space="0" w:color="auto"/>
      </w:divBdr>
      <w:divsChild>
        <w:div w:id="1084105374">
          <w:marLeft w:val="0"/>
          <w:marRight w:val="0"/>
          <w:marTop w:val="0"/>
          <w:marBottom w:val="0"/>
          <w:divBdr>
            <w:top w:val="none" w:sz="0" w:space="0" w:color="auto"/>
            <w:left w:val="none" w:sz="0" w:space="0" w:color="auto"/>
            <w:bottom w:val="none" w:sz="0" w:space="0" w:color="auto"/>
            <w:right w:val="none" w:sz="0" w:space="0" w:color="auto"/>
          </w:divBdr>
        </w:div>
      </w:divsChild>
    </w:div>
    <w:div w:id="729427913">
      <w:bodyDiv w:val="1"/>
      <w:marLeft w:val="0"/>
      <w:marRight w:val="0"/>
      <w:marTop w:val="0"/>
      <w:marBottom w:val="0"/>
      <w:divBdr>
        <w:top w:val="none" w:sz="0" w:space="0" w:color="auto"/>
        <w:left w:val="none" w:sz="0" w:space="0" w:color="auto"/>
        <w:bottom w:val="none" w:sz="0" w:space="0" w:color="auto"/>
        <w:right w:val="none" w:sz="0" w:space="0" w:color="auto"/>
      </w:divBdr>
    </w:div>
    <w:div w:id="729615514">
      <w:bodyDiv w:val="1"/>
      <w:marLeft w:val="0"/>
      <w:marRight w:val="0"/>
      <w:marTop w:val="0"/>
      <w:marBottom w:val="0"/>
      <w:divBdr>
        <w:top w:val="none" w:sz="0" w:space="0" w:color="auto"/>
        <w:left w:val="none" w:sz="0" w:space="0" w:color="auto"/>
        <w:bottom w:val="none" w:sz="0" w:space="0" w:color="auto"/>
        <w:right w:val="none" w:sz="0" w:space="0" w:color="auto"/>
      </w:divBdr>
    </w:div>
    <w:div w:id="729768639">
      <w:bodyDiv w:val="1"/>
      <w:marLeft w:val="0"/>
      <w:marRight w:val="0"/>
      <w:marTop w:val="0"/>
      <w:marBottom w:val="0"/>
      <w:divBdr>
        <w:top w:val="none" w:sz="0" w:space="0" w:color="auto"/>
        <w:left w:val="none" w:sz="0" w:space="0" w:color="auto"/>
        <w:bottom w:val="none" w:sz="0" w:space="0" w:color="auto"/>
        <w:right w:val="none" w:sz="0" w:space="0" w:color="auto"/>
      </w:divBdr>
    </w:div>
    <w:div w:id="730155755">
      <w:bodyDiv w:val="1"/>
      <w:marLeft w:val="0"/>
      <w:marRight w:val="0"/>
      <w:marTop w:val="0"/>
      <w:marBottom w:val="0"/>
      <w:divBdr>
        <w:top w:val="none" w:sz="0" w:space="0" w:color="auto"/>
        <w:left w:val="none" w:sz="0" w:space="0" w:color="auto"/>
        <w:bottom w:val="none" w:sz="0" w:space="0" w:color="auto"/>
        <w:right w:val="none" w:sz="0" w:space="0" w:color="auto"/>
      </w:divBdr>
    </w:div>
    <w:div w:id="730274110">
      <w:bodyDiv w:val="1"/>
      <w:marLeft w:val="0"/>
      <w:marRight w:val="0"/>
      <w:marTop w:val="0"/>
      <w:marBottom w:val="0"/>
      <w:divBdr>
        <w:top w:val="none" w:sz="0" w:space="0" w:color="auto"/>
        <w:left w:val="none" w:sz="0" w:space="0" w:color="auto"/>
        <w:bottom w:val="none" w:sz="0" w:space="0" w:color="auto"/>
        <w:right w:val="none" w:sz="0" w:space="0" w:color="auto"/>
      </w:divBdr>
    </w:div>
    <w:div w:id="730275202">
      <w:bodyDiv w:val="1"/>
      <w:marLeft w:val="0"/>
      <w:marRight w:val="0"/>
      <w:marTop w:val="0"/>
      <w:marBottom w:val="0"/>
      <w:divBdr>
        <w:top w:val="none" w:sz="0" w:space="0" w:color="auto"/>
        <w:left w:val="none" w:sz="0" w:space="0" w:color="auto"/>
        <w:bottom w:val="none" w:sz="0" w:space="0" w:color="auto"/>
        <w:right w:val="none" w:sz="0" w:space="0" w:color="auto"/>
      </w:divBdr>
      <w:divsChild>
        <w:div w:id="1618215754">
          <w:marLeft w:val="0"/>
          <w:marRight w:val="0"/>
          <w:marTop w:val="0"/>
          <w:marBottom w:val="0"/>
          <w:divBdr>
            <w:top w:val="none" w:sz="0" w:space="0" w:color="auto"/>
            <w:left w:val="none" w:sz="0" w:space="0" w:color="auto"/>
            <w:bottom w:val="none" w:sz="0" w:space="0" w:color="auto"/>
            <w:right w:val="none" w:sz="0" w:space="0" w:color="auto"/>
          </w:divBdr>
        </w:div>
      </w:divsChild>
    </w:div>
    <w:div w:id="730346016">
      <w:bodyDiv w:val="1"/>
      <w:marLeft w:val="0"/>
      <w:marRight w:val="0"/>
      <w:marTop w:val="0"/>
      <w:marBottom w:val="0"/>
      <w:divBdr>
        <w:top w:val="none" w:sz="0" w:space="0" w:color="auto"/>
        <w:left w:val="none" w:sz="0" w:space="0" w:color="auto"/>
        <w:bottom w:val="none" w:sz="0" w:space="0" w:color="auto"/>
        <w:right w:val="none" w:sz="0" w:space="0" w:color="auto"/>
      </w:divBdr>
    </w:div>
    <w:div w:id="730730924">
      <w:bodyDiv w:val="1"/>
      <w:marLeft w:val="0"/>
      <w:marRight w:val="0"/>
      <w:marTop w:val="0"/>
      <w:marBottom w:val="0"/>
      <w:divBdr>
        <w:top w:val="none" w:sz="0" w:space="0" w:color="auto"/>
        <w:left w:val="none" w:sz="0" w:space="0" w:color="auto"/>
        <w:bottom w:val="none" w:sz="0" w:space="0" w:color="auto"/>
        <w:right w:val="none" w:sz="0" w:space="0" w:color="auto"/>
      </w:divBdr>
    </w:div>
    <w:div w:id="730810099">
      <w:bodyDiv w:val="1"/>
      <w:marLeft w:val="0"/>
      <w:marRight w:val="0"/>
      <w:marTop w:val="0"/>
      <w:marBottom w:val="0"/>
      <w:divBdr>
        <w:top w:val="none" w:sz="0" w:space="0" w:color="auto"/>
        <w:left w:val="none" w:sz="0" w:space="0" w:color="auto"/>
        <w:bottom w:val="none" w:sz="0" w:space="0" w:color="auto"/>
        <w:right w:val="none" w:sz="0" w:space="0" w:color="auto"/>
      </w:divBdr>
    </w:div>
    <w:div w:id="731004379">
      <w:bodyDiv w:val="1"/>
      <w:marLeft w:val="0"/>
      <w:marRight w:val="0"/>
      <w:marTop w:val="0"/>
      <w:marBottom w:val="0"/>
      <w:divBdr>
        <w:top w:val="none" w:sz="0" w:space="0" w:color="auto"/>
        <w:left w:val="none" w:sz="0" w:space="0" w:color="auto"/>
        <w:bottom w:val="none" w:sz="0" w:space="0" w:color="auto"/>
        <w:right w:val="none" w:sz="0" w:space="0" w:color="auto"/>
      </w:divBdr>
    </w:div>
    <w:div w:id="731005970">
      <w:bodyDiv w:val="1"/>
      <w:marLeft w:val="0"/>
      <w:marRight w:val="0"/>
      <w:marTop w:val="0"/>
      <w:marBottom w:val="0"/>
      <w:divBdr>
        <w:top w:val="none" w:sz="0" w:space="0" w:color="auto"/>
        <w:left w:val="none" w:sz="0" w:space="0" w:color="auto"/>
        <w:bottom w:val="none" w:sz="0" w:space="0" w:color="auto"/>
        <w:right w:val="none" w:sz="0" w:space="0" w:color="auto"/>
      </w:divBdr>
    </w:div>
    <w:div w:id="731394976">
      <w:bodyDiv w:val="1"/>
      <w:marLeft w:val="0"/>
      <w:marRight w:val="0"/>
      <w:marTop w:val="0"/>
      <w:marBottom w:val="0"/>
      <w:divBdr>
        <w:top w:val="none" w:sz="0" w:space="0" w:color="auto"/>
        <w:left w:val="none" w:sz="0" w:space="0" w:color="auto"/>
        <w:bottom w:val="none" w:sz="0" w:space="0" w:color="auto"/>
        <w:right w:val="none" w:sz="0" w:space="0" w:color="auto"/>
      </w:divBdr>
    </w:div>
    <w:div w:id="731580838">
      <w:bodyDiv w:val="1"/>
      <w:marLeft w:val="0"/>
      <w:marRight w:val="0"/>
      <w:marTop w:val="0"/>
      <w:marBottom w:val="0"/>
      <w:divBdr>
        <w:top w:val="none" w:sz="0" w:space="0" w:color="auto"/>
        <w:left w:val="none" w:sz="0" w:space="0" w:color="auto"/>
        <w:bottom w:val="none" w:sz="0" w:space="0" w:color="auto"/>
        <w:right w:val="none" w:sz="0" w:space="0" w:color="auto"/>
      </w:divBdr>
    </w:div>
    <w:div w:id="731739080">
      <w:bodyDiv w:val="1"/>
      <w:marLeft w:val="0"/>
      <w:marRight w:val="0"/>
      <w:marTop w:val="0"/>
      <w:marBottom w:val="0"/>
      <w:divBdr>
        <w:top w:val="none" w:sz="0" w:space="0" w:color="auto"/>
        <w:left w:val="none" w:sz="0" w:space="0" w:color="auto"/>
        <w:bottom w:val="none" w:sz="0" w:space="0" w:color="auto"/>
        <w:right w:val="none" w:sz="0" w:space="0" w:color="auto"/>
      </w:divBdr>
      <w:divsChild>
        <w:div w:id="1120881580">
          <w:marLeft w:val="0"/>
          <w:marRight w:val="0"/>
          <w:marTop w:val="0"/>
          <w:marBottom w:val="0"/>
          <w:divBdr>
            <w:top w:val="none" w:sz="0" w:space="0" w:color="auto"/>
            <w:left w:val="none" w:sz="0" w:space="0" w:color="auto"/>
            <w:bottom w:val="none" w:sz="0" w:space="0" w:color="auto"/>
            <w:right w:val="none" w:sz="0" w:space="0" w:color="auto"/>
          </w:divBdr>
        </w:div>
      </w:divsChild>
    </w:div>
    <w:div w:id="731931292">
      <w:bodyDiv w:val="1"/>
      <w:marLeft w:val="0"/>
      <w:marRight w:val="0"/>
      <w:marTop w:val="0"/>
      <w:marBottom w:val="0"/>
      <w:divBdr>
        <w:top w:val="none" w:sz="0" w:space="0" w:color="auto"/>
        <w:left w:val="none" w:sz="0" w:space="0" w:color="auto"/>
        <w:bottom w:val="none" w:sz="0" w:space="0" w:color="auto"/>
        <w:right w:val="none" w:sz="0" w:space="0" w:color="auto"/>
      </w:divBdr>
    </w:div>
    <w:div w:id="732003614">
      <w:bodyDiv w:val="1"/>
      <w:marLeft w:val="0"/>
      <w:marRight w:val="0"/>
      <w:marTop w:val="0"/>
      <w:marBottom w:val="0"/>
      <w:divBdr>
        <w:top w:val="none" w:sz="0" w:space="0" w:color="auto"/>
        <w:left w:val="none" w:sz="0" w:space="0" w:color="auto"/>
        <w:bottom w:val="none" w:sz="0" w:space="0" w:color="auto"/>
        <w:right w:val="none" w:sz="0" w:space="0" w:color="auto"/>
      </w:divBdr>
    </w:div>
    <w:div w:id="732123430">
      <w:bodyDiv w:val="1"/>
      <w:marLeft w:val="0"/>
      <w:marRight w:val="0"/>
      <w:marTop w:val="0"/>
      <w:marBottom w:val="0"/>
      <w:divBdr>
        <w:top w:val="none" w:sz="0" w:space="0" w:color="auto"/>
        <w:left w:val="none" w:sz="0" w:space="0" w:color="auto"/>
        <w:bottom w:val="none" w:sz="0" w:space="0" w:color="auto"/>
        <w:right w:val="none" w:sz="0" w:space="0" w:color="auto"/>
      </w:divBdr>
    </w:div>
    <w:div w:id="732240769">
      <w:bodyDiv w:val="1"/>
      <w:marLeft w:val="0"/>
      <w:marRight w:val="0"/>
      <w:marTop w:val="0"/>
      <w:marBottom w:val="0"/>
      <w:divBdr>
        <w:top w:val="none" w:sz="0" w:space="0" w:color="auto"/>
        <w:left w:val="none" w:sz="0" w:space="0" w:color="auto"/>
        <w:bottom w:val="none" w:sz="0" w:space="0" w:color="auto"/>
        <w:right w:val="none" w:sz="0" w:space="0" w:color="auto"/>
      </w:divBdr>
    </w:div>
    <w:div w:id="732393920">
      <w:bodyDiv w:val="1"/>
      <w:marLeft w:val="0"/>
      <w:marRight w:val="0"/>
      <w:marTop w:val="0"/>
      <w:marBottom w:val="0"/>
      <w:divBdr>
        <w:top w:val="none" w:sz="0" w:space="0" w:color="auto"/>
        <w:left w:val="none" w:sz="0" w:space="0" w:color="auto"/>
        <w:bottom w:val="none" w:sz="0" w:space="0" w:color="auto"/>
        <w:right w:val="none" w:sz="0" w:space="0" w:color="auto"/>
      </w:divBdr>
    </w:div>
    <w:div w:id="732435743">
      <w:bodyDiv w:val="1"/>
      <w:marLeft w:val="0"/>
      <w:marRight w:val="0"/>
      <w:marTop w:val="0"/>
      <w:marBottom w:val="0"/>
      <w:divBdr>
        <w:top w:val="none" w:sz="0" w:space="0" w:color="auto"/>
        <w:left w:val="none" w:sz="0" w:space="0" w:color="auto"/>
        <w:bottom w:val="none" w:sz="0" w:space="0" w:color="auto"/>
        <w:right w:val="none" w:sz="0" w:space="0" w:color="auto"/>
      </w:divBdr>
    </w:div>
    <w:div w:id="732503480">
      <w:bodyDiv w:val="1"/>
      <w:marLeft w:val="0"/>
      <w:marRight w:val="0"/>
      <w:marTop w:val="0"/>
      <w:marBottom w:val="0"/>
      <w:divBdr>
        <w:top w:val="none" w:sz="0" w:space="0" w:color="auto"/>
        <w:left w:val="none" w:sz="0" w:space="0" w:color="auto"/>
        <w:bottom w:val="none" w:sz="0" w:space="0" w:color="auto"/>
        <w:right w:val="none" w:sz="0" w:space="0" w:color="auto"/>
      </w:divBdr>
    </w:div>
    <w:div w:id="733746337">
      <w:bodyDiv w:val="1"/>
      <w:marLeft w:val="0"/>
      <w:marRight w:val="0"/>
      <w:marTop w:val="0"/>
      <w:marBottom w:val="0"/>
      <w:divBdr>
        <w:top w:val="none" w:sz="0" w:space="0" w:color="auto"/>
        <w:left w:val="none" w:sz="0" w:space="0" w:color="auto"/>
        <w:bottom w:val="none" w:sz="0" w:space="0" w:color="auto"/>
        <w:right w:val="none" w:sz="0" w:space="0" w:color="auto"/>
      </w:divBdr>
    </w:div>
    <w:div w:id="733889257">
      <w:bodyDiv w:val="1"/>
      <w:marLeft w:val="0"/>
      <w:marRight w:val="0"/>
      <w:marTop w:val="0"/>
      <w:marBottom w:val="0"/>
      <w:divBdr>
        <w:top w:val="none" w:sz="0" w:space="0" w:color="auto"/>
        <w:left w:val="none" w:sz="0" w:space="0" w:color="auto"/>
        <w:bottom w:val="none" w:sz="0" w:space="0" w:color="auto"/>
        <w:right w:val="none" w:sz="0" w:space="0" w:color="auto"/>
      </w:divBdr>
    </w:div>
    <w:div w:id="734934570">
      <w:bodyDiv w:val="1"/>
      <w:marLeft w:val="0"/>
      <w:marRight w:val="0"/>
      <w:marTop w:val="0"/>
      <w:marBottom w:val="0"/>
      <w:divBdr>
        <w:top w:val="none" w:sz="0" w:space="0" w:color="auto"/>
        <w:left w:val="none" w:sz="0" w:space="0" w:color="auto"/>
        <w:bottom w:val="none" w:sz="0" w:space="0" w:color="auto"/>
        <w:right w:val="none" w:sz="0" w:space="0" w:color="auto"/>
      </w:divBdr>
    </w:div>
    <w:div w:id="734934688">
      <w:bodyDiv w:val="1"/>
      <w:marLeft w:val="0"/>
      <w:marRight w:val="0"/>
      <w:marTop w:val="0"/>
      <w:marBottom w:val="0"/>
      <w:divBdr>
        <w:top w:val="none" w:sz="0" w:space="0" w:color="auto"/>
        <w:left w:val="none" w:sz="0" w:space="0" w:color="auto"/>
        <w:bottom w:val="none" w:sz="0" w:space="0" w:color="auto"/>
        <w:right w:val="none" w:sz="0" w:space="0" w:color="auto"/>
      </w:divBdr>
    </w:div>
    <w:div w:id="735012027">
      <w:bodyDiv w:val="1"/>
      <w:marLeft w:val="0"/>
      <w:marRight w:val="0"/>
      <w:marTop w:val="0"/>
      <w:marBottom w:val="0"/>
      <w:divBdr>
        <w:top w:val="none" w:sz="0" w:space="0" w:color="auto"/>
        <w:left w:val="none" w:sz="0" w:space="0" w:color="auto"/>
        <w:bottom w:val="none" w:sz="0" w:space="0" w:color="auto"/>
        <w:right w:val="none" w:sz="0" w:space="0" w:color="auto"/>
      </w:divBdr>
      <w:divsChild>
        <w:div w:id="1919435428">
          <w:marLeft w:val="0"/>
          <w:marRight w:val="0"/>
          <w:marTop w:val="0"/>
          <w:marBottom w:val="0"/>
          <w:divBdr>
            <w:top w:val="none" w:sz="0" w:space="0" w:color="auto"/>
            <w:left w:val="none" w:sz="0" w:space="0" w:color="auto"/>
            <w:bottom w:val="none" w:sz="0" w:space="0" w:color="auto"/>
            <w:right w:val="none" w:sz="0" w:space="0" w:color="auto"/>
          </w:divBdr>
        </w:div>
      </w:divsChild>
    </w:div>
    <w:div w:id="735320789">
      <w:bodyDiv w:val="1"/>
      <w:marLeft w:val="0"/>
      <w:marRight w:val="0"/>
      <w:marTop w:val="0"/>
      <w:marBottom w:val="0"/>
      <w:divBdr>
        <w:top w:val="none" w:sz="0" w:space="0" w:color="auto"/>
        <w:left w:val="none" w:sz="0" w:space="0" w:color="auto"/>
        <w:bottom w:val="none" w:sz="0" w:space="0" w:color="auto"/>
        <w:right w:val="none" w:sz="0" w:space="0" w:color="auto"/>
      </w:divBdr>
    </w:div>
    <w:div w:id="735468363">
      <w:bodyDiv w:val="1"/>
      <w:marLeft w:val="0"/>
      <w:marRight w:val="0"/>
      <w:marTop w:val="0"/>
      <w:marBottom w:val="0"/>
      <w:divBdr>
        <w:top w:val="none" w:sz="0" w:space="0" w:color="auto"/>
        <w:left w:val="none" w:sz="0" w:space="0" w:color="auto"/>
        <w:bottom w:val="none" w:sz="0" w:space="0" w:color="auto"/>
        <w:right w:val="none" w:sz="0" w:space="0" w:color="auto"/>
      </w:divBdr>
    </w:div>
    <w:div w:id="735516411">
      <w:bodyDiv w:val="1"/>
      <w:marLeft w:val="0"/>
      <w:marRight w:val="0"/>
      <w:marTop w:val="0"/>
      <w:marBottom w:val="0"/>
      <w:divBdr>
        <w:top w:val="none" w:sz="0" w:space="0" w:color="auto"/>
        <w:left w:val="none" w:sz="0" w:space="0" w:color="auto"/>
        <w:bottom w:val="none" w:sz="0" w:space="0" w:color="auto"/>
        <w:right w:val="none" w:sz="0" w:space="0" w:color="auto"/>
      </w:divBdr>
    </w:div>
    <w:div w:id="736054758">
      <w:bodyDiv w:val="1"/>
      <w:marLeft w:val="0"/>
      <w:marRight w:val="0"/>
      <w:marTop w:val="0"/>
      <w:marBottom w:val="0"/>
      <w:divBdr>
        <w:top w:val="none" w:sz="0" w:space="0" w:color="auto"/>
        <w:left w:val="none" w:sz="0" w:space="0" w:color="auto"/>
        <w:bottom w:val="none" w:sz="0" w:space="0" w:color="auto"/>
        <w:right w:val="none" w:sz="0" w:space="0" w:color="auto"/>
      </w:divBdr>
    </w:div>
    <w:div w:id="736515989">
      <w:bodyDiv w:val="1"/>
      <w:marLeft w:val="0"/>
      <w:marRight w:val="0"/>
      <w:marTop w:val="0"/>
      <w:marBottom w:val="0"/>
      <w:divBdr>
        <w:top w:val="none" w:sz="0" w:space="0" w:color="auto"/>
        <w:left w:val="none" w:sz="0" w:space="0" w:color="auto"/>
        <w:bottom w:val="none" w:sz="0" w:space="0" w:color="auto"/>
        <w:right w:val="none" w:sz="0" w:space="0" w:color="auto"/>
      </w:divBdr>
    </w:div>
    <w:div w:id="737018446">
      <w:bodyDiv w:val="1"/>
      <w:marLeft w:val="0"/>
      <w:marRight w:val="0"/>
      <w:marTop w:val="0"/>
      <w:marBottom w:val="0"/>
      <w:divBdr>
        <w:top w:val="none" w:sz="0" w:space="0" w:color="auto"/>
        <w:left w:val="none" w:sz="0" w:space="0" w:color="auto"/>
        <w:bottom w:val="none" w:sz="0" w:space="0" w:color="auto"/>
        <w:right w:val="none" w:sz="0" w:space="0" w:color="auto"/>
      </w:divBdr>
    </w:div>
    <w:div w:id="737097226">
      <w:bodyDiv w:val="1"/>
      <w:marLeft w:val="0"/>
      <w:marRight w:val="0"/>
      <w:marTop w:val="0"/>
      <w:marBottom w:val="0"/>
      <w:divBdr>
        <w:top w:val="none" w:sz="0" w:space="0" w:color="auto"/>
        <w:left w:val="none" w:sz="0" w:space="0" w:color="auto"/>
        <w:bottom w:val="none" w:sz="0" w:space="0" w:color="auto"/>
        <w:right w:val="none" w:sz="0" w:space="0" w:color="auto"/>
      </w:divBdr>
    </w:div>
    <w:div w:id="737478201">
      <w:bodyDiv w:val="1"/>
      <w:marLeft w:val="0"/>
      <w:marRight w:val="0"/>
      <w:marTop w:val="0"/>
      <w:marBottom w:val="0"/>
      <w:divBdr>
        <w:top w:val="none" w:sz="0" w:space="0" w:color="auto"/>
        <w:left w:val="none" w:sz="0" w:space="0" w:color="auto"/>
        <w:bottom w:val="none" w:sz="0" w:space="0" w:color="auto"/>
        <w:right w:val="none" w:sz="0" w:space="0" w:color="auto"/>
      </w:divBdr>
    </w:div>
    <w:div w:id="738136074">
      <w:bodyDiv w:val="1"/>
      <w:marLeft w:val="0"/>
      <w:marRight w:val="0"/>
      <w:marTop w:val="0"/>
      <w:marBottom w:val="0"/>
      <w:divBdr>
        <w:top w:val="none" w:sz="0" w:space="0" w:color="auto"/>
        <w:left w:val="none" w:sz="0" w:space="0" w:color="auto"/>
        <w:bottom w:val="none" w:sz="0" w:space="0" w:color="auto"/>
        <w:right w:val="none" w:sz="0" w:space="0" w:color="auto"/>
      </w:divBdr>
    </w:div>
    <w:div w:id="738673763">
      <w:bodyDiv w:val="1"/>
      <w:marLeft w:val="0"/>
      <w:marRight w:val="0"/>
      <w:marTop w:val="0"/>
      <w:marBottom w:val="0"/>
      <w:divBdr>
        <w:top w:val="none" w:sz="0" w:space="0" w:color="auto"/>
        <w:left w:val="none" w:sz="0" w:space="0" w:color="auto"/>
        <w:bottom w:val="none" w:sz="0" w:space="0" w:color="auto"/>
        <w:right w:val="none" w:sz="0" w:space="0" w:color="auto"/>
      </w:divBdr>
    </w:div>
    <w:div w:id="739641636">
      <w:bodyDiv w:val="1"/>
      <w:marLeft w:val="0"/>
      <w:marRight w:val="0"/>
      <w:marTop w:val="0"/>
      <w:marBottom w:val="0"/>
      <w:divBdr>
        <w:top w:val="none" w:sz="0" w:space="0" w:color="auto"/>
        <w:left w:val="none" w:sz="0" w:space="0" w:color="auto"/>
        <w:bottom w:val="none" w:sz="0" w:space="0" w:color="auto"/>
        <w:right w:val="none" w:sz="0" w:space="0" w:color="auto"/>
      </w:divBdr>
    </w:div>
    <w:div w:id="740173283">
      <w:bodyDiv w:val="1"/>
      <w:marLeft w:val="0"/>
      <w:marRight w:val="0"/>
      <w:marTop w:val="0"/>
      <w:marBottom w:val="0"/>
      <w:divBdr>
        <w:top w:val="none" w:sz="0" w:space="0" w:color="auto"/>
        <w:left w:val="none" w:sz="0" w:space="0" w:color="auto"/>
        <w:bottom w:val="none" w:sz="0" w:space="0" w:color="auto"/>
        <w:right w:val="none" w:sz="0" w:space="0" w:color="auto"/>
      </w:divBdr>
    </w:div>
    <w:div w:id="740367961">
      <w:bodyDiv w:val="1"/>
      <w:marLeft w:val="0"/>
      <w:marRight w:val="0"/>
      <w:marTop w:val="0"/>
      <w:marBottom w:val="0"/>
      <w:divBdr>
        <w:top w:val="none" w:sz="0" w:space="0" w:color="auto"/>
        <w:left w:val="none" w:sz="0" w:space="0" w:color="auto"/>
        <w:bottom w:val="none" w:sz="0" w:space="0" w:color="auto"/>
        <w:right w:val="none" w:sz="0" w:space="0" w:color="auto"/>
      </w:divBdr>
    </w:div>
    <w:div w:id="741567731">
      <w:bodyDiv w:val="1"/>
      <w:marLeft w:val="0"/>
      <w:marRight w:val="0"/>
      <w:marTop w:val="0"/>
      <w:marBottom w:val="0"/>
      <w:divBdr>
        <w:top w:val="none" w:sz="0" w:space="0" w:color="auto"/>
        <w:left w:val="none" w:sz="0" w:space="0" w:color="auto"/>
        <w:bottom w:val="none" w:sz="0" w:space="0" w:color="auto"/>
        <w:right w:val="none" w:sz="0" w:space="0" w:color="auto"/>
      </w:divBdr>
    </w:div>
    <w:div w:id="741634802">
      <w:bodyDiv w:val="1"/>
      <w:marLeft w:val="0"/>
      <w:marRight w:val="0"/>
      <w:marTop w:val="0"/>
      <w:marBottom w:val="0"/>
      <w:divBdr>
        <w:top w:val="none" w:sz="0" w:space="0" w:color="auto"/>
        <w:left w:val="none" w:sz="0" w:space="0" w:color="auto"/>
        <w:bottom w:val="none" w:sz="0" w:space="0" w:color="auto"/>
        <w:right w:val="none" w:sz="0" w:space="0" w:color="auto"/>
      </w:divBdr>
    </w:div>
    <w:div w:id="741945213">
      <w:bodyDiv w:val="1"/>
      <w:marLeft w:val="0"/>
      <w:marRight w:val="0"/>
      <w:marTop w:val="0"/>
      <w:marBottom w:val="0"/>
      <w:divBdr>
        <w:top w:val="none" w:sz="0" w:space="0" w:color="auto"/>
        <w:left w:val="none" w:sz="0" w:space="0" w:color="auto"/>
        <w:bottom w:val="none" w:sz="0" w:space="0" w:color="auto"/>
        <w:right w:val="none" w:sz="0" w:space="0" w:color="auto"/>
      </w:divBdr>
    </w:div>
    <w:div w:id="742215507">
      <w:bodyDiv w:val="1"/>
      <w:marLeft w:val="0"/>
      <w:marRight w:val="0"/>
      <w:marTop w:val="0"/>
      <w:marBottom w:val="0"/>
      <w:divBdr>
        <w:top w:val="none" w:sz="0" w:space="0" w:color="auto"/>
        <w:left w:val="none" w:sz="0" w:space="0" w:color="auto"/>
        <w:bottom w:val="none" w:sz="0" w:space="0" w:color="auto"/>
        <w:right w:val="none" w:sz="0" w:space="0" w:color="auto"/>
      </w:divBdr>
    </w:div>
    <w:div w:id="742332760">
      <w:bodyDiv w:val="1"/>
      <w:marLeft w:val="0"/>
      <w:marRight w:val="0"/>
      <w:marTop w:val="0"/>
      <w:marBottom w:val="0"/>
      <w:divBdr>
        <w:top w:val="none" w:sz="0" w:space="0" w:color="auto"/>
        <w:left w:val="none" w:sz="0" w:space="0" w:color="auto"/>
        <w:bottom w:val="none" w:sz="0" w:space="0" w:color="auto"/>
        <w:right w:val="none" w:sz="0" w:space="0" w:color="auto"/>
      </w:divBdr>
    </w:div>
    <w:div w:id="742531263">
      <w:bodyDiv w:val="1"/>
      <w:marLeft w:val="0"/>
      <w:marRight w:val="0"/>
      <w:marTop w:val="0"/>
      <w:marBottom w:val="0"/>
      <w:divBdr>
        <w:top w:val="none" w:sz="0" w:space="0" w:color="auto"/>
        <w:left w:val="none" w:sz="0" w:space="0" w:color="auto"/>
        <w:bottom w:val="none" w:sz="0" w:space="0" w:color="auto"/>
        <w:right w:val="none" w:sz="0" w:space="0" w:color="auto"/>
      </w:divBdr>
    </w:div>
    <w:div w:id="742684343">
      <w:bodyDiv w:val="1"/>
      <w:marLeft w:val="0"/>
      <w:marRight w:val="0"/>
      <w:marTop w:val="0"/>
      <w:marBottom w:val="0"/>
      <w:divBdr>
        <w:top w:val="none" w:sz="0" w:space="0" w:color="auto"/>
        <w:left w:val="none" w:sz="0" w:space="0" w:color="auto"/>
        <w:bottom w:val="none" w:sz="0" w:space="0" w:color="auto"/>
        <w:right w:val="none" w:sz="0" w:space="0" w:color="auto"/>
      </w:divBdr>
    </w:div>
    <w:div w:id="742802475">
      <w:bodyDiv w:val="1"/>
      <w:marLeft w:val="0"/>
      <w:marRight w:val="0"/>
      <w:marTop w:val="0"/>
      <w:marBottom w:val="0"/>
      <w:divBdr>
        <w:top w:val="none" w:sz="0" w:space="0" w:color="auto"/>
        <w:left w:val="none" w:sz="0" w:space="0" w:color="auto"/>
        <w:bottom w:val="none" w:sz="0" w:space="0" w:color="auto"/>
        <w:right w:val="none" w:sz="0" w:space="0" w:color="auto"/>
      </w:divBdr>
    </w:div>
    <w:div w:id="742988780">
      <w:bodyDiv w:val="1"/>
      <w:marLeft w:val="0"/>
      <w:marRight w:val="0"/>
      <w:marTop w:val="0"/>
      <w:marBottom w:val="0"/>
      <w:divBdr>
        <w:top w:val="none" w:sz="0" w:space="0" w:color="auto"/>
        <w:left w:val="none" w:sz="0" w:space="0" w:color="auto"/>
        <w:bottom w:val="none" w:sz="0" w:space="0" w:color="auto"/>
        <w:right w:val="none" w:sz="0" w:space="0" w:color="auto"/>
      </w:divBdr>
      <w:divsChild>
        <w:div w:id="871578596">
          <w:marLeft w:val="0"/>
          <w:marRight w:val="0"/>
          <w:marTop w:val="0"/>
          <w:marBottom w:val="0"/>
          <w:divBdr>
            <w:top w:val="none" w:sz="0" w:space="0" w:color="auto"/>
            <w:left w:val="none" w:sz="0" w:space="0" w:color="auto"/>
            <w:bottom w:val="none" w:sz="0" w:space="0" w:color="auto"/>
            <w:right w:val="none" w:sz="0" w:space="0" w:color="auto"/>
          </w:divBdr>
        </w:div>
      </w:divsChild>
    </w:div>
    <w:div w:id="743799161">
      <w:bodyDiv w:val="1"/>
      <w:marLeft w:val="0"/>
      <w:marRight w:val="0"/>
      <w:marTop w:val="0"/>
      <w:marBottom w:val="0"/>
      <w:divBdr>
        <w:top w:val="none" w:sz="0" w:space="0" w:color="auto"/>
        <w:left w:val="none" w:sz="0" w:space="0" w:color="auto"/>
        <w:bottom w:val="none" w:sz="0" w:space="0" w:color="auto"/>
        <w:right w:val="none" w:sz="0" w:space="0" w:color="auto"/>
      </w:divBdr>
    </w:div>
    <w:div w:id="744031524">
      <w:bodyDiv w:val="1"/>
      <w:marLeft w:val="0"/>
      <w:marRight w:val="0"/>
      <w:marTop w:val="0"/>
      <w:marBottom w:val="0"/>
      <w:divBdr>
        <w:top w:val="none" w:sz="0" w:space="0" w:color="auto"/>
        <w:left w:val="none" w:sz="0" w:space="0" w:color="auto"/>
        <w:bottom w:val="none" w:sz="0" w:space="0" w:color="auto"/>
        <w:right w:val="none" w:sz="0" w:space="0" w:color="auto"/>
      </w:divBdr>
      <w:divsChild>
        <w:div w:id="727001182">
          <w:marLeft w:val="0"/>
          <w:marRight w:val="0"/>
          <w:marTop w:val="0"/>
          <w:marBottom w:val="0"/>
          <w:divBdr>
            <w:top w:val="none" w:sz="0" w:space="0" w:color="auto"/>
            <w:left w:val="none" w:sz="0" w:space="0" w:color="auto"/>
            <w:bottom w:val="none" w:sz="0" w:space="0" w:color="auto"/>
            <w:right w:val="none" w:sz="0" w:space="0" w:color="auto"/>
          </w:divBdr>
        </w:div>
      </w:divsChild>
    </w:div>
    <w:div w:id="744037719">
      <w:bodyDiv w:val="1"/>
      <w:marLeft w:val="0"/>
      <w:marRight w:val="0"/>
      <w:marTop w:val="0"/>
      <w:marBottom w:val="0"/>
      <w:divBdr>
        <w:top w:val="none" w:sz="0" w:space="0" w:color="auto"/>
        <w:left w:val="none" w:sz="0" w:space="0" w:color="auto"/>
        <w:bottom w:val="none" w:sz="0" w:space="0" w:color="auto"/>
        <w:right w:val="none" w:sz="0" w:space="0" w:color="auto"/>
      </w:divBdr>
    </w:div>
    <w:div w:id="744104458">
      <w:bodyDiv w:val="1"/>
      <w:marLeft w:val="0"/>
      <w:marRight w:val="0"/>
      <w:marTop w:val="0"/>
      <w:marBottom w:val="0"/>
      <w:divBdr>
        <w:top w:val="none" w:sz="0" w:space="0" w:color="auto"/>
        <w:left w:val="none" w:sz="0" w:space="0" w:color="auto"/>
        <w:bottom w:val="none" w:sz="0" w:space="0" w:color="auto"/>
        <w:right w:val="none" w:sz="0" w:space="0" w:color="auto"/>
      </w:divBdr>
    </w:div>
    <w:div w:id="744108735">
      <w:bodyDiv w:val="1"/>
      <w:marLeft w:val="0"/>
      <w:marRight w:val="0"/>
      <w:marTop w:val="0"/>
      <w:marBottom w:val="0"/>
      <w:divBdr>
        <w:top w:val="none" w:sz="0" w:space="0" w:color="auto"/>
        <w:left w:val="none" w:sz="0" w:space="0" w:color="auto"/>
        <w:bottom w:val="none" w:sz="0" w:space="0" w:color="auto"/>
        <w:right w:val="none" w:sz="0" w:space="0" w:color="auto"/>
      </w:divBdr>
      <w:divsChild>
        <w:div w:id="1596474687">
          <w:marLeft w:val="0"/>
          <w:marRight w:val="0"/>
          <w:marTop w:val="0"/>
          <w:marBottom w:val="0"/>
          <w:divBdr>
            <w:top w:val="none" w:sz="0" w:space="0" w:color="auto"/>
            <w:left w:val="none" w:sz="0" w:space="0" w:color="auto"/>
            <w:bottom w:val="none" w:sz="0" w:space="0" w:color="auto"/>
            <w:right w:val="none" w:sz="0" w:space="0" w:color="auto"/>
          </w:divBdr>
        </w:div>
      </w:divsChild>
    </w:div>
    <w:div w:id="744184070">
      <w:bodyDiv w:val="1"/>
      <w:marLeft w:val="0"/>
      <w:marRight w:val="0"/>
      <w:marTop w:val="0"/>
      <w:marBottom w:val="0"/>
      <w:divBdr>
        <w:top w:val="none" w:sz="0" w:space="0" w:color="auto"/>
        <w:left w:val="none" w:sz="0" w:space="0" w:color="auto"/>
        <w:bottom w:val="none" w:sz="0" w:space="0" w:color="auto"/>
        <w:right w:val="none" w:sz="0" w:space="0" w:color="auto"/>
      </w:divBdr>
    </w:div>
    <w:div w:id="744300012">
      <w:bodyDiv w:val="1"/>
      <w:marLeft w:val="0"/>
      <w:marRight w:val="0"/>
      <w:marTop w:val="0"/>
      <w:marBottom w:val="0"/>
      <w:divBdr>
        <w:top w:val="none" w:sz="0" w:space="0" w:color="auto"/>
        <w:left w:val="none" w:sz="0" w:space="0" w:color="auto"/>
        <w:bottom w:val="none" w:sz="0" w:space="0" w:color="auto"/>
        <w:right w:val="none" w:sz="0" w:space="0" w:color="auto"/>
      </w:divBdr>
    </w:div>
    <w:div w:id="744375115">
      <w:bodyDiv w:val="1"/>
      <w:marLeft w:val="0"/>
      <w:marRight w:val="0"/>
      <w:marTop w:val="0"/>
      <w:marBottom w:val="0"/>
      <w:divBdr>
        <w:top w:val="none" w:sz="0" w:space="0" w:color="auto"/>
        <w:left w:val="none" w:sz="0" w:space="0" w:color="auto"/>
        <w:bottom w:val="none" w:sz="0" w:space="0" w:color="auto"/>
        <w:right w:val="none" w:sz="0" w:space="0" w:color="auto"/>
      </w:divBdr>
    </w:div>
    <w:div w:id="744496180">
      <w:bodyDiv w:val="1"/>
      <w:marLeft w:val="0"/>
      <w:marRight w:val="0"/>
      <w:marTop w:val="0"/>
      <w:marBottom w:val="0"/>
      <w:divBdr>
        <w:top w:val="none" w:sz="0" w:space="0" w:color="auto"/>
        <w:left w:val="none" w:sz="0" w:space="0" w:color="auto"/>
        <w:bottom w:val="none" w:sz="0" w:space="0" w:color="auto"/>
        <w:right w:val="none" w:sz="0" w:space="0" w:color="auto"/>
      </w:divBdr>
    </w:div>
    <w:div w:id="745035756">
      <w:bodyDiv w:val="1"/>
      <w:marLeft w:val="0"/>
      <w:marRight w:val="0"/>
      <w:marTop w:val="0"/>
      <w:marBottom w:val="0"/>
      <w:divBdr>
        <w:top w:val="none" w:sz="0" w:space="0" w:color="auto"/>
        <w:left w:val="none" w:sz="0" w:space="0" w:color="auto"/>
        <w:bottom w:val="none" w:sz="0" w:space="0" w:color="auto"/>
        <w:right w:val="none" w:sz="0" w:space="0" w:color="auto"/>
      </w:divBdr>
      <w:divsChild>
        <w:div w:id="519198654">
          <w:marLeft w:val="0"/>
          <w:marRight w:val="0"/>
          <w:marTop w:val="0"/>
          <w:marBottom w:val="0"/>
          <w:divBdr>
            <w:top w:val="none" w:sz="0" w:space="0" w:color="auto"/>
            <w:left w:val="none" w:sz="0" w:space="0" w:color="auto"/>
            <w:bottom w:val="none" w:sz="0" w:space="0" w:color="auto"/>
            <w:right w:val="none" w:sz="0" w:space="0" w:color="auto"/>
          </w:divBdr>
        </w:div>
      </w:divsChild>
    </w:div>
    <w:div w:id="745151649">
      <w:bodyDiv w:val="1"/>
      <w:marLeft w:val="0"/>
      <w:marRight w:val="0"/>
      <w:marTop w:val="0"/>
      <w:marBottom w:val="0"/>
      <w:divBdr>
        <w:top w:val="none" w:sz="0" w:space="0" w:color="auto"/>
        <w:left w:val="none" w:sz="0" w:space="0" w:color="auto"/>
        <w:bottom w:val="none" w:sz="0" w:space="0" w:color="auto"/>
        <w:right w:val="none" w:sz="0" w:space="0" w:color="auto"/>
      </w:divBdr>
    </w:div>
    <w:div w:id="745229593">
      <w:bodyDiv w:val="1"/>
      <w:marLeft w:val="0"/>
      <w:marRight w:val="0"/>
      <w:marTop w:val="0"/>
      <w:marBottom w:val="0"/>
      <w:divBdr>
        <w:top w:val="none" w:sz="0" w:space="0" w:color="auto"/>
        <w:left w:val="none" w:sz="0" w:space="0" w:color="auto"/>
        <w:bottom w:val="none" w:sz="0" w:space="0" w:color="auto"/>
        <w:right w:val="none" w:sz="0" w:space="0" w:color="auto"/>
      </w:divBdr>
    </w:div>
    <w:div w:id="745346158">
      <w:bodyDiv w:val="1"/>
      <w:marLeft w:val="0"/>
      <w:marRight w:val="0"/>
      <w:marTop w:val="0"/>
      <w:marBottom w:val="0"/>
      <w:divBdr>
        <w:top w:val="none" w:sz="0" w:space="0" w:color="auto"/>
        <w:left w:val="none" w:sz="0" w:space="0" w:color="auto"/>
        <w:bottom w:val="none" w:sz="0" w:space="0" w:color="auto"/>
        <w:right w:val="none" w:sz="0" w:space="0" w:color="auto"/>
      </w:divBdr>
    </w:div>
    <w:div w:id="745808702">
      <w:bodyDiv w:val="1"/>
      <w:marLeft w:val="0"/>
      <w:marRight w:val="0"/>
      <w:marTop w:val="0"/>
      <w:marBottom w:val="0"/>
      <w:divBdr>
        <w:top w:val="none" w:sz="0" w:space="0" w:color="auto"/>
        <w:left w:val="none" w:sz="0" w:space="0" w:color="auto"/>
        <w:bottom w:val="none" w:sz="0" w:space="0" w:color="auto"/>
        <w:right w:val="none" w:sz="0" w:space="0" w:color="auto"/>
      </w:divBdr>
    </w:div>
    <w:div w:id="745881153">
      <w:bodyDiv w:val="1"/>
      <w:marLeft w:val="0"/>
      <w:marRight w:val="0"/>
      <w:marTop w:val="0"/>
      <w:marBottom w:val="0"/>
      <w:divBdr>
        <w:top w:val="none" w:sz="0" w:space="0" w:color="auto"/>
        <w:left w:val="none" w:sz="0" w:space="0" w:color="auto"/>
        <w:bottom w:val="none" w:sz="0" w:space="0" w:color="auto"/>
        <w:right w:val="none" w:sz="0" w:space="0" w:color="auto"/>
      </w:divBdr>
    </w:div>
    <w:div w:id="745952822">
      <w:bodyDiv w:val="1"/>
      <w:marLeft w:val="0"/>
      <w:marRight w:val="0"/>
      <w:marTop w:val="0"/>
      <w:marBottom w:val="0"/>
      <w:divBdr>
        <w:top w:val="none" w:sz="0" w:space="0" w:color="auto"/>
        <w:left w:val="none" w:sz="0" w:space="0" w:color="auto"/>
        <w:bottom w:val="none" w:sz="0" w:space="0" w:color="auto"/>
        <w:right w:val="none" w:sz="0" w:space="0" w:color="auto"/>
      </w:divBdr>
    </w:div>
    <w:div w:id="746002635">
      <w:bodyDiv w:val="1"/>
      <w:marLeft w:val="0"/>
      <w:marRight w:val="0"/>
      <w:marTop w:val="0"/>
      <w:marBottom w:val="0"/>
      <w:divBdr>
        <w:top w:val="none" w:sz="0" w:space="0" w:color="auto"/>
        <w:left w:val="none" w:sz="0" w:space="0" w:color="auto"/>
        <w:bottom w:val="none" w:sz="0" w:space="0" w:color="auto"/>
        <w:right w:val="none" w:sz="0" w:space="0" w:color="auto"/>
      </w:divBdr>
    </w:div>
    <w:div w:id="746073383">
      <w:bodyDiv w:val="1"/>
      <w:marLeft w:val="0"/>
      <w:marRight w:val="0"/>
      <w:marTop w:val="0"/>
      <w:marBottom w:val="0"/>
      <w:divBdr>
        <w:top w:val="none" w:sz="0" w:space="0" w:color="auto"/>
        <w:left w:val="none" w:sz="0" w:space="0" w:color="auto"/>
        <w:bottom w:val="none" w:sz="0" w:space="0" w:color="auto"/>
        <w:right w:val="none" w:sz="0" w:space="0" w:color="auto"/>
      </w:divBdr>
    </w:div>
    <w:div w:id="747120577">
      <w:bodyDiv w:val="1"/>
      <w:marLeft w:val="0"/>
      <w:marRight w:val="0"/>
      <w:marTop w:val="0"/>
      <w:marBottom w:val="0"/>
      <w:divBdr>
        <w:top w:val="none" w:sz="0" w:space="0" w:color="auto"/>
        <w:left w:val="none" w:sz="0" w:space="0" w:color="auto"/>
        <w:bottom w:val="none" w:sz="0" w:space="0" w:color="auto"/>
        <w:right w:val="none" w:sz="0" w:space="0" w:color="auto"/>
      </w:divBdr>
    </w:div>
    <w:div w:id="747310390">
      <w:bodyDiv w:val="1"/>
      <w:marLeft w:val="0"/>
      <w:marRight w:val="0"/>
      <w:marTop w:val="0"/>
      <w:marBottom w:val="0"/>
      <w:divBdr>
        <w:top w:val="none" w:sz="0" w:space="0" w:color="auto"/>
        <w:left w:val="none" w:sz="0" w:space="0" w:color="auto"/>
        <w:bottom w:val="none" w:sz="0" w:space="0" w:color="auto"/>
        <w:right w:val="none" w:sz="0" w:space="0" w:color="auto"/>
      </w:divBdr>
    </w:div>
    <w:div w:id="747339376">
      <w:bodyDiv w:val="1"/>
      <w:marLeft w:val="0"/>
      <w:marRight w:val="0"/>
      <w:marTop w:val="0"/>
      <w:marBottom w:val="0"/>
      <w:divBdr>
        <w:top w:val="none" w:sz="0" w:space="0" w:color="auto"/>
        <w:left w:val="none" w:sz="0" w:space="0" w:color="auto"/>
        <w:bottom w:val="none" w:sz="0" w:space="0" w:color="auto"/>
        <w:right w:val="none" w:sz="0" w:space="0" w:color="auto"/>
      </w:divBdr>
    </w:div>
    <w:div w:id="747582510">
      <w:bodyDiv w:val="1"/>
      <w:marLeft w:val="0"/>
      <w:marRight w:val="0"/>
      <w:marTop w:val="0"/>
      <w:marBottom w:val="0"/>
      <w:divBdr>
        <w:top w:val="none" w:sz="0" w:space="0" w:color="auto"/>
        <w:left w:val="none" w:sz="0" w:space="0" w:color="auto"/>
        <w:bottom w:val="none" w:sz="0" w:space="0" w:color="auto"/>
        <w:right w:val="none" w:sz="0" w:space="0" w:color="auto"/>
      </w:divBdr>
    </w:div>
    <w:div w:id="747924744">
      <w:bodyDiv w:val="1"/>
      <w:marLeft w:val="0"/>
      <w:marRight w:val="0"/>
      <w:marTop w:val="0"/>
      <w:marBottom w:val="0"/>
      <w:divBdr>
        <w:top w:val="none" w:sz="0" w:space="0" w:color="auto"/>
        <w:left w:val="none" w:sz="0" w:space="0" w:color="auto"/>
        <w:bottom w:val="none" w:sz="0" w:space="0" w:color="auto"/>
        <w:right w:val="none" w:sz="0" w:space="0" w:color="auto"/>
      </w:divBdr>
    </w:div>
    <w:div w:id="748044046">
      <w:bodyDiv w:val="1"/>
      <w:marLeft w:val="0"/>
      <w:marRight w:val="0"/>
      <w:marTop w:val="0"/>
      <w:marBottom w:val="0"/>
      <w:divBdr>
        <w:top w:val="none" w:sz="0" w:space="0" w:color="auto"/>
        <w:left w:val="none" w:sz="0" w:space="0" w:color="auto"/>
        <w:bottom w:val="none" w:sz="0" w:space="0" w:color="auto"/>
        <w:right w:val="none" w:sz="0" w:space="0" w:color="auto"/>
      </w:divBdr>
    </w:div>
    <w:div w:id="748116855">
      <w:bodyDiv w:val="1"/>
      <w:marLeft w:val="0"/>
      <w:marRight w:val="0"/>
      <w:marTop w:val="0"/>
      <w:marBottom w:val="0"/>
      <w:divBdr>
        <w:top w:val="none" w:sz="0" w:space="0" w:color="auto"/>
        <w:left w:val="none" w:sz="0" w:space="0" w:color="auto"/>
        <w:bottom w:val="none" w:sz="0" w:space="0" w:color="auto"/>
        <w:right w:val="none" w:sz="0" w:space="0" w:color="auto"/>
      </w:divBdr>
    </w:div>
    <w:div w:id="748230083">
      <w:bodyDiv w:val="1"/>
      <w:marLeft w:val="0"/>
      <w:marRight w:val="0"/>
      <w:marTop w:val="0"/>
      <w:marBottom w:val="0"/>
      <w:divBdr>
        <w:top w:val="none" w:sz="0" w:space="0" w:color="auto"/>
        <w:left w:val="none" w:sz="0" w:space="0" w:color="auto"/>
        <w:bottom w:val="none" w:sz="0" w:space="0" w:color="auto"/>
        <w:right w:val="none" w:sz="0" w:space="0" w:color="auto"/>
      </w:divBdr>
      <w:divsChild>
        <w:div w:id="656418977">
          <w:marLeft w:val="0"/>
          <w:marRight w:val="0"/>
          <w:marTop w:val="0"/>
          <w:marBottom w:val="0"/>
          <w:divBdr>
            <w:top w:val="none" w:sz="0" w:space="0" w:color="auto"/>
            <w:left w:val="none" w:sz="0" w:space="0" w:color="auto"/>
            <w:bottom w:val="none" w:sz="0" w:space="0" w:color="auto"/>
            <w:right w:val="none" w:sz="0" w:space="0" w:color="auto"/>
          </w:divBdr>
        </w:div>
      </w:divsChild>
    </w:div>
    <w:div w:id="748620107">
      <w:bodyDiv w:val="1"/>
      <w:marLeft w:val="0"/>
      <w:marRight w:val="0"/>
      <w:marTop w:val="0"/>
      <w:marBottom w:val="0"/>
      <w:divBdr>
        <w:top w:val="none" w:sz="0" w:space="0" w:color="auto"/>
        <w:left w:val="none" w:sz="0" w:space="0" w:color="auto"/>
        <w:bottom w:val="none" w:sz="0" w:space="0" w:color="auto"/>
        <w:right w:val="none" w:sz="0" w:space="0" w:color="auto"/>
      </w:divBdr>
    </w:div>
    <w:div w:id="748693133">
      <w:bodyDiv w:val="1"/>
      <w:marLeft w:val="0"/>
      <w:marRight w:val="0"/>
      <w:marTop w:val="0"/>
      <w:marBottom w:val="0"/>
      <w:divBdr>
        <w:top w:val="none" w:sz="0" w:space="0" w:color="auto"/>
        <w:left w:val="none" w:sz="0" w:space="0" w:color="auto"/>
        <w:bottom w:val="none" w:sz="0" w:space="0" w:color="auto"/>
        <w:right w:val="none" w:sz="0" w:space="0" w:color="auto"/>
      </w:divBdr>
      <w:divsChild>
        <w:div w:id="1501235682">
          <w:marLeft w:val="0"/>
          <w:marRight w:val="0"/>
          <w:marTop w:val="0"/>
          <w:marBottom w:val="0"/>
          <w:divBdr>
            <w:top w:val="none" w:sz="0" w:space="0" w:color="auto"/>
            <w:left w:val="none" w:sz="0" w:space="0" w:color="auto"/>
            <w:bottom w:val="none" w:sz="0" w:space="0" w:color="auto"/>
            <w:right w:val="none" w:sz="0" w:space="0" w:color="auto"/>
          </w:divBdr>
        </w:div>
      </w:divsChild>
    </w:div>
    <w:div w:id="748845869">
      <w:bodyDiv w:val="1"/>
      <w:marLeft w:val="0"/>
      <w:marRight w:val="0"/>
      <w:marTop w:val="0"/>
      <w:marBottom w:val="0"/>
      <w:divBdr>
        <w:top w:val="none" w:sz="0" w:space="0" w:color="auto"/>
        <w:left w:val="none" w:sz="0" w:space="0" w:color="auto"/>
        <w:bottom w:val="none" w:sz="0" w:space="0" w:color="auto"/>
        <w:right w:val="none" w:sz="0" w:space="0" w:color="auto"/>
      </w:divBdr>
    </w:div>
    <w:div w:id="749039463">
      <w:bodyDiv w:val="1"/>
      <w:marLeft w:val="0"/>
      <w:marRight w:val="0"/>
      <w:marTop w:val="0"/>
      <w:marBottom w:val="0"/>
      <w:divBdr>
        <w:top w:val="none" w:sz="0" w:space="0" w:color="auto"/>
        <w:left w:val="none" w:sz="0" w:space="0" w:color="auto"/>
        <w:bottom w:val="none" w:sz="0" w:space="0" w:color="auto"/>
        <w:right w:val="none" w:sz="0" w:space="0" w:color="auto"/>
      </w:divBdr>
      <w:divsChild>
        <w:div w:id="649987771">
          <w:marLeft w:val="0"/>
          <w:marRight w:val="0"/>
          <w:marTop w:val="0"/>
          <w:marBottom w:val="0"/>
          <w:divBdr>
            <w:top w:val="none" w:sz="0" w:space="0" w:color="auto"/>
            <w:left w:val="none" w:sz="0" w:space="0" w:color="auto"/>
            <w:bottom w:val="none" w:sz="0" w:space="0" w:color="auto"/>
            <w:right w:val="none" w:sz="0" w:space="0" w:color="auto"/>
          </w:divBdr>
        </w:div>
      </w:divsChild>
    </w:div>
    <w:div w:id="750472991">
      <w:bodyDiv w:val="1"/>
      <w:marLeft w:val="0"/>
      <w:marRight w:val="0"/>
      <w:marTop w:val="0"/>
      <w:marBottom w:val="0"/>
      <w:divBdr>
        <w:top w:val="none" w:sz="0" w:space="0" w:color="auto"/>
        <w:left w:val="none" w:sz="0" w:space="0" w:color="auto"/>
        <w:bottom w:val="none" w:sz="0" w:space="0" w:color="auto"/>
        <w:right w:val="none" w:sz="0" w:space="0" w:color="auto"/>
      </w:divBdr>
    </w:div>
    <w:div w:id="750850389">
      <w:bodyDiv w:val="1"/>
      <w:marLeft w:val="0"/>
      <w:marRight w:val="0"/>
      <w:marTop w:val="0"/>
      <w:marBottom w:val="0"/>
      <w:divBdr>
        <w:top w:val="none" w:sz="0" w:space="0" w:color="auto"/>
        <w:left w:val="none" w:sz="0" w:space="0" w:color="auto"/>
        <w:bottom w:val="none" w:sz="0" w:space="0" w:color="auto"/>
        <w:right w:val="none" w:sz="0" w:space="0" w:color="auto"/>
      </w:divBdr>
    </w:div>
    <w:div w:id="750859344">
      <w:bodyDiv w:val="1"/>
      <w:marLeft w:val="0"/>
      <w:marRight w:val="0"/>
      <w:marTop w:val="0"/>
      <w:marBottom w:val="0"/>
      <w:divBdr>
        <w:top w:val="none" w:sz="0" w:space="0" w:color="auto"/>
        <w:left w:val="none" w:sz="0" w:space="0" w:color="auto"/>
        <w:bottom w:val="none" w:sz="0" w:space="0" w:color="auto"/>
        <w:right w:val="none" w:sz="0" w:space="0" w:color="auto"/>
      </w:divBdr>
    </w:div>
    <w:div w:id="751198791">
      <w:bodyDiv w:val="1"/>
      <w:marLeft w:val="0"/>
      <w:marRight w:val="0"/>
      <w:marTop w:val="0"/>
      <w:marBottom w:val="0"/>
      <w:divBdr>
        <w:top w:val="none" w:sz="0" w:space="0" w:color="auto"/>
        <w:left w:val="none" w:sz="0" w:space="0" w:color="auto"/>
        <w:bottom w:val="none" w:sz="0" w:space="0" w:color="auto"/>
        <w:right w:val="none" w:sz="0" w:space="0" w:color="auto"/>
      </w:divBdr>
    </w:div>
    <w:div w:id="751394657">
      <w:bodyDiv w:val="1"/>
      <w:marLeft w:val="0"/>
      <w:marRight w:val="0"/>
      <w:marTop w:val="0"/>
      <w:marBottom w:val="0"/>
      <w:divBdr>
        <w:top w:val="none" w:sz="0" w:space="0" w:color="auto"/>
        <w:left w:val="none" w:sz="0" w:space="0" w:color="auto"/>
        <w:bottom w:val="none" w:sz="0" w:space="0" w:color="auto"/>
        <w:right w:val="none" w:sz="0" w:space="0" w:color="auto"/>
      </w:divBdr>
    </w:div>
    <w:div w:id="751700502">
      <w:bodyDiv w:val="1"/>
      <w:marLeft w:val="0"/>
      <w:marRight w:val="0"/>
      <w:marTop w:val="0"/>
      <w:marBottom w:val="0"/>
      <w:divBdr>
        <w:top w:val="none" w:sz="0" w:space="0" w:color="auto"/>
        <w:left w:val="none" w:sz="0" w:space="0" w:color="auto"/>
        <w:bottom w:val="none" w:sz="0" w:space="0" w:color="auto"/>
        <w:right w:val="none" w:sz="0" w:space="0" w:color="auto"/>
      </w:divBdr>
    </w:div>
    <w:div w:id="752092197">
      <w:bodyDiv w:val="1"/>
      <w:marLeft w:val="0"/>
      <w:marRight w:val="0"/>
      <w:marTop w:val="0"/>
      <w:marBottom w:val="0"/>
      <w:divBdr>
        <w:top w:val="none" w:sz="0" w:space="0" w:color="auto"/>
        <w:left w:val="none" w:sz="0" w:space="0" w:color="auto"/>
        <w:bottom w:val="none" w:sz="0" w:space="0" w:color="auto"/>
        <w:right w:val="none" w:sz="0" w:space="0" w:color="auto"/>
      </w:divBdr>
      <w:divsChild>
        <w:div w:id="38631880">
          <w:marLeft w:val="0"/>
          <w:marRight w:val="0"/>
          <w:marTop w:val="0"/>
          <w:marBottom w:val="0"/>
          <w:divBdr>
            <w:top w:val="none" w:sz="0" w:space="0" w:color="auto"/>
            <w:left w:val="none" w:sz="0" w:space="0" w:color="auto"/>
            <w:bottom w:val="none" w:sz="0" w:space="0" w:color="auto"/>
            <w:right w:val="none" w:sz="0" w:space="0" w:color="auto"/>
          </w:divBdr>
        </w:div>
      </w:divsChild>
    </w:div>
    <w:div w:id="752166893">
      <w:bodyDiv w:val="1"/>
      <w:marLeft w:val="0"/>
      <w:marRight w:val="0"/>
      <w:marTop w:val="0"/>
      <w:marBottom w:val="0"/>
      <w:divBdr>
        <w:top w:val="none" w:sz="0" w:space="0" w:color="auto"/>
        <w:left w:val="none" w:sz="0" w:space="0" w:color="auto"/>
        <w:bottom w:val="none" w:sz="0" w:space="0" w:color="auto"/>
        <w:right w:val="none" w:sz="0" w:space="0" w:color="auto"/>
      </w:divBdr>
      <w:divsChild>
        <w:div w:id="934283149">
          <w:marLeft w:val="0"/>
          <w:marRight w:val="0"/>
          <w:marTop w:val="0"/>
          <w:marBottom w:val="0"/>
          <w:divBdr>
            <w:top w:val="none" w:sz="0" w:space="0" w:color="auto"/>
            <w:left w:val="none" w:sz="0" w:space="0" w:color="auto"/>
            <w:bottom w:val="none" w:sz="0" w:space="0" w:color="auto"/>
            <w:right w:val="none" w:sz="0" w:space="0" w:color="auto"/>
          </w:divBdr>
        </w:div>
      </w:divsChild>
    </w:div>
    <w:div w:id="752319526">
      <w:bodyDiv w:val="1"/>
      <w:marLeft w:val="0"/>
      <w:marRight w:val="0"/>
      <w:marTop w:val="0"/>
      <w:marBottom w:val="0"/>
      <w:divBdr>
        <w:top w:val="none" w:sz="0" w:space="0" w:color="auto"/>
        <w:left w:val="none" w:sz="0" w:space="0" w:color="auto"/>
        <w:bottom w:val="none" w:sz="0" w:space="0" w:color="auto"/>
        <w:right w:val="none" w:sz="0" w:space="0" w:color="auto"/>
      </w:divBdr>
    </w:div>
    <w:div w:id="752554195">
      <w:bodyDiv w:val="1"/>
      <w:marLeft w:val="0"/>
      <w:marRight w:val="0"/>
      <w:marTop w:val="0"/>
      <w:marBottom w:val="0"/>
      <w:divBdr>
        <w:top w:val="none" w:sz="0" w:space="0" w:color="auto"/>
        <w:left w:val="none" w:sz="0" w:space="0" w:color="auto"/>
        <w:bottom w:val="none" w:sz="0" w:space="0" w:color="auto"/>
        <w:right w:val="none" w:sz="0" w:space="0" w:color="auto"/>
      </w:divBdr>
    </w:div>
    <w:div w:id="752706645">
      <w:bodyDiv w:val="1"/>
      <w:marLeft w:val="0"/>
      <w:marRight w:val="0"/>
      <w:marTop w:val="0"/>
      <w:marBottom w:val="0"/>
      <w:divBdr>
        <w:top w:val="none" w:sz="0" w:space="0" w:color="auto"/>
        <w:left w:val="none" w:sz="0" w:space="0" w:color="auto"/>
        <w:bottom w:val="none" w:sz="0" w:space="0" w:color="auto"/>
        <w:right w:val="none" w:sz="0" w:space="0" w:color="auto"/>
      </w:divBdr>
    </w:div>
    <w:div w:id="752776318">
      <w:bodyDiv w:val="1"/>
      <w:marLeft w:val="0"/>
      <w:marRight w:val="0"/>
      <w:marTop w:val="0"/>
      <w:marBottom w:val="0"/>
      <w:divBdr>
        <w:top w:val="none" w:sz="0" w:space="0" w:color="auto"/>
        <w:left w:val="none" w:sz="0" w:space="0" w:color="auto"/>
        <w:bottom w:val="none" w:sz="0" w:space="0" w:color="auto"/>
        <w:right w:val="none" w:sz="0" w:space="0" w:color="auto"/>
      </w:divBdr>
      <w:divsChild>
        <w:div w:id="1763722429">
          <w:marLeft w:val="0"/>
          <w:marRight w:val="0"/>
          <w:marTop w:val="0"/>
          <w:marBottom w:val="0"/>
          <w:divBdr>
            <w:top w:val="none" w:sz="0" w:space="0" w:color="auto"/>
            <w:left w:val="none" w:sz="0" w:space="0" w:color="auto"/>
            <w:bottom w:val="none" w:sz="0" w:space="0" w:color="auto"/>
            <w:right w:val="none" w:sz="0" w:space="0" w:color="auto"/>
          </w:divBdr>
        </w:div>
      </w:divsChild>
    </w:div>
    <w:div w:id="753284519">
      <w:bodyDiv w:val="1"/>
      <w:marLeft w:val="0"/>
      <w:marRight w:val="0"/>
      <w:marTop w:val="0"/>
      <w:marBottom w:val="0"/>
      <w:divBdr>
        <w:top w:val="none" w:sz="0" w:space="0" w:color="auto"/>
        <w:left w:val="none" w:sz="0" w:space="0" w:color="auto"/>
        <w:bottom w:val="none" w:sz="0" w:space="0" w:color="auto"/>
        <w:right w:val="none" w:sz="0" w:space="0" w:color="auto"/>
      </w:divBdr>
    </w:div>
    <w:div w:id="753362078">
      <w:bodyDiv w:val="1"/>
      <w:marLeft w:val="0"/>
      <w:marRight w:val="0"/>
      <w:marTop w:val="0"/>
      <w:marBottom w:val="0"/>
      <w:divBdr>
        <w:top w:val="none" w:sz="0" w:space="0" w:color="auto"/>
        <w:left w:val="none" w:sz="0" w:space="0" w:color="auto"/>
        <w:bottom w:val="none" w:sz="0" w:space="0" w:color="auto"/>
        <w:right w:val="none" w:sz="0" w:space="0" w:color="auto"/>
      </w:divBdr>
    </w:div>
    <w:div w:id="753741395">
      <w:bodyDiv w:val="1"/>
      <w:marLeft w:val="0"/>
      <w:marRight w:val="0"/>
      <w:marTop w:val="0"/>
      <w:marBottom w:val="0"/>
      <w:divBdr>
        <w:top w:val="none" w:sz="0" w:space="0" w:color="auto"/>
        <w:left w:val="none" w:sz="0" w:space="0" w:color="auto"/>
        <w:bottom w:val="none" w:sz="0" w:space="0" w:color="auto"/>
        <w:right w:val="none" w:sz="0" w:space="0" w:color="auto"/>
      </w:divBdr>
    </w:div>
    <w:div w:id="754086317">
      <w:bodyDiv w:val="1"/>
      <w:marLeft w:val="0"/>
      <w:marRight w:val="0"/>
      <w:marTop w:val="0"/>
      <w:marBottom w:val="0"/>
      <w:divBdr>
        <w:top w:val="none" w:sz="0" w:space="0" w:color="auto"/>
        <w:left w:val="none" w:sz="0" w:space="0" w:color="auto"/>
        <w:bottom w:val="none" w:sz="0" w:space="0" w:color="auto"/>
        <w:right w:val="none" w:sz="0" w:space="0" w:color="auto"/>
      </w:divBdr>
    </w:div>
    <w:div w:id="754401363">
      <w:bodyDiv w:val="1"/>
      <w:marLeft w:val="0"/>
      <w:marRight w:val="0"/>
      <w:marTop w:val="0"/>
      <w:marBottom w:val="0"/>
      <w:divBdr>
        <w:top w:val="none" w:sz="0" w:space="0" w:color="auto"/>
        <w:left w:val="none" w:sz="0" w:space="0" w:color="auto"/>
        <w:bottom w:val="none" w:sz="0" w:space="0" w:color="auto"/>
        <w:right w:val="none" w:sz="0" w:space="0" w:color="auto"/>
      </w:divBdr>
    </w:div>
    <w:div w:id="754590327">
      <w:bodyDiv w:val="1"/>
      <w:marLeft w:val="0"/>
      <w:marRight w:val="0"/>
      <w:marTop w:val="0"/>
      <w:marBottom w:val="0"/>
      <w:divBdr>
        <w:top w:val="none" w:sz="0" w:space="0" w:color="auto"/>
        <w:left w:val="none" w:sz="0" w:space="0" w:color="auto"/>
        <w:bottom w:val="none" w:sz="0" w:space="0" w:color="auto"/>
        <w:right w:val="none" w:sz="0" w:space="0" w:color="auto"/>
      </w:divBdr>
    </w:div>
    <w:div w:id="755325926">
      <w:bodyDiv w:val="1"/>
      <w:marLeft w:val="0"/>
      <w:marRight w:val="0"/>
      <w:marTop w:val="0"/>
      <w:marBottom w:val="0"/>
      <w:divBdr>
        <w:top w:val="none" w:sz="0" w:space="0" w:color="auto"/>
        <w:left w:val="none" w:sz="0" w:space="0" w:color="auto"/>
        <w:bottom w:val="none" w:sz="0" w:space="0" w:color="auto"/>
        <w:right w:val="none" w:sz="0" w:space="0" w:color="auto"/>
      </w:divBdr>
      <w:divsChild>
        <w:div w:id="1424037137">
          <w:marLeft w:val="0"/>
          <w:marRight w:val="0"/>
          <w:marTop w:val="0"/>
          <w:marBottom w:val="0"/>
          <w:divBdr>
            <w:top w:val="none" w:sz="0" w:space="0" w:color="auto"/>
            <w:left w:val="none" w:sz="0" w:space="0" w:color="auto"/>
            <w:bottom w:val="none" w:sz="0" w:space="0" w:color="auto"/>
            <w:right w:val="none" w:sz="0" w:space="0" w:color="auto"/>
          </w:divBdr>
        </w:div>
      </w:divsChild>
    </w:div>
    <w:div w:id="755519716">
      <w:bodyDiv w:val="1"/>
      <w:marLeft w:val="0"/>
      <w:marRight w:val="0"/>
      <w:marTop w:val="0"/>
      <w:marBottom w:val="0"/>
      <w:divBdr>
        <w:top w:val="none" w:sz="0" w:space="0" w:color="auto"/>
        <w:left w:val="none" w:sz="0" w:space="0" w:color="auto"/>
        <w:bottom w:val="none" w:sz="0" w:space="0" w:color="auto"/>
        <w:right w:val="none" w:sz="0" w:space="0" w:color="auto"/>
      </w:divBdr>
    </w:div>
    <w:div w:id="755632167">
      <w:bodyDiv w:val="1"/>
      <w:marLeft w:val="0"/>
      <w:marRight w:val="0"/>
      <w:marTop w:val="0"/>
      <w:marBottom w:val="0"/>
      <w:divBdr>
        <w:top w:val="none" w:sz="0" w:space="0" w:color="auto"/>
        <w:left w:val="none" w:sz="0" w:space="0" w:color="auto"/>
        <w:bottom w:val="none" w:sz="0" w:space="0" w:color="auto"/>
        <w:right w:val="none" w:sz="0" w:space="0" w:color="auto"/>
      </w:divBdr>
    </w:div>
    <w:div w:id="756172470">
      <w:bodyDiv w:val="1"/>
      <w:marLeft w:val="0"/>
      <w:marRight w:val="0"/>
      <w:marTop w:val="0"/>
      <w:marBottom w:val="0"/>
      <w:divBdr>
        <w:top w:val="none" w:sz="0" w:space="0" w:color="auto"/>
        <w:left w:val="none" w:sz="0" w:space="0" w:color="auto"/>
        <w:bottom w:val="none" w:sz="0" w:space="0" w:color="auto"/>
        <w:right w:val="none" w:sz="0" w:space="0" w:color="auto"/>
      </w:divBdr>
      <w:divsChild>
        <w:div w:id="1780300125">
          <w:marLeft w:val="0"/>
          <w:marRight w:val="0"/>
          <w:marTop w:val="0"/>
          <w:marBottom w:val="0"/>
          <w:divBdr>
            <w:top w:val="none" w:sz="0" w:space="0" w:color="auto"/>
            <w:left w:val="none" w:sz="0" w:space="0" w:color="auto"/>
            <w:bottom w:val="none" w:sz="0" w:space="0" w:color="auto"/>
            <w:right w:val="none" w:sz="0" w:space="0" w:color="auto"/>
          </w:divBdr>
        </w:div>
      </w:divsChild>
    </w:div>
    <w:div w:id="756679993">
      <w:bodyDiv w:val="1"/>
      <w:marLeft w:val="0"/>
      <w:marRight w:val="0"/>
      <w:marTop w:val="0"/>
      <w:marBottom w:val="0"/>
      <w:divBdr>
        <w:top w:val="none" w:sz="0" w:space="0" w:color="auto"/>
        <w:left w:val="none" w:sz="0" w:space="0" w:color="auto"/>
        <w:bottom w:val="none" w:sz="0" w:space="0" w:color="auto"/>
        <w:right w:val="none" w:sz="0" w:space="0" w:color="auto"/>
      </w:divBdr>
    </w:div>
    <w:div w:id="757364179">
      <w:bodyDiv w:val="1"/>
      <w:marLeft w:val="0"/>
      <w:marRight w:val="0"/>
      <w:marTop w:val="0"/>
      <w:marBottom w:val="0"/>
      <w:divBdr>
        <w:top w:val="none" w:sz="0" w:space="0" w:color="auto"/>
        <w:left w:val="none" w:sz="0" w:space="0" w:color="auto"/>
        <w:bottom w:val="none" w:sz="0" w:space="0" w:color="auto"/>
        <w:right w:val="none" w:sz="0" w:space="0" w:color="auto"/>
      </w:divBdr>
      <w:divsChild>
        <w:div w:id="873424210">
          <w:marLeft w:val="0"/>
          <w:marRight w:val="0"/>
          <w:marTop w:val="0"/>
          <w:marBottom w:val="0"/>
          <w:divBdr>
            <w:top w:val="none" w:sz="0" w:space="0" w:color="auto"/>
            <w:left w:val="none" w:sz="0" w:space="0" w:color="auto"/>
            <w:bottom w:val="none" w:sz="0" w:space="0" w:color="auto"/>
            <w:right w:val="none" w:sz="0" w:space="0" w:color="auto"/>
          </w:divBdr>
        </w:div>
      </w:divsChild>
    </w:div>
    <w:div w:id="757407691">
      <w:bodyDiv w:val="1"/>
      <w:marLeft w:val="0"/>
      <w:marRight w:val="0"/>
      <w:marTop w:val="0"/>
      <w:marBottom w:val="0"/>
      <w:divBdr>
        <w:top w:val="none" w:sz="0" w:space="0" w:color="auto"/>
        <w:left w:val="none" w:sz="0" w:space="0" w:color="auto"/>
        <w:bottom w:val="none" w:sz="0" w:space="0" w:color="auto"/>
        <w:right w:val="none" w:sz="0" w:space="0" w:color="auto"/>
      </w:divBdr>
    </w:div>
    <w:div w:id="757557178">
      <w:bodyDiv w:val="1"/>
      <w:marLeft w:val="0"/>
      <w:marRight w:val="0"/>
      <w:marTop w:val="0"/>
      <w:marBottom w:val="0"/>
      <w:divBdr>
        <w:top w:val="none" w:sz="0" w:space="0" w:color="auto"/>
        <w:left w:val="none" w:sz="0" w:space="0" w:color="auto"/>
        <w:bottom w:val="none" w:sz="0" w:space="0" w:color="auto"/>
        <w:right w:val="none" w:sz="0" w:space="0" w:color="auto"/>
      </w:divBdr>
    </w:div>
    <w:div w:id="757673547">
      <w:bodyDiv w:val="1"/>
      <w:marLeft w:val="0"/>
      <w:marRight w:val="0"/>
      <w:marTop w:val="0"/>
      <w:marBottom w:val="0"/>
      <w:divBdr>
        <w:top w:val="none" w:sz="0" w:space="0" w:color="auto"/>
        <w:left w:val="none" w:sz="0" w:space="0" w:color="auto"/>
        <w:bottom w:val="none" w:sz="0" w:space="0" w:color="auto"/>
        <w:right w:val="none" w:sz="0" w:space="0" w:color="auto"/>
      </w:divBdr>
    </w:div>
    <w:div w:id="757674900">
      <w:bodyDiv w:val="1"/>
      <w:marLeft w:val="0"/>
      <w:marRight w:val="0"/>
      <w:marTop w:val="0"/>
      <w:marBottom w:val="0"/>
      <w:divBdr>
        <w:top w:val="none" w:sz="0" w:space="0" w:color="auto"/>
        <w:left w:val="none" w:sz="0" w:space="0" w:color="auto"/>
        <w:bottom w:val="none" w:sz="0" w:space="0" w:color="auto"/>
        <w:right w:val="none" w:sz="0" w:space="0" w:color="auto"/>
      </w:divBdr>
    </w:div>
    <w:div w:id="757793779">
      <w:bodyDiv w:val="1"/>
      <w:marLeft w:val="0"/>
      <w:marRight w:val="0"/>
      <w:marTop w:val="0"/>
      <w:marBottom w:val="0"/>
      <w:divBdr>
        <w:top w:val="none" w:sz="0" w:space="0" w:color="auto"/>
        <w:left w:val="none" w:sz="0" w:space="0" w:color="auto"/>
        <w:bottom w:val="none" w:sz="0" w:space="0" w:color="auto"/>
        <w:right w:val="none" w:sz="0" w:space="0" w:color="auto"/>
      </w:divBdr>
    </w:div>
    <w:div w:id="758063020">
      <w:bodyDiv w:val="1"/>
      <w:marLeft w:val="0"/>
      <w:marRight w:val="0"/>
      <w:marTop w:val="0"/>
      <w:marBottom w:val="0"/>
      <w:divBdr>
        <w:top w:val="none" w:sz="0" w:space="0" w:color="auto"/>
        <w:left w:val="none" w:sz="0" w:space="0" w:color="auto"/>
        <w:bottom w:val="none" w:sz="0" w:space="0" w:color="auto"/>
        <w:right w:val="none" w:sz="0" w:space="0" w:color="auto"/>
      </w:divBdr>
    </w:div>
    <w:div w:id="759179919">
      <w:bodyDiv w:val="1"/>
      <w:marLeft w:val="0"/>
      <w:marRight w:val="0"/>
      <w:marTop w:val="0"/>
      <w:marBottom w:val="0"/>
      <w:divBdr>
        <w:top w:val="none" w:sz="0" w:space="0" w:color="auto"/>
        <w:left w:val="none" w:sz="0" w:space="0" w:color="auto"/>
        <w:bottom w:val="none" w:sz="0" w:space="0" w:color="auto"/>
        <w:right w:val="none" w:sz="0" w:space="0" w:color="auto"/>
      </w:divBdr>
    </w:div>
    <w:div w:id="759301306">
      <w:bodyDiv w:val="1"/>
      <w:marLeft w:val="0"/>
      <w:marRight w:val="0"/>
      <w:marTop w:val="0"/>
      <w:marBottom w:val="0"/>
      <w:divBdr>
        <w:top w:val="none" w:sz="0" w:space="0" w:color="auto"/>
        <w:left w:val="none" w:sz="0" w:space="0" w:color="auto"/>
        <w:bottom w:val="none" w:sz="0" w:space="0" w:color="auto"/>
        <w:right w:val="none" w:sz="0" w:space="0" w:color="auto"/>
      </w:divBdr>
      <w:divsChild>
        <w:div w:id="1931615465">
          <w:marLeft w:val="0"/>
          <w:marRight w:val="0"/>
          <w:marTop w:val="0"/>
          <w:marBottom w:val="0"/>
          <w:divBdr>
            <w:top w:val="none" w:sz="0" w:space="0" w:color="auto"/>
            <w:left w:val="none" w:sz="0" w:space="0" w:color="auto"/>
            <w:bottom w:val="none" w:sz="0" w:space="0" w:color="auto"/>
            <w:right w:val="none" w:sz="0" w:space="0" w:color="auto"/>
          </w:divBdr>
        </w:div>
      </w:divsChild>
    </w:div>
    <w:div w:id="759332184">
      <w:bodyDiv w:val="1"/>
      <w:marLeft w:val="0"/>
      <w:marRight w:val="0"/>
      <w:marTop w:val="0"/>
      <w:marBottom w:val="0"/>
      <w:divBdr>
        <w:top w:val="none" w:sz="0" w:space="0" w:color="auto"/>
        <w:left w:val="none" w:sz="0" w:space="0" w:color="auto"/>
        <w:bottom w:val="none" w:sz="0" w:space="0" w:color="auto"/>
        <w:right w:val="none" w:sz="0" w:space="0" w:color="auto"/>
      </w:divBdr>
    </w:div>
    <w:div w:id="759375691">
      <w:bodyDiv w:val="1"/>
      <w:marLeft w:val="0"/>
      <w:marRight w:val="0"/>
      <w:marTop w:val="0"/>
      <w:marBottom w:val="0"/>
      <w:divBdr>
        <w:top w:val="none" w:sz="0" w:space="0" w:color="auto"/>
        <w:left w:val="none" w:sz="0" w:space="0" w:color="auto"/>
        <w:bottom w:val="none" w:sz="0" w:space="0" w:color="auto"/>
        <w:right w:val="none" w:sz="0" w:space="0" w:color="auto"/>
      </w:divBdr>
    </w:div>
    <w:div w:id="759449166">
      <w:bodyDiv w:val="1"/>
      <w:marLeft w:val="0"/>
      <w:marRight w:val="0"/>
      <w:marTop w:val="0"/>
      <w:marBottom w:val="0"/>
      <w:divBdr>
        <w:top w:val="none" w:sz="0" w:space="0" w:color="auto"/>
        <w:left w:val="none" w:sz="0" w:space="0" w:color="auto"/>
        <w:bottom w:val="none" w:sz="0" w:space="0" w:color="auto"/>
        <w:right w:val="none" w:sz="0" w:space="0" w:color="auto"/>
      </w:divBdr>
      <w:divsChild>
        <w:div w:id="9837928">
          <w:marLeft w:val="0"/>
          <w:marRight w:val="0"/>
          <w:marTop w:val="0"/>
          <w:marBottom w:val="0"/>
          <w:divBdr>
            <w:top w:val="none" w:sz="0" w:space="0" w:color="auto"/>
            <w:left w:val="none" w:sz="0" w:space="0" w:color="auto"/>
            <w:bottom w:val="none" w:sz="0" w:space="0" w:color="auto"/>
            <w:right w:val="none" w:sz="0" w:space="0" w:color="auto"/>
          </w:divBdr>
        </w:div>
      </w:divsChild>
    </w:div>
    <w:div w:id="759915440">
      <w:bodyDiv w:val="1"/>
      <w:marLeft w:val="0"/>
      <w:marRight w:val="0"/>
      <w:marTop w:val="0"/>
      <w:marBottom w:val="0"/>
      <w:divBdr>
        <w:top w:val="none" w:sz="0" w:space="0" w:color="auto"/>
        <w:left w:val="none" w:sz="0" w:space="0" w:color="auto"/>
        <w:bottom w:val="none" w:sz="0" w:space="0" w:color="auto"/>
        <w:right w:val="none" w:sz="0" w:space="0" w:color="auto"/>
      </w:divBdr>
    </w:div>
    <w:div w:id="759955934">
      <w:bodyDiv w:val="1"/>
      <w:marLeft w:val="0"/>
      <w:marRight w:val="0"/>
      <w:marTop w:val="0"/>
      <w:marBottom w:val="0"/>
      <w:divBdr>
        <w:top w:val="none" w:sz="0" w:space="0" w:color="auto"/>
        <w:left w:val="none" w:sz="0" w:space="0" w:color="auto"/>
        <w:bottom w:val="none" w:sz="0" w:space="0" w:color="auto"/>
        <w:right w:val="none" w:sz="0" w:space="0" w:color="auto"/>
      </w:divBdr>
      <w:divsChild>
        <w:div w:id="1982491950">
          <w:marLeft w:val="0"/>
          <w:marRight w:val="0"/>
          <w:marTop w:val="0"/>
          <w:marBottom w:val="0"/>
          <w:divBdr>
            <w:top w:val="none" w:sz="0" w:space="0" w:color="auto"/>
            <w:left w:val="none" w:sz="0" w:space="0" w:color="auto"/>
            <w:bottom w:val="none" w:sz="0" w:space="0" w:color="auto"/>
            <w:right w:val="none" w:sz="0" w:space="0" w:color="auto"/>
          </w:divBdr>
        </w:div>
      </w:divsChild>
    </w:div>
    <w:div w:id="759956648">
      <w:bodyDiv w:val="1"/>
      <w:marLeft w:val="0"/>
      <w:marRight w:val="0"/>
      <w:marTop w:val="0"/>
      <w:marBottom w:val="0"/>
      <w:divBdr>
        <w:top w:val="none" w:sz="0" w:space="0" w:color="auto"/>
        <w:left w:val="none" w:sz="0" w:space="0" w:color="auto"/>
        <w:bottom w:val="none" w:sz="0" w:space="0" w:color="auto"/>
        <w:right w:val="none" w:sz="0" w:space="0" w:color="auto"/>
      </w:divBdr>
    </w:div>
    <w:div w:id="759957056">
      <w:bodyDiv w:val="1"/>
      <w:marLeft w:val="0"/>
      <w:marRight w:val="0"/>
      <w:marTop w:val="0"/>
      <w:marBottom w:val="0"/>
      <w:divBdr>
        <w:top w:val="none" w:sz="0" w:space="0" w:color="auto"/>
        <w:left w:val="none" w:sz="0" w:space="0" w:color="auto"/>
        <w:bottom w:val="none" w:sz="0" w:space="0" w:color="auto"/>
        <w:right w:val="none" w:sz="0" w:space="0" w:color="auto"/>
      </w:divBdr>
      <w:divsChild>
        <w:div w:id="1645961407">
          <w:marLeft w:val="0"/>
          <w:marRight w:val="0"/>
          <w:marTop w:val="0"/>
          <w:marBottom w:val="0"/>
          <w:divBdr>
            <w:top w:val="none" w:sz="0" w:space="0" w:color="auto"/>
            <w:left w:val="none" w:sz="0" w:space="0" w:color="auto"/>
            <w:bottom w:val="none" w:sz="0" w:space="0" w:color="auto"/>
            <w:right w:val="none" w:sz="0" w:space="0" w:color="auto"/>
          </w:divBdr>
        </w:div>
      </w:divsChild>
    </w:div>
    <w:div w:id="760221382">
      <w:bodyDiv w:val="1"/>
      <w:marLeft w:val="0"/>
      <w:marRight w:val="0"/>
      <w:marTop w:val="0"/>
      <w:marBottom w:val="0"/>
      <w:divBdr>
        <w:top w:val="none" w:sz="0" w:space="0" w:color="auto"/>
        <w:left w:val="none" w:sz="0" w:space="0" w:color="auto"/>
        <w:bottom w:val="none" w:sz="0" w:space="0" w:color="auto"/>
        <w:right w:val="none" w:sz="0" w:space="0" w:color="auto"/>
      </w:divBdr>
    </w:div>
    <w:div w:id="760299540">
      <w:bodyDiv w:val="1"/>
      <w:marLeft w:val="0"/>
      <w:marRight w:val="0"/>
      <w:marTop w:val="0"/>
      <w:marBottom w:val="0"/>
      <w:divBdr>
        <w:top w:val="none" w:sz="0" w:space="0" w:color="auto"/>
        <w:left w:val="none" w:sz="0" w:space="0" w:color="auto"/>
        <w:bottom w:val="none" w:sz="0" w:space="0" w:color="auto"/>
        <w:right w:val="none" w:sz="0" w:space="0" w:color="auto"/>
      </w:divBdr>
    </w:div>
    <w:div w:id="760565973">
      <w:bodyDiv w:val="1"/>
      <w:marLeft w:val="0"/>
      <w:marRight w:val="0"/>
      <w:marTop w:val="0"/>
      <w:marBottom w:val="0"/>
      <w:divBdr>
        <w:top w:val="none" w:sz="0" w:space="0" w:color="auto"/>
        <w:left w:val="none" w:sz="0" w:space="0" w:color="auto"/>
        <w:bottom w:val="none" w:sz="0" w:space="0" w:color="auto"/>
        <w:right w:val="none" w:sz="0" w:space="0" w:color="auto"/>
      </w:divBdr>
    </w:div>
    <w:div w:id="760835769">
      <w:bodyDiv w:val="1"/>
      <w:marLeft w:val="0"/>
      <w:marRight w:val="0"/>
      <w:marTop w:val="0"/>
      <w:marBottom w:val="0"/>
      <w:divBdr>
        <w:top w:val="none" w:sz="0" w:space="0" w:color="auto"/>
        <w:left w:val="none" w:sz="0" w:space="0" w:color="auto"/>
        <w:bottom w:val="none" w:sz="0" w:space="0" w:color="auto"/>
        <w:right w:val="none" w:sz="0" w:space="0" w:color="auto"/>
      </w:divBdr>
    </w:div>
    <w:div w:id="760880540">
      <w:bodyDiv w:val="1"/>
      <w:marLeft w:val="0"/>
      <w:marRight w:val="0"/>
      <w:marTop w:val="0"/>
      <w:marBottom w:val="0"/>
      <w:divBdr>
        <w:top w:val="none" w:sz="0" w:space="0" w:color="auto"/>
        <w:left w:val="none" w:sz="0" w:space="0" w:color="auto"/>
        <w:bottom w:val="none" w:sz="0" w:space="0" w:color="auto"/>
        <w:right w:val="none" w:sz="0" w:space="0" w:color="auto"/>
      </w:divBdr>
    </w:div>
    <w:div w:id="761223385">
      <w:bodyDiv w:val="1"/>
      <w:marLeft w:val="0"/>
      <w:marRight w:val="0"/>
      <w:marTop w:val="0"/>
      <w:marBottom w:val="0"/>
      <w:divBdr>
        <w:top w:val="none" w:sz="0" w:space="0" w:color="auto"/>
        <w:left w:val="none" w:sz="0" w:space="0" w:color="auto"/>
        <w:bottom w:val="none" w:sz="0" w:space="0" w:color="auto"/>
        <w:right w:val="none" w:sz="0" w:space="0" w:color="auto"/>
      </w:divBdr>
    </w:div>
    <w:div w:id="761341830">
      <w:bodyDiv w:val="1"/>
      <w:marLeft w:val="0"/>
      <w:marRight w:val="0"/>
      <w:marTop w:val="0"/>
      <w:marBottom w:val="0"/>
      <w:divBdr>
        <w:top w:val="none" w:sz="0" w:space="0" w:color="auto"/>
        <w:left w:val="none" w:sz="0" w:space="0" w:color="auto"/>
        <w:bottom w:val="none" w:sz="0" w:space="0" w:color="auto"/>
        <w:right w:val="none" w:sz="0" w:space="0" w:color="auto"/>
      </w:divBdr>
      <w:divsChild>
        <w:div w:id="755790644">
          <w:marLeft w:val="0"/>
          <w:marRight w:val="0"/>
          <w:marTop w:val="0"/>
          <w:marBottom w:val="0"/>
          <w:divBdr>
            <w:top w:val="none" w:sz="0" w:space="0" w:color="auto"/>
            <w:left w:val="none" w:sz="0" w:space="0" w:color="auto"/>
            <w:bottom w:val="none" w:sz="0" w:space="0" w:color="auto"/>
            <w:right w:val="none" w:sz="0" w:space="0" w:color="auto"/>
          </w:divBdr>
        </w:div>
      </w:divsChild>
    </w:div>
    <w:div w:id="761681584">
      <w:bodyDiv w:val="1"/>
      <w:marLeft w:val="0"/>
      <w:marRight w:val="0"/>
      <w:marTop w:val="0"/>
      <w:marBottom w:val="0"/>
      <w:divBdr>
        <w:top w:val="none" w:sz="0" w:space="0" w:color="auto"/>
        <w:left w:val="none" w:sz="0" w:space="0" w:color="auto"/>
        <w:bottom w:val="none" w:sz="0" w:space="0" w:color="auto"/>
        <w:right w:val="none" w:sz="0" w:space="0" w:color="auto"/>
      </w:divBdr>
    </w:div>
    <w:div w:id="761952361">
      <w:bodyDiv w:val="1"/>
      <w:marLeft w:val="0"/>
      <w:marRight w:val="0"/>
      <w:marTop w:val="0"/>
      <w:marBottom w:val="0"/>
      <w:divBdr>
        <w:top w:val="none" w:sz="0" w:space="0" w:color="auto"/>
        <w:left w:val="none" w:sz="0" w:space="0" w:color="auto"/>
        <w:bottom w:val="none" w:sz="0" w:space="0" w:color="auto"/>
        <w:right w:val="none" w:sz="0" w:space="0" w:color="auto"/>
      </w:divBdr>
    </w:div>
    <w:div w:id="761998685">
      <w:bodyDiv w:val="1"/>
      <w:marLeft w:val="0"/>
      <w:marRight w:val="0"/>
      <w:marTop w:val="0"/>
      <w:marBottom w:val="0"/>
      <w:divBdr>
        <w:top w:val="none" w:sz="0" w:space="0" w:color="auto"/>
        <w:left w:val="none" w:sz="0" w:space="0" w:color="auto"/>
        <w:bottom w:val="none" w:sz="0" w:space="0" w:color="auto"/>
        <w:right w:val="none" w:sz="0" w:space="0" w:color="auto"/>
      </w:divBdr>
    </w:div>
    <w:div w:id="762069469">
      <w:bodyDiv w:val="1"/>
      <w:marLeft w:val="0"/>
      <w:marRight w:val="0"/>
      <w:marTop w:val="0"/>
      <w:marBottom w:val="0"/>
      <w:divBdr>
        <w:top w:val="none" w:sz="0" w:space="0" w:color="auto"/>
        <w:left w:val="none" w:sz="0" w:space="0" w:color="auto"/>
        <w:bottom w:val="none" w:sz="0" w:space="0" w:color="auto"/>
        <w:right w:val="none" w:sz="0" w:space="0" w:color="auto"/>
      </w:divBdr>
    </w:div>
    <w:div w:id="762070403">
      <w:bodyDiv w:val="1"/>
      <w:marLeft w:val="0"/>
      <w:marRight w:val="0"/>
      <w:marTop w:val="0"/>
      <w:marBottom w:val="0"/>
      <w:divBdr>
        <w:top w:val="none" w:sz="0" w:space="0" w:color="auto"/>
        <w:left w:val="none" w:sz="0" w:space="0" w:color="auto"/>
        <w:bottom w:val="none" w:sz="0" w:space="0" w:color="auto"/>
        <w:right w:val="none" w:sz="0" w:space="0" w:color="auto"/>
      </w:divBdr>
      <w:divsChild>
        <w:div w:id="1528063228">
          <w:marLeft w:val="0"/>
          <w:marRight w:val="0"/>
          <w:marTop w:val="0"/>
          <w:marBottom w:val="0"/>
          <w:divBdr>
            <w:top w:val="none" w:sz="0" w:space="0" w:color="auto"/>
            <w:left w:val="none" w:sz="0" w:space="0" w:color="auto"/>
            <w:bottom w:val="none" w:sz="0" w:space="0" w:color="auto"/>
            <w:right w:val="none" w:sz="0" w:space="0" w:color="auto"/>
          </w:divBdr>
        </w:div>
      </w:divsChild>
    </w:div>
    <w:div w:id="762534712">
      <w:bodyDiv w:val="1"/>
      <w:marLeft w:val="0"/>
      <w:marRight w:val="0"/>
      <w:marTop w:val="0"/>
      <w:marBottom w:val="0"/>
      <w:divBdr>
        <w:top w:val="none" w:sz="0" w:space="0" w:color="auto"/>
        <w:left w:val="none" w:sz="0" w:space="0" w:color="auto"/>
        <w:bottom w:val="none" w:sz="0" w:space="0" w:color="auto"/>
        <w:right w:val="none" w:sz="0" w:space="0" w:color="auto"/>
      </w:divBdr>
      <w:divsChild>
        <w:div w:id="1326398349">
          <w:marLeft w:val="0"/>
          <w:marRight w:val="0"/>
          <w:marTop w:val="0"/>
          <w:marBottom w:val="0"/>
          <w:divBdr>
            <w:top w:val="none" w:sz="0" w:space="0" w:color="auto"/>
            <w:left w:val="none" w:sz="0" w:space="0" w:color="auto"/>
            <w:bottom w:val="none" w:sz="0" w:space="0" w:color="auto"/>
            <w:right w:val="none" w:sz="0" w:space="0" w:color="auto"/>
          </w:divBdr>
        </w:div>
      </w:divsChild>
    </w:div>
    <w:div w:id="762577134">
      <w:bodyDiv w:val="1"/>
      <w:marLeft w:val="0"/>
      <w:marRight w:val="0"/>
      <w:marTop w:val="0"/>
      <w:marBottom w:val="0"/>
      <w:divBdr>
        <w:top w:val="none" w:sz="0" w:space="0" w:color="auto"/>
        <w:left w:val="none" w:sz="0" w:space="0" w:color="auto"/>
        <w:bottom w:val="none" w:sz="0" w:space="0" w:color="auto"/>
        <w:right w:val="none" w:sz="0" w:space="0" w:color="auto"/>
      </w:divBdr>
    </w:div>
    <w:div w:id="762605771">
      <w:bodyDiv w:val="1"/>
      <w:marLeft w:val="0"/>
      <w:marRight w:val="0"/>
      <w:marTop w:val="0"/>
      <w:marBottom w:val="0"/>
      <w:divBdr>
        <w:top w:val="none" w:sz="0" w:space="0" w:color="auto"/>
        <w:left w:val="none" w:sz="0" w:space="0" w:color="auto"/>
        <w:bottom w:val="none" w:sz="0" w:space="0" w:color="auto"/>
        <w:right w:val="none" w:sz="0" w:space="0" w:color="auto"/>
      </w:divBdr>
    </w:div>
    <w:div w:id="762721055">
      <w:bodyDiv w:val="1"/>
      <w:marLeft w:val="0"/>
      <w:marRight w:val="0"/>
      <w:marTop w:val="0"/>
      <w:marBottom w:val="0"/>
      <w:divBdr>
        <w:top w:val="none" w:sz="0" w:space="0" w:color="auto"/>
        <w:left w:val="none" w:sz="0" w:space="0" w:color="auto"/>
        <w:bottom w:val="none" w:sz="0" w:space="0" w:color="auto"/>
        <w:right w:val="none" w:sz="0" w:space="0" w:color="auto"/>
      </w:divBdr>
    </w:div>
    <w:div w:id="762722210">
      <w:bodyDiv w:val="1"/>
      <w:marLeft w:val="0"/>
      <w:marRight w:val="0"/>
      <w:marTop w:val="0"/>
      <w:marBottom w:val="0"/>
      <w:divBdr>
        <w:top w:val="none" w:sz="0" w:space="0" w:color="auto"/>
        <w:left w:val="none" w:sz="0" w:space="0" w:color="auto"/>
        <w:bottom w:val="none" w:sz="0" w:space="0" w:color="auto"/>
        <w:right w:val="none" w:sz="0" w:space="0" w:color="auto"/>
      </w:divBdr>
    </w:div>
    <w:div w:id="762723907">
      <w:bodyDiv w:val="1"/>
      <w:marLeft w:val="0"/>
      <w:marRight w:val="0"/>
      <w:marTop w:val="0"/>
      <w:marBottom w:val="0"/>
      <w:divBdr>
        <w:top w:val="none" w:sz="0" w:space="0" w:color="auto"/>
        <w:left w:val="none" w:sz="0" w:space="0" w:color="auto"/>
        <w:bottom w:val="none" w:sz="0" w:space="0" w:color="auto"/>
        <w:right w:val="none" w:sz="0" w:space="0" w:color="auto"/>
      </w:divBdr>
      <w:divsChild>
        <w:div w:id="1103495219">
          <w:marLeft w:val="0"/>
          <w:marRight w:val="0"/>
          <w:marTop w:val="0"/>
          <w:marBottom w:val="0"/>
          <w:divBdr>
            <w:top w:val="none" w:sz="0" w:space="0" w:color="auto"/>
            <w:left w:val="none" w:sz="0" w:space="0" w:color="auto"/>
            <w:bottom w:val="none" w:sz="0" w:space="0" w:color="auto"/>
            <w:right w:val="none" w:sz="0" w:space="0" w:color="auto"/>
          </w:divBdr>
        </w:div>
      </w:divsChild>
    </w:div>
    <w:div w:id="762796479">
      <w:bodyDiv w:val="1"/>
      <w:marLeft w:val="0"/>
      <w:marRight w:val="0"/>
      <w:marTop w:val="0"/>
      <w:marBottom w:val="0"/>
      <w:divBdr>
        <w:top w:val="none" w:sz="0" w:space="0" w:color="auto"/>
        <w:left w:val="none" w:sz="0" w:space="0" w:color="auto"/>
        <w:bottom w:val="none" w:sz="0" w:space="0" w:color="auto"/>
        <w:right w:val="none" w:sz="0" w:space="0" w:color="auto"/>
      </w:divBdr>
      <w:divsChild>
        <w:div w:id="2013145866">
          <w:marLeft w:val="0"/>
          <w:marRight w:val="0"/>
          <w:marTop w:val="0"/>
          <w:marBottom w:val="0"/>
          <w:divBdr>
            <w:top w:val="none" w:sz="0" w:space="0" w:color="auto"/>
            <w:left w:val="none" w:sz="0" w:space="0" w:color="auto"/>
            <w:bottom w:val="none" w:sz="0" w:space="0" w:color="auto"/>
            <w:right w:val="none" w:sz="0" w:space="0" w:color="auto"/>
          </w:divBdr>
        </w:div>
      </w:divsChild>
    </w:div>
    <w:div w:id="763303380">
      <w:bodyDiv w:val="1"/>
      <w:marLeft w:val="0"/>
      <w:marRight w:val="0"/>
      <w:marTop w:val="0"/>
      <w:marBottom w:val="0"/>
      <w:divBdr>
        <w:top w:val="none" w:sz="0" w:space="0" w:color="auto"/>
        <w:left w:val="none" w:sz="0" w:space="0" w:color="auto"/>
        <w:bottom w:val="none" w:sz="0" w:space="0" w:color="auto"/>
        <w:right w:val="none" w:sz="0" w:space="0" w:color="auto"/>
      </w:divBdr>
    </w:div>
    <w:div w:id="763649058">
      <w:bodyDiv w:val="1"/>
      <w:marLeft w:val="0"/>
      <w:marRight w:val="0"/>
      <w:marTop w:val="0"/>
      <w:marBottom w:val="0"/>
      <w:divBdr>
        <w:top w:val="none" w:sz="0" w:space="0" w:color="auto"/>
        <w:left w:val="none" w:sz="0" w:space="0" w:color="auto"/>
        <w:bottom w:val="none" w:sz="0" w:space="0" w:color="auto"/>
        <w:right w:val="none" w:sz="0" w:space="0" w:color="auto"/>
      </w:divBdr>
    </w:div>
    <w:div w:id="763913394">
      <w:bodyDiv w:val="1"/>
      <w:marLeft w:val="0"/>
      <w:marRight w:val="0"/>
      <w:marTop w:val="0"/>
      <w:marBottom w:val="0"/>
      <w:divBdr>
        <w:top w:val="none" w:sz="0" w:space="0" w:color="auto"/>
        <w:left w:val="none" w:sz="0" w:space="0" w:color="auto"/>
        <w:bottom w:val="none" w:sz="0" w:space="0" w:color="auto"/>
        <w:right w:val="none" w:sz="0" w:space="0" w:color="auto"/>
      </w:divBdr>
    </w:div>
    <w:div w:id="763920048">
      <w:bodyDiv w:val="1"/>
      <w:marLeft w:val="0"/>
      <w:marRight w:val="0"/>
      <w:marTop w:val="0"/>
      <w:marBottom w:val="0"/>
      <w:divBdr>
        <w:top w:val="none" w:sz="0" w:space="0" w:color="auto"/>
        <w:left w:val="none" w:sz="0" w:space="0" w:color="auto"/>
        <w:bottom w:val="none" w:sz="0" w:space="0" w:color="auto"/>
        <w:right w:val="none" w:sz="0" w:space="0" w:color="auto"/>
      </w:divBdr>
    </w:div>
    <w:div w:id="764224252">
      <w:bodyDiv w:val="1"/>
      <w:marLeft w:val="0"/>
      <w:marRight w:val="0"/>
      <w:marTop w:val="0"/>
      <w:marBottom w:val="0"/>
      <w:divBdr>
        <w:top w:val="none" w:sz="0" w:space="0" w:color="auto"/>
        <w:left w:val="none" w:sz="0" w:space="0" w:color="auto"/>
        <w:bottom w:val="none" w:sz="0" w:space="0" w:color="auto"/>
        <w:right w:val="none" w:sz="0" w:space="0" w:color="auto"/>
      </w:divBdr>
    </w:div>
    <w:div w:id="764571418">
      <w:bodyDiv w:val="1"/>
      <w:marLeft w:val="0"/>
      <w:marRight w:val="0"/>
      <w:marTop w:val="0"/>
      <w:marBottom w:val="0"/>
      <w:divBdr>
        <w:top w:val="none" w:sz="0" w:space="0" w:color="auto"/>
        <w:left w:val="none" w:sz="0" w:space="0" w:color="auto"/>
        <w:bottom w:val="none" w:sz="0" w:space="0" w:color="auto"/>
        <w:right w:val="none" w:sz="0" w:space="0" w:color="auto"/>
      </w:divBdr>
    </w:div>
    <w:div w:id="764881855">
      <w:bodyDiv w:val="1"/>
      <w:marLeft w:val="0"/>
      <w:marRight w:val="0"/>
      <w:marTop w:val="0"/>
      <w:marBottom w:val="0"/>
      <w:divBdr>
        <w:top w:val="none" w:sz="0" w:space="0" w:color="auto"/>
        <w:left w:val="none" w:sz="0" w:space="0" w:color="auto"/>
        <w:bottom w:val="none" w:sz="0" w:space="0" w:color="auto"/>
        <w:right w:val="none" w:sz="0" w:space="0" w:color="auto"/>
      </w:divBdr>
    </w:div>
    <w:div w:id="764885387">
      <w:bodyDiv w:val="1"/>
      <w:marLeft w:val="0"/>
      <w:marRight w:val="0"/>
      <w:marTop w:val="0"/>
      <w:marBottom w:val="0"/>
      <w:divBdr>
        <w:top w:val="none" w:sz="0" w:space="0" w:color="auto"/>
        <w:left w:val="none" w:sz="0" w:space="0" w:color="auto"/>
        <w:bottom w:val="none" w:sz="0" w:space="0" w:color="auto"/>
        <w:right w:val="none" w:sz="0" w:space="0" w:color="auto"/>
      </w:divBdr>
    </w:div>
    <w:div w:id="765006948">
      <w:bodyDiv w:val="1"/>
      <w:marLeft w:val="0"/>
      <w:marRight w:val="0"/>
      <w:marTop w:val="0"/>
      <w:marBottom w:val="0"/>
      <w:divBdr>
        <w:top w:val="none" w:sz="0" w:space="0" w:color="auto"/>
        <w:left w:val="none" w:sz="0" w:space="0" w:color="auto"/>
        <w:bottom w:val="none" w:sz="0" w:space="0" w:color="auto"/>
        <w:right w:val="none" w:sz="0" w:space="0" w:color="auto"/>
      </w:divBdr>
    </w:div>
    <w:div w:id="765231014">
      <w:bodyDiv w:val="1"/>
      <w:marLeft w:val="0"/>
      <w:marRight w:val="0"/>
      <w:marTop w:val="0"/>
      <w:marBottom w:val="0"/>
      <w:divBdr>
        <w:top w:val="none" w:sz="0" w:space="0" w:color="auto"/>
        <w:left w:val="none" w:sz="0" w:space="0" w:color="auto"/>
        <w:bottom w:val="none" w:sz="0" w:space="0" w:color="auto"/>
        <w:right w:val="none" w:sz="0" w:space="0" w:color="auto"/>
      </w:divBdr>
    </w:div>
    <w:div w:id="765536692">
      <w:bodyDiv w:val="1"/>
      <w:marLeft w:val="0"/>
      <w:marRight w:val="0"/>
      <w:marTop w:val="0"/>
      <w:marBottom w:val="0"/>
      <w:divBdr>
        <w:top w:val="none" w:sz="0" w:space="0" w:color="auto"/>
        <w:left w:val="none" w:sz="0" w:space="0" w:color="auto"/>
        <w:bottom w:val="none" w:sz="0" w:space="0" w:color="auto"/>
        <w:right w:val="none" w:sz="0" w:space="0" w:color="auto"/>
      </w:divBdr>
    </w:div>
    <w:div w:id="765537079">
      <w:bodyDiv w:val="1"/>
      <w:marLeft w:val="0"/>
      <w:marRight w:val="0"/>
      <w:marTop w:val="0"/>
      <w:marBottom w:val="0"/>
      <w:divBdr>
        <w:top w:val="none" w:sz="0" w:space="0" w:color="auto"/>
        <w:left w:val="none" w:sz="0" w:space="0" w:color="auto"/>
        <w:bottom w:val="none" w:sz="0" w:space="0" w:color="auto"/>
        <w:right w:val="none" w:sz="0" w:space="0" w:color="auto"/>
      </w:divBdr>
    </w:div>
    <w:div w:id="765660514">
      <w:bodyDiv w:val="1"/>
      <w:marLeft w:val="0"/>
      <w:marRight w:val="0"/>
      <w:marTop w:val="0"/>
      <w:marBottom w:val="0"/>
      <w:divBdr>
        <w:top w:val="none" w:sz="0" w:space="0" w:color="auto"/>
        <w:left w:val="none" w:sz="0" w:space="0" w:color="auto"/>
        <w:bottom w:val="none" w:sz="0" w:space="0" w:color="auto"/>
        <w:right w:val="none" w:sz="0" w:space="0" w:color="auto"/>
      </w:divBdr>
      <w:divsChild>
        <w:div w:id="1691754483">
          <w:marLeft w:val="0"/>
          <w:marRight w:val="0"/>
          <w:marTop w:val="0"/>
          <w:marBottom w:val="0"/>
          <w:divBdr>
            <w:top w:val="none" w:sz="0" w:space="0" w:color="auto"/>
            <w:left w:val="none" w:sz="0" w:space="0" w:color="auto"/>
            <w:bottom w:val="none" w:sz="0" w:space="0" w:color="auto"/>
            <w:right w:val="none" w:sz="0" w:space="0" w:color="auto"/>
          </w:divBdr>
        </w:div>
      </w:divsChild>
    </w:div>
    <w:div w:id="766466403">
      <w:bodyDiv w:val="1"/>
      <w:marLeft w:val="0"/>
      <w:marRight w:val="0"/>
      <w:marTop w:val="0"/>
      <w:marBottom w:val="0"/>
      <w:divBdr>
        <w:top w:val="none" w:sz="0" w:space="0" w:color="auto"/>
        <w:left w:val="none" w:sz="0" w:space="0" w:color="auto"/>
        <w:bottom w:val="none" w:sz="0" w:space="0" w:color="auto"/>
        <w:right w:val="none" w:sz="0" w:space="0" w:color="auto"/>
      </w:divBdr>
    </w:div>
    <w:div w:id="767192390">
      <w:bodyDiv w:val="1"/>
      <w:marLeft w:val="0"/>
      <w:marRight w:val="0"/>
      <w:marTop w:val="0"/>
      <w:marBottom w:val="0"/>
      <w:divBdr>
        <w:top w:val="none" w:sz="0" w:space="0" w:color="auto"/>
        <w:left w:val="none" w:sz="0" w:space="0" w:color="auto"/>
        <w:bottom w:val="none" w:sz="0" w:space="0" w:color="auto"/>
        <w:right w:val="none" w:sz="0" w:space="0" w:color="auto"/>
      </w:divBdr>
    </w:div>
    <w:div w:id="767315541">
      <w:bodyDiv w:val="1"/>
      <w:marLeft w:val="0"/>
      <w:marRight w:val="0"/>
      <w:marTop w:val="0"/>
      <w:marBottom w:val="0"/>
      <w:divBdr>
        <w:top w:val="none" w:sz="0" w:space="0" w:color="auto"/>
        <w:left w:val="none" w:sz="0" w:space="0" w:color="auto"/>
        <w:bottom w:val="none" w:sz="0" w:space="0" w:color="auto"/>
        <w:right w:val="none" w:sz="0" w:space="0" w:color="auto"/>
      </w:divBdr>
    </w:div>
    <w:div w:id="767384655">
      <w:bodyDiv w:val="1"/>
      <w:marLeft w:val="0"/>
      <w:marRight w:val="0"/>
      <w:marTop w:val="0"/>
      <w:marBottom w:val="0"/>
      <w:divBdr>
        <w:top w:val="none" w:sz="0" w:space="0" w:color="auto"/>
        <w:left w:val="none" w:sz="0" w:space="0" w:color="auto"/>
        <w:bottom w:val="none" w:sz="0" w:space="0" w:color="auto"/>
        <w:right w:val="none" w:sz="0" w:space="0" w:color="auto"/>
      </w:divBdr>
    </w:div>
    <w:div w:id="767385422">
      <w:bodyDiv w:val="1"/>
      <w:marLeft w:val="0"/>
      <w:marRight w:val="0"/>
      <w:marTop w:val="0"/>
      <w:marBottom w:val="0"/>
      <w:divBdr>
        <w:top w:val="none" w:sz="0" w:space="0" w:color="auto"/>
        <w:left w:val="none" w:sz="0" w:space="0" w:color="auto"/>
        <w:bottom w:val="none" w:sz="0" w:space="0" w:color="auto"/>
        <w:right w:val="none" w:sz="0" w:space="0" w:color="auto"/>
      </w:divBdr>
    </w:div>
    <w:div w:id="767432028">
      <w:bodyDiv w:val="1"/>
      <w:marLeft w:val="0"/>
      <w:marRight w:val="0"/>
      <w:marTop w:val="0"/>
      <w:marBottom w:val="0"/>
      <w:divBdr>
        <w:top w:val="none" w:sz="0" w:space="0" w:color="auto"/>
        <w:left w:val="none" w:sz="0" w:space="0" w:color="auto"/>
        <w:bottom w:val="none" w:sz="0" w:space="0" w:color="auto"/>
        <w:right w:val="none" w:sz="0" w:space="0" w:color="auto"/>
      </w:divBdr>
    </w:div>
    <w:div w:id="767653190">
      <w:bodyDiv w:val="1"/>
      <w:marLeft w:val="0"/>
      <w:marRight w:val="0"/>
      <w:marTop w:val="0"/>
      <w:marBottom w:val="0"/>
      <w:divBdr>
        <w:top w:val="none" w:sz="0" w:space="0" w:color="auto"/>
        <w:left w:val="none" w:sz="0" w:space="0" w:color="auto"/>
        <w:bottom w:val="none" w:sz="0" w:space="0" w:color="auto"/>
        <w:right w:val="none" w:sz="0" w:space="0" w:color="auto"/>
      </w:divBdr>
    </w:div>
    <w:div w:id="767845675">
      <w:bodyDiv w:val="1"/>
      <w:marLeft w:val="0"/>
      <w:marRight w:val="0"/>
      <w:marTop w:val="0"/>
      <w:marBottom w:val="0"/>
      <w:divBdr>
        <w:top w:val="none" w:sz="0" w:space="0" w:color="auto"/>
        <w:left w:val="none" w:sz="0" w:space="0" w:color="auto"/>
        <w:bottom w:val="none" w:sz="0" w:space="0" w:color="auto"/>
        <w:right w:val="none" w:sz="0" w:space="0" w:color="auto"/>
      </w:divBdr>
    </w:div>
    <w:div w:id="768234307">
      <w:bodyDiv w:val="1"/>
      <w:marLeft w:val="0"/>
      <w:marRight w:val="0"/>
      <w:marTop w:val="0"/>
      <w:marBottom w:val="0"/>
      <w:divBdr>
        <w:top w:val="none" w:sz="0" w:space="0" w:color="auto"/>
        <w:left w:val="none" w:sz="0" w:space="0" w:color="auto"/>
        <w:bottom w:val="none" w:sz="0" w:space="0" w:color="auto"/>
        <w:right w:val="none" w:sz="0" w:space="0" w:color="auto"/>
      </w:divBdr>
    </w:div>
    <w:div w:id="768240806">
      <w:bodyDiv w:val="1"/>
      <w:marLeft w:val="0"/>
      <w:marRight w:val="0"/>
      <w:marTop w:val="0"/>
      <w:marBottom w:val="0"/>
      <w:divBdr>
        <w:top w:val="none" w:sz="0" w:space="0" w:color="auto"/>
        <w:left w:val="none" w:sz="0" w:space="0" w:color="auto"/>
        <w:bottom w:val="none" w:sz="0" w:space="0" w:color="auto"/>
        <w:right w:val="none" w:sz="0" w:space="0" w:color="auto"/>
      </w:divBdr>
    </w:div>
    <w:div w:id="768544735">
      <w:bodyDiv w:val="1"/>
      <w:marLeft w:val="0"/>
      <w:marRight w:val="0"/>
      <w:marTop w:val="0"/>
      <w:marBottom w:val="0"/>
      <w:divBdr>
        <w:top w:val="none" w:sz="0" w:space="0" w:color="auto"/>
        <w:left w:val="none" w:sz="0" w:space="0" w:color="auto"/>
        <w:bottom w:val="none" w:sz="0" w:space="0" w:color="auto"/>
        <w:right w:val="none" w:sz="0" w:space="0" w:color="auto"/>
      </w:divBdr>
      <w:divsChild>
        <w:div w:id="1984851833">
          <w:marLeft w:val="0"/>
          <w:marRight w:val="0"/>
          <w:marTop w:val="0"/>
          <w:marBottom w:val="0"/>
          <w:divBdr>
            <w:top w:val="none" w:sz="0" w:space="0" w:color="auto"/>
            <w:left w:val="none" w:sz="0" w:space="0" w:color="auto"/>
            <w:bottom w:val="none" w:sz="0" w:space="0" w:color="auto"/>
            <w:right w:val="none" w:sz="0" w:space="0" w:color="auto"/>
          </w:divBdr>
        </w:div>
      </w:divsChild>
    </w:div>
    <w:div w:id="768619115">
      <w:bodyDiv w:val="1"/>
      <w:marLeft w:val="0"/>
      <w:marRight w:val="0"/>
      <w:marTop w:val="0"/>
      <w:marBottom w:val="0"/>
      <w:divBdr>
        <w:top w:val="none" w:sz="0" w:space="0" w:color="auto"/>
        <w:left w:val="none" w:sz="0" w:space="0" w:color="auto"/>
        <w:bottom w:val="none" w:sz="0" w:space="0" w:color="auto"/>
        <w:right w:val="none" w:sz="0" w:space="0" w:color="auto"/>
      </w:divBdr>
    </w:div>
    <w:div w:id="768888087">
      <w:bodyDiv w:val="1"/>
      <w:marLeft w:val="0"/>
      <w:marRight w:val="0"/>
      <w:marTop w:val="0"/>
      <w:marBottom w:val="0"/>
      <w:divBdr>
        <w:top w:val="none" w:sz="0" w:space="0" w:color="auto"/>
        <w:left w:val="none" w:sz="0" w:space="0" w:color="auto"/>
        <w:bottom w:val="none" w:sz="0" w:space="0" w:color="auto"/>
        <w:right w:val="none" w:sz="0" w:space="0" w:color="auto"/>
      </w:divBdr>
    </w:div>
    <w:div w:id="769083015">
      <w:bodyDiv w:val="1"/>
      <w:marLeft w:val="0"/>
      <w:marRight w:val="0"/>
      <w:marTop w:val="0"/>
      <w:marBottom w:val="0"/>
      <w:divBdr>
        <w:top w:val="none" w:sz="0" w:space="0" w:color="auto"/>
        <w:left w:val="none" w:sz="0" w:space="0" w:color="auto"/>
        <w:bottom w:val="none" w:sz="0" w:space="0" w:color="auto"/>
        <w:right w:val="none" w:sz="0" w:space="0" w:color="auto"/>
      </w:divBdr>
    </w:div>
    <w:div w:id="769546341">
      <w:bodyDiv w:val="1"/>
      <w:marLeft w:val="0"/>
      <w:marRight w:val="0"/>
      <w:marTop w:val="0"/>
      <w:marBottom w:val="0"/>
      <w:divBdr>
        <w:top w:val="none" w:sz="0" w:space="0" w:color="auto"/>
        <w:left w:val="none" w:sz="0" w:space="0" w:color="auto"/>
        <w:bottom w:val="none" w:sz="0" w:space="0" w:color="auto"/>
        <w:right w:val="none" w:sz="0" w:space="0" w:color="auto"/>
      </w:divBdr>
    </w:div>
    <w:div w:id="769811353">
      <w:bodyDiv w:val="1"/>
      <w:marLeft w:val="0"/>
      <w:marRight w:val="0"/>
      <w:marTop w:val="0"/>
      <w:marBottom w:val="0"/>
      <w:divBdr>
        <w:top w:val="none" w:sz="0" w:space="0" w:color="auto"/>
        <w:left w:val="none" w:sz="0" w:space="0" w:color="auto"/>
        <w:bottom w:val="none" w:sz="0" w:space="0" w:color="auto"/>
        <w:right w:val="none" w:sz="0" w:space="0" w:color="auto"/>
      </w:divBdr>
    </w:div>
    <w:div w:id="770048923">
      <w:bodyDiv w:val="1"/>
      <w:marLeft w:val="0"/>
      <w:marRight w:val="0"/>
      <w:marTop w:val="0"/>
      <w:marBottom w:val="0"/>
      <w:divBdr>
        <w:top w:val="none" w:sz="0" w:space="0" w:color="auto"/>
        <w:left w:val="none" w:sz="0" w:space="0" w:color="auto"/>
        <w:bottom w:val="none" w:sz="0" w:space="0" w:color="auto"/>
        <w:right w:val="none" w:sz="0" w:space="0" w:color="auto"/>
      </w:divBdr>
    </w:div>
    <w:div w:id="770512484">
      <w:bodyDiv w:val="1"/>
      <w:marLeft w:val="0"/>
      <w:marRight w:val="0"/>
      <w:marTop w:val="0"/>
      <w:marBottom w:val="0"/>
      <w:divBdr>
        <w:top w:val="none" w:sz="0" w:space="0" w:color="auto"/>
        <w:left w:val="none" w:sz="0" w:space="0" w:color="auto"/>
        <w:bottom w:val="none" w:sz="0" w:space="0" w:color="auto"/>
        <w:right w:val="none" w:sz="0" w:space="0" w:color="auto"/>
      </w:divBdr>
    </w:div>
    <w:div w:id="770587406">
      <w:bodyDiv w:val="1"/>
      <w:marLeft w:val="0"/>
      <w:marRight w:val="0"/>
      <w:marTop w:val="0"/>
      <w:marBottom w:val="0"/>
      <w:divBdr>
        <w:top w:val="none" w:sz="0" w:space="0" w:color="auto"/>
        <w:left w:val="none" w:sz="0" w:space="0" w:color="auto"/>
        <w:bottom w:val="none" w:sz="0" w:space="0" w:color="auto"/>
        <w:right w:val="none" w:sz="0" w:space="0" w:color="auto"/>
      </w:divBdr>
    </w:div>
    <w:div w:id="770972040">
      <w:bodyDiv w:val="1"/>
      <w:marLeft w:val="0"/>
      <w:marRight w:val="0"/>
      <w:marTop w:val="0"/>
      <w:marBottom w:val="0"/>
      <w:divBdr>
        <w:top w:val="none" w:sz="0" w:space="0" w:color="auto"/>
        <w:left w:val="none" w:sz="0" w:space="0" w:color="auto"/>
        <w:bottom w:val="none" w:sz="0" w:space="0" w:color="auto"/>
        <w:right w:val="none" w:sz="0" w:space="0" w:color="auto"/>
      </w:divBdr>
    </w:div>
    <w:div w:id="771050436">
      <w:bodyDiv w:val="1"/>
      <w:marLeft w:val="0"/>
      <w:marRight w:val="0"/>
      <w:marTop w:val="0"/>
      <w:marBottom w:val="0"/>
      <w:divBdr>
        <w:top w:val="none" w:sz="0" w:space="0" w:color="auto"/>
        <w:left w:val="none" w:sz="0" w:space="0" w:color="auto"/>
        <w:bottom w:val="none" w:sz="0" w:space="0" w:color="auto"/>
        <w:right w:val="none" w:sz="0" w:space="0" w:color="auto"/>
      </w:divBdr>
    </w:div>
    <w:div w:id="771166387">
      <w:bodyDiv w:val="1"/>
      <w:marLeft w:val="0"/>
      <w:marRight w:val="0"/>
      <w:marTop w:val="0"/>
      <w:marBottom w:val="0"/>
      <w:divBdr>
        <w:top w:val="none" w:sz="0" w:space="0" w:color="auto"/>
        <w:left w:val="none" w:sz="0" w:space="0" w:color="auto"/>
        <w:bottom w:val="none" w:sz="0" w:space="0" w:color="auto"/>
        <w:right w:val="none" w:sz="0" w:space="0" w:color="auto"/>
      </w:divBdr>
    </w:div>
    <w:div w:id="771318016">
      <w:bodyDiv w:val="1"/>
      <w:marLeft w:val="0"/>
      <w:marRight w:val="0"/>
      <w:marTop w:val="0"/>
      <w:marBottom w:val="0"/>
      <w:divBdr>
        <w:top w:val="none" w:sz="0" w:space="0" w:color="auto"/>
        <w:left w:val="none" w:sz="0" w:space="0" w:color="auto"/>
        <w:bottom w:val="none" w:sz="0" w:space="0" w:color="auto"/>
        <w:right w:val="none" w:sz="0" w:space="0" w:color="auto"/>
      </w:divBdr>
    </w:div>
    <w:div w:id="771587928">
      <w:bodyDiv w:val="1"/>
      <w:marLeft w:val="0"/>
      <w:marRight w:val="0"/>
      <w:marTop w:val="0"/>
      <w:marBottom w:val="0"/>
      <w:divBdr>
        <w:top w:val="none" w:sz="0" w:space="0" w:color="auto"/>
        <w:left w:val="none" w:sz="0" w:space="0" w:color="auto"/>
        <w:bottom w:val="none" w:sz="0" w:space="0" w:color="auto"/>
        <w:right w:val="none" w:sz="0" w:space="0" w:color="auto"/>
      </w:divBdr>
    </w:div>
    <w:div w:id="772286238">
      <w:bodyDiv w:val="1"/>
      <w:marLeft w:val="0"/>
      <w:marRight w:val="0"/>
      <w:marTop w:val="0"/>
      <w:marBottom w:val="0"/>
      <w:divBdr>
        <w:top w:val="none" w:sz="0" w:space="0" w:color="auto"/>
        <w:left w:val="none" w:sz="0" w:space="0" w:color="auto"/>
        <w:bottom w:val="none" w:sz="0" w:space="0" w:color="auto"/>
        <w:right w:val="none" w:sz="0" w:space="0" w:color="auto"/>
      </w:divBdr>
    </w:div>
    <w:div w:id="772360388">
      <w:bodyDiv w:val="1"/>
      <w:marLeft w:val="0"/>
      <w:marRight w:val="0"/>
      <w:marTop w:val="0"/>
      <w:marBottom w:val="0"/>
      <w:divBdr>
        <w:top w:val="none" w:sz="0" w:space="0" w:color="auto"/>
        <w:left w:val="none" w:sz="0" w:space="0" w:color="auto"/>
        <w:bottom w:val="none" w:sz="0" w:space="0" w:color="auto"/>
        <w:right w:val="none" w:sz="0" w:space="0" w:color="auto"/>
      </w:divBdr>
    </w:div>
    <w:div w:id="772867684">
      <w:bodyDiv w:val="1"/>
      <w:marLeft w:val="0"/>
      <w:marRight w:val="0"/>
      <w:marTop w:val="0"/>
      <w:marBottom w:val="0"/>
      <w:divBdr>
        <w:top w:val="none" w:sz="0" w:space="0" w:color="auto"/>
        <w:left w:val="none" w:sz="0" w:space="0" w:color="auto"/>
        <w:bottom w:val="none" w:sz="0" w:space="0" w:color="auto"/>
        <w:right w:val="none" w:sz="0" w:space="0" w:color="auto"/>
      </w:divBdr>
    </w:div>
    <w:div w:id="772942196">
      <w:bodyDiv w:val="1"/>
      <w:marLeft w:val="0"/>
      <w:marRight w:val="0"/>
      <w:marTop w:val="0"/>
      <w:marBottom w:val="0"/>
      <w:divBdr>
        <w:top w:val="none" w:sz="0" w:space="0" w:color="auto"/>
        <w:left w:val="none" w:sz="0" w:space="0" w:color="auto"/>
        <w:bottom w:val="none" w:sz="0" w:space="0" w:color="auto"/>
        <w:right w:val="none" w:sz="0" w:space="0" w:color="auto"/>
      </w:divBdr>
    </w:div>
    <w:div w:id="773090968">
      <w:bodyDiv w:val="1"/>
      <w:marLeft w:val="0"/>
      <w:marRight w:val="0"/>
      <w:marTop w:val="0"/>
      <w:marBottom w:val="0"/>
      <w:divBdr>
        <w:top w:val="none" w:sz="0" w:space="0" w:color="auto"/>
        <w:left w:val="none" w:sz="0" w:space="0" w:color="auto"/>
        <w:bottom w:val="none" w:sz="0" w:space="0" w:color="auto"/>
        <w:right w:val="none" w:sz="0" w:space="0" w:color="auto"/>
      </w:divBdr>
    </w:div>
    <w:div w:id="773671183">
      <w:bodyDiv w:val="1"/>
      <w:marLeft w:val="0"/>
      <w:marRight w:val="0"/>
      <w:marTop w:val="0"/>
      <w:marBottom w:val="0"/>
      <w:divBdr>
        <w:top w:val="none" w:sz="0" w:space="0" w:color="auto"/>
        <w:left w:val="none" w:sz="0" w:space="0" w:color="auto"/>
        <w:bottom w:val="none" w:sz="0" w:space="0" w:color="auto"/>
        <w:right w:val="none" w:sz="0" w:space="0" w:color="auto"/>
      </w:divBdr>
      <w:divsChild>
        <w:div w:id="141702716">
          <w:marLeft w:val="0"/>
          <w:marRight w:val="0"/>
          <w:marTop w:val="0"/>
          <w:marBottom w:val="0"/>
          <w:divBdr>
            <w:top w:val="none" w:sz="0" w:space="0" w:color="auto"/>
            <w:left w:val="none" w:sz="0" w:space="0" w:color="auto"/>
            <w:bottom w:val="none" w:sz="0" w:space="0" w:color="auto"/>
            <w:right w:val="none" w:sz="0" w:space="0" w:color="auto"/>
          </w:divBdr>
        </w:div>
      </w:divsChild>
    </w:div>
    <w:div w:id="773943512">
      <w:bodyDiv w:val="1"/>
      <w:marLeft w:val="0"/>
      <w:marRight w:val="0"/>
      <w:marTop w:val="0"/>
      <w:marBottom w:val="0"/>
      <w:divBdr>
        <w:top w:val="none" w:sz="0" w:space="0" w:color="auto"/>
        <w:left w:val="none" w:sz="0" w:space="0" w:color="auto"/>
        <w:bottom w:val="none" w:sz="0" w:space="0" w:color="auto"/>
        <w:right w:val="none" w:sz="0" w:space="0" w:color="auto"/>
      </w:divBdr>
    </w:div>
    <w:div w:id="774061794">
      <w:bodyDiv w:val="1"/>
      <w:marLeft w:val="0"/>
      <w:marRight w:val="0"/>
      <w:marTop w:val="0"/>
      <w:marBottom w:val="0"/>
      <w:divBdr>
        <w:top w:val="none" w:sz="0" w:space="0" w:color="auto"/>
        <w:left w:val="none" w:sz="0" w:space="0" w:color="auto"/>
        <w:bottom w:val="none" w:sz="0" w:space="0" w:color="auto"/>
        <w:right w:val="none" w:sz="0" w:space="0" w:color="auto"/>
      </w:divBdr>
    </w:div>
    <w:div w:id="774324697">
      <w:bodyDiv w:val="1"/>
      <w:marLeft w:val="0"/>
      <w:marRight w:val="0"/>
      <w:marTop w:val="0"/>
      <w:marBottom w:val="0"/>
      <w:divBdr>
        <w:top w:val="none" w:sz="0" w:space="0" w:color="auto"/>
        <w:left w:val="none" w:sz="0" w:space="0" w:color="auto"/>
        <w:bottom w:val="none" w:sz="0" w:space="0" w:color="auto"/>
        <w:right w:val="none" w:sz="0" w:space="0" w:color="auto"/>
      </w:divBdr>
      <w:divsChild>
        <w:div w:id="101145064">
          <w:marLeft w:val="0"/>
          <w:marRight w:val="0"/>
          <w:marTop w:val="0"/>
          <w:marBottom w:val="0"/>
          <w:divBdr>
            <w:top w:val="none" w:sz="0" w:space="0" w:color="auto"/>
            <w:left w:val="none" w:sz="0" w:space="0" w:color="auto"/>
            <w:bottom w:val="none" w:sz="0" w:space="0" w:color="auto"/>
            <w:right w:val="none" w:sz="0" w:space="0" w:color="auto"/>
          </w:divBdr>
        </w:div>
      </w:divsChild>
    </w:div>
    <w:div w:id="774785585">
      <w:bodyDiv w:val="1"/>
      <w:marLeft w:val="0"/>
      <w:marRight w:val="0"/>
      <w:marTop w:val="0"/>
      <w:marBottom w:val="0"/>
      <w:divBdr>
        <w:top w:val="none" w:sz="0" w:space="0" w:color="auto"/>
        <w:left w:val="none" w:sz="0" w:space="0" w:color="auto"/>
        <w:bottom w:val="none" w:sz="0" w:space="0" w:color="auto"/>
        <w:right w:val="none" w:sz="0" w:space="0" w:color="auto"/>
      </w:divBdr>
    </w:div>
    <w:div w:id="774859843">
      <w:bodyDiv w:val="1"/>
      <w:marLeft w:val="0"/>
      <w:marRight w:val="0"/>
      <w:marTop w:val="0"/>
      <w:marBottom w:val="0"/>
      <w:divBdr>
        <w:top w:val="none" w:sz="0" w:space="0" w:color="auto"/>
        <w:left w:val="none" w:sz="0" w:space="0" w:color="auto"/>
        <w:bottom w:val="none" w:sz="0" w:space="0" w:color="auto"/>
        <w:right w:val="none" w:sz="0" w:space="0" w:color="auto"/>
      </w:divBdr>
    </w:div>
    <w:div w:id="774979528">
      <w:bodyDiv w:val="1"/>
      <w:marLeft w:val="0"/>
      <w:marRight w:val="0"/>
      <w:marTop w:val="0"/>
      <w:marBottom w:val="0"/>
      <w:divBdr>
        <w:top w:val="none" w:sz="0" w:space="0" w:color="auto"/>
        <w:left w:val="none" w:sz="0" w:space="0" w:color="auto"/>
        <w:bottom w:val="none" w:sz="0" w:space="0" w:color="auto"/>
        <w:right w:val="none" w:sz="0" w:space="0" w:color="auto"/>
      </w:divBdr>
    </w:div>
    <w:div w:id="775753247">
      <w:bodyDiv w:val="1"/>
      <w:marLeft w:val="0"/>
      <w:marRight w:val="0"/>
      <w:marTop w:val="0"/>
      <w:marBottom w:val="0"/>
      <w:divBdr>
        <w:top w:val="none" w:sz="0" w:space="0" w:color="auto"/>
        <w:left w:val="none" w:sz="0" w:space="0" w:color="auto"/>
        <w:bottom w:val="none" w:sz="0" w:space="0" w:color="auto"/>
        <w:right w:val="none" w:sz="0" w:space="0" w:color="auto"/>
      </w:divBdr>
    </w:div>
    <w:div w:id="775910788">
      <w:bodyDiv w:val="1"/>
      <w:marLeft w:val="0"/>
      <w:marRight w:val="0"/>
      <w:marTop w:val="0"/>
      <w:marBottom w:val="0"/>
      <w:divBdr>
        <w:top w:val="none" w:sz="0" w:space="0" w:color="auto"/>
        <w:left w:val="none" w:sz="0" w:space="0" w:color="auto"/>
        <w:bottom w:val="none" w:sz="0" w:space="0" w:color="auto"/>
        <w:right w:val="none" w:sz="0" w:space="0" w:color="auto"/>
      </w:divBdr>
    </w:div>
    <w:div w:id="775952586">
      <w:bodyDiv w:val="1"/>
      <w:marLeft w:val="0"/>
      <w:marRight w:val="0"/>
      <w:marTop w:val="0"/>
      <w:marBottom w:val="0"/>
      <w:divBdr>
        <w:top w:val="none" w:sz="0" w:space="0" w:color="auto"/>
        <w:left w:val="none" w:sz="0" w:space="0" w:color="auto"/>
        <w:bottom w:val="none" w:sz="0" w:space="0" w:color="auto"/>
        <w:right w:val="none" w:sz="0" w:space="0" w:color="auto"/>
      </w:divBdr>
      <w:divsChild>
        <w:div w:id="2119450569">
          <w:marLeft w:val="0"/>
          <w:marRight w:val="0"/>
          <w:marTop w:val="0"/>
          <w:marBottom w:val="0"/>
          <w:divBdr>
            <w:top w:val="none" w:sz="0" w:space="0" w:color="auto"/>
            <w:left w:val="none" w:sz="0" w:space="0" w:color="auto"/>
            <w:bottom w:val="none" w:sz="0" w:space="0" w:color="auto"/>
            <w:right w:val="none" w:sz="0" w:space="0" w:color="auto"/>
          </w:divBdr>
        </w:div>
      </w:divsChild>
    </w:div>
    <w:div w:id="776027584">
      <w:bodyDiv w:val="1"/>
      <w:marLeft w:val="0"/>
      <w:marRight w:val="0"/>
      <w:marTop w:val="0"/>
      <w:marBottom w:val="0"/>
      <w:divBdr>
        <w:top w:val="none" w:sz="0" w:space="0" w:color="auto"/>
        <w:left w:val="none" w:sz="0" w:space="0" w:color="auto"/>
        <w:bottom w:val="none" w:sz="0" w:space="0" w:color="auto"/>
        <w:right w:val="none" w:sz="0" w:space="0" w:color="auto"/>
      </w:divBdr>
      <w:divsChild>
        <w:div w:id="514802724">
          <w:marLeft w:val="0"/>
          <w:marRight w:val="0"/>
          <w:marTop w:val="0"/>
          <w:marBottom w:val="0"/>
          <w:divBdr>
            <w:top w:val="none" w:sz="0" w:space="0" w:color="auto"/>
            <w:left w:val="none" w:sz="0" w:space="0" w:color="auto"/>
            <w:bottom w:val="none" w:sz="0" w:space="0" w:color="auto"/>
            <w:right w:val="none" w:sz="0" w:space="0" w:color="auto"/>
          </w:divBdr>
        </w:div>
      </w:divsChild>
    </w:div>
    <w:div w:id="776288516">
      <w:bodyDiv w:val="1"/>
      <w:marLeft w:val="0"/>
      <w:marRight w:val="0"/>
      <w:marTop w:val="0"/>
      <w:marBottom w:val="0"/>
      <w:divBdr>
        <w:top w:val="none" w:sz="0" w:space="0" w:color="auto"/>
        <w:left w:val="none" w:sz="0" w:space="0" w:color="auto"/>
        <w:bottom w:val="none" w:sz="0" w:space="0" w:color="auto"/>
        <w:right w:val="none" w:sz="0" w:space="0" w:color="auto"/>
      </w:divBdr>
    </w:div>
    <w:div w:id="776405945">
      <w:bodyDiv w:val="1"/>
      <w:marLeft w:val="0"/>
      <w:marRight w:val="0"/>
      <w:marTop w:val="0"/>
      <w:marBottom w:val="0"/>
      <w:divBdr>
        <w:top w:val="none" w:sz="0" w:space="0" w:color="auto"/>
        <w:left w:val="none" w:sz="0" w:space="0" w:color="auto"/>
        <w:bottom w:val="none" w:sz="0" w:space="0" w:color="auto"/>
        <w:right w:val="none" w:sz="0" w:space="0" w:color="auto"/>
      </w:divBdr>
      <w:divsChild>
        <w:div w:id="1414544753">
          <w:marLeft w:val="0"/>
          <w:marRight w:val="0"/>
          <w:marTop w:val="0"/>
          <w:marBottom w:val="0"/>
          <w:divBdr>
            <w:top w:val="none" w:sz="0" w:space="0" w:color="auto"/>
            <w:left w:val="none" w:sz="0" w:space="0" w:color="auto"/>
            <w:bottom w:val="none" w:sz="0" w:space="0" w:color="auto"/>
            <w:right w:val="none" w:sz="0" w:space="0" w:color="auto"/>
          </w:divBdr>
        </w:div>
      </w:divsChild>
    </w:div>
    <w:div w:id="776604826">
      <w:bodyDiv w:val="1"/>
      <w:marLeft w:val="0"/>
      <w:marRight w:val="0"/>
      <w:marTop w:val="0"/>
      <w:marBottom w:val="0"/>
      <w:divBdr>
        <w:top w:val="none" w:sz="0" w:space="0" w:color="auto"/>
        <w:left w:val="none" w:sz="0" w:space="0" w:color="auto"/>
        <w:bottom w:val="none" w:sz="0" w:space="0" w:color="auto"/>
        <w:right w:val="none" w:sz="0" w:space="0" w:color="auto"/>
      </w:divBdr>
    </w:div>
    <w:div w:id="776680175">
      <w:bodyDiv w:val="1"/>
      <w:marLeft w:val="0"/>
      <w:marRight w:val="0"/>
      <w:marTop w:val="0"/>
      <w:marBottom w:val="0"/>
      <w:divBdr>
        <w:top w:val="none" w:sz="0" w:space="0" w:color="auto"/>
        <w:left w:val="none" w:sz="0" w:space="0" w:color="auto"/>
        <w:bottom w:val="none" w:sz="0" w:space="0" w:color="auto"/>
        <w:right w:val="none" w:sz="0" w:space="0" w:color="auto"/>
      </w:divBdr>
      <w:divsChild>
        <w:div w:id="1628506320">
          <w:marLeft w:val="0"/>
          <w:marRight w:val="0"/>
          <w:marTop w:val="0"/>
          <w:marBottom w:val="0"/>
          <w:divBdr>
            <w:top w:val="none" w:sz="0" w:space="0" w:color="auto"/>
            <w:left w:val="none" w:sz="0" w:space="0" w:color="auto"/>
            <w:bottom w:val="none" w:sz="0" w:space="0" w:color="auto"/>
            <w:right w:val="none" w:sz="0" w:space="0" w:color="auto"/>
          </w:divBdr>
        </w:div>
      </w:divsChild>
    </w:div>
    <w:div w:id="776751569">
      <w:bodyDiv w:val="1"/>
      <w:marLeft w:val="0"/>
      <w:marRight w:val="0"/>
      <w:marTop w:val="0"/>
      <w:marBottom w:val="0"/>
      <w:divBdr>
        <w:top w:val="none" w:sz="0" w:space="0" w:color="auto"/>
        <w:left w:val="none" w:sz="0" w:space="0" w:color="auto"/>
        <w:bottom w:val="none" w:sz="0" w:space="0" w:color="auto"/>
        <w:right w:val="none" w:sz="0" w:space="0" w:color="auto"/>
      </w:divBdr>
    </w:div>
    <w:div w:id="776800756">
      <w:bodyDiv w:val="1"/>
      <w:marLeft w:val="0"/>
      <w:marRight w:val="0"/>
      <w:marTop w:val="0"/>
      <w:marBottom w:val="0"/>
      <w:divBdr>
        <w:top w:val="none" w:sz="0" w:space="0" w:color="auto"/>
        <w:left w:val="none" w:sz="0" w:space="0" w:color="auto"/>
        <w:bottom w:val="none" w:sz="0" w:space="0" w:color="auto"/>
        <w:right w:val="none" w:sz="0" w:space="0" w:color="auto"/>
      </w:divBdr>
    </w:div>
    <w:div w:id="777063045">
      <w:bodyDiv w:val="1"/>
      <w:marLeft w:val="0"/>
      <w:marRight w:val="0"/>
      <w:marTop w:val="0"/>
      <w:marBottom w:val="0"/>
      <w:divBdr>
        <w:top w:val="none" w:sz="0" w:space="0" w:color="auto"/>
        <w:left w:val="none" w:sz="0" w:space="0" w:color="auto"/>
        <w:bottom w:val="none" w:sz="0" w:space="0" w:color="auto"/>
        <w:right w:val="none" w:sz="0" w:space="0" w:color="auto"/>
      </w:divBdr>
      <w:divsChild>
        <w:div w:id="991182173">
          <w:marLeft w:val="0"/>
          <w:marRight w:val="0"/>
          <w:marTop w:val="0"/>
          <w:marBottom w:val="0"/>
          <w:divBdr>
            <w:top w:val="none" w:sz="0" w:space="0" w:color="auto"/>
            <w:left w:val="none" w:sz="0" w:space="0" w:color="auto"/>
            <w:bottom w:val="none" w:sz="0" w:space="0" w:color="auto"/>
            <w:right w:val="none" w:sz="0" w:space="0" w:color="auto"/>
          </w:divBdr>
        </w:div>
      </w:divsChild>
    </w:div>
    <w:div w:id="777138716">
      <w:bodyDiv w:val="1"/>
      <w:marLeft w:val="0"/>
      <w:marRight w:val="0"/>
      <w:marTop w:val="0"/>
      <w:marBottom w:val="0"/>
      <w:divBdr>
        <w:top w:val="none" w:sz="0" w:space="0" w:color="auto"/>
        <w:left w:val="none" w:sz="0" w:space="0" w:color="auto"/>
        <w:bottom w:val="none" w:sz="0" w:space="0" w:color="auto"/>
        <w:right w:val="none" w:sz="0" w:space="0" w:color="auto"/>
      </w:divBdr>
    </w:div>
    <w:div w:id="777262812">
      <w:bodyDiv w:val="1"/>
      <w:marLeft w:val="0"/>
      <w:marRight w:val="0"/>
      <w:marTop w:val="0"/>
      <w:marBottom w:val="0"/>
      <w:divBdr>
        <w:top w:val="none" w:sz="0" w:space="0" w:color="auto"/>
        <w:left w:val="none" w:sz="0" w:space="0" w:color="auto"/>
        <w:bottom w:val="none" w:sz="0" w:space="0" w:color="auto"/>
        <w:right w:val="none" w:sz="0" w:space="0" w:color="auto"/>
      </w:divBdr>
    </w:div>
    <w:div w:id="778377598">
      <w:bodyDiv w:val="1"/>
      <w:marLeft w:val="0"/>
      <w:marRight w:val="0"/>
      <w:marTop w:val="0"/>
      <w:marBottom w:val="0"/>
      <w:divBdr>
        <w:top w:val="none" w:sz="0" w:space="0" w:color="auto"/>
        <w:left w:val="none" w:sz="0" w:space="0" w:color="auto"/>
        <w:bottom w:val="none" w:sz="0" w:space="0" w:color="auto"/>
        <w:right w:val="none" w:sz="0" w:space="0" w:color="auto"/>
      </w:divBdr>
      <w:divsChild>
        <w:div w:id="632096242">
          <w:marLeft w:val="0"/>
          <w:marRight w:val="0"/>
          <w:marTop w:val="0"/>
          <w:marBottom w:val="0"/>
          <w:divBdr>
            <w:top w:val="none" w:sz="0" w:space="0" w:color="auto"/>
            <w:left w:val="none" w:sz="0" w:space="0" w:color="auto"/>
            <w:bottom w:val="none" w:sz="0" w:space="0" w:color="auto"/>
            <w:right w:val="none" w:sz="0" w:space="0" w:color="auto"/>
          </w:divBdr>
        </w:div>
      </w:divsChild>
    </w:div>
    <w:div w:id="778451523">
      <w:bodyDiv w:val="1"/>
      <w:marLeft w:val="0"/>
      <w:marRight w:val="0"/>
      <w:marTop w:val="0"/>
      <w:marBottom w:val="0"/>
      <w:divBdr>
        <w:top w:val="none" w:sz="0" w:space="0" w:color="auto"/>
        <w:left w:val="none" w:sz="0" w:space="0" w:color="auto"/>
        <w:bottom w:val="none" w:sz="0" w:space="0" w:color="auto"/>
        <w:right w:val="none" w:sz="0" w:space="0" w:color="auto"/>
      </w:divBdr>
      <w:divsChild>
        <w:div w:id="1588031430">
          <w:marLeft w:val="0"/>
          <w:marRight w:val="0"/>
          <w:marTop w:val="0"/>
          <w:marBottom w:val="0"/>
          <w:divBdr>
            <w:top w:val="none" w:sz="0" w:space="0" w:color="auto"/>
            <w:left w:val="none" w:sz="0" w:space="0" w:color="auto"/>
            <w:bottom w:val="none" w:sz="0" w:space="0" w:color="auto"/>
            <w:right w:val="none" w:sz="0" w:space="0" w:color="auto"/>
          </w:divBdr>
        </w:div>
      </w:divsChild>
    </w:div>
    <w:div w:id="778573074">
      <w:bodyDiv w:val="1"/>
      <w:marLeft w:val="0"/>
      <w:marRight w:val="0"/>
      <w:marTop w:val="0"/>
      <w:marBottom w:val="0"/>
      <w:divBdr>
        <w:top w:val="none" w:sz="0" w:space="0" w:color="auto"/>
        <w:left w:val="none" w:sz="0" w:space="0" w:color="auto"/>
        <w:bottom w:val="none" w:sz="0" w:space="0" w:color="auto"/>
        <w:right w:val="none" w:sz="0" w:space="0" w:color="auto"/>
      </w:divBdr>
    </w:div>
    <w:div w:id="778908944">
      <w:bodyDiv w:val="1"/>
      <w:marLeft w:val="0"/>
      <w:marRight w:val="0"/>
      <w:marTop w:val="0"/>
      <w:marBottom w:val="0"/>
      <w:divBdr>
        <w:top w:val="none" w:sz="0" w:space="0" w:color="auto"/>
        <w:left w:val="none" w:sz="0" w:space="0" w:color="auto"/>
        <w:bottom w:val="none" w:sz="0" w:space="0" w:color="auto"/>
        <w:right w:val="none" w:sz="0" w:space="0" w:color="auto"/>
      </w:divBdr>
    </w:div>
    <w:div w:id="779029705">
      <w:bodyDiv w:val="1"/>
      <w:marLeft w:val="0"/>
      <w:marRight w:val="0"/>
      <w:marTop w:val="0"/>
      <w:marBottom w:val="0"/>
      <w:divBdr>
        <w:top w:val="none" w:sz="0" w:space="0" w:color="auto"/>
        <w:left w:val="none" w:sz="0" w:space="0" w:color="auto"/>
        <w:bottom w:val="none" w:sz="0" w:space="0" w:color="auto"/>
        <w:right w:val="none" w:sz="0" w:space="0" w:color="auto"/>
      </w:divBdr>
    </w:div>
    <w:div w:id="779029986">
      <w:bodyDiv w:val="1"/>
      <w:marLeft w:val="0"/>
      <w:marRight w:val="0"/>
      <w:marTop w:val="0"/>
      <w:marBottom w:val="0"/>
      <w:divBdr>
        <w:top w:val="none" w:sz="0" w:space="0" w:color="auto"/>
        <w:left w:val="none" w:sz="0" w:space="0" w:color="auto"/>
        <w:bottom w:val="none" w:sz="0" w:space="0" w:color="auto"/>
        <w:right w:val="none" w:sz="0" w:space="0" w:color="auto"/>
      </w:divBdr>
      <w:divsChild>
        <w:div w:id="1694837981">
          <w:marLeft w:val="0"/>
          <w:marRight w:val="0"/>
          <w:marTop w:val="0"/>
          <w:marBottom w:val="0"/>
          <w:divBdr>
            <w:top w:val="none" w:sz="0" w:space="0" w:color="auto"/>
            <w:left w:val="none" w:sz="0" w:space="0" w:color="auto"/>
            <w:bottom w:val="none" w:sz="0" w:space="0" w:color="auto"/>
            <w:right w:val="none" w:sz="0" w:space="0" w:color="auto"/>
          </w:divBdr>
        </w:div>
      </w:divsChild>
    </w:div>
    <w:div w:id="779031508">
      <w:bodyDiv w:val="1"/>
      <w:marLeft w:val="0"/>
      <w:marRight w:val="0"/>
      <w:marTop w:val="0"/>
      <w:marBottom w:val="0"/>
      <w:divBdr>
        <w:top w:val="none" w:sz="0" w:space="0" w:color="auto"/>
        <w:left w:val="none" w:sz="0" w:space="0" w:color="auto"/>
        <w:bottom w:val="none" w:sz="0" w:space="0" w:color="auto"/>
        <w:right w:val="none" w:sz="0" w:space="0" w:color="auto"/>
      </w:divBdr>
    </w:div>
    <w:div w:id="779302042">
      <w:bodyDiv w:val="1"/>
      <w:marLeft w:val="0"/>
      <w:marRight w:val="0"/>
      <w:marTop w:val="0"/>
      <w:marBottom w:val="0"/>
      <w:divBdr>
        <w:top w:val="none" w:sz="0" w:space="0" w:color="auto"/>
        <w:left w:val="none" w:sz="0" w:space="0" w:color="auto"/>
        <w:bottom w:val="none" w:sz="0" w:space="0" w:color="auto"/>
        <w:right w:val="none" w:sz="0" w:space="0" w:color="auto"/>
      </w:divBdr>
    </w:div>
    <w:div w:id="779760333">
      <w:bodyDiv w:val="1"/>
      <w:marLeft w:val="0"/>
      <w:marRight w:val="0"/>
      <w:marTop w:val="0"/>
      <w:marBottom w:val="0"/>
      <w:divBdr>
        <w:top w:val="none" w:sz="0" w:space="0" w:color="auto"/>
        <w:left w:val="none" w:sz="0" w:space="0" w:color="auto"/>
        <w:bottom w:val="none" w:sz="0" w:space="0" w:color="auto"/>
        <w:right w:val="none" w:sz="0" w:space="0" w:color="auto"/>
      </w:divBdr>
    </w:div>
    <w:div w:id="780804510">
      <w:bodyDiv w:val="1"/>
      <w:marLeft w:val="0"/>
      <w:marRight w:val="0"/>
      <w:marTop w:val="0"/>
      <w:marBottom w:val="0"/>
      <w:divBdr>
        <w:top w:val="none" w:sz="0" w:space="0" w:color="auto"/>
        <w:left w:val="none" w:sz="0" w:space="0" w:color="auto"/>
        <w:bottom w:val="none" w:sz="0" w:space="0" w:color="auto"/>
        <w:right w:val="none" w:sz="0" w:space="0" w:color="auto"/>
      </w:divBdr>
    </w:div>
    <w:div w:id="781268293">
      <w:bodyDiv w:val="1"/>
      <w:marLeft w:val="0"/>
      <w:marRight w:val="0"/>
      <w:marTop w:val="0"/>
      <w:marBottom w:val="0"/>
      <w:divBdr>
        <w:top w:val="none" w:sz="0" w:space="0" w:color="auto"/>
        <w:left w:val="none" w:sz="0" w:space="0" w:color="auto"/>
        <w:bottom w:val="none" w:sz="0" w:space="0" w:color="auto"/>
        <w:right w:val="none" w:sz="0" w:space="0" w:color="auto"/>
      </w:divBdr>
    </w:div>
    <w:div w:id="781995229">
      <w:bodyDiv w:val="1"/>
      <w:marLeft w:val="0"/>
      <w:marRight w:val="0"/>
      <w:marTop w:val="0"/>
      <w:marBottom w:val="0"/>
      <w:divBdr>
        <w:top w:val="none" w:sz="0" w:space="0" w:color="auto"/>
        <w:left w:val="none" w:sz="0" w:space="0" w:color="auto"/>
        <w:bottom w:val="none" w:sz="0" w:space="0" w:color="auto"/>
        <w:right w:val="none" w:sz="0" w:space="0" w:color="auto"/>
      </w:divBdr>
    </w:div>
    <w:div w:id="782114454">
      <w:bodyDiv w:val="1"/>
      <w:marLeft w:val="0"/>
      <w:marRight w:val="0"/>
      <w:marTop w:val="0"/>
      <w:marBottom w:val="0"/>
      <w:divBdr>
        <w:top w:val="none" w:sz="0" w:space="0" w:color="auto"/>
        <w:left w:val="none" w:sz="0" w:space="0" w:color="auto"/>
        <w:bottom w:val="none" w:sz="0" w:space="0" w:color="auto"/>
        <w:right w:val="none" w:sz="0" w:space="0" w:color="auto"/>
      </w:divBdr>
    </w:div>
    <w:div w:id="782305205">
      <w:bodyDiv w:val="1"/>
      <w:marLeft w:val="0"/>
      <w:marRight w:val="0"/>
      <w:marTop w:val="0"/>
      <w:marBottom w:val="0"/>
      <w:divBdr>
        <w:top w:val="none" w:sz="0" w:space="0" w:color="auto"/>
        <w:left w:val="none" w:sz="0" w:space="0" w:color="auto"/>
        <w:bottom w:val="none" w:sz="0" w:space="0" w:color="auto"/>
        <w:right w:val="none" w:sz="0" w:space="0" w:color="auto"/>
      </w:divBdr>
    </w:div>
    <w:div w:id="782844091">
      <w:bodyDiv w:val="1"/>
      <w:marLeft w:val="0"/>
      <w:marRight w:val="0"/>
      <w:marTop w:val="0"/>
      <w:marBottom w:val="0"/>
      <w:divBdr>
        <w:top w:val="none" w:sz="0" w:space="0" w:color="auto"/>
        <w:left w:val="none" w:sz="0" w:space="0" w:color="auto"/>
        <w:bottom w:val="none" w:sz="0" w:space="0" w:color="auto"/>
        <w:right w:val="none" w:sz="0" w:space="0" w:color="auto"/>
      </w:divBdr>
    </w:div>
    <w:div w:id="783576387">
      <w:bodyDiv w:val="1"/>
      <w:marLeft w:val="0"/>
      <w:marRight w:val="0"/>
      <w:marTop w:val="0"/>
      <w:marBottom w:val="0"/>
      <w:divBdr>
        <w:top w:val="none" w:sz="0" w:space="0" w:color="auto"/>
        <w:left w:val="none" w:sz="0" w:space="0" w:color="auto"/>
        <w:bottom w:val="none" w:sz="0" w:space="0" w:color="auto"/>
        <w:right w:val="none" w:sz="0" w:space="0" w:color="auto"/>
      </w:divBdr>
    </w:div>
    <w:div w:id="783693937">
      <w:bodyDiv w:val="1"/>
      <w:marLeft w:val="0"/>
      <w:marRight w:val="0"/>
      <w:marTop w:val="0"/>
      <w:marBottom w:val="0"/>
      <w:divBdr>
        <w:top w:val="none" w:sz="0" w:space="0" w:color="auto"/>
        <w:left w:val="none" w:sz="0" w:space="0" w:color="auto"/>
        <w:bottom w:val="none" w:sz="0" w:space="0" w:color="auto"/>
        <w:right w:val="none" w:sz="0" w:space="0" w:color="auto"/>
      </w:divBdr>
    </w:div>
    <w:div w:id="783765655">
      <w:bodyDiv w:val="1"/>
      <w:marLeft w:val="0"/>
      <w:marRight w:val="0"/>
      <w:marTop w:val="0"/>
      <w:marBottom w:val="0"/>
      <w:divBdr>
        <w:top w:val="none" w:sz="0" w:space="0" w:color="auto"/>
        <w:left w:val="none" w:sz="0" w:space="0" w:color="auto"/>
        <w:bottom w:val="none" w:sz="0" w:space="0" w:color="auto"/>
        <w:right w:val="none" w:sz="0" w:space="0" w:color="auto"/>
      </w:divBdr>
    </w:div>
    <w:div w:id="784470040">
      <w:bodyDiv w:val="1"/>
      <w:marLeft w:val="0"/>
      <w:marRight w:val="0"/>
      <w:marTop w:val="0"/>
      <w:marBottom w:val="0"/>
      <w:divBdr>
        <w:top w:val="none" w:sz="0" w:space="0" w:color="auto"/>
        <w:left w:val="none" w:sz="0" w:space="0" w:color="auto"/>
        <w:bottom w:val="none" w:sz="0" w:space="0" w:color="auto"/>
        <w:right w:val="none" w:sz="0" w:space="0" w:color="auto"/>
      </w:divBdr>
    </w:div>
    <w:div w:id="784883742">
      <w:bodyDiv w:val="1"/>
      <w:marLeft w:val="0"/>
      <w:marRight w:val="0"/>
      <w:marTop w:val="0"/>
      <w:marBottom w:val="0"/>
      <w:divBdr>
        <w:top w:val="none" w:sz="0" w:space="0" w:color="auto"/>
        <w:left w:val="none" w:sz="0" w:space="0" w:color="auto"/>
        <w:bottom w:val="none" w:sz="0" w:space="0" w:color="auto"/>
        <w:right w:val="none" w:sz="0" w:space="0" w:color="auto"/>
      </w:divBdr>
    </w:div>
    <w:div w:id="785123360">
      <w:bodyDiv w:val="1"/>
      <w:marLeft w:val="0"/>
      <w:marRight w:val="0"/>
      <w:marTop w:val="0"/>
      <w:marBottom w:val="0"/>
      <w:divBdr>
        <w:top w:val="none" w:sz="0" w:space="0" w:color="auto"/>
        <w:left w:val="none" w:sz="0" w:space="0" w:color="auto"/>
        <w:bottom w:val="none" w:sz="0" w:space="0" w:color="auto"/>
        <w:right w:val="none" w:sz="0" w:space="0" w:color="auto"/>
      </w:divBdr>
    </w:div>
    <w:div w:id="785194959">
      <w:bodyDiv w:val="1"/>
      <w:marLeft w:val="0"/>
      <w:marRight w:val="0"/>
      <w:marTop w:val="0"/>
      <w:marBottom w:val="0"/>
      <w:divBdr>
        <w:top w:val="none" w:sz="0" w:space="0" w:color="auto"/>
        <w:left w:val="none" w:sz="0" w:space="0" w:color="auto"/>
        <w:bottom w:val="none" w:sz="0" w:space="0" w:color="auto"/>
        <w:right w:val="none" w:sz="0" w:space="0" w:color="auto"/>
      </w:divBdr>
    </w:div>
    <w:div w:id="785271168">
      <w:bodyDiv w:val="1"/>
      <w:marLeft w:val="0"/>
      <w:marRight w:val="0"/>
      <w:marTop w:val="0"/>
      <w:marBottom w:val="0"/>
      <w:divBdr>
        <w:top w:val="none" w:sz="0" w:space="0" w:color="auto"/>
        <w:left w:val="none" w:sz="0" w:space="0" w:color="auto"/>
        <w:bottom w:val="none" w:sz="0" w:space="0" w:color="auto"/>
        <w:right w:val="none" w:sz="0" w:space="0" w:color="auto"/>
      </w:divBdr>
    </w:div>
    <w:div w:id="785545656">
      <w:bodyDiv w:val="1"/>
      <w:marLeft w:val="0"/>
      <w:marRight w:val="0"/>
      <w:marTop w:val="0"/>
      <w:marBottom w:val="0"/>
      <w:divBdr>
        <w:top w:val="none" w:sz="0" w:space="0" w:color="auto"/>
        <w:left w:val="none" w:sz="0" w:space="0" w:color="auto"/>
        <w:bottom w:val="none" w:sz="0" w:space="0" w:color="auto"/>
        <w:right w:val="none" w:sz="0" w:space="0" w:color="auto"/>
      </w:divBdr>
    </w:div>
    <w:div w:id="785850446">
      <w:bodyDiv w:val="1"/>
      <w:marLeft w:val="0"/>
      <w:marRight w:val="0"/>
      <w:marTop w:val="0"/>
      <w:marBottom w:val="0"/>
      <w:divBdr>
        <w:top w:val="none" w:sz="0" w:space="0" w:color="auto"/>
        <w:left w:val="none" w:sz="0" w:space="0" w:color="auto"/>
        <w:bottom w:val="none" w:sz="0" w:space="0" w:color="auto"/>
        <w:right w:val="none" w:sz="0" w:space="0" w:color="auto"/>
      </w:divBdr>
    </w:div>
    <w:div w:id="786048527">
      <w:bodyDiv w:val="1"/>
      <w:marLeft w:val="0"/>
      <w:marRight w:val="0"/>
      <w:marTop w:val="0"/>
      <w:marBottom w:val="0"/>
      <w:divBdr>
        <w:top w:val="none" w:sz="0" w:space="0" w:color="auto"/>
        <w:left w:val="none" w:sz="0" w:space="0" w:color="auto"/>
        <w:bottom w:val="none" w:sz="0" w:space="0" w:color="auto"/>
        <w:right w:val="none" w:sz="0" w:space="0" w:color="auto"/>
      </w:divBdr>
    </w:div>
    <w:div w:id="786198764">
      <w:bodyDiv w:val="1"/>
      <w:marLeft w:val="0"/>
      <w:marRight w:val="0"/>
      <w:marTop w:val="0"/>
      <w:marBottom w:val="0"/>
      <w:divBdr>
        <w:top w:val="none" w:sz="0" w:space="0" w:color="auto"/>
        <w:left w:val="none" w:sz="0" w:space="0" w:color="auto"/>
        <w:bottom w:val="none" w:sz="0" w:space="0" w:color="auto"/>
        <w:right w:val="none" w:sz="0" w:space="0" w:color="auto"/>
      </w:divBdr>
    </w:div>
    <w:div w:id="786236101">
      <w:bodyDiv w:val="1"/>
      <w:marLeft w:val="0"/>
      <w:marRight w:val="0"/>
      <w:marTop w:val="0"/>
      <w:marBottom w:val="0"/>
      <w:divBdr>
        <w:top w:val="none" w:sz="0" w:space="0" w:color="auto"/>
        <w:left w:val="none" w:sz="0" w:space="0" w:color="auto"/>
        <w:bottom w:val="none" w:sz="0" w:space="0" w:color="auto"/>
        <w:right w:val="none" w:sz="0" w:space="0" w:color="auto"/>
      </w:divBdr>
    </w:div>
    <w:div w:id="786267773">
      <w:bodyDiv w:val="1"/>
      <w:marLeft w:val="0"/>
      <w:marRight w:val="0"/>
      <w:marTop w:val="0"/>
      <w:marBottom w:val="0"/>
      <w:divBdr>
        <w:top w:val="none" w:sz="0" w:space="0" w:color="auto"/>
        <w:left w:val="none" w:sz="0" w:space="0" w:color="auto"/>
        <w:bottom w:val="none" w:sz="0" w:space="0" w:color="auto"/>
        <w:right w:val="none" w:sz="0" w:space="0" w:color="auto"/>
      </w:divBdr>
    </w:div>
    <w:div w:id="786317862">
      <w:bodyDiv w:val="1"/>
      <w:marLeft w:val="0"/>
      <w:marRight w:val="0"/>
      <w:marTop w:val="0"/>
      <w:marBottom w:val="0"/>
      <w:divBdr>
        <w:top w:val="none" w:sz="0" w:space="0" w:color="auto"/>
        <w:left w:val="none" w:sz="0" w:space="0" w:color="auto"/>
        <w:bottom w:val="none" w:sz="0" w:space="0" w:color="auto"/>
        <w:right w:val="none" w:sz="0" w:space="0" w:color="auto"/>
      </w:divBdr>
    </w:div>
    <w:div w:id="786966534">
      <w:bodyDiv w:val="1"/>
      <w:marLeft w:val="0"/>
      <w:marRight w:val="0"/>
      <w:marTop w:val="0"/>
      <w:marBottom w:val="0"/>
      <w:divBdr>
        <w:top w:val="none" w:sz="0" w:space="0" w:color="auto"/>
        <w:left w:val="none" w:sz="0" w:space="0" w:color="auto"/>
        <w:bottom w:val="none" w:sz="0" w:space="0" w:color="auto"/>
        <w:right w:val="none" w:sz="0" w:space="0" w:color="auto"/>
      </w:divBdr>
    </w:div>
    <w:div w:id="786970552">
      <w:bodyDiv w:val="1"/>
      <w:marLeft w:val="0"/>
      <w:marRight w:val="0"/>
      <w:marTop w:val="0"/>
      <w:marBottom w:val="0"/>
      <w:divBdr>
        <w:top w:val="none" w:sz="0" w:space="0" w:color="auto"/>
        <w:left w:val="none" w:sz="0" w:space="0" w:color="auto"/>
        <w:bottom w:val="none" w:sz="0" w:space="0" w:color="auto"/>
        <w:right w:val="none" w:sz="0" w:space="0" w:color="auto"/>
      </w:divBdr>
    </w:div>
    <w:div w:id="787046310">
      <w:bodyDiv w:val="1"/>
      <w:marLeft w:val="0"/>
      <w:marRight w:val="0"/>
      <w:marTop w:val="0"/>
      <w:marBottom w:val="0"/>
      <w:divBdr>
        <w:top w:val="none" w:sz="0" w:space="0" w:color="auto"/>
        <w:left w:val="none" w:sz="0" w:space="0" w:color="auto"/>
        <w:bottom w:val="none" w:sz="0" w:space="0" w:color="auto"/>
        <w:right w:val="none" w:sz="0" w:space="0" w:color="auto"/>
      </w:divBdr>
    </w:div>
    <w:div w:id="787048087">
      <w:bodyDiv w:val="1"/>
      <w:marLeft w:val="0"/>
      <w:marRight w:val="0"/>
      <w:marTop w:val="0"/>
      <w:marBottom w:val="0"/>
      <w:divBdr>
        <w:top w:val="none" w:sz="0" w:space="0" w:color="auto"/>
        <w:left w:val="none" w:sz="0" w:space="0" w:color="auto"/>
        <w:bottom w:val="none" w:sz="0" w:space="0" w:color="auto"/>
        <w:right w:val="none" w:sz="0" w:space="0" w:color="auto"/>
      </w:divBdr>
    </w:div>
    <w:div w:id="787117979">
      <w:bodyDiv w:val="1"/>
      <w:marLeft w:val="0"/>
      <w:marRight w:val="0"/>
      <w:marTop w:val="0"/>
      <w:marBottom w:val="0"/>
      <w:divBdr>
        <w:top w:val="none" w:sz="0" w:space="0" w:color="auto"/>
        <w:left w:val="none" w:sz="0" w:space="0" w:color="auto"/>
        <w:bottom w:val="none" w:sz="0" w:space="0" w:color="auto"/>
        <w:right w:val="none" w:sz="0" w:space="0" w:color="auto"/>
      </w:divBdr>
    </w:div>
    <w:div w:id="787701852">
      <w:bodyDiv w:val="1"/>
      <w:marLeft w:val="0"/>
      <w:marRight w:val="0"/>
      <w:marTop w:val="0"/>
      <w:marBottom w:val="0"/>
      <w:divBdr>
        <w:top w:val="none" w:sz="0" w:space="0" w:color="auto"/>
        <w:left w:val="none" w:sz="0" w:space="0" w:color="auto"/>
        <w:bottom w:val="none" w:sz="0" w:space="0" w:color="auto"/>
        <w:right w:val="none" w:sz="0" w:space="0" w:color="auto"/>
      </w:divBdr>
    </w:div>
    <w:div w:id="788162364">
      <w:bodyDiv w:val="1"/>
      <w:marLeft w:val="0"/>
      <w:marRight w:val="0"/>
      <w:marTop w:val="0"/>
      <w:marBottom w:val="0"/>
      <w:divBdr>
        <w:top w:val="none" w:sz="0" w:space="0" w:color="auto"/>
        <w:left w:val="none" w:sz="0" w:space="0" w:color="auto"/>
        <w:bottom w:val="none" w:sz="0" w:space="0" w:color="auto"/>
        <w:right w:val="none" w:sz="0" w:space="0" w:color="auto"/>
      </w:divBdr>
    </w:div>
    <w:div w:id="788206723">
      <w:bodyDiv w:val="1"/>
      <w:marLeft w:val="0"/>
      <w:marRight w:val="0"/>
      <w:marTop w:val="0"/>
      <w:marBottom w:val="0"/>
      <w:divBdr>
        <w:top w:val="none" w:sz="0" w:space="0" w:color="auto"/>
        <w:left w:val="none" w:sz="0" w:space="0" w:color="auto"/>
        <w:bottom w:val="none" w:sz="0" w:space="0" w:color="auto"/>
        <w:right w:val="none" w:sz="0" w:space="0" w:color="auto"/>
      </w:divBdr>
    </w:div>
    <w:div w:id="788277442">
      <w:bodyDiv w:val="1"/>
      <w:marLeft w:val="0"/>
      <w:marRight w:val="0"/>
      <w:marTop w:val="0"/>
      <w:marBottom w:val="0"/>
      <w:divBdr>
        <w:top w:val="none" w:sz="0" w:space="0" w:color="auto"/>
        <w:left w:val="none" w:sz="0" w:space="0" w:color="auto"/>
        <w:bottom w:val="none" w:sz="0" w:space="0" w:color="auto"/>
        <w:right w:val="none" w:sz="0" w:space="0" w:color="auto"/>
      </w:divBdr>
    </w:div>
    <w:div w:id="788813768">
      <w:bodyDiv w:val="1"/>
      <w:marLeft w:val="0"/>
      <w:marRight w:val="0"/>
      <w:marTop w:val="0"/>
      <w:marBottom w:val="0"/>
      <w:divBdr>
        <w:top w:val="none" w:sz="0" w:space="0" w:color="auto"/>
        <w:left w:val="none" w:sz="0" w:space="0" w:color="auto"/>
        <w:bottom w:val="none" w:sz="0" w:space="0" w:color="auto"/>
        <w:right w:val="none" w:sz="0" w:space="0" w:color="auto"/>
      </w:divBdr>
    </w:div>
    <w:div w:id="789586997">
      <w:bodyDiv w:val="1"/>
      <w:marLeft w:val="0"/>
      <w:marRight w:val="0"/>
      <w:marTop w:val="0"/>
      <w:marBottom w:val="0"/>
      <w:divBdr>
        <w:top w:val="none" w:sz="0" w:space="0" w:color="auto"/>
        <w:left w:val="none" w:sz="0" w:space="0" w:color="auto"/>
        <w:bottom w:val="none" w:sz="0" w:space="0" w:color="auto"/>
        <w:right w:val="none" w:sz="0" w:space="0" w:color="auto"/>
      </w:divBdr>
      <w:divsChild>
        <w:div w:id="1359090257">
          <w:marLeft w:val="0"/>
          <w:marRight w:val="0"/>
          <w:marTop w:val="0"/>
          <w:marBottom w:val="0"/>
          <w:divBdr>
            <w:top w:val="none" w:sz="0" w:space="0" w:color="auto"/>
            <w:left w:val="none" w:sz="0" w:space="0" w:color="auto"/>
            <w:bottom w:val="none" w:sz="0" w:space="0" w:color="auto"/>
            <w:right w:val="none" w:sz="0" w:space="0" w:color="auto"/>
          </w:divBdr>
        </w:div>
      </w:divsChild>
    </w:div>
    <w:div w:id="789975820">
      <w:bodyDiv w:val="1"/>
      <w:marLeft w:val="0"/>
      <w:marRight w:val="0"/>
      <w:marTop w:val="0"/>
      <w:marBottom w:val="0"/>
      <w:divBdr>
        <w:top w:val="none" w:sz="0" w:space="0" w:color="auto"/>
        <w:left w:val="none" w:sz="0" w:space="0" w:color="auto"/>
        <w:bottom w:val="none" w:sz="0" w:space="0" w:color="auto"/>
        <w:right w:val="none" w:sz="0" w:space="0" w:color="auto"/>
      </w:divBdr>
    </w:div>
    <w:div w:id="790200101">
      <w:bodyDiv w:val="1"/>
      <w:marLeft w:val="0"/>
      <w:marRight w:val="0"/>
      <w:marTop w:val="0"/>
      <w:marBottom w:val="0"/>
      <w:divBdr>
        <w:top w:val="none" w:sz="0" w:space="0" w:color="auto"/>
        <w:left w:val="none" w:sz="0" w:space="0" w:color="auto"/>
        <w:bottom w:val="none" w:sz="0" w:space="0" w:color="auto"/>
        <w:right w:val="none" w:sz="0" w:space="0" w:color="auto"/>
      </w:divBdr>
    </w:div>
    <w:div w:id="790246337">
      <w:bodyDiv w:val="1"/>
      <w:marLeft w:val="0"/>
      <w:marRight w:val="0"/>
      <w:marTop w:val="0"/>
      <w:marBottom w:val="0"/>
      <w:divBdr>
        <w:top w:val="none" w:sz="0" w:space="0" w:color="auto"/>
        <w:left w:val="none" w:sz="0" w:space="0" w:color="auto"/>
        <w:bottom w:val="none" w:sz="0" w:space="0" w:color="auto"/>
        <w:right w:val="none" w:sz="0" w:space="0" w:color="auto"/>
      </w:divBdr>
    </w:div>
    <w:div w:id="790589023">
      <w:bodyDiv w:val="1"/>
      <w:marLeft w:val="0"/>
      <w:marRight w:val="0"/>
      <w:marTop w:val="0"/>
      <w:marBottom w:val="0"/>
      <w:divBdr>
        <w:top w:val="none" w:sz="0" w:space="0" w:color="auto"/>
        <w:left w:val="none" w:sz="0" w:space="0" w:color="auto"/>
        <w:bottom w:val="none" w:sz="0" w:space="0" w:color="auto"/>
        <w:right w:val="none" w:sz="0" w:space="0" w:color="auto"/>
      </w:divBdr>
    </w:div>
    <w:div w:id="790636863">
      <w:bodyDiv w:val="1"/>
      <w:marLeft w:val="0"/>
      <w:marRight w:val="0"/>
      <w:marTop w:val="0"/>
      <w:marBottom w:val="0"/>
      <w:divBdr>
        <w:top w:val="none" w:sz="0" w:space="0" w:color="auto"/>
        <w:left w:val="none" w:sz="0" w:space="0" w:color="auto"/>
        <w:bottom w:val="none" w:sz="0" w:space="0" w:color="auto"/>
        <w:right w:val="none" w:sz="0" w:space="0" w:color="auto"/>
      </w:divBdr>
    </w:div>
    <w:div w:id="791442733">
      <w:bodyDiv w:val="1"/>
      <w:marLeft w:val="0"/>
      <w:marRight w:val="0"/>
      <w:marTop w:val="0"/>
      <w:marBottom w:val="0"/>
      <w:divBdr>
        <w:top w:val="none" w:sz="0" w:space="0" w:color="auto"/>
        <w:left w:val="none" w:sz="0" w:space="0" w:color="auto"/>
        <w:bottom w:val="none" w:sz="0" w:space="0" w:color="auto"/>
        <w:right w:val="none" w:sz="0" w:space="0" w:color="auto"/>
      </w:divBdr>
    </w:div>
    <w:div w:id="791903781">
      <w:bodyDiv w:val="1"/>
      <w:marLeft w:val="0"/>
      <w:marRight w:val="0"/>
      <w:marTop w:val="0"/>
      <w:marBottom w:val="0"/>
      <w:divBdr>
        <w:top w:val="none" w:sz="0" w:space="0" w:color="auto"/>
        <w:left w:val="none" w:sz="0" w:space="0" w:color="auto"/>
        <w:bottom w:val="none" w:sz="0" w:space="0" w:color="auto"/>
        <w:right w:val="none" w:sz="0" w:space="0" w:color="auto"/>
      </w:divBdr>
    </w:div>
    <w:div w:id="792018110">
      <w:bodyDiv w:val="1"/>
      <w:marLeft w:val="0"/>
      <w:marRight w:val="0"/>
      <w:marTop w:val="0"/>
      <w:marBottom w:val="0"/>
      <w:divBdr>
        <w:top w:val="none" w:sz="0" w:space="0" w:color="auto"/>
        <w:left w:val="none" w:sz="0" w:space="0" w:color="auto"/>
        <w:bottom w:val="none" w:sz="0" w:space="0" w:color="auto"/>
        <w:right w:val="none" w:sz="0" w:space="0" w:color="auto"/>
      </w:divBdr>
    </w:div>
    <w:div w:id="792288559">
      <w:bodyDiv w:val="1"/>
      <w:marLeft w:val="0"/>
      <w:marRight w:val="0"/>
      <w:marTop w:val="0"/>
      <w:marBottom w:val="0"/>
      <w:divBdr>
        <w:top w:val="none" w:sz="0" w:space="0" w:color="auto"/>
        <w:left w:val="none" w:sz="0" w:space="0" w:color="auto"/>
        <w:bottom w:val="none" w:sz="0" w:space="0" w:color="auto"/>
        <w:right w:val="none" w:sz="0" w:space="0" w:color="auto"/>
      </w:divBdr>
    </w:div>
    <w:div w:id="792943783">
      <w:bodyDiv w:val="1"/>
      <w:marLeft w:val="0"/>
      <w:marRight w:val="0"/>
      <w:marTop w:val="0"/>
      <w:marBottom w:val="0"/>
      <w:divBdr>
        <w:top w:val="none" w:sz="0" w:space="0" w:color="auto"/>
        <w:left w:val="none" w:sz="0" w:space="0" w:color="auto"/>
        <w:bottom w:val="none" w:sz="0" w:space="0" w:color="auto"/>
        <w:right w:val="none" w:sz="0" w:space="0" w:color="auto"/>
      </w:divBdr>
    </w:div>
    <w:div w:id="793838011">
      <w:bodyDiv w:val="1"/>
      <w:marLeft w:val="0"/>
      <w:marRight w:val="0"/>
      <w:marTop w:val="0"/>
      <w:marBottom w:val="0"/>
      <w:divBdr>
        <w:top w:val="none" w:sz="0" w:space="0" w:color="auto"/>
        <w:left w:val="none" w:sz="0" w:space="0" w:color="auto"/>
        <w:bottom w:val="none" w:sz="0" w:space="0" w:color="auto"/>
        <w:right w:val="none" w:sz="0" w:space="0" w:color="auto"/>
      </w:divBdr>
      <w:divsChild>
        <w:div w:id="1606765941">
          <w:marLeft w:val="0"/>
          <w:marRight w:val="0"/>
          <w:marTop w:val="0"/>
          <w:marBottom w:val="0"/>
          <w:divBdr>
            <w:top w:val="none" w:sz="0" w:space="0" w:color="auto"/>
            <w:left w:val="none" w:sz="0" w:space="0" w:color="auto"/>
            <w:bottom w:val="none" w:sz="0" w:space="0" w:color="auto"/>
            <w:right w:val="none" w:sz="0" w:space="0" w:color="auto"/>
          </w:divBdr>
        </w:div>
      </w:divsChild>
    </w:div>
    <w:div w:id="793980499">
      <w:bodyDiv w:val="1"/>
      <w:marLeft w:val="0"/>
      <w:marRight w:val="0"/>
      <w:marTop w:val="0"/>
      <w:marBottom w:val="0"/>
      <w:divBdr>
        <w:top w:val="none" w:sz="0" w:space="0" w:color="auto"/>
        <w:left w:val="none" w:sz="0" w:space="0" w:color="auto"/>
        <w:bottom w:val="none" w:sz="0" w:space="0" w:color="auto"/>
        <w:right w:val="none" w:sz="0" w:space="0" w:color="auto"/>
      </w:divBdr>
    </w:div>
    <w:div w:id="794101495">
      <w:bodyDiv w:val="1"/>
      <w:marLeft w:val="0"/>
      <w:marRight w:val="0"/>
      <w:marTop w:val="0"/>
      <w:marBottom w:val="0"/>
      <w:divBdr>
        <w:top w:val="none" w:sz="0" w:space="0" w:color="auto"/>
        <w:left w:val="none" w:sz="0" w:space="0" w:color="auto"/>
        <w:bottom w:val="none" w:sz="0" w:space="0" w:color="auto"/>
        <w:right w:val="none" w:sz="0" w:space="0" w:color="auto"/>
      </w:divBdr>
    </w:div>
    <w:div w:id="794130968">
      <w:bodyDiv w:val="1"/>
      <w:marLeft w:val="0"/>
      <w:marRight w:val="0"/>
      <w:marTop w:val="0"/>
      <w:marBottom w:val="0"/>
      <w:divBdr>
        <w:top w:val="none" w:sz="0" w:space="0" w:color="auto"/>
        <w:left w:val="none" w:sz="0" w:space="0" w:color="auto"/>
        <w:bottom w:val="none" w:sz="0" w:space="0" w:color="auto"/>
        <w:right w:val="none" w:sz="0" w:space="0" w:color="auto"/>
      </w:divBdr>
    </w:div>
    <w:div w:id="794712314">
      <w:bodyDiv w:val="1"/>
      <w:marLeft w:val="0"/>
      <w:marRight w:val="0"/>
      <w:marTop w:val="0"/>
      <w:marBottom w:val="0"/>
      <w:divBdr>
        <w:top w:val="none" w:sz="0" w:space="0" w:color="auto"/>
        <w:left w:val="none" w:sz="0" w:space="0" w:color="auto"/>
        <w:bottom w:val="none" w:sz="0" w:space="0" w:color="auto"/>
        <w:right w:val="none" w:sz="0" w:space="0" w:color="auto"/>
      </w:divBdr>
      <w:divsChild>
        <w:div w:id="2139490562">
          <w:marLeft w:val="0"/>
          <w:marRight w:val="0"/>
          <w:marTop w:val="0"/>
          <w:marBottom w:val="0"/>
          <w:divBdr>
            <w:top w:val="none" w:sz="0" w:space="0" w:color="auto"/>
            <w:left w:val="none" w:sz="0" w:space="0" w:color="auto"/>
            <w:bottom w:val="none" w:sz="0" w:space="0" w:color="auto"/>
            <w:right w:val="none" w:sz="0" w:space="0" w:color="auto"/>
          </w:divBdr>
        </w:div>
      </w:divsChild>
    </w:div>
    <w:div w:id="794831729">
      <w:bodyDiv w:val="1"/>
      <w:marLeft w:val="0"/>
      <w:marRight w:val="0"/>
      <w:marTop w:val="0"/>
      <w:marBottom w:val="0"/>
      <w:divBdr>
        <w:top w:val="none" w:sz="0" w:space="0" w:color="auto"/>
        <w:left w:val="none" w:sz="0" w:space="0" w:color="auto"/>
        <w:bottom w:val="none" w:sz="0" w:space="0" w:color="auto"/>
        <w:right w:val="none" w:sz="0" w:space="0" w:color="auto"/>
      </w:divBdr>
    </w:div>
    <w:div w:id="794982053">
      <w:bodyDiv w:val="1"/>
      <w:marLeft w:val="0"/>
      <w:marRight w:val="0"/>
      <w:marTop w:val="0"/>
      <w:marBottom w:val="0"/>
      <w:divBdr>
        <w:top w:val="none" w:sz="0" w:space="0" w:color="auto"/>
        <w:left w:val="none" w:sz="0" w:space="0" w:color="auto"/>
        <w:bottom w:val="none" w:sz="0" w:space="0" w:color="auto"/>
        <w:right w:val="none" w:sz="0" w:space="0" w:color="auto"/>
      </w:divBdr>
    </w:div>
    <w:div w:id="794983935">
      <w:bodyDiv w:val="1"/>
      <w:marLeft w:val="0"/>
      <w:marRight w:val="0"/>
      <w:marTop w:val="0"/>
      <w:marBottom w:val="0"/>
      <w:divBdr>
        <w:top w:val="none" w:sz="0" w:space="0" w:color="auto"/>
        <w:left w:val="none" w:sz="0" w:space="0" w:color="auto"/>
        <w:bottom w:val="none" w:sz="0" w:space="0" w:color="auto"/>
        <w:right w:val="none" w:sz="0" w:space="0" w:color="auto"/>
      </w:divBdr>
      <w:divsChild>
        <w:div w:id="1825047947">
          <w:marLeft w:val="0"/>
          <w:marRight w:val="0"/>
          <w:marTop w:val="0"/>
          <w:marBottom w:val="0"/>
          <w:divBdr>
            <w:top w:val="none" w:sz="0" w:space="0" w:color="auto"/>
            <w:left w:val="none" w:sz="0" w:space="0" w:color="auto"/>
            <w:bottom w:val="none" w:sz="0" w:space="0" w:color="auto"/>
            <w:right w:val="none" w:sz="0" w:space="0" w:color="auto"/>
          </w:divBdr>
        </w:div>
      </w:divsChild>
    </w:div>
    <w:div w:id="795030864">
      <w:bodyDiv w:val="1"/>
      <w:marLeft w:val="0"/>
      <w:marRight w:val="0"/>
      <w:marTop w:val="0"/>
      <w:marBottom w:val="0"/>
      <w:divBdr>
        <w:top w:val="none" w:sz="0" w:space="0" w:color="auto"/>
        <w:left w:val="none" w:sz="0" w:space="0" w:color="auto"/>
        <w:bottom w:val="none" w:sz="0" w:space="0" w:color="auto"/>
        <w:right w:val="none" w:sz="0" w:space="0" w:color="auto"/>
      </w:divBdr>
    </w:div>
    <w:div w:id="795221545">
      <w:bodyDiv w:val="1"/>
      <w:marLeft w:val="0"/>
      <w:marRight w:val="0"/>
      <w:marTop w:val="0"/>
      <w:marBottom w:val="0"/>
      <w:divBdr>
        <w:top w:val="none" w:sz="0" w:space="0" w:color="auto"/>
        <w:left w:val="none" w:sz="0" w:space="0" w:color="auto"/>
        <w:bottom w:val="none" w:sz="0" w:space="0" w:color="auto"/>
        <w:right w:val="none" w:sz="0" w:space="0" w:color="auto"/>
      </w:divBdr>
    </w:div>
    <w:div w:id="795488430">
      <w:bodyDiv w:val="1"/>
      <w:marLeft w:val="0"/>
      <w:marRight w:val="0"/>
      <w:marTop w:val="0"/>
      <w:marBottom w:val="0"/>
      <w:divBdr>
        <w:top w:val="none" w:sz="0" w:space="0" w:color="auto"/>
        <w:left w:val="none" w:sz="0" w:space="0" w:color="auto"/>
        <w:bottom w:val="none" w:sz="0" w:space="0" w:color="auto"/>
        <w:right w:val="none" w:sz="0" w:space="0" w:color="auto"/>
      </w:divBdr>
    </w:div>
    <w:div w:id="795610815">
      <w:bodyDiv w:val="1"/>
      <w:marLeft w:val="0"/>
      <w:marRight w:val="0"/>
      <w:marTop w:val="0"/>
      <w:marBottom w:val="0"/>
      <w:divBdr>
        <w:top w:val="none" w:sz="0" w:space="0" w:color="auto"/>
        <w:left w:val="none" w:sz="0" w:space="0" w:color="auto"/>
        <w:bottom w:val="none" w:sz="0" w:space="0" w:color="auto"/>
        <w:right w:val="none" w:sz="0" w:space="0" w:color="auto"/>
      </w:divBdr>
    </w:div>
    <w:div w:id="795683478">
      <w:bodyDiv w:val="1"/>
      <w:marLeft w:val="0"/>
      <w:marRight w:val="0"/>
      <w:marTop w:val="0"/>
      <w:marBottom w:val="0"/>
      <w:divBdr>
        <w:top w:val="none" w:sz="0" w:space="0" w:color="auto"/>
        <w:left w:val="none" w:sz="0" w:space="0" w:color="auto"/>
        <w:bottom w:val="none" w:sz="0" w:space="0" w:color="auto"/>
        <w:right w:val="none" w:sz="0" w:space="0" w:color="auto"/>
      </w:divBdr>
    </w:div>
    <w:div w:id="795946678">
      <w:bodyDiv w:val="1"/>
      <w:marLeft w:val="0"/>
      <w:marRight w:val="0"/>
      <w:marTop w:val="0"/>
      <w:marBottom w:val="0"/>
      <w:divBdr>
        <w:top w:val="none" w:sz="0" w:space="0" w:color="auto"/>
        <w:left w:val="none" w:sz="0" w:space="0" w:color="auto"/>
        <w:bottom w:val="none" w:sz="0" w:space="0" w:color="auto"/>
        <w:right w:val="none" w:sz="0" w:space="0" w:color="auto"/>
      </w:divBdr>
    </w:div>
    <w:div w:id="796068117">
      <w:bodyDiv w:val="1"/>
      <w:marLeft w:val="0"/>
      <w:marRight w:val="0"/>
      <w:marTop w:val="0"/>
      <w:marBottom w:val="0"/>
      <w:divBdr>
        <w:top w:val="none" w:sz="0" w:space="0" w:color="auto"/>
        <w:left w:val="none" w:sz="0" w:space="0" w:color="auto"/>
        <w:bottom w:val="none" w:sz="0" w:space="0" w:color="auto"/>
        <w:right w:val="none" w:sz="0" w:space="0" w:color="auto"/>
      </w:divBdr>
      <w:divsChild>
        <w:div w:id="1380280522">
          <w:marLeft w:val="0"/>
          <w:marRight w:val="0"/>
          <w:marTop w:val="0"/>
          <w:marBottom w:val="0"/>
          <w:divBdr>
            <w:top w:val="none" w:sz="0" w:space="0" w:color="auto"/>
            <w:left w:val="none" w:sz="0" w:space="0" w:color="auto"/>
            <w:bottom w:val="none" w:sz="0" w:space="0" w:color="auto"/>
            <w:right w:val="none" w:sz="0" w:space="0" w:color="auto"/>
          </w:divBdr>
        </w:div>
      </w:divsChild>
    </w:div>
    <w:div w:id="796148081">
      <w:bodyDiv w:val="1"/>
      <w:marLeft w:val="0"/>
      <w:marRight w:val="0"/>
      <w:marTop w:val="0"/>
      <w:marBottom w:val="0"/>
      <w:divBdr>
        <w:top w:val="none" w:sz="0" w:space="0" w:color="auto"/>
        <w:left w:val="none" w:sz="0" w:space="0" w:color="auto"/>
        <w:bottom w:val="none" w:sz="0" w:space="0" w:color="auto"/>
        <w:right w:val="none" w:sz="0" w:space="0" w:color="auto"/>
      </w:divBdr>
    </w:div>
    <w:div w:id="796677455">
      <w:bodyDiv w:val="1"/>
      <w:marLeft w:val="0"/>
      <w:marRight w:val="0"/>
      <w:marTop w:val="0"/>
      <w:marBottom w:val="0"/>
      <w:divBdr>
        <w:top w:val="none" w:sz="0" w:space="0" w:color="auto"/>
        <w:left w:val="none" w:sz="0" w:space="0" w:color="auto"/>
        <w:bottom w:val="none" w:sz="0" w:space="0" w:color="auto"/>
        <w:right w:val="none" w:sz="0" w:space="0" w:color="auto"/>
      </w:divBdr>
    </w:div>
    <w:div w:id="796677566">
      <w:bodyDiv w:val="1"/>
      <w:marLeft w:val="0"/>
      <w:marRight w:val="0"/>
      <w:marTop w:val="0"/>
      <w:marBottom w:val="0"/>
      <w:divBdr>
        <w:top w:val="none" w:sz="0" w:space="0" w:color="auto"/>
        <w:left w:val="none" w:sz="0" w:space="0" w:color="auto"/>
        <w:bottom w:val="none" w:sz="0" w:space="0" w:color="auto"/>
        <w:right w:val="none" w:sz="0" w:space="0" w:color="auto"/>
      </w:divBdr>
    </w:div>
    <w:div w:id="797146211">
      <w:bodyDiv w:val="1"/>
      <w:marLeft w:val="0"/>
      <w:marRight w:val="0"/>
      <w:marTop w:val="0"/>
      <w:marBottom w:val="0"/>
      <w:divBdr>
        <w:top w:val="none" w:sz="0" w:space="0" w:color="auto"/>
        <w:left w:val="none" w:sz="0" w:space="0" w:color="auto"/>
        <w:bottom w:val="none" w:sz="0" w:space="0" w:color="auto"/>
        <w:right w:val="none" w:sz="0" w:space="0" w:color="auto"/>
      </w:divBdr>
    </w:div>
    <w:div w:id="797331837">
      <w:bodyDiv w:val="1"/>
      <w:marLeft w:val="0"/>
      <w:marRight w:val="0"/>
      <w:marTop w:val="0"/>
      <w:marBottom w:val="0"/>
      <w:divBdr>
        <w:top w:val="none" w:sz="0" w:space="0" w:color="auto"/>
        <w:left w:val="none" w:sz="0" w:space="0" w:color="auto"/>
        <w:bottom w:val="none" w:sz="0" w:space="0" w:color="auto"/>
        <w:right w:val="none" w:sz="0" w:space="0" w:color="auto"/>
      </w:divBdr>
    </w:div>
    <w:div w:id="798381870">
      <w:bodyDiv w:val="1"/>
      <w:marLeft w:val="0"/>
      <w:marRight w:val="0"/>
      <w:marTop w:val="0"/>
      <w:marBottom w:val="0"/>
      <w:divBdr>
        <w:top w:val="none" w:sz="0" w:space="0" w:color="auto"/>
        <w:left w:val="none" w:sz="0" w:space="0" w:color="auto"/>
        <w:bottom w:val="none" w:sz="0" w:space="0" w:color="auto"/>
        <w:right w:val="none" w:sz="0" w:space="0" w:color="auto"/>
      </w:divBdr>
    </w:div>
    <w:div w:id="798381934">
      <w:bodyDiv w:val="1"/>
      <w:marLeft w:val="0"/>
      <w:marRight w:val="0"/>
      <w:marTop w:val="0"/>
      <w:marBottom w:val="0"/>
      <w:divBdr>
        <w:top w:val="none" w:sz="0" w:space="0" w:color="auto"/>
        <w:left w:val="none" w:sz="0" w:space="0" w:color="auto"/>
        <w:bottom w:val="none" w:sz="0" w:space="0" w:color="auto"/>
        <w:right w:val="none" w:sz="0" w:space="0" w:color="auto"/>
      </w:divBdr>
    </w:div>
    <w:div w:id="799151314">
      <w:bodyDiv w:val="1"/>
      <w:marLeft w:val="0"/>
      <w:marRight w:val="0"/>
      <w:marTop w:val="0"/>
      <w:marBottom w:val="0"/>
      <w:divBdr>
        <w:top w:val="none" w:sz="0" w:space="0" w:color="auto"/>
        <w:left w:val="none" w:sz="0" w:space="0" w:color="auto"/>
        <w:bottom w:val="none" w:sz="0" w:space="0" w:color="auto"/>
        <w:right w:val="none" w:sz="0" w:space="0" w:color="auto"/>
      </w:divBdr>
    </w:div>
    <w:div w:id="799810714">
      <w:bodyDiv w:val="1"/>
      <w:marLeft w:val="0"/>
      <w:marRight w:val="0"/>
      <w:marTop w:val="0"/>
      <w:marBottom w:val="0"/>
      <w:divBdr>
        <w:top w:val="none" w:sz="0" w:space="0" w:color="auto"/>
        <w:left w:val="none" w:sz="0" w:space="0" w:color="auto"/>
        <w:bottom w:val="none" w:sz="0" w:space="0" w:color="auto"/>
        <w:right w:val="none" w:sz="0" w:space="0" w:color="auto"/>
      </w:divBdr>
    </w:div>
    <w:div w:id="800029158">
      <w:bodyDiv w:val="1"/>
      <w:marLeft w:val="0"/>
      <w:marRight w:val="0"/>
      <w:marTop w:val="0"/>
      <w:marBottom w:val="0"/>
      <w:divBdr>
        <w:top w:val="none" w:sz="0" w:space="0" w:color="auto"/>
        <w:left w:val="none" w:sz="0" w:space="0" w:color="auto"/>
        <w:bottom w:val="none" w:sz="0" w:space="0" w:color="auto"/>
        <w:right w:val="none" w:sz="0" w:space="0" w:color="auto"/>
      </w:divBdr>
    </w:div>
    <w:div w:id="800077108">
      <w:bodyDiv w:val="1"/>
      <w:marLeft w:val="0"/>
      <w:marRight w:val="0"/>
      <w:marTop w:val="0"/>
      <w:marBottom w:val="0"/>
      <w:divBdr>
        <w:top w:val="none" w:sz="0" w:space="0" w:color="auto"/>
        <w:left w:val="none" w:sz="0" w:space="0" w:color="auto"/>
        <w:bottom w:val="none" w:sz="0" w:space="0" w:color="auto"/>
        <w:right w:val="none" w:sz="0" w:space="0" w:color="auto"/>
      </w:divBdr>
    </w:div>
    <w:div w:id="800341786">
      <w:bodyDiv w:val="1"/>
      <w:marLeft w:val="0"/>
      <w:marRight w:val="0"/>
      <w:marTop w:val="0"/>
      <w:marBottom w:val="0"/>
      <w:divBdr>
        <w:top w:val="none" w:sz="0" w:space="0" w:color="auto"/>
        <w:left w:val="none" w:sz="0" w:space="0" w:color="auto"/>
        <w:bottom w:val="none" w:sz="0" w:space="0" w:color="auto"/>
        <w:right w:val="none" w:sz="0" w:space="0" w:color="auto"/>
      </w:divBdr>
    </w:div>
    <w:div w:id="800458135">
      <w:bodyDiv w:val="1"/>
      <w:marLeft w:val="0"/>
      <w:marRight w:val="0"/>
      <w:marTop w:val="0"/>
      <w:marBottom w:val="0"/>
      <w:divBdr>
        <w:top w:val="none" w:sz="0" w:space="0" w:color="auto"/>
        <w:left w:val="none" w:sz="0" w:space="0" w:color="auto"/>
        <w:bottom w:val="none" w:sz="0" w:space="0" w:color="auto"/>
        <w:right w:val="none" w:sz="0" w:space="0" w:color="auto"/>
      </w:divBdr>
    </w:div>
    <w:div w:id="800462332">
      <w:bodyDiv w:val="1"/>
      <w:marLeft w:val="0"/>
      <w:marRight w:val="0"/>
      <w:marTop w:val="0"/>
      <w:marBottom w:val="0"/>
      <w:divBdr>
        <w:top w:val="none" w:sz="0" w:space="0" w:color="auto"/>
        <w:left w:val="none" w:sz="0" w:space="0" w:color="auto"/>
        <w:bottom w:val="none" w:sz="0" w:space="0" w:color="auto"/>
        <w:right w:val="none" w:sz="0" w:space="0" w:color="auto"/>
      </w:divBdr>
    </w:div>
    <w:div w:id="800803968">
      <w:bodyDiv w:val="1"/>
      <w:marLeft w:val="0"/>
      <w:marRight w:val="0"/>
      <w:marTop w:val="0"/>
      <w:marBottom w:val="0"/>
      <w:divBdr>
        <w:top w:val="none" w:sz="0" w:space="0" w:color="auto"/>
        <w:left w:val="none" w:sz="0" w:space="0" w:color="auto"/>
        <w:bottom w:val="none" w:sz="0" w:space="0" w:color="auto"/>
        <w:right w:val="none" w:sz="0" w:space="0" w:color="auto"/>
      </w:divBdr>
    </w:div>
    <w:div w:id="800921723">
      <w:bodyDiv w:val="1"/>
      <w:marLeft w:val="0"/>
      <w:marRight w:val="0"/>
      <w:marTop w:val="0"/>
      <w:marBottom w:val="0"/>
      <w:divBdr>
        <w:top w:val="none" w:sz="0" w:space="0" w:color="auto"/>
        <w:left w:val="none" w:sz="0" w:space="0" w:color="auto"/>
        <w:bottom w:val="none" w:sz="0" w:space="0" w:color="auto"/>
        <w:right w:val="none" w:sz="0" w:space="0" w:color="auto"/>
      </w:divBdr>
    </w:div>
    <w:div w:id="801001231">
      <w:bodyDiv w:val="1"/>
      <w:marLeft w:val="0"/>
      <w:marRight w:val="0"/>
      <w:marTop w:val="0"/>
      <w:marBottom w:val="0"/>
      <w:divBdr>
        <w:top w:val="none" w:sz="0" w:space="0" w:color="auto"/>
        <w:left w:val="none" w:sz="0" w:space="0" w:color="auto"/>
        <w:bottom w:val="none" w:sz="0" w:space="0" w:color="auto"/>
        <w:right w:val="none" w:sz="0" w:space="0" w:color="auto"/>
      </w:divBdr>
    </w:div>
    <w:div w:id="801072779">
      <w:bodyDiv w:val="1"/>
      <w:marLeft w:val="0"/>
      <w:marRight w:val="0"/>
      <w:marTop w:val="0"/>
      <w:marBottom w:val="0"/>
      <w:divBdr>
        <w:top w:val="none" w:sz="0" w:space="0" w:color="auto"/>
        <w:left w:val="none" w:sz="0" w:space="0" w:color="auto"/>
        <w:bottom w:val="none" w:sz="0" w:space="0" w:color="auto"/>
        <w:right w:val="none" w:sz="0" w:space="0" w:color="auto"/>
      </w:divBdr>
    </w:div>
    <w:div w:id="801315084">
      <w:bodyDiv w:val="1"/>
      <w:marLeft w:val="0"/>
      <w:marRight w:val="0"/>
      <w:marTop w:val="0"/>
      <w:marBottom w:val="0"/>
      <w:divBdr>
        <w:top w:val="none" w:sz="0" w:space="0" w:color="auto"/>
        <w:left w:val="none" w:sz="0" w:space="0" w:color="auto"/>
        <w:bottom w:val="none" w:sz="0" w:space="0" w:color="auto"/>
        <w:right w:val="none" w:sz="0" w:space="0" w:color="auto"/>
      </w:divBdr>
    </w:div>
    <w:div w:id="801845166">
      <w:bodyDiv w:val="1"/>
      <w:marLeft w:val="0"/>
      <w:marRight w:val="0"/>
      <w:marTop w:val="0"/>
      <w:marBottom w:val="0"/>
      <w:divBdr>
        <w:top w:val="none" w:sz="0" w:space="0" w:color="auto"/>
        <w:left w:val="none" w:sz="0" w:space="0" w:color="auto"/>
        <w:bottom w:val="none" w:sz="0" w:space="0" w:color="auto"/>
        <w:right w:val="none" w:sz="0" w:space="0" w:color="auto"/>
      </w:divBdr>
    </w:div>
    <w:div w:id="801926478">
      <w:bodyDiv w:val="1"/>
      <w:marLeft w:val="0"/>
      <w:marRight w:val="0"/>
      <w:marTop w:val="0"/>
      <w:marBottom w:val="0"/>
      <w:divBdr>
        <w:top w:val="none" w:sz="0" w:space="0" w:color="auto"/>
        <w:left w:val="none" w:sz="0" w:space="0" w:color="auto"/>
        <w:bottom w:val="none" w:sz="0" w:space="0" w:color="auto"/>
        <w:right w:val="none" w:sz="0" w:space="0" w:color="auto"/>
      </w:divBdr>
    </w:div>
    <w:div w:id="801964254">
      <w:bodyDiv w:val="1"/>
      <w:marLeft w:val="0"/>
      <w:marRight w:val="0"/>
      <w:marTop w:val="0"/>
      <w:marBottom w:val="0"/>
      <w:divBdr>
        <w:top w:val="none" w:sz="0" w:space="0" w:color="auto"/>
        <w:left w:val="none" w:sz="0" w:space="0" w:color="auto"/>
        <w:bottom w:val="none" w:sz="0" w:space="0" w:color="auto"/>
        <w:right w:val="none" w:sz="0" w:space="0" w:color="auto"/>
      </w:divBdr>
    </w:div>
    <w:div w:id="802581259">
      <w:bodyDiv w:val="1"/>
      <w:marLeft w:val="0"/>
      <w:marRight w:val="0"/>
      <w:marTop w:val="0"/>
      <w:marBottom w:val="0"/>
      <w:divBdr>
        <w:top w:val="none" w:sz="0" w:space="0" w:color="auto"/>
        <w:left w:val="none" w:sz="0" w:space="0" w:color="auto"/>
        <w:bottom w:val="none" w:sz="0" w:space="0" w:color="auto"/>
        <w:right w:val="none" w:sz="0" w:space="0" w:color="auto"/>
      </w:divBdr>
    </w:div>
    <w:div w:id="802623821">
      <w:bodyDiv w:val="1"/>
      <w:marLeft w:val="0"/>
      <w:marRight w:val="0"/>
      <w:marTop w:val="0"/>
      <w:marBottom w:val="0"/>
      <w:divBdr>
        <w:top w:val="none" w:sz="0" w:space="0" w:color="auto"/>
        <w:left w:val="none" w:sz="0" w:space="0" w:color="auto"/>
        <w:bottom w:val="none" w:sz="0" w:space="0" w:color="auto"/>
        <w:right w:val="none" w:sz="0" w:space="0" w:color="auto"/>
      </w:divBdr>
      <w:divsChild>
        <w:div w:id="286395587">
          <w:marLeft w:val="0"/>
          <w:marRight w:val="0"/>
          <w:marTop w:val="0"/>
          <w:marBottom w:val="0"/>
          <w:divBdr>
            <w:top w:val="none" w:sz="0" w:space="0" w:color="auto"/>
            <w:left w:val="none" w:sz="0" w:space="0" w:color="auto"/>
            <w:bottom w:val="none" w:sz="0" w:space="0" w:color="auto"/>
            <w:right w:val="none" w:sz="0" w:space="0" w:color="auto"/>
          </w:divBdr>
        </w:div>
      </w:divsChild>
    </w:div>
    <w:div w:id="802842919">
      <w:bodyDiv w:val="1"/>
      <w:marLeft w:val="0"/>
      <w:marRight w:val="0"/>
      <w:marTop w:val="0"/>
      <w:marBottom w:val="0"/>
      <w:divBdr>
        <w:top w:val="none" w:sz="0" w:space="0" w:color="auto"/>
        <w:left w:val="none" w:sz="0" w:space="0" w:color="auto"/>
        <w:bottom w:val="none" w:sz="0" w:space="0" w:color="auto"/>
        <w:right w:val="none" w:sz="0" w:space="0" w:color="auto"/>
      </w:divBdr>
    </w:div>
    <w:div w:id="802843508">
      <w:bodyDiv w:val="1"/>
      <w:marLeft w:val="0"/>
      <w:marRight w:val="0"/>
      <w:marTop w:val="0"/>
      <w:marBottom w:val="0"/>
      <w:divBdr>
        <w:top w:val="none" w:sz="0" w:space="0" w:color="auto"/>
        <w:left w:val="none" w:sz="0" w:space="0" w:color="auto"/>
        <w:bottom w:val="none" w:sz="0" w:space="0" w:color="auto"/>
        <w:right w:val="none" w:sz="0" w:space="0" w:color="auto"/>
      </w:divBdr>
    </w:div>
    <w:div w:id="802967171">
      <w:bodyDiv w:val="1"/>
      <w:marLeft w:val="0"/>
      <w:marRight w:val="0"/>
      <w:marTop w:val="0"/>
      <w:marBottom w:val="0"/>
      <w:divBdr>
        <w:top w:val="none" w:sz="0" w:space="0" w:color="auto"/>
        <w:left w:val="none" w:sz="0" w:space="0" w:color="auto"/>
        <w:bottom w:val="none" w:sz="0" w:space="0" w:color="auto"/>
        <w:right w:val="none" w:sz="0" w:space="0" w:color="auto"/>
      </w:divBdr>
    </w:div>
    <w:div w:id="803081806">
      <w:bodyDiv w:val="1"/>
      <w:marLeft w:val="0"/>
      <w:marRight w:val="0"/>
      <w:marTop w:val="0"/>
      <w:marBottom w:val="0"/>
      <w:divBdr>
        <w:top w:val="none" w:sz="0" w:space="0" w:color="auto"/>
        <w:left w:val="none" w:sz="0" w:space="0" w:color="auto"/>
        <w:bottom w:val="none" w:sz="0" w:space="0" w:color="auto"/>
        <w:right w:val="none" w:sz="0" w:space="0" w:color="auto"/>
      </w:divBdr>
    </w:div>
    <w:div w:id="803082365">
      <w:bodyDiv w:val="1"/>
      <w:marLeft w:val="0"/>
      <w:marRight w:val="0"/>
      <w:marTop w:val="0"/>
      <w:marBottom w:val="0"/>
      <w:divBdr>
        <w:top w:val="none" w:sz="0" w:space="0" w:color="auto"/>
        <w:left w:val="none" w:sz="0" w:space="0" w:color="auto"/>
        <w:bottom w:val="none" w:sz="0" w:space="0" w:color="auto"/>
        <w:right w:val="none" w:sz="0" w:space="0" w:color="auto"/>
      </w:divBdr>
    </w:div>
    <w:div w:id="804012054">
      <w:bodyDiv w:val="1"/>
      <w:marLeft w:val="0"/>
      <w:marRight w:val="0"/>
      <w:marTop w:val="0"/>
      <w:marBottom w:val="0"/>
      <w:divBdr>
        <w:top w:val="none" w:sz="0" w:space="0" w:color="auto"/>
        <w:left w:val="none" w:sz="0" w:space="0" w:color="auto"/>
        <w:bottom w:val="none" w:sz="0" w:space="0" w:color="auto"/>
        <w:right w:val="none" w:sz="0" w:space="0" w:color="auto"/>
      </w:divBdr>
    </w:div>
    <w:div w:id="804355711">
      <w:bodyDiv w:val="1"/>
      <w:marLeft w:val="0"/>
      <w:marRight w:val="0"/>
      <w:marTop w:val="0"/>
      <w:marBottom w:val="0"/>
      <w:divBdr>
        <w:top w:val="none" w:sz="0" w:space="0" w:color="auto"/>
        <w:left w:val="none" w:sz="0" w:space="0" w:color="auto"/>
        <w:bottom w:val="none" w:sz="0" w:space="0" w:color="auto"/>
        <w:right w:val="none" w:sz="0" w:space="0" w:color="auto"/>
      </w:divBdr>
    </w:div>
    <w:div w:id="804587151">
      <w:bodyDiv w:val="1"/>
      <w:marLeft w:val="0"/>
      <w:marRight w:val="0"/>
      <w:marTop w:val="0"/>
      <w:marBottom w:val="0"/>
      <w:divBdr>
        <w:top w:val="none" w:sz="0" w:space="0" w:color="auto"/>
        <w:left w:val="none" w:sz="0" w:space="0" w:color="auto"/>
        <w:bottom w:val="none" w:sz="0" w:space="0" w:color="auto"/>
        <w:right w:val="none" w:sz="0" w:space="0" w:color="auto"/>
      </w:divBdr>
    </w:div>
    <w:div w:id="804733547">
      <w:bodyDiv w:val="1"/>
      <w:marLeft w:val="0"/>
      <w:marRight w:val="0"/>
      <w:marTop w:val="0"/>
      <w:marBottom w:val="0"/>
      <w:divBdr>
        <w:top w:val="none" w:sz="0" w:space="0" w:color="auto"/>
        <w:left w:val="none" w:sz="0" w:space="0" w:color="auto"/>
        <w:bottom w:val="none" w:sz="0" w:space="0" w:color="auto"/>
        <w:right w:val="none" w:sz="0" w:space="0" w:color="auto"/>
      </w:divBdr>
      <w:divsChild>
        <w:div w:id="2007242361">
          <w:marLeft w:val="0"/>
          <w:marRight w:val="0"/>
          <w:marTop w:val="0"/>
          <w:marBottom w:val="0"/>
          <w:divBdr>
            <w:top w:val="none" w:sz="0" w:space="0" w:color="auto"/>
            <w:left w:val="none" w:sz="0" w:space="0" w:color="auto"/>
            <w:bottom w:val="none" w:sz="0" w:space="0" w:color="auto"/>
            <w:right w:val="none" w:sz="0" w:space="0" w:color="auto"/>
          </w:divBdr>
        </w:div>
      </w:divsChild>
    </w:div>
    <w:div w:id="804930435">
      <w:bodyDiv w:val="1"/>
      <w:marLeft w:val="0"/>
      <w:marRight w:val="0"/>
      <w:marTop w:val="0"/>
      <w:marBottom w:val="0"/>
      <w:divBdr>
        <w:top w:val="none" w:sz="0" w:space="0" w:color="auto"/>
        <w:left w:val="none" w:sz="0" w:space="0" w:color="auto"/>
        <w:bottom w:val="none" w:sz="0" w:space="0" w:color="auto"/>
        <w:right w:val="none" w:sz="0" w:space="0" w:color="auto"/>
      </w:divBdr>
    </w:div>
    <w:div w:id="805703247">
      <w:bodyDiv w:val="1"/>
      <w:marLeft w:val="0"/>
      <w:marRight w:val="0"/>
      <w:marTop w:val="0"/>
      <w:marBottom w:val="0"/>
      <w:divBdr>
        <w:top w:val="none" w:sz="0" w:space="0" w:color="auto"/>
        <w:left w:val="none" w:sz="0" w:space="0" w:color="auto"/>
        <w:bottom w:val="none" w:sz="0" w:space="0" w:color="auto"/>
        <w:right w:val="none" w:sz="0" w:space="0" w:color="auto"/>
      </w:divBdr>
    </w:div>
    <w:div w:id="806708232">
      <w:bodyDiv w:val="1"/>
      <w:marLeft w:val="0"/>
      <w:marRight w:val="0"/>
      <w:marTop w:val="0"/>
      <w:marBottom w:val="0"/>
      <w:divBdr>
        <w:top w:val="none" w:sz="0" w:space="0" w:color="auto"/>
        <w:left w:val="none" w:sz="0" w:space="0" w:color="auto"/>
        <w:bottom w:val="none" w:sz="0" w:space="0" w:color="auto"/>
        <w:right w:val="none" w:sz="0" w:space="0" w:color="auto"/>
      </w:divBdr>
    </w:div>
    <w:div w:id="807209931">
      <w:bodyDiv w:val="1"/>
      <w:marLeft w:val="0"/>
      <w:marRight w:val="0"/>
      <w:marTop w:val="0"/>
      <w:marBottom w:val="0"/>
      <w:divBdr>
        <w:top w:val="none" w:sz="0" w:space="0" w:color="auto"/>
        <w:left w:val="none" w:sz="0" w:space="0" w:color="auto"/>
        <w:bottom w:val="none" w:sz="0" w:space="0" w:color="auto"/>
        <w:right w:val="none" w:sz="0" w:space="0" w:color="auto"/>
      </w:divBdr>
    </w:div>
    <w:div w:id="807285847">
      <w:bodyDiv w:val="1"/>
      <w:marLeft w:val="0"/>
      <w:marRight w:val="0"/>
      <w:marTop w:val="0"/>
      <w:marBottom w:val="0"/>
      <w:divBdr>
        <w:top w:val="none" w:sz="0" w:space="0" w:color="auto"/>
        <w:left w:val="none" w:sz="0" w:space="0" w:color="auto"/>
        <w:bottom w:val="none" w:sz="0" w:space="0" w:color="auto"/>
        <w:right w:val="none" w:sz="0" w:space="0" w:color="auto"/>
      </w:divBdr>
    </w:div>
    <w:div w:id="807555409">
      <w:bodyDiv w:val="1"/>
      <w:marLeft w:val="0"/>
      <w:marRight w:val="0"/>
      <w:marTop w:val="0"/>
      <w:marBottom w:val="0"/>
      <w:divBdr>
        <w:top w:val="none" w:sz="0" w:space="0" w:color="auto"/>
        <w:left w:val="none" w:sz="0" w:space="0" w:color="auto"/>
        <w:bottom w:val="none" w:sz="0" w:space="0" w:color="auto"/>
        <w:right w:val="none" w:sz="0" w:space="0" w:color="auto"/>
      </w:divBdr>
    </w:div>
    <w:div w:id="807630318">
      <w:bodyDiv w:val="1"/>
      <w:marLeft w:val="0"/>
      <w:marRight w:val="0"/>
      <w:marTop w:val="0"/>
      <w:marBottom w:val="0"/>
      <w:divBdr>
        <w:top w:val="none" w:sz="0" w:space="0" w:color="auto"/>
        <w:left w:val="none" w:sz="0" w:space="0" w:color="auto"/>
        <w:bottom w:val="none" w:sz="0" w:space="0" w:color="auto"/>
        <w:right w:val="none" w:sz="0" w:space="0" w:color="auto"/>
      </w:divBdr>
    </w:div>
    <w:div w:id="807867282">
      <w:bodyDiv w:val="1"/>
      <w:marLeft w:val="0"/>
      <w:marRight w:val="0"/>
      <w:marTop w:val="0"/>
      <w:marBottom w:val="0"/>
      <w:divBdr>
        <w:top w:val="none" w:sz="0" w:space="0" w:color="auto"/>
        <w:left w:val="none" w:sz="0" w:space="0" w:color="auto"/>
        <w:bottom w:val="none" w:sz="0" w:space="0" w:color="auto"/>
        <w:right w:val="none" w:sz="0" w:space="0" w:color="auto"/>
      </w:divBdr>
    </w:div>
    <w:div w:id="808134467">
      <w:bodyDiv w:val="1"/>
      <w:marLeft w:val="0"/>
      <w:marRight w:val="0"/>
      <w:marTop w:val="0"/>
      <w:marBottom w:val="0"/>
      <w:divBdr>
        <w:top w:val="none" w:sz="0" w:space="0" w:color="auto"/>
        <w:left w:val="none" w:sz="0" w:space="0" w:color="auto"/>
        <w:bottom w:val="none" w:sz="0" w:space="0" w:color="auto"/>
        <w:right w:val="none" w:sz="0" w:space="0" w:color="auto"/>
      </w:divBdr>
    </w:div>
    <w:div w:id="808674319">
      <w:bodyDiv w:val="1"/>
      <w:marLeft w:val="0"/>
      <w:marRight w:val="0"/>
      <w:marTop w:val="0"/>
      <w:marBottom w:val="0"/>
      <w:divBdr>
        <w:top w:val="none" w:sz="0" w:space="0" w:color="auto"/>
        <w:left w:val="none" w:sz="0" w:space="0" w:color="auto"/>
        <w:bottom w:val="none" w:sz="0" w:space="0" w:color="auto"/>
        <w:right w:val="none" w:sz="0" w:space="0" w:color="auto"/>
      </w:divBdr>
    </w:div>
    <w:div w:id="809372035">
      <w:bodyDiv w:val="1"/>
      <w:marLeft w:val="0"/>
      <w:marRight w:val="0"/>
      <w:marTop w:val="0"/>
      <w:marBottom w:val="0"/>
      <w:divBdr>
        <w:top w:val="none" w:sz="0" w:space="0" w:color="auto"/>
        <w:left w:val="none" w:sz="0" w:space="0" w:color="auto"/>
        <w:bottom w:val="none" w:sz="0" w:space="0" w:color="auto"/>
        <w:right w:val="none" w:sz="0" w:space="0" w:color="auto"/>
      </w:divBdr>
      <w:divsChild>
        <w:div w:id="569847983">
          <w:marLeft w:val="0"/>
          <w:marRight w:val="0"/>
          <w:marTop w:val="0"/>
          <w:marBottom w:val="0"/>
          <w:divBdr>
            <w:top w:val="none" w:sz="0" w:space="0" w:color="auto"/>
            <w:left w:val="none" w:sz="0" w:space="0" w:color="auto"/>
            <w:bottom w:val="none" w:sz="0" w:space="0" w:color="auto"/>
            <w:right w:val="none" w:sz="0" w:space="0" w:color="auto"/>
          </w:divBdr>
        </w:div>
      </w:divsChild>
    </w:div>
    <w:div w:id="809592965">
      <w:bodyDiv w:val="1"/>
      <w:marLeft w:val="0"/>
      <w:marRight w:val="0"/>
      <w:marTop w:val="0"/>
      <w:marBottom w:val="0"/>
      <w:divBdr>
        <w:top w:val="none" w:sz="0" w:space="0" w:color="auto"/>
        <w:left w:val="none" w:sz="0" w:space="0" w:color="auto"/>
        <w:bottom w:val="none" w:sz="0" w:space="0" w:color="auto"/>
        <w:right w:val="none" w:sz="0" w:space="0" w:color="auto"/>
      </w:divBdr>
      <w:divsChild>
        <w:div w:id="678629648">
          <w:marLeft w:val="0"/>
          <w:marRight w:val="0"/>
          <w:marTop w:val="0"/>
          <w:marBottom w:val="0"/>
          <w:divBdr>
            <w:top w:val="none" w:sz="0" w:space="0" w:color="auto"/>
            <w:left w:val="none" w:sz="0" w:space="0" w:color="auto"/>
            <w:bottom w:val="none" w:sz="0" w:space="0" w:color="auto"/>
            <w:right w:val="none" w:sz="0" w:space="0" w:color="auto"/>
          </w:divBdr>
        </w:div>
      </w:divsChild>
    </w:div>
    <w:div w:id="809829045">
      <w:bodyDiv w:val="1"/>
      <w:marLeft w:val="0"/>
      <w:marRight w:val="0"/>
      <w:marTop w:val="0"/>
      <w:marBottom w:val="0"/>
      <w:divBdr>
        <w:top w:val="none" w:sz="0" w:space="0" w:color="auto"/>
        <w:left w:val="none" w:sz="0" w:space="0" w:color="auto"/>
        <w:bottom w:val="none" w:sz="0" w:space="0" w:color="auto"/>
        <w:right w:val="none" w:sz="0" w:space="0" w:color="auto"/>
      </w:divBdr>
    </w:div>
    <w:div w:id="810245897">
      <w:bodyDiv w:val="1"/>
      <w:marLeft w:val="0"/>
      <w:marRight w:val="0"/>
      <w:marTop w:val="0"/>
      <w:marBottom w:val="0"/>
      <w:divBdr>
        <w:top w:val="none" w:sz="0" w:space="0" w:color="auto"/>
        <w:left w:val="none" w:sz="0" w:space="0" w:color="auto"/>
        <w:bottom w:val="none" w:sz="0" w:space="0" w:color="auto"/>
        <w:right w:val="none" w:sz="0" w:space="0" w:color="auto"/>
      </w:divBdr>
    </w:div>
    <w:div w:id="810293120">
      <w:bodyDiv w:val="1"/>
      <w:marLeft w:val="0"/>
      <w:marRight w:val="0"/>
      <w:marTop w:val="0"/>
      <w:marBottom w:val="0"/>
      <w:divBdr>
        <w:top w:val="none" w:sz="0" w:space="0" w:color="auto"/>
        <w:left w:val="none" w:sz="0" w:space="0" w:color="auto"/>
        <w:bottom w:val="none" w:sz="0" w:space="0" w:color="auto"/>
        <w:right w:val="none" w:sz="0" w:space="0" w:color="auto"/>
      </w:divBdr>
    </w:div>
    <w:div w:id="810443196">
      <w:bodyDiv w:val="1"/>
      <w:marLeft w:val="0"/>
      <w:marRight w:val="0"/>
      <w:marTop w:val="0"/>
      <w:marBottom w:val="0"/>
      <w:divBdr>
        <w:top w:val="none" w:sz="0" w:space="0" w:color="auto"/>
        <w:left w:val="none" w:sz="0" w:space="0" w:color="auto"/>
        <w:bottom w:val="none" w:sz="0" w:space="0" w:color="auto"/>
        <w:right w:val="none" w:sz="0" w:space="0" w:color="auto"/>
      </w:divBdr>
    </w:div>
    <w:div w:id="810945053">
      <w:bodyDiv w:val="1"/>
      <w:marLeft w:val="0"/>
      <w:marRight w:val="0"/>
      <w:marTop w:val="0"/>
      <w:marBottom w:val="0"/>
      <w:divBdr>
        <w:top w:val="none" w:sz="0" w:space="0" w:color="auto"/>
        <w:left w:val="none" w:sz="0" w:space="0" w:color="auto"/>
        <w:bottom w:val="none" w:sz="0" w:space="0" w:color="auto"/>
        <w:right w:val="none" w:sz="0" w:space="0" w:color="auto"/>
      </w:divBdr>
    </w:div>
    <w:div w:id="811139282">
      <w:bodyDiv w:val="1"/>
      <w:marLeft w:val="0"/>
      <w:marRight w:val="0"/>
      <w:marTop w:val="0"/>
      <w:marBottom w:val="0"/>
      <w:divBdr>
        <w:top w:val="none" w:sz="0" w:space="0" w:color="auto"/>
        <w:left w:val="none" w:sz="0" w:space="0" w:color="auto"/>
        <w:bottom w:val="none" w:sz="0" w:space="0" w:color="auto"/>
        <w:right w:val="none" w:sz="0" w:space="0" w:color="auto"/>
      </w:divBdr>
    </w:div>
    <w:div w:id="811367911">
      <w:bodyDiv w:val="1"/>
      <w:marLeft w:val="0"/>
      <w:marRight w:val="0"/>
      <w:marTop w:val="0"/>
      <w:marBottom w:val="0"/>
      <w:divBdr>
        <w:top w:val="none" w:sz="0" w:space="0" w:color="auto"/>
        <w:left w:val="none" w:sz="0" w:space="0" w:color="auto"/>
        <w:bottom w:val="none" w:sz="0" w:space="0" w:color="auto"/>
        <w:right w:val="none" w:sz="0" w:space="0" w:color="auto"/>
      </w:divBdr>
    </w:div>
    <w:div w:id="811479180">
      <w:bodyDiv w:val="1"/>
      <w:marLeft w:val="0"/>
      <w:marRight w:val="0"/>
      <w:marTop w:val="0"/>
      <w:marBottom w:val="0"/>
      <w:divBdr>
        <w:top w:val="none" w:sz="0" w:space="0" w:color="auto"/>
        <w:left w:val="none" w:sz="0" w:space="0" w:color="auto"/>
        <w:bottom w:val="none" w:sz="0" w:space="0" w:color="auto"/>
        <w:right w:val="none" w:sz="0" w:space="0" w:color="auto"/>
      </w:divBdr>
    </w:div>
    <w:div w:id="811560664">
      <w:bodyDiv w:val="1"/>
      <w:marLeft w:val="0"/>
      <w:marRight w:val="0"/>
      <w:marTop w:val="0"/>
      <w:marBottom w:val="0"/>
      <w:divBdr>
        <w:top w:val="none" w:sz="0" w:space="0" w:color="auto"/>
        <w:left w:val="none" w:sz="0" w:space="0" w:color="auto"/>
        <w:bottom w:val="none" w:sz="0" w:space="0" w:color="auto"/>
        <w:right w:val="none" w:sz="0" w:space="0" w:color="auto"/>
      </w:divBdr>
    </w:div>
    <w:div w:id="811871455">
      <w:bodyDiv w:val="1"/>
      <w:marLeft w:val="0"/>
      <w:marRight w:val="0"/>
      <w:marTop w:val="0"/>
      <w:marBottom w:val="0"/>
      <w:divBdr>
        <w:top w:val="none" w:sz="0" w:space="0" w:color="auto"/>
        <w:left w:val="none" w:sz="0" w:space="0" w:color="auto"/>
        <w:bottom w:val="none" w:sz="0" w:space="0" w:color="auto"/>
        <w:right w:val="none" w:sz="0" w:space="0" w:color="auto"/>
      </w:divBdr>
    </w:div>
    <w:div w:id="811872221">
      <w:bodyDiv w:val="1"/>
      <w:marLeft w:val="0"/>
      <w:marRight w:val="0"/>
      <w:marTop w:val="0"/>
      <w:marBottom w:val="0"/>
      <w:divBdr>
        <w:top w:val="none" w:sz="0" w:space="0" w:color="auto"/>
        <w:left w:val="none" w:sz="0" w:space="0" w:color="auto"/>
        <w:bottom w:val="none" w:sz="0" w:space="0" w:color="auto"/>
        <w:right w:val="none" w:sz="0" w:space="0" w:color="auto"/>
      </w:divBdr>
    </w:div>
    <w:div w:id="811872989">
      <w:bodyDiv w:val="1"/>
      <w:marLeft w:val="0"/>
      <w:marRight w:val="0"/>
      <w:marTop w:val="0"/>
      <w:marBottom w:val="0"/>
      <w:divBdr>
        <w:top w:val="none" w:sz="0" w:space="0" w:color="auto"/>
        <w:left w:val="none" w:sz="0" w:space="0" w:color="auto"/>
        <w:bottom w:val="none" w:sz="0" w:space="0" w:color="auto"/>
        <w:right w:val="none" w:sz="0" w:space="0" w:color="auto"/>
      </w:divBdr>
    </w:div>
    <w:div w:id="812061443">
      <w:bodyDiv w:val="1"/>
      <w:marLeft w:val="0"/>
      <w:marRight w:val="0"/>
      <w:marTop w:val="0"/>
      <w:marBottom w:val="0"/>
      <w:divBdr>
        <w:top w:val="none" w:sz="0" w:space="0" w:color="auto"/>
        <w:left w:val="none" w:sz="0" w:space="0" w:color="auto"/>
        <w:bottom w:val="none" w:sz="0" w:space="0" w:color="auto"/>
        <w:right w:val="none" w:sz="0" w:space="0" w:color="auto"/>
      </w:divBdr>
    </w:div>
    <w:div w:id="812219223">
      <w:bodyDiv w:val="1"/>
      <w:marLeft w:val="0"/>
      <w:marRight w:val="0"/>
      <w:marTop w:val="0"/>
      <w:marBottom w:val="0"/>
      <w:divBdr>
        <w:top w:val="none" w:sz="0" w:space="0" w:color="auto"/>
        <w:left w:val="none" w:sz="0" w:space="0" w:color="auto"/>
        <w:bottom w:val="none" w:sz="0" w:space="0" w:color="auto"/>
        <w:right w:val="none" w:sz="0" w:space="0" w:color="auto"/>
      </w:divBdr>
    </w:div>
    <w:div w:id="812990046">
      <w:bodyDiv w:val="1"/>
      <w:marLeft w:val="0"/>
      <w:marRight w:val="0"/>
      <w:marTop w:val="0"/>
      <w:marBottom w:val="0"/>
      <w:divBdr>
        <w:top w:val="none" w:sz="0" w:space="0" w:color="auto"/>
        <w:left w:val="none" w:sz="0" w:space="0" w:color="auto"/>
        <w:bottom w:val="none" w:sz="0" w:space="0" w:color="auto"/>
        <w:right w:val="none" w:sz="0" w:space="0" w:color="auto"/>
      </w:divBdr>
    </w:div>
    <w:div w:id="813372432">
      <w:bodyDiv w:val="1"/>
      <w:marLeft w:val="0"/>
      <w:marRight w:val="0"/>
      <w:marTop w:val="0"/>
      <w:marBottom w:val="0"/>
      <w:divBdr>
        <w:top w:val="none" w:sz="0" w:space="0" w:color="auto"/>
        <w:left w:val="none" w:sz="0" w:space="0" w:color="auto"/>
        <w:bottom w:val="none" w:sz="0" w:space="0" w:color="auto"/>
        <w:right w:val="none" w:sz="0" w:space="0" w:color="auto"/>
      </w:divBdr>
    </w:div>
    <w:div w:id="813446442">
      <w:bodyDiv w:val="1"/>
      <w:marLeft w:val="0"/>
      <w:marRight w:val="0"/>
      <w:marTop w:val="0"/>
      <w:marBottom w:val="0"/>
      <w:divBdr>
        <w:top w:val="none" w:sz="0" w:space="0" w:color="auto"/>
        <w:left w:val="none" w:sz="0" w:space="0" w:color="auto"/>
        <w:bottom w:val="none" w:sz="0" w:space="0" w:color="auto"/>
        <w:right w:val="none" w:sz="0" w:space="0" w:color="auto"/>
      </w:divBdr>
    </w:div>
    <w:div w:id="813450248">
      <w:bodyDiv w:val="1"/>
      <w:marLeft w:val="0"/>
      <w:marRight w:val="0"/>
      <w:marTop w:val="0"/>
      <w:marBottom w:val="0"/>
      <w:divBdr>
        <w:top w:val="none" w:sz="0" w:space="0" w:color="auto"/>
        <w:left w:val="none" w:sz="0" w:space="0" w:color="auto"/>
        <w:bottom w:val="none" w:sz="0" w:space="0" w:color="auto"/>
        <w:right w:val="none" w:sz="0" w:space="0" w:color="auto"/>
      </w:divBdr>
    </w:div>
    <w:div w:id="813717022">
      <w:bodyDiv w:val="1"/>
      <w:marLeft w:val="0"/>
      <w:marRight w:val="0"/>
      <w:marTop w:val="0"/>
      <w:marBottom w:val="0"/>
      <w:divBdr>
        <w:top w:val="none" w:sz="0" w:space="0" w:color="auto"/>
        <w:left w:val="none" w:sz="0" w:space="0" w:color="auto"/>
        <w:bottom w:val="none" w:sz="0" w:space="0" w:color="auto"/>
        <w:right w:val="none" w:sz="0" w:space="0" w:color="auto"/>
      </w:divBdr>
    </w:div>
    <w:div w:id="813791421">
      <w:bodyDiv w:val="1"/>
      <w:marLeft w:val="0"/>
      <w:marRight w:val="0"/>
      <w:marTop w:val="0"/>
      <w:marBottom w:val="0"/>
      <w:divBdr>
        <w:top w:val="none" w:sz="0" w:space="0" w:color="auto"/>
        <w:left w:val="none" w:sz="0" w:space="0" w:color="auto"/>
        <w:bottom w:val="none" w:sz="0" w:space="0" w:color="auto"/>
        <w:right w:val="none" w:sz="0" w:space="0" w:color="auto"/>
      </w:divBdr>
    </w:div>
    <w:div w:id="813838588">
      <w:bodyDiv w:val="1"/>
      <w:marLeft w:val="0"/>
      <w:marRight w:val="0"/>
      <w:marTop w:val="0"/>
      <w:marBottom w:val="0"/>
      <w:divBdr>
        <w:top w:val="none" w:sz="0" w:space="0" w:color="auto"/>
        <w:left w:val="none" w:sz="0" w:space="0" w:color="auto"/>
        <w:bottom w:val="none" w:sz="0" w:space="0" w:color="auto"/>
        <w:right w:val="none" w:sz="0" w:space="0" w:color="auto"/>
      </w:divBdr>
    </w:div>
    <w:div w:id="814028253">
      <w:bodyDiv w:val="1"/>
      <w:marLeft w:val="0"/>
      <w:marRight w:val="0"/>
      <w:marTop w:val="0"/>
      <w:marBottom w:val="0"/>
      <w:divBdr>
        <w:top w:val="none" w:sz="0" w:space="0" w:color="auto"/>
        <w:left w:val="none" w:sz="0" w:space="0" w:color="auto"/>
        <w:bottom w:val="none" w:sz="0" w:space="0" w:color="auto"/>
        <w:right w:val="none" w:sz="0" w:space="0" w:color="auto"/>
      </w:divBdr>
    </w:div>
    <w:div w:id="814109097">
      <w:bodyDiv w:val="1"/>
      <w:marLeft w:val="0"/>
      <w:marRight w:val="0"/>
      <w:marTop w:val="0"/>
      <w:marBottom w:val="0"/>
      <w:divBdr>
        <w:top w:val="none" w:sz="0" w:space="0" w:color="auto"/>
        <w:left w:val="none" w:sz="0" w:space="0" w:color="auto"/>
        <w:bottom w:val="none" w:sz="0" w:space="0" w:color="auto"/>
        <w:right w:val="none" w:sz="0" w:space="0" w:color="auto"/>
      </w:divBdr>
    </w:div>
    <w:div w:id="814181038">
      <w:bodyDiv w:val="1"/>
      <w:marLeft w:val="0"/>
      <w:marRight w:val="0"/>
      <w:marTop w:val="0"/>
      <w:marBottom w:val="0"/>
      <w:divBdr>
        <w:top w:val="none" w:sz="0" w:space="0" w:color="auto"/>
        <w:left w:val="none" w:sz="0" w:space="0" w:color="auto"/>
        <w:bottom w:val="none" w:sz="0" w:space="0" w:color="auto"/>
        <w:right w:val="none" w:sz="0" w:space="0" w:color="auto"/>
      </w:divBdr>
    </w:div>
    <w:div w:id="814759497">
      <w:bodyDiv w:val="1"/>
      <w:marLeft w:val="0"/>
      <w:marRight w:val="0"/>
      <w:marTop w:val="0"/>
      <w:marBottom w:val="0"/>
      <w:divBdr>
        <w:top w:val="none" w:sz="0" w:space="0" w:color="auto"/>
        <w:left w:val="none" w:sz="0" w:space="0" w:color="auto"/>
        <w:bottom w:val="none" w:sz="0" w:space="0" w:color="auto"/>
        <w:right w:val="none" w:sz="0" w:space="0" w:color="auto"/>
      </w:divBdr>
    </w:div>
    <w:div w:id="814839484">
      <w:bodyDiv w:val="1"/>
      <w:marLeft w:val="0"/>
      <w:marRight w:val="0"/>
      <w:marTop w:val="0"/>
      <w:marBottom w:val="0"/>
      <w:divBdr>
        <w:top w:val="none" w:sz="0" w:space="0" w:color="auto"/>
        <w:left w:val="none" w:sz="0" w:space="0" w:color="auto"/>
        <w:bottom w:val="none" w:sz="0" w:space="0" w:color="auto"/>
        <w:right w:val="none" w:sz="0" w:space="0" w:color="auto"/>
      </w:divBdr>
    </w:div>
    <w:div w:id="814874782">
      <w:bodyDiv w:val="1"/>
      <w:marLeft w:val="0"/>
      <w:marRight w:val="0"/>
      <w:marTop w:val="0"/>
      <w:marBottom w:val="0"/>
      <w:divBdr>
        <w:top w:val="none" w:sz="0" w:space="0" w:color="auto"/>
        <w:left w:val="none" w:sz="0" w:space="0" w:color="auto"/>
        <w:bottom w:val="none" w:sz="0" w:space="0" w:color="auto"/>
        <w:right w:val="none" w:sz="0" w:space="0" w:color="auto"/>
      </w:divBdr>
      <w:divsChild>
        <w:div w:id="990255867">
          <w:marLeft w:val="0"/>
          <w:marRight w:val="0"/>
          <w:marTop w:val="0"/>
          <w:marBottom w:val="0"/>
          <w:divBdr>
            <w:top w:val="none" w:sz="0" w:space="0" w:color="auto"/>
            <w:left w:val="none" w:sz="0" w:space="0" w:color="auto"/>
            <w:bottom w:val="none" w:sz="0" w:space="0" w:color="auto"/>
            <w:right w:val="none" w:sz="0" w:space="0" w:color="auto"/>
          </w:divBdr>
        </w:div>
      </w:divsChild>
    </w:div>
    <w:div w:id="815071519">
      <w:bodyDiv w:val="1"/>
      <w:marLeft w:val="0"/>
      <w:marRight w:val="0"/>
      <w:marTop w:val="0"/>
      <w:marBottom w:val="0"/>
      <w:divBdr>
        <w:top w:val="none" w:sz="0" w:space="0" w:color="auto"/>
        <w:left w:val="none" w:sz="0" w:space="0" w:color="auto"/>
        <w:bottom w:val="none" w:sz="0" w:space="0" w:color="auto"/>
        <w:right w:val="none" w:sz="0" w:space="0" w:color="auto"/>
      </w:divBdr>
    </w:div>
    <w:div w:id="815342469">
      <w:bodyDiv w:val="1"/>
      <w:marLeft w:val="0"/>
      <w:marRight w:val="0"/>
      <w:marTop w:val="0"/>
      <w:marBottom w:val="0"/>
      <w:divBdr>
        <w:top w:val="none" w:sz="0" w:space="0" w:color="auto"/>
        <w:left w:val="none" w:sz="0" w:space="0" w:color="auto"/>
        <w:bottom w:val="none" w:sz="0" w:space="0" w:color="auto"/>
        <w:right w:val="none" w:sz="0" w:space="0" w:color="auto"/>
      </w:divBdr>
    </w:div>
    <w:div w:id="815530570">
      <w:bodyDiv w:val="1"/>
      <w:marLeft w:val="0"/>
      <w:marRight w:val="0"/>
      <w:marTop w:val="0"/>
      <w:marBottom w:val="0"/>
      <w:divBdr>
        <w:top w:val="none" w:sz="0" w:space="0" w:color="auto"/>
        <w:left w:val="none" w:sz="0" w:space="0" w:color="auto"/>
        <w:bottom w:val="none" w:sz="0" w:space="0" w:color="auto"/>
        <w:right w:val="none" w:sz="0" w:space="0" w:color="auto"/>
      </w:divBdr>
    </w:div>
    <w:div w:id="815802976">
      <w:bodyDiv w:val="1"/>
      <w:marLeft w:val="0"/>
      <w:marRight w:val="0"/>
      <w:marTop w:val="0"/>
      <w:marBottom w:val="0"/>
      <w:divBdr>
        <w:top w:val="none" w:sz="0" w:space="0" w:color="auto"/>
        <w:left w:val="none" w:sz="0" w:space="0" w:color="auto"/>
        <w:bottom w:val="none" w:sz="0" w:space="0" w:color="auto"/>
        <w:right w:val="none" w:sz="0" w:space="0" w:color="auto"/>
      </w:divBdr>
    </w:div>
    <w:div w:id="816144332">
      <w:bodyDiv w:val="1"/>
      <w:marLeft w:val="0"/>
      <w:marRight w:val="0"/>
      <w:marTop w:val="0"/>
      <w:marBottom w:val="0"/>
      <w:divBdr>
        <w:top w:val="none" w:sz="0" w:space="0" w:color="auto"/>
        <w:left w:val="none" w:sz="0" w:space="0" w:color="auto"/>
        <w:bottom w:val="none" w:sz="0" w:space="0" w:color="auto"/>
        <w:right w:val="none" w:sz="0" w:space="0" w:color="auto"/>
      </w:divBdr>
    </w:div>
    <w:div w:id="816188351">
      <w:bodyDiv w:val="1"/>
      <w:marLeft w:val="0"/>
      <w:marRight w:val="0"/>
      <w:marTop w:val="0"/>
      <w:marBottom w:val="0"/>
      <w:divBdr>
        <w:top w:val="none" w:sz="0" w:space="0" w:color="auto"/>
        <w:left w:val="none" w:sz="0" w:space="0" w:color="auto"/>
        <w:bottom w:val="none" w:sz="0" w:space="0" w:color="auto"/>
        <w:right w:val="none" w:sz="0" w:space="0" w:color="auto"/>
      </w:divBdr>
    </w:div>
    <w:div w:id="816265173">
      <w:bodyDiv w:val="1"/>
      <w:marLeft w:val="0"/>
      <w:marRight w:val="0"/>
      <w:marTop w:val="0"/>
      <w:marBottom w:val="0"/>
      <w:divBdr>
        <w:top w:val="none" w:sz="0" w:space="0" w:color="auto"/>
        <w:left w:val="none" w:sz="0" w:space="0" w:color="auto"/>
        <w:bottom w:val="none" w:sz="0" w:space="0" w:color="auto"/>
        <w:right w:val="none" w:sz="0" w:space="0" w:color="auto"/>
      </w:divBdr>
    </w:div>
    <w:div w:id="816645926">
      <w:bodyDiv w:val="1"/>
      <w:marLeft w:val="0"/>
      <w:marRight w:val="0"/>
      <w:marTop w:val="0"/>
      <w:marBottom w:val="0"/>
      <w:divBdr>
        <w:top w:val="none" w:sz="0" w:space="0" w:color="auto"/>
        <w:left w:val="none" w:sz="0" w:space="0" w:color="auto"/>
        <w:bottom w:val="none" w:sz="0" w:space="0" w:color="auto"/>
        <w:right w:val="none" w:sz="0" w:space="0" w:color="auto"/>
      </w:divBdr>
      <w:divsChild>
        <w:div w:id="1999266050">
          <w:marLeft w:val="0"/>
          <w:marRight w:val="0"/>
          <w:marTop w:val="0"/>
          <w:marBottom w:val="0"/>
          <w:divBdr>
            <w:top w:val="none" w:sz="0" w:space="0" w:color="auto"/>
            <w:left w:val="none" w:sz="0" w:space="0" w:color="auto"/>
            <w:bottom w:val="none" w:sz="0" w:space="0" w:color="auto"/>
            <w:right w:val="none" w:sz="0" w:space="0" w:color="auto"/>
          </w:divBdr>
        </w:div>
      </w:divsChild>
    </w:div>
    <w:div w:id="817040398">
      <w:bodyDiv w:val="1"/>
      <w:marLeft w:val="0"/>
      <w:marRight w:val="0"/>
      <w:marTop w:val="0"/>
      <w:marBottom w:val="0"/>
      <w:divBdr>
        <w:top w:val="none" w:sz="0" w:space="0" w:color="auto"/>
        <w:left w:val="none" w:sz="0" w:space="0" w:color="auto"/>
        <w:bottom w:val="none" w:sz="0" w:space="0" w:color="auto"/>
        <w:right w:val="none" w:sz="0" w:space="0" w:color="auto"/>
      </w:divBdr>
    </w:div>
    <w:div w:id="817304362">
      <w:bodyDiv w:val="1"/>
      <w:marLeft w:val="0"/>
      <w:marRight w:val="0"/>
      <w:marTop w:val="0"/>
      <w:marBottom w:val="0"/>
      <w:divBdr>
        <w:top w:val="none" w:sz="0" w:space="0" w:color="auto"/>
        <w:left w:val="none" w:sz="0" w:space="0" w:color="auto"/>
        <w:bottom w:val="none" w:sz="0" w:space="0" w:color="auto"/>
        <w:right w:val="none" w:sz="0" w:space="0" w:color="auto"/>
      </w:divBdr>
    </w:div>
    <w:div w:id="817919477">
      <w:bodyDiv w:val="1"/>
      <w:marLeft w:val="0"/>
      <w:marRight w:val="0"/>
      <w:marTop w:val="0"/>
      <w:marBottom w:val="0"/>
      <w:divBdr>
        <w:top w:val="none" w:sz="0" w:space="0" w:color="auto"/>
        <w:left w:val="none" w:sz="0" w:space="0" w:color="auto"/>
        <w:bottom w:val="none" w:sz="0" w:space="0" w:color="auto"/>
        <w:right w:val="none" w:sz="0" w:space="0" w:color="auto"/>
      </w:divBdr>
    </w:div>
    <w:div w:id="818036483">
      <w:bodyDiv w:val="1"/>
      <w:marLeft w:val="0"/>
      <w:marRight w:val="0"/>
      <w:marTop w:val="0"/>
      <w:marBottom w:val="0"/>
      <w:divBdr>
        <w:top w:val="none" w:sz="0" w:space="0" w:color="auto"/>
        <w:left w:val="none" w:sz="0" w:space="0" w:color="auto"/>
        <w:bottom w:val="none" w:sz="0" w:space="0" w:color="auto"/>
        <w:right w:val="none" w:sz="0" w:space="0" w:color="auto"/>
      </w:divBdr>
    </w:div>
    <w:div w:id="818308504">
      <w:bodyDiv w:val="1"/>
      <w:marLeft w:val="0"/>
      <w:marRight w:val="0"/>
      <w:marTop w:val="0"/>
      <w:marBottom w:val="0"/>
      <w:divBdr>
        <w:top w:val="none" w:sz="0" w:space="0" w:color="auto"/>
        <w:left w:val="none" w:sz="0" w:space="0" w:color="auto"/>
        <w:bottom w:val="none" w:sz="0" w:space="0" w:color="auto"/>
        <w:right w:val="none" w:sz="0" w:space="0" w:color="auto"/>
      </w:divBdr>
      <w:divsChild>
        <w:div w:id="1605376817">
          <w:marLeft w:val="0"/>
          <w:marRight w:val="0"/>
          <w:marTop w:val="0"/>
          <w:marBottom w:val="0"/>
          <w:divBdr>
            <w:top w:val="none" w:sz="0" w:space="0" w:color="auto"/>
            <w:left w:val="none" w:sz="0" w:space="0" w:color="auto"/>
            <w:bottom w:val="none" w:sz="0" w:space="0" w:color="auto"/>
            <w:right w:val="none" w:sz="0" w:space="0" w:color="auto"/>
          </w:divBdr>
        </w:div>
      </w:divsChild>
    </w:div>
    <w:div w:id="818422446">
      <w:bodyDiv w:val="1"/>
      <w:marLeft w:val="0"/>
      <w:marRight w:val="0"/>
      <w:marTop w:val="0"/>
      <w:marBottom w:val="0"/>
      <w:divBdr>
        <w:top w:val="none" w:sz="0" w:space="0" w:color="auto"/>
        <w:left w:val="none" w:sz="0" w:space="0" w:color="auto"/>
        <w:bottom w:val="none" w:sz="0" w:space="0" w:color="auto"/>
        <w:right w:val="none" w:sz="0" w:space="0" w:color="auto"/>
      </w:divBdr>
    </w:div>
    <w:div w:id="818426219">
      <w:bodyDiv w:val="1"/>
      <w:marLeft w:val="0"/>
      <w:marRight w:val="0"/>
      <w:marTop w:val="0"/>
      <w:marBottom w:val="0"/>
      <w:divBdr>
        <w:top w:val="none" w:sz="0" w:space="0" w:color="auto"/>
        <w:left w:val="none" w:sz="0" w:space="0" w:color="auto"/>
        <w:bottom w:val="none" w:sz="0" w:space="0" w:color="auto"/>
        <w:right w:val="none" w:sz="0" w:space="0" w:color="auto"/>
      </w:divBdr>
    </w:div>
    <w:div w:id="818499879">
      <w:bodyDiv w:val="1"/>
      <w:marLeft w:val="0"/>
      <w:marRight w:val="0"/>
      <w:marTop w:val="0"/>
      <w:marBottom w:val="0"/>
      <w:divBdr>
        <w:top w:val="none" w:sz="0" w:space="0" w:color="auto"/>
        <w:left w:val="none" w:sz="0" w:space="0" w:color="auto"/>
        <w:bottom w:val="none" w:sz="0" w:space="0" w:color="auto"/>
        <w:right w:val="none" w:sz="0" w:space="0" w:color="auto"/>
      </w:divBdr>
    </w:div>
    <w:div w:id="818573225">
      <w:bodyDiv w:val="1"/>
      <w:marLeft w:val="0"/>
      <w:marRight w:val="0"/>
      <w:marTop w:val="0"/>
      <w:marBottom w:val="0"/>
      <w:divBdr>
        <w:top w:val="none" w:sz="0" w:space="0" w:color="auto"/>
        <w:left w:val="none" w:sz="0" w:space="0" w:color="auto"/>
        <w:bottom w:val="none" w:sz="0" w:space="0" w:color="auto"/>
        <w:right w:val="none" w:sz="0" w:space="0" w:color="auto"/>
      </w:divBdr>
    </w:div>
    <w:div w:id="818692886">
      <w:bodyDiv w:val="1"/>
      <w:marLeft w:val="0"/>
      <w:marRight w:val="0"/>
      <w:marTop w:val="0"/>
      <w:marBottom w:val="0"/>
      <w:divBdr>
        <w:top w:val="none" w:sz="0" w:space="0" w:color="auto"/>
        <w:left w:val="none" w:sz="0" w:space="0" w:color="auto"/>
        <w:bottom w:val="none" w:sz="0" w:space="0" w:color="auto"/>
        <w:right w:val="none" w:sz="0" w:space="0" w:color="auto"/>
      </w:divBdr>
    </w:div>
    <w:div w:id="818961289">
      <w:bodyDiv w:val="1"/>
      <w:marLeft w:val="0"/>
      <w:marRight w:val="0"/>
      <w:marTop w:val="0"/>
      <w:marBottom w:val="0"/>
      <w:divBdr>
        <w:top w:val="none" w:sz="0" w:space="0" w:color="auto"/>
        <w:left w:val="none" w:sz="0" w:space="0" w:color="auto"/>
        <w:bottom w:val="none" w:sz="0" w:space="0" w:color="auto"/>
        <w:right w:val="none" w:sz="0" w:space="0" w:color="auto"/>
      </w:divBdr>
    </w:div>
    <w:div w:id="819004142">
      <w:bodyDiv w:val="1"/>
      <w:marLeft w:val="0"/>
      <w:marRight w:val="0"/>
      <w:marTop w:val="0"/>
      <w:marBottom w:val="0"/>
      <w:divBdr>
        <w:top w:val="none" w:sz="0" w:space="0" w:color="auto"/>
        <w:left w:val="none" w:sz="0" w:space="0" w:color="auto"/>
        <w:bottom w:val="none" w:sz="0" w:space="0" w:color="auto"/>
        <w:right w:val="none" w:sz="0" w:space="0" w:color="auto"/>
      </w:divBdr>
      <w:divsChild>
        <w:div w:id="1523784767">
          <w:marLeft w:val="0"/>
          <w:marRight w:val="0"/>
          <w:marTop w:val="0"/>
          <w:marBottom w:val="0"/>
          <w:divBdr>
            <w:top w:val="none" w:sz="0" w:space="0" w:color="auto"/>
            <w:left w:val="none" w:sz="0" w:space="0" w:color="auto"/>
            <w:bottom w:val="none" w:sz="0" w:space="0" w:color="auto"/>
            <w:right w:val="none" w:sz="0" w:space="0" w:color="auto"/>
          </w:divBdr>
        </w:div>
      </w:divsChild>
    </w:div>
    <w:div w:id="819344437">
      <w:bodyDiv w:val="1"/>
      <w:marLeft w:val="0"/>
      <w:marRight w:val="0"/>
      <w:marTop w:val="0"/>
      <w:marBottom w:val="0"/>
      <w:divBdr>
        <w:top w:val="none" w:sz="0" w:space="0" w:color="auto"/>
        <w:left w:val="none" w:sz="0" w:space="0" w:color="auto"/>
        <w:bottom w:val="none" w:sz="0" w:space="0" w:color="auto"/>
        <w:right w:val="none" w:sz="0" w:space="0" w:color="auto"/>
      </w:divBdr>
    </w:div>
    <w:div w:id="819658832">
      <w:bodyDiv w:val="1"/>
      <w:marLeft w:val="0"/>
      <w:marRight w:val="0"/>
      <w:marTop w:val="0"/>
      <w:marBottom w:val="0"/>
      <w:divBdr>
        <w:top w:val="none" w:sz="0" w:space="0" w:color="auto"/>
        <w:left w:val="none" w:sz="0" w:space="0" w:color="auto"/>
        <w:bottom w:val="none" w:sz="0" w:space="0" w:color="auto"/>
        <w:right w:val="none" w:sz="0" w:space="0" w:color="auto"/>
      </w:divBdr>
    </w:div>
    <w:div w:id="819691188">
      <w:bodyDiv w:val="1"/>
      <w:marLeft w:val="0"/>
      <w:marRight w:val="0"/>
      <w:marTop w:val="0"/>
      <w:marBottom w:val="0"/>
      <w:divBdr>
        <w:top w:val="none" w:sz="0" w:space="0" w:color="auto"/>
        <w:left w:val="none" w:sz="0" w:space="0" w:color="auto"/>
        <w:bottom w:val="none" w:sz="0" w:space="0" w:color="auto"/>
        <w:right w:val="none" w:sz="0" w:space="0" w:color="auto"/>
      </w:divBdr>
    </w:div>
    <w:div w:id="819882103">
      <w:bodyDiv w:val="1"/>
      <w:marLeft w:val="0"/>
      <w:marRight w:val="0"/>
      <w:marTop w:val="0"/>
      <w:marBottom w:val="0"/>
      <w:divBdr>
        <w:top w:val="none" w:sz="0" w:space="0" w:color="auto"/>
        <w:left w:val="none" w:sz="0" w:space="0" w:color="auto"/>
        <w:bottom w:val="none" w:sz="0" w:space="0" w:color="auto"/>
        <w:right w:val="none" w:sz="0" w:space="0" w:color="auto"/>
      </w:divBdr>
    </w:div>
    <w:div w:id="820384821">
      <w:bodyDiv w:val="1"/>
      <w:marLeft w:val="0"/>
      <w:marRight w:val="0"/>
      <w:marTop w:val="0"/>
      <w:marBottom w:val="0"/>
      <w:divBdr>
        <w:top w:val="none" w:sz="0" w:space="0" w:color="auto"/>
        <w:left w:val="none" w:sz="0" w:space="0" w:color="auto"/>
        <w:bottom w:val="none" w:sz="0" w:space="0" w:color="auto"/>
        <w:right w:val="none" w:sz="0" w:space="0" w:color="auto"/>
      </w:divBdr>
    </w:div>
    <w:div w:id="820392714">
      <w:bodyDiv w:val="1"/>
      <w:marLeft w:val="0"/>
      <w:marRight w:val="0"/>
      <w:marTop w:val="0"/>
      <w:marBottom w:val="0"/>
      <w:divBdr>
        <w:top w:val="none" w:sz="0" w:space="0" w:color="auto"/>
        <w:left w:val="none" w:sz="0" w:space="0" w:color="auto"/>
        <w:bottom w:val="none" w:sz="0" w:space="0" w:color="auto"/>
        <w:right w:val="none" w:sz="0" w:space="0" w:color="auto"/>
      </w:divBdr>
    </w:div>
    <w:div w:id="820587149">
      <w:bodyDiv w:val="1"/>
      <w:marLeft w:val="0"/>
      <w:marRight w:val="0"/>
      <w:marTop w:val="0"/>
      <w:marBottom w:val="0"/>
      <w:divBdr>
        <w:top w:val="none" w:sz="0" w:space="0" w:color="auto"/>
        <w:left w:val="none" w:sz="0" w:space="0" w:color="auto"/>
        <w:bottom w:val="none" w:sz="0" w:space="0" w:color="auto"/>
        <w:right w:val="none" w:sz="0" w:space="0" w:color="auto"/>
      </w:divBdr>
    </w:div>
    <w:div w:id="820661736">
      <w:bodyDiv w:val="1"/>
      <w:marLeft w:val="0"/>
      <w:marRight w:val="0"/>
      <w:marTop w:val="0"/>
      <w:marBottom w:val="0"/>
      <w:divBdr>
        <w:top w:val="none" w:sz="0" w:space="0" w:color="auto"/>
        <w:left w:val="none" w:sz="0" w:space="0" w:color="auto"/>
        <w:bottom w:val="none" w:sz="0" w:space="0" w:color="auto"/>
        <w:right w:val="none" w:sz="0" w:space="0" w:color="auto"/>
      </w:divBdr>
    </w:div>
    <w:div w:id="820804152">
      <w:bodyDiv w:val="1"/>
      <w:marLeft w:val="0"/>
      <w:marRight w:val="0"/>
      <w:marTop w:val="0"/>
      <w:marBottom w:val="0"/>
      <w:divBdr>
        <w:top w:val="none" w:sz="0" w:space="0" w:color="auto"/>
        <w:left w:val="none" w:sz="0" w:space="0" w:color="auto"/>
        <w:bottom w:val="none" w:sz="0" w:space="0" w:color="auto"/>
        <w:right w:val="none" w:sz="0" w:space="0" w:color="auto"/>
      </w:divBdr>
    </w:div>
    <w:div w:id="820804878">
      <w:bodyDiv w:val="1"/>
      <w:marLeft w:val="0"/>
      <w:marRight w:val="0"/>
      <w:marTop w:val="0"/>
      <w:marBottom w:val="0"/>
      <w:divBdr>
        <w:top w:val="none" w:sz="0" w:space="0" w:color="auto"/>
        <w:left w:val="none" w:sz="0" w:space="0" w:color="auto"/>
        <w:bottom w:val="none" w:sz="0" w:space="0" w:color="auto"/>
        <w:right w:val="none" w:sz="0" w:space="0" w:color="auto"/>
      </w:divBdr>
    </w:div>
    <w:div w:id="820846141">
      <w:bodyDiv w:val="1"/>
      <w:marLeft w:val="0"/>
      <w:marRight w:val="0"/>
      <w:marTop w:val="0"/>
      <w:marBottom w:val="0"/>
      <w:divBdr>
        <w:top w:val="none" w:sz="0" w:space="0" w:color="auto"/>
        <w:left w:val="none" w:sz="0" w:space="0" w:color="auto"/>
        <w:bottom w:val="none" w:sz="0" w:space="0" w:color="auto"/>
        <w:right w:val="none" w:sz="0" w:space="0" w:color="auto"/>
      </w:divBdr>
    </w:div>
    <w:div w:id="821041772">
      <w:bodyDiv w:val="1"/>
      <w:marLeft w:val="0"/>
      <w:marRight w:val="0"/>
      <w:marTop w:val="0"/>
      <w:marBottom w:val="0"/>
      <w:divBdr>
        <w:top w:val="none" w:sz="0" w:space="0" w:color="auto"/>
        <w:left w:val="none" w:sz="0" w:space="0" w:color="auto"/>
        <w:bottom w:val="none" w:sz="0" w:space="0" w:color="auto"/>
        <w:right w:val="none" w:sz="0" w:space="0" w:color="auto"/>
      </w:divBdr>
      <w:divsChild>
        <w:div w:id="1235698130">
          <w:marLeft w:val="0"/>
          <w:marRight w:val="0"/>
          <w:marTop w:val="0"/>
          <w:marBottom w:val="0"/>
          <w:divBdr>
            <w:top w:val="none" w:sz="0" w:space="0" w:color="auto"/>
            <w:left w:val="none" w:sz="0" w:space="0" w:color="auto"/>
            <w:bottom w:val="none" w:sz="0" w:space="0" w:color="auto"/>
            <w:right w:val="none" w:sz="0" w:space="0" w:color="auto"/>
          </w:divBdr>
        </w:div>
      </w:divsChild>
    </w:div>
    <w:div w:id="821047233">
      <w:bodyDiv w:val="1"/>
      <w:marLeft w:val="0"/>
      <w:marRight w:val="0"/>
      <w:marTop w:val="0"/>
      <w:marBottom w:val="0"/>
      <w:divBdr>
        <w:top w:val="none" w:sz="0" w:space="0" w:color="auto"/>
        <w:left w:val="none" w:sz="0" w:space="0" w:color="auto"/>
        <w:bottom w:val="none" w:sz="0" w:space="0" w:color="auto"/>
        <w:right w:val="none" w:sz="0" w:space="0" w:color="auto"/>
      </w:divBdr>
    </w:div>
    <w:div w:id="821460606">
      <w:bodyDiv w:val="1"/>
      <w:marLeft w:val="0"/>
      <w:marRight w:val="0"/>
      <w:marTop w:val="0"/>
      <w:marBottom w:val="0"/>
      <w:divBdr>
        <w:top w:val="none" w:sz="0" w:space="0" w:color="auto"/>
        <w:left w:val="none" w:sz="0" w:space="0" w:color="auto"/>
        <w:bottom w:val="none" w:sz="0" w:space="0" w:color="auto"/>
        <w:right w:val="none" w:sz="0" w:space="0" w:color="auto"/>
      </w:divBdr>
    </w:div>
    <w:div w:id="822358472">
      <w:bodyDiv w:val="1"/>
      <w:marLeft w:val="0"/>
      <w:marRight w:val="0"/>
      <w:marTop w:val="0"/>
      <w:marBottom w:val="0"/>
      <w:divBdr>
        <w:top w:val="none" w:sz="0" w:space="0" w:color="auto"/>
        <w:left w:val="none" w:sz="0" w:space="0" w:color="auto"/>
        <w:bottom w:val="none" w:sz="0" w:space="0" w:color="auto"/>
        <w:right w:val="none" w:sz="0" w:space="0" w:color="auto"/>
      </w:divBdr>
    </w:div>
    <w:div w:id="822743585">
      <w:bodyDiv w:val="1"/>
      <w:marLeft w:val="0"/>
      <w:marRight w:val="0"/>
      <w:marTop w:val="0"/>
      <w:marBottom w:val="0"/>
      <w:divBdr>
        <w:top w:val="none" w:sz="0" w:space="0" w:color="auto"/>
        <w:left w:val="none" w:sz="0" w:space="0" w:color="auto"/>
        <w:bottom w:val="none" w:sz="0" w:space="0" w:color="auto"/>
        <w:right w:val="none" w:sz="0" w:space="0" w:color="auto"/>
      </w:divBdr>
    </w:div>
    <w:div w:id="822892265">
      <w:bodyDiv w:val="1"/>
      <w:marLeft w:val="0"/>
      <w:marRight w:val="0"/>
      <w:marTop w:val="0"/>
      <w:marBottom w:val="0"/>
      <w:divBdr>
        <w:top w:val="none" w:sz="0" w:space="0" w:color="auto"/>
        <w:left w:val="none" w:sz="0" w:space="0" w:color="auto"/>
        <w:bottom w:val="none" w:sz="0" w:space="0" w:color="auto"/>
        <w:right w:val="none" w:sz="0" w:space="0" w:color="auto"/>
      </w:divBdr>
    </w:div>
    <w:div w:id="823010452">
      <w:bodyDiv w:val="1"/>
      <w:marLeft w:val="0"/>
      <w:marRight w:val="0"/>
      <w:marTop w:val="0"/>
      <w:marBottom w:val="0"/>
      <w:divBdr>
        <w:top w:val="none" w:sz="0" w:space="0" w:color="auto"/>
        <w:left w:val="none" w:sz="0" w:space="0" w:color="auto"/>
        <w:bottom w:val="none" w:sz="0" w:space="0" w:color="auto"/>
        <w:right w:val="none" w:sz="0" w:space="0" w:color="auto"/>
      </w:divBdr>
    </w:div>
    <w:div w:id="823085059">
      <w:bodyDiv w:val="1"/>
      <w:marLeft w:val="0"/>
      <w:marRight w:val="0"/>
      <w:marTop w:val="0"/>
      <w:marBottom w:val="0"/>
      <w:divBdr>
        <w:top w:val="none" w:sz="0" w:space="0" w:color="auto"/>
        <w:left w:val="none" w:sz="0" w:space="0" w:color="auto"/>
        <w:bottom w:val="none" w:sz="0" w:space="0" w:color="auto"/>
        <w:right w:val="none" w:sz="0" w:space="0" w:color="auto"/>
      </w:divBdr>
    </w:div>
    <w:div w:id="823397199">
      <w:bodyDiv w:val="1"/>
      <w:marLeft w:val="0"/>
      <w:marRight w:val="0"/>
      <w:marTop w:val="0"/>
      <w:marBottom w:val="0"/>
      <w:divBdr>
        <w:top w:val="none" w:sz="0" w:space="0" w:color="auto"/>
        <w:left w:val="none" w:sz="0" w:space="0" w:color="auto"/>
        <w:bottom w:val="none" w:sz="0" w:space="0" w:color="auto"/>
        <w:right w:val="none" w:sz="0" w:space="0" w:color="auto"/>
      </w:divBdr>
    </w:div>
    <w:div w:id="823473840">
      <w:bodyDiv w:val="1"/>
      <w:marLeft w:val="0"/>
      <w:marRight w:val="0"/>
      <w:marTop w:val="0"/>
      <w:marBottom w:val="0"/>
      <w:divBdr>
        <w:top w:val="none" w:sz="0" w:space="0" w:color="auto"/>
        <w:left w:val="none" w:sz="0" w:space="0" w:color="auto"/>
        <w:bottom w:val="none" w:sz="0" w:space="0" w:color="auto"/>
        <w:right w:val="none" w:sz="0" w:space="0" w:color="auto"/>
      </w:divBdr>
    </w:div>
    <w:div w:id="823669329">
      <w:bodyDiv w:val="1"/>
      <w:marLeft w:val="0"/>
      <w:marRight w:val="0"/>
      <w:marTop w:val="0"/>
      <w:marBottom w:val="0"/>
      <w:divBdr>
        <w:top w:val="none" w:sz="0" w:space="0" w:color="auto"/>
        <w:left w:val="none" w:sz="0" w:space="0" w:color="auto"/>
        <w:bottom w:val="none" w:sz="0" w:space="0" w:color="auto"/>
        <w:right w:val="none" w:sz="0" w:space="0" w:color="auto"/>
      </w:divBdr>
    </w:div>
    <w:div w:id="823855661">
      <w:bodyDiv w:val="1"/>
      <w:marLeft w:val="0"/>
      <w:marRight w:val="0"/>
      <w:marTop w:val="0"/>
      <w:marBottom w:val="0"/>
      <w:divBdr>
        <w:top w:val="none" w:sz="0" w:space="0" w:color="auto"/>
        <w:left w:val="none" w:sz="0" w:space="0" w:color="auto"/>
        <w:bottom w:val="none" w:sz="0" w:space="0" w:color="auto"/>
        <w:right w:val="none" w:sz="0" w:space="0" w:color="auto"/>
      </w:divBdr>
      <w:divsChild>
        <w:div w:id="1346903667">
          <w:marLeft w:val="0"/>
          <w:marRight w:val="0"/>
          <w:marTop w:val="0"/>
          <w:marBottom w:val="0"/>
          <w:divBdr>
            <w:top w:val="none" w:sz="0" w:space="0" w:color="auto"/>
            <w:left w:val="none" w:sz="0" w:space="0" w:color="auto"/>
            <w:bottom w:val="none" w:sz="0" w:space="0" w:color="auto"/>
            <w:right w:val="none" w:sz="0" w:space="0" w:color="auto"/>
          </w:divBdr>
        </w:div>
      </w:divsChild>
    </w:div>
    <w:div w:id="823857063">
      <w:bodyDiv w:val="1"/>
      <w:marLeft w:val="0"/>
      <w:marRight w:val="0"/>
      <w:marTop w:val="0"/>
      <w:marBottom w:val="0"/>
      <w:divBdr>
        <w:top w:val="none" w:sz="0" w:space="0" w:color="auto"/>
        <w:left w:val="none" w:sz="0" w:space="0" w:color="auto"/>
        <w:bottom w:val="none" w:sz="0" w:space="0" w:color="auto"/>
        <w:right w:val="none" w:sz="0" w:space="0" w:color="auto"/>
      </w:divBdr>
    </w:div>
    <w:div w:id="823930242">
      <w:bodyDiv w:val="1"/>
      <w:marLeft w:val="0"/>
      <w:marRight w:val="0"/>
      <w:marTop w:val="0"/>
      <w:marBottom w:val="0"/>
      <w:divBdr>
        <w:top w:val="none" w:sz="0" w:space="0" w:color="auto"/>
        <w:left w:val="none" w:sz="0" w:space="0" w:color="auto"/>
        <w:bottom w:val="none" w:sz="0" w:space="0" w:color="auto"/>
        <w:right w:val="none" w:sz="0" w:space="0" w:color="auto"/>
      </w:divBdr>
    </w:div>
    <w:div w:id="824051670">
      <w:bodyDiv w:val="1"/>
      <w:marLeft w:val="0"/>
      <w:marRight w:val="0"/>
      <w:marTop w:val="0"/>
      <w:marBottom w:val="0"/>
      <w:divBdr>
        <w:top w:val="none" w:sz="0" w:space="0" w:color="auto"/>
        <w:left w:val="none" w:sz="0" w:space="0" w:color="auto"/>
        <w:bottom w:val="none" w:sz="0" w:space="0" w:color="auto"/>
        <w:right w:val="none" w:sz="0" w:space="0" w:color="auto"/>
      </w:divBdr>
    </w:div>
    <w:div w:id="824128490">
      <w:bodyDiv w:val="1"/>
      <w:marLeft w:val="0"/>
      <w:marRight w:val="0"/>
      <w:marTop w:val="0"/>
      <w:marBottom w:val="0"/>
      <w:divBdr>
        <w:top w:val="none" w:sz="0" w:space="0" w:color="auto"/>
        <w:left w:val="none" w:sz="0" w:space="0" w:color="auto"/>
        <w:bottom w:val="none" w:sz="0" w:space="0" w:color="auto"/>
        <w:right w:val="none" w:sz="0" w:space="0" w:color="auto"/>
      </w:divBdr>
    </w:div>
    <w:div w:id="824323118">
      <w:bodyDiv w:val="1"/>
      <w:marLeft w:val="0"/>
      <w:marRight w:val="0"/>
      <w:marTop w:val="0"/>
      <w:marBottom w:val="0"/>
      <w:divBdr>
        <w:top w:val="none" w:sz="0" w:space="0" w:color="auto"/>
        <w:left w:val="none" w:sz="0" w:space="0" w:color="auto"/>
        <w:bottom w:val="none" w:sz="0" w:space="0" w:color="auto"/>
        <w:right w:val="none" w:sz="0" w:space="0" w:color="auto"/>
      </w:divBdr>
    </w:div>
    <w:div w:id="824589067">
      <w:bodyDiv w:val="1"/>
      <w:marLeft w:val="0"/>
      <w:marRight w:val="0"/>
      <w:marTop w:val="0"/>
      <w:marBottom w:val="0"/>
      <w:divBdr>
        <w:top w:val="none" w:sz="0" w:space="0" w:color="auto"/>
        <w:left w:val="none" w:sz="0" w:space="0" w:color="auto"/>
        <w:bottom w:val="none" w:sz="0" w:space="0" w:color="auto"/>
        <w:right w:val="none" w:sz="0" w:space="0" w:color="auto"/>
      </w:divBdr>
    </w:div>
    <w:div w:id="824593630">
      <w:bodyDiv w:val="1"/>
      <w:marLeft w:val="0"/>
      <w:marRight w:val="0"/>
      <w:marTop w:val="0"/>
      <w:marBottom w:val="0"/>
      <w:divBdr>
        <w:top w:val="none" w:sz="0" w:space="0" w:color="auto"/>
        <w:left w:val="none" w:sz="0" w:space="0" w:color="auto"/>
        <w:bottom w:val="none" w:sz="0" w:space="0" w:color="auto"/>
        <w:right w:val="none" w:sz="0" w:space="0" w:color="auto"/>
      </w:divBdr>
    </w:div>
    <w:div w:id="824709758">
      <w:bodyDiv w:val="1"/>
      <w:marLeft w:val="0"/>
      <w:marRight w:val="0"/>
      <w:marTop w:val="0"/>
      <w:marBottom w:val="0"/>
      <w:divBdr>
        <w:top w:val="none" w:sz="0" w:space="0" w:color="auto"/>
        <w:left w:val="none" w:sz="0" w:space="0" w:color="auto"/>
        <w:bottom w:val="none" w:sz="0" w:space="0" w:color="auto"/>
        <w:right w:val="none" w:sz="0" w:space="0" w:color="auto"/>
      </w:divBdr>
    </w:div>
    <w:div w:id="824778565">
      <w:bodyDiv w:val="1"/>
      <w:marLeft w:val="0"/>
      <w:marRight w:val="0"/>
      <w:marTop w:val="0"/>
      <w:marBottom w:val="0"/>
      <w:divBdr>
        <w:top w:val="none" w:sz="0" w:space="0" w:color="auto"/>
        <w:left w:val="none" w:sz="0" w:space="0" w:color="auto"/>
        <w:bottom w:val="none" w:sz="0" w:space="0" w:color="auto"/>
        <w:right w:val="none" w:sz="0" w:space="0" w:color="auto"/>
      </w:divBdr>
    </w:div>
    <w:div w:id="824857485">
      <w:bodyDiv w:val="1"/>
      <w:marLeft w:val="0"/>
      <w:marRight w:val="0"/>
      <w:marTop w:val="0"/>
      <w:marBottom w:val="0"/>
      <w:divBdr>
        <w:top w:val="none" w:sz="0" w:space="0" w:color="auto"/>
        <w:left w:val="none" w:sz="0" w:space="0" w:color="auto"/>
        <w:bottom w:val="none" w:sz="0" w:space="0" w:color="auto"/>
        <w:right w:val="none" w:sz="0" w:space="0" w:color="auto"/>
      </w:divBdr>
    </w:div>
    <w:div w:id="824859945">
      <w:bodyDiv w:val="1"/>
      <w:marLeft w:val="0"/>
      <w:marRight w:val="0"/>
      <w:marTop w:val="0"/>
      <w:marBottom w:val="0"/>
      <w:divBdr>
        <w:top w:val="none" w:sz="0" w:space="0" w:color="auto"/>
        <w:left w:val="none" w:sz="0" w:space="0" w:color="auto"/>
        <w:bottom w:val="none" w:sz="0" w:space="0" w:color="auto"/>
        <w:right w:val="none" w:sz="0" w:space="0" w:color="auto"/>
      </w:divBdr>
    </w:div>
    <w:div w:id="825048692">
      <w:bodyDiv w:val="1"/>
      <w:marLeft w:val="0"/>
      <w:marRight w:val="0"/>
      <w:marTop w:val="0"/>
      <w:marBottom w:val="0"/>
      <w:divBdr>
        <w:top w:val="none" w:sz="0" w:space="0" w:color="auto"/>
        <w:left w:val="none" w:sz="0" w:space="0" w:color="auto"/>
        <w:bottom w:val="none" w:sz="0" w:space="0" w:color="auto"/>
        <w:right w:val="none" w:sz="0" w:space="0" w:color="auto"/>
      </w:divBdr>
    </w:div>
    <w:div w:id="825125715">
      <w:bodyDiv w:val="1"/>
      <w:marLeft w:val="0"/>
      <w:marRight w:val="0"/>
      <w:marTop w:val="0"/>
      <w:marBottom w:val="0"/>
      <w:divBdr>
        <w:top w:val="none" w:sz="0" w:space="0" w:color="auto"/>
        <w:left w:val="none" w:sz="0" w:space="0" w:color="auto"/>
        <w:bottom w:val="none" w:sz="0" w:space="0" w:color="auto"/>
        <w:right w:val="none" w:sz="0" w:space="0" w:color="auto"/>
      </w:divBdr>
    </w:div>
    <w:div w:id="825169553">
      <w:bodyDiv w:val="1"/>
      <w:marLeft w:val="0"/>
      <w:marRight w:val="0"/>
      <w:marTop w:val="0"/>
      <w:marBottom w:val="0"/>
      <w:divBdr>
        <w:top w:val="none" w:sz="0" w:space="0" w:color="auto"/>
        <w:left w:val="none" w:sz="0" w:space="0" w:color="auto"/>
        <w:bottom w:val="none" w:sz="0" w:space="0" w:color="auto"/>
        <w:right w:val="none" w:sz="0" w:space="0" w:color="auto"/>
      </w:divBdr>
    </w:div>
    <w:div w:id="825361925">
      <w:bodyDiv w:val="1"/>
      <w:marLeft w:val="0"/>
      <w:marRight w:val="0"/>
      <w:marTop w:val="0"/>
      <w:marBottom w:val="0"/>
      <w:divBdr>
        <w:top w:val="none" w:sz="0" w:space="0" w:color="auto"/>
        <w:left w:val="none" w:sz="0" w:space="0" w:color="auto"/>
        <w:bottom w:val="none" w:sz="0" w:space="0" w:color="auto"/>
        <w:right w:val="none" w:sz="0" w:space="0" w:color="auto"/>
      </w:divBdr>
      <w:divsChild>
        <w:div w:id="1312717110">
          <w:marLeft w:val="0"/>
          <w:marRight w:val="0"/>
          <w:marTop w:val="0"/>
          <w:marBottom w:val="0"/>
          <w:divBdr>
            <w:top w:val="none" w:sz="0" w:space="0" w:color="auto"/>
            <w:left w:val="none" w:sz="0" w:space="0" w:color="auto"/>
            <w:bottom w:val="none" w:sz="0" w:space="0" w:color="auto"/>
            <w:right w:val="none" w:sz="0" w:space="0" w:color="auto"/>
          </w:divBdr>
        </w:div>
      </w:divsChild>
    </w:div>
    <w:div w:id="825589186">
      <w:bodyDiv w:val="1"/>
      <w:marLeft w:val="0"/>
      <w:marRight w:val="0"/>
      <w:marTop w:val="0"/>
      <w:marBottom w:val="0"/>
      <w:divBdr>
        <w:top w:val="none" w:sz="0" w:space="0" w:color="auto"/>
        <w:left w:val="none" w:sz="0" w:space="0" w:color="auto"/>
        <w:bottom w:val="none" w:sz="0" w:space="0" w:color="auto"/>
        <w:right w:val="none" w:sz="0" w:space="0" w:color="auto"/>
      </w:divBdr>
      <w:divsChild>
        <w:div w:id="1960140584">
          <w:marLeft w:val="0"/>
          <w:marRight w:val="0"/>
          <w:marTop w:val="0"/>
          <w:marBottom w:val="0"/>
          <w:divBdr>
            <w:top w:val="none" w:sz="0" w:space="0" w:color="auto"/>
            <w:left w:val="none" w:sz="0" w:space="0" w:color="auto"/>
            <w:bottom w:val="none" w:sz="0" w:space="0" w:color="auto"/>
            <w:right w:val="none" w:sz="0" w:space="0" w:color="auto"/>
          </w:divBdr>
        </w:div>
      </w:divsChild>
    </w:div>
    <w:div w:id="826021445">
      <w:bodyDiv w:val="1"/>
      <w:marLeft w:val="0"/>
      <w:marRight w:val="0"/>
      <w:marTop w:val="0"/>
      <w:marBottom w:val="0"/>
      <w:divBdr>
        <w:top w:val="none" w:sz="0" w:space="0" w:color="auto"/>
        <w:left w:val="none" w:sz="0" w:space="0" w:color="auto"/>
        <w:bottom w:val="none" w:sz="0" w:space="0" w:color="auto"/>
        <w:right w:val="none" w:sz="0" w:space="0" w:color="auto"/>
      </w:divBdr>
    </w:div>
    <w:div w:id="827012417">
      <w:bodyDiv w:val="1"/>
      <w:marLeft w:val="0"/>
      <w:marRight w:val="0"/>
      <w:marTop w:val="0"/>
      <w:marBottom w:val="0"/>
      <w:divBdr>
        <w:top w:val="none" w:sz="0" w:space="0" w:color="auto"/>
        <w:left w:val="none" w:sz="0" w:space="0" w:color="auto"/>
        <w:bottom w:val="none" w:sz="0" w:space="0" w:color="auto"/>
        <w:right w:val="none" w:sz="0" w:space="0" w:color="auto"/>
      </w:divBdr>
    </w:div>
    <w:div w:id="827667914">
      <w:bodyDiv w:val="1"/>
      <w:marLeft w:val="0"/>
      <w:marRight w:val="0"/>
      <w:marTop w:val="0"/>
      <w:marBottom w:val="0"/>
      <w:divBdr>
        <w:top w:val="none" w:sz="0" w:space="0" w:color="auto"/>
        <w:left w:val="none" w:sz="0" w:space="0" w:color="auto"/>
        <w:bottom w:val="none" w:sz="0" w:space="0" w:color="auto"/>
        <w:right w:val="none" w:sz="0" w:space="0" w:color="auto"/>
      </w:divBdr>
    </w:div>
    <w:div w:id="827673684">
      <w:bodyDiv w:val="1"/>
      <w:marLeft w:val="0"/>
      <w:marRight w:val="0"/>
      <w:marTop w:val="0"/>
      <w:marBottom w:val="0"/>
      <w:divBdr>
        <w:top w:val="none" w:sz="0" w:space="0" w:color="auto"/>
        <w:left w:val="none" w:sz="0" w:space="0" w:color="auto"/>
        <w:bottom w:val="none" w:sz="0" w:space="0" w:color="auto"/>
        <w:right w:val="none" w:sz="0" w:space="0" w:color="auto"/>
      </w:divBdr>
      <w:divsChild>
        <w:div w:id="1683238299">
          <w:marLeft w:val="0"/>
          <w:marRight w:val="0"/>
          <w:marTop w:val="0"/>
          <w:marBottom w:val="0"/>
          <w:divBdr>
            <w:top w:val="none" w:sz="0" w:space="0" w:color="auto"/>
            <w:left w:val="none" w:sz="0" w:space="0" w:color="auto"/>
            <w:bottom w:val="none" w:sz="0" w:space="0" w:color="auto"/>
            <w:right w:val="none" w:sz="0" w:space="0" w:color="auto"/>
          </w:divBdr>
        </w:div>
      </w:divsChild>
    </w:div>
    <w:div w:id="827945167">
      <w:bodyDiv w:val="1"/>
      <w:marLeft w:val="0"/>
      <w:marRight w:val="0"/>
      <w:marTop w:val="0"/>
      <w:marBottom w:val="0"/>
      <w:divBdr>
        <w:top w:val="none" w:sz="0" w:space="0" w:color="auto"/>
        <w:left w:val="none" w:sz="0" w:space="0" w:color="auto"/>
        <w:bottom w:val="none" w:sz="0" w:space="0" w:color="auto"/>
        <w:right w:val="none" w:sz="0" w:space="0" w:color="auto"/>
      </w:divBdr>
    </w:div>
    <w:div w:id="828326087">
      <w:bodyDiv w:val="1"/>
      <w:marLeft w:val="0"/>
      <w:marRight w:val="0"/>
      <w:marTop w:val="0"/>
      <w:marBottom w:val="0"/>
      <w:divBdr>
        <w:top w:val="none" w:sz="0" w:space="0" w:color="auto"/>
        <w:left w:val="none" w:sz="0" w:space="0" w:color="auto"/>
        <w:bottom w:val="none" w:sz="0" w:space="0" w:color="auto"/>
        <w:right w:val="none" w:sz="0" w:space="0" w:color="auto"/>
      </w:divBdr>
    </w:div>
    <w:div w:id="828449079">
      <w:bodyDiv w:val="1"/>
      <w:marLeft w:val="0"/>
      <w:marRight w:val="0"/>
      <w:marTop w:val="0"/>
      <w:marBottom w:val="0"/>
      <w:divBdr>
        <w:top w:val="none" w:sz="0" w:space="0" w:color="auto"/>
        <w:left w:val="none" w:sz="0" w:space="0" w:color="auto"/>
        <w:bottom w:val="none" w:sz="0" w:space="0" w:color="auto"/>
        <w:right w:val="none" w:sz="0" w:space="0" w:color="auto"/>
      </w:divBdr>
      <w:divsChild>
        <w:div w:id="1151018351">
          <w:marLeft w:val="0"/>
          <w:marRight w:val="0"/>
          <w:marTop w:val="0"/>
          <w:marBottom w:val="0"/>
          <w:divBdr>
            <w:top w:val="none" w:sz="0" w:space="0" w:color="auto"/>
            <w:left w:val="none" w:sz="0" w:space="0" w:color="auto"/>
            <w:bottom w:val="none" w:sz="0" w:space="0" w:color="auto"/>
            <w:right w:val="none" w:sz="0" w:space="0" w:color="auto"/>
          </w:divBdr>
        </w:div>
      </w:divsChild>
    </w:div>
    <w:div w:id="829448727">
      <w:bodyDiv w:val="1"/>
      <w:marLeft w:val="0"/>
      <w:marRight w:val="0"/>
      <w:marTop w:val="0"/>
      <w:marBottom w:val="0"/>
      <w:divBdr>
        <w:top w:val="none" w:sz="0" w:space="0" w:color="auto"/>
        <w:left w:val="none" w:sz="0" w:space="0" w:color="auto"/>
        <w:bottom w:val="none" w:sz="0" w:space="0" w:color="auto"/>
        <w:right w:val="none" w:sz="0" w:space="0" w:color="auto"/>
      </w:divBdr>
    </w:div>
    <w:div w:id="829717677">
      <w:bodyDiv w:val="1"/>
      <w:marLeft w:val="0"/>
      <w:marRight w:val="0"/>
      <w:marTop w:val="0"/>
      <w:marBottom w:val="0"/>
      <w:divBdr>
        <w:top w:val="none" w:sz="0" w:space="0" w:color="auto"/>
        <w:left w:val="none" w:sz="0" w:space="0" w:color="auto"/>
        <w:bottom w:val="none" w:sz="0" w:space="0" w:color="auto"/>
        <w:right w:val="none" w:sz="0" w:space="0" w:color="auto"/>
      </w:divBdr>
    </w:div>
    <w:div w:id="830297213">
      <w:bodyDiv w:val="1"/>
      <w:marLeft w:val="0"/>
      <w:marRight w:val="0"/>
      <w:marTop w:val="0"/>
      <w:marBottom w:val="0"/>
      <w:divBdr>
        <w:top w:val="none" w:sz="0" w:space="0" w:color="auto"/>
        <w:left w:val="none" w:sz="0" w:space="0" w:color="auto"/>
        <w:bottom w:val="none" w:sz="0" w:space="0" w:color="auto"/>
        <w:right w:val="none" w:sz="0" w:space="0" w:color="auto"/>
      </w:divBdr>
    </w:div>
    <w:div w:id="830412779">
      <w:bodyDiv w:val="1"/>
      <w:marLeft w:val="0"/>
      <w:marRight w:val="0"/>
      <w:marTop w:val="0"/>
      <w:marBottom w:val="0"/>
      <w:divBdr>
        <w:top w:val="none" w:sz="0" w:space="0" w:color="auto"/>
        <w:left w:val="none" w:sz="0" w:space="0" w:color="auto"/>
        <w:bottom w:val="none" w:sz="0" w:space="0" w:color="auto"/>
        <w:right w:val="none" w:sz="0" w:space="0" w:color="auto"/>
      </w:divBdr>
    </w:div>
    <w:div w:id="830756735">
      <w:bodyDiv w:val="1"/>
      <w:marLeft w:val="0"/>
      <w:marRight w:val="0"/>
      <w:marTop w:val="0"/>
      <w:marBottom w:val="0"/>
      <w:divBdr>
        <w:top w:val="none" w:sz="0" w:space="0" w:color="auto"/>
        <w:left w:val="none" w:sz="0" w:space="0" w:color="auto"/>
        <w:bottom w:val="none" w:sz="0" w:space="0" w:color="auto"/>
        <w:right w:val="none" w:sz="0" w:space="0" w:color="auto"/>
      </w:divBdr>
    </w:div>
    <w:div w:id="831455688">
      <w:bodyDiv w:val="1"/>
      <w:marLeft w:val="0"/>
      <w:marRight w:val="0"/>
      <w:marTop w:val="0"/>
      <w:marBottom w:val="0"/>
      <w:divBdr>
        <w:top w:val="none" w:sz="0" w:space="0" w:color="auto"/>
        <w:left w:val="none" w:sz="0" w:space="0" w:color="auto"/>
        <w:bottom w:val="none" w:sz="0" w:space="0" w:color="auto"/>
        <w:right w:val="none" w:sz="0" w:space="0" w:color="auto"/>
      </w:divBdr>
    </w:div>
    <w:div w:id="831718318">
      <w:bodyDiv w:val="1"/>
      <w:marLeft w:val="0"/>
      <w:marRight w:val="0"/>
      <w:marTop w:val="0"/>
      <w:marBottom w:val="0"/>
      <w:divBdr>
        <w:top w:val="none" w:sz="0" w:space="0" w:color="auto"/>
        <w:left w:val="none" w:sz="0" w:space="0" w:color="auto"/>
        <w:bottom w:val="none" w:sz="0" w:space="0" w:color="auto"/>
        <w:right w:val="none" w:sz="0" w:space="0" w:color="auto"/>
      </w:divBdr>
    </w:div>
    <w:div w:id="831874023">
      <w:bodyDiv w:val="1"/>
      <w:marLeft w:val="0"/>
      <w:marRight w:val="0"/>
      <w:marTop w:val="0"/>
      <w:marBottom w:val="0"/>
      <w:divBdr>
        <w:top w:val="none" w:sz="0" w:space="0" w:color="auto"/>
        <w:left w:val="none" w:sz="0" w:space="0" w:color="auto"/>
        <w:bottom w:val="none" w:sz="0" w:space="0" w:color="auto"/>
        <w:right w:val="none" w:sz="0" w:space="0" w:color="auto"/>
      </w:divBdr>
    </w:div>
    <w:div w:id="831994270">
      <w:bodyDiv w:val="1"/>
      <w:marLeft w:val="0"/>
      <w:marRight w:val="0"/>
      <w:marTop w:val="0"/>
      <w:marBottom w:val="0"/>
      <w:divBdr>
        <w:top w:val="none" w:sz="0" w:space="0" w:color="auto"/>
        <w:left w:val="none" w:sz="0" w:space="0" w:color="auto"/>
        <w:bottom w:val="none" w:sz="0" w:space="0" w:color="auto"/>
        <w:right w:val="none" w:sz="0" w:space="0" w:color="auto"/>
      </w:divBdr>
      <w:divsChild>
        <w:div w:id="1819761635">
          <w:marLeft w:val="0"/>
          <w:marRight w:val="0"/>
          <w:marTop w:val="0"/>
          <w:marBottom w:val="0"/>
          <w:divBdr>
            <w:top w:val="none" w:sz="0" w:space="0" w:color="auto"/>
            <w:left w:val="none" w:sz="0" w:space="0" w:color="auto"/>
            <w:bottom w:val="none" w:sz="0" w:space="0" w:color="auto"/>
            <w:right w:val="none" w:sz="0" w:space="0" w:color="auto"/>
          </w:divBdr>
        </w:div>
      </w:divsChild>
    </w:div>
    <w:div w:id="832186154">
      <w:bodyDiv w:val="1"/>
      <w:marLeft w:val="0"/>
      <w:marRight w:val="0"/>
      <w:marTop w:val="0"/>
      <w:marBottom w:val="0"/>
      <w:divBdr>
        <w:top w:val="none" w:sz="0" w:space="0" w:color="auto"/>
        <w:left w:val="none" w:sz="0" w:space="0" w:color="auto"/>
        <w:bottom w:val="none" w:sz="0" w:space="0" w:color="auto"/>
        <w:right w:val="none" w:sz="0" w:space="0" w:color="auto"/>
      </w:divBdr>
    </w:div>
    <w:div w:id="832839536">
      <w:bodyDiv w:val="1"/>
      <w:marLeft w:val="0"/>
      <w:marRight w:val="0"/>
      <w:marTop w:val="0"/>
      <w:marBottom w:val="0"/>
      <w:divBdr>
        <w:top w:val="none" w:sz="0" w:space="0" w:color="auto"/>
        <w:left w:val="none" w:sz="0" w:space="0" w:color="auto"/>
        <w:bottom w:val="none" w:sz="0" w:space="0" w:color="auto"/>
        <w:right w:val="none" w:sz="0" w:space="0" w:color="auto"/>
      </w:divBdr>
      <w:divsChild>
        <w:div w:id="1138914804">
          <w:marLeft w:val="0"/>
          <w:marRight w:val="0"/>
          <w:marTop w:val="0"/>
          <w:marBottom w:val="0"/>
          <w:divBdr>
            <w:top w:val="none" w:sz="0" w:space="0" w:color="auto"/>
            <w:left w:val="none" w:sz="0" w:space="0" w:color="auto"/>
            <w:bottom w:val="none" w:sz="0" w:space="0" w:color="auto"/>
            <w:right w:val="none" w:sz="0" w:space="0" w:color="auto"/>
          </w:divBdr>
        </w:div>
      </w:divsChild>
    </w:div>
    <w:div w:id="833035946">
      <w:bodyDiv w:val="1"/>
      <w:marLeft w:val="0"/>
      <w:marRight w:val="0"/>
      <w:marTop w:val="0"/>
      <w:marBottom w:val="0"/>
      <w:divBdr>
        <w:top w:val="none" w:sz="0" w:space="0" w:color="auto"/>
        <w:left w:val="none" w:sz="0" w:space="0" w:color="auto"/>
        <w:bottom w:val="none" w:sz="0" w:space="0" w:color="auto"/>
        <w:right w:val="none" w:sz="0" w:space="0" w:color="auto"/>
      </w:divBdr>
    </w:div>
    <w:div w:id="833255316">
      <w:bodyDiv w:val="1"/>
      <w:marLeft w:val="0"/>
      <w:marRight w:val="0"/>
      <w:marTop w:val="0"/>
      <w:marBottom w:val="0"/>
      <w:divBdr>
        <w:top w:val="none" w:sz="0" w:space="0" w:color="auto"/>
        <w:left w:val="none" w:sz="0" w:space="0" w:color="auto"/>
        <w:bottom w:val="none" w:sz="0" w:space="0" w:color="auto"/>
        <w:right w:val="none" w:sz="0" w:space="0" w:color="auto"/>
      </w:divBdr>
    </w:div>
    <w:div w:id="833450304">
      <w:bodyDiv w:val="1"/>
      <w:marLeft w:val="0"/>
      <w:marRight w:val="0"/>
      <w:marTop w:val="0"/>
      <w:marBottom w:val="0"/>
      <w:divBdr>
        <w:top w:val="none" w:sz="0" w:space="0" w:color="auto"/>
        <w:left w:val="none" w:sz="0" w:space="0" w:color="auto"/>
        <w:bottom w:val="none" w:sz="0" w:space="0" w:color="auto"/>
        <w:right w:val="none" w:sz="0" w:space="0" w:color="auto"/>
      </w:divBdr>
    </w:div>
    <w:div w:id="833496140">
      <w:bodyDiv w:val="1"/>
      <w:marLeft w:val="0"/>
      <w:marRight w:val="0"/>
      <w:marTop w:val="0"/>
      <w:marBottom w:val="0"/>
      <w:divBdr>
        <w:top w:val="none" w:sz="0" w:space="0" w:color="auto"/>
        <w:left w:val="none" w:sz="0" w:space="0" w:color="auto"/>
        <w:bottom w:val="none" w:sz="0" w:space="0" w:color="auto"/>
        <w:right w:val="none" w:sz="0" w:space="0" w:color="auto"/>
      </w:divBdr>
    </w:div>
    <w:div w:id="834078257">
      <w:bodyDiv w:val="1"/>
      <w:marLeft w:val="0"/>
      <w:marRight w:val="0"/>
      <w:marTop w:val="0"/>
      <w:marBottom w:val="0"/>
      <w:divBdr>
        <w:top w:val="none" w:sz="0" w:space="0" w:color="auto"/>
        <w:left w:val="none" w:sz="0" w:space="0" w:color="auto"/>
        <w:bottom w:val="none" w:sz="0" w:space="0" w:color="auto"/>
        <w:right w:val="none" w:sz="0" w:space="0" w:color="auto"/>
      </w:divBdr>
    </w:div>
    <w:div w:id="834106405">
      <w:bodyDiv w:val="1"/>
      <w:marLeft w:val="0"/>
      <w:marRight w:val="0"/>
      <w:marTop w:val="0"/>
      <w:marBottom w:val="0"/>
      <w:divBdr>
        <w:top w:val="none" w:sz="0" w:space="0" w:color="auto"/>
        <w:left w:val="none" w:sz="0" w:space="0" w:color="auto"/>
        <w:bottom w:val="none" w:sz="0" w:space="0" w:color="auto"/>
        <w:right w:val="none" w:sz="0" w:space="0" w:color="auto"/>
      </w:divBdr>
    </w:div>
    <w:div w:id="834296911">
      <w:bodyDiv w:val="1"/>
      <w:marLeft w:val="0"/>
      <w:marRight w:val="0"/>
      <w:marTop w:val="0"/>
      <w:marBottom w:val="0"/>
      <w:divBdr>
        <w:top w:val="none" w:sz="0" w:space="0" w:color="auto"/>
        <w:left w:val="none" w:sz="0" w:space="0" w:color="auto"/>
        <w:bottom w:val="none" w:sz="0" w:space="0" w:color="auto"/>
        <w:right w:val="none" w:sz="0" w:space="0" w:color="auto"/>
      </w:divBdr>
    </w:div>
    <w:div w:id="834422586">
      <w:bodyDiv w:val="1"/>
      <w:marLeft w:val="0"/>
      <w:marRight w:val="0"/>
      <w:marTop w:val="0"/>
      <w:marBottom w:val="0"/>
      <w:divBdr>
        <w:top w:val="none" w:sz="0" w:space="0" w:color="auto"/>
        <w:left w:val="none" w:sz="0" w:space="0" w:color="auto"/>
        <w:bottom w:val="none" w:sz="0" w:space="0" w:color="auto"/>
        <w:right w:val="none" w:sz="0" w:space="0" w:color="auto"/>
      </w:divBdr>
    </w:div>
    <w:div w:id="834686743">
      <w:bodyDiv w:val="1"/>
      <w:marLeft w:val="0"/>
      <w:marRight w:val="0"/>
      <w:marTop w:val="0"/>
      <w:marBottom w:val="0"/>
      <w:divBdr>
        <w:top w:val="none" w:sz="0" w:space="0" w:color="auto"/>
        <w:left w:val="none" w:sz="0" w:space="0" w:color="auto"/>
        <w:bottom w:val="none" w:sz="0" w:space="0" w:color="auto"/>
        <w:right w:val="none" w:sz="0" w:space="0" w:color="auto"/>
      </w:divBdr>
    </w:div>
    <w:div w:id="834732711">
      <w:bodyDiv w:val="1"/>
      <w:marLeft w:val="0"/>
      <w:marRight w:val="0"/>
      <w:marTop w:val="0"/>
      <w:marBottom w:val="0"/>
      <w:divBdr>
        <w:top w:val="none" w:sz="0" w:space="0" w:color="auto"/>
        <w:left w:val="none" w:sz="0" w:space="0" w:color="auto"/>
        <w:bottom w:val="none" w:sz="0" w:space="0" w:color="auto"/>
        <w:right w:val="none" w:sz="0" w:space="0" w:color="auto"/>
      </w:divBdr>
    </w:div>
    <w:div w:id="834757516">
      <w:bodyDiv w:val="1"/>
      <w:marLeft w:val="0"/>
      <w:marRight w:val="0"/>
      <w:marTop w:val="0"/>
      <w:marBottom w:val="0"/>
      <w:divBdr>
        <w:top w:val="none" w:sz="0" w:space="0" w:color="auto"/>
        <w:left w:val="none" w:sz="0" w:space="0" w:color="auto"/>
        <w:bottom w:val="none" w:sz="0" w:space="0" w:color="auto"/>
        <w:right w:val="none" w:sz="0" w:space="0" w:color="auto"/>
      </w:divBdr>
    </w:div>
    <w:div w:id="835414516">
      <w:bodyDiv w:val="1"/>
      <w:marLeft w:val="0"/>
      <w:marRight w:val="0"/>
      <w:marTop w:val="0"/>
      <w:marBottom w:val="0"/>
      <w:divBdr>
        <w:top w:val="none" w:sz="0" w:space="0" w:color="auto"/>
        <w:left w:val="none" w:sz="0" w:space="0" w:color="auto"/>
        <w:bottom w:val="none" w:sz="0" w:space="0" w:color="auto"/>
        <w:right w:val="none" w:sz="0" w:space="0" w:color="auto"/>
      </w:divBdr>
    </w:div>
    <w:div w:id="835850214">
      <w:bodyDiv w:val="1"/>
      <w:marLeft w:val="0"/>
      <w:marRight w:val="0"/>
      <w:marTop w:val="0"/>
      <w:marBottom w:val="0"/>
      <w:divBdr>
        <w:top w:val="none" w:sz="0" w:space="0" w:color="auto"/>
        <w:left w:val="none" w:sz="0" w:space="0" w:color="auto"/>
        <w:bottom w:val="none" w:sz="0" w:space="0" w:color="auto"/>
        <w:right w:val="none" w:sz="0" w:space="0" w:color="auto"/>
      </w:divBdr>
    </w:div>
    <w:div w:id="836337005">
      <w:bodyDiv w:val="1"/>
      <w:marLeft w:val="0"/>
      <w:marRight w:val="0"/>
      <w:marTop w:val="0"/>
      <w:marBottom w:val="0"/>
      <w:divBdr>
        <w:top w:val="none" w:sz="0" w:space="0" w:color="auto"/>
        <w:left w:val="none" w:sz="0" w:space="0" w:color="auto"/>
        <w:bottom w:val="none" w:sz="0" w:space="0" w:color="auto"/>
        <w:right w:val="none" w:sz="0" w:space="0" w:color="auto"/>
      </w:divBdr>
    </w:div>
    <w:div w:id="836506761">
      <w:bodyDiv w:val="1"/>
      <w:marLeft w:val="0"/>
      <w:marRight w:val="0"/>
      <w:marTop w:val="0"/>
      <w:marBottom w:val="0"/>
      <w:divBdr>
        <w:top w:val="none" w:sz="0" w:space="0" w:color="auto"/>
        <w:left w:val="none" w:sz="0" w:space="0" w:color="auto"/>
        <w:bottom w:val="none" w:sz="0" w:space="0" w:color="auto"/>
        <w:right w:val="none" w:sz="0" w:space="0" w:color="auto"/>
      </w:divBdr>
    </w:div>
    <w:div w:id="836579683">
      <w:bodyDiv w:val="1"/>
      <w:marLeft w:val="0"/>
      <w:marRight w:val="0"/>
      <w:marTop w:val="0"/>
      <w:marBottom w:val="0"/>
      <w:divBdr>
        <w:top w:val="none" w:sz="0" w:space="0" w:color="auto"/>
        <w:left w:val="none" w:sz="0" w:space="0" w:color="auto"/>
        <w:bottom w:val="none" w:sz="0" w:space="0" w:color="auto"/>
        <w:right w:val="none" w:sz="0" w:space="0" w:color="auto"/>
      </w:divBdr>
    </w:div>
    <w:div w:id="837116922">
      <w:bodyDiv w:val="1"/>
      <w:marLeft w:val="0"/>
      <w:marRight w:val="0"/>
      <w:marTop w:val="0"/>
      <w:marBottom w:val="0"/>
      <w:divBdr>
        <w:top w:val="none" w:sz="0" w:space="0" w:color="auto"/>
        <w:left w:val="none" w:sz="0" w:space="0" w:color="auto"/>
        <w:bottom w:val="none" w:sz="0" w:space="0" w:color="auto"/>
        <w:right w:val="none" w:sz="0" w:space="0" w:color="auto"/>
      </w:divBdr>
    </w:div>
    <w:div w:id="837770617">
      <w:bodyDiv w:val="1"/>
      <w:marLeft w:val="0"/>
      <w:marRight w:val="0"/>
      <w:marTop w:val="0"/>
      <w:marBottom w:val="0"/>
      <w:divBdr>
        <w:top w:val="none" w:sz="0" w:space="0" w:color="auto"/>
        <w:left w:val="none" w:sz="0" w:space="0" w:color="auto"/>
        <w:bottom w:val="none" w:sz="0" w:space="0" w:color="auto"/>
        <w:right w:val="none" w:sz="0" w:space="0" w:color="auto"/>
      </w:divBdr>
      <w:divsChild>
        <w:div w:id="1929994108">
          <w:marLeft w:val="0"/>
          <w:marRight w:val="0"/>
          <w:marTop w:val="0"/>
          <w:marBottom w:val="0"/>
          <w:divBdr>
            <w:top w:val="none" w:sz="0" w:space="0" w:color="auto"/>
            <w:left w:val="none" w:sz="0" w:space="0" w:color="auto"/>
            <w:bottom w:val="none" w:sz="0" w:space="0" w:color="auto"/>
            <w:right w:val="none" w:sz="0" w:space="0" w:color="auto"/>
          </w:divBdr>
        </w:div>
      </w:divsChild>
    </w:div>
    <w:div w:id="837890181">
      <w:bodyDiv w:val="1"/>
      <w:marLeft w:val="0"/>
      <w:marRight w:val="0"/>
      <w:marTop w:val="0"/>
      <w:marBottom w:val="0"/>
      <w:divBdr>
        <w:top w:val="none" w:sz="0" w:space="0" w:color="auto"/>
        <w:left w:val="none" w:sz="0" w:space="0" w:color="auto"/>
        <w:bottom w:val="none" w:sz="0" w:space="0" w:color="auto"/>
        <w:right w:val="none" w:sz="0" w:space="0" w:color="auto"/>
      </w:divBdr>
    </w:div>
    <w:div w:id="838036029">
      <w:bodyDiv w:val="1"/>
      <w:marLeft w:val="0"/>
      <w:marRight w:val="0"/>
      <w:marTop w:val="0"/>
      <w:marBottom w:val="0"/>
      <w:divBdr>
        <w:top w:val="none" w:sz="0" w:space="0" w:color="auto"/>
        <w:left w:val="none" w:sz="0" w:space="0" w:color="auto"/>
        <w:bottom w:val="none" w:sz="0" w:space="0" w:color="auto"/>
        <w:right w:val="none" w:sz="0" w:space="0" w:color="auto"/>
      </w:divBdr>
    </w:div>
    <w:div w:id="838077303">
      <w:bodyDiv w:val="1"/>
      <w:marLeft w:val="0"/>
      <w:marRight w:val="0"/>
      <w:marTop w:val="0"/>
      <w:marBottom w:val="0"/>
      <w:divBdr>
        <w:top w:val="none" w:sz="0" w:space="0" w:color="auto"/>
        <w:left w:val="none" w:sz="0" w:space="0" w:color="auto"/>
        <w:bottom w:val="none" w:sz="0" w:space="0" w:color="auto"/>
        <w:right w:val="none" w:sz="0" w:space="0" w:color="auto"/>
      </w:divBdr>
      <w:divsChild>
        <w:div w:id="364451456">
          <w:marLeft w:val="0"/>
          <w:marRight w:val="0"/>
          <w:marTop w:val="0"/>
          <w:marBottom w:val="0"/>
          <w:divBdr>
            <w:top w:val="none" w:sz="0" w:space="0" w:color="auto"/>
            <w:left w:val="none" w:sz="0" w:space="0" w:color="auto"/>
            <w:bottom w:val="none" w:sz="0" w:space="0" w:color="auto"/>
            <w:right w:val="none" w:sz="0" w:space="0" w:color="auto"/>
          </w:divBdr>
        </w:div>
      </w:divsChild>
    </w:div>
    <w:div w:id="838302623">
      <w:bodyDiv w:val="1"/>
      <w:marLeft w:val="0"/>
      <w:marRight w:val="0"/>
      <w:marTop w:val="0"/>
      <w:marBottom w:val="0"/>
      <w:divBdr>
        <w:top w:val="none" w:sz="0" w:space="0" w:color="auto"/>
        <w:left w:val="none" w:sz="0" w:space="0" w:color="auto"/>
        <w:bottom w:val="none" w:sz="0" w:space="0" w:color="auto"/>
        <w:right w:val="none" w:sz="0" w:space="0" w:color="auto"/>
      </w:divBdr>
      <w:divsChild>
        <w:div w:id="1348867535">
          <w:marLeft w:val="0"/>
          <w:marRight w:val="0"/>
          <w:marTop w:val="0"/>
          <w:marBottom w:val="0"/>
          <w:divBdr>
            <w:top w:val="none" w:sz="0" w:space="0" w:color="auto"/>
            <w:left w:val="none" w:sz="0" w:space="0" w:color="auto"/>
            <w:bottom w:val="none" w:sz="0" w:space="0" w:color="auto"/>
            <w:right w:val="none" w:sz="0" w:space="0" w:color="auto"/>
          </w:divBdr>
        </w:div>
      </w:divsChild>
    </w:div>
    <w:div w:id="838351979">
      <w:bodyDiv w:val="1"/>
      <w:marLeft w:val="0"/>
      <w:marRight w:val="0"/>
      <w:marTop w:val="0"/>
      <w:marBottom w:val="0"/>
      <w:divBdr>
        <w:top w:val="none" w:sz="0" w:space="0" w:color="auto"/>
        <w:left w:val="none" w:sz="0" w:space="0" w:color="auto"/>
        <w:bottom w:val="none" w:sz="0" w:space="0" w:color="auto"/>
        <w:right w:val="none" w:sz="0" w:space="0" w:color="auto"/>
      </w:divBdr>
    </w:div>
    <w:div w:id="838496529">
      <w:bodyDiv w:val="1"/>
      <w:marLeft w:val="0"/>
      <w:marRight w:val="0"/>
      <w:marTop w:val="0"/>
      <w:marBottom w:val="0"/>
      <w:divBdr>
        <w:top w:val="none" w:sz="0" w:space="0" w:color="auto"/>
        <w:left w:val="none" w:sz="0" w:space="0" w:color="auto"/>
        <w:bottom w:val="none" w:sz="0" w:space="0" w:color="auto"/>
        <w:right w:val="none" w:sz="0" w:space="0" w:color="auto"/>
      </w:divBdr>
      <w:divsChild>
        <w:div w:id="1232347033">
          <w:marLeft w:val="0"/>
          <w:marRight w:val="0"/>
          <w:marTop w:val="0"/>
          <w:marBottom w:val="0"/>
          <w:divBdr>
            <w:top w:val="none" w:sz="0" w:space="0" w:color="auto"/>
            <w:left w:val="none" w:sz="0" w:space="0" w:color="auto"/>
            <w:bottom w:val="none" w:sz="0" w:space="0" w:color="auto"/>
            <w:right w:val="none" w:sz="0" w:space="0" w:color="auto"/>
          </w:divBdr>
        </w:div>
      </w:divsChild>
    </w:div>
    <w:div w:id="838815398">
      <w:bodyDiv w:val="1"/>
      <w:marLeft w:val="0"/>
      <w:marRight w:val="0"/>
      <w:marTop w:val="0"/>
      <w:marBottom w:val="0"/>
      <w:divBdr>
        <w:top w:val="none" w:sz="0" w:space="0" w:color="auto"/>
        <w:left w:val="none" w:sz="0" w:space="0" w:color="auto"/>
        <w:bottom w:val="none" w:sz="0" w:space="0" w:color="auto"/>
        <w:right w:val="none" w:sz="0" w:space="0" w:color="auto"/>
      </w:divBdr>
    </w:div>
    <w:div w:id="838958747">
      <w:bodyDiv w:val="1"/>
      <w:marLeft w:val="0"/>
      <w:marRight w:val="0"/>
      <w:marTop w:val="0"/>
      <w:marBottom w:val="0"/>
      <w:divBdr>
        <w:top w:val="none" w:sz="0" w:space="0" w:color="auto"/>
        <w:left w:val="none" w:sz="0" w:space="0" w:color="auto"/>
        <w:bottom w:val="none" w:sz="0" w:space="0" w:color="auto"/>
        <w:right w:val="none" w:sz="0" w:space="0" w:color="auto"/>
      </w:divBdr>
    </w:div>
    <w:div w:id="839392772">
      <w:bodyDiv w:val="1"/>
      <w:marLeft w:val="0"/>
      <w:marRight w:val="0"/>
      <w:marTop w:val="0"/>
      <w:marBottom w:val="0"/>
      <w:divBdr>
        <w:top w:val="none" w:sz="0" w:space="0" w:color="auto"/>
        <w:left w:val="none" w:sz="0" w:space="0" w:color="auto"/>
        <w:bottom w:val="none" w:sz="0" w:space="0" w:color="auto"/>
        <w:right w:val="none" w:sz="0" w:space="0" w:color="auto"/>
      </w:divBdr>
    </w:div>
    <w:div w:id="839732500">
      <w:bodyDiv w:val="1"/>
      <w:marLeft w:val="0"/>
      <w:marRight w:val="0"/>
      <w:marTop w:val="0"/>
      <w:marBottom w:val="0"/>
      <w:divBdr>
        <w:top w:val="none" w:sz="0" w:space="0" w:color="auto"/>
        <w:left w:val="none" w:sz="0" w:space="0" w:color="auto"/>
        <w:bottom w:val="none" w:sz="0" w:space="0" w:color="auto"/>
        <w:right w:val="none" w:sz="0" w:space="0" w:color="auto"/>
      </w:divBdr>
    </w:div>
    <w:div w:id="839778346">
      <w:bodyDiv w:val="1"/>
      <w:marLeft w:val="0"/>
      <w:marRight w:val="0"/>
      <w:marTop w:val="0"/>
      <w:marBottom w:val="0"/>
      <w:divBdr>
        <w:top w:val="none" w:sz="0" w:space="0" w:color="auto"/>
        <w:left w:val="none" w:sz="0" w:space="0" w:color="auto"/>
        <w:bottom w:val="none" w:sz="0" w:space="0" w:color="auto"/>
        <w:right w:val="none" w:sz="0" w:space="0" w:color="auto"/>
      </w:divBdr>
    </w:div>
    <w:div w:id="839807435">
      <w:bodyDiv w:val="1"/>
      <w:marLeft w:val="0"/>
      <w:marRight w:val="0"/>
      <w:marTop w:val="0"/>
      <w:marBottom w:val="0"/>
      <w:divBdr>
        <w:top w:val="none" w:sz="0" w:space="0" w:color="auto"/>
        <w:left w:val="none" w:sz="0" w:space="0" w:color="auto"/>
        <w:bottom w:val="none" w:sz="0" w:space="0" w:color="auto"/>
        <w:right w:val="none" w:sz="0" w:space="0" w:color="auto"/>
      </w:divBdr>
    </w:div>
    <w:div w:id="840043961">
      <w:bodyDiv w:val="1"/>
      <w:marLeft w:val="0"/>
      <w:marRight w:val="0"/>
      <w:marTop w:val="0"/>
      <w:marBottom w:val="0"/>
      <w:divBdr>
        <w:top w:val="none" w:sz="0" w:space="0" w:color="auto"/>
        <w:left w:val="none" w:sz="0" w:space="0" w:color="auto"/>
        <w:bottom w:val="none" w:sz="0" w:space="0" w:color="auto"/>
        <w:right w:val="none" w:sz="0" w:space="0" w:color="auto"/>
      </w:divBdr>
      <w:divsChild>
        <w:div w:id="1455099973">
          <w:marLeft w:val="0"/>
          <w:marRight w:val="0"/>
          <w:marTop w:val="0"/>
          <w:marBottom w:val="0"/>
          <w:divBdr>
            <w:top w:val="none" w:sz="0" w:space="0" w:color="auto"/>
            <w:left w:val="none" w:sz="0" w:space="0" w:color="auto"/>
            <w:bottom w:val="none" w:sz="0" w:space="0" w:color="auto"/>
            <w:right w:val="none" w:sz="0" w:space="0" w:color="auto"/>
          </w:divBdr>
        </w:div>
      </w:divsChild>
    </w:div>
    <w:div w:id="840391482">
      <w:bodyDiv w:val="1"/>
      <w:marLeft w:val="0"/>
      <w:marRight w:val="0"/>
      <w:marTop w:val="0"/>
      <w:marBottom w:val="0"/>
      <w:divBdr>
        <w:top w:val="none" w:sz="0" w:space="0" w:color="auto"/>
        <w:left w:val="none" w:sz="0" w:space="0" w:color="auto"/>
        <w:bottom w:val="none" w:sz="0" w:space="0" w:color="auto"/>
        <w:right w:val="none" w:sz="0" w:space="0" w:color="auto"/>
      </w:divBdr>
    </w:div>
    <w:div w:id="840848694">
      <w:bodyDiv w:val="1"/>
      <w:marLeft w:val="0"/>
      <w:marRight w:val="0"/>
      <w:marTop w:val="0"/>
      <w:marBottom w:val="0"/>
      <w:divBdr>
        <w:top w:val="none" w:sz="0" w:space="0" w:color="auto"/>
        <w:left w:val="none" w:sz="0" w:space="0" w:color="auto"/>
        <w:bottom w:val="none" w:sz="0" w:space="0" w:color="auto"/>
        <w:right w:val="none" w:sz="0" w:space="0" w:color="auto"/>
      </w:divBdr>
    </w:div>
    <w:div w:id="840856346">
      <w:bodyDiv w:val="1"/>
      <w:marLeft w:val="0"/>
      <w:marRight w:val="0"/>
      <w:marTop w:val="0"/>
      <w:marBottom w:val="0"/>
      <w:divBdr>
        <w:top w:val="none" w:sz="0" w:space="0" w:color="auto"/>
        <w:left w:val="none" w:sz="0" w:space="0" w:color="auto"/>
        <w:bottom w:val="none" w:sz="0" w:space="0" w:color="auto"/>
        <w:right w:val="none" w:sz="0" w:space="0" w:color="auto"/>
      </w:divBdr>
    </w:div>
    <w:div w:id="841235389">
      <w:bodyDiv w:val="1"/>
      <w:marLeft w:val="0"/>
      <w:marRight w:val="0"/>
      <w:marTop w:val="0"/>
      <w:marBottom w:val="0"/>
      <w:divBdr>
        <w:top w:val="none" w:sz="0" w:space="0" w:color="auto"/>
        <w:left w:val="none" w:sz="0" w:space="0" w:color="auto"/>
        <w:bottom w:val="none" w:sz="0" w:space="0" w:color="auto"/>
        <w:right w:val="none" w:sz="0" w:space="0" w:color="auto"/>
      </w:divBdr>
    </w:div>
    <w:div w:id="841359972">
      <w:bodyDiv w:val="1"/>
      <w:marLeft w:val="0"/>
      <w:marRight w:val="0"/>
      <w:marTop w:val="0"/>
      <w:marBottom w:val="0"/>
      <w:divBdr>
        <w:top w:val="none" w:sz="0" w:space="0" w:color="auto"/>
        <w:left w:val="none" w:sz="0" w:space="0" w:color="auto"/>
        <w:bottom w:val="none" w:sz="0" w:space="0" w:color="auto"/>
        <w:right w:val="none" w:sz="0" w:space="0" w:color="auto"/>
      </w:divBdr>
    </w:div>
    <w:div w:id="841549039">
      <w:bodyDiv w:val="1"/>
      <w:marLeft w:val="0"/>
      <w:marRight w:val="0"/>
      <w:marTop w:val="0"/>
      <w:marBottom w:val="0"/>
      <w:divBdr>
        <w:top w:val="none" w:sz="0" w:space="0" w:color="auto"/>
        <w:left w:val="none" w:sz="0" w:space="0" w:color="auto"/>
        <w:bottom w:val="none" w:sz="0" w:space="0" w:color="auto"/>
        <w:right w:val="none" w:sz="0" w:space="0" w:color="auto"/>
      </w:divBdr>
    </w:div>
    <w:div w:id="841552851">
      <w:bodyDiv w:val="1"/>
      <w:marLeft w:val="0"/>
      <w:marRight w:val="0"/>
      <w:marTop w:val="0"/>
      <w:marBottom w:val="0"/>
      <w:divBdr>
        <w:top w:val="none" w:sz="0" w:space="0" w:color="auto"/>
        <w:left w:val="none" w:sz="0" w:space="0" w:color="auto"/>
        <w:bottom w:val="none" w:sz="0" w:space="0" w:color="auto"/>
        <w:right w:val="none" w:sz="0" w:space="0" w:color="auto"/>
      </w:divBdr>
    </w:div>
    <w:div w:id="841745435">
      <w:bodyDiv w:val="1"/>
      <w:marLeft w:val="0"/>
      <w:marRight w:val="0"/>
      <w:marTop w:val="0"/>
      <w:marBottom w:val="0"/>
      <w:divBdr>
        <w:top w:val="none" w:sz="0" w:space="0" w:color="auto"/>
        <w:left w:val="none" w:sz="0" w:space="0" w:color="auto"/>
        <w:bottom w:val="none" w:sz="0" w:space="0" w:color="auto"/>
        <w:right w:val="none" w:sz="0" w:space="0" w:color="auto"/>
      </w:divBdr>
    </w:div>
    <w:div w:id="842009146">
      <w:bodyDiv w:val="1"/>
      <w:marLeft w:val="0"/>
      <w:marRight w:val="0"/>
      <w:marTop w:val="0"/>
      <w:marBottom w:val="0"/>
      <w:divBdr>
        <w:top w:val="none" w:sz="0" w:space="0" w:color="auto"/>
        <w:left w:val="none" w:sz="0" w:space="0" w:color="auto"/>
        <w:bottom w:val="none" w:sz="0" w:space="0" w:color="auto"/>
        <w:right w:val="none" w:sz="0" w:space="0" w:color="auto"/>
      </w:divBdr>
    </w:div>
    <w:div w:id="842083836">
      <w:bodyDiv w:val="1"/>
      <w:marLeft w:val="0"/>
      <w:marRight w:val="0"/>
      <w:marTop w:val="0"/>
      <w:marBottom w:val="0"/>
      <w:divBdr>
        <w:top w:val="none" w:sz="0" w:space="0" w:color="auto"/>
        <w:left w:val="none" w:sz="0" w:space="0" w:color="auto"/>
        <w:bottom w:val="none" w:sz="0" w:space="0" w:color="auto"/>
        <w:right w:val="none" w:sz="0" w:space="0" w:color="auto"/>
      </w:divBdr>
    </w:div>
    <w:div w:id="842164252">
      <w:bodyDiv w:val="1"/>
      <w:marLeft w:val="0"/>
      <w:marRight w:val="0"/>
      <w:marTop w:val="0"/>
      <w:marBottom w:val="0"/>
      <w:divBdr>
        <w:top w:val="none" w:sz="0" w:space="0" w:color="auto"/>
        <w:left w:val="none" w:sz="0" w:space="0" w:color="auto"/>
        <w:bottom w:val="none" w:sz="0" w:space="0" w:color="auto"/>
        <w:right w:val="none" w:sz="0" w:space="0" w:color="auto"/>
      </w:divBdr>
    </w:div>
    <w:div w:id="842430425">
      <w:bodyDiv w:val="1"/>
      <w:marLeft w:val="0"/>
      <w:marRight w:val="0"/>
      <w:marTop w:val="0"/>
      <w:marBottom w:val="0"/>
      <w:divBdr>
        <w:top w:val="none" w:sz="0" w:space="0" w:color="auto"/>
        <w:left w:val="none" w:sz="0" w:space="0" w:color="auto"/>
        <w:bottom w:val="none" w:sz="0" w:space="0" w:color="auto"/>
        <w:right w:val="none" w:sz="0" w:space="0" w:color="auto"/>
      </w:divBdr>
    </w:div>
    <w:div w:id="842550353">
      <w:bodyDiv w:val="1"/>
      <w:marLeft w:val="0"/>
      <w:marRight w:val="0"/>
      <w:marTop w:val="0"/>
      <w:marBottom w:val="0"/>
      <w:divBdr>
        <w:top w:val="none" w:sz="0" w:space="0" w:color="auto"/>
        <w:left w:val="none" w:sz="0" w:space="0" w:color="auto"/>
        <w:bottom w:val="none" w:sz="0" w:space="0" w:color="auto"/>
        <w:right w:val="none" w:sz="0" w:space="0" w:color="auto"/>
      </w:divBdr>
    </w:div>
    <w:div w:id="843400873">
      <w:bodyDiv w:val="1"/>
      <w:marLeft w:val="0"/>
      <w:marRight w:val="0"/>
      <w:marTop w:val="0"/>
      <w:marBottom w:val="0"/>
      <w:divBdr>
        <w:top w:val="none" w:sz="0" w:space="0" w:color="auto"/>
        <w:left w:val="none" w:sz="0" w:space="0" w:color="auto"/>
        <w:bottom w:val="none" w:sz="0" w:space="0" w:color="auto"/>
        <w:right w:val="none" w:sz="0" w:space="0" w:color="auto"/>
      </w:divBdr>
    </w:div>
    <w:div w:id="843469202">
      <w:bodyDiv w:val="1"/>
      <w:marLeft w:val="0"/>
      <w:marRight w:val="0"/>
      <w:marTop w:val="0"/>
      <w:marBottom w:val="0"/>
      <w:divBdr>
        <w:top w:val="none" w:sz="0" w:space="0" w:color="auto"/>
        <w:left w:val="none" w:sz="0" w:space="0" w:color="auto"/>
        <w:bottom w:val="none" w:sz="0" w:space="0" w:color="auto"/>
        <w:right w:val="none" w:sz="0" w:space="0" w:color="auto"/>
      </w:divBdr>
    </w:div>
    <w:div w:id="843590871">
      <w:bodyDiv w:val="1"/>
      <w:marLeft w:val="0"/>
      <w:marRight w:val="0"/>
      <w:marTop w:val="0"/>
      <w:marBottom w:val="0"/>
      <w:divBdr>
        <w:top w:val="none" w:sz="0" w:space="0" w:color="auto"/>
        <w:left w:val="none" w:sz="0" w:space="0" w:color="auto"/>
        <w:bottom w:val="none" w:sz="0" w:space="0" w:color="auto"/>
        <w:right w:val="none" w:sz="0" w:space="0" w:color="auto"/>
      </w:divBdr>
    </w:div>
    <w:div w:id="843857104">
      <w:bodyDiv w:val="1"/>
      <w:marLeft w:val="0"/>
      <w:marRight w:val="0"/>
      <w:marTop w:val="0"/>
      <w:marBottom w:val="0"/>
      <w:divBdr>
        <w:top w:val="none" w:sz="0" w:space="0" w:color="auto"/>
        <w:left w:val="none" w:sz="0" w:space="0" w:color="auto"/>
        <w:bottom w:val="none" w:sz="0" w:space="0" w:color="auto"/>
        <w:right w:val="none" w:sz="0" w:space="0" w:color="auto"/>
      </w:divBdr>
    </w:div>
    <w:div w:id="843857155">
      <w:bodyDiv w:val="1"/>
      <w:marLeft w:val="0"/>
      <w:marRight w:val="0"/>
      <w:marTop w:val="0"/>
      <w:marBottom w:val="0"/>
      <w:divBdr>
        <w:top w:val="none" w:sz="0" w:space="0" w:color="auto"/>
        <w:left w:val="none" w:sz="0" w:space="0" w:color="auto"/>
        <w:bottom w:val="none" w:sz="0" w:space="0" w:color="auto"/>
        <w:right w:val="none" w:sz="0" w:space="0" w:color="auto"/>
      </w:divBdr>
    </w:div>
    <w:div w:id="844050967">
      <w:bodyDiv w:val="1"/>
      <w:marLeft w:val="0"/>
      <w:marRight w:val="0"/>
      <w:marTop w:val="0"/>
      <w:marBottom w:val="0"/>
      <w:divBdr>
        <w:top w:val="none" w:sz="0" w:space="0" w:color="auto"/>
        <w:left w:val="none" w:sz="0" w:space="0" w:color="auto"/>
        <w:bottom w:val="none" w:sz="0" w:space="0" w:color="auto"/>
        <w:right w:val="none" w:sz="0" w:space="0" w:color="auto"/>
      </w:divBdr>
    </w:div>
    <w:div w:id="844251035">
      <w:bodyDiv w:val="1"/>
      <w:marLeft w:val="0"/>
      <w:marRight w:val="0"/>
      <w:marTop w:val="0"/>
      <w:marBottom w:val="0"/>
      <w:divBdr>
        <w:top w:val="none" w:sz="0" w:space="0" w:color="auto"/>
        <w:left w:val="none" w:sz="0" w:space="0" w:color="auto"/>
        <w:bottom w:val="none" w:sz="0" w:space="0" w:color="auto"/>
        <w:right w:val="none" w:sz="0" w:space="0" w:color="auto"/>
      </w:divBdr>
    </w:div>
    <w:div w:id="844901850">
      <w:bodyDiv w:val="1"/>
      <w:marLeft w:val="0"/>
      <w:marRight w:val="0"/>
      <w:marTop w:val="0"/>
      <w:marBottom w:val="0"/>
      <w:divBdr>
        <w:top w:val="none" w:sz="0" w:space="0" w:color="auto"/>
        <w:left w:val="none" w:sz="0" w:space="0" w:color="auto"/>
        <w:bottom w:val="none" w:sz="0" w:space="0" w:color="auto"/>
        <w:right w:val="none" w:sz="0" w:space="0" w:color="auto"/>
      </w:divBdr>
    </w:div>
    <w:div w:id="845175026">
      <w:bodyDiv w:val="1"/>
      <w:marLeft w:val="0"/>
      <w:marRight w:val="0"/>
      <w:marTop w:val="0"/>
      <w:marBottom w:val="0"/>
      <w:divBdr>
        <w:top w:val="none" w:sz="0" w:space="0" w:color="auto"/>
        <w:left w:val="none" w:sz="0" w:space="0" w:color="auto"/>
        <w:bottom w:val="none" w:sz="0" w:space="0" w:color="auto"/>
        <w:right w:val="none" w:sz="0" w:space="0" w:color="auto"/>
      </w:divBdr>
    </w:div>
    <w:div w:id="845486556">
      <w:bodyDiv w:val="1"/>
      <w:marLeft w:val="0"/>
      <w:marRight w:val="0"/>
      <w:marTop w:val="0"/>
      <w:marBottom w:val="0"/>
      <w:divBdr>
        <w:top w:val="none" w:sz="0" w:space="0" w:color="auto"/>
        <w:left w:val="none" w:sz="0" w:space="0" w:color="auto"/>
        <w:bottom w:val="none" w:sz="0" w:space="0" w:color="auto"/>
        <w:right w:val="none" w:sz="0" w:space="0" w:color="auto"/>
      </w:divBdr>
    </w:div>
    <w:div w:id="845559544">
      <w:bodyDiv w:val="1"/>
      <w:marLeft w:val="0"/>
      <w:marRight w:val="0"/>
      <w:marTop w:val="0"/>
      <w:marBottom w:val="0"/>
      <w:divBdr>
        <w:top w:val="none" w:sz="0" w:space="0" w:color="auto"/>
        <w:left w:val="none" w:sz="0" w:space="0" w:color="auto"/>
        <w:bottom w:val="none" w:sz="0" w:space="0" w:color="auto"/>
        <w:right w:val="none" w:sz="0" w:space="0" w:color="auto"/>
      </w:divBdr>
      <w:divsChild>
        <w:div w:id="871498103">
          <w:marLeft w:val="0"/>
          <w:marRight w:val="0"/>
          <w:marTop w:val="0"/>
          <w:marBottom w:val="0"/>
          <w:divBdr>
            <w:top w:val="none" w:sz="0" w:space="0" w:color="auto"/>
            <w:left w:val="none" w:sz="0" w:space="0" w:color="auto"/>
            <w:bottom w:val="none" w:sz="0" w:space="0" w:color="auto"/>
            <w:right w:val="none" w:sz="0" w:space="0" w:color="auto"/>
          </w:divBdr>
        </w:div>
      </w:divsChild>
    </w:div>
    <w:div w:id="845706801">
      <w:bodyDiv w:val="1"/>
      <w:marLeft w:val="0"/>
      <w:marRight w:val="0"/>
      <w:marTop w:val="0"/>
      <w:marBottom w:val="0"/>
      <w:divBdr>
        <w:top w:val="none" w:sz="0" w:space="0" w:color="auto"/>
        <w:left w:val="none" w:sz="0" w:space="0" w:color="auto"/>
        <w:bottom w:val="none" w:sz="0" w:space="0" w:color="auto"/>
        <w:right w:val="none" w:sz="0" w:space="0" w:color="auto"/>
      </w:divBdr>
    </w:div>
    <w:div w:id="846137598">
      <w:bodyDiv w:val="1"/>
      <w:marLeft w:val="0"/>
      <w:marRight w:val="0"/>
      <w:marTop w:val="0"/>
      <w:marBottom w:val="0"/>
      <w:divBdr>
        <w:top w:val="none" w:sz="0" w:space="0" w:color="auto"/>
        <w:left w:val="none" w:sz="0" w:space="0" w:color="auto"/>
        <w:bottom w:val="none" w:sz="0" w:space="0" w:color="auto"/>
        <w:right w:val="none" w:sz="0" w:space="0" w:color="auto"/>
      </w:divBdr>
    </w:div>
    <w:div w:id="846405128">
      <w:bodyDiv w:val="1"/>
      <w:marLeft w:val="0"/>
      <w:marRight w:val="0"/>
      <w:marTop w:val="0"/>
      <w:marBottom w:val="0"/>
      <w:divBdr>
        <w:top w:val="none" w:sz="0" w:space="0" w:color="auto"/>
        <w:left w:val="none" w:sz="0" w:space="0" w:color="auto"/>
        <w:bottom w:val="none" w:sz="0" w:space="0" w:color="auto"/>
        <w:right w:val="none" w:sz="0" w:space="0" w:color="auto"/>
      </w:divBdr>
    </w:div>
    <w:div w:id="846560078">
      <w:bodyDiv w:val="1"/>
      <w:marLeft w:val="0"/>
      <w:marRight w:val="0"/>
      <w:marTop w:val="0"/>
      <w:marBottom w:val="0"/>
      <w:divBdr>
        <w:top w:val="none" w:sz="0" w:space="0" w:color="auto"/>
        <w:left w:val="none" w:sz="0" w:space="0" w:color="auto"/>
        <w:bottom w:val="none" w:sz="0" w:space="0" w:color="auto"/>
        <w:right w:val="none" w:sz="0" w:space="0" w:color="auto"/>
      </w:divBdr>
    </w:div>
    <w:div w:id="846676695">
      <w:bodyDiv w:val="1"/>
      <w:marLeft w:val="0"/>
      <w:marRight w:val="0"/>
      <w:marTop w:val="0"/>
      <w:marBottom w:val="0"/>
      <w:divBdr>
        <w:top w:val="none" w:sz="0" w:space="0" w:color="auto"/>
        <w:left w:val="none" w:sz="0" w:space="0" w:color="auto"/>
        <w:bottom w:val="none" w:sz="0" w:space="0" w:color="auto"/>
        <w:right w:val="none" w:sz="0" w:space="0" w:color="auto"/>
      </w:divBdr>
    </w:div>
    <w:div w:id="847061702">
      <w:bodyDiv w:val="1"/>
      <w:marLeft w:val="0"/>
      <w:marRight w:val="0"/>
      <w:marTop w:val="0"/>
      <w:marBottom w:val="0"/>
      <w:divBdr>
        <w:top w:val="none" w:sz="0" w:space="0" w:color="auto"/>
        <w:left w:val="none" w:sz="0" w:space="0" w:color="auto"/>
        <w:bottom w:val="none" w:sz="0" w:space="0" w:color="auto"/>
        <w:right w:val="none" w:sz="0" w:space="0" w:color="auto"/>
      </w:divBdr>
    </w:div>
    <w:div w:id="847451969">
      <w:bodyDiv w:val="1"/>
      <w:marLeft w:val="0"/>
      <w:marRight w:val="0"/>
      <w:marTop w:val="0"/>
      <w:marBottom w:val="0"/>
      <w:divBdr>
        <w:top w:val="none" w:sz="0" w:space="0" w:color="auto"/>
        <w:left w:val="none" w:sz="0" w:space="0" w:color="auto"/>
        <w:bottom w:val="none" w:sz="0" w:space="0" w:color="auto"/>
        <w:right w:val="none" w:sz="0" w:space="0" w:color="auto"/>
      </w:divBdr>
    </w:div>
    <w:div w:id="847476277">
      <w:bodyDiv w:val="1"/>
      <w:marLeft w:val="0"/>
      <w:marRight w:val="0"/>
      <w:marTop w:val="0"/>
      <w:marBottom w:val="0"/>
      <w:divBdr>
        <w:top w:val="none" w:sz="0" w:space="0" w:color="auto"/>
        <w:left w:val="none" w:sz="0" w:space="0" w:color="auto"/>
        <w:bottom w:val="none" w:sz="0" w:space="0" w:color="auto"/>
        <w:right w:val="none" w:sz="0" w:space="0" w:color="auto"/>
      </w:divBdr>
    </w:div>
    <w:div w:id="847477410">
      <w:bodyDiv w:val="1"/>
      <w:marLeft w:val="0"/>
      <w:marRight w:val="0"/>
      <w:marTop w:val="0"/>
      <w:marBottom w:val="0"/>
      <w:divBdr>
        <w:top w:val="none" w:sz="0" w:space="0" w:color="auto"/>
        <w:left w:val="none" w:sz="0" w:space="0" w:color="auto"/>
        <w:bottom w:val="none" w:sz="0" w:space="0" w:color="auto"/>
        <w:right w:val="none" w:sz="0" w:space="0" w:color="auto"/>
      </w:divBdr>
    </w:div>
    <w:div w:id="847714014">
      <w:bodyDiv w:val="1"/>
      <w:marLeft w:val="0"/>
      <w:marRight w:val="0"/>
      <w:marTop w:val="0"/>
      <w:marBottom w:val="0"/>
      <w:divBdr>
        <w:top w:val="none" w:sz="0" w:space="0" w:color="auto"/>
        <w:left w:val="none" w:sz="0" w:space="0" w:color="auto"/>
        <w:bottom w:val="none" w:sz="0" w:space="0" w:color="auto"/>
        <w:right w:val="none" w:sz="0" w:space="0" w:color="auto"/>
      </w:divBdr>
    </w:div>
    <w:div w:id="847869079">
      <w:bodyDiv w:val="1"/>
      <w:marLeft w:val="0"/>
      <w:marRight w:val="0"/>
      <w:marTop w:val="0"/>
      <w:marBottom w:val="0"/>
      <w:divBdr>
        <w:top w:val="none" w:sz="0" w:space="0" w:color="auto"/>
        <w:left w:val="none" w:sz="0" w:space="0" w:color="auto"/>
        <w:bottom w:val="none" w:sz="0" w:space="0" w:color="auto"/>
        <w:right w:val="none" w:sz="0" w:space="0" w:color="auto"/>
      </w:divBdr>
    </w:div>
    <w:div w:id="847984016">
      <w:bodyDiv w:val="1"/>
      <w:marLeft w:val="0"/>
      <w:marRight w:val="0"/>
      <w:marTop w:val="0"/>
      <w:marBottom w:val="0"/>
      <w:divBdr>
        <w:top w:val="none" w:sz="0" w:space="0" w:color="auto"/>
        <w:left w:val="none" w:sz="0" w:space="0" w:color="auto"/>
        <w:bottom w:val="none" w:sz="0" w:space="0" w:color="auto"/>
        <w:right w:val="none" w:sz="0" w:space="0" w:color="auto"/>
      </w:divBdr>
    </w:div>
    <w:div w:id="848645701">
      <w:bodyDiv w:val="1"/>
      <w:marLeft w:val="0"/>
      <w:marRight w:val="0"/>
      <w:marTop w:val="0"/>
      <w:marBottom w:val="0"/>
      <w:divBdr>
        <w:top w:val="none" w:sz="0" w:space="0" w:color="auto"/>
        <w:left w:val="none" w:sz="0" w:space="0" w:color="auto"/>
        <w:bottom w:val="none" w:sz="0" w:space="0" w:color="auto"/>
        <w:right w:val="none" w:sz="0" w:space="0" w:color="auto"/>
      </w:divBdr>
    </w:div>
    <w:div w:id="848829753">
      <w:bodyDiv w:val="1"/>
      <w:marLeft w:val="0"/>
      <w:marRight w:val="0"/>
      <w:marTop w:val="0"/>
      <w:marBottom w:val="0"/>
      <w:divBdr>
        <w:top w:val="none" w:sz="0" w:space="0" w:color="auto"/>
        <w:left w:val="none" w:sz="0" w:space="0" w:color="auto"/>
        <w:bottom w:val="none" w:sz="0" w:space="0" w:color="auto"/>
        <w:right w:val="none" w:sz="0" w:space="0" w:color="auto"/>
      </w:divBdr>
    </w:div>
    <w:div w:id="848835225">
      <w:bodyDiv w:val="1"/>
      <w:marLeft w:val="0"/>
      <w:marRight w:val="0"/>
      <w:marTop w:val="0"/>
      <w:marBottom w:val="0"/>
      <w:divBdr>
        <w:top w:val="none" w:sz="0" w:space="0" w:color="auto"/>
        <w:left w:val="none" w:sz="0" w:space="0" w:color="auto"/>
        <w:bottom w:val="none" w:sz="0" w:space="0" w:color="auto"/>
        <w:right w:val="none" w:sz="0" w:space="0" w:color="auto"/>
      </w:divBdr>
    </w:div>
    <w:div w:id="849025658">
      <w:bodyDiv w:val="1"/>
      <w:marLeft w:val="0"/>
      <w:marRight w:val="0"/>
      <w:marTop w:val="0"/>
      <w:marBottom w:val="0"/>
      <w:divBdr>
        <w:top w:val="none" w:sz="0" w:space="0" w:color="auto"/>
        <w:left w:val="none" w:sz="0" w:space="0" w:color="auto"/>
        <w:bottom w:val="none" w:sz="0" w:space="0" w:color="auto"/>
        <w:right w:val="none" w:sz="0" w:space="0" w:color="auto"/>
      </w:divBdr>
    </w:div>
    <w:div w:id="849099833">
      <w:bodyDiv w:val="1"/>
      <w:marLeft w:val="0"/>
      <w:marRight w:val="0"/>
      <w:marTop w:val="0"/>
      <w:marBottom w:val="0"/>
      <w:divBdr>
        <w:top w:val="none" w:sz="0" w:space="0" w:color="auto"/>
        <w:left w:val="none" w:sz="0" w:space="0" w:color="auto"/>
        <w:bottom w:val="none" w:sz="0" w:space="0" w:color="auto"/>
        <w:right w:val="none" w:sz="0" w:space="0" w:color="auto"/>
      </w:divBdr>
    </w:div>
    <w:div w:id="849174639">
      <w:bodyDiv w:val="1"/>
      <w:marLeft w:val="0"/>
      <w:marRight w:val="0"/>
      <w:marTop w:val="0"/>
      <w:marBottom w:val="0"/>
      <w:divBdr>
        <w:top w:val="none" w:sz="0" w:space="0" w:color="auto"/>
        <w:left w:val="none" w:sz="0" w:space="0" w:color="auto"/>
        <w:bottom w:val="none" w:sz="0" w:space="0" w:color="auto"/>
        <w:right w:val="none" w:sz="0" w:space="0" w:color="auto"/>
      </w:divBdr>
    </w:div>
    <w:div w:id="849182693">
      <w:bodyDiv w:val="1"/>
      <w:marLeft w:val="0"/>
      <w:marRight w:val="0"/>
      <w:marTop w:val="0"/>
      <w:marBottom w:val="0"/>
      <w:divBdr>
        <w:top w:val="none" w:sz="0" w:space="0" w:color="auto"/>
        <w:left w:val="none" w:sz="0" w:space="0" w:color="auto"/>
        <w:bottom w:val="none" w:sz="0" w:space="0" w:color="auto"/>
        <w:right w:val="none" w:sz="0" w:space="0" w:color="auto"/>
      </w:divBdr>
    </w:div>
    <w:div w:id="849224373">
      <w:bodyDiv w:val="1"/>
      <w:marLeft w:val="0"/>
      <w:marRight w:val="0"/>
      <w:marTop w:val="0"/>
      <w:marBottom w:val="0"/>
      <w:divBdr>
        <w:top w:val="none" w:sz="0" w:space="0" w:color="auto"/>
        <w:left w:val="none" w:sz="0" w:space="0" w:color="auto"/>
        <w:bottom w:val="none" w:sz="0" w:space="0" w:color="auto"/>
        <w:right w:val="none" w:sz="0" w:space="0" w:color="auto"/>
      </w:divBdr>
    </w:div>
    <w:div w:id="849805459">
      <w:bodyDiv w:val="1"/>
      <w:marLeft w:val="0"/>
      <w:marRight w:val="0"/>
      <w:marTop w:val="0"/>
      <w:marBottom w:val="0"/>
      <w:divBdr>
        <w:top w:val="none" w:sz="0" w:space="0" w:color="auto"/>
        <w:left w:val="none" w:sz="0" w:space="0" w:color="auto"/>
        <w:bottom w:val="none" w:sz="0" w:space="0" w:color="auto"/>
        <w:right w:val="none" w:sz="0" w:space="0" w:color="auto"/>
      </w:divBdr>
    </w:div>
    <w:div w:id="849879046">
      <w:bodyDiv w:val="1"/>
      <w:marLeft w:val="0"/>
      <w:marRight w:val="0"/>
      <w:marTop w:val="0"/>
      <w:marBottom w:val="0"/>
      <w:divBdr>
        <w:top w:val="none" w:sz="0" w:space="0" w:color="auto"/>
        <w:left w:val="none" w:sz="0" w:space="0" w:color="auto"/>
        <w:bottom w:val="none" w:sz="0" w:space="0" w:color="auto"/>
        <w:right w:val="none" w:sz="0" w:space="0" w:color="auto"/>
      </w:divBdr>
    </w:div>
    <w:div w:id="850679791">
      <w:bodyDiv w:val="1"/>
      <w:marLeft w:val="0"/>
      <w:marRight w:val="0"/>
      <w:marTop w:val="0"/>
      <w:marBottom w:val="0"/>
      <w:divBdr>
        <w:top w:val="none" w:sz="0" w:space="0" w:color="auto"/>
        <w:left w:val="none" w:sz="0" w:space="0" w:color="auto"/>
        <w:bottom w:val="none" w:sz="0" w:space="0" w:color="auto"/>
        <w:right w:val="none" w:sz="0" w:space="0" w:color="auto"/>
      </w:divBdr>
    </w:div>
    <w:div w:id="850725182">
      <w:bodyDiv w:val="1"/>
      <w:marLeft w:val="0"/>
      <w:marRight w:val="0"/>
      <w:marTop w:val="0"/>
      <w:marBottom w:val="0"/>
      <w:divBdr>
        <w:top w:val="none" w:sz="0" w:space="0" w:color="auto"/>
        <w:left w:val="none" w:sz="0" w:space="0" w:color="auto"/>
        <w:bottom w:val="none" w:sz="0" w:space="0" w:color="auto"/>
        <w:right w:val="none" w:sz="0" w:space="0" w:color="auto"/>
      </w:divBdr>
    </w:div>
    <w:div w:id="850803710">
      <w:bodyDiv w:val="1"/>
      <w:marLeft w:val="0"/>
      <w:marRight w:val="0"/>
      <w:marTop w:val="0"/>
      <w:marBottom w:val="0"/>
      <w:divBdr>
        <w:top w:val="none" w:sz="0" w:space="0" w:color="auto"/>
        <w:left w:val="none" w:sz="0" w:space="0" w:color="auto"/>
        <w:bottom w:val="none" w:sz="0" w:space="0" w:color="auto"/>
        <w:right w:val="none" w:sz="0" w:space="0" w:color="auto"/>
      </w:divBdr>
    </w:div>
    <w:div w:id="851073257">
      <w:bodyDiv w:val="1"/>
      <w:marLeft w:val="0"/>
      <w:marRight w:val="0"/>
      <w:marTop w:val="0"/>
      <w:marBottom w:val="0"/>
      <w:divBdr>
        <w:top w:val="none" w:sz="0" w:space="0" w:color="auto"/>
        <w:left w:val="none" w:sz="0" w:space="0" w:color="auto"/>
        <w:bottom w:val="none" w:sz="0" w:space="0" w:color="auto"/>
        <w:right w:val="none" w:sz="0" w:space="0" w:color="auto"/>
      </w:divBdr>
    </w:div>
    <w:div w:id="851140484">
      <w:bodyDiv w:val="1"/>
      <w:marLeft w:val="0"/>
      <w:marRight w:val="0"/>
      <w:marTop w:val="0"/>
      <w:marBottom w:val="0"/>
      <w:divBdr>
        <w:top w:val="none" w:sz="0" w:space="0" w:color="auto"/>
        <w:left w:val="none" w:sz="0" w:space="0" w:color="auto"/>
        <w:bottom w:val="none" w:sz="0" w:space="0" w:color="auto"/>
        <w:right w:val="none" w:sz="0" w:space="0" w:color="auto"/>
      </w:divBdr>
    </w:div>
    <w:div w:id="851601709">
      <w:bodyDiv w:val="1"/>
      <w:marLeft w:val="0"/>
      <w:marRight w:val="0"/>
      <w:marTop w:val="0"/>
      <w:marBottom w:val="0"/>
      <w:divBdr>
        <w:top w:val="none" w:sz="0" w:space="0" w:color="auto"/>
        <w:left w:val="none" w:sz="0" w:space="0" w:color="auto"/>
        <w:bottom w:val="none" w:sz="0" w:space="0" w:color="auto"/>
        <w:right w:val="none" w:sz="0" w:space="0" w:color="auto"/>
      </w:divBdr>
    </w:div>
    <w:div w:id="853034851">
      <w:bodyDiv w:val="1"/>
      <w:marLeft w:val="0"/>
      <w:marRight w:val="0"/>
      <w:marTop w:val="0"/>
      <w:marBottom w:val="0"/>
      <w:divBdr>
        <w:top w:val="none" w:sz="0" w:space="0" w:color="auto"/>
        <w:left w:val="none" w:sz="0" w:space="0" w:color="auto"/>
        <w:bottom w:val="none" w:sz="0" w:space="0" w:color="auto"/>
        <w:right w:val="none" w:sz="0" w:space="0" w:color="auto"/>
      </w:divBdr>
    </w:div>
    <w:div w:id="853107701">
      <w:bodyDiv w:val="1"/>
      <w:marLeft w:val="0"/>
      <w:marRight w:val="0"/>
      <w:marTop w:val="0"/>
      <w:marBottom w:val="0"/>
      <w:divBdr>
        <w:top w:val="none" w:sz="0" w:space="0" w:color="auto"/>
        <w:left w:val="none" w:sz="0" w:space="0" w:color="auto"/>
        <w:bottom w:val="none" w:sz="0" w:space="0" w:color="auto"/>
        <w:right w:val="none" w:sz="0" w:space="0" w:color="auto"/>
      </w:divBdr>
    </w:div>
    <w:div w:id="853305629">
      <w:bodyDiv w:val="1"/>
      <w:marLeft w:val="0"/>
      <w:marRight w:val="0"/>
      <w:marTop w:val="0"/>
      <w:marBottom w:val="0"/>
      <w:divBdr>
        <w:top w:val="none" w:sz="0" w:space="0" w:color="auto"/>
        <w:left w:val="none" w:sz="0" w:space="0" w:color="auto"/>
        <w:bottom w:val="none" w:sz="0" w:space="0" w:color="auto"/>
        <w:right w:val="none" w:sz="0" w:space="0" w:color="auto"/>
      </w:divBdr>
    </w:div>
    <w:div w:id="853420790">
      <w:bodyDiv w:val="1"/>
      <w:marLeft w:val="0"/>
      <w:marRight w:val="0"/>
      <w:marTop w:val="0"/>
      <w:marBottom w:val="0"/>
      <w:divBdr>
        <w:top w:val="none" w:sz="0" w:space="0" w:color="auto"/>
        <w:left w:val="none" w:sz="0" w:space="0" w:color="auto"/>
        <w:bottom w:val="none" w:sz="0" w:space="0" w:color="auto"/>
        <w:right w:val="none" w:sz="0" w:space="0" w:color="auto"/>
      </w:divBdr>
    </w:div>
    <w:div w:id="853493435">
      <w:bodyDiv w:val="1"/>
      <w:marLeft w:val="0"/>
      <w:marRight w:val="0"/>
      <w:marTop w:val="0"/>
      <w:marBottom w:val="0"/>
      <w:divBdr>
        <w:top w:val="none" w:sz="0" w:space="0" w:color="auto"/>
        <w:left w:val="none" w:sz="0" w:space="0" w:color="auto"/>
        <w:bottom w:val="none" w:sz="0" w:space="0" w:color="auto"/>
        <w:right w:val="none" w:sz="0" w:space="0" w:color="auto"/>
      </w:divBdr>
    </w:div>
    <w:div w:id="853567008">
      <w:bodyDiv w:val="1"/>
      <w:marLeft w:val="0"/>
      <w:marRight w:val="0"/>
      <w:marTop w:val="0"/>
      <w:marBottom w:val="0"/>
      <w:divBdr>
        <w:top w:val="none" w:sz="0" w:space="0" w:color="auto"/>
        <w:left w:val="none" w:sz="0" w:space="0" w:color="auto"/>
        <w:bottom w:val="none" w:sz="0" w:space="0" w:color="auto"/>
        <w:right w:val="none" w:sz="0" w:space="0" w:color="auto"/>
      </w:divBdr>
    </w:div>
    <w:div w:id="854343153">
      <w:bodyDiv w:val="1"/>
      <w:marLeft w:val="0"/>
      <w:marRight w:val="0"/>
      <w:marTop w:val="0"/>
      <w:marBottom w:val="0"/>
      <w:divBdr>
        <w:top w:val="none" w:sz="0" w:space="0" w:color="auto"/>
        <w:left w:val="none" w:sz="0" w:space="0" w:color="auto"/>
        <w:bottom w:val="none" w:sz="0" w:space="0" w:color="auto"/>
        <w:right w:val="none" w:sz="0" w:space="0" w:color="auto"/>
      </w:divBdr>
    </w:div>
    <w:div w:id="854463492">
      <w:bodyDiv w:val="1"/>
      <w:marLeft w:val="0"/>
      <w:marRight w:val="0"/>
      <w:marTop w:val="0"/>
      <w:marBottom w:val="0"/>
      <w:divBdr>
        <w:top w:val="none" w:sz="0" w:space="0" w:color="auto"/>
        <w:left w:val="none" w:sz="0" w:space="0" w:color="auto"/>
        <w:bottom w:val="none" w:sz="0" w:space="0" w:color="auto"/>
        <w:right w:val="none" w:sz="0" w:space="0" w:color="auto"/>
      </w:divBdr>
    </w:div>
    <w:div w:id="854540296">
      <w:bodyDiv w:val="1"/>
      <w:marLeft w:val="0"/>
      <w:marRight w:val="0"/>
      <w:marTop w:val="0"/>
      <w:marBottom w:val="0"/>
      <w:divBdr>
        <w:top w:val="none" w:sz="0" w:space="0" w:color="auto"/>
        <w:left w:val="none" w:sz="0" w:space="0" w:color="auto"/>
        <w:bottom w:val="none" w:sz="0" w:space="0" w:color="auto"/>
        <w:right w:val="none" w:sz="0" w:space="0" w:color="auto"/>
      </w:divBdr>
    </w:div>
    <w:div w:id="854609999">
      <w:bodyDiv w:val="1"/>
      <w:marLeft w:val="0"/>
      <w:marRight w:val="0"/>
      <w:marTop w:val="0"/>
      <w:marBottom w:val="0"/>
      <w:divBdr>
        <w:top w:val="none" w:sz="0" w:space="0" w:color="auto"/>
        <w:left w:val="none" w:sz="0" w:space="0" w:color="auto"/>
        <w:bottom w:val="none" w:sz="0" w:space="0" w:color="auto"/>
        <w:right w:val="none" w:sz="0" w:space="0" w:color="auto"/>
      </w:divBdr>
    </w:div>
    <w:div w:id="854728767">
      <w:bodyDiv w:val="1"/>
      <w:marLeft w:val="0"/>
      <w:marRight w:val="0"/>
      <w:marTop w:val="0"/>
      <w:marBottom w:val="0"/>
      <w:divBdr>
        <w:top w:val="none" w:sz="0" w:space="0" w:color="auto"/>
        <w:left w:val="none" w:sz="0" w:space="0" w:color="auto"/>
        <w:bottom w:val="none" w:sz="0" w:space="0" w:color="auto"/>
        <w:right w:val="none" w:sz="0" w:space="0" w:color="auto"/>
      </w:divBdr>
    </w:div>
    <w:div w:id="854805342">
      <w:bodyDiv w:val="1"/>
      <w:marLeft w:val="0"/>
      <w:marRight w:val="0"/>
      <w:marTop w:val="0"/>
      <w:marBottom w:val="0"/>
      <w:divBdr>
        <w:top w:val="none" w:sz="0" w:space="0" w:color="auto"/>
        <w:left w:val="none" w:sz="0" w:space="0" w:color="auto"/>
        <w:bottom w:val="none" w:sz="0" w:space="0" w:color="auto"/>
        <w:right w:val="none" w:sz="0" w:space="0" w:color="auto"/>
      </w:divBdr>
    </w:div>
    <w:div w:id="855194004">
      <w:bodyDiv w:val="1"/>
      <w:marLeft w:val="0"/>
      <w:marRight w:val="0"/>
      <w:marTop w:val="0"/>
      <w:marBottom w:val="0"/>
      <w:divBdr>
        <w:top w:val="none" w:sz="0" w:space="0" w:color="auto"/>
        <w:left w:val="none" w:sz="0" w:space="0" w:color="auto"/>
        <w:bottom w:val="none" w:sz="0" w:space="0" w:color="auto"/>
        <w:right w:val="none" w:sz="0" w:space="0" w:color="auto"/>
      </w:divBdr>
    </w:div>
    <w:div w:id="855267024">
      <w:bodyDiv w:val="1"/>
      <w:marLeft w:val="0"/>
      <w:marRight w:val="0"/>
      <w:marTop w:val="0"/>
      <w:marBottom w:val="0"/>
      <w:divBdr>
        <w:top w:val="none" w:sz="0" w:space="0" w:color="auto"/>
        <w:left w:val="none" w:sz="0" w:space="0" w:color="auto"/>
        <w:bottom w:val="none" w:sz="0" w:space="0" w:color="auto"/>
        <w:right w:val="none" w:sz="0" w:space="0" w:color="auto"/>
      </w:divBdr>
    </w:div>
    <w:div w:id="855466660">
      <w:bodyDiv w:val="1"/>
      <w:marLeft w:val="0"/>
      <w:marRight w:val="0"/>
      <w:marTop w:val="0"/>
      <w:marBottom w:val="0"/>
      <w:divBdr>
        <w:top w:val="none" w:sz="0" w:space="0" w:color="auto"/>
        <w:left w:val="none" w:sz="0" w:space="0" w:color="auto"/>
        <w:bottom w:val="none" w:sz="0" w:space="0" w:color="auto"/>
        <w:right w:val="none" w:sz="0" w:space="0" w:color="auto"/>
      </w:divBdr>
    </w:div>
    <w:div w:id="856306193">
      <w:bodyDiv w:val="1"/>
      <w:marLeft w:val="0"/>
      <w:marRight w:val="0"/>
      <w:marTop w:val="0"/>
      <w:marBottom w:val="0"/>
      <w:divBdr>
        <w:top w:val="none" w:sz="0" w:space="0" w:color="auto"/>
        <w:left w:val="none" w:sz="0" w:space="0" w:color="auto"/>
        <w:bottom w:val="none" w:sz="0" w:space="0" w:color="auto"/>
        <w:right w:val="none" w:sz="0" w:space="0" w:color="auto"/>
      </w:divBdr>
      <w:divsChild>
        <w:div w:id="968708006">
          <w:marLeft w:val="0"/>
          <w:marRight w:val="0"/>
          <w:marTop w:val="0"/>
          <w:marBottom w:val="0"/>
          <w:divBdr>
            <w:top w:val="none" w:sz="0" w:space="0" w:color="auto"/>
            <w:left w:val="none" w:sz="0" w:space="0" w:color="auto"/>
            <w:bottom w:val="none" w:sz="0" w:space="0" w:color="auto"/>
            <w:right w:val="none" w:sz="0" w:space="0" w:color="auto"/>
          </w:divBdr>
        </w:div>
      </w:divsChild>
    </w:div>
    <w:div w:id="856621675">
      <w:bodyDiv w:val="1"/>
      <w:marLeft w:val="0"/>
      <w:marRight w:val="0"/>
      <w:marTop w:val="0"/>
      <w:marBottom w:val="0"/>
      <w:divBdr>
        <w:top w:val="none" w:sz="0" w:space="0" w:color="auto"/>
        <w:left w:val="none" w:sz="0" w:space="0" w:color="auto"/>
        <w:bottom w:val="none" w:sz="0" w:space="0" w:color="auto"/>
        <w:right w:val="none" w:sz="0" w:space="0" w:color="auto"/>
      </w:divBdr>
      <w:divsChild>
        <w:div w:id="2111268188">
          <w:marLeft w:val="0"/>
          <w:marRight w:val="0"/>
          <w:marTop w:val="0"/>
          <w:marBottom w:val="0"/>
          <w:divBdr>
            <w:top w:val="none" w:sz="0" w:space="0" w:color="auto"/>
            <w:left w:val="none" w:sz="0" w:space="0" w:color="auto"/>
            <w:bottom w:val="none" w:sz="0" w:space="0" w:color="auto"/>
            <w:right w:val="none" w:sz="0" w:space="0" w:color="auto"/>
          </w:divBdr>
        </w:div>
      </w:divsChild>
    </w:div>
    <w:div w:id="856701643">
      <w:bodyDiv w:val="1"/>
      <w:marLeft w:val="0"/>
      <w:marRight w:val="0"/>
      <w:marTop w:val="0"/>
      <w:marBottom w:val="0"/>
      <w:divBdr>
        <w:top w:val="none" w:sz="0" w:space="0" w:color="auto"/>
        <w:left w:val="none" w:sz="0" w:space="0" w:color="auto"/>
        <w:bottom w:val="none" w:sz="0" w:space="0" w:color="auto"/>
        <w:right w:val="none" w:sz="0" w:space="0" w:color="auto"/>
      </w:divBdr>
    </w:div>
    <w:div w:id="856849240">
      <w:bodyDiv w:val="1"/>
      <w:marLeft w:val="0"/>
      <w:marRight w:val="0"/>
      <w:marTop w:val="0"/>
      <w:marBottom w:val="0"/>
      <w:divBdr>
        <w:top w:val="none" w:sz="0" w:space="0" w:color="auto"/>
        <w:left w:val="none" w:sz="0" w:space="0" w:color="auto"/>
        <w:bottom w:val="none" w:sz="0" w:space="0" w:color="auto"/>
        <w:right w:val="none" w:sz="0" w:space="0" w:color="auto"/>
      </w:divBdr>
    </w:div>
    <w:div w:id="856849710">
      <w:bodyDiv w:val="1"/>
      <w:marLeft w:val="0"/>
      <w:marRight w:val="0"/>
      <w:marTop w:val="0"/>
      <w:marBottom w:val="0"/>
      <w:divBdr>
        <w:top w:val="none" w:sz="0" w:space="0" w:color="auto"/>
        <w:left w:val="none" w:sz="0" w:space="0" w:color="auto"/>
        <w:bottom w:val="none" w:sz="0" w:space="0" w:color="auto"/>
        <w:right w:val="none" w:sz="0" w:space="0" w:color="auto"/>
      </w:divBdr>
    </w:div>
    <w:div w:id="856886390">
      <w:bodyDiv w:val="1"/>
      <w:marLeft w:val="0"/>
      <w:marRight w:val="0"/>
      <w:marTop w:val="0"/>
      <w:marBottom w:val="0"/>
      <w:divBdr>
        <w:top w:val="none" w:sz="0" w:space="0" w:color="auto"/>
        <w:left w:val="none" w:sz="0" w:space="0" w:color="auto"/>
        <w:bottom w:val="none" w:sz="0" w:space="0" w:color="auto"/>
        <w:right w:val="none" w:sz="0" w:space="0" w:color="auto"/>
      </w:divBdr>
    </w:div>
    <w:div w:id="856892690">
      <w:bodyDiv w:val="1"/>
      <w:marLeft w:val="0"/>
      <w:marRight w:val="0"/>
      <w:marTop w:val="0"/>
      <w:marBottom w:val="0"/>
      <w:divBdr>
        <w:top w:val="none" w:sz="0" w:space="0" w:color="auto"/>
        <w:left w:val="none" w:sz="0" w:space="0" w:color="auto"/>
        <w:bottom w:val="none" w:sz="0" w:space="0" w:color="auto"/>
        <w:right w:val="none" w:sz="0" w:space="0" w:color="auto"/>
      </w:divBdr>
    </w:div>
    <w:div w:id="857085838">
      <w:bodyDiv w:val="1"/>
      <w:marLeft w:val="0"/>
      <w:marRight w:val="0"/>
      <w:marTop w:val="0"/>
      <w:marBottom w:val="0"/>
      <w:divBdr>
        <w:top w:val="none" w:sz="0" w:space="0" w:color="auto"/>
        <w:left w:val="none" w:sz="0" w:space="0" w:color="auto"/>
        <w:bottom w:val="none" w:sz="0" w:space="0" w:color="auto"/>
        <w:right w:val="none" w:sz="0" w:space="0" w:color="auto"/>
      </w:divBdr>
    </w:div>
    <w:div w:id="857352113">
      <w:bodyDiv w:val="1"/>
      <w:marLeft w:val="0"/>
      <w:marRight w:val="0"/>
      <w:marTop w:val="0"/>
      <w:marBottom w:val="0"/>
      <w:divBdr>
        <w:top w:val="none" w:sz="0" w:space="0" w:color="auto"/>
        <w:left w:val="none" w:sz="0" w:space="0" w:color="auto"/>
        <w:bottom w:val="none" w:sz="0" w:space="0" w:color="auto"/>
        <w:right w:val="none" w:sz="0" w:space="0" w:color="auto"/>
      </w:divBdr>
    </w:div>
    <w:div w:id="857500846">
      <w:bodyDiv w:val="1"/>
      <w:marLeft w:val="0"/>
      <w:marRight w:val="0"/>
      <w:marTop w:val="0"/>
      <w:marBottom w:val="0"/>
      <w:divBdr>
        <w:top w:val="none" w:sz="0" w:space="0" w:color="auto"/>
        <w:left w:val="none" w:sz="0" w:space="0" w:color="auto"/>
        <w:bottom w:val="none" w:sz="0" w:space="0" w:color="auto"/>
        <w:right w:val="none" w:sz="0" w:space="0" w:color="auto"/>
      </w:divBdr>
    </w:div>
    <w:div w:id="857550447">
      <w:bodyDiv w:val="1"/>
      <w:marLeft w:val="0"/>
      <w:marRight w:val="0"/>
      <w:marTop w:val="0"/>
      <w:marBottom w:val="0"/>
      <w:divBdr>
        <w:top w:val="none" w:sz="0" w:space="0" w:color="auto"/>
        <w:left w:val="none" w:sz="0" w:space="0" w:color="auto"/>
        <w:bottom w:val="none" w:sz="0" w:space="0" w:color="auto"/>
        <w:right w:val="none" w:sz="0" w:space="0" w:color="auto"/>
      </w:divBdr>
    </w:div>
    <w:div w:id="857932478">
      <w:bodyDiv w:val="1"/>
      <w:marLeft w:val="0"/>
      <w:marRight w:val="0"/>
      <w:marTop w:val="0"/>
      <w:marBottom w:val="0"/>
      <w:divBdr>
        <w:top w:val="none" w:sz="0" w:space="0" w:color="auto"/>
        <w:left w:val="none" w:sz="0" w:space="0" w:color="auto"/>
        <w:bottom w:val="none" w:sz="0" w:space="0" w:color="auto"/>
        <w:right w:val="none" w:sz="0" w:space="0" w:color="auto"/>
      </w:divBdr>
    </w:div>
    <w:div w:id="858156068">
      <w:bodyDiv w:val="1"/>
      <w:marLeft w:val="0"/>
      <w:marRight w:val="0"/>
      <w:marTop w:val="0"/>
      <w:marBottom w:val="0"/>
      <w:divBdr>
        <w:top w:val="none" w:sz="0" w:space="0" w:color="auto"/>
        <w:left w:val="none" w:sz="0" w:space="0" w:color="auto"/>
        <w:bottom w:val="none" w:sz="0" w:space="0" w:color="auto"/>
        <w:right w:val="none" w:sz="0" w:space="0" w:color="auto"/>
      </w:divBdr>
    </w:div>
    <w:div w:id="858470112">
      <w:bodyDiv w:val="1"/>
      <w:marLeft w:val="0"/>
      <w:marRight w:val="0"/>
      <w:marTop w:val="0"/>
      <w:marBottom w:val="0"/>
      <w:divBdr>
        <w:top w:val="none" w:sz="0" w:space="0" w:color="auto"/>
        <w:left w:val="none" w:sz="0" w:space="0" w:color="auto"/>
        <w:bottom w:val="none" w:sz="0" w:space="0" w:color="auto"/>
        <w:right w:val="none" w:sz="0" w:space="0" w:color="auto"/>
      </w:divBdr>
    </w:div>
    <w:div w:id="858472018">
      <w:bodyDiv w:val="1"/>
      <w:marLeft w:val="0"/>
      <w:marRight w:val="0"/>
      <w:marTop w:val="0"/>
      <w:marBottom w:val="0"/>
      <w:divBdr>
        <w:top w:val="none" w:sz="0" w:space="0" w:color="auto"/>
        <w:left w:val="none" w:sz="0" w:space="0" w:color="auto"/>
        <w:bottom w:val="none" w:sz="0" w:space="0" w:color="auto"/>
        <w:right w:val="none" w:sz="0" w:space="0" w:color="auto"/>
      </w:divBdr>
    </w:div>
    <w:div w:id="858550143">
      <w:bodyDiv w:val="1"/>
      <w:marLeft w:val="0"/>
      <w:marRight w:val="0"/>
      <w:marTop w:val="0"/>
      <w:marBottom w:val="0"/>
      <w:divBdr>
        <w:top w:val="none" w:sz="0" w:space="0" w:color="auto"/>
        <w:left w:val="none" w:sz="0" w:space="0" w:color="auto"/>
        <w:bottom w:val="none" w:sz="0" w:space="0" w:color="auto"/>
        <w:right w:val="none" w:sz="0" w:space="0" w:color="auto"/>
      </w:divBdr>
    </w:div>
    <w:div w:id="858591847">
      <w:bodyDiv w:val="1"/>
      <w:marLeft w:val="0"/>
      <w:marRight w:val="0"/>
      <w:marTop w:val="0"/>
      <w:marBottom w:val="0"/>
      <w:divBdr>
        <w:top w:val="none" w:sz="0" w:space="0" w:color="auto"/>
        <w:left w:val="none" w:sz="0" w:space="0" w:color="auto"/>
        <w:bottom w:val="none" w:sz="0" w:space="0" w:color="auto"/>
        <w:right w:val="none" w:sz="0" w:space="0" w:color="auto"/>
      </w:divBdr>
      <w:divsChild>
        <w:div w:id="2021619998">
          <w:marLeft w:val="0"/>
          <w:marRight w:val="0"/>
          <w:marTop w:val="0"/>
          <w:marBottom w:val="0"/>
          <w:divBdr>
            <w:top w:val="none" w:sz="0" w:space="0" w:color="auto"/>
            <w:left w:val="none" w:sz="0" w:space="0" w:color="auto"/>
            <w:bottom w:val="none" w:sz="0" w:space="0" w:color="auto"/>
            <w:right w:val="none" w:sz="0" w:space="0" w:color="auto"/>
          </w:divBdr>
        </w:div>
      </w:divsChild>
    </w:div>
    <w:div w:id="858851996">
      <w:bodyDiv w:val="1"/>
      <w:marLeft w:val="0"/>
      <w:marRight w:val="0"/>
      <w:marTop w:val="0"/>
      <w:marBottom w:val="0"/>
      <w:divBdr>
        <w:top w:val="none" w:sz="0" w:space="0" w:color="auto"/>
        <w:left w:val="none" w:sz="0" w:space="0" w:color="auto"/>
        <w:bottom w:val="none" w:sz="0" w:space="0" w:color="auto"/>
        <w:right w:val="none" w:sz="0" w:space="0" w:color="auto"/>
      </w:divBdr>
    </w:div>
    <w:div w:id="859006952">
      <w:bodyDiv w:val="1"/>
      <w:marLeft w:val="0"/>
      <w:marRight w:val="0"/>
      <w:marTop w:val="0"/>
      <w:marBottom w:val="0"/>
      <w:divBdr>
        <w:top w:val="none" w:sz="0" w:space="0" w:color="auto"/>
        <w:left w:val="none" w:sz="0" w:space="0" w:color="auto"/>
        <w:bottom w:val="none" w:sz="0" w:space="0" w:color="auto"/>
        <w:right w:val="none" w:sz="0" w:space="0" w:color="auto"/>
      </w:divBdr>
    </w:div>
    <w:div w:id="859048894">
      <w:bodyDiv w:val="1"/>
      <w:marLeft w:val="0"/>
      <w:marRight w:val="0"/>
      <w:marTop w:val="0"/>
      <w:marBottom w:val="0"/>
      <w:divBdr>
        <w:top w:val="none" w:sz="0" w:space="0" w:color="auto"/>
        <w:left w:val="none" w:sz="0" w:space="0" w:color="auto"/>
        <w:bottom w:val="none" w:sz="0" w:space="0" w:color="auto"/>
        <w:right w:val="none" w:sz="0" w:space="0" w:color="auto"/>
      </w:divBdr>
    </w:div>
    <w:div w:id="859780033">
      <w:bodyDiv w:val="1"/>
      <w:marLeft w:val="0"/>
      <w:marRight w:val="0"/>
      <w:marTop w:val="0"/>
      <w:marBottom w:val="0"/>
      <w:divBdr>
        <w:top w:val="none" w:sz="0" w:space="0" w:color="auto"/>
        <w:left w:val="none" w:sz="0" w:space="0" w:color="auto"/>
        <w:bottom w:val="none" w:sz="0" w:space="0" w:color="auto"/>
        <w:right w:val="none" w:sz="0" w:space="0" w:color="auto"/>
      </w:divBdr>
    </w:div>
    <w:div w:id="860171306">
      <w:bodyDiv w:val="1"/>
      <w:marLeft w:val="0"/>
      <w:marRight w:val="0"/>
      <w:marTop w:val="0"/>
      <w:marBottom w:val="0"/>
      <w:divBdr>
        <w:top w:val="none" w:sz="0" w:space="0" w:color="auto"/>
        <w:left w:val="none" w:sz="0" w:space="0" w:color="auto"/>
        <w:bottom w:val="none" w:sz="0" w:space="0" w:color="auto"/>
        <w:right w:val="none" w:sz="0" w:space="0" w:color="auto"/>
      </w:divBdr>
    </w:div>
    <w:div w:id="860243712">
      <w:bodyDiv w:val="1"/>
      <w:marLeft w:val="0"/>
      <w:marRight w:val="0"/>
      <w:marTop w:val="0"/>
      <w:marBottom w:val="0"/>
      <w:divBdr>
        <w:top w:val="none" w:sz="0" w:space="0" w:color="auto"/>
        <w:left w:val="none" w:sz="0" w:space="0" w:color="auto"/>
        <w:bottom w:val="none" w:sz="0" w:space="0" w:color="auto"/>
        <w:right w:val="none" w:sz="0" w:space="0" w:color="auto"/>
      </w:divBdr>
    </w:div>
    <w:div w:id="860437139">
      <w:bodyDiv w:val="1"/>
      <w:marLeft w:val="0"/>
      <w:marRight w:val="0"/>
      <w:marTop w:val="0"/>
      <w:marBottom w:val="0"/>
      <w:divBdr>
        <w:top w:val="none" w:sz="0" w:space="0" w:color="auto"/>
        <w:left w:val="none" w:sz="0" w:space="0" w:color="auto"/>
        <w:bottom w:val="none" w:sz="0" w:space="0" w:color="auto"/>
        <w:right w:val="none" w:sz="0" w:space="0" w:color="auto"/>
      </w:divBdr>
    </w:div>
    <w:div w:id="860515746">
      <w:bodyDiv w:val="1"/>
      <w:marLeft w:val="0"/>
      <w:marRight w:val="0"/>
      <w:marTop w:val="0"/>
      <w:marBottom w:val="0"/>
      <w:divBdr>
        <w:top w:val="none" w:sz="0" w:space="0" w:color="auto"/>
        <w:left w:val="none" w:sz="0" w:space="0" w:color="auto"/>
        <w:bottom w:val="none" w:sz="0" w:space="0" w:color="auto"/>
        <w:right w:val="none" w:sz="0" w:space="0" w:color="auto"/>
      </w:divBdr>
    </w:div>
    <w:div w:id="860826971">
      <w:bodyDiv w:val="1"/>
      <w:marLeft w:val="0"/>
      <w:marRight w:val="0"/>
      <w:marTop w:val="0"/>
      <w:marBottom w:val="0"/>
      <w:divBdr>
        <w:top w:val="none" w:sz="0" w:space="0" w:color="auto"/>
        <w:left w:val="none" w:sz="0" w:space="0" w:color="auto"/>
        <w:bottom w:val="none" w:sz="0" w:space="0" w:color="auto"/>
        <w:right w:val="none" w:sz="0" w:space="0" w:color="auto"/>
      </w:divBdr>
    </w:div>
    <w:div w:id="860894639">
      <w:bodyDiv w:val="1"/>
      <w:marLeft w:val="0"/>
      <w:marRight w:val="0"/>
      <w:marTop w:val="0"/>
      <w:marBottom w:val="0"/>
      <w:divBdr>
        <w:top w:val="none" w:sz="0" w:space="0" w:color="auto"/>
        <w:left w:val="none" w:sz="0" w:space="0" w:color="auto"/>
        <w:bottom w:val="none" w:sz="0" w:space="0" w:color="auto"/>
        <w:right w:val="none" w:sz="0" w:space="0" w:color="auto"/>
      </w:divBdr>
    </w:div>
    <w:div w:id="861743484">
      <w:bodyDiv w:val="1"/>
      <w:marLeft w:val="0"/>
      <w:marRight w:val="0"/>
      <w:marTop w:val="0"/>
      <w:marBottom w:val="0"/>
      <w:divBdr>
        <w:top w:val="none" w:sz="0" w:space="0" w:color="auto"/>
        <w:left w:val="none" w:sz="0" w:space="0" w:color="auto"/>
        <w:bottom w:val="none" w:sz="0" w:space="0" w:color="auto"/>
        <w:right w:val="none" w:sz="0" w:space="0" w:color="auto"/>
      </w:divBdr>
    </w:div>
    <w:div w:id="861866177">
      <w:bodyDiv w:val="1"/>
      <w:marLeft w:val="0"/>
      <w:marRight w:val="0"/>
      <w:marTop w:val="0"/>
      <w:marBottom w:val="0"/>
      <w:divBdr>
        <w:top w:val="none" w:sz="0" w:space="0" w:color="auto"/>
        <w:left w:val="none" w:sz="0" w:space="0" w:color="auto"/>
        <w:bottom w:val="none" w:sz="0" w:space="0" w:color="auto"/>
        <w:right w:val="none" w:sz="0" w:space="0" w:color="auto"/>
      </w:divBdr>
    </w:div>
    <w:div w:id="862405523">
      <w:bodyDiv w:val="1"/>
      <w:marLeft w:val="0"/>
      <w:marRight w:val="0"/>
      <w:marTop w:val="0"/>
      <w:marBottom w:val="0"/>
      <w:divBdr>
        <w:top w:val="none" w:sz="0" w:space="0" w:color="auto"/>
        <w:left w:val="none" w:sz="0" w:space="0" w:color="auto"/>
        <w:bottom w:val="none" w:sz="0" w:space="0" w:color="auto"/>
        <w:right w:val="none" w:sz="0" w:space="0" w:color="auto"/>
      </w:divBdr>
    </w:div>
    <w:div w:id="862672328">
      <w:bodyDiv w:val="1"/>
      <w:marLeft w:val="0"/>
      <w:marRight w:val="0"/>
      <w:marTop w:val="0"/>
      <w:marBottom w:val="0"/>
      <w:divBdr>
        <w:top w:val="none" w:sz="0" w:space="0" w:color="auto"/>
        <w:left w:val="none" w:sz="0" w:space="0" w:color="auto"/>
        <w:bottom w:val="none" w:sz="0" w:space="0" w:color="auto"/>
        <w:right w:val="none" w:sz="0" w:space="0" w:color="auto"/>
      </w:divBdr>
    </w:div>
    <w:div w:id="862742268">
      <w:bodyDiv w:val="1"/>
      <w:marLeft w:val="0"/>
      <w:marRight w:val="0"/>
      <w:marTop w:val="0"/>
      <w:marBottom w:val="0"/>
      <w:divBdr>
        <w:top w:val="none" w:sz="0" w:space="0" w:color="auto"/>
        <w:left w:val="none" w:sz="0" w:space="0" w:color="auto"/>
        <w:bottom w:val="none" w:sz="0" w:space="0" w:color="auto"/>
        <w:right w:val="none" w:sz="0" w:space="0" w:color="auto"/>
      </w:divBdr>
    </w:div>
    <w:div w:id="862745035">
      <w:bodyDiv w:val="1"/>
      <w:marLeft w:val="0"/>
      <w:marRight w:val="0"/>
      <w:marTop w:val="0"/>
      <w:marBottom w:val="0"/>
      <w:divBdr>
        <w:top w:val="none" w:sz="0" w:space="0" w:color="auto"/>
        <w:left w:val="none" w:sz="0" w:space="0" w:color="auto"/>
        <w:bottom w:val="none" w:sz="0" w:space="0" w:color="auto"/>
        <w:right w:val="none" w:sz="0" w:space="0" w:color="auto"/>
      </w:divBdr>
    </w:div>
    <w:div w:id="862748387">
      <w:bodyDiv w:val="1"/>
      <w:marLeft w:val="0"/>
      <w:marRight w:val="0"/>
      <w:marTop w:val="0"/>
      <w:marBottom w:val="0"/>
      <w:divBdr>
        <w:top w:val="none" w:sz="0" w:space="0" w:color="auto"/>
        <w:left w:val="none" w:sz="0" w:space="0" w:color="auto"/>
        <w:bottom w:val="none" w:sz="0" w:space="0" w:color="auto"/>
        <w:right w:val="none" w:sz="0" w:space="0" w:color="auto"/>
      </w:divBdr>
    </w:div>
    <w:div w:id="862935894">
      <w:bodyDiv w:val="1"/>
      <w:marLeft w:val="0"/>
      <w:marRight w:val="0"/>
      <w:marTop w:val="0"/>
      <w:marBottom w:val="0"/>
      <w:divBdr>
        <w:top w:val="none" w:sz="0" w:space="0" w:color="auto"/>
        <w:left w:val="none" w:sz="0" w:space="0" w:color="auto"/>
        <w:bottom w:val="none" w:sz="0" w:space="0" w:color="auto"/>
        <w:right w:val="none" w:sz="0" w:space="0" w:color="auto"/>
      </w:divBdr>
    </w:div>
    <w:div w:id="863009582">
      <w:bodyDiv w:val="1"/>
      <w:marLeft w:val="0"/>
      <w:marRight w:val="0"/>
      <w:marTop w:val="0"/>
      <w:marBottom w:val="0"/>
      <w:divBdr>
        <w:top w:val="none" w:sz="0" w:space="0" w:color="auto"/>
        <w:left w:val="none" w:sz="0" w:space="0" w:color="auto"/>
        <w:bottom w:val="none" w:sz="0" w:space="0" w:color="auto"/>
        <w:right w:val="none" w:sz="0" w:space="0" w:color="auto"/>
      </w:divBdr>
    </w:div>
    <w:div w:id="863440677">
      <w:bodyDiv w:val="1"/>
      <w:marLeft w:val="0"/>
      <w:marRight w:val="0"/>
      <w:marTop w:val="0"/>
      <w:marBottom w:val="0"/>
      <w:divBdr>
        <w:top w:val="none" w:sz="0" w:space="0" w:color="auto"/>
        <w:left w:val="none" w:sz="0" w:space="0" w:color="auto"/>
        <w:bottom w:val="none" w:sz="0" w:space="0" w:color="auto"/>
        <w:right w:val="none" w:sz="0" w:space="0" w:color="auto"/>
      </w:divBdr>
    </w:div>
    <w:div w:id="864444259">
      <w:bodyDiv w:val="1"/>
      <w:marLeft w:val="0"/>
      <w:marRight w:val="0"/>
      <w:marTop w:val="0"/>
      <w:marBottom w:val="0"/>
      <w:divBdr>
        <w:top w:val="none" w:sz="0" w:space="0" w:color="auto"/>
        <w:left w:val="none" w:sz="0" w:space="0" w:color="auto"/>
        <w:bottom w:val="none" w:sz="0" w:space="0" w:color="auto"/>
        <w:right w:val="none" w:sz="0" w:space="0" w:color="auto"/>
      </w:divBdr>
    </w:div>
    <w:div w:id="864749188">
      <w:bodyDiv w:val="1"/>
      <w:marLeft w:val="0"/>
      <w:marRight w:val="0"/>
      <w:marTop w:val="0"/>
      <w:marBottom w:val="0"/>
      <w:divBdr>
        <w:top w:val="none" w:sz="0" w:space="0" w:color="auto"/>
        <w:left w:val="none" w:sz="0" w:space="0" w:color="auto"/>
        <w:bottom w:val="none" w:sz="0" w:space="0" w:color="auto"/>
        <w:right w:val="none" w:sz="0" w:space="0" w:color="auto"/>
      </w:divBdr>
    </w:div>
    <w:div w:id="865099127">
      <w:bodyDiv w:val="1"/>
      <w:marLeft w:val="0"/>
      <w:marRight w:val="0"/>
      <w:marTop w:val="0"/>
      <w:marBottom w:val="0"/>
      <w:divBdr>
        <w:top w:val="none" w:sz="0" w:space="0" w:color="auto"/>
        <w:left w:val="none" w:sz="0" w:space="0" w:color="auto"/>
        <w:bottom w:val="none" w:sz="0" w:space="0" w:color="auto"/>
        <w:right w:val="none" w:sz="0" w:space="0" w:color="auto"/>
      </w:divBdr>
    </w:div>
    <w:div w:id="865798408">
      <w:bodyDiv w:val="1"/>
      <w:marLeft w:val="0"/>
      <w:marRight w:val="0"/>
      <w:marTop w:val="0"/>
      <w:marBottom w:val="0"/>
      <w:divBdr>
        <w:top w:val="none" w:sz="0" w:space="0" w:color="auto"/>
        <w:left w:val="none" w:sz="0" w:space="0" w:color="auto"/>
        <w:bottom w:val="none" w:sz="0" w:space="0" w:color="auto"/>
        <w:right w:val="none" w:sz="0" w:space="0" w:color="auto"/>
      </w:divBdr>
    </w:div>
    <w:div w:id="865872327">
      <w:bodyDiv w:val="1"/>
      <w:marLeft w:val="0"/>
      <w:marRight w:val="0"/>
      <w:marTop w:val="0"/>
      <w:marBottom w:val="0"/>
      <w:divBdr>
        <w:top w:val="none" w:sz="0" w:space="0" w:color="auto"/>
        <w:left w:val="none" w:sz="0" w:space="0" w:color="auto"/>
        <w:bottom w:val="none" w:sz="0" w:space="0" w:color="auto"/>
        <w:right w:val="none" w:sz="0" w:space="0" w:color="auto"/>
      </w:divBdr>
    </w:div>
    <w:div w:id="866214856">
      <w:bodyDiv w:val="1"/>
      <w:marLeft w:val="0"/>
      <w:marRight w:val="0"/>
      <w:marTop w:val="0"/>
      <w:marBottom w:val="0"/>
      <w:divBdr>
        <w:top w:val="none" w:sz="0" w:space="0" w:color="auto"/>
        <w:left w:val="none" w:sz="0" w:space="0" w:color="auto"/>
        <w:bottom w:val="none" w:sz="0" w:space="0" w:color="auto"/>
        <w:right w:val="none" w:sz="0" w:space="0" w:color="auto"/>
      </w:divBdr>
    </w:div>
    <w:div w:id="866406180">
      <w:bodyDiv w:val="1"/>
      <w:marLeft w:val="0"/>
      <w:marRight w:val="0"/>
      <w:marTop w:val="0"/>
      <w:marBottom w:val="0"/>
      <w:divBdr>
        <w:top w:val="none" w:sz="0" w:space="0" w:color="auto"/>
        <w:left w:val="none" w:sz="0" w:space="0" w:color="auto"/>
        <w:bottom w:val="none" w:sz="0" w:space="0" w:color="auto"/>
        <w:right w:val="none" w:sz="0" w:space="0" w:color="auto"/>
      </w:divBdr>
    </w:div>
    <w:div w:id="866875261">
      <w:bodyDiv w:val="1"/>
      <w:marLeft w:val="0"/>
      <w:marRight w:val="0"/>
      <w:marTop w:val="0"/>
      <w:marBottom w:val="0"/>
      <w:divBdr>
        <w:top w:val="none" w:sz="0" w:space="0" w:color="auto"/>
        <w:left w:val="none" w:sz="0" w:space="0" w:color="auto"/>
        <w:bottom w:val="none" w:sz="0" w:space="0" w:color="auto"/>
        <w:right w:val="none" w:sz="0" w:space="0" w:color="auto"/>
      </w:divBdr>
    </w:div>
    <w:div w:id="866987984">
      <w:bodyDiv w:val="1"/>
      <w:marLeft w:val="0"/>
      <w:marRight w:val="0"/>
      <w:marTop w:val="0"/>
      <w:marBottom w:val="0"/>
      <w:divBdr>
        <w:top w:val="none" w:sz="0" w:space="0" w:color="auto"/>
        <w:left w:val="none" w:sz="0" w:space="0" w:color="auto"/>
        <w:bottom w:val="none" w:sz="0" w:space="0" w:color="auto"/>
        <w:right w:val="none" w:sz="0" w:space="0" w:color="auto"/>
      </w:divBdr>
    </w:div>
    <w:div w:id="867137083">
      <w:bodyDiv w:val="1"/>
      <w:marLeft w:val="0"/>
      <w:marRight w:val="0"/>
      <w:marTop w:val="0"/>
      <w:marBottom w:val="0"/>
      <w:divBdr>
        <w:top w:val="none" w:sz="0" w:space="0" w:color="auto"/>
        <w:left w:val="none" w:sz="0" w:space="0" w:color="auto"/>
        <w:bottom w:val="none" w:sz="0" w:space="0" w:color="auto"/>
        <w:right w:val="none" w:sz="0" w:space="0" w:color="auto"/>
      </w:divBdr>
    </w:div>
    <w:div w:id="867643519">
      <w:bodyDiv w:val="1"/>
      <w:marLeft w:val="0"/>
      <w:marRight w:val="0"/>
      <w:marTop w:val="0"/>
      <w:marBottom w:val="0"/>
      <w:divBdr>
        <w:top w:val="none" w:sz="0" w:space="0" w:color="auto"/>
        <w:left w:val="none" w:sz="0" w:space="0" w:color="auto"/>
        <w:bottom w:val="none" w:sz="0" w:space="0" w:color="auto"/>
        <w:right w:val="none" w:sz="0" w:space="0" w:color="auto"/>
      </w:divBdr>
      <w:divsChild>
        <w:div w:id="1659074343">
          <w:marLeft w:val="0"/>
          <w:marRight w:val="0"/>
          <w:marTop w:val="0"/>
          <w:marBottom w:val="0"/>
          <w:divBdr>
            <w:top w:val="none" w:sz="0" w:space="0" w:color="auto"/>
            <w:left w:val="none" w:sz="0" w:space="0" w:color="auto"/>
            <w:bottom w:val="none" w:sz="0" w:space="0" w:color="auto"/>
            <w:right w:val="none" w:sz="0" w:space="0" w:color="auto"/>
          </w:divBdr>
        </w:div>
      </w:divsChild>
    </w:div>
    <w:div w:id="868299404">
      <w:bodyDiv w:val="1"/>
      <w:marLeft w:val="0"/>
      <w:marRight w:val="0"/>
      <w:marTop w:val="0"/>
      <w:marBottom w:val="0"/>
      <w:divBdr>
        <w:top w:val="none" w:sz="0" w:space="0" w:color="auto"/>
        <w:left w:val="none" w:sz="0" w:space="0" w:color="auto"/>
        <w:bottom w:val="none" w:sz="0" w:space="0" w:color="auto"/>
        <w:right w:val="none" w:sz="0" w:space="0" w:color="auto"/>
      </w:divBdr>
    </w:div>
    <w:div w:id="868418554">
      <w:bodyDiv w:val="1"/>
      <w:marLeft w:val="0"/>
      <w:marRight w:val="0"/>
      <w:marTop w:val="0"/>
      <w:marBottom w:val="0"/>
      <w:divBdr>
        <w:top w:val="none" w:sz="0" w:space="0" w:color="auto"/>
        <w:left w:val="none" w:sz="0" w:space="0" w:color="auto"/>
        <w:bottom w:val="none" w:sz="0" w:space="0" w:color="auto"/>
        <w:right w:val="none" w:sz="0" w:space="0" w:color="auto"/>
      </w:divBdr>
    </w:div>
    <w:div w:id="868759980">
      <w:bodyDiv w:val="1"/>
      <w:marLeft w:val="0"/>
      <w:marRight w:val="0"/>
      <w:marTop w:val="0"/>
      <w:marBottom w:val="0"/>
      <w:divBdr>
        <w:top w:val="none" w:sz="0" w:space="0" w:color="auto"/>
        <w:left w:val="none" w:sz="0" w:space="0" w:color="auto"/>
        <w:bottom w:val="none" w:sz="0" w:space="0" w:color="auto"/>
        <w:right w:val="none" w:sz="0" w:space="0" w:color="auto"/>
      </w:divBdr>
    </w:div>
    <w:div w:id="869728278">
      <w:bodyDiv w:val="1"/>
      <w:marLeft w:val="0"/>
      <w:marRight w:val="0"/>
      <w:marTop w:val="0"/>
      <w:marBottom w:val="0"/>
      <w:divBdr>
        <w:top w:val="none" w:sz="0" w:space="0" w:color="auto"/>
        <w:left w:val="none" w:sz="0" w:space="0" w:color="auto"/>
        <w:bottom w:val="none" w:sz="0" w:space="0" w:color="auto"/>
        <w:right w:val="none" w:sz="0" w:space="0" w:color="auto"/>
      </w:divBdr>
    </w:div>
    <w:div w:id="869758644">
      <w:bodyDiv w:val="1"/>
      <w:marLeft w:val="0"/>
      <w:marRight w:val="0"/>
      <w:marTop w:val="0"/>
      <w:marBottom w:val="0"/>
      <w:divBdr>
        <w:top w:val="none" w:sz="0" w:space="0" w:color="auto"/>
        <w:left w:val="none" w:sz="0" w:space="0" w:color="auto"/>
        <w:bottom w:val="none" w:sz="0" w:space="0" w:color="auto"/>
        <w:right w:val="none" w:sz="0" w:space="0" w:color="auto"/>
      </w:divBdr>
    </w:div>
    <w:div w:id="869954169">
      <w:bodyDiv w:val="1"/>
      <w:marLeft w:val="0"/>
      <w:marRight w:val="0"/>
      <w:marTop w:val="0"/>
      <w:marBottom w:val="0"/>
      <w:divBdr>
        <w:top w:val="none" w:sz="0" w:space="0" w:color="auto"/>
        <w:left w:val="none" w:sz="0" w:space="0" w:color="auto"/>
        <w:bottom w:val="none" w:sz="0" w:space="0" w:color="auto"/>
        <w:right w:val="none" w:sz="0" w:space="0" w:color="auto"/>
      </w:divBdr>
    </w:div>
    <w:div w:id="870146702">
      <w:bodyDiv w:val="1"/>
      <w:marLeft w:val="0"/>
      <w:marRight w:val="0"/>
      <w:marTop w:val="0"/>
      <w:marBottom w:val="0"/>
      <w:divBdr>
        <w:top w:val="none" w:sz="0" w:space="0" w:color="auto"/>
        <w:left w:val="none" w:sz="0" w:space="0" w:color="auto"/>
        <w:bottom w:val="none" w:sz="0" w:space="0" w:color="auto"/>
        <w:right w:val="none" w:sz="0" w:space="0" w:color="auto"/>
      </w:divBdr>
    </w:div>
    <w:div w:id="870190016">
      <w:bodyDiv w:val="1"/>
      <w:marLeft w:val="0"/>
      <w:marRight w:val="0"/>
      <w:marTop w:val="0"/>
      <w:marBottom w:val="0"/>
      <w:divBdr>
        <w:top w:val="none" w:sz="0" w:space="0" w:color="auto"/>
        <w:left w:val="none" w:sz="0" w:space="0" w:color="auto"/>
        <w:bottom w:val="none" w:sz="0" w:space="0" w:color="auto"/>
        <w:right w:val="none" w:sz="0" w:space="0" w:color="auto"/>
      </w:divBdr>
    </w:div>
    <w:div w:id="870534334">
      <w:bodyDiv w:val="1"/>
      <w:marLeft w:val="0"/>
      <w:marRight w:val="0"/>
      <w:marTop w:val="0"/>
      <w:marBottom w:val="0"/>
      <w:divBdr>
        <w:top w:val="none" w:sz="0" w:space="0" w:color="auto"/>
        <w:left w:val="none" w:sz="0" w:space="0" w:color="auto"/>
        <w:bottom w:val="none" w:sz="0" w:space="0" w:color="auto"/>
        <w:right w:val="none" w:sz="0" w:space="0" w:color="auto"/>
      </w:divBdr>
    </w:div>
    <w:div w:id="870606917">
      <w:bodyDiv w:val="1"/>
      <w:marLeft w:val="0"/>
      <w:marRight w:val="0"/>
      <w:marTop w:val="0"/>
      <w:marBottom w:val="0"/>
      <w:divBdr>
        <w:top w:val="none" w:sz="0" w:space="0" w:color="auto"/>
        <w:left w:val="none" w:sz="0" w:space="0" w:color="auto"/>
        <w:bottom w:val="none" w:sz="0" w:space="0" w:color="auto"/>
        <w:right w:val="none" w:sz="0" w:space="0" w:color="auto"/>
      </w:divBdr>
    </w:div>
    <w:div w:id="870803136">
      <w:bodyDiv w:val="1"/>
      <w:marLeft w:val="0"/>
      <w:marRight w:val="0"/>
      <w:marTop w:val="0"/>
      <w:marBottom w:val="0"/>
      <w:divBdr>
        <w:top w:val="none" w:sz="0" w:space="0" w:color="auto"/>
        <w:left w:val="none" w:sz="0" w:space="0" w:color="auto"/>
        <w:bottom w:val="none" w:sz="0" w:space="0" w:color="auto"/>
        <w:right w:val="none" w:sz="0" w:space="0" w:color="auto"/>
      </w:divBdr>
    </w:div>
    <w:div w:id="870804848">
      <w:bodyDiv w:val="1"/>
      <w:marLeft w:val="0"/>
      <w:marRight w:val="0"/>
      <w:marTop w:val="0"/>
      <w:marBottom w:val="0"/>
      <w:divBdr>
        <w:top w:val="none" w:sz="0" w:space="0" w:color="auto"/>
        <w:left w:val="none" w:sz="0" w:space="0" w:color="auto"/>
        <w:bottom w:val="none" w:sz="0" w:space="0" w:color="auto"/>
        <w:right w:val="none" w:sz="0" w:space="0" w:color="auto"/>
      </w:divBdr>
    </w:div>
    <w:div w:id="870999366">
      <w:bodyDiv w:val="1"/>
      <w:marLeft w:val="0"/>
      <w:marRight w:val="0"/>
      <w:marTop w:val="0"/>
      <w:marBottom w:val="0"/>
      <w:divBdr>
        <w:top w:val="none" w:sz="0" w:space="0" w:color="auto"/>
        <w:left w:val="none" w:sz="0" w:space="0" w:color="auto"/>
        <w:bottom w:val="none" w:sz="0" w:space="0" w:color="auto"/>
        <w:right w:val="none" w:sz="0" w:space="0" w:color="auto"/>
      </w:divBdr>
    </w:div>
    <w:div w:id="871042554">
      <w:bodyDiv w:val="1"/>
      <w:marLeft w:val="0"/>
      <w:marRight w:val="0"/>
      <w:marTop w:val="0"/>
      <w:marBottom w:val="0"/>
      <w:divBdr>
        <w:top w:val="none" w:sz="0" w:space="0" w:color="auto"/>
        <w:left w:val="none" w:sz="0" w:space="0" w:color="auto"/>
        <w:bottom w:val="none" w:sz="0" w:space="0" w:color="auto"/>
        <w:right w:val="none" w:sz="0" w:space="0" w:color="auto"/>
      </w:divBdr>
      <w:divsChild>
        <w:div w:id="1396665573">
          <w:marLeft w:val="0"/>
          <w:marRight w:val="0"/>
          <w:marTop w:val="0"/>
          <w:marBottom w:val="0"/>
          <w:divBdr>
            <w:top w:val="none" w:sz="0" w:space="0" w:color="auto"/>
            <w:left w:val="none" w:sz="0" w:space="0" w:color="auto"/>
            <w:bottom w:val="none" w:sz="0" w:space="0" w:color="auto"/>
            <w:right w:val="none" w:sz="0" w:space="0" w:color="auto"/>
          </w:divBdr>
        </w:div>
      </w:divsChild>
    </w:div>
    <w:div w:id="871066923">
      <w:bodyDiv w:val="1"/>
      <w:marLeft w:val="0"/>
      <w:marRight w:val="0"/>
      <w:marTop w:val="0"/>
      <w:marBottom w:val="0"/>
      <w:divBdr>
        <w:top w:val="none" w:sz="0" w:space="0" w:color="auto"/>
        <w:left w:val="none" w:sz="0" w:space="0" w:color="auto"/>
        <w:bottom w:val="none" w:sz="0" w:space="0" w:color="auto"/>
        <w:right w:val="none" w:sz="0" w:space="0" w:color="auto"/>
      </w:divBdr>
    </w:div>
    <w:div w:id="871187662">
      <w:bodyDiv w:val="1"/>
      <w:marLeft w:val="0"/>
      <w:marRight w:val="0"/>
      <w:marTop w:val="0"/>
      <w:marBottom w:val="0"/>
      <w:divBdr>
        <w:top w:val="none" w:sz="0" w:space="0" w:color="auto"/>
        <w:left w:val="none" w:sz="0" w:space="0" w:color="auto"/>
        <w:bottom w:val="none" w:sz="0" w:space="0" w:color="auto"/>
        <w:right w:val="none" w:sz="0" w:space="0" w:color="auto"/>
      </w:divBdr>
      <w:divsChild>
        <w:div w:id="1859467773">
          <w:marLeft w:val="0"/>
          <w:marRight w:val="0"/>
          <w:marTop w:val="0"/>
          <w:marBottom w:val="0"/>
          <w:divBdr>
            <w:top w:val="none" w:sz="0" w:space="0" w:color="auto"/>
            <w:left w:val="none" w:sz="0" w:space="0" w:color="auto"/>
            <w:bottom w:val="none" w:sz="0" w:space="0" w:color="auto"/>
            <w:right w:val="none" w:sz="0" w:space="0" w:color="auto"/>
          </w:divBdr>
        </w:div>
      </w:divsChild>
    </w:div>
    <w:div w:id="871310309">
      <w:bodyDiv w:val="1"/>
      <w:marLeft w:val="0"/>
      <w:marRight w:val="0"/>
      <w:marTop w:val="0"/>
      <w:marBottom w:val="0"/>
      <w:divBdr>
        <w:top w:val="none" w:sz="0" w:space="0" w:color="auto"/>
        <w:left w:val="none" w:sz="0" w:space="0" w:color="auto"/>
        <w:bottom w:val="none" w:sz="0" w:space="0" w:color="auto"/>
        <w:right w:val="none" w:sz="0" w:space="0" w:color="auto"/>
      </w:divBdr>
    </w:div>
    <w:div w:id="871381131">
      <w:bodyDiv w:val="1"/>
      <w:marLeft w:val="0"/>
      <w:marRight w:val="0"/>
      <w:marTop w:val="0"/>
      <w:marBottom w:val="0"/>
      <w:divBdr>
        <w:top w:val="none" w:sz="0" w:space="0" w:color="auto"/>
        <w:left w:val="none" w:sz="0" w:space="0" w:color="auto"/>
        <w:bottom w:val="none" w:sz="0" w:space="0" w:color="auto"/>
        <w:right w:val="none" w:sz="0" w:space="0" w:color="auto"/>
      </w:divBdr>
      <w:divsChild>
        <w:div w:id="1114713299">
          <w:marLeft w:val="0"/>
          <w:marRight w:val="0"/>
          <w:marTop w:val="0"/>
          <w:marBottom w:val="0"/>
          <w:divBdr>
            <w:top w:val="none" w:sz="0" w:space="0" w:color="auto"/>
            <w:left w:val="none" w:sz="0" w:space="0" w:color="auto"/>
            <w:bottom w:val="none" w:sz="0" w:space="0" w:color="auto"/>
            <w:right w:val="none" w:sz="0" w:space="0" w:color="auto"/>
          </w:divBdr>
        </w:div>
      </w:divsChild>
    </w:div>
    <w:div w:id="871453497">
      <w:bodyDiv w:val="1"/>
      <w:marLeft w:val="0"/>
      <w:marRight w:val="0"/>
      <w:marTop w:val="0"/>
      <w:marBottom w:val="0"/>
      <w:divBdr>
        <w:top w:val="none" w:sz="0" w:space="0" w:color="auto"/>
        <w:left w:val="none" w:sz="0" w:space="0" w:color="auto"/>
        <w:bottom w:val="none" w:sz="0" w:space="0" w:color="auto"/>
        <w:right w:val="none" w:sz="0" w:space="0" w:color="auto"/>
      </w:divBdr>
    </w:div>
    <w:div w:id="871461823">
      <w:bodyDiv w:val="1"/>
      <w:marLeft w:val="0"/>
      <w:marRight w:val="0"/>
      <w:marTop w:val="0"/>
      <w:marBottom w:val="0"/>
      <w:divBdr>
        <w:top w:val="none" w:sz="0" w:space="0" w:color="auto"/>
        <w:left w:val="none" w:sz="0" w:space="0" w:color="auto"/>
        <w:bottom w:val="none" w:sz="0" w:space="0" w:color="auto"/>
        <w:right w:val="none" w:sz="0" w:space="0" w:color="auto"/>
      </w:divBdr>
    </w:div>
    <w:div w:id="871844915">
      <w:bodyDiv w:val="1"/>
      <w:marLeft w:val="0"/>
      <w:marRight w:val="0"/>
      <w:marTop w:val="0"/>
      <w:marBottom w:val="0"/>
      <w:divBdr>
        <w:top w:val="none" w:sz="0" w:space="0" w:color="auto"/>
        <w:left w:val="none" w:sz="0" w:space="0" w:color="auto"/>
        <w:bottom w:val="none" w:sz="0" w:space="0" w:color="auto"/>
        <w:right w:val="none" w:sz="0" w:space="0" w:color="auto"/>
      </w:divBdr>
    </w:div>
    <w:div w:id="872183796">
      <w:bodyDiv w:val="1"/>
      <w:marLeft w:val="0"/>
      <w:marRight w:val="0"/>
      <w:marTop w:val="0"/>
      <w:marBottom w:val="0"/>
      <w:divBdr>
        <w:top w:val="none" w:sz="0" w:space="0" w:color="auto"/>
        <w:left w:val="none" w:sz="0" w:space="0" w:color="auto"/>
        <w:bottom w:val="none" w:sz="0" w:space="0" w:color="auto"/>
        <w:right w:val="none" w:sz="0" w:space="0" w:color="auto"/>
      </w:divBdr>
    </w:div>
    <w:div w:id="872234692">
      <w:bodyDiv w:val="1"/>
      <w:marLeft w:val="0"/>
      <w:marRight w:val="0"/>
      <w:marTop w:val="0"/>
      <w:marBottom w:val="0"/>
      <w:divBdr>
        <w:top w:val="none" w:sz="0" w:space="0" w:color="auto"/>
        <w:left w:val="none" w:sz="0" w:space="0" w:color="auto"/>
        <w:bottom w:val="none" w:sz="0" w:space="0" w:color="auto"/>
        <w:right w:val="none" w:sz="0" w:space="0" w:color="auto"/>
      </w:divBdr>
      <w:divsChild>
        <w:div w:id="176161036">
          <w:marLeft w:val="0"/>
          <w:marRight w:val="0"/>
          <w:marTop w:val="0"/>
          <w:marBottom w:val="0"/>
          <w:divBdr>
            <w:top w:val="none" w:sz="0" w:space="0" w:color="auto"/>
            <w:left w:val="none" w:sz="0" w:space="0" w:color="auto"/>
            <w:bottom w:val="none" w:sz="0" w:space="0" w:color="auto"/>
            <w:right w:val="none" w:sz="0" w:space="0" w:color="auto"/>
          </w:divBdr>
        </w:div>
      </w:divsChild>
    </w:div>
    <w:div w:id="872693828">
      <w:bodyDiv w:val="1"/>
      <w:marLeft w:val="0"/>
      <w:marRight w:val="0"/>
      <w:marTop w:val="0"/>
      <w:marBottom w:val="0"/>
      <w:divBdr>
        <w:top w:val="none" w:sz="0" w:space="0" w:color="auto"/>
        <w:left w:val="none" w:sz="0" w:space="0" w:color="auto"/>
        <w:bottom w:val="none" w:sz="0" w:space="0" w:color="auto"/>
        <w:right w:val="none" w:sz="0" w:space="0" w:color="auto"/>
      </w:divBdr>
    </w:div>
    <w:div w:id="872881120">
      <w:bodyDiv w:val="1"/>
      <w:marLeft w:val="0"/>
      <w:marRight w:val="0"/>
      <w:marTop w:val="0"/>
      <w:marBottom w:val="0"/>
      <w:divBdr>
        <w:top w:val="none" w:sz="0" w:space="0" w:color="auto"/>
        <w:left w:val="none" w:sz="0" w:space="0" w:color="auto"/>
        <w:bottom w:val="none" w:sz="0" w:space="0" w:color="auto"/>
        <w:right w:val="none" w:sz="0" w:space="0" w:color="auto"/>
      </w:divBdr>
    </w:div>
    <w:div w:id="872966066">
      <w:bodyDiv w:val="1"/>
      <w:marLeft w:val="0"/>
      <w:marRight w:val="0"/>
      <w:marTop w:val="0"/>
      <w:marBottom w:val="0"/>
      <w:divBdr>
        <w:top w:val="none" w:sz="0" w:space="0" w:color="auto"/>
        <w:left w:val="none" w:sz="0" w:space="0" w:color="auto"/>
        <w:bottom w:val="none" w:sz="0" w:space="0" w:color="auto"/>
        <w:right w:val="none" w:sz="0" w:space="0" w:color="auto"/>
      </w:divBdr>
      <w:divsChild>
        <w:div w:id="1441877769">
          <w:marLeft w:val="0"/>
          <w:marRight w:val="0"/>
          <w:marTop w:val="0"/>
          <w:marBottom w:val="0"/>
          <w:divBdr>
            <w:top w:val="none" w:sz="0" w:space="0" w:color="auto"/>
            <w:left w:val="none" w:sz="0" w:space="0" w:color="auto"/>
            <w:bottom w:val="none" w:sz="0" w:space="0" w:color="auto"/>
            <w:right w:val="none" w:sz="0" w:space="0" w:color="auto"/>
          </w:divBdr>
        </w:div>
      </w:divsChild>
    </w:div>
    <w:div w:id="873035530">
      <w:bodyDiv w:val="1"/>
      <w:marLeft w:val="0"/>
      <w:marRight w:val="0"/>
      <w:marTop w:val="0"/>
      <w:marBottom w:val="0"/>
      <w:divBdr>
        <w:top w:val="none" w:sz="0" w:space="0" w:color="auto"/>
        <w:left w:val="none" w:sz="0" w:space="0" w:color="auto"/>
        <w:bottom w:val="none" w:sz="0" w:space="0" w:color="auto"/>
        <w:right w:val="none" w:sz="0" w:space="0" w:color="auto"/>
      </w:divBdr>
    </w:div>
    <w:div w:id="873231599">
      <w:bodyDiv w:val="1"/>
      <w:marLeft w:val="0"/>
      <w:marRight w:val="0"/>
      <w:marTop w:val="0"/>
      <w:marBottom w:val="0"/>
      <w:divBdr>
        <w:top w:val="none" w:sz="0" w:space="0" w:color="auto"/>
        <w:left w:val="none" w:sz="0" w:space="0" w:color="auto"/>
        <w:bottom w:val="none" w:sz="0" w:space="0" w:color="auto"/>
        <w:right w:val="none" w:sz="0" w:space="0" w:color="auto"/>
      </w:divBdr>
    </w:div>
    <w:div w:id="873234253">
      <w:bodyDiv w:val="1"/>
      <w:marLeft w:val="0"/>
      <w:marRight w:val="0"/>
      <w:marTop w:val="0"/>
      <w:marBottom w:val="0"/>
      <w:divBdr>
        <w:top w:val="none" w:sz="0" w:space="0" w:color="auto"/>
        <w:left w:val="none" w:sz="0" w:space="0" w:color="auto"/>
        <w:bottom w:val="none" w:sz="0" w:space="0" w:color="auto"/>
        <w:right w:val="none" w:sz="0" w:space="0" w:color="auto"/>
      </w:divBdr>
    </w:div>
    <w:div w:id="873347330">
      <w:bodyDiv w:val="1"/>
      <w:marLeft w:val="0"/>
      <w:marRight w:val="0"/>
      <w:marTop w:val="0"/>
      <w:marBottom w:val="0"/>
      <w:divBdr>
        <w:top w:val="none" w:sz="0" w:space="0" w:color="auto"/>
        <w:left w:val="none" w:sz="0" w:space="0" w:color="auto"/>
        <w:bottom w:val="none" w:sz="0" w:space="0" w:color="auto"/>
        <w:right w:val="none" w:sz="0" w:space="0" w:color="auto"/>
      </w:divBdr>
    </w:div>
    <w:div w:id="873465408">
      <w:bodyDiv w:val="1"/>
      <w:marLeft w:val="0"/>
      <w:marRight w:val="0"/>
      <w:marTop w:val="0"/>
      <w:marBottom w:val="0"/>
      <w:divBdr>
        <w:top w:val="none" w:sz="0" w:space="0" w:color="auto"/>
        <w:left w:val="none" w:sz="0" w:space="0" w:color="auto"/>
        <w:bottom w:val="none" w:sz="0" w:space="0" w:color="auto"/>
        <w:right w:val="none" w:sz="0" w:space="0" w:color="auto"/>
      </w:divBdr>
    </w:div>
    <w:div w:id="873470128">
      <w:bodyDiv w:val="1"/>
      <w:marLeft w:val="0"/>
      <w:marRight w:val="0"/>
      <w:marTop w:val="0"/>
      <w:marBottom w:val="0"/>
      <w:divBdr>
        <w:top w:val="none" w:sz="0" w:space="0" w:color="auto"/>
        <w:left w:val="none" w:sz="0" w:space="0" w:color="auto"/>
        <w:bottom w:val="none" w:sz="0" w:space="0" w:color="auto"/>
        <w:right w:val="none" w:sz="0" w:space="0" w:color="auto"/>
      </w:divBdr>
    </w:div>
    <w:div w:id="873544844">
      <w:bodyDiv w:val="1"/>
      <w:marLeft w:val="0"/>
      <w:marRight w:val="0"/>
      <w:marTop w:val="0"/>
      <w:marBottom w:val="0"/>
      <w:divBdr>
        <w:top w:val="none" w:sz="0" w:space="0" w:color="auto"/>
        <w:left w:val="none" w:sz="0" w:space="0" w:color="auto"/>
        <w:bottom w:val="none" w:sz="0" w:space="0" w:color="auto"/>
        <w:right w:val="none" w:sz="0" w:space="0" w:color="auto"/>
      </w:divBdr>
    </w:div>
    <w:div w:id="873612333">
      <w:bodyDiv w:val="1"/>
      <w:marLeft w:val="0"/>
      <w:marRight w:val="0"/>
      <w:marTop w:val="0"/>
      <w:marBottom w:val="0"/>
      <w:divBdr>
        <w:top w:val="none" w:sz="0" w:space="0" w:color="auto"/>
        <w:left w:val="none" w:sz="0" w:space="0" w:color="auto"/>
        <w:bottom w:val="none" w:sz="0" w:space="0" w:color="auto"/>
        <w:right w:val="none" w:sz="0" w:space="0" w:color="auto"/>
      </w:divBdr>
    </w:div>
    <w:div w:id="873688521">
      <w:bodyDiv w:val="1"/>
      <w:marLeft w:val="0"/>
      <w:marRight w:val="0"/>
      <w:marTop w:val="0"/>
      <w:marBottom w:val="0"/>
      <w:divBdr>
        <w:top w:val="none" w:sz="0" w:space="0" w:color="auto"/>
        <w:left w:val="none" w:sz="0" w:space="0" w:color="auto"/>
        <w:bottom w:val="none" w:sz="0" w:space="0" w:color="auto"/>
        <w:right w:val="none" w:sz="0" w:space="0" w:color="auto"/>
      </w:divBdr>
    </w:div>
    <w:div w:id="873688617">
      <w:bodyDiv w:val="1"/>
      <w:marLeft w:val="0"/>
      <w:marRight w:val="0"/>
      <w:marTop w:val="0"/>
      <w:marBottom w:val="0"/>
      <w:divBdr>
        <w:top w:val="none" w:sz="0" w:space="0" w:color="auto"/>
        <w:left w:val="none" w:sz="0" w:space="0" w:color="auto"/>
        <w:bottom w:val="none" w:sz="0" w:space="0" w:color="auto"/>
        <w:right w:val="none" w:sz="0" w:space="0" w:color="auto"/>
      </w:divBdr>
    </w:div>
    <w:div w:id="874198620">
      <w:bodyDiv w:val="1"/>
      <w:marLeft w:val="0"/>
      <w:marRight w:val="0"/>
      <w:marTop w:val="0"/>
      <w:marBottom w:val="0"/>
      <w:divBdr>
        <w:top w:val="none" w:sz="0" w:space="0" w:color="auto"/>
        <w:left w:val="none" w:sz="0" w:space="0" w:color="auto"/>
        <w:bottom w:val="none" w:sz="0" w:space="0" w:color="auto"/>
        <w:right w:val="none" w:sz="0" w:space="0" w:color="auto"/>
      </w:divBdr>
      <w:divsChild>
        <w:div w:id="128934396">
          <w:marLeft w:val="0"/>
          <w:marRight w:val="0"/>
          <w:marTop w:val="0"/>
          <w:marBottom w:val="0"/>
          <w:divBdr>
            <w:top w:val="none" w:sz="0" w:space="0" w:color="auto"/>
            <w:left w:val="none" w:sz="0" w:space="0" w:color="auto"/>
            <w:bottom w:val="none" w:sz="0" w:space="0" w:color="auto"/>
            <w:right w:val="none" w:sz="0" w:space="0" w:color="auto"/>
          </w:divBdr>
        </w:div>
      </w:divsChild>
    </w:div>
    <w:div w:id="874274986">
      <w:bodyDiv w:val="1"/>
      <w:marLeft w:val="0"/>
      <w:marRight w:val="0"/>
      <w:marTop w:val="0"/>
      <w:marBottom w:val="0"/>
      <w:divBdr>
        <w:top w:val="none" w:sz="0" w:space="0" w:color="auto"/>
        <w:left w:val="none" w:sz="0" w:space="0" w:color="auto"/>
        <w:bottom w:val="none" w:sz="0" w:space="0" w:color="auto"/>
        <w:right w:val="none" w:sz="0" w:space="0" w:color="auto"/>
      </w:divBdr>
    </w:div>
    <w:div w:id="874462405">
      <w:bodyDiv w:val="1"/>
      <w:marLeft w:val="0"/>
      <w:marRight w:val="0"/>
      <w:marTop w:val="0"/>
      <w:marBottom w:val="0"/>
      <w:divBdr>
        <w:top w:val="none" w:sz="0" w:space="0" w:color="auto"/>
        <w:left w:val="none" w:sz="0" w:space="0" w:color="auto"/>
        <w:bottom w:val="none" w:sz="0" w:space="0" w:color="auto"/>
        <w:right w:val="none" w:sz="0" w:space="0" w:color="auto"/>
      </w:divBdr>
    </w:div>
    <w:div w:id="874582578">
      <w:bodyDiv w:val="1"/>
      <w:marLeft w:val="0"/>
      <w:marRight w:val="0"/>
      <w:marTop w:val="0"/>
      <w:marBottom w:val="0"/>
      <w:divBdr>
        <w:top w:val="none" w:sz="0" w:space="0" w:color="auto"/>
        <w:left w:val="none" w:sz="0" w:space="0" w:color="auto"/>
        <w:bottom w:val="none" w:sz="0" w:space="0" w:color="auto"/>
        <w:right w:val="none" w:sz="0" w:space="0" w:color="auto"/>
      </w:divBdr>
    </w:div>
    <w:div w:id="874583388">
      <w:bodyDiv w:val="1"/>
      <w:marLeft w:val="0"/>
      <w:marRight w:val="0"/>
      <w:marTop w:val="0"/>
      <w:marBottom w:val="0"/>
      <w:divBdr>
        <w:top w:val="none" w:sz="0" w:space="0" w:color="auto"/>
        <w:left w:val="none" w:sz="0" w:space="0" w:color="auto"/>
        <w:bottom w:val="none" w:sz="0" w:space="0" w:color="auto"/>
        <w:right w:val="none" w:sz="0" w:space="0" w:color="auto"/>
      </w:divBdr>
    </w:div>
    <w:div w:id="875390155">
      <w:bodyDiv w:val="1"/>
      <w:marLeft w:val="0"/>
      <w:marRight w:val="0"/>
      <w:marTop w:val="0"/>
      <w:marBottom w:val="0"/>
      <w:divBdr>
        <w:top w:val="none" w:sz="0" w:space="0" w:color="auto"/>
        <w:left w:val="none" w:sz="0" w:space="0" w:color="auto"/>
        <w:bottom w:val="none" w:sz="0" w:space="0" w:color="auto"/>
        <w:right w:val="none" w:sz="0" w:space="0" w:color="auto"/>
      </w:divBdr>
    </w:div>
    <w:div w:id="875848930">
      <w:bodyDiv w:val="1"/>
      <w:marLeft w:val="0"/>
      <w:marRight w:val="0"/>
      <w:marTop w:val="0"/>
      <w:marBottom w:val="0"/>
      <w:divBdr>
        <w:top w:val="none" w:sz="0" w:space="0" w:color="auto"/>
        <w:left w:val="none" w:sz="0" w:space="0" w:color="auto"/>
        <w:bottom w:val="none" w:sz="0" w:space="0" w:color="auto"/>
        <w:right w:val="none" w:sz="0" w:space="0" w:color="auto"/>
      </w:divBdr>
    </w:div>
    <w:div w:id="875889015">
      <w:bodyDiv w:val="1"/>
      <w:marLeft w:val="0"/>
      <w:marRight w:val="0"/>
      <w:marTop w:val="0"/>
      <w:marBottom w:val="0"/>
      <w:divBdr>
        <w:top w:val="none" w:sz="0" w:space="0" w:color="auto"/>
        <w:left w:val="none" w:sz="0" w:space="0" w:color="auto"/>
        <w:bottom w:val="none" w:sz="0" w:space="0" w:color="auto"/>
        <w:right w:val="none" w:sz="0" w:space="0" w:color="auto"/>
      </w:divBdr>
    </w:div>
    <w:div w:id="876158310">
      <w:bodyDiv w:val="1"/>
      <w:marLeft w:val="0"/>
      <w:marRight w:val="0"/>
      <w:marTop w:val="0"/>
      <w:marBottom w:val="0"/>
      <w:divBdr>
        <w:top w:val="none" w:sz="0" w:space="0" w:color="auto"/>
        <w:left w:val="none" w:sz="0" w:space="0" w:color="auto"/>
        <w:bottom w:val="none" w:sz="0" w:space="0" w:color="auto"/>
        <w:right w:val="none" w:sz="0" w:space="0" w:color="auto"/>
      </w:divBdr>
    </w:div>
    <w:div w:id="876236054">
      <w:bodyDiv w:val="1"/>
      <w:marLeft w:val="0"/>
      <w:marRight w:val="0"/>
      <w:marTop w:val="0"/>
      <w:marBottom w:val="0"/>
      <w:divBdr>
        <w:top w:val="none" w:sz="0" w:space="0" w:color="auto"/>
        <w:left w:val="none" w:sz="0" w:space="0" w:color="auto"/>
        <w:bottom w:val="none" w:sz="0" w:space="0" w:color="auto"/>
        <w:right w:val="none" w:sz="0" w:space="0" w:color="auto"/>
      </w:divBdr>
    </w:div>
    <w:div w:id="876430570">
      <w:bodyDiv w:val="1"/>
      <w:marLeft w:val="0"/>
      <w:marRight w:val="0"/>
      <w:marTop w:val="0"/>
      <w:marBottom w:val="0"/>
      <w:divBdr>
        <w:top w:val="none" w:sz="0" w:space="0" w:color="auto"/>
        <w:left w:val="none" w:sz="0" w:space="0" w:color="auto"/>
        <w:bottom w:val="none" w:sz="0" w:space="0" w:color="auto"/>
        <w:right w:val="none" w:sz="0" w:space="0" w:color="auto"/>
      </w:divBdr>
    </w:div>
    <w:div w:id="876505356">
      <w:bodyDiv w:val="1"/>
      <w:marLeft w:val="0"/>
      <w:marRight w:val="0"/>
      <w:marTop w:val="0"/>
      <w:marBottom w:val="0"/>
      <w:divBdr>
        <w:top w:val="none" w:sz="0" w:space="0" w:color="auto"/>
        <w:left w:val="none" w:sz="0" w:space="0" w:color="auto"/>
        <w:bottom w:val="none" w:sz="0" w:space="0" w:color="auto"/>
        <w:right w:val="none" w:sz="0" w:space="0" w:color="auto"/>
      </w:divBdr>
    </w:div>
    <w:div w:id="877207382">
      <w:bodyDiv w:val="1"/>
      <w:marLeft w:val="0"/>
      <w:marRight w:val="0"/>
      <w:marTop w:val="0"/>
      <w:marBottom w:val="0"/>
      <w:divBdr>
        <w:top w:val="none" w:sz="0" w:space="0" w:color="auto"/>
        <w:left w:val="none" w:sz="0" w:space="0" w:color="auto"/>
        <w:bottom w:val="none" w:sz="0" w:space="0" w:color="auto"/>
        <w:right w:val="none" w:sz="0" w:space="0" w:color="auto"/>
      </w:divBdr>
    </w:div>
    <w:div w:id="877547633">
      <w:bodyDiv w:val="1"/>
      <w:marLeft w:val="0"/>
      <w:marRight w:val="0"/>
      <w:marTop w:val="0"/>
      <w:marBottom w:val="0"/>
      <w:divBdr>
        <w:top w:val="none" w:sz="0" w:space="0" w:color="auto"/>
        <w:left w:val="none" w:sz="0" w:space="0" w:color="auto"/>
        <w:bottom w:val="none" w:sz="0" w:space="0" w:color="auto"/>
        <w:right w:val="none" w:sz="0" w:space="0" w:color="auto"/>
      </w:divBdr>
    </w:div>
    <w:div w:id="877620921">
      <w:bodyDiv w:val="1"/>
      <w:marLeft w:val="0"/>
      <w:marRight w:val="0"/>
      <w:marTop w:val="0"/>
      <w:marBottom w:val="0"/>
      <w:divBdr>
        <w:top w:val="none" w:sz="0" w:space="0" w:color="auto"/>
        <w:left w:val="none" w:sz="0" w:space="0" w:color="auto"/>
        <w:bottom w:val="none" w:sz="0" w:space="0" w:color="auto"/>
        <w:right w:val="none" w:sz="0" w:space="0" w:color="auto"/>
      </w:divBdr>
    </w:div>
    <w:div w:id="877742102">
      <w:bodyDiv w:val="1"/>
      <w:marLeft w:val="0"/>
      <w:marRight w:val="0"/>
      <w:marTop w:val="0"/>
      <w:marBottom w:val="0"/>
      <w:divBdr>
        <w:top w:val="none" w:sz="0" w:space="0" w:color="auto"/>
        <w:left w:val="none" w:sz="0" w:space="0" w:color="auto"/>
        <w:bottom w:val="none" w:sz="0" w:space="0" w:color="auto"/>
        <w:right w:val="none" w:sz="0" w:space="0" w:color="auto"/>
      </w:divBdr>
    </w:div>
    <w:div w:id="878013621">
      <w:bodyDiv w:val="1"/>
      <w:marLeft w:val="0"/>
      <w:marRight w:val="0"/>
      <w:marTop w:val="0"/>
      <w:marBottom w:val="0"/>
      <w:divBdr>
        <w:top w:val="none" w:sz="0" w:space="0" w:color="auto"/>
        <w:left w:val="none" w:sz="0" w:space="0" w:color="auto"/>
        <w:bottom w:val="none" w:sz="0" w:space="0" w:color="auto"/>
        <w:right w:val="none" w:sz="0" w:space="0" w:color="auto"/>
      </w:divBdr>
    </w:div>
    <w:div w:id="878399913">
      <w:bodyDiv w:val="1"/>
      <w:marLeft w:val="0"/>
      <w:marRight w:val="0"/>
      <w:marTop w:val="0"/>
      <w:marBottom w:val="0"/>
      <w:divBdr>
        <w:top w:val="none" w:sz="0" w:space="0" w:color="auto"/>
        <w:left w:val="none" w:sz="0" w:space="0" w:color="auto"/>
        <w:bottom w:val="none" w:sz="0" w:space="0" w:color="auto"/>
        <w:right w:val="none" w:sz="0" w:space="0" w:color="auto"/>
      </w:divBdr>
    </w:div>
    <w:div w:id="878935786">
      <w:bodyDiv w:val="1"/>
      <w:marLeft w:val="0"/>
      <w:marRight w:val="0"/>
      <w:marTop w:val="0"/>
      <w:marBottom w:val="0"/>
      <w:divBdr>
        <w:top w:val="none" w:sz="0" w:space="0" w:color="auto"/>
        <w:left w:val="none" w:sz="0" w:space="0" w:color="auto"/>
        <w:bottom w:val="none" w:sz="0" w:space="0" w:color="auto"/>
        <w:right w:val="none" w:sz="0" w:space="0" w:color="auto"/>
      </w:divBdr>
    </w:div>
    <w:div w:id="878978811">
      <w:bodyDiv w:val="1"/>
      <w:marLeft w:val="0"/>
      <w:marRight w:val="0"/>
      <w:marTop w:val="0"/>
      <w:marBottom w:val="0"/>
      <w:divBdr>
        <w:top w:val="none" w:sz="0" w:space="0" w:color="auto"/>
        <w:left w:val="none" w:sz="0" w:space="0" w:color="auto"/>
        <w:bottom w:val="none" w:sz="0" w:space="0" w:color="auto"/>
        <w:right w:val="none" w:sz="0" w:space="0" w:color="auto"/>
      </w:divBdr>
    </w:div>
    <w:div w:id="879056535">
      <w:bodyDiv w:val="1"/>
      <w:marLeft w:val="0"/>
      <w:marRight w:val="0"/>
      <w:marTop w:val="0"/>
      <w:marBottom w:val="0"/>
      <w:divBdr>
        <w:top w:val="none" w:sz="0" w:space="0" w:color="auto"/>
        <w:left w:val="none" w:sz="0" w:space="0" w:color="auto"/>
        <w:bottom w:val="none" w:sz="0" w:space="0" w:color="auto"/>
        <w:right w:val="none" w:sz="0" w:space="0" w:color="auto"/>
      </w:divBdr>
    </w:div>
    <w:div w:id="879243088">
      <w:bodyDiv w:val="1"/>
      <w:marLeft w:val="0"/>
      <w:marRight w:val="0"/>
      <w:marTop w:val="0"/>
      <w:marBottom w:val="0"/>
      <w:divBdr>
        <w:top w:val="none" w:sz="0" w:space="0" w:color="auto"/>
        <w:left w:val="none" w:sz="0" w:space="0" w:color="auto"/>
        <w:bottom w:val="none" w:sz="0" w:space="0" w:color="auto"/>
        <w:right w:val="none" w:sz="0" w:space="0" w:color="auto"/>
      </w:divBdr>
    </w:div>
    <w:div w:id="879367851">
      <w:bodyDiv w:val="1"/>
      <w:marLeft w:val="0"/>
      <w:marRight w:val="0"/>
      <w:marTop w:val="0"/>
      <w:marBottom w:val="0"/>
      <w:divBdr>
        <w:top w:val="none" w:sz="0" w:space="0" w:color="auto"/>
        <w:left w:val="none" w:sz="0" w:space="0" w:color="auto"/>
        <w:bottom w:val="none" w:sz="0" w:space="0" w:color="auto"/>
        <w:right w:val="none" w:sz="0" w:space="0" w:color="auto"/>
      </w:divBdr>
    </w:div>
    <w:div w:id="879586388">
      <w:bodyDiv w:val="1"/>
      <w:marLeft w:val="0"/>
      <w:marRight w:val="0"/>
      <w:marTop w:val="0"/>
      <w:marBottom w:val="0"/>
      <w:divBdr>
        <w:top w:val="none" w:sz="0" w:space="0" w:color="auto"/>
        <w:left w:val="none" w:sz="0" w:space="0" w:color="auto"/>
        <w:bottom w:val="none" w:sz="0" w:space="0" w:color="auto"/>
        <w:right w:val="none" w:sz="0" w:space="0" w:color="auto"/>
      </w:divBdr>
    </w:div>
    <w:div w:id="879899483">
      <w:bodyDiv w:val="1"/>
      <w:marLeft w:val="0"/>
      <w:marRight w:val="0"/>
      <w:marTop w:val="0"/>
      <w:marBottom w:val="0"/>
      <w:divBdr>
        <w:top w:val="none" w:sz="0" w:space="0" w:color="auto"/>
        <w:left w:val="none" w:sz="0" w:space="0" w:color="auto"/>
        <w:bottom w:val="none" w:sz="0" w:space="0" w:color="auto"/>
        <w:right w:val="none" w:sz="0" w:space="0" w:color="auto"/>
      </w:divBdr>
    </w:div>
    <w:div w:id="879902480">
      <w:bodyDiv w:val="1"/>
      <w:marLeft w:val="0"/>
      <w:marRight w:val="0"/>
      <w:marTop w:val="0"/>
      <w:marBottom w:val="0"/>
      <w:divBdr>
        <w:top w:val="none" w:sz="0" w:space="0" w:color="auto"/>
        <w:left w:val="none" w:sz="0" w:space="0" w:color="auto"/>
        <w:bottom w:val="none" w:sz="0" w:space="0" w:color="auto"/>
        <w:right w:val="none" w:sz="0" w:space="0" w:color="auto"/>
      </w:divBdr>
    </w:div>
    <w:div w:id="880239698">
      <w:bodyDiv w:val="1"/>
      <w:marLeft w:val="0"/>
      <w:marRight w:val="0"/>
      <w:marTop w:val="0"/>
      <w:marBottom w:val="0"/>
      <w:divBdr>
        <w:top w:val="none" w:sz="0" w:space="0" w:color="auto"/>
        <w:left w:val="none" w:sz="0" w:space="0" w:color="auto"/>
        <w:bottom w:val="none" w:sz="0" w:space="0" w:color="auto"/>
        <w:right w:val="none" w:sz="0" w:space="0" w:color="auto"/>
      </w:divBdr>
    </w:div>
    <w:div w:id="880359553">
      <w:bodyDiv w:val="1"/>
      <w:marLeft w:val="0"/>
      <w:marRight w:val="0"/>
      <w:marTop w:val="0"/>
      <w:marBottom w:val="0"/>
      <w:divBdr>
        <w:top w:val="none" w:sz="0" w:space="0" w:color="auto"/>
        <w:left w:val="none" w:sz="0" w:space="0" w:color="auto"/>
        <w:bottom w:val="none" w:sz="0" w:space="0" w:color="auto"/>
        <w:right w:val="none" w:sz="0" w:space="0" w:color="auto"/>
      </w:divBdr>
    </w:div>
    <w:div w:id="880826415">
      <w:bodyDiv w:val="1"/>
      <w:marLeft w:val="0"/>
      <w:marRight w:val="0"/>
      <w:marTop w:val="0"/>
      <w:marBottom w:val="0"/>
      <w:divBdr>
        <w:top w:val="none" w:sz="0" w:space="0" w:color="auto"/>
        <w:left w:val="none" w:sz="0" w:space="0" w:color="auto"/>
        <w:bottom w:val="none" w:sz="0" w:space="0" w:color="auto"/>
        <w:right w:val="none" w:sz="0" w:space="0" w:color="auto"/>
      </w:divBdr>
    </w:div>
    <w:div w:id="880940048">
      <w:bodyDiv w:val="1"/>
      <w:marLeft w:val="0"/>
      <w:marRight w:val="0"/>
      <w:marTop w:val="0"/>
      <w:marBottom w:val="0"/>
      <w:divBdr>
        <w:top w:val="none" w:sz="0" w:space="0" w:color="auto"/>
        <w:left w:val="none" w:sz="0" w:space="0" w:color="auto"/>
        <w:bottom w:val="none" w:sz="0" w:space="0" w:color="auto"/>
        <w:right w:val="none" w:sz="0" w:space="0" w:color="auto"/>
      </w:divBdr>
      <w:divsChild>
        <w:div w:id="2099522911">
          <w:marLeft w:val="0"/>
          <w:marRight w:val="0"/>
          <w:marTop w:val="0"/>
          <w:marBottom w:val="0"/>
          <w:divBdr>
            <w:top w:val="none" w:sz="0" w:space="0" w:color="auto"/>
            <w:left w:val="none" w:sz="0" w:space="0" w:color="auto"/>
            <w:bottom w:val="none" w:sz="0" w:space="0" w:color="auto"/>
            <w:right w:val="none" w:sz="0" w:space="0" w:color="auto"/>
          </w:divBdr>
        </w:div>
      </w:divsChild>
    </w:div>
    <w:div w:id="881017990">
      <w:bodyDiv w:val="1"/>
      <w:marLeft w:val="0"/>
      <w:marRight w:val="0"/>
      <w:marTop w:val="0"/>
      <w:marBottom w:val="0"/>
      <w:divBdr>
        <w:top w:val="none" w:sz="0" w:space="0" w:color="auto"/>
        <w:left w:val="none" w:sz="0" w:space="0" w:color="auto"/>
        <w:bottom w:val="none" w:sz="0" w:space="0" w:color="auto"/>
        <w:right w:val="none" w:sz="0" w:space="0" w:color="auto"/>
      </w:divBdr>
      <w:divsChild>
        <w:div w:id="1600943977">
          <w:marLeft w:val="0"/>
          <w:marRight w:val="0"/>
          <w:marTop w:val="0"/>
          <w:marBottom w:val="0"/>
          <w:divBdr>
            <w:top w:val="none" w:sz="0" w:space="0" w:color="auto"/>
            <w:left w:val="none" w:sz="0" w:space="0" w:color="auto"/>
            <w:bottom w:val="none" w:sz="0" w:space="0" w:color="auto"/>
            <w:right w:val="none" w:sz="0" w:space="0" w:color="auto"/>
          </w:divBdr>
        </w:div>
      </w:divsChild>
    </w:div>
    <w:div w:id="881097947">
      <w:bodyDiv w:val="1"/>
      <w:marLeft w:val="0"/>
      <w:marRight w:val="0"/>
      <w:marTop w:val="0"/>
      <w:marBottom w:val="0"/>
      <w:divBdr>
        <w:top w:val="none" w:sz="0" w:space="0" w:color="auto"/>
        <w:left w:val="none" w:sz="0" w:space="0" w:color="auto"/>
        <w:bottom w:val="none" w:sz="0" w:space="0" w:color="auto"/>
        <w:right w:val="none" w:sz="0" w:space="0" w:color="auto"/>
      </w:divBdr>
    </w:div>
    <w:div w:id="881132953">
      <w:bodyDiv w:val="1"/>
      <w:marLeft w:val="0"/>
      <w:marRight w:val="0"/>
      <w:marTop w:val="0"/>
      <w:marBottom w:val="0"/>
      <w:divBdr>
        <w:top w:val="none" w:sz="0" w:space="0" w:color="auto"/>
        <w:left w:val="none" w:sz="0" w:space="0" w:color="auto"/>
        <w:bottom w:val="none" w:sz="0" w:space="0" w:color="auto"/>
        <w:right w:val="none" w:sz="0" w:space="0" w:color="auto"/>
      </w:divBdr>
    </w:div>
    <w:div w:id="881140517">
      <w:bodyDiv w:val="1"/>
      <w:marLeft w:val="0"/>
      <w:marRight w:val="0"/>
      <w:marTop w:val="0"/>
      <w:marBottom w:val="0"/>
      <w:divBdr>
        <w:top w:val="none" w:sz="0" w:space="0" w:color="auto"/>
        <w:left w:val="none" w:sz="0" w:space="0" w:color="auto"/>
        <w:bottom w:val="none" w:sz="0" w:space="0" w:color="auto"/>
        <w:right w:val="none" w:sz="0" w:space="0" w:color="auto"/>
      </w:divBdr>
    </w:div>
    <w:div w:id="881163888">
      <w:bodyDiv w:val="1"/>
      <w:marLeft w:val="0"/>
      <w:marRight w:val="0"/>
      <w:marTop w:val="0"/>
      <w:marBottom w:val="0"/>
      <w:divBdr>
        <w:top w:val="none" w:sz="0" w:space="0" w:color="auto"/>
        <w:left w:val="none" w:sz="0" w:space="0" w:color="auto"/>
        <w:bottom w:val="none" w:sz="0" w:space="0" w:color="auto"/>
        <w:right w:val="none" w:sz="0" w:space="0" w:color="auto"/>
      </w:divBdr>
    </w:div>
    <w:div w:id="881284768">
      <w:bodyDiv w:val="1"/>
      <w:marLeft w:val="0"/>
      <w:marRight w:val="0"/>
      <w:marTop w:val="0"/>
      <w:marBottom w:val="0"/>
      <w:divBdr>
        <w:top w:val="none" w:sz="0" w:space="0" w:color="auto"/>
        <w:left w:val="none" w:sz="0" w:space="0" w:color="auto"/>
        <w:bottom w:val="none" w:sz="0" w:space="0" w:color="auto"/>
        <w:right w:val="none" w:sz="0" w:space="0" w:color="auto"/>
      </w:divBdr>
    </w:div>
    <w:div w:id="881408327">
      <w:bodyDiv w:val="1"/>
      <w:marLeft w:val="0"/>
      <w:marRight w:val="0"/>
      <w:marTop w:val="0"/>
      <w:marBottom w:val="0"/>
      <w:divBdr>
        <w:top w:val="none" w:sz="0" w:space="0" w:color="auto"/>
        <w:left w:val="none" w:sz="0" w:space="0" w:color="auto"/>
        <w:bottom w:val="none" w:sz="0" w:space="0" w:color="auto"/>
        <w:right w:val="none" w:sz="0" w:space="0" w:color="auto"/>
      </w:divBdr>
    </w:div>
    <w:div w:id="881600174">
      <w:bodyDiv w:val="1"/>
      <w:marLeft w:val="0"/>
      <w:marRight w:val="0"/>
      <w:marTop w:val="0"/>
      <w:marBottom w:val="0"/>
      <w:divBdr>
        <w:top w:val="none" w:sz="0" w:space="0" w:color="auto"/>
        <w:left w:val="none" w:sz="0" w:space="0" w:color="auto"/>
        <w:bottom w:val="none" w:sz="0" w:space="0" w:color="auto"/>
        <w:right w:val="none" w:sz="0" w:space="0" w:color="auto"/>
      </w:divBdr>
    </w:div>
    <w:div w:id="881601989">
      <w:bodyDiv w:val="1"/>
      <w:marLeft w:val="0"/>
      <w:marRight w:val="0"/>
      <w:marTop w:val="0"/>
      <w:marBottom w:val="0"/>
      <w:divBdr>
        <w:top w:val="none" w:sz="0" w:space="0" w:color="auto"/>
        <w:left w:val="none" w:sz="0" w:space="0" w:color="auto"/>
        <w:bottom w:val="none" w:sz="0" w:space="0" w:color="auto"/>
        <w:right w:val="none" w:sz="0" w:space="0" w:color="auto"/>
      </w:divBdr>
      <w:divsChild>
        <w:div w:id="1659766395">
          <w:marLeft w:val="0"/>
          <w:marRight w:val="0"/>
          <w:marTop w:val="0"/>
          <w:marBottom w:val="0"/>
          <w:divBdr>
            <w:top w:val="none" w:sz="0" w:space="0" w:color="auto"/>
            <w:left w:val="none" w:sz="0" w:space="0" w:color="auto"/>
            <w:bottom w:val="none" w:sz="0" w:space="0" w:color="auto"/>
            <w:right w:val="none" w:sz="0" w:space="0" w:color="auto"/>
          </w:divBdr>
        </w:div>
      </w:divsChild>
    </w:div>
    <w:div w:id="881794647">
      <w:bodyDiv w:val="1"/>
      <w:marLeft w:val="0"/>
      <w:marRight w:val="0"/>
      <w:marTop w:val="0"/>
      <w:marBottom w:val="0"/>
      <w:divBdr>
        <w:top w:val="none" w:sz="0" w:space="0" w:color="auto"/>
        <w:left w:val="none" w:sz="0" w:space="0" w:color="auto"/>
        <w:bottom w:val="none" w:sz="0" w:space="0" w:color="auto"/>
        <w:right w:val="none" w:sz="0" w:space="0" w:color="auto"/>
      </w:divBdr>
      <w:divsChild>
        <w:div w:id="1096054737">
          <w:marLeft w:val="0"/>
          <w:marRight w:val="0"/>
          <w:marTop w:val="0"/>
          <w:marBottom w:val="0"/>
          <w:divBdr>
            <w:top w:val="none" w:sz="0" w:space="0" w:color="auto"/>
            <w:left w:val="none" w:sz="0" w:space="0" w:color="auto"/>
            <w:bottom w:val="none" w:sz="0" w:space="0" w:color="auto"/>
            <w:right w:val="none" w:sz="0" w:space="0" w:color="auto"/>
          </w:divBdr>
        </w:div>
      </w:divsChild>
    </w:div>
    <w:div w:id="882331732">
      <w:bodyDiv w:val="1"/>
      <w:marLeft w:val="0"/>
      <w:marRight w:val="0"/>
      <w:marTop w:val="0"/>
      <w:marBottom w:val="0"/>
      <w:divBdr>
        <w:top w:val="none" w:sz="0" w:space="0" w:color="auto"/>
        <w:left w:val="none" w:sz="0" w:space="0" w:color="auto"/>
        <w:bottom w:val="none" w:sz="0" w:space="0" w:color="auto"/>
        <w:right w:val="none" w:sz="0" w:space="0" w:color="auto"/>
      </w:divBdr>
    </w:div>
    <w:div w:id="882596965">
      <w:bodyDiv w:val="1"/>
      <w:marLeft w:val="0"/>
      <w:marRight w:val="0"/>
      <w:marTop w:val="0"/>
      <w:marBottom w:val="0"/>
      <w:divBdr>
        <w:top w:val="none" w:sz="0" w:space="0" w:color="auto"/>
        <w:left w:val="none" w:sz="0" w:space="0" w:color="auto"/>
        <w:bottom w:val="none" w:sz="0" w:space="0" w:color="auto"/>
        <w:right w:val="none" w:sz="0" w:space="0" w:color="auto"/>
      </w:divBdr>
    </w:div>
    <w:div w:id="882790839">
      <w:bodyDiv w:val="1"/>
      <w:marLeft w:val="0"/>
      <w:marRight w:val="0"/>
      <w:marTop w:val="0"/>
      <w:marBottom w:val="0"/>
      <w:divBdr>
        <w:top w:val="none" w:sz="0" w:space="0" w:color="auto"/>
        <w:left w:val="none" w:sz="0" w:space="0" w:color="auto"/>
        <w:bottom w:val="none" w:sz="0" w:space="0" w:color="auto"/>
        <w:right w:val="none" w:sz="0" w:space="0" w:color="auto"/>
      </w:divBdr>
    </w:div>
    <w:div w:id="882988196">
      <w:bodyDiv w:val="1"/>
      <w:marLeft w:val="0"/>
      <w:marRight w:val="0"/>
      <w:marTop w:val="0"/>
      <w:marBottom w:val="0"/>
      <w:divBdr>
        <w:top w:val="none" w:sz="0" w:space="0" w:color="auto"/>
        <w:left w:val="none" w:sz="0" w:space="0" w:color="auto"/>
        <w:bottom w:val="none" w:sz="0" w:space="0" w:color="auto"/>
        <w:right w:val="none" w:sz="0" w:space="0" w:color="auto"/>
      </w:divBdr>
    </w:div>
    <w:div w:id="883062917">
      <w:bodyDiv w:val="1"/>
      <w:marLeft w:val="0"/>
      <w:marRight w:val="0"/>
      <w:marTop w:val="0"/>
      <w:marBottom w:val="0"/>
      <w:divBdr>
        <w:top w:val="none" w:sz="0" w:space="0" w:color="auto"/>
        <w:left w:val="none" w:sz="0" w:space="0" w:color="auto"/>
        <w:bottom w:val="none" w:sz="0" w:space="0" w:color="auto"/>
        <w:right w:val="none" w:sz="0" w:space="0" w:color="auto"/>
      </w:divBdr>
    </w:div>
    <w:div w:id="883173450">
      <w:bodyDiv w:val="1"/>
      <w:marLeft w:val="0"/>
      <w:marRight w:val="0"/>
      <w:marTop w:val="0"/>
      <w:marBottom w:val="0"/>
      <w:divBdr>
        <w:top w:val="none" w:sz="0" w:space="0" w:color="auto"/>
        <w:left w:val="none" w:sz="0" w:space="0" w:color="auto"/>
        <w:bottom w:val="none" w:sz="0" w:space="0" w:color="auto"/>
        <w:right w:val="none" w:sz="0" w:space="0" w:color="auto"/>
      </w:divBdr>
    </w:div>
    <w:div w:id="883368436">
      <w:bodyDiv w:val="1"/>
      <w:marLeft w:val="0"/>
      <w:marRight w:val="0"/>
      <w:marTop w:val="0"/>
      <w:marBottom w:val="0"/>
      <w:divBdr>
        <w:top w:val="none" w:sz="0" w:space="0" w:color="auto"/>
        <w:left w:val="none" w:sz="0" w:space="0" w:color="auto"/>
        <w:bottom w:val="none" w:sz="0" w:space="0" w:color="auto"/>
        <w:right w:val="none" w:sz="0" w:space="0" w:color="auto"/>
      </w:divBdr>
    </w:div>
    <w:div w:id="883522357">
      <w:bodyDiv w:val="1"/>
      <w:marLeft w:val="0"/>
      <w:marRight w:val="0"/>
      <w:marTop w:val="0"/>
      <w:marBottom w:val="0"/>
      <w:divBdr>
        <w:top w:val="none" w:sz="0" w:space="0" w:color="auto"/>
        <w:left w:val="none" w:sz="0" w:space="0" w:color="auto"/>
        <w:bottom w:val="none" w:sz="0" w:space="0" w:color="auto"/>
        <w:right w:val="none" w:sz="0" w:space="0" w:color="auto"/>
      </w:divBdr>
    </w:div>
    <w:div w:id="883635424">
      <w:bodyDiv w:val="1"/>
      <w:marLeft w:val="0"/>
      <w:marRight w:val="0"/>
      <w:marTop w:val="0"/>
      <w:marBottom w:val="0"/>
      <w:divBdr>
        <w:top w:val="none" w:sz="0" w:space="0" w:color="auto"/>
        <w:left w:val="none" w:sz="0" w:space="0" w:color="auto"/>
        <w:bottom w:val="none" w:sz="0" w:space="0" w:color="auto"/>
        <w:right w:val="none" w:sz="0" w:space="0" w:color="auto"/>
      </w:divBdr>
    </w:div>
    <w:div w:id="884023928">
      <w:bodyDiv w:val="1"/>
      <w:marLeft w:val="0"/>
      <w:marRight w:val="0"/>
      <w:marTop w:val="0"/>
      <w:marBottom w:val="0"/>
      <w:divBdr>
        <w:top w:val="none" w:sz="0" w:space="0" w:color="auto"/>
        <w:left w:val="none" w:sz="0" w:space="0" w:color="auto"/>
        <w:bottom w:val="none" w:sz="0" w:space="0" w:color="auto"/>
        <w:right w:val="none" w:sz="0" w:space="0" w:color="auto"/>
      </w:divBdr>
    </w:div>
    <w:div w:id="884366927">
      <w:bodyDiv w:val="1"/>
      <w:marLeft w:val="0"/>
      <w:marRight w:val="0"/>
      <w:marTop w:val="0"/>
      <w:marBottom w:val="0"/>
      <w:divBdr>
        <w:top w:val="none" w:sz="0" w:space="0" w:color="auto"/>
        <w:left w:val="none" w:sz="0" w:space="0" w:color="auto"/>
        <w:bottom w:val="none" w:sz="0" w:space="0" w:color="auto"/>
        <w:right w:val="none" w:sz="0" w:space="0" w:color="auto"/>
      </w:divBdr>
    </w:div>
    <w:div w:id="884367443">
      <w:bodyDiv w:val="1"/>
      <w:marLeft w:val="0"/>
      <w:marRight w:val="0"/>
      <w:marTop w:val="0"/>
      <w:marBottom w:val="0"/>
      <w:divBdr>
        <w:top w:val="none" w:sz="0" w:space="0" w:color="auto"/>
        <w:left w:val="none" w:sz="0" w:space="0" w:color="auto"/>
        <w:bottom w:val="none" w:sz="0" w:space="0" w:color="auto"/>
        <w:right w:val="none" w:sz="0" w:space="0" w:color="auto"/>
      </w:divBdr>
    </w:div>
    <w:div w:id="884566252">
      <w:bodyDiv w:val="1"/>
      <w:marLeft w:val="0"/>
      <w:marRight w:val="0"/>
      <w:marTop w:val="0"/>
      <w:marBottom w:val="0"/>
      <w:divBdr>
        <w:top w:val="none" w:sz="0" w:space="0" w:color="auto"/>
        <w:left w:val="none" w:sz="0" w:space="0" w:color="auto"/>
        <w:bottom w:val="none" w:sz="0" w:space="0" w:color="auto"/>
        <w:right w:val="none" w:sz="0" w:space="0" w:color="auto"/>
      </w:divBdr>
    </w:div>
    <w:div w:id="885072189">
      <w:bodyDiv w:val="1"/>
      <w:marLeft w:val="0"/>
      <w:marRight w:val="0"/>
      <w:marTop w:val="0"/>
      <w:marBottom w:val="0"/>
      <w:divBdr>
        <w:top w:val="none" w:sz="0" w:space="0" w:color="auto"/>
        <w:left w:val="none" w:sz="0" w:space="0" w:color="auto"/>
        <w:bottom w:val="none" w:sz="0" w:space="0" w:color="auto"/>
        <w:right w:val="none" w:sz="0" w:space="0" w:color="auto"/>
      </w:divBdr>
    </w:div>
    <w:div w:id="885526668">
      <w:bodyDiv w:val="1"/>
      <w:marLeft w:val="0"/>
      <w:marRight w:val="0"/>
      <w:marTop w:val="0"/>
      <w:marBottom w:val="0"/>
      <w:divBdr>
        <w:top w:val="none" w:sz="0" w:space="0" w:color="auto"/>
        <w:left w:val="none" w:sz="0" w:space="0" w:color="auto"/>
        <w:bottom w:val="none" w:sz="0" w:space="0" w:color="auto"/>
        <w:right w:val="none" w:sz="0" w:space="0" w:color="auto"/>
      </w:divBdr>
    </w:div>
    <w:div w:id="885793142">
      <w:bodyDiv w:val="1"/>
      <w:marLeft w:val="0"/>
      <w:marRight w:val="0"/>
      <w:marTop w:val="0"/>
      <w:marBottom w:val="0"/>
      <w:divBdr>
        <w:top w:val="none" w:sz="0" w:space="0" w:color="auto"/>
        <w:left w:val="none" w:sz="0" w:space="0" w:color="auto"/>
        <w:bottom w:val="none" w:sz="0" w:space="0" w:color="auto"/>
        <w:right w:val="none" w:sz="0" w:space="0" w:color="auto"/>
      </w:divBdr>
    </w:div>
    <w:div w:id="885800178">
      <w:bodyDiv w:val="1"/>
      <w:marLeft w:val="0"/>
      <w:marRight w:val="0"/>
      <w:marTop w:val="0"/>
      <w:marBottom w:val="0"/>
      <w:divBdr>
        <w:top w:val="none" w:sz="0" w:space="0" w:color="auto"/>
        <w:left w:val="none" w:sz="0" w:space="0" w:color="auto"/>
        <w:bottom w:val="none" w:sz="0" w:space="0" w:color="auto"/>
        <w:right w:val="none" w:sz="0" w:space="0" w:color="auto"/>
      </w:divBdr>
      <w:divsChild>
        <w:div w:id="15010715">
          <w:marLeft w:val="0"/>
          <w:marRight w:val="0"/>
          <w:marTop w:val="0"/>
          <w:marBottom w:val="0"/>
          <w:divBdr>
            <w:top w:val="none" w:sz="0" w:space="0" w:color="auto"/>
            <w:left w:val="none" w:sz="0" w:space="0" w:color="auto"/>
            <w:bottom w:val="none" w:sz="0" w:space="0" w:color="auto"/>
            <w:right w:val="none" w:sz="0" w:space="0" w:color="auto"/>
          </w:divBdr>
        </w:div>
      </w:divsChild>
    </w:div>
    <w:div w:id="886138851">
      <w:bodyDiv w:val="1"/>
      <w:marLeft w:val="0"/>
      <w:marRight w:val="0"/>
      <w:marTop w:val="0"/>
      <w:marBottom w:val="0"/>
      <w:divBdr>
        <w:top w:val="none" w:sz="0" w:space="0" w:color="auto"/>
        <w:left w:val="none" w:sz="0" w:space="0" w:color="auto"/>
        <w:bottom w:val="none" w:sz="0" w:space="0" w:color="auto"/>
        <w:right w:val="none" w:sz="0" w:space="0" w:color="auto"/>
      </w:divBdr>
      <w:divsChild>
        <w:div w:id="1822576947">
          <w:marLeft w:val="0"/>
          <w:marRight w:val="0"/>
          <w:marTop w:val="0"/>
          <w:marBottom w:val="0"/>
          <w:divBdr>
            <w:top w:val="none" w:sz="0" w:space="0" w:color="auto"/>
            <w:left w:val="none" w:sz="0" w:space="0" w:color="auto"/>
            <w:bottom w:val="none" w:sz="0" w:space="0" w:color="auto"/>
            <w:right w:val="none" w:sz="0" w:space="0" w:color="auto"/>
          </w:divBdr>
        </w:div>
      </w:divsChild>
    </w:div>
    <w:div w:id="886181318">
      <w:bodyDiv w:val="1"/>
      <w:marLeft w:val="0"/>
      <w:marRight w:val="0"/>
      <w:marTop w:val="0"/>
      <w:marBottom w:val="0"/>
      <w:divBdr>
        <w:top w:val="none" w:sz="0" w:space="0" w:color="auto"/>
        <w:left w:val="none" w:sz="0" w:space="0" w:color="auto"/>
        <w:bottom w:val="none" w:sz="0" w:space="0" w:color="auto"/>
        <w:right w:val="none" w:sz="0" w:space="0" w:color="auto"/>
      </w:divBdr>
    </w:div>
    <w:div w:id="886188755">
      <w:bodyDiv w:val="1"/>
      <w:marLeft w:val="0"/>
      <w:marRight w:val="0"/>
      <w:marTop w:val="0"/>
      <w:marBottom w:val="0"/>
      <w:divBdr>
        <w:top w:val="none" w:sz="0" w:space="0" w:color="auto"/>
        <w:left w:val="none" w:sz="0" w:space="0" w:color="auto"/>
        <w:bottom w:val="none" w:sz="0" w:space="0" w:color="auto"/>
        <w:right w:val="none" w:sz="0" w:space="0" w:color="auto"/>
      </w:divBdr>
    </w:div>
    <w:div w:id="886531921">
      <w:bodyDiv w:val="1"/>
      <w:marLeft w:val="0"/>
      <w:marRight w:val="0"/>
      <w:marTop w:val="0"/>
      <w:marBottom w:val="0"/>
      <w:divBdr>
        <w:top w:val="none" w:sz="0" w:space="0" w:color="auto"/>
        <w:left w:val="none" w:sz="0" w:space="0" w:color="auto"/>
        <w:bottom w:val="none" w:sz="0" w:space="0" w:color="auto"/>
        <w:right w:val="none" w:sz="0" w:space="0" w:color="auto"/>
      </w:divBdr>
    </w:div>
    <w:div w:id="886835999">
      <w:bodyDiv w:val="1"/>
      <w:marLeft w:val="0"/>
      <w:marRight w:val="0"/>
      <w:marTop w:val="0"/>
      <w:marBottom w:val="0"/>
      <w:divBdr>
        <w:top w:val="none" w:sz="0" w:space="0" w:color="auto"/>
        <w:left w:val="none" w:sz="0" w:space="0" w:color="auto"/>
        <w:bottom w:val="none" w:sz="0" w:space="0" w:color="auto"/>
        <w:right w:val="none" w:sz="0" w:space="0" w:color="auto"/>
      </w:divBdr>
    </w:div>
    <w:div w:id="886844704">
      <w:bodyDiv w:val="1"/>
      <w:marLeft w:val="0"/>
      <w:marRight w:val="0"/>
      <w:marTop w:val="0"/>
      <w:marBottom w:val="0"/>
      <w:divBdr>
        <w:top w:val="none" w:sz="0" w:space="0" w:color="auto"/>
        <w:left w:val="none" w:sz="0" w:space="0" w:color="auto"/>
        <w:bottom w:val="none" w:sz="0" w:space="0" w:color="auto"/>
        <w:right w:val="none" w:sz="0" w:space="0" w:color="auto"/>
      </w:divBdr>
    </w:div>
    <w:div w:id="887034988">
      <w:bodyDiv w:val="1"/>
      <w:marLeft w:val="0"/>
      <w:marRight w:val="0"/>
      <w:marTop w:val="0"/>
      <w:marBottom w:val="0"/>
      <w:divBdr>
        <w:top w:val="none" w:sz="0" w:space="0" w:color="auto"/>
        <w:left w:val="none" w:sz="0" w:space="0" w:color="auto"/>
        <w:bottom w:val="none" w:sz="0" w:space="0" w:color="auto"/>
        <w:right w:val="none" w:sz="0" w:space="0" w:color="auto"/>
      </w:divBdr>
    </w:div>
    <w:div w:id="887062097">
      <w:bodyDiv w:val="1"/>
      <w:marLeft w:val="0"/>
      <w:marRight w:val="0"/>
      <w:marTop w:val="0"/>
      <w:marBottom w:val="0"/>
      <w:divBdr>
        <w:top w:val="none" w:sz="0" w:space="0" w:color="auto"/>
        <w:left w:val="none" w:sz="0" w:space="0" w:color="auto"/>
        <w:bottom w:val="none" w:sz="0" w:space="0" w:color="auto"/>
        <w:right w:val="none" w:sz="0" w:space="0" w:color="auto"/>
      </w:divBdr>
    </w:div>
    <w:div w:id="887297302">
      <w:bodyDiv w:val="1"/>
      <w:marLeft w:val="0"/>
      <w:marRight w:val="0"/>
      <w:marTop w:val="0"/>
      <w:marBottom w:val="0"/>
      <w:divBdr>
        <w:top w:val="none" w:sz="0" w:space="0" w:color="auto"/>
        <w:left w:val="none" w:sz="0" w:space="0" w:color="auto"/>
        <w:bottom w:val="none" w:sz="0" w:space="0" w:color="auto"/>
        <w:right w:val="none" w:sz="0" w:space="0" w:color="auto"/>
      </w:divBdr>
    </w:div>
    <w:div w:id="887300877">
      <w:bodyDiv w:val="1"/>
      <w:marLeft w:val="0"/>
      <w:marRight w:val="0"/>
      <w:marTop w:val="0"/>
      <w:marBottom w:val="0"/>
      <w:divBdr>
        <w:top w:val="none" w:sz="0" w:space="0" w:color="auto"/>
        <w:left w:val="none" w:sz="0" w:space="0" w:color="auto"/>
        <w:bottom w:val="none" w:sz="0" w:space="0" w:color="auto"/>
        <w:right w:val="none" w:sz="0" w:space="0" w:color="auto"/>
      </w:divBdr>
    </w:div>
    <w:div w:id="887305330">
      <w:bodyDiv w:val="1"/>
      <w:marLeft w:val="0"/>
      <w:marRight w:val="0"/>
      <w:marTop w:val="0"/>
      <w:marBottom w:val="0"/>
      <w:divBdr>
        <w:top w:val="none" w:sz="0" w:space="0" w:color="auto"/>
        <w:left w:val="none" w:sz="0" w:space="0" w:color="auto"/>
        <w:bottom w:val="none" w:sz="0" w:space="0" w:color="auto"/>
        <w:right w:val="none" w:sz="0" w:space="0" w:color="auto"/>
      </w:divBdr>
    </w:div>
    <w:div w:id="887492634">
      <w:bodyDiv w:val="1"/>
      <w:marLeft w:val="0"/>
      <w:marRight w:val="0"/>
      <w:marTop w:val="0"/>
      <w:marBottom w:val="0"/>
      <w:divBdr>
        <w:top w:val="none" w:sz="0" w:space="0" w:color="auto"/>
        <w:left w:val="none" w:sz="0" w:space="0" w:color="auto"/>
        <w:bottom w:val="none" w:sz="0" w:space="0" w:color="auto"/>
        <w:right w:val="none" w:sz="0" w:space="0" w:color="auto"/>
      </w:divBdr>
    </w:div>
    <w:div w:id="887686693">
      <w:bodyDiv w:val="1"/>
      <w:marLeft w:val="0"/>
      <w:marRight w:val="0"/>
      <w:marTop w:val="0"/>
      <w:marBottom w:val="0"/>
      <w:divBdr>
        <w:top w:val="none" w:sz="0" w:space="0" w:color="auto"/>
        <w:left w:val="none" w:sz="0" w:space="0" w:color="auto"/>
        <w:bottom w:val="none" w:sz="0" w:space="0" w:color="auto"/>
        <w:right w:val="none" w:sz="0" w:space="0" w:color="auto"/>
      </w:divBdr>
      <w:divsChild>
        <w:div w:id="142084568">
          <w:marLeft w:val="0"/>
          <w:marRight w:val="0"/>
          <w:marTop w:val="0"/>
          <w:marBottom w:val="0"/>
          <w:divBdr>
            <w:top w:val="none" w:sz="0" w:space="0" w:color="auto"/>
            <w:left w:val="none" w:sz="0" w:space="0" w:color="auto"/>
            <w:bottom w:val="none" w:sz="0" w:space="0" w:color="auto"/>
            <w:right w:val="none" w:sz="0" w:space="0" w:color="auto"/>
          </w:divBdr>
        </w:div>
      </w:divsChild>
    </w:div>
    <w:div w:id="888305369">
      <w:bodyDiv w:val="1"/>
      <w:marLeft w:val="0"/>
      <w:marRight w:val="0"/>
      <w:marTop w:val="0"/>
      <w:marBottom w:val="0"/>
      <w:divBdr>
        <w:top w:val="none" w:sz="0" w:space="0" w:color="auto"/>
        <w:left w:val="none" w:sz="0" w:space="0" w:color="auto"/>
        <w:bottom w:val="none" w:sz="0" w:space="0" w:color="auto"/>
        <w:right w:val="none" w:sz="0" w:space="0" w:color="auto"/>
      </w:divBdr>
    </w:div>
    <w:div w:id="888344052">
      <w:bodyDiv w:val="1"/>
      <w:marLeft w:val="0"/>
      <w:marRight w:val="0"/>
      <w:marTop w:val="0"/>
      <w:marBottom w:val="0"/>
      <w:divBdr>
        <w:top w:val="none" w:sz="0" w:space="0" w:color="auto"/>
        <w:left w:val="none" w:sz="0" w:space="0" w:color="auto"/>
        <w:bottom w:val="none" w:sz="0" w:space="0" w:color="auto"/>
        <w:right w:val="none" w:sz="0" w:space="0" w:color="auto"/>
      </w:divBdr>
    </w:div>
    <w:div w:id="888493528">
      <w:bodyDiv w:val="1"/>
      <w:marLeft w:val="0"/>
      <w:marRight w:val="0"/>
      <w:marTop w:val="0"/>
      <w:marBottom w:val="0"/>
      <w:divBdr>
        <w:top w:val="none" w:sz="0" w:space="0" w:color="auto"/>
        <w:left w:val="none" w:sz="0" w:space="0" w:color="auto"/>
        <w:bottom w:val="none" w:sz="0" w:space="0" w:color="auto"/>
        <w:right w:val="none" w:sz="0" w:space="0" w:color="auto"/>
      </w:divBdr>
    </w:div>
    <w:div w:id="888613770">
      <w:bodyDiv w:val="1"/>
      <w:marLeft w:val="0"/>
      <w:marRight w:val="0"/>
      <w:marTop w:val="0"/>
      <w:marBottom w:val="0"/>
      <w:divBdr>
        <w:top w:val="none" w:sz="0" w:space="0" w:color="auto"/>
        <w:left w:val="none" w:sz="0" w:space="0" w:color="auto"/>
        <w:bottom w:val="none" w:sz="0" w:space="0" w:color="auto"/>
        <w:right w:val="none" w:sz="0" w:space="0" w:color="auto"/>
      </w:divBdr>
    </w:div>
    <w:div w:id="888683277">
      <w:bodyDiv w:val="1"/>
      <w:marLeft w:val="0"/>
      <w:marRight w:val="0"/>
      <w:marTop w:val="0"/>
      <w:marBottom w:val="0"/>
      <w:divBdr>
        <w:top w:val="none" w:sz="0" w:space="0" w:color="auto"/>
        <w:left w:val="none" w:sz="0" w:space="0" w:color="auto"/>
        <w:bottom w:val="none" w:sz="0" w:space="0" w:color="auto"/>
        <w:right w:val="none" w:sz="0" w:space="0" w:color="auto"/>
      </w:divBdr>
    </w:div>
    <w:div w:id="888762314">
      <w:bodyDiv w:val="1"/>
      <w:marLeft w:val="0"/>
      <w:marRight w:val="0"/>
      <w:marTop w:val="0"/>
      <w:marBottom w:val="0"/>
      <w:divBdr>
        <w:top w:val="none" w:sz="0" w:space="0" w:color="auto"/>
        <w:left w:val="none" w:sz="0" w:space="0" w:color="auto"/>
        <w:bottom w:val="none" w:sz="0" w:space="0" w:color="auto"/>
        <w:right w:val="none" w:sz="0" w:space="0" w:color="auto"/>
      </w:divBdr>
      <w:divsChild>
        <w:div w:id="464782297">
          <w:marLeft w:val="0"/>
          <w:marRight w:val="0"/>
          <w:marTop w:val="0"/>
          <w:marBottom w:val="0"/>
          <w:divBdr>
            <w:top w:val="none" w:sz="0" w:space="0" w:color="auto"/>
            <w:left w:val="none" w:sz="0" w:space="0" w:color="auto"/>
            <w:bottom w:val="none" w:sz="0" w:space="0" w:color="auto"/>
            <w:right w:val="none" w:sz="0" w:space="0" w:color="auto"/>
          </w:divBdr>
        </w:div>
      </w:divsChild>
    </w:div>
    <w:div w:id="888803763">
      <w:bodyDiv w:val="1"/>
      <w:marLeft w:val="0"/>
      <w:marRight w:val="0"/>
      <w:marTop w:val="0"/>
      <w:marBottom w:val="0"/>
      <w:divBdr>
        <w:top w:val="none" w:sz="0" w:space="0" w:color="auto"/>
        <w:left w:val="none" w:sz="0" w:space="0" w:color="auto"/>
        <w:bottom w:val="none" w:sz="0" w:space="0" w:color="auto"/>
        <w:right w:val="none" w:sz="0" w:space="0" w:color="auto"/>
      </w:divBdr>
      <w:divsChild>
        <w:div w:id="2040466457">
          <w:marLeft w:val="0"/>
          <w:marRight w:val="0"/>
          <w:marTop w:val="0"/>
          <w:marBottom w:val="0"/>
          <w:divBdr>
            <w:top w:val="none" w:sz="0" w:space="0" w:color="auto"/>
            <w:left w:val="none" w:sz="0" w:space="0" w:color="auto"/>
            <w:bottom w:val="none" w:sz="0" w:space="0" w:color="auto"/>
            <w:right w:val="none" w:sz="0" w:space="0" w:color="auto"/>
          </w:divBdr>
        </w:div>
      </w:divsChild>
    </w:div>
    <w:div w:id="889653716">
      <w:bodyDiv w:val="1"/>
      <w:marLeft w:val="0"/>
      <w:marRight w:val="0"/>
      <w:marTop w:val="0"/>
      <w:marBottom w:val="0"/>
      <w:divBdr>
        <w:top w:val="none" w:sz="0" w:space="0" w:color="auto"/>
        <w:left w:val="none" w:sz="0" w:space="0" w:color="auto"/>
        <w:bottom w:val="none" w:sz="0" w:space="0" w:color="auto"/>
        <w:right w:val="none" w:sz="0" w:space="0" w:color="auto"/>
      </w:divBdr>
    </w:div>
    <w:div w:id="889801962">
      <w:bodyDiv w:val="1"/>
      <w:marLeft w:val="0"/>
      <w:marRight w:val="0"/>
      <w:marTop w:val="0"/>
      <w:marBottom w:val="0"/>
      <w:divBdr>
        <w:top w:val="none" w:sz="0" w:space="0" w:color="auto"/>
        <w:left w:val="none" w:sz="0" w:space="0" w:color="auto"/>
        <w:bottom w:val="none" w:sz="0" w:space="0" w:color="auto"/>
        <w:right w:val="none" w:sz="0" w:space="0" w:color="auto"/>
      </w:divBdr>
    </w:div>
    <w:div w:id="889879245">
      <w:bodyDiv w:val="1"/>
      <w:marLeft w:val="0"/>
      <w:marRight w:val="0"/>
      <w:marTop w:val="0"/>
      <w:marBottom w:val="0"/>
      <w:divBdr>
        <w:top w:val="none" w:sz="0" w:space="0" w:color="auto"/>
        <w:left w:val="none" w:sz="0" w:space="0" w:color="auto"/>
        <w:bottom w:val="none" w:sz="0" w:space="0" w:color="auto"/>
        <w:right w:val="none" w:sz="0" w:space="0" w:color="auto"/>
      </w:divBdr>
    </w:div>
    <w:div w:id="889995513">
      <w:bodyDiv w:val="1"/>
      <w:marLeft w:val="0"/>
      <w:marRight w:val="0"/>
      <w:marTop w:val="0"/>
      <w:marBottom w:val="0"/>
      <w:divBdr>
        <w:top w:val="none" w:sz="0" w:space="0" w:color="auto"/>
        <w:left w:val="none" w:sz="0" w:space="0" w:color="auto"/>
        <w:bottom w:val="none" w:sz="0" w:space="0" w:color="auto"/>
        <w:right w:val="none" w:sz="0" w:space="0" w:color="auto"/>
      </w:divBdr>
    </w:div>
    <w:div w:id="890001733">
      <w:bodyDiv w:val="1"/>
      <w:marLeft w:val="0"/>
      <w:marRight w:val="0"/>
      <w:marTop w:val="0"/>
      <w:marBottom w:val="0"/>
      <w:divBdr>
        <w:top w:val="none" w:sz="0" w:space="0" w:color="auto"/>
        <w:left w:val="none" w:sz="0" w:space="0" w:color="auto"/>
        <w:bottom w:val="none" w:sz="0" w:space="0" w:color="auto"/>
        <w:right w:val="none" w:sz="0" w:space="0" w:color="auto"/>
      </w:divBdr>
    </w:div>
    <w:div w:id="890113854">
      <w:bodyDiv w:val="1"/>
      <w:marLeft w:val="0"/>
      <w:marRight w:val="0"/>
      <w:marTop w:val="0"/>
      <w:marBottom w:val="0"/>
      <w:divBdr>
        <w:top w:val="none" w:sz="0" w:space="0" w:color="auto"/>
        <w:left w:val="none" w:sz="0" w:space="0" w:color="auto"/>
        <w:bottom w:val="none" w:sz="0" w:space="0" w:color="auto"/>
        <w:right w:val="none" w:sz="0" w:space="0" w:color="auto"/>
      </w:divBdr>
    </w:div>
    <w:div w:id="890190816">
      <w:bodyDiv w:val="1"/>
      <w:marLeft w:val="0"/>
      <w:marRight w:val="0"/>
      <w:marTop w:val="0"/>
      <w:marBottom w:val="0"/>
      <w:divBdr>
        <w:top w:val="none" w:sz="0" w:space="0" w:color="auto"/>
        <w:left w:val="none" w:sz="0" w:space="0" w:color="auto"/>
        <w:bottom w:val="none" w:sz="0" w:space="0" w:color="auto"/>
        <w:right w:val="none" w:sz="0" w:space="0" w:color="auto"/>
      </w:divBdr>
    </w:div>
    <w:div w:id="890385684">
      <w:bodyDiv w:val="1"/>
      <w:marLeft w:val="0"/>
      <w:marRight w:val="0"/>
      <w:marTop w:val="0"/>
      <w:marBottom w:val="0"/>
      <w:divBdr>
        <w:top w:val="none" w:sz="0" w:space="0" w:color="auto"/>
        <w:left w:val="none" w:sz="0" w:space="0" w:color="auto"/>
        <w:bottom w:val="none" w:sz="0" w:space="0" w:color="auto"/>
        <w:right w:val="none" w:sz="0" w:space="0" w:color="auto"/>
      </w:divBdr>
    </w:div>
    <w:div w:id="890386771">
      <w:bodyDiv w:val="1"/>
      <w:marLeft w:val="0"/>
      <w:marRight w:val="0"/>
      <w:marTop w:val="0"/>
      <w:marBottom w:val="0"/>
      <w:divBdr>
        <w:top w:val="none" w:sz="0" w:space="0" w:color="auto"/>
        <w:left w:val="none" w:sz="0" w:space="0" w:color="auto"/>
        <w:bottom w:val="none" w:sz="0" w:space="0" w:color="auto"/>
        <w:right w:val="none" w:sz="0" w:space="0" w:color="auto"/>
      </w:divBdr>
    </w:div>
    <w:div w:id="890533427">
      <w:bodyDiv w:val="1"/>
      <w:marLeft w:val="0"/>
      <w:marRight w:val="0"/>
      <w:marTop w:val="0"/>
      <w:marBottom w:val="0"/>
      <w:divBdr>
        <w:top w:val="none" w:sz="0" w:space="0" w:color="auto"/>
        <w:left w:val="none" w:sz="0" w:space="0" w:color="auto"/>
        <w:bottom w:val="none" w:sz="0" w:space="0" w:color="auto"/>
        <w:right w:val="none" w:sz="0" w:space="0" w:color="auto"/>
      </w:divBdr>
    </w:div>
    <w:div w:id="890534798">
      <w:bodyDiv w:val="1"/>
      <w:marLeft w:val="0"/>
      <w:marRight w:val="0"/>
      <w:marTop w:val="0"/>
      <w:marBottom w:val="0"/>
      <w:divBdr>
        <w:top w:val="none" w:sz="0" w:space="0" w:color="auto"/>
        <w:left w:val="none" w:sz="0" w:space="0" w:color="auto"/>
        <w:bottom w:val="none" w:sz="0" w:space="0" w:color="auto"/>
        <w:right w:val="none" w:sz="0" w:space="0" w:color="auto"/>
      </w:divBdr>
      <w:divsChild>
        <w:div w:id="1110508522">
          <w:marLeft w:val="0"/>
          <w:marRight w:val="0"/>
          <w:marTop w:val="0"/>
          <w:marBottom w:val="0"/>
          <w:divBdr>
            <w:top w:val="none" w:sz="0" w:space="0" w:color="auto"/>
            <w:left w:val="none" w:sz="0" w:space="0" w:color="auto"/>
            <w:bottom w:val="none" w:sz="0" w:space="0" w:color="auto"/>
            <w:right w:val="none" w:sz="0" w:space="0" w:color="auto"/>
          </w:divBdr>
        </w:div>
      </w:divsChild>
    </w:div>
    <w:div w:id="890767852">
      <w:bodyDiv w:val="1"/>
      <w:marLeft w:val="0"/>
      <w:marRight w:val="0"/>
      <w:marTop w:val="0"/>
      <w:marBottom w:val="0"/>
      <w:divBdr>
        <w:top w:val="none" w:sz="0" w:space="0" w:color="auto"/>
        <w:left w:val="none" w:sz="0" w:space="0" w:color="auto"/>
        <w:bottom w:val="none" w:sz="0" w:space="0" w:color="auto"/>
        <w:right w:val="none" w:sz="0" w:space="0" w:color="auto"/>
      </w:divBdr>
    </w:div>
    <w:div w:id="890772664">
      <w:bodyDiv w:val="1"/>
      <w:marLeft w:val="0"/>
      <w:marRight w:val="0"/>
      <w:marTop w:val="0"/>
      <w:marBottom w:val="0"/>
      <w:divBdr>
        <w:top w:val="none" w:sz="0" w:space="0" w:color="auto"/>
        <w:left w:val="none" w:sz="0" w:space="0" w:color="auto"/>
        <w:bottom w:val="none" w:sz="0" w:space="0" w:color="auto"/>
        <w:right w:val="none" w:sz="0" w:space="0" w:color="auto"/>
      </w:divBdr>
    </w:div>
    <w:div w:id="891119966">
      <w:bodyDiv w:val="1"/>
      <w:marLeft w:val="0"/>
      <w:marRight w:val="0"/>
      <w:marTop w:val="0"/>
      <w:marBottom w:val="0"/>
      <w:divBdr>
        <w:top w:val="none" w:sz="0" w:space="0" w:color="auto"/>
        <w:left w:val="none" w:sz="0" w:space="0" w:color="auto"/>
        <w:bottom w:val="none" w:sz="0" w:space="0" w:color="auto"/>
        <w:right w:val="none" w:sz="0" w:space="0" w:color="auto"/>
      </w:divBdr>
    </w:div>
    <w:div w:id="891428482">
      <w:bodyDiv w:val="1"/>
      <w:marLeft w:val="0"/>
      <w:marRight w:val="0"/>
      <w:marTop w:val="0"/>
      <w:marBottom w:val="0"/>
      <w:divBdr>
        <w:top w:val="none" w:sz="0" w:space="0" w:color="auto"/>
        <w:left w:val="none" w:sz="0" w:space="0" w:color="auto"/>
        <w:bottom w:val="none" w:sz="0" w:space="0" w:color="auto"/>
        <w:right w:val="none" w:sz="0" w:space="0" w:color="auto"/>
      </w:divBdr>
    </w:div>
    <w:div w:id="892232369">
      <w:bodyDiv w:val="1"/>
      <w:marLeft w:val="0"/>
      <w:marRight w:val="0"/>
      <w:marTop w:val="0"/>
      <w:marBottom w:val="0"/>
      <w:divBdr>
        <w:top w:val="none" w:sz="0" w:space="0" w:color="auto"/>
        <w:left w:val="none" w:sz="0" w:space="0" w:color="auto"/>
        <w:bottom w:val="none" w:sz="0" w:space="0" w:color="auto"/>
        <w:right w:val="none" w:sz="0" w:space="0" w:color="auto"/>
      </w:divBdr>
    </w:div>
    <w:div w:id="892352378">
      <w:bodyDiv w:val="1"/>
      <w:marLeft w:val="0"/>
      <w:marRight w:val="0"/>
      <w:marTop w:val="0"/>
      <w:marBottom w:val="0"/>
      <w:divBdr>
        <w:top w:val="none" w:sz="0" w:space="0" w:color="auto"/>
        <w:left w:val="none" w:sz="0" w:space="0" w:color="auto"/>
        <w:bottom w:val="none" w:sz="0" w:space="0" w:color="auto"/>
        <w:right w:val="none" w:sz="0" w:space="0" w:color="auto"/>
      </w:divBdr>
    </w:div>
    <w:div w:id="892929204">
      <w:bodyDiv w:val="1"/>
      <w:marLeft w:val="0"/>
      <w:marRight w:val="0"/>
      <w:marTop w:val="0"/>
      <w:marBottom w:val="0"/>
      <w:divBdr>
        <w:top w:val="none" w:sz="0" w:space="0" w:color="auto"/>
        <w:left w:val="none" w:sz="0" w:space="0" w:color="auto"/>
        <w:bottom w:val="none" w:sz="0" w:space="0" w:color="auto"/>
        <w:right w:val="none" w:sz="0" w:space="0" w:color="auto"/>
      </w:divBdr>
    </w:div>
    <w:div w:id="893006875">
      <w:bodyDiv w:val="1"/>
      <w:marLeft w:val="0"/>
      <w:marRight w:val="0"/>
      <w:marTop w:val="0"/>
      <w:marBottom w:val="0"/>
      <w:divBdr>
        <w:top w:val="none" w:sz="0" w:space="0" w:color="auto"/>
        <w:left w:val="none" w:sz="0" w:space="0" w:color="auto"/>
        <w:bottom w:val="none" w:sz="0" w:space="0" w:color="auto"/>
        <w:right w:val="none" w:sz="0" w:space="0" w:color="auto"/>
      </w:divBdr>
    </w:div>
    <w:div w:id="893081117">
      <w:bodyDiv w:val="1"/>
      <w:marLeft w:val="0"/>
      <w:marRight w:val="0"/>
      <w:marTop w:val="0"/>
      <w:marBottom w:val="0"/>
      <w:divBdr>
        <w:top w:val="none" w:sz="0" w:space="0" w:color="auto"/>
        <w:left w:val="none" w:sz="0" w:space="0" w:color="auto"/>
        <w:bottom w:val="none" w:sz="0" w:space="0" w:color="auto"/>
        <w:right w:val="none" w:sz="0" w:space="0" w:color="auto"/>
      </w:divBdr>
    </w:div>
    <w:div w:id="893156345">
      <w:bodyDiv w:val="1"/>
      <w:marLeft w:val="0"/>
      <w:marRight w:val="0"/>
      <w:marTop w:val="0"/>
      <w:marBottom w:val="0"/>
      <w:divBdr>
        <w:top w:val="none" w:sz="0" w:space="0" w:color="auto"/>
        <w:left w:val="none" w:sz="0" w:space="0" w:color="auto"/>
        <w:bottom w:val="none" w:sz="0" w:space="0" w:color="auto"/>
        <w:right w:val="none" w:sz="0" w:space="0" w:color="auto"/>
      </w:divBdr>
      <w:divsChild>
        <w:div w:id="1424372991">
          <w:marLeft w:val="0"/>
          <w:marRight w:val="0"/>
          <w:marTop w:val="0"/>
          <w:marBottom w:val="0"/>
          <w:divBdr>
            <w:top w:val="none" w:sz="0" w:space="0" w:color="auto"/>
            <w:left w:val="none" w:sz="0" w:space="0" w:color="auto"/>
            <w:bottom w:val="none" w:sz="0" w:space="0" w:color="auto"/>
            <w:right w:val="none" w:sz="0" w:space="0" w:color="auto"/>
          </w:divBdr>
        </w:div>
      </w:divsChild>
    </w:div>
    <w:div w:id="893463455">
      <w:bodyDiv w:val="1"/>
      <w:marLeft w:val="0"/>
      <w:marRight w:val="0"/>
      <w:marTop w:val="0"/>
      <w:marBottom w:val="0"/>
      <w:divBdr>
        <w:top w:val="none" w:sz="0" w:space="0" w:color="auto"/>
        <w:left w:val="none" w:sz="0" w:space="0" w:color="auto"/>
        <w:bottom w:val="none" w:sz="0" w:space="0" w:color="auto"/>
        <w:right w:val="none" w:sz="0" w:space="0" w:color="auto"/>
      </w:divBdr>
    </w:div>
    <w:div w:id="893540591">
      <w:bodyDiv w:val="1"/>
      <w:marLeft w:val="0"/>
      <w:marRight w:val="0"/>
      <w:marTop w:val="0"/>
      <w:marBottom w:val="0"/>
      <w:divBdr>
        <w:top w:val="none" w:sz="0" w:space="0" w:color="auto"/>
        <w:left w:val="none" w:sz="0" w:space="0" w:color="auto"/>
        <w:bottom w:val="none" w:sz="0" w:space="0" w:color="auto"/>
        <w:right w:val="none" w:sz="0" w:space="0" w:color="auto"/>
      </w:divBdr>
    </w:div>
    <w:div w:id="893854117">
      <w:bodyDiv w:val="1"/>
      <w:marLeft w:val="0"/>
      <w:marRight w:val="0"/>
      <w:marTop w:val="0"/>
      <w:marBottom w:val="0"/>
      <w:divBdr>
        <w:top w:val="none" w:sz="0" w:space="0" w:color="auto"/>
        <w:left w:val="none" w:sz="0" w:space="0" w:color="auto"/>
        <w:bottom w:val="none" w:sz="0" w:space="0" w:color="auto"/>
        <w:right w:val="none" w:sz="0" w:space="0" w:color="auto"/>
      </w:divBdr>
    </w:div>
    <w:div w:id="894118319">
      <w:bodyDiv w:val="1"/>
      <w:marLeft w:val="0"/>
      <w:marRight w:val="0"/>
      <w:marTop w:val="0"/>
      <w:marBottom w:val="0"/>
      <w:divBdr>
        <w:top w:val="none" w:sz="0" w:space="0" w:color="auto"/>
        <w:left w:val="none" w:sz="0" w:space="0" w:color="auto"/>
        <w:bottom w:val="none" w:sz="0" w:space="0" w:color="auto"/>
        <w:right w:val="none" w:sz="0" w:space="0" w:color="auto"/>
      </w:divBdr>
    </w:div>
    <w:div w:id="894201165">
      <w:bodyDiv w:val="1"/>
      <w:marLeft w:val="0"/>
      <w:marRight w:val="0"/>
      <w:marTop w:val="0"/>
      <w:marBottom w:val="0"/>
      <w:divBdr>
        <w:top w:val="none" w:sz="0" w:space="0" w:color="auto"/>
        <w:left w:val="none" w:sz="0" w:space="0" w:color="auto"/>
        <w:bottom w:val="none" w:sz="0" w:space="0" w:color="auto"/>
        <w:right w:val="none" w:sz="0" w:space="0" w:color="auto"/>
      </w:divBdr>
    </w:div>
    <w:div w:id="894238925">
      <w:bodyDiv w:val="1"/>
      <w:marLeft w:val="0"/>
      <w:marRight w:val="0"/>
      <w:marTop w:val="0"/>
      <w:marBottom w:val="0"/>
      <w:divBdr>
        <w:top w:val="none" w:sz="0" w:space="0" w:color="auto"/>
        <w:left w:val="none" w:sz="0" w:space="0" w:color="auto"/>
        <w:bottom w:val="none" w:sz="0" w:space="0" w:color="auto"/>
        <w:right w:val="none" w:sz="0" w:space="0" w:color="auto"/>
      </w:divBdr>
      <w:divsChild>
        <w:div w:id="58095155">
          <w:marLeft w:val="0"/>
          <w:marRight w:val="0"/>
          <w:marTop w:val="0"/>
          <w:marBottom w:val="0"/>
          <w:divBdr>
            <w:top w:val="none" w:sz="0" w:space="0" w:color="auto"/>
            <w:left w:val="none" w:sz="0" w:space="0" w:color="auto"/>
            <w:bottom w:val="none" w:sz="0" w:space="0" w:color="auto"/>
            <w:right w:val="none" w:sz="0" w:space="0" w:color="auto"/>
          </w:divBdr>
        </w:div>
      </w:divsChild>
    </w:div>
    <w:div w:id="894466149">
      <w:bodyDiv w:val="1"/>
      <w:marLeft w:val="0"/>
      <w:marRight w:val="0"/>
      <w:marTop w:val="0"/>
      <w:marBottom w:val="0"/>
      <w:divBdr>
        <w:top w:val="none" w:sz="0" w:space="0" w:color="auto"/>
        <w:left w:val="none" w:sz="0" w:space="0" w:color="auto"/>
        <w:bottom w:val="none" w:sz="0" w:space="0" w:color="auto"/>
        <w:right w:val="none" w:sz="0" w:space="0" w:color="auto"/>
      </w:divBdr>
    </w:div>
    <w:div w:id="894508589">
      <w:bodyDiv w:val="1"/>
      <w:marLeft w:val="0"/>
      <w:marRight w:val="0"/>
      <w:marTop w:val="0"/>
      <w:marBottom w:val="0"/>
      <w:divBdr>
        <w:top w:val="none" w:sz="0" w:space="0" w:color="auto"/>
        <w:left w:val="none" w:sz="0" w:space="0" w:color="auto"/>
        <w:bottom w:val="none" w:sz="0" w:space="0" w:color="auto"/>
        <w:right w:val="none" w:sz="0" w:space="0" w:color="auto"/>
      </w:divBdr>
    </w:div>
    <w:div w:id="894704056">
      <w:bodyDiv w:val="1"/>
      <w:marLeft w:val="0"/>
      <w:marRight w:val="0"/>
      <w:marTop w:val="0"/>
      <w:marBottom w:val="0"/>
      <w:divBdr>
        <w:top w:val="none" w:sz="0" w:space="0" w:color="auto"/>
        <w:left w:val="none" w:sz="0" w:space="0" w:color="auto"/>
        <w:bottom w:val="none" w:sz="0" w:space="0" w:color="auto"/>
        <w:right w:val="none" w:sz="0" w:space="0" w:color="auto"/>
      </w:divBdr>
    </w:div>
    <w:div w:id="894851750">
      <w:bodyDiv w:val="1"/>
      <w:marLeft w:val="0"/>
      <w:marRight w:val="0"/>
      <w:marTop w:val="0"/>
      <w:marBottom w:val="0"/>
      <w:divBdr>
        <w:top w:val="none" w:sz="0" w:space="0" w:color="auto"/>
        <w:left w:val="none" w:sz="0" w:space="0" w:color="auto"/>
        <w:bottom w:val="none" w:sz="0" w:space="0" w:color="auto"/>
        <w:right w:val="none" w:sz="0" w:space="0" w:color="auto"/>
      </w:divBdr>
    </w:div>
    <w:div w:id="895091133">
      <w:bodyDiv w:val="1"/>
      <w:marLeft w:val="0"/>
      <w:marRight w:val="0"/>
      <w:marTop w:val="0"/>
      <w:marBottom w:val="0"/>
      <w:divBdr>
        <w:top w:val="none" w:sz="0" w:space="0" w:color="auto"/>
        <w:left w:val="none" w:sz="0" w:space="0" w:color="auto"/>
        <w:bottom w:val="none" w:sz="0" w:space="0" w:color="auto"/>
        <w:right w:val="none" w:sz="0" w:space="0" w:color="auto"/>
      </w:divBdr>
    </w:div>
    <w:div w:id="895119617">
      <w:bodyDiv w:val="1"/>
      <w:marLeft w:val="0"/>
      <w:marRight w:val="0"/>
      <w:marTop w:val="0"/>
      <w:marBottom w:val="0"/>
      <w:divBdr>
        <w:top w:val="none" w:sz="0" w:space="0" w:color="auto"/>
        <w:left w:val="none" w:sz="0" w:space="0" w:color="auto"/>
        <w:bottom w:val="none" w:sz="0" w:space="0" w:color="auto"/>
        <w:right w:val="none" w:sz="0" w:space="0" w:color="auto"/>
      </w:divBdr>
    </w:div>
    <w:div w:id="895315514">
      <w:bodyDiv w:val="1"/>
      <w:marLeft w:val="0"/>
      <w:marRight w:val="0"/>
      <w:marTop w:val="0"/>
      <w:marBottom w:val="0"/>
      <w:divBdr>
        <w:top w:val="none" w:sz="0" w:space="0" w:color="auto"/>
        <w:left w:val="none" w:sz="0" w:space="0" w:color="auto"/>
        <w:bottom w:val="none" w:sz="0" w:space="0" w:color="auto"/>
        <w:right w:val="none" w:sz="0" w:space="0" w:color="auto"/>
      </w:divBdr>
      <w:divsChild>
        <w:div w:id="664285275">
          <w:marLeft w:val="0"/>
          <w:marRight w:val="0"/>
          <w:marTop w:val="0"/>
          <w:marBottom w:val="0"/>
          <w:divBdr>
            <w:top w:val="none" w:sz="0" w:space="0" w:color="auto"/>
            <w:left w:val="none" w:sz="0" w:space="0" w:color="auto"/>
            <w:bottom w:val="none" w:sz="0" w:space="0" w:color="auto"/>
            <w:right w:val="none" w:sz="0" w:space="0" w:color="auto"/>
          </w:divBdr>
        </w:div>
      </w:divsChild>
    </w:div>
    <w:div w:id="895435019">
      <w:bodyDiv w:val="1"/>
      <w:marLeft w:val="0"/>
      <w:marRight w:val="0"/>
      <w:marTop w:val="0"/>
      <w:marBottom w:val="0"/>
      <w:divBdr>
        <w:top w:val="none" w:sz="0" w:space="0" w:color="auto"/>
        <w:left w:val="none" w:sz="0" w:space="0" w:color="auto"/>
        <w:bottom w:val="none" w:sz="0" w:space="0" w:color="auto"/>
        <w:right w:val="none" w:sz="0" w:space="0" w:color="auto"/>
      </w:divBdr>
    </w:div>
    <w:div w:id="895890777">
      <w:bodyDiv w:val="1"/>
      <w:marLeft w:val="0"/>
      <w:marRight w:val="0"/>
      <w:marTop w:val="0"/>
      <w:marBottom w:val="0"/>
      <w:divBdr>
        <w:top w:val="none" w:sz="0" w:space="0" w:color="auto"/>
        <w:left w:val="none" w:sz="0" w:space="0" w:color="auto"/>
        <w:bottom w:val="none" w:sz="0" w:space="0" w:color="auto"/>
        <w:right w:val="none" w:sz="0" w:space="0" w:color="auto"/>
      </w:divBdr>
    </w:div>
    <w:div w:id="896162248">
      <w:bodyDiv w:val="1"/>
      <w:marLeft w:val="0"/>
      <w:marRight w:val="0"/>
      <w:marTop w:val="0"/>
      <w:marBottom w:val="0"/>
      <w:divBdr>
        <w:top w:val="none" w:sz="0" w:space="0" w:color="auto"/>
        <w:left w:val="none" w:sz="0" w:space="0" w:color="auto"/>
        <w:bottom w:val="none" w:sz="0" w:space="0" w:color="auto"/>
        <w:right w:val="none" w:sz="0" w:space="0" w:color="auto"/>
      </w:divBdr>
    </w:div>
    <w:div w:id="896277858">
      <w:bodyDiv w:val="1"/>
      <w:marLeft w:val="0"/>
      <w:marRight w:val="0"/>
      <w:marTop w:val="0"/>
      <w:marBottom w:val="0"/>
      <w:divBdr>
        <w:top w:val="none" w:sz="0" w:space="0" w:color="auto"/>
        <w:left w:val="none" w:sz="0" w:space="0" w:color="auto"/>
        <w:bottom w:val="none" w:sz="0" w:space="0" w:color="auto"/>
        <w:right w:val="none" w:sz="0" w:space="0" w:color="auto"/>
      </w:divBdr>
    </w:div>
    <w:div w:id="896359695">
      <w:bodyDiv w:val="1"/>
      <w:marLeft w:val="0"/>
      <w:marRight w:val="0"/>
      <w:marTop w:val="0"/>
      <w:marBottom w:val="0"/>
      <w:divBdr>
        <w:top w:val="none" w:sz="0" w:space="0" w:color="auto"/>
        <w:left w:val="none" w:sz="0" w:space="0" w:color="auto"/>
        <w:bottom w:val="none" w:sz="0" w:space="0" w:color="auto"/>
        <w:right w:val="none" w:sz="0" w:space="0" w:color="auto"/>
      </w:divBdr>
      <w:divsChild>
        <w:div w:id="1627271766">
          <w:marLeft w:val="0"/>
          <w:marRight w:val="0"/>
          <w:marTop w:val="0"/>
          <w:marBottom w:val="0"/>
          <w:divBdr>
            <w:top w:val="none" w:sz="0" w:space="0" w:color="auto"/>
            <w:left w:val="none" w:sz="0" w:space="0" w:color="auto"/>
            <w:bottom w:val="none" w:sz="0" w:space="0" w:color="auto"/>
            <w:right w:val="none" w:sz="0" w:space="0" w:color="auto"/>
          </w:divBdr>
        </w:div>
      </w:divsChild>
    </w:div>
    <w:div w:id="896624136">
      <w:bodyDiv w:val="1"/>
      <w:marLeft w:val="0"/>
      <w:marRight w:val="0"/>
      <w:marTop w:val="0"/>
      <w:marBottom w:val="0"/>
      <w:divBdr>
        <w:top w:val="none" w:sz="0" w:space="0" w:color="auto"/>
        <w:left w:val="none" w:sz="0" w:space="0" w:color="auto"/>
        <w:bottom w:val="none" w:sz="0" w:space="0" w:color="auto"/>
        <w:right w:val="none" w:sz="0" w:space="0" w:color="auto"/>
      </w:divBdr>
    </w:div>
    <w:div w:id="896933795">
      <w:bodyDiv w:val="1"/>
      <w:marLeft w:val="0"/>
      <w:marRight w:val="0"/>
      <w:marTop w:val="0"/>
      <w:marBottom w:val="0"/>
      <w:divBdr>
        <w:top w:val="none" w:sz="0" w:space="0" w:color="auto"/>
        <w:left w:val="none" w:sz="0" w:space="0" w:color="auto"/>
        <w:bottom w:val="none" w:sz="0" w:space="0" w:color="auto"/>
        <w:right w:val="none" w:sz="0" w:space="0" w:color="auto"/>
      </w:divBdr>
    </w:div>
    <w:div w:id="896936050">
      <w:bodyDiv w:val="1"/>
      <w:marLeft w:val="0"/>
      <w:marRight w:val="0"/>
      <w:marTop w:val="0"/>
      <w:marBottom w:val="0"/>
      <w:divBdr>
        <w:top w:val="none" w:sz="0" w:space="0" w:color="auto"/>
        <w:left w:val="none" w:sz="0" w:space="0" w:color="auto"/>
        <w:bottom w:val="none" w:sz="0" w:space="0" w:color="auto"/>
        <w:right w:val="none" w:sz="0" w:space="0" w:color="auto"/>
      </w:divBdr>
    </w:div>
    <w:div w:id="897519857">
      <w:bodyDiv w:val="1"/>
      <w:marLeft w:val="0"/>
      <w:marRight w:val="0"/>
      <w:marTop w:val="0"/>
      <w:marBottom w:val="0"/>
      <w:divBdr>
        <w:top w:val="none" w:sz="0" w:space="0" w:color="auto"/>
        <w:left w:val="none" w:sz="0" w:space="0" w:color="auto"/>
        <w:bottom w:val="none" w:sz="0" w:space="0" w:color="auto"/>
        <w:right w:val="none" w:sz="0" w:space="0" w:color="auto"/>
      </w:divBdr>
    </w:div>
    <w:div w:id="898131830">
      <w:bodyDiv w:val="1"/>
      <w:marLeft w:val="0"/>
      <w:marRight w:val="0"/>
      <w:marTop w:val="0"/>
      <w:marBottom w:val="0"/>
      <w:divBdr>
        <w:top w:val="none" w:sz="0" w:space="0" w:color="auto"/>
        <w:left w:val="none" w:sz="0" w:space="0" w:color="auto"/>
        <w:bottom w:val="none" w:sz="0" w:space="0" w:color="auto"/>
        <w:right w:val="none" w:sz="0" w:space="0" w:color="auto"/>
      </w:divBdr>
    </w:div>
    <w:div w:id="898171346">
      <w:bodyDiv w:val="1"/>
      <w:marLeft w:val="0"/>
      <w:marRight w:val="0"/>
      <w:marTop w:val="0"/>
      <w:marBottom w:val="0"/>
      <w:divBdr>
        <w:top w:val="none" w:sz="0" w:space="0" w:color="auto"/>
        <w:left w:val="none" w:sz="0" w:space="0" w:color="auto"/>
        <w:bottom w:val="none" w:sz="0" w:space="0" w:color="auto"/>
        <w:right w:val="none" w:sz="0" w:space="0" w:color="auto"/>
      </w:divBdr>
    </w:div>
    <w:div w:id="898251171">
      <w:bodyDiv w:val="1"/>
      <w:marLeft w:val="0"/>
      <w:marRight w:val="0"/>
      <w:marTop w:val="0"/>
      <w:marBottom w:val="0"/>
      <w:divBdr>
        <w:top w:val="none" w:sz="0" w:space="0" w:color="auto"/>
        <w:left w:val="none" w:sz="0" w:space="0" w:color="auto"/>
        <w:bottom w:val="none" w:sz="0" w:space="0" w:color="auto"/>
        <w:right w:val="none" w:sz="0" w:space="0" w:color="auto"/>
      </w:divBdr>
    </w:div>
    <w:div w:id="898323346">
      <w:bodyDiv w:val="1"/>
      <w:marLeft w:val="0"/>
      <w:marRight w:val="0"/>
      <w:marTop w:val="0"/>
      <w:marBottom w:val="0"/>
      <w:divBdr>
        <w:top w:val="none" w:sz="0" w:space="0" w:color="auto"/>
        <w:left w:val="none" w:sz="0" w:space="0" w:color="auto"/>
        <w:bottom w:val="none" w:sz="0" w:space="0" w:color="auto"/>
        <w:right w:val="none" w:sz="0" w:space="0" w:color="auto"/>
      </w:divBdr>
    </w:div>
    <w:div w:id="898587803">
      <w:bodyDiv w:val="1"/>
      <w:marLeft w:val="0"/>
      <w:marRight w:val="0"/>
      <w:marTop w:val="0"/>
      <w:marBottom w:val="0"/>
      <w:divBdr>
        <w:top w:val="none" w:sz="0" w:space="0" w:color="auto"/>
        <w:left w:val="none" w:sz="0" w:space="0" w:color="auto"/>
        <w:bottom w:val="none" w:sz="0" w:space="0" w:color="auto"/>
        <w:right w:val="none" w:sz="0" w:space="0" w:color="auto"/>
      </w:divBdr>
    </w:div>
    <w:div w:id="898590495">
      <w:bodyDiv w:val="1"/>
      <w:marLeft w:val="0"/>
      <w:marRight w:val="0"/>
      <w:marTop w:val="0"/>
      <w:marBottom w:val="0"/>
      <w:divBdr>
        <w:top w:val="none" w:sz="0" w:space="0" w:color="auto"/>
        <w:left w:val="none" w:sz="0" w:space="0" w:color="auto"/>
        <w:bottom w:val="none" w:sz="0" w:space="0" w:color="auto"/>
        <w:right w:val="none" w:sz="0" w:space="0" w:color="auto"/>
      </w:divBdr>
    </w:div>
    <w:div w:id="898591400">
      <w:bodyDiv w:val="1"/>
      <w:marLeft w:val="0"/>
      <w:marRight w:val="0"/>
      <w:marTop w:val="0"/>
      <w:marBottom w:val="0"/>
      <w:divBdr>
        <w:top w:val="none" w:sz="0" w:space="0" w:color="auto"/>
        <w:left w:val="none" w:sz="0" w:space="0" w:color="auto"/>
        <w:bottom w:val="none" w:sz="0" w:space="0" w:color="auto"/>
        <w:right w:val="none" w:sz="0" w:space="0" w:color="auto"/>
      </w:divBdr>
    </w:div>
    <w:div w:id="898707169">
      <w:bodyDiv w:val="1"/>
      <w:marLeft w:val="0"/>
      <w:marRight w:val="0"/>
      <w:marTop w:val="0"/>
      <w:marBottom w:val="0"/>
      <w:divBdr>
        <w:top w:val="none" w:sz="0" w:space="0" w:color="auto"/>
        <w:left w:val="none" w:sz="0" w:space="0" w:color="auto"/>
        <w:bottom w:val="none" w:sz="0" w:space="0" w:color="auto"/>
        <w:right w:val="none" w:sz="0" w:space="0" w:color="auto"/>
      </w:divBdr>
    </w:div>
    <w:div w:id="898903817">
      <w:bodyDiv w:val="1"/>
      <w:marLeft w:val="0"/>
      <w:marRight w:val="0"/>
      <w:marTop w:val="0"/>
      <w:marBottom w:val="0"/>
      <w:divBdr>
        <w:top w:val="none" w:sz="0" w:space="0" w:color="auto"/>
        <w:left w:val="none" w:sz="0" w:space="0" w:color="auto"/>
        <w:bottom w:val="none" w:sz="0" w:space="0" w:color="auto"/>
        <w:right w:val="none" w:sz="0" w:space="0" w:color="auto"/>
      </w:divBdr>
    </w:div>
    <w:div w:id="899242430">
      <w:bodyDiv w:val="1"/>
      <w:marLeft w:val="0"/>
      <w:marRight w:val="0"/>
      <w:marTop w:val="0"/>
      <w:marBottom w:val="0"/>
      <w:divBdr>
        <w:top w:val="none" w:sz="0" w:space="0" w:color="auto"/>
        <w:left w:val="none" w:sz="0" w:space="0" w:color="auto"/>
        <w:bottom w:val="none" w:sz="0" w:space="0" w:color="auto"/>
        <w:right w:val="none" w:sz="0" w:space="0" w:color="auto"/>
      </w:divBdr>
    </w:div>
    <w:div w:id="899558100">
      <w:bodyDiv w:val="1"/>
      <w:marLeft w:val="0"/>
      <w:marRight w:val="0"/>
      <w:marTop w:val="0"/>
      <w:marBottom w:val="0"/>
      <w:divBdr>
        <w:top w:val="none" w:sz="0" w:space="0" w:color="auto"/>
        <w:left w:val="none" w:sz="0" w:space="0" w:color="auto"/>
        <w:bottom w:val="none" w:sz="0" w:space="0" w:color="auto"/>
        <w:right w:val="none" w:sz="0" w:space="0" w:color="auto"/>
      </w:divBdr>
    </w:div>
    <w:div w:id="899750622">
      <w:bodyDiv w:val="1"/>
      <w:marLeft w:val="0"/>
      <w:marRight w:val="0"/>
      <w:marTop w:val="0"/>
      <w:marBottom w:val="0"/>
      <w:divBdr>
        <w:top w:val="none" w:sz="0" w:space="0" w:color="auto"/>
        <w:left w:val="none" w:sz="0" w:space="0" w:color="auto"/>
        <w:bottom w:val="none" w:sz="0" w:space="0" w:color="auto"/>
        <w:right w:val="none" w:sz="0" w:space="0" w:color="auto"/>
      </w:divBdr>
    </w:div>
    <w:div w:id="900214771">
      <w:bodyDiv w:val="1"/>
      <w:marLeft w:val="0"/>
      <w:marRight w:val="0"/>
      <w:marTop w:val="0"/>
      <w:marBottom w:val="0"/>
      <w:divBdr>
        <w:top w:val="none" w:sz="0" w:space="0" w:color="auto"/>
        <w:left w:val="none" w:sz="0" w:space="0" w:color="auto"/>
        <w:bottom w:val="none" w:sz="0" w:space="0" w:color="auto"/>
        <w:right w:val="none" w:sz="0" w:space="0" w:color="auto"/>
      </w:divBdr>
    </w:div>
    <w:div w:id="900286024">
      <w:bodyDiv w:val="1"/>
      <w:marLeft w:val="0"/>
      <w:marRight w:val="0"/>
      <w:marTop w:val="0"/>
      <w:marBottom w:val="0"/>
      <w:divBdr>
        <w:top w:val="none" w:sz="0" w:space="0" w:color="auto"/>
        <w:left w:val="none" w:sz="0" w:space="0" w:color="auto"/>
        <w:bottom w:val="none" w:sz="0" w:space="0" w:color="auto"/>
        <w:right w:val="none" w:sz="0" w:space="0" w:color="auto"/>
      </w:divBdr>
    </w:div>
    <w:div w:id="900291055">
      <w:bodyDiv w:val="1"/>
      <w:marLeft w:val="0"/>
      <w:marRight w:val="0"/>
      <w:marTop w:val="0"/>
      <w:marBottom w:val="0"/>
      <w:divBdr>
        <w:top w:val="none" w:sz="0" w:space="0" w:color="auto"/>
        <w:left w:val="none" w:sz="0" w:space="0" w:color="auto"/>
        <w:bottom w:val="none" w:sz="0" w:space="0" w:color="auto"/>
        <w:right w:val="none" w:sz="0" w:space="0" w:color="auto"/>
      </w:divBdr>
    </w:div>
    <w:div w:id="900751916">
      <w:bodyDiv w:val="1"/>
      <w:marLeft w:val="0"/>
      <w:marRight w:val="0"/>
      <w:marTop w:val="0"/>
      <w:marBottom w:val="0"/>
      <w:divBdr>
        <w:top w:val="none" w:sz="0" w:space="0" w:color="auto"/>
        <w:left w:val="none" w:sz="0" w:space="0" w:color="auto"/>
        <w:bottom w:val="none" w:sz="0" w:space="0" w:color="auto"/>
        <w:right w:val="none" w:sz="0" w:space="0" w:color="auto"/>
      </w:divBdr>
      <w:divsChild>
        <w:div w:id="1956401412">
          <w:marLeft w:val="0"/>
          <w:marRight w:val="0"/>
          <w:marTop w:val="0"/>
          <w:marBottom w:val="0"/>
          <w:divBdr>
            <w:top w:val="none" w:sz="0" w:space="0" w:color="auto"/>
            <w:left w:val="none" w:sz="0" w:space="0" w:color="auto"/>
            <w:bottom w:val="none" w:sz="0" w:space="0" w:color="auto"/>
            <w:right w:val="none" w:sz="0" w:space="0" w:color="auto"/>
          </w:divBdr>
        </w:div>
      </w:divsChild>
    </w:div>
    <w:div w:id="900795252">
      <w:bodyDiv w:val="1"/>
      <w:marLeft w:val="0"/>
      <w:marRight w:val="0"/>
      <w:marTop w:val="0"/>
      <w:marBottom w:val="0"/>
      <w:divBdr>
        <w:top w:val="none" w:sz="0" w:space="0" w:color="auto"/>
        <w:left w:val="none" w:sz="0" w:space="0" w:color="auto"/>
        <w:bottom w:val="none" w:sz="0" w:space="0" w:color="auto"/>
        <w:right w:val="none" w:sz="0" w:space="0" w:color="auto"/>
      </w:divBdr>
    </w:div>
    <w:div w:id="900948696">
      <w:bodyDiv w:val="1"/>
      <w:marLeft w:val="0"/>
      <w:marRight w:val="0"/>
      <w:marTop w:val="0"/>
      <w:marBottom w:val="0"/>
      <w:divBdr>
        <w:top w:val="none" w:sz="0" w:space="0" w:color="auto"/>
        <w:left w:val="none" w:sz="0" w:space="0" w:color="auto"/>
        <w:bottom w:val="none" w:sz="0" w:space="0" w:color="auto"/>
        <w:right w:val="none" w:sz="0" w:space="0" w:color="auto"/>
      </w:divBdr>
    </w:div>
    <w:div w:id="901138607">
      <w:bodyDiv w:val="1"/>
      <w:marLeft w:val="0"/>
      <w:marRight w:val="0"/>
      <w:marTop w:val="0"/>
      <w:marBottom w:val="0"/>
      <w:divBdr>
        <w:top w:val="none" w:sz="0" w:space="0" w:color="auto"/>
        <w:left w:val="none" w:sz="0" w:space="0" w:color="auto"/>
        <w:bottom w:val="none" w:sz="0" w:space="0" w:color="auto"/>
        <w:right w:val="none" w:sz="0" w:space="0" w:color="auto"/>
      </w:divBdr>
    </w:div>
    <w:div w:id="901407803">
      <w:bodyDiv w:val="1"/>
      <w:marLeft w:val="0"/>
      <w:marRight w:val="0"/>
      <w:marTop w:val="0"/>
      <w:marBottom w:val="0"/>
      <w:divBdr>
        <w:top w:val="none" w:sz="0" w:space="0" w:color="auto"/>
        <w:left w:val="none" w:sz="0" w:space="0" w:color="auto"/>
        <w:bottom w:val="none" w:sz="0" w:space="0" w:color="auto"/>
        <w:right w:val="none" w:sz="0" w:space="0" w:color="auto"/>
      </w:divBdr>
    </w:div>
    <w:div w:id="902061178">
      <w:bodyDiv w:val="1"/>
      <w:marLeft w:val="0"/>
      <w:marRight w:val="0"/>
      <w:marTop w:val="0"/>
      <w:marBottom w:val="0"/>
      <w:divBdr>
        <w:top w:val="none" w:sz="0" w:space="0" w:color="auto"/>
        <w:left w:val="none" w:sz="0" w:space="0" w:color="auto"/>
        <w:bottom w:val="none" w:sz="0" w:space="0" w:color="auto"/>
        <w:right w:val="none" w:sz="0" w:space="0" w:color="auto"/>
      </w:divBdr>
    </w:div>
    <w:div w:id="902301275">
      <w:bodyDiv w:val="1"/>
      <w:marLeft w:val="0"/>
      <w:marRight w:val="0"/>
      <w:marTop w:val="0"/>
      <w:marBottom w:val="0"/>
      <w:divBdr>
        <w:top w:val="none" w:sz="0" w:space="0" w:color="auto"/>
        <w:left w:val="none" w:sz="0" w:space="0" w:color="auto"/>
        <w:bottom w:val="none" w:sz="0" w:space="0" w:color="auto"/>
        <w:right w:val="none" w:sz="0" w:space="0" w:color="auto"/>
      </w:divBdr>
    </w:div>
    <w:div w:id="902372894">
      <w:bodyDiv w:val="1"/>
      <w:marLeft w:val="0"/>
      <w:marRight w:val="0"/>
      <w:marTop w:val="0"/>
      <w:marBottom w:val="0"/>
      <w:divBdr>
        <w:top w:val="none" w:sz="0" w:space="0" w:color="auto"/>
        <w:left w:val="none" w:sz="0" w:space="0" w:color="auto"/>
        <w:bottom w:val="none" w:sz="0" w:space="0" w:color="auto"/>
        <w:right w:val="none" w:sz="0" w:space="0" w:color="auto"/>
      </w:divBdr>
    </w:div>
    <w:div w:id="902520243">
      <w:bodyDiv w:val="1"/>
      <w:marLeft w:val="0"/>
      <w:marRight w:val="0"/>
      <w:marTop w:val="0"/>
      <w:marBottom w:val="0"/>
      <w:divBdr>
        <w:top w:val="none" w:sz="0" w:space="0" w:color="auto"/>
        <w:left w:val="none" w:sz="0" w:space="0" w:color="auto"/>
        <w:bottom w:val="none" w:sz="0" w:space="0" w:color="auto"/>
        <w:right w:val="none" w:sz="0" w:space="0" w:color="auto"/>
      </w:divBdr>
    </w:div>
    <w:div w:id="902716379">
      <w:bodyDiv w:val="1"/>
      <w:marLeft w:val="0"/>
      <w:marRight w:val="0"/>
      <w:marTop w:val="0"/>
      <w:marBottom w:val="0"/>
      <w:divBdr>
        <w:top w:val="none" w:sz="0" w:space="0" w:color="auto"/>
        <w:left w:val="none" w:sz="0" w:space="0" w:color="auto"/>
        <w:bottom w:val="none" w:sz="0" w:space="0" w:color="auto"/>
        <w:right w:val="none" w:sz="0" w:space="0" w:color="auto"/>
      </w:divBdr>
    </w:div>
    <w:div w:id="902911666">
      <w:bodyDiv w:val="1"/>
      <w:marLeft w:val="0"/>
      <w:marRight w:val="0"/>
      <w:marTop w:val="0"/>
      <w:marBottom w:val="0"/>
      <w:divBdr>
        <w:top w:val="none" w:sz="0" w:space="0" w:color="auto"/>
        <w:left w:val="none" w:sz="0" w:space="0" w:color="auto"/>
        <w:bottom w:val="none" w:sz="0" w:space="0" w:color="auto"/>
        <w:right w:val="none" w:sz="0" w:space="0" w:color="auto"/>
      </w:divBdr>
    </w:div>
    <w:div w:id="903032076">
      <w:bodyDiv w:val="1"/>
      <w:marLeft w:val="0"/>
      <w:marRight w:val="0"/>
      <w:marTop w:val="0"/>
      <w:marBottom w:val="0"/>
      <w:divBdr>
        <w:top w:val="none" w:sz="0" w:space="0" w:color="auto"/>
        <w:left w:val="none" w:sz="0" w:space="0" w:color="auto"/>
        <w:bottom w:val="none" w:sz="0" w:space="0" w:color="auto"/>
        <w:right w:val="none" w:sz="0" w:space="0" w:color="auto"/>
      </w:divBdr>
      <w:divsChild>
        <w:div w:id="1944073891">
          <w:marLeft w:val="0"/>
          <w:marRight w:val="0"/>
          <w:marTop w:val="0"/>
          <w:marBottom w:val="0"/>
          <w:divBdr>
            <w:top w:val="none" w:sz="0" w:space="0" w:color="auto"/>
            <w:left w:val="none" w:sz="0" w:space="0" w:color="auto"/>
            <w:bottom w:val="none" w:sz="0" w:space="0" w:color="auto"/>
            <w:right w:val="none" w:sz="0" w:space="0" w:color="auto"/>
          </w:divBdr>
        </w:div>
      </w:divsChild>
    </w:div>
    <w:div w:id="903226128">
      <w:bodyDiv w:val="1"/>
      <w:marLeft w:val="0"/>
      <w:marRight w:val="0"/>
      <w:marTop w:val="0"/>
      <w:marBottom w:val="0"/>
      <w:divBdr>
        <w:top w:val="none" w:sz="0" w:space="0" w:color="auto"/>
        <w:left w:val="none" w:sz="0" w:space="0" w:color="auto"/>
        <w:bottom w:val="none" w:sz="0" w:space="0" w:color="auto"/>
        <w:right w:val="none" w:sz="0" w:space="0" w:color="auto"/>
      </w:divBdr>
    </w:div>
    <w:div w:id="903758773">
      <w:bodyDiv w:val="1"/>
      <w:marLeft w:val="0"/>
      <w:marRight w:val="0"/>
      <w:marTop w:val="0"/>
      <w:marBottom w:val="0"/>
      <w:divBdr>
        <w:top w:val="none" w:sz="0" w:space="0" w:color="auto"/>
        <w:left w:val="none" w:sz="0" w:space="0" w:color="auto"/>
        <w:bottom w:val="none" w:sz="0" w:space="0" w:color="auto"/>
        <w:right w:val="none" w:sz="0" w:space="0" w:color="auto"/>
      </w:divBdr>
      <w:divsChild>
        <w:div w:id="1624113373">
          <w:marLeft w:val="0"/>
          <w:marRight w:val="0"/>
          <w:marTop w:val="0"/>
          <w:marBottom w:val="0"/>
          <w:divBdr>
            <w:top w:val="none" w:sz="0" w:space="0" w:color="auto"/>
            <w:left w:val="none" w:sz="0" w:space="0" w:color="auto"/>
            <w:bottom w:val="none" w:sz="0" w:space="0" w:color="auto"/>
            <w:right w:val="none" w:sz="0" w:space="0" w:color="auto"/>
          </w:divBdr>
        </w:div>
      </w:divsChild>
    </w:div>
    <w:div w:id="903880619">
      <w:bodyDiv w:val="1"/>
      <w:marLeft w:val="0"/>
      <w:marRight w:val="0"/>
      <w:marTop w:val="0"/>
      <w:marBottom w:val="0"/>
      <w:divBdr>
        <w:top w:val="none" w:sz="0" w:space="0" w:color="auto"/>
        <w:left w:val="none" w:sz="0" w:space="0" w:color="auto"/>
        <w:bottom w:val="none" w:sz="0" w:space="0" w:color="auto"/>
        <w:right w:val="none" w:sz="0" w:space="0" w:color="auto"/>
      </w:divBdr>
    </w:div>
    <w:div w:id="904146614">
      <w:bodyDiv w:val="1"/>
      <w:marLeft w:val="0"/>
      <w:marRight w:val="0"/>
      <w:marTop w:val="0"/>
      <w:marBottom w:val="0"/>
      <w:divBdr>
        <w:top w:val="none" w:sz="0" w:space="0" w:color="auto"/>
        <w:left w:val="none" w:sz="0" w:space="0" w:color="auto"/>
        <w:bottom w:val="none" w:sz="0" w:space="0" w:color="auto"/>
        <w:right w:val="none" w:sz="0" w:space="0" w:color="auto"/>
      </w:divBdr>
    </w:div>
    <w:div w:id="904528780">
      <w:bodyDiv w:val="1"/>
      <w:marLeft w:val="0"/>
      <w:marRight w:val="0"/>
      <w:marTop w:val="0"/>
      <w:marBottom w:val="0"/>
      <w:divBdr>
        <w:top w:val="none" w:sz="0" w:space="0" w:color="auto"/>
        <w:left w:val="none" w:sz="0" w:space="0" w:color="auto"/>
        <w:bottom w:val="none" w:sz="0" w:space="0" w:color="auto"/>
        <w:right w:val="none" w:sz="0" w:space="0" w:color="auto"/>
      </w:divBdr>
    </w:div>
    <w:div w:id="904532875">
      <w:bodyDiv w:val="1"/>
      <w:marLeft w:val="0"/>
      <w:marRight w:val="0"/>
      <w:marTop w:val="0"/>
      <w:marBottom w:val="0"/>
      <w:divBdr>
        <w:top w:val="none" w:sz="0" w:space="0" w:color="auto"/>
        <w:left w:val="none" w:sz="0" w:space="0" w:color="auto"/>
        <w:bottom w:val="none" w:sz="0" w:space="0" w:color="auto"/>
        <w:right w:val="none" w:sz="0" w:space="0" w:color="auto"/>
      </w:divBdr>
      <w:divsChild>
        <w:div w:id="24136984">
          <w:marLeft w:val="0"/>
          <w:marRight w:val="0"/>
          <w:marTop w:val="0"/>
          <w:marBottom w:val="0"/>
          <w:divBdr>
            <w:top w:val="none" w:sz="0" w:space="0" w:color="auto"/>
            <w:left w:val="none" w:sz="0" w:space="0" w:color="auto"/>
            <w:bottom w:val="none" w:sz="0" w:space="0" w:color="auto"/>
            <w:right w:val="none" w:sz="0" w:space="0" w:color="auto"/>
          </w:divBdr>
        </w:div>
      </w:divsChild>
    </w:div>
    <w:div w:id="904724706">
      <w:bodyDiv w:val="1"/>
      <w:marLeft w:val="0"/>
      <w:marRight w:val="0"/>
      <w:marTop w:val="0"/>
      <w:marBottom w:val="0"/>
      <w:divBdr>
        <w:top w:val="none" w:sz="0" w:space="0" w:color="auto"/>
        <w:left w:val="none" w:sz="0" w:space="0" w:color="auto"/>
        <w:bottom w:val="none" w:sz="0" w:space="0" w:color="auto"/>
        <w:right w:val="none" w:sz="0" w:space="0" w:color="auto"/>
      </w:divBdr>
    </w:div>
    <w:div w:id="904727096">
      <w:bodyDiv w:val="1"/>
      <w:marLeft w:val="0"/>
      <w:marRight w:val="0"/>
      <w:marTop w:val="0"/>
      <w:marBottom w:val="0"/>
      <w:divBdr>
        <w:top w:val="none" w:sz="0" w:space="0" w:color="auto"/>
        <w:left w:val="none" w:sz="0" w:space="0" w:color="auto"/>
        <w:bottom w:val="none" w:sz="0" w:space="0" w:color="auto"/>
        <w:right w:val="none" w:sz="0" w:space="0" w:color="auto"/>
      </w:divBdr>
    </w:div>
    <w:div w:id="904729515">
      <w:bodyDiv w:val="1"/>
      <w:marLeft w:val="0"/>
      <w:marRight w:val="0"/>
      <w:marTop w:val="0"/>
      <w:marBottom w:val="0"/>
      <w:divBdr>
        <w:top w:val="none" w:sz="0" w:space="0" w:color="auto"/>
        <w:left w:val="none" w:sz="0" w:space="0" w:color="auto"/>
        <w:bottom w:val="none" w:sz="0" w:space="0" w:color="auto"/>
        <w:right w:val="none" w:sz="0" w:space="0" w:color="auto"/>
      </w:divBdr>
    </w:div>
    <w:div w:id="905190543">
      <w:bodyDiv w:val="1"/>
      <w:marLeft w:val="0"/>
      <w:marRight w:val="0"/>
      <w:marTop w:val="0"/>
      <w:marBottom w:val="0"/>
      <w:divBdr>
        <w:top w:val="none" w:sz="0" w:space="0" w:color="auto"/>
        <w:left w:val="none" w:sz="0" w:space="0" w:color="auto"/>
        <w:bottom w:val="none" w:sz="0" w:space="0" w:color="auto"/>
        <w:right w:val="none" w:sz="0" w:space="0" w:color="auto"/>
      </w:divBdr>
    </w:div>
    <w:div w:id="905258494">
      <w:bodyDiv w:val="1"/>
      <w:marLeft w:val="0"/>
      <w:marRight w:val="0"/>
      <w:marTop w:val="0"/>
      <w:marBottom w:val="0"/>
      <w:divBdr>
        <w:top w:val="none" w:sz="0" w:space="0" w:color="auto"/>
        <w:left w:val="none" w:sz="0" w:space="0" w:color="auto"/>
        <w:bottom w:val="none" w:sz="0" w:space="0" w:color="auto"/>
        <w:right w:val="none" w:sz="0" w:space="0" w:color="auto"/>
      </w:divBdr>
      <w:divsChild>
        <w:div w:id="698706486">
          <w:marLeft w:val="0"/>
          <w:marRight w:val="0"/>
          <w:marTop w:val="0"/>
          <w:marBottom w:val="0"/>
          <w:divBdr>
            <w:top w:val="none" w:sz="0" w:space="0" w:color="auto"/>
            <w:left w:val="none" w:sz="0" w:space="0" w:color="auto"/>
            <w:bottom w:val="none" w:sz="0" w:space="0" w:color="auto"/>
            <w:right w:val="none" w:sz="0" w:space="0" w:color="auto"/>
          </w:divBdr>
        </w:div>
      </w:divsChild>
    </w:div>
    <w:div w:id="905267285">
      <w:bodyDiv w:val="1"/>
      <w:marLeft w:val="0"/>
      <w:marRight w:val="0"/>
      <w:marTop w:val="0"/>
      <w:marBottom w:val="0"/>
      <w:divBdr>
        <w:top w:val="none" w:sz="0" w:space="0" w:color="auto"/>
        <w:left w:val="none" w:sz="0" w:space="0" w:color="auto"/>
        <w:bottom w:val="none" w:sz="0" w:space="0" w:color="auto"/>
        <w:right w:val="none" w:sz="0" w:space="0" w:color="auto"/>
      </w:divBdr>
      <w:divsChild>
        <w:div w:id="1943143939">
          <w:marLeft w:val="0"/>
          <w:marRight w:val="0"/>
          <w:marTop w:val="0"/>
          <w:marBottom w:val="0"/>
          <w:divBdr>
            <w:top w:val="none" w:sz="0" w:space="0" w:color="auto"/>
            <w:left w:val="none" w:sz="0" w:space="0" w:color="auto"/>
            <w:bottom w:val="none" w:sz="0" w:space="0" w:color="auto"/>
            <w:right w:val="none" w:sz="0" w:space="0" w:color="auto"/>
          </w:divBdr>
        </w:div>
      </w:divsChild>
    </w:div>
    <w:div w:id="905649858">
      <w:bodyDiv w:val="1"/>
      <w:marLeft w:val="0"/>
      <w:marRight w:val="0"/>
      <w:marTop w:val="0"/>
      <w:marBottom w:val="0"/>
      <w:divBdr>
        <w:top w:val="none" w:sz="0" w:space="0" w:color="auto"/>
        <w:left w:val="none" w:sz="0" w:space="0" w:color="auto"/>
        <w:bottom w:val="none" w:sz="0" w:space="0" w:color="auto"/>
        <w:right w:val="none" w:sz="0" w:space="0" w:color="auto"/>
      </w:divBdr>
    </w:div>
    <w:div w:id="906039120">
      <w:bodyDiv w:val="1"/>
      <w:marLeft w:val="0"/>
      <w:marRight w:val="0"/>
      <w:marTop w:val="0"/>
      <w:marBottom w:val="0"/>
      <w:divBdr>
        <w:top w:val="none" w:sz="0" w:space="0" w:color="auto"/>
        <w:left w:val="none" w:sz="0" w:space="0" w:color="auto"/>
        <w:bottom w:val="none" w:sz="0" w:space="0" w:color="auto"/>
        <w:right w:val="none" w:sz="0" w:space="0" w:color="auto"/>
      </w:divBdr>
    </w:div>
    <w:div w:id="906308108">
      <w:bodyDiv w:val="1"/>
      <w:marLeft w:val="0"/>
      <w:marRight w:val="0"/>
      <w:marTop w:val="0"/>
      <w:marBottom w:val="0"/>
      <w:divBdr>
        <w:top w:val="none" w:sz="0" w:space="0" w:color="auto"/>
        <w:left w:val="none" w:sz="0" w:space="0" w:color="auto"/>
        <w:bottom w:val="none" w:sz="0" w:space="0" w:color="auto"/>
        <w:right w:val="none" w:sz="0" w:space="0" w:color="auto"/>
      </w:divBdr>
    </w:div>
    <w:div w:id="906575931">
      <w:bodyDiv w:val="1"/>
      <w:marLeft w:val="0"/>
      <w:marRight w:val="0"/>
      <w:marTop w:val="0"/>
      <w:marBottom w:val="0"/>
      <w:divBdr>
        <w:top w:val="none" w:sz="0" w:space="0" w:color="auto"/>
        <w:left w:val="none" w:sz="0" w:space="0" w:color="auto"/>
        <w:bottom w:val="none" w:sz="0" w:space="0" w:color="auto"/>
        <w:right w:val="none" w:sz="0" w:space="0" w:color="auto"/>
      </w:divBdr>
    </w:div>
    <w:div w:id="906719351">
      <w:bodyDiv w:val="1"/>
      <w:marLeft w:val="0"/>
      <w:marRight w:val="0"/>
      <w:marTop w:val="0"/>
      <w:marBottom w:val="0"/>
      <w:divBdr>
        <w:top w:val="none" w:sz="0" w:space="0" w:color="auto"/>
        <w:left w:val="none" w:sz="0" w:space="0" w:color="auto"/>
        <w:bottom w:val="none" w:sz="0" w:space="0" w:color="auto"/>
        <w:right w:val="none" w:sz="0" w:space="0" w:color="auto"/>
      </w:divBdr>
    </w:div>
    <w:div w:id="906916427">
      <w:bodyDiv w:val="1"/>
      <w:marLeft w:val="0"/>
      <w:marRight w:val="0"/>
      <w:marTop w:val="0"/>
      <w:marBottom w:val="0"/>
      <w:divBdr>
        <w:top w:val="none" w:sz="0" w:space="0" w:color="auto"/>
        <w:left w:val="none" w:sz="0" w:space="0" w:color="auto"/>
        <w:bottom w:val="none" w:sz="0" w:space="0" w:color="auto"/>
        <w:right w:val="none" w:sz="0" w:space="0" w:color="auto"/>
      </w:divBdr>
    </w:div>
    <w:div w:id="907036921">
      <w:bodyDiv w:val="1"/>
      <w:marLeft w:val="0"/>
      <w:marRight w:val="0"/>
      <w:marTop w:val="0"/>
      <w:marBottom w:val="0"/>
      <w:divBdr>
        <w:top w:val="none" w:sz="0" w:space="0" w:color="auto"/>
        <w:left w:val="none" w:sz="0" w:space="0" w:color="auto"/>
        <w:bottom w:val="none" w:sz="0" w:space="0" w:color="auto"/>
        <w:right w:val="none" w:sz="0" w:space="0" w:color="auto"/>
      </w:divBdr>
    </w:div>
    <w:div w:id="907158052">
      <w:bodyDiv w:val="1"/>
      <w:marLeft w:val="0"/>
      <w:marRight w:val="0"/>
      <w:marTop w:val="0"/>
      <w:marBottom w:val="0"/>
      <w:divBdr>
        <w:top w:val="none" w:sz="0" w:space="0" w:color="auto"/>
        <w:left w:val="none" w:sz="0" w:space="0" w:color="auto"/>
        <w:bottom w:val="none" w:sz="0" w:space="0" w:color="auto"/>
        <w:right w:val="none" w:sz="0" w:space="0" w:color="auto"/>
      </w:divBdr>
      <w:divsChild>
        <w:div w:id="404646821">
          <w:marLeft w:val="0"/>
          <w:marRight w:val="0"/>
          <w:marTop w:val="0"/>
          <w:marBottom w:val="0"/>
          <w:divBdr>
            <w:top w:val="none" w:sz="0" w:space="0" w:color="auto"/>
            <w:left w:val="none" w:sz="0" w:space="0" w:color="auto"/>
            <w:bottom w:val="none" w:sz="0" w:space="0" w:color="auto"/>
            <w:right w:val="none" w:sz="0" w:space="0" w:color="auto"/>
          </w:divBdr>
        </w:div>
      </w:divsChild>
    </w:div>
    <w:div w:id="907347881">
      <w:bodyDiv w:val="1"/>
      <w:marLeft w:val="0"/>
      <w:marRight w:val="0"/>
      <w:marTop w:val="0"/>
      <w:marBottom w:val="0"/>
      <w:divBdr>
        <w:top w:val="none" w:sz="0" w:space="0" w:color="auto"/>
        <w:left w:val="none" w:sz="0" w:space="0" w:color="auto"/>
        <w:bottom w:val="none" w:sz="0" w:space="0" w:color="auto"/>
        <w:right w:val="none" w:sz="0" w:space="0" w:color="auto"/>
      </w:divBdr>
    </w:div>
    <w:div w:id="907425801">
      <w:bodyDiv w:val="1"/>
      <w:marLeft w:val="0"/>
      <w:marRight w:val="0"/>
      <w:marTop w:val="0"/>
      <w:marBottom w:val="0"/>
      <w:divBdr>
        <w:top w:val="none" w:sz="0" w:space="0" w:color="auto"/>
        <w:left w:val="none" w:sz="0" w:space="0" w:color="auto"/>
        <w:bottom w:val="none" w:sz="0" w:space="0" w:color="auto"/>
        <w:right w:val="none" w:sz="0" w:space="0" w:color="auto"/>
      </w:divBdr>
    </w:div>
    <w:div w:id="907611829">
      <w:bodyDiv w:val="1"/>
      <w:marLeft w:val="0"/>
      <w:marRight w:val="0"/>
      <w:marTop w:val="0"/>
      <w:marBottom w:val="0"/>
      <w:divBdr>
        <w:top w:val="none" w:sz="0" w:space="0" w:color="auto"/>
        <w:left w:val="none" w:sz="0" w:space="0" w:color="auto"/>
        <w:bottom w:val="none" w:sz="0" w:space="0" w:color="auto"/>
        <w:right w:val="none" w:sz="0" w:space="0" w:color="auto"/>
      </w:divBdr>
    </w:div>
    <w:div w:id="908225419">
      <w:bodyDiv w:val="1"/>
      <w:marLeft w:val="0"/>
      <w:marRight w:val="0"/>
      <w:marTop w:val="0"/>
      <w:marBottom w:val="0"/>
      <w:divBdr>
        <w:top w:val="none" w:sz="0" w:space="0" w:color="auto"/>
        <w:left w:val="none" w:sz="0" w:space="0" w:color="auto"/>
        <w:bottom w:val="none" w:sz="0" w:space="0" w:color="auto"/>
        <w:right w:val="none" w:sz="0" w:space="0" w:color="auto"/>
      </w:divBdr>
      <w:divsChild>
        <w:div w:id="1438018385">
          <w:marLeft w:val="0"/>
          <w:marRight w:val="0"/>
          <w:marTop w:val="0"/>
          <w:marBottom w:val="0"/>
          <w:divBdr>
            <w:top w:val="none" w:sz="0" w:space="0" w:color="auto"/>
            <w:left w:val="none" w:sz="0" w:space="0" w:color="auto"/>
            <w:bottom w:val="none" w:sz="0" w:space="0" w:color="auto"/>
            <w:right w:val="none" w:sz="0" w:space="0" w:color="auto"/>
          </w:divBdr>
        </w:div>
      </w:divsChild>
    </w:div>
    <w:div w:id="908425179">
      <w:bodyDiv w:val="1"/>
      <w:marLeft w:val="0"/>
      <w:marRight w:val="0"/>
      <w:marTop w:val="0"/>
      <w:marBottom w:val="0"/>
      <w:divBdr>
        <w:top w:val="none" w:sz="0" w:space="0" w:color="auto"/>
        <w:left w:val="none" w:sz="0" w:space="0" w:color="auto"/>
        <w:bottom w:val="none" w:sz="0" w:space="0" w:color="auto"/>
        <w:right w:val="none" w:sz="0" w:space="0" w:color="auto"/>
      </w:divBdr>
    </w:div>
    <w:div w:id="908467639">
      <w:bodyDiv w:val="1"/>
      <w:marLeft w:val="0"/>
      <w:marRight w:val="0"/>
      <w:marTop w:val="0"/>
      <w:marBottom w:val="0"/>
      <w:divBdr>
        <w:top w:val="none" w:sz="0" w:space="0" w:color="auto"/>
        <w:left w:val="none" w:sz="0" w:space="0" w:color="auto"/>
        <w:bottom w:val="none" w:sz="0" w:space="0" w:color="auto"/>
        <w:right w:val="none" w:sz="0" w:space="0" w:color="auto"/>
      </w:divBdr>
    </w:div>
    <w:div w:id="909197236">
      <w:bodyDiv w:val="1"/>
      <w:marLeft w:val="0"/>
      <w:marRight w:val="0"/>
      <w:marTop w:val="0"/>
      <w:marBottom w:val="0"/>
      <w:divBdr>
        <w:top w:val="none" w:sz="0" w:space="0" w:color="auto"/>
        <w:left w:val="none" w:sz="0" w:space="0" w:color="auto"/>
        <w:bottom w:val="none" w:sz="0" w:space="0" w:color="auto"/>
        <w:right w:val="none" w:sz="0" w:space="0" w:color="auto"/>
      </w:divBdr>
    </w:div>
    <w:div w:id="909539149">
      <w:bodyDiv w:val="1"/>
      <w:marLeft w:val="0"/>
      <w:marRight w:val="0"/>
      <w:marTop w:val="0"/>
      <w:marBottom w:val="0"/>
      <w:divBdr>
        <w:top w:val="none" w:sz="0" w:space="0" w:color="auto"/>
        <w:left w:val="none" w:sz="0" w:space="0" w:color="auto"/>
        <w:bottom w:val="none" w:sz="0" w:space="0" w:color="auto"/>
        <w:right w:val="none" w:sz="0" w:space="0" w:color="auto"/>
      </w:divBdr>
    </w:div>
    <w:div w:id="909726803">
      <w:bodyDiv w:val="1"/>
      <w:marLeft w:val="0"/>
      <w:marRight w:val="0"/>
      <w:marTop w:val="0"/>
      <w:marBottom w:val="0"/>
      <w:divBdr>
        <w:top w:val="none" w:sz="0" w:space="0" w:color="auto"/>
        <w:left w:val="none" w:sz="0" w:space="0" w:color="auto"/>
        <w:bottom w:val="none" w:sz="0" w:space="0" w:color="auto"/>
        <w:right w:val="none" w:sz="0" w:space="0" w:color="auto"/>
      </w:divBdr>
    </w:div>
    <w:div w:id="909849807">
      <w:bodyDiv w:val="1"/>
      <w:marLeft w:val="0"/>
      <w:marRight w:val="0"/>
      <w:marTop w:val="0"/>
      <w:marBottom w:val="0"/>
      <w:divBdr>
        <w:top w:val="none" w:sz="0" w:space="0" w:color="auto"/>
        <w:left w:val="none" w:sz="0" w:space="0" w:color="auto"/>
        <w:bottom w:val="none" w:sz="0" w:space="0" w:color="auto"/>
        <w:right w:val="none" w:sz="0" w:space="0" w:color="auto"/>
      </w:divBdr>
    </w:div>
    <w:div w:id="909929369">
      <w:bodyDiv w:val="1"/>
      <w:marLeft w:val="0"/>
      <w:marRight w:val="0"/>
      <w:marTop w:val="0"/>
      <w:marBottom w:val="0"/>
      <w:divBdr>
        <w:top w:val="none" w:sz="0" w:space="0" w:color="auto"/>
        <w:left w:val="none" w:sz="0" w:space="0" w:color="auto"/>
        <w:bottom w:val="none" w:sz="0" w:space="0" w:color="auto"/>
        <w:right w:val="none" w:sz="0" w:space="0" w:color="auto"/>
      </w:divBdr>
    </w:div>
    <w:div w:id="910165187">
      <w:bodyDiv w:val="1"/>
      <w:marLeft w:val="0"/>
      <w:marRight w:val="0"/>
      <w:marTop w:val="0"/>
      <w:marBottom w:val="0"/>
      <w:divBdr>
        <w:top w:val="none" w:sz="0" w:space="0" w:color="auto"/>
        <w:left w:val="none" w:sz="0" w:space="0" w:color="auto"/>
        <w:bottom w:val="none" w:sz="0" w:space="0" w:color="auto"/>
        <w:right w:val="none" w:sz="0" w:space="0" w:color="auto"/>
      </w:divBdr>
    </w:div>
    <w:div w:id="910189632">
      <w:bodyDiv w:val="1"/>
      <w:marLeft w:val="0"/>
      <w:marRight w:val="0"/>
      <w:marTop w:val="0"/>
      <w:marBottom w:val="0"/>
      <w:divBdr>
        <w:top w:val="none" w:sz="0" w:space="0" w:color="auto"/>
        <w:left w:val="none" w:sz="0" w:space="0" w:color="auto"/>
        <w:bottom w:val="none" w:sz="0" w:space="0" w:color="auto"/>
        <w:right w:val="none" w:sz="0" w:space="0" w:color="auto"/>
      </w:divBdr>
      <w:divsChild>
        <w:div w:id="1640375310">
          <w:marLeft w:val="0"/>
          <w:marRight w:val="0"/>
          <w:marTop w:val="0"/>
          <w:marBottom w:val="0"/>
          <w:divBdr>
            <w:top w:val="none" w:sz="0" w:space="0" w:color="auto"/>
            <w:left w:val="none" w:sz="0" w:space="0" w:color="auto"/>
            <w:bottom w:val="none" w:sz="0" w:space="0" w:color="auto"/>
            <w:right w:val="none" w:sz="0" w:space="0" w:color="auto"/>
          </w:divBdr>
        </w:div>
      </w:divsChild>
    </w:div>
    <w:div w:id="910194478">
      <w:bodyDiv w:val="1"/>
      <w:marLeft w:val="0"/>
      <w:marRight w:val="0"/>
      <w:marTop w:val="0"/>
      <w:marBottom w:val="0"/>
      <w:divBdr>
        <w:top w:val="none" w:sz="0" w:space="0" w:color="auto"/>
        <w:left w:val="none" w:sz="0" w:space="0" w:color="auto"/>
        <w:bottom w:val="none" w:sz="0" w:space="0" w:color="auto"/>
        <w:right w:val="none" w:sz="0" w:space="0" w:color="auto"/>
      </w:divBdr>
    </w:div>
    <w:div w:id="910307575">
      <w:bodyDiv w:val="1"/>
      <w:marLeft w:val="0"/>
      <w:marRight w:val="0"/>
      <w:marTop w:val="0"/>
      <w:marBottom w:val="0"/>
      <w:divBdr>
        <w:top w:val="none" w:sz="0" w:space="0" w:color="auto"/>
        <w:left w:val="none" w:sz="0" w:space="0" w:color="auto"/>
        <w:bottom w:val="none" w:sz="0" w:space="0" w:color="auto"/>
        <w:right w:val="none" w:sz="0" w:space="0" w:color="auto"/>
      </w:divBdr>
    </w:div>
    <w:div w:id="910507275">
      <w:bodyDiv w:val="1"/>
      <w:marLeft w:val="0"/>
      <w:marRight w:val="0"/>
      <w:marTop w:val="0"/>
      <w:marBottom w:val="0"/>
      <w:divBdr>
        <w:top w:val="none" w:sz="0" w:space="0" w:color="auto"/>
        <w:left w:val="none" w:sz="0" w:space="0" w:color="auto"/>
        <w:bottom w:val="none" w:sz="0" w:space="0" w:color="auto"/>
        <w:right w:val="none" w:sz="0" w:space="0" w:color="auto"/>
      </w:divBdr>
    </w:div>
    <w:div w:id="910772030">
      <w:bodyDiv w:val="1"/>
      <w:marLeft w:val="0"/>
      <w:marRight w:val="0"/>
      <w:marTop w:val="0"/>
      <w:marBottom w:val="0"/>
      <w:divBdr>
        <w:top w:val="none" w:sz="0" w:space="0" w:color="auto"/>
        <w:left w:val="none" w:sz="0" w:space="0" w:color="auto"/>
        <w:bottom w:val="none" w:sz="0" w:space="0" w:color="auto"/>
        <w:right w:val="none" w:sz="0" w:space="0" w:color="auto"/>
      </w:divBdr>
    </w:div>
    <w:div w:id="910889114">
      <w:bodyDiv w:val="1"/>
      <w:marLeft w:val="0"/>
      <w:marRight w:val="0"/>
      <w:marTop w:val="0"/>
      <w:marBottom w:val="0"/>
      <w:divBdr>
        <w:top w:val="none" w:sz="0" w:space="0" w:color="auto"/>
        <w:left w:val="none" w:sz="0" w:space="0" w:color="auto"/>
        <w:bottom w:val="none" w:sz="0" w:space="0" w:color="auto"/>
        <w:right w:val="none" w:sz="0" w:space="0" w:color="auto"/>
      </w:divBdr>
    </w:div>
    <w:div w:id="911086808">
      <w:bodyDiv w:val="1"/>
      <w:marLeft w:val="0"/>
      <w:marRight w:val="0"/>
      <w:marTop w:val="0"/>
      <w:marBottom w:val="0"/>
      <w:divBdr>
        <w:top w:val="none" w:sz="0" w:space="0" w:color="auto"/>
        <w:left w:val="none" w:sz="0" w:space="0" w:color="auto"/>
        <w:bottom w:val="none" w:sz="0" w:space="0" w:color="auto"/>
        <w:right w:val="none" w:sz="0" w:space="0" w:color="auto"/>
      </w:divBdr>
    </w:div>
    <w:div w:id="911348712">
      <w:bodyDiv w:val="1"/>
      <w:marLeft w:val="0"/>
      <w:marRight w:val="0"/>
      <w:marTop w:val="0"/>
      <w:marBottom w:val="0"/>
      <w:divBdr>
        <w:top w:val="none" w:sz="0" w:space="0" w:color="auto"/>
        <w:left w:val="none" w:sz="0" w:space="0" w:color="auto"/>
        <w:bottom w:val="none" w:sz="0" w:space="0" w:color="auto"/>
        <w:right w:val="none" w:sz="0" w:space="0" w:color="auto"/>
      </w:divBdr>
    </w:div>
    <w:div w:id="911542386">
      <w:bodyDiv w:val="1"/>
      <w:marLeft w:val="0"/>
      <w:marRight w:val="0"/>
      <w:marTop w:val="0"/>
      <w:marBottom w:val="0"/>
      <w:divBdr>
        <w:top w:val="none" w:sz="0" w:space="0" w:color="auto"/>
        <w:left w:val="none" w:sz="0" w:space="0" w:color="auto"/>
        <w:bottom w:val="none" w:sz="0" w:space="0" w:color="auto"/>
        <w:right w:val="none" w:sz="0" w:space="0" w:color="auto"/>
      </w:divBdr>
    </w:div>
    <w:div w:id="911692832">
      <w:bodyDiv w:val="1"/>
      <w:marLeft w:val="0"/>
      <w:marRight w:val="0"/>
      <w:marTop w:val="0"/>
      <w:marBottom w:val="0"/>
      <w:divBdr>
        <w:top w:val="none" w:sz="0" w:space="0" w:color="auto"/>
        <w:left w:val="none" w:sz="0" w:space="0" w:color="auto"/>
        <w:bottom w:val="none" w:sz="0" w:space="0" w:color="auto"/>
        <w:right w:val="none" w:sz="0" w:space="0" w:color="auto"/>
      </w:divBdr>
    </w:div>
    <w:div w:id="913666655">
      <w:bodyDiv w:val="1"/>
      <w:marLeft w:val="0"/>
      <w:marRight w:val="0"/>
      <w:marTop w:val="0"/>
      <w:marBottom w:val="0"/>
      <w:divBdr>
        <w:top w:val="none" w:sz="0" w:space="0" w:color="auto"/>
        <w:left w:val="none" w:sz="0" w:space="0" w:color="auto"/>
        <w:bottom w:val="none" w:sz="0" w:space="0" w:color="auto"/>
        <w:right w:val="none" w:sz="0" w:space="0" w:color="auto"/>
      </w:divBdr>
    </w:div>
    <w:div w:id="913972429">
      <w:bodyDiv w:val="1"/>
      <w:marLeft w:val="0"/>
      <w:marRight w:val="0"/>
      <w:marTop w:val="0"/>
      <w:marBottom w:val="0"/>
      <w:divBdr>
        <w:top w:val="none" w:sz="0" w:space="0" w:color="auto"/>
        <w:left w:val="none" w:sz="0" w:space="0" w:color="auto"/>
        <w:bottom w:val="none" w:sz="0" w:space="0" w:color="auto"/>
        <w:right w:val="none" w:sz="0" w:space="0" w:color="auto"/>
      </w:divBdr>
      <w:divsChild>
        <w:div w:id="804545898">
          <w:marLeft w:val="0"/>
          <w:marRight w:val="0"/>
          <w:marTop w:val="0"/>
          <w:marBottom w:val="0"/>
          <w:divBdr>
            <w:top w:val="none" w:sz="0" w:space="0" w:color="auto"/>
            <w:left w:val="none" w:sz="0" w:space="0" w:color="auto"/>
            <w:bottom w:val="none" w:sz="0" w:space="0" w:color="auto"/>
            <w:right w:val="none" w:sz="0" w:space="0" w:color="auto"/>
          </w:divBdr>
        </w:div>
      </w:divsChild>
    </w:div>
    <w:div w:id="914240502">
      <w:bodyDiv w:val="1"/>
      <w:marLeft w:val="0"/>
      <w:marRight w:val="0"/>
      <w:marTop w:val="0"/>
      <w:marBottom w:val="0"/>
      <w:divBdr>
        <w:top w:val="none" w:sz="0" w:space="0" w:color="auto"/>
        <w:left w:val="none" w:sz="0" w:space="0" w:color="auto"/>
        <w:bottom w:val="none" w:sz="0" w:space="0" w:color="auto"/>
        <w:right w:val="none" w:sz="0" w:space="0" w:color="auto"/>
      </w:divBdr>
    </w:div>
    <w:div w:id="914241033">
      <w:bodyDiv w:val="1"/>
      <w:marLeft w:val="0"/>
      <w:marRight w:val="0"/>
      <w:marTop w:val="0"/>
      <w:marBottom w:val="0"/>
      <w:divBdr>
        <w:top w:val="none" w:sz="0" w:space="0" w:color="auto"/>
        <w:left w:val="none" w:sz="0" w:space="0" w:color="auto"/>
        <w:bottom w:val="none" w:sz="0" w:space="0" w:color="auto"/>
        <w:right w:val="none" w:sz="0" w:space="0" w:color="auto"/>
      </w:divBdr>
    </w:div>
    <w:div w:id="914508998">
      <w:bodyDiv w:val="1"/>
      <w:marLeft w:val="0"/>
      <w:marRight w:val="0"/>
      <w:marTop w:val="0"/>
      <w:marBottom w:val="0"/>
      <w:divBdr>
        <w:top w:val="none" w:sz="0" w:space="0" w:color="auto"/>
        <w:left w:val="none" w:sz="0" w:space="0" w:color="auto"/>
        <w:bottom w:val="none" w:sz="0" w:space="0" w:color="auto"/>
        <w:right w:val="none" w:sz="0" w:space="0" w:color="auto"/>
      </w:divBdr>
    </w:div>
    <w:div w:id="914627476">
      <w:bodyDiv w:val="1"/>
      <w:marLeft w:val="0"/>
      <w:marRight w:val="0"/>
      <w:marTop w:val="0"/>
      <w:marBottom w:val="0"/>
      <w:divBdr>
        <w:top w:val="none" w:sz="0" w:space="0" w:color="auto"/>
        <w:left w:val="none" w:sz="0" w:space="0" w:color="auto"/>
        <w:bottom w:val="none" w:sz="0" w:space="0" w:color="auto"/>
        <w:right w:val="none" w:sz="0" w:space="0" w:color="auto"/>
      </w:divBdr>
    </w:div>
    <w:div w:id="914703304">
      <w:bodyDiv w:val="1"/>
      <w:marLeft w:val="0"/>
      <w:marRight w:val="0"/>
      <w:marTop w:val="0"/>
      <w:marBottom w:val="0"/>
      <w:divBdr>
        <w:top w:val="none" w:sz="0" w:space="0" w:color="auto"/>
        <w:left w:val="none" w:sz="0" w:space="0" w:color="auto"/>
        <w:bottom w:val="none" w:sz="0" w:space="0" w:color="auto"/>
        <w:right w:val="none" w:sz="0" w:space="0" w:color="auto"/>
      </w:divBdr>
    </w:div>
    <w:div w:id="914823321">
      <w:bodyDiv w:val="1"/>
      <w:marLeft w:val="0"/>
      <w:marRight w:val="0"/>
      <w:marTop w:val="0"/>
      <w:marBottom w:val="0"/>
      <w:divBdr>
        <w:top w:val="none" w:sz="0" w:space="0" w:color="auto"/>
        <w:left w:val="none" w:sz="0" w:space="0" w:color="auto"/>
        <w:bottom w:val="none" w:sz="0" w:space="0" w:color="auto"/>
        <w:right w:val="none" w:sz="0" w:space="0" w:color="auto"/>
      </w:divBdr>
    </w:div>
    <w:div w:id="914823458">
      <w:bodyDiv w:val="1"/>
      <w:marLeft w:val="0"/>
      <w:marRight w:val="0"/>
      <w:marTop w:val="0"/>
      <w:marBottom w:val="0"/>
      <w:divBdr>
        <w:top w:val="none" w:sz="0" w:space="0" w:color="auto"/>
        <w:left w:val="none" w:sz="0" w:space="0" w:color="auto"/>
        <w:bottom w:val="none" w:sz="0" w:space="0" w:color="auto"/>
        <w:right w:val="none" w:sz="0" w:space="0" w:color="auto"/>
      </w:divBdr>
    </w:div>
    <w:div w:id="914823753">
      <w:bodyDiv w:val="1"/>
      <w:marLeft w:val="0"/>
      <w:marRight w:val="0"/>
      <w:marTop w:val="0"/>
      <w:marBottom w:val="0"/>
      <w:divBdr>
        <w:top w:val="none" w:sz="0" w:space="0" w:color="auto"/>
        <w:left w:val="none" w:sz="0" w:space="0" w:color="auto"/>
        <w:bottom w:val="none" w:sz="0" w:space="0" w:color="auto"/>
        <w:right w:val="none" w:sz="0" w:space="0" w:color="auto"/>
      </w:divBdr>
    </w:div>
    <w:div w:id="914826578">
      <w:bodyDiv w:val="1"/>
      <w:marLeft w:val="0"/>
      <w:marRight w:val="0"/>
      <w:marTop w:val="0"/>
      <w:marBottom w:val="0"/>
      <w:divBdr>
        <w:top w:val="none" w:sz="0" w:space="0" w:color="auto"/>
        <w:left w:val="none" w:sz="0" w:space="0" w:color="auto"/>
        <w:bottom w:val="none" w:sz="0" w:space="0" w:color="auto"/>
        <w:right w:val="none" w:sz="0" w:space="0" w:color="auto"/>
      </w:divBdr>
    </w:div>
    <w:div w:id="914898786">
      <w:bodyDiv w:val="1"/>
      <w:marLeft w:val="0"/>
      <w:marRight w:val="0"/>
      <w:marTop w:val="0"/>
      <w:marBottom w:val="0"/>
      <w:divBdr>
        <w:top w:val="none" w:sz="0" w:space="0" w:color="auto"/>
        <w:left w:val="none" w:sz="0" w:space="0" w:color="auto"/>
        <w:bottom w:val="none" w:sz="0" w:space="0" w:color="auto"/>
        <w:right w:val="none" w:sz="0" w:space="0" w:color="auto"/>
      </w:divBdr>
    </w:div>
    <w:div w:id="914971068">
      <w:bodyDiv w:val="1"/>
      <w:marLeft w:val="0"/>
      <w:marRight w:val="0"/>
      <w:marTop w:val="0"/>
      <w:marBottom w:val="0"/>
      <w:divBdr>
        <w:top w:val="none" w:sz="0" w:space="0" w:color="auto"/>
        <w:left w:val="none" w:sz="0" w:space="0" w:color="auto"/>
        <w:bottom w:val="none" w:sz="0" w:space="0" w:color="auto"/>
        <w:right w:val="none" w:sz="0" w:space="0" w:color="auto"/>
      </w:divBdr>
    </w:div>
    <w:div w:id="915167659">
      <w:bodyDiv w:val="1"/>
      <w:marLeft w:val="0"/>
      <w:marRight w:val="0"/>
      <w:marTop w:val="0"/>
      <w:marBottom w:val="0"/>
      <w:divBdr>
        <w:top w:val="none" w:sz="0" w:space="0" w:color="auto"/>
        <w:left w:val="none" w:sz="0" w:space="0" w:color="auto"/>
        <w:bottom w:val="none" w:sz="0" w:space="0" w:color="auto"/>
        <w:right w:val="none" w:sz="0" w:space="0" w:color="auto"/>
      </w:divBdr>
    </w:div>
    <w:div w:id="915170163">
      <w:bodyDiv w:val="1"/>
      <w:marLeft w:val="0"/>
      <w:marRight w:val="0"/>
      <w:marTop w:val="0"/>
      <w:marBottom w:val="0"/>
      <w:divBdr>
        <w:top w:val="none" w:sz="0" w:space="0" w:color="auto"/>
        <w:left w:val="none" w:sz="0" w:space="0" w:color="auto"/>
        <w:bottom w:val="none" w:sz="0" w:space="0" w:color="auto"/>
        <w:right w:val="none" w:sz="0" w:space="0" w:color="auto"/>
      </w:divBdr>
    </w:div>
    <w:div w:id="915214296">
      <w:bodyDiv w:val="1"/>
      <w:marLeft w:val="0"/>
      <w:marRight w:val="0"/>
      <w:marTop w:val="0"/>
      <w:marBottom w:val="0"/>
      <w:divBdr>
        <w:top w:val="none" w:sz="0" w:space="0" w:color="auto"/>
        <w:left w:val="none" w:sz="0" w:space="0" w:color="auto"/>
        <w:bottom w:val="none" w:sz="0" w:space="0" w:color="auto"/>
        <w:right w:val="none" w:sz="0" w:space="0" w:color="auto"/>
      </w:divBdr>
    </w:div>
    <w:div w:id="915286459">
      <w:bodyDiv w:val="1"/>
      <w:marLeft w:val="0"/>
      <w:marRight w:val="0"/>
      <w:marTop w:val="0"/>
      <w:marBottom w:val="0"/>
      <w:divBdr>
        <w:top w:val="none" w:sz="0" w:space="0" w:color="auto"/>
        <w:left w:val="none" w:sz="0" w:space="0" w:color="auto"/>
        <w:bottom w:val="none" w:sz="0" w:space="0" w:color="auto"/>
        <w:right w:val="none" w:sz="0" w:space="0" w:color="auto"/>
      </w:divBdr>
    </w:div>
    <w:div w:id="915478221">
      <w:bodyDiv w:val="1"/>
      <w:marLeft w:val="0"/>
      <w:marRight w:val="0"/>
      <w:marTop w:val="0"/>
      <w:marBottom w:val="0"/>
      <w:divBdr>
        <w:top w:val="none" w:sz="0" w:space="0" w:color="auto"/>
        <w:left w:val="none" w:sz="0" w:space="0" w:color="auto"/>
        <w:bottom w:val="none" w:sz="0" w:space="0" w:color="auto"/>
        <w:right w:val="none" w:sz="0" w:space="0" w:color="auto"/>
      </w:divBdr>
    </w:div>
    <w:div w:id="915820949">
      <w:bodyDiv w:val="1"/>
      <w:marLeft w:val="0"/>
      <w:marRight w:val="0"/>
      <w:marTop w:val="0"/>
      <w:marBottom w:val="0"/>
      <w:divBdr>
        <w:top w:val="none" w:sz="0" w:space="0" w:color="auto"/>
        <w:left w:val="none" w:sz="0" w:space="0" w:color="auto"/>
        <w:bottom w:val="none" w:sz="0" w:space="0" w:color="auto"/>
        <w:right w:val="none" w:sz="0" w:space="0" w:color="auto"/>
      </w:divBdr>
    </w:div>
    <w:div w:id="915866356">
      <w:bodyDiv w:val="1"/>
      <w:marLeft w:val="0"/>
      <w:marRight w:val="0"/>
      <w:marTop w:val="0"/>
      <w:marBottom w:val="0"/>
      <w:divBdr>
        <w:top w:val="none" w:sz="0" w:space="0" w:color="auto"/>
        <w:left w:val="none" w:sz="0" w:space="0" w:color="auto"/>
        <w:bottom w:val="none" w:sz="0" w:space="0" w:color="auto"/>
        <w:right w:val="none" w:sz="0" w:space="0" w:color="auto"/>
      </w:divBdr>
    </w:div>
    <w:div w:id="915936604">
      <w:bodyDiv w:val="1"/>
      <w:marLeft w:val="0"/>
      <w:marRight w:val="0"/>
      <w:marTop w:val="0"/>
      <w:marBottom w:val="0"/>
      <w:divBdr>
        <w:top w:val="none" w:sz="0" w:space="0" w:color="auto"/>
        <w:left w:val="none" w:sz="0" w:space="0" w:color="auto"/>
        <w:bottom w:val="none" w:sz="0" w:space="0" w:color="auto"/>
        <w:right w:val="none" w:sz="0" w:space="0" w:color="auto"/>
      </w:divBdr>
    </w:div>
    <w:div w:id="916016298">
      <w:bodyDiv w:val="1"/>
      <w:marLeft w:val="0"/>
      <w:marRight w:val="0"/>
      <w:marTop w:val="0"/>
      <w:marBottom w:val="0"/>
      <w:divBdr>
        <w:top w:val="none" w:sz="0" w:space="0" w:color="auto"/>
        <w:left w:val="none" w:sz="0" w:space="0" w:color="auto"/>
        <w:bottom w:val="none" w:sz="0" w:space="0" w:color="auto"/>
        <w:right w:val="none" w:sz="0" w:space="0" w:color="auto"/>
      </w:divBdr>
    </w:div>
    <w:div w:id="916356933">
      <w:bodyDiv w:val="1"/>
      <w:marLeft w:val="0"/>
      <w:marRight w:val="0"/>
      <w:marTop w:val="0"/>
      <w:marBottom w:val="0"/>
      <w:divBdr>
        <w:top w:val="none" w:sz="0" w:space="0" w:color="auto"/>
        <w:left w:val="none" w:sz="0" w:space="0" w:color="auto"/>
        <w:bottom w:val="none" w:sz="0" w:space="0" w:color="auto"/>
        <w:right w:val="none" w:sz="0" w:space="0" w:color="auto"/>
      </w:divBdr>
    </w:div>
    <w:div w:id="916399555">
      <w:bodyDiv w:val="1"/>
      <w:marLeft w:val="0"/>
      <w:marRight w:val="0"/>
      <w:marTop w:val="0"/>
      <w:marBottom w:val="0"/>
      <w:divBdr>
        <w:top w:val="none" w:sz="0" w:space="0" w:color="auto"/>
        <w:left w:val="none" w:sz="0" w:space="0" w:color="auto"/>
        <w:bottom w:val="none" w:sz="0" w:space="0" w:color="auto"/>
        <w:right w:val="none" w:sz="0" w:space="0" w:color="auto"/>
      </w:divBdr>
    </w:div>
    <w:div w:id="916860486">
      <w:bodyDiv w:val="1"/>
      <w:marLeft w:val="0"/>
      <w:marRight w:val="0"/>
      <w:marTop w:val="0"/>
      <w:marBottom w:val="0"/>
      <w:divBdr>
        <w:top w:val="none" w:sz="0" w:space="0" w:color="auto"/>
        <w:left w:val="none" w:sz="0" w:space="0" w:color="auto"/>
        <w:bottom w:val="none" w:sz="0" w:space="0" w:color="auto"/>
        <w:right w:val="none" w:sz="0" w:space="0" w:color="auto"/>
      </w:divBdr>
    </w:div>
    <w:div w:id="917053796">
      <w:bodyDiv w:val="1"/>
      <w:marLeft w:val="0"/>
      <w:marRight w:val="0"/>
      <w:marTop w:val="0"/>
      <w:marBottom w:val="0"/>
      <w:divBdr>
        <w:top w:val="none" w:sz="0" w:space="0" w:color="auto"/>
        <w:left w:val="none" w:sz="0" w:space="0" w:color="auto"/>
        <w:bottom w:val="none" w:sz="0" w:space="0" w:color="auto"/>
        <w:right w:val="none" w:sz="0" w:space="0" w:color="auto"/>
      </w:divBdr>
    </w:div>
    <w:div w:id="917329264">
      <w:bodyDiv w:val="1"/>
      <w:marLeft w:val="0"/>
      <w:marRight w:val="0"/>
      <w:marTop w:val="0"/>
      <w:marBottom w:val="0"/>
      <w:divBdr>
        <w:top w:val="none" w:sz="0" w:space="0" w:color="auto"/>
        <w:left w:val="none" w:sz="0" w:space="0" w:color="auto"/>
        <w:bottom w:val="none" w:sz="0" w:space="0" w:color="auto"/>
        <w:right w:val="none" w:sz="0" w:space="0" w:color="auto"/>
      </w:divBdr>
    </w:div>
    <w:div w:id="917373400">
      <w:bodyDiv w:val="1"/>
      <w:marLeft w:val="0"/>
      <w:marRight w:val="0"/>
      <w:marTop w:val="0"/>
      <w:marBottom w:val="0"/>
      <w:divBdr>
        <w:top w:val="none" w:sz="0" w:space="0" w:color="auto"/>
        <w:left w:val="none" w:sz="0" w:space="0" w:color="auto"/>
        <w:bottom w:val="none" w:sz="0" w:space="0" w:color="auto"/>
        <w:right w:val="none" w:sz="0" w:space="0" w:color="auto"/>
      </w:divBdr>
    </w:div>
    <w:div w:id="917519053">
      <w:bodyDiv w:val="1"/>
      <w:marLeft w:val="0"/>
      <w:marRight w:val="0"/>
      <w:marTop w:val="0"/>
      <w:marBottom w:val="0"/>
      <w:divBdr>
        <w:top w:val="none" w:sz="0" w:space="0" w:color="auto"/>
        <w:left w:val="none" w:sz="0" w:space="0" w:color="auto"/>
        <w:bottom w:val="none" w:sz="0" w:space="0" w:color="auto"/>
        <w:right w:val="none" w:sz="0" w:space="0" w:color="auto"/>
      </w:divBdr>
      <w:divsChild>
        <w:div w:id="286350614">
          <w:marLeft w:val="0"/>
          <w:marRight w:val="0"/>
          <w:marTop w:val="0"/>
          <w:marBottom w:val="0"/>
          <w:divBdr>
            <w:top w:val="none" w:sz="0" w:space="0" w:color="auto"/>
            <w:left w:val="none" w:sz="0" w:space="0" w:color="auto"/>
            <w:bottom w:val="none" w:sz="0" w:space="0" w:color="auto"/>
            <w:right w:val="none" w:sz="0" w:space="0" w:color="auto"/>
          </w:divBdr>
        </w:div>
      </w:divsChild>
    </w:div>
    <w:div w:id="917598220">
      <w:bodyDiv w:val="1"/>
      <w:marLeft w:val="0"/>
      <w:marRight w:val="0"/>
      <w:marTop w:val="0"/>
      <w:marBottom w:val="0"/>
      <w:divBdr>
        <w:top w:val="none" w:sz="0" w:space="0" w:color="auto"/>
        <w:left w:val="none" w:sz="0" w:space="0" w:color="auto"/>
        <w:bottom w:val="none" w:sz="0" w:space="0" w:color="auto"/>
        <w:right w:val="none" w:sz="0" w:space="0" w:color="auto"/>
      </w:divBdr>
    </w:div>
    <w:div w:id="917638064">
      <w:bodyDiv w:val="1"/>
      <w:marLeft w:val="0"/>
      <w:marRight w:val="0"/>
      <w:marTop w:val="0"/>
      <w:marBottom w:val="0"/>
      <w:divBdr>
        <w:top w:val="none" w:sz="0" w:space="0" w:color="auto"/>
        <w:left w:val="none" w:sz="0" w:space="0" w:color="auto"/>
        <w:bottom w:val="none" w:sz="0" w:space="0" w:color="auto"/>
        <w:right w:val="none" w:sz="0" w:space="0" w:color="auto"/>
      </w:divBdr>
    </w:div>
    <w:div w:id="917640094">
      <w:bodyDiv w:val="1"/>
      <w:marLeft w:val="0"/>
      <w:marRight w:val="0"/>
      <w:marTop w:val="0"/>
      <w:marBottom w:val="0"/>
      <w:divBdr>
        <w:top w:val="none" w:sz="0" w:space="0" w:color="auto"/>
        <w:left w:val="none" w:sz="0" w:space="0" w:color="auto"/>
        <w:bottom w:val="none" w:sz="0" w:space="0" w:color="auto"/>
        <w:right w:val="none" w:sz="0" w:space="0" w:color="auto"/>
      </w:divBdr>
    </w:div>
    <w:div w:id="917711939">
      <w:bodyDiv w:val="1"/>
      <w:marLeft w:val="0"/>
      <w:marRight w:val="0"/>
      <w:marTop w:val="0"/>
      <w:marBottom w:val="0"/>
      <w:divBdr>
        <w:top w:val="none" w:sz="0" w:space="0" w:color="auto"/>
        <w:left w:val="none" w:sz="0" w:space="0" w:color="auto"/>
        <w:bottom w:val="none" w:sz="0" w:space="0" w:color="auto"/>
        <w:right w:val="none" w:sz="0" w:space="0" w:color="auto"/>
      </w:divBdr>
    </w:div>
    <w:div w:id="917910003">
      <w:bodyDiv w:val="1"/>
      <w:marLeft w:val="0"/>
      <w:marRight w:val="0"/>
      <w:marTop w:val="0"/>
      <w:marBottom w:val="0"/>
      <w:divBdr>
        <w:top w:val="none" w:sz="0" w:space="0" w:color="auto"/>
        <w:left w:val="none" w:sz="0" w:space="0" w:color="auto"/>
        <w:bottom w:val="none" w:sz="0" w:space="0" w:color="auto"/>
        <w:right w:val="none" w:sz="0" w:space="0" w:color="auto"/>
      </w:divBdr>
    </w:div>
    <w:div w:id="917986167">
      <w:bodyDiv w:val="1"/>
      <w:marLeft w:val="0"/>
      <w:marRight w:val="0"/>
      <w:marTop w:val="0"/>
      <w:marBottom w:val="0"/>
      <w:divBdr>
        <w:top w:val="none" w:sz="0" w:space="0" w:color="auto"/>
        <w:left w:val="none" w:sz="0" w:space="0" w:color="auto"/>
        <w:bottom w:val="none" w:sz="0" w:space="0" w:color="auto"/>
        <w:right w:val="none" w:sz="0" w:space="0" w:color="auto"/>
      </w:divBdr>
    </w:div>
    <w:div w:id="918060358">
      <w:bodyDiv w:val="1"/>
      <w:marLeft w:val="0"/>
      <w:marRight w:val="0"/>
      <w:marTop w:val="0"/>
      <w:marBottom w:val="0"/>
      <w:divBdr>
        <w:top w:val="none" w:sz="0" w:space="0" w:color="auto"/>
        <w:left w:val="none" w:sz="0" w:space="0" w:color="auto"/>
        <w:bottom w:val="none" w:sz="0" w:space="0" w:color="auto"/>
        <w:right w:val="none" w:sz="0" w:space="0" w:color="auto"/>
      </w:divBdr>
    </w:div>
    <w:div w:id="918291116">
      <w:bodyDiv w:val="1"/>
      <w:marLeft w:val="0"/>
      <w:marRight w:val="0"/>
      <w:marTop w:val="0"/>
      <w:marBottom w:val="0"/>
      <w:divBdr>
        <w:top w:val="none" w:sz="0" w:space="0" w:color="auto"/>
        <w:left w:val="none" w:sz="0" w:space="0" w:color="auto"/>
        <w:bottom w:val="none" w:sz="0" w:space="0" w:color="auto"/>
        <w:right w:val="none" w:sz="0" w:space="0" w:color="auto"/>
      </w:divBdr>
    </w:div>
    <w:div w:id="918901286">
      <w:bodyDiv w:val="1"/>
      <w:marLeft w:val="0"/>
      <w:marRight w:val="0"/>
      <w:marTop w:val="0"/>
      <w:marBottom w:val="0"/>
      <w:divBdr>
        <w:top w:val="none" w:sz="0" w:space="0" w:color="auto"/>
        <w:left w:val="none" w:sz="0" w:space="0" w:color="auto"/>
        <w:bottom w:val="none" w:sz="0" w:space="0" w:color="auto"/>
        <w:right w:val="none" w:sz="0" w:space="0" w:color="auto"/>
      </w:divBdr>
    </w:div>
    <w:div w:id="918949159">
      <w:bodyDiv w:val="1"/>
      <w:marLeft w:val="0"/>
      <w:marRight w:val="0"/>
      <w:marTop w:val="0"/>
      <w:marBottom w:val="0"/>
      <w:divBdr>
        <w:top w:val="none" w:sz="0" w:space="0" w:color="auto"/>
        <w:left w:val="none" w:sz="0" w:space="0" w:color="auto"/>
        <w:bottom w:val="none" w:sz="0" w:space="0" w:color="auto"/>
        <w:right w:val="none" w:sz="0" w:space="0" w:color="auto"/>
      </w:divBdr>
      <w:divsChild>
        <w:div w:id="1224023427">
          <w:marLeft w:val="0"/>
          <w:marRight w:val="0"/>
          <w:marTop w:val="0"/>
          <w:marBottom w:val="0"/>
          <w:divBdr>
            <w:top w:val="none" w:sz="0" w:space="0" w:color="auto"/>
            <w:left w:val="none" w:sz="0" w:space="0" w:color="auto"/>
            <w:bottom w:val="none" w:sz="0" w:space="0" w:color="auto"/>
            <w:right w:val="none" w:sz="0" w:space="0" w:color="auto"/>
          </w:divBdr>
        </w:div>
      </w:divsChild>
    </w:div>
    <w:div w:id="919095383">
      <w:bodyDiv w:val="1"/>
      <w:marLeft w:val="0"/>
      <w:marRight w:val="0"/>
      <w:marTop w:val="0"/>
      <w:marBottom w:val="0"/>
      <w:divBdr>
        <w:top w:val="none" w:sz="0" w:space="0" w:color="auto"/>
        <w:left w:val="none" w:sz="0" w:space="0" w:color="auto"/>
        <w:bottom w:val="none" w:sz="0" w:space="0" w:color="auto"/>
        <w:right w:val="none" w:sz="0" w:space="0" w:color="auto"/>
      </w:divBdr>
      <w:divsChild>
        <w:div w:id="169685277">
          <w:marLeft w:val="0"/>
          <w:marRight w:val="0"/>
          <w:marTop w:val="0"/>
          <w:marBottom w:val="0"/>
          <w:divBdr>
            <w:top w:val="none" w:sz="0" w:space="0" w:color="auto"/>
            <w:left w:val="none" w:sz="0" w:space="0" w:color="auto"/>
            <w:bottom w:val="none" w:sz="0" w:space="0" w:color="auto"/>
            <w:right w:val="none" w:sz="0" w:space="0" w:color="auto"/>
          </w:divBdr>
        </w:div>
      </w:divsChild>
    </w:div>
    <w:div w:id="919288957">
      <w:bodyDiv w:val="1"/>
      <w:marLeft w:val="0"/>
      <w:marRight w:val="0"/>
      <w:marTop w:val="0"/>
      <w:marBottom w:val="0"/>
      <w:divBdr>
        <w:top w:val="none" w:sz="0" w:space="0" w:color="auto"/>
        <w:left w:val="none" w:sz="0" w:space="0" w:color="auto"/>
        <w:bottom w:val="none" w:sz="0" w:space="0" w:color="auto"/>
        <w:right w:val="none" w:sz="0" w:space="0" w:color="auto"/>
      </w:divBdr>
    </w:div>
    <w:div w:id="919564640">
      <w:bodyDiv w:val="1"/>
      <w:marLeft w:val="0"/>
      <w:marRight w:val="0"/>
      <w:marTop w:val="0"/>
      <w:marBottom w:val="0"/>
      <w:divBdr>
        <w:top w:val="none" w:sz="0" w:space="0" w:color="auto"/>
        <w:left w:val="none" w:sz="0" w:space="0" w:color="auto"/>
        <w:bottom w:val="none" w:sz="0" w:space="0" w:color="auto"/>
        <w:right w:val="none" w:sz="0" w:space="0" w:color="auto"/>
      </w:divBdr>
    </w:div>
    <w:div w:id="919755791">
      <w:bodyDiv w:val="1"/>
      <w:marLeft w:val="0"/>
      <w:marRight w:val="0"/>
      <w:marTop w:val="0"/>
      <w:marBottom w:val="0"/>
      <w:divBdr>
        <w:top w:val="none" w:sz="0" w:space="0" w:color="auto"/>
        <w:left w:val="none" w:sz="0" w:space="0" w:color="auto"/>
        <w:bottom w:val="none" w:sz="0" w:space="0" w:color="auto"/>
        <w:right w:val="none" w:sz="0" w:space="0" w:color="auto"/>
      </w:divBdr>
    </w:div>
    <w:div w:id="919942680">
      <w:bodyDiv w:val="1"/>
      <w:marLeft w:val="0"/>
      <w:marRight w:val="0"/>
      <w:marTop w:val="0"/>
      <w:marBottom w:val="0"/>
      <w:divBdr>
        <w:top w:val="none" w:sz="0" w:space="0" w:color="auto"/>
        <w:left w:val="none" w:sz="0" w:space="0" w:color="auto"/>
        <w:bottom w:val="none" w:sz="0" w:space="0" w:color="auto"/>
        <w:right w:val="none" w:sz="0" w:space="0" w:color="auto"/>
      </w:divBdr>
    </w:div>
    <w:div w:id="920018935">
      <w:bodyDiv w:val="1"/>
      <w:marLeft w:val="0"/>
      <w:marRight w:val="0"/>
      <w:marTop w:val="0"/>
      <w:marBottom w:val="0"/>
      <w:divBdr>
        <w:top w:val="none" w:sz="0" w:space="0" w:color="auto"/>
        <w:left w:val="none" w:sz="0" w:space="0" w:color="auto"/>
        <w:bottom w:val="none" w:sz="0" w:space="0" w:color="auto"/>
        <w:right w:val="none" w:sz="0" w:space="0" w:color="auto"/>
      </w:divBdr>
      <w:divsChild>
        <w:div w:id="896937028">
          <w:marLeft w:val="0"/>
          <w:marRight w:val="0"/>
          <w:marTop w:val="0"/>
          <w:marBottom w:val="0"/>
          <w:divBdr>
            <w:top w:val="none" w:sz="0" w:space="0" w:color="auto"/>
            <w:left w:val="none" w:sz="0" w:space="0" w:color="auto"/>
            <w:bottom w:val="none" w:sz="0" w:space="0" w:color="auto"/>
            <w:right w:val="none" w:sz="0" w:space="0" w:color="auto"/>
          </w:divBdr>
        </w:div>
      </w:divsChild>
    </w:div>
    <w:div w:id="920023905">
      <w:bodyDiv w:val="1"/>
      <w:marLeft w:val="0"/>
      <w:marRight w:val="0"/>
      <w:marTop w:val="0"/>
      <w:marBottom w:val="0"/>
      <w:divBdr>
        <w:top w:val="none" w:sz="0" w:space="0" w:color="auto"/>
        <w:left w:val="none" w:sz="0" w:space="0" w:color="auto"/>
        <w:bottom w:val="none" w:sz="0" w:space="0" w:color="auto"/>
        <w:right w:val="none" w:sz="0" w:space="0" w:color="auto"/>
      </w:divBdr>
      <w:divsChild>
        <w:div w:id="1467317225">
          <w:marLeft w:val="0"/>
          <w:marRight w:val="0"/>
          <w:marTop w:val="0"/>
          <w:marBottom w:val="0"/>
          <w:divBdr>
            <w:top w:val="none" w:sz="0" w:space="0" w:color="auto"/>
            <w:left w:val="none" w:sz="0" w:space="0" w:color="auto"/>
            <w:bottom w:val="none" w:sz="0" w:space="0" w:color="auto"/>
            <w:right w:val="none" w:sz="0" w:space="0" w:color="auto"/>
          </w:divBdr>
        </w:div>
      </w:divsChild>
    </w:div>
    <w:div w:id="920407749">
      <w:bodyDiv w:val="1"/>
      <w:marLeft w:val="0"/>
      <w:marRight w:val="0"/>
      <w:marTop w:val="0"/>
      <w:marBottom w:val="0"/>
      <w:divBdr>
        <w:top w:val="none" w:sz="0" w:space="0" w:color="auto"/>
        <w:left w:val="none" w:sz="0" w:space="0" w:color="auto"/>
        <w:bottom w:val="none" w:sz="0" w:space="0" w:color="auto"/>
        <w:right w:val="none" w:sz="0" w:space="0" w:color="auto"/>
      </w:divBdr>
    </w:div>
    <w:div w:id="920412886">
      <w:bodyDiv w:val="1"/>
      <w:marLeft w:val="0"/>
      <w:marRight w:val="0"/>
      <w:marTop w:val="0"/>
      <w:marBottom w:val="0"/>
      <w:divBdr>
        <w:top w:val="none" w:sz="0" w:space="0" w:color="auto"/>
        <w:left w:val="none" w:sz="0" w:space="0" w:color="auto"/>
        <w:bottom w:val="none" w:sz="0" w:space="0" w:color="auto"/>
        <w:right w:val="none" w:sz="0" w:space="0" w:color="auto"/>
      </w:divBdr>
    </w:div>
    <w:div w:id="920453370">
      <w:bodyDiv w:val="1"/>
      <w:marLeft w:val="0"/>
      <w:marRight w:val="0"/>
      <w:marTop w:val="0"/>
      <w:marBottom w:val="0"/>
      <w:divBdr>
        <w:top w:val="none" w:sz="0" w:space="0" w:color="auto"/>
        <w:left w:val="none" w:sz="0" w:space="0" w:color="auto"/>
        <w:bottom w:val="none" w:sz="0" w:space="0" w:color="auto"/>
        <w:right w:val="none" w:sz="0" w:space="0" w:color="auto"/>
      </w:divBdr>
      <w:divsChild>
        <w:div w:id="788166038">
          <w:marLeft w:val="0"/>
          <w:marRight w:val="0"/>
          <w:marTop w:val="0"/>
          <w:marBottom w:val="0"/>
          <w:divBdr>
            <w:top w:val="none" w:sz="0" w:space="0" w:color="auto"/>
            <w:left w:val="none" w:sz="0" w:space="0" w:color="auto"/>
            <w:bottom w:val="none" w:sz="0" w:space="0" w:color="auto"/>
            <w:right w:val="none" w:sz="0" w:space="0" w:color="auto"/>
          </w:divBdr>
        </w:div>
      </w:divsChild>
    </w:div>
    <w:div w:id="920676870">
      <w:bodyDiv w:val="1"/>
      <w:marLeft w:val="0"/>
      <w:marRight w:val="0"/>
      <w:marTop w:val="0"/>
      <w:marBottom w:val="0"/>
      <w:divBdr>
        <w:top w:val="none" w:sz="0" w:space="0" w:color="auto"/>
        <w:left w:val="none" w:sz="0" w:space="0" w:color="auto"/>
        <w:bottom w:val="none" w:sz="0" w:space="0" w:color="auto"/>
        <w:right w:val="none" w:sz="0" w:space="0" w:color="auto"/>
      </w:divBdr>
    </w:div>
    <w:div w:id="920869784">
      <w:bodyDiv w:val="1"/>
      <w:marLeft w:val="0"/>
      <w:marRight w:val="0"/>
      <w:marTop w:val="0"/>
      <w:marBottom w:val="0"/>
      <w:divBdr>
        <w:top w:val="none" w:sz="0" w:space="0" w:color="auto"/>
        <w:left w:val="none" w:sz="0" w:space="0" w:color="auto"/>
        <w:bottom w:val="none" w:sz="0" w:space="0" w:color="auto"/>
        <w:right w:val="none" w:sz="0" w:space="0" w:color="auto"/>
      </w:divBdr>
    </w:div>
    <w:div w:id="921135331">
      <w:bodyDiv w:val="1"/>
      <w:marLeft w:val="0"/>
      <w:marRight w:val="0"/>
      <w:marTop w:val="0"/>
      <w:marBottom w:val="0"/>
      <w:divBdr>
        <w:top w:val="none" w:sz="0" w:space="0" w:color="auto"/>
        <w:left w:val="none" w:sz="0" w:space="0" w:color="auto"/>
        <w:bottom w:val="none" w:sz="0" w:space="0" w:color="auto"/>
        <w:right w:val="none" w:sz="0" w:space="0" w:color="auto"/>
      </w:divBdr>
    </w:div>
    <w:div w:id="922028592">
      <w:bodyDiv w:val="1"/>
      <w:marLeft w:val="0"/>
      <w:marRight w:val="0"/>
      <w:marTop w:val="0"/>
      <w:marBottom w:val="0"/>
      <w:divBdr>
        <w:top w:val="none" w:sz="0" w:space="0" w:color="auto"/>
        <w:left w:val="none" w:sz="0" w:space="0" w:color="auto"/>
        <w:bottom w:val="none" w:sz="0" w:space="0" w:color="auto"/>
        <w:right w:val="none" w:sz="0" w:space="0" w:color="auto"/>
      </w:divBdr>
    </w:div>
    <w:div w:id="922182451">
      <w:bodyDiv w:val="1"/>
      <w:marLeft w:val="0"/>
      <w:marRight w:val="0"/>
      <w:marTop w:val="0"/>
      <w:marBottom w:val="0"/>
      <w:divBdr>
        <w:top w:val="none" w:sz="0" w:space="0" w:color="auto"/>
        <w:left w:val="none" w:sz="0" w:space="0" w:color="auto"/>
        <w:bottom w:val="none" w:sz="0" w:space="0" w:color="auto"/>
        <w:right w:val="none" w:sz="0" w:space="0" w:color="auto"/>
      </w:divBdr>
    </w:div>
    <w:div w:id="922882821">
      <w:bodyDiv w:val="1"/>
      <w:marLeft w:val="0"/>
      <w:marRight w:val="0"/>
      <w:marTop w:val="0"/>
      <w:marBottom w:val="0"/>
      <w:divBdr>
        <w:top w:val="none" w:sz="0" w:space="0" w:color="auto"/>
        <w:left w:val="none" w:sz="0" w:space="0" w:color="auto"/>
        <w:bottom w:val="none" w:sz="0" w:space="0" w:color="auto"/>
        <w:right w:val="none" w:sz="0" w:space="0" w:color="auto"/>
      </w:divBdr>
    </w:div>
    <w:div w:id="923026193">
      <w:bodyDiv w:val="1"/>
      <w:marLeft w:val="0"/>
      <w:marRight w:val="0"/>
      <w:marTop w:val="0"/>
      <w:marBottom w:val="0"/>
      <w:divBdr>
        <w:top w:val="none" w:sz="0" w:space="0" w:color="auto"/>
        <w:left w:val="none" w:sz="0" w:space="0" w:color="auto"/>
        <w:bottom w:val="none" w:sz="0" w:space="0" w:color="auto"/>
        <w:right w:val="none" w:sz="0" w:space="0" w:color="auto"/>
      </w:divBdr>
    </w:div>
    <w:div w:id="923298400">
      <w:bodyDiv w:val="1"/>
      <w:marLeft w:val="0"/>
      <w:marRight w:val="0"/>
      <w:marTop w:val="0"/>
      <w:marBottom w:val="0"/>
      <w:divBdr>
        <w:top w:val="none" w:sz="0" w:space="0" w:color="auto"/>
        <w:left w:val="none" w:sz="0" w:space="0" w:color="auto"/>
        <w:bottom w:val="none" w:sz="0" w:space="0" w:color="auto"/>
        <w:right w:val="none" w:sz="0" w:space="0" w:color="auto"/>
      </w:divBdr>
      <w:divsChild>
        <w:div w:id="1436369062">
          <w:marLeft w:val="0"/>
          <w:marRight w:val="0"/>
          <w:marTop w:val="0"/>
          <w:marBottom w:val="0"/>
          <w:divBdr>
            <w:top w:val="none" w:sz="0" w:space="0" w:color="auto"/>
            <w:left w:val="none" w:sz="0" w:space="0" w:color="auto"/>
            <w:bottom w:val="none" w:sz="0" w:space="0" w:color="auto"/>
            <w:right w:val="none" w:sz="0" w:space="0" w:color="auto"/>
          </w:divBdr>
        </w:div>
      </w:divsChild>
    </w:div>
    <w:div w:id="923564872">
      <w:bodyDiv w:val="1"/>
      <w:marLeft w:val="0"/>
      <w:marRight w:val="0"/>
      <w:marTop w:val="0"/>
      <w:marBottom w:val="0"/>
      <w:divBdr>
        <w:top w:val="none" w:sz="0" w:space="0" w:color="auto"/>
        <w:left w:val="none" w:sz="0" w:space="0" w:color="auto"/>
        <w:bottom w:val="none" w:sz="0" w:space="0" w:color="auto"/>
        <w:right w:val="none" w:sz="0" w:space="0" w:color="auto"/>
      </w:divBdr>
    </w:div>
    <w:div w:id="923806280">
      <w:bodyDiv w:val="1"/>
      <w:marLeft w:val="0"/>
      <w:marRight w:val="0"/>
      <w:marTop w:val="0"/>
      <w:marBottom w:val="0"/>
      <w:divBdr>
        <w:top w:val="none" w:sz="0" w:space="0" w:color="auto"/>
        <w:left w:val="none" w:sz="0" w:space="0" w:color="auto"/>
        <w:bottom w:val="none" w:sz="0" w:space="0" w:color="auto"/>
        <w:right w:val="none" w:sz="0" w:space="0" w:color="auto"/>
      </w:divBdr>
    </w:div>
    <w:div w:id="923994215">
      <w:bodyDiv w:val="1"/>
      <w:marLeft w:val="0"/>
      <w:marRight w:val="0"/>
      <w:marTop w:val="0"/>
      <w:marBottom w:val="0"/>
      <w:divBdr>
        <w:top w:val="none" w:sz="0" w:space="0" w:color="auto"/>
        <w:left w:val="none" w:sz="0" w:space="0" w:color="auto"/>
        <w:bottom w:val="none" w:sz="0" w:space="0" w:color="auto"/>
        <w:right w:val="none" w:sz="0" w:space="0" w:color="auto"/>
      </w:divBdr>
    </w:div>
    <w:div w:id="924342463">
      <w:bodyDiv w:val="1"/>
      <w:marLeft w:val="0"/>
      <w:marRight w:val="0"/>
      <w:marTop w:val="0"/>
      <w:marBottom w:val="0"/>
      <w:divBdr>
        <w:top w:val="none" w:sz="0" w:space="0" w:color="auto"/>
        <w:left w:val="none" w:sz="0" w:space="0" w:color="auto"/>
        <w:bottom w:val="none" w:sz="0" w:space="0" w:color="auto"/>
        <w:right w:val="none" w:sz="0" w:space="0" w:color="auto"/>
      </w:divBdr>
    </w:div>
    <w:div w:id="925384834">
      <w:bodyDiv w:val="1"/>
      <w:marLeft w:val="0"/>
      <w:marRight w:val="0"/>
      <w:marTop w:val="0"/>
      <w:marBottom w:val="0"/>
      <w:divBdr>
        <w:top w:val="none" w:sz="0" w:space="0" w:color="auto"/>
        <w:left w:val="none" w:sz="0" w:space="0" w:color="auto"/>
        <w:bottom w:val="none" w:sz="0" w:space="0" w:color="auto"/>
        <w:right w:val="none" w:sz="0" w:space="0" w:color="auto"/>
      </w:divBdr>
      <w:divsChild>
        <w:div w:id="660275625">
          <w:marLeft w:val="0"/>
          <w:marRight w:val="0"/>
          <w:marTop w:val="0"/>
          <w:marBottom w:val="0"/>
          <w:divBdr>
            <w:top w:val="none" w:sz="0" w:space="0" w:color="auto"/>
            <w:left w:val="none" w:sz="0" w:space="0" w:color="auto"/>
            <w:bottom w:val="none" w:sz="0" w:space="0" w:color="auto"/>
            <w:right w:val="none" w:sz="0" w:space="0" w:color="auto"/>
          </w:divBdr>
        </w:div>
      </w:divsChild>
    </w:div>
    <w:div w:id="925385912">
      <w:bodyDiv w:val="1"/>
      <w:marLeft w:val="0"/>
      <w:marRight w:val="0"/>
      <w:marTop w:val="0"/>
      <w:marBottom w:val="0"/>
      <w:divBdr>
        <w:top w:val="none" w:sz="0" w:space="0" w:color="auto"/>
        <w:left w:val="none" w:sz="0" w:space="0" w:color="auto"/>
        <w:bottom w:val="none" w:sz="0" w:space="0" w:color="auto"/>
        <w:right w:val="none" w:sz="0" w:space="0" w:color="auto"/>
      </w:divBdr>
    </w:div>
    <w:div w:id="925766200">
      <w:bodyDiv w:val="1"/>
      <w:marLeft w:val="0"/>
      <w:marRight w:val="0"/>
      <w:marTop w:val="0"/>
      <w:marBottom w:val="0"/>
      <w:divBdr>
        <w:top w:val="none" w:sz="0" w:space="0" w:color="auto"/>
        <w:left w:val="none" w:sz="0" w:space="0" w:color="auto"/>
        <w:bottom w:val="none" w:sz="0" w:space="0" w:color="auto"/>
        <w:right w:val="none" w:sz="0" w:space="0" w:color="auto"/>
      </w:divBdr>
    </w:div>
    <w:div w:id="926503473">
      <w:bodyDiv w:val="1"/>
      <w:marLeft w:val="0"/>
      <w:marRight w:val="0"/>
      <w:marTop w:val="0"/>
      <w:marBottom w:val="0"/>
      <w:divBdr>
        <w:top w:val="none" w:sz="0" w:space="0" w:color="auto"/>
        <w:left w:val="none" w:sz="0" w:space="0" w:color="auto"/>
        <w:bottom w:val="none" w:sz="0" w:space="0" w:color="auto"/>
        <w:right w:val="none" w:sz="0" w:space="0" w:color="auto"/>
      </w:divBdr>
    </w:div>
    <w:div w:id="926577420">
      <w:bodyDiv w:val="1"/>
      <w:marLeft w:val="0"/>
      <w:marRight w:val="0"/>
      <w:marTop w:val="0"/>
      <w:marBottom w:val="0"/>
      <w:divBdr>
        <w:top w:val="none" w:sz="0" w:space="0" w:color="auto"/>
        <w:left w:val="none" w:sz="0" w:space="0" w:color="auto"/>
        <w:bottom w:val="none" w:sz="0" w:space="0" w:color="auto"/>
        <w:right w:val="none" w:sz="0" w:space="0" w:color="auto"/>
      </w:divBdr>
    </w:div>
    <w:div w:id="926697636">
      <w:bodyDiv w:val="1"/>
      <w:marLeft w:val="0"/>
      <w:marRight w:val="0"/>
      <w:marTop w:val="0"/>
      <w:marBottom w:val="0"/>
      <w:divBdr>
        <w:top w:val="none" w:sz="0" w:space="0" w:color="auto"/>
        <w:left w:val="none" w:sz="0" w:space="0" w:color="auto"/>
        <w:bottom w:val="none" w:sz="0" w:space="0" w:color="auto"/>
        <w:right w:val="none" w:sz="0" w:space="0" w:color="auto"/>
      </w:divBdr>
    </w:div>
    <w:div w:id="926812471">
      <w:bodyDiv w:val="1"/>
      <w:marLeft w:val="0"/>
      <w:marRight w:val="0"/>
      <w:marTop w:val="0"/>
      <w:marBottom w:val="0"/>
      <w:divBdr>
        <w:top w:val="none" w:sz="0" w:space="0" w:color="auto"/>
        <w:left w:val="none" w:sz="0" w:space="0" w:color="auto"/>
        <w:bottom w:val="none" w:sz="0" w:space="0" w:color="auto"/>
        <w:right w:val="none" w:sz="0" w:space="0" w:color="auto"/>
      </w:divBdr>
    </w:div>
    <w:div w:id="927007316">
      <w:bodyDiv w:val="1"/>
      <w:marLeft w:val="0"/>
      <w:marRight w:val="0"/>
      <w:marTop w:val="0"/>
      <w:marBottom w:val="0"/>
      <w:divBdr>
        <w:top w:val="none" w:sz="0" w:space="0" w:color="auto"/>
        <w:left w:val="none" w:sz="0" w:space="0" w:color="auto"/>
        <w:bottom w:val="none" w:sz="0" w:space="0" w:color="auto"/>
        <w:right w:val="none" w:sz="0" w:space="0" w:color="auto"/>
      </w:divBdr>
    </w:div>
    <w:div w:id="927079266">
      <w:bodyDiv w:val="1"/>
      <w:marLeft w:val="0"/>
      <w:marRight w:val="0"/>
      <w:marTop w:val="0"/>
      <w:marBottom w:val="0"/>
      <w:divBdr>
        <w:top w:val="none" w:sz="0" w:space="0" w:color="auto"/>
        <w:left w:val="none" w:sz="0" w:space="0" w:color="auto"/>
        <w:bottom w:val="none" w:sz="0" w:space="0" w:color="auto"/>
        <w:right w:val="none" w:sz="0" w:space="0" w:color="auto"/>
      </w:divBdr>
    </w:div>
    <w:div w:id="927275812">
      <w:bodyDiv w:val="1"/>
      <w:marLeft w:val="0"/>
      <w:marRight w:val="0"/>
      <w:marTop w:val="0"/>
      <w:marBottom w:val="0"/>
      <w:divBdr>
        <w:top w:val="none" w:sz="0" w:space="0" w:color="auto"/>
        <w:left w:val="none" w:sz="0" w:space="0" w:color="auto"/>
        <w:bottom w:val="none" w:sz="0" w:space="0" w:color="auto"/>
        <w:right w:val="none" w:sz="0" w:space="0" w:color="auto"/>
      </w:divBdr>
    </w:div>
    <w:div w:id="927469023">
      <w:bodyDiv w:val="1"/>
      <w:marLeft w:val="0"/>
      <w:marRight w:val="0"/>
      <w:marTop w:val="0"/>
      <w:marBottom w:val="0"/>
      <w:divBdr>
        <w:top w:val="none" w:sz="0" w:space="0" w:color="auto"/>
        <w:left w:val="none" w:sz="0" w:space="0" w:color="auto"/>
        <w:bottom w:val="none" w:sz="0" w:space="0" w:color="auto"/>
        <w:right w:val="none" w:sz="0" w:space="0" w:color="auto"/>
      </w:divBdr>
    </w:div>
    <w:div w:id="927496171">
      <w:bodyDiv w:val="1"/>
      <w:marLeft w:val="0"/>
      <w:marRight w:val="0"/>
      <w:marTop w:val="0"/>
      <w:marBottom w:val="0"/>
      <w:divBdr>
        <w:top w:val="none" w:sz="0" w:space="0" w:color="auto"/>
        <w:left w:val="none" w:sz="0" w:space="0" w:color="auto"/>
        <w:bottom w:val="none" w:sz="0" w:space="0" w:color="auto"/>
        <w:right w:val="none" w:sz="0" w:space="0" w:color="auto"/>
      </w:divBdr>
    </w:div>
    <w:div w:id="927496550">
      <w:bodyDiv w:val="1"/>
      <w:marLeft w:val="0"/>
      <w:marRight w:val="0"/>
      <w:marTop w:val="0"/>
      <w:marBottom w:val="0"/>
      <w:divBdr>
        <w:top w:val="none" w:sz="0" w:space="0" w:color="auto"/>
        <w:left w:val="none" w:sz="0" w:space="0" w:color="auto"/>
        <w:bottom w:val="none" w:sz="0" w:space="0" w:color="auto"/>
        <w:right w:val="none" w:sz="0" w:space="0" w:color="auto"/>
      </w:divBdr>
    </w:div>
    <w:div w:id="927810992">
      <w:bodyDiv w:val="1"/>
      <w:marLeft w:val="0"/>
      <w:marRight w:val="0"/>
      <w:marTop w:val="0"/>
      <w:marBottom w:val="0"/>
      <w:divBdr>
        <w:top w:val="none" w:sz="0" w:space="0" w:color="auto"/>
        <w:left w:val="none" w:sz="0" w:space="0" w:color="auto"/>
        <w:bottom w:val="none" w:sz="0" w:space="0" w:color="auto"/>
        <w:right w:val="none" w:sz="0" w:space="0" w:color="auto"/>
      </w:divBdr>
    </w:div>
    <w:div w:id="927889294">
      <w:bodyDiv w:val="1"/>
      <w:marLeft w:val="0"/>
      <w:marRight w:val="0"/>
      <w:marTop w:val="0"/>
      <w:marBottom w:val="0"/>
      <w:divBdr>
        <w:top w:val="none" w:sz="0" w:space="0" w:color="auto"/>
        <w:left w:val="none" w:sz="0" w:space="0" w:color="auto"/>
        <w:bottom w:val="none" w:sz="0" w:space="0" w:color="auto"/>
        <w:right w:val="none" w:sz="0" w:space="0" w:color="auto"/>
      </w:divBdr>
    </w:div>
    <w:div w:id="927999095">
      <w:bodyDiv w:val="1"/>
      <w:marLeft w:val="0"/>
      <w:marRight w:val="0"/>
      <w:marTop w:val="0"/>
      <w:marBottom w:val="0"/>
      <w:divBdr>
        <w:top w:val="none" w:sz="0" w:space="0" w:color="auto"/>
        <w:left w:val="none" w:sz="0" w:space="0" w:color="auto"/>
        <w:bottom w:val="none" w:sz="0" w:space="0" w:color="auto"/>
        <w:right w:val="none" w:sz="0" w:space="0" w:color="auto"/>
      </w:divBdr>
    </w:div>
    <w:div w:id="928077336">
      <w:bodyDiv w:val="1"/>
      <w:marLeft w:val="0"/>
      <w:marRight w:val="0"/>
      <w:marTop w:val="0"/>
      <w:marBottom w:val="0"/>
      <w:divBdr>
        <w:top w:val="none" w:sz="0" w:space="0" w:color="auto"/>
        <w:left w:val="none" w:sz="0" w:space="0" w:color="auto"/>
        <w:bottom w:val="none" w:sz="0" w:space="0" w:color="auto"/>
        <w:right w:val="none" w:sz="0" w:space="0" w:color="auto"/>
      </w:divBdr>
    </w:div>
    <w:div w:id="928386738">
      <w:bodyDiv w:val="1"/>
      <w:marLeft w:val="0"/>
      <w:marRight w:val="0"/>
      <w:marTop w:val="0"/>
      <w:marBottom w:val="0"/>
      <w:divBdr>
        <w:top w:val="none" w:sz="0" w:space="0" w:color="auto"/>
        <w:left w:val="none" w:sz="0" w:space="0" w:color="auto"/>
        <w:bottom w:val="none" w:sz="0" w:space="0" w:color="auto"/>
        <w:right w:val="none" w:sz="0" w:space="0" w:color="auto"/>
      </w:divBdr>
    </w:div>
    <w:div w:id="928395246">
      <w:bodyDiv w:val="1"/>
      <w:marLeft w:val="0"/>
      <w:marRight w:val="0"/>
      <w:marTop w:val="0"/>
      <w:marBottom w:val="0"/>
      <w:divBdr>
        <w:top w:val="none" w:sz="0" w:space="0" w:color="auto"/>
        <w:left w:val="none" w:sz="0" w:space="0" w:color="auto"/>
        <w:bottom w:val="none" w:sz="0" w:space="0" w:color="auto"/>
        <w:right w:val="none" w:sz="0" w:space="0" w:color="auto"/>
      </w:divBdr>
    </w:div>
    <w:div w:id="928779316">
      <w:bodyDiv w:val="1"/>
      <w:marLeft w:val="0"/>
      <w:marRight w:val="0"/>
      <w:marTop w:val="0"/>
      <w:marBottom w:val="0"/>
      <w:divBdr>
        <w:top w:val="none" w:sz="0" w:space="0" w:color="auto"/>
        <w:left w:val="none" w:sz="0" w:space="0" w:color="auto"/>
        <w:bottom w:val="none" w:sz="0" w:space="0" w:color="auto"/>
        <w:right w:val="none" w:sz="0" w:space="0" w:color="auto"/>
      </w:divBdr>
    </w:div>
    <w:div w:id="928805190">
      <w:bodyDiv w:val="1"/>
      <w:marLeft w:val="0"/>
      <w:marRight w:val="0"/>
      <w:marTop w:val="0"/>
      <w:marBottom w:val="0"/>
      <w:divBdr>
        <w:top w:val="none" w:sz="0" w:space="0" w:color="auto"/>
        <w:left w:val="none" w:sz="0" w:space="0" w:color="auto"/>
        <w:bottom w:val="none" w:sz="0" w:space="0" w:color="auto"/>
        <w:right w:val="none" w:sz="0" w:space="0" w:color="auto"/>
      </w:divBdr>
    </w:div>
    <w:div w:id="929041701">
      <w:bodyDiv w:val="1"/>
      <w:marLeft w:val="0"/>
      <w:marRight w:val="0"/>
      <w:marTop w:val="0"/>
      <w:marBottom w:val="0"/>
      <w:divBdr>
        <w:top w:val="none" w:sz="0" w:space="0" w:color="auto"/>
        <w:left w:val="none" w:sz="0" w:space="0" w:color="auto"/>
        <w:bottom w:val="none" w:sz="0" w:space="0" w:color="auto"/>
        <w:right w:val="none" w:sz="0" w:space="0" w:color="auto"/>
      </w:divBdr>
    </w:div>
    <w:div w:id="929461962">
      <w:bodyDiv w:val="1"/>
      <w:marLeft w:val="0"/>
      <w:marRight w:val="0"/>
      <w:marTop w:val="0"/>
      <w:marBottom w:val="0"/>
      <w:divBdr>
        <w:top w:val="none" w:sz="0" w:space="0" w:color="auto"/>
        <w:left w:val="none" w:sz="0" w:space="0" w:color="auto"/>
        <w:bottom w:val="none" w:sz="0" w:space="0" w:color="auto"/>
        <w:right w:val="none" w:sz="0" w:space="0" w:color="auto"/>
      </w:divBdr>
    </w:div>
    <w:div w:id="929585628">
      <w:bodyDiv w:val="1"/>
      <w:marLeft w:val="0"/>
      <w:marRight w:val="0"/>
      <w:marTop w:val="0"/>
      <w:marBottom w:val="0"/>
      <w:divBdr>
        <w:top w:val="none" w:sz="0" w:space="0" w:color="auto"/>
        <w:left w:val="none" w:sz="0" w:space="0" w:color="auto"/>
        <w:bottom w:val="none" w:sz="0" w:space="0" w:color="auto"/>
        <w:right w:val="none" w:sz="0" w:space="0" w:color="auto"/>
      </w:divBdr>
    </w:div>
    <w:div w:id="929657286">
      <w:bodyDiv w:val="1"/>
      <w:marLeft w:val="0"/>
      <w:marRight w:val="0"/>
      <w:marTop w:val="0"/>
      <w:marBottom w:val="0"/>
      <w:divBdr>
        <w:top w:val="none" w:sz="0" w:space="0" w:color="auto"/>
        <w:left w:val="none" w:sz="0" w:space="0" w:color="auto"/>
        <w:bottom w:val="none" w:sz="0" w:space="0" w:color="auto"/>
        <w:right w:val="none" w:sz="0" w:space="0" w:color="auto"/>
      </w:divBdr>
    </w:div>
    <w:div w:id="929851259">
      <w:bodyDiv w:val="1"/>
      <w:marLeft w:val="0"/>
      <w:marRight w:val="0"/>
      <w:marTop w:val="0"/>
      <w:marBottom w:val="0"/>
      <w:divBdr>
        <w:top w:val="none" w:sz="0" w:space="0" w:color="auto"/>
        <w:left w:val="none" w:sz="0" w:space="0" w:color="auto"/>
        <w:bottom w:val="none" w:sz="0" w:space="0" w:color="auto"/>
        <w:right w:val="none" w:sz="0" w:space="0" w:color="auto"/>
      </w:divBdr>
    </w:div>
    <w:div w:id="929851401">
      <w:bodyDiv w:val="1"/>
      <w:marLeft w:val="0"/>
      <w:marRight w:val="0"/>
      <w:marTop w:val="0"/>
      <w:marBottom w:val="0"/>
      <w:divBdr>
        <w:top w:val="none" w:sz="0" w:space="0" w:color="auto"/>
        <w:left w:val="none" w:sz="0" w:space="0" w:color="auto"/>
        <w:bottom w:val="none" w:sz="0" w:space="0" w:color="auto"/>
        <w:right w:val="none" w:sz="0" w:space="0" w:color="auto"/>
      </w:divBdr>
    </w:div>
    <w:div w:id="930164309">
      <w:bodyDiv w:val="1"/>
      <w:marLeft w:val="0"/>
      <w:marRight w:val="0"/>
      <w:marTop w:val="0"/>
      <w:marBottom w:val="0"/>
      <w:divBdr>
        <w:top w:val="none" w:sz="0" w:space="0" w:color="auto"/>
        <w:left w:val="none" w:sz="0" w:space="0" w:color="auto"/>
        <w:bottom w:val="none" w:sz="0" w:space="0" w:color="auto"/>
        <w:right w:val="none" w:sz="0" w:space="0" w:color="auto"/>
      </w:divBdr>
    </w:div>
    <w:div w:id="931009437">
      <w:bodyDiv w:val="1"/>
      <w:marLeft w:val="0"/>
      <w:marRight w:val="0"/>
      <w:marTop w:val="0"/>
      <w:marBottom w:val="0"/>
      <w:divBdr>
        <w:top w:val="none" w:sz="0" w:space="0" w:color="auto"/>
        <w:left w:val="none" w:sz="0" w:space="0" w:color="auto"/>
        <w:bottom w:val="none" w:sz="0" w:space="0" w:color="auto"/>
        <w:right w:val="none" w:sz="0" w:space="0" w:color="auto"/>
      </w:divBdr>
    </w:div>
    <w:div w:id="931279101">
      <w:bodyDiv w:val="1"/>
      <w:marLeft w:val="0"/>
      <w:marRight w:val="0"/>
      <w:marTop w:val="0"/>
      <w:marBottom w:val="0"/>
      <w:divBdr>
        <w:top w:val="none" w:sz="0" w:space="0" w:color="auto"/>
        <w:left w:val="none" w:sz="0" w:space="0" w:color="auto"/>
        <w:bottom w:val="none" w:sz="0" w:space="0" w:color="auto"/>
        <w:right w:val="none" w:sz="0" w:space="0" w:color="auto"/>
      </w:divBdr>
    </w:div>
    <w:div w:id="932008089">
      <w:bodyDiv w:val="1"/>
      <w:marLeft w:val="0"/>
      <w:marRight w:val="0"/>
      <w:marTop w:val="0"/>
      <w:marBottom w:val="0"/>
      <w:divBdr>
        <w:top w:val="none" w:sz="0" w:space="0" w:color="auto"/>
        <w:left w:val="none" w:sz="0" w:space="0" w:color="auto"/>
        <w:bottom w:val="none" w:sz="0" w:space="0" w:color="auto"/>
        <w:right w:val="none" w:sz="0" w:space="0" w:color="auto"/>
      </w:divBdr>
    </w:div>
    <w:div w:id="932276301">
      <w:bodyDiv w:val="1"/>
      <w:marLeft w:val="0"/>
      <w:marRight w:val="0"/>
      <w:marTop w:val="0"/>
      <w:marBottom w:val="0"/>
      <w:divBdr>
        <w:top w:val="none" w:sz="0" w:space="0" w:color="auto"/>
        <w:left w:val="none" w:sz="0" w:space="0" w:color="auto"/>
        <w:bottom w:val="none" w:sz="0" w:space="0" w:color="auto"/>
        <w:right w:val="none" w:sz="0" w:space="0" w:color="auto"/>
      </w:divBdr>
    </w:div>
    <w:div w:id="932855285">
      <w:bodyDiv w:val="1"/>
      <w:marLeft w:val="0"/>
      <w:marRight w:val="0"/>
      <w:marTop w:val="0"/>
      <w:marBottom w:val="0"/>
      <w:divBdr>
        <w:top w:val="none" w:sz="0" w:space="0" w:color="auto"/>
        <w:left w:val="none" w:sz="0" w:space="0" w:color="auto"/>
        <w:bottom w:val="none" w:sz="0" w:space="0" w:color="auto"/>
        <w:right w:val="none" w:sz="0" w:space="0" w:color="auto"/>
      </w:divBdr>
      <w:divsChild>
        <w:div w:id="299382192">
          <w:marLeft w:val="0"/>
          <w:marRight w:val="0"/>
          <w:marTop w:val="0"/>
          <w:marBottom w:val="0"/>
          <w:divBdr>
            <w:top w:val="none" w:sz="0" w:space="0" w:color="auto"/>
            <w:left w:val="none" w:sz="0" w:space="0" w:color="auto"/>
            <w:bottom w:val="none" w:sz="0" w:space="0" w:color="auto"/>
            <w:right w:val="none" w:sz="0" w:space="0" w:color="auto"/>
          </w:divBdr>
        </w:div>
      </w:divsChild>
    </w:div>
    <w:div w:id="932978738">
      <w:bodyDiv w:val="1"/>
      <w:marLeft w:val="0"/>
      <w:marRight w:val="0"/>
      <w:marTop w:val="0"/>
      <w:marBottom w:val="0"/>
      <w:divBdr>
        <w:top w:val="none" w:sz="0" w:space="0" w:color="auto"/>
        <w:left w:val="none" w:sz="0" w:space="0" w:color="auto"/>
        <w:bottom w:val="none" w:sz="0" w:space="0" w:color="auto"/>
        <w:right w:val="none" w:sz="0" w:space="0" w:color="auto"/>
      </w:divBdr>
    </w:div>
    <w:div w:id="933511524">
      <w:bodyDiv w:val="1"/>
      <w:marLeft w:val="0"/>
      <w:marRight w:val="0"/>
      <w:marTop w:val="0"/>
      <w:marBottom w:val="0"/>
      <w:divBdr>
        <w:top w:val="none" w:sz="0" w:space="0" w:color="auto"/>
        <w:left w:val="none" w:sz="0" w:space="0" w:color="auto"/>
        <w:bottom w:val="none" w:sz="0" w:space="0" w:color="auto"/>
        <w:right w:val="none" w:sz="0" w:space="0" w:color="auto"/>
      </w:divBdr>
    </w:div>
    <w:div w:id="933786642">
      <w:bodyDiv w:val="1"/>
      <w:marLeft w:val="0"/>
      <w:marRight w:val="0"/>
      <w:marTop w:val="0"/>
      <w:marBottom w:val="0"/>
      <w:divBdr>
        <w:top w:val="none" w:sz="0" w:space="0" w:color="auto"/>
        <w:left w:val="none" w:sz="0" w:space="0" w:color="auto"/>
        <w:bottom w:val="none" w:sz="0" w:space="0" w:color="auto"/>
        <w:right w:val="none" w:sz="0" w:space="0" w:color="auto"/>
      </w:divBdr>
    </w:div>
    <w:div w:id="934097169">
      <w:bodyDiv w:val="1"/>
      <w:marLeft w:val="0"/>
      <w:marRight w:val="0"/>
      <w:marTop w:val="0"/>
      <w:marBottom w:val="0"/>
      <w:divBdr>
        <w:top w:val="none" w:sz="0" w:space="0" w:color="auto"/>
        <w:left w:val="none" w:sz="0" w:space="0" w:color="auto"/>
        <w:bottom w:val="none" w:sz="0" w:space="0" w:color="auto"/>
        <w:right w:val="none" w:sz="0" w:space="0" w:color="auto"/>
      </w:divBdr>
    </w:div>
    <w:div w:id="934165698">
      <w:bodyDiv w:val="1"/>
      <w:marLeft w:val="0"/>
      <w:marRight w:val="0"/>
      <w:marTop w:val="0"/>
      <w:marBottom w:val="0"/>
      <w:divBdr>
        <w:top w:val="none" w:sz="0" w:space="0" w:color="auto"/>
        <w:left w:val="none" w:sz="0" w:space="0" w:color="auto"/>
        <w:bottom w:val="none" w:sz="0" w:space="0" w:color="auto"/>
        <w:right w:val="none" w:sz="0" w:space="0" w:color="auto"/>
      </w:divBdr>
    </w:div>
    <w:div w:id="934945566">
      <w:bodyDiv w:val="1"/>
      <w:marLeft w:val="0"/>
      <w:marRight w:val="0"/>
      <w:marTop w:val="0"/>
      <w:marBottom w:val="0"/>
      <w:divBdr>
        <w:top w:val="none" w:sz="0" w:space="0" w:color="auto"/>
        <w:left w:val="none" w:sz="0" w:space="0" w:color="auto"/>
        <w:bottom w:val="none" w:sz="0" w:space="0" w:color="auto"/>
        <w:right w:val="none" w:sz="0" w:space="0" w:color="auto"/>
      </w:divBdr>
    </w:div>
    <w:div w:id="935020749">
      <w:bodyDiv w:val="1"/>
      <w:marLeft w:val="0"/>
      <w:marRight w:val="0"/>
      <w:marTop w:val="0"/>
      <w:marBottom w:val="0"/>
      <w:divBdr>
        <w:top w:val="none" w:sz="0" w:space="0" w:color="auto"/>
        <w:left w:val="none" w:sz="0" w:space="0" w:color="auto"/>
        <w:bottom w:val="none" w:sz="0" w:space="0" w:color="auto"/>
        <w:right w:val="none" w:sz="0" w:space="0" w:color="auto"/>
      </w:divBdr>
    </w:div>
    <w:div w:id="935557941">
      <w:bodyDiv w:val="1"/>
      <w:marLeft w:val="0"/>
      <w:marRight w:val="0"/>
      <w:marTop w:val="0"/>
      <w:marBottom w:val="0"/>
      <w:divBdr>
        <w:top w:val="none" w:sz="0" w:space="0" w:color="auto"/>
        <w:left w:val="none" w:sz="0" w:space="0" w:color="auto"/>
        <w:bottom w:val="none" w:sz="0" w:space="0" w:color="auto"/>
        <w:right w:val="none" w:sz="0" w:space="0" w:color="auto"/>
      </w:divBdr>
      <w:divsChild>
        <w:div w:id="2139446076">
          <w:marLeft w:val="0"/>
          <w:marRight w:val="0"/>
          <w:marTop w:val="0"/>
          <w:marBottom w:val="0"/>
          <w:divBdr>
            <w:top w:val="none" w:sz="0" w:space="0" w:color="auto"/>
            <w:left w:val="none" w:sz="0" w:space="0" w:color="auto"/>
            <w:bottom w:val="none" w:sz="0" w:space="0" w:color="auto"/>
            <w:right w:val="none" w:sz="0" w:space="0" w:color="auto"/>
          </w:divBdr>
        </w:div>
      </w:divsChild>
    </w:div>
    <w:div w:id="935601267">
      <w:bodyDiv w:val="1"/>
      <w:marLeft w:val="0"/>
      <w:marRight w:val="0"/>
      <w:marTop w:val="0"/>
      <w:marBottom w:val="0"/>
      <w:divBdr>
        <w:top w:val="none" w:sz="0" w:space="0" w:color="auto"/>
        <w:left w:val="none" w:sz="0" w:space="0" w:color="auto"/>
        <w:bottom w:val="none" w:sz="0" w:space="0" w:color="auto"/>
        <w:right w:val="none" w:sz="0" w:space="0" w:color="auto"/>
      </w:divBdr>
    </w:div>
    <w:div w:id="935795500">
      <w:bodyDiv w:val="1"/>
      <w:marLeft w:val="0"/>
      <w:marRight w:val="0"/>
      <w:marTop w:val="0"/>
      <w:marBottom w:val="0"/>
      <w:divBdr>
        <w:top w:val="none" w:sz="0" w:space="0" w:color="auto"/>
        <w:left w:val="none" w:sz="0" w:space="0" w:color="auto"/>
        <w:bottom w:val="none" w:sz="0" w:space="0" w:color="auto"/>
        <w:right w:val="none" w:sz="0" w:space="0" w:color="auto"/>
      </w:divBdr>
    </w:div>
    <w:div w:id="935943979">
      <w:bodyDiv w:val="1"/>
      <w:marLeft w:val="0"/>
      <w:marRight w:val="0"/>
      <w:marTop w:val="0"/>
      <w:marBottom w:val="0"/>
      <w:divBdr>
        <w:top w:val="none" w:sz="0" w:space="0" w:color="auto"/>
        <w:left w:val="none" w:sz="0" w:space="0" w:color="auto"/>
        <w:bottom w:val="none" w:sz="0" w:space="0" w:color="auto"/>
        <w:right w:val="none" w:sz="0" w:space="0" w:color="auto"/>
      </w:divBdr>
    </w:div>
    <w:div w:id="935988215">
      <w:bodyDiv w:val="1"/>
      <w:marLeft w:val="0"/>
      <w:marRight w:val="0"/>
      <w:marTop w:val="0"/>
      <w:marBottom w:val="0"/>
      <w:divBdr>
        <w:top w:val="none" w:sz="0" w:space="0" w:color="auto"/>
        <w:left w:val="none" w:sz="0" w:space="0" w:color="auto"/>
        <w:bottom w:val="none" w:sz="0" w:space="0" w:color="auto"/>
        <w:right w:val="none" w:sz="0" w:space="0" w:color="auto"/>
      </w:divBdr>
    </w:div>
    <w:div w:id="936064317">
      <w:bodyDiv w:val="1"/>
      <w:marLeft w:val="0"/>
      <w:marRight w:val="0"/>
      <w:marTop w:val="0"/>
      <w:marBottom w:val="0"/>
      <w:divBdr>
        <w:top w:val="none" w:sz="0" w:space="0" w:color="auto"/>
        <w:left w:val="none" w:sz="0" w:space="0" w:color="auto"/>
        <w:bottom w:val="none" w:sz="0" w:space="0" w:color="auto"/>
        <w:right w:val="none" w:sz="0" w:space="0" w:color="auto"/>
      </w:divBdr>
    </w:div>
    <w:div w:id="936211170">
      <w:bodyDiv w:val="1"/>
      <w:marLeft w:val="0"/>
      <w:marRight w:val="0"/>
      <w:marTop w:val="0"/>
      <w:marBottom w:val="0"/>
      <w:divBdr>
        <w:top w:val="none" w:sz="0" w:space="0" w:color="auto"/>
        <w:left w:val="none" w:sz="0" w:space="0" w:color="auto"/>
        <w:bottom w:val="none" w:sz="0" w:space="0" w:color="auto"/>
        <w:right w:val="none" w:sz="0" w:space="0" w:color="auto"/>
      </w:divBdr>
    </w:div>
    <w:div w:id="936325590">
      <w:bodyDiv w:val="1"/>
      <w:marLeft w:val="0"/>
      <w:marRight w:val="0"/>
      <w:marTop w:val="0"/>
      <w:marBottom w:val="0"/>
      <w:divBdr>
        <w:top w:val="none" w:sz="0" w:space="0" w:color="auto"/>
        <w:left w:val="none" w:sz="0" w:space="0" w:color="auto"/>
        <w:bottom w:val="none" w:sz="0" w:space="0" w:color="auto"/>
        <w:right w:val="none" w:sz="0" w:space="0" w:color="auto"/>
      </w:divBdr>
    </w:div>
    <w:div w:id="936521388">
      <w:bodyDiv w:val="1"/>
      <w:marLeft w:val="0"/>
      <w:marRight w:val="0"/>
      <w:marTop w:val="0"/>
      <w:marBottom w:val="0"/>
      <w:divBdr>
        <w:top w:val="none" w:sz="0" w:space="0" w:color="auto"/>
        <w:left w:val="none" w:sz="0" w:space="0" w:color="auto"/>
        <w:bottom w:val="none" w:sz="0" w:space="0" w:color="auto"/>
        <w:right w:val="none" w:sz="0" w:space="0" w:color="auto"/>
      </w:divBdr>
    </w:div>
    <w:div w:id="936599055">
      <w:bodyDiv w:val="1"/>
      <w:marLeft w:val="0"/>
      <w:marRight w:val="0"/>
      <w:marTop w:val="0"/>
      <w:marBottom w:val="0"/>
      <w:divBdr>
        <w:top w:val="none" w:sz="0" w:space="0" w:color="auto"/>
        <w:left w:val="none" w:sz="0" w:space="0" w:color="auto"/>
        <w:bottom w:val="none" w:sz="0" w:space="0" w:color="auto"/>
        <w:right w:val="none" w:sz="0" w:space="0" w:color="auto"/>
      </w:divBdr>
    </w:div>
    <w:div w:id="936601952">
      <w:bodyDiv w:val="1"/>
      <w:marLeft w:val="0"/>
      <w:marRight w:val="0"/>
      <w:marTop w:val="0"/>
      <w:marBottom w:val="0"/>
      <w:divBdr>
        <w:top w:val="none" w:sz="0" w:space="0" w:color="auto"/>
        <w:left w:val="none" w:sz="0" w:space="0" w:color="auto"/>
        <w:bottom w:val="none" w:sz="0" w:space="0" w:color="auto"/>
        <w:right w:val="none" w:sz="0" w:space="0" w:color="auto"/>
      </w:divBdr>
    </w:div>
    <w:div w:id="936867207">
      <w:bodyDiv w:val="1"/>
      <w:marLeft w:val="0"/>
      <w:marRight w:val="0"/>
      <w:marTop w:val="0"/>
      <w:marBottom w:val="0"/>
      <w:divBdr>
        <w:top w:val="none" w:sz="0" w:space="0" w:color="auto"/>
        <w:left w:val="none" w:sz="0" w:space="0" w:color="auto"/>
        <w:bottom w:val="none" w:sz="0" w:space="0" w:color="auto"/>
        <w:right w:val="none" w:sz="0" w:space="0" w:color="auto"/>
      </w:divBdr>
    </w:div>
    <w:div w:id="937716089">
      <w:bodyDiv w:val="1"/>
      <w:marLeft w:val="0"/>
      <w:marRight w:val="0"/>
      <w:marTop w:val="0"/>
      <w:marBottom w:val="0"/>
      <w:divBdr>
        <w:top w:val="none" w:sz="0" w:space="0" w:color="auto"/>
        <w:left w:val="none" w:sz="0" w:space="0" w:color="auto"/>
        <w:bottom w:val="none" w:sz="0" w:space="0" w:color="auto"/>
        <w:right w:val="none" w:sz="0" w:space="0" w:color="auto"/>
      </w:divBdr>
    </w:div>
    <w:div w:id="937717093">
      <w:bodyDiv w:val="1"/>
      <w:marLeft w:val="0"/>
      <w:marRight w:val="0"/>
      <w:marTop w:val="0"/>
      <w:marBottom w:val="0"/>
      <w:divBdr>
        <w:top w:val="none" w:sz="0" w:space="0" w:color="auto"/>
        <w:left w:val="none" w:sz="0" w:space="0" w:color="auto"/>
        <w:bottom w:val="none" w:sz="0" w:space="0" w:color="auto"/>
        <w:right w:val="none" w:sz="0" w:space="0" w:color="auto"/>
      </w:divBdr>
    </w:div>
    <w:div w:id="937757184">
      <w:bodyDiv w:val="1"/>
      <w:marLeft w:val="0"/>
      <w:marRight w:val="0"/>
      <w:marTop w:val="0"/>
      <w:marBottom w:val="0"/>
      <w:divBdr>
        <w:top w:val="none" w:sz="0" w:space="0" w:color="auto"/>
        <w:left w:val="none" w:sz="0" w:space="0" w:color="auto"/>
        <w:bottom w:val="none" w:sz="0" w:space="0" w:color="auto"/>
        <w:right w:val="none" w:sz="0" w:space="0" w:color="auto"/>
      </w:divBdr>
    </w:div>
    <w:div w:id="937758363">
      <w:bodyDiv w:val="1"/>
      <w:marLeft w:val="0"/>
      <w:marRight w:val="0"/>
      <w:marTop w:val="0"/>
      <w:marBottom w:val="0"/>
      <w:divBdr>
        <w:top w:val="none" w:sz="0" w:space="0" w:color="auto"/>
        <w:left w:val="none" w:sz="0" w:space="0" w:color="auto"/>
        <w:bottom w:val="none" w:sz="0" w:space="0" w:color="auto"/>
        <w:right w:val="none" w:sz="0" w:space="0" w:color="auto"/>
      </w:divBdr>
    </w:div>
    <w:div w:id="938105228">
      <w:bodyDiv w:val="1"/>
      <w:marLeft w:val="0"/>
      <w:marRight w:val="0"/>
      <w:marTop w:val="0"/>
      <w:marBottom w:val="0"/>
      <w:divBdr>
        <w:top w:val="none" w:sz="0" w:space="0" w:color="auto"/>
        <w:left w:val="none" w:sz="0" w:space="0" w:color="auto"/>
        <w:bottom w:val="none" w:sz="0" w:space="0" w:color="auto"/>
        <w:right w:val="none" w:sz="0" w:space="0" w:color="auto"/>
      </w:divBdr>
    </w:div>
    <w:div w:id="938492284">
      <w:bodyDiv w:val="1"/>
      <w:marLeft w:val="0"/>
      <w:marRight w:val="0"/>
      <w:marTop w:val="0"/>
      <w:marBottom w:val="0"/>
      <w:divBdr>
        <w:top w:val="none" w:sz="0" w:space="0" w:color="auto"/>
        <w:left w:val="none" w:sz="0" w:space="0" w:color="auto"/>
        <w:bottom w:val="none" w:sz="0" w:space="0" w:color="auto"/>
        <w:right w:val="none" w:sz="0" w:space="0" w:color="auto"/>
      </w:divBdr>
    </w:div>
    <w:div w:id="938560382">
      <w:bodyDiv w:val="1"/>
      <w:marLeft w:val="0"/>
      <w:marRight w:val="0"/>
      <w:marTop w:val="0"/>
      <w:marBottom w:val="0"/>
      <w:divBdr>
        <w:top w:val="none" w:sz="0" w:space="0" w:color="auto"/>
        <w:left w:val="none" w:sz="0" w:space="0" w:color="auto"/>
        <w:bottom w:val="none" w:sz="0" w:space="0" w:color="auto"/>
        <w:right w:val="none" w:sz="0" w:space="0" w:color="auto"/>
      </w:divBdr>
    </w:div>
    <w:div w:id="938560891">
      <w:bodyDiv w:val="1"/>
      <w:marLeft w:val="0"/>
      <w:marRight w:val="0"/>
      <w:marTop w:val="0"/>
      <w:marBottom w:val="0"/>
      <w:divBdr>
        <w:top w:val="none" w:sz="0" w:space="0" w:color="auto"/>
        <w:left w:val="none" w:sz="0" w:space="0" w:color="auto"/>
        <w:bottom w:val="none" w:sz="0" w:space="0" w:color="auto"/>
        <w:right w:val="none" w:sz="0" w:space="0" w:color="auto"/>
      </w:divBdr>
    </w:div>
    <w:div w:id="939148079">
      <w:bodyDiv w:val="1"/>
      <w:marLeft w:val="0"/>
      <w:marRight w:val="0"/>
      <w:marTop w:val="0"/>
      <w:marBottom w:val="0"/>
      <w:divBdr>
        <w:top w:val="none" w:sz="0" w:space="0" w:color="auto"/>
        <w:left w:val="none" w:sz="0" w:space="0" w:color="auto"/>
        <w:bottom w:val="none" w:sz="0" w:space="0" w:color="auto"/>
        <w:right w:val="none" w:sz="0" w:space="0" w:color="auto"/>
      </w:divBdr>
    </w:div>
    <w:div w:id="939263696">
      <w:bodyDiv w:val="1"/>
      <w:marLeft w:val="0"/>
      <w:marRight w:val="0"/>
      <w:marTop w:val="0"/>
      <w:marBottom w:val="0"/>
      <w:divBdr>
        <w:top w:val="none" w:sz="0" w:space="0" w:color="auto"/>
        <w:left w:val="none" w:sz="0" w:space="0" w:color="auto"/>
        <w:bottom w:val="none" w:sz="0" w:space="0" w:color="auto"/>
        <w:right w:val="none" w:sz="0" w:space="0" w:color="auto"/>
      </w:divBdr>
    </w:div>
    <w:div w:id="939486771">
      <w:bodyDiv w:val="1"/>
      <w:marLeft w:val="0"/>
      <w:marRight w:val="0"/>
      <w:marTop w:val="0"/>
      <w:marBottom w:val="0"/>
      <w:divBdr>
        <w:top w:val="none" w:sz="0" w:space="0" w:color="auto"/>
        <w:left w:val="none" w:sz="0" w:space="0" w:color="auto"/>
        <w:bottom w:val="none" w:sz="0" w:space="0" w:color="auto"/>
        <w:right w:val="none" w:sz="0" w:space="0" w:color="auto"/>
      </w:divBdr>
    </w:div>
    <w:div w:id="939530236">
      <w:bodyDiv w:val="1"/>
      <w:marLeft w:val="0"/>
      <w:marRight w:val="0"/>
      <w:marTop w:val="0"/>
      <w:marBottom w:val="0"/>
      <w:divBdr>
        <w:top w:val="none" w:sz="0" w:space="0" w:color="auto"/>
        <w:left w:val="none" w:sz="0" w:space="0" w:color="auto"/>
        <w:bottom w:val="none" w:sz="0" w:space="0" w:color="auto"/>
        <w:right w:val="none" w:sz="0" w:space="0" w:color="auto"/>
      </w:divBdr>
    </w:div>
    <w:div w:id="939996232">
      <w:bodyDiv w:val="1"/>
      <w:marLeft w:val="0"/>
      <w:marRight w:val="0"/>
      <w:marTop w:val="0"/>
      <w:marBottom w:val="0"/>
      <w:divBdr>
        <w:top w:val="none" w:sz="0" w:space="0" w:color="auto"/>
        <w:left w:val="none" w:sz="0" w:space="0" w:color="auto"/>
        <w:bottom w:val="none" w:sz="0" w:space="0" w:color="auto"/>
        <w:right w:val="none" w:sz="0" w:space="0" w:color="auto"/>
      </w:divBdr>
    </w:div>
    <w:div w:id="940264465">
      <w:bodyDiv w:val="1"/>
      <w:marLeft w:val="0"/>
      <w:marRight w:val="0"/>
      <w:marTop w:val="0"/>
      <w:marBottom w:val="0"/>
      <w:divBdr>
        <w:top w:val="none" w:sz="0" w:space="0" w:color="auto"/>
        <w:left w:val="none" w:sz="0" w:space="0" w:color="auto"/>
        <w:bottom w:val="none" w:sz="0" w:space="0" w:color="auto"/>
        <w:right w:val="none" w:sz="0" w:space="0" w:color="auto"/>
      </w:divBdr>
    </w:div>
    <w:div w:id="940720551">
      <w:bodyDiv w:val="1"/>
      <w:marLeft w:val="0"/>
      <w:marRight w:val="0"/>
      <w:marTop w:val="0"/>
      <w:marBottom w:val="0"/>
      <w:divBdr>
        <w:top w:val="none" w:sz="0" w:space="0" w:color="auto"/>
        <w:left w:val="none" w:sz="0" w:space="0" w:color="auto"/>
        <w:bottom w:val="none" w:sz="0" w:space="0" w:color="auto"/>
        <w:right w:val="none" w:sz="0" w:space="0" w:color="auto"/>
      </w:divBdr>
    </w:div>
    <w:div w:id="941062250">
      <w:bodyDiv w:val="1"/>
      <w:marLeft w:val="0"/>
      <w:marRight w:val="0"/>
      <w:marTop w:val="0"/>
      <w:marBottom w:val="0"/>
      <w:divBdr>
        <w:top w:val="none" w:sz="0" w:space="0" w:color="auto"/>
        <w:left w:val="none" w:sz="0" w:space="0" w:color="auto"/>
        <w:bottom w:val="none" w:sz="0" w:space="0" w:color="auto"/>
        <w:right w:val="none" w:sz="0" w:space="0" w:color="auto"/>
      </w:divBdr>
    </w:div>
    <w:div w:id="941108818">
      <w:bodyDiv w:val="1"/>
      <w:marLeft w:val="0"/>
      <w:marRight w:val="0"/>
      <w:marTop w:val="0"/>
      <w:marBottom w:val="0"/>
      <w:divBdr>
        <w:top w:val="none" w:sz="0" w:space="0" w:color="auto"/>
        <w:left w:val="none" w:sz="0" w:space="0" w:color="auto"/>
        <w:bottom w:val="none" w:sz="0" w:space="0" w:color="auto"/>
        <w:right w:val="none" w:sz="0" w:space="0" w:color="auto"/>
      </w:divBdr>
    </w:div>
    <w:div w:id="941260069">
      <w:bodyDiv w:val="1"/>
      <w:marLeft w:val="0"/>
      <w:marRight w:val="0"/>
      <w:marTop w:val="0"/>
      <w:marBottom w:val="0"/>
      <w:divBdr>
        <w:top w:val="none" w:sz="0" w:space="0" w:color="auto"/>
        <w:left w:val="none" w:sz="0" w:space="0" w:color="auto"/>
        <w:bottom w:val="none" w:sz="0" w:space="0" w:color="auto"/>
        <w:right w:val="none" w:sz="0" w:space="0" w:color="auto"/>
      </w:divBdr>
    </w:div>
    <w:div w:id="941910800">
      <w:bodyDiv w:val="1"/>
      <w:marLeft w:val="0"/>
      <w:marRight w:val="0"/>
      <w:marTop w:val="0"/>
      <w:marBottom w:val="0"/>
      <w:divBdr>
        <w:top w:val="none" w:sz="0" w:space="0" w:color="auto"/>
        <w:left w:val="none" w:sz="0" w:space="0" w:color="auto"/>
        <w:bottom w:val="none" w:sz="0" w:space="0" w:color="auto"/>
        <w:right w:val="none" w:sz="0" w:space="0" w:color="auto"/>
      </w:divBdr>
    </w:div>
    <w:div w:id="942231135">
      <w:bodyDiv w:val="1"/>
      <w:marLeft w:val="0"/>
      <w:marRight w:val="0"/>
      <w:marTop w:val="0"/>
      <w:marBottom w:val="0"/>
      <w:divBdr>
        <w:top w:val="none" w:sz="0" w:space="0" w:color="auto"/>
        <w:left w:val="none" w:sz="0" w:space="0" w:color="auto"/>
        <w:bottom w:val="none" w:sz="0" w:space="0" w:color="auto"/>
        <w:right w:val="none" w:sz="0" w:space="0" w:color="auto"/>
      </w:divBdr>
    </w:div>
    <w:div w:id="942687386">
      <w:bodyDiv w:val="1"/>
      <w:marLeft w:val="0"/>
      <w:marRight w:val="0"/>
      <w:marTop w:val="0"/>
      <w:marBottom w:val="0"/>
      <w:divBdr>
        <w:top w:val="none" w:sz="0" w:space="0" w:color="auto"/>
        <w:left w:val="none" w:sz="0" w:space="0" w:color="auto"/>
        <w:bottom w:val="none" w:sz="0" w:space="0" w:color="auto"/>
        <w:right w:val="none" w:sz="0" w:space="0" w:color="auto"/>
      </w:divBdr>
      <w:divsChild>
        <w:div w:id="1887983687">
          <w:marLeft w:val="0"/>
          <w:marRight w:val="0"/>
          <w:marTop w:val="0"/>
          <w:marBottom w:val="0"/>
          <w:divBdr>
            <w:top w:val="none" w:sz="0" w:space="0" w:color="auto"/>
            <w:left w:val="none" w:sz="0" w:space="0" w:color="auto"/>
            <w:bottom w:val="none" w:sz="0" w:space="0" w:color="auto"/>
            <w:right w:val="none" w:sz="0" w:space="0" w:color="auto"/>
          </w:divBdr>
        </w:div>
      </w:divsChild>
    </w:div>
    <w:div w:id="942687735">
      <w:bodyDiv w:val="1"/>
      <w:marLeft w:val="0"/>
      <w:marRight w:val="0"/>
      <w:marTop w:val="0"/>
      <w:marBottom w:val="0"/>
      <w:divBdr>
        <w:top w:val="none" w:sz="0" w:space="0" w:color="auto"/>
        <w:left w:val="none" w:sz="0" w:space="0" w:color="auto"/>
        <w:bottom w:val="none" w:sz="0" w:space="0" w:color="auto"/>
        <w:right w:val="none" w:sz="0" w:space="0" w:color="auto"/>
      </w:divBdr>
    </w:div>
    <w:div w:id="943078419">
      <w:bodyDiv w:val="1"/>
      <w:marLeft w:val="0"/>
      <w:marRight w:val="0"/>
      <w:marTop w:val="0"/>
      <w:marBottom w:val="0"/>
      <w:divBdr>
        <w:top w:val="none" w:sz="0" w:space="0" w:color="auto"/>
        <w:left w:val="none" w:sz="0" w:space="0" w:color="auto"/>
        <w:bottom w:val="none" w:sz="0" w:space="0" w:color="auto"/>
        <w:right w:val="none" w:sz="0" w:space="0" w:color="auto"/>
      </w:divBdr>
    </w:div>
    <w:div w:id="943342443">
      <w:bodyDiv w:val="1"/>
      <w:marLeft w:val="0"/>
      <w:marRight w:val="0"/>
      <w:marTop w:val="0"/>
      <w:marBottom w:val="0"/>
      <w:divBdr>
        <w:top w:val="none" w:sz="0" w:space="0" w:color="auto"/>
        <w:left w:val="none" w:sz="0" w:space="0" w:color="auto"/>
        <w:bottom w:val="none" w:sz="0" w:space="0" w:color="auto"/>
        <w:right w:val="none" w:sz="0" w:space="0" w:color="auto"/>
      </w:divBdr>
    </w:div>
    <w:div w:id="943653190">
      <w:bodyDiv w:val="1"/>
      <w:marLeft w:val="0"/>
      <w:marRight w:val="0"/>
      <w:marTop w:val="0"/>
      <w:marBottom w:val="0"/>
      <w:divBdr>
        <w:top w:val="none" w:sz="0" w:space="0" w:color="auto"/>
        <w:left w:val="none" w:sz="0" w:space="0" w:color="auto"/>
        <w:bottom w:val="none" w:sz="0" w:space="0" w:color="auto"/>
        <w:right w:val="none" w:sz="0" w:space="0" w:color="auto"/>
      </w:divBdr>
    </w:div>
    <w:div w:id="944263001">
      <w:bodyDiv w:val="1"/>
      <w:marLeft w:val="0"/>
      <w:marRight w:val="0"/>
      <w:marTop w:val="0"/>
      <w:marBottom w:val="0"/>
      <w:divBdr>
        <w:top w:val="none" w:sz="0" w:space="0" w:color="auto"/>
        <w:left w:val="none" w:sz="0" w:space="0" w:color="auto"/>
        <w:bottom w:val="none" w:sz="0" w:space="0" w:color="auto"/>
        <w:right w:val="none" w:sz="0" w:space="0" w:color="auto"/>
      </w:divBdr>
    </w:div>
    <w:div w:id="944338137">
      <w:bodyDiv w:val="1"/>
      <w:marLeft w:val="0"/>
      <w:marRight w:val="0"/>
      <w:marTop w:val="0"/>
      <w:marBottom w:val="0"/>
      <w:divBdr>
        <w:top w:val="none" w:sz="0" w:space="0" w:color="auto"/>
        <w:left w:val="none" w:sz="0" w:space="0" w:color="auto"/>
        <w:bottom w:val="none" w:sz="0" w:space="0" w:color="auto"/>
        <w:right w:val="none" w:sz="0" w:space="0" w:color="auto"/>
      </w:divBdr>
    </w:div>
    <w:div w:id="944462339">
      <w:bodyDiv w:val="1"/>
      <w:marLeft w:val="0"/>
      <w:marRight w:val="0"/>
      <w:marTop w:val="0"/>
      <w:marBottom w:val="0"/>
      <w:divBdr>
        <w:top w:val="none" w:sz="0" w:space="0" w:color="auto"/>
        <w:left w:val="none" w:sz="0" w:space="0" w:color="auto"/>
        <w:bottom w:val="none" w:sz="0" w:space="0" w:color="auto"/>
        <w:right w:val="none" w:sz="0" w:space="0" w:color="auto"/>
      </w:divBdr>
    </w:div>
    <w:div w:id="944575117">
      <w:bodyDiv w:val="1"/>
      <w:marLeft w:val="0"/>
      <w:marRight w:val="0"/>
      <w:marTop w:val="0"/>
      <w:marBottom w:val="0"/>
      <w:divBdr>
        <w:top w:val="none" w:sz="0" w:space="0" w:color="auto"/>
        <w:left w:val="none" w:sz="0" w:space="0" w:color="auto"/>
        <w:bottom w:val="none" w:sz="0" w:space="0" w:color="auto"/>
        <w:right w:val="none" w:sz="0" w:space="0" w:color="auto"/>
      </w:divBdr>
    </w:div>
    <w:div w:id="944583498">
      <w:bodyDiv w:val="1"/>
      <w:marLeft w:val="0"/>
      <w:marRight w:val="0"/>
      <w:marTop w:val="0"/>
      <w:marBottom w:val="0"/>
      <w:divBdr>
        <w:top w:val="none" w:sz="0" w:space="0" w:color="auto"/>
        <w:left w:val="none" w:sz="0" w:space="0" w:color="auto"/>
        <w:bottom w:val="none" w:sz="0" w:space="0" w:color="auto"/>
        <w:right w:val="none" w:sz="0" w:space="0" w:color="auto"/>
      </w:divBdr>
    </w:div>
    <w:div w:id="945383904">
      <w:bodyDiv w:val="1"/>
      <w:marLeft w:val="0"/>
      <w:marRight w:val="0"/>
      <w:marTop w:val="0"/>
      <w:marBottom w:val="0"/>
      <w:divBdr>
        <w:top w:val="none" w:sz="0" w:space="0" w:color="auto"/>
        <w:left w:val="none" w:sz="0" w:space="0" w:color="auto"/>
        <w:bottom w:val="none" w:sz="0" w:space="0" w:color="auto"/>
        <w:right w:val="none" w:sz="0" w:space="0" w:color="auto"/>
      </w:divBdr>
    </w:div>
    <w:div w:id="945425933">
      <w:bodyDiv w:val="1"/>
      <w:marLeft w:val="0"/>
      <w:marRight w:val="0"/>
      <w:marTop w:val="0"/>
      <w:marBottom w:val="0"/>
      <w:divBdr>
        <w:top w:val="none" w:sz="0" w:space="0" w:color="auto"/>
        <w:left w:val="none" w:sz="0" w:space="0" w:color="auto"/>
        <w:bottom w:val="none" w:sz="0" w:space="0" w:color="auto"/>
        <w:right w:val="none" w:sz="0" w:space="0" w:color="auto"/>
      </w:divBdr>
      <w:divsChild>
        <w:div w:id="324089304">
          <w:marLeft w:val="0"/>
          <w:marRight w:val="0"/>
          <w:marTop w:val="0"/>
          <w:marBottom w:val="0"/>
          <w:divBdr>
            <w:top w:val="none" w:sz="0" w:space="0" w:color="auto"/>
            <w:left w:val="none" w:sz="0" w:space="0" w:color="auto"/>
            <w:bottom w:val="none" w:sz="0" w:space="0" w:color="auto"/>
            <w:right w:val="none" w:sz="0" w:space="0" w:color="auto"/>
          </w:divBdr>
        </w:div>
      </w:divsChild>
    </w:div>
    <w:div w:id="945506748">
      <w:bodyDiv w:val="1"/>
      <w:marLeft w:val="0"/>
      <w:marRight w:val="0"/>
      <w:marTop w:val="0"/>
      <w:marBottom w:val="0"/>
      <w:divBdr>
        <w:top w:val="none" w:sz="0" w:space="0" w:color="auto"/>
        <w:left w:val="none" w:sz="0" w:space="0" w:color="auto"/>
        <w:bottom w:val="none" w:sz="0" w:space="0" w:color="auto"/>
        <w:right w:val="none" w:sz="0" w:space="0" w:color="auto"/>
      </w:divBdr>
    </w:div>
    <w:div w:id="945889398">
      <w:bodyDiv w:val="1"/>
      <w:marLeft w:val="0"/>
      <w:marRight w:val="0"/>
      <w:marTop w:val="0"/>
      <w:marBottom w:val="0"/>
      <w:divBdr>
        <w:top w:val="none" w:sz="0" w:space="0" w:color="auto"/>
        <w:left w:val="none" w:sz="0" w:space="0" w:color="auto"/>
        <w:bottom w:val="none" w:sz="0" w:space="0" w:color="auto"/>
        <w:right w:val="none" w:sz="0" w:space="0" w:color="auto"/>
      </w:divBdr>
    </w:div>
    <w:div w:id="945891521">
      <w:bodyDiv w:val="1"/>
      <w:marLeft w:val="0"/>
      <w:marRight w:val="0"/>
      <w:marTop w:val="0"/>
      <w:marBottom w:val="0"/>
      <w:divBdr>
        <w:top w:val="none" w:sz="0" w:space="0" w:color="auto"/>
        <w:left w:val="none" w:sz="0" w:space="0" w:color="auto"/>
        <w:bottom w:val="none" w:sz="0" w:space="0" w:color="auto"/>
        <w:right w:val="none" w:sz="0" w:space="0" w:color="auto"/>
      </w:divBdr>
    </w:div>
    <w:div w:id="946039469">
      <w:bodyDiv w:val="1"/>
      <w:marLeft w:val="0"/>
      <w:marRight w:val="0"/>
      <w:marTop w:val="0"/>
      <w:marBottom w:val="0"/>
      <w:divBdr>
        <w:top w:val="none" w:sz="0" w:space="0" w:color="auto"/>
        <w:left w:val="none" w:sz="0" w:space="0" w:color="auto"/>
        <w:bottom w:val="none" w:sz="0" w:space="0" w:color="auto"/>
        <w:right w:val="none" w:sz="0" w:space="0" w:color="auto"/>
      </w:divBdr>
    </w:div>
    <w:div w:id="946044436">
      <w:bodyDiv w:val="1"/>
      <w:marLeft w:val="0"/>
      <w:marRight w:val="0"/>
      <w:marTop w:val="0"/>
      <w:marBottom w:val="0"/>
      <w:divBdr>
        <w:top w:val="none" w:sz="0" w:space="0" w:color="auto"/>
        <w:left w:val="none" w:sz="0" w:space="0" w:color="auto"/>
        <w:bottom w:val="none" w:sz="0" w:space="0" w:color="auto"/>
        <w:right w:val="none" w:sz="0" w:space="0" w:color="auto"/>
      </w:divBdr>
    </w:div>
    <w:div w:id="946079973">
      <w:bodyDiv w:val="1"/>
      <w:marLeft w:val="0"/>
      <w:marRight w:val="0"/>
      <w:marTop w:val="0"/>
      <w:marBottom w:val="0"/>
      <w:divBdr>
        <w:top w:val="none" w:sz="0" w:space="0" w:color="auto"/>
        <w:left w:val="none" w:sz="0" w:space="0" w:color="auto"/>
        <w:bottom w:val="none" w:sz="0" w:space="0" w:color="auto"/>
        <w:right w:val="none" w:sz="0" w:space="0" w:color="auto"/>
      </w:divBdr>
    </w:div>
    <w:div w:id="946160722">
      <w:bodyDiv w:val="1"/>
      <w:marLeft w:val="0"/>
      <w:marRight w:val="0"/>
      <w:marTop w:val="0"/>
      <w:marBottom w:val="0"/>
      <w:divBdr>
        <w:top w:val="none" w:sz="0" w:space="0" w:color="auto"/>
        <w:left w:val="none" w:sz="0" w:space="0" w:color="auto"/>
        <w:bottom w:val="none" w:sz="0" w:space="0" w:color="auto"/>
        <w:right w:val="none" w:sz="0" w:space="0" w:color="auto"/>
      </w:divBdr>
    </w:div>
    <w:div w:id="946233812">
      <w:bodyDiv w:val="1"/>
      <w:marLeft w:val="0"/>
      <w:marRight w:val="0"/>
      <w:marTop w:val="0"/>
      <w:marBottom w:val="0"/>
      <w:divBdr>
        <w:top w:val="none" w:sz="0" w:space="0" w:color="auto"/>
        <w:left w:val="none" w:sz="0" w:space="0" w:color="auto"/>
        <w:bottom w:val="none" w:sz="0" w:space="0" w:color="auto"/>
        <w:right w:val="none" w:sz="0" w:space="0" w:color="auto"/>
      </w:divBdr>
    </w:div>
    <w:div w:id="946542390">
      <w:bodyDiv w:val="1"/>
      <w:marLeft w:val="0"/>
      <w:marRight w:val="0"/>
      <w:marTop w:val="0"/>
      <w:marBottom w:val="0"/>
      <w:divBdr>
        <w:top w:val="none" w:sz="0" w:space="0" w:color="auto"/>
        <w:left w:val="none" w:sz="0" w:space="0" w:color="auto"/>
        <w:bottom w:val="none" w:sz="0" w:space="0" w:color="auto"/>
        <w:right w:val="none" w:sz="0" w:space="0" w:color="auto"/>
      </w:divBdr>
    </w:div>
    <w:div w:id="946809445">
      <w:bodyDiv w:val="1"/>
      <w:marLeft w:val="0"/>
      <w:marRight w:val="0"/>
      <w:marTop w:val="0"/>
      <w:marBottom w:val="0"/>
      <w:divBdr>
        <w:top w:val="none" w:sz="0" w:space="0" w:color="auto"/>
        <w:left w:val="none" w:sz="0" w:space="0" w:color="auto"/>
        <w:bottom w:val="none" w:sz="0" w:space="0" w:color="auto"/>
        <w:right w:val="none" w:sz="0" w:space="0" w:color="auto"/>
      </w:divBdr>
    </w:div>
    <w:div w:id="946811139">
      <w:bodyDiv w:val="1"/>
      <w:marLeft w:val="0"/>
      <w:marRight w:val="0"/>
      <w:marTop w:val="0"/>
      <w:marBottom w:val="0"/>
      <w:divBdr>
        <w:top w:val="none" w:sz="0" w:space="0" w:color="auto"/>
        <w:left w:val="none" w:sz="0" w:space="0" w:color="auto"/>
        <w:bottom w:val="none" w:sz="0" w:space="0" w:color="auto"/>
        <w:right w:val="none" w:sz="0" w:space="0" w:color="auto"/>
      </w:divBdr>
    </w:div>
    <w:div w:id="946883908">
      <w:bodyDiv w:val="1"/>
      <w:marLeft w:val="0"/>
      <w:marRight w:val="0"/>
      <w:marTop w:val="0"/>
      <w:marBottom w:val="0"/>
      <w:divBdr>
        <w:top w:val="none" w:sz="0" w:space="0" w:color="auto"/>
        <w:left w:val="none" w:sz="0" w:space="0" w:color="auto"/>
        <w:bottom w:val="none" w:sz="0" w:space="0" w:color="auto"/>
        <w:right w:val="none" w:sz="0" w:space="0" w:color="auto"/>
      </w:divBdr>
    </w:div>
    <w:div w:id="946885220">
      <w:bodyDiv w:val="1"/>
      <w:marLeft w:val="0"/>
      <w:marRight w:val="0"/>
      <w:marTop w:val="0"/>
      <w:marBottom w:val="0"/>
      <w:divBdr>
        <w:top w:val="none" w:sz="0" w:space="0" w:color="auto"/>
        <w:left w:val="none" w:sz="0" w:space="0" w:color="auto"/>
        <w:bottom w:val="none" w:sz="0" w:space="0" w:color="auto"/>
        <w:right w:val="none" w:sz="0" w:space="0" w:color="auto"/>
      </w:divBdr>
    </w:div>
    <w:div w:id="947541499">
      <w:bodyDiv w:val="1"/>
      <w:marLeft w:val="0"/>
      <w:marRight w:val="0"/>
      <w:marTop w:val="0"/>
      <w:marBottom w:val="0"/>
      <w:divBdr>
        <w:top w:val="none" w:sz="0" w:space="0" w:color="auto"/>
        <w:left w:val="none" w:sz="0" w:space="0" w:color="auto"/>
        <w:bottom w:val="none" w:sz="0" w:space="0" w:color="auto"/>
        <w:right w:val="none" w:sz="0" w:space="0" w:color="auto"/>
      </w:divBdr>
    </w:div>
    <w:div w:id="947547405">
      <w:bodyDiv w:val="1"/>
      <w:marLeft w:val="0"/>
      <w:marRight w:val="0"/>
      <w:marTop w:val="0"/>
      <w:marBottom w:val="0"/>
      <w:divBdr>
        <w:top w:val="none" w:sz="0" w:space="0" w:color="auto"/>
        <w:left w:val="none" w:sz="0" w:space="0" w:color="auto"/>
        <w:bottom w:val="none" w:sz="0" w:space="0" w:color="auto"/>
        <w:right w:val="none" w:sz="0" w:space="0" w:color="auto"/>
      </w:divBdr>
    </w:div>
    <w:div w:id="947587130">
      <w:bodyDiv w:val="1"/>
      <w:marLeft w:val="0"/>
      <w:marRight w:val="0"/>
      <w:marTop w:val="0"/>
      <w:marBottom w:val="0"/>
      <w:divBdr>
        <w:top w:val="none" w:sz="0" w:space="0" w:color="auto"/>
        <w:left w:val="none" w:sz="0" w:space="0" w:color="auto"/>
        <w:bottom w:val="none" w:sz="0" w:space="0" w:color="auto"/>
        <w:right w:val="none" w:sz="0" w:space="0" w:color="auto"/>
      </w:divBdr>
    </w:div>
    <w:div w:id="948003420">
      <w:bodyDiv w:val="1"/>
      <w:marLeft w:val="0"/>
      <w:marRight w:val="0"/>
      <w:marTop w:val="0"/>
      <w:marBottom w:val="0"/>
      <w:divBdr>
        <w:top w:val="none" w:sz="0" w:space="0" w:color="auto"/>
        <w:left w:val="none" w:sz="0" w:space="0" w:color="auto"/>
        <w:bottom w:val="none" w:sz="0" w:space="0" w:color="auto"/>
        <w:right w:val="none" w:sz="0" w:space="0" w:color="auto"/>
      </w:divBdr>
    </w:div>
    <w:div w:id="948128312">
      <w:bodyDiv w:val="1"/>
      <w:marLeft w:val="0"/>
      <w:marRight w:val="0"/>
      <w:marTop w:val="0"/>
      <w:marBottom w:val="0"/>
      <w:divBdr>
        <w:top w:val="none" w:sz="0" w:space="0" w:color="auto"/>
        <w:left w:val="none" w:sz="0" w:space="0" w:color="auto"/>
        <w:bottom w:val="none" w:sz="0" w:space="0" w:color="auto"/>
        <w:right w:val="none" w:sz="0" w:space="0" w:color="auto"/>
      </w:divBdr>
    </w:div>
    <w:div w:id="948706731">
      <w:bodyDiv w:val="1"/>
      <w:marLeft w:val="0"/>
      <w:marRight w:val="0"/>
      <w:marTop w:val="0"/>
      <w:marBottom w:val="0"/>
      <w:divBdr>
        <w:top w:val="none" w:sz="0" w:space="0" w:color="auto"/>
        <w:left w:val="none" w:sz="0" w:space="0" w:color="auto"/>
        <w:bottom w:val="none" w:sz="0" w:space="0" w:color="auto"/>
        <w:right w:val="none" w:sz="0" w:space="0" w:color="auto"/>
      </w:divBdr>
    </w:div>
    <w:div w:id="948782384">
      <w:bodyDiv w:val="1"/>
      <w:marLeft w:val="0"/>
      <w:marRight w:val="0"/>
      <w:marTop w:val="0"/>
      <w:marBottom w:val="0"/>
      <w:divBdr>
        <w:top w:val="none" w:sz="0" w:space="0" w:color="auto"/>
        <w:left w:val="none" w:sz="0" w:space="0" w:color="auto"/>
        <w:bottom w:val="none" w:sz="0" w:space="0" w:color="auto"/>
        <w:right w:val="none" w:sz="0" w:space="0" w:color="auto"/>
      </w:divBdr>
    </w:div>
    <w:div w:id="948925876">
      <w:bodyDiv w:val="1"/>
      <w:marLeft w:val="0"/>
      <w:marRight w:val="0"/>
      <w:marTop w:val="0"/>
      <w:marBottom w:val="0"/>
      <w:divBdr>
        <w:top w:val="none" w:sz="0" w:space="0" w:color="auto"/>
        <w:left w:val="none" w:sz="0" w:space="0" w:color="auto"/>
        <w:bottom w:val="none" w:sz="0" w:space="0" w:color="auto"/>
        <w:right w:val="none" w:sz="0" w:space="0" w:color="auto"/>
      </w:divBdr>
    </w:div>
    <w:div w:id="949121178">
      <w:bodyDiv w:val="1"/>
      <w:marLeft w:val="0"/>
      <w:marRight w:val="0"/>
      <w:marTop w:val="0"/>
      <w:marBottom w:val="0"/>
      <w:divBdr>
        <w:top w:val="none" w:sz="0" w:space="0" w:color="auto"/>
        <w:left w:val="none" w:sz="0" w:space="0" w:color="auto"/>
        <w:bottom w:val="none" w:sz="0" w:space="0" w:color="auto"/>
        <w:right w:val="none" w:sz="0" w:space="0" w:color="auto"/>
      </w:divBdr>
    </w:div>
    <w:div w:id="949170205">
      <w:bodyDiv w:val="1"/>
      <w:marLeft w:val="0"/>
      <w:marRight w:val="0"/>
      <w:marTop w:val="0"/>
      <w:marBottom w:val="0"/>
      <w:divBdr>
        <w:top w:val="none" w:sz="0" w:space="0" w:color="auto"/>
        <w:left w:val="none" w:sz="0" w:space="0" w:color="auto"/>
        <w:bottom w:val="none" w:sz="0" w:space="0" w:color="auto"/>
        <w:right w:val="none" w:sz="0" w:space="0" w:color="auto"/>
      </w:divBdr>
    </w:div>
    <w:div w:id="949707889">
      <w:bodyDiv w:val="1"/>
      <w:marLeft w:val="0"/>
      <w:marRight w:val="0"/>
      <w:marTop w:val="0"/>
      <w:marBottom w:val="0"/>
      <w:divBdr>
        <w:top w:val="none" w:sz="0" w:space="0" w:color="auto"/>
        <w:left w:val="none" w:sz="0" w:space="0" w:color="auto"/>
        <w:bottom w:val="none" w:sz="0" w:space="0" w:color="auto"/>
        <w:right w:val="none" w:sz="0" w:space="0" w:color="auto"/>
      </w:divBdr>
    </w:div>
    <w:div w:id="950009946">
      <w:bodyDiv w:val="1"/>
      <w:marLeft w:val="0"/>
      <w:marRight w:val="0"/>
      <w:marTop w:val="0"/>
      <w:marBottom w:val="0"/>
      <w:divBdr>
        <w:top w:val="none" w:sz="0" w:space="0" w:color="auto"/>
        <w:left w:val="none" w:sz="0" w:space="0" w:color="auto"/>
        <w:bottom w:val="none" w:sz="0" w:space="0" w:color="auto"/>
        <w:right w:val="none" w:sz="0" w:space="0" w:color="auto"/>
      </w:divBdr>
    </w:div>
    <w:div w:id="950282548">
      <w:bodyDiv w:val="1"/>
      <w:marLeft w:val="0"/>
      <w:marRight w:val="0"/>
      <w:marTop w:val="0"/>
      <w:marBottom w:val="0"/>
      <w:divBdr>
        <w:top w:val="none" w:sz="0" w:space="0" w:color="auto"/>
        <w:left w:val="none" w:sz="0" w:space="0" w:color="auto"/>
        <w:bottom w:val="none" w:sz="0" w:space="0" w:color="auto"/>
        <w:right w:val="none" w:sz="0" w:space="0" w:color="auto"/>
      </w:divBdr>
    </w:div>
    <w:div w:id="950287829">
      <w:bodyDiv w:val="1"/>
      <w:marLeft w:val="0"/>
      <w:marRight w:val="0"/>
      <w:marTop w:val="0"/>
      <w:marBottom w:val="0"/>
      <w:divBdr>
        <w:top w:val="none" w:sz="0" w:space="0" w:color="auto"/>
        <w:left w:val="none" w:sz="0" w:space="0" w:color="auto"/>
        <w:bottom w:val="none" w:sz="0" w:space="0" w:color="auto"/>
        <w:right w:val="none" w:sz="0" w:space="0" w:color="auto"/>
      </w:divBdr>
    </w:div>
    <w:div w:id="950938914">
      <w:bodyDiv w:val="1"/>
      <w:marLeft w:val="0"/>
      <w:marRight w:val="0"/>
      <w:marTop w:val="0"/>
      <w:marBottom w:val="0"/>
      <w:divBdr>
        <w:top w:val="none" w:sz="0" w:space="0" w:color="auto"/>
        <w:left w:val="none" w:sz="0" w:space="0" w:color="auto"/>
        <w:bottom w:val="none" w:sz="0" w:space="0" w:color="auto"/>
        <w:right w:val="none" w:sz="0" w:space="0" w:color="auto"/>
      </w:divBdr>
    </w:div>
    <w:div w:id="951790716">
      <w:bodyDiv w:val="1"/>
      <w:marLeft w:val="0"/>
      <w:marRight w:val="0"/>
      <w:marTop w:val="0"/>
      <w:marBottom w:val="0"/>
      <w:divBdr>
        <w:top w:val="none" w:sz="0" w:space="0" w:color="auto"/>
        <w:left w:val="none" w:sz="0" w:space="0" w:color="auto"/>
        <w:bottom w:val="none" w:sz="0" w:space="0" w:color="auto"/>
        <w:right w:val="none" w:sz="0" w:space="0" w:color="auto"/>
      </w:divBdr>
    </w:div>
    <w:div w:id="951864787">
      <w:bodyDiv w:val="1"/>
      <w:marLeft w:val="0"/>
      <w:marRight w:val="0"/>
      <w:marTop w:val="0"/>
      <w:marBottom w:val="0"/>
      <w:divBdr>
        <w:top w:val="none" w:sz="0" w:space="0" w:color="auto"/>
        <w:left w:val="none" w:sz="0" w:space="0" w:color="auto"/>
        <w:bottom w:val="none" w:sz="0" w:space="0" w:color="auto"/>
        <w:right w:val="none" w:sz="0" w:space="0" w:color="auto"/>
      </w:divBdr>
      <w:divsChild>
        <w:div w:id="466361848">
          <w:marLeft w:val="0"/>
          <w:marRight w:val="0"/>
          <w:marTop w:val="0"/>
          <w:marBottom w:val="0"/>
          <w:divBdr>
            <w:top w:val="none" w:sz="0" w:space="0" w:color="auto"/>
            <w:left w:val="none" w:sz="0" w:space="0" w:color="auto"/>
            <w:bottom w:val="none" w:sz="0" w:space="0" w:color="auto"/>
            <w:right w:val="none" w:sz="0" w:space="0" w:color="auto"/>
          </w:divBdr>
        </w:div>
      </w:divsChild>
    </w:div>
    <w:div w:id="952058222">
      <w:bodyDiv w:val="1"/>
      <w:marLeft w:val="0"/>
      <w:marRight w:val="0"/>
      <w:marTop w:val="0"/>
      <w:marBottom w:val="0"/>
      <w:divBdr>
        <w:top w:val="none" w:sz="0" w:space="0" w:color="auto"/>
        <w:left w:val="none" w:sz="0" w:space="0" w:color="auto"/>
        <w:bottom w:val="none" w:sz="0" w:space="0" w:color="auto"/>
        <w:right w:val="none" w:sz="0" w:space="0" w:color="auto"/>
      </w:divBdr>
    </w:div>
    <w:div w:id="952127494">
      <w:bodyDiv w:val="1"/>
      <w:marLeft w:val="0"/>
      <w:marRight w:val="0"/>
      <w:marTop w:val="0"/>
      <w:marBottom w:val="0"/>
      <w:divBdr>
        <w:top w:val="none" w:sz="0" w:space="0" w:color="auto"/>
        <w:left w:val="none" w:sz="0" w:space="0" w:color="auto"/>
        <w:bottom w:val="none" w:sz="0" w:space="0" w:color="auto"/>
        <w:right w:val="none" w:sz="0" w:space="0" w:color="auto"/>
      </w:divBdr>
    </w:div>
    <w:div w:id="952177343">
      <w:bodyDiv w:val="1"/>
      <w:marLeft w:val="0"/>
      <w:marRight w:val="0"/>
      <w:marTop w:val="0"/>
      <w:marBottom w:val="0"/>
      <w:divBdr>
        <w:top w:val="none" w:sz="0" w:space="0" w:color="auto"/>
        <w:left w:val="none" w:sz="0" w:space="0" w:color="auto"/>
        <w:bottom w:val="none" w:sz="0" w:space="0" w:color="auto"/>
        <w:right w:val="none" w:sz="0" w:space="0" w:color="auto"/>
      </w:divBdr>
    </w:div>
    <w:div w:id="952251622">
      <w:bodyDiv w:val="1"/>
      <w:marLeft w:val="0"/>
      <w:marRight w:val="0"/>
      <w:marTop w:val="0"/>
      <w:marBottom w:val="0"/>
      <w:divBdr>
        <w:top w:val="none" w:sz="0" w:space="0" w:color="auto"/>
        <w:left w:val="none" w:sz="0" w:space="0" w:color="auto"/>
        <w:bottom w:val="none" w:sz="0" w:space="0" w:color="auto"/>
        <w:right w:val="none" w:sz="0" w:space="0" w:color="auto"/>
      </w:divBdr>
    </w:div>
    <w:div w:id="952443623">
      <w:bodyDiv w:val="1"/>
      <w:marLeft w:val="0"/>
      <w:marRight w:val="0"/>
      <w:marTop w:val="0"/>
      <w:marBottom w:val="0"/>
      <w:divBdr>
        <w:top w:val="none" w:sz="0" w:space="0" w:color="auto"/>
        <w:left w:val="none" w:sz="0" w:space="0" w:color="auto"/>
        <w:bottom w:val="none" w:sz="0" w:space="0" w:color="auto"/>
        <w:right w:val="none" w:sz="0" w:space="0" w:color="auto"/>
      </w:divBdr>
    </w:div>
    <w:div w:id="952588169">
      <w:bodyDiv w:val="1"/>
      <w:marLeft w:val="0"/>
      <w:marRight w:val="0"/>
      <w:marTop w:val="0"/>
      <w:marBottom w:val="0"/>
      <w:divBdr>
        <w:top w:val="none" w:sz="0" w:space="0" w:color="auto"/>
        <w:left w:val="none" w:sz="0" w:space="0" w:color="auto"/>
        <w:bottom w:val="none" w:sz="0" w:space="0" w:color="auto"/>
        <w:right w:val="none" w:sz="0" w:space="0" w:color="auto"/>
      </w:divBdr>
    </w:div>
    <w:div w:id="952636260">
      <w:bodyDiv w:val="1"/>
      <w:marLeft w:val="0"/>
      <w:marRight w:val="0"/>
      <w:marTop w:val="0"/>
      <w:marBottom w:val="0"/>
      <w:divBdr>
        <w:top w:val="none" w:sz="0" w:space="0" w:color="auto"/>
        <w:left w:val="none" w:sz="0" w:space="0" w:color="auto"/>
        <w:bottom w:val="none" w:sz="0" w:space="0" w:color="auto"/>
        <w:right w:val="none" w:sz="0" w:space="0" w:color="auto"/>
      </w:divBdr>
    </w:div>
    <w:div w:id="952904319">
      <w:bodyDiv w:val="1"/>
      <w:marLeft w:val="0"/>
      <w:marRight w:val="0"/>
      <w:marTop w:val="0"/>
      <w:marBottom w:val="0"/>
      <w:divBdr>
        <w:top w:val="none" w:sz="0" w:space="0" w:color="auto"/>
        <w:left w:val="none" w:sz="0" w:space="0" w:color="auto"/>
        <w:bottom w:val="none" w:sz="0" w:space="0" w:color="auto"/>
        <w:right w:val="none" w:sz="0" w:space="0" w:color="auto"/>
      </w:divBdr>
    </w:div>
    <w:div w:id="953025144">
      <w:bodyDiv w:val="1"/>
      <w:marLeft w:val="0"/>
      <w:marRight w:val="0"/>
      <w:marTop w:val="0"/>
      <w:marBottom w:val="0"/>
      <w:divBdr>
        <w:top w:val="none" w:sz="0" w:space="0" w:color="auto"/>
        <w:left w:val="none" w:sz="0" w:space="0" w:color="auto"/>
        <w:bottom w:val="none" w:sz="0" w:space="0" w:color="auto"/>
        <w:right w:val="none" w:sz="0" w:space="0" w:color="auto"/>
      </w:divBdr>
    </w:div>
    <w:div w:id="953049846">
      <w:bodyDiv w:val="1"/>
      <w:marLeft w:val="0"/>
      <w:marRight w:val="0"/>
      <w:marTop w:val="0"/>
      <w:marBottom w:val="0"/>
      <w:divBdr>
        <w:top w:val="none" w:sz="0" w:space="0" w:color="auto"/>
        <w:left w:val="none" w:sz="0" w:space="0" w:color="auto"/>
        <w:bottom w:val="none" w:sz="0" w:space="0" w:color="auto"/>
        <w:right w:val="none" w:sz="0" w:space="0" w:color="auto"/>
      </w:divBdr>
    </w:div>
    <w:div w:id="953053608">
      <w:bodyDiv w:val="1"/>
      <w:marLeft w:val="0"/>
      <w:marRight w:val="0"/>
      <w:marTop w:val="0"/>
      <w:marBottom w:val="0"/>
      <w:divBdr>
        <w:top w:val="none" w:sz="0" w:space="0" w:color="auto"/>
        <w:left w:val="none" w:sz="0" w:space="0" w:color="auto"/>
        <w:bottom w:val="none" w:sz="0" w:space="0" w:color="auto"/>
        <w:right w:val="none" w:sz="0" w:space="0" w:color="auto"/>
      </w:divBdr>
    </w:div>
    <w:div w:id="953170080">
      <w:bodyDiv w:val="1"/>
      <w:marLeft w:val="0"/>
      <w:marRight w:val="0"/>
      <w:marTop w:val="0"/>
      <w:marBottom w:val="0"/>
      <w:divBdr>
        <w:top w:val="none" w:sz="0" w:space="0" w:color="auto"/>
        <w:left w:val="none" w:sz="0" w:space="0" w:color="auto"/>
        <w:bottom w:val="none" w:sz="0" w:space="0" w:color="auto"/>
        <w:right w:val="none" w:sz="0" w:space="0" w:color="auto"/>
      </w:divBdr>
      <w:divsChild>
        <w:div w:id="1384014106">
          <w:marLeft w:val="0"/>
          <w:marRight w:val="0"/>
          <w:marTop w:val="0"/>
          <w:marBottom w:val="0"/>
          <w:divBdr>
            <w:top w:val="none" w:sz="0" w:space="0" w:color="auto"/>
            <w:left w:val="none" w:sz="0" w:space="0" w:color="auto"/>
            <w:bottom w:val="none" w:sz="0" w:space="0" w:color="auto"/>
            <w:right w:val="none" w:sz="0" w:space="0" w:color="auto"/>
          </w:divBdr>
        </w:div>
      </w:divsChild>
    </w:div>
    <w:div w:id="953557588">
      <w:bodyDiv w:val="1"/>
      <w:marLeft w:val="0"/>
      <w:marRight w:val="0"/>
      <w:marTop w:val="0"/>
      <w:marBottom w:val="0"/>
      <w:divBdr>
        <w:top w:val="none" w:sz="0" w:space="0" w:color="auto"/>
        <w:left w:val="none" w:sz="0" w:space="0" w:color="auto"/>
        <w:bottom w:val="none" w:sz="0" w:space="0" w:color="auto"/>
        <w:right w:val="none" w:sz="0" w:space="0" w:color="auto"/>
      </w:divBdr>
    </w:div>
    <w:div w:id="953949075">
      <w:bodyDiv w:val="1"/>
      <w:marLeft w:val="0"/>
      <w:marRight w:val="0"/>
      <w:marTop w:val="0"/>
      <w:marBottom w:val="0"/>
      <w:divBdr>
        <w:top w:val="none" w:sz="0" w:space="0" w:color="auto"/>
        <w:left w:val="none" w:sz="0" w:space="0" w:color="auto"/>
        <w:bottom w:val="none" w:sz="0" w:space="0" w:color="auto"/>
        <w:right w:val="none" w:sz="0" w:space="0" w:color="auto"/>
      </w:divBdr>
    </w:div>
    <w:div w:id="954291970">
      <w:bodyDiv w:val="1"/>
      <w:marLeft w:val="0"/>
      <w:marRight w:val="0"/>
      <w:marTop w:val="0"/>
      <w:marBottom w:val="0"/>
      <w:divBdr>
        <w:top w:val="none" w:sz="0" w:space="0" w:color="auto"/>
        <w:left w:val="none" w:sz="0" w:space="0" w:color="auto"/>
        <w:bottom w:val="none" w:sz="0" w:space="0" w:color="auto"/>
        <w:right w:val="none" w:sz="0" w:space="0" w:color="auto"/>
      </w:divBdr>
    </w:div>
    <w:div w:id="955408433">
      <w:bodyDiv w:val="1"/>
      <w:marLeft w:val="0"/>
      <w:marRight w:val="0"/>
      <w:marTop w:val="0"/>
      <w:marBottom w:val="0"/>
      <w:divBdr>
        <w:top w:val="none" w:sz="0" w:space="0" w:color="auto"/>
        <w:left w:val="none" w:sz="0" w:space="0" w:color="auto"/>
        <w:bottom w:val="none" w:sz="0" w:space="0" w:color="auto"/>
        <w:right w:val="none" w:sz="0" w:space="0" w:color="auto"/>
      </w:divBdr>
    </w:div>
    <w:div w:id="955604105">
      <w:bodyDiv w:val="1"/>
      <w:marLeft w:val="0"/>
      <w:marRight w:val="0"/>
      <w:marTop w:val="0"/>
      <w:marBottom w:val="0"/>
      <w:divBdr>
        <w:top w:val="none" w:sz="0" w:space="0" w:color="auto"/>
        <w:left w:val="none" w:sz="0" w:space="0" w:color="auto"/>
        <w:bottom w:val="none" w:sz="0" w:space="0" w:color="auto"/>
        <w:right w:val="none" w:sz="0" w:space="0" w:color="auto"/>
      </w:divBdr>
    </w:div>
    <w:div w:id="955868752">
      <w:bodyDiv w:val="1"/>
      <w:marLeft w:val="0"/>
      <w:marRight w:val="0"/>
      <w:marTop w:val="0"/>
      <w:marBottom w:val="0"/>
      <w:divBdr>
        <w:top w:val="none" w:sz="0" w:space="0" w:color="auto"/>
        <w:left w:val="none" w:sz="0" w:space="0" w:color="auto"/>
        <w:bottom w:val="none" w:sz="0" w:space="0" w:color="auto"/>
        <w:right w:val="none" w:sz="0" w:space="0" w:color="auto"/>
      </w:divBdr>
    </w:div>
    <w:div w:id="955983243">
      <w:bodyDiv w:val="1"/>
      <w:marLeft w:val="0"/>
      <w:marRight w:val="0"/>
      <w:marTop w:val="0"/>
      <w:marBottom w:val="0"/>
      <w:divBdr>
        <w:top w:val="none" w:sz="0" w:space="0" w:color="auto"/>
        <w:left w:val="none" w:sz="0" w:space="0" w:color="auto"/>
        <w:bottom w:val="none" w:sz="0" w:space="0" w:color="auto"/>
        <w:right w:val="none" w:sz="0" w:space="0" w:color="auto"/>
      </w:divBdr>
    </w:div>
    <w:div w:id="955990124">
      <w:bodyDiv w:val="1"/>
      <w:marLeft w:val="0"/>
      <w:marRight w:val="0"/>
      <w:marTop w:val="0"/>
      <w:marBottom w:val="0"/>
      <w:divBdr>
        <w:top w:val="none" w:sz="0" w:space="0" w:color="auto"/>
        <w:left w:val="none" w:sz="0" w:space="0" w:color="auto"/>
        <w:bottom w:val="none" w:sz="0" w:space="0" w:color="auto"/>
        <w:right w:val="none" w:sz="0" w:space="0" w:color="auto"/>
      </w:divBdr>
    </w:div>
    <w:div w:id="956065746">
      <w:bodyDiv w:val="1"/>
      <w:marLeft w:val="0"/>
      <w:marRight w:val="0"/>
      <w:marTop w:val="0"/>
      <w:marBottom w:val="0"/>
      <w:divBdr>
        <w:top w:val="none" w:sz="0" w:space="0" w:color="auto"/>
        <w:left w:val="none" w:sz="0" w:space="0" w:color="auto"/>
        <w:bottom w:val="none" w:sz="0" w:space="0" w:color="auto"/>
        <w:right w:val="none" w:sz="0" w:space="0" w:color="auto"/>
      </w:divBdr>
    </w:div>
    <w:div w:id="956066109">
      <w:bodyDiv w:val="1"/>
      <w:marLeft w:val="0"/>
      <w:marRight w:val="0"/>
      <w:marTop w:val="0"/>
      <w:marBottom w:val="0"/>
      <w:divBdr>
        <w:top w:val="none" w:sz="0" w:space="0" w:color="auto"/>
        <w:left w:val="none" w:sz="0" w:space="0" w:color="auto"/>
        <w:bottom w:val="none" w:sz="0" w:space="0" w:color="auto"/>
        <w:right w:val="none" w:sz="0" w:space="0" w:color="auto"/>
      </w:divBdr>
    </w:div>
    <w:div w:id="956105197">
      <w:bodyDiv w:val="1"/>
      <w:marLeft w:val="0"/>
      <w:marRight w:val="0"/>
      <w:marTop w:val="0"/>
      <w:marBottom w:val="0"/>
      <w:divBdr>
        <w:top w:val="none" w:sz="0" w:space="0" w:color="auto"/>
        <w:left w:val="none" w:sz="0" w:space="0" w:color="auto"/>
        <w:bottom w:val="none" w:sz="0" w:space="0" w:color="auto"/>
        <w:right w:val="none" w:sz="0" w:space="0" w:color="auto"/>
      </w:divBdr>
    </w:div>
    <w:div w:id="956257477">
      <w:bodyDiv w:val="1"/>
      <w:marLeft w:val="0"/>
      <w:marRight w:val="0"/>
      <w:marTop w:val="0"/>
      <w:marBottom w:val="0"/>
      <w:divBdr>
        <w:top w:val="none" w:sz="0" w:space="0" w:color="auto"/>
        <w:left w:val="none" w:sz="0" w:space="0" w:color="auto"/>
        <w:bottom w:val="none" w:sz="0" w:space="0" w:color="auto"/>
        <w:right w:val="none" w:sz="0" w:space="0" w:color="auto"/>
      </w:divBdr>
    </w:div>
    <w:div w:id="956371061">
      <w:bodyDiv w:val="1"/>
      <w:marLeft w:val="0"/>
      <w:marRight w:val="0"/>
      <w:marTop w:val="0"/>
      <w:marBottom w:val="0"/>
      <w:divBdr>
        <w:top w:val="none" w:sz="0" w:space="0" w:color="auto"/>
        <w:left w:val="none" w:sz="0" w:space="0" w:color="auto"/>
        <w:bottom w:val="none" w:sz="0" w:space="0" w:color="auto"/>
        <w:right w:val="none" w:sz="0" w:space="0" w:color="auto"/>
      </w:divBdr>
    </w:div>
    <w:div w:id="956527336">
      <w:bodyDiv w:val="1"/>
      <w:marLeft w:val="0"/>
      <w:marRight w:val="0"/>
      <w:marTop w:val="0"/>
      <w:marBottom w:val="0"/>
      <w:divBdr>
        <w:top w:val="none" w:sz="0" w:space="0" w:color="auto"/>
        <w:left w:val="none" w:sz="0" w:space="0" w:color="auto"/>
        <w:bottom w:val="none" w:sz="0" w:space="0" w:color="auto"/>
        <w:right w:val="none" w:sz="0" w:space="0" w:color="auto"/>
      </w:divBdr>
    </w:div>
    <w:div w:id="956718585">
      <w:bodyDiv w:val="1"/>
      <w:marLeft w:val="0"/>
      <w:marRight w:val="0"/>
      <w:marTop w:val="0"/>
      <w:marBottom w:val="0"/>
      <w:divBdr>
        <w:top w:val="none" w:sz="0" w:space="0" w:color="auto"/>
        <w:left w:val="none" w:sz="0" w:space="0" w:color="auto"/>
        <w:bottom w:val="none" w:sz="0" w:space="0" w:color="auto"/>
        <w:right w:val="none" w:sz="0" w:space="0" w:color="auto"/>
      </w:divBdr>
    </w:div>
    <w:div w:id="957100964">
      <w:bodyDiv w:val="1"/>
      <w:marLeft w:val="0"/>
      <w:marRight w:val="0"/>
      <w:marTop w:val="0"/>
      <w:marBottom w:val="0"/>
      <w:divBdr>
        <w:top w:val="none" w:sz="0" w:space="0" w:color="auto"/>
        <w:left w:val="none" w:sz="0" w:space="0" w:color="auto"/>
        <w:bottom w:val="none" w:sz="0" w:space="0" w:color="auto"/>
        <w:right w:val="none" w:sz="0" w:space="0" w:color="auto"/>
      </w:divBdr>
    </w:div>
    <w:div w:id="957443682">
      <w:bodyDiv w:val="1"/>
      <w:marLeft w:val="0"/>
      <w:marRight w:val="0"/>
      <w:marTop w:val="0"/>
      <w:marBottom w:val="0"/>
      <w:divBdr>
        <w:top w:val="none" w:sz="0" w:space="0" w:color="auto"/>
        <w:left w:val="none" w:sz="0" w:space="0" w:color="auto"/>
        <w:bottom w:val="none" w:sz="0" w:space="0" w:color="auto"/>
        <w:right w:val="none" w:sz="0" w:space="0" w:color="auto"/>
      </w:divBdr>
      <w:divsChild>
        <w:div w:id="529496965">
          <w:marLeft w:val="0"/>
          <w:marRight w:val="0"/>
          <w:marTop w:val="0"/>
          <w:marBottom w:val="0"/>
          <w:divBdr>
            <w:top w:val="none" w:sz="0" w:space="0" w:color="auto"/>
            <w:left w:val="none" w:sz="0" w:space="0" w:color="auto"/>
            <w:bottom w:val="none" w:sz="0" w:space="0" w:color="auto"/>
            <w:right w:val="none" w:sz="0" w:space="0" w:color="auto"/>
          </w:divBdr>
        </w:div>
      </w:divsChild>
    </w:div>
    <w:div w:id="957685682">
      <w:bodyDiv w:val="1"/>
      <w:marLeft w:val="0"/>
      <w:marRight w:val="0"/>
      <w:marTop w:val="0"/>
      <w:marBottom w:val="0"/>
      <w:divBdr>
        <w:top w:val="none" w:sz="0" w:space="0" w:color="auto"/>
        <w:left w:val="none" w:sz="0" w:space="0" w:color="auto"/>
        <w:bottom w:val="none" w:sz="0" w:space="0" w:color="auto"/>
        <w:right w:val="none" w:sz="0" w:space="0" w:color="auto"/>
      </w:divBdr>
    </w:div>
    <w:div w:id="957760010">
      <w:bodyDiv w:val="1"/>
      <w:marLeft w:val="0"/>
      <w:marRight w:val="0"/>
      <w:marTop w:val="0"/>
      <w:marBottom w:val="0"/>
      <w:divBdr>
        <w:top w:val="none" w:sz="0" w:space="0" w:color="auto"/>
        <w:left w:val="none" w:sz="0" w:space="0" w:color="auto"/>
        <w:bottom w:val="none" w:sz="0" w:space="0" w:color="auto"/>
        <w:right w:val="none" w:sz="0" w:space="0" w:color="auto"/>
      </w:divBdr>
    </w:div>
    <w:div w:id="958024992">
      <w:bodyDiv w:val="1"/>
      <w:marLeft w:val="0"/>
      <w:marRight w:val="0"/>
      <w:marTop w:val="0"/>
      <w:marBottom w:val="0"/>
      <w:divBdr>
        <w:top w:val="none" w:sz="0" w:space="0" w:color="auto"/>
        <w:left w:val="none" w:sz="0" w:space="0" w:color="auto"/>
        <w:bottom w:val="none" w:sz="0" w:space="0" w:color="auto"/>
        <w:right w:val="none" w:sz="0" w:space="0" w:color="auto"/>
      </w:divBdr>
    </w:div>
    <w:div w:id="958756063">
      <w:bodyDiv w:val="1"/>
      <w:marLeft w:val="0"/>
      <w:marRight w:val="0"/>
      <w:marTop w:val="0"/>
      <w:marBottom w:val="0"/>
      <w:divBdr>
        <w:top w:val="none" w:sz="0" w:space="0" w:color="auto"/>
        <w:left w:val="none" w:sz="0" w:space="0" w:color="auto"/>
        <w:bottom w:val="none" w:sz="0" w:space="0" w:color="auto"/>
        <w:right w:val="none" w:sz="0" w:space="0" w:color="auto"/>
      </w:divBdr>
    </w:div>
    <w:div w:id="958803027">
      <w:bodyDiv w:val="1"/>
      <w:marLeft w:val="0"/>
      <w:marRight w:val="0"/>
      <w:marTop w:val="0"/>
      <w:marBottom w:val="0"/>
      <w:divBdr>
        <w:top w:val="none" w:sz="0" w:space="0" w:color="auto"/>
        <w:left w:val="none" w:sz="0" w:space="0" w:color="auto"/>
        <w:bottom w:val="none" w:sz="0" w:space="0" w:color="auto"/>
        <w:right w:val="none" w:sz="0" w:space="0" w:color="auto"/>
      </w:divBdr>
    </w:div>
    <w:div w:id="958873633">
      <w:bodyDiv w:val="1"/>
      <w:marLeft w:val="0"/>
      <w:marRight w:val="0"/>
      <w:marTop w:val="0"/>
      <w:marBottom w:val="0"/>
      <w:divBdr>
        <w:top w:val="none" w:sz="0" w:space="0" w:color="auto"/>
        <w:left w:val="none" w:sz="0" w:space="0" w:color="auto"/>
        <w:bottom w:val="none" w:sz="0" w:space="0" w:color="auto"/>
        <w:right w:val="none" w:sz="0" w:space="0" w:color="auto"/>
      </w:divBdr>
      <w:divsChild>
        <w:div w:id="2041586795">
          <w:marLeft w:val="0"/>
          <w:marRight w:val="0"/>
          <w:marTop w:val="0"/>
          <w:marBottom w:val="0"/>
          <w:divBdr>
            <w:top w:val="none" w:sz="0" w:space="0" w:color="auto"/>
            <w:left w:val="none" w:sz="0" w:space="0" w:color="auto"/>
            <w:bottom w:val="none" w:sz="0" w:space="0" w:color="auto"/>
            <w:right w:val="none" w:sz="0" w:space="0" w:color="auto"/>
          </w:divBdr>
        </w:div>
      </w:divsChild>
    </w:div>
    <w:div w:id="958874568">
      <w:bodyDiv w:val="1"/>
      <w:marLeft w:val="0"/>
      <w:marRight w:val="0"/>
      <w:marTop w:val="0"/>
      <w:marBottom w:val="0"/>
      <w:divBdr>
        <w:top w:val="none" w:sz="0" w:space="0" w:color="auto"/>
        <w:left w:val="none" w:sz="0" w:space="0" w:color="auto"/>
        <w:bottom w:val="none" w:sz="0" w:space="0" w:color="auto"/>
        <w:right w:val="none" w:sz="0" w:space="0" w:color="auto"/>
      </w:divBdr>
    </w:div>
    <w:div w:id="959191465">
      <w:bodyDiv w:val="1"/>
      <w:marLeft w:val="0"/>
      <w:marRight w:val="0"/>
      <w:marTop w:val="0"/>
      <w:marBottom w:val="0"/>
      <w:divBdr>
        <w:top w:val="none" w:sz="0" w:space="0" w:color="auto"/>
        <w:left w:val="none" w:sz="0" w:space="0" w:color="auto"/>
        <w:bottom w:val="none" w:sz="0" w:space="0" w:color="auto"/>
        <w:right w:val="none" w:sz="0" w:space="0" w:color="auto"/>
      </w:divBdr>
    </w:div>
    <w:div w:id="959654283">
      <w:bodyDiv w:val="1"/>
      <w:marLeft w:val="0"/>
      <w:marRight w:val="0"/>
      <w:marTop w:val="0"/>
      <w:marBottom w:val="0"/>
      <w:divBdr>
        <w:top w:val="none" w:sz="0" w:space="0" w:color="auto"/>
        <w:left w:val="none" w:sz="0" w:space="0" w:color="auto"/>
        <w:bottom w:val="none" w:sz="0" w:space="0" w:color="auto"/>
        <w:right w:val="none" w:sz="0" w:space="0" w:color="auto"/>
      </w:divBdr>
    </w:div>
    <w:div w:id="959845771">
      <w:bodyDiv w:val="1"/>
      <w:marLeft w:val="0"/>
      <w:marRight w:val="0"/>
      <w:marTop w:val="0"/>
      <w:marBottom w:val="0"/>
      <w:divBdr>
        <w:top w:val="none" w:sz="0" w:space="0" w:color="auto"/>
        <w:left w:val="none" w:sz="0" w:space="0" w:color="auto"/>
        <w:bottom w:val="none" w:sz="0" w:space="0" w:color="auto"/>
        <w:right w:val="none" w:sz="0" w:space="0" w:color="auto"/>
      </w:divBdr>
    </w:div>
    <w:div w:id="959919582">
      <w:bodyDiv w:val="1"/>
      <w:marLeft w:val="0"/>
      <w:marRight w:val="0"/>
      <w:marTop w:val="0"/>
      <w:marBottom w:val="0"/>
      <w:divBdr>
        <w:top w:val="none" w:sz="0" w:space="0" w:color="auto"/>
        <w:left w:val="none" w:sz="0" w:space="0" w:color="auto"/>
        <w:bottom w:val="none" w:sz="0" w:space="0" w:color="auto"/>
        <w:right w:val="none" w:sz="0" w:space="0" w:color="auto"/>
      </w:divBdr>
      <w:divsChild>
        <w:div w:id="199130279">
          <w:marLeft w:val="0"/>
          <w:marRight w:val="0"/>
          <w:marTop w:val="0"/>
          <w:marBottom w:val="0"/>
          <w:divBdr>
            <w:top w:val="none" w:sz="0" w:space="0" w:color="auto"/>
            <w:left w:val="none" w:sz="0" w:space="0" w:color="auto"/>
            <w:bottom w:val="none" w:sz="0" w:space="0" w:color="auto"/>
            <w:right w:val="none" w:sz="0" w:space="0" w:color="auto"/>
          </w:divBdr>
        </w:div>
      </w:divsChild>
    </w:div>
    <w:div w:id="960037123">
      <w:bodyDiv w:val="1"/>
      <w:marLeft w:val="0"/>
      <w:marRight w:val="0"/>
      <w:marTop w:val="0"/>
      <w:marBottom w:val="0"/>
      <w:divBdr>
        <w:top w:val="none" w:sz="0" w:space="0" w:color="auto"/>
        <w:left w:val="none" w:sz="0" w:space="0" w:color="auto"/>
        <w:bottom w:val="none" w:sz="0" w:space="0" w:color="auto"/>
        <w:right w:val="none" w:sz="0" w:space="0" w:color="auto"/>
      </w:divBdr>
    </w:div>
    <w:div w:id="960188542">
      <w:bodyDiv w:val="1"/>
      <w:marLeft w:val="0"/>
      <w:marRight w:val="0"/>
      <w:marTop w:val="0"/>
      <w:marBottom w:val="0"/>
      <w:divBdr>
        <w:top w:val="none" w:sz="0" w:space="0" w:color="auto"/>
        <w:left w:val="none" w:sz="0" w:space="0" w:color="auto"/>
        <w:bottom w:val="none" w:sz="0" w:space="0" w:color="auto"/>
        <w:right w:val="none" w:sz="0" w:space="0" w:color="auto"/>
      </w:divBdr>
    </w:div>
    <w:div w:id="960301066">
      <w:bodyDiv w:val="1"/>
      <w:marLeft w:val="0"/>
      <w:marRight w:val="0"/>
      <w:marTop w:val="0"/>
      <w:marBottom w:val="0"/>
      <w:divBdr>
        <w:top w:val="none" w:sz="0" w:space="0" w:color="auto"/>
        <w:left w:val="none" w:sz="0" w:space="0" w:color="auto"/>
        <w:bottom w:val="none" w:sz="0" w:space="0" w:color="auto"/>
        <w:right w:val="none" w:sz="0" w:space="0" w:color="auto"/>
      </w:divBdr>
    </w:div>
    <w:div w:id="960570639">
      <w:bodyDiv w:val="1"/>
      <w:marLeft w:val="0"/>
      <w:marRight w:val="0"/>
      <w:marTop w:val="0"/>
      <w:marBottom w:val="0"/>
      <w:divBdr>
        <w:top w:val="none" w:sz="0" w:space="0" w:color="auto"/>
        <w:left w:val="none" w:sz="0" w:space="0" w:color="auto"/>
        <w:bottom w:val="none" w:sz="0" w:space="0" w:color="auto"/>
        <w:right w:val="none" w:sz="0" w:space="0" w:color="auto"/>
      </w:divBdr>
    </w:div>
    <w:div w:id="960648281">
      <w:bodyDiv w:val="1"/>
      <w:marLeft w:val="0"/>
      <w:marRight w:val="0"/>
      <w:marTop w:val="0"/>
      <w:marBottom w:val="0"/>
      <w:divBdr>
        <w:top w:val="none" w:sz="0" w:space="0" w:color="auto"/>
        <w:left w:val="none" w:sz="0" w:space="0" w:color="auto"/>
        <w:bottom w:val="none" w:sz="0" w:space="0" w:color="auto"/>
        <w:right w:val="none" w:sz="0" w:space="0" w:color="auto"/>
      </w:divBdr>
    </w:div>
    <w:div w:id="961422516">
      <w:bodyDiv w:val="1"/>
      <w:marLeft w:val="0"/>
      <w:marRight w:val="0"/>
      <w:marTop w:val="0"/>
      <w:marBottom w:val="0"/>
      <w:divBdr>
        <w:top w:val="none" w:sz="0" w:space="0" w:color="auto"/>
        <w:left w:val="none" w:sz="0" w:space="0" w:color="auto"/>
        <w:bottom w:val="none" w:sz="0" w:space="0" w:color="auto"/>
        <w:right w:val="none" w:sz="0" w:space="0" w:color="auto"/>
      </w:divBdr>
    </w:div>
    <w:div w:id="961615354">
      <w:bodyDiv w:val="1"/>
      <w:marLeft w:val="0"/>
      <w:marRight w:val="0"/>
      <w:marTop w:val="0"/>
      <w:marBottom w:val="0"/>
      <w:divBdr>
        <w:top w:val="none" w:sz="0" w:space="0" w:color="auto"/>
        <w:left w:val="none" w:sz="0" w:space="0" w:color="auto"/>
        <w:bottom w:val="none" w:sz="0" w:space="0" w:color="auto"/>
        <w:right w:val="none" w:sz="0" w:space="0" w:color="auto"/>
      </w:divBdr>
    </w:div>
    <w:div w:id="961765081">
      <w:bodyDiv w:val="1"/>
      <w:marLeft w:val="0"/>
      <w:marRight w:val="0"/>
      <w:marTop w:val="0"/>
      <w:marBottom w:val="0"/>
      <w:divBdr>
        <w:top w:val="none" w:sz="0" w:space="0" w:color="auto"/>
        <w:left w:val="none" w:sz="0" w:space="0" w:color="auto"/>
        <w:bottom w:val="none" w:sz="0" w:space="0" w:color="auto"/>
        <w:right w:val="none" w:sz="0" w:space="0" w:color="auto"/>
      </w:divBdr>
    </w:div>
    <w:div w:id="961880965">
      <w:bodyDiv w:val="1"/>
      <w:marLeft w:val="0"/>
      <w:marRight w:val="0"/>
      <w:marTop w:val="0"/>
      <w:marBottom w:val="0"/>
      <w:divBdr>
        <w:top w:val="none" w:sz="0" w:space="0" w:color="auto"/>
        <w:left w:val="none" w:sz="0" w:space="0" w:color="auto"/>
        <w:bottom w:val="none" w:sz="0" w:space="0" w:color="auto"/>
        <w:right w:val="none" w:sz="0" w:space="0" w:color="auto"/>
      </w:divBdr>
    </w:div>
    <w:div w:id="962003930">
      <w:bodyDiv w:val="1"/>
      <w:marLeft w:val="0"/>
      <w:marRight w:val="0"/>
      <w:marTop w:val="0"/>
      <w:marBottom w:val="0"/>
      <w:divBdr>
        <w:top w:val="none" w:sz="0" w:space="0" w:color="auto"/>
        <w:left w:val="none" w:sz="0" w:space="0" w:color="auto"/>
        <w:bottom w:val="none" w:sz="0" w:space="0" w:color="auto"/>
        <w:right w:val="none" w:sz="0" w:space="0" w:color="auto"/>
      </w:divBdr>
    </w:div>
    <w:div w:id="962422345">
      <w:bodyDiv w:val="1"/>
      <w:marLeft w:val="0"/>
      <w:marRight w:val="0"/>
      <w:marTop w:val="0"/>
      <w:marBottom w:val="0"/>
      <w:divBdr>
        <w:top w:val="none" w:sz="0" w:space="0" w:color="auto"/>
        <w:left w:val="none" w:sz="0" w:space="0" w:color="auto"/>
        <w:bottom w:val="none" w:sz="0" w:space="0" w:color="auto"/>
        <w:right w:val="none" w:sz="0" w:space="0" w:color="auto"/>
      </w:divBdr>
    </w:div>
    <w:div w:id="962733426">
      <w:bodyDiv w:val="1"/>
      <w:marLeft w:val="0"/>
      <w:marRight w:val="0"/>
      <w:marTop w:val="0"/>
      <w:marBottom w:val="0"/>
      <w:divBdr>
        <w:top w:val="none" w:sz="0" w:space="0" w:color="auto"/>
        <w:left w:val="none" w:sz="0" w:space="0" w:color="auto"/>
        <w:bottom w:val="none" w:sz="0" w:space="0" w:color="auto"/>
        <w:right w:val="none" w:sz="0" w:space="0" w:color="auto"/>
      </w:divBdr>
    </w:div>
    <w:div w:id="962807746">
      <w:bodyDiv w:val="1"/>
      <w:marLeft w:val="0"/>
      <w:marRight w:val="0"/>
      <w:marTop w:val="0"/>
      <w:marBottom w:val="0"/>
      <w:divBdr>
        <w:top w:val="none" w:sz="0" w:space="0" w:color="auto"/>
        <w:left w:val="none" w:sz="0" w:space="0" w:color="auto"/>
        <w:bottom w:val="none" w:sz="0" w:space="0" w:color="auto"/>
        <w:right w:val="none" w:sz="0" w:space="0" w:color="auto"/>
      </w:divBdr>
    </w:div>
    <w:div w:id="962809968">
      <w:bodyDiv w:val="1"/>
      <w:marLeft w:val="0"/>
      <w:marRight w:val="0"/>
      <w:marTop w:val="0"/>
      <w:marBottom w:val="0"/>
      <w:divBdr>
        <w:top w:val="none" w:sz="0" w:space="0" w:color="auto"/>
        <w:left w:val="none" w:sz="0" w:space="0" w:color="auto"/>
        <w:bottom w:val="none" w:sz="0" w:space="0" w:color="auto"/>
        <w:right w:val="none" w:sz="0" w:space="0" w:color="auto"/>
      </w:divBdr>
    </w:div>
    <w:div w:id="963080483">
      <w:bodyDiv w:val="1"/>
      <w:marLeft w:val="0"/>
      <w:marRight w:val="0"/>
      <w:marTop w:val="0"/>
      <w:marBottom w:val="0"/>
      <w:divBdr>
        <w:top w:val="none" w:sz="0" w:space="0" w:color="auto"/>
        <w:left w:val="none" w:sz="0" w:space="0" w:color="auto"/>
        <w:bottom w:val="none" w:sz="0" w:space="0" w:color="auto"/>
        <w:right w:val="none" w:sz="0" w:space="0" w:color="auto"/>
      </w:divBdr>
    </w:div>
    <w:div w:id="963729205">
      <w:bodyDiv w:val="1"/>
      <w:marLeft w:val="0"/>
      <w:marRight w:val="0"/>
      <w:marTop w:val="0"/>
      <w:marBottom w:val="0"/>
      <w:divBdr>
        <w:top w:val="none" w:sz="0" w:space="0" w:color="auto"/>
        <w:left w:val="none" w:sz="0" w:space="0" w:color="auto"/>
        <w:bottom w:val="none" w:sz="0" w:space="0" w:color="auto"/>
        <w:right w:val="none" w:sz="0" w:space="0" w:color="auto"/>
      </w:divBdr>
      <w:divsChild>
        <w:div w:id="1639677442">
          <w:marLeft w:val="0"/>
          <w:marRight w:val="0"/>
          <w:marTop w:val="0"/>
          <w:marBottom w:val="0"/>
          <w:divBdr>
            <w:top w:val="none" w:sz="0" w:space="0" w:color="auto"/>
            <w:left w:val="none" w:sz="0" w:space="0" w:color="auto"/>
            <w:bottom w:val="none" w:sz="0" w:space="0" w:color="auto"/>
            <w:right w:val="none" w:sz="0" w:space="0" w:color="auto"/>
          </w:divBdr>
        </w:div>
      </w:divsChild>
    </w:div>
    <w:div w:id="964198148">
      <w:bodyDiv w:val="1"/>
      <w:marLeft w:val="0"/>
      <w:marRight w:val="0"/>
      <w:marTop w:val="0"/>
      <w:marBottom w:val="0"/>
      <w:divBdr>
        <w:top w:val="none" w:sz="0" w:space="0" w:color="auto"/>
        <w:left w:val="none" w:sz="0" w:space="0" w:color="auto"/>
        <w:bottom w:val="none" w:sz="0" w:space="0" w:color="auto"/>
        <w:right w:val="none" w:sz="0" w:space="0" w:color="auto"/>
      </w:divBdr>
      <w:divsChild>
        <w:div w:id="1380476463">
          <w:marLeft w:val="0"/>
          <w:marRight w:val="0"/>
          <w:marTop w:val="0"/>
          <w:marBottom w:val="0"/>
          <w:divBdr>
            <w:top w:val="none" w:sz="0" w:space="0" w:color="auto"/>
            <w:left w:val="none" w:sz="0" w:space="0" w:color="auto"/>
            <w:bottom w:val="none" w:sz="0" w:space="0" w:color="auto"/>
            <w:right w:val="none" w:sz="0" w:space="0" w:color="auto"/>
          </w:divBdr>
        </w:div>
      </w:divsChild>
    </w:div>
    <w:div w:id="964237349">
      <w:bodyDiv w:val="1"/>
      <w:marLeft w:val="0"/>
      <w:marRight w:val="0"/>
      <w:marTop w:val="0"/>
      <w:marBottom w:val="0"/>
      <w:divBdr>
        <w:top w:val="none" w:sz="0" w:space="0" w:color="auto"/>
        <w:left w:val="none" w:sz="0" w:space="0" w:color="auto"/>
        <w:bottom w:val="none" w:sz="0" w:space="0" w:color="auto"/>
        <w:right w:val="none" w:sz="0" w:space="0" w:color="auto"/>
      </w:divBdr>
    </w:div>
    <w:div w:id="964506502">
      <w:bodyDiv w:val="1"/>
      <w:marLeft w:val="0"/>
      <w:marRight w:val="0"/>
      <w:marTop w:val="0"/>
      <w:marBottom w:val="0"/>
      <w:divBdr>
        <w:top w:val="none" w:sz="0" w:space="0" w:color="auto"/>
        <w:left w:val="none" w:sz="0" w:space="0" w:color="auto"/>
        <w:bottom w:val="none" w:sz="0" w:space="0" w:color="auto"/>
        <w:right w:val="none" w:sz="0" w:space="0" w:color="auto"/>
      </w:divBdr>
    </w:div>
    <w:div w:id="964847746">
      <w:bodyDiv w:val="1"/>
      <w:marLeft w:val="0"/>
      <w:marRight w:val="0"/>
      <w:marTop w:val="0"/>
      <w:marBottom w:val="0"/>
      <w:divBdr>
        <w:top w:val="none" w:sz="0" w:space="0" w:color="auto"/>
        <w:left w:val="none" w:sz="0" w:space="0" w:color="auto"/>
        <w:bottom w:val="none" w:sz="0" w:space="0" w:color="auto"/>
        <w:right w:val="none" w:sz="0" w:space="0" w:color="auto"/>
      </w:divBdr>
    </w:div>
    <w:div w:id="964853193">
      <w:bodyDiv w:val="1"/>
      <w:marLeft w:val="0"/>
      <w:marRight w:val="0"/>
      <w:marTop w:val="0"/>
      <w:marBottom w:val="0"/>
      <w:divBdr>
        <w:top w:val="none" w:sz="0" w:space="0" w:color="auto"/>
        <w:left w:val="none" w:sz="0" w:space="0" w:color="auto"/>
        <w:bottom w:val="none" w:sz="0" w:space="0" w:color="auto"/>
        <w:right w:val="none" w:sz="0" w:space="0" w:color="auto"/>
      </w:divBdr>
    </w:div>
    <w:div w:id="964962887">
      <w:bodyDiv w:val="1"/>
      <w:marLeft w:val="0"/>
      <w:marRight w:val="0"/>
      <w:marTop w:val="0"/>
      <w:marBottom w:val="0"/>
      <w:divBdr>
        <w:top w:val="none" w:sz="0" w:space="0" w:color="auto"/>
        <w:left w:val="none" w:sz="0" w:space="0" w:color="auto"/>
        <w:bottom w:val="none" w:sz="0" w:space="0" w:color="auto"/>
        <w:right w:val="none" w:sz="0" w:space="0" w:color="auto"/>
      </w:divBdr>
    </w:div>
    <w:div w:id="965234944">
      <w:bodyDiv w:val="1"/>
      <w:marLeft w:val="0"/>
      <w:marRight w:val="0"/>
      <w:marTop w:val="0"/>
      <w:marBottom w:val="0"/>
      <w:divBdr>
        <w:top w:val="none" w:sz="0" w:space="0" w:color="auto"/>
        <w:left w:val="none" w:sz="0" w:space="0" w:color="auto"/>
        <w:bottom w:val="none" w:sz="0" w:space="0" w:color="auto"/>
        <w:right w:val="none" w:sz="0" w:space="0" w:color="auto"/>
      </w:divBdr>
    </w:div>
    <w:div w:id="965545997">
      <w:bodyDiv w:val="1"/>
      <w:marLeft w:val="0"/>
      <w:marRight w:val="0"/>
      <w:marTop w:val="0"/>
      <w:marBottom w:val="0"/>
      <w:divBdr>
        <w:top w:val="none" w:sz="0" w:space="0" w:color="auto"/>
        <w:left w:val="none" w:sz="0" w:space="0" w:color="auto"/>
        <w:bottom w:val="none" w:sz="0" w:space="0" w:color="auto"/>
        <w:right w:val="none" w:sz="0" w:space="0" w:color="auto"/>
      </w:divBdr>
    </w:div>
    <w:div w:id="966160960">
      <w:bodyDiv w:val="1"/>
      <w:marLeft w:val="0"/>
      <w:marRight w:val="0"/>
      <w:marTop w:val="0"/>
      <w:marBottom w:val="0"/>
      <w:divBdr>
        <w:top w:val="none" w:sz="0" w:space="0" w:color="auto"/>
        <w:left w:val="none" w:sz="0" w:space="0" w:color="auto"/>
        <w:bottom w:val="none" w:sz="0" w:space="0" w:color="auto"/>
        <w:right w:val="none" w:sz="0" w:space="0" w:color="auto"/>
      </w:divBdr>
    </w:div>
    <w:div w:id="966280320">
      <w:bodyDiv w:val="1"/>
      <w:marLeft w:val="0"/>
      <w:marRight w:val="0"/>
      <w:marTop w:val="0"/>
      <w:marBottom w:val="0"/>
      <w:divBdr>
        <w:top w:val="none" w:sz="0" w:space="0" w:color="auto"/>
        <w:left w:val="none" w:sz="0" w:space="0" w:color="auto"/>
        <w:bottom w:val="none" w:sz="0" w:space="0" w:color="auto"/>
        <w:right w:val="none" w:sz="0" w:space="0" w:color="auto"/>
      </w:divBdr>
    </w:div>
    <w:div w:id="966592999">
      <w:bodyDiv w:val="1"/>
      <w:marLeft w:val="0"/>
      <w:marRight w:val="0"/>
      <w:marTop w:val="0"/>
      <w:marBottom w:val="0"/>
      <w:divBdr>
        <w:top w:val="none" w:sz="0" w:space="0" w:color="auto"/>
        <w:left w:val="none" w:sz="0" w:space="0" w:color="auto"/>
        <w:bottom w:val="none" w:sz="0" w:space="0" w:color="auto"/>
        <w:right w:val="none" w:sz="0" w:space="0" w:color="auto"/>
      </w:divBdr>
      <w:divsChild>
        <w:div w:id="853768295">
          <w:marLeft w:val="0"/>
          <w:marRight w:val="0"/>
          <w:marTop w:val="0"/>
          <w:marBottom w:val="0"/>
          <w:divBdr>
            <w:top w:val="none" w:sz="0" w:space="0" w:color="auto"/>
            <w:left w:val="none" w:sz="0" w:space="0" w:color="auto"/>
            <w:bottom w:val="none" w:sz="0" w:space="0" w:color="auto"/>
            <w:right w:val="none" w:sz="0" w:space="0" w:color="auto"/>
          </w:divBdr>
        </w:div>
      </w:divsChild>
    </w:div>
    <w:div w:id="966620426">
      <w:bodyDiv w:val="1"/>
      <w:marLeft w:val="0"/>
      <w:marRight w:val="0"/>
      <w:marTop w:val="0"/>
      <w:marBottom w:val="0"/>
      <w:divBdr>
        <w:top w:val="none" w:sz="0" w:space="0" w:color="auto"/>
        <w:left w:val="none" w:sz="0" w:space="0" w:color="auto"/>
        <w:bottom w:val="none" w:sz="0" w:space="0" w:color="auto"/>
        <w:right w:val="none" w:sz="0" w:space="0" w:color="auto"/>
      </w:divBdr>
    </w:div>
    <w:div w:id="966663422">
      <w:bodyDiv w:val="1"/>
      <w:marLeft w:val="0"/>
      <w:marRight w:val="0"/>
      <w:marTop w:val="0"/>
      <w:marBottom w:val="0"/>
      <w:divBdr>
        <w:top w:val="none" w:sz="0" w:space="0" w:color="auto"/>
        <w:left w:val="none" w:sz="0" w:space="0" w:color="auto"/>
        <w:bottom w:val="none" w:sz="0" w:space="0" w:color="auto"/>
        <w:right w:val="none" w:sz="0" w:space="0" w:color="auto"/>
      </w:divBdr>
    </w:div>
    <w:div w:id="966855886">
      <w:bodyDiv w:val="1"/>
      <w:marLeft w:val="0"/>
      <w:marRight w:val="0"/>
      <w:marTop w:val="0"/>
      <w:marBottom w:val="0"/>
      <w:divBdr>
        <w:top w:val="none" w:sz="0" w:space="0" w:color="auto"/>
        <w:left w:val="none" w:sz="0" w:space="0" w:color="auto"/>
        <w:bottom w:val="none" w:sz="0" w:space="0" w:color="auto"/>
        <w:right w:val="none" w:sz="0" w:space="0" w:color="auto"/>
      </w:divBdr>
    </w:div>
    <w:div w:id="966856721">
      <w:bodyDiv w:val="1"/>
      <w:marLeft w:val="0"/>
      <w:marRight w:val="0"/>
      <w:marTop w:val="0"/>
      <w:marBottom w:val="0"/>
      <w:divBdr>
        <w:top w:val="none" w:sz="0" w:space="0" w:color="auto"/>
        <w:left w:val="none" w:sz="0" w:space="0" w:color="auto"/>
        <w:bottom w:val="none" w:sz="0" w:space="0" w:color="auto"/>
        <w:right w:val="none" w:sz="0" w:space="0" w:color="auto"/>
      </w:divBdr>
    </w:div>
    <w:div w:id="966932003">
      <w:bodyDiv w:val="1"/>
      <w:marLeft w:val="0"/>
      <w:marRight w:val="0"/>
      <w:marTop w:val="0"/>
      <w:marBottom w:val="0"/>
      <w:divBdr>
        <w:top w:val="none" w:sz="0" w:space="0" w:color="auto"/>
        <w:left w:val="none" w:sz="0" w:space="0" w:color="auto"/>
        <w:bottom w:val="none" w:sz="0" w:space="0" w:color="auto"/>
        <w:right w:val="none" w:sz="0" w:space="0" w:color="auto"/>
      </w:divBdr>
    </w:div>
    <w:div w:id="966935318">
      <w:bodyDiv w:val="1"/>
      <w:marLeft w:val="0"/>
      <w:marRight w:val="0"/>
      <w:marTop w:val="0"/>
      <w:marBottom w:val="0"/>
      <w:divBdr>
        <w:top w:val="none" w:sz="0" w:space="0" w:color="auto"/>
        <w:left w:val="none" w:sz="0" w:space="0" w:color="auto"/>
        <w:bottom w:val="none" w:sz="0" w:space="0" w:color="auto"/>
        <w:right w:val="none" w:sz="0" w:space="0" w:color="auto"/>
      </w:divBdr>
    </w:div>
    <w:div w:id="967010794">
      <w:bodyDiv w:val="1"/>
      <w:marLeft w:val="0"/>
      <w:marRight w:val="0"/>
      <w:marTop w:val="0"/>
      <w:marBottom w:val="0"/>
      <w:divBdr>
        <w:top w:val="none" w:sz="0" w:space="0" w:color="auto"/>
        <w:left w:val="none" w:sz="0" w:space="0" w:color="auto"/>
        <w:bottom w:val="none" w:sz="0" w:space="0" w:color="auto"/>
        <w:right w:val="none" w:sz="0" w:space="0" w:color="auto"/>
      </w:divBdr>
      <w:divsChild>
        <w:div w:id="71394683">
          <w:marLeft w:val="0"/>
          <w:marRight w:val="0"/>
          <w:marTop w:val="0"/>
          <w:marBottom w:val="0"/>
          <w:divBdr>
            <w:top w:val="none" w:sz="0" w:space="0" w:color="auto"/>
            <w:left w:val="none" w:sz="0" w:space="0" w:color="auto"/>
            <w:bottom w:val="none" w:sz="0" w:space="0" w:color="auto"/>
            <w:right w:val="none" w:sz="0" w:space="0" w:color="auto"/>
          </w:divBdr>
        </w:div>
      </w:divsChild>
    </w:div>
    <w:div w:id="967199328">
      <w:bodyDiv w:val="1"/>
      <w:marLeft w:val="0"/>
      <w:marRight w:val="0"/>
      <w:marTop w:val="0"/>
      <w:marBottom w:val="0"/>
      <w:divBdr>
        <w:top w:val="none" w:sz="0" w:space="0" w:color="auto"/>
        <w:left w:val="none" w:sz="0" w:space="0" w:color="auto"/>
        <w:bottom w:val="none" w:sz="0" w:space="0" w:color="auto"/>
        <w:right w:val="none" w:sz="0" w:space="0" w:color="auto"/>
      </w:divBdr>
    </w:div>
    <w:div w:id="967323749">
      <w:bodyDiv w:val="1"/>
      <w:marLeft w:val="0"/>
      <w:marRight w:val="0"/>
      <w:marTop w:val="0"/>
      <w:marBottom w:val="0"/>
      <w:divBdr>
        <w:top w:val="none" w:sz="0" w:space="0" w:color="auto"/>
        <w:left w:val="none" w:sz="0" w:space="0" w:color="auto"/>
        <w:bottom w:val="none" w:sz="0" w:space="0" w:color="auto"/>
        <w:right w:val="none" w:sz="0" w:space="0" w:color="auto"/>
      </w:divBdr>
    </w:div>
    <w:div w:id="967323781">
      <w:bodyDiv w:val="1"/>
      <w:marLeft w:val="0"/>
      <w:marRight w:val="0"/>
      <w:marTop w:val="0"/>
      <w:marBottom w:val="0"/>
      <w:divBdr>
        <w:top w:val="none" w:sz="0" w:space="0" w:color="auto"/>
        <w:left w:val="none" w:sz="0" w:space="0" w:color="auto"/>
        <w:bottom w:val="none" w:sz="0" w:space="0" w:color="auto"/>
        <w:right w:val="none" w:sz="0" w:space="0" w:color="auto"/>
      </w:divBdr>
    </w:div>
    <w:div w:id="967660873">
      <w:bodyDiv w:val="1"/>
      <w:marLeft w:val="0"/>
      <w:marRight w:val="0"/>
      <w:marTop w:val="0"/>
      <w:marBottom w:val="0"/>
      <w:divBdr>
        <w:top w:val="none" w:sz="0" w:space="0" w:color="auto"/>
        <w:left w:val="none" w:sz="0" w:space="0" w:color="auto"/>
        <w:bottom w:val="none" w:sz="0" w:space="0" w:color="auto"/>
        <w:right w:val="none" w:sz="0" w:space="0" w:color="auto"/>
      </w:divBdr>
    </w:div>
    <w:div w:id="967973714">
      <w:bodyDiv w:val="1"/>
      <w:marLeft w:val="0"/>
      <w:marRight w:val="0"/>
      <w:marTop w:val="0"/>
      <w:marBottom w:val="0"/>
      <w:divBdr>
        <w:top w:val="none" w:sz="0" w:space="0" w:color="auto"/>
        <w:left w:val="none" w:sz="0" w:space="0" w:color="auto"/>
        <w:bottom w:val="none" w:sz="0" w:space="0" w:color="auto"/>
        <w:right w:val="none" w:sz="0" w:space="0" w:color="auto"/>
      </w:divBdr>
    </w:div>
    <w:div w:id="968128716">
      <w:bodyDiv w:val="1"/>
      <w:marLeft w:val="0"/>
      <w:marRight w:val="0"/>
      <w:marTop w:val="0"/>
      <w:marBottom w:val="0"/>
      <w:divBdr>
        <w:top w:val="none" w:sz="0" w:space="0" w:color="auto"/>
        <w:left w:val="none" w:sz="0" w:space="0" w:color="auto"/>
        <w:bottom w:val="none" w:sz="0" w:space="0" w:color="auto"/>
        <w:right w:val="none" w:sz="0" w:space="0" w:color="auto"/>
      </w:divBdr>
    </w:div>
    <w:div w:id="968248403">
      <w:bodyDiv w:val="1"/>
      <w:marLeft w:val="0"/>
      <w:marRight w:val="0"/>
      <w:marTop w:val="0"/>
      <w:marBottom w:val="0"/>
      <w:divBdr>
        <w:top w:val="none" w:sz="0" w:space="0" w:color="auto"/>
        <w:left w:val="none" w:sz="0" w:space="0" w:color="auto"/>
        <w:bottom w:val="none" w:sz="0" w:space="0" w:color="auto"/>
        <w:right w:val="none" w:sz="0" w:space="0" w:color="auto"/>
      </w:divBdr>
    </w:div>
    <w:div w:id="968362190">
      <w:bodyDiv w:val="1"/>
      <w:marLeft w:val="0"/>
      <w:marRight w:val="0"/>
      <w:marTop w:val="0"/>
      <w:marBottom w:val="0"/>
      <w:divBdr>
        <w:top w:val="none" w:sz="0" w:space="0" w:color="auto"/>
        <w:left w:val="none" w:sz="0" w:space="0" w:color="auto"/>
        <w:bottom w:val="none" w:sz="0" w:space="0" w:color="auto"/>
        <w:right w:val="none" w:sz="0" w:space="0" w:color="auto"/>
      </w:divBdr>
    </w:div>
    <w:div w:id="968364366">
      <w:bodyDiv w:val="1"/>
      <w:marLeft w:val="0"/>
      <w:marRight w:val="0"/>
      <w:marTop w:val="0"/>
      <w:marBottom w:val="0"/>
      <w:divBdr>
        <w:top w:val="none" w:sz="0" w:space="0" w:color="auto"/>
        <w:left w:val="none" w:sz="0" w:space="0" w:color="auto"/>
        <w:bottom w:val="none" w:sz="0" w:space="0" w:color="auto"/>
        <w:right w:val="none" w:sz="0" w:space="0" w:color="auto"/>
      </w:divBdr>
    </w:div>
    <w:div w:id="968588854">
      <w:bodyDiv w:val="1"/>
      <w:marLeft w:val="0"/>
      <w:marRight w:val="0"/>
      <w:marTop w:val="0"/>
      <w:marBottom w:val="0"/>
      <w:divBdr>
        <w:top w:val="none" w:sz="0" w:space="0" w:color="auto"/>
        <w:left w:val="none" w:sz="0" w:space="0" w:color="auto"/>
        <w:bottom w:val="none" w:sz="0" w:space="0" w:color="auto"/>
        <w:right w:val="none" w:sz="0" w:space="0" w:color="auto"/>
      </w:divBdr>
    </w:div>
    <w:div w:id="969166829">
      <w:bodyDiv w:val="1"/>
      <w:marLeft w:val="0"/>
      <w:marRight w:val="0"/>
      <w:marTop w:val="0"/>
      <w:marBottom w:val="0"/>
      <w:divBdr>
        <w:top w:val="none" w:sz="0" w:space="0" w:color="auto"/>
        <w:left w:val="none" w:sz="0" w:space="0" w:color="auto"/>
        <w:bottom w:val="none" w:sz="0" w:space="0" w:color="auto"/>
        <w:right w:val="none" w:sz="0" w:space="0" w:color="auto"/>
      </w:divBdr>
    </w:div>
    <w:div w:id="969170928">
      <w:bodyDiv w:val="1"/>
      <w:marLeft w:val="0"/>
      <w:marRight w:val="0"/>
      <w:marTop w:val="0"/>
      <w:marBottom w:val="0"/>
      <w:divBdr>
        <w:top w:val="none" w:sz="0" w:space="0" w:color="auto"/>
        <w:left w:val="none" w:sz="0" w:space="0" w:color="auto"/>
        <w:bottom w:val="none" w:sz="0" w:space="0" w:color="auto"/>
        <w:right w:val="none" w:sz="0" w:space="0" w:color="auto"/>
      </w:divBdr>
    </w:div>
    <w:div w:id="969241695">
      <w:bodyDiv w:val="1"/>
      <w:marLeft w:val="0"/>
      <w:marRight w:val="0"/>
      <w:marTop w:val="0"/>
      <w:marBottom w:val="0"/>
      <w:divBdr>
        <w:top w:val="none" w:sz="0" w:space="0" w:color="auto"/>
        <w:left w:val="none" w:sz="0" w:space="0" w:color="auto"/>
        <w:bottom w:val="none" w:sz="0" w:space="0" w:color="auto"/>
        <w:right w:val="none" w:sz="0" w:space="0" w:color="auto"/>
      </w:divBdr>
    </w:div>
    <w:div w:id="970094867">
      <w:bodyDiv w:val="1"/>
      <w:marLeft w:val="0"/>
      <w:marRight w:val="0"/>
      <w:marTop w:val="0"/>
      <w:marBottom w:val="0"/>
      <w:divBdr>
        <w:top w:val="none" w:sz="0" w:space="0" w:color="auto"/>
        <w:left w:val="none" w:sz="0" w:space="0" w:color="auto"/>
        <w:bottom w:val="none" w:sz="0" w:space="0" w:color="auto"/>
        <w:right w:val="none" w:sz="0" w:space="0" w:color="auto"/>
      </w:divBdr>
    </w:div>
    <w:div w:id="970481416">
      <w:bodyDiv w:val="1"/>
      <w:marLeft w:val="0"/>
      <w:marRight w:val="0"/>
      <w:marTop w:val="0"/>
      <w:marBottom w:val="0"/>
      <w:divBdr>
        <w:top w:val="none" w:sz="0" w:space="0" w:color="auto"/>
        <w:left w:val="none" w:sz="0" w:space="0" w:color="auto"/>
        <w:bottom w:val="none" w:sz="0" w:space="0" w:color="auto"/>
        <w:right w:val="none" w:sz="0" w:space="0" w:color="auto"/>
      </w:divBdr>
    </w:div>
    <w:div w:id="971056795">
      <w:bodyDiv w:val="1"/>
      <w:marLeft w:val="0"/>
      <w:marRight w:val="0"/>
      <w:marTop w:val="0"/>
      <w:marBottom w:val="0"/>
      <w:divBdr>
        <w:top w:val="none" w:sz="0" w:space="0" w:color="auto"/>
        <w:left w:val="none" w:sz="0" w:space="0" w:color="auto"/>
        <w:bottom w:val="none" w:sz="0" w:space="0" w:color="auto"/>
        <w:right w:val="none" w:sz="0" w:space="0" w:color="auto"/>
      </w:divBdr>
    </w:div>
    <w:div w:id="971136375">
      <w:bodyDiv w:val="1"/>
      <w:marLeft w:val="0"/>
      <w:marRight w:val="0"/>
      <w:marTop w:val="0"/>
      <w:marBottom w:val="0"/>
      <w:divBdr>
        <w:top w:val="none" w:sz="0" w:space="0" w:color="auto"/>
        <w:left w:val="none" w:sz="0" w:space="0" w:color="auto"/>
        <w:bottom w:val="none" w:sz="0" w:space="0" w:color="auto"/>
        <w:right w:val="none" w:sz="0" w:space="0" w:color="auto"/>
      </w:divBdr>
    </w:div>
    <w:div w:id="971517991">
      <w:bodyDiv w:val="1"/>
      <w:marLeft w:val="0"/>
      <w:marRight w:val="0"/>
      <w:marTop w:val="0"/>
      <w:marBottom w:val="0"/>
      <w:divBdr>
        <w:top w:val="none" w:sz="0" w:space="0" w:color="auto"/>
        <w:left w:val="none" w:sz="0" w:space="0" w:color="auto"/>
        <w:bottom w:val="none" w:sz="0" w:space="0" w:color="auto"/>
        <w:right w:val="none" w:sz="0" w:space="0" w:color="auto"/>
      </w:divBdr>
    </w:div>
    <w:div w:id="971520837">
      <w:bodyDiv w:val="1"/>
      <w:marLeft w:val="0"/>
      <w:marRight w:val="0"/>
      <w:marTop w:val="0"/>
      <w:marBottom w:val="0"/>
      <w:divBdr>
        <w:top w:val="none" w:sz="0" w:space="0" w:color="auto"/>
        <w:left w:val="none" w:sz="0" w:space="0" w:color="auto"/>
        <w:bottom w:val="none" w:sz="0" w:space="0" w:color="auto"/>
        <w:right w:val="none" w:sz="0" w:space="0" w:color="auto"/>
      </w:divBdr>
    </w:div>
    <w:div w:id="971593707">
      <w:bodyDiv w:val="1"/>
      <w:marLeft w:val="0"/>
      <w:marRight w:val="0"/>
      <w:marTop w:val="0"/>
      <w:marBottom w:val="0"/>
      <w:divBdr>
        <w:top w:val="none" w:sz="0" w:space="0" w:color="auto"/>
        <w:left w:val="none" w:sz="0" w:space="0" w:color="auto"/>
        <w:bottom w:val="none" w:sz="0" w:space="0" w:color="auto"/>
        <w:right w:val="none" w:sz="0" w:space="0" w:color="auto"/>
      </w:divBdr>
    </w:div>
    <w:div w:id="971833666">
      <w:bodyDiv w:val="1"/>
      <w:marLeft w:val="0"/>
      <w:marRight w:val="0"/>
      <w:marTop w:val="0"/>
      <w:marBottom w:val="0"/>
      <w:divBdr>
        <w:top w:val="none" w:sz="0" w:space="0" w:color="auto"/>
        <w:left w:val="none" w:sz="0" w:space="0" w:color="auto"/>
        <w:bottom w:val="none" w:sz="0" w:space="0" w:color="auto"/>
        <w:right w:val="none" w:sz="0" w:space="0" w:color="auto"/>
      </w:divBdr>
    </w:div>
    <w:div w:id="971862762">
      <w:bodyDiv w:val="1"/>
      <w:marLeft w:val="0"/>
      <w:marRight w:val="0"/>
      <w:marTop w:val="0"/>
      <w:marBottom w:val="0"/>
      <w:divBdr>
        <w:top w:val="none" w:sz="0" w:space="0" w:color="auto"/>
        <w:left w:val="none" w:sz="0" w:space="0" w:color="auto"/>
        <w:bottom w:val="none" w:sz="0" w:space="0" w:color="auto"/>
        <w:right w:val="none" w:sz="0" w:space="0" w:color="auto"/>
      </w:divBdr>
    </w:div>
    <w:div w:id="971903121">
      <w:bodyDiv w:val="1"/>
      <w:marLeft w:val="0"/>
      <w:marRight w:val="0"/>
      <w:marTop w:val="0"/>
      <w:marBottom w:val="0"/>
      <w:divBdr>
        <w:top w:val="none" w:sz="0" w:space="0" w:color="auto"/>
        <w:left w:val="none" w:sz="0" w:space="0" w:color="auto"/>
        <w:bottom w:val="none" w:sz="0" w:space="0" w:color="auto"/>
        <w:right w:val="none" w:sz="0" w:space="0" w:color="auto"/>
      </w:divBdr>
    </w:div>
    <w:div w:id="971909411">
      <w:bodyDiv w:val="1"/>
      <w:marLeft w:val="0"/>
      <w:marRight w:val="0"/>
      <w:marTop w:val="0"/>
      <w:marBottom w:val="0"/>
      <w:divBdr>
        <w:top w:val="none" w:sz="0" w:space="0" w:color="auto"/>
        <w:left w:val="none" w:sz="0" w:space="0" w:color="auto"/>
        <w:bottom w:val="none" w:sz="0" w:space="0" w:color="auto"/>
        <w:right w:val="none" w:sz="0" w:space="0" w:color="auto"/>
      </w:divBdr>
    </w:div>
    <w:div w:id="971982650">
      <w:bodyDiv w:val="1"/>
      <w:marLeft w:val="0"/>
      <w:marRight w:val="0"/>
      <w:marTop w:val="0"/>
      <w:marBottom w:val="0"/>
      <w:divBdr>
        <w:top w:val="none" w:sz="0" w:space="0" w:color="auto"/>
        <w:left w:val="none" w:sz="0" w:space="0" w:color="auto"/>
        <w:bottom w:val="none" w:sz="0" w:space="0" w:color="auto"/>
        <w:right w:val="none" w:sz="0" w:space="0" w:color="auto"/>
      </w:divBdr>
    </w:div>
    <w:div w:id="972101376">
      <w:bodyDiv w:val="1"/>
      <w:marLeft w:val="0"/>
      <w:marRight w:val="0"/>
      <w:marTop w:val="0"/>
      <w:marBottom w:val="0"/>
      <w:divBdr>
        <w:top w:val="none" w:sz="0" w:space="0" w:color="auto"/>
        <w:left w:val="none" w:sz="0" w:space="0" w:color="auto"/>
        <w:bottom w:val="none" w:sz="0" w:space="0" w:color="auto"/>
        <w:right w:val="none" w:sz="0" w:space="0" w:color="auto"/>
      </w:divBdr>
    </w:div>
    <w:div w:id="972173236">
      <w:bodyDiv w:val="1"/>
      <w:marLeft w:val="0"/>
      <w:marRight w:val="0"/>
      <w:marTop w:val="0"/>
      <w:marBottom w:val="0"/>
      <w:divBdr>
        <w:top w:val="none" w:sz="0" w:space="0" w:color="auto"/>
        <w:left w:val="none" w:sz="0" w:space="0" w:color="auto"/>
        <w:bottom w:val="none" w:sz="0" w:space="0" w:color="auto"/>
        <w:right w:val="none" w:sz="0" w:space="0" w:color="auto"/>
      </w:divBdr>
    </w:div>
    <w:div w:id="972322751">
      <w:bodyDiv w:val="1"/>
      <w:marLeft w:val="0"/>
      <w:marRight w:val="0"/>
      <w:marTop w:val="0"/>
      <w:marBottom w:val="0"/>
      <w:divBdr>
        <w:top w:val="none" w:sz="0" w:space="0" w:color="auto"/>
        <w:left w:val="none" w:sz="0" w:space="0" w:color="auto"/>
        <w:bottom w:val="none" w:sz="0" w:space="0" w:color="auto"/>
        <w:right w:val="none" w:sz="0" w:space="0" w:color="auto"/>
      </w:divBdr>
    </w:div>
    <w:div w:id="972642094">
      <w:bodyDiv w:val="1"/>
      <w:marLeft w:val="0"/>
      <w:marRight w:val="0"/>
      <w:marTop w:val="0"/>
      <w:marBottom w:val="0"/>
      <w:divBdr>
        <w:top w:val="none" w:sz="0" w:space="0" w:color="auto"/>
        <w:left w:val="none" w:sz="0" w:space="0" w:color="auto"/>
        <w:bottom w:val="none" w:sz="0" w:space="0" w:color="auto"/>
        <w:right w:val="none" w:sz="0" w:space="0" w:color="auto"/>
      </w:divBdr>
    </w:div>
    <w:div w:id="972712726">
      <w:bodyDiv w:val="1"/>
      <w:marLeft w:val="0"/>
      <w:marRight w:val="0"/>
      <w:marTop w:val="0"/>
      <w:marBottom w:val="0"/>
      <w:divBdr>
        <w:top w:val="none" w:sz="0" w:space="0" w:color="auto"/>
        <w:left w:val="none" w:sz="0" w:space="0" w:color="auto"/>
        <w:bottom w:val="none" w:sz="0" w:space="0" w:color="auto"/>
        <w:right w:val="none" w:sz="0" w:space="0" w:color="auto"/>
      </w:divBdr>
    </w:div>
    <w:div w:id="972910218">
      <w:bodyDiv w:val="1"/>
      <w:marLeft w:val="0"/>
      <w:marRight w:val="0"/>
      <w:marTop w:val="0"/>
      <w:marBottom w:val="0"/>
      <w:divBdr>
        <w:top w:val="none" w:sz="0" w:space="0" w:color="auto"/>
        <w:left w:val="none" w:sz="0" w:space="0" w:color="auto"/>
        <w:bottom w:val="none" w:sz="0" w:space="0" w:color="auto"/>
        <w:right w:val="none" w:sz="0" w:space="0" w:color="auto"/>
      </w:divBdr>
    </w:div>
    <w:div w:id="972979855">
      <w:bodyDiv w:val="1"/>
      <w:marLeft w:val="0"/>
      <w:marRight w:val="0"/>
      <w:marTop w:val="0"/>
      <w:marBottom w:val="0"/>
      <w:divBdr>
        <w:top w:val="none" w:sz="0" w:space="0" w:color="auto"/>
        <w:left w:val="none" w:sz="0" w:space="0" w:color="auto"/>
        <w:bottom w:val="none" w:sz="0" w:space="0" w:color="auto"/>
        <w:right w:val="none" w:sz="0" w:space="0" w:color="auto"/>
      </w:divBdr>
    </w:div>
    <w:div w:id="973170104">
      <w:bodyDiv w:val="1"/>
      <w:marLeft w:val="0"/>
      <w:marRight w:val="0"/>
      <w:marTop w:val="0"/>
      <w:marBottom w:val="0"/>
      <w:divBdr>
        <w:top w:val="none" w:sz="0" w:space="0" w:color="auto"/>
        <w:left w:val="none" w:sz="0" w:space="0" w:color="auto"/>
        <w:bottom w:val="none" w:sz="0" w:space="0" w:color="auto"/>
        <w:right w:val="none" w:sz="0" w:space="0" w:color="auto"/>
      </w:divBdr>
    </w:div>
    <w:div w:id="973173334">
      <w:bodyDiv w:val="1"/>
      <w:marLeft w:val="0"/>
      <w:marRight w:val="0"/>
      <w:marTop w:val="0"/>
      <w:marBottom w:val="0"/>
      <w:divBdr>
        <w:top w:val="none" w:sz="0" w:space="0" w:color="auto"/>
        <w:left w:val="none" w:sz="0" w:space="0" w:color="auto"/>
        <w:bottom w:val="none" w:sz="0" w:space="0" w:color="auto"/>
        <w:right w:val="none" w:sz="0" w:space="0" w:color="auto"/>
      </w:divBdr>
    </w:div>
    <w:div w:id="973365828">
      <w:bodyDiv w:val="1"/>
      <w:marLeft w:val="0"/>
      <w:marRight w:val="0"/>
      <w:marTop w:val="0"/>
      <w:marBottom w:val="0"/>
      <w:divBdr>
        <w:top w:val="none" w:sz="0" w:space="0" w:color="auto"/>
        <w:left w:val="none" w:sz="0" w:space="0" w:color="auto"/>
        <w:bottom w:val="none" w:sz="0" w:space="0" w:color="auto"/>
        <w:right w:val="none" w:sz="0" w:space="0" w:color="auto"/>
      </w:divBdr>
    </w:div>
    <w:div w:id="973481556">
      <w:bodyDiv w:val="1"/>
      <w:marLeft w:val="0"/>
      <w:marRight w:val="0"/>
      <w:marTop w:val="0"/>
      <w:marBottom w:val="0"/>
      <w:divBdr>
        <w:top w:val="none" w:sz="0" w:space="0" w:color="auto"/>
        <w:left w:val="none" w:sz="0" w:space="0" w:color="auto"/>
        <w:bottom w:val="none" w:sz="0" w:space="0" w:color="auto"/>
        <w:right w:val="none" w:sz="0" w:space="0" w:color="auto"/>
      </w:divBdr>
      <w:divsChild>
        <w:div w:id="1286157530">
          <w:marLeft w:val="0"/>
          <w:marRight w:val="0"/>
          <w:marTop w:val="0"/>
          <w:marBottom w:val="0"/>
          <w:divBdr>
            <w:top w:val="none" w:sz="0" w:space="0" w:color="auto"/>
            <w:left w:val="none" w:sz="0" w:space="0" w:color="auto"/>
            <w:bottom w:val="none" w:sz="0" w:space="0" w:color="auto"/>
            <w:right w:val="none" w:sz="0" w:space="0" w:color="auto"/>
          </w:divBdr>
        </w:div>
      </w:divsChild>
    </w:div>
    <w:div w:id="973683061">
      <w:bodyDiv w:val="1"/>
      <w:marLeft w:val="0"/>
      <w:marRight w:val="0"/>
      <w:marTop w:val="0"/>
      <w:marBottom w:val="0"/>
      <w:divBdr>
        <w:top w:val="none" w:sz="0" w:space="0" w:color="auto"/>
        <w:left w:val="none" w:sz="0" w:space="0" w:color="auto"/>
        <w:bottom w:val="none" w:sz="0" w:space="0" w:color="auto"/>
        <w:right w:val="none" w:sz="0" w:space="0" w:color="auto"/>
      </w:divBdr>
    </w:div>
    <w:div w:id="973869107">
      <w:bodyDiv w:val="1"/>
      <w:marLeft w:val="0"/>
      <w:marRight w:val="0"/>
      <w:marTop w:val="0"/>
      <w:marBottom w:val="0"/>
      <w:divBdr>
        <w:top w:val="none" w:sz="0" w:space="0" w:color="auto"/>
        <w:left w:val="none" w:sz="0" w:space="0" w:color="auto"/>
        <w:bottom w:val="none" w:sz="0" w:space="0" w:color="auto"/>
        <w:right w:val="none" w:sz="0" w:space="0" w:color="auto"/>
      </w:divBdr>
    </w:div>
    <w:div w:id="973943588">
      <w:bodyDiv w:val="1"/>
      <w:marLeft w:val="0"/>
      <w:marRight w:val="0"/>
      <w:marTop w:val="0"/>
      <w:marBottom w:val="0"/>
      <w:divBdr>
        <w:top w:val="none" w:sz="0" w:space="0" w:color="auto"/>
        <w:left w:val="none" w:sz="0" w:space="0" w:color="auto"/>
        <w:bottom w:val="none" w:sz="0" w:space="0" w:color="auto"/>
        <w:right w:val="none" w:sz="0" w:space="0" w:color="auto"/>
      </w:divBdr>
    </w:div>
    <w:div w:id="974607062">
      <w:bodyDiv w:val="1"/>
      <w:marLeft w:val="0"/>
      <w:marRight w:val="0"/>
      <w:marTop w:val="0"/>
      <w:marBottom w:val="0"/>
      <w:divBdr>
        <w:top w:val="none" w:sz="0" w:space="0" w:color="auto"/>
        <w:left w:val="none" w:sz="0" w:space="0" w:color="auto"/>
        <w:bottom w:val="none" w:sz="0" w:space="0" w:color="auto"/>
        <w:right w:val="none" w:sz="0" w:space="0" w:color="auto"/>
      </w:divBdr>
    </w:div>
    <w:div w:id="975141447">
      <w:bodyDiv w:val="1"/>
      <w:marLeft w:val="0"/>
      <w:marRight w:val="0"/>
      <w:marTop w:val="0"/>
      <w:marBottom w:val="0"/>
      <w:divBdr>
        <w:top w:val="none" w:sz="0" w:space="0" w:color="auto"/>
        <w:left w:val="none" w:sz="0" w:space="0" w:color="auto"/>
        <w:bottom w:val="none" w:sz="0" w:space="0" w:color="auto"/>
        <w:right w:val="none" w:sz="0" w:space="0" w:color="auto"/>
      </w:divBdr>
    </w:div>
    <w:div w:id="975374022">
      <w:bodyDiv w:val="1"/>
      <w:marLeft w:val="0"/>
      <w:marRight w:val="0"/>
      <w:marTop w:val="0"/>
      <w:marBottom w:val="0"/>
      <w:divBdr>
        <w:top w:val="none" w:sz="0" w:space="0" w:color="auto"/>
        <w:left w:val="none" w:sz="0" w:space="0" w:color="auto"/>
        <w:bottom w:val="none" w:sz="0" w:space="0" w:color="auto"/>
        <w:right w:val="none" w:sz="0" w:space="0" w:color="auto"/>
      </w:divBdr>
    </w:div>
    <w:div w:id="975453931">
      <w:bodyDiv w:val="1"/>
      <w:marLeft w:val="0"/>
      <w:marRight w:val="0"/>
      <w:marTop w:val="0"/>
      <w:marBottom w:val="0"/>
      <w:divBdr>
        <w:top w:val="none" w:sz="0" w:space="0" w:color="auto"/>
        <w:left w:val="none" w:sz="0" w:space="0" w:color="auto"/>
        <w:bottom w:val="none" w:sz="0" w:space="0" w:color="auto"/>
        <w:right w:val="none" w:sz="0" w:space="0" w:color="auto"/>
      </w:divBdr>
    </w:div>
    <w:div w:id="975570628">
      <w:bodyDiv w:val="1"/>
      <w:marLeft w:val="0"/>
      <w:marRight w:val="0"/>
      <w:marTop w:val="0"/>
      <w:marBottom w:val="0"/>
      <w:divBdr>
        <w:top w:val="none" w:sz="0" w:space="0" w:color="auto"/>
        <w:left w:val="none" w:sz="0" w:space="0" w:color="auto"/>
        <w:bottom w:val="none" w:sz="0" w:space="0" w:color="auto"/>
        <w:right w:val="none" w:sz="0" w:space="0" w:color="auto"/>
      </w:divBdr>
      <w:divsChild>
        <w:div w:id="754664928">
          <w:marLeft w:val="0"/>
          <w:marRight w:val="0"/>
          <w:marTop w:val="0"/>
          <w:marBottom w:val="0"/>
          <w:divBdr>
            <w:top w:val="none" w:sz="0" w:space="0" w:color="auto"/>
            <w:left w:val="none" w:sz="0" w:space="0" w:color="auto"/>
            <w:bottom w:val="none" w:sz="0" w:space="0" w:color="auto"/>
            <w:right w:val="none" w:sz="0" w:space="0" w:color="auto"/>
          </w:divBdr>
        </w:div>
      </w:divsChild>
    </w:div>
    <w:div w:id="976036589">
      <w:bodyDiv w:val="1"/>
      <w:marLeft w:val="0"/>
      <w:marRight w:val="0"/>
      <w:marTop w:val="0"/>
      <w:marBottom w:val="0"/>
      <w:divBdr>
        <w:top w:val="none" w:sz="0" w:space="0" w:color="auto"/>
        <w:left w:val="none" w:sz="0" w:space="0" w:color="auto"/>
        <w:bottom w:val="none" w:sz="0" w:space="0" w:color="auto"/>
        <w:right w:val="none" w:sz="0" w:space="0" w:color="auto"/>
      </w:divBdr>
    </w:div>
    <w:div w:id="976181766">
      <w:bodyDiv w:val="1"/>
      <w:marLeft w:val="0"/>
      <w:marRight w:val="0"/>
      <w:marTop w:val="0"/>
      <w:marBottom w:val="0"/>
      <w:divBdr>
        <w:top w:val="none" w:sz="0" w:space="0" w:color="auto"/>
        <w:left w:val="none" w:sz="0" w:space="0" w:color="auto"/>
        <w:bottom w:val="none" w:sz="0" w:space="0" w:color="auto"/>
        <w:right w:val="none" w:sz="0" w:space="0" w:color="auto"/>
      </w:divBdr>
      <w:divsChild>
        <w:div w:id="1603955134">
          <w:marLeft w:val="0"/>
          <w:marRight w:val="0"/>
          <w:marTop w:val="0"/>
          <w:marBottom w:val="0"/>
          <w:divBdr>
            <w:top w:val="none" w:sz="0" w:space="0" w:color="auto"/>
            <w:left w:val="none" w:sz="0" w:space="0" w:color="auto"/>
            <w:bottom w:val="none" w:sz="0" w:space="0" w:color="auto"/>
            <w:right w:val="none" w:sz="0" w:space="0" w:color="auto"/>
          </w:divBdr>
        </w:div>
      </w:divsChild>
    </w:div>
    <w:div w:id="976183525">
      <w:bodyDiv w:val="1"/>
      <w:marLeft w:val="0"/>
      <w:marRight w:val="0"/>
      <w:marTop w:val="0"/>
      <w:marBottom w:val="0"/>
      <w:divBdr>
        <w:top w:val="none" w:sz="0" w:space="0" w:color="auto"/>
        <w:left w:val="none" w:sz="0" w:space="0" w:color="auto"/>
        <w:bottom w:val="none" w:sz="0" w:space="0" w:color="auto"/>
        <w:right w:val="none" w:sz="0" w:space="0" w:color="auto"/>
      </w:divBdr>
    </w:div>
    <w:div w:id="976295685">
      <w:bodyDiv w:val="1"/>
      <w:marLeft w:val="0"/>
      <w:marRight w:val="0"/>
      <w:marTop w:val="0"/>
      <w:marBottom w:val="0"/>
      <w:divBdr>
        <w:top w:val="none" w:sz="0" w:space="0" w:color="auto"/>
        <w:left w:val="none" w:sz="0" w:space="0" w:color="auto"/>
        <w:bottom w:val="none" w:sz="0" w:space="0" w:color="auto"/>
        <w:right w:val="none" w:sz="0" w:space="0" w:color="auto"/>
      </w:divBdr>
    </w:div>
    <w:div w:id="976372027">
      <w:bodyDiv w:val="1"/>
      <w:marLeft w:val="0"/>
      <w:marRight w:val="0"/>
      <w:marTop w:val="0"/>
      <w:marBottom w:val="0"/>
      <w:divBdr>
        <w:top w:val="none" w:sz="0" w:space="0" w:color="auto"/>
        <w:left w:val="none" w:sz="0" w:space="0" w:color="auto"/>
        <w:bottom w:val="none" w:sz="0" w:space="0" w:color="auto"/>
        <w:right w:val="none" w:sz="0" w:space="0" w:color="auto"/>
      </w:divBdr>
    </w:div>
    <w:div w:id="976839431">
      <w:bodyDiv w:val="1"/>
      <w:marLeft w:val="0"/>
      <w:marRight w:val="0"/>
      <w:marTop w:val="0"/>
      <w:marBottom w:val="0"/>
      <w:divBdr>
        <w:top w:val="none" w:sz="0" w:space="0" w:color="auto"/>
        <w:left w:val="none" w:sz="0" w:space="0" w:color="auto"/>
        <w:bottom w:val="none" w:sz="0" w:space="0" w:color="auto"/>
        <w:right w:val="none" w:sz="0" w:space="0" w:color="auto"/>
      </w:divBdr>
    </w:div>
    <w:div w:id="977221911">
      <w:bodyDiv w:val="1"/>
      <w:marLeft w:val="0"/>
      <w:marRight w:val="0"/>
      <w:marTop w:val="0"/>
      <w:marBottom w:val="0"/>
      <w:divBdr>
        <w:top w:val="none" w:sz="0" w:space="0" w:color="auto"/>
        <w:left w:val="none" w:sz="0" w:space="0" w:color="auto"/>
        <w:bottom w:val="none" w:sz="0" w:space="0" w:color="auto"/>
        <w:right w:val="none" w:sz="0" w:space="0" w:color="auto"/>
      </w:divBdr>
    </w:div>
    <w:div w:id="977304406">
      <w:bodyDiv w:val="1"/>
      <w:marLeft w:val="0"/>
      <w:marRight w:val="0"/>
      <w:marTop w:val="0"/>
      <w:marBottom w:val="0"/>
      <w:divBdr>
        <w:top w:val="none" w:sz="0" w:space="0" w:color="auto"/>
        <w:left w:val="none" w:sz="0" w:space="0" w:color="auto"/>
        <w:bottom w:val="none" w:sz="0" w:space="0" w:color="auto"/>
        <w:right w:val="none" w:sz="0" w:space="0" w:color="auto"/>
      </w:divBdr>
    </w:div>
    <w:div w:id="977370936">
      <w:bodyDiv w:val="1"/>
      <w:marLeft w:val="0"/>
      <w:marRight w:val="0"/>
      <w:marTop w:val="0"/>
      <w:marBottom w:val="0"/>
      <w:divBdr>
        <w:top w:val="none" w:sz="0" w:space="0" w:color="auto"/>
        <w:left w:val="none" w:sz="0" w:space="0" w:color="auto"/>
        <w:bottom w:val="none" w:sz="0" w:space="0" w:color="auto"/>
        <w:right w:val="none" w:sz="0" w:space="0" w:color="auto"/>
      </w:divBdr>
    </w:div>
    <w:div w:id="977413534">
      <w:bodyDiv w:val="1"/>
      <w:marLeft w:val="0"/>
      <w:marRight w:val="0"/>
      <w:marTop w:val="0"/>
      <w:marBottom w:val="0"/>
      <w:divBdr>
        <w:top w:val="none" w:sz="0" w:space="0" w:color="auto"/>
        <w:left w:val="none" w:sz="0" w:space="0" w:color="auto"/>
        <w:bottom w:val="none" w:sz="0" w:space="0" w:color="auto"/>
        <w:right w:val="none" w:sz="0" w:space="0" w:color="auto"/>
      </w:divBdr>
    </w:div>
    <w:div w:id="977421252">
      <w:bodyDiv w:val="1"/>
      <w:marLeft w:val="0"/>
      <w:marRight w:val="0"/>
      <w:marTop w:val="0"/>
      <w:marBottom w:val="0"/>
      <w:divBdr>
        <w:top w:val="none" w:sz="0" w:space="0" w:color="auto"/>
        <w:left w:val="none" w:sz="0" w:space="0" w:color="auto"/>
        <w:bottom w:val="none" w:sz="0" w:space="0" w:color="auto"/>
        <w:right w:val="none" w:sz="0" w:space="0" w:color="auto"/>
      </w:divBdr>
    </w:div>
    <w:div w:id="977495308">
      <w:bodyDiv w:val="1"/>
      <w:marLeft w:val="0"/>
      <w:marRight w:val="0"/>
      <w:marTop w:val="0"/>
      <w:marBottom w:val="0"/>
      <w:divBdr>
        <w:top w:val="none" w:sz="0" w:space="0" w:color="auto"/>
        <w:left w:val="none" w:sz="0" w:space="0" w:color="auto"/>
        <w:bottom w:val="none" w:sz="0" w:space="0" w:color="auto"/>
        <w:right w:val="none" w:sz="0" w:space="0" w:color="auto"/>
      </w:divBdr>
    </w:div>
    <w:div w:id="977536575">
      <w:bodyDiv w:val="1"/>
      <w:marLeft w:val="0"/>
      <w:marRight w:val="0"/>
      <w:marTop w:val="0"/>
      <w:marBottom w:val="0"/>
      <w:divBdr>
        <w:top w:val="none" w:sz="0" w:space="0" w:color="auto"/>
        <w:left w:val="none" w:sz="0" w:space="0" w:color="auto"/>
        <w:bottom w:val="none" w:sz="0" w:space="0" w:color="auto"/>
        <w:right w:val="none" w:sz="0" w:space="0" w:color="auto"/>
      </w:divBdr>
    </w:div>
    <w:div w:id="977875816">
      <w:bodyDiv w:val="1"/>
      <w:marLeft w:val="0"/>
      <w:marRight w:val="0"/>
      <w:marTop w:val="0"/>
      <w:marBottom w:val="0"/>
      <w:divBdr>
        <w:top w:val="none" w:sz="0" w:space="0" w:color="auto"/>
        <w:left w:val="none" w:sz="0" w:space="0" w:color="auto"/>
        <w:bottom w:val="none" w:sz="0" w:space="0" w:color="auto"/>
        <w:right w:val="none" w:sz="0" w:space="0" w:color="auto"/>
      </w:divBdr>
      <w:divsChild>
        <w:div w:id="1899587890">
          <w:marLeft w:val="0"/>
          <w:marRight w:val="0"/>
          <w:marTop w:val="0"/>
          <w:marBottom w:val="0"/>
          <w:divBdr>
            <w:top w:val="none" w:sz="0" w:space="0" w:color="auto"/>
            <w:left w:val="none" w:sz="0" w:space="0" w:color="auto"/>
            <w:bottom w:val="none" w:sz="0" w:space="0" w:color="auto"/>
            <w:right w:val="none" w:sz="0" w:space="0" w:color="auto"/>
          </w:divBdr>
        </w:div>
      </w:divsChild>
    </w:div>
    <w:div w:id="978072655">
      <w:bodyDiv w:val="1"/>
      <w:marLeft w:val="0"/>
      <w:marRight w:val="0"/>
      <w:marTop w:val="0"/>
      <w:marBottom w:val="0"/>
      <w:divBdr>
        <w:top w:val="none" w:sz="0" w:space="0" w:color="auto"/>
        <w:left w:val="none" w:sz="0" w:space="0" w:color="auto"/>
        <w:bottom w:val="none" w:sz="0" w:space="0" w:color="auto"/>
        <w:right w:val="none" w:sz="0" w:space="0" w:color="auto"/>
      </w:divBdr>
      <w:divsChild>
        <w:div w:id="936139567">
          <w:marLeft w:val="0"/>
          <w:marRight w:val="0"/>
          <w:marTop w:val="0"/>
          <w:marBottom w:val="0"/>
          <w:divBdr>
            <w:top w:val="none" w:sz="0" w:space="0" w:color="auto"/>
            <w:left w:val="none" w:sz="0" w:space="0" w:color="auto"/>
            <w:bottom w:val="none" w:sz="0" w:space="0" w:color="auto"/>
            <w:right w:val="none" w:sz="0" w:space="0" w:color="auto"/>
          </w:divBdr>
        </w:div>
      </w:divsChild>
    </w:div>
    <w:div w:id="978145255">
      <w:bodyDiv w:val="1"/>
      <w:marLeft w:val="0"/>
      <w:marRight w:val="0"/>
      <w:marTop w:val="0"/>
      <w:marBottom w:val="0"/>
      <w:divBdr>
        <w:top w:val="none" w:sz="0" w:space="0" w:color="auto"/>
        <w:left w:val="none" w:sz="0" w:space="0" w:color="auto"/>
        <w:bottom w:val="none" w:sz="0" w:space="0" w:color="auto"/>
        <w:right w:val="none" w:sz="0" w:space="0" w:color="auto"/>
      </w:divBdr>
    </w:div>
    <w:div w:id="978801596">
      <w:bodyDiv w:val="1"/>
      <w:marLeft w:val="0"/>
      <w:marRight w:val="0"/>
      <w:marTop w:val="0"/>
      <w:marBottom w:val="0"/>
      <w:divBdr>
        <w:top w:val="none" w:sz="0" w:space="0" w:color="auto"/>
        <w:left w:val="none" w:sz="0" w:space="0" w:color="auto"/>
        <w:bottom w:val="none" w:sz="0" w:space="0" w:color="auto"/>
        <w:right w:val="none" w:sz="0" w:space="0" w:color="auto"/>
      </w:divBdr>
    </w:div>
    <w:div w:id="978803139">
      <w:bodyDiv w:val="1"/>
      <w:marLeft w:val="0"/>
      <w:marRight w:val="0"/>
      <w:marTop w:val="0"/>
      <w:marBottom w:val="0"/>
      <w:divBdr>
        <w:top w:val="none" w:sz="0" w:space="0" w:color="auto"/>
        <w:left w:val="none" w:sz="0" w:space="0" w:color="auto"/>
        <w:bottom w:val="none" w:sz="0" w:space="0" w:color="auto"/>
        <w:right w:val="none" w:sz="0" w:space="0" w:color="auto"/>
      </w:divBdr>
    </w:div>
    <w:div w:id="979304679">
      <w:bodyDiv w:val="1"/>
      <w:marLeft w:val="0"/>
      <w:marRight w:val="0"/>
      <w:marTop w:val="0"/>
      <w:marBottom w:val="0"/>
      <w:divBdr>
        <w:top w:val="none" w:sz="0" w:space="0" w:color="auto"/>
        <w:left w:val="none" w:sz="0" w:space="0" w:color="auto"/>
        <w:bottom w:val="none" w:sz="0" w:space="0" w:color="auto"/>
        <w:right w:val="none" w:sz="0" w:space="0" w:color="auto"/>
      </w:divBdr>
    </w:div>
    <w:div w:id="979456087">
      <w:bodyDiv w:val="1"/>
      <w:marLeft w:val="0"/>
      <w:marRight w:val="0"/>
      <w:marTop w:val="0"/>
      <w:marBottom w:val="0"/>
      <w:divBdr>
        <w:top w:val="none" w:sz="0" w:space="0" w:color="auto"/>
        <w:left w:val="none" w:sz="0" w:space="0" w:color="auto"/>
        <w:bottom w:val="none" w:sz="0" w:space="0" w:color="auto"/>
        <w:right w:val="none" w:sz="0" w:space="0" w:color="auto"/>
      </w:divBdr>
    </w:div>
    <w:div w:id="979726618">
      <w:bodyDiv w:val="1"/>
      <w:marLeft w:val="0"/>
      <w:marRight w:val="0"/>
      <w:marTop w:val="0"/>
      <w:marBottom w:val="0"/>
      <w:divBdr>
        <w:top w:val="none" w:sz="0" w:space="0" w:color="auto"/>
        <w:left w:val="none" w:sz="0" w:space="0" w:color="auto"/>
        <w:bottom w:val="none" w:sz="0" w:space="0" w:color="auto"/>
        <w:right w:val="none" w:sz="0" w:space="0" w:color="auto"/>
      </w:divBdr>
    </w:div>
    <w:div w:id="980232673">
      <w:bodyDiv w:val="1"/>
      <w:marLeft w:val="0"/>
      <w:marRight w:val="0"/>
      <w:marTop w:val="0"/>
      <w:marBottom w:val="0"/>
      <w:divBdr>
        <w:top w:val="none" w:sz="0" w:space="0" w:color="auto"/>
        <w:left w:val="none" w:sz="0" w:space="0" w:color="auto"/>
        <w:bottom w:val="none" w:sz="0" w:space="0" w:color="auto"/>
        <w:right w:val="none" w:sz="0" w:space="0" w:color="auto"/>
      </w:divBdr>
    </w:div>
    <w:div w:id="980617415">
      <w:bodyDiv w:val="1"/>
      <w:marLeft w:val="0"/>
      <w:marRight w:val="0"/>
      <w:marTop w:val="0"/>
      <w:marBottom w:val="0"/>
      <w:divBdr>
        <w:top w:val="none" w:sz="0" w:space="0" w:color="auto"/>
        <w:left w:val="none" w:sz="0" w:space="0" w:color="auto"/>
        <w:bottom w:val="none" w:sz="0" w:space="0" w:color="auto"/>
        <w:right w:val="none" w:sz="0" w:space="0" w:color="auto"/>
      </w:divBdr>
    </w:div>
    <w:div w:id="980844293">
      <w:bodyDiv w:val="1"/>
      <w:marLeft w:val="0"/>
      <w:marRight w:val="0"/>
      <w:marTop w:val="0"/>
      <w:marBottom w:val="0"/>
      <w:divBdr>
        <w:top w:val="none" w:sz="0" w:space="0" w:color="auto"/>
        <w:left w:val="none" w:sz="0" w:space="0" w:color="auto"/>
        <w:bottom w:val="none" w:sz="0" w:space="0" w:color="auto"/>
        <w:right w:val="none" w:sz="0" w:space="0" w:color="auto"/>
      </w:divBdr>
    </w:div>
    <w:div w:id="981229944">
      <w:bodyDiv w:val="1"/>
      <w:marLeft w:val="0"/>
      <w:marRight w:val="0"/>
      <w:marTop w:val="0"/>
      <w:marBottom w:val="0"/>
      <w:divBdr>
        <w:top w:val="none" w:sz="0" w:space="0" w:color="auto"/>
        <w:left w:val="none" w:sz="0" w:space="0" w:color="auto"/>
        <w:bottom w:val="none" w:sz="0" w:space="0" w:color="auto"/>
        <w:right w:val="none" w:sz="0" w:space="0" w:color="auto"/>
      </w:divBdr>
      <w:divsChild>
        <w:div w:id="2011444422">
          <w:marLeft w:val="0"/>
          <w:marRight w:val="0"/>
          <w:marTop w:val="0"/>
          <w:marBottom w:val="0"/>
          <w:divBdr>
            <w:top w:val="none" w:sz="0" w:space="0" w:color="auto"/>
            <w:left w:val="none" w:sz="0" w:space="0" w:color="auto"/>
            <w:bottom w:val="none" w:sz="0" w:space="0" w:color="auto"/>
            <w:right w:val="none" w:sz="0" w:space="0" w:color="auto"/>
          </w:divBdr>
        </w:div>
      </w:divsChild>
    </w:div>
    <w:div w:id="981233116">
      <w:bodyDiv w:val="1"/>
      <w:marLeft w:val="0"/>
      <w:marRight w:val="0"/>
      <w:marTop w:val="0"/>
      <w:marBottom w:val="0"/>
      <w:divBdr>
        <w:top w:val="none" w:sz="0" w:space="0" w:color="auto"/>
        <w:left w:val="none" w:sz="0" w:space="0" w:color="auto"/>
        <w:bottom w:val="none" w:sz="0" w:space="0" w:color="auto"/>
        <w:right w:val="none" w:sz="0" w:space="0" w:color="auto"/>
      </w:divBdr>
    </w:div>
    <w:div w:id="981349403">
      <w:bodyDiv w:val="1"/>
      <w:marLeft w:val="0"/>
      <w:marRight w:val="0"/>
      <w:marTop w:val="0"/>
      <w:marBottom w:val="0"/>
      <w:divBdr>
        <w:top w:val="none" w:sz="0" w:space="0" w:color="auto"/>
        <w:left w:val="none" w:sz="0" w:space="0" w:color="auto"/>
        <w:bottom w:val="none" w:sz="0" w:space="0" w:color="auto"/>
        <w:right w:val="none" w:sz="0" w:space="0" w:color="auto"/>
      </w:divBdr>
    </w:div>
    <w:div w:id="981807615">
      <w:bodyDiv w:val="1"/>
      <w:marLeft w:val="0"/>
      <w:marRight w:val="0"/>
      <w:marTop w:val="0"/>
      <w:marBottom w:val="0"/>
      <w:divBdr>
        <w:top w:val="none" w:sz="0" w:space="0" w:color="auto"/>
        <w:left w:val="none" w:sz="0" w:space="0" w:color="auto"/>
        <w:bottom w:val="none" w:sz="0" w:space="0" w:color="auto"/>
        <w:right w:val="none" w:sz="0" w:space="0" w:color="auto"/>
      </w:divBdr>
    </w:div>
    <w:div w:id="981885496">
      <w:bodyDiv w:val="1"/>
      <w:marLeft w:val="0"/>
      <w:marRight w:val="0"/>
      <w:marTop w:val="0"/>
      <w:marBottom w:val="0"/>
      <w:divBdr>
        <w:top w:val="none" w:sz="0" w:space="0" w:color="auto"/>
        <w:left w:val="none" w:sz="0" w:space="0" w:color="auto"/>
        <w:bottom w:val="none" w:sz="0" w:space="0" w:color="auto"/>
        <w:right w:val="none" w:sz="0" w:space="0" w:color="auto"/>
      </w:divBdr>
      <w:divsChild>
        <w:div w:id="334305874">
          <w:marLeft w:val="0"/>
          <w:marRight w:val="0"/>
          <w:marTop w:val="0"/>
          <w:marBottom w:val="0"/>
          <w:divBdr>
            <w:top w:val="none" w:sz="0" w:space="0" w:color="auto"/>
            <w:left w:val="none" w:sz="0" w:space="0" w:color="auto"/>
            <w:bottom w:val="none" w:sz="0" w:space="0" w:color="auto"/>
            <w:right w:val="none" w:sz="0" w:space="0" w:color="auto"/>
          </w:divBdr>
        </w:div>
      </w:divsChild>
    </w:div>
    <w:div w:id="982389960">
      <w:bodyDiv w:val="1"/>
      <w:marLeft w:val="0"/>
      <w:marRight w:val="0"/>
      <w:marTop w:val="0"/>
      <w:marBottom w:val="0"/>
      <w:divBdr>
        <w:top w:val="none" w:sz="0" w:space="0" w:color="auto"/>
        <w:left w:val="none" w:sz="0" w:space="0" w:color="auto"/>
        <w:bottom w:val="none" w:sz="0" w:space="0" w:color="auto"/>
        <w:right w:val="none" w:sz="0" w:space="0" w:color="auto"/>
      </w:divBdr>
    </w:div>
    <w:div w:id="982541361">
      <w:bodyDiv w:val="1"/>
      <w:marLeft w:val="0"/>
      <w:marRight w:val="0"/>
      <w:marTop w:val="0"/>
      <w:marBottom w:val="0"/>
      <w:divBdr>
        <w:top w:val="none" w:sz="0" w:space="0" w:color="auto"/>
        <w:left w:val="none" w:sz="0" w:space="0" w:color="auto"/>
        <w:bottom w:val="none" w:sz="0" w:space="0" w:color="auto"/>
        <w:right w:val="none" w:sz="0" w:space="0" w:color="auto"/>
      </w:divBdr>
    </w:div>
    <w:div w:id="982546499">
      <w:bodyDiv w:val="1"/>
      <w:marLeft w:val="0"/>
      <w:marRight w:val="0"/>
      <w:marTop w:val="0"/>
      <w:marBottom w:val="0"/>
      <w:divBdr>
        <w:top w:val="none" w:sz="0" w:space="0" w:color="auto"/>
        <w:left w:val="none" w:sz="0" w:space="0" w:color="auto"/>
        <w:bottom w:val="none" w:sz="0" w:space="0" w:color="auto"/>
        <w:right w:val="none" w:sz="0" w:space="0" w:color="auto"/>
      </w:divBdr>
    </w:div>
    <w:div w:id="982931977">
      <w:bodyDiv w:val="1"/>
      <w:marLeft w:val="0"/>
      <w:marRight w:val="0"/>
      <w:marTop w:val="0"/>
      <w:marBottom w:val="0"/>
      <w:divBdr>
        <w:top w:val="none" w:sz="0" w:space="0" w:color="auto"/>
        <w:left w:val="none" w:sz="0" w:space="0" w:color="auto"/>
        <w:bottom w:val="none" w:sz="0" w:space="0" w:color="auto"/>
        <w:right w:val="none" w:sz="0" w:space="0" w:color="auto"/>
      </w:divBdr>
      <w:divsChild>
        <w:div w:id="1079060871">
          <w:marLeft w:val="0"/>
          <w:marRight w:val="0"/>
          <w:marTop w:val="0"/>
          <w:marBottom w:val="0"/>
          <w:divBdr>
            <w:top w:val="none" w:sz="0" w:space="0" w:color="auto"/>
            <w:left w:val="none" w:sz="0" w:space="0" w:color="auto"/>
            <w:bottom w:val="none" w:sz="0" w:space="0" w:color="auto"/>
            <w:right w:val="none" w:sz="0" w:space="0" w:color="auto"/>
          </w:divBdr>
        </w:div>
      </w:divsChild>
    </w:div>
    <w:div w:id="983003070">
      <w:bodyDiv w:val="1"/>
      <w:marLeft w:val="0"/>
      <w:marRight w:val="0"/>
      <w:marTop w:val="0"/>
      <w:marBottom w:val="0"/>
      <w:divBdr>
        <w:top w:val="none" w:sz="0" w:space="0" w:color="auto"/>
        <w:left w:val="none" w:sz="0" w:space="0" w:color="auto"/>
        <w:bottom w:val="none" w:sz="0" w:space="0" w:color="auto"/>
        <w:right w:val="none" w:sz="0" w:space="0" w:color="auto"/>
      </w:divBdr>
    </w:div>
    <w:div w:id="983004946">
      <w:bodyDiv w:val="1"/>
      <w:marLeft w:val="0"/>
      <w:marRight w:val="0"/>
      <w:marTop w:val="0"/>
      <w:marBottom w:val="0"/>
      <w:divBdr>
        <w:top w:val="none" w:sz="0" w:space="0" w:color="auto"/>
        <w:left w:val="none" w:sz="0" w:space="0" w:color="auto"/>
        <w:bottom w:val="none" w:sz="0" w:space="0" w:color="auto"/>
        <w:right w:val="none" w:sz="0" w:space="0" w:color="auto"/>
      </w:divBdr>
    </w:div>
    <w:div w:id="983120837">
      <w:bodyDiv w:val="1"/>
      <w:marLeft w:val="0"/>
      <w:marRight w:val="0"/>
      <w:marTop w:val="0"/>
      <w:marBottom w:val="0"/>
      <w:divBdr>
        <w:top w:val="none" w:sz="0" w:space="0" w:color="auto"/>
        <w:left w:val="none" w:sz="0" w:space="0" w:color="auto"/>
        <w:bottom w:val="none" w:sz="0" w:space="0" w:color="auto"/>
        <w:right w:val="none" w:sz="0" w:space="0" w:color="auto"/>
      </w:divBdr>
    </w:div>
    <w:div w:id="983316995">
      <w:bodyDiv w:val="1"/>
      <w:marLeft w:val="0"/>
      <w:marRight w:val="0"/>
      <w:marTop w:val="0"/>
      <w:marBottom w:val="0"/>
      <w:divBdr>
        <w:top w:val="none" w:sz="0" w:space="0" w:color="auto"/>
        <w:left w:val="none" w:sz="0" w:space="0" w:color="auto"/>
        <w:bottom w:val="none" w:sz="0" w:space="0" w:color="auto"/>
        <w:right w:val="none" w:sz="0" w:space="0" w:color="auto"/>
      </w:divBdr>
    </w:div>
    <w:div w:id="984744281">
      <w:bodyDiv w:val="1"/>
      <w:marLeft w:val="0"/>
      <w:marRight w:val="0"/>
      <w:marTop w:val="0"/>
      <w:marBottom w:val="0"/>
      <w:divBdr>
        <w:top w:val="none" w:sz="0" w:space="0" w:color="auto"/>
        <w:left w:val="none" w:sz="0" w:space="0" w:color="auto"/>
        <w:bottom w:val="none" w:sz="0" w:space="0" w:color="auto"/>
        <w:right w:val="none" w:sz="0" w:space="0" w:color="auto"/>
      </w:divBdr>
    </w:div>
    <w:div w:id="984967830">
      <w:bodyDiv w:val="1"/>
      <w:marLeft w:val="0"/>
      <w:marRight w:val="0"/>
      <w:marTop w:val="0"/>
      <w:marBottom w:val="0"/>
      <w:divBdr>
        <w:top w:val="none" w:sz="0" w:space="0" w:color="auto"/>
        <w:left w:val="none" w:sz="0" w:space="0" w:color="auto"/>
        <w:bottom w:val="none" w:sz="0" w:space="0" w:color="auto"/>
        <w:right w:val="none" w:sz="0" w:space="0" w:color="auto"/>
      </w:divBdr>
    </w:div>
    <w:div w:id="985088616">
      <w:bodyDiv w:val="1"/>
      <w:marLeft w:val="0"/>
      <w:marRight w:val="0"/>
      <w:marTop w:val="0"/>
      <w:marBottom w:val="0"/>
      <w:divBdr>
        <w:top w:val="none" w:sz="0" w:space="0" w:color="auto"/>
        <w:left w:val="none" w:sz="0" w:space="0" w:color="auto"/>
        <w:bottom w:val="none" w:sz="0" w:space="0" w:color="auto"/>
        <w:right w:val="none" w:sz="0" w:space="0" w:color="auto"/>
      </w:divBdr>
    </w:div>
    <w:div w:id="985162027">
      <w:bodyDiv w:val="1"/>
      <w:marLeft w:val="0"/>
      <w:marRight w:val="0"/>
      <w:marTop w:val="0"/>
      <w:marBottom w:val="0"/>
      <w:divBdr>
        <w:top w:val="none" w:sz="0" w:space="0" w:color="auto"/>
        <w:left w:val="none" w:sz="0" w:space="0" w:color="auto"/>
        <w:bottom w:val="none" w:sz="0" w:space="0" w:color="auto"/>
        <w:right w:val="none" w:sz="0" w:space="0" w:color="auto"/>
      </w:divBdr>
    </w:div>
    <w:div w:id="985428034">
      <w:bodyDiv w:val="1"/>
      <w:marLeft w:val="0"/>
      <w:marRight w:val="0"/>
      <w:marTop w:val="0"/>
      <w:marBottom w:val="0"/>
      <w:divBdr>
        <w:top w:val="none" w:sz="0" w:space="0" w:color="auto"/>
        <w:left w:val="none" w:sz="0" w:space="0" w:color="auto"/>
        <w:bottom w:val="none" w:sz="0" w:space="0" w:color="auto"/>
        <w:right w:val="none" w:sz="0" w:space="0" w:color="auto"/>
      </w:divBdr>
    </w:div>
    <w:div w:id="985815944">
      <w:bodyDiv w:val="1"/>
      <w:marLeft w:val="0"/>
      <w:marRight w:val="0"/>
      <w:marTop w:val="0"/>
      <w:marBottom w:val="0"/>
      <w:divBdr>
        <w:top w:val="none" w:sz="0" w:space="0" w:color="auto"/>
        <w:left w:val="none" w:sz="0" w:space="0" w:color="auto"/>
        <w:bottom w:val="none" w:sz="0" w:space="0" w:color="auto"/>
        <w:right w:val="none" w:sz="0" w:space="0" w:color="auto"/>
      </w:divBdr>
    </w:div>
    <w:div w:id="985822020">
      <w:bodyDiv w:val="1"/>
      <w:marLeft w:val="0"/>
      <w:marRight w:val="0"/>
      <w:marTop w:val="0"/>
      <w:marBottom w:val="0"/>
      <w:divBdr>
        <w:top w:val="none" w:sz="0" w:space="0" w:color="auto"/>
        <w:left w:val="none" w:sz="0" w:space="0" w:color="auto"/>
        <w:bottom w:val="none" w:sz="0" w:space="0" w:color="auto"/>
        <w:right w:val="none" w:sz="0" w:space="0" w:color="auto"/>
      </w:divBdr>
    </w:div>
    <w:div w:id="985861407">
      <w:bodyDiv w:val="1"/>
      <w:marLeft w:val="0"/>
      <w:marRight w:val="0"/>
      <w:marTop w:val="0"/>
      <w:marBottom w:val="0"/>
      <w:divBdr>
        <w:top w:val="none" w:sz="0" w:space="0" w:color="auto"/>
        <w:left w:val="none" w:sz="0" w:space="0" w:color="auto"/>
        <w:bottom w:val="none" w:sz="0" w:space="0" w:color="auto"/>
        <w:right w:val="none" w:sz="0" w:space="0" w:color="auto"/>
      </w:divBdr>
    </w:div>
    <w:div w:id="985933116">
      <w:bodyDiv w:val="1"/>
      <w:marLeft w:val="0"/>
      <w:marRight w:val="0"/>
      <w:marTop w:val="0"/>
      <w:marBottom w:val="0"/>
      <w:divBdr>
        <w:top w:val="none" w:sz="0" w:space="0" w:color="auto"/>
        <w:left w:val="none" w:sz="0" w:space="0" w:color="auto"/>
        <w:bottom w:val="none" w:sz="0" w:space="0" w:color="auto"/>
        <w:right w:val="none" w:sz="0" w:space="0" w:color="auto"/>
      </w:divBdr>
    </w:div>
    <w:div w:id="986007372">
      <w:bodyDiv w:val="1"/>
      <w:marLeft w:val="0"/>
      <w:marRight w:val="0"/>
      <w:marTop w:val="0"/>
      <w:marBottom w:val="0"/>
      <w:divBdr>
        <w:top w:val="none" w:sz="0" w:space="0" w:color="auto"/>
        <w:left w:val="none" w:sz="0" w:space="0" w:color="auto"/>
        <w:bottom w:val="none" w:sz="0" w:space="0" w:color="auto"/>
        <w:right w:val="none" w:sz="0" w:space="0" w:color="auto"/>
      </w:divBdr>
    </w:div>
    <w:div w:id="986209267">
      <w:bodyDiv w:val="1"/>
      <w:marLeft w:val="0"/>
      <w:marRight w:val="0"/>
      <w:marTop w:val="0"/>
      <w:marBottom w:val="0"/>
      <w:divBdr>
        <w:top w:val="none" w:sz="0" w:space="0" w:color="auto"/>
        <w:left w:val="none" w:sz="0" w:space="0" w:color="auto"/>
        <w:bottom w:val="none" w:sz="0" w:space="0" w:color="auto"/>
        <w:right w:val="none" w:sz="0" w:space="0" w:color="auto"/>
      </w:divBdr>
    </w:div>
    <w:div w:id="986281681">
      <w:bodyDiv w:val="1"/>
      <w:marLeft w:val="0"/>
      <w:marRight w:val="0"/>
      <w:marTop w:val="0"/>
      <w:marBottom w:val="0"/>
      <w:divBdr>
        <w:top w:val="none" w:sz="0" w:space="0" w:color="auto"/>
        <w:left w:val="none" w:sz="0" w:space="0" w:color="auto"/>
        <w:bottom w:val="none" w:sz="0" w:space="0" w:color="auto"/>
        <w:right w:val="none" w:sz="0" w:space="0" w:color="auto"/>
      </w:divBdr>
    </w:div>
    <w:div w:id="986856631">
      <w:bodyDiv w:val="1"/>
      <w:marLeft w:val="0"/>
      <w:marRight w:val="0"/>
      <w:marTop w:val="0"/>
      <w:marBottom w:val="0"/>
      <w:divBdr>
        <w:top w:val="none" w:sz="0" w:space="0" w:color="auto"/>
        <w:left w:val="none" w:sz="0" w:space="0" w:color="auto"/>
        <w:bottom w:val="none" w:sz="0" w:space="0" w:color="auto"/>
        <w:right w:val="none" w:sz="0" w:space="0" w:color="auto"/>
      </w:divBdr>
    </w:div>
    <w:div w:id="986973835">
      <w:bodyDiv w:val="1"/>
      <w:marLeft w:val="0"/>
      <w:marRight w:val="0"/>
      <w:marTop w:val="0"/>
      <w:marBottom w:val="0"/>
      <w:divBdr>
        <w:top w:val="none" w:sz="0" w:space="0" w:color="auto"/>
        <w:left w:val="none" w:sz="0" w:space="0" w:color="auto"/>
        <w:bottom w:val="none" w:sz="0" w:space="0" w:color="auto"/>
        <w:right w:val="none" w:sz="0" w:space="0" w:color="auto"/>
      </w:divBdr>
    </w:div>
    <w:div w:id="987175232">
      <w:bodyDiv w:val="1"/>
      <w:marLeft w:val="0"/>
      <w:marRight w:val="0"/>
      <w:marTop w:val="0"/>
      <w:marBottom w:val="0"/>
      <w:divBdr>
        <w:top w:val="none" w:sz="0" w:space="0" w:color="auto"/>
        <w:left w:val="none" w:sz="0" w:space="0" w:color="auto"/>
        <w:bottom w:val="none" w:sz="0" w:space="0" w:color="auto"/>
        <w:right w:val="none" w:sz="0" w:space="0" w:color="auto"/>
      </w:divBdr>
    </w:div>
    <w:div w:id="987636973">
      <w:bodyDiv w:val="1"/>
      <w:marLeft w:val="0"/>
      <w:marRight w:val="0"/>
      <w:marTop w:val="0"/>
      <w:marBottom w:val="0"/>
      <w:divBdr>
        <w:top w:val="none" w:sz="0" w:space="0" w:color="auto"/>
        <w:left w:val="none" w:sz="0" w:space="0" w:color="auto"/>
        <w:bottom w:val="none" w:sz="0" w:space="0" w:color="auto"/>
        <w:right w:val="none" w:sz="0" w:space="0" w:color="auto"/>
      </w:divBdr>
    </w:div>
    <w:div w:id="987703787">
      <w:bodyDiv w:val="1"/>
      <w:marLeft w:val="0"/>
      <w:marRight w:val="0"/>
      <w:marTop w:val="0"/>
      <w:marBottom w:val="0"/>
      <w:divBdr>
        <w:top w:val="none" w:sz="0" w:space="0" w:color="auto"/>
        <w:left w:val="none" w:sz="0" w:space="0" w:color="auto"/>
        <w:bottom w:val="none" w:sz="0" w:space="0" w:color="auto"/>
        <w:right w:val="none" w:sz="0" w:space="0" w:color="auto"/>
      </w:divBdr>
    </w:div>
    <w:div w:id="987897407">
      <w:bodyDiv w:val="1"/>
      <w:marLeft w:val="0"/>
      <w:marRight w:val="0"/>
      <w:marTop w:val="0"/>
      <w:marBottom w:val="0"/>
      <w:divBdr>
        <w:top w:val="none" w:sz="0" w:space="0" w:color="auto"/>
        <w:left w:val="none" w:sz="0" w:space="0" w:color="auto"/>
        <w:bottom w:val="none" w:sz="0" w:space="0" w:color="auto"/>
        <w:right w:val="none" w:sz="0" w:space="0" w:color="auto"/>
      </w:divBdr>
    </w:div>
    <w:div w:id="987904218">
      <w:bodyDiv w:val="1"/>
      <w:marLeft w:val="0"/>
      <w:marRight w:val="0"/>
      <w:marTop w:val="0"/>
      <w:marBottom w:val="0"/>
      <w:divBdr>
        <w:top w:val="none" w:sz="0" w:space="0" w:color="auto"/>
        <w:left w:val="none" w:sz="0" w:space="0" w:color="auto"/>
        <w:bottom w:val="none" w:sz="0" w:space="0" w:color="auto"/>
        <w:right w:val="none" w:sz="0" w:space="0" w:color="auto"/>
      </w:divBdr>
    </w:div>
    <w:div w:id="988243935">
      <w:bodyDiv w:val="1"/>
      <w:marLeft w:val="0"/>
      <w:marRight w:val="0"/>
      <w:marTop w:val="0"/>
      <w:marBottom w:val="0"/>
      <w:divBdr>
        <w:top w:val="none" w:sz="0" w:space="0" w:color="auto"/>
        <w:left w:val="none" w:sz="0" w:space="0" w:color="auto"/>
        <w:bottom w:val="none" w:sz="0" w:space="0" w:color="auto"/>
        <w:right w:val="none" w:sz="0" w:space="0" w:color="auto"/>
      </w:divBdr>
    </w:div>
    <w:div w:id="988291726">
      <w:bodyDiv w:val="1"/>
      <w:marLeft w:val="0"/>
      <w:marRight w:val="0"/>
      <w:marTop w:val="0"/>
      <w:marBottom w:val="0"/>
      <w:divBdr>
        <w:top w:val="none" w:sz="0" w:space="0" w:color="auto"/>
        <w:left w:val="none" w:sz="0" w:space="0" w:color="auto"/>
        <w:bottom w:val="none" w:sz="0" w:space="0" w:color="auto"/>
        <w:right w:val="none" w:sz="0" w:space="0" w:color="auto"/>
      </w:divBdr>
    </w:div>
    <w:div w:id="988704015">
      <w:bodyDiv w:val="1"/>
      <w:marLeft w:val="0"/>
      <w:marRight w:val="0"/>
      <w:marTop w:val="0"/>
      <w:marBottom w:val="0"/>
      <w:divBdr>
        <w:top w:val="none" w:sz="0" w:space="0" w:color="auto"/>
        <w:left w:val="none" w:sz="0" w:space="0" w:color="auto"/>
        <w:bottom w:val="none" w:sz="0" w:space="0" w:color="auto"/>
        <w:right w:val="none" w:sz="0" w:space="0" w:color="auto"/>
      </w:divBdr>
    </w:div>
    <w:div w:id="989675412">
      <w:bodyDiv w:val="1"/>
      <w:marLeft w:val="0"/>
      <w:marRight w:val="0"/>
      <w:marTop w:val="0"/>
      <w:marBottom w:val="0"/>
      <w:divBdr>
        <w:top w:val="none" w:sz="0" w:space="0" w:color="auto"/>
        <w:left w:val="none" w:sz="0" w:space="0" w:color="auto"/>
        <w:bottom w:val="none" w:sz="0" w:space="0" w:color="auto"/>
        <w:right w:val="none" w:sz="0" w:space="0" w:color="auto"/>
      </w:divBdr>
    </w:div>
    <w:div w:id="989678639">
      <w:bodyDiv w:val="1"/>
      <w:marLeft w:val="0"/>
      <w:marRight w:val="0"/>
      <w:marTop w:val="0"/>
      <w:marBottom w:val="0"/>
      <w:divBdr>
        <w:top w:val="none" w:sz="0" w:space="0" w:color="auto"/>
        <w:left w:val="none" w:sz="0" w:space="0" w:color="auto"/>
        <w:bottom w:val="none" w:sz="0" w:space="0" w:color="auto"/>
        <w:right w:val="none" w:sz="0" w:space="0" w:color="auto"/>
      </w:divBdr>
    </w:div>
    <w:div w:id="989943096">
      <w:bodyDiv w:val="1"/>
      <w:marLeft w:val="0"/>
      <w:marRight w:val="0"/>
      <w:marTop w:val="0"/>
      <w:marBottom w:val="0"/>
      <w:divBdr>
        <w:top w:val="none" w:sz="0" w:space="0" w:color="auto"/>
        <w:left w:val="none" w:sz="0" w:space="0" w:color="auto"/>
        <w:bottom w:val="none" w:sz="0" w:space="0" w:color="auto"/>
        <w:right w:val="none" w:sz="0" w:space="0" w:color="auto"/>
      </w:divBdr>
      <w:divsChild>
        <w:div w:id="332535147">
          <w:marLeft w:val="0"/>
          <w:marRight w:val="0"/>
          <w:marTop w:val="0"/>
          <w:marBottom w:val="0"/>
          <w:divBdr>
            <w:top w:val="none" w:sz="0" w:space="0" w:color="auto"/>
            <w:left w:val="none" w:sz="0" w:space="0" w:color="auto"/>
            <w:bottom w:val="none" w:sz="0" w:space="0" w:color="auto"/>
            <w:right w:val="none" w:sz="0" w:space="0" w:color="auto"/>
          </w:divBdr>
        </w:div>
      </w:divsChild>
    </w:div>
    <w:div w:id="989945332">
      <w:bodyDiv w:val="1"/>
      <w:marLeft w:val="0"/>
      <w:marRight w:val="0"/>
      <w:marTop w:val="0"/>
      <w:marBottom w:val="0"/>
      <w:divBdr>
        <w:top w:val="none" w:sz="0" w:space="0" w:color="auto"/>
        <w:left w:val="none" w:sz="0" w:space="0" w:color="auto"/>
        <w:bottom w:val="none" w:sz="0" w:space="0" w:color="auto"/>
        <w:right w:val="none" w:sz="0" w:space="0" w:color="auto"/>
      </w:divBdr>
    </w:div>
    <w:div w:id="990137130">
      <w:bodyDiv w:val="1"/>
      <w:marLeft w:val="0"/>
      <w:marRight w:val="0"/>
      <w:marTop w:val="0"/>
      <w:marBottom w:val="0"/>
      <w:divBdr>
        <w:top w:val="none" w:sz="0" w:space="0" w:color="auto"/>
        <w:left w:val="none" w:sz="0" w:space="0" w:color="auto"/>
        <w:bottom w:val="none" w:sz="0" w:space="0" w:color="auto"/>
        <w:right w:val="none" w:sz="0" w:space="0" w:color="auto"/>
      </w:divBdr>
      <w:divsChild>
        <w:div w:id="1173380401">
          <w:marLeft w:val="0"/>
          <w:marRight w:val="0"/>
          <w:marTop w:val="0"/>
          <w:marBottom w:val="0"/>
          <w:divBdr>
            <w:top w:val="none" w:sz="0" w:space="0" w:color="auto"/>
            <w:left w:val="none" w:sz="0" w:space="0" w:color="auto"/>
            <w:bottom w:val="none" w:sz="0" w:space="0" w:color="auto"/>
            <w:right w:val="none" w:sz="0" w:space="0" w:color="auto"/>
          </w:divBdr>
        </w:div>
      </w:divsChild>
    </w:div>
    <w:div w:id="990409684">
      <w:bodyDiv w:val="1"/>
      <w:marLeft w:val="0"/>
      <w:marRight w:val="0"/>
      <w:marTop w:val="0"/>
      <w:marBottom w:val="0"/>
      <w:divBdr>
        <w:top w:val="none" w:sz="0" w:space="0" w:color="auto"/>
        <w:left w:val="none" w:sz="0" w:space="0" w:color="auto"/>
        <w:bottom w:val="none" w:sz="0" w:space="0" w:color="auto"/>
        <w:right w:val="none" w:sz="0" w:space="0" w:color="auto"/>
      </w:divBdr>
    </w:div>
    <w:div w:id="990673097">
      <w:bodyDiv w:val="1"/>
      <w:marLeft w:val="0"/>
      <w:marRight w:val="0"/>
      <w:marTop w:val="0"/>
      <w:marBottom w:val="0"/>
      <w:divBdr>
        <w:top w:val="none" w:sz="0" w:space="0" w:color="auto"/>
        <w:left w:val="none" w:sz="0" w:space="0" w:color="auto"/>
        <w:bottom w:val="none" w:sz="0" w:space="0" w:color="auto"/>
        <w:right w:val="none" w:sz="0" w:space="0" w:color="auto"/>
      </w:divBdr>
      <w:divsChild>
        <w:div w:id="295646126">
          <w:marLeft w:val="0"/>
          <w:marRight w:val="0"/>
          <w:marTop w:val="0"/>
          <w:marBottom w:val="0"/>
          <w:divBdr>
            <w:top w:val="none" w:sz="0" w:space="0" w:color="auto"/>
            <w:left w:val="none" w:sz="0" w:space="0" w:color="auto"/>
            <w:bottom w:val="none" w:sz="0" w:space="0" w:color="auto"/>
            <w:right w:val="none" w:sz="0" w:space="0" w:color="auto"/>
          </w:divBdr>
        </w:div>
      </w:divsChild>
    </w:div>
    <w:div w:id="990988560">
      <w:bodyDiv w:val="1"/>
      <w:marLeft w:val="0"/>
      <w:marRight w:val="0"/>
      <w:marTop w:val="0"/>
      <w:marBottom w:val="0"/>
      <w:divBdr>
        <w:top w:val="none" w:sz="0" w:space="0" w:color="auto"/>
        <w:left w:val="none" w:sz="0" w:space="0" w:color="auto"/>
        <w:bottom w:val="none" w:sz="0" w:space="0" w:color="auto"/>
        <w:right w:val="none" w:sz="0" w:space="0" w:color="auto"/>
      </w:divBdr>
    </w:div>
    <w:div w:id="990989610">
      <w:bodyDiv w:val="1"/>
      <w:marLeft w:val="0"/>
      <w:marRight w:val="0"/>
      <w:marTop w:val="0"/>
      <w:marBottom w:val="0"/>
      <w:divBdr>
        <w:top w:val="none" w:sz="0" w:space="0" w:color="auto"/>
        <w:left w:val="none" w:sz="0" w:space="0" w:color="auto"/>
        <w:bottom w:val="none" w:sz="0" w:space="0" w:color="auto"/>
        <w:right w:val="none" w:sz="0" w:space="0" w:color="auto"/>
      </w:divBdr>
    </w:div>
    <w:div w:id="991177205">
      <w:bodyDiv w:val="1"/>
      <w:marLeft w:val="0"/>
      <w:marRight w:val="0"/>
      <w:marTop w:val="0"/>
      <w:marBottom w:val="0"/>
      <w:divBdr>
        <w:top w:val="none" w:sz="0" w:space="0" w:color="auto"/>
        <w:left w:val="none" w:sz="0" w:space="0" w:color="auto"/>
        <w:bottom w:val="none" w:sz="0" w:space="0" w:color="auto"/>
        <w:right w:val="none" w:sz="0" w:space="0" w:color="auto"/>
      </w:divBdr>
    </w:div>
    <w:div w:id="992442182">
      <w:bodyDiv w:val="1"/>
      <w:marLeft w:val="0"/>
      <w:marRight w:val="0"/>
      <w:marTop w:val="0"/>
      <w:marBottom w:val="0"/>
      <w:divBdr>
        <w:top w:val="none" w:sz="0" w:space="0" w:color="auto"/>
        <w:left w:val="none" w:sz="0" w:space="0" w:color="auto"/>
        <w:bottom w:val="none" w:sz="0" w:space="0" w:color="auto"/>
        <w:right w:val="none" w:sz="0" w:space="0" w:color="auto"/>
      </w:divBdr>
      <w:divsChild>
        <w:div w:id="1113935082">
          <w:marLeft w:val="0"/>
          <w:marRight w:val="0"/>
          <w:marTop w:val="0"/>
          <w:marBottom w:val="0"/>
          <w:divBdr>
            <w:top w:val="none" w:sz="0" w:space="0" w:color="auto"/>
            <w:left w:val="none" w:sz="0" w:space="0" w:color="auto"/>
            <w:bottom w:val="none" w:sz="0" w:space="0" w:color="auto"/>
            <w:right w:val="none" w:sz="0" w:space="0" w:color="auto"/>
          </w:divBdr>
        </w:div>
      </w:divsChild>
    </w:div>
    <w:div w:id="992488022">
      <w:bodyDiv w:val="1"/>
      <w:marLeft w:val="0"/>
      <w:marRight w:val="0"/>
      <w:marTop w:val="0"/>
      <w:marBottom w:val="0"/>
      <w:divBdr>
        <w:top w:val="none" w:sz="0" w:space="0" w:color="auto"/>
        <w:left w:val="none" w:sz="0" w:space="0" w:color="auto"/>
        <w:bottom w:val="none" w:sz="0" w:space="0" w:color="auto"/>
        <w:right w:val="none" w:sz="0" w:space="0" w:color="auto"/>
      </w:divBdr>
    </w:div>
    <w:div w:id="992679924">
      <w:bodyDiv w:val="1"/>
      <w:marLeft w:val="0"/>
      <w:marRight w:val="0"/>
      <w:marTop w:val="0"/>
      <w:marBottom w:val="0"/>
      <w:divBdr>
        <w:top w:val="none" w:sz="0" w:space="0" w:color="auto"/>
        <w:left w:val="none" w:sz="0" w:space="0" w:color="auto"/>
        <w:bottom w:val="none" w:sz="0" w:space="0" w:color="auto"/>
        <w:right w:val="none" w:sz="0" w:space="0" w:color="auto"/>
      </w:divBdr>
    </w:div>
    <w:div w:id="992683917">
      <w:bodyDiv w:val="1"/>
      <w:marLeft w:val="0"/>
      <w:marRight w:val="0"/>
      <w:marTop w:val="0"/>
      <w:marBottom w:val="0"/>
      <w:divBdr>
        <w:top w:val="none" w:sz="0" w:space="0" w:color="auto"/>
        <w:left w:val="none" w:sz="0" w:space="0" w:color="auto"/>
        <w:bottom w:val="none" w:sz="0" w:space="0" w:color="auto"/>
        <w:right w:val="none" w:sz="0" w:space="0" w:color="auto"/>
      </w:divBdr>
      <w:divsChild>
        <w:div w:id="1453204724">
          <w:marLeft w:val="0"/>
          <w:marRight w:val="0"/>
          <w:marTop w:val="0"/>
          <w:marBottom w:val="0"/>
          <w:divBdr>
            <w:top w:val="none" w:sz="0" w:space="0" w:color="auto"/>
            <w:left w:val="none" w:sz="0" w:space="0" w:color="auto"/>
            <w:bottom w:val="none" w:sz="0" w:space="0" w:color="auto"/>
            <w:right w:val="none" w:sz="0" w:space="0" w:color="auto"/>
          </w:divBdr>
        </w:div>
      </w:divsChild>
    </w:div>
    <w:div w:id="993142154">
      <w:bodyDiv w:val="1"/>
      <w:marLeft w:val="0"/>
      <w:marRight w:val="0"/>
      <w:marTop w:val="0"/>
      <w:marBottom w:val="0"/>
      <w:divBdr>
        <w:top w:val="none" w:sz="0" w:space="0" w:color="auto"/>
        <w:left w:val="none" w:sz="0" w:space="0" w:color="auto"/>
        <w:bottom w:val="none" w:sz="0" w:space="0" w:color="auto"/>
        <w:right w:val="none" w:sz="0" w:space="0" w:color="auto"/>
      </w:divBdr>
      <w:divsChild>
        <w:div w:id="1111316858">
          <w:marLeft w:val="0"/>
          <w:marRight w:val="0"/>
          <w:marTop w:val="0"/>
          <w:marBottom w:val="0"/>
          <w:divBdr>
            <w:top w:val="none" w:sz="0" w:space="0" w:color="auto"/>
            <w:left w:val="none" w:sz="0" w:space="0" w:color="auto"/>
            <w:bottom w:val="none" w:sz="0" w:space="0" w:color="auto"/>
            <w:right w:val="none" w:sz="0" w:space="0" w:color="auto"/>
          </w:divBdr>
        </w:div>
      </w:divsChild>
    </w:div>
    <w:div w:id="993217504">
      <w:bodyDiv w:val="1"/>
      <w:marLeft w:val="0"/>
      <w:marRight w:val="0"/>
      <w:marTop w:val="0"/>
      <w:marBottom w:val="0"/>
      <w:divBdr>
        <w:top w:val="none" w:sz="0" w:space="0" w:color="auto"/>
        <w:left w:val="none" w:sz="0" w:space="0" w:color="auto"/>
        <w:bottom w:val="none" w:sz="0" w:space="0" w:color="auto"/>
        <w:right w:val="none" w:sz="0" w:space="0" w:color="auto"/>
      </w:divBdr>
      <w:divsChild>
        <w:div w:id="1812480476">
          <w:marLeft w:val="0"/>
          <w:marRight w:val="0"/>
          <w:marTop w:val="0"/>
          <w:marBottom w:val="0"/>
          <w:divBdr>
            <w:top w:val="none" w:sz="0" w:space="0" w:color="auto"/>
            <w:left w:val="none" w:sz="0" w:space="0" w:color="auto"/>
            <w:bottom w:val="none" w:sz="0" w:space="0" w:color="auto"/>
            <w:right w:val="none" w:sz="0" w:space="0" w:color="auto"/>
          </w:divBdr>
        </w:div>
      </w:divsChild>
    </w:div>
    <w:div w:id="993296135">
      <w:bodyDiv w:val="1"/>
      <w:marLeft w:val="0"/>
      <w:marRight w:val="0"/>
      <w:marTop w:val="0"/>
      <w:marBottom w:val="0"/>
      <w:divBdr>
        <w:top w:val="none" w:sz="0" w:space="0" w:color="auto"/>
        <w:left w:val="none" w:sz="0" w:space="0" w:color="auto"/>
        <w:bottom w:val="none" w:sz="0" w:space="0" w:color="auto"/>
        <w:right w:val="none" w:sz="0" w:space="0" w:color="auto"/>
      </w:divBdr>
    </w:div>
    <w:div w:id="993335412">
      <w:bodyDiv w:val="1"/>
      <w:marLeft w:val="0"/>
      <w:marRight w:val="0"/>
      <w:marTop w:val="0"/>
      <w:marBottom w:val="0"/>
      <w:divBdr>
        <w:top w:val="none" w:sz="0" w:space="0" w:color="auto"/>
        <w:left w:val="none" w:sz="0" w:space="0" w:color="auto"/>
        <w:bottom w:val="none" w:sz="0" w:space="0" w:color="auto"/>
        <w:right w:val="none" w:sz="0" w:space="0" w:color="auto"/>
      </w:divBdr>
      <w:divsChild>
        <w:div w:id="782959678">
          <w:marLeft w:val="0"/>
          <w:marRight w:val="0"/>
          <w:marTop w:val="0"/>
          <w:marBottom w:val="0"/>
          <w:divBdr>
            <w:top w:val="none" w:sz="0" w:space="0" w:color="auto"/>
            <w:left w:val="none" w:sz="0" w:space="0" w:color="auto"/>
            <w:bottom w:val="none" w:sz="0" w:space="0" w:color="auto"/>
            <w:right w:val="none" w:sz="0" w:space="0" w:color="auto"/>
          </w:divBdr>
        </w:div>
      </w:divsChild>
    </w:div>
    <w:div w:id="994065892">
      <w:bodyDiv w:val="1"/>
      <w:marLeft w:val="0"/>
      <w:marRight w:val="0"/>
      <w:marTop w:val="0"/>
      <w:marBottom w:val="0"/>
      <w:divBdr>
        <w:top w:val="none" w:sz="0" w:space="0" w:color="auto"/>
        <w:left w:val="none" w:sz="0" w:space="0" w:color="auto"/>
        <w:bottom w:val="none" w:sz="0" w:space="0" w:color="auto"/>
        <w:right w:val="none" w:sz="0" w:space="0" w:color="auto"/>
      </w:divBdr>
    </w:div>
    <w:div w:id="994146912">
      <w:bodyDiv w:val="1"/>
      <w:marLeft w:val="0"/>
      <w:marRight w:val="0"/>
      <w:marTop w:val="0"/>
      <w:marBottom w:val="0"/>
      <w:divBdr>
        <w:top w:val="none" w:sz="0" w:space="0" w:color="auto"/>
        <w:left w:val="none" w:sz="0" w:space="0" w:color="auto"/>
        <w:bottom w:val="none" w:sz="0" w:space="0" w:color="auto"/>
        <w:right w:val="none" w:sz="0" w:space="0" w:color="auto"/>
      </w:divBdr>
    </w:div>
    <w:div w:id="994183757">
      <w:bodyDiv w:val="1"/>
      <w:marLeft w:val="0"/>
      <w:marRight w:val="0"/>
      <w:marTop w:val="0"/>
      <w:marBottom w:val="0"/>
      <w:divBdr>
        <w:top w:val="none" w:sz="0" w:space="0" w:color="auto"/>
        <w:left w:val="none" w:sz="0" w:space="0" w:color="auto"/>
        <w:bottom w:val="none" w:sz="0" w:space="0" w:color="auto"/>
        <w:right w:val="none" w:sz="0" w:space="0" w:color="auto"/>
      </w:divBdr>
    </w:div>
    <w:div w:id="994332861">
      <w:bodyDiv w:val="1"/>
      <w:marLeft w:val="0"/>
      <w:marRight w:val="0"/>
      <w:marTop w:val="0"/>
      <w:marBottom w:val="0"/>
      <w:divBdr>
        <w:top w:val="none" w:sz="0" w:space="0" w:color="auto"/>
        <w:left w:val="none" w:sz="0" w:space="0" w:color="auto"/>
        <w:bottom w:val="none" w:sz="0" w:space="0" w:color="auto"/>
        <w:right w:val="none" w:sz="0" w:space="0" w:color="auto"/>
      </w:divBdr>
    </w:div>
    <w:div w:id="994341268">
      <w:bodyDiv w:val="1"/>
      <w:marLeft w:val="0"/>
      <w:marRight w:val="0"/>
      <w:marTop w:val="0"/>
      <w:marBottom w:val="0"/>
      <w:divBdr>
        <w:top w:val="none" w:sz="0" w:space="0" w:color="auto"/>
        <w:left w:val="none" w:sz="0" w:space="0" w:color="auto"/>
        <w:bottom w:val="none" w:sz="0" w:space="0" w:color="auto"/>
        <w:right w:val="none" w:sz="0" w:space="0" w:color="auto"/>
      </w:divBdr>
    </w:div>
    <w:div w:id="994800800">
      <w:bodyDiv w:val="1"/>
      <w:marLeft w:val="0"/>
      <w:marRight w:val="0"/>
      <w:marTop w:val="0"/>
      <w:marBottom w:val="0"/>
      <w:divBdr>
        <w:top w:val="none" w:sz="0" w:space="0" w:color="auto"/>
        <w:left w:val="none" w:sz="0" w:space="0" w:color="auto"/>
        <w:bottom w:val="none" w:sz="0" w:space="0" w:color="auto"/>
        <w:right w:val="none" w:sz="0" w:space="0" w:color="auto"/>
      </w:divBdr>
    </w:div>
    <w:div w:id="994990467">
      <w:bodyDiv w:val="1"/>
      <w:marLeft w:val="0"/>
      <w:marRight w:val="0"/>
      <w:marTop w:val="0"/>
      <w:marBottom w:val="0"/>
      <w:divBdr>
        <w:top w:val="none" w:sz="0" w:space="0" w:color="auto"/>
        <w:left w:val="none" w:sz="0" w:space="0" w:color="auto"/>
        <w:bottom w:val="none" w:sz="0" w:space="0" w:color="auto"/>
        <w:right w:val="none" w:sz="0" w:space="0" w:color="auto"/>
      </w:divBdr>
    </w:div>
    <w:div w:id="996029237">
      <w:bodyDiv w:val="1"/>
      <w:marLeft w:val="0"/>
      <w:marRight w:val="0"/>
      <w:marTop w:val="0"/>
      <w:marBottom w:val="0"/>
      <w:divBdr>
        <w:top w:val="none" w:sz="0" w:space="0" w:color="auto"/>
        <w:left w:val="none" w:sz="0" w:space="0" w:color="auto"/>
        <w:bottom w:val="none" w:sz="0" w:space="0" w:color="auto"/>
        <w:right w:val="none" w:sz="0" w:space="0" w:color="auto"/>
      </w:divBdr>
    </w:div>
    <w:div w:id="996108773">
      <w:bodyDiv w:val="1"/>
      <w:marLeft w:val="0"/>
      <w:marRight w:val="0"/>
      <w:marTop w:val="0"/>
      <w:marBottom w:val="0"/>
      <w:divBdr>
        <w:top w:val="none" w:sz="0" w:space="0" w:color="auto"/>
        <w:left w:val="none" w:sz="0" w:space="0" w:color="auto"/>
        <w:bottom w:val="none" w:sz="0" w:space="0" w:color="auto"/>
        <w:right w:val="none" w:sz="0" w:space="0" w:color="auto"/>
      </w:divBdr>
    </w:div>
    <w:div w:id="996572723">
      <w:bodyDiv w:val="1"/>
      <w:marLeft w:val="0"/>
      <w:marRight w:val="0"/>
      <w:marTop w:val="0"/>
      <w:marBottom w:val="0"/>
      <w:divBdr>
        <w:top w:val="none" w:sz="0" w:space="0" w:color="auto"/>
        <w:left w:val="none" w:sz="0" w:space="0" w:color="auto"/>
        <w:bottom w:val="none" w:sz="0" w:space="0" w:color="auto"/>
        <w:right w:val="none" w:sz="0" w:space="0" w:color="auto"/>
      </w:divBdr>
    </w:div>
    <w:div w:id="996959793">
      <w:bodyDiv w:val="1"/>
      <w:marLeft w:val="0"/>
      <w:marRight w:val="0"/>
      <w:marTop w:val="0"/>
      <w:marBottom w:val="0"/>
      <w:divBdr>
        <w:top w:val="none" w:sz="0" w:space="0" w:color="auto"/>
        <w:left w:val="none" w:sz="0" w:space="0" w:color="auto"/>
        <w:bottom w:val="none" w:sz="0" w:space="0" w:color="auto"/>
        <w:right w:val="none" w:sz="0" w:space="0" w:color="auto"/>
      </w:divBdr>
    </w:div>
    <w:div w:id="997805069">
      <w:bodyDiv w:val="1"/>
      <w:marLeft w:val="0"/>
      <w:marRight w:val="0"/>
      <w:marTop w:val="0"/>
      <w:marBottom w:val="0"/>
      <w:divBdr>
        <w:top w:val="none" w:sz="0" w:space="0" w:color="auto"/>
        <w:left w:val="none" w:sz="0" w:space="0" w:color="auto"/>
        <w:bottom w:val="none" w:sz="0" w:space="0" w:color="auto"/>
        <w:right w:val="none" w:sz="0" w:space="0" w:color="auto"/>
      </w:divBdr>
    </w:div>
    <w:div w:id="998003576">
      <w:bodyDiv w:val="1"/>
      <w:marLeft w:val="0"/>
      <w:marRight w:val="0"/>
      <w:marTop w:val="0"/>
      <w:marBottom w:val="0"/>
      <w:divBdr>
        <w:top w:val="none" w:sz="0" w:space="0" w:color="auto"/>
        <w:left w:val="none" w:sz="0" w:space="0" w:color="auto"/>
        <w:bottom w:val="none" w:sz="0" w:space="0" w:color="auto"/>
        <w:right w:val="none" w:sz="0" w:space="0" w:color="auto"/>
      </w:divBdr>
      <w:divsChild>
        <w:div w:id="165219681">
          <w:marLeft w:val="0"/>
          <w:marRight w:val="0"/>
          <w:marTop w:val="0"/>
          <w:marBottom w:val="0"/>
          <w:divBdr>
            <w:top w:val="none" w:sz="0" w:space="0" w:color="auto"/>
            <w:left w:val="none" w:sz="0" w:space="0" w:color="auto"/>
            <w:bottom w:val="none" w:sz="0" w:space="0" w:color="auto"/>
            <w:right w:val="none" w:sz="0" w:space="0" w:color="auto"/>
          </w:divBdr>
        </w:div>
      </w:divsChild>
    </w:div>
    <w:div w:id="998192355">
      <w:bodyDiv w:val="1"/>
      <w:marLeft w:val="0"/>
      <w:marRight w:val="0"/>
      <w:marTop w:val="0"/>
      <w:marBottom w:val="0"/>
      <w:divBdr>
        <w:top w:val="none" w:sz="0" w:space="0" w:color="auto"/>
        <w:left w:val="none" w:sz="0" w:space="0" w:color="auto"/>
        <w:bottom w:val="none" w:sz="0" w:space="0" w:color="auto"/>
        <w:right w:val="none" w:sz="0" w:space="0" w:color="auto"/>
      </w:divBdr>
      <w:divsChild>
        <w:div w:id="1766537385">
          <w:marLeft w:val="0"/>
          <w:marRight w:val="0"/>
          <w:marTop w:val="0"/>
          <w:marBottom w:val="0"/>
          <w:divBdr>
            <w:top w:val="none" w:sz="0" w:space="0" w:color="auto"/>
            <w:left w:val="none" w:sz="0" w:space="0" w:color="auto"/>
            <w:bottom w:val="none" w:sz="0" w:space="0" w:color="auto"/>
            <w:right w:val="none" w:sz="0" w:space="0" w:color="auto"/>
          </w:divBdr>
        </w:div>
      </w:divsChild>
    </w:div>
    <w:div w:id="998194257">
      <w:bodyDiv w:val="1"/>
      <w:marLeft w:val="0"/>
      <w:marRight w:val="0"/>
      <w:marTop w:val="0"/>
      <w:marBottom w:val="0"/>
      <w:divBdr>
        <w:top w:val="none" w:sz="0" w:space="0" w:color="auto"/>
        <w:left w:val="none" w:sz="0" w:space="0" w:color="auto"/>
        <w:bottom w:val="none" w:sz="0" w:space="0" w:color="auto"/>
        <w:right w:val="none" w:sz="0" w:space="0" w:color="auto"/>
      </w:divBdr>
    </w:div>
    <w:div w:id="998272552">
      <w:bodyDiv w:val="1"/>
      <w:marLeft w:val="0"/>
      <w:marRight w:val="0"/>
      <w:marTop w:val="0"/>
      <w:marBottom w:val="0"/>
      <w:divBdr>
        <w:top w:val="none" w:sz="0" w:space="0" w:color="auto"/>
        <w:left w:val="none" w:sz="0" w:space="0" w:color="auto"/>
        <w:bottom w:val="none" w:sz="0" w:space="0" w:color="auto"/>
        <w:right w:val="none" w:sz="0" w:space="0" w:color="auto"/>
      </w:divBdr>
    </w:div>
    <w:div w:id="998314584">
      <w:bodyDiv w:val="1"/>
      <w:marLeft w:val="0"/>
      <w:marRight w:val="0"/>
      <w:marTop w:val="0"/>
      <w:marBottom w:val="0"/>
      <w:divBdr>
        <w:top w:val="none" w:sz="0" w:space="0" w:color="auto"/>
        <w:left w:val="none" w:sz="0" w:space="0" w:color="auto"/>
        <w:bottom w:val="none" w:sz="0" w:space="0" w:color="auto"/>
        <w:right w:val="none" w:sz="0" w:space="0" w:color="auto"/>
      </w:divBdr>
    </w:div>
    <w:div w:id="998582889">
      <w:bodyDiv w:val="1"/>
      <w:marLeft w:val="0"/>
      <w:marRight w:val="0"/>
      <w:marTop w:val="0"/>
      <w:marBottom w:val="0"/>
      <w:divBdr>
        <w:top w:val="none" w:sz="0" w:space="0" w:color="auto"/>
        <w:left w:val="none" w:sz="0" w:space="0" w:color="auto"/>
        <w:bottom w:val="none" w:sz="0" w:space="0" w:color="auto"/>
        <w:right w:val="none" w:sz="0" w:space="0" w:color="auto"/>
      </w:divBdr>
    </w:div>
    <w:div w:id="998731058">
      <w:bodyDiv w:val="1"/>
      <w:marLeft w:val="0"/>
      <w:marRight w:val="0"/>
      <w:marTop w:val="0"/>
      <w:marBottom w:val="0"/>
      <w:divBdr>
        <w:top w:val="none" w:sz="0" w:space="0" w:color="auto"/>
        <w:left w:val="none" w:sz="0" w:space="0" w:color="auto"/>
        <w:bottom w:val="none" w:sz="0" w:space="0" w:color="auto"/>
        <w:right w:val="none" w:sz="0" w:space="0" w:color="auto"/>
      </w:divBdr>
    </w:div>
    <w:div w:id="999190727">
      <w:bodyDiv w:val="1"/>
      <w:marLeft w:val="0"/>
      <w:marRight w:val="0"/>
      <w:marTop w:val="0"/>
      <w:marBottom w:val="0"/>
      <w:divBdr>
        <w:top w:val="none" w:sz="0" w:space="0" w:color="auto"/>
        <w:left w:val="none" w:sz="0" w:space="0" w:color="auto"/>
        <w:bottom w:val="none" w:sz="0" w:space="0" w:color="auto"/>
        <w:right w:val="none" w:sz="0" w:space="0" w:color="auto"/>
      </w:divBdr>
    </w:div>
    <w:div w:id="999309349">
      <w:bodyDiv w:val="1"/>
      <w:marLeft w:val="0"/>
      <w:marRight w:val="0"/>
      <w:marTop w:val="0"/>
      <w:marBottom w:val="0"/>
      <w:divBdr>
        <w:top w:val="none" w:sz="0" w:space="0" w:color="auto"/>
        <w:left w:val="none" w:sz="0" w:space="0" w:color="auto"/>
        <w:bottom w:val="none" w:sz="0" w:space="0" w:color="auto"/>
        <w:right w:val="none" w:sz="0" w:space="0" w:color="auto"/>
      </w:divBdr>
    </w:div>
    <w:div w:id="999426387">
      <w:bodyDiv w:val="1"/>
      <w:marLeft w:val="0"/>
      <w:marRight w:val="0"/>
      <w:marTop w:val="0"/>
      <w:marBottom w:val="0"/>
      <w:divBdr>
        <w:top w:val="none" w:sz="0" w:space="0" w:color="auto"/>
        <w:left w:val="none" w:sz="0" w:space="0" w:color="auto"/>
        <w:bottom w:val="none" w:sz="0" w:space="0" w:color="auto"/>
        <w:right w:val="none" w:sz="0" w:space="0" w:color="auto"/>
      </w:divBdr>
    </w:div>
    <w:div w:id="1000042480">
      <w:bodyDiv w:val="1"/>
      <w:marLeft w:val="0"/>
      <w:marRight w:val="0"/>
      <w:marTop w:val="0"/>
      <w:marBottom w:val="0"/>
      <w:divBdr>
        <w:top w:val="none" w:sz="0" w:space="0" w:color="auto"/>
        <w:left w:val="none" w:sz="0" w:space="0" w:color="auto"/>
        <w:bottom w:val="none" w:sz="0" w:space="0" w:color="auto"/>
        <w:right w:val="none" w:sz="0" w:space="0" w:color="auto"/>
      </w:divBdr>
    </w:div>
    <w:div w:id="1000155127">
      <w:bodyDiv w:val="1"/>
      <w:marLeft w:val="0"/>
      <w:marRight w:val="0"/>
      <w:marTop w:val="0"/>
      <w:marBottom w:val="0"/>
      <w:divBdr>
        <w:top w:val="none" w:sz="0" w:space="0" w:color="auto"/>
        <w:left w:val="none" w:sz="0" w:space="0" w:color="auto"/>
        <w:bottom w:val="none" w:sz="0" w:space="0" w:color="auto"/>
        <w:right w:val="none" w:sz="0" w:space="0" w:color="auto"/>
      </w:divBdr>
    </w:div>
    <w:div w:id="1000348856">
      <w:bodyDiv w:val="1"/>
      <w:marLeft w:val="0"/>
      <w:marRight w:val="0"/>
      <w:marTop w:val="0"/>
      <w:marBottom w:val="0"/>
      <w:divBdr>
        <w:top w:val="none" w:sz="0" w:space="0" w:color="auto"/>
        <w:left w:val="none" w:sz="0" w:space="0" w:color="auto"/>
        <w:bottom w:val="none" w:sz="0" w:space="0" w:color="auto"/>
        <w:right w:val="none" w:sz="0" w:space="0" w:color="auto"/>
      </w:divBdr>
      <w:divsChild>
        <w:div w:id="148055191">
          <w:marLeft w:val="0"/>
          <w:marRight w:val="0"/>
          <w:marTop w:val="0"/>
          <w:marBottom w:val="0"/>
          <w:divBdr>
            <w:top w:val="none" w:sz="0" w:space="0" w:color="auto"/>
            <w:left w:val="none" w:sz="0" w:space="0" w:color="auto"/>
            <w:bottom w:val="none" w:sz="0" w:space="0" w:color="auto"/>
            <w:right w:val="none" w:sz="0" w:space="0" w:color="auto"/>
          </w:divBdr>
        </w:div>
      </w:divsChild>
    </w:div>
    <w:div w:id="1000350907">
      <w:bodyDiv w:val="1"/>
      <w:marLeft w:val="0"/>
      <w:marRight w:val="0"/>
      <w:marTop w:val="0"/>
      <w:marBottom w:val="0"/>
      <w:divBdr>
        <w:top w:val="none" w:sz="0" w:space="0" w:color="auto"/>
        <w:left w:val="none" w:sz="0" w:space="0" w:color="auto"/>
        <w:bottom w:val="none" w:sz="0" w:space="0" w:color="auto"/>
        <w:right w:val="none" w:sz="0" w:space="0" w:color="auto"/>
      </w:divBdr>
    </w:div>
    <w:div w:id="1000428664">
      <w:bodyDiv w:val="1"/>
      <w:marLeft w:val="0"/>
      <w:marRight w:val="0"/>
      <w:marTop w:val="0"/>
      <w:marBottom w:val="0"/>
      <w:divBdr>
        <w:top w:val="none" w:sz="0" w:space="0" w:color="auto"/>
        <w:left w:val="none" w:sz="0" w:space="0" w:color="auto"/>
        <w:bottom w:val="none" w:sz="0" w:space="0" w:color="auto"/>
        <w:right w:val="none" w:sz="0" w:space="0" w:color="auto"/>
      </w:divBdr>
    </w:div>
    <w:div w:id="1000816491">
      <w:bodyDiv w:val="1"/>
      <w:marLeft w:val="0"/>
      <w:marRight w:val="0"/>
      <w:marTop w:val="0"/>
      <w:marBottom w:val="0"/>
      <w:divBdr>
        <w:top w:val="none" w:sz="0" w:space="0" w:color="auto"/>
        <w:left w:val="none" w:sz="0" w:space="0" w:color="auto"/>
        <w:bottom w:val="none" w:sz="0" w:space="0" w:color="auto"/>
        <w:right w:val="none" w:sz="0" w:space="0" w:color="auto"/>
      </w:divBdr>
      <w:divsChild>
        <w:div w:id="1606881586">
          <w:marLeft w:val="0"/>
          <w:marRight w:val="0"/>
          <w:marTop w:val="0"/>
          <w:marBottom w:val="0"/>
          <w:divBdr>
            <w:top w:val="none" w:sz="0" w:space="0" w:color="auto"/>
            <w:left w:val="none" w:sz="0" w:space="0" w:color="auto"/>
            <w:bottom w:val="none" w:sz="0" w:space="0" w:color="auto"/>
            <w:right w:val="none" w:sz="0" w:space="0" w:color="auto"/>
          </w:divBdr>
        </w:div>
      </w:divsChild>
    </w:div>
    <w:div w:id="1000886738">
      <w:bodyDiv w:val="1"/>
      <w:marLeft w:val="0"/>
      <w:marRight w:val="0"/>
      <w:marTop w:val="0"/>
      <w:marBottom w:val="0"/>
      <w:divBdr>
        <w:top w:val="none" w:sz="0" w:space="0" w:color="auto"/>
        <w:left w:val="none" w:sz="0" w:space="0" w:color="auto"/>
        <w:bottom w:val="none" w:sz="0" w:space="0" w:color="auto"/>
        <w:right w:val="none" w:sz="0" w:space="0" w:color="auto"/>
      </w:divBdr>
    </w:div>
    <w:div w:id="1001086753">
      <w:bodyDiv w:val="1"/>
      <w:marLeft w:val="0"/>
      <w:marRight w:val="0"/>
      <w:marTop w:val="0"/>
      <w:marBottom w:val="0"/>
      <w:divBdr>
        <w:top w:val="none" w:sz="0" w:space="0" w:color="auto"/>
        <w:left w:val="none" w:sz="0" w:space="0" w:color="auto"/>
        <w:bottom w:val="none" w:sz="0" w:space="0" w:color="auto"/>
        <w:right w:val="none" w:sz="0" w:space="0" w:color="auto"/>
      </w:divBdr>
    </w:div>
    <w:div w:id="1001200015">
      <w:bodyDiv w:val="1"/>
      <w:marLeft w:val="0"/>
      <w:marRight w:val="0"/>
      <w:marTop w:val="0"/>
      <w:marBottom w:val="0"/>
      <w:divBdr>
        <w:top w:val="none" w:sz="0" w:space="0" w:color="auto"/>
        <w:left w:val="none" w:sz="0" w:space="0" w:color="auto"/>
        <w:bottom w:val="none" w:sz="0" w:space="0" w:color="auto"/>
        <w:right w:val="none" w:sz="0" w:space="0" w:color="auto"/>
      </w:divBdr>
    </w:div>
    <w:div w:id="1001200316">
      <w:bodyDiv w:val="1"/>
      <w:marLeft w:val="0"/>
      <w:marRight w:val="0"/>
      <w:marTop w:val="0"/>
      <w:marBottom w:val="0"/>
      <w:divBdr>
        <w:top w:val="none" w:sz="0" w:space="0" w:color="auto"/>
        <w:left w:val="none" w:sz="0" w:space="0" w:color="auto"/>
        <w:bottom w:val="none" w:sz="0" w:space="0" w:color="auto"/>
        <w:right w:val="none" w:sz="0" w:space="0" w:color="auto"/>
      </w:divBdr>
    </w:div>
    <w:div w:id="1001391367">
      <w:bodyDiv w:val="1"/>
      <w:marLeft w:val="0"/>
      <w:marRight w:val="0"/>
      <w:marTop w:val="0"/>
      <w:marBottom w:val="0"/>
      <w:divBdr>
        <w:top w:val="none" w:sz="0" w:space="0" w:color="auto"/>
        <w:left w:val="none" w:sz="0" w:space="0" w:color="auto"/>
        <w:bottom w:val="none" w:sz="0" w:space="0" w:color="auto"/>
        <w:right w:val="none" w:sz="0" w:space="0" w:color="auto"/>
      </w:divBdr>
    </w:div>
    <w:div w:id="1001735662">
      <w:bodyDiv w:val="1"/>
      <w:marLeft w:val="0"/>
      <w:marRight w:val="0"/>
      <w:marTop w:val="0"/>
      <w:marBottom w:val="0"/>
      <w:divBdr>
        <w:top w:val="none" w:sz="0" w:space="0" w:color="auto"/>
        <w:left w:val="none" w:sz="0" w:space="0" w:color="auto"/>
        <w:bottom w:val="none" w:sz="0" w:space="0" w:color="auto"/>
        <w:right w:val="none" w:sz="0" w:space="0" w:color="auto"/>
      </w:divBdr>
    </w:div>
    <w:div w:id="1002316960">
      <w:bodyDiv w:val="1"/>
      <w:marLeft w:val="0"/>
      <w:marRight w:val="0"/>
      <w:marTop w:val="0"/>
      <w:marBottom w:val="0"/>
      <w:divBdr>
        <w:top w:val="none" w:sz="0" w:space="0" w:color="auto"/>
        <w:left w:val="none" w:sz="0" w:space="0" w:color="auto"/>
        <w:bottom w:val="none" w:sz="0" w:space="0" w:color="auto"/>
        <w:right w:val="none" w:sz="0" w:space="0" w:color="auto"/>
      </w:divBdr>
      <w:divsChild>
        <w:div w:id="321978633">
          <w:marLeft w:val="0"/>
          <w:marRight w:val="0"/>
          <w:marTop w:val="0"/>
          <w:marBottom w:val="0"/>
          <w:divBdr>
            <w:top w:val="none" w:sz="0" w:space="0" w:color="auto"/>
            <w:left w:val="none" w:sz="0" w:space="0" w:color="auto"/>
            <w:bottom w:val="none" w:sz="0" w:space="0" w:color="auto"/>
            <w:right w:val="none" w:sz="0" w:space="0" w:color="auto"/>
          </w:divBdr>
        </w:div>
      </w:divsChild>
    </w:div>
    <w:div w:id="1002508431">
      <w:bodyDiv w:val="1"/>
      <w:marLeft w:val="0"/>
      <w:marRight w:val="0"/>
      <w:marTop w:val="0"/>
      <w:marBottom w:val="0"/>
      <w:divBdr>
        <w:top w:val="none" w:sz="0" w:space="0" w:color="auto"/>
        <w:left w:val="none" w:sz="0" w:space="0" w:color="auto"/>
        <w:bottom w:val="none" w:sz="0" w:space="0" w:color="auto"/>
        <w:right w:val="none" w:sz="0" w:space="0" w:color="auto"/>
      </w:divBdr>
    </w:div>
    <w:div w:id="1002587285">
      <w:bodyDiv w:val="1"/>
      <w:marLeft w:val="0"/>
      <w:marRight w:val="0"/>
      <w:marTop w:val="0"/>
      <w:marBottom w:val="0"/>
      <w:divBdr>
        <w:top w:val="none" w:sz="0" w:space="0" w:color="auto"/>
        <w:left w:val="none" w:sz="0" w:space="0" w:color="auto"/>
        <w:bottom w:val="none" w:sz="0" w:space="0" w:color="auto"/>
        <w:right w:val="none" w:sz="0" w:space="0" w:color="auto"/>
      </w:divBdr>
    </w:div>
    <w:div w:id="1002659200">
      <w:bodyDiv w:val="1"/>
      <w:marLeft w:val="0"/>
      <w:marRight w:val="0"/>
      <w:marTop w:val="0"/>
      <w:marBottom w:val="0"/>
      <w:divBdr>
        <w:top w:val="none" w:sz="0" w:space="0" w:color="auto"/>
        <w:left w:val="none" w:sz="0" w:space="0" w:color="auto"/>
        <w:bottom w:val="none" w:sz="0" w:space="0" w:color="auto"/>
        <w:right w:val="none" w:sz="0" w:space="0" w:color="auto"/>
      </w:divBdr>
      <w:divsChild>
        <w:div w:id="1750880867">
          <w:marLeft w:val="0"/>
          <w:marRight w:val="0"/>
          <w:marTop w:val="0"/>
          <w:marBottom w:val="0"/>
          <w:divBdr>
            <w:top w:val="none" w:sz="0" w:space="0" w:color="auto"/>
            <w:left w:val="none" w:sz="0" w:space="0" w:color="auto"/>
            <w:bottom w:val="none" w:sz="0" w:space="0" w:color="auto"/>
            <w:right w:val="none" w:sz="0" w:space="0" w:color="auto"/>
          </w:divBdr>
        </w:div>
      </w:divsChild>
    </w:div>
    <w:div w:id="1002703435">
      <w:bodyDiv w:val="1"/>
      <w:marLeft w:val="0"/>
      <w:marRight w:val="0"/>
      <w:marTop w:val="0"/>
      <w:marBottom w:val="0"/>
      <w:divBdr>
        <w:top w:val="none" w:sz="0" w:space="0" w:color="auto"/>
        <w:left w:val="none" w:sz="0" w:space="0" w:color="auto"/>
        <w:bottom w:val="none" w:sz="0" w:space="0" w:color="auto"/>
        <w:right w:val="none" w:sz="0" w:space="0" w:color="auto"/>
      </w:divBdr>
    </w:div>
    <w:div w:id="1002732575">
      <w:bodyDiv w:val="1"/>
      <w:marLeft w:val="0"/>
      <w:marRight w:val="0"/>
      <w:marTop w:val="0"/>
      <w:marBottom w:val="0"/>
      <w:divBdr>
        <w:top w:val="none" w:sz="0" w:space="0" w:color="auto"/>
        <w:left w:val="none" w:sz="0" w:space="0" w:color="auto"/>
        <w:bottom w:val="none" w:sz="0" w:space="0" w:color="auto"/>
        <w:right w:val="none" w:sz="0" w:space="0" w:color="auto"/>
      </w:divBdr>
    </w:div>
    <w:div w:id="1002779613">
      <w:bodyDiv w:val="1"/>
      <w:marLeft w:val="0"/>
      <w:marRight w:val="0"/>
      <w:marTop w:val="0"/>
      <w:marBottom w:val="0"/>
      <w:divBdr>
        <w:top w:val="none" w:sz="0" w:space="0" w:color="auto"/>
        <w:left w:val="none" w:sz="0" w:space="0" w:color="auto"/>
        <w:bottom w:val="none" w:sz="0" w:space="0" w:color="auto"/>
        <w:right w:val="none" w:sz="0" w:space="0" w:color="auto"/>
      </w:divBdr>
    </w:div>
    <w:div w:id="1002858672">
      <w:bodyDiv w:val="1"/>
      <w:marLeft w:val="0"/>
      <w:marRight w:val="0"/>
      <w:marTop w:val="0"/>
      <w:marBottom w:val="0"/>
      <w:divBdr>
        <w:top w:val="none" w:sz="0" w:space="0" w:color="auto"/>
        <w:left w:val="none" w:sz="0" w:space="0" w:color="auto"/>
        <w:bottom w:val="none" w:sz="0" w:space="0" w:color="auto"/>
        <w:right w:val="none" w:sz="0" w:space="0" w:color="auto"/>
      </w:divBdr>
    </w:div>
    <w:div w:id="1003897342">
      <w:bodyDiv w:val="1"/>
      <w:marLeft w:val="0"/>
      <w:marRight w:val="0"/>
      <w:marTop w:val="0"/>
      <w:marBottom w:val="0"/>
      <w:divBdr>
        <w:top w:val="none" w:sz="0" w:space="0" w:color="auto"/>
        <w:left w:val="none" w:sz="0" w:space="0" w:color="auto"/>
        <w:bottom w:val="none" w:sz="0" w:space="0" w:color="auto"/>
        <w:right w:val="none" w:sz="0" w:space="0" w:color="auto"/>
      </w:divBdr>
    </w:div>
    <w:div w:id="1004019177">
      <w:bodyDiv w:val="1"/>
      <w:marLeft w:val="0"/>
      <w:marRight w:val="0"/>
      <w:marTop w:val="0"/>
      <w:marBottom w:val="0"/>
      <w:divBdr>
        <w:top w:val="none" w:sz="0" w:space="0" w:color="auto"/>
        <w:left w:val="none" w:sz="0" w:space="0" w:color="auto"/>
        <w:bottom w:val="none" w:sz="0" w:space="0" w:color="auto"/>
        <w:right w:val="none" w:sz="0" w:space="0" w:color="auto"/>
      </w:divBdr>
    </w:div>
    <w:div w:id="1004086952">
      <w:bodyDiv w:val="1"/>
      <w:marLeft w:val="0"/>
      <w:marRight w:val="0"/>
      <w:marTop w:val="0"/>
      <w:marBottom w:val="0"/>
      <w:divBdr>
        <w:top w:val="none" w:sz="0" w:space="0" w:color="auto"/>
        <w:left w:val="none" w:sz="0" w:space="0" w:color="auto"/>
        <w:bottom w:val="none" w:sz="0" w:space="0" w:color="auto"/>
        <w:right w:val="none" w:sz="0" w:space="0" w:color="auto"/>
      </w:divBdr>
    </w:div>
    <w:div w:id="1004622792">
      <w:bodyDiv w:val="1"/>
      <w:marLeft w:val="0"/>
      <w:marRight w:val="0"/>
      <w:marTop w:val="0"/>
      <w:marBottom w:val="0"/>
      <w:divBdr>
        <w:top w:val="none" w:sz="0" w:space="0" w:color="auto"/>
        <w:left w:val="none" w:sz="0" w:space="0" w:color="auto"/>
        <w:bottom w:val="none" w:sz="0" w:space="0" w:color="auto"/>
        <w:right w:val="none" w:sz="0" w:space="0" w:color="auto"/>
      </w:divBdr>
    </w:div>
    <w:div w:id="1004623703">
      <w:bodyDiv w:val="1"/>
      <w:marLeft w:val="0"/>
      <w:marRight w:val="0"/>
      <w:marTop w:val="0"/>
      <w:marBottom w:val="0"/>
      <w:divBdr>
        <w:top w:val="none" w:sz="0" w:space="0" w:color="auto"/>
        <w:left w:val="none" w:sz="0" w:space="0" w:color="auto"/>
        <w:bottom w:val="none" w:sz="0" w:space="0" w:color="auto"/>
        <w:right w:val="none" w:sz="0" w:space="0" w:color="auto"/>
      </w:divBdr>
    </w:div>
    <w:div w:id="1004821582">
      <w:bodyDiv w:val="1"/>
      <w:marLeft w:val="0"/>
      <w:marRight w:val="0"/>
      <w:marTop w:val="0"/>
      <w:marBottom w:val="0"/>
      <w:divBdr>
        <w:top w:val="none" w:sz="0" w:space="0" w:color="auto"/>
        <w:left w:val="none" w:sz="0" w:space="0" w:color="auto"/>
        <w:bottom w:val="none" w:sz="0" w:space="0" w:color="auto"/>
        <w:right w:val="none" w:sz="0" w:space="0" w:color="auto"/>
      </w:divBdr>
    </w:div>
    <w:div w:id="1004895844">
      <w:bodyDiv w:val="1"/>
      <w:marLeft w:val="0"/>
      <w:marRight w:val="0"/>
      <w:marTop w:val="0"/>
      <w:marBottom w:val="0"/>
      <w:divBdr>
        <w:top w:val="none" w:sz="0" w:space="0" w:color="auto"/>
        <w:left w:val="none" w:sz="0" w:space="0" w:color="auto"/>
        <w:bottom w:val="none" w:sz="0" w:space="0" w:color="auto"/>
        <w:right w:val="none" w:sz="0" w:space="0" w:color="auto"/>
      </w:divBdr>
    </w:div>
    <w:div w:id="1005326593">
      <w:bodyDiv w:val="1"/>
      <w:marLeft w:val="0"/>
      <w:marRight w:val="0"/>
      <w:marTop w:val="0"/>
      <w:marBottom w:val="0"/>
      <w:divBdr>
        <w:top w:val="none" w:sz="0" w:space="0" w:color="auto"/>
        <w:left w:val="none" w:sz="0" w:space="0" w:color="auto"/>
        <w:bottom w:val="none" w:sz="0" w:space="0" w:color="auto"/>
        <w:right w:val="none" w:sz="0" w:space="0" w:color="auto"/>
      </w:divBdr>
    </w:div>
    <w:div w:id="1005521559">
      <w:bodyDiv w:val="1"/>
      <w:marLeft w:val="0"/>
      <w:marRight w:val="0"/>
      <w:marTop w:val="0"/>
      <w:marBottom w:val="0"/>
      <w:divBdr>
        <w:top w:val="none" w:sz="0" w:space="0" w:color="auto"/>
        <w:left w:val="none" w:sz="0" w:space="0" w:color="auto"/>
        <w:bottom w:val="none" w:sz="0" w:space="0" w:color="auto"/>
        <w:right w:val="none" w:sz="0" w:space="0" w:color="auto"/>
      </w:divBdr>
    </w:div>
    <w:div w:id="1005522723">
      <w:bodyDiv w:val="1"/>
      <w:marLeft w:val="0"/>
      <w:marRight w:val="0"/>
      <w:marTop w:val="0"/>
      <w:marBottom w:val="0"/>
      <w:divBdr>
        <w:top w:val="none" w:sz="0" w:space="0" w:color="auto"/>
        <w:left w:val="none" w:sz="0" w:space="0" w:color="auto"/>
        <w:bottom w:val="none" w:sz="0" w:space="0" w:color="auto"/>
        <w:right w:val="none" w:sz="0" w:space="0" w:color="auto"/>
      </w:divBdr>
    </w:div>
    <w:div w:id="1006058895">
      <w:bodyDiv w:val="1"/>
      <w:marLeft w:val="0"/>
      <w:marRight w:val="0"/>
      <w:marTop w:val="0"/>
      <w:marBottom w:val="0"/>
      <w:divBdr>
        <w:top w:val="none" w:sz="0" w:space="0" w:color="auto"/>
        <w:left w:val="none" w:sz="0" w:space="0" w:color="auto"/>
        <w:bottom w:val="none" w:sz="0" w:space="0" w:color="auto"/>
        <w:right w:val="none" w:sz="0" w:space="0" w:color="auto"/>
      </w:divBdr>
    </w:div>
    <w:div w:id="1006713774">
      <w:bodyDiv w:val="1"/>
      <w:marLeft w:val="0"/>
      <w:marRight w:val="0"/>
      <w:marTop w:val="0"/>
      <w:marBottom w:val="0"/>
      <w:divBdr>
        <w:top w:val="none" w:sz="0" w:space="0" w:color="auto"/>
        <w:left w:val="none" w:sz="0" w:space="0" w:color="auto"/>
        <w:bottom w:val="none" w:sz="0" w:space="0" w:color="auto"/>
        <w:right w:val="none" w:sz="0" w:space="0" w:color="auto"/>
      </w:divBdr>
      <w:divsChild>
        <w:div w:id="671107983">
          <w:marLeft w:val="0"/>
          <w:marRight w:val="0"/>
          <w:marTop w:val="0"/>
          <w:marBottom w:val="0"/>
          <w:divBdr>
            <w:top w:val="none" w:sz="0" w:space="0" w:color="auto"/>
            <w:left w:val="none" w:sz="0" w:space="0" w:color="auto"/>
            <w:bottom w:val="none" w:sz="0" w:space="0" w:color="auto"/>
            <w:right w:val="none" w:sz="0" w:space="0" w:color="auto"/>
          </w:divBdr>
        </w:div>
      </w:divsChild>
    </w:div>
    <w:div w:id="1006789284">
      <w:bodyDiv w:val="1"/>
      <w:marLeft w:val="0"/>
      <w:marRight w:val="0"/>
      <w:marTop w:val="0"/>
      <w:marBottom w:val="0"/>
      <w:divBdr>
        <w:top w:val="none" w:sz="0" w:space="0" w:color="auto"/>
        <w:left w:val="none" w:sz="0" w:space="0" w:color="auto"/>
        <w:bottom w:val="none" w:sz="0" w:space="0" w:color="auto"/>
        <w:right w:val="none" w:sz="0" w:space="0" w:color="auto"/>
      </w:divBdr>
    </w:div>
    <w:div w:id="1007054550">
      <w:bodyDiv w:val="1"/>
      <w:marLeft w:val="0"/>
      <w:marRight w:val="0"/>
      <w:marTop w:val="0"/>
      <w:marBottom w:val="0"/>
      <w:divBdr>
        <w:top w:val="none" w:sz="0" w:space="0" w:color="auto"/>
        <w:left w:val="none" w:sz="0" w:space="0" w:color="auto"/>
        <w:bottom w:val="none" w:sz="0" w:space="0" w:color="auto"/>
        <w:right w:val="none" w:sz="0" w:space="0" w:color="auto"/>
      </w:divBdr>
    </w:div>
    <w:div w:id="1007369499">
      <w:bodyDiv w:val="1"/>
      <w:marLeft w:val="0"/>
      <w:marRight w:val="0"/>
      <w:marTop w:val="0"/>
      <w:marBottom w:val="0"/>
      <w:divBdr>
        <w:top w:val="none" w:sz="0" w:space="0" w:color="auto"/>
        <w:left w:val="none" w:sz="0" w:space="0" w:color="auto"/>
        <w:bottom w:val="none" w:sz="0" w:space="0" w:color="auto"/>
        <w:right w:val="none" w:sz="0" w:space="0" w:color="auto"/>
      </w:divBdr>
    </w:div>
    <w:div w:id="1007370034">
      <w:bodyDiv w:val="1"/>
      <w:marLeft w:val="0"/>
      <w:marRight w:val="0"/>
      <w:marTop w:val="0"/>
      <w:marBottom w:val="0"/>
      <w:divBdr>
        <w:top w:val="none" w:sz="0" w:space="0" w:color="auto"/>
        <w:left w:val="none" w:sz="0" w:space="0" w:color="auto"/>
        <w:bottom w:val="none" w:sz="0" w:space="0" w:color="auto"/>
        <w:right w:val="none" w:sz="0" w:space="0" w:color="auto"/>
      </w:divBdr>
    </w:div>
    <w:div w:id="1007437986">
      <w:bodyDiv w:val="1"/>
      <w:marLeft w:val="0"/>
      <w:marRight w:val="0"/>
      <w:marTop w:val="0"/>
      <w:marBottom w:val="0"/>
      <w:divBdr>
        <w:top w:val="none" w:sz="0" w:space="0" w:color="auto"/>
        <w:left w:val="none" w:sz="0" w:space="0" w:color="auto"/>
        <w:bottom w:val="none" w:sz="0" w:space="0" w:color="auto"/>
        <w:right w:val="none" w:sz="0" w:space="0" w:color="auto"/>
      </w:divBdr>
    </w:div>
    <w:div w:id="1007828543">
      <w:bodyDiv w:val="1"/>
      <w:marLeft w:val="0"/>
      <w:marRight w:val="0"/>
      <w:marTop w:val="0"/>
      <w:marBottom w:val="0"/>
      <w:divBdr>
        <w:top w:val="none" w:sz="0" w:space="0" w:color="auto"/>
        <w:left w:val="none" w:sz="0" w:space="0" w:color="auto"/>
        <w:bottom w:val="none" w:sz="0" w:space="0" w:color="auto"/>
        <w:right w:val="none" w:sz="0" w:space="0" w:color="auto"/>
      </w:divBdr>
    </w:div>
    <w:div w:id="1007901620">
      <w:bodyDiv w:val="1"/>
      <w:marLeft w:val="0"/>
      <w:marRight w:val="0"/>
      <w:marTop w:val="0"/>
      <w:marBottom w:val="0"/>
      <w:divBdr>
        <w:top w:val="none" w:sz="0" w:space="0" w:color="auto"/>
        <w:left w:val="none" w:sz="0" w:space="0" w:color="auto"/>
        <w:bottom w:val="none" w:sz="0" w:space="0" w:color="auto"/>
        <w:right w:val="none" w:sz="0" w:space="0" w:color="auto"/>
      </w:divBdr>
    </w:div>
    <w:div w:id="1007907374">
      <w:bodyDiv w:val="1"/>
      <w:marLeft w:val="0"/>
      <w:marRight w:val="0"/>
      <w:marTop w:val="0"/>
      <w:marBottom w:val="0"/>
      <w:divBdr>
        <w:top w:val="none" w:sz="0" w:space="0" w:color="auto"/>
        <w:left w:val="none" w:sz="0" w:space="0" w:color="auto"/>
        <w:bottom w:val="none" w:sz="0" w:space="0" w:color="auto"/>
        <w:right w:val="none" w:sz="0" w:space="0" w:color="auto"/>
      </w:divBdr>
    </w:div>
    <w:div w:id="1007947784">
      <w:bodyDiv w:val="1"/>
      <w:marLeft w:val="0"/>
      <w:marRight w:val="0"/>
      <w:marTop w:val="0"/>
      <w:marBottom w:val="0"/>
      <w:divBdr>
        <w:top w:val="none" w:sz="0" w:space="0" w:color="auto"/>
        <w:left w:val="none" w:sz="0" w:space="0" w:color="auto"/>
        <w:bottom w:val="none" w:sz="0" w:space="0" w:color="auto"/>
        <w:right w:val="none" w:sz="0" w:space="0" w:color="auto"/>
      </w:divBdr>
    </w:div>
    <w:div w:id="1007950283">
      <w:bodyDiv w:val="1"/>
      <w:marLeft w:val="0"/>
      <w:marRight w:val="0"/>
      <w:marTop w:val="0"/>
      <w:marBottom w:val="0"/>
      <w:divBdr>
        <w:top w:val="none" w:sz="0" w:space="0" w:color="auto"/>
        <w:left w:val="none" w:sz="0" w:space="0" w:color="auto"/>
        <w:bottom w:val="none" w:sz="0" w:space="0" w:color="auto"/>
        <w:right w:val="none" w:sz="0" w:space="0" w:color="auto"/>
      </w:divBdr>
    </w:div>
    <w:div w:id="1008481207">
      <w:bodyDiv w:val="1"/>
      <w:marLeft w:val="0"/>
      <w:marRight w:val="0"/>
      <w:marTop w:val="0"/>
      <w:marBottom w:val="0"/>
      <w:divBdr>
        <w:top w:val="none" w:sz="0" w:space="0" w:color="auto"/>
        <w:left w:val="none" w:sz="0" w:space="0" w:color="auto"/>
        <w:bottom w:val="none" w:sz="0" w:space="0" w:color="auto"/>
        <w:right w:val="none" w:sz="0" w:space="0" w:color="auto"/>
      </w:divBdr>
    </w:div>
    <w:div w:id="1008601245">
      <w:bodyDiv w:val="1"/>
      <w:marLeft w:val="0"/>
      <w:marRight w:val="0"/>
      <w:marTop w:val="0"/>
      <w:marBottom w:val="0"/>
      <w:divBdr>
        <w:top w:val="none" w:sz="0" w:space="0" w:color="auto"/>
        <w:left w:val="none" w:sz="0" w:space="0" w:color="auto"/>
        <w:bottom w:val="none" w:sz="0" w:space="0" w:color="auto"/>
        <w:right w:val="none" w:sz="0" w:space="0" w:color="auto"/>
      </w:divBdr>
    </w:div>
    <w:div w:id="1008605250">
      <w:bodyDiv w:val="1"/>
      <w:marLeft w:val="0"/>
      <w:marRight w:val="0"/>
      <w:marTop w:val="0"/>
      <w:marBottom w:val="0"/>
      <w:divBdr>
        <w:top w:val="none" w:sz="0" w:space="0" w:color="auto"/>
        <w:left w:val="none" w:sz="0" w:space="0" w:color="auto"/>
        <w:bottom w:val="none" w:sz="0" w:space="0" w:color="auto"/>
        <w:right w:val="none" w:sz="0" w:space="0" w:color="auto"/>
      </w:divBdr>
      <w:divsChild>
        <w:div w:id="652030798">
          <w:marLeft w:val="0"/>
          <w:marRight w:val="0"/>
          <w:marTop w:val="0"/>
          <w:marBottom w:val="0"/>
          <w:divBdr>
            <w:top w:val="none" w:sz="0" w:space="0" w:color="auto"/>
            <w:left w:val="none" w:sz="0" w:space="0" w:color="auto"/>
            <w:bottom w:val="none" w:sz="0" w:space="0" w:color="auto"/>
            <w:right w:val="none" w:sz="0" w:space="0" w:color="auto"/>
          </w:divBdr>
        </w:div>
      </w:divsChild>
    </w:div>
    <w:div w:id="1008682069">
      <w:bodyDiv w:val="1"/>
      <w:marLeft w:val="0"/>
      <w:marRight w:val="0"/>
      <w:marTop w:val="0"/>
      <w:marBottom w:val="0"/>
      <w:divBdr>
        <w:top w:val="none" w:sz="0" w:space="0" w:color="auto"/>
        <w:left w:val="none" w:sz="0" w:space="0" w:color="auto"/>
        <w:bottom w:val="none" w:sz="0" w:space="0" w:color="auto"/>
        <w:right w:val="none" w:sz="0" w:space="0" w:color="auto"/>
      </w:divBdr>
    </w:div>
    <w:div w:id="1008825710">
      <w:bodyDiv w:val="1"/>
      <w:marLeft w:val="0"/>
      <w:marRight w:val="0"/>
      <w:marTop w:val="0"/>
      <w:marBottom w:val="0"/>
      <w:divBdr>
        <w:top w:val="none" w:sz="0" w:space="0" w:color="auto"/>
        <w:left w:val="none" w:sz="0" w:space="0" w:color="auto"/>
        <w:bottom w:val="none" w:sz="0" w:space="0" w:color="auto"/>
        <w:right w:val="none" w:sz="0" w:space="0" w:color="auto"/>
      </w:divBdr>
    </w:div>
    <w:div w:id="1009407562">
      <w:bodyDiv w:val="1"/>
      <w:marLeft w:val="0"/>
      <w:marRight w:val="0"/>
      <w:marTop w:val="0"/>
      <w:marBottom w:val="0"/>
      <w:divBdr>
        <w:top w:val="none" w:sz="0" w:space="0" w:color="auto"/>
        <w:left w:val="none" w:sz="0" w:space="0" w:color="auto"/>
        <w:bottom w:val="none" w:sz="0" w:space="0" w:color="auto"/>
        <w:right w:val="none" w:sz="0" w:space="0" w:color="auto"/>
      </w:divBdr>
    </w:div>
    <w:div w:id="1009453991">
      <w:bodyDiv w:val="1"/>
      <w:marLeft w:val="0"/>
      <w:marRight w:val="0"/>
      <w:marTop w:val="0"/>
      <w:marBottom w:val="0"/>
      <w:divBdr>
        <w:top w:val="none" w:sz="0" w:space="0" w:color="auto"/>
        <w:left w:val="none" w:sz="0" w:space="0" w:color="auto"/>
        <w:bottom w:val="none" w:sz="0" w:space="0" w:color="auto"/>
        <w:right w:val="none" w:sz="0" w:space="0" w:color="auto"/>
      </w:divBdr>
    </w:div>
    <w:div w:id="1009871250">
      <w:bodyDiv w:val="1"/>
      <w:marLeft w:val="0"/>
      <w:marRight w:val="0"/>
      <w:marTop w:val="0"/>
      <w:marBottom w:val="0"/>
      <w:divBdr>
        <w:top w:val="none" w:sz="0" w:space="0" w:color="auto"/>
        <w:left w:val="none" w:sz="0" w:space="0" w:color="auto"/>
        <w:bottom w:val="none" w:sz="0" w:space="0" w:color="auto"/>
        <w:right w:val="none" w:sz="0" w:space="0" w:color="auto"/>
      </w:divBdr>
    </w:div>
    <w:div w:id="1010066549">
      <w:bodyDiv w:val="1"/>
      <w:marLeft w:val="0"/>
      <w:marRight w:val="0"/>
      <w:marTop w:val="0"/>
      <w:marBottom w:val="0"/>
      <w:divBdr>
        <w:top w:val="none" w:sz="0" w:space="0" w:color="auto"/>
        <w:left w:val="none" w:sz="0" w:space="0" w:color="auto"/>
        <w:bottom w:val="none" w:sz="0" w:space="0" w:color="auto"/>
        <w:right w:val="none" w:sz="0" w:space="0" w:color="auto"/>
      </w:divBdr>
    </w:div>
    <w:div w:id="1010108125">
      <w:bodyDiv w:val="1"/>
      <w:marLeft w:val="0"/>
      <w:marRight w:val="0"/>
      <w:marTop w:val="0"/>
      <w:marBottom w:val="0"/>
      <w:divBdr>
        <w:top w:val="none" w:sz="0" w:space="0" w:color="auto"/>
        <w:left w:val="none" w:sz="0" w:space="0" w:color="auto"/>
        <w:bottom w:val="none" w:sz="0" w:space="0" w:color="auto"/>
        <w:right w:val="none" w:sz="0" w:space="0" w:color="auto"/>
      </w:divBdr>
    </w:div>
    <w:div w:id="1010134794">
      <w:bodyDiv w:val="1"/>
      <w:marLeft w:val="0"/>
      <w:marRight w:val="0"/>
      <w:marTop w:val="0"/>
      <w:marBottom w:val="0"/>
      <w:divBdr>
        <w:top w:val="none" w:sz="0" w:space="0" w:color="auto"/>
        <w:left w:val="none" w:sz="0" w:space="0" w:color="auto"/>
        <w:bottom w:val="none" w:sz="0" w:space="0" w:color="auto"/>
        <w:right w:val="none" w:sz="0" w:space="0" w:color="auto"/>
      </w:divBdr>
    </w:div>
    <w:div w:id="1010332072">
      <w:bodyDiv w:val="1"/>
      <w:marLeft w:val="0"/>
      <w:marRight w:val="0"/>
      <w:marTop w:val="0"/>
      <w:marBottom w:val="0"/>
      <w:divBdr>
        <w:top w:val="none" w:sz="0" w:space="0" w:color="auto"/>
        <w:left w:val="none" w:sz="0" w:space="0" w:color="auto"/>
        <w:bottom w:val="none" w:sz="0" w:space="0" w:color="auto"/>
        <w:right w:val="none" w:sz="0" w:space="0" w:color="auto"/>
      </w:divBdr>
    </w:div>
    <w:div w:id="1010597844">
      <w:bodyDiv w:val="1"/>
      <w:marLeft w:val="0"/>
      <w:marRight w:val="0"/>
      <w:marTop w:val="0"/>
      <w:marBottom w:val="0"/>
      <w:divBdr>
        <w:top w:val="none" w:sz="0" w:space="0" w:color="auto"/>
        <w:left w:val="none" w:sz="0" w:space="0" w:color="auto"/>
        <w:bottom w:val="none" w:sz="0" w:space="0" w:color="auto"/>
        <w:right w:val="none" w:sz="0" w:space="0" w:color="auto"/>
      </w:divBdr>
    </w:div>
    <w:div w:id="1010715451">
      <w:bodyDiv w:val="1"/>
      <w:marLeft w:val="0"/>
      <w:marRight w:val="0"/>
      <w:marTop w:val="0"/>
      <w:marBottom w:val="0"/>
      <w:divBdr>
        <w:top w:val="none" w:sz="0" w:space="0" w:color="auto"/>
        <w:left w:val="none" w:sz="0" w:space="0" w:color="auto"/>
        <w:bottom w:val="none" w:sz="0" w:space="0" w:color="auto"/>
        <w:right w:val="none" w:sz="0" w:space="0" w:color="auto"/>
      </w:divBdr>
    </w:div>
    <w:div w:id="1011184685">
      <w:bodyDiv w:val="1"/>
      <w:marLeft w:val="0"/>
      <w:marRight w:val="0"/>
      <w:marTop w:val="0"/>
      <w:marBottom w:val="0"/>
      <w:divBdr>
        <w:top w:val="none" w:sz="0" w:space="0" w:color="auto"/>
        <w:left w:val="none" w:sz="0" w:space="0" w:color="auto"/>
        <w:bottom w:val="none" w:sz="0" w:space="0" w:color="auto"/>
        <w:right w:val="none" w:sz="0" w:space="0" w:color="auto"/>
      </w:divBdr>
    </w:div>
    <w:div w:id="1011302663">
      <w:bodyDiv w:val="1"/>
      <w:marLeft w:val="0"/>
      <w:marRight w:val="0"/>
      <w:marTop w:val="0"/>
      <w:marBottom w:val="0"/>
      <w:divBdr>
        <w:top w:val="none" w:sz="0" w:space="0" w:color="auto"/>
        <w:left w:val="none" w:sz="0" w:space="0" w:color="auto"/>
        <w:bottom w:val="none" w:sz="0" w:space="0" w:color="auto"/>
        <w:right w:val="none" w:sz="0" w:space="0" w:color="auto"/>
      </w:divBdr>
    </w:div>
    <w:div w:id="1011417757">
      <w:bodyDiv w:val="1"/>
      <w:marLeft w:val="0"/>
      <w:marRight w:val="0"/>
      <w:marTop w:val="0"/>
      <w:marBottom w:val="0"/>
      <w:divBdr>
        <w:top w:val="none" w:sz="0" w:space="0" w:color="auto"/>
        <w:left w:val="none" w:sz="0" w:space="0" w:color="auto"/>
        <w:bottom w:val="none" w:sz="0" w:space="0" w:color="auto"/>
        <w:right w:val="none" w:sz="0" w:space="0" w:color="auto"/>
      </w:divBdr>
    </w:div>
    <w:div w:id="1011954771">
      <w:bodyDiv w:val="1"/>
      <w:marLeft w:val="0"/>
      <w:marRight w:val="0"/>
      <w:marTop w:val="0"/>
      <w:marBottom w:val="0"/>
      <w:divBdr>
        <w:top w:val="none" w:sz="0" w:space="0" w:color="auto"/>
        <w:left w:val="none" w:sz="0" w:space="0" w:color="auto"/>
        <w:bottom w:val="none" w:sz="0" w:space="0" w:color="auto"/>
        <w:right w:val="none" w:sz="0" w:space="0" w:color="auto"/>
      </w:divBdr>
    </w:div>
    <w:div w:id="1012100494">
      <w:bodyDiv w:val="1"/>
      <w:marLeft w:val="0"/>
      <w:marRight w:val="0"/>
      <w:marTop w:val="0"/>
      <w:marBottom w:val="0"/>
      <w:divBdr>
        <w:top w:val="none" w:sz="0" w:space="0" w:color="auto"/>
        <w:left w:val="none" w:sz="0" w:space="0" w:color="auto"/>
        <w:bottom w:val="none" w:sz="0" w:space="0" w:color="auto"/>
        <w:right w:val="none" w:sz="0" w:space="0" w:color="auto"/>
      </w:divBdr>
    </w:div>
    <w:div w:id="1012269564">
      <w:bodyDiv w:val="1"/>
      <w:marLeft w:val="0"/>
      <w:marRight w:val="0"/>
      <w:marTop w:val="0"/>
      <w:marBottom w:val="0"/>
      <w:divBdr>
        <w:top w:val="none" w:sz="0" w:space="0" w:color="auto"/>
        <w:left w:val="none" w:sz="0" w:space="0" w:color="auto"/>
        <w:bottom w:val="none" w:sz="0" w:space="0" w:color="auto"/>
        <w:right w:val="none" w:sz="0" w:space="0" w:color="auto"/>
      </w:divBdr>
    </w:div>
    <w:div w:id="1013265147">
      <w:bodyDiv w:val="1"/>
      <w:marLeft w:val="0"/>
      <w:marRight w:val="0"/>
      <w:marTop w:val="0"/>
      <w:marBottom w:val="0"/>
      <w:divBdr>
        <w:top w:val="none" w:sz="0" w:space="0" w:color="auto"/>
        <w:left w:val="none" w:sz="0" w:space="0" w:color="auto"/>
        <w:bottom w:val="none" w:sz="0" w:space="0" w:color="auto"/>
        <w:right w:val="none" w:sz="0" w:space="0" w:color="auto"/>
      </w:divBdr>
    </w:div>
    <w:div w:id="1013455716">
      <w:bodyDiv w:val="1"/>
      <w:marLeft w:val="0"/>
      <w:marRight w:val="0"/>
      <w:marTop w:val="0"/>
      <w:marBottom w:val="0"/>
      <w:divBdr>
        <w:top w:val="none" w:sz="0" w:space="0" w:color="auto"/>
        <w:left w:val="none" w:sz="0" w:space="0" w:color="auto"/>
        <w:bottom w:val="none" w:sz="0" w:space="0" w:color="auto"/>
        <w:right w:val="none" w:sz="0" w:space="0" w:color="auto"/>
      </w:divBdr>
      <w:divsChild>
        <w:div w:id="1408654084">
          <w:marLeft w:val="0"/>
          <w:marRight w:val="0"/>
          <w:marTop w:val="0"/>
          <w:marBottom w:val="0"/>
          <w:divBdr>
            <w:top w:val="none" w:sz="0" w:space="0" w:color="auto"/>
            <w:left w:val="none" w:sz="0" w:space="0" w:color="auto"/>
            <w:bottom w:val="none" w:sz="0" w:space="0" w:color="auto"/>
            <w:right w:val="none" w:sz="0" w:space="0" w:color="auto"/>
          </w:divBdr>
        </w:div>
      </w:divsChild>
    </w:div>
    <w:div w:id="1013531379">
      <w:bodyDiv w:val="1"/>
      <w:marLeft w:val="0"/>
      <w:marRight w:val="0"/>
      <w:marTop w:val="0"/>
      <w:marBottom w:val="0"/>
      <w:divBdr>
        <w:top w:val="none" w:sz="0" w:space="0" w:color="auto"/>
        <w:left w:val="none" w:sz="0" w:space="0" w:color="auto"/>
        <w:bottom w:val="none" w:sz="0" w:space="0" w:color="auto"/>
        <w:right w:val="none" w:sz="0" w:space="0" w:color="auto"/>
      </w:divBdr>
    </w:div>
    <w:div w:id="1013605585">
      <w:bodyDiv w:val="1"/>
      <w:marLeft w:val="0"/>
      <w:marRight w:val="0"/>
      <w:marTop w:val="0"/>
      <w:marBottom w:val="0"/>
      <w:divBdr>
        <w:top w:val="none" w:sz="0" w:space="0" w:color="auto"/>
        <w:left w:val="none" w:sz="0" w:space="0" w:color="auto"/>
        <w:bottom w:val="none" w:sz="0" w:space="0" w:color="auto"/>
        <w:right w:val="none" w:sz="0" w:space="0" w:color="auto"/>
      </w:divBdr>
    </w:div>
    <w:div w:id="1013612048">
      <w:bodyDiv w:val="1"/>
      <w:marLeft w:val="0"/>
      <w:marRight w:val="0"/>
      <w:marTop w:val="0"/>
      <w:marBottom w:val="0"/>
      <w:divBdr>
        <w:top w:val="none" w:sz="0" w:space="0" w:color="auto"/>
        <w:left w:val="none" w:sz="0" w:space="0" w:color="auto"/>
        <w:bottom w:val="none" w:sz="0" w:space="0" w:color="auto"/>
        <w:right w:val="none" w:sz="0" w:space="0" w:color="auto"/>
      </w:divBdr>
    </w:div>
    <w:div w:id="1014645721">
      <w:bodyDiv w:val="1"/>
      <w:marLeft w:val="0"/>
      <w:marRight w:val="0"/>
      <w:marTop w:val="0"/>
      <w:marBottom w:val="0"/>
      <w:divBdr>
        <w:top w:val="none" w:sz="0" w:space="0" w:color="auto"/>
        <w:left w:val="none" w:sz="0" w:space="0" w:color="auto"/>
        <w:bottom w:val="none" w:sz="0" w:space="0" w:color="auto"/>
        <w:right w:val="none" w:sz="0" w:space="0" w:color="auto"/>
      </w:divBdr>
    </w:div>
    <w:div w:id="1014694797">
      <w:bodyDiv w:val="1"/>
      <w:marLeft w:val="0"/>
      <w:marRight w:val="0"/>
      <w:marTop w:val="0"/>
      <w:marBottom w:val="0"/>
      <w:divBdr>
        <w:top w:val="none" w:sz="0" w:space="0" w:color="auto"/>
        <w:left w:val="none" w:sz="0" w:space="0" w:color="auto"/>
        <w:bottom w:val="none" w:sz="0" w:space="0" w:color="auto"/>
        <w:right w:val="none" w:sz="0" w:space="0" w:color="auto"/>
      </w:divBdr>
    </w:div>
    <w:div w:id="1014913965">
      <w:bodyDiv w:val="1"/>
      <w:marLeft w:val="0"/>
      <w:marRight w:val="0"/>
      <w:marTop w:val="0"/>
      <w:marBottom w:val="0"/>
      <w:divBdr>
        <w:top w:val="none" w:sz="0" w:space="0" w:color="auto"/>
        <w:left w:val="none" w:sz="0" w:space="0" w:color="auto"/>
        <w:bottom w:val="none" w:sz="0" w:space="0" w:color="auto"/>
        <w:right w:val="none" w:sz="0" w:space="0" w:color="auto"/>
      </w:divBdr>
      <w:divsChild>
        <w:div w:id="1817262419">
          <w:marLeft w:val="0"/>
          <w:marRight w:val="0"/>
          <w:marTop w:val="0"/>
          <w:marBottom w:val="0"/>
          <w:divBdr>
            <w:top w:val="none" w:sz="0" w:space="0" w:color="auto"/>
            <w:left w:val="none" w:sz="0" w:space="0" w:color="auto"/>
            <w:bottom w:val="none" w:sz="0" w:space="0" w:color="auto"/>
            <w:right w:val="none" w:sz="0" w:space="0" w:color="auto"/>
          </w:divBdr>
        </w:div>
      </w:divsChild>
    </w:div>
    <w:div w:id="1015381807">
      <w:bodyDiv w:val="1"/>
      <w:marLeft w:val="0"/>
      <w:marRight w:val="0"/>
      <w:marTop w:val="0"/>
      <w:marBottom w:val="0"/>
      <w:divBdr>
        <w:top w:val="none" w:sz="0" w:space="0" w:color="auto"/>
        <w:left w:val="none" w:sz="0" w:space="0" w:color="auto"/>
        <w:bottom w:val="none" w:sz="0" w:space="0" w:color="auto"/>
        <w:right w:val="none" w:sz="0" w:space="0" w:color="auto"/>
      </w:divBdr>
      <w:divsChild>
        <w:div w:id="1142775149">
          <w:marLeft w:val="0"/>
          <w:marRight w:val="0"/>
          <w:marTop w:val="0"/>
          <w:marBottom w:val="0"/>
          <w:divBdr>
            <w:top w:val="none" w:sz="0" w:space="0" w:color="auto"/>
            <w:left w:val="none" w:sz="0" w:space="0" w:color="auto"/>
            <w:bottom w:val="none" w:sz="0" w:space="0" w:color="auto"/>
            <w:right w:val="none" w:sz="0" w:space="0" w:color="auto"/>
          </w:divBdr>
        </w:div>
      </w:divsChild>
    </w:div>
    <w:div w:id="1015419511">
      <w:bodyDiv w:val="1"/>
      <w:marLeft w:val="0"/>
      <w:marRight w:val="0"/>
      <w:marTop w:val="0"/>
      <w:marBottom w:val="0"/>
      <w:divBdr>
        <w:top w:val="none" w:sz="0" w:space="0" w:color="auto"/>
        <w:left w:val="none" w:sz="0" w:space="0" w:color="auto"/>
        <w:bottom w:val="none" w:sz="0" w:space="0" w:color="auto"/>
        <w:right w:val="none" w:sz="0" w:space="0" w:color="auto"/>
      </w:divBdr>
    </w:div>
    <w:div w:id="1015688388">
      <w:bodyDiv w:val="1"/>
      <w:marLeft w:val="0"/>
      <w:marRight w:val="0"/>
      <w:marTop w:val="0"/>
      <w:marBottom w:val="0"/>
      <w:divBdr>
        <w:top w:val="none" w:sz="0" w:space="0" w:color="auto"/>
        <w:left w:val="none" w:sz="0" w:space="0" w:color="auto"/>
        <w:bottom w:val="none" w:sz="0" w:space="0" w:color="auto"/>
        <w:right w:val="none" w:sz="0" w:space="0" w:color="auto"/>
      </w:divBdr>
    </w:div>
    <w:div w:id="1016351591">
      <w:bodyDiv w:val="1"/>
      <w:marLeft w:val="0"/>
      <w:marRight w:val="0"/>
      <w:marTop w:val="0"/>
      <w:marBottom w:val="0"/>
      <w:divBdr>
        <w:top w:val="none" w:sz="0" w:space="0" w:color="auto"/>
        <w:left w:val="none" w:sz="0" w:space="0" w:color="auto"/>
        <w:bottom w:val="none" w:sz="0" w:space="0" w:color="auto"/>
        <w:right w:val="none" w:sz="0" w:space="0" w:color="auto"/>
      </w:divBdr>
    </w:div>
    <w:div w:id="1016615405">
      <w:bodyDiv w:val="1"/>
      <w:marLeft w:val="0"/>
      <w:marRight w:val="0"/>
      <w:marTop w:val="0"/>
      <w:marBottom w:val="0"/>
      <w:divBdr>
        <w:top w:val="none" w:sz="0" w:space="0" w:color="auto"/>
        <w:left w:val="none" w:sz="0" w:space="0" w:color="auto"/>
        <w:bottom w:val="none" w:sz="0" w:space="0" w:color="auto"/>
        <w:right w:val="none" w:sz="0" w:space="0" w:color="auto"/>
      </w:divBdr>
    </w:div>
    <w:div w:id="1016925757">
      <w:bodyDiv w:val="1"/>
      <w:marLeft w:val="0"/>
      <w:marRight w:val="0"/>
      <w:marTop w:val="0"/>
      <w:marBottom w:val="0"/>
      <w:divBdr>
        <w:top w:val="none" w:sz="0" w:space="0" w:color="auto"/>
        <w:left w:val="none" w:sz="0" w:space="0" w:color="auto"/>
        <w:bottom w:val="none" w:sz="0" w:space="0" w:color="auto"/>
        <w:right w:val="none" w:sz="0" w:space="0" w:color="auto"/>
      </w:divBdr>
    </w:div>
    <w:div w:id="1017267701">
      <w:bodyDiv w:val="1"/>
      <w:marLeft w:val="0"/>
      <w:marRight w:val="0"/>
      <w:marTop w:val="0"/>
      <w:marBottom w:val="0"/>
      <w:divBdr>
        <w:top w:val="none" w:sz="0" w:space="0" w:color="auto"/>
        <w:left w:val="none" w:sz="0" w:space="0" w:color="auto"/>
        <w:bottom w:val="none" w:sz="0" w:space="0" w:color="auto"/>
        <w:right w:val="none" w:sz="0" w:space="0" w:color="auto"/>
      </w:divBdr>
    </w:div>
    <w:div w:id="1017316232">
      <w:bodyDiv w:val="1"/>
      <w:marLeft w:val="0"/>
      <w:marRight w:val="0"/>
      <w:marTop w:val="0"/>
      <w:marBottom w:val="0"/>
      <w:divBdr>
        <w:top w:val="none" w:sz="0" w:space="0" w:color="auto"/>
        <w:left w:val="none" w:sz="0" w:space="0" w:color="auto"/>
        <w:bottom w:val="none" w:sz="0" w:space="0" w:color="auto"/>
        <w:right w:val="none" w:sz="0" w:space="0" w:color="auto"/>
      </w:divBdr>
    </w:div>
    <w:div w:id="1017580303">
      <w:bodyDiv w:val="1"/>
      <w:marLeft w:val="0"/>
      <w:marRight w:val="0"/>
      <w:marTop w:val="0"/>
      <w:marBottom w:val="0"/>
      <w:divBdr>
        <w:top w:val="none" w:sz="0" w:space="0" w:color="auto"/>
        <w:left w:val="none" w:sz="0" w:space="0" w:color="auto"/>
        <w:bottom w:val="none" w:sz="0" w:space="0" w:color="auto"/>
        <w:right w:val="none" w:sz="0" w:space="0" w:color="auto"/>
      </w:divBdr>
    </w:div>
    <w:div w:id="1017927798">
      <w:bodyDiv w:val="1"/>
      <w:marLeft w:val="0"/>
      <w:marRight w:val="0"/>
      <w:marTop w:val="0"/>
      <w:marBottom w:val="0"/>
      <w:divBdr>
        <w:top w:val="none" w:sz="0" w:space="0" w:color="auto"/>
        <w:left w:val="none" w:sz="0" w:space="0" w:color="auto"/>
        <w:bottom w:val="none" w:sz="0" w:space="0" w:color="auto"/>
        <w:right w:val="none" w:sz="0" w:space="0" w:color="auto"/>
      </w:divBdr>
    </w:div>
    <w:div w:id="1018001707">
      <w:bodyDiv w:val="1"/>
      <w:marLeft w:val="0"/>
      <w:marRight w:val="0"/>
      <w:marTop w:val="0"/>
      <w:marBottom w:val="0"/>
      <w:divBdr>
        <w:top w:val="none" w:sz="0" w:space="0" w:color="auto"/>
        <w:left w:val="none" w:sz="0" w:space="0" w:color="auto"/>
        <w:bottom w:val="none" w:sz="0" w:space="0" w:color="auto"/>
        <w:right w:val="none" w:sz="0" w:space="0" w:color="auto"/>
      </w:divBdr>
    </w:div>
    <w:div w:id="1018041152">
      <w:bodyDiv w:val="1"/>
      <w:marLeft w:val="0"/>
      <w:marRight w:val="0"/>
      <w:marTop w:val="0"/>
      <w:marBottom w:val="0"/>
      <w:divBdr>
        <w:top w:val="none" w:sz="0" w:space="0" w:color="auto"/>
        <w:left w:val="none" w:sz="0" w:space="0" w:color="auto"/>
        <w:bottom w:val="none" w:sz="0" w:space="0" w:color="auto"/>
        <w:right w:val="none" w:sz="0" w:space="0" w:color="auto"/>
      </w:divBdr>
    </w:div>
    <w:div w:id="1018199418">
      <w:bodyDiv w:val="1"/>
      <w:marLeft w:val="0"/>
      <w:marRight w:val="0"/>
      <w:marTop w:val="0"/>
      <w:marBottom w:val="0"/>
      <w:divBdr>
        <w:top w:val="none" w:sz="0" w:space="0" w:color="auto"/>
        <w:left w:val="none" w:sz="0" w:space="0" w:color="auto"/>
        <w:bottom w:val="none" w:sz="0" w:space="0" w:color="auto"/>
        <w:right w:val="none" w:sz="0" w:space="0" w:color="auto"/>
      </w:divBdr>
    </w:div>
    <w:div w:id="1018241403">
      <w:bodyDiv w:val="1"/>
      <w:marLeft w:val="0"/>
      <w:marRight w:val="0"/>
      <w:marTop w:val="0"/>
      <w:marBottom w:val="0"/>
      <w:divBdr>
        <w:top w:val="none" w:sz="0" w:space="0" w:color="auto"/>
        <w:left w:val="none" w:sz="0" w:space="0" w:color="auto"/>
        <w:bottom w:val="none" w:sz="0" w:space="0" w:color="auto"/>
        <w:right w:val="none" w:sz="0" w:space="0" w:color="auto"/>
      </w:divBdr>
    </w:div>
    <w:div w:id="1018890384">
      <w:bodyDiv w:val="1"/>
      <w:marLeft w:val="0"/>
      <w:marRight w:val="0"/>
      <w:marTop w:val="0"/>
      <w:marBottom w:val="0"/>
      <w:divBdr>
        <w:top w:val="none" w:sz="0" w:space="0" w:color="auto"/>
        <w:left w:val="none" w:sz="0" w:space="0" w:color="auto"/>
        <w:bottom w:val="none" w:sz="0" w:space="0" w:color="auto"/>
        <w:right w:val="none" w:sz="0" w:space="0" w:color="auto"/>
      </w:divBdr>
    </w:div>
    <w:div w:id="1019091036">
      <w:bodyDiv w:val="1"/>
      <w:marLeft w:val="0"/>
      <w:marRight w:val="0"/>
      <w:marTop w:val="0"/>
      <w:marBottom w:val="0"/>
      <w:divBdr>
        <w:top w:val="none" w:sz="0" w:space="0" w:color="auto"/>
        <w:left w:val="none" w:sz="0" w:space="0" w:color="auto"/>
        <w:bottom w:val="none" w:sz="0" w:space="0" w:color="auto"/>
        <w:right w:val="none" w:sz="0" w:space="0" w:color="auto"/>
      </w:divBdr>
    </w:div>
    <w:div w:id="1019233609">
      <w:bodyDiv w:val="1"/>
      <w:marLeft w:val="0"/>
      <w:marRight w:val="0"/>
      <w:marTop w:val="0"/>
      <w:marBottom w:val="0"/>
      <w:divBdr>
        <w:top w:val="none" w:sz="0" w:space="0" w:color="auto"/>
        <w:left w:val="none" w:sz="0" w:space="0" w:color="auto"/>
        <w:bottom w:val="none" w:sz="0" w:space="0" w:color="auto"/>
        <w:right w:val="none" w:sz="0" w:space="0" w:color="auto"/>
      </w:divBdr>
    </w:div>
    <w:div w:id="1019624439">
      <w:bodyDiv w:val="1"/>
      <w:marLeft w:val="0"/>
      <w:marRight w:val="0"/>
      <w:marTop w:val="0"/>
      <w:marBottom w:val="0"/>
      <w:divBdr>
        <w:top w:val="none" w:sz="0" w:space="0" w:color="auto"/>
        <w:left w:val="none" w:sz="0" w:space="0" w:color="auto"/>
        <w:bottom w:val="none" w:sz="0" w:space="0" w:color="auto"/>
        <w:right w:val="none" w:sz="0" w:space="0" w:color="auto"/>
      </w:divBdr>
    </w:div>
    <w:div w:id="1019888968">
      <w:bodyDiv w:val="1"/>
      <w:marLeft w:val="0"/>
      <w:marRight w:val="0"/>
      <w:marTop w:val="0"/>
      <w:marBottom w:val="0"/>
      <w:divBdr>
        <w:top w:val="none" w:sz="0" w:space="0" w:color="auto"/>
        <w:left w:val="none" w:sz="0" w:space="0" w:color="auto"/>
        <w:bottom w:val="none" w:sz="0" w:space="0" w:color="auto"/>
        <w:right w:val="none" w:sz="0" w:space="0" w:color="auto"/>
      </w:divBdr>
    </w:div>
    <w:div w:id="1019896736">
      <w:bodyDiv w:val="1"/>
      <w:marLeft w:val="0"/>
      <w:marRight w:val="0"/>
      <w:marTop w:val="0"/>
      <w:marBottom w:val="0"/>
      <w:divBdr>
        <w:top w:val="none" w:sz="0" w:space="0" w:color="auto"/>
        <w:left w:val="none" w:sz="0" w:space="0" w:color="auto"/>
        <w:bottom w:val="none" w:sz="0" w:space="0" w:color="auto"/>
        <w:right w:val="none" w:sz="0" w:space="0" w:color="auto"/>
      </w:divBdr>
    </w:div>
    <w:div w:id="1020811383">
      <w:bodyDiv w:val="1"/>
      <w:marLeft w:val="0"/>
      <w:marRight w:val="0"/>
      <w:marTop w:val="0"/>
      <w:marBottom w:val="0"/>
      <w:divBdr>
        <w:top w:val="none" w:sz="0" w:space="0" w:color="auto"/>
        <w:left w:val="none" w:sz="0" w:space="0" w:color="auto"/>
        <w:bottom w:val="none" w:sz="0" w:space="0" w:color="auto"/>
        <w:right w:val="none" w:sz="0" w:space="0" w:color="auto"/>
      </w:divBdr>
    </w:div>
    <w:div w:id="1021013137">
      <w:bodyDiv w:val="1"/>
      <w:marLeft w:val="0"/>
      <w:marRight w:val="0"/>
      <w:marTop w:val="0"/>
      <w:marBottom w:val="0"/>
      <w:divBdr>
        <w:top w:val="none" w:sz="0" w:space="0" w:color="auto"/>
        <w:left w:val="none" w:sz="0" w:space="0" w:color="auto"/>
        <w:bottom w:val="none" w:sz="0" w:space="0" w:color="auto"/>
        <w:right w:val="none" w:sz="0" w:space="0" w:color="auto"/>
      </w:divBdr>
    </w:div>
    <w:div w:id="1021471127">
      <w:bodyDiv w:val="1"/>
      <w:marLeft w:val="0"/>
      <w:marRight w:val="0"/>
      <w:marTop w:val="0"/>
      <w:marBottom w:val="0"/>
      <w:divBdr>
        <w:top w:val="none" w:sz="0" w:space="0" w:color="auto"/>
        <w:left w:val="none" w:sz="0" w:space="0" w:color="auto"/>
        <w:bottom w:val="none" w:sz="0" w:space="0" w:color="auto"/>
        <w:right w:val="none" w:sz="0" w:space="0" w:color="auto"/>
      </w:divBdr>
    </w:div>
    <w:div w:id="1021588199">
      <w:bodyDiv w:val="1"/>
      <w:marLeft w:val="0"/>
      <w:marRight w:val="0"/>
      <w:marTop w:val="0"/>
      <w:marBottom w:val="0"/>
      <w:divBdr>
        <w:top w:val="none" w:sz="0" w:space="0" w:color="auto"/>
        <w:left w:val="none" w:sz="0" w:space="0" w:color="auto"/>
        <w:bottom w:val="none" w:sz="0" w:space="0" w:color="auto"/>
        <w:right w:val="none" w:sz="0" w:space="0" w:color="auto"/>
      </w:divBdr>
    </w:div>
    <w:div w:id="1021782829">
      <w:bodyDiv w:val="1"/>
      <w:marLeft w:val="0"/>
      <w:marRight w:val="0"/>
      <w:marTop w:val="0"/>
      <w:marBottom w:val="0"/>
      <w:divBdr>
        <w:top w:val="none" w:sz="0" w:space="0" w:color="auto"/>
        <w:left w:val="none" w:sz="0" w:space="0" w:color="auto"/>
        <w:bottom w:val="none" w:sz="0" w:space="0" w:color="auto"/>
        <w:right w:val="none" w:sz="0" w:space="0" w:color="auto"/>
      </w:divBdr>
    </w:div>
    <w:div w:id="1021787283">
      <w:bodyDiv w:val="1"/>
      <w:marLeft w:val="0"/>
      <w:marRight w:val="0"/>
      <w:marTop w:val="0"/>
      <w:marBottom w:val="0"/>
      <w:divBdr>
        <w:top w:val="none" w:sz="0" w:space="0" w:color="auto"/>
        <w:left w:val="none" w:sz="0" w:space="0" w:color="auto"/>
        <w:bottom w:val="none" w:sz="0" w:space="0" w:color="auto"/>
        <w:right w:val="none" w:sz="0" w:space="0" w:color="auto"/>
      </w:divBdr>
    </w:div>
    <w:div w:id="1022125682">
      <w:bodyDiv w:val="1"/>
      <w:marLeft w:val="0"/>
      <w:marRight w:val="0"/>
      <w:marTop w:val="0"/>
      <w:marBottom w:val="0"/>
      <w:divBdr>
        <w:top w:val="none" w:sz="0" w:space="0" w:color="auto"/>
        <w:left w:val="none" w:sz="0" w:space="0" w:color="auto"/>
        <w:bottom w:val="none" w:sz="0" w:space="0" w:color="auto"/>
        <w:right w:val="none" w:sz="0" w:space="0" w:color="auto"/>
      </w:divBdr>
    </w:div>
    <w:div w:id="1022322257">
      <w:bodyDiv w:val="1"/>
      <w:marLeft w:val="0"/>
      <w:marRight w:val="0"/>
      <w:marTop w:val="0"/>
      <w:marBottom w:val="0"/>
      <w:divBdr>
        <w:top w:val="none" w:sz="0" w:space="0" w:color="auto"/>
        <w:left w:val="none" w:sz="0" w:space="0" w:color="auto"/>
        <w:bottom w:val="none" w:sz="0" w:space="0" w:color="auto"/>
        <w:right w:val="none" w:sz="0" w:space="0" w:color="auto"/>
      </w:divBdr>
    </w:div>
    <w:div w:id="1022708750">
      <w:bodyDiv w:val="1"/>
      <w:marLeft w:val="0"/>
      <w:marRight w:val="0"/>
      <w:marTop w:val="0"/>
      <w:marBottom w:val="0"/>
      <w:divBdr>
        <w:top w:val="none" w:sz="0" w:space="0" w:color="auto"/>
        <w:left w:val="none" w:sz="0" w:space="0" w:color="auto"/>
        <w:bottom w:val="none" w:sz="0" w:space="0" w:color="auto"/>
        <w:right w:val="none" w:sz="0" w:space="0" w:color="auto"/>
      </w:divBdr>
    </w:div>
    <w:div w:id="1022778423">
      <w:bodyDiv w:val="1"/>
      <w:marLeft w:val="0"/>
      <w:marRight w:val="0"/>
      <w:marTop w:val="0"/>
      <w:marBottom w:val="0"/>
      <w:divBdr>
        <w:top w:val="none" w:sz="0" w:space="0" w:color="auto"/>
        <w:left w:val="none" w:sz="0" w:space="0" w:color="auto"/>
        <w:bottom w:val="none" w:sz="0" w:space="0" w:color="auto"/>
        <w:right w:val="none" w:sz="0" w:space="0" w:color="auto"/>
      </w:divBdr>
    </w:div>
    <w:div w:id="1023435137">
      <w:bodyDiv w:val="1"/>
      <w:marLeft w:val="0"/>
      <w:marRight w:val="0"/>
      <w:marTop w:val="0"/>
      <w:marBottom w:val="0"/>
      <w:divBdr>
        <w:top w:val="none" w:sz="0" w:space="0" w:color="auto"/>
        <w:left w:val="none" w:sz="0" w:space="0" w:color="auto"/>
        <w:bottom w:val="none" w:sz="0" w:space="0" w:color="auto"/>
        <w:right w:val="none" w:sz="0" w:space="0" w:color="auto"/>
      </w:divBdr>
    </w:div>
    <w:div w:id="1023628389">
      <w:bodyDiv w:val="1"/>
      <w:marLeft w:val="0"/>
      <w:marRight w:val="0"/>
      <w:marTop w:val="0"/>
      <w:marBottom w:val="0"/>
      <w:divBdr>
        <w:top w:val="none" w:sz="0" w:space="0" w:color="auto"/>
        <w:left w:val="none" w:sz="0" w:space="0" w:color="auto"/>
        <w:bottom w:val="none" w:sz="0" w:space="0" w:color="auto"/>
        <w:right w:val="none" w:sz="0" w:space="0" w:color="auto"/>
      </w:divBdr>
    </w:div>
    <w:div w:id="1023677173">
      <w:bodyDiv w:val="1"/>
      <w:marLeft w:val="0"/>
      <w:marRight w:val="0"/>
      <w:marTop w:val="0"/>
      <w:marBottom w:val="0"/>
      <w:divBdr>
        <w:top w:val="none" w:sz="0" w:space="0" w:color="auto"/>
        <w:left w:val="none" w:sz="0" w:space="0" w:color="auto"/>
        <w:bottom w:val="none" w:sz="0" w:space="0" w:color="auto"/>
        <w:right w:val="none" w:sz="0" w:space="0" w:color="auto"/>
      </w:divBdr>
      <w:divsChild>
        <w:div w:id="1882669666">
          <w:marLeft w:val="0"/>
          <w:marRight w:val="0"/>
          <w:marTop w:val="0"/>
          <w:marBottom w:val="0"/>
          <w:divBdr>
            <w:top w:val="none" w:sz="0" w:space="0" w:color="auto"/>
            <w:left w:val="none" w:sz="0" w:space="0" w:color="auto"/>
            <w:bottom w:val="none" w:sz="0" w:space="0" w:color="auto"/>
            <w:right w:val="none" w:sz="0" w:space="0" w:color="auto"/>
          </w:divBdr>
        </w:div>
      </w:divsChild>
    </w:div>
    <w:div w:id="1024332556">
      <w:bodyDiv w:val="1"/>
      <w:marLeft w:val="0"/>
      <w:marRight w:val="0"/>
      <w:marTop w:val="0"/>
      <w:marBottom w:val="0"/>
      <w:divBdr>
        <w:top w:val="none" w:sz="0" w:space="0" w:color="auto"/>
        <w:left w:val="none" w:sz="0" w:space="0" w:color="auto"/>
        <w:bottom w:val="none" w:sz="0" w:space="0" w:color="auto"/>
        <w:right w:val="none" w:sz="0" w:space="0" w:color="auto"/>
      </w:divBdr>
      <w:divsChild>
        <w:div w:id="336545698">
          <w:marLeft w:val="0"/>
          <w:marRight w:val="0"/>
          <w:marTop w:val="0"/>
          <w:marBottom w:val="0"/>
          <w:divBdr>
            <w:top w:val="none" w:sz="0" w:space="0" w:color="auto"/>
            <w:left w:val="none" w:sz="0" w:space="0" w:color="auto"/>
            <w:bottom w:val="none" w:sz="0" w:space="0" w:color="auto"/>
            <w:right w:val="none" w:sz="0" w:space="0" w:color="auto"/>
          </w:divBdr>
        </w:div>
      </w:divsChild>
    </w:div>
    <w:div w:id="1024403085">
      <w:bodyDiv w:val="1"/>
      <w:marLeft w:val="0"/>
      <w:marRight w:val="0"/>
      <w:marTop w:val="0"/>
      <w:marBottom w:val="0"/>
      <w:divBdr>
        <w:top w:val="none" w:sz="0" w:space="0" w:color="auto"/>
        <w:left w:val="none" w:sz="0" w:space="0" w:color="auto"/>
        <w:bottom w:val="none" w:sz="0" w:space="0" w:color="auto"/>
        <w:right w:val="none" w:sz="0" w:space="0" w:color="auto"/>
      </w:divBdr>
    </w:div>
    <w:div w:id="1024474580">
      <w:bodyDiv w:val="1"/>
      <w:marLeft w:val="0"/>
      <w:marRight w:val="0"/>
      <w:marTop w:val="0"/>
      <w:marBottom w:val="0"/>
      <w:divBdr>
        <w:top w:val="none" w:sz="0" w:space="0" w:color="auto"/>
        <w:left w:val="none" w:sz="0" w:space="0" w:color="auto"/>
        <w:bottom w:val="none" w:sz="0" w:space="0" w:color="auto"/>
        <w:right w:val="none" w:sz="0" w:space="0" w:color="auto"/>
      </w:divBdr>
    </w:div>
    <w:div w:id="1024549914">
      <w:bodyDiv w:val="1"/>
      <w:marLeft w:val="0"/>
      <w:marRight w:val="0"/>
      <w:marTop w:val="0"/>
      <w:marBottom w:val="0"/>
      <w:divBdr>
        <w:top w:val="none" w:sz="0" w:space="0" w:color="auto"/>
        <w:left w:val="none" w:sz="0" w:space="0" w:color="auto"/>
        <w:bottom w:val="none" w:sz="0" w:space="0" w:color="auto"/>
        <w:right w:val="none" w:sz="0" w:space="0" w:color="auto"/>
      </w:divBdr>
    </w:div>
    <w:div w:id="1025212401">
      <w:bodyDiv w:val="1"/>
      <w:marLeft w:val="0"/>
      <w:marRight w:val="0"/>
      <w:marTop w:val="0"/>
      <w:marBottom w:val="0"/>
      <w:divBdr>
        <w:top w:val="none" w:sz="0" w:space="0" w:color="auto"/>
        <w:left w:val="none" w:sz="0" w:space="0" w:color="auto"/>
        <w:bottom w:val="none" w:sz="0" w:space="0" w:color="auto"/>
        <w:right w:val="none" w:sz="0" w:space="0" w:color="auto"/>
      </w:divBdr>
    </w:div>
    <w:div w:id="1025448649">
      <w:bodyDiv w:val="1"/>
      <w:marLeft w:val="0"/>
      <w:marRight w:val="0"/>
      <w:marTop w:val="0"/>
      <w:marBottom w:val="0"/>
      <w:divBdr>
        <w:top w:val="none" w:sz="0" w:space="0" w:color="auto"/>
        <w:left w:val="none" w:sz="0" w:space="0" w:color="auto"/>
        <w:bottom w:val="none" w:sz="0" w:space="0" w:color="auto"/>
        <w:right w:val="none" w:sz="0" w:space="0" w:color="auto"/>
      </w:divBdr>
    </w:div>
    <w:div w:id="1025449137">
      <w:bodyDiv w:val="1"/>
      <w:marLeft w:val="0"/>
      <w:marRight w:val="0"/>
      <w:marTop w:val="0"/>
      <w:marBottom w:val="0"/>
      <w:divBdr>
        <w:top w:val="none" w:sz="0" w:space="0" w:color="auto"/>
        <w:left w:val="none" w:sz="0" w:space="0" w:color="auto"/>
        <w:bottom w:val="none" w:sz="0" w:space="0" w:color="auto"/>
        <w:right w:val="none" w:sz="0" w:space="0" w:color="auto"/>
      </w:divBdr>
    </w:div>
    <w:div w:id="1025525212">
      <w:bodyDiv w:val="1"/>
      <w:marLeft w:val="0"/>
      <w:marRight w:val="0"/>
      <w:marTop w:val="0"/>
      <w:marBottom w:val="0"/>
      <w:divBdr>
        <w:top w:val="none" w:sz="0" w:space="0" w:color="auto"/>
        <w:left w:val="none" w:sz="0" w:space="0" w:color="auto"/>
        <w:bottom w:val="none" w:sz="0" w:space="0" w:color="auto"/>
        <w:right w:val="none" w:sz="0" w:space="0" w:color="auto"/>
      </w:divBdr>
    </w:div>
    <w:div w:id="1025599250">
      <w:bodyDiv w:val="1"/>
      <w:marLeft w:val="0"/>
      <w:marRight w:val="0"/>
      <w:marTop w:val="0"/>
      <w:marBottom w:val="0"/>
      <w:divBdr>
        <w:top w:val="none" w:sz="0" w:space="0" w:color="auto"/>
        <w:left w:val="none" w:sz="0" w:space="0" w:color="auto"/>
        <w:bottom w:val="none" w:sz="0" w:space="0" w:color="auto"/>
        <w:right w:val="none" w:sz="0" w:space="0" w:color="auto"/>
      </w:divBdr>
      <w:divsChild>
        <w:div w:id="751312656">
          <w:marLeft w:val="0"/>
          <w:marRight w:val="0"/>
          <w:marTop w:val="0"/>
          <w:marBottom w:val="0"/>
          <w:divBdr>
            <w:top w:val="none" w:sz="0" w:space="0" w:color="auto"/>
            <w:left w:val="none" w:sz="0" w:space="0" w:color="auto"/>
            <w:bottom w:val="none" w:sz="0" w:space="0" w:color="auto"/>
            <w:right w:val="none" w:sz="0" w:space="0" w:color="auto"/>
          </w:divBdr>
        </w:div>
      </w:divsChild>
    </w:div>
    <w:div w:id="1025785679">
      <w:bodyDiv w:val="1"/>
      <w:marLeft w:val="0"/>
      <w:marRight w:val="0"/>
      <w:marTop w:val="0"/>
      <w:marBottom w:val="0"/>
      <w:divBdr>
        <w:top w:val="none" w:sz="0" w:space="0" w:color="auto"/>
        <w:left w:val="none" w:sz="0" w:space="0" w:color="auto"/>
        <w:bottom w:val="none" w:sz="0" w:space="0" w:color="auto"/>
        <w:right w:val="none" w:sz="0" w:space="0" w:color="auto"/>
      </w:divBdr>
      <w:divsChild>
        <w:div w:id="2072923860">
          <w:marLeft w:val="0"/>
          <w:marRight w:val="0"/>
          <w:marTop w:val="0"/>
          <w:marBottom w:val="0"/>
          <w:divBdr>
            <w:top w:val="none" w:sz="0" w:space="0" w:color="auto"/>
            <w:left w:val="none" w:sz="0" w:space="0" w:color="auto"/>
            <w:bottom w:val="none" w:sz="0" w:space="0" w:color="auto"/>
            <w:right w:val="none" w:sz="0" w:space="0" w:color="auto"/>
          </w:divBdr>
        </w:div>
      </w:divsChild>
    </w:div>
    <w:div w:id="1025907551">
      <w:bodyDiv w:val="1"/>
      <w:marLeft w:val="0"/>
      <w:marRight w:val="0"/>
      <w:marTop w:val="0"/>
      <w:marBottom w:val="0"/>
      <w:divBdr>
        <w:top w:val="none" w:sz="0" w:space="0" w:color="auto"/>
        <w:left w:val="none" w:sz="0" w:space="0" w:color="auto"/>
        <w:bottom w:val="none" w:sz="0" w:space="0" w:color="auto"/>
        <w:right w:val="none" w:sz="0" w:space="0" w:color="auto"/>
      </w:divBdr>
      <w:divsChild>
        <w:div w:id="54592147">
          <w:marLeft w:val="0"/>
          <w:marRight w:val="0"/>
          <w:marTop w:val="0"/>
          <w:marBottom w:val="0"/>
          <w:divBdr>
            <w:top w:val="none" w:sz="0" w:space="0" w:color="auto"/>
            <w:left w:val="none" w:sz="0" w:space="0" w:color="auto"/>
            <w:bottom w:val="none" w:sz="0" w:space="0" w:color="auto"/>
            <w:right w:val="none" w:sz="0" w:space="0" w:color="auto"/>
          </w:divBdr>
        </w:div>
      </w:divsChild>
    </w:div>
    <w:div w:id="1026953120">
      <w:bodyDiv w:val="1"/>
      <w:marLeft w:val="0"/>
      <w:marRight w:val="0"/>
      <w:marTop w:val="0"/>
      <w:marBottom w:val="0"/>
      <w:divBdr>
        <w:top w:val="none" w:sz="0" w:space="0" w:color="auto"/>
        <w:left w:val="none" w:sz="0" w:space="0" w:color="auto"/>
        <w:bottom w:val="none" w:sz="0" w:space="0" w:color="auto"/>
        <w:right w:val="none" w:sz="0" w:space="0" w:color="auto"/>
      </w:divBdr>
    </w:div>
    <w:div w:id="1027214805">
      <w:bodyDiv w:val="1"/>
      <w:marLeft w:val="0"/>
      <w:marRight w:val="0"/>
      <w:marTop w:val="0"/>
      <w:marBottom w:val="0"/>
      <w:divBdr>
        <w:top w:val="none" w:sz="0" w:space="0" w:color="auto"/>
        <w:left w:val="none" w:sz="0" w:space="0" w:color="auto"/>
        <w:bottom w:val="none" w:sz="0" w:space="0" w:color="auto"/>
        <w:right w:val="none" w:sz="0" w:space="0" w:color="auto"/>
      </w:divBdr>
    </w:div>
    <w:div w:id="1028414912">
      <w:bodyDiv w:val="1"/>
      <w:marLeft w:val="0"/>
      <w:marRight w:val="0"/>
      <w:marTop w:val="0"/>
      <w:marBottom w:val="0"/>
      <w:divBdr>
        <w:top w:val="none" w:sz="0" w:space="0" w:color="auto"/>
        <w:left w:val="none" w:sz="0" w:space="0" w:color="auto"/>
        <w:bottom w:val="none" w:sz="0" w:space="0" w:color="auto"/>
        <w:right w:val="none" w:sz="0" w:space="0" w:color="auto"/>
      </w:divBdr>
    </w:div>
    <w:div w:id="1028481715">
      <w:bodyDiv w:val="1"/>
      <w:marLeft w:val="0"/>
      <w:marRight w:val="0"/>
      <w:marTop w:val="0"/>
      <w:marBottom w:val="0"/>
      <w:divBdr>
        <w:top w:val="none" w:sz="0" w:space="0" w:color="auto"/>
        <w:left w:val="none" w:sz="0" w:space="0" w:color="auto"/>
        <w:bottom w:val="none" w:sz="0" w:space="0" w:color="auto"/>
        <w:right w:val="none" w:sz="0" w:space="0" w:color="auto"/>
      </w:divBdr>
    </w:div>
    <w:div w:id="1028607661">
      <w:bodyDiv w:val="1"/>
      <w:marLeft w:val="0"/>
      <w:marRight w:val="0"/>
      <w:marTop w:val="0"/>
      <w:marBottom w:val="0"/>
      <w:divBdr>
        <w:top w:val="none" w:sz="0" w:space="0" w:color="auto"/>
        <w:left w:val="none" w:sz="0" w:space="0" w:color="auto"/>
        <w:bottom w:val="none" w:sz="0" w:space="0" w:color="auto"/>
        <w:right w:val="none" w:sz="0" w:space="0" w:color="auto"/>
      </w:divBdr>
    </w:div>
    <w:div w:id="1028682371">
      <w:bodyDiv w:val="1"/>
      <w:marLeft w:val="0"/>
      <w:marRight w:val="0"/>
      <w:marTop w:val="0"/>
      <w:marBottom w:val="0"/>
      <w:divBdr>
        <w:top w:val="none" w:sz="0" w:space="0" w:color="auto"/>
        <w:left w:val="none" w:sz="0" w:space="0" w:color="auto"/>
        <w:bottom w:val="none" w:sz="0" w:space="0" w:color="auto"/>
        <w:right w:val="none" w:sz="0" w:space="0" w:color="auto"/>
      </w:divBdr>
    </w:div>
    <w:div w:id="1028876153">
      <w:bodyDiv w:val="1"/>
      <w:marLeft w:val="0"/>
      <w:marRight w:val="0"/>
      <w:marTop w:val="0"/>
      <w:marBottom w:val="0"/>
      <w:divBdr>
        <w:top w:val="none" w:sz="0" w:space="0" w:color="auto"/>
        <w:left w:val="none" w:sz="0" w:space="0" w:color="auto"/>
        <w:bottom w:val="none" w:sz="0" w:space="0" w:color="auto"/>
        <w:right w:val="none" w:sz="0" w:space="0" w:color="auto"/>
      </w:divBdr>
    </w:div>
    <w:div w:id="1029718269">
      <w:bodyDiv w:val="1"/>
      <w:marLeft w:val="0"/>
      <w:marRight w:val="0"/>
      <w:marTop w:val="0"/>
      <w:marBottom w:val="0"/>
      <w:divBdr>
        <w:top w:val="none" w:sz="0" w:space="0" w:color="auto"/>
        <w:left w:val="none" w:sz="0" w:space="0" w:color="auto"/>
        <w:bottom w:val="none" w:sz="0" w:space="0" w:color="auto"/>
        <w:right w:val="none" w:sz="0" w:space="0" w:color="auto"/>
      </w:divBdr>
      <w:divsChild>
        <w:div w:id="1598636985">
          <w:marLeft w:val="0"/>
          <w:marRight w:val="0"/>
          <w:marTop w:val="0"/>
          <w:marBottom w:val="0"/>
          <w:divBdr>
            <w:top w:val="none" w:sz="0" w:space="0" w:color="auto"/>
            <w:left w:val="none" w:sz="0" w:space="0" w:color="auto"/>
            <w:bottom w:val="none" w:sz="0" w:space="0" w:color="auto"/>
            <w:right w:val="none" w:sz="0" w:space="0" w:color="auto"/>
          </w:divBdr>
        </w:div>
      </w:divsChild>
    </w:div>
    <w:div w:id="1029836721">
      <w:bodyDiv w:val="1"/>
      <w:marLeft w:val="0"/>
      <w:marRight w:val="0"/>
      <w:marTop w:val="0"/>
      <w:marBottom w:val="0"/>
      <w:divBdr>
        <w:top w:val="none" w:sz="0" w:space="0" w:color="auto"/>
        <w:left w:val="none" w:sz="0" w:space="0" w:color="auto"/>
        <w:bottom w:val="none" w:sz="0" w:space="0" w:color="auto"/>
        <w:right w:val="none" w:sz="0" w:space="0" w:color="auto"/>
      </w:divBdr>
    </w:div>
    <w:div w:id="1029841440">
      <w:bodyDiv w:val="1"/>
      <w:marLeft w:val="0"/>
      <w:marRight w:val="0"/>
      <w:marTop w:val="0"/>
      <w:marBottom w:val="0"/>
      <w:divBdr>
        <w:top w:val="none" w:sz="0" w:space="0" w:color="auto"/>
        <w:left w:val="none" w:sz="0" w:space="0" w:color="auto"/>
        <w:bottom w:val="none" w:sz="0" w:space="0" w:color="auto"/>
        <w:right w:val="none" w:sz="0" w:space="0" w:color="auto"/>
      </w:divBdr>
    </w:div>
    <w:div w:id="1029912112">
      <w:bodyDiv w:val="1"/>
      <w:marLeft w:val="0"/>
      <w:marRight w:val="0"/>
      <w:marTop w:val="0"/>
      <w:marBottom w:val="0"/>
      <w:divBdr>
        <w:top w:val="none" w:sz="0" w:space="0" w:color="auto"/>
        <w:left w:val="none" w:sz="0" w:space="0" w:color="auto"/>
        <w:bottom w:val="none" w:sz="0" w:space="0" w:color="auto"/>
        <w:right w:val="none" w:sz="0" w:space="0" w:color="auto"/>
      </w:divBdr>
    </w:div>
    <w:div w:id="1030688881">
      <w:bodyDiv w:val="1"/>
      <w:marLeft w:val="0"/>
      <w:marRight w:val="0"/>
      <w:marTop w:val="0"/>
      <w:marBottom w:val="0"/>
      <w:divBdr>
        <w:top w:val="none" w:sz="0" w:space="0" w:color="auto"/>
        <w:left w:val="none" w:sz="0" w:space="0" w:color="auto"/>
        <w:bottom w:val="none" w:sz="0" w:space="0" w:color="auto"/>
        <w:right w:val="none" w:sz="0" w:space="0" w:color="auto"/>
      </w:divBdr>
    </w:div>
    <w:div w:id="1031685039">
      <w:bodyDiv w:val="1"/>
      <w:marLeft w:val="0"/>
      <w:marRight w:val="0"/>
      <w:marTop w:val="0"/>
      <w:marBottom w:val="0"/>
      <w:divBdr>
        <w:top w:val="none" w:sz="0" w:space="0" w:color="auto"/>
        <w:left w:val="none" w:sz="0" w:space="0" w:color="auto"/>
        <w:bottom w:val="none" w:sz="0" w:space="0" w:color="auto"/>
        <w:right w:val="none" w:sz="0" w:space="0" w:color="auto"/>
      </w:divBdr>
      <w:divsChild>
        <w:div w:id="1979146802">
          <w:marLeft w:val="0"/>
          <w:marRight w:val="0"/>
          <w:marTop w:val="0"/>
          <w:marBottom w:val="0"/>
          <w:divBdr>
            <w:top w:val="none" w:sz="0" w:space="0" w:color="auto"/>
            <w:left w:val="none" w:sz="0" w:space="0" w:color="auto"/>
            <w:bottom w:val="none" w:sz="0" w:space="0" w:color="auto"/>
            <w:right w:val="none" w:sz="0" w:space="0" w:color="auto"/>
          </w:divBdr>
        </w:div>
      </w:divsChild>
    </w:div>
    <w:div w:id="1031802344">
      <w:bodyDiv w:val="1"/>
      <w:marLeft w:val="0"/>
      <w:marRight w:val="0"/>
      <w:marTop w:val="0"/>
      <w:marBottom w:val="0"/>
      <w:divBdr>
        <w:top w:val="none" w:sz="0" w:space="0" w:color="auto"/>
        <w:left w:val="none" w:sz="0" w:space="0" w:color="auto"/>
        <w:bottom w:val="none" w:sz="0" w:space="0" w:color="auto"/>
        <w:right w:val="none" w:sz="0" w:space="0" w:color="auto"/>
      </w:divBdr>
    </w:div>
    <w:div w:id="1032027015">
      <w:bodyDiv w:val="1"/>
      <w:marLeft w:val="0"/>
      <w:marRight w:val="0"/>
      <w:marTop w:val="0"/>
      <w:marBottom w:val="0"/>
      <w:divBdr>
        <w:top w:val="none" w:sz="0" w:space="0" w:color="auto"/>
        <w:left w:val="none" w:sz="0" w:space="0" w:color="auto"/>
        <w:bottom w:val="none" w:sz="0" w:space="0" w:color="auto"/>
        <w:right w:val="none" w:sz="0" w:space="0" w:color="auto"/>
      </w:divBdr>
    </w:div>
    <w:div w:id="1032152306">
      <w:bodyDiv w:val="1"/>
      <w:marLeft w:val="0"/>
      <w:marRight w:val="0"/>
      <w:marTop w:val="0"/>
      <w:marBottom w:val="0"/>
      <w:divBdr>
        <w:top w:val="none" w:sz="0" w:space="0" w:color="auto"/>
        <w:left w:val="none" w:sz="0" w:space="0" w:color="auto"/>
        <w:bottom w:val="none" w:sz="0" w:space="0" w:color="auto"/>
        <w:right w:val="none" w:sz="0" w:space="0" w:color="auto"/>
      </w:divBdr>
    </w:div>
    <w:div w:id="1032457930">
      <w:bodyDiv w:val="1"/>
      <w:marLeft w:val="0"/>
      <w:marRight w:val="0"/>
      <w:marTop w:val="0"/>
      <w:marBottom w:val="0"/>
      <w:divBdr>
        <w:top w:val="none" w:sz="0" w:space="0" w:color="auto"/>
        <w:left w:val="none" w:sz="0" w:space="0" w:color="auto"/>
        <w:bottom w:val="none" w:sz="0" w:space="0" w:color="auto"/>
        <w:right w:val="none" w:sz="0" w:space="0" w:color="auto"/>
      </w:divBdr>
    </w:div>
    <w:div w:id="1032802855">
      <w:bodyDiv w:val="1"/>
      <w:marLeft w:val="0"/>
      <w:marRight w:val="0"/>
      <w:marTop w:val="0"/>
      <w:marBottom w:val="0"/>
      <w:divBdr>
        <w:top w:val="none" w:sz="0" w:space="0" w:color="auto"/>
        <w:left w:val="none" w:sz="0" w:space="0" w:color="auto"/>
        <w:bottom w:val="none" w:sz="0" w:space="0" w:color="auto"/>
        <w:right w:val="none" w:sz="0" w:space="0" w:color="auto"/>
      </w:divBdr>
    </w:div>
    <w:div w:id="1033462717">
      <w:bodyDiv w:val="1"/>
      <w:marLeft w:val="0"/>
      <w:marRight w:val="0"/>
      <w:marTop w:val="0"/>
      <w:marBottom w:val="0"/>
      <w:divBdr>
        <w:top w:val="none" w:sz="0" w:space="0" w:color="auto"/>
        <w:left w:val="none" w:sz="0" w:space="0" w:color="auto"/>
        <w:bottom w:val="none" w:sz="0" w:space="0" w:color="auto"/>
        <w:right w:val="none" w:sz="0" w:space="0" w:color="auto"/>
      </w:divBdr>
    </w:div>
    <w:div w:id="1033727359">
      <w:bodyDiv w:val="1"/>
      <w:marLeft w:val="0"/>
      <w:marRight w:val="0"/>
      <w:marTop w:val="0"/>
      <w:marBottom w:val="0"/>
      <w:divBdr>
        <w:top w:val="none" w:sz="0" w:space="0" w:color="auto"/>
        <w:left w:val="none" w:sz="0" w:space="0" w:color="auto"/>
        <w:bottom w:val="none" w:sz="0" w:space="0" w:color="auto"/>
        <w:right w:val="none" w:sz="0" w:space="0" w:color="auto"/>
      </w:divBdr>
    </w:div>
    <w:div w:id="1033850127">
      <w:bodyDiv w:val="1"/>
      <w:marLeft w:val="0"/>
      <w:marRight w:val="0"/>
      <w:marTop w:val="0"/>
      <w:marBottom w:val="0"/>
      <w:divBdr>
        <w:top w:val="none" w:sz="0" w:space="0" w:color="auto"/>
        <w:left w:val="none" w:sz="0" w:space="0" w:color="auto"/>
        <w:bottom w:val="none" w:sz="0" w:space="0" w:color="auto"/>
        <w:right w:val="none" w:sz="0" w:space="0" w:color="auto"/>
      </w:divBdr>
    </w:div>
    <w:div w:id="1034383124">
      <w:bodyDiv w:val="1"/>
      <w:marLeft w:val="0"/>
      <w:marRight w:val="0"/>
      <w:marTop w:val="0"/>
      <w:marBottom w:val="0"/>
      <w:divBdr>
        <w:top w:val="none" w:sz="0" w:space="0" w:color="auto"/>
        <w:left w:val="none" w:sz="0" w:space="0" w:color="auto"/>
        <w:bottom w:val="none" w:sz="0" w:space="0" w:color="auto"/>
        <w:right w:val="none" w:sz="0" w:space="0" w:color="auto"/>
      </w:divBdr>
    </w:div>
    <w:div w:id="1034498624">
      <w:bodyDiv w:val="1"/>
      <w:marLeft w:val="0"/>
      <w:marRight w:val="0"/>
      <w:marTop w:val="0"/>
      <w:marBottom w:val="0"/>
      <w:divBdr>
        <w:top w:val="none" w:sz="0" w:space="0" w:color="auto"/>
        <w:left w:val="none" w:sz="0" w:space="0" w:color="auto"/>
        <w:bottom w:val="none" w:sz="0" w:space="0" w:color="auto"/>
        <w:right w:val="none" w:sz="0" w:space="0" w:color="auto"/>
      </w:divBdr>
    </w:div>
    <w:div w:id="1034505978">
      <w:bodyDiv w:val="1"/>
      <w:marLeft w:val="0"/>
      <w:marRight w:val="0"/>
      <w:marTop w:val="0"/>
      <w:marBottom w:val="0"/>
      <w:divBdr>
        <w:top w:val="none" w:sz="0" w:space="0" w:color="auto"/>
        <w:left w:val="none" w:sz="0" w:space="0" w:color="auto"/>
        <w:bottom w:val="none" w:sz="0" w:space="0" w:color="auto"/>
        <w:right w:val="none" w:sz="0" w:space="0" w:color="auto"/>
      </w:divBdr>
    </w:div>
    <w:div w:id="1034768370">
      <w:bodyDiv w:val="1"/>
      <w:marLeft w:val="0"/>
      <w:marRight w:val="0"/>
      <w:marTop w:val="0"/>
      <w:marBottom w:val="0"/>
      <w:divBdr>
        <w:top w:val="none" w:sz="0" w:space="0" w:color="auto"/>
        <w:left w:val="none" w:sz="0" w:space="0" w:color="auto"/>
        <w:bottom w:val="none" w:sz="0" w:space="0" w:color="auto"/>
        <w:right w:val="none" w:sz="0" w:space="0" w:color="auto"/>
      </w:divBdr>
    </w:div>
    <w:div w:id="1034769326">
      <w:bodyDiv w:val="1"/>
      <w:marLeft w:val="0"/>
      <w:marRight w:val="0"/>
      <w:marTop w:val="0"/>
      <w:marBottom w:val="0"/>
      <w:divBdr>
        <w:top w:val="none" w:sz="0" w:space="0" w:color="auto"/>
        <w:left w:val="none" w:sz="0" w:space="0" w:color="auto"/>
        <w:bottom w:val="none" w:sz="0" w:space="0" w:color="auto"/>
        <w:right w:val="none" w:sz="0" w:space="0" w:color="auto"/>
      </w:divBdr>
    </w:div>
    <w:div w:id="1034772591">
      <w:bodyDiv w:val="1"/>
      <w:marLeft w:val="0"/>
      <w:marRight w:val="0"/>
      <w:marTop w:val="0"/>
      <w:marBottom w:val="0"/>
      <w:divBdr>
        <w:top w:val="none" w:sz="0" w:space="0" w:color="auto"/>
        <w:left w:val="none" w:sz="0" w:space="0" w:color="auto"/>
        <w:bottom w:val="none" w:sz="0" w:space="0" w:color="auto"/>
        <w:right w:val="none" w:sz="0" w:space="0" w:color="auto"/>
      </w:divBdr>
    </w:div>
    <w:div w:id="1034964816">
      <w:bodyDiv w:val="1"/>
      <w:marLeft w:val="0"/>
      <w:marRight w:val="0"/>
      <w:marTop w:val="0"/>
      <w:marBottom w:val="0"/>
      <w:divBdr>
        <w:top w:val="none" w:sz="0" w:space="0" w:color="auto"/>
        <w:left w:val="none" w:sz="0" w:space="0" w:color="auto"/>
        <w:bottom w:val="none" w:sz="0" w:space="0" w:color="auto"/>
        <w:right w:val="none" w:sz="0" w:space="0" w:color="auto"/>
      </w:divBdr>
    </w:div>
    <w:div w:id="1036197328">
      <w:bodyDiv w:val="1"/>
      <w:marLeft w:val="0"/>
      <w:marRight w:val="0"/>
      <w:marTop w:val="0"/>
      <w:marBottom w:val="0"/>
      <w:divBdr>
        <w:top w:val="none" w:sz="0" w:space="0" w:color="auto"/>
        <w:left w:val="none" w:sz="0" w:space="0" w:color="auto"/>
        <w:bottom w:val="none" w:sz="0" w:space="0" w:color="auto"/>
        <w:right w:val="none" w:sz="0" w:space="0" w:color="auto"/>
      </w:divBdr>
    </w:div>
    <w:div w:id="1036388968">
      <w:bodyDiv w:val="1"/>
      <w:marLeft w:val="0"/>
      <w:marRight w:val="0"/>
      <w:marTop w:val="0"/>
      <w:marBottom w:val="0"/>
      <w:divBdr>
        <w:top w:val="none" w:sz="0" w:space="0" w:color="auto"/>
        <w:left w:val="none" w:sz="0" w:space="0" w:color="auto"/>
        <w:bottom w:val="none" w:sz="0" w:space="0" w:color="auto"/>
        <w:right w:val="none" w:sz="0" w:space="0" w:color="auto"/>
      </w:divBdr>
    </w:div>
    <w:div w:id="1036391765">
      <w:bodyDiv w:val="1"/>
      <w:marLeft w:val="0"/>
      <w:marRight w:val="0"/>
      <w:marTop w:val="0"/>
      <w:marBottom w:val="0"/>
      <w:divBdr>
        <w:top w:val="none" w:sz="0" w:space="0" w:color="auto"/>
        <w:left w:val="none" w:sz="0" w:space="0" w:color="auto"/>
        <w:bottom w:val="none" w:sz="0" w:space="0" w:color="auto"/>
        <w:right w:val="none" w:sz="0" w:space="0" w:color="auto"/>
      </w:divBdr>
    </w:div>
    <w:div w:id="1036855840">
      <w:bodyDiv w:val="1"/>
      <w:marLeft w:val="0"/>
      <w:marRight w:val="0"/>
      <w:marTop w:val="0"/>
      <w:marBottom w:val="0"/>
      <w:divBdr>
        <w:top w:val="none" w:sz="0" w:space="0" w:color="auto"/>
        <w:left w:val="none" w:sz="0" w:space="0" w:color="auto"/>
        <w:bottom w:val="none" w:sz="0" w:space="0" w:color="auto"/>
        <w:right w:val="none" w:sz="0" w:space="0" w:color="auto"/>
      </w:divBdr>
    </w:div>
    <w:div w:id="1037198945">
      <w:bodyDiv w:val="1"/>
      <w:marLeft w:val="0"/>
      <w:marRight w:val="0"/>
      <w:marTop w:val="0"/>
      <w:marBottom w:val="0"/>
      <w:divBdr>
        <w:top w:val="none" w:sz="0" w:space="0" w:color="auto"/>
        <w:left w:val="none" w:sz="0" w:space="0" w:color="auto"/>
        <w:bottom w:val="none" w:sz="0" w:space="0" w:color="auto"/>
        <w:right w:val="none" w:sz="0" w:space="0" w:color="auto"/>
      </w:divBdr>
    </w:div>
    <w:div w:id="1037663109">
      <w:bodyDiv w:val="1"/>
      <w:marLeft w:val="0"/>
      <w:marRight w:val="0"/>
      <w:marTop w:val="0"/>
      <w:marBottom w:val="0"/>
      <w:divBdr>
        <w:top w:val="none" w:sz="0" w:space="0" w:color="auto"/>
        <w:left w:val="none" w:sz="0" w:space="0" w:color="auto"/>
        <w:bottom w:val="none" w:sz="0" w:space="0" w:color="auto"/>
        <w:right w:val="none" w:sz="0" w:space="0" w:color="auto"/>
      </w:divBdr>
    </w:div>
    <w:div w:id="1037706120">
      <w:bodyDiv w:val="1"/>
      <w:marLeft w:val="0"/>
      <w:marRight w:val="0"/>
      <w:marTop w:val="0"/>
      <w:marBottom w:val="0"/>
      <w:divBdr>
        <w:top w:val="none" w:sz="0" w:space="0" w:color="auto"/>
        <w:left w:val="none" w:sz="0" w:space="0" w:color="auto"/>
        <w:bottom w:val="none" w:sz="0" w:space="0" w:color="auto"/>
        <w:right w:val="none" w:sz="0" w:space="0" w:color="auto"/>
      </w:divBdr>
    </w:div>
    <w:div w:id="1037773088">
      <w:bodyDiv w:val="1"/>
      <w:marLeft w:val="0"/>
      <w:marRight w:val="0"/>
      <w:marTop w:val="0"/>
      <w:marBottom w:val="0"/>
      <w:divBdr>
        <w:top w:val="none" w:sz="0" w:space="0" w:color="auto"/>
        <w:left w:val="none" w:sz="0" w:space="0" w:color="auto"/>
        <w:bottom w:val="none" w:sz="0" w:space="0" w:color="auto"/>
        <w:right w:val="none" w:sz="0" w:space="0" w:color="auto"/>
      </w:divBdr>
    </w:div>
    <w:div w:id="1038041690">
      <w:bodyDiv w:val="1"/>
      <w:marLeft w:val="0"/>
      <w:marRight w:val="0"/>
      <w:marTop w:val="0"/>
      <w:marBottom w:val="0"/>
      <w:divBdr>
        <w:top w:val="none" w:sz="0" w:space="0" w:color="auto"/>
        <w:left w:val="none" w:sz="0" w:space="0" w:color="auto"/>
        <w:bottom w:val="none" w:sz="0" w:space="0" w:color="auto"/>
        <w:right w:val="none" w:sz="0" w:space="0" w:color="auto"/>
      </w:divBdr>
    </w:div>
    <w:div w:id="1038622417">
      <w:bodyDiv w:val="1"/>
      <w:marLeft w:val="0"/>
      <w:marRight w:val="0"/>
      <w:marTop w:val="0"/>
      <w:marBottom w:val="0"/>
      <w:divBdr>
        <w:top w:val="none" w:sz="0" w:space="0" w:color="auto"/>
        <w:left w:val="none" w:sz="0" w:space="0" w:color="auto"/>
        <w:bottom w:val="none" w:sz="0" w:space="0" w:color="auto"/>
        <w:right w:val="none" w:sz="0" w:space="0" w:color="auto"/>
      </w:divBdr>
    </w:div>
    <w:div w:id="1038624550">
      <w:bodyDiv w:val="1"/>
      <w:marLeft w:val="0"/>
      <w:marRight w:val="0"/>
      <w:marTop w:val="0"/>
      <w:marBottom w:val="0"/>
      <w:divBdr>
        <w:top w:val="none" w:sz="0" w:space="0" w:color="auto"/>
        <w:left w:val="none" w:sz="0" w:space="0" w:color="auto"/>
        <w:bottom w:val="none" w:sz="0" w:space="0" w:color="auto"/>
        <w:right w:val="none" w:sz="0" w:space="0" w:color="auto"/>
      </w:divBdr>
    </w:div>
    <w:div w:id="1038626237">
      <w:bodyDiv w:val="1"/>
      <w:marLeft w:val="0"/>
      <w:marRight w:val="0"/>
      <w:marTop w:val="0"/>
      <w:marBottom w:val="0"/>
      <w:divBdr>
        <w:top w:val="none" w:sz="0" w:space="0" w:color="auto"/>
        <w:left w:val="none" w:sz="0" w:space="0" w:color="auto"/>
        <w:bottom w:val="none" w:sz="0" w:space="0" w:color="auto"/>
        <w:right w:val="none" w:sz="0" w:space="0" w:color="auto"/>
      </w:divBdr>
      <w:divsChild>
        <w:div w:id="1169641626">
          <w:marLeft w:val="0"/>
          <w:marRight w:val="0"/>
          <w:marTop w:val="0"/>
          <w:marBottom w:val="0"/>
          <w:divBdr>
            <w:top w:val="none" w:sz="0" w:space="0" w:color="auto"/>
            <w:left w:val="none" w:sz="0" w:space="0" w:color="auto"/>
            <w:bottom w:val="none" w:sz="0" w:space="0" w:color="auto"/>
            <w:right w:val="none" w:sz="0" w:space="0" w:color="auto"/>
          </w:divBdr>
        </w:div>
      </w:divsChild>
    </w:div>
    <w:div w:id="1039428261">
      <w:bodyDiv w:val="1"/>
      <w:marLeft w:val="0"/>
      <w:marRight w:val="0"/>
      <w:marTop w:val="0"/>
      <w:marBottom w:val="0"/>
      <w:divBdr>
        <w:top w:val="none" w:sz="0" w:space="0" w:color="auto"/>
        <w:left w:val="none" w:sz="0" w:space="0" w:color="auto"/>
        <w:bottom w:val="none" w:sz="0" w:space="0" w:color="auto"/>
        <w:right w:val="none" w:sz="0" w:space="0" w:color="auto"/>
      </w:divBdr>
      <w:divsChild>
        <w:div w:id="382867519">
          <w:marLeft w:val="0"/>
          <w:marRight w:val="0"/>
          <w:marTop w:val="0"/>
          <w:marBottom w:val="0"/>
          <w:divBdr>
            <w:top w:val="none" w:sz="0" w:space="0" w:color="auto"/>
            <w:left w:val="none" w:sz="0" w:space="0" w:color="auto"/>
            <w:bottom w:val="none" w:sz="0" w:space="0" w:color="auto"/>
            <w:right w:val="none" w:sz="0" w:space="0" w:color="auto"/>
          </w:divBdr>
        </w:div>
      </w:divsChild>
    </w:div>
    <w:div w:id="1040593960">
      <w:bodyDiv w:val="1"/>
      <w:marLeft w:val="0"/>
      <w:marRight w:val="0"/>
      <w:marTop w:val="0"/>
      <w:marBottom w:val="0"/>
      <w:divBdr>
        <w:top w:val="none" w:sz="0" w:space="0" w:color="auto"/>
        <w:left w:val="none" w:sz="0" w:space="0" w:color="auto"/>
        <w:bottom w:val="none" w:sz="0" w:space="0" w:color="auto"/>
        <w:right w:val="none" w:sz="0" w:space="0" w:color="auto"/>
      </w:divBdr>
    </w:div>
    <w:div w:id="1040865575">
      <w:bodyDiv w:val="1"/>
      <w:marLeft w:val="0"/>
      <w:marRight w:val="0"/>
      <w:marTop w:val="0"/>
      <w:marBottom w:val="0"/>
      <w:divBdr>
        <w:top w:val="none" w:sz="0" w:space="0" w:color="auto"/>
        <w:left w:val="none" w:sz="0" w:space="0" w:color="auto"/>
        <w:bottom w:val="none" w:sz="0" w:space="0" w:color="auto"/>
        <w:right w:val="none" w:sz="0" w:space="0" w:color="auto"/>
      </w:divBdr>
    </w:div>
    <w:div w:id="1041855483">
      <w:bodyDiv w:val="1"/>
      <w:marLeft w:val="0"/>
      <w:marRight w:val="0"/>
      <w:marTop w:val="0"/>
      <w:marBottom w:val="0"/>
      <w:divBdr>
        <w:top w:val="none" w:sz="0" w:space="0" w:color="auto"/>
        <w:left w:val="none" w:sz="0" w:space="0" w:color="auto"/>
        <w:bottom w:val="none" w:sz="0" w:space="0" w:color="auto"/>
        <w:right w:val="none" w:sz="0" w:space="0" w:color="auto"/>
      </w:divBdr>
    </w:div>
    <w:div w:id="1042485009">
      <w:bodyDiv w:val="1"/>
      <w:marLeft w:val="0"/>
      <w:marRight w:val="0"/>
      <w:marTop w:val="0"/>
      <w:marBottom w:val="0"/>
      <w:divBdr>
        <w:top w:val="none" w:sz="0" w:space="0" w:color="auto"/>
        <w:left w:val="none" w:sz="0" w:space="0" w:color="auto"/>
        <w:bottom w:val="none" w:sz="0" w:space="0" w:color="auto"/>
        <w:right w:val="none" w:sz="0" w:space="0" w:color="auto"/>
      </w:divBdr>
      <w:divsChild>
        <w:div w:id="1774206815">
          <w:marLeft w:val="0"/>
          <w:marRight w:val="0"/>
          <w:marTop w:val="0"/>
          <w:marBottom w:val="0"/>
          <w:divBdr>
            <w:top w:val="none" w:sz="0" w:space="0" w:color="auto"/>
            <w:left w:val="none" w:sz="0" w:space="0" w:color="auto"/>
            <w:bottom w:val="none" w:sz="0" w:space="0" w:color="auto"/>
            <w:right w:val="none" w:sz="0" w:space="0" w:color="auto"/>
          </w:divBdr>
        </w:div>
      </w:divsChild>
    </w:div>
    <w:div w:id="1042553390">
      <w:bodyDiv w:val="1"/>
      <w:marLeft w:val="0"/>
      <w:marRight w:val="0"/>
      <w:marTop w:val="0"/>
      <w:marBottom w:val="0"/>
      <w:divBdr>
        <w:top w:val="none" w:sz="0" w:space="0" w:color="auto"/>
        <w:left w:val="none" w:sz="0" w:space="0" w:color="auto"/>
        <w:bottom w:val="none" w:sz="0" w:space="0" w:color="auto"/>
        <w:right w:val="none" w:sz="0" w:space="0" w:color="auto"/>
      </w:divBdr>
    </w:div>
    <w:div w:id="1042828366">
      <w:bodyDiv w:val="1"/>
      <w:marLeft w:val="0"/>
      <w:marRight w:val="0"/>
      <w:marTop w:val="0"/>
      <w:marBottom w:val="0"/>
      <w:divBdr>
        <w:top w:val="none" w:sz="0" w:space="0" w:color="auto"/>
        <w:left w:val="none" w:sz="0" w:space="0" w:color="auto"/>
        <w:bottom w:val="none" w:sz="0" w:space="0" w:color="auto"/>
        <w:right w:val="none" w:sz="0" w:space="0" w:color="auto"/>
      </w:divBdr>
    </w:div>
    <w:div w:id="1043597424">
      <w:bodyDiv w:val="1"/>
      <w:marLeft w:val="0"/>
      <w:marRight w:val="0"/>
      <w:marTop w:val="0"/>
      <w:marBottom w:val="0"/>
      <w:divBdr>
        <w:top w:val="none" w:sz="0" w:space="0" w:color="auto"/>
        <w:left w:val="none" w:sz="0" w:space="0" w:color="auto"/>
        <w:bottom w:val="none" w:sz="0" w:space="0" w:color="auto"/>
        <w:right w:val="none" w:sz="0" w:space="0" w:color="auto"/>
      </w:divBdr>
    </w:div>
    <w:div w:id="1044720733">
      <w:bodyDiv w:val="1"/>
      <w:marLeft w:val="0"/>
      <w:marRight w:val="0"/>
      <w:marTop w:val="0"/>
      <w:marBottom w:val="0"/>
      <w:divBdr>
        <w:top w:val="none" w:sz="0" w:space="0" w:color="auto"/>
        <w:left w:val="none" w:sz="0" w:space="0" w:color="auto"/>
        <w:bottom w:val="none" w:sz="0" w:space="0" w:color="auto"/>
        <w:right w:val="none" w:sz="0" w:space="0" w:color="auto"/>
      </w:divBdr>
      <w:divsChild>
        <w:div w:id="1021711726">
          <w:marLeft w:val="0"/>
          <w:marRight w:val="0"/>
          <w:marTop w:val="0"/>
          <w:marBottom w:val="0"/>
          <w:divBdr>
            <w:top w:val="none" w:sz="0" w:space="0" w:color="auto"/>
            <w:left w:val="none" w:sz="0" w:space="0" w:color="auto"/>
            <w:bottom w:val="none" w:sz="0" w:space="0" w:color="auto"/>
            <w:right w:val="none" w:sz="0" w:space="0" w:color="auto"/>
          </w:divBdr>
        </w:div>
      </w:divsChild>
    </w:div>
    <w:div w:id="1044864033">
      <w:bodyDiv w:val="1"/>
      <w:marLeft w:val="0"/>
      <w:marRight w:val="0"/>
      <w:marTop w:val="0"/>
      <w:marBottom w:val="0"/>
      <w:divBdr>
        <w:top w:val="none" w:sz="0" w:space="0" w:color="auto"/>
        <w:left w:val="none" w:sz="0" w:space="0" w:color="auto"/>
        <w:bottom w:val="none" w:sz="0" w:space="0" w:color="auto"/>
        <w:right w:val="none" w:sz="0" w:space="0" w:color="auto"/>
      </w:divBdr>
    </w:div>
    <w:div w:id="1045182166">
      <w:bodyDiv w:val="1"/>
      <w:marLeft w:val="0"/>
      <w:marRight w:val="0"/>
      <w:marTop w:val="0"/>
      <w:marBottom w:val="0"/>
      <w:divBdr>
        <w:top w:val="none" w:sz="0" w:space="0" w:color="auto"/>
        <w:left w:val="none" w:sz="0" w:space="0" w:color="auto"/>
        <w:bottom w:val="none" w:sz="0" w:space="0" w:color="auto"/>
        <w:right w:val="none" w:sz="0" w:space="0" w:color="auto"/>
      </w:divBdr>
    </w:div>
    <w:div w:id="1045327889">
      <w:bodyDiv w:val="1"/>
      <w:marLeft w:val="0"/>
      <w:marRight w:val="0"/>
      <w:marTop w:val="0"/>
      <w:marBottom w:val="0"/>
      <w:divBdr>
        <w:top w:val="none" w:sz="0" w:space="0" w:color="auto"/>
        <w:left w:val="none" w:sz="0" w:space="0" w:color="auto"/>
        <w:bottom w:val="none" w:sz="0" w:space="0" w:color="auto"/>
        <w:right w:val="none" w:sz="0" w:space="0" w:color="auto"/>
      </w:divBdr>
    </w:div>
    <w:div w:id="1045368091">
      <w:bodyDiv w:val="1"/>
      <w:marLeft w:val="0"/>
      <w:marRight w:val="0"/>
      <w:marTop w:val="0"/>
      <w:marBottom w:val="0"/>
      <w:divBdr>
        <w:top w:val="none" w:sz="0" w:space="0" w:color="auto"/>
        <w:left w:val="none" w:sz="0" w:space="0" w:color="auto"/>
        <w:bottom w:val="none" w:sz="0" w:space="0" w:color="auto"/>
        <w:right w:val="none" w:sz="0" w:space="0" w:color="auto"/>
      </w:divBdr>
    </w:div>
    <w:div w:id="1045445177">
      <w:bodyDiv w:val="1"/>
      <w:marLeft w:val="0"/>
      <w:marRight w:val="0"/>
      <w:marTop w:val="0"/>
      <w:marBottom w:val="0"/>
      <w:divBdr>
        <w:top w:val="none" w:sz="0" w:space="0" w:color="auto"/>
        <w:left w:val="none" w:sz="0" w:space="0" w:color="auto"/>
        <w:bottom w:val="none" w:sz="0" w:space="0" w:color="auto"/>
        <w:right w:val="none" w:sz="0" w:space="0" w:color="auto"/>
      </w:divBdr>
    </w:div>
    <w:div w:id="1045955197">
      <w:bodyDiv w:val="1"/>
      <w:marLeft w:val="0"/>
      <w:marRight w:val="0"/>
      <w:marTop w:val="0"/>
      <w:marBottom w:val="0"/>
      <w:divBdr>
        <w:top w:val="none" w:sz="0" w:space="0" w:color="auto"/>
        <w:left w:val="none" w:sz="0" w:space="0" w:color="auto"/>
        <w:bottom w:val="none" w:sz="0" w:space="0" w:color="auto"/>
        <w:right w:val="none" w:sz="0" w:space="0" w:color="auto"/>
      </w:divBdr>
    </w:div>
    <w:div w:id="1045984483">
      <w:bodyDiv w:val="1"/>
      <w:marLeft w:val="0"/>
      <w:marRight w:val="0"/>
      <w:marTop w:val="0"/>
      <w:marBottom w:val="0"/>
      <w:divBdr>
        <w:top w:val="none" w:sz="0" w:space="0" w:color="auto"/>
        <w:left w:val="none" w:sz="0" w:space="0" w:color="auto"/>
        <w:bottom w:val="none" w:sz="0" w:space="0" w:color="auto"/>
        <w:right w:val="none" w:sz="0" w:space="0" w:color="auto"/>
      </w:divBdr>
    </w:div>
    <w:div w:id="1046221319">
      <w:bodyDiv w:val="1"/>
      <w:marLeft w:val="0"/>
      <w:marRight w:val="0"/>
      <w:marTop w:val="0"/>
      <w:marBottom w:val="0"/>
      <w:divBdr>
        <w:top w:val="none" w:sz="0" w:space="0" w:color="auto"/>
        <w:left w:val="none" w:sz="0" w:space="0" w:color="auto"/>
        <w:bottom w:val="none" w:sz="0" w:space="0" w:color="auto"/>
        <w:right w:val="none" w:sz="0" w:space="0" w:color="auto"/>
      </w:divBdr>
    </w:div>
    <w:div w:id="1046569725">
      <w:bodyDiv w:val="1"/>
      <w:marLeft w:val="0"/>
      <w:marRight w:val="0"/>
      <w:marTop w:val="0"/>
      <w:marBottom w:val="0"/>
      <w:divBdr>
        <w:top w:val="none" w:sz="0" w:space="0" w:color="auto"/>
        <w:left w:val="none" w:sz="0" w:space="0" w:color="auto"/>
        <w:bottom w:val="none" w:sz="0" w:space="0" w:color="auto"/>
        <w:right w:val="none" w:sz="0" w:space="0" w:color="auto"/>
      </w:divBdr>
    </w:div>
    <w:div w:id="1046759414">
      <w:bodyDiv w:val="1"/>
      <w:marLeft w:val="0"/>
      <w:marRight w:val="0"/>
      <w:marTop w:val="0"/>
      <w:marBottom w:val="0"/>
      <w:divBdr>
        <w:top w:val="none" w:sz="0" w:space="0" w:color="auto"/>
        <w:left w:val="none" w:sz="0" w:space="0" w:color="auto"/>
        <w:bottom w:val="none" w:sz="0" w:space="0" w:color="auto"/>
        <w:right w:val="none" w:sz="0" w:space="0" w:color="auto"/>
      </w:divBdr>
    </w:div>
    <w:div w:id="1047295849">
      <w:bodyDiv w:val="1"/>
      <w:marLeft w:val="0"/>
      <w:marRight w:val="0"/>
      <w:marTop w:val="0"/>
      <w:marBottom w:val="0"/>
      <w:divBdr>
        <w:top w:val="none" w:sz="0" w:space="0" w:color="auto"/>
        <w:left w:val="none" w:sz="0" w:space="0" w:color="auto"/>
        <w:bottom w:val="none" w:sz="0" w:space="0" w:color="auto"/>
        <w:right w:val="none" w:sz="0" w:space="0" w:color="auto"/>
      </w:divBdr>
    </w:div>
    <w:div w:id="1047297835">
      <w:bodyDiv w:val="1"/>
      <w:marLeft w:val="0"/>
      <w:marRight w:val="0"/>
      <w:marTop w:val="0"/>
      <w:marBottom w:val="0"/>
      <w:divBdr>
        <w:top w:val="none" w:sz="0" w:space="0" w:color="auto"/>
        <w:left w:val="none" w:sz="0" w:space="0" w:color="auto"/>
        <w:bottom w:val="none" w:sz="0" w:space="0" w:color="auto"/>
        <w:right w:val="none" w:sz="0" w:space="0" w:color="auto"/>
      </w:divBdr>
    </w:div>
    <w:div w:id="1047492335">
      <w:bodyDiv w:val="1"/>
      <w:marLeft w:val="0"/>
      <w:marRight w:val="0"/>
      <w:marTop w:val="0"/>
      <w:marBottom w:val="0"/>
      <w:divBdr>
        <w:top w:val="none" w:sz="0" w:space="0" w:color="auto"/>
        <w:left w:val="none" w:sz="0" w:space="0" w:color="auto"/>
        <w:bottom w:val="none" w:sz="0" w:space="0" w:color="auto"/>
        <w:right w:val="none" w:sz="0" w:space="0" w:color="auto"/>
      </w:divBdr>
    </w:div>
    <w:div w:id="1047990885">
      <w:bodyDiv w:val="1"/>
      <w:marLeft w:val="0"/>
      <w:marRight w:val="0"/>
      <w:marTop w:val="0"/>
      <w:marBottom w:val="0"/>
      <w:divBdr>
        <w:top w:val="none" w:sz="0" w:space="0" w:color="auto"/>
        <w:left w:val="none" w:sz="0" w:space="0" w:color="auto"/>
        <w:bottom w:val="none" w:sz="0" w:space="0" w:color="auto"/>
        <w:right w:val="none" w:sz="0" w:space="0" w:color="auto"/>
      </w:divBdr>
    </w:div>
    <w:div w:id="1048339069">
      <w:bodyDiv w:val="1"/>
      <w:marLeft w:val="0"/>
      <w:marRight w:val="0"/>
      <w:marTop w:val="0"/>
      <w:marBottom w:val="0"/>
      <w:divBdr>
        <w:top w:val="none" w:sz="0" w:space="0" w:color="auto"/>
        <w:left w:val="none" w:sz="0" w:space="0" w:color="auto"/>
        <w:bottom w:val="none" w:sz="0" w:space="0" w:color="auto"/>
        <w:right w:val="none" w:sz="0" w:space="0" w:color="auto"/>
      </w:divBdr>
    </w:div>
    <w:div w:id="1048646555">
      <w:bodyDiv w:val="1"/>
      <w:marLeft w:val="0"/>
      <w:marRight w:val="0"/>
      <w:marTop w:val="0"/>
      <w:marBottom w:val="0"/>
      <w:divBdr>
        <w:top w:val="none" w:sz="0" w:space="0" w:color="auto"/>
        <w:left w:val="none" w:sz="0" w:space="0" w:color="auto"/>
        <w:bottom w:val="none" w:sz="0" w:space="0" w:color="auto"/>
        <w:right w:val="none" w:sz="0" w:space="0" w:color="auto"/>
      </w:divBdr>
    </w:div>
    <w:div w:id="1049063229">
      <w:bodyDiv w:val="1"/>
      <w:marLeft w:val="0"/>
      <w:marRight w:val="0"/>
      <w:marTop w:val="0"/>
      <w:marBottom w:val="0"/>
      <w:divBdr>
        <w:top w:val="none" w:sz="0" w:space="0" w:color="auto"/>
        <w:left w:val="none" w:sz="0" w:space="0" w:color="auto"/>
        <w:bottom w:val="none" w:sz="0" w:space="0" w:color="auto"/>
        <w:right w:val="none" w:sz="0" w:space="0" w:color="auto"/>
      </w:divBdr>
    </w:div>
    <w:div w:id="1049305524">
      <w:bodyDiv w:val="1"/>
      <w:marLeft w:val="0"/>
      <w:marRight w:val="0"/>
      <w:marTop w:val="0"/>
      <w:marBottom w:val="0"/>
      <w:divBdr>
        <w:top w:val="none" w:sz="0" w:space="0" w:color="auto"/>
        <w:left w:val="none" w:sz="0" w:space="0" w:color="auto"/>
        <w:bottom w:val="none" w:sz="0" w:space="0" w:color="auto"/>
        <w:right w:val="none" w:sz="0" w:space="0" w:color="auto"/>
      </w:divBdr>
    </w:div>
    <w:div w:id="1049525694">
      <w:bodyDiv w:val="1"/>
      <w:marLeft w:val="0"/>
      <w:marRight w:val="0"/>
      <w:marTop w:val="0"/>
      <w:marBottom w:val="0"/>
      <w:divBdr>
        <w:top w:val="none" w:sz="0" w:space="0" w:color="auto"/>
        <w:left w:val="none" w:sz="0" w:space="0" w:color="auto"/>
        <w:bottom w:val="none" w:sz="0" w:space="0" w:color="auto"/>
        <w:right w:val="none" w:sz="0" w:space="0" w:color="auto"/>
      </w:divBdr>
    </w:div>
    <w:div w:id="1049570082">
      <w:bodyDiv w:val="1"/>
      <w:marLeft w:val="0"/>
      <w:marRight w:val="0"/>
      <w:marTop w:val="0"/>
      <w:marBottom w:val="0"/>
      <w:divBdr>
        <w:top w:val="none" w:sz="0" w:space="0" w:color="auto"/>
        <w:left w:val="none" w:sz="0" w:space="0" w:color="auto"/>
        <w:bottom w:val="none" w:sz="0" w:space="0" w:color="auto"/>
        <w:right w:val="none" w:sz="0" w:space="0" w:color="auto"/>
      </w:divBdr>
    </w:div>
    <w:div w:id="1049960402">
      <w:bodyDiv w:val="1"/>
      <w:marLeft w:val="0"/>
      <w:marRight w:val="0"/>
      <w:marTop w:val="0"/>
      <w:marBottom w:val="0"/>
      <w:divBdr>
        <w:top w:val="none" w:sz="0" w:space="0" w:color="auto"/>
        <w:left w:val="none" w:sz="0" w:space="0" w:color="auto"/>
        <w:bottom w:val="none" w:sz="0" w:space="0" w:color="auto"/>
        <w:right w:val="none" w:sz="0" w:space="0" w:color="auto"/>
      </w:divBdr>
    </w:div>
    <w:div w:id="1050107506">
      <w:bodyDiv w:val="1"/>
      <w:marLeft w:val="0"/>
      <w:marRight w:val="0"/>
      <w:marTop w:val="0"/>
      <w:marBottom w:val="0"/>
      <w:divBdr>
        <w:top w:val="none" w:sz="0" w:space="0" w:color="auto"/>
        <w:left w:val="none" w:sz="0" w:space="0" w:color="auto"/>
        <w:bottom w:val="none" w:sz="0" w:space="0" w:color="auto"/>
        <w:right w:val="none" w:sz="0" w:space="0" w:color="auto"/>
      </w:divBdr>
    </w:div>
    <w:div w:id="1050350484">
      <w:bodyDiv w:val="1"/>
      <w:marLeft w:val="0"/>
      <w:marRight w:val="0"/>
      <w:marTop w:val="0"/>
      <w:marBottom w:val="0"/>
      <w:divBdr>
        <w:top w:val="none" w:sz="0" w:space="0" w:color="auto"/>
        <w:left w:val="none" w:sz="0" w:space="0" w:color="auto"/>
        <w:bottom w:val="none" w:sz="0" w:space="0" w:color="auto"/>
        <w:right w:val="none" w:sz="0" w:space="0" w:color="auto"/>
      </w:divBdr>
    </w:div>
    <w:div w:id="1050768645">
      <w:bodyDiv w:val="1"/>
      <w:marLeft w:val="0"/>
      <w:marRight w:val="0"/>
      <w:marTop w:val="0"/>
      <w:marBottom w:val="0"/>
      <w:divBdr>
        <w:top w:val="none" w:sz="0" w:space="0" w:color="auto"/>
        <w:left w:val="none" w:sz="0" w:space="0" w:color="auto"/>
        <w:bottom w:val="none" w:sz="0" w:space="0" w:color="auto"/>
        <w:right w:val="none" w:sz="0" w:space="0" w:color="auto"/>
      </w:divBdr>
    </w:div>
    <w:div w:id="1050808523">
      <w:bodyDiv w:val="1"/>
      <w:marLeft w:val="0"/>
      <w:marRight w:val="0"/>
      <w:marTop w:val="0"/>
      <w:marBottom w:val="0"/>
      <w:divBdr>
        <w:top w:val="none" w:sz="0" w:space="0" w:color="auto"/>
        <w:left w:val="none" w:sz="0" w:space="0" w:color="auto"/>
        <w:bottom w:val="none" w:sz="0" w:space="0" w:color="auto"/>
        <w:right w:val="none" w:sz="0" w:space="0" w:color="auto"/>
      </w:divBdr>
    </w:div>
    <w:div w:id="1051615851">
      <w:bodyDiv w:val="1"/>
      <w:marLeft w:val="0"/>
      <w:marRight w:val="0"/>
      <w:marTop w:val="0"/>
      <w:marBottom w:val="0"/>
      <w:divBdr>
        <w:top w:val="none" w:sz="0" w:space="0" w:color="auto"/>
        <w:left w:val="none" w:sz="0" w:space="0" w:color="auto"/>
        <w:bottom w:val="none" w:sz="0" w:space="0" w:color="auto"/>
        <w:right w:val="none" w:sz="0" w:space="0" w:color="auto"/>
      </w:divBdr>
    </w:div>
    <w:div w:id="1052120225">
      <w:bodyDiv w:val="1"/>
      <w:marLeft w:val="0"/>
      <w:marRight w:val="0"/>
      <w:marTop w:val="0"/>
      <w:marBottom w:val="0"/>
      <w:divBdr>
        <w:top w:val="none" w:sz="0" w:space="0" w:color="auto"/>
        <w:left w:val="none" w:sz="0" w:space="0" w:color="auto"/>
        <w:bottom w:val="none" w:sz="0" w:space="0" w:color="auto"/>
        <w:right w:val="none" w:sz="0" w:space="0" w:color="auto"/>
      </w:divBdr>
    </w:div>
    <w:div w:id="1052382228">
      <w:bodyDiv w:val="1"/>
      <w:marLeft w:val="0"/>
      <w:marRight w:val="0"/>
      <w:marTop w:val="0"/>
      <w:marBottom w:val="0"/>
      <w:divBdr>
        <w:top w:val="none" w:sz="0" w:space="0" w:color="auto"/>
        <w:left w:val="none" w:sz="0" w:space="0" w:color="auto"/>
        <w:bottom w:val="none" w:sz="0" w:space="0" w:color="auto"/>
        <w:right w:val="none" w:sz="0" w:space="0" w:color="auto"/>
      </w:divBdr>
      <w:divsChild>
        <w:div w:id="1914392853">
          <w:marLeft w:val="0"/>
          <w:marRight w:val="0"/>
          <w:marTop w:val="0"/>
          <w:marBottom w:val="0"/>
          <w:divBdr>
            <w:top w:val="none" w:sz="0" w:space="0" w:color="auto"/>
            <w:left w:val="none" w:sz="0" w:space="0" w:color="auto"/>
            <w:bottom w:val="none" w:sz="0" w:space="0" w:color="auto"/>
            <w:right w:val="none" w:sz="0" w:space="0" w:color="auto"/>
          </w:divBdr>
        </w:div>
      </w:divsChild>
    </w:div>
    <w:div w:id="1052532862">
      <w:bodyDiv w:val="1"/>
      <w:marLeft w:val="0"/>
      <w:marRight w:val="0"/>
      <w:marTop w:val="0"/>
      <w:marBottom w:val="0"/>
      <w:divBdr>
        <w:top w:val="none" w:sz="0" w:space="0" w:color="auto"/>
        <w:left w:val="none" w:sz="0" w:space="0" w:color="auto"/>
        <w:bottom w:val="none" w:sz="0" w:space="0" w:color="auto"/>
        <w:right w:val="none" w:sz="0" w:space="0" w:color="auto"/>
      </w:divBdr>
    </w:div>
    <w:div w:id="1053233254">
      <w:bodyDiv w:val="1"/>
      <w:marLeft w:val="0"/>
      <w:marRight w:val="0"/>
      <w:marTop w:val="0"/>
      <w:marBottom w:val="0"/>
      <w:divBdr>
        <w:top w:val="none" w:sz="0" w:space="0" w:color="auto"/>
        <w:left w:val="none" w:sz="0" w:space="0" w:color="auto"/>
        <w:bottom w:val="none" w:sz="0" w:space="0" w:color="auto"/>
        <w:right w:val="none" w:sz="0" w:space="0" w:color="auto"/>
      </w:divBdr>
    </w:div>
    <w:div w:id="1053308206">
      <w:bodyDiv w:val="1"/>
      <w:marLeft w:val="0"/>
      <w:marRight w:val="0"/>
      <w:marTop w:val="0"/>
      <w:marBottom w:val="0"/>
      <w:divBdr>
        <w:top w:val="none" w:sz="0" w:space="0" w:color="auto"/>
        <w:left w:val="none" w:sz="0" w:space="0" w:color="auto"/>
        <w:bottom w:val="none" w:sz="0" w:space="0" w:color="auto"/>
        <w:right w:val="none" w:sz="0" w:space="0" w:color="auto"/>
      </w:divBdr>
    </w:div>
    <w:div w:id="1053696293">
      <w:bodyDiv w:val="1"/>
      <w:marLeft w:val="0"/>
      <w:marRight w:val="0"/>
      <w:marTop w:val="0"/>
      <w:marBottom w:val="0"/>
      <w:divBdr>
        <w:top w:val="none" w:sz="0" w:space="0" w:color="auto"/>
        <w:left w:val="none" w:sz="0" w:space="0" w:color="auto"/>
        <w:bottom w:val="none" w:sz="0" w:space="0" w:color="auto"/>
        <w:right w:val="none" w:sz="0" w:space="0" w:color="auto"/>
      </w:divBdr>
    </w:div>
    <w:div w:id="1054305694">
      <w:bodyDiv w:val="1"/>
      <w:marLeft w:val="0"/>
      <w:marRight w:val="0"/>
      <w:marTop w:val="0"/>
      <w:marBottom w:val="0"/>
      <w:divBdr>
        <w:top w:val="none" w:sz="0" w:space="0" w:color="auto"/>
        <w:left w:val="none" w:sz="0" w:space="0" w:color="auto"/>
        <w:bottom w:val="none" w:sz="0" w:space="0" w:color="auto"/>
        <w:right w:val="none" w:sz="0" w:space="0" w:color="auto"/>
      </w:divBdr>
    </w:div>
    <w:div w:id="1054699432">
      <w:bodyDiv w:val="1"/>
      <w:marLeft w:val="0"/>
      <w:marRight w:val="0"/>
      <w:marTop w:val="0"/>
      <w:marBottom w:val="0"/>
      <w:divBdr>
        <w:top w:val="none" w:sz="0" w:space="0" w:color="auto"/>
        <w:left w:val="none" w:sz="0" w:space="0" w:color="auto"/>
        <w:bottom w:val="none" w:sz="0" w:space="0" w:color="auto"/>
        <w:right w:val="none" w:sz="0" w:space="0" w:color="auto"/>
      </w:divBdr>
    </w:div>
    <w:div w:id="1055158874">
      <w:bodyDiv w:val="1"/>
      <w:marLeft w:val="0"/>
      <w:marRight w:val="0"/>
      <w:marTop w:val="0"/>
      <w:marBottom w:val="0"/>
      <w:divBdr>
        <w:top w:val="none" w:sz="0" w:space="0" w:color="auto"/>
        <w:left w:val="none" w:sz="0" w:space="0" w:color="auto"/>
        <w:bottom w:val="none" w:sz="0" w:space="0" w:color="auto"/>
        <w:right w:val="none" w:sz="0" w:space="0" w:color="auto"/>
      </w:divBdr>
    </w:div>
    <w:div w:id="1055347979">
      <w:bodyDiv w:val="1"/>
      <w:marLeft w:val="0"/>
      <w:marRight w:val="0"/>
      <w:marTop w:val="0"/>
      <w:marBottom w:val="0"/>
      <w:divBdr>
        <w:top w:val="none" w:sz="0" w:space="0" w:color="auto"/>
        <w:left w:val="none" w:sz="0" w:space="0" w:color="auto"/>
        <w:bottom w:val="none" w:sz="0" w:space="0" w:color="auto"/>
        <w:right w:val="none" w:sz="0" w:space="0" w:color="auto"/>
      </w:divBdr>
    </w:div>
    <w:div w:id="1056008507">
      <w:bodyDiv w:val="1"/>
      <w:marLeft w:val="0"/>
      <w:marRight w:val="0"/>
      <w:marTop w:val="0"/>
      <w:marBottom w:val="0"/>
      <w:divBdr>
        <w:top w:val="none" w:sz="0" w:space="0" w:color="auto"/>
        <w:left w:val="none" w:sz="0" w:space="0" w:color="auto"/>
        <w:bottom w:val="none" w:sz="0" w:space="0" w:color="auto"/>
        <w:right w:val="none" w:sz="0" w:space="0" w:color="auto"/>
      </w:divBdr>
    </w:div>
    <w:div w:id="1056510547">
      <w:bodyDiv w:val="1"/>
      <w:marLeft w:val="0"/>
      <w:marRight w:val="0"/>
      <w:marTop w:val="0"/>
      <w:marBottom w:val="0"/>
      <w:divBdr>
        <w:top w:val="none" w:sz="0" w:space="0" w:color="auto"/>
        <w:left w:val="none" w:sz="0" w:space="0" w:color="auto"/>
        <w:bottom w:val="none" w:sz="0" w:space="0" w:color="auto"/>
        <w:right w:val="none" w:sz="0" w:space="0" w:color="auto"/>
      </w:divBdr>
    </w:div>
    <w:div w:id="1056858201">
      <w:bodyDiv w:val="1"/>
      <w:marLeft w:val="0"/>
      <w:marRight w:val="0"/>
      <w:marTop w:val="0"/>
      <w:marBottom w:val="0"/>
      <w:divBdr>
        <w:top w:val="none" w:sz="0" w:space="0" w:color="auto"/>
        <w:left w:val="none" w:sz="0" w:space="0" w:color="auto"/>
        <w:bottom w:val="none" w:sz="0" w:space="0" w:color="auto"/>
        <w:right w:val="none" w:sz="0" w:space="0" w:color="auto"/>
      </w:divBdr>
      <w:divsChild>
        <w:div w:id="1685522277">
          <w:marLeft w:val="0"/>
          <w:marRight w:val="0"/>
          <w:marTop w:val="0"/>
          <w:marBottom w:val="0"/>
          <w:divBdr>
            <w:top w:val="none" w:sz="0" w:space="0" w:color="auto"/>
            <w:left w:val="none" w:sz="0" w:space="0" w:color="auto"/>
            <w:bottom w:val="none" w:sz="0" w:space="0" w:color="auto"/>
            <w:right w:val="none" w:sz="0" w:space="0" w:color="auto"/>
          </w:divBdr>
        </w:div>
      </w:divsChild>
    </w:div>
    <w:div w:id="1057053603">
      <w:bodyDiv w:val="1"/>
      <w:marLeft w:val="0"/>
      <w:marRight w:val="0"/>
      <w:marTop w:val="0"/>
      <w:marBottom w:val="0"/>
      <w:divBdr>
        <w:top w:val="none" w:sz="0" w:space="0" w:color="auto"/>
        <w:left w:val="none" w:sz="0" w:space="0" w:color="auto"/>
        <w:bottom w:val="none" w:sz="0" w:space="0" w:color="auto"/>
        <w:right w:val="none" w:sz="0" w:space="0" w:color="auto"/>
      </w:divBdr>
    </w:div>
    <w:div w:id="1057124278">
      <w:bodyDiv w:val="1"/>
      <w:marLeft w:val="0"/>
      <w:marRight w:val="0"/>
      <w:marTop w:val="0"/>
      <w:marBottom w:val="0"/>
      <w:divBdr>
        <w:top w:val="none" w:sz="0" w:space="0" w:color="auto"/>
        <w:left w:val="none" w:sz="0" w:space="0" w:color="auto"/>
        <w:bottom w:val="none" w:sz="0" w:space="0" w:color="auto"/>
        <w:right w:val="none" w:sz="0" w:space="0" w:color="auto"/>
      </w:divBdr>
    </w:div>
    <w:div w:id="1057244639">
      <w:bodyDiv w:val="1"/>
      <w:marLeft w:val="0"/>
      <w:marRight w:val="0"/>
      <w:marTop w:val="0"/>
      <w:marBottom w:val="0"/>
      <w:divBdr>
        <w:top w:val="none" w:sz="0" w:space="0" w:color="auto"/>
        <w:left w:val="none" w:sz="0" w:space="0" w:color="auto"/>
        <w:bottom w:val="none" w:sz="0" w:space="0" w:color="auto"/>
        <w:right w:val="none" w:sz="0" w:space="0" w:color="auto"/>
      </w:divBdr>
    </w:div>
    <w:div w:id="1057390349">
      <w:bodyDiv w:val="1"/>
      <w:marLeft w:val="0"/>
      <w:marRight w:val="0"/>
      <w:marTop w:val="0"/>
      <w:marBottom w:val="0"/>
      <w:divBdr>
        <w:top w:val="none" w:sz="0" w:space="0" w:color="auto"/>
        <w:left w:val="none" w:sz="0" w:space="0" w:color="auto"/>
        <w:bottom w:val="none" w:sz="0" w:space="0" w:color="auto"/>
        <w:right w:val="none" w:sz="0" w:space="0" w:color="auto"/>
      </w:divBdr>
    </w:div>
    <w:div w:id="1058281980">
      <w:bodyDiv w:val="1"/>
      <w:marLeft w:val="0"/>
      <w:marRight w:val="0"/>
      <w:marTop w:val="0"/>
      <w:marBottom w:val="0"/>
      <w:divBdr>
        <w:top w:val="none" w:sz="0" w:space="0" w:color="auto"/>
        <w:left w:val="none" w:sz="0" w:space="0" w:color="auto"/>
        <w:bottom w:val="none" w:sz="0" w:space="0" w:color="auto"/>
        <w:right w:val="none" w:sz="0" w:space="0" w:color="auto"/>
      </w:divBdr>
    </w:div>
    <w:div w:id="1058474073">
      <w:bodyDiv w:val="1"/>
      <w:marLeft w:val="0"/>
      <w:marRight w:val="0"/>
      <w:marTop w:val="0"/>
      <w:marBottom w:val="0"/>
      <w:divBdr>
        <w:top w:val="none" w:sz="0" w:space="0" w:color="auto"/>
        <w:left w:val="none" w:sz="0" w:space="0" w:color="auto"/>
        <w:bottom w:val="none" w:sz="0" w:space="0" w:color="auto"/>
        <w:right w:val="none" w:sz="0" w:space="0" w:color="auto"/>
      </w:divBdr>
    </w:div>
    <w:div w:id="1058474605">
      <w:bodyDiv w:val="1"/>
      <w:marLeft w:val="0"/>
      <w:marRight w:val="0"/>
      <w:marTop w:val="0"/>
      <w:marBottom w:val="0"/>
      <w:divBdr>
        <w:top w:val="none" w:sz="0" w:space="0" w:color="auto"/>
        <w:left w:val="none" w:sz="0" w:space="0" w:color="auto"/>
        <w:bottom w:val="none" w:sz="0" w:space="0" w:color="auto"/>
        <w:right w:val="none" w:sz="0" w:space="0" w:color="auto"/>
      </w:divBdr>
    </w:div>
    <w:div w:id="1058480369">
      <w:bodyDiv w:val="1"/>
      <w:marLeft w:val="0"/>
      <w:marRight w:val="0"/>
      <w:marTop w:val="0"/>
      <w:marBottom w:val="0"/>
      <w:divBdr>
        <w:top w:val="none" w:sz="0" w:space="0" w:color="auto"/>
        <w:left w:val="none" w:sz="0" w:space="0" w:color="auto"/>
        <w:bottom w:val="none" w:sz="0" w:space="0" w:color="auto"/>
        <w:right w:val="none" w:sz="0" w:space="0" w:color="auto"/>
      </w:divBdr>
    </w:div>
    <w:div w:id="1058554997">
      <w:bodyDiv w:val="1"/>
      <w:marLeft w:val="0"/>
      <w:marRight w:val="0"/>
      <w:marTop w:val="0"/>
      <w:marBottom w:val="0"/>
      <w:divBdr>
        <w:top w:val="none" w:sz="0" w:space="0" w:color="auto"/>
        <w:left w:val="none" w:sz="0" w:space="0" w:color="auto"/>
        <w:bottom w:val="none" w:sz="0" w:space="0" w:color="auto"/>
        <w:right w:val="none" w:sz="0" w:space="0" w:color="auto"/>
      </w:divBdr>
    </w:div>
    <w:div w:id="1058555109">
      <w:bodyDiv w:val="1"/>
      <w:marLeft w:val="0"/>
      <w:marRight w:val="0"/>
      <w:marTop w:val="0"/>
      <w:marBottom w:val="0"/>
      <w:divBdr>
        <w:top w:val="none" w:sz="0" w:space="0" w:color="auto"/>
        <w:left w:val="none" w:sz="0" w:space="0" w:color="auto"/>
        <w:bottom w:val="none" w:sz="0" w:space="0" w:color="auto"/>
        <w:right w:val="none" w:sz="0" w:space="0" w:color="auto"/>
      </w:divBdr>
    </w:div>
    <w:div w:id="1058556452">
      <w:bodyDiv w:val="1"/>
      <w:marLeft w:val="0"/>
      <w:marRight w:val="0"/>
      <w:marTop w:val="0"/>
      <w:marBottom w:val="0"/>
      <w:divBdr>
        <w:top w:val="none" w:sz="0" w:space="0" w:color="auto"/>
        <w:left w:val="none" w:sz="0" w:space="0" w:color="auto"/>
        <w:bottom w:val="none" w:sz="0" w:space="0" w:color="auto"/>
        <w:right w:val="none" w:sz="0" w:space="0" w:color="auto"/>
      </w:divBdr>
      <w:divsChild>
        <w:div w:id="1198854060">
          <w:marLeft w:val="0"/>
          <w:marRight w:val="0"/>
          <w:marTop w:val="0"/>
          <w:marBottom w:val="0"/>
          <w:divBdr>
            <w:top w:val="none" w:sz="0" w:space="0" w:color="auto"/>
            <w:left w:val="none" w:sz="0" w:space="0" w:color="auto"/>
            <w:bottom w:val="none" w:sz="0" w:space="0" w:color="auto"/>
            <w:right w:val="none" w:sz="0" w:space="0" w:color="auto"/>
          </w:divBdr>
        </w:div>
      </w:divsChild>
    </w:div>
    <w:div w:id="1058625986">
      <w:bodyDiv w:val="1"/>
      <w:marLeft w:val="0"/>
      <w:marRight w:val="0"/>
      <w:marTop w:val="0"/>
      <w:marBottom w:val="0"/>
      <w:divBdr>
        <w:top w:val="none" w:sz="0" w:space="0" w:color="auto"/>
        <w:left w:val="none" w:sz="0" w:space="0" w:color="auto"/>
        <w:bottom w:val="none" w:sz="0" w:space="0" w:color="auto"/>
        <w:right w:val="none" w:sz="0" w:space="0" w:color="auto"/>
      </w:divBdr>
    </w:div>
    <w:div w:id="1058750039">
      <w:bodyDiv w:val="1"/>
      <w:marLeft w:val="0"/>
      <w:marRight w:val="0"/>
      <w:marTop w:val="0"/>
      <w:marBottom w:val="0"/>
      <w:divBdr>
        <w:top w:val="none" w:sz="0" w:space="0" w:color="auto"/>
        <w:left w:val="none" w:sz="0" w:space="0" w:color="auto"/>
        <w:bottom w:val="none" w:sz="0" w:space="0" w:color="auto"/>
        <w:right w:val="none" w:sz="0" w:space="0" w:color="auto"/>
      </w:divBdr>
      <w:divsChild>
        <w:div w:id="1138692896">
          <w:marLeft w:val="0"/>
          <w:marRight w:val="0"/>
          <w:marTop w:val="0"/>
          <w:marBottom w:val="0"/>
          <w:divBdr>
            <w:top w:val="none" w:sz="0" w:space="0" w:color="auto"/>
            <w:left w:val="none" w:sz="0" w:space="0" w:color="auto"/>
            <w:bottom w:val="none" w:sz="0" w:space="0" w:color="auto"/>
            <w:right w:val="none" w:sz="0" w:space="0" w:color="auto"/>
          </w:divBdr>
        </w:div>
      </w:divsChild>
    </w:div>
    <w:div w:id="1058938430">
      <w:bodyDiv w:val="1"/>
      <w:marLeft w:val="0"/>
      <w:marRight w:val="0"/>
      <w:marTop w:val="0"/>
      <w:marBottom w:val="0"/>
      <w:divBdr>
        <w:top w:val="none" w:sz="0" w:space="0" w:color="auto"/>
        <w:left w:val="none" w:sz="0" w:space="0" w:color="auto"/>
        <w:bottom w:val="none" w:sz="0" w:space="0" w:color="auto"/>
        <w:right w:val="none" w:sz="0" w:space="0" w:color="auto"/>
      </w:divBdr>
      <w:divsChild>
        <w:div w:id="2003578274">
          <w:marLeft w:val="0"/>
          <w:marRight w:val="0"/>
          <w:marTop w:val="0"/>
          <w:marBottom w:val="0"/>
          <w:divBdr>
            <w:top w:val="none" w:sz="0" w:space="0" w:color="auto"/>
            <w:left w:val="none" w:sz="0" w:space="0" w:color="auto"/>
            <w:bottom w:val="none" w:sz="0" w:space="0" w:color="auto"/>
            <w:right w:val="none" w:sz="0" w:space="0" w:color="auto"/>
          </w:divBdr>
        </w:div>
      </w:divsChild>
    </w:div>
    <w:div w:id="1059207962">
      <w:bodyDiv w:val="1"/>
      <w:marLeft w:val="0"/>
      <w:marRight w:val="0"/>
      <w:marTop w:val="0"/>
      <w:marBottom w:val="0"/>
      <w:divBdr>
        <w:top w:val="none" w:sz="0" w:space="0" w:color="auto"/>
        <w:left w:val="none" w:sz="0" w:space="0" w:color="auto"/>
        <w:bottom w:val="none" w:sz="0" w:space="0" w:color="auto"/>
        <w:right w:val="none" w:sz="0" w:space="0" w:color="auto"/>
      </w:divBdr>
    </w:div>
    <w:div w:id="1059520864">
      <w:bodyDiv w:val="1"/>
      <w:marLeft w:val="0"/>
      <w:marRight w:val="0"/>
      <w:marTop w:val="0"/>
      <w:marBottom w:val="0"/>
      <w:divBdr>
        <w:top w:val="none" w:sz="0" w:space="0" w:color="auto"/>
        <w:left w:val="none" w:sz="0" w:space="0" w:color="auto"/>
        <w:bottom w:val="none" w:sz="0" w:space="0" w:color="auto"/>
        <w:right w:val="none" w:sz="0" w:space="0" w:color="auto"/>
      </w:divBdr>
    </w:div>
    <w:div w:id="1059523377">
      <w:bodyDiv w:val="1"/>
      <w:marLeft w:val="0"/>
      <w:marRight w:val="0"/>
      <w:marTop w:val="0"/>
      <w:marBottom w:val="0"/>
      <w:divBdr>
        <w:top w:val="none" w:sz="0" w:space="0" w:color="auto"/>
        <w:left w:val="none" w:sz="0" w:space="0" w:color="auto"/>
        <w:bottom w:val="none" w:sz="0" w:space="0" w:color="auto"/>
        <w:right w:val="none" w:sz="0" w:space="0" w:color="auto"/>
      </w:divBdr>
    </w:div>
    <w:div w:id="1059590722">
      <w:bodyDiv w:val="1"/>
      <w:marLeft w:val="0"/>
      <w:marRight w:val="0"/>
      <w:marTop w:val="0"/>
      <w:marBottom w:val="0"/>
      <w:divBdr>
        <w:top w:val="none" w:sz="0" w:space="0" w:color="auto"/>
        <w:left w:val="none" w:sz="0" w:space="0" w:color="auto"/>
        <w:bottom w:val="none" w:sz="0" w:space="0" w:color="auto"/>
        <w:right w:val="none" w:sz="0" w:space="0" w:color="auto"/>
      </w:divBdr>
    </w:div>
    <w:div w:id="1059595386">
      <w:bodyDiv w:val="1"/>
      <w:marLeft w:val="0"/>
      <w:marRight w:val="0"/>
      <w:marTop w:val="0"/>
      <w:marBottom w:val="0"/>
      <w:divBdr>
        <w:top w:val="none" w:sz="0" w:space="0" w:color="auto"/>
        <w:left w:val="none" w:sz="0" w:space="0" w:color="auto"/>
        <w:bottom w:val="none" w:sz="0" w:space="0" w:color="auto"/>
        <w:right w:val="none" w:sz="0" w:space="0" w:color="auto"/>
      </w:divBdr>
    </w:div>
    <w:div w:id="1059745388">
      <w:bodyDiv w:val="1"/>
      <w:marLeft w:val="0"/>
      <w:marRight w:val="0"/>
      <w:marTop w:val="0"/>
      <w:marBottom w:val="0"/>
      <w:divBdr>
        <w:top w:val="none" w:sz="0" w:space="0" w:color="auto"/>
        <w:left w:val="none" w:sz="0" w:space="0" w:color="auto"/>
        <w:bottom w:val="none" w:sz="0" w:space="0" w:color="auto"/>
        <w:right w:val="none" w:sz="0" w:space="0" w:color="auto"/>
      </w:divBdr>
    </w:div>
    <w:div w:id="1059863351">
      <w:bodyDiv w:val="1"/>
      <w:marLeft w:val="0"/>
      <w:marRight w:val="0"/>
      <w:marTop w:val="0"/>
      <w:marBottom w:val="0"/>
      <w:divBdr>
        <w:top w:val="none" w:sz="0" w:space="0" w:color="auto"/>
        <w:left w:val="none" w:sz="0" w:space="0" w:color="auto"/>
        <w:bottom w:val="none" w:sz="0" w:space="0" w:color="auto"/>
        <w:right w:val="none" w:sz="0" w:space="0" w:color="auto"/>
      </w:divBdr>
    </w:div>
    <w:div w:id="1060254068">
      <w:bodyDiv w:val="1"/>
      <w:marLeft w:val="0"/>
      <w:marRight w:val="0"/>
      <w:marTop w:val="0"/>
      <w:marBottom w:val="0"/>
      <w:divBdr>
        <w:top w:val="none" w:sz="0" w:space="0" w:color="auto"/>
        <w:left w:val="none" w:sz="0" w:space="0" w:color="auto"/>
        <w:bottom w:val="none" w:sz="0" w:space="0" w:color="auto"/>
        <w:right w:val="none" w:sz="0" w:space="0" w:color="auto"/>
      </w:divBdr>
    </w:div>
    <w:div w:id="1060321659">
      <w:bodyDiv w:val="1"/>
      <w:marLeft w:val="0"/>
      <w:marRight w:val="0"/>
      <w:marTop w:val="0"/>
      <w:marBottom w:val="0"/>
      <w:divBdr>
        <w:top w:val="none" w:sz="0" w:space="0" w:color="auto"/>
        <w:left w:val="none" w:sz="0" w:space="0" w:color="auto"/>
        <w:bottom w:val="none" w:sz="0" w:space="0" w:color="auto"/>
        <w:right w:val="none" w:sz="0" w:space="0" w:color="auto"/>
      </w:divBdr>
    </w:div>
    <w:div w:id="1060442326">
      <w:bodyDiv w:val="1"/>
      <w:marLeft w:val="0"/>
      <w:marRight w:val="0"/>
      <w:marTop w:val="0"/>
      <w:marBottom w:val="0"/>
      <w:divBdr>
        <w:top w:val="none" w:sz="0" w:space="0" w:color="auto"/>
        <w:left w:val="none" w:sz="0" w:space="0" w:color="auto"/>
        <w:bottom w:val="none" w:sz="0" w:space="0" w:color="auto"/>
        <w:right w:val="none" w:sz="0" w:space="0" w:color="auto"/>
      </w:divBdr>
    </w:div>
    <w:div w:id="1060596162">
      <w:bodyDiv w:val="1"/>
      <w:marLeft w:val="0"/>
      <w:marRight w:val="0"/>
      <w:marTop w:val="0"/>
      <w:marBottom w:val="0"/>
      <w:divBdr>
        <w:top w:val="none" w:sz="0" w:space="0" w:color="auto"/>
        <w:left w:val="none" w:sz="0" w:space="0" w:color="auto"/>
        <w:bottom w:val="none" w:sz="0" w:space="0" w:color="auto"/>
        <w:right w:val="none" w:sz="0" w:space="0" w:color="auto"/>
      </w:divBdr>
    </w:div>
    <w:div w:id="1060832358">
      <w:bodyDiv w:val="1"/>
      <w:marLeft w:val="0"/>
      <w:marRight w:val="0"/>
      <w:marTop w:val="0"/>
      <w:marBottom w:val="0"/>
      <w:divBdr>
        <w:top w:val="none" w:sz="0" w:space="0" w:color="auto"/>
        <w:left w:val="none" w:sz="0" w:space="0" w:color="auto"/>
        <w:bottom w:val="none" w:sz="0" w:space="0" w:color="auto"/>
        <w:right w:val="none" w:sz="0" w:space="0" w:color="auto"/>
      </w:divBdr>
    </w:div>
    <w:div w:id="1060981372">
      <w:bodyDiv w:val="1"/>
      <w:marLeft w:val="0"/>
      <w:marRight w:val="0"/>
      <w:marTop w:val="0"/>
      <w:marBottom w:val="0"/>
      <w:divBdr>
        <w:top w:val="none" w:sz="0" w:space="0" w:color="auto"/>
        <w:left w:val="none" w:sz="0" w:space="0" w:color="auto"/>
        <w:bottom w:val="none" w:sz="0" w:space="0" w:color="auto"/>
        <w:right w:val="none" w:sz="0" w:space="0" w:color="auto"/>
      </w:divBdr>
    </w:div>
    <w:div w:id="1061636433">
      <w:bodyDiv w:val="1"/>
      <w:marLeft w:val="0"/>
      <w:marRight w:val="0"/>
      <w:marTop w:val="0"/>
      <w:marBottom w:val="0"/>
      <w:divBdr>
        <w:top w:val="none" w:sz="0" w:space="0" w:color="auto"/>
        <w:left w:val="none" w:sz="0" w:space="0" w:color="auto"/>
        <w:bottom w:val="none" w:sz="0" w:space="0" w:color="auto"/>
        <w:right w:val="none" w:sz="0" w:space="0" w:color="auto"/>
      </w:divBdr>
    </w:div>
    <w:div w:id="1061976947">
      <w:bodyDiv w:val="1"/>
      <w:marLeft w:val="0"/>
      <w:marRight w:val="0"/>
      <w:marTop w:val="0"/>
      <w:marBottom w:val="0"/>
      <w:divBdr>
        <w:top w:val="none" w:sz="0" w:space="0" w:color="auto"/>
        <w:left w:val="none" w:sz="0" w:space="0" w:color="auto"/>
        <w:bottom w:val="none" w:sz="0" w:space="0" w:color="auto"/>
        <w:right w:val="none" w:sz="0" w:space="0" w:color="auto"/>
      </w:divBdr>
    </w:div>
    <w:div w:id="1062219852">
      <w:bodyDiv w:val="1"/>
      <w:marLeft w:val="0"/>
      <w:marRight w:val="0"/>
      <w:marTop w:val="0"/>
      <w:marBottom w:val="0"/>
      <w:divBdr>
        <w:top w:val="none" w:sz="0" w:space="0" w:color="auto"/>
        <w:left w:val="none" w:sz="0" w:space="0" w:color="auto"/>
        <w:bottom w:val="none" w:sz="0" w:space="0" w:color="auto"/>
        <w:right w:val="none" w:sz="0" w:space="0" w:color="auto"/>
      </w:divBdr>
    </w:div>
    <w:div w:id="1062632481">
      <w:bodyDiv w:val="1"/>
      <w:marLeft w:val="0"/>
      <w:marRight w:val="0"/>
      <w:marTop w:val="0"/>
      <w:marBottom w:val="0"/>
      <w:divBdr>
        <w:top w:val="none" w:sz="0" w:space="0" w:color="auto"/>
        <w:left w:val="none" w:sz="0" w:space="0" w:color="auto"/>
        <w:bottom w:val="none" w:sz="0" w:space="0" w:color="auto"/>
        <w:right w:val="none" w:sz="0" w:space="0" w:color="auto"/>
      </w:divBdr>
    </w:div>
    <w:div w:id="1062749837">
      <w:bodyDiv w:val="1"/>
      <w:marLeft w:val="0"/>
      <w:marRight w:val="0"/>
      <w:marTop w:val="0"/>
      <w:marBottom w:val="0"/>
      <w:divBdr>
        <w:top w:val="none" w:sz="0" w:space="0" w:color="auto"/>
        <w:left w:val="none" w:sz="0" w:space="0" w:color="auto"/>
        <w:bottom w:val="none" w:sz="0" w:space="0" w:color="auto"/>
        <w:right w:val="none" w:sz="0" w:space="0" w:color="auto"/>
      </w:divBdr>
    </w:div>
    <w:div w:id="1062873818">
      <w:bodyDiv w:val="1"/>
      <w:marLeft w:val="0"/>
      <w:marRight w:val="0"/>
      <w:marTop w:val="0"/>
      <w:marBottom w:val="0"/>
      <w:divBdr>
        <w:top w:val="none" w:sz="0" w:space="0" w:color="auto"/>
        <w:left w:val="none" w:sz="0" w:space="0" w:color="auto"/>
        <w:bottom w:val="none" w:sz="0" w:space="0" w:color="auto"/>
        <w:right w:val="none" w:sz="0" w:space="0" w:color="auto"/>
      </w:divBdr>
    </w:div>
    <w:div w:id="1063142692">
      <w:bodyDiv w:val="1"/>
      <w:marLeft w:val="0"/>
      <w:marRight w:val="0"/>
      <w:marTop w:val="0"/>
      <w:marBottom w:val="0"/>
      <w:divBdr>
        <w:top w:val="none" w:sz="0" w:space="0" w:color="auto"/>
        <w:left w:val="none" w:sz="0" w:space="0" w:color="auto"/>
        <w:bottom w:val="none" w:sz="0" w:space="0" w:color="auto"/>
        <w:right w:val="none" w:sz="0" w:space="0" w:color="auto"/>
      </w:divBdr>
    </w:div>
    <w:div w:id="1063331409">
      <w:bodyDiv w:val="1"/>
      <w:marLeft w:val="0"/>
      <w:marRight w:val="0"/>
      <w:marTop w:val="0"/>
      <w:marBottom w:val="0"/>
      <w:divBdr>
        <w:top w:val="none" w:sz="0" w:space="0" w:color="auto"/>
        <w:left w:val="none" w:sz="0" w:space="0" w:color="auto"/>
        <w:bottom w:val="none" w:sz="0" w:space="0" w:color="auto"/>
        <w:right w:val="none" w:sz="0" w:space="0" w:color="auto"/>
      </w:divBdr>
      <w:divsChild>
        <w:div w:id="964307776">
          <w:marLeft w:val="0"/>
          <w:marRight w:val="0"/>
          <w:marTop w:val="0"/>
          <w:marBottom w:val="0"/>
          <w:divBdr>
            <w:top w:val="none" w:sz="0" w:space="0" w:color="auto"/>
            <w:left w:val="none" w:sz="0" w:space="0" w:color="auto"/>
            <w:bottom w:val="none" w:sz="0" w:space="0" w:color="auto"/>
            <w:right w:val="none" w:sz="0" w:space="0" w:color="auto"/>
          </w:divBdr>
        </w:div>
      </w:divsChild>
    </w:div>
    <w:div w:id="1064330969">
      <w:bodyDiv w:val="1"/>
      <w:marLeft w:val="0"/>
      <w:marRight w:val="0"/>
      <w:marTop w:val="0"/>
      <w:marBottom w:val="0"/>
      <w:divBdr>
        <w:top w:val="none" w:sz="0" w:space="0" w:color="auto"/>
        <w:left w:val="none" w:sz="0" w:space="0" w:color="auto"/>
        <w:bottom w:val="none" w:sz="0" w:space="0" w:color="auto"/>
        <w:right w:val="none" w:sz="0" w:space="0" w:color="auto"/>
      </w:divBdr>
    </w:div>
    <w:div w:id="1064647087">
      <w:bodyDiv w:val="1"/>
      <w:marLeft w:val="0"/>
      <w:marRight w:val="0"/>
      <w:marTop w:val="0"/>
      <w:marBottom w:val="0"/>
      <w:divBdr>
        <w:top w:val="none" w:sz="0" w:space="0" w:color="auto"/>
        <w:left w:val="none" w:sz="0" w:space="0" w:color="auto"/>
        <w:bottom w:val="none" w:sz="0" w:space="0" w:color="auto"/>
        <w:right w:val="none" w:sz="0" w:space="0" w:color="auto"/>
      </w:divBdr>
    </w:div>
    <w:div w:id="1064835178">
      <w:bodyDiv w:val="1"/>
      <w:marLeft w:val="0"/>
      <w:marRight w:val="0"/>
      <w:marTop w:val="0"/>
      <w:marBottom w:val="0"/>
      <w:divBdr>
        <w:top w:val="none" w:sz="0" w:space="0" w:color="auto"/>
        <w:left w:val="none" w:sz="0" w:space="0" w:color="auto"/>
        <w:bottom w:val="none" w:sz="0" w:space="0" w:color="auto"/>
        <w:right w:val="none" w:sz="0" w:space="0" w:color="auto"/>
      </w:divBdr>
    </w:div>
    <w:div w:id="1065109713">
      <w:bodyDiv w:val="1"/>
      <w:marLeft w:val="0"/>
      <w:marRight w:val="0"/>
      <w:marTop w:val="0"/>
      <w:marBottom w:val="0"/>
      <w:divBdr>
        <w:top w:val="none" w:sz="0" w:space="0" w:color="auto"/>
        <w:left w:val="none" w:sz="0" w:space="0" w:color="auto"/>
        <w:bottom w:val="none" w:sz="0" w:space="0" w:color="auto"/>
        <w:right w:val="none" w:sz="0" w:space="0" w:color="auto"/>
      </w:divBdr>
    </w:div>
    <w:div w:id="1065299454">
      <w:bodyDiv w:val="1"/>
      <w:marLeft w:val="0"/>
      <w:marRight w:val="0"/>
      <w:marTop w:val="0"/>
      <w:marBottom w:val="0"/>
      <w:divBdr>
        <w:top w:val="none" w:sz="0" w:space="0" w:color="auto"/>
        <w:left w:val="none" w:sz="0" w:space="0" w:color="auto"/>
        <w:bottom w:val="none" w:sz="0" w:space="0" w:color="auto"/>
        <w:right w:val="none" w:sz="0" w:space="0" w:color="auto"/>
      </w:divBdr>
    </w:div>
    <w:div w:id="1065640334">
      <w:bodyDiv w:val="1"/>
      <w:marLeft w:val="0"/>
      <w:marRight w:val="0"/>
      <w:marTop w:val="0"/>
      <w:marBottom w:val="0"/>
      <w:divBdr>
        <w:top w:val="none" w:sz="0" w:space="0" w:color="auto"/>
        <w:left w:val="none" w:sz="0" w:space="0" w:color="auto"/>
        <w:bottom w:val="none" w:sz="0" w:space="0" w:color="auto"/>
        <w:right w:val="none" w:sz="0" w:space="0" w:color="auto"/>
      </w:divBdr>
      <w:divsChild>
        <w:div w:id="1299651881">
          <w:marLeft w:val="0"/>
          <w:marRight w:val="0"/>
          <w:marTop w:val="0"/>
          <w:marBottom w:val="0"/>
          <w:divBdr>
            <w:top w:val="none" w:sz="0" w:space="0" w:color="auto"/>
            <w:left w:val="none" w:sz="0" w:space="0" w:color="auto"/>
            <w:bottom w:val="none" w:sz="0" w:space="0" w:color="auto"/>
            <w:right w:val="none" w:sz="0" w:space="0" w:color="auto"/>
          </w:divBdr>
        </w:div>
      </w:divsChild>
    </w:div>
    <w:div w:id="1065762073">
      <w:bodyDiv w:val="1"/>
      <w:marLeft w:val="0"/>
      <w:marRight w:val="0"/>
      <w:marTop w:val="0"/>
      <w:marBottom w:val="0"/>
      <w:divBdr>
        <w:top w:val="none" w:sz="0" w:space="0" w:color="auto"/>
        <w:left w:val="none" w:sz="0" w:space="0" w:color="auto"/>
        <w:bottom w:val="none" w:sz="0" w:space="0" w:color="auto"/>
        <w:right w:val="none" w:sz="0" w:space="0" w:color="auto"/>
      </w:divBdr>
    </w:div>
    <w:div w:id="1065834454">
      <w:bodyDiv w:val="1"/>
      <w:marLeft w:val="0"/>
      <w:marRight w:val="0"/>
      <w:marTop w:val="0"/>
      <w:marBottom w:val="0"/>
      <w:divBdr>
        <w:top w:val="none" w:sz="0" w:space="0" w:color="auto"/>
        <w:left w:val="none" w:sz="0" w:space="0" w:color="auto"/>
        <w:bottom w:val="none" w:sz="0" w:space="0" w:color="auto"/>
        <w:right w:val="none" w:sz="0" w:space="0" w:color="auto"/>
      </w:divBdr>
      <w:divsChild>
        <w:div w:id="1463956772">
          <w:marLeft w:val="0"/>
          <w:marRight w:val="0"/>
          <w:marTop w:val="0"/>
          <w:marBottom w:val="0"/>
          <w:divBdr>
            <w:top w:val="none" w:sz="0" w:space="0" w:color="auto"/>
            <w:left w:val="none" w:sz="0" w:space="0" w:color="auto"/>
            <w:bottom w:val="none" w:sz="0" w:space="0" w:color="auto"/>
            <w:right w:val="none" w:sz="0" w:space="0" w:color="auto"/>
          </w:divBdr>
        </w:div>
      </w:divsChild>
    </w:div>
    <w:div w:id="1066495044">
      <w:bodyDiv w:val="1"/>
      <w:marLeft w:val="0"/>
      <w:marRight w:val="0"/>
      <w:marTop w:val="0"/>
      <w:marBottom w:val="0"/>
      <w:divBdr>
        <w:top w:val="none" w:sz="0" w:space="0" w:color="auto"/>
        <w:left w:val="none" w:sz="0" w:space="0" w:color="auto"/>
        <w:bottom w:val="none" w:sz="0" w:space="0" w:color="auto"/>
        <w:right w:val="none" w:sz="0" w:space="0" w:color="auto"/>
      </w:divBdr>
    </w:div>
    <w:div w:id="1066756690">
      <w:bodyDiv w:val="1"/>
      <w:marLeft w:val="0"/>
      <w:marRight w:val="0"/>
      <w:marTop w:val="0"/>
      <w:marBottom w:val="0"/>
      <w:divBdr>
        <w:top w:val="none" w:sz="0" w:space="0" w:color="auto"/>
        <w:left w:val="none" w:sz="0" w:space="0" w:color="auto"/>
        <w:bottom w:val="none" w:sz="0" w:space="0" w:color="auto"/>
        <w:right w:val="none" w:sz="0" w:space="0" w:color="auto"/>
      </w:divBdr>
    </w:div>
    <w:div w:id="1066952551">
      <w:bodyDiv w:val="1"/>
      <w:marLeft w:val="0"/>
      <w:marRight w:val="0"/>
      <w:marTop w:val="0"/>
      <w:marBottom w:val="0"/>
      <w:divBdr>
        <w:top w:val="none" w:sz="0" w:space="0" w:color="auto"/>
        <w:left w:val="none" w:sz="0" w:space="0" w:color="auto"/>
        <w:bottom w:val="none" w:sz="0" w:space="0" w:color="auto"/>
        <w:right w:val="none" w:sz="0" w:space="0" w:color="auto"/>
      </w:divBdr>
    </w:div>
    <w:div w:id="1066957259">
      <w:bodyDiv w:val="1"/>
      <w:marLeft w:val="0"/>
      <w:marRight w:val="0"/>
      <w:marTop w:val="0"/>
      <w:marBottom w:val="0"/>
      <w:divBdr>
        <w:top w:val="none" w:sz="0" w:space="0" w:color="auto"/>
        <w:left w:val="none" w:sz="0" w:space="0" w:color="auto"/>
        <w:bottom w:val="none" w:sz="0" w:space="0" w:color="auto"/>
        <w:right w:val="none" w:sz="0" w:space="0" w:color="auto"/>
      </w:divBdr>
    </w:div>
    <w:div w:id="1067146270">
      <w:bodyDiv w:val="1"/>
      <w:marLeft w:val="0"/>
      <w:marRight w:val="0"/>
      <w:marTop w:val="0"/>
      <w:marBottom w:val="0"/>
      <w:divBdr>
        <w:top w:val="none" w:sz="0" w:space="0" w:color="auto"/>
        <w:left w:val="none" w:sz="0" w:space="0" w:color="auto"/>
        <w:bottom w:val="none" w:sz="0" w:space="0" w:color="auto"/>
        <w:right w:val="none" w:sz="0" w:space="0" w:color="auto"/>
      </w:divBdr>
    </w:div>
    <w:div w:id="1067415155">
      <w:bodyDiv w:val="1"/>
      <w:marLeft w:val="0"/>
      <w:marRight w:val="0"/>
      <w:marTop w:val="0"/>
      <w:marBottom w:val="0"/>
      <w:divBdr>
        <w:top w:val="none" w:sz="0" w:space="0" w:color="auto"/>
        <w:left w:val="none" w:sz="0" w:space="0" w:color="auto"/>
        <w:bottom w:val="none" w:sz="0" w:space="0" w:color="auto"/>
        <w:right w:val="none" w:sz="0" w:space="0" w:color="auto"/>
      </w:divBdr>
    </w:div>
    <w:div w:id="1067534903">
      <w:bodyDiv w:val="1"/>
      <w:marLeft w:val="0"/>
      <w:marRight w:val="0"/>
      <w:marTop w:val="0"/>
      <w:marBottom w:val="0"/>
      <w:divBdr>
        <w:top w:val="none" w:sz="0" w:space="0" w:color="auto"/>
        <w:left w:val="none" w:sz="0" w:space="0" w:color="auto"/>
        <w:bottom w:val="none" w:sz="0" w:space="0" w:color="auto"/>
        <w:right w:val="none" w:sz="0" w:space="0" w:color="auto"/>
      </w:divBdr>
    </w:div>
    <w:div w:id="1067536666">
      <w:bodyDiv w:val="1"/>
      <w:marLeft w:val="0"/>
      <w:marRight w:val="0"/>
      <w:marTop w:val="0"/>
      <w:marBottom w:val="0"/>
      <w:divBdr>
        <w:top w:val="none" w:sz="0" w:space="0" w:color="auto"/>
        <w:left w:val="none" w:sz="0" w:space="0" w:color="auto"/>
        <w:bottom w:val="none" w:sz="0" w:space="0" w:color="auto"/>
        <w:right w:val="none" w:sz="0" w:space="0" w:color="auto"/>
      </w:divBdr>
    </w:div>
    <w:div w:id="1067613694">
      <w:bodyDiv w:val="1"/>
      <w:marLeft w:val="0"/>
      <w:marRight w:val="0"/>
      <w:marTop w:val="0"/>
      <w:marBottom w:val="0"/>
      <w:divBdr>
        <w:top w:val="none" w:sz="0" w:space="0" w:color="auto"/>
        <w:left w:val="none" w:sz="0" w:space="0" w:color="auto"/>
        <w:bottom w:val="none" w:sz="0" w:space="0" w:color="auto"/>
        <w:right w:val="none" w:sz="0" w:space="0" w:color="auto"/>
      </w:divBdr>
    </w:div>
    <w:div w:id="1067648578">
      <w:bodyDiv w:val="1"/>
      <w:marLeft w:val="0"/>
      <w:marRight w:val="0"/>
      <w:marTop w:val="0"/>
      <w:marBottom w:val="0"/>
      <w:divBdr>
        <w:top w:val="none" w:sz="0" w:space="0" w:color="auto"/>
        <w:left w:val="none" w:sz="0" w:space="0" w:color="auto"/>
        <w:bottom w:val="none" w:sz="0" w:space="0" w:color="auto"/>
        <w:right w:val="none" w:sz="0" w:space="0" w:color="auto"/>
      </w:divBdr>
    </w:div>
    <w:div w:id="1067652858">
      <w:bodyDiv w:val="1"/>
      <w:marLeft w:val="0"/>
      <w:marRight w:val="0"/>
      <w:marTop w:val="0"/>
      <w:marBottom w:val="0"/>
      <w:divBdr>
        <w:top w:val="none" w:sz="0" w:space="0" w:color="auto"/>
        <w:left w:val="none" w:sz="0" w:space="0" w:color="auto"/>
        <w:bottom w:val="none" w:sz="0" w:space="0" w:color="auto"/>
        <w:right w:val="none" w:sz="0" w:space="0" w:color="auto"/>
      </w:divBdr>
    </w:div>
    <w:div w:id="1068377545">
      <w:bodyDiv w:val="1"/>
      <w:marLeft w:val="0"/>
      <w:marRight w:val="0"/>
      <w:marTop w:val="0"/>
      <w:marBottom w:val="0"/>
      <w:divBdr>
        <w:top w:val="none" w:sz="0" w:space="0" w:color="auto"/>
        <w:left w:val="none" w:sz="0" w:space="0" w:color="auto"/>
        <w:bottom w:val="none" w:sz="0" w:space="0" w:color="auto"/>
        <w:right w:val="none" w:sz="0" w:space="0" w:color="auto"/>
      </w:divBdr>
    </w:div>
    <w:div w:id="1068461619">
      <w:bodyDiv w:val="1"/>
      <w:marLeft w:val="0"/>
      <w:marRight w:val="0"/>
      <w:marTop w:val="0"/>
      <w:marBottom w:val="0"/>
      <w:divBdr>
        <w:top w:val="none" w:sz="0" w:space="0" w:color="auto"/>
        <w:left w:val="none" w:sz="0" w:space="0" w:color="auto"/>
        <w:bottom w:val="none" w:sz="0" w:space="0" w:color="auto"/>
        <w:right w:val="none" w:sz="0" w:space="0" w:color="auto"/>
      </w:divBdr>
      <w:divsChild>
        <w:div w:id="2055808141">
          <w:marLeft w:val="0"/>
          <w:marRight w:val="0"/>
          <w:marTop w:val="0"/>
          <w:marBottom w:val="0"/>
          <w:divBdr>
            <w:top w:val="none" w:sz="0" w:space="0" w:color="auto"/>
            <w:left w:val="none" w:sz="0" w:space="0" w:color="auto"/>
            <w:bottom w:val="none" w:sz="0" w:space="0" w:color="auto"/>
            <w:right w:val="none" w:sz="0" w:space="0" w:color="auto"/>
          </w:divBdr>
        </w:div>
      </w:divsChild>
    </w:div>
    <w:div w:id="1068502783">
      <w:bodyDiv w:val="1"/>
      <w:marLeft w:val="0"/>
      <w:marRight w:val="0"/>
      <w:marTop w:val="0"/>
      <w:marBottom w:val="0"/>
      <w:divBdr>
        <w:top w:val="none" w:sz="0" w:space="0" w:color="auto"/>
        <w:left w:val="none" w:sz="0" w:space="0" w:color="auto"/>
        <w:bottom w:val="none" w:sz="0" w:space="0" w:color="auto"/>
        <w:right w:val="none" w:sz="0" w:space="0" w:color="auto"/>
      </w:divBdr>
    </w:div>
    <w:div w:id="1068504591">
      <w:bodyDiv w:val="1"/>
      <w:marLeft w:val="0"/>
      <w:marRight w:val="0"/>
      <w:marTop w:val="0"/>
      <w:marBottom w:val="0"/>
      <w:divBdr>
        <w:top w:val="none" w:sz="0" w:space="0" w:color="auto"/>
        <w:left w:val="none" w:sz="0" w:space="0" w:color="auto"/>
        <w:bottom w:val="none" w:sz="0" w:space="0" w:color="auto"/>
        <w:right w:val="none" w:sz="0" w:space="0" w:color="auto"/>
      </w:divBdr>
    </w:div>
    <w:div w:id="1069183536">
      <w:bodyDiv w:val="1"/>
      <w:marLeft w:val="0"/>
      <w:marRight w:val="0"/>
      <w:marTop w:val="0"/>
      <w:marBottom w:val="0"/>
      <w:divBdr>
        <w:top w:val="none" w:sz="0" w:space="0" w:color="auto"/>
        <w:left w:val="none" w:sz="0" w:space="0" w:color="auto"/>
        <w:bottom w:val="none" w:sz="0" w:space="0" w:color="auto"/>
        <w:right w:val="none" w:sz="0" w:space="0" w:color="auto"/>
      </w:divBdr>
    </w:div>
    <w:div w:id="1069231758">
      <w:bodyDiv w:val="1"/>
      <w:marLeft w:val="0"/>
      <w:marRight w:val="0"/>
      <w:marTop w:val="0"/>
      <w:marBottom w:val="0"/>
      <w:divBdr>
        <w:top w:val="none" w:sz="0" w:space="0" w:color="auto"/>
        <w:left w:val="none" w:sz="0" w:space="0" w:color="auto"/>
        <w:bottom w:val="none" w:sz="0" w:space="0" w:color="auto"/>
        <w:right w:val="none" w:sz="0" w:space="0" w:color="auto"/>
      </w:divBdr>
    </w:div>
    <w:div w:id="1069308881">
      <w:bodyDiv w:val="1"/>
      <w:marLeft w:val="0"/>
      <w:marRight w:val="0"/>
      <w:marTop w:val="0"/>
      <w:marBottom w:val="0"/>
      <w:divBdr>
        <w:top w:val="none" w:sz="0" w:space="0" w:color="auto"/>
        <w:left w:val="none" w:sz="0" w:space="0" w:color="auto"/>
        <w:bottom w:val="none" w:sz="0" w:space="0" w:color="auto"/>
        <w:right w:val="none" w:sz="0" w:space="0" w:color="auto"/>
      </w:divBdr>
    </w:div>
    <w:div w:id="1069839686">
      <w:bodyDiv w:val="1"/>
      <w:marLeft w:val="0"/>
      <w:marRight w:val="0"/>
      <w:marTop w:val="0"/>
      <w:marBottom w:val="0"/>
      <w:divBdr>
        <w:top w:val="none" w:sz="0" w:space="0" w:color="auto"/>
        <w:left w:val="none" w:sz="0" w:space="0" w:color="auto"/>
        <w:bottom w:val="none" w:sz="0" w:space="0" w:color="auto"/>
        <w:right w:val="none" w:sz="0" w:space="0" w:color="auto"/>
      </w:divBdr>
    </w:div>
    <w:div w:id="1069962515">
      <w:bodyDiv w:val="1"/>
      <w:marLeft w:val="0"/>
      <w:marRight w:val="0"/>
      <w:marTop w:val="0"/>
      <w:marBottom w:val="0"/>
      <w:divBdr>
        <w:top w:val="none" w:sz="0" w:space="0" w:color="auto"/>
        <w:left w:val="none" w:sz="0" w:space="0" w:color="auto"/>
        <w:bottom w:val="none" w:sz="0" w:space="0" w:color="auto"/>
        <w:right w:val="none" w:sz="0" w:space="0" w:color="auto"/>
      </w:divBdr>
    </w:div>
    <w:div w:id="1070151248">
      <w:bodyDiv w:val="1"/>
      <w:marLeft w:val="0"/>
      <w:marRight w:val="0"/>
      <w:marTop w:val="0"/>
      <w:marBottom w:val="0"/>
      <w:divBdr>
        <w:top w:val="none" w:sz="0" w:space="0" w:color="auto"/>
        <w:left w:val="none" w:sz="0" w:space="0" w:color="auto"/>
        <w:bottom w:val="none" w:sz="0" w:space="0" w:color="auto"/>
        <w:right w:val="none" w:sz="0" w:space="0" w:color="auto"/>
      </w:divBdr>
    </w:div>
    <w:div w:id="1070156846">
      <w:bodyDiv w:val="1"/>
      <w:marLeft w:val="0"/>
      <w:marRight w:val="0"/>
      <w:marTop w:val="0"/>
      <w:marBottom w:val="0"/>
      <w:divBdr>
        <w:top w:val="none" w:sz="0" w:space="0" w:color="auto"/>
        <w:left w:val="none" w:sz="0" w:space="0" w:color="auto"/>
        <w:bottom w:val="none" w:sz="0" w:space="0" w:color="auto"/>
        <w:right w:val="none" w:sz="0" w:space="0" w:color="auto"/>
      </w:divBdr>
    </w:div>
    <w:div w:id="1070468675">
      <w:bodyDiv w:val="1"/>
      <w:marLeft w:val="0"/>
      <w:marRight w:val="0"/>
      <w:marTop w:val="0"/>
      <w:marBottom w:val="0"/>
      <w:divBdr>
        <w:top w:val="none" w:sz="0" w:space="0" w:color="auto"/>
        <w:left w:val="none" w:sz="0" w:space="0" w:color="auto"/>
        <w:bottom w:val="none" w:sz="0" w:space="0" w:color="auto"/>
        <w:right w:val="none" w:sz="0" w:space="0" w:color="auto"/>
      </w:divBdr>
      <w:divsChild>
        <w:div w:id="587277139">
          <w:marLeft w:val="0"/>
          <w:marRight w:val="0"/>
          <w:marTop w:val="0"/>
          <w:marBottom w:val="0"/>
          <w:divBdr>
            <w:top w:val="none" w:sz="0" w:space="0" w:color="auto"/>
            <w:left w:val="none" w:sz="0" w:space="0" w:color="auto"/>
            <w:bottom w:val="none" w:sz="0" w:space="0" w:color="auto"/>
            <w:right w:val="none" w:sz="0" w:space="0" w:color="auto"/>
          </w:divBdr>
        </w:div>
      </w:divsChild>
    </w:div>
    <w:div w:id="1070619539">
      <w:bodyDiv w:val="1"/>
      <w:marLeft w:val="0"/>
      <w:marRight w:val="0"/>
      <w:marTop w:val="0"/>
      <w:marBottom w:val="0"/>
      <w:divBdr>
        <w:top w:val="none" w:sz="0" w:space="0" w:color="auto"/>
        <w:left w:val="none" w:sz="0" w:space="0" w:color="auto"/>
        <w:bottom w:val="none" w:sz="0" w:space="0" w:color="auto"/>
        <w:right w:val="none" w:sz="0" w:space="0" w:color="auto"/>
      </w:divBdr>
    </w:div>
    <w:div w:id="1070662721">
      <w:bodyDiv w:val="1"/>
      <w:marLeft w:val="0"/>
      <w:marRight w:val="0"/>
      <w:marTop w:val="0"/>
      <w:marBottom w:val="0"/>
      <w:divBdr>
        <w:top w:val="none" w:sz="0" w:space="0" w:color="auto"/>
        <w:left w:val="none" w:sz="0" w:space="0" w:color="auto"/>
        <w:bottom w:val="none" w:sz="0" w:space="0" w:color="auto"/>
        <w:right w:val="none" w:sz="0" w:space="0" w:color="auto"/>
      </w:divBdr>
      <w:divsChild>
        <w:div w:id="651372895">
          <w:marLeft w:val="0"/>
          <w:marRight w:val="0"/>
          <w:marTop w:val="0"/>
          <w:marBottom w:val="0"/>
          <w:divBdr>
            <w:top w:val="none" w:sz="0" w:space="0" w:color="auto"/>
            <w:left w:val="none" w:sz="0" w:space="0" w:color="auto"/>
            <w:bottom w:val="none" w:sz="0" w:space="0" w:color="auto"/>
            <w:right w:val="none" w:sz="0" w:space="0" w:color="auto"/>
          </w:divBdr>
        </w:div>
      </w:divsChild>
    </w:div>
    <w:div w:id="1070804968">
      <w:bodyDiv w:val="1"/>
      <w:marLeft w:val="0"/>
      <w:marRight w:val="0"/>
      <w:marTop w:val="0"/>
      <w:marBottom w:val="0"/>
      <w:divBdr>
        <w:top w:val="none" w:sz="0" w:space="0" w:color="auto"/>
        <w:left w:val="none" w:sz="0" w:space="0" w:color="auto"/>
        <w:bottom w:val="none" w:sz="0" w:space="0" w:color="auto"/>
        <w:right w:val="none" w:sz="0" w:space="0" w:color="auto"/>
      </w:divBdr>
    </w:div>
    <w:div w:id="1070811216">
      <w:bodyDiv w:val="1"/>
      <w:marLeft w:val="0"/>
      <w:marRight w:val="0"/>
      <w:marTop w:val="0"/>
      <w:marBottom w:val="0"/>
      <w:divBdr>
        <w:top w:val="none" w:sz="0" w:space="0" w:color="auto"/>
        <w:left w:val="none" w:sz="0" w:space="0" w:color="auto"/>
        <w:bottom w:val="none" w:sz="0" w:space="0" w:color="auto"/>
        <w:right w:val="none" w:sz="0" w:space="0" w:color="auto"/>
      </w:divBdr>
    </w:div>
    <w:div w:id="1070924475">
      <w:bodyDiv w:val="1"/>
      <w:marLeft w:val="0"/>
      <w:marRight w:val="0"/>
      <w:marTop w:val="0"/>
      <w:marBottom w:val="0"/>
      <w:divBdr>
        <w:top w:val="none" w:sz="0" w:space="0" w:color="auto"/>
        <w:left w:val="none" w:sz="0" w:space="0" w:color="auto"/>
        <w:bottom w:val="none" w:sz="0" w:space="0" w:color="auto"/>
        <w:right w:val="none" w:sz="0" w:space="0" w:color="auto"/>
      </w:divBdr>
      <w:divsChild>
        <w:div w:id="662120569">
          <w:marLeft w:val="0"/>
          <w:marRight w:val="0"/>
          <w:marTop w:val="0"/>
          <w:marBottom w:val="0"/>
          <w:divBdr>
            <w:top w:val="none" w:sz="0" w:space="0" w:color="auto"/>
            <w:left w:val="none" w:sz="0" w:space="0" w:color="auto"/>
            <w:bottom w:val="none" w:sz="0" w:space="0" w:color="auto"/>
            <w:right w:val="none" w:sz="0" w:space="0" w:color="auto"/>
          </w:divBdr>
        </w:div>
      </w:divsChild>
    </w:div>
    <w:div w:id="1071077568">
      <w:bodyDiv w:val="1"/>
      <w:marLeft w:val="0"/>
      <w:marRight w:val="0"/>
      <w:marTop w:val="0"/>
      <w:marBottom w:val="0"/>
      <w:divBdr>
        <w:top w:val="none" w:sz="0" w:space="0" w:color="auto"/>
        <w:left w:val="none" w:sz="0" w:space="0" w:color="auto"/>
        <w:bottom w:val="none" w:sz="0" w:space="0" w:color="auto"/>
        <w:right w:val="none" w:sz="0" w:space="0" w:color="auto"/>
      </w:divBdr>
    </w:div>
    <w:div w:id="1071611387">
      <w:bodyDiv w:val="1"/>
      <w:marLeft w:val="0"/>
      <w:marRight w:val="0"/>
      <w:marTop w:val="0"/>
      <w:marBottom w:val="0"/>
      <w:divBdr>
        <w:top w:val="none" w:sz="0" w:space="0" w:color="auto"/>
        <w:left w:val="none" w:sz="0" w:space="0" w:color="auto"/>
        <w:bottom w:val="none" w:sz="0" w:space="0" w:color="auto"/>
        <w:right w:val="none" w:sz="0" w:space="0" w:color="auto"/>
      </w:divBdr>
      <w:divsChild>
        <w:div w:id="1980843388">
          <w:marLeft w:val="0"/>
          <w:marRight w:val="0"/>
          <w:marTop w:val="0"/>
          <w:marBottom w:val="0"/>
          <w:divBdr>
            <w:top w:val="none" w:sz="0" w:space="0" w:color="auto"/>
            <w:left w:val="none" w:sz="0" w:space="0" w:color="auto"/>
            <w:bottom w:val="none" w:sz="0" w:space="0" w:color="auto"/>
            <w:right w:val="none" w:sz="0" w:space="0" w:color="auto"/>
          </w:divBdr>
        </w:div>
      </w:divsChild>
    </w:div>
    <w:div w:id="1071734878">
      <w:bodyDiv w:val="1"/>
      <w:marLeft w:val="0"/>
      <w:marRight w:val="0"/>
      <w:marTop w:val="0"/>
      <w:marBottom w:val="0"/>
      <w:divBdr>
        <w:top w:val="none" w:sz="0" w:space="0" w:color="auto"/>
        <w:left w:val="none" w:sz="0" w:space="0" w:color="auto"/>
        <w:bottom w:val="none" w:sz="0" w:space="0" w:color="auto"/>
        <w:right w:val="none" w:sz="0" w:space="0" w:color="auto"/>
      </w:divBdr>
    </w:div>
    <w:div w:id="1071736510">
      <w:bodyDiv w:val="1"/>
      <w:marLeft w:val="0"/>
      <w:marRight w:val="0"/>
      <w:marTop w:val="0"/>
      <w:marBottom w:val="0"/>
      <w:divBdr>
        <w:top w:val="none" w:sz="0" w:space="0" w:color="auto"/>
        <w:left w:val="none" w:sz="0" w:space="0" w:color="auto"/>
        <w:bottom w:val="none" w:sz="0" w:space="0" w:color="auto"/>
        <w:right w:val="none" w:sz="0" w:space="0" w:color="auto"/>
      </w:divBdr>
    </w:div>
    <w:div w:id="1071805696">
      <w:bodyDiv w:val="1"/>
      <w:marLeft w:val="0"/>
      <w:marRight w:val="0"/>
      <w:marTop w:val="0"/>
      <w:marBottom w:val="0"/>
      <w:divBdr>
        <w:top w:val="none" w:sz="0" w:space="0" w:color="auto"/>
        <w:left w:val="none" w:sz="0" w:space="0" w:color="auto"/>
        <w:bottom w:val="none" w:sz="0" w:space="0" w:color="auto"/>
        <w:right w:val="none" w:sz="0" w:space="0" w:color="auto"/>
      </w:divBdr>
    </w:div>
    <w:div w:id="1072040521">
      <w:bodyDiv w:val="1"/>
      <w:marLeft w:val="0"/>
      <w:marRight w:val="0"/>
      <w:marTop w:val="0"/>
      <w:marBottom w:val="0"/>
      <w:divBdr>
        <w:top w:val="none" w:sz="0" w:space="0" w:color="auto"/>
        <w:left w:val="none" w:sz="0" w:space="0" w:color="auto"/>
        <w:bottom w:val="none" w:sz="0" w:space="0" w:color="auto"/>
        <w:right w:val="none" w:sz="0" w:space="0" w:color="auto"/>
      </w:divBdr>
      <w:divsChild>
        <w:div w:id="709039050">
          <w:marLeft w:val="0"/>
          <w:marRight w:val="0"/>
          <w:marTop w:val="0"/>
          <w:marBottom w:val="0"/>
          <w:divBdr>
            <w:top w:val="none" w:sz="0" w:space="0" w:color="auto"/>
            <w:left w:val="none" w:sz="0" w:space="0" w:color="auto"/>
            <w:bottom w:val="none" w:sz="0" w:space="0" w:color="auto"/>
            <w:right w:val="none" w:sz="0" w:space="0" w:color="auto"/>
          </w:divBdr>
        </w:div>
      </w:divsChild>
    </w:div>
    <w:div w:id="1072041468">
      <w:bodyDiv w:val="1"/>
      <w:marLeft w:val="0"/>
      <w:marRight w:val="0"/>
      <w:marTop w:val="0"/>
      <w:marBottom w:val="0"/>
      <w:divBdr>
        <w:top w:val="none" w:sz="0" w:space="0" w:color="auto"/>
        <w:left w:val="none" w:sz="0" w:space="0" w:color="auto"/>
        <w:bottom w:val="none" w:sz="0" w:space="0" w:color="auto"/>
        <w:right w:val="none" w:sz="0" w:space="0" w:color="auto"/>
      </w:divBdr>
    </w:div>
    <w:div w:id="1072192178">
      <w:bodyDiv w:val="1"/>
      <w:marLeft w:val="0"/>
      <w:marRight w:val="0"/>
      <w:marTop w:val="0"/>
      <w:marBottom w:val="0"/>
      <w:divBdr>
        <w:top w:val="none" w:sz="0" w:space="0" w:color="auto"/>
        <w:left w:val="none" w:sz="0" w:space="0" w:color="auto"/>
        <w:bottom w:val="none" w:sz="0" w:space="0" w:color="auto"/>
        <w:right w:val="none" w:sz="0" w:space="0" w:color="auto"/>
      </w:divBdr>
    </w:div>
    <w:div w:id="1072582792">
      <w:bodyDiv w:val="1"/>
      <w:marLeft w:val="0"/>
      <w:marRight w:val="0"/>
      <w:marTop w:val="0"/>
      <w:marBottom w:val="0"/>
      <w:divBdr>
        <w:top w:val="none" w:sz="0" w:space="0" w:color="auto"/>
        <w:left w:val="none" w:sz="0" w:space="0" w:color="auto"/>
        <w:bottom w:val="none" w:sz="0" w:space="0" w:color="auto"/>
        <w:right w:val="none" w:sz="0" w:space="0" w:color="auto"/>
      </w:divBdr>
    </w:div>
    <w:div w:id="1072695929">
      <w:bodyDiv w:val="1"/>
      <w:marLeft w:val="0"/>
      <w:marRight w:val="0"/>
      <w:marTop w:val="0"/>
      <w:marBottom w:val="0"/>
      <w:divBdr>
        <w:top w:val="none" w:sz="0" w:space="0" w:color="auto"/>
        <w:left w:val="none" w:sz="0" w:space="0" w:color="auto"/>
        <w:bottom w:val="none" w:sz="0" w:space="0" w:color="auto"/>
        <w:right w:val="none" w:sz="0" w:space="0" w:color="auto"/>
      </w:divBdr>
    </w:div>
    <w:div w:id="1072696096">
      <w:bodyDiv w:val="1"/>
      <w:marLeft w:val="0"/>
      <w:marRight w:val="0"/>
      <w:marTop w:val="0"/>
      <w:marBottom w:val="0"/>
      <w:divBdr>
        <w:top w:val="none" w:sz="0" w:space="0" w:color="auto"/>
        <w:left w:val="none" w:sz="0" w:space="0" w:color="auto"/>
        <w:bottom w:val="none" w:sz="0" w:space="0" w:color="auto"/>
        <w:right w:val="none" w:sz="0" w:space="0" w:color="auto"/>
      </w:divBdr>
    </w:div>
    <w:div w:id="1073041376">
      <w:bodyDiv w:val="1"/>
      <w:marLeft w:val="0"/>
      <w:marRight w:val="0"/>
      <w:marTop w:val="0"/>
      <w:marBottom w:val="0"/>
      <w:divBdr>
        <w:top w:val="none" w:sz="0" w:space="0" w:color="auto"/>
        <w:left w:val="none" w:sz="0" w:space="0" w:color="auto"/>
        <w:bottom w:val="none" w:sz="0" w:space="0" w:color="auto"/>
        <w:right w:val="none" w:sz="0" w:space="0" w:color="auto"/>
      </w:divBdr>
    </w:div>
    <w:div w:id="1073284617">
      <w:bodyDiv w:val="1"/>
      <w:marLeft w:val="0"/>
      <w:marRight w:val="0"/>
      <w:marTop w:val="0"/>
      <w:marBottom w:val="0"/>
      <w:divBdr>
        <w:top w:val="none" w:sz="0" w:space="0" w:color="auto"/>
        <w:left w:val="none" w:sz="0" w:space="0" w:color="auto"/>
        <w:bottom w:val="none" w:sz="0" w:space="0" w:color="auto"/>
        <w:right w:val="none" w:sz="0" w:space="0" w:color="auto"/>
      </w:divBdr>
    </w:div>
    <w:div w:id="1073351859">
      <w:bodyDiv w:val="1"/>
      <w:marLeft w:val="0"/>
      <w:marRight w:val="0"/>
      <w:marTop w:val="0"/>
      <w:marBottom w:val="0"/>
      <w:divBdr>
        <w:top w:val="none" w:sz="0" w:space="0" w:color="auto"/>
        <w:left w:val="none" w:sz="0" w:space="0" w:color="auto"/>
        <w:bottom w:val="none" w:sz="0" w:space="0" w:color="auto"/>
        <w:right w:val="none" w:sz="0" w:space="0" w:color="auto"/>
      </w:divBdr>
    </w:div>
    <w:div w:id="1073771212">
      <w:bodyDiv w:val="1"/>
      <w:marLeft w:val="0"/>
      <w:marRight w:val="0"/>
      <w:marTop w:val="0"/>
      <w:marBottom w:val="0"/>
      <w:divBdr>
        <w:top w:val="none" w:sz="0" w:space="0" w:color="auto"/>
        <w:left w:val="none" w:sz="0" w:space="0" w:color="auto"/>
        <w:bottom w:val="none" w:sz="0" w:space="0" w:color="auto"/>
        <w:right w:val="none" w:sz="0" w:space="0" w:color="auto"/>
      </w:divBdr>
    </w:div>
    <w:div w:id="1073772891">
      <w:bodyDiv w:val="1"/>
      <w:marLeft w:val="0"/>
      <w:marRight w:val="0"/>
      <w:marTop w:val="0"/>
      <w:marBottom w:val="0"/>
      <w:divBdr>
        <w:top w:val="none" w:sz="0" w:space="0" w:color="auto"/>
        <w:left w:val="none" w:sz="0" w:space="0" w:color="auto"/>
        <w:bottom w:val="none" w:sz="0" w:space="0" w:color="auto"/>
        <w:right w:val="none" w:sz="0" w:space="0" w:color="auto"/>
      </w:divBdr>
    </w:div>
    <w:div w:id="1074013755">
      <w:bodyDiv w:val="1"/>
      <w:marLeft w:val="0"/>
      <w:marRight w:val="0"/>
      <w:marTop w:val="0"/>
      <w:marBottom w:val="0"/>
      <w:divBdr>
        <w:top w:val="none" w:sz="0" w:space="0" w:color="auto"/>
        <w:left w:val="none" w:sz="0" w:space="0" w:color="auto"/>
        <w:bottom w:val="none" w:sz="0" w:space="0" w:color="auto"/>
        <w:right w:val="none" w:sz="0" w:space="0" w:color="auto"/>
      </w:divBdr>
    </w:div>
    <w:div w:id="1074932168">
      <w:bodyDiv w:val="1"/>
      <w:marLeft w:val="0"/>
      <w:marRight w:val="0"/>
      <w:marTop w:val="0"/>
      <w:marBottom w:val="0"/>
      <w:divBdr>
        <w:top w:val="none" w:sz="0" w:space="0" w:color="auto"/>
        <w:left w:val="none" w:sz="0" w:space="0" w:color="auto"/>
        <w:bottom w:val="none" w:sz="0" w:space="0" w:color="auto"/>
        <w:right w:val="none" w:sz="0" w:space="0" w:color="auto"/>
      </w:divBdr>
    </w:div>
    <w:div w:id="1074935688">
      <w:bodyDiv w:val="1"/>
      <w:marLeft w:val="0"/>
      <w:marRight w:val="0"/>
      <w:marTop w:val="0"/>
      <w:marBottom w:val="0"/>
      <w:divBdr>
        <w:top w:val="none" w:sz="0" w:space="0" w:color="auto"/>
        <w:left w:val="none" w:sz="0" w:space="0" w:color="auto"/>
        <w:bottom w:val="none" w:sz="0" w:space="0" w:color="auto"/>
        <w:right w:val="none" w:sz="0" w:space="0" w:color="auto"/>
      </w:divBdr>
      <w:divsChild>
        <w:div w:id="890380679">
          <w:marLeft w:val="0"/>
          <w:marRight w:val="0"/>
          <w:marTop w:val="0"/>
          <w:marBottom w:val="0"/>
          <w:divBdr>
            <w:top w:val="none" w:sz="0" w:space="0" w:color="auto"/>
            <w:left w:val="none" w:sz="0" w:space="0" w:color="auto"/>
            <w:bottom w:val="none" w:sz="0" w:space="0" w:color="auto"/>
            <w:right w:val="none" w:sz="0" w:space="0" w:color="auto"/>
          </w:divBdr>
        </w:div>
      </w:divsChild>
    </w:div>
    <w:div w:id="1075971921">
      <w:bodyDiv w:val="1"/>
      <w:marLeft w:val="0"/>
      <w:marRight w:val="0"/>
      <w:marTop w:val="0"/>
      <w:marBottom w:val="0"/>
      <w:divBdr>
        <w:top w:val="none" w:sz="0" w:space="0" w:color="auto"/>
        <w:left w:val="none" w:sz="0" w:space="0" w:color="auto"/>
        <w:bottom w:val="none" w:sz="0" w:space="0" w:color="auto"/>
        <w:right w:val="none" w:sz="0" w:space="0" w:color="auto"/>
      </w:divBdr>
    </w:div>
    <w:div w:id="1076056172">
      <w:bodyDiv w:val="1"/>
      <w:marLeft w:val="0"/>
      <w:marRight w:val="0"/>
      <w:marTop w:val="0"/>
      <w:marBottom w:val="0"/>
      <w:divBdr>
        <w:top w:val="none" w:sz="0" w:space="0" w:color="auto"/>
        <w:left w:val="none" w:sz="0" w:space="0" w:color="auto"/>
        <w:bottom w:val="none" w:sz="0" w:space="0" w:color="auto"/>
        <w:right w:val="none" w:sz="0" w:space="0" w:color="auto"/>
      </w:divBdr>
    </w:div>
    <w:div w:id="1076589103">
      <w:bodyDiv w:val="1"/>
      <w:marLeft w:val="0"/>
      <w:marRight w:val="0"/>
      <w:marTop w:val="0"/>
      <w:marBottom w:val="0"/>
      <w:divBdr>
        <w:top w:val="none" w:sz="0" w:space="0" w:color="auto"/>
        <w:left w:val="none" w:sz="0" w:space="0" w:color="auto"/>
        <w:bottom w:val="none" w:sz="0" w:space="0" w:color="auto"/>
        <w:right w:val="none" w:sz="0" w:space="0" w:color="auto"/>
      </w:divBdr>
    </w:div>
    <w:div w:id="1076828359">
      <w:bodyDiv w:val="1"/>
      <w:marLeft w:val="0"/>
      <w:marRight w:val="0"/>
      <w:marTop w:val="0"/>
      <w:marBottom w:val="0"/>
      <w:divBdr>
        <w:top w:val="none" w:sz="0" w:space="0" w:color="auto"/>
        <w:left w:val="none" w:sz="0" w:space="0" w:color="auto"/>
        <w:bottom w:val="none" w:sz="0" w:space="0" w:color="auto"/>
        <w:right w:val="none" w:sz="0" w:space="0" w:color="auto"/>
      </w:divBdr>
    </w:div>
    <w:div w:id="1076897905">
      <w:bodyDiv w:val="1"/>
      <w:marLeft w:val="0"/>
      <w:marRight w:val="0"/>
      <w:marTop w:val="0"/>
      <w:marBottom w:val="0"/>
      <w:divBdr>
        <w:top w:val="none" w:sz="0" w:space="0" w:color="auto"/>
        <w:left w:val="none" w:sz="0" w:space="0" w:color="auto"/>
        <w:bottom w:val="none" w:sz="0" w:space="0" w:color="auto"/>
        <w:right w:val="none" w:sz="0" w:space="0" w:color="auto"/>
      </w:divBdr>
    </w:div>
    <w:div w:id="1077050378">
      <w:bodyDiv w:val="1"/>
      <w:marLeft w:val="0"/>
      <w:marRight w:val="0"/>
      <w:marTop w:val="0"/>
      <w:marBottom w:val="0"/>
      <w:divBdr>
        <w:top w:val="none" w:sz="0" w:space="0" w:color="auto"/>
        <w:left w:val="none" w:sz="0" w:space="0" w:color="auto"/>
        <w:bottom w:val="none" w:sz="0" w:space="0" w:color="auto"/>
        <w:right w:val="none" w:sz="0" w:space="0" w:color="auto"/>
      </w:divBdr>
    </w:div>
    <w:div w:id="1077169719">
      <w:bodyDiv w:val="1"/>
      <w:marLeft w:val="0"/>
      <w:marRight w:val="0"/>
      <w:marTop w:val="0"/>
      <w:marBottom w:val="0"/>
      <w:divBdr>
        <w:top w:val="none" w:sz="0" w:space="0" w:color="auto"/>
        <w:left w:val="none" w:sz="0" w:space="0" w:color="auto"/>
        <w:bottom w:val="none" w:sz="0" w:space="0" w:color="auto"/>
        <w:right w:val="none" w:sz="0" w:space="0" w:color="auto"/>
      </w:divBdr>
    </w:div>
    <w:div w:id="1077359454">
      <w:bodyDiv w:val="1"/>
      <w:marLeft w:val="0"/>
      <w:marRight w:val="0"/>
      <w:marTop w:val="0"/>
      <w:marBottom w:val="0"/>
      <w:divBdr>
        <w:top w:val="none" w:sz="0" w:space="0" w:color="auto"/>
        <w:left w:val="none" w:sz="0" w:space="0" w:color="auto"/>
        <w:bottom w:val="none" w:sz="0" w:space="0" w:color="auto"/>
        <w:right w:val="none" w:sz="0" w:space="0" w:color="auto"/>
      </w:divBdr>
      <w:divsChild>
        <w:div w:id="1413625001">
          <w:marLeft w:val="0"/>
          <w:marRight w:val="0"/>
          <w:marTop w:val="0"/>
          <w:marBottom w:val="0"/>
          <w:divBdr>
            <w:top w:val="none" w:sz="0" w:space="0" w:color="auto"/>
            <w:left w:val="none" w:sz="0" w:space="0" w:color="auto"/>
            <w:bottom w:val="none" w:sz="0" w:space="0" w:color="auto"/>
            <w:right w:val="none" w:sz="0" w:space="0" w:color="auto"/>
          </w:divBdr>
        </w:div>
      </w:divsChild>
    </w:div>
    <w:div w:id="1077364745">
      <w:bodyDiv w:val="1"/>
      <w:marLeft w:val="0"/>
      <w:marRight w:val="0"/>
      <w:marTop w:val="0"/>
      <w:marBottom w:val="0"/>
      <w:divBdr>
        <w:top w:val="none" w:sz="0" w:space="0" w:color="auto"/>
        <w:left w:val="none" w:sz="0" w:space="0" w:color="auto"/>
        <w:bottom w:val="none" w:sz="0" w:space="0" w:color="auto"/>
        <w:right w:val="none" w:sz="0" w:space="0" w:color="auto"/>
      </w:divBdr>
      <w:divsChild>
        <w:div w:id="2108845569">
          <w:marLeft w:val="0"/>
          <w:marRight w:val="0"/>
          <w:marTop w:val="0"/>
          <w:marBottom w:val="0"/>
          <w:divBdr>
            <w:top w:val="none" w:sz="0" w:space="0" w:color="auto"/>
            <w:left w:val="none" w:sz="0" w:space="0" w:color="auto"/>
            <w:bottom w:val="none" w:sz="0" w:space="0" w:color="auto"/>
            <w:right w:val="none" w:sz="0" w:space="0" w:color="auto"/>
          </w:divBdr>
        </w:div>
      </w:divsChild>
    </w:div>
    <w:div w:id="1077751394">
      <w:bodyDiv w:val="1"/>
      <w:marLeft w:val="0"/>
      <w:marRight w:val="0"/>
      <w:marTop w:val="0"/>
      <w:marBottom w:val="0"/>
      <w:divBdr>
        <w:top w:val="none" w:sz="0" w:space="0" w:color="auto"/>
        <w:left w:val="none" w:sz="0" w:space="0" w:color="auto"/>
        <w:bottom w:val="none" w:sz="0" w:space="0" w:color="auto"/>
        <w:right w:val="none" w:sz="0" w:space="0" w:color="auto"/>
      </w:divBdr>
    </w:div>
    <w:div w:id="1077896748">
      <w:bodyDiv w:val="1"/>
      <w:marLeft w:val="0"/>
      <w:marRight w:val="0"/>
      <w:marTop w:val="0"/>
      <w:marBottom w:val="0"/>
      <w:divBdr>
        <w:top w:val="none" w:sz="0" w:space="0" w:color="auto"/>
        <w:left w:val="none" w:sz="0" w:space="0" w:color="auto"/>
        <w:bottom w:val="none" w:sz="0" w:space="0" w:color="auto"/>
        <w:right w:val="none" w:sz="0" w:space="0" w:color="auto"/>
      </w:divBdr>
    </w:div>
    <w:div w:id="1078092891">
      <w:bodyDiv w:val="1"/>
      <w:marLeft w:val="0"/>
      <w:marRight w:val="0"/>
      <w:marTop w:val="0"/>
      <w:marBottom w:val="0"/>
      <w:divBdr>
        <w:top w:val="none" w:sz="0" w:space="0" w:color="auto"/>
        <w:left w:val="none" w:sz="0" w:space="0" w:color="auto"/>
        <w:bottom w:val="none" w:sz="0" w:space="0" w:color="auto"/>
        <w:right w:val="none" w:sz="0" w:space="0" w:color="auto"/>
      </w:divBdr>
    </w:div>
    <w:div w:id="1078211636">
      <w:bodyDiv w:val="1"/>
      <w:marLeft w:val="0"/>
      <w:marRight w:val="0"/>
      <w:marTop w:val="0"/>
      <w:marBottom w:val="0"/>
      <w:divBdr>
        <w:top w:val="none" w:sz="0" w:space="0" w:color="auto"/>
        <w:left w:val="none" w:sz="0" w:space="0" w:color="auto"/>
        <w:bottom w:val="none" w:sz="0" w:space="0" w:color="auto"/>
        <w:right w:val="none" w:sz="0" w:space="0" w:color="auto"/>
      </w:divBdr>
    </w:div>
    <w:div w:id="1078477982">
      <w:bodyDiv w:val="1"/>
      <w:marLeft w:val="0"/>
      <w:marRight w:val="0"/>
      <w:marTop w:val="0"/>
      <w:marBottom w:val="0"/>
      <w:divBdr>
        <w:top w:val="none" w:sz="0" w:space="0" w:color="auto"/>
        <w:left w:val="none" w:sz="0" w:space="0" w:color="auto"/>
        <w:bottom w:val="none" w:sz="0" w:space="0" w:color="auto"/>
        <w:right w:val="none" w:sz="0" w:space="0" w:color="auto"/>
      </w:divBdr>
    </w:div>
    <w:div w:id="1078602472">
      <w:bodyDiv w:val="1"/>
      <w:marLeft w:val="0"/>
      <w:marRight w:val="0"/>
      <w:marTop w:val="0"/>
      <w:marBottom w:val="0"/>
      <w:divBdr>
        <w:top w:val="none" w:sz="0" w:space="0" w:color="auto"/>
        <w:left w:val="none" w:sz="0" w:space="0" w:color="auto"/>
        <w:bottom w:val="none" w:sz="0" w:space="0" w:color="auto"/>
        <w:right w:val="none" w:sz="0" w:space="0" w:color="auto"/>
      </w:divBdr>
    </w:div>
    <w:div w:id="1079134585">
      <w:bodyDiv w:val="1"/>
      <w:marLeft w:val="0"/>
      <w:marRight w:val="0"/>
      <w:marTop w:val="0"/>
      <w:marBottom w:val="0"/>
      <w:divBdr>
        <w:top w:val="none" w:sz="0" w:space="0" w:color="auto"/>
        <w:left w:val="none" w:sz="0" w:space="0" w:color="auto"/>
        <w:bottom w:val="none" w:sz="0" w:space="0" w:color="auto"/>
        <w:right w:val="none" w:sz="0" w:space="0" w:color="auto"/>
      </w:divBdr>
    </w:div>
    <w:div w:id="1079716104">
      <w:bodyDiv w:val="1"/>
      <w:marLeft w:val="0"/>
      <w:marRight w:val="0"/>
      <w:marTop w:val="0"/>
      <w:marBottom w:val="0"/>
      <w:divBdr>
        <w:top w:val="none" w:sz="0" w:space="0" w:color="auto"/>
        <w:left w:val="none" w:sz="0" w:space="0" w:color="auto"/>
        <w:bottom w:val="none" w:sz="0" w:space="0" w:color="auto"/>
        <w:right w:val="none" w:sz="0" w:space="0" w:color="auto"/>
      </w:divBdr>
    </w:div>
    <w:div w:id="1079718927">
      <w:bodyDiv w:val="1"/>
      <w:marLeft w:val="0"/>
      <w:marRight w:val="0"/>
      <w:marTop w:val="0"/>
      <w:marBottom w:val="0"/>
      <w:divBdr>
        <w:top w:val="none" w:sz="0" w:space="0" w:color="auto"/>
        <w:left w:val="none" w:sz="0" w:space="0" w:color="auto"/>
        <w:bottom w:val="none" w:sz="0" w:space="0" w:color="auto"/>
        <w:right w:val="none" w:sz="0" w:space="0" w:color="auto"/>
      </w:divBdr>
      <w:divsChild>
        <w:div w:id="1430850676">
          <w:marLeft w:val="0"/>
          <w:marRight w:val="0"/>
          <w:marTop w:val="0"/>
          <w:marBottom w:val="0"/>
          <w:divBdr>
            <w:top w:val="none" w:sz="0" w:space="0" w:color="auto"/>
            <w:left w:val="none" w:sz="0" w:space="0" w:color="auto"/>
            <w:bottom w:val="none" w:sz="0" w:space="0" w:color="auto"/>
            <w:right w:val="none" w:sz="0" w:space="0" w:color="auto"/>
          </w:divBdr>
        </w:div>
      </w:divsChild>
    </w:div>
    <w:div w:id="1079865514">
      <w:bodyDiv w:val="1"/>
      <w:marLeft w:val="0"/>
      <w:marRight w:val="0"/>
      <w:marTop w:val="0"/>
      <w:marBottom w:val="0"/>
      <w:divBdr>
        <w:top w:val="none" w:sz="0" w:space="0" w:color="auto"/>
        <w:left w:val="none" w:sz="0" w:space="0" w:color="auto"/>
        <w:bottom w:val="none" w:sz="0" w:space="0" w:color="auto"/>
        <w:right w:val="none" w:sz="0" w:space="0" w:color="auto"/>
      </w:divBdr>
    </w:div>
    <w:div w:id="1080055563">
      <w:bodyDiv w:val="1"/>
      <w:marLeft w:val="0"/>
      <w:marRight w:val="0"/>
      <w:marTop w:val="0"/>
      <w:marBottom w:val="0"/>
      <w:divBdr>
        <w:top w:val="none" w:sz="0" w:space="0" w:color="auto"/>
        <w:left w:val="none" w:sz="0" w:space="0" w:color="auto"/>
        <w:bottom w:val="none" w:sz="0" w:space="0" w:color="auto"/>
        <w:right w:val="none" w:sz="0" w:space="0" w:color="auto"/>
      </w:divBdr>
      <w:divsChild>
        <w:div w:id="864170643">
          <w:marLeft w:val="0"/>
          <w:marRight w:val="0"/>
          <w:marTop w:val="0"/>
          <w:marBottom w:val="0"/>
          <w:divBdr>
            <w:top w:val="none" w:sz="0" w:space="0" w:color="auto"/>
            <w:left w:val="none" w:sz="0" w:space="0" w:color="auto"/>
            <w:bottom w:val="none" w:sz="0" w:space="0" w:color="auto"/>
            <w:right w:val="none" w:sz="0" w:space="0" w:color="auto"/>
          </w:divBdr>
        </w:div>
      </w:divsChild>
    </w:div>
    <w:div w:id="1080131357">
      <w:bodyDiv w:val="1"/>
      <w:marLeft w:val="0"/>
      <w:marRight w:val="0"/>
      <w:marTop w:val="0"/>
      <w:marBottom w:val="0"/>
      <w:divBdr>
        <w:top w:val="none" w:sz="0" w:space="0" w:color="auto"/>
        <w:left w:val="none" w:sz="0" w:space="0" w:color="auto"/>
        <w:bottom w:val="none" w:sz="0" w:space="0" w:color="auto"/>
        <w:right w:val="none" w:sz="0" w:space="0" w:color="auto"/>
      </w:divBdr>
      <w:divsChild>
        <w:div w:id="167915578">
          <w:marLeft w:val="0"/>
          <w:marRight w:val="0"/>
          <w:marTop w:val="0"/>
          <w:marBottom w:val="0"/>
          <w:divBdr>
            <w:top w:val="none" w:sz="0" w:space="0" w:color="auto"/>
            <w:left w:val="none" w:sz="0" w:space="0" w:color="auto"/>
            <w:bottom w:val="none" w:sz="0" w:space="0" w:color="auto"/>
            <w:right w:val="none" w:sz="0" w:space="0" w:color="auto"/>
          </w:divBdr>
        </w:div>
      </w:divsChild>
    </w:div>
    <w:div w:id="1080521546">
      <w:bodyDiv w:val="1"/>
      <w:marLeft w:val="0"/>
      <w:marRight w:val="0"/>
      <w:marTop w:val="0"/>
      <w:marBottom w:val="0"/>
      <w:divBdr>
        <w:top w:val="none" w:sz="0" w:space="0" w:color="auto"/>
        <w:left w:val="none" w:sz="0" w:space="0" w:color="auto"/>
        <w:bottom w:val="none" w:sz="0" w:space="0" w:color="auto"/>
        <w:right w:val="none" w:sz="0" w:space="0" w:color="auto"/>
      </w:divBdr>
    </w:div>
    <w:div w:id="1081023169">
      <w:bodyDiv w:val="1"/>
      <w:marLeft w:val="0"/>
      <w:marRight w:val="0"/>
      <w:marTop w:val="0"/>
      <w:marBottom w:val="0"/>
      <w:divBdr>
        <w:top w:val="none" w:sz="0" w:space="0" w:color="auto"/>
        <w:left w:val="none" w:sz="0" w:space="0" w:color="auto"/>
        <w:bottom w:val="none" w:sz="0" w:space="0" w:color="auto"/>
        <w:right w:val="none" w:sz="0" w:space="0" w:color="auto"/>
      </w:divBdr>
      <w:divsChild>
        <w:div w:id="1616446202">
          <w:marLeft w:val="0"/>
          <w:marRight w:val="0"/>
          <w:marTop w:val="0"/>
          <w:marBottom w:val="0"/>
          <w:divBdr>
            <w:top w:val="none" w:sz="0" w:space="0" w:color="auto"/>
            <w:left w:val="none" w:sz="0" w:space="0" w:color="auto"/>
            <w:bottom w:val="none" w:sz="0" w:space="0" w:color="auto"/>
            <w:right w:val="none" w:sz="0" w:space="0" w:color="auto"/>
          </w:divBdr>
        </w:div>
      </w:divsChild>
    </w:div>
    <w:div w:id="1081024598">
      <w:bodyDiv w:val="1"/>
      <w:marLeft w:val="0"/>
      <w:marRight w:val="0"/>
      <w:marTop w:val="0"/>
      <w:marBottom w:val="0"/>
      <w:divBdr>
        <w:top w:val="none" w:sz="0" w:space="0" w:color="auto"/>
        <w:left w:val="none" w:sz="0" w:space="0" w:color="auto"/>
        <w:bottom w:val="none" w:sz="0" w:space="0" w:color="auto"/>
        <w:right w:val="none" w:sz="0" w:space="0" w:color="auto"/>
      </w:divBdr>
      <w:divsChild>
        <w:div w:id="1220943662">
          <w:marLeft w:val="0"/>
          <w:marRight w:val="0"/>
          <w:marTop w:val="0"/>
          <w:marBottom w:val="0"/>
          <w:divBdr>
            <w:top w:val="none" w:sz="0" w:space="0" w:color="auto"/>
            <w:left w:val="none" w:sz="0" w:space="0" w:color="auto"/>
            <w:bottom w:val="none" w:sz="0" w:space="0" w:color="auto"/>
            <w:right w:val="none" w:sz="0" w:space="0" w:color="auto"/>
          </w:divBdr>
        </w:div>
      </w:divsChild>
    </w:div>
    <w:div w:id="1081217319">
      <w:bodyDiv w:val="1"/>
      <w:marLeft w:val="0"/>
      <w:marRight w:val="0"/>
      <w:marTop w:val="0"/>
      <w:marBottom w:val="0"/>
      <w:divBdr>
        <w:top w:val="none" w:sz="0" w:space="0" w:color="auto"/>
        <w:left w:val="none" w:sz="0" w:space="0" w:color="auto"/>
        <w:bottom w:val="none" w:sz="0" w:space="0" w:color="auto"/>
        <w:right w:val="none" w:sz="0" w:space="0" w:color="auto"/>
      </w:divBdr>
    </w:div>
    <w:div w:id="1081416523">
      <w:bodyDiv w:val="1"/>
      <w:marLeft w:val="0"/>
      <w:marRight w:val="0"/>
      <w:marTop w:val="0"/>
      <w:marBottom w:val="0"/>
      <w:divBdr>
        <w:top w:val="none" w:sz="0" w:space="0" w:color="auto"/>
        <w:left w:val="none" w:sz="0" w:space="0" w:color="auto"/>
        <w:bottom w:val="none" w:sz="0" w:space="0" w:color="auto"/>
        <w:right w:val="none" w:sz="0" w:space="0" w:color="auto"/>
      </w:divBdr>
      <w:divsChild>
        <w:div w:id="1705665738">
          <w:marLeft w:val="0"/>
          <w:marRight w:val="0"/>
          <w:marTop w:val="0"/>
          <w:marBottom w:val="0"/>
          <w:divBdr>
            <w:top w:val="none" w:sz="0" w:space="0" w:color="auto"/>
            <w:left w:val="none" w:sz="0" w:space="0" w:color="auto"/>
            <w:bottom w:val="none" w:sz="0" w:space="0" w:color="auto"/>
            <w:right w:val="none" w:sz="0" w:space="0" w:color="auto"/>
          </w:divBdr>
        </w:div>
      </w:divsChild>
    </w:div>
    <w:div w:id="1081871132">
      <w:bodyDiv w:val="1"/>
      <w:marLeft w:val="0"/>
      <w:marRight w:val="0"/>
      <w:marTop w:val="0"/>
      <w:marBottom w:val="0"/>
      <w:divBdr>
        <w:top w:val="none" w:sz="0" w:space="0" w:color="auto"/>
        <w:left w:val="none" w:sz="0" w:space="0" w:color="auto"/>
        <w:bottom w:val="none" w:sz="0" w:space="0" w:color="auto"/>
        <w:right w:val="none" w:sz="0" w:space="0" w:color="auto"/>
      </w:divBdr>
    </w:div>
    <w:div w:id="1082140888">
      <w:bodyDiv w:val="1"/>
      <w:marLeft w:val="0"/>
      <w:marRight w:val="0"/>
      <w:marTop w:val="0"/>
      <w:marBottom w:val="0"/>
      <w:divBdr>
        <w:top w:val="none" w:sz="0" w:space="0" w:color="auto"/>
        <w:left w:val="none" w:sz="0" w:space="0" w:color="auto"/>
        <w:bottom w:val="none" w:sz="0" w:space="0" w:color="auto"/>
        <w:right w:val="none" w:sz="0" w:space="0" w:color="auto"/>
      </w:divBdr>
    </w:div>
    <w:div w:id="1082147034">
      <w:bodyDiv w:val="1"/>
      <w:marLeft w:val="0"/>
      <w:marRight w:val="0"/>
      <w:marTop w:val="0"/>
      <w:marBottom w:val="0"/>
      <w:divBdr>
        <w:top w:val="none" w:sz="0" w:space="0" w:color="auto"/>
        <w:left w:val="none" w:sz="0" w:space="0" w:color="auto"/>
        <w:bottom w:val="none" w:sz="0" w:space="0" w:color="auto"/>
        <w:right w:val="none" w:sz="0" w:space="0" w:color="auto"/>
      </w:divBdr>
    </w:div>
    <w:div w:id="1083066032">
      <w:bodyDiv w:val="1"/>
      <w:marLeft w:val="0"/>
      <w:marRight w:val="0"/>
      <w:marTop w:val="0"/>
      <w:marBottom w:val="0"/>
      <w:divBdr>
        <w:top w:val="none" w:sz="0" w:space="0" w:color="auto"/>
        <w:left w:val="none" w:sz="0" w:space="0" w:color="auto"/>
        <w:bottom w:val="none" w:sz="0" w:space="0" w:color="auto"/>
        <w:right w:val="none" w:sz="0" w:space="0" w:color="auto"/>
      </w:divBdr>
    </w:div>
    <w:div w:id="1083572434">
      <w:bodyDiv w:val="1"/>
      <w:marLeft w:val="0"/>
      <w:marRight w:val="0"/>
      <w:marTop w:val="0"/>
      <w:marBottom w:val="0"/>
      <w:divBdr>
        <w:top w:val="none" w:sz="0" w:space="0" w:color="auto"/>
        <w:left w:val="none" w:sz="0" w:space="0" w:color="auto"/>
        <w:bottom w:val="none" w:sz="0" w:space="0" w:color="auto"/>
        <w:right w:val="none" w:sz="0" w:space="0" w:color="auto"/>
      </w:divBdr>
    </w:div>
    <w:div w:id="1083798682">
      <w:bodyDiv w:val="1"/>
      <w:marLeft w:val="0"/>
      <w:marRight w:val="0"/>
      <w:marTop w:val="0"/>
      <w:marBottom w:val="0"/>
      <w:divBdr>
        <w:top w:val="none" w:sz="0" w:space="0" w:color="auto"/>
        <w:left w:val="none" w:sz="0" w:space="0" w:color="auto"/>
        <w:bottom w:val="none" w:sz="0" w:space="0" w:color="auto"/>
        <w:right w:val="none" w:sz="0" w:space="0" w:color="auto"/>
      </w:divBdr>
    </w:div>
    <w:div w:id="1083916677">
      <w:bodyDiv w:val="1"/>
      <w:marLeft w:val="0"/>
      <w:marRight w:val="0"/>
      <w:marTop w:val="0"/>
      <w:marBottom w:val="0"/>
      <w:divBdr>
        <w:top w:val="none" w:sz="0" w:space="0" w:color="auto"/>
        <w:left w:val="none" w:sz="0" w:space="0" w:color="auto"/>
        <w:bottom w:val="none" w:sz="0" w:space="0" w:color="auto"/>
        <w:right w:val="none" w:sz="0" w:space="0" w:color="auto"/>
      </w:divBdr>
      <w:divsChild>
        <w:div w:id="2014643842">
          <w:marLeft w:val="0"/>
          <w:marRight w:val="0"/>
          <w:marTop w:val="0"/>
          <w:marBottom w:val="0"/>
          <w:divBdr>
            <w:top w:val="none" w:sz="0" w:space="0" w:color="auto"/>
            <w:left w:val="none" w:sz="0" w:space="0" w:color="auto"/>
            <w:bottom w:val="none" w:sz="0" w:space="0" w:color="auto"/>
            <w:right w:val="none" w:sz="0" w:space="0" w:color="auto"/>
          </w:divBdr>
        </w:div>
      </w:divsChild>
    </w:div>
    <w:div w:id="1084181445">
      <w:bodyDiv w:val="1"/>
      <w:marLeft w:val="0"/>
      <w:marRight w:val="0"/>
      <w:marTop w:val="0"/>
      <w:marBottom w:val="0"/>
      <w:divBdr>
        <w:top w:val="none" w:sz="0" w:space="0" w:color="auto"/>
        <w:left w:val="none" w:sz="0" w:space="0" w:color="auto"/>
        <w:bottom w:val="none" w:sz="0" w:space="0" w:color="auto"/>
        <w:right w:val="none" w:sz="0" w:space="0" w:color="auto"/>
      </w:divBdr>
    </w:div>
    <w:div w:id="1084567467">
      <w:bodyDiv w:val="1"/>
      <w:marLeft w:val="0"/>
      <w:marRight w:val="0"/>
      <w:marTop w:val="0"/>
      <w:marBottom w:val="0"/>
      <w:divBdr>
        <w:top w:val="none" w:sz="0" w:space="0" w:color="auto"/>
        <w:left w:val="none" w:sz="0" w:space="0" w:color="auto"/>
        <w:bottom w:val="none" w:sz="0" w:space="0" w:color="auto"/>
        <w:right w:val="none" w:sz="0" w:space="0" w:color="auto"/>
      </w:divBdr>
    </w:div>
    <w:div w:id="1084835992">
      <w:bodyDiv w:val="1"/>
      <w:marLeft w:val="0"/>
      <w:marRight w:val="0"/>
      <w:marTop w:val="0"/>
      <w:marBottom w:val="0"/>
      <w:divBdr>
        <w:top w:val="none" w:sz="0" w:space="0" w:color="auto"/>
        <w:left w:val="none" w:sz="0" w:space="0" w:color="auto"/>
        <w:bottom w:val="none" w:sz="0" w:space="0" w:color="auto"/>
        <w:right w:val="none" w:sz="0" w:space="0" w:color="auto"/>
      </w:divBdr>
    </w:div>
    <w:div w:id="1084910383">
      <w:bodyDiv w:val="1"/>
      <w:marLeft w:val="0"/>
      <w:marRight w:val="0"/>
      <w:marTop w:val="0"/>
      <w:marBottom w:val="0"/>
      <w:divBdr>
        <w:top w:val="none" w:sz="0" w:space="0" w:color="auto"/>
        <w:left w:val="none" w:sz="0" w:space="0" w:color="auto"/>
        <w:bottom w:val="none" w:sz="0" w:space="0" w:color="auto"/>
        <w:right w:val="none" w:sz="0" w:space="0" w:color="auto"/>
      </w:divBdr>
    </w:div>
    <w:div w:id="1085155111">
      <w:bodyDiv w:val="1"/>
      <w:marLeft w:val="0"/>
      <w:marRight w:val="0"/>
      <w:marTop w:val="0"/>
      <w:marBottom w:val="0"/>
      <w:divBdr>
        <w:top w:val="none" w:sz="0" w:space="0" w:color="auto"/>
        <w:left w:val="none" w:sz="0" w:space="0" w:color="auto"/>
        <w:bottom w:val="none" w:sz="0" w:space="0" w:color="auto"/>
        <w:right w:val="none" w:sz="0" w:space="0" w:color="auto"/>
      </w:divBdr>
    </w:div>
    <w:div w:id="1085423596">
      <w:bodyDiv w:val="1"/>
      <w:marLeft w:val="0"/>
      <w:marRight w:val="0"/>
      <w:marTop w:val="0"/>
      <w:marBottom w:val="0"/>
      <w:divBdr>
        <w:top w:val="none" w:sz="0" w:space="0" w:color="auto"/>
        <w:left w:val="none" w:sz="0" w:space="0" w:color="auto"/>
        <w:bottom w:val="none" w:sz="0" w:space="0" w:color="auto"/>
        <w:right w:val="none" w:sz="0" w:space="0" w:color="auto"/>
      </w:divBdr>
    </w:div>
    <w:div w:id="1085876596">
      <w:bodyDiv w:val="1"/>
      <w:marLeft w:val="0"/>
      <w:marRight w:val="0"/>
      <w:marTop w:val="0"/>
      <w:marBottom w:val="0"/>
      <w:divBdr>
        <w:top w:val="none" w:sz="0" w:space="0" w:color="auto"/>
        <w:left w:val="none" w:sz="0" w:space="0" w:color="auto"/>
        <w:bottom w:val="none" w:sz="0" w:space="0" w:color="auto"/>
        <w:right w:val="none" w:sz="0" w:space="0" w:color="auto"/>
      </w:divBdr>
    </w:div>
    <w:div w:id="1085997658">
      <w:bodyDiv w:val="1"/>
      <w:marLeft w:val="0"/>
      <w:marRight w:val="0"/>
      <w:marTop w:val="0"/>
      <w:marBottom w:val="0"/>
      <w:divBdr>
        <w:top w:val="none" w:sz="0" w:space="0" w:color="auto"/>
        <w:left w:val="none" w:sz="0" w:space="0" w:color="auto"/>
        <w:bottom w:val="none" w:sz="0" w:space="0" w:color="auto"/>
        <w:right w:val="none" w:sz="0" w:space="0" w:color="auto"/>
      </w:divBdr>
    </w:div>
    <w:div w:id="1086226171">
      <w:bodyDiv w:val="1"/>
      <w:marLeft w:val="0"/>
      <w:marRight w:val="0"/>
      <w:marTop w:val="0"/>
      <w:marBottom w:val="0"/>
      <w:divBdr>
        <w:top w:val="none" w:sz="0" w:space="0" w:color="auto"/>
        <w:left w:val="none" w:sz="0" w:space="0" w:color="auto"/>
        <w:bottom w:val="none" w:sz="0" w:space="0" w:color="auto"/>
        <w:right w:val="none" w:sz="0" w:space="0" w:color="auto"/>
      </w:divBdr>
    </w:div>
    <w:div w:id="1086612374">
      <w:bodyDiv w:val="1"/>
      <w:marLeft w:val="0"/>
      <w:marRight w:val="0"/>
      <w:marTop w:val="0"/>
      <w:marBottom w:val="0"/>
      <w:divBdr>
        <w:top w:val="none" w:sz="0" w:space="0" w:color="auto"/>
        <w:left w:val="none" w:sz="0" w:space="0" w:color="auto"/>
        <w:bottom w:val="none" w:sz="0" w:space="0" w:color="auto"/>
        <w:right w:val="none" w:sz="0" w:space="0" w:color="auto"/>
      </w:divBdr>
    </w:div>
    <w:div w:id="1086998841">
      <w:bodyDiv w:val="1"/>
      <w:marLeft w:val="0"/>
      <w:marRight w:val="0"/>
      <w:marTop w:val="0"/>
      <w:marBottom w:val="0"/>
      <w:divBdr>
        <w:top w:val="none" w:sz="0" w:space="0" w:color="auto"/>
        <w:left w:val="none" w:sz="0" w:space="0" w:color="auto"/>
        <w:bottom w:val="none" w:sz="0" w:space="0" w:color="auto"/>
        <w:right w:val="none" w:sz="0" w:space="0" w:color="auto"/>
      </w:divBdr>
    </w:div>
    <w:div w:id="1087113476">
      <w:bodyDiv w:val="1"/>
      <w:marLeft w:val="0"/>
      <w:marRight w:val="0"/>
      <w:marTop w:val="0"/>
      <w:marBottom w:val="0"/>
      <w:divBdr>
        <w:top w:val="none" w:sz="0" w:space="0" w:color="auto"/>
        <w:left w:val="none" w:sz="0" w:space="0" w:color="auto"/>
        <w:bottom w:val="none" w:sz="0" w:space="0" w:color="auto"/>
        <w:right w:val="none" w:sz="0" w:space="0" w:color="auto"/>
      </w:divBdr>
    </w:div>
    <w:div w:id="1087191061">
      <w:bodyDiv w:val="1"/>
      <w:marLeft w:val="0"/>
      <w:marRight w:val="0"/>
      <w:marTop w:val="0"/>
      <w:marBottom w:val="0"/>
      <w:divBdr>
        <w:top w:val="none" w:sz="0" w:space="0" w:color="auto"/>
        <w:left w:val="none" w:sz="0" w:space="0" w:color="auto"/>
        <w:bottom w:val="none" w:sz="0" w:space="0" w:color="auto"/>
        <w:right w:val="none" w:sz="0" w:space="0" w:color="auto"/>
      </w:divBdr>
    </w:div>
    <w:div w:id="1087920694">
      <w:bodyDiv w:val="1"/>
      <w:marLeft w:val="0"/>
      <w:marRight w:val="0"/>
      <w:marTop w:val="0"/>
      <w:marBottom w:val="0"/>
      <w:divBdr>
        <w:top w:val="none" w:sz="0" w:space="0" w:color="auto"/>
        <w:left w:val="none" w:sz="0" w:space="0" w:color="auto"/>
        <w:bottom w:val="none" w:sz="0" w:space="0" w:color="auto"/>
        <w:right w:val="none" w:sz="0" w:space="0" w:color="auto"/>
      </w:divBdr>
    </w:div>
    <w:div w:id="1088160911">
      <w:bodyDiv w:val="1"/>
      <w:marLeft w:val="0"/>
      <w:marRight w:val="0"/>
      <w:marTop w:val="0"/>
      <w:marBottom w:val="0"/>
      <w:divBdr>
        <w:top w:val="none" w:sz="0" w:space="0" w:color="auto"/>
        <w:left w:val="none" w:sz="0" w:space="0" w:color="auto"/>
        <w:bottom w:val="none" w:sz="0" w:space="0" w:color="auto"/>
        <w:right w:val="none" w:sz="0" w:space="0" w:color="auto"/>
      </w:divBdr>
    </w:div>
    <w:div w:id="1088229139">
      <w:bodyDiv w:val="1"/>
      <w:marLeft w:val="0"/>
      <w:marRight w:val="0"/>
      <w:marTop w:val="0"/>
      <w:marBottom w:val="0"/>
      <w:divBdr>
        <w:top w:val="none" w:sz="0" w:space="0" w:color="auto"/>
        <w:left w:val="none" w:sz="0" w:space="0" w:color="auto"/>
        <w:bottom w:val="none" w:sz="0" w:space="0" w:color="auto"/>
        <w:right w:val="none" w:sz="0" w:space="0" w:color="auto"/>
      </w:divBdr>
    </w:div>
    <w:div w:id="1088229194">
      <w:bodyDiv w:val="1"/>
      <w:marLeft w:val="0"/>
      <w:marRight w:val="0"/>
      <w:marTop w:val="0"/>
      <w:marBottom w:val="0"/>
      <w:divBdr>
        <w:top w:val="none" w:sz="0" w:space="0" w:color="auto"/>
        <w:left w:val="none" w:sz="0" w:space="0" w:color="auto"/>
        <w:bottom w:val="none" w:sz="0" w:space="0" w:color="auto"/>
        <w:right w:val="none" w:sz="0" w:space="0" w:color="auto"/>
      </w:divBdr>
    </w:div>
    <w:div w:id="1088313024">
      <w:bodyDiv w:val="1"/>
      <w:marLeft w:val="0"/>
      <w:marRight w:val="0"/>
      <w:marTop w:val="0"/>
      <w:marBottom w:val="0"/>
      <w:divBdr>
        <w:top w:val="none" w:sz="0" w:space="0" w:color="auto"/>
        <w:left w:val="none" w:sz="0" w:space="0" w:color="auto"/>
        <w:bottom w:val="none" w:sz="0" w:space="0" w:color="auto"/>
        <w:right w:val="none" w:sz="0" w:space="0" w:color="auto"/>
      </w:divBdr>
    </w:div>
    <w:div w:id="1088383731">
      <w:bodyDiv w:val="1"/>
      <w:marLeft w:val="0"/>
      <w:marRight w:val="0"/>
      <w:marTop w:val="0"/>
      <w:marBottom w:val="0"/>
      <w:divBdr>
        <w:top w:val="none" w:sz="0" w:space="0" w:color="auto"/>
        <w:left w:val="none" w:sz="0" w:space="0" w:color="auto"/>
        <w:bottom w:val="none" w:sz="0" w:space="0" w:color="auto"/>
        <w:right w:val="none" w:sz="0" w:space="0" w:color="auto"/>
      </w:divBdr>
    </w:div>
    <w:div w:id="1089618111">
      <w:bodyDiv w:val="1"/>
      <w:marLeft w:val="0"/>
      <w:marRight w:val="0"/>
      <w:marTop w:val="0"/>
      <w:marBottom w:val="0"/>
      <w:divBdr>
        <w:top w:val="none" w:sz="0" w:space="0" w:color="auto"/>
        <w:left w:val="none" w:sz="0" w:space="0" w:color="auto"/>
        <w:bottom w:val="none" w:sz="0" w:space="0" w:color="auto"/>
        <w:right w:val="none" w:sz="0" w:space="0" w:color="auto"/>
      </w:divBdr>
    </w:div>
    <w:div w:id="1089622742">
      <w:bodyDiv w:val="1"/>
      <w:marLeft w:val="0"/>
      <w:marRight w:val="0"/>
      <w:marTop w:val="0"/>
      <w:marBottom w:val="0"/>
      <w:divBdr>
        <w:top w:val="none" w:sz="0" w:space="0" w:color="auto"/>
        <w:left w:val="none" w:sz="0" w:space="0" w:color="auto"/>
        <w:bottom w:val="none" w:sz="0" w:space="0" w:color="auto"/>
        <w:right w:val="none" w:sz="0" w:space="0" w:color="auto"/>
      </w:divBdr>
    </w:div>
    <w:div w:id="1089740892">
      <w:bodyDiv w:val="1"/>
      <w:marLeft w:val="0"/>
      <w:marRight w:val="0"/>
      <w:marTop w:val="0"/>
      <w:marBottom w:val="0"/>
      <w:divBdr>
        <w:top w:val="none" w:sz="0" w:space="0" w:color="auto"/>
        <w:left w:val="none" w:sz="0" w:space="0" w:color="auto"/>
        <w:bottom w:val="none" w:sz="0" w:space="0" w:color="auto"/>
        <w:right w:val="none" w:sz="0" w:space="0" w:color="auto"/>
      </w:divBdr>
    </w:div>
    <w:div w:id="1090005754">
      <w:bodyDiv w:val="1"/>
      <w:marLeft w:val="0"/>
      <w:marRight w:val="0"/>
      <w:marTop w:val="0"/>
      <w:marBottom w:val="0"/>
      <w:divBdr>
        <w:top w:val="none" w:sz="0" w:space="0" w:color="auto"/>
        <w:left w:val="none" w:sz="0" w:space="0" w:color="auto"/>
        <w:bottom w:val="none" w:sz="0" w:space="0" w:color="auto"/>
        <w:right w:val="none" w:sz="0" w:space="0" w:color="auto"/>
      </w:divBdr>
    </w:div>
    <w:div w:id="1090006739">
      <w:bodyDiv w:val="1"/>
      <w:marLeft w:val="0"/>
      <w:marRight w:val="0"/>
      <w:marTop w:val="0"/>
      <w:marBottom w:val="0"/>
      <w:divBdr>
        <w:top w:val="none" w:sz="0" w:space="0" w:color="auto"/>
        <w:left w:val="none" w:sz="0" w:space="0" w:color="auto"/>
        <w:bottom w:val="none" w:sz="0" w:space="0" w:color="auto"/>
        <w:right w:val="none" w:sz="0" w:space="0" w:color="auto"/>
      </w:divBdr>
    </w:div>
    <w:div w:id="1090277159">
      <w:bodyDiv w:val="1"/>
      <w:marLeft w:val="0"/>
      <w:marRight w:val="0"/>
      <w:marTop w:val="0"/>
      <w:marBottom w:val="0"/>
      <w:divBdr>
        <w:top w:val="none" w:sz="0" w:space="0" w:color="auto"/>
        <w:left w:val="none" w:sz="0" w:space="0" w:color="auto"/>
        <w:bottom w:val="none" w:sz="0" w:space="0" w:color="auto"/>
        <w:right w:val="none" w:sz="0" w:space="0" w:color="auto"/>
      </w:divBdr>
    </w:div>
    <w:div w:id="1090389113">
      <w:bodyDiv w:val="1"/>
      <w:marLeft w:val="0"/>
      <w:marRight w:val="0"/>
      <w:marTop w:val="0"/>
      <w:marBottom w:val="0"/>
      <w:divBdr>
        <w:top w:val="none" w:sz="0" w:space="0" w:color="auto"/>
        <w:left w:val="none" w:sz="0" w:space="0" w:color="auto"/>
        <w:bottom w:val="none" w:sz="0" w:space="0" w:color="auto"/>
        <w:right w:val="none" w:sz="0" w:space="0" w:color="auto"/>
      </w:divBdr>
    </w:div>
    <w:div w:id="1090464672">
      <w:bodyDiv w:val="1"/>
      <w:marLeft w:val="0"/>
      <w:marRight w:val="0"/>
      <w:marTop w:val="0"/>
      <w:marBottom w:val="0"/>
      <w:divBdr>
        <w:top w:val="none" w:sz="0" w:space="0" w:color="auto"/>
        <w:left w:val="none" w:sz="0" w:space="0" w:color="auto"/>
        <w:bottom w:val="none" w:sz="0" w:space="0" w:color="auto"/>
        <w:right w:val="none" w:sz="0" w:space="0" w:color="auto"/>
      </w:divBdr>
    </w:div>
    <w:div w:id="1090539706">
      <w:bodyDiv w:val="1"/>
      <w:marLeft w:val="0"/>
      <w:marRight w:val="0"/>
      <w:marTop w:val="0"/>
      <w:marBottom w:val="0"/>
      <w:divBdr>
        <w:top w:val="none" w:sz="0" w:space="0" w:color="auto"/>
        <w:left w:val="none" w:sz="0" w:space="0" w:color="auto"/>
        <w:bottom w:val="none" w:sz="0" w:space="0" w:color="auto"/>
        <w:right w:val="none" w:sz="0" w:space="0" w:color="auto"/>
      </w:divBdr>
      <w:divsChild>
        <w:div w:id="830173867">
          <w:marLeft w:val="0"/>
          <w:marRight w:val="0"/>
          <w:marTop w:val="0"/>
          <w:marBottom w:val="0"/>
          <w:divBdr>
            <w:top w:val="none" w:sz="0" w:space="0" w:color="auto"/>
            <w:left w:val="none" w:sz="0" w:space="0" w:color="auto"/>
            <w:bottom w:val="none" w:sz="0" w:space="0" w:color="auto"/>
            <w:right w:val="none" w:sz="0" w:space="0" w:color="auto"/>
          </w:divBdr>
        </w:div>
      </w:divsChild>
    </w:div>
    <w:div w:id="1090665323">
      <w:bodyDiv w:val="1"/>
      <w:marLeft w:val="0"/>
      <w:marRight w:val="0"/>
      <w:marTop w:val="0"/>
      <w:marBottom w:val="0"/>
      <w:divBdr>
        <w:top w:val="none" w:sz="0" w:space="0" w:color="auto"/>
        <w:left w:val="none" w:sz="0" w:space="0" w:color="auto"/>
        <w:bottom w:val="none" w:sz="0" w:space="0" w:color="auto"/>
        <w:right w:val="none" w:sz="0" w:space="0" w:color="auto"/>
      </w:divBdr>
    </w:div>
    <w:div w:id="1091198295">
      <w:bodyDiv w:val="1"/>
      <w:marLeft w:val="0"/>
      <w:marRight w:val="0"/>
      <w:marTop w:val="0"/>
      <w:marBottom w:val="0"/>
      <w:divBdr>
        <w:top w:val="none" w:sz="0" w:space="0" w:color="auto"/>
        <w:left w:val="none" w:sz="0" w:space="0" w:color="auto"/>
        <w:bottom w:val="none" w:sz="0" w:space="0" w:color="auto"/>
        <w:right w:val="none" w:sz="0" w:space="0" w:color="auto"/>
      </w:divBdr>
    </w:div>
    <w:div w:id="1091462542">
      <w:bodyDiv w:val="1"/>
      <w:marLeft w:val="0"/>
      <w:marRight w:val="0"/>
      <w:marTop w:val="0"/>
      <w:marBottom w:val="0"/>
      <w:divBdr>
        <w:top w:val="none" w:sz="0" w:space="0" w:color="auto"/>
        <w:left w:val="none" w:sz="0" w:space="0" w:color="auto"/>
        <w:bottom w:val="none" w:sz="0" w:space="0" w:color="auto"/>
        <w:right w:val="none" w:sz="0" w:space="0" w:color="auto"/>
      </w:divBdr>
    </w:div>
    <w:div w:id="1091511558">
      <w:bodyDiv w:val="1"/>
      <w:marLeft w:val="0"/>
      <w:marRight w:val="0"/>
      <w:marTop w:val="0"/>
      <w:marBottom w:val="0"/>
      <w:divBdr>
        <w:top w:val="none" w:sz="0" w:space="0" w:color="auto"/>
        <w:left w:val="none" w:sz="0" w:space="0" w:color="auto"/>
        <w:bottom w:val="none" w:sz="0" w:space="0" w:color="auto"/>
        <w:right w:val="none" w:sz="0" w:space="0" w:color="auto"/>
      </w:divBdr>
    </w:div>
    <w:div w:id="1091774110">
      <w:bodyDiv w:val="1"/>
      <w:marLeft w:val="0"/>
      <w:marRight w:val="0"/>
      <w:marTop w:val="0"/>
      <w:marBottom w:val="0"/>
      <w:divBdr>
        <w:top w:val="none" w:sz="0" w:space="0" w:color="auto"/>
        <w:left w:val="none" w:sz="0" w:space="0" w:color="auto"/>
        <w:bottom w:val="none" w:sz="0" w:space="0" w:color="auto"/>
        <w:right w:val="none" w:sz="0" w:space="0" w:color="auto"/>
      </w:divBdr>
    </w:div>
    <w:div w:id="1091777176">
      <w:bodyDiv w:val="1"/>
      <w:marLeft w:val="0"/>
      <w:marRight w:val="0"/>
      <w:marTop w:val="0"/>
      <w:marBottom w:val="0"/>
      <w:divBdr>
        <w:top w:val="none" w:sz="0" w:space="0" w:color="auto"/>
        <w:left w:val="none" w:sz="0" w:space="0" w:color="auto"/>
        <w:bottom w:val="none" w:sz="0" w:space="0" w:color="auto"/>
        <w:right w:val="none" w:sz="0" w:space="0" w:color="auto"/>
      </w:divBdr>
    </w:div>
    <w:div w:id="1091858224">
      <w:bodyDiv w:val="1"/>
      <w:marLeft w:val="0"/>
      <w:marRight w:val="0"/>
      <w:marTop w:val="0"/>
      <w:marBottom w:val="0"/>
      <w:divBdr>
        <w:top w:val="none" w:sz="0" w:space="0" w:color="auto"/>
        <w:left w:val="none" w:sz="0" w:space="0" w:color="auto"/>
        <w:bottom w:val="none" w:sz="0" w:space="0" w:color="auto"/>
        <w:right w:val="none" w:sz="0" w:space="0" w:color="auto"/>
      </w:divBdr>
    </w:div>
    <w:div w:id="1091976502">
      <w:bodyDiv w:val="1"/>
      <w:marLeft w:val="0"/>
      <w:marRight w:val="0"/>
      <w:marTop w:val="0"/>
      <w:marBottom w:val="0"/>
      <w:divBdr>
        <w:top w:val="none" w:sz="0" w:space="0" w:color="auto"/>
        <w:left w:val="none" w:sz="0" w:space="0" w:color="auto"/>
        <w:bottom w:val="none" w:sz="0" w:space="0" w:color="auto"/>
        <w:right w:val="none" w:sz="0" w:space="0" w:color="auto"/>
      </w:divBdr>
    </w:div>
    <w:div w:id="1092242249">
      <w:bodyDiv w:val="1"/>
      <w:marLeft w:val="0"/>
      <w:marRight w:val="0"/>
      <w:marTop w:val="0"/>
      <w:marBottom w:val="0"/>
      <w:divBdr>
        <w:top w:val="none" w:sz="0" w:space="0" w:color="auto"/>
        <w:left w:val="none" w:sz="0" w:space="0" w:color="auto"/>
        <w:bottom w:val="none" w:sz="0" w:space="0" w:color="auto"/>
        <w:right w:val="none" w:sz="0" w:space="0" w:color="auto"/>
      </w:divBdr>
    </w:div>
    <w:div w:id="1092312921">
      <w:bodyDiv w:val="1"/>
      <w:marLeft w:val="0"/>
      <w:marRight w:val="0"/>
      <w:marTop w:val="0"/>
      <w:marBottom w:val="0"/>
      <w:divBdr>
        <w:top w:val="none" w:sz="0" w:space="0" w:color="auto"/>
        <w:left w:val="none" w:sz="0" w:space="0" w:color="auto"/>
        <w:bottom w:val="none" w:sz="0" w:space="0" w:color="auto"/>
        <w:right w:val="none" w:sz="0" w:space="0" w:color="auto"/>
      </w:divBdr>
    </w:div>
    <w:div w:id="1092354418">
      <w:bodyDiv w:val="1"/>
      <w:marLeft w:val="0"/>
      <w:marRight w:val="0"/>
      <w:marTop w:val="0"/>
      <w:marBottom w:val="0"/>
      <w:divBdr>
        <w:top w:val="none" w:sz="0" w:space="0" w:color="auto"/>
        <w:left w:val="none" w:sz="0" w:space="0" w:color="auto"/>
        <w:bottom w:val="none" w:sz="0" w:space="0" w:color="auto"/>
        <w:right w:val="none" w:sz="0" w:space="0" w:color="auto"/>
      </w:divBdr>
    </w:div>
    <w:div w:id="1092508655">
      <w:bodyDiv w:val="1"/>
      <w:marLeft w:val="0"/>
      <w:marRight w:val="0"/>
      <w:marTop w:val="0"/>
      <w:marBottom w:val="0"/>
      <w:divBdr>
        <w:top w:val="none" w:sz="0" w:space="0" w:color="auto"/>
        <w:left w:val="none" w:sz="0" w:space="0" w:color="auto"/>
        <w:bottom w:val="none" w:sz="0" w:space="0" w:color="auto"/>
        <w:right w:val="none" w:sz="0" w:space="0" w:color="auto"/>
      </w:divBdr>
    </w:div>
    <w:div w:id="1092630607">
      <w:bodyDiv w:val="1"/>
      <w:marLeft w:val="0"/>
      <w:marRight w:val="0"/>
      <w:marTop w:val="0"/>
      <w:marBottom w:val="0"/>
      <w:divBdr>
        <w:top w:val="none" w:sz="0" w:space="0" w:color="auto"/>
        <w:left w:val="none" w:sz="0" w:space="0" w:color="auto"/>
        <w:bottom w:val="none" w:sz="0" w:space="0" w:color="auto"/>
        <w:right w:val="none" w:sz="0" w:space="0" w:color="auto"/>
      </w:divBdr>
    </w:div>
    <w:div w:id="1092748543">
      <w:bodyDiv w:val="1"/>
      <w:marLeft w:val="0"/>
      <w:marRight w:val="0"/>
      <w:marTop w:val="0"/>
      <w:marBottom w:val="0"/>
      <w:divBdr>
        <w:top w:val="none" w:sz="0" w:space="0" w:color="auto"/>
        <w:left w:val="none" w:sz="0" w:space="0" w:color="auto"/>
        <w:bottom w:val="none" w:sz="0" w:space="0" w:color="auto"/>
        <w:right w:val="none" w:sz="0" w:space="0" w:color="auto"/>
      </w:divBdr>
      <w:divsChild>
        <w:div w:id="934049181">
          <w:marLeft w:val="0"/>
          <w:marRight w:val="0"/>
          <w:marTop w:val="0"/>
          <w:marBottom w:val="0"/>
          <w:divBdr>
            <w:top w:val="none" w:sz="0" w:space="0" w:color="auto"/>
            <w:left w:val="none" w:sz="0" w:space="0" w:color="auto"/>
            <w:bottom w:val="none" w:sz="0" w:space="0" w:color="auto"/>
            <w:right w:val="none" w:sz="0" w:space="0" w:color="auto"/>
          </w:divBdr>
        </w:div>
      </w:divsChild>
    </w:div>
    <w:div w:id="1092822689">
      <w:bodyDiv w:val="1"/>
      <w:marLeft w:val="0"/>
      <w:marRight w:val="0"/>
      <w:marTop w:val="0"/>
      <w:marBottom w:val="0"/>
      <w:divBdr>
        <w:top w:val="none" w:sz="0" w:space="0" w:color="auto"/>
        <w:left w:val="none" w:sz="0" w:space="0" w:color="auto"/>
        <w:bottom w:val="none" w:sz="0" w:space="0" w:color="auto"/>
        <w:right w:val="none" w:sz="0" w:space="0" w:color="auto"/>
      </w:divBdr>
    </w:div>
    <w:div w:id="1093816886">
      <w:bodyDiv w:val="1"/>
      <w:marLeft w:val="0"/>
      <w:marRight w:val="0"/>
      <w:marTop w:val="0"/>
      <w:marBottom w:val="0"/>
      <w:divBdr>
        <w:top w:val="none" w:sz="0" w:space="0" w:color="auto"/>
        <w:left w:val="none" w:sz="0" w:space="0" w:color="auto"/>
        <w:bottom w:val="none" w:sz="0" w:space="0" w:color="auto"/>
        <w:right w:val="none" w:sz="0" w:space="0" w:color="auto"/>
      </w:divBdr>
    </w:div>
    <w:div w:id="1093890243">
      <w:bodyDiv w:val="1"/>
      <w:marLeft w:val="0"/>
      <w:marRight w:val="0"/>
      <w:marTop w:val="0"/>
      <w:marBottom w:val="0"/>
      <w:divBdr>
        <w:top w:val="none" w:sz="0" w:space="0" w:color="auto"/>
        <w:left w:val="none" w:sz="0" w:space="0" w:color="auto"/>
        <w:bottom w:val="none" w:sz="0" w:space="0" w:color="auto"/>
        <w:right w:val="none" w:sz="0" w:space="0" w:color="auto"/>
      </w:divBdr>
    </w:div>
    <w:div w:id="1094209481">
      <w:bodyDiv w:val="1"/>
      <w:marLeft w:val="0"/>
      <w:marRight w:val="0"/>
      <w:marTop w:val="0"/>
      <w:marBottom w:val="0"/>
      <w:divBdr>
        <w:top w:val="none" w:sz="0" w:space="0" w:color="auto"/>
        <w:left w:val="none" w:sz="0" w:space="0" w:color="auto"/>
        <w:bottom w:val="none" w:sz="0" w:space="0" w:color="auto"/>
        <w:right w:val="none" w:sz="0" w:space="0" w:color="auto"/>
      </w:divBdr>
    </w:div>
    <w:div w:id="1094209947">
      <w:bodyDiv w:val="1"/>
      <w:marLeft w:val="0"/>
      <w:marRight w:val="0"/>
      <w:marTop w:val="0"/>
      <w:marBottom w:val="0"/>
      <w:divBdr>
        <w:top w:val="none" w:sz="0" w:space="0" w:color="auto"/>
        <w:left w:val="none" w:sz="0" w:space="0" w:color="auto"/>
        <w:bottom w:val="none" w:sz="0" w:space="0" w:color="auto"/>
        <w:right w:val="none" w:sz="0" w:space="0" w:color="auto"/>
      </w:divBdr>
    </w:div>
    <w:div w:id="1094548835">
      <w:bodyDiv w:val="1"/>
      <w:marLeft w:val="0"/>
      <w:marRight w:val="0"/>
      <w:marTop w:val="0"/>
      <w:marBottom w:val="0"/>
      <w:divBdr>
        <w:top w:val="none" w:sz="0" w:space="0" w:color="auto"/>
        <w:left w:val="none" w:sz="0" w:space="0" w:color="auto"/>
        <w:bottom w:val="none" w:sz="0" w:space="0" w:color="auto"/>
        <w:right w:val="none" w:sz="0" w:space="0" w:color="auto"/>
      </w:divBdr>
    </w:div>
    <w:div w:id="1094741958">
      <w:bodyDiv w:val="1"/>
      <w:marLeft w:val="0"/>
      <w:marRight w:val="0"/>
      <w:marTop w:val="0"/>
      <w:marBottom w:val="0"/>
      <w:divBdr>
        <w:top w:val="none" w:sz="0" w:space="0" w:color="auto"/>
        <w:left w:val="none" w:sz="0" w:space="0" w:color="auto"/>
        <w:bottom w:val="none" w:sz="0" w:space="0" w:color="auto"/>
        <w:right w:val="none" w:sz="0" w:space="0" w:color="auto"/>
      </w:divBdr>
    </w:div>
    <w:div w:id="1094938948">
      <w:bodyDiv w:val="1"/>
      <w:marLeft w:val="0"/>
      <w:marRight w:val="0"/>
      <w:marTop w:val="0"/>
      <w:marBottom w:val="0"/>
      <w:divBdr>
        <w:top w:val="none" w:sz="0" w:space="0" w:color="auto"/>
        <w:left w:val="none" w:sz="0" w:space="0" w:color="auto"/>
        <w:bottom w:val="none" w:sz="0" w:space="0" w:color="auto"/>
        <w:right w:val="none" w:sz="0" w:space="0" w:color="auto"/>
      </w:divBdr>
    </w:div>
    <w:div w:id="1095007747">
      <w:bodyDiv w:val="1"/>
      <w:marLeft w:val="0"/>
      <w:marRight w:val="0"/>
      <w:marTop w:val="0"/>
      <w:marBottom w:val="0"/>
      <w:divBdr>
        <w:top w:val="none" w:sz="0" w:space="0" w:color="auto"/>
        <w:left w:val="none" w:sz="0" w:space="0" w:color="auto"/>
        <w:bottom w:val="none" w:sz="0" w:space="0" w:color="auto"/>
        <w:right w:val="none" w:sz="0" w:space="0" w:color="auto"/>
      </w:divBdr>
    </w:div>
    <w:div w:id="1095243653">
      <w:bodyDiv w:val="1"/>
      <w:marLeft w:val="0"/>
      <w:marRight w:val="0"/>
      <w:marTop w:val="0"/>
      <w:marBottom w:val="0"/>
      <w:divBdr>
        <w:top w:val="none" w:sz="0" w:space="0" w:color="auto"/>
        <w:left w:val="none" w:sz="0" w:space="0" w:color="auto"/>
        <w:bottom w:val="none" w:sz="0" w:space="0" w:color="auto"/>
        <w:right w:val="none" w:sz="0" w:space="0" w:color="auto"/>
      </w:divBdr>
    </w:div>
    <w:div w:id="1095243790">
      <w:bodyDiv w:val="1"/>
      <w:marLeft w:val="0"/>
      <w:marRight w:val="0"/>
      <w:marTop w:val="0"/>
      <w:marBottom w:val="0"/>
      <w:divBdr>
        <w:top w:val="none" w:sz="0" w:space="0" w:color="auto"/>
        <w:left w:val="none" w:sz="0" w:space="0" w:color="auto"/>
        <w:bottom w:val="none" w:sz="0" w:space="0" w:color="auto"/>
        <w:right w:val="none" w:sz="0" w:space="0" w:color="auto"/>
      </w:divBdr>
    </w:div>
    <w:div w:id="1095396175">
      <w:bodyDiv w:val="1"/>
      <w:marLeft w:val="0"/>
      <w:marRight w:val="0"/>
      <w:marTop w:val="0"/>
      <w:marBottom w:val="0"/>
      <w:divBdr>
        <w:top w:val="none" w:sz="0" w:space="0" w:color="auto"/>
        <w:left w:val="none" w:sz="0" w:space="0" w:color="auto"/>
        <w:bottom w:val="none" w:sz="0" w:space="0" w:color="auto"/>
        <w:right w:val="none" w:sz="0" w:space="0" w:color="auto"/>
      </w:divBdr>
    </w:div>
    <w:div w:id="1095635307">
      <w:bodyDiv w:val="1"/>
      <w:marLeft w:val="0"/>
      <w:marRight w:val="0"/>
      <w:marTop w:val="0"/>
      <w:marBottom w:val="0"/>
      <w:divBdr>
        <w:top w:val="none" w:sz="0" w:space="0" w:color="auto"/>
        <w:left w:val="none" w:sz="0" w:space="0" w:color="auto"/>
        <w:bottom w:val="none" w:sz="0" w:space="0" w:color="auto"/>
        <w:right w:val="none" w:sz="0" w:space="0" w:color="auto"/>
      </w:divBdr>
    </w:div>
    <w:div w:id="1095636260">
      <w:bodyDiv w:val="1"/>
      <w:marLeft w:val="0"/>
      <w:marRight w:val="0"/>
      <w:marTop w:val="0"/>
      <w:marBottom w:val="0"/>
      <w:divBdr>
        <w:top w:val="none" w:sz="0" w:space="0" w:color="auto"/>
        <w:left w:val="none" w:sz="0" w:space="0" w:color="auto"/>
        <w:bottom w:val="none" w:sz="0" w:space="0" w:color="auto"/>
        <w:right w:val="none" w:sz="0" w:space="0" w:color="auto"/>
      </w:divBdr>
    </w:div>
    <w:div w:id="1095639597">
      <w:bodyDiv w:val="1"/>
      <w:marLeft w:val="0"/>
      <w:marRight w:val="0"/>
      <w:marTop w:val="0"/>
      <w:marBottom w:val="0"/>
      <w:divBdr>
        <w:top w:val="none" w:sz="0" w:space="0" w:color="auto"/>
        <w:left w:val="none" w:sz="0" w:space="0" w:color="auto"/>
        <w:bottom w:val="none" w:sz="0" w:space="0" w:color="auto"/>
        <w:right w:val="none" w:sz="0" w:space="0" w:color="auto"/>
      </w:divBdr>
    </w:div>
    <w:div w:id="1095707091">
      <w:bodyDiv w:val="1"/>
      <w:marLeft w:val="0"/>
      <w:marRight w:val="0"/>
      <w:marTop w:val="0"/>
      <w:marBottom w:val="0"/>
      <w:divBdr>
        <w:top w:val="none" w:sz="0" w:space="0" w:color="auto"/>
        <w:left w:val="none" w:sz="0" w:space="0" w:color="auto"/>
        <w:bottom w:val="none" w:sz="0" w:space="0" w:color="auto"/>
        <w:right w:val="none" w:sz="0" w:space="0" w:color="auto"/>
      </w:divBdr>
    </w:div>
    <w:div w:id="1095974692">
      <w:bodyDiv w:val="1"/>
      <w:marLeft w:val="0"/>
      <w:marRight w:val="0"/>
      <w:marTop w:val="0"/>
      <w:marBottom w:val="0"/>
      <w:divBdr>
        <w:top w:val="none" w:sz="0" w:space="0" w:color="auto"/>
        <w:left w:val="none" w:sz="0" w:space="0" w:color="auto"/>
        <w:bottom w:val="none" w:sz="0" w:space="0" w:color="auto"/>
        <w:right w:val="none" w:sz="0" w:space="0" w:color="auto"/>
      </w:divBdr>
    </w:div>
    <w:div w:id="1096293559">
      <w:bodyDiv w:val="1"/>
      <w:marLeft w:val="0"/>
      <w:marRight w:val="0"/>
      <w:marTop w:val="0"/>
      <w:marBottom w:val="0"/>
      <w:divBdr>
        <w:top w:val="none" w:sz="0" w:space="0" w:color="auto"/>
        <w:left w:val="none" w:sz="0" w:space="0" w:color="auto"/>
        <w:bottom w:val="none" w:sz="0" w:space="0" w:color="auto"/>
        <w:right w:val="none" w:sz="0" w:space="0" w:color="auto"/>
      </w:divBdr>
    </w:div>
    <w:div w:id="1096554938">
      <w:bodyDiv w:val="1"/>
      <w:marLeft w:val="0"/>
      <w:marRight w:val="0"/>
      <w:marTop w:val="0"/>
      <w:marBottom w:val="0"/>
      <w:divBdr>
        <w:top w:val="none" w:sz="0" w:space="0" w:color="auto"/>
        <w:left w:val="none" w:sz="0" w:space="0" w:color="auto"/>
        <w:bottom w:val="none" w:sz="0" w:space="0" w:color="auto"/>
        <w:right w:val="none" w:sz="0" w:space="0" w:color="auto"/>
      </w:divBdr>
    </w:div>
    <w:div w:id="1096555308">
      <w:bodyDiv w:val="1"/>
      <w:marLeft w:val="0"/>
      <w:marRight w:val="0"/>
      <w:marTop w:val="0"/>
      <w:marBottom w:val="0"/>
      <w:divBdr>
        <w:top w:val="none" w:sz="0" w:space="0" w:color="auto"/>
        <w:left w:val="none" w:sz="0" w:space="0" w:color="auto"/>
        <w:bottom w:val="none" w:sz="0" w:space="0" w:color="auto"/>
        <w:right w:val="none" w:sz="0" w:space="0" w:color="auto"/>
      </w:divBdr>
    </w:div>
    <w:div w:id="1096906960">
      <w:bodyDiv w:val="1"/>
      <w:marLeft w:val="0"/>
      <w:marRight w:val="0"/>
      <w:marTop w:val="0"/>
      <w:marBottom w:val="0"/>
      <w:divBdr>
        <w:top w:val="none" w:sz="0" w:space="0" w:color="auto"/>
        <w:left w:val="none" w:sz="0" w:space="0" w:color="auto"/>
        <w:bottom w:val="none" w:sz="0" w:space="0" w:color="auto"/>
        <w:right w:val="none" w:sz="0" w:space="0" w:color="auto"/>
      </w:divBdr>
    </w:div>
    <w:div w:id="1097138624">
      <w:bodyDiv w:val="1"/>
      <w:marLeft w:val="0"/>
      <w:marRight w:val="0"/>
      <w:marTop w:val="0"/>
      <w:marBottom w:val="0"/>
      <w:divBdr>
        <w:top w:val="none" w:sz="0" w:space="0" w:color="auto"/>
        <w:left w:val="none" w:sz="0" w:space="0" w:color="auto"/>
        <w:bottom w:val="none" w:sz="0" w:space="0" w:color="auto"/>
        <w:right w:val="none" w:sz="0" w:space="0" w:color="auto"/>
      </w:divBdr>
    </w:div>
    <w:div w:id="1097677203">
      <w:bodyDiv w:val="1"/>
      <w:marLeft w:val="0"/>
      <w:marRight w:val="0"/>
      <w:marTop w:val="0"/>
      <w:marBottom w:val="0"/>
      <w:divBdr>
        <w:top w:val="none" w:sz="0" w:space="0" w:color="auto"/>
        <w:left w:val="none" w:sz="0" w:space="0" w:color="auto"/>
        <w:bottom w:val="none" w:sz="0" w:space="0" w:color="auto"/>
        <w:right w:val="none" w:sz="0" w:space="0" w:color="auto"/>
      </w:divBdr>
      <w:divsChild>
        <w:div w:id="1178274311">
          <w:marLeft w:val="0"/>
          <w:marRight w:val="0"/>
          <w:marTop w:val="0"/>
          <w:marBottom w:val="0"/>
          <w:divBdr>
            <w:top w:val="none" w:sz="0" w:space="0" w:color="auto"/>
            <w:left w:val="none" w:sz="0" w:space="0" w:color="auto"/>
            <w:bottom w:val="none" w:sz="0" w:space="0" w:color="auto"/>
            <w:right w:val="none" w:sz="0" w:space="0" w:color="auto"/>
          </w:divBdr>
        </w:div>
      </w:divsChild>
    </w:div>
    <w:div w:id="1097871877">
      <w:bodyDiv w:val="1"/>
      <w:marLeft w:val="0"/>
      <w:marRight w:val="0"/>
      <w:marTop w:val="0"/>
      <w:marBottom w:val="0"/>
      <w:divBdr>
        <w:top w:val="none" w:sz="0" w:space="0" w:color="auto"/>
        <w:left w:val="none" w:sz="0" w:space="0" w:color="auto"/>
        <w:bottom w:val="none" w:sz="0" w:space="0" w:color="auto"/>
        <w:right w:val="none" w:sz="0" w:space="0" w:color="auto"/>
      </w:divBdr>
    </w:div>
    <w:div w:id="1098208892">
      <w:bodyDiv w:val="1"/>
      <w:marLeft w:val="0"/>
      <w:marRight w:val="0"/>
      <w:marTop w:val="0"/>
      <w:marBottom w:val="0"/>
      <w:divBdr>
        <w:top w:val="none" w:sz="0" w:space="0" w:color="auto"/>
        <w:left w:val="none" w:sz="0" w:space="0" w:color="auto"/>
        <w:bottom w:val="none" w:sz="0" w:space="0" w:color="auto"/>
        <w:right w:val="none" w:sz="0" w:space="0" w:color="auto"/>
      </w:divBdr>
    </w:div>
    <w:div w:id="1098254248">
      <w:bodyDiv w:val="1"/>
      <w:marLeft w:val="0"/>
      <w:marRight w:val="0"/>
      <w:marTop w:val="0"/>
      <w:marBottom w:val="0"/>
      <w:divBdr>
        <w:top w:val="none" w:sz="0" w:space="0" w:color="auto"/>
        <w:left w:val="none" w:sz="0" w:space="0" w:color="auto"/>
        <w:bottom w:val="none" w:sz="0" w:space="0" w:color="auto"/>
        <w:right w:val="none" w:sz="0" w:space="0" w:color="auto"/>
      </w:divBdr>
      <w:divsChild>
        <w:div w:id="170146081">
          <w:marLeft w:val="0"/>
          <w:marRight w:val="0"/>
          <w:marTop w:val="0"/>
          <w:marBottom w:val="0"/>
          <w:divBdr>
            <w:top w:val="none" w:sz="0" w:space="0" w:color="auto"/>
            <w:left w:val="none" w:sz="0" w:space="0" w:color="auto"/>
            <w:bottom w:val="none" w:sz="0" w:space="0" w:color="auto"/>
            <w:right w:val="none" w:sz="0" w:space="0" w:color="auto"/>
          </w:divBdr>
        </w:div>
      </w:divsChild>
    </w:div>
    <w:div w:id="1098332405">
      <w:bodyDiv w:val="1"/>
      <w:marLeft w:val="0"/>
      <w:marRight w:val="0"/>
      <w:marTop w:val="0"/>
      <w:marBottom w:val="0"/>
      <w:divBdr>
        <w:top w:val="none" w:sz="0" w:space="0" w:color="auto"/>
        <w:left w:val="none" w:sz="0" w:space="0" w:color="auto"/>
        <w:bottom w:val="none" w:sz="0" w:space="0" w:color="auto"/>
        <w:right w:val="none" w:sz="0" w:space="0" w:color="auto"/>
      </w:divBdr>
    </w:div>
    <w:div w:id="1099256710">
      <w:bodyDiv w:val="1"/>
      <w:marLeft w:val="0"/>
      <w:marRight w:val="0"/>
      <w:marTop w:val="0"/>
      <w:marBottom w:val="0"/>
      <w:divBdr>
        <w:top w:val="none" w:sz="0" w:space="0" w:color="auto"/>
        <w:left w:val="none" w:sz="0" w:space="0" w:color="auto"/>
        <w:bottom w:val="none" w:sz="0" w:space="0" w:color="auto"/>
        <w:right w:val="none" w:sz="0" w:space="0" w:color="auto"/>
      </w:divBdr>
    </w:div>
    <w:div w:id="1099301136">
      <w:bodyDiv w:val="1"/>
      <w:marLeft w:val="0"/>
      <w:marRight w:val="0"/>
      <w:marTop w:val="0"/>
      <w:marBottom w:val="0"/>
      <w:divBdr>
        <w:top w:val="none" w:sz="0" w:space="0" w:color="auto"/>
        <w:left w:val="none" w:sz="0" w:space="0" w:color="auto"/>
        <w:bottom w:val="none" w:sz="0" w:space="0" w:color="auto"/>
        <w:right w:val="none" w:sz="0" w:space="0" w:color="auto"/>
      </w:divBdr>
    </w:div>
    <w:div w:id="1099301988">
      <w:bodyDiv w:val="1"/>
      <w:marLeft w:val="0"/>
      <w:marRight w:val="0"/>
      <w:marTop w:val="0"/>
      <w:marBottom w:val="0"/>
      <w:divBdr>
        <w:top w:val="none" w:sz="0" w:space="0" w:color="auto"/>
        <w:left w:val="none" w:sz="0" w:space="0" w:color="auto"/>
        <w:bottom w:val="none" w:sz="0" w:space="0" w:color="auto"/>
        <w:right w:val="none" w:sz="0" w:space="0" w:color="auto"/>
      </w:divBdr>
    </w:div>
    <w:div w:id="1100369301">
      <w:bodyDiv w:val="1"/>
      <w:marLeft w:val="0"/>
      <w:marRight w:val="0"/>
      <w:marTop w:val="0"/>
      <w:marBottom w:val="0"/>
      <w:divBdr>
        <w:top w:val="none" w:sz="0" w:space="0" w:color="auto"/>
        <w:left w:val="none" w:sz="0" w:space="0" w:color="auto"/>
        <w:bottom w:val="none" w:sz="0" w:space="0" w:color="auto"/>
        <w:right w:val="none" w:sz="0" w:space="0" w:color="auto"/>
      </w:divBdr>
    </w:div>
    <w:div w:id="1100612511">
      <w:bodyDiv w:val="1"/>
      <w:marLeft w:val="0"/>
      <w:marRight w:val="0"/>
      <w:marTop w:val="0"/>
      <w:marBottom w:val="0"/>
      <w:divBdr>
        <w:top w:val="none" w:sz="0" w:space="0" w:color="auto"/>
        <w:left w:val="none" w:sz="0" w:space="0" w:color="auto"/>
        <w:bottom w:val="none" w:sz="0" w:space="0" w:color="auto"/>
        <w:right w:val="none" w:sz="0" w:space="0" w:color="auto"/>
      </w:divBdr>
    </w:div>
    <w:div w:id="1100638410">
      <w:bodyDiv w:val="1"/>
      <w:marLeft w:val="0"/>
      <w:marRight w:val="0"/>
      <w:marTop w:val="0"/>
      <w:marBottom w:val="0"/>
      <w:divBdr>
        <w:top w:val="none" w:sz="0" w:space="0" w:color="auto"/>
        <w:left w:val="none" w:sz="0" w:space="0" w:color="auto"/>
        <w:bottom w:val="none" w:sz="0" w:space="0" w:color="auto"/>
        <w:right w:val="none" w:sz="0" w:space="0" w:color="auto"/>
      </w:divBdr>
    </w:div>
    <w:div w:id="1100832923">
      <w:bodyDiv w:val="1"/>
      <w:marLeft w:val="0"/>
      <w:marRight w:val="0"/>
      <w:marTop w:val="0"/>
      <w:marBottom w:val="0"/>
      <w:divBdr>
        <w:top w:val="none" w:sz="0" w:space="0" w:color="auto"/>
        <w:left w:val="none" w:sz="0" w:space="0" w:color="auto"/>
        <w:bottom w:val="none" w:sz="0" w:space="0" w:color="auto"/>
        <w:right w:val="none" w:sz="0" w:space="0" w:color="auto"/>
      </w:divBdr>
      <w:divsChild>
        <w:div w:id="767966437">
          <w:marLeft w:val="0"/>
          <w:marRight w:val="0"/>
          <w:marTop w:val="0"/>
          <w:marBottom w:val="0"/>
          <w:divBdr>
            <w:top w:val="none" w:sz="0" w:space="0" w:color="auto"/>
            <w:left w:val="none" w:sz="0" w:space="0" w:color="auto"/>
            <w:bottom w:val="none" w:sz="0" w:space="0" w:color="auto"/>
            <w:right w:val="none" w:sz="0" w:space="0" w:color="auto"/>
          </w:divBdr>
        </w:div>
      </w:divsChild>
    </w:div>
    <w:div w:id="1101298822">
      <w:bodyDiv w:val="1"/>
      <w:marLeft w:val="0"/>
      <w:marRight w:val="0"/>
      <w:marTop w:val="0"/>
      <w:marBottom w:val="0"/>
      <w:divBdr>
        <w:top w:val="none" w:sz="0" w:space="0" w:color="auto"/>
        <w:left w:val="none" w:sz="0" w:space="0" w:color="auto"/>
        <w:bottom w:val="none" w:sz="0" w:space="0" w:color="auto"/>
        <w:right w:val="none" w:sz="0" w:space="0" w:color="auto"/>
      </w:divBdr>
    </w:div>
    <w:div w:id="1101335785">
      <w:bodyDiv w:val="1"/>
      <w:marLeft w:val="0"/>
      <w:marRight w:val="0"/>
      <w:marTop w:val="0"/>
      <w:marBottom w:val="0"/>
      <w:divBdr>
        <w:top w:val="none" w:sz="0" w:space="0" w:color="auto"/>
        <w:left w:val="none" w:sz="0" w:space="0" w:color="auto"/>
        <w:bottom w:val="none" w:sz="0" w:space="0" w:color="auto"/>
        <w:right w:val="none" w:sz="0" w:space="0" w:color="auto"/>
      </w:divBdr>
    </w:div>
    <w:div w:id="1101726338">
      <w:bodyDiv w:val="1"/>
      <w:marLeft w:val="0"/>
      <w:marRight w:val="0"/>
      <w:marTop w:val="0"/>
      <w:marBottom w:val="0"/>
      <w:divBdr>
        <w:top w:val="none" w:sz="0" w:space="0" w:color="auto"/>
        <w:left w:val="none" w:sz="0" w:space="0" w:color="auto"/>
        <w:bottom w:val="none" w:sz="0" w:space="0" w:color="auto"/>
        <w:right w:val="none" w:sz="0" w:space="0" w:color="auto"/>
      </w:divBdr>
    </w:div>
    <w:div w:id="1101878518">
      <w:bodyDiv w:val="1"/>
      <w:marLeft w:val="0"/>
      <w:marRight w:val="0"/>
      <w:marTop w:val="0"/>
      <w:marBottom w:val="0"/>
      <w:divBdr>
        <w:top w:val="none" w:sz="0" w:space="0" w:color="auto"/>
        <w:left w:val="none" w:sz="0" w:space="0" w:color="auto"/>
        <w:bottom w:val="none" w:sz="0" w:space="0" w:color="auto"/>
        <w:right w:val="none" w:sz="0" w:space="0" w:color="auto"/>
      </w:divBdr>
      <w:divsChild>
        <w:div w:id="954406161">
          <w:marLeft w:val="0"/>
          <w:marRight w:val="0"/>
          <w:marTop w:val="0"/>
          <w:marBottom w:val="0"/>
          <w:divBdr>
            <w:top w:val="none" w:sz="0" w:space="0" w:color="auto"/>
            <w:left w:val="none" w:sz="0" w:space="0" w:color="auto"/>
            <w:bottom w:val="none" w:sz="0" w:space="0" w:color="auto"/>
            <w:right w:val="none" w:sz="0" w:space="0" w:color="auto"/>
          </w:divBdr>
        </w:div>
      </w:divsChild>
    </w:div>
    <w:div w:id="1102185175">
      <w:bodyDiv w:val="1"/>
      <w:marLeft w:val="0"/>
      <w:marRight w:val="0"/>
      <w:marTop w:val="0"/>
      <w:marBottom w:val="0"/>
      <w:divBdr>
        <w:top w:val="none" w:sz="0" w:space="0" w:color="auto"/>
        <w:left w:val="none" w:sz="0" w:space="0" w:color="auto"/>
        <w:bottom w:val="none" w:sz="0" w:space="0" w:color="auto"/>
        <w:right w:val="none" w:sz="0" w:space="0" w:color="auto"/>
      </w:divBdr>
    </w:div>
    <w:div w:id="1102191360">
      <w:bodyDiv w:val="1"/>
      <w:marLeft w:val="0"/>
      <w:marRight w:val="0"/>
      <w:marTop w:val="0"/>
      <w:marBottom w:val="0"/>
      <w:divBdr>
        <w:top w:val="none" w:sz="0" w:space="0" w:color="auto"/>
        <w:left w:val="none" w:sz="0" w:space="0" w:color="auto"/>
        <w:bottom w:val="none" w:sz="0" w:space="0" w:color="auto"/>
        <w:right w:val="none" w:sz="0" w:space="0" w:color="auto"/>
      </w:divBdr>
    </w:div>
    <w:div w:id="1102457901">
      <w:bodyDiv w:val="1"/>
      <w:marLeft w:val="0"/>
      <w:marRight w:val="0"/>
      <w:marTop w:val="0"/>
      <w:marBottom w:val="0"/>
      <w:divBdr>
        <w:top w:val="none" w:sz="0" w:space="0" w:color="auto"/>
        <w:left w:val="none" w:sz="0" w:space="0" w:color="auto"/>
        <w:bottom w:val="none" w:sz="0" w:space="0" w:color="auto"/>
        <w:right w:val="none" w:sz="0" w:space="0" w:color="auto"/>
      </w:divBdr>
    </w:div>
    <w:div w:id="1103183824">
      <w:bodyDiv w:val="1"/>
      <w:marLeft w:val="0"/>
      <w:marRight w:val="0"/>
      <w:marTop w:val="0"/>
      <w:marBottom w:val="0"/>
      <w:divBdr>
        <w:top w:val="none" w:sz="0" w:space="0" w:color="auto"/>
        <w:left w:val="none" w:sz="0" w:space="0" w:color="auto"/>
        <w:bottom w:val="none" w:sz="0" w:space="0" w:color="auto"/>
        <w:right w:val="none" w:sz="0" w:space="0" w:color="auto"/>
      </w:divBdr>
      <w:divsChild>
        <w:div w:id="410007611">
          <w:marLeft w:val="0"/>
          <w:marRight w:val="0"/>
          <w:marTop w:val="0"/>
          <w:marBottom w:val="0"/>
          <w:divBdr>
            <w:top w:val="none" w:sz="0" w:space="0" w:color="auto"/>
            <w:left w:val="none" w:sz="0" w:space="0" w:color="auto"/>
            <w:bottom w:val="none" w:sz="0" w:space="0" w:color="auto"/>
            <w:right w:val="none" w:sz="0" w:space="0" w:color="auto"/>
          </w:divBdr>
        </w:div>
      </w:divsChild>
    </w:div>
    <w:div w:id="1104110184">
      <w:bodyDiv w:val="1"/>
      <w:marLeft w:val="0"/>
      <w:marRight w:val="0"/>
      <w:marTop w:val="0"/>
      <w:marBottom w:val="0"/>
      <w:divBdr>
        <w:top w:val="none" w:sz="0" w:space="0" w:color="auto"/>
        <w:left w:val="none" w:sz="0" w:space="0" w:color="auto"/>
        <w:bottom w:val="none" w:sz="0" w:space="0" w:color="auto"/>
        <w:right w:val="none" w:sz="0" w:space="0" w:color="auto"/>
      </w:divBdr>
      <w:divsChild>
        <w:div w:id="944310534">
          <w:marLeft w:val="0"/>
          <w:marRight w:val="0"/>
          <w:marTop w:val="0"/>
          <w:marBottom w:val="0"/>
          <w:divBdr>
            <w:top w:val="none" w:sz="0" w:space="0" w:color="auto"/>
            <w:left w:val="none" w:sz="0" w:space="0" w:color="auto"/>
            <w:bottom w:val="none" w:sz="0" w:space="0" w:color="auto"/>
            <w:right w:val="none" w:sz="0" w:space="0" w:color="auto"/>
          </w:divBdr>
        </w:div>
      </w:divsChild>
    </w:div>
    <w:div w:id="1104614543">
      <w:bodyDiv w:val="1"/>
      <w:marLeft w:val="0"/>
      <w:marRight w:val="0"/>
      <w:marTop w:val="0"/>
      <w:marBottom w:val="0"/>
      <w:divBdr>
        <w:top w:val="none" w:sz="0" w:space="0" w:color="auto"/>
        <w:left w:val="none" w:sz="0" w:space="0" w:color="auto"/>
        <w:bottom w:val="none" w:sz="0" w:space="0" w:color="auto"/>
        <w:right w:val="none" w:sz="0" w:space="0" w:color="auto"/>
      </w:divBdr>
    </w:div>
    <w:div w:id="1104808290">
      <w:bodyDiv w:val="1"/>
      <w:marLeft w:val="0"/>
      <w:marRight w:val="0"/>
      <w:marTop w:val="0"/>
      <w:marBottom w:val="0"/>
      <w:divBdr>
        <w:top w:val="none" w:sz="0" w:space="0" w:color="auto"/>
        <w:left w:val="none" w:sz="0" w:space="0" w:color="auto"/>
        <w:bottom w:val="none" w:sz="0" w:space="0" w:color="auto"/>
        <w:right w:val="none" w:sz="0" w:space="0" w:color="auto"/>
      </w:divBdr>
      <w:divsChild>
        <w:div w:id="535890719">
          <w:marLeft w:val="0"/>
          <w:marRight w:val="0"/>
          <w:marTop w:val="0"/>
          <w:marBottom w:val="0"/>
          <w:divBdr>
            <w:top w:val="none" w:sz="0" w:space="0" w:color="auto"/>
            <w:left w:val="none" w:sz="0" w:space="0" w:color="auto"/>
            <w:bottom w:val="none" w:sz="0" w:space="0" w:color="auto"/>
            <w:right w:val="none" w:sz="0" w:space="0" w:color="auto"/>
          </w:divBdr>
        </w:div>
      </w:divsChild>
    </w:div>
    <w:div w:id="1104957478">
      <w:bodyDiv w:val="1"/>
      <w:marLeft w:val="0"/>
      <w:marRight w:val="0"/>
      <w:marTop w:val="0"/>
      <w:marBottom w:val="0"/>
      <w:divBdr>
        <w:top w:val="none" w:sz="0" w:space="0" w:color="auto"/>
        <w:left w:val="none" w:sz="0" w:space="0" w:color="auto"/>
        <w:bottom w:val="none" w:sz="0" w:space="0" w:color="auto"/>
        <w:right w:val="none" w:sz="0" w:space="0" w:color="auto"/>
      </w:divBdr>
    </w:div>
    <w:div w:id="1105148397">
      <w:bodyDiv w:val="1"/>
      <w:marLeft w:val="0"/>
      <w:marRight w:val="0"/>
      <w:marTop w:val="0"/>
      <w:marBottom w:val="0"/>
      <w:divBdr>
        <w:top w:val="none" w:sz="0" w:space="0" w:color="auto"/>
        <w:left w:val="none" w:sz="0" w:space="0" w:color="auto"/>
        <w:bottom w:val="none" w:sz="0" w:space="0" w:color="auto"/>
        <w:right w:val="none" w:sz="0" w:space="0" w:color="auto"/>
      </w:divBdr>
      <w:divsChild>
        <w:div w:id="2035033506">
          <w:marLeft w:val="0"/>
          <w:marRight w:val="0"/>
          <w:marTop w:val="0"/>
          <w:marBottom w:val="0"/>
          <w:divBdr>
            <w:top w:val="none" w:sz="0" w:space="0" w:color="auto"/>
            <w:left w:val="none" w:sz="0" w:space="0" w:color="auto"/>
            <w:bottom w:val="none" w:sz="0" w:space="0" w:color="auto"/>
            <w:right w:val="none" w:sz="0" w:space="0" w:color="auto"/>
          </w:divBdr>
        </w:div>
      </w:divsChild>
    </w:div>
    <w:div w:id="1105153583">
      <w:bodyDiv w:val="1"/>
      <w:marLeft w:val="0"/>
      <w:marRight w:val="0"/>
      <w:marTop w:val="0"/>
      <w:marBottom w:val="0"/>
      <w:divBdr>
        <w:top w:val="none" w:sz="0" w:space="0" w:color="auto"/>
        <w:left w:val="none" w:sz="0" w:space="0" w:color="auto"/>
        <w:bottom w:val="none" w:sz="0" w:space="0" w:color="auto"/>
        <w:right w:val="none" w:sz="0" w:space="0" w:color="auto"/>
      </w:divBdr>
    </w:div>
    <w:div w:id="1105228730">
      <w:bodyDiv w:val="1"/>
      <w:marLeft w:val="0"/>
      <w:marRight w:val="0"/>
      <w:marTop w:val="0"/>
      <w:marBottom w:val="0"/>
      <w:divBdr>
        <w:top w:val="none" w:sz="0" w:space="0" w:color="auto"/>
        <w:left w:val="none" w:sz="0" w:space="0" w:color="auto"/>
        <w:bottom w:val="none" w:sz="0" w:space="0" w:color="auto"/>
        <w:right w:val="none" w:sz="0" w:space="0" w:color="auto"/>
      </w:divBdr>
    </w:div>
    <w:div w:id="1105420932">
      <w:bodyDiv w:val="1"/>
      <w:marLeft w:val="0"/>
      <w:marRight w:val="0"/>
      <w:marTop w:val="0"/>
      <w:marBottom w:val="0"/>
      <w:divBdr>
        <w:top w:val="none" w:sz="0" w:space="0" w:color="auto"/>
        <w:left w:val="none" w:sz="0" w:space="0" w:color="auto"/>
        <w:bottom w:val="none" w:sz="0" w:space="0" w:color="auto"/>
        <w:right w:val="none" w:sz="0" w:space="0" w:color="auto"/>
      </w:divBdr>
    </w:div>
    <w:div w:id="1105884270">
      <w:bodyDiv w:val="1"/>
      <w:marLeft w:val="0"/>
      <w:marRight w:val="0"/>
      <w:marTop w:val="0"/>
      <w:marBottom w:val="0"/>
      <w:divBdr>
        <w:top w:val="none" w:sz="0" w:space="0" w:color="auto"/>
        <w:left w:val="none" w:sz="0" w:space="0" w:color="auto"/>
        <w:bottom w:val="none" w:sz="0" w:space="0" w:color="auto"/>
        <w:right w:val="none" w:sz="0" w:space="0" w:color="auto"/>
      </w:divBdr>
    </w:div>
    <w:div w:id="1106392513">
      <w:bodyDiv w:val="1"/>
      <w:marLeft w:val="0"/>
      <w:marRight w:val="0"/>
      <w:marTop w:val="0"/>
      <w:marBottom w:val="0"/>
      <w:divBdr>
        <w:top w:val="none" w:sz="0" w:space="0" w:color="auto"/>
        <w:left w:val="none" w:sz="0" w:space="0" w:color="auto"/>
        <w:bottom w:val="none" w:sz="0" w:space="0" w:color="auto"/>
        <w:right w:val="none" w:sz="0" w:space="0" w:color="auto"/>
      </w:divBdr>
    </w:div>
    <w:div w:id="1106921772">
      <w:bodyDiv w:val="1"/>
      <w:marLeft w:val="0"/>
      <w:marRight w:val="0"/>
      <w:marTop w:val="0"/>
      <w:marBottom w:val="0"/>
      <w:divBdr>
        <w:top w:val="none" w:sz="0" w:space="0" w:color="auto"/>
        <w:left w:val="none" w:sz="0" w:space="0" w:color="auto"/>
        <w:bottom w:val="none" w:sz="0" w:space="0" w:color="auto"/>
        <w:right w:val="none" w:sz="0" w:space="0" w:color="auto"/>
      </w:divBdr>
    </w:div>
    <w:div w:id="1107113976">
      <w:bodyDiv w:val="1"/>
      <w:marLeft w:val="0"/>
      <w:marRight w:val="0"/>
      <w:marTop w:val="0"/>
      <w:marBottom w:val="0"/>
      <w:divBdr>
        <w:top w:val="none" w:sz="0" w:space="0" w:color="auto"/>
        <w:left w:val="none" w:sz="0" w:space="0" w:color="auto"/>
        <w:bottom w:val="none" w:sz="0" w:space="0" w:color="auto"/>
        <w:right w:val="none" w:sz="0" w:space="0" w:color="auto"/>
      </w:divBdr>
    </w:div>
    <w:div w:id="1107189444">
      <w:bodyDiv w:val="1"/>
      <w:marLeft w:val="0"/>
      <w:marRight w:val="0"/>
      <w:marTop w:val="0"/>
      <w:marBottom w:val="0"/>
      <w:divBdr>
        <w:top w:val="none" w:sz="0" w:space="0" w:color="auto"/>
        <w:left w:val="none" w:sz="0" w:space="0" w:color="auto"/>
        <w:bottom w:val="none" w:sz="0" w:space="0" w:color="auto"/>
        <w:right w:val="none" w:sz="0" w:space="0" w:color="auto"/>
      </w:divBdr>
    </w:div>
    <w:div w:id="1107235792">
      <w:bodyDiv w:val="1"/>
      <w:marLeft w:val="0"/>
      <w:marRight w:val="0"/>
      <w:marTop w:val="0"/>
      <w:marBottom w:val="0"/>
      <w:divBdr>
        <w:top w:val="none" w:sz="0" w:space="0" w:color="auto"/>
        <w:left w:val="none" w:sz="0" w:space="0" w:color="auto"/>
        <w:bottom w:val="none" w:sz="0" w:space="0" w:color="auto"/>
        <w:right w:val="none" w:sz="0" w:space="0" w:color="auto"/>
      </w:divBdr>
    </w:div>
    <w:div w:id="1107238633">
      <w:bodyDiv w:val="1"/>
      <w:marLeft w:val="0"/>
      <w:marRight w:val="0"/>
      <w:marTop w:val="0"/>
      <w:marBottom w:val="0"/>
      <w:divBdr>
        <w:top w:val="none" w:sz="0" w:space="0" w:color="auto"/>
        <w:left w:val="none" w:sz="0" w:space="0" w:color="auto"/>
        <w:bottom w:val="none" w:sz="0" w:space="0" w:color="auto"/>
        <w:right w:val="none" w:sz="0" w:space="0" w:color="auto"/>
      </w:divBdr>
    </w:div>
    <w:div w:id="1107388336">
      <w:bodyDiv w:val="1"/>
      <w:marLeft w:val="0"/>
      <w:marRight w:val="0"/>
      <w:marTop w:val="0"/>
      <w:marBottom w:val="0"/>
      <w:divBdr>
        <w:top w:val="none" w:sz="0" w:space="0" w:color="auto"/>
        <w:left w:val="none" w:sz="0" w:space="0" w:color="auto"/>
        <w:bottom w:val="none" w:sz="0" w:space="0" w:color="auto"/>
        <w:right w:val="none" w:sz="0" w:space="0" w:color="auto"/>
      </w:divBdr>
      <w:divsChild>
        <w:div w:id="1044601771">
          <w:marLeft w:val="0"/>
          <w:marRight w:val="0"/>
          <w:marTop w:val="0"/>
          <w:marBottom w:val="0"/>
          <w:divBdr>
            <w:top w:val="none" w:sz="0" w:space="0" w:color="auto"/>
            <w:left w:val="none" w:sz="0" w:space="0" w:color="auto"/>
            <w:bottom w:val="none" w:sz="0" w:space="0" w:color="auto"/>
            <w:right w:val="none" w:sz="0" w:space="0" w:color="auto"/>
          </w:divBdr>
        </w:div>
      </w:divsChild>
    </w:div>
    <w:div w:id="1107582582">
      <w:bodyDiv w:val="1"/>
      <w:marLeft w:val="0"/>
      <w:marRight w:val="0"/>
      <w:marTop w:val="0"/>
      <w:marBottom w:val="0"/>
      <w:divBdr>
        <w:top w:val="none" w:sz="0" w:space="0" w:color="auto"/>
        <w:left w:val="none" w:sz="0" w:space="0" w:color="auto"/>
        <w:bottom w:val="none" w:sz="0" w:space="0" w:color="auto"/>
        <w:right w:val="none" w:sz="0" w:space="0" w:color="auto"/>
      </w:divBdr>
    </w:div>
    <w:div w:id="1107654030">
      <w:bodyDiv w:val="1"/>
      <w:marLeft w:val="0"/>
      <w:marRight w:val="0"/>
      <w:marTop w:val="0"/>
      <w:marBottom w:val="0"/>
      <w:divBdr>
        <w:top w:val="none" w:sz="0" w:space="0" w:color="auto"/>
        <w:left w:val="none" w:sz="0" w:space="0" w:color="auto"/>
        <w:bottom w:val="none" w:sz="0" w:space="0" w:color="auto"/>
        <w:right w:val="none" w:sz="0" w:space="0" w:color="auto"/>
      </w:divBdr>
    </w:div>
    <w:div w:id="1107696764">
      <w:bodyDiv w:val="1"/>
      <w:marLeft w:val="0"/>
      <w:marRight w:val="0"/>
      <w:marTop w:val="0"/>
      <w:marBottom w:val="0"/>
      <w:divBdr>
        <w:top w:val="none" w:sz="0" w:space="0" w:color="auto"/>
        <w:left w:val="none" w:sz="0" w:space="0" w:color="auto"/>
        <w:bottom w:val="none" w:sz="0" w:space="0" w:color="auto"/>
        <w:right w:val="none" w:sz="0" w:space="0" w:color="auto"/>
      </w:divBdr>
    </w:div>
    <w:div w:id="1107775217">
      <w:bodyDiv w:val="1"/>
      <w:marLeft w:val="0"/>
      <w:marRight w:val="0"/>
      <w:marTop w:val="0"/>
      <w:marBottom w:val="0"/>
      <w:divBdr>
        <w:top w:val="none" w:sz="0" w:space="0" w:color="auto"/>
        <w:left w:val="none" w:sz="0" w:space="0" w:color="auto"/>
        <w:bottom w:val="none" w:sz="0" w:space="0" w:color="auto"/>
        <w:right w:val="none" w:sz="0" w:space="0" w:color="auto"/>
      </w:divBdr>
    </w:div>
    <w:div w:id="1108506134">
      <w:bodyDiv w:val="1"/>
      <w:marLeft w:val="0"/>
      <w:marRight w:val="0"/>
      <w:marTop w:val="0"/>
      <w:marBottom w:val="0"/>
      <w:divBdr>
        <w:top w:val="none" w:sz="0" w:space="0" w:color="auto"/>
        <w:left w:val="none" w:sz="0" w:space="0" w:color="auto"/>
        <w:bottom w:val="none" w:sz="0" w:space="0" w:color="auto"/>
        <w:right w:val="none" w:sz="0" w:space="0" w:color="auto"/>
      </w:divBdr>
    </w:div>
    <w:div w:id="1108548317">
      <w:bodyDiv w:val="1"/>
      <w:marLeft w:val="0"/>
      <w:marRight w:val="0"/>
      <w:marTop w:val="0"/>
      <w:marBottom w:val="0"/>
      <w:divBdr>
        <w:top w:val="none" w:sz="0" w:space="0" w:color="auto"/>
        <w:left w:val="none" w:sz="0" w:space="0" w:color="auto"/>
        <w:bottom w:val="none" w:sz="0" w:space="0" w:color="auto"/>
        <w:right w:val="none" w:sz="0" w:space="0" w:color="auto"/>
      </w:divBdr>
    </w:div>
    <w:div w:id="1108769342">
      <w:bodyDiv w:val="1"/>
      <w:marLeft w:val="0"/>
      <w:marRight w:val="0"/>
      <w:marTop w:val="0"/>
      <w:marBottom w:val="0"/>
      <w:divBdr>
        <w:top w:val="none" w:sz="0" w:space="0" w:color="auto"/>
        <w:left w:val="none" w:sz="0" w:space="0" w:color="auto"/>
        <w:bottom w:val="none" w:sz="0" w:space="0" w:color="auto"/>
        <w:right w:val="none" w:sz="0" w:space="0" w:color="auto"/>
      </w:divBdr>
    </w:div>
    <w:div w:id="1108963695">
      <w:bodyDiv w:val="1"/>
      <w:marLeft w:val="0"/>
      <w:marRight w:val="0"/>
      <w:marTop w:val="0"/>
      <w:marBottom w:val="0"/>
      <w:divBdr>
        <w:top w:val="none" w:sz="0" w:space="0" w:color="auto"/>
        <w:left w:val="none" w:sz="0" w:space="0" w:color="auto"/>
        <w:bottom w:val="none" w:sz="0" w:space="0" w:color="auto"/>
        <w:right w:val="none" w:sz="0" w:space="0" w:color="auto"/>
      </w:divBdr>
    </w:div>
    <w:div w:id="1109006307">
      <w:bodyDiv w:val="1"/>
      <w:marLeft w:val="0"/>
      <w:marRight w:val="0"/>
      <w:marTop w:val="0"/>
      <w:marBottom w:val="0"/>
      <w:divBdr>
        <w:top w:val="none" w:sz="0" w:space="0" w:color="auto"/>
        <w:left w:val="none" w:sz="0" w:space="0" w:color="auto"/>
        <w:bottom w:val="none" w:sz="0" w:space="0" w:color="auto"/>
        <w:right w:val="none" w:sz="0" w:space="0" w:color="auto"/>
      </w:divBdr>
    </w:div>
    <w:div w:id="1109280769">
      <w:bodyDiv w:val="1"/>
      <w:marLeft w:val="0"/>
      <w:marRight w:val="0"/>
      <w:marTop w:val="0"/>
      <w:marBottom w:val="0"/>
      <w:divBdr>
        <w:top w:val="none" w:sz="0" w:space="0" w:color="auto"/>
        <w:left w:val="none" w:sz="0" w:space="0" w:color="auto"/>
        <w:bottom w:val="none" w:sz="0" w:space="0" w:color="auto"/>
        <w:right w:val="none" w:sz="0" w:space="0" w:color="auto"/>
      </w:divBdr>
    </w:div>
    <w:div w:id="1109738991">
      <w:bodyDiv w:val="1"/>
      <w:marLeft w:val="0"/>
      <w:marRight w:val="0"/>
      <w:marTop w:val="0"/>
      <w:marBottom w:val="0"/>
      <w:divBdr>
        <w:top w:val="none" w:sz="0" w:space="0" w:color="auto"/>
        <w:left w:val="none" w:sz="0" w:space="0" w:color="auto"/>
        <w:bottom w:val="none" w:sz="0" w:space="0" w:color="auto"/>
        <w:right w:val="none" w:sz="0" w:space="0" w:color="auto"/>
      </w:divBdr>
    </w:div>
    <w:div w:id="1109816458">
      <w:bodyDiv w:val="1"/>
      <w:marLeft w:val="0"/>
      <w:marRight w:val="0"/>
      <w:marTop w:val="0"/>
      <w:marBottom w:val="0"/>
      <w:divBdr>
        <w:top w:val="none" w:sz="0" w:space="0" w:color="auto"/>
        <w:left w:val="none" w:sz="0" w:space="0" w:color="auto"/>
        <w:bottom w:val="none" w:sz="0" w:space="0" w:color="auto"/>
        <w:right w:val="none" w:sz="0" w:space="0" w:color="auto"/>
      </w:divBdr>
      <w:divsChild>
        <w:div w:id="92669200">
          <w:marLeft w:val="0"/>
          <w:marRight w:val="0"/>
          <w:marTop w:val="0"/>
          <w:marBottom w:val="0"/>
          <w:divBdr>
            <w:top w:val="none" w:sz="0" w:space="0" w:color="auto"/>
            <w:left w:val="none" w:sz="0" w:space="0" w:color="auto"/>
            <w:bottom w:val="none" w:sz="0" w:space="0" w:color="auto"/>
            <w:right w:val="none" w:sz="0" w:space="0" w:color="auto"/>
          </w:divBdr>
        </w:div>
      </w:divsChild>
    </w:div>
    <w:div w:id="1109816977">
      <w:bodyDiv w:val="1"/>
      <w:marLeft w:val="0"/>
      <w:marRight w:val="0"/>
      <w:marTop w:val="0"/>
      <w:marBottom w:val="0"/>
      <w:divBdr>
        <w:top w:val="none" w:sz="0" w:space="0" w:color="auto"/>
        <w:left w:val="none" w:sz="0" w:space="0" w:color="auto"/>
        <w:bottom w:val="none" w:sz="0" w:space="0" w:color="auto"/>
        <w:right w:val="none" w:sz="0" w:space="0" w:color="auto"/>
      </w:divBdr>
    </w:div>
    <w:div w:id="1109853364">
      <w:bodyDiv w:val="1"/>
      <w:marLeft w:val="0"/>
      <w:marRight w:val="0"/>
      <w:marTop w:val="0"/>
      <w:marBottom w:val="0"/>
      <w:divBdr>
        <w:top w:val="none" w:sz="0" w:space="0" w:color="auto"/>
        <w:left w:val="none" w:sz="0" w:space="0" w:color="auto"/>
        <w:bottom w:val="none" w:sz="0" w:space="0" w:color="auto"/>
        <w:right w:val="none" w:sz="0" w:space="0" w:color="auto"/>
      </w:divBdr>
    </w:div>
    <w:div w:id="1109933964">
      <w:bodyDiv w:val="1"/>
      <w:marLeft w:val="0"/>
      <w:marRight w:val="0"/>
      <w:marTop w:val="0"/>
      <w:marBottom w:val="0"/>
      <w:divBdr>
        <w:top w:val="none" w:sz="0" w:space="0" w:color="auto"/>
        <w:left w:val="none" w:sz="0" w:space="0" w:color="auto"/>
        <w:bottom w:val="none" w:sz="0" w:space="0" w:color="auto"/>
        <w:right w:val="none" w:sz="0" w:space="0" w:color="auto"/>
      </w:divBdr>
    </w:div>
    <w:div w:id="1110785048">
      <w:bodyDiv w:val="1"/>
      <w:marLeft w:val="0"/>
      <w:marRight w:val="0"/>
      <w:marTop w:val="0"/>
      <w:marBottom w:val="0"/>
      <w:divBdr>
        <w:top w:val="none" w:sz="0" w:space="0" w:color="auto"/>
        <w:left w:val="none" w:sz="0" w:space="0" w:color="auto"/>
        <w:bottom w:val="none" w:sz="0" w:space="0" w:color="auto"/>
        <w:right w:val="none" w:sz="0" w:space="0" w:color="auto"/>
      </w:divBdr>
    </w:div>
    <w:div w:id="1111047811">
      <w:bodyDiv w:val="1"/>
      <w:marLeft w:val="0"/>
      <w:marRight w:val="0"/>
      <w:marTop w:val="0"/>
      <w:marBottom w:val="0"/>
      <w:divBdr>
        <w:top w:val="none" w:sz="0" w:space="0" w:color="auto"/>
        <w:left w:val="none" w:sz="0" w:space="0" w:color="auto"/>
        <w:bottom w:val="none" w:sz="0" w:space="0" w:color="auto"/>
        <w:right w:val="none" w:sz="0" w:space="0" w:color="auto"/>
      </w:divBdr>
    </w:div>
    <w:div w:id="1111169670">
      <w:bodyDiv w:val="1"/>
      <w:marLeft w:val="0"/>
      <w:marRight w:val="0"/>
      <w:marTop w:val="0"/>
      <w:marBottom w:val="0"/>
      <w:divBdr>
        <w:top w:val="none" w:sz="0" w:space="0" w:color="auto"/>
        <w:left w:val="none" w:sz="0" w:space="0" w:color="auto"/>
        <w:bottom w:val="none" w:sz="0" w:space="0" w:color="auto"/>
        <w:right w:val="none" w:sz="0" w:space="0" w:color="auto"/>
      </w:divBdr>
    </w:div>
    <w:div w:id="1111241386">
      <w:bodyDiv w:val="1"/>
      <w:marLeft w:val="0"/>
      <w:marRight w:val="0"/>
      <w:marTop w:val="0"/>
      <w:marBottom w:val="0"/>
      <w:divBdr>
        <w:top w:val="none" w:sz="0" w:space="0" w:color="auto"/>
        <w:left w:val="none" w:sz="0" w:space="0" w:color="auto"/>
        <w:bottom w:val="none" w:sz="0" w:space="0" w:color="auto"/>
        <w:right w:val="none" w:sz="0" w:space="0" w:color="auto"/>
      </w:divBdr>
    </w:div>
    <w:div w:id="1111243193">
      <w:bodyDiv w:val="1"/>
      <w:marLeft w:val="0"/>
      <w:marRight w:val="0"/>
      <w:marTop w:val="0"/>
      <w:marBottom w:val="0"/>
      <w:divBdr>
        <w:top w:val="none" w:sz="0" w:space="0" w:color="auto"/>
        <w:left w:val="none" w:sz="0" w:space="0" w:color="auto"/>
        <w:bottom w:val="none" w:sz="0" w:space="0" w:color="auto"/>
        <w:right w:val="none" w:sz="0" w:space="0" w:color="auto"/>
      </w:divBdr>
    </w:div>
    <w:div w:id="1111701913">
      <w:bodyDiv w:val="1"/>
      <w:marLeft w:val="0"/>
      <w:marRight w:val="0"/>
      <w:marTop w:val="0"/>
      <w:marBottom w:val="0"/>
      <w:divBdr>
        <w:top w:val="none" w:sz="0" w:space="0" w:color="auto"/>
        <w:left w:val="none" w:sz="0" w:space="0" w:color="auto"/>
        <w:bottom w:val="none" w:sz="0" w:space="0" w:color="auto"/>
        <w:right w:val="none" w:sz="0" w:space="0" w:color="auto"/>
      </w:divBdr>
    </w:div>
    <w:div w:id="1111708840">
      <w:bodyDiv w:val="1"/>
      <w:marLeft w:val="0"/>
      <w:marRight w:val="0"/>
      <w:marTop w:val="0"/>
      <w:marBottom w:val="0"/>
      <w:divBdr>
        <w:top w:val="none" w:sz="0" w:space="0" w:color="auto"/>
        <w:left w:val="none" w:sz="0" w:space="0" w:color="auto"/>
        <w:bottom w:val="none" w:sz="0" w:space="0" w:color="auto"/>
        <w:right w:val="none" w:sz="0" w:space="0" w:color="auto"/>
      </w:divBdr>
      <w:divsChild>
        <w:div w:id="263390076">
          <w:marLeft w:val="0"/>
          <w:marRight w:val="0"/>
          <w:marTop w:val="0"/>
          <w:marBottom w:val="0"/>
          <w:divBdr>
            <w:top w:val="none" w:sz="0" w:space="0" w:color="auto"/>
            <w:left w:val="none" w:sz="0" w:space="0" w:color="auto"/>
            <w:bottom w:val="none" w:sz="0" w:space="0" w:color="auto"/>
            <w:right w:val="none" w:sz="0" w:space="0" w:color="auto"/>
          </w:divBdr>
        </w:div>
      </w:divsChild>
    </w:div>
    <w:div w:id="1112281608">
      <w:bodyDiv w:val="1"/>
      <w:marLeft w:val="0"/>
      <w:marRight w:val="0"/>
      <w:marTop w:val="0"/>
      <w:marBottom w:val="0"/>
      <w:divBdr>
        <w:top w:val="none" w:sz="0" w:space="0" w:color="auto"/>
        <w:left w:val="none" w:sz="0" w:space="0" w:color="auto"/>
        <w:bottom w:val="none" w:sz="0" w:space="0" w:color="auto"/>
        <w:right w:val="none" w:sz="0" w:space="0" w:color="auto"/>
      </w:divBdr>
      <w:divsChild>
        <w:div w:id="116603533">
          <w:marLeft w:val="0"/>
          <w:marRight w:val="0"/>
          <w:marTop w:val="0"/>
          <w:marBottom w:val="0"/>
          <w:divBdr>
            <w:top w:val="none" w:sz="0" w:space="0" w:color="auto"/>
            <w:left w:val="none" w:sz="0" w:space="0" w:color="auto"/>
            <w:bottom w:val="none" w:sz="0" w:space="0" w:color="auto"/>
            <w:right w:val="none" w:sz="0" w:space="0" w:color="auto"/>
          </w:divBdr>
        </w:div>
      </w:divsChild>
    </w:div>
    <w:div w:id="1112364342">
      <w:bodyDiv w:val="1"/>
      <w:marLeft w:val="0"/>
      <w:marRight w:val="0"/>
      <w:marTop w:val="0"/>
      <w:marBottom w:val="0"/>
      <w:divBdr>
        <w:top w:val="none" w:sz="0" w:space="0" w:color="auto"/>
        <w:left w:val="none" w:sz="0" w:space="0" w:color="auto"/>
        <w:bottom w:val="none" w:sz="0" w:space="0" w:color="auto"/>
        <w:right w:val="none" w:sz="0" w:space="0" w:color="auto"/>
      </w:divBdr>
    </w:div>
    <w:div w:id="1112702217">
      <w:bodyDiv w:val="1"/>
      <w:marLeft w:val="0"/>
      <w:marRight w:val="0"/>
      <w:marTop w:val="0"/>
      <w:marBottom w:val="0"/>
      <w:divBdr>
        <w:top w:val="none" w:sz="0" w:space="0" w:color="auto"/>
        <w:left w:val="none" w:sz="0" w:space="0" w:color="auto"/>
        <w:bottom w:val="none" w:sz="0" w:space="0" w:color="auto"/>
        <w:right w:val="none" w:sz="0" w:space="0" w:color="auto"/>
      </w:divBdr>
    </w:div>
    <w:div w:id="1112743877">
      <w:bodyDiv w:val="1"/>
      <w:marLeft w:val="0"/>
      <w:marRight w:val="0"/>
      <w:marTop w:val="0"/>
      <w:marBottom w:val="0"/>
      <w:divBdr>
        <w:top w:val="none" w:sz="0" w:space="0" w:color="auto"/>
        <w:left w:val="none" w:sz="0" w:space="0" w:color="auto"/>
        <w:bottom w:val="none" w:sz="0" w:space="0" w:color="auto"/>
        <w:right w:val="none" w:sz="0" w:space="0" w:color="auto"/>
      </w:divBdr>
    </w:div>
    <w:div w:id="1113405238">
      <w:bodyDiv w:val="1"/>
      <w:marLeft w:val="0"/>
      <w:marRight w:val="0"/>
      <w:marTop w:val="0"/>
      <w:marBottom w:val="0"/>
      <w:divBdr>
        <w:top w:val="none" w:sz="0" w:space="0" w:color="auto"/>
        <w:left w:val="none" w:sz="0" w:space="0" w:color="auto"/>
        <w:bottom w:val="none" w:sz="0" w:space="0" w:color="auto"/>
        <w:right w:val="none" w:sz="0" w:space="0" w:color="auto"/>
      </w:divBdr>
    </w:div>
    <w:div w:id="1113867738">
      <w:bodyDiv w:val="1"/>
      <w:marLeft w:val="0"/>
      <w:marRight w:val="0"/>
      <w:marTop w:val="0"/>
      <w:marBottom w:val="0"/>
      <w:divBdr>
        <w:top w:val="none" w:sz="0" w:space="0" w:color="auto"/>
        <w:left w:val="none" w:sz="0" w:space="0" w:color="auto"/>
        <w:bottom w:val="none" w:sz="0" w:space="0" w:color="auto"/>
        <w:right w:val="none" w:sz="0" w:space="0" w:color="auto"/>
      </w:divBdr>
    </w:div>
    <w:div w:id="1113936741">
      <w:bodyDiv w:val="1"/>
      <w:marLeft w:val="0"/>
      <w:marRight w:val="0"/>
      <w:marTop w:val="0"/>
      <w:marBottom w:val="0"/>
      <w:divBdr>
        <w:top w:val="none" w:sz="0" w:space="0" w:color="auto"/>
        <w:left w:val="none" w:sz="0" w:space="0" w:color="auto"/>
        <w:bottom w:val="none" w:sz="0" w:space="0" w:color="auto"/>
        <w:right w:val="none" w:sz="0" w:space="0" w:color="auto"/>
      </w:divBdr>
    </w:div>
    <w:div w:id="1114255028">
      <w:bodyDiv w:val="1"/>
      <w:marLeft w:val="0"/>
      <w:marRight w:val="0"/>
      <w:marTop w:val="0"/>
      <w:marBottom w:val="0"/>
      <w:divBdr>
        <w:top w:val="none" w:sz="0" w:space="0" w:color="auto"/>
        <w:left w:val="none" w:sz="0" w:space="0" w:color="auto"/>
        <w:bottom w:val="none" w:sz="0" w:space="0" w:color="auto"/>
        <w:right w:val="none" w:sz="0" w:space="0" w:color="auto"/>
      </w:divBdr>
    </w:div>
    <w:div w:id="1114398556">
      <w:bodyDiv w:val="1"/>
      <w:marLeft w:val="0"/>
      <w:marRight w:val="0"/>
      <w:marTop w:val="0"/>
      <w:marBottom w:val="0"/>
      <w:divBdr>
        <w:top w:val="none" w:sz="0" w:space="0" w:color="auto"/>
        <w:left w:val="none" w:sz="0" w:space="0" w:color="auto"/>
        <w:bottom w:val="none" w:sz="0" w:space="0" w:color="auto"/>
        <w:right w:val="none" w:sz="0" w:space="0" w:color="auto"/>
      </w:divBdr>
    </w:div>
    <w:div w:id="1114516265">
      <w:bodyDiv w:val="1"/>
      <w:marLeft w:val="0"/>
      <w:marRight w:val="0"/>
      <w:marTop w:val="0"/>
      <w:marBottom w:val="0"/>
      <w:divBdr>
        <w:top w:val="none" w:sz="0" w:space="0" w:color="auto"/>
        <w:left w:val="none" w:sz="0" w:space="0" w:color="auto"/>
        <w:bottom w:val="none" w:sz="0" w:space="0" w:color="auto"/>
        <w:right w:val="none" w:sz="0" w:space="0" w:color="auto"/>
      </w:divBdr>
    </w:div>
    <w:div w:id="1114715016">
      <w:bodyDiv w:val="1"/>
      <w:marLeft w:val="0"/>
      <w:marRight w:val="0"/>
      <w:marTop w:val="0"/>
      <w:marBottom w:val="0"/>
      <w:divBdr>
        <w:top w:val="none" w:sz="0" w:space="0" w:color="auto"/>
        <w:left w:val="none" w:sz="0" w:space="0" w:color="auto"/>
        <w:bottom w:val="none" w:sz="0" w:space="0" w:color="auto"/>
        <w:right w:val="none" w:sz="0" w:space="0" w:color="auto"/>
      </w:divBdr>
    </w:div>
    <w:div w:id="1114979453">
      <w:bodyDiv w:val="1"/>
      <w:marLeft w:val="0"/>
      <w:marRight w:val="0"/>
      <w:marTop w:val="0"/>
      <w:marBottom w:val="0"/>
      <w:divBdr>
        <w:top w:val="none" w:sz="0" w:space="0" w:color="auto"/>
        <w:left w:val="none" w:sz="0" w:space="0" w:color="auto"/>
        <w:bottom w:val="none" w:sz="0" w:space="0" w:color="auto"/>
        <w:right w:val="none" w:sz="0" w:space="0" w:color="auto"/>
      </w:divBdr>
    </w:div>
    <w:div w:id="1115099022">
      <w:bodyDiv w:val="1"/>
      <w:marLeft w:val="0"/>
      <w:marRight w:val="0"/>
      <w:marTop w:val="0"/>
      <w:marBottom w:val="0"/>
      <w:divBdr>
        <w:top w:val="none" w:sz="0" w:space="0" w:color="auto"/>
        <w:left w:val="none" w:sz="0" w:space="0" w:color="auto"/>
        <w:bottom w:val="none" w:sz="0" w:space="0" w:color="auto"/>
        <w:right w:val="none" w:sz="0" w:space="0" w:color="auto"/>
      </w:divBdr>
    </w:div>
    <w:div w:id="1115490041">
      <w:bodyDiv w:val="1"/>
      <w:marLeft w:val="0"/>
      <w:marRight w:val="0"/>
      <w:marTop w:val="0"/>
      <w:marBottom w:val="0"/>
      <w:divBdr>
        <w:top w:val="none" w:sz="0" w:space="0" w:color="auto"/>
        <w:left w:val="none" w:sz="0" w:space="0" w:color="auto"/>
        <w:bottom w:val="none" w:sz="0" w:space="0" w:color="auto"/>
        <w:right w:val="none" w:sz="0" w:space="0" w:color="auto"/>
      </w:divBdr>
      <w:divsChild>
        <w:div w:id="434986472">
          <w:marLeft w:val="0"/>
          <w:marRight w:val="0"/>
          <w:marTop w:val="0"/>
          <w:marBottom w:val="0"/>
          <w:divBdr>
            <w:top w:val="none" w:sz="0" w:space="0" w:color="auto"/>
            <w:left w:val="none" w:sz="0" w:space="0" w:color="auto"/>
            <w:bottom w:val="none" w:sz="0" w:space="0" w:color="auto"/>
            <w:right w:val="none" w:sz="0" w:space="0" w:color="auto"/>
          </w:divBdr>
        </w:div>
      </w:divsChild>
    </w:div>
    <w:div w:id="1115513971">
      <w:bodyDiv w:val="1"/>
      <w:marLeft w:val="0"/>
      <w:marRight w:val="0"/>
      <w:marTop w:val="0"/>
      <w:marBottom w:val="0"/>
      <w:divBdr>
        <w:top w:val="none" w:sz="0" w:space="0" w:color="auto"/>
        <w:left w:val="none" w:sz="0" w:space="0" w:color="auto"/>
        <w:bottom w:val="none" w:sz="0" w:space="0" w:color="auto"/>
        <w:right w:val="none" w:sz="0" w:space="0" w:color="auto"/>
      </w:divBdr>
    </w:div>
    <w:div w:id="1115782698">
      <w:bodyDiv w:val="1"/>
      <w:marLeft w:val="0"/>
      <w:marRight w:val="0"/>
      <w:marTop w:val="0"/>
      <w:marBottom w:val="0"/>
      <w:divBdr>
        <w:top w:val="none" w:sz="0" w:space="0" w:color="auto"/>
        <w:left w:val="none" w:sz="0" w:space="0" w:color="auto"/>
        <w:bottom w:val="none" w:sz="0" w:space="0" w:color="auto"/>
        <w:right w:val="none" w:sz="0" w:space="0" w:color="auto"/>
      </w:divBdr>
    </w:div>
    <w:div w:id="1115909963">
      <w:bodyDiv w:val="1"/>
      <w:marLeft w:val="0"/>
      <w:marRight w:val="0"/>
      <w:marTop w:val="0"/>
      <w:marBottom w:val="0"/>
      <w:divBdr>
        <w:top w:val="none" w:sz="0" w:space="0" w:color="auto"/>
        <w:left w:val="none" w:sz="0" w:space="0" w:color="auto"/>
        <w:bottom w:val="none" w:sz="0" w:space="0" w:color="auto"/>
        <w:right w:val="none" w:sz="0" w:space="0" w:color="auto"/>
      </w:divBdr>
    </w:div>
    <w:div w:id="1115949038">
      <w:bodyDiv w:val="1"/>
      <w:marLeft w:val="0"/>
      <w:marRight w:val="0"/>
      <w:marTop w:val="0"/>
      <w:marBottom w:val="0"/>
      <w:divBdr>
        <w:top w:val="none" w:sz="0" w:space="0" w:color="auto"/>
        <w:left w:val="none" w:sz="0" w:space="0" w:color="auto"/>
        <w:bottom w:val="none" w:sz="0" w:space="0" w:color="auto"/>
        <w:right w:val="none" w:sz="0" w:space="0" w:color="auto"/>
      </w:divBdr>
    </w:div>
    <w:div w:id="1116098953">
      <w:bodyDiv w:val="1"/>
      <w:marLeft w:val="0"/>
      <w:marRight w:val="0"/>
      <w:marTop w:val="0"/>
      <w:marBottom w:val="0"/>
      <w:divBdr>
        <w:top w:val="none" w:sz="0" w:space="0" w:color="auto"/>
        <w:left w:val="none" w:sz="0" w:space="0" w:color="auto"/>
        <w:bottom w:val="none" w:sz="0" w:space="0" w:color="auto"/>
        <w:right w:val="none" w:sz="0" w:space="0" w:color="auto"/>
      </w:divBdr>
    </w:div>
    <w:div w:id="1116216341">
      <w:bodyDiv w:val="1"/>
      <w:marLeft w:val="0"/>
      <w:marRight w:val="0"/>
      <w:marTop w:val="0"/>
      <w:marBottom w:val="0"/>
      <w:divBdr>
        <w:top w:val="none" w:sz="0" w:space="0" w:color="auto"/>
        <w:left w:val="none" w:sz="0" w:space="0" w:color="auto"/>
        <w:bottom w:val="none" w:sz="0" w:space="0" w:color="auto"/>
        <w:right w:val="none" w:sz="0" w:space="0" w:color="auto"/>
      </w:divBdr>
    </w:div>
    <w:div w:id="1116219842">
      <w:bodyDiv w:val="1"/>
      <w:marLeft w:val="0"/>
      <w:marRight w:val="0"/>
      <w:marTop w:val="0"/>
      <w:marBottom w:val="0"/>
      <w:divBdr>
        <w:top w:val="none" w:sz="0" w:space="0" w:color="auto"/>
        <w:left w:val="none" w:sz="0" w:space="0" w:color="auto"/>
        <w:bottom w:val="none" w:sz="0" w:space="0" w:color="auto"/>
        <w:right w:val="none" w:sz="0" w:space="0" w:color="auto"/>
      </w:divBdr>
    </w:div>
    <w:div w:id="1116484627">
      <w:bodyDiv w:val="1"/>
      <w:marLeft w:val="0"/>
      <w:marRight w:val="0"/>
      <w:marTop w:val="0"/>
      <w:marBottom w:val="0"/>
      <w:divBdr>
        <w:top w:val="none" w:sz="0" w:space="0" w:color="auto"/>
        <w:left w:val="none" w:sz="0" w:space="0" w:color="auto"/>
        <w:bottom w:val="none" w:sz="0" w:space="0" w:color="auto"/>
        <w:right w:val="none" w:sz="0" w:space="0" w:color="auto"/>
      </w:divBdr>
    </w:div>
    <w:div w:id="1116488394">
      <w:bodyDiv w:val="1"/>
      <w:marLeft w:val="0"/>
      <w:marRight w:val="0"/>
      <w:marTop w:val="0"/>
      <w:marBottom w:val="0"/>
      <w:divBdr>
        <w:top w:val="none" w:sz="0" w:space="0" w:color="auto"/>
        <w:left w:val="none" w:sz="0" w:space="0" w:color="auto"/>
        <w:bottom w:val="none" w:sz="0" w:space="0" w:color="auto"/>
        <w:right w:val="none" w:sz="0" w:space="0" w:color="auto"/>
      </w:divBdr>
    </w:div>
    <w:div w:id="1116678576">
      <w:bodyDiv w:val="1"/>
      <w:marLeft w:val="0"/>
      <w:marRight w:val="0"/>
      <w:marTop w:val="0"/>
      <w:marBottom w:val="0"/>
      <w:divBdr>
        <w:top w:val="none" w:sz="0" w:space="0" w:color="auto"/>
        <w:left w:val="none" w:sz="0" w:space="0" w:color="auto"/>
        <w:bottom w:val="none" w:sz="0" w:space="0" w:color="auto"/>
        <w:right w:val="none" w:sz="0" w:space="0" w:color="auto"/>
      </w:divBdr>
    </w:div>
    <w:div w:id="1116830148">
      <w:bodyDiv w:val="1"/>
      <w:marLeft w:val="0"/>
      <w:marRight w:val="0"/>
      <w:marTop w:val="0"/>
      <w:marBottom w:val="0"/>
      <w:divBdr>
        <w:top w:val="none" w:sz="0" w:space="0" w:color="auto"/>
        <w:left w:val="none" w:sz="0" w:space="0" w:color="auto"/>
        <w:bottom w:val="none" w:sz="0" w:space="0" w:color="auto"/>
        <w:right w:val="none" w:sz="0" w:space="0" w:color="auto"/>
      </w:divBdr>
    </w:div>
    <w:div w:id="1117677053">
      <w:bodyDiv w:val="1"/>
      <w:marLeft w:val="0"/>
      <w:marRight w:val="0"/>
      <w:marTop w:val="0"/>
      <w:marBottom w:val="0"/>
      <w:divBdr>
        <w:top w:val="none" w:sz="0" w:space="0" w:color="auto"/>
        <w:left w:val="none" w:sz="0" w:space="0" w:color="auto"/>
        <w:bottom w:val="none" w:sz="0" w:space="0" w:color="auto"/>
        <w:right w:val="none" w:sz="0" w:space="0" w:color="auto"/>
      </w:divBdr>
    </w:div>
    <w:div w:id="1117870153">
      <w:bodyDiv w:val="1"/>
      <w:marLeft w:val="0"/>
      <w:marRight w:val="0"/>
      <w:marTop w:val="0"/>
      <w:marBottom w:val="0"/>
      <w:divBdr>
        <w:top w:val="none" w:sz="0" w:space="0" w:color="auto"/>
        <w:left w:val="none" w:sz="0" w:space="0" w:color="auto"/>
        <w:bottom w:val="none" w:sz="0" w:space="0" w:color="auto"/>
        <w:right w:val="none" w:sz="0" w:space="0" w:color="auto"/>
      </w:divBdr>
    </w:div>
    <w:div w:id="1118062672">
      <w:bodyDiv w:val="1"/>
      <w:marLeft w:val="0"/>
      <w:marRight w:val="0"/>
      <w:marTop w:val="0"/>
      <w:marBottom w:val="0"/>
      <w:divBdr>
        <w:top w:val="none" w:sz="0" w:space="0" w:color="auto"/>
        <w:left w:val="none" w:sz="0" w:space="0" w:color="auto"/>
        <w:bottom w:val="none" w:sz="0" w:space="0" w:color="auto"/>
        <w:right w:val="none" w:sz="0" w:space="0" w:color="auto"/>
      </w:divBdr>
      <w:divsChild>
        <w:div w:id="1642270289">
          <w:marLeft w:val="0"/>
          <w:marRight w:val="0"/>
          <w:marTop w:val="0"/>
          <w:marBottom w:val="0"/>
          <w:divBdr>
            <w:top w:val="none" w:sz="0" w:space="0" w:color="auto"/>
            <w:left w:val="none" w:sz="0" w:space="0" w:color="auto"/>
            <w:bottom w:val="none" w:sz="0" w:space="0" w:color="auto"/>
            <w:right w:val="none" w:sz="0" w:space="0" w:color="auto"/>
          </w:divBdr>
        </w:div>
      </w:divsChild>
    </w:div>
    <w:div w:id="1118452797">
      <w:bodyDiv w:val="1"/>
      <w:marLeft w:val="0"/>
      <w:marRight w:val="0"/>
      <w:marTop w:val="0"/>
      <w:marBottom w:val="0"/>
      <w:divBdr>
        <w:top w:val="none" w:sz="0" w:space="0" w:color="auto"/>
        <w:left w:val="none" w:sz="0" w:space="0" w:color="auto"/>
        <w:bottom w:val="none" w:sz="0" w:space="0" w:color="auto"/>
        <w:right w:val="none" w:sz="0" w:space="0" w:color="auto"/>
      </w:divBdr>
      <w:divsChild>
        <w:div w:id="981040335">
          <w:marLeft w:val="0"/>
          <w:marRight w:val="0"/>
          <w:marTop w:val="0"/>
          <w:marBottom w:val="0"/>
          <w:divBdr>
            <w:top w:val="none" w:sz="0" w:space="0" w:color="auto"/>
            <w:left w:val="none" w:sz="0" w:space="0" w:color="auto"/>
            <w:bottom w:val="none" w:sz="0" w:space="0" w:color="auto"/>
            <w:right w:val="none" w:sz="0" w:space="0" w:color="auto"/>
          </w:divBdr>
        </w:div>
      </w:divsChild>
    </w:div>
    <w:div w:id="1119298897">
      <w:bodyDiv w:val="1"/>
      <w:marLeft w:val="0"/>
      <w:marRight w:val="0"/>
      <w:marTop w:val="0"/>
      <w:marBottom w:val="0"/>
      <w:divBdr>
        <w:top w:val="none" w:sz="0" w:space="0" w:color="auto"/>
        <w:left w:val="none" w:sz="0" w:space="0" w:color="auto"/>
        <w:bottom w:val="none" w:sz="0" w:space="0" w:color="auto"/>
        <w:right w:val="none" w:sz="0" w:space="0" w:color="auto"/>
      </w:divBdr>
    </w:div>
    <w:div w:id="1119447502">
      <w:bodyDiv w:val="1"/>
      <w:marLeft w:val="0"/>
      <w:marRight w:val="0"/>
      <w:marTop w:val="0"/>
      <w:marBottom w:val="0"/>
      <w:divBdr>
        <w:top w:val="none" w:sz="0" w:space="0" w:color="auto"/>
        <w:left w:val="none" w:sz="0" w:space="0" w:color="auto"/>
        <w:bottom w:val="none" w:sz="0" w:space="0" w:color="auto"/>
        <w:right w:val="none" w:sz="0" w:space="0" w:color="auto"/>
      </w:divBdr>
    </w:div>
    <w:div w:id="1119839623">
      <w:bodyDiv w:val="1"/>
      <w:marLeft w:val="0"/>
      <w:marRight w:val="0"/>
      <w:marTop w:val="0"/>
      <w:marBottom w:val="0"/>
      <w:divBdr>
        <w:top w:val="none" w:sz="0" w:space="0" w:color="auto"/>
        <w:left w:val="none" w:sz="0" w:space="0" w:color="auto"/>
        <w:bottom w:val="none" w:sz="0" w:space="0" w:color="auto"/>
        <w:right w:val="none" w:sz="0" w:space="0" w:color="auto"/>
      </w:divBdr>
    </w:div>
    <w:div w:id="1119839773">
      <w:bodyDiv w:val="1"/>
      <w:marLeft w:val="0"/>
      <w:marRight w:val="0"/>
      <w:marTop w:val="0"/>
      <w:marBottom w:val="0"/>
      <w:divBdr>
        <w:top w:val="none" w:sz="0" w:space="0" w:color="auto"/>
        <w:left w:val="none" w:sz="0" w:space="0" w:color="auto"/>
        <w:bottom w:val="none" w:sz="0" w:space="0" w:color="auto"/>
        <w:right w:val="none" w:sz="0" w:space="0" w:color="auto"/>
      </w:divBdr>
    </w:div>
    <w:div w:id="1120143604">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20950514">
      <w:bodyDiv w:val="1"/>
      <w:marLeft w:val="0"/>
      <w:marRight w:val="0"/>
      <w:marTop w:val="0"/>
      <w:marBottom w:val="0"/>
      <w:divBdr>
        <w:top w:val="none" w:sz="0" w:space="0" w:color="auto"/>
        <w:left w:val="none" w:sz="0" w:space="0" w:color="auto"/>
        <w:bottom w:val="none" w:sz="0" w:space="0" w:color="auto"/>
        <w:right w:val="none" w:sz="0" w:space="0" w:color="auto"/>
      </w:divBdr>
      <w:divsChild>
        <w:div w:id="202325381">
          <w:marLeft w:val="0"/>
          <w:marRight w:val="0"/>
          <w:marTop w:val="0"/>
          <w:marBottom w:val="0"/>
          <w:divBdr>
            <w:top w:val="none" w:sz="0" w:space="0" w:color="auto"/>
            <w:left w:val="none" w:sz="0" w:space="0" w:color="auto"/>
            <w:bottom w:val="none" w:sz="0" w:space="0" w:color="auto"/>
            <w:right w:val="none" w:sz="0" w:space="0" w:color="auto"/>
          </w:divBdr>
        </w:div>
      </w:divsChild>
    </w:div>
    <w:div w:id="1121340913">
      <w:bodyDiv w:val="1"/>
      <w:marLeft w:val="0"/>
      <w:marRight w:val="0"/>
      <w:marTop w:val="0"/>
      <w:marBottom w:val="0"/>
      <w:divBdr>
        <w:top w:val="none" w:sz="0" w:space="0" w:color="auto"/>
        <w:left w:val="none" w:sz="0" w:space="0" w:color="auto"/>
        <w:bottom w:val="none" w:sz="0" w:space="0" w:color="auto"/>
        <w:right w:val="none" w:sz="0" w:space="0" w:color="auto"/>
      </w:divBdr>
    </w:div>
    <w:div w:id="1121417589">
      <w:bodyDiv w:val="1"/>
      <w:marLeft w:val="0"/>
      <w:marRight w:val="0"/>
      <w:marTop w:val="0"/>
      <w:marBottom w:val="0"/>
      <w:divBdr>
        <w:top w:val="none" w:sz="0" w:space="0" w:color="auto"/>
        <w:left w:val="none" w:sz="0" w:space="0" w:color="auto"/>
        <w:bottom w:val="none" w:sz="0" w:space="0" w:color="auto"/>
        <w:right w:val="none" w:sz="0" w:space="0" w:color="auto"/>
      </w:divBdr>
    </w:div>
    <w:div w:id="1122117622">
      <w:bodyDiv w:val="1"/>
      <w:marLeft w:val="0"/>
      <w:marRight w:val="0"/>
      <w:marTop w:val="0"/>
      <w:marBottom w:val="0"/>
      <w:divBdr>
        <w:top w:val="none" w:sz="0" w:space="0" w:color="auto"/>
        <w:left w:val="none" w:sz="0" w:space="0" w:color="auto"/>
        <w:bottom w:val="none" w:sz="0" w:space="0" w:color="auto"/>
        <w:right w:val="none" w:sz="0" w:space="0" w:color="auto"/>
      </w:divBdr>
    </w:div>
    <w:div w:id="1122189340">
      <w:bodyDiv w:val="1"/>
      <w:marLeft w:val="0"/>
      <w:marRight w:val="0"/>
      <w:marTop w:val="0"/>
      <w:marBottom w:val="0"/>
      <w:divBdr>
        <w:top w:val="none" w:sz="0" w:space="0" w:color="auto"/>
        <w:left w:val="none" w:sz="0" w:space="0" w:color="auto"/>
        <w:bottom w:val="none" w:sz="0" w:space="0" w:color="auto"/>
        <w:right w:val="none" w:sz="0" w:space="0" w:color="auto"/>
      </w:divBdr>
    </w:div>
    <w:div w:id="1122532057">
      <w:bodyDiv w:val="1"/>
      <w:marLeft w:val="0"/>
      <w:marRight w:val="0"/>
      <w:marTop w:val="0"/>
      <w:marBottom w:val="0"/>
      <w:divBdr>
        <w:top w:val="none" w:sz="0" w:space="0" w:color="auto"/>
        <w:left w:val="none" w:sz="0" w:space="0" w:color="auto"/>
        <w:bottom w:val="none" w:sz="0" w:space="0" w:color="auto"/>
        <w:right w:val="none" w:sz="0" w:space="0" w:color="auto"/>
      </w:divBdr>
    </w:div>
    <w:div w:id="1122571281">
      <w:bodyDiv w:val="1"/>
      <w:marLeft w:val="0"/>
      <w:marRight w:val="0"/>
      <w:marTop w:val="0"/>
      <w:marBottom w:val="0"/>
      <w:divBdr>
        <w:top w:val="none" w:sz="0" w:space="0" w:color="auto"/>
        <w:left w:val="none" w:sz="0" w:space="0" w:color="auto"/>
        <w:bottom w:val="none" w:sz="0" w:space="0" w:color="auto"/>
        <w:right w:val="none" w:sz="0" w:space="0" w:color="auto"/>
      </w:divBdr>
    </w:div>
    <w:div w:id="1122963257">
      <w:bodyDiv w:val="1"/>
      <w:marLeft w:val="0"/>
      <w:marRight w:val="0"/>
      <w:marTop w:val="0"/>
      <w:marBottom w:val="0"/>
      <w:divBdr>
        <w:top w:val="none" w:sz="0" w:space="0" w:color="auto"/>
        <w:left w:val="none" w:sz="0" w:space="0" w:color="auto"/>
        <w:bottom w:val="none" w:sz="0" w:space="0" w:color="auto"/>
        <w:right w:val="none" w:sz="0" w:space="0" w:color="auto"/>
      </w:divBdr>
    </w:div>
    <w:div w:id="1123188467">
      <w:bodyDiv w:val="1"/>
      <w:marLeft w:val="0"/>
      <w:marRight w:val="0"/>
      <w:marTop w:val="0"/>
      <w:marBottom w:val="0"/>
      <w:divBdr>
        <w:top w:val="none" w:sz="0" w:space="0" w:color="auto"/>
        <w:left w:val="none" w:sz="0" w:space="0" w:color="auto"/>
        <w:bottom w:val="none" w:sz="0" w:space="0" w:color="auto"/>
        <w:right w:val="none" w:sz="0" w:space="0" w:color="auto"/>
      </w:divBdr>
    </w:div>
    <w:div w:id="1123421830">
      <w:bodyDiv w:val="1"/>
      <w:marLeft w:val="0"/>
      <w:marRight w:val="0"/>
      <w:marTop w:val="0"/>
      <w:marBottom w:val="0"/>
      <w:divBdr>
        <w:top w:val="none" w:sz="0" w:space="0" w:color="auto"/>
        <w:left w:val="none" w:sz="0" w:space="0" w:color="auto"/>
        <w:bottom w:val="none" w:sz="0" w:space="0" w:color="auto"/>
        <w:right w:val="none" w:sz="0" w:space="0" w:color="auto"/>
      </w:divBdr>
    </w:div>
    <w:div w:id="1123579039">
      <w:bodyDiv w:val="1"/>
      <w:marLeft w:val="0"/>
      <w:marRight w:val="0"/>
      <w:marTop w:val="0"/>
      <w:marBottom w:val="0"/>
      <w:divBdr>
        <w:top w:val="none" w:sz="0" w:space="0" w:color="auto"/>
        <w:left w:val="none" w:sz="0" w:space="0" w:color="auto"/>
        <w:bottom w:val="none" w:sz="0" w:space="0" w:color="auto"/>
        <w:right w:val="none" w:sz="0" w:space="0" w:color="auto"/>
      </w:divBdr>
    </w:div>
    <w:div w:id="1123883467">
      <w:bodyDiv w:val="1"/>
      <w:marLeft w:val="0"/>
      <w:marRight w:val="0"/>
      <w:marTop w:val="0"/>
      <w:marBottom w:val="0"/>
      <w:divBdr>
        <w:top w:val="none" w:sz="0" w:space="0" w:color="auto"/>
        <w:left w:val="none" w:sz="0" w:space="0" w:color="auto"/>
        <w:bottom w:val="none" w:sz="0" w:space="0" w:color="auto"/>
        <w:right w:val="none" w:sz="0" w:space="0" w:color="auto"/>
      </w:divBdr>
      <w:divsChild>
        <w:div w:id="568223526">
          <w:marLeft w:val="0"/>
          <w:marRight w:val="0"/>
          <w:marTop w:val="0"/>
          <w:marBottom w:val="0"/>
          <w:divBdr>
            <w:top w:val="none" w:sz="0" w:space="0" w:color="auto"/>
            <w:left w:val="none" w:sz="0" w:space="0" w:color="auto"/>
            <w:bottom w:val="none" w:sz="0" w:space="0" w:color="auto"/>
            <w:right w:val="none" w:sz="0" w:space="0" w:color="auto"/>
          </w:divBdr>
        </w:div>
      </w:divsChild>
    </w:div>
    <w:div w:id="1124151832">
      <w:bodyDiv w:val="1"/>
      <w:marLeft w:val="0"/>
      <w:marRight w:val="0"/>
      <w:marTop w:val="0"/>
      <w:marBottom w:val="0"/>
      <w:divBdr>
        <w:top w:val="none" w:sz="0" w:space="0" w:color="auto"/>
        <w:left w:val="none" w:sz="0" w:space="0" w:color="auto"/>
        <w:bottom w:val="none" w:sz="0" w:space="0" w:color="auto"/>
        <w:right w:val="none" w:sz="0" w:space="0" w:color="auto"/>
      </w:divBdr>
    </w:div>
    <w:div w:id="1124273287">
      <w:bodyDiv w:val="1"/>
      <w:marLeft w:val="0"/>
      <w:marRight w:val="0"/>
      <w:marTop w:val="0"/>
      <w:marBottom w:val="0"/>
      <w:divBdr>
        <w:top w:val="none" w:sz="0" w:space="0" w:color="auto"/>
        <w:left w:val="none" w:sz="0" w:space="0" w:color="auto"/>
        <w:bottom w:val="none" w:sz="0" w:space="0" w:color="auto"/>
        <w:right w:val="none" w:sz="0" w:space="0" w:color="auto"/>
      </w:divBdr>
    </w:div>
    <w:div w:id="1124813149">
      <w:bodyDiv w:val="1"/>
      <w:marLeft w:val="0"/>
      <w:marRight w:val="0"/>
      <w:marTop w:val="0"/>
      <w:marBottom w:val="0"/>
      <w:divBdr>
        <w:top w:val="none" w:sz="0" w:space="0" w:color="auto"/>
        <w:left w:val="none" w:sz="0" w:space="0" w:color="auto"/>
        <w:bottom w:val="none" w:sz="0" w:space="0" w:color="auto"/>
        <w:right w:val="none" w:sz="0" w:space="0" w:color="auto"/>
      </w:divBdr>
    </w:div>
    <w:div w:id="1124928784">
      <w:bodyDiv w:val="1"/>
      <w:marLeft w:val="0"/>
      <w:marRight w:val="0"/>
      <w:marTop w:val="0"/>
      <w:marBottom w:val="0"/>
      <w:divBdr>
        <w:top w:val="none" w:sz="0" w:space="0" w:color="auto"/>
        <w:left w:val="none" w:sz="0" w:space="0" w:color="auto"/>
        <w:bottom w:val="none" w:sz="0" w:space="0" w:color="auto"/>
        <w:right w:val="none" w:sz="0" w:space="0" w:color="auto"/>
      </w:divBdr>
    </w:div>
    <w:div w:id="1125002698">
      <w:bodyDiv w:val="1"/>
      <w:marLeft w:val="0"/>
      <w:marRight w:val="0"/>
      <w:marTop w:val="0"/>
      <w:marBottom w:val="0"/>
      <w:divBdr>
        <w:top w:val="none" w:sz="0" w:space="0" w:color="auto"/>
        <w:left w:val="none" w:sz="0" w:space="0" w:color="auto"/>
        <w:bottom w:val="none" w:sz="0" w:space="0" w:color="auto"/>
        <w:right w:val="none" w:sz="0" w:space="0" w:color="auto"/>
      </w:divBdr>
    </w:div>
    <w:div w:id="1125661799">
      <w:bodyDiv w:val="1"/>
      <w:marLeft w:val="0"/>
      <w:marRight w:val="0"/>
      <w:marTop w:val="0"/>
      <w:marBottom w:val="0"/>
      <w:divBdr>
        <w:top w:val="none" w:sz="0" w:space="0" w:color="auto"/>
        <w:left w:val="none" w:sz="0" w:space="0" w:color="auto"/>
        <w:bottom w:val="none" w:sz="0" w:space="0" w:color="auto"/>
        <w:right w:val="none" w:sz="0" w:space="0" w:color="auto"/>
      </w:divBdr>
    </w:div>
    <w:div w:id="1125738769">
      <w:bodyDiv w:val="1"/>
      <w:marLeft w:val="0"/>
      <w:marRight w:val="0"/>
      <w:marTop w:val="0"/>
      <w:marBottom w:val="0"/>
      <w:divBdr>
        <w:top w:val="none" w:sz="0" w:space="0" w:color="auto"/>
        <w:left w:val="none" w:sz="0" w:space="0" w:color="auto"/>
        <w:bottom w:val="none" w:sz="0" w:space="0" w:color="auto"/>
        <w:right w:val="none" w:sz="0" w:space="0" w:color="auto"/>
      </w:divBdr>
    </w:div>
    <w:div w:id="1126002763">
      <w:bodyDiv w:val="1"/>
      <w:marLeft w:val="0"/>
      <w:marRight w:val="0"/>
      <w:marTop w:val="0"/>
      <w:marBottom w:val="0"/>
      <w:divBdr>
        <w:top w:val="none" w:sz="0" w:space="0" w:color="auto"/>
        <w:left w:val="none" w:sz="0" w:space="0" w:color="auto"/>
        <w:bottom w:val="none" w:sz="0" w:space="0" w:color="auto"/>
        <w:right w:val="none" w:sz="0" w:space="0" w:color="auto"/>
      </w:divBdr>
    </w:div>
    <w:div w:id="1126004961">
      <w:bodyDiv w:val="1"/>
      <w:marLeft w:val="0"/>
      <w:marRight w:val="0"/>
      <w:marTop w:val="0"/>
      <w:marBottom w:val="0"/>
      <w:divBdr>
        <w:top w:val="none" w:sz="0" w:space="0" w:color="auto"/>
        <w:left w:val="none" w:sz="0" w:space="0" w:color="auto"/>
        <w:bottom w:val="none" w:sz="0" w:space="0" w:color="auto"/>
        <w:right w:val="none" w:sz="0" w:space="0" w:color="auto"/>
      </w:divBdr>
    </w:div>
    <w:div w:id="1126434987">
      <w:bodyDiv w:val="1"/>
      <w:marLeft w:val="0"/>
      <w:marRight w:val="0"/>
      <w:marTop w:val="0"/>
      <w:marBottom w:val="0"/>
      <w:divBdr>
        <w:top w:val="none" w:sz="0" w:space="0" w:color="auto"/>
        <w:left w:val="none" w:sz="0" w:space="0" w:color="auto"/>
        <w:bottom w:val="none" w:sz="0" w:space="0" w:color="auto"/>
        <w:right w:val="none" w:sz="0" w:space="0" w:color="auto"/>
      </w:divBdr>
    </w:div>
    <w:div w:id="1126462147">
      <w:bodyDiv w:val="1"/>
      <w:marLeft w:val="0"/>
      <w:marRight w:val="0"/>
      <w:marTop w:val="0"/>
      <w:marBottom w:val="0"/>
      <w:divBdr>
        <w:top w:val="none" w:sz="0" w:space="0" w:color="auto"/>
        <w:left w:val="none" w:sz="0" w:space="0" w:color="auto"/>
        <w:bottom w:val="none" w:sz="0" w:space="0" w:color="auto"/>
        <w:right w:val="none" w:sz="0" w:space="0" w:color="auto"/>
      </w:divBdr>
    </w:div>
    <w:div w:id="1126971942">
      <w:bodyDiv w:val="1"/>
      <w:marLeft w:val="0"/>
      <w:marRight w:val="0"/>
      <w:marTop w:val="0"/>
      <w:marBottom w:val="0"/>
      <w:divBdr>
        <w:top w:val="none" w:sz="0" w:space="0" w:color="auto"/>
        <w:left w:val="none" w:sz="0" w:space="0" w:color="auto"/>
        <w:bottom w:val="none" w:sz="0" w:space="0" w:color="auto"/>
        <w:right w:val="none" w:sz="0" w:space="0" w:color="auto"/>
      </w:divBdr>
    </w:div>
    <w:div w:id="1127316639">
      <w:bodyDiv w:val="1"/>
      <w:marLeft w:val="0"/>
      <w:marRight w:val="0"/>
      <w:marTop w:val="0"/>
      <w:marBottom w:val="0"/>
      <w:divBdr>
        <w:top w:val="none" w:sz="0" w:space="0" w:color="auto"/>
        <w:left w:val="none" w:sz="0" w:space="0" w:color="auto"/>
        <w:bottom w:val="none" w:sz="0" w:space="0" w:color="auto"/>
        <w:right w:val="none" w:sz="0" w:space="0" w:color="auto"/>
      </w:divBdr>
    </w:div>
    <w:div w:id="1127316673">
      <w:bodyDiv w:val="1"/>
      <w:marLeft w:val="0"/>
      <w:marRight w:val="0"/>
      <w:marTop w:val="0"/>
      <w:marBottom w:val="0"/>
      <w:divBdr>
        <w:top w:val="none" w:sz="0" w:space="0" w:color="auto"/>
        <w:left w:val="none" w:sz="0" w:space="0" w:color="auto"/>
        <w:bottom w:val="none" w:sz="0" w:space="0" w:color="auto"/>
        <w:right w:val="none" w:sz="0" w:space="0" w:color="auto"/>
      </w:divBdr>
    </w:div>
    <w:div w:id="1127626259">
      <w:bodyDiv w:val="1"/>
      <w:marLeft w:val="0"/>
      <w:marRight w:val="0"/>
      <w:marTop w:val="0"/>
      <w:marBottom w:val="0"/>
      <w:divBdr>
        <w:top w:val="none" w:sz="0" w:space="0" w:color="auto"/>
        <w:left w:val="none" w:sz="0" w:space="0" w:color="auto"/>
        <w:bottom w:val="none" w:sz="0" w:space="0" w:color="auto"/>
        <w:right w:val="none" w:sz="0" w:space="0" w:color="auto"/>
      </w:divBdr>
    </w:div>
    <w:div w:id="1128015276">
      <w:bodyDiv w:val="1"/>
      <w:marLeft w:val="0"/>
      <w:marRight w:val="0"/>
      <w:marTop w:val="0"/>
      <w:marBottom w:val="0"/>
      <w:divBdr>
        <w:top w:val="none" w:sz="0" w:space="0" w:color="auto"/>
        <w:left w:val="none" w:sz="0" w:space="0" w:color="auto"/>
        <w:bottom w:val="none" w:sz="0" w:space="0" w:color="auto"/>
        <w:right w:val="none" w:sz="0" w:space="0" w:color="auto"/>
      </w:divBdr>
    </w:div>
    <w:div w:id="1128209579">
      <w:bodyDiv w:val="1"/>
      <w:marLeft w:val="0"/>
      <w:marRight w:val="0"/>
      <w:marTop w:val="0"/>
      <w:marBottom w:val="0"/>
      <w:divBdr>
        <w:top w:val="none" w:sz="0" w:space="0" w:color="auto"/>
        <w:left w:val="none" w:sz="0" w:space="0" w:color="auto"/>
        <w:bottom w:val="none" w:sz="0" w:space="0" w:color="auto"/>
        <w:right w:val="none" w:sz="0" w:space="0" w:color="auto"/>
      </w:divBdr>
    </w:div>
    <w:div w:id="1128663523">
      <w:bodyDiv w:val="1"/>
      <w:marLeft w:val="0"/>
      <w:marRight w:val="0"/>
      <w:marTop w:val="0"/>
      <w:marBottom w:val="0"/>
      <w:divBdr>
        <w:top w:val="none" w:sz="0" w:space="0" w:color="auto"/>
        <w:left w:val="none" w:sz="0" w:space="0" w:color="auto"/>
        <w:bottom w:val="none" w:sz="0" w:space="0" w:color="auto"/>
        <w:right w:val="none" w:sz="0" w:space="0" w:color="auto"/>
      </w:divBdr>
    </w:div>
    <w:div w:id="1128671403">
      <w:bodyDiv w:val="1"/>
      <w:marLeft w:val="0"/>
      <w:marRight w:val="0"/>
      <w:marTop w:val="0"/>
      <w:marBottom w:val="0"/>
      <w:divBdr>
        <w:top w:val="none" w:sz="0" w:space="0" w:color="auto"/>
        <w:left w:val="none" w:sz="0" w:space="0" w:color="auto"/>
        <w:bottom w:val="none" w:sz="0" w:space="0" w:color="auto"/>
        <w:right w:val="none" w:sz="0" w:space="0" w:color="auto"/>
      </w:divBdr>
    </w:div>
    <w:div w:id="1128816050">
      <w:bodyDiv w:val="1"/>
      <w:marLeft w:val="0"/>
      <w:marRight w:val="0"/>
      <w:marTop w:val="0"/>
      <w:marBottom w:val="0"/>
      <w:divBdr>
        <w:top w:val="none" w:sz="0" w:space="0" w:color="auto"/>
        <w:left w:val="none" w:sz="0" w:space="0" w:color="auto"/>
        <w:bottom w:val="none" w:sz="0" w:space="0" w:color="auto"/>
        <w:right w:val="none" w:sz="0" w:space="0" w:color="auto"/>
      </w:divBdr>
    </w:div>
    <w:div w:id="1129015256">
      <w:bodyDiv w:val="1"/>
      <w:marLeft w:val="0"/>
      <w:marRight w:val="0"/>
      <w:marTop w:val="0"/>
      <w:marBottom w:val="0"/>
      <w:divBdr>
        <w:top w:val="none" w:sz="0" w:space="0" w:color="auto"/>
        <w:left w:val="none" w:sz="0" w:space="0" w:color="auto"/>
        <w:bottom w:val="none" w:sz="0" w:space="0" w:color="auto"/>
        <w:right w:val="none" w:sz="0" w:space="0" w:color="auto"/>
      </w:divBdr>
    </w:div>
    <w:div w:id="1129128825">
      <w:bodyDiv w:val="1"/>
      <w:marLeft w:val="0"/>
      <w:marRight w:val="0"/>
      <w:marTop w:val="0"/>
      <w:marBottom w:val="0"/>
      <w:divBdr>
        <w:top w:val="none" w:sz="0" w:space="0" w:color="auto"/>
        <w:left w:val="none" w:sz="0" w:space="0" w:color="auto"/>
        <w:bottom w:val="none" w:sz="0" w:space="0" w:color="auto"/>
        <w:right w:val="none" w:sz="0" w:space="0" w:color="auto"/>
      </w:divBdr>
    </w:div>
    <w:div w:id="1129471440">
      <w:bodyDiv w:val="1"/>
      <w:marLeft w:val="0"/>
      <w:marRight w:val="0"/>
      <w:marTop w:val="0"/>
      <w:marBottom w:val="0"/>
      <w:divBdr>
        <w:top w:val="none" w:sz="0" w:space="0" w:color="auto"/>
        <w:left w:val="none" w:sz="0" w:space="0" w:color="auto"/>
        <w:bottom w:val="none" w:sz="0" w:space="0" w:color="auto"/>
        <w:right w:val="none" w:sz="0" w:space="0" w:color="auto"/>
      </w:divBdr>
    </w:div>
    <w:div w:id="1129740348">
      <w:bodyDiv w:val="1"/>
      <w:marLeft w:val="0"/>
      <w:marRight w:val="0"/>
      <w:marTop w:val="0"/>
      <w:marBottom w:val="0"/>
      <w:divBdr>
        <w:top w:val="none" w:sz="0" w:space="0" w:color="auto"/>
        <w:left w:val="none" w:sz="0" w:space="0" w:color="auto"/>
        <w:bottom w:val="none" w:sz="0" w:space="0" w:color="auto"/>
        <w:right w:val="none" w:sz="0" w:space="0" w:color="auto"/>
      </w:divBdr>
    </w:div>
    <w:div w:id="1129978664">
      <w:bodyDiv w:val="1"/>
      <w:marLeft w:val="0"/>
      <w:marRight w:val="0"/>
      <w:marTop w:val="0"/>
      <w:marBottom w:val="0"/>
      <w:divBdr>
        <w:top w:val="none" w:sz="0" w:space="0" w:color="auto"/>
        <w:left w:val="none" w:sz="0" w:space="0" w:color="auto"/>
        <w:bottom w:val="none" w:sz="0" w:space="0" w:color="auto"/>
        <w:right w:val="none" w:sz="0" w:space="0" w:color="auto"/>
      </w:divBdr>
    </w:div>
    <w:div w:id="1130048930">
      <w:bodyDiv w:val="1"/>
      <w:marLeft w:val="0"/>
      <w:marRight w:val="0"/>
      <w:marTop w:val="0"/>
      <w:marBottom w:val="0"/>
      <w:divBdr>
        <w:top w:val="none" w:sz="0" w:space="0" w:color="auto"/>
        <w:left w:val="none" w:sz="0" w:space="0" w:color="auto"/>
        <w:bottom w:val="none" w:sz="0" w:space="0" w:color="auto"/>
        <w:right w:val="none" w:sz="0" w:space="0" w:color="auto"/>
      </w:divBdr>
    </w:div>
    <w:div w:id="1130171247">
      <w:bodyDiv w:val="1"/>
      <w:marLeft w:val="0"/>
      <w:marRight w:val="0"/>
      <w:marTop w:val="0"/>
      <w:marBottom w:val="0"/>
      <w:divBdr>
        <w:top w:val="none" w:sz="0" w:space="0" w:color="auto"/>
        <w:left w:val="none" w:sz="0" w:space="0" w:color="auto"/>
        <w:bottom w:val="none" w:sz="0" w:space="0" w:color="auto"/>
        <w:right w:val="none" w:sz="0" w:space="0" w:color="auto"/>
      </w:divBdr>
    </w:div>
    <w:div w:id="1130243780">
      <w:bodyDiv w:val="1"/>
      <w:marLeft w:val="0"/>
      <w:marRight w:val="0"/>
      <w:marTop w:val="0"/>
      <w:marBottom w:val="0"/>
      <w:divBdr>
        <w:top w:val="none" w:sz="0" w:space="0" w:color="auto"/>
        <w:left w:val="none" w:sz="0" w:space="0" w:color="auto"/>
        <w:bottom w:val="none" w:sz="0" w:space="0" w:color="auto"/>
        <w:right w:val="none" w:sz="0" w:space="0" w:color="auto"/>
      </w:divBdr>
    </w:div>
    <w:div w:id="1130593980">
      <w:bodyDiv w:val="1"/>
      <w:marLeft w:val="0"/>
      <w:marRight w:val="0"/>
      <w:marTop w:val="0"/>
      <w:marBottom w:val="0"/>
      <w:divBdr>
        <w:top w:val="none" w:sz="0" w:space="0" w:color="auto"/>
        <w:left w:val="none" w:sz="0" w:space="0" w:color="auto"/>
        <w:bottom w:val="none" w:sz="0" w:space="0" w:color="auto"/>
        <w:right w:val="none" w:sz="0" w:space="0" w:color="auto"/>
      </w:divBdr>
      <w:divsChild>
        <w:div w:id="813717979">
          <w:marLeft w:val="0"/>
          <w:marRight w:val="0"/>
          <w:marTop w:val="0"/>
          <w:marBottom w:val="0"/>
          <w:divBdr>
            <w:top w:val="none" w:sz="0" w:space="0" w:color="auto"/>
            <w:left w:val="none" w:sz="0" w:space="0" w:color="auto"/>
            <w:bottom w:val="none" w:sz="0" w:space="0" w:color="auto"/>
            <w:right w:val="none" w:sz="0" w:space="0" w:color="auto"/>
          </w:divBdr>
        </w:div>
      </w:divsChild>
    </w:div>
    <w:div w:id="1130704918">
      <w:bodyDiv w:val="1"/>
      <w:marLeft w:val="0"/>
      <w:marRight w:val="0"/>
      <w:marTop w:val="0"/>
      <w:marBottom w:val="0"/>
      <w:divBdr>
        <w:top w:val="none" w:sz="0" w:space="0" w:color="auto"/>
        <w:left w:val="none" w:sz="0" w:space="0" w:color="auto"/>
        <w:bottom w:val="none" w:sz="0" w:space="0" w:color="auto"/>
        <w:right w:val="none" w:sz="0" w:space="0" w:color="auto"/>
      </w:divBdr>
    </w:div>
    <w:div w:id="1130823993">
      <w:bodyDiv w:val="1"/>
      <w:marLeft w:val="0"/>
      <w:marRight w:val="0"/>
      <w:marTop w:val="0"/>
      <w:marBottom w:val="0"/>
      <w:divBdr>
        <w:top w:val="none" w:sz="0" w:space="0" w:color="auto"/>
        <w:left w:val="none" w:sz="0" w:space="0" w:color="auto"/>
        <w:bottom w:val="none" w:sz="0" w:space="0" w:color="auto"/>
        <w:right w:val="none" w:sz="0" w:space="0" w:color="auto"/>
      </w:divBdr>
    </w:div>
    <w:div w:id="1131095152">
      <w:bodyDiv w:val="1"/>
      <w:marLeft w:val="0"/>
      <w:marRight w:val="0"/>
      <w:marTop w:val="0"/>
      <w:marBottom w:val="0"/>
      <w:divBdr>
        <w:top w:val="none" w:sz="0" w:space="0" w:color="auto"/>
        <w:left w:val="none" w:sz="0" w:space="0" w:color="auto"/>
        <w:bottom w:val="none" w:sz="0" w:space="0" w:color="auto"/>
        <w:right w:val="none" w:sz="0" w:space="0" w:color="auto"/>
      </w:divBdr>
    </w:div>
    <w:div w:id="1131365975">
      <w:bodyDiv w:val="1"/>
      <w:marLeft w:val="0"/>
      <w:marRight w:val="0"/>
      <w:marTop w:val="0"/>
      <w:marBottom w:val="0"/>
      <w:divBdr>
        <w:top w:val="none" w:sz="0" w:space="0" w:color="auto"/>
        <w:left w:val="none" w:sz="0" w:space="0" w:color="auto"/>
        <w:bottom w:val="none" w:sz="0" w:space="0" w:color="auto"/>
        <w:right w:val="none" w:sz="0" w:space="0" w:color="auto"/>
      </w:divBdr>
    </w:div>
    <w:div w:id="1131368077">
      <w:bodyDiv w:val="1"/>
      <w:marLeft w:val="0"/>
      <w:marRight w:val="0"/>
      <w:marTop w:val="0"/>
      <w:marBottom w:val="0"/>
      <w:divBdr>
        <w:top w:val="none" w:sz="0" w:space="0" w:color="auto"/>
        <w:left w:val="none" w:sz="0" w:space="0" w:color="auto"/>
        <w:bottom w:val="none" w:sz="0" w:space="0" w:color="auto"/>
        <w:right w:val="none" w:sz="0" w:space="0" w:color="auto"/>
      </w:divBdr>
    </w:div>
    <w:div w:id="1131552490">
      <w:bodyDiv w:val="1"/>
      <w:marLeft w:val="0"/>
      <w:marRight w:val="0"/>
      <w:marTop w:val="0"/>
      <w:marBottom w:val="0"/>
      <w:divBdr>
        <w:top w:val="none" w:sz="0" w:space="0" w:color="auto"/>
        <w:left w:val="none" w:sz="0" w:space="0" w:color="auto"/>
        <w:bottom w:val="none" w:sz="0" w:space="0" w:color="auto"/>
        <w:right w:val="none" w:sz="0" w:space="0" w:color="auto"/>
      </w:divBdr>
    </w:div>
    <w:div w:id="1131632803">
      <w:bodyDiv w:val="1"/>
      <w:marLeft w:val="0"/>
      <w:marRight w:val="0"/>
      <w:marTop w:val="0"/>
      <w:marBottom w:val="0"/>
      <w:divBdr>
        <w:top w:val="none" w:sz="0" w:space="0" w:color="auto"/>
        <w:left w:val="none" w:sz="0" w:space="0" w:color="auto"/>
        <w:bottom w:val="none" w:sz="0" w:space="0" w:color="auto"/>
        <w:right w:val="none" w:sz="0" w:space="0" w:color="auto"/>
      </w:divBdr>
    </w:div>
    <w:div w:id="1131708236">
      <w:bodyDiv w:val="1"/>
      <w:marLeft w:val="0"/>
      <w:marRight w:val="0"/>
      <w:marTop w:val="0"/>
      <w:marBottom w:val="0"/>
      <w:divBdr>
        <w:top w:val="none" w:sz="0" w:space="0" w:color="auto"/>
        <w:left w:val="none" w:sz="0" w:space="0" w:color="auto"/>
        <w:bottom w:val="none" w:sz="0" w:space="0" w:color="auto"/>
        <w:right w:val="none" w:sz="0" w:space="0" w:color="auto"/>
      </w:divBdr>
    </w:div>
    <w:div w:id="1131901182">
      <w:bodyDiv w:val="1"/>
      <w:marLeft w:val="0"/>
      <w:marRight w:val="0"/>
      <w:marTop w:val="0"/>
      <w:marBottom w:val="0"/>
      <w:divBdr>
        <w:top w:val="none" w:sz="0" w:space="0" w:color="auto"/>
        <w:left w:val="none" w:sz="0" w:space="0" w:color="auto"/>
        <w:bottom w:val="none" w:sz="0" w:space="0" w:color="auto"/>
        <w:right w:val="none" w:sz="0" w:space="0" w:color="auto"/>
      </w:divBdr>
    </w:div>
    <w:div w:id="1132096837">
      <w:bodyDiv w:val="1"/>
      <w:marLeft w:val="0"/>
      <w:marRight w:val="0"/>
      <w:marTop w:val="0"/>
      <w:marBottom w:val="0"/>
      <w:divBdr>
        <w:top w:val="none" w:sz="0" w:space="0" w:color="auto"/>
        <w:left w:val="none" w:sz="0" w:space="0" w:color="auto"/>
        <w:bottom w:val="none" w:sz="0" w:space="0" w:color="auto"/>
        <w:right w:val="none" w:sz="0" w:space="0" w:color="auto"/>
      </w:divBdr>
    </w:div>
    <w:div w:id="1132482292">
      <w:bodyDiv w:val="1"/>
      <w:marLeft w:val="0"/>
      <w:marRight w:val="0"/>
      <w:marTop w:val="0"/>
      <w:marBottom w:val="0"/>
      <w:divBdr>
        <w:top w:val="none" w:sz="0" w:space="0" w:color="auto"/>
        <w:left w:val="none" w:sz="0" w:space="0" w:color="auto"/>
        <w:bottom w:val="none" w:sz="0" w:space="0" w:color="auto"/>
        <w:right w:val="none" w:sz="0" w:space="0" w:color="auto"/>
      </w:divBdr>
    </w:div>
    <w:div w:id="1132557375">
      <w:bodyDiv w:val="1"/>
      <w:marLeft w:val="0"/>
      <w:marRight w:val="0"/>
      <w:marTop w:val="0"/>
      <w:marBottom w:val="0"/>
      <w:divBdr>
        <w:top w:val="none" w:sz="0" w:space="0" w:color="auto"/>
        <w:left w:val="none" w:sz="0" w:space="0" w:color="auto"/>
        <w:bottom w:val="none" w:sz="0" w:space="0" w:color="auto"/>
        <w:right w:val="none" w:sz="0" w:space="0" w:color="auto"/>
      </w:divBdr>
    </w:div>
    <w:div w:id="1132594339">
      <w:bodyDiv w:val="1"/>
      <w:marLeft w:val="0"/>
      <w:marRight w:val="0"/>
      <w:marTop w:val="0"/>
      <w:marBottom w:val="0"/>
      <w:divBdr>
        <w:top w:val="none" w:sz="0" w:space="0" w:color="auto"/>
        <w:left w:val="none" w:sz="0" w:space="0" w:color="auto"/>
        <w:bottom w:val="none" w:sz="0" w:space="0" w:color="auto"/>
        <w:right w:val="none" w:sz="0" w:space="0" w:color="auto"/>
      </w:divBdr>
    </w:div>
    <w:div w:id="1132674848">
      <w:bodyDiv w:val="1"/>
      <w:marLeft w:val="0"/>
      <w:marRight w:val="0"/>
      <w:marTop w:val="0"/>
      <w:marBottom w:val="0"/>
      <w:divBdr>
        <w:top w:val="none" w:sz="0" w:space="0" w:color="auto"/>
        <w:left w:val="none" w:sz="0" w:space="0" w:color="auto"/>
        <w:bottom w:val="none" w:sz="0" w:space="0" w:color="auto"/>
        <w:right w:val="none" w:sz="0" w:space="0" w:color="auto"/>
      </w:divBdr>
      <w:divsChild>
        <w:div w:id="437989668">
          <w:marLeft w:val="0"/>
          <w:marRight w:val="0"/>
          <w:marTop w:val="0"/>
          <w:marBottom w:val="0"/>
          <w:divBdr>
            <w:top w:val="none" w:sz="0" w:space="0" w:color="auto"/>
            <w:left w:val="none" w:sz="0" w:space="0" w:color="auto"/>
            <w:bottom w:val="none" w:sz="0" w:space="0" w:color="auto"/>
            <w:right w:val="none" w:sz="0" w:space="0" w:color="auto"/>
          </w:divBdr>
        </w:div>
      </w:divsChild>
    </w:div>
    <w:div w:id="1133131694">
      <w:bodyDiv w:val="1"/>
      <w:marLeft w:val="0"/>
      <w:marRight w:val="0"/>
      <w:marTop w:val="0"/>
      <w:marBottom w:val="0"/>
      <w:divBdr>
        <w:top w:val="none" w:sz="0" w:space="0" w:color="auto"/>
        <w:left w:val="none" w:sz="0" w:space="0" w:color="auto"/>
        <w:bottom w:val="none" w:sz="0" w:space="0" w:color="auto"/>
        <w:right w:val="none" w:sz="0" w:space="0" w:color="auto"/>
      </w:divBdr>
    </w:div>
    <w:div w:id="1133138227">
      <w:bodyDiv w:val="1"/>
      <w:marLeft w:val="0"/>
      <w:marRight w:val="0"/>
      <w:marTop w:val="0"/>
      <w:marBottom w:val="0"/>
      <w:divBdr>
        <w:top w:val="none" w:sz="0" w:space="0" w:color="auto"/>
        <w:left w:val="none" w:sz="0" w:space="0" w:color="auto"/>
        <w:bottom w:val="none" w:sz="0" w:space="0" w:color="auto"/>
        <w:right w:val="none" w:sz="0" w:space="0" w:color="auto"/>
      </w:divBdr>
    </w:div>
    <w:div w:id="1133255635">
      <w:bodyDiv w:val="1"/>
      <w:marLeft w:val="0"/>
      <w:marRight w:val="0"/>
      <w:marTop w:val="0"/>
      <w:marBottom w:val="0"/>
      <w:divBdr>
        <w:top w:val="none" w:sz="0" w:space="0" w:color="auto"/>
        <w:left w:val="none" w:sz="0" w:space="0" w:color="auto"/>
        <w:bottom w:val="none" w:sz="0" w:space="0" w:color="auto"/>
        <w:right w:val="none" w:sz="0" w:space="0" w:color="auto"/>
      </w:divBdr>
      <w:divsChild>
        <w:div w:id="972174024">
          <w:marLeft w:val="0"/>
          <w:marRight w:val="0"/>
          <w:marTop w:val="0"/>
          <w:marBottom w:val="0"/>
          <w:divBdr>
            <w:top w:val="none" w:sz="0" w:space="0" w:color="auto"/>
            <w:left w:val="none" w:sz="0" w:space="0" w:color="auto"/>
            <w:bottom w:val="none" w:sz="0" w:space="0" w:color="auto"/>
            <w:right w:val="none" w:sz="0" w:space="0" w:color="auto"/>
          </w:divBdr>
        </w:div>
      </w:divsChild>
    </w:div>
    <w:div w:id="1133404438">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201526852">
          <w:marLeft w:val="0"/>
          <w:marRight w:val="0"/>
          <w:marTop w:val="0"/>
          <w:marBottom w:val="0"/>
          <w:divBdr>
            <w:top w:val="none" w:sz="0" w:space="0" w:color="auto"/>
            <w:left w:val="none" w:sz="0" w:space="0" w:color="auto"/>
            <w:bottom w:val="none" w:sz="0" w:space="0" w:color="auto"/>
            <w:right w:val="none" w:sz="0" w:space="0" w:color="auto"/>
          </w:divBdr>
        </w:div>
      </w:divsChild>
    </w:div>
    <w:div w:id="1134060896">
      <w:bodyDiv w:val="1"/>
      <w:marLeft w:val="0"/>
      <w:marRight w:val="0"/>
      <w:marTop w:val="0"/>
      <w:marBottom w:val="0"/>
      <w:divBdr>
        <w:top w:val="none" w:sz="0" w:space="0" w:color="auto"/>
        <w:left w:val="none" w:sz="0" w:space="0" w:color="auto"/>
        <w:bottom w:val="none" w:sz="0" w:space="0" w:color="auto"/>
        <w:right w:val="none" w:sz="0" w:space="0" w:color="auto"/>
      </w:divBdr>
    </w:div>
    <w:div w:id="1134132247">
      <w:bodyDiv w:val="1"/>
      <w:marLeft w:val="0"/>
      <w:marRight w:val="0"/>
      <w:marTop w:val="0"/>
      <w:marBottom w:val="0"/>
      <w:divBdr>
        <w:top w:val="none" w:sz="0" w:space="0" w:color="auto"/>
        <w:left w:val="none" w:sz="0" w:space="0" w:color="auto"/>
        <w:bottom w:val="none" w:sz="0" w:space="0" w:color="auto"/>
        <w:right w:val="none" w:sz="0" w:space="0" w:color="auto"/>
      </w:divBdr>
    </w:div>
    <w:div w:id="1134561776">
      <w:bodyDiv w:val="1"/>
      <w:marLeft w:val="0"/>
      <w:marRight w:val="0"/>
      <w:marTop w:val="0"/>
      <w:marBottom w:val="0"/>
      <w:divBdr>
        <w:top w:val="none" w:sz="0" w:space="0" w:color="auto"/>
        <w:left w:val="none" w:sz="0" w:space="0" w:color="auto"/>
        <w:bottom w:val="none" w:sz="0" w:space="0" w:color="auto"/>
        <w:right w:val="none" w:sz="0" w:space="0" w:color="auto"/>
      </w:divBdr>
    </w:div>
    <w:div w:id="1134835411">
      <w:bodyDiv w:val="1"/>
      <w:marLeft w:val="0"/>
      <w:marRight w:val="0"/>
      <w:marTop w:val="0"/>
      <w:marBottom w:val="0"/>
      <w:divBdr>
        <w:top w:val="none" w:sz="0" w:space="0" w:color="auto"/>
        <w:left w:val="none" w:sz="0" w:space="0" w:color="auto"/>
        <w:bottom w:val="none" w:sz="0" w:space="0" w:color="auto"/>
        <w:right w:val="none" w:sz="0" w:space="0" w:color="auto"/>
      </w:divBdr>
    </w:div>
    <w:div w:id="1135565778">
      <w:bodyDiv w:val="1"/>
      <w:marLeft w:val="0"/>
      <w:marRight w:val="0"/>
      <w:marTop w:val="0"/>
      <w:marBottom w:val="0"/>
      <w:divBdr>
        <w:top w:val="none" w:sz="0" w:space="0" w:color="auto"/>
        <w:left w:val="none" w:sz="0" w:space="0" w:color="auto"/>
        <w:bottom w:val="none" w:sz="0" w:space="0" w:color="auto"/>
        <w:right w:val="none" w:sz="0" w:space="0" w:color="auto"/>
      </w:divBdr>
    </w:div>
    <w:div w:id="1135565957">
      <w:bodyDiv w:val="1"/>
      <w:marLeft w:val="0"/>
      <w:marRight w:val="0"/>
      <w:marTop w:val="0"/>
      <w:marBottom w:val="0"/>
      <w:divBdr>
        <w:top w:val="none" w:sz="0" w:space="0" w:color="auto"/>
        <w:left w:val="none" w:sz="0" w:space="0" w:color="auto"/>
        <w:bottom w:val="none" w:sz="0" w:space="0" w:color="auto"/>
        <w:right w:val="none" w:sz="0" w:space="0" w:color="auto"/>
      </w:divBdr>
    </w:div>
    <w:div w:id="1135683171">
      <w:bodyDiv w:val="1"/>
      <w:marLeft w:val="0"/>
      <w:marRight w:val="0"/>
      <w:marTop w:val="0"/>
      <w:marBottom w:val="0"/>
      <w:divBdr>
        <w:top w:val="none" w:sz="0" w:space="0" w:color="auto"/>
        <w:left w:val="none" w:sz="0" w:space="0" w:color="auto"/>
        <w:bottom w:val="none" w:sz="0" w:space="0" w:color="auto"/>
        <w:right w:val="none" w:sz="0" w:space="0" w:color="auto"/>
      </w:divBdr>
    </w:div>
    <w:div w:id="1136098499">
      <w:bodyDiv w:val="1"/>
      <w:marLeft w:val="0"/>
      <w:marRight w:val="0"/>
      <w:marTop w:val="0"/>
      <w:marBottom w:val="0"/>
      <w:divBdr>
        <w:top w:val="none" w:sz="0" w:space="0" w:color="auto"/>
        <w:left w:val="none" w:sz="0" w:space="0" w:color="auto"/>
        <w:bottom w:val="none" w:sz="0" w:space="0" w:color="auto"/>
        <w:right w:val="none" w:sz="0" w:space="0" w:color="auto"/>
      </w:divBdr>
    </w:div>
    <w:div w:id="1136415435">
      <w:bodyDiv w:val="1"/>
      <w:marLeft w:val="0"/>
      <w:marRight w:val="0"/>
      <w:marTop w:val="0"/>
      <w:marBottom w:val="0"/>
      <w:divBdr>
        <w:top w:val="none" w:sz="0" w:space="0" w:color="auto"/>
        <w:left w:val="none" w:sz="0" w:space="0" w:color="auto"/>
        <w:bottom w:val="none" w:sz="0" w:space="0" w:color="auto"/>
        <w:right w:val="none" w:sz="0" w:space="0" w:color="auto"/>
      </w:divBdr>
    </w:div>
    <w:div w:id="1136601518">
      <w:bodyDiv w:val="1"/>
      <w:marLeft w:val="0"/>
      <w:marRight w:val="0"/>
      <w:marTop w:val="0"/>
      <w:marBottom w:val="0"/>
      <w:divBdr>
        <w:top w:val="none" w:sz="0" w:space="0" w:color="auto"/>
        <w:left w:val="none" w:sz="0" w:space="0" w:color="auto"/>
        <w:bottom w:val="none" w:sz="0" w:space="0" w:color="auto"/>
        <w:right w:val="none" w:sz="0" w:space="0" w:color="auto"/>
      </w:divBdr>
    </w:div>
    <w:div w:id="1136722305">
      <w:bodyDiv w:val="1"/>
      <w:marLeft w:val="0"/>
      <w:marRight w:val="0"/>
      <w:marTop w:val="0"/>
      <w:marBottom w:val="0"/>
      <w:divBdr>
        <w:top w:val="none" w:sz="0" w:space="0" w:color="auto"/>
        <w:left w:val="none" w:sz="0" w:space="0" w:color="auto"/>
        <w:bottom w:val="none" w:sz="0" w:space="0" w:color="auto"/>
        <w:right w:val="none" w:sz="0" w:space="0" w:color="auto"/>
      </w:divBdr>
    </w:div>
    <w:div w:id="1137069453">
      <w:bodyDiv w:val="1"/>
      <w:marLeft w:val="0"/>
      <w:marRight w:val="0"/>
      <w:marTop w:val="0"/>
      <w:marBottom w:val="0"/>
      <w:divBdr>
        <w:top w:val="none" w:sz="0" w:space="0" w:color="auto"/>
        <w:left w:val="none" w:sz="0" w:space="0" w:color="auto"/>
        <w:bottom w:val="none" w:sz="0" w:space="0" w:color="auto"/>
        <w:right w:val="none" w:sz="0" w:space="0" w:color="auto"/>
      </w:divBdr>
    </w:div>
    <w:div w:id="1137146490">
      <w:bodyDiv w:val="1"/>
      <w:marLeft w:val="0"/>
      <w:marRight w:val="0"/>
      <w:marTop w:val="0"/>
      <w:marBottom w:val="0"/>
      <w:divBdr>
        <w:top w:val="none" w:sz="0" w:space="0" w:color="auto"/>
        <w:left w:val="none" w:sz="0" w:space="0" w:color="auto"/>
        <w:bottom w:val="none" w:sz="0" w:space="0" w:color="auto"/>
        <w:right w:val="none" w:sz="0" w:space="0" w:color="auto"/>
      </w:divBdr>
    </w:div>
    <w:div w:id="1137146821">
      <w:bodyDiv w:val="1"/>
      <w:marLeft w:val="0"/>
      <w:marRight w:val="0"/>
      <w:marTop w:val="0"/>
      <w:marBottom w:val="0"/>
      <w:divBdr>
        <w:top w:val="none" w:sz="0" w:space="0" w:color="auto"/>
        <w:left w:val="none" w:sz="0" w:space="0" w:color="auto"/>
        <w:bottom w:val="none" w:sz="0" w:space="0" w:color="auto"/>
        <w:right w:val="none" w:sz="0" w:space="0" w:color="auto"/>
      </w:divBdr>
    </w:div>
    <w:div w:id="1137263499">
      <w:bodyDiv w:val="1"/>
      <w:marLeft w:val="0"/>
      <w:marRight w:val="0"/>
      <w:marTop w:val="0"/>
      <w:marBottom w:val="0"/>
      <w:divBdr>
        <w:top w:val="none" w:sz="0" w:space="0" w:color="auto"/>
        <w:left w:val="none" w:sz="0" w:space="0" w:color="auto"/>
        <w:bottom w:val="none" w:sz="0" w:space="0" w:color="auto"/>
        <w:right w:val="none" w:sz="0" w:space="0" w:color="auto"/>
      </w:divBdr>
    </w:div>
    <w:div w:id="1137339244">
      <w:bodyDiv w:val="1"/>
      <w:marLeft w:val="0"/>
      <w:marRight w:val="0"/>
      <w:marTop w:val="0"/>
      <w:marBottom w:val="0"/>
      <w:divBdr>
        <w:top w:val="none" w:sz="0" w:space="0" w:color="auto"/>
        <w:left w:val="none" w:sz="0" w:space="0" w:color="auto"/>
        <w:bottom w:val="none" w:sz="0" w:space="0" w:color="auto"/>
        <w:right w:val="none" w:sz="0" w:space="0" w:color="auto"/>
      </w:divBdr>
    </w:div>
    <w:div w:id="1137527024">
      <w:bodyDiv w:val="1"/>
      <w:marLeft w:val="0"/>
      <w:marRight w:val="0"/>
      <w:marTop w:val="0"/>
      <w:marBottom w:val="0"/>
      <w:divBdr>
        <w:top w:val="none" w:sz="0" w:space="0" w:color="auto"/>
        <w:left w:val="none" w:sz="0" w:space="0" w:color="auto"/>
        <w:bottom w:val="none" w:sz="0" w:space="0" w:color="auto"/>
        <w:right w:val="none" w:sz="0" w:space="0" w:color="auto"/>
      </w:divBdr>
    </w:div>
    <w:div w:id="1137837507">
      <w:bodyDiv w:val="1"/>
      <w:marLeft w:val="0"/>
      <w:marRight w:val="0"/>
      <w:marTop w:val="0"/>
      <w:marBottom w:val="0"/>
      <w:divBdr>
        <w:top w:val="none" w:sz="0" w:space="0" w:color="auto"/>
        <w:left w:val="none" w:sz="0" w:space="0" w:color="auto"/>
        <w:bottom w:val="none" w:sz="0" w:space="0" w:color="auto"/>
        <w:right w:val="none" w:sz="0" w:space="0" w:color="auto"/>
      </w:divBdr>
      <w:divsChild>
        <w:div w:id="1073163105">
          <w:marLeft w:val="0"/>
          <w:marRight w:val="0"/>
          <w:marTop w:val="0"/>
          <w:marBottom w:val="0"/>
          <w:divBdr>
            <w:top w:val="none" w:sz="0" w:space="0" w:color="auto"/>
            <w:left w:val="none" w:sz="0" w:space="0" w:color="auto"/>
            <w:bottom w:val="none" w:sz="0" w:space="0" w:color="auto"/>
            <w:right w:val="none" w:sz="0" w:space="0" w:color="auto"/>
          </w:divBdr>
        </w:div>
      </w:divsChild>
    </w:div>
    <w:div w:id="1137837997">
      <w:bodyDiv w:val="1"/>
      <w:marLeft w:val="0"/>
      <w:marRight w:val="0"/>
      <w:marTop w:val="0"/>
      <w:marBottom w:val="0"/>
      <w:divBdr>
        <w:top w:val="none" w:sz="0" w:space="0" w:color="auto"/>
        <w:left w:val="none" w:sz="0" w:space="0" w:color="auto"/>
        <w:bottom w:val="none" w:sz="0" w:space="0" w:color="auto"/>
        <w:right w:val="none" w:sz="0" w:space="0" w:color="auto"/>
      </w:divBdr>
    </w:div>
    <w:div w:id="1137986916">
      <w:bodyDiv w:val="1"/>
      <w:marLeft w:val="0"/>
      <w:marRight w:val="0"/>
      <w:marTop w:val="0"/>
      <w:marBottom w:val="0"/>
      <w:divBdr>
        <w:top w:val="none" w:sz="0" w:space="0" w:color="auto"/>
        <w:left w:val="none" w:sz="0" w:space="0" w:color="auto"/>
        <w:bottom w:val="none" w:sz="0" w:space="0" w:color="auto"/>
        <w:right w:val="none" w:sz="0" w:space="0" w:color="auto"/>
      </w:divBdr>
    </w:div>
    <w:div w:id="1138105657">
      <w:bodyDiv w:val="1"/>
      <w:marLeft w:val="0"/>
      <w:marRight w:val="0"/>
      <w:marTop w:val="0"/>
      <w:marBottom w:val="0"/>
      <w:divBdr>
        <w:top w:val="none" w:sz="0" w:space="0" w:color="auto"/>
        <w:left w:val="none" w:sz="0" w:space="0" w:color="auto"/>
        <w:bottom w:val="none" w:sz="0" w:space="0" w:color="auto"/>
        <w:right w:val="none" w:sz="0" w:space="0" w:color="auto"/>
      </w:divBdr>
      <w:divsChild>
        <w:div w:id="945887676">
          <w:marLeft w:val="0"/>
          <w:marRight w:val="0"/>
          <w:marTop w:val="0"/>
          <w:marBottom w:val="0"/>
          <w:divBdr>
            <w:top w:val="none" w:sz="0" w:space="0" w:color="auto"/>
            <w:left w:val="none" w:sz="0" w:space="0" w:color="auto"/>
            <w:bottom w:val="none" w:sz="0" w:space="0" w:color="auto"/>
            <w:right w:val="none" w:sz="0" w:space="0" w:color="auto"/>
          </w:divBdr>
        </w:div>
      </w:divsChild>
    </w:div>
    <w:div w:id="1138301692">
      <w:bodyDiv w:val="1"/>
      <w:marLeft w:val="0"/>
      <w:marRight w:val="0"/>
      <w:marTop w:val="0"/>
      <w:marBottom w:val="0"/>
      <w:divBdr>
        <w:top w:val="none" w:sz="0" w:space="0" w:color="auto"/>
        <w:left w:val="none" w:sz="0" w:space="0" w:color="auto"/>
        <w:bottom w:val="none" w:sz="0" w:space="0" w:color="auto"/>
        <w:right w:val="none" w:sz="0" w:space="0" w:color="auto"/>
      </w:divBdr>
    </w:div>
    <w:div w:id="1138453323">
      <w:bodyDiv w:val="1"/>
      <w:marLeft w:val="0"/>
      <w:marRight w:val="0"/>
      <w:marTop w:val="0"/>
      <w:marBottom w:val="0"/>
      <w:divBdr>
        <w:top w:val="none" w:sz="0" w:space="0" w:color="auto"/>
        <w:left w:val="none" w:sz="0" w:space="0" w:color="auto"/>
        <w:bottom w:val="none" w:sz="0" w:space="0" w:color="auto"/>
        <w:right w:val="none" w:sz="0" w:space="0" w:color="auto"/>
      </w:divBdr>
    </w:div>
    <w:div w:id="1138458175">
      <w:bodyDiv w:val="1"/>
      <w:marLeft w:val="0"/>
      <w:marRight w:val="0"/>
      <w:marTop w:val="0"/>
      <w:marBottom w:val="0"/>
      <w:divBdr>
        <w:top w:val="none" w:sz="0" w:space="0" w:color="auto"/>
        <w:left w:val="none" w:sz="0" w:space="0" w:color="auto"/>
        <w:bottom w:val="none" w:sz="0" w:space="0" w:color="auto"/>
        <w:right w:val="none" w:sz="0" w:space="0" w:color="auto"/>
      </w:divBdr>
    </w:div>
    <w:div w:id="1138914150">
      <w:bodyDiv w:val="1"/>
      <w:marLeft w:val="0"/>
      <w:marRight w:val="0"/>
      <w:marTop w:val="0"/>
      <w:marBottom w:val="0"/>
      <w:divBdr>
        <w:top w:val="none" w:sz="0" w:space="0" w:color="auto"/>
        <w:left w:val="none" w:sz="0" w:space="0" w:color="auto"/>
        <w:bottom w:val="none" w:sz="0" w:space="0" w:color="auto"/>
        <w:right w:val="none" w:sz="0" w:space="0" w:color="auto"/>
      </w:divBdr>
    </w:div>
    <w:div w:id="1138961037">
      <w:bodyDiv w:val="1"/>
      <w:marLeft w:val="0"/>
      <w:marRight w:val="0"/>
      <w:marTop w:val="0"/>
      <w:marBottom w:val="0"/>
      <w:divBdr>
        <w:top w:val="none" w:sz="0" w:space="0" w:color="auto"/>
        <w:left w:val="none" w:sz="0" w:space="0" w:color="auto"/>
        <w:bottom w:val="none" w:sz="0" w:space="0" w:color="auto"/>
        <w:right w:val="none" w:sz="0" w:space="0" w:color="auto"/>
      </w:divBdr>
      <w:divsChild>
        <w:div w:id="1194808558">
          <w:marLeft w:val="0"/>
          <w:marRight w:val="0"/>
          <w:marTop w:val="0"/>
          <w:marBottom w:val="0"/>
          <w:divBdr>
            <w:top w:val="none" w:sz="0" w:space="0" w:color="auto"/>
            <w:left w:val="none" w:sz="0" w:space="0" w:color="auto"/>
            <w:bottom w:val="none" w:sz="0" w:space="0" w:color="auto"/>
            <w:right w:val="none" w:sz="0" w:space="0" w:color="auto"/>
          </w:divBdr>
        </w:div>
      </w:divsChild>
    </w:div>
    <w:div w:id="1139030325">
      <w:bodyDiv w:val="1"/>
      <w:marLeft w:val="0"/>
      <w:marRight w:val="0"/>
      <w:marTop w:val="0"/>
      <w:marBottom w:val="0"/>
      <w:divBdr>
        <w:top w:val="none" w:sz="0" w:space="0" w:color="auto"/>
        <w:left w:val="none" w:sz="0" w:space="0" w:color="auto"/>
        <w:bottom w:val="none" w:sz="0" w:space="0" w:color="auto"/>
        <w:right w:val="none" w:sz="0" w:space="0" w:color="auto"/>
      </w:divBdr>
      <w:divsChild>
        <w:div w:id="1318681333">
          <w:marLeft w:val="0"/>
          <w:marRight w:val="0"/>
          <w:marTop w:val="0"/>
          <w:marBottom w:val="0"/>
          <w:divBdr>
            <w:top w:val="none" w:sz="0" w:space="0" w:color="auto"/>
            <w:left w:val="none" w:sz="0" w:space="0" w:color="auto"/>
            <w:bottom w:val="none" w:sz="0" w:space="0" w:color="auto"/>
            <w:right w:val="none" w:sz="0" w:space="0" w:color="auto"/>
          </w:divBdr>
        </w:div>
      </w:divsChild>
    </w:div>
    <w:div w:id="1139154182">
      <w:bodyDiv w:val="1"/>
      <w:marLeft w:val="0"/>
      <w:marRight w:val="0"/>
      <w:marTop w:val="0"/>
      <w:marBottom w:val="0"/>
      <w:divBdr>
        <w:top w:val="none" w:sz="0" w:space="0" w:color="auto"/>
        <w:left w:val="none" w:sz="0" w:space="0" w:color="auto"/>
        <w:bottom w:val="none" w:sz="0" w:space="0" w:color="auto"/>
        <w:right w:val="none" w:sz="0" w:space="0" w:color="auto"/>
      </w:divBdr>
      <w:divsChild>
        <w:div w:id="246042985">
          <w:marLeft w:val="0"/>
          <w:marRight w:val="0"/>
          <w:marTop w:val="0"/>
          <w:marBottom w:val="0"/>
          <w:divBdr>
            <w:top w:val="none" w:sz="0" w:space="0" w:color="auto"/>
            <w:left w:val="none" w:sz="0" w:space="0" w:color="auto"/>
            <w:bottom w:val="none" w:sz="0" w:space="0" w:color="auto"/>
            <w:right w:val="none" w:sz="0" w:space="0" w:color="auto"/>
          </w:divBdr>
        </w:div>
      </w:divsChild>
    </w:div>
    <w:div w:id="1139226440">
      <w:bodyDiv w:val="1"/>
      <w:marLeft w:val="0"/>
      <w:marRight w:val="0"/>
      <w:marTop w:val="0"/>
      <w:marBottom w:val="0"/>
      <w:divBdr>
        <w:top w:val="none" w:sz="0" w:space="0" w:color="auto"/>
        <w:left w:val="none" w:sz="0" w:space="0" w:color="auto"/>
        <w:bottom w:val="none" w:sz="0" w:space="0" w:color="auto"/>
        <w:right w:val="none" w:sz="0" w:space="0" w:color="auto"/>
      </w:divBdr>
    </w:div>
    <w:div w:id="1139612449">
      <w:bodyDiv w:val="1"/>
      <w:marLeft w:val="0"/>
      <w:marRight w:val="0"/>
      <w:marTop w:val="0"/>
      <w:marBottom w:val="0"/>
      <w:divBdr>
        <w:top w:val="none" w:sz="0" w:space="0" w:color="auto"/>
        <w:left w:val="none" w:sz="0" w:space="0" w:color="auto"/>
        <w:bottom w:val="none" w:sz="0" w:space="0" w:color="auto"/>
        <w:right w:val="none" w:sz="0" w:space="0" w:color="auto"/>
      </w:divBdr>
    </w:div>
    <w:div w:id="1139805044">
      <w:bodyDiv w:val="1"/>
      <w:marLeft w:val="0"/>
      <w:marRight w:val="0"/>
      <w:marTop w:val="0"/>
      <w:marBottom w:val="0"/>
      <w:divBdr>
        <w:top w:val="none" w:sz="0" w:space="0" w:color="auto"/>
        <w:left w:val="none" w:sz="0" w:space="0" w:color="auto"/>
        <w:bottom w:val="none" w:sz="0" w:space="0" w:color="auto"/>
        <w:right w:val="none" w:sz="0" w:space="0" w:color="auto"/>
      </w:divBdr>
    </w:div>
    <w:div w:id="1139885102">
      <w:bodyDiv w:val="1"/>
      <w:marLeft w:val="0"/>
      <w:marRight w:val="0"/>
      <w:marTop w:val="0"/>
      <w:marBottom w:val="0"/>
      <w:divBdr>
        <w:top w:val="none" w:sz="0" w:space="0" w:color="auto"/>
        <w:left w:val="none" w:sz="0" w:space="0" w:color="auto"/>
        <w:bottom w:val="none" w:sz="0" w:space="0" w:color="auto"/>
        <w:right w:val="none" w:sz="0" w:space="0" w:color="auto"/>
      </w:divBdr>
    </w:div>
    <w:div w:id="1139957893">
      <w:bodyDiv w:val="1"/>
      <w:marLeft w:val="0"/>
      <w:marRight w:val="0"/>
      <w:marTop w:val="0"/>
      <w:marBottom w:val="0"/>
      <w:divBdr>
        <w:top w:val="none" w:sz="0" w:space="0" w:color="auto"/>
        <w:left w:val="none" w:sz="0" w:space="0" w:color="auto"/>
        <w:bottom w:val="none" w:sz="0" w:space="0" w:color="auto"/>
        <w:right w:val="none" w:sz="0" w:space="0" w:color="auto"/>
      </w:divBdr>
    </w:div>
    <w:div w:id="1140030689">
      <w:bodyDiv w:val="1"/>
      <w:marLeft w:val="0"/>
      <w:marRight w:val="0"/>
      <w:marTop w:val="0"/>
      <w:marBottom w:val="0"/>
      <w:divBdr>
        <w:top w:val="none" w:sz="0" w:space="0" w:color="auto"/>
        <w:left w:val="none" w:sz="0" w:space="0" w:color="auto"/>
        <w:bottom w:val="none" w:sz="0" w:space="0" w:color="auto"/>
        <w:right w:val="none" w:sz="0" w:space="0" w:color="auto"/>
      </w:divBdr>
    </w:div>
    <w:div w:id="1140146418">
      <w:bodyDiv w:val="1"/>
      <w:marLeft w:val="0"/>
      <w:marRight w:val="0"/>
      <w:marTop w:val="0"/>
      <w:marBottom w:val="0"/>
      <w:divBdr>
        <w:top w:val="none" w:sz="0" w:space="0" w:color="auto"/>
        <w:left w:val="none" w:sz="0" w:space="0" w:color="auto"/>
        <w:bottom w:val="none" w:sz="0" w:space="0" w:color="auto"/>
        <w:right w:val="none" w:sz="0" w:space="0" w:color="auto"/>
      </w:divBdr>
    </w:div>
    <w:div w:id="1140418781">
      <w:bodyDiv w:val="1"/>
      <w:marLeft w:val="0"/>
      <w:marRight w:val="0"/>
      <w:marTop w:val="0"/>
      <w:marBottom w:val="0"/>
      <w:divBdr>
        <w:top w:val="none" w:sz="0" w:space="0" w:color="auto"/>
        <w:left w:val="none" w:sz="0" w:space="0" w:color="auto"/>
        <w:bottom w:val="none" w:sz="0" w:space="0" w:color="auto"/>
        <w:right w:val="none" w:sz="0" w:space="0" w:color="auto"/>
      </w:divBdr>
    </w:div>
    <w:div w:id="1140920686">
      <w:bodyDiv w:val="1"/>
      <w:marLeft w:val="0"/>
      <w:marRight w:val="0"/>
      <w:marTop w:val="0"/>
      <w:marBottom w:val="0"/>
      <w:divBdr>
        <w:top w:val="none" w:sz="0" w:space="0" w:color="auto"/>
        <w:left w:val="none" w:sz="0" w:space="0" w:color="auto"/>
        <w:bottom w:val="none" w:sz="0" w:space="0" w:color="auto"/>
        <w:right w:val="none" w:sz="0" w:space="0" w:color="auto"/>
      </w:divBdr>
    </w:div>
    <w:div w:id="1141070738">
      <w:bodyDiv w:val="1"/>
      <w:marLeft w:val="0"/>
      <w:marRight w:val="0"/>
      <w:marTop w:val="0"/>
      <w:marBottom w:val="0"/>
      <w:divBdr>
        <w:top w:val="none" w:sz="0" w:space="0" w:color="auto"/>
        <w:left w:val="none" w:sz="0" w:space="0" w:color="auto"/>
        <w:bottom w:val="none" w:sz="0" w:space="0" w:color="auto"/>
        <w:right w:val="none" w:sz="0" w:space="0" w:color="auto"/>
      </w:divBdr>
    </w:div>
    <w:div w:id="1141189606">
      <w:bodyDiv w:val="1"/>
      <w:marLeft w:val="0"/>
      <w:marRight w:val="0"/>
      <w:marTop w:val="0"/>
      <w:marBottom w:val="0"/>
      <w:divBdr>
        <w:top w:val="none" w:sz="0" w:space="0" w:color="auto"/>
        <w:left w:val="none" w:sz="0" w:space="0" w:color="auto"/>
        <w:bottom w:val="none" w:sz="0" w:space="0" w:color="auto"/>
        <w:right w:val="none" w:sz="0" w:space="0" w:color="auto"/>
      </w:divBdr>
    </w:div>
    <w:div w:id="1141457558">
      <w:bodyDiv w:val="1"/>
      <w:marLeft w:val="0"/>
      <w:marRight w:val="0"/>
      <w:marTop w:val="0"/>
      <w:marBottom w:val="0"/>
      <w:divBdr>
        <w:top w:val="none" w:sz="0" w:space="0" w:color="auto"/>
        <w:left w:val="none" w:sz="0" w:space="0" w:color="auto"/>
        <w:bottom w:val="none" w:sz="0" w:space="0" w:color="auto"/>
        <w:right w:val="none" w:sz="0" w:space="0" w:color="auto"/>
      </w:divBdr>
    </w:div>
    <w:div w:id="1141730944">
      <w:bodyDiv w:val="1"/>
      <w:marLeft w:val="0"/>
      <w:marRight w:val="0"/>
      <w:marTop w:val="0"/>
      <w:marBottom w:val="0"/>
      <w:divBdr>
        <w:top w:val="none" w:sz="0" w:space="0" w:color="auto"/>
        <w:left w:val="none" w:sz="0" w:space="0" w:color="auto"/>
        <w:bottom w:val="none" w:sz="0" w:space="0" w:color="auto"/>
        <w:right w:val="none" w:sz="0" w:space="0" w:color="auto"/>
      </w:divBdr>
    </w:div>
    <w:div w:id="1141849618">
      <w:bodyDiv w:val="1"/>
      <w:marLeft w:val="0"/>
      <w:marRight w:val="0"/>
      <w:marTop w:val="0"/>
      <w:marBottom w:val="0"/>
      <w:divBdr>
        <w:top w:val="none" w:sz="0" w:space="0" w:color="auto"/>
        <w:left w:val="none" w:sz="0" w:space="0" w:color="auto"/>
        <w:bottom w:val="none" w:sz="0" w:space="0" w:color="auto"/>
        <w:right w:val="none" w:sz="0" w:space="0" w:color="auto"/>
      </w:divBdr>
      <w:divsChild>
        <w:div w:id="1167792969">
          <w:marLeft w:val="0"/>
          <w:marRight w:val="0"/>
          <w:marTop w:val="0"/>
          <w:marBottom w:val="0"/>
          <w:divBdr>
            <w:top w:val="none" w:sz="0" w:space="0" w:color="auto"/>
            <w:left w:val="none" w:sz="0" w:space="0" w:color="auto"/>
            <w:bottom w:val="none" w:sz="0" w:space="0" w:color="auto"/>
            <w:right w:val="none" w:sz="0" w:space="0" w:color="auto"/>
          </w:divBdr>
        </w:div>
      </w:divsChild>
    </w:div>
    <w:div w:id="1143424866">
      <w:bodyDiv w:val="1"/>
      <w:marLeft w:val="0"/>
      <w:marRight w:val="0"/>
      <w:marTop w:val="0"/>
      <w:marBottom w:val="0"/>
      <w:divBdr>
        <w:top w:val="none" w:sz="0" w:space="0" w:color="auto"/>
        <w:left w:val="none" w:sz="0" w:space="0" w:color="auto"/>
        <w:bottom w:val="none" w:sz="0" w:space="0" w:color="auto"/>
        <w:right w:val="none" w:sz="0" w:space="0" w:color="auto"/>
      </w:divBdr>
    </w:div>
    <w:div w:id="1143889831">
      <w:bodyDiv w:val="1"/>
      <w:marLeft w:val="0"/>
      <w:marRight w:val="0"/>
      <w:marTop w:val="0"/>
      <w:marBottom w:val="0"/>
      <w:divBdr>
        <w:top w:val="none" w:sz="0" w:space="0" w:color="auto"/>
        <w:left w:val="none" w:sz="0" w:space="0" w:color="auto"/>
        <w:bottom w:val="none" w:sz="0" w:space="0" w:color="auto"/>
        <w:right w:val="none" w:sz="0" w:space="0" w:color="auto"/>
      </w:divBdr>
    </w:div>
    <w:div w:id="1144080831">
      <w:bodyDiv w:val="1"/>
      <w:marLeft w:val="0"/>
      <w:marRight w:val="0"/>
      <w:marTop w:val="0"/>
      <w:marBottom w:val="0"/>
      <w:divBdr>
        <w:top w:val="none" w:sz="0" w:space="0" w:color="auto"/>
        <w:left w:val="none" w:sz="0" w:space="0" w:color="auto"/>
        <w:bottom w:val="none" w:sz="0" w:space="0" w:color="auto"/>
        <w:right w:val="none" w:sz="0" w:space="0" w:color="auto"/>
      </w:divBdr>
    </w:div>
    <w:div w:id="1144270481">
      <w:bodyDiv w:val="1"/>
      <w:marLeft w:val="0"/>
      <w:marRight w:val="0"/>
      <w:marTop w:val="0"/>
      <w:marBottom w:val="0"/>
      <w:divBdr>
        <w:top w:val="none" w:sz="0" w:space="0" w:color="auto"/>
        <w:left w:val="none" w:sz="0" w:space="0" w:color="auto"/>
        <w:bottom w:val="none" w:sz="0" w:space="0" w:color="auto"/>
        <w:right w:val="none" w:sz="0" w:space="0" w:color="auto"/>
      </w:divBdr>
    </w:div>
    <w:div w:id="1144422254">
      <w:bodyDiv w:val="1"/>
      <w:marLeft w:val="0"/>
      <w:marRight w:val="0"/>
      <w:marTop w:val="0"/>
      <w:marBottom w:val="0"/>
      <w:divBdr>
        <w:top w:val="none" w:sz="0" w:space="0" w:color="auto"/>
        <w:left w:val="none" w:sz="0" w:space="0" w:color="auto"/>
        <w:bottom w:val="none" w:sz="0" w:space="0" w:color="auto"/>
        <w:right w:val="none" w:sz="0" w:space="0" w:color="auto"/>
      </w:divBdr>
    </w:div>
    <w:div w:id="1144472614">
      <w:bodyDiv w:val="1"/>
      <w:marLeft w:val="0"/>
      <w:marRight w:val="0"/>
      <w:marTop w:val="0"/>
      <w:marBottom w:val="0"/>
      <w:divBdr>
        <w:top w:val="none" w:sz="0" w:space="0" w:color="auto"/>
        <w:left w:val="none" w:sz="0" w:space="0" w:color="auto"/>
        <w:bottom w:val="none" w:sz="0" w:space="0" w:color="auto"/>
        <w:right w:val="none" w:sz="0" w:space="0" w:color="auto"/>
      </w:divBdr>
    </w:div>
    <w:div w:id="1144851984">
      <w:bodyDiv w:val="1"/>
      <w:marLeft w:val="0"/>
      <w:marRight w:val="0"/>
      <w:marTop w:val="0"/>
      <w:marBottom w:val="0"/>
      <w:divBdr>
        <w:top w:val="none" w:sz="0" w:space="0" w:color="auto"/>
        <w:left w:val="none" w:sz="0" w:space="0" w:color="auto"/>
        <w:bottom w:val="none" w:sz="0" w:space="0" w:color="auto"/>
        <w:right w:val="none" w:sz="0" w:space="0" w:color="auto"/>
      </w:divBdr>
      <w:divsChild>
        <w:div w:id="169611484">
          <w:marLeft w:val="0"/>
          <w:marRight w:val="0"/>
          <w:marTop w:val="0"/>
          <w:marBottom w:val="0"/>
          <w:divBdr>
            <w:top w:val="none" w:sz="0" w:space="0" w:color="auto"/>
            <w:left w:val="none" w:sz="0" w:space="0" w:color="auto"/>
            <w:bottom w:val="none" w:sz="0" w:space="0" w:color="auto"/>
            <w:right w:val="none" w:sz="0" w:space="0" w:color="auto"/>
          </w:divBdr>
        </w:div>
      </w:divsChild>
    </w:div>
    <w:div w:id="1145002826">
      <w:bodyDiv w:val="1"/>
      <w:marLeft w:val="0"/>
      <w:marRight w:val="0"/>
      <w:marTop w:val="0"/>
      <w:marBottom w:val="0"/>
      <w:divBdr>
        <w:top w:val="none" w:sz="0" w:space="0" w:color="auto"/>
        <w:left w:val="none" w:sz="0" w:space="0" w:color="auto"/>
        <w:bottom w:val="none" w:sz="0" w:space="0" w:color="auto"/>
        <w:right w:val="none" w:sz="0" w:space="0" w:color="auto"/>
      </w:divBdr>
    </w:div>
    <w:div w:id="1145119578">
      <w:bodyDiv w:val="1"/>
      <w:marLeft w:val="0"/>
      <w:marRight w:val="0"/>
      <w:marTop w:val="0"/>
      <w:marBottom w:val="0"/>
      <w:divBdr>
        <w:top w:val="none" w:sz="0" w:space="0" w:color="auto"/>
        <w:left w:val="none" w:sz="0" w:space="0" w:color="auto"/>
        <w:bottom w:val="none" w:sz="0" w:space="0" w:color="auto"/>
        <w:right w:val="none" w:sz="0" w:space="0" w:color="auto"/>
      </w:divBdr>
    </w:div>
    <w:div w:id="1145123724">
      <w:bodyDiv w:val="1"/>
      <w:marLeft w:val="0"/>
      <w:marRight w:val="0"/>
      <w:marTop w:val="0"/>
      <w:marBottom w:val="0"/>
      <w:divBdr>
        <w:top w:val="none" w:sz="0" w:space="0" w:color="auto"/>
        <w:left w:val="none" w:sz="0" w:space="0" w:color="auto"/>
        <w:bottom w:val="none" w:sz="0" w:space="0" w:color="auto"/>
        <w:right w:val="none" w:sz="0" w:space="0" w:color="auto"/>
      </w:divBdr>
    </w:div>
    <w:div w:id="1145197309">
      <w:bodyDiv w:val="1"/>
      <w:marLeft w:val="0"/>
      <w:marRight w:val="0"/>
      <w:marTop w:val="0"/>
      <w:marBottom w:val="0"/>
      <w:divBdr>
        <w:top w:val="none" w:sz="0" w:space="0" w:color="auto"/>
        <w:left w:val="none" w:sz="0" w:space="0" w:color="auto"/>
        <w:bottom w:val="none" w:sz="0" w:space="0" w:color="auto"/>
        <w:right w:val="none" w:sz="0" w:space="0" w:color="auto"/>
      </w:divBdr>
    </w:div>
    <w:div w:id="1145273732">
      <w:bodyDiv w:val="1"/>
      <w:marLeft w:val="0"/>
      <w:marRight w:val="0"/>
      <w:marTop w:val="0"/>
      <w:marBottom w:val="0"/>
      <w:divBdr>
        <w:top w:val="none" w:sz="0" w:space="0" w:color="auto"/>
        <w:left w:val="none" w:sz="0" w:space="0" w:color="auto"/>
        <w:bottom w:val="none" w:sz="0" w:space="0" w:color="auto"/>
        <w:right w:val="none" w:sz="0" w:space="0" w:color="auto"/>
      </w:divBdr>
    </w:div>
    <w:div w:id="1145317163">
      <w:bodyDiv w:val="1"/>
      <w:marLeft w:val="0"/>
      <w:marRight w:val="0"/>
      <w:marTop w:val="0"/>
      <w:marBottom w:val="0"/>
      <w:divBdr>
        <w:top w:val="none" w:sz="0" w:space="0" w:color="auto"/>
        <w:left w:val="none" w:sz="0" w:space="0" w:color="auto"/>
        <w:bottom w:val="none" w:sz="0" w:space="0" w:color="auto"/>
        <w:right w:val="none" w:sz="0" w:space="0" w:color="auto"/>
      </w:divBdr>
    </w:div>
    <w:div w:id="1146168069">
      <w:bodyDiv w:val="1"/>
      <w:marLeft w:val="0"/>
      <w:marRight w:val="0"/>
      <w:marTop w:val="0"/>
      <w:marBottom w:val="0"/>
      <w:divBdr>
        <w:top w:val="none" w:sz="0" w:space="0" w:color="auto"/>
        <w:left w:val="none" w:sz="0" w:space="0" w:color="auto"/>
        <w:bottom w:val="none" w:sz="0" w:space="0" w:color="auto"/>
        <w:right w:val="none" w:sz="0" w:space="0" w:color="auto"/>
      </w:divBdr>
    </w:div>
    <w:div w:id="1146316515">
      <w:bodyDiv w:val="1"/>
      <w:marLeft w:val="0"/>
      <w:marRight w:val="0"/>
      <w:marTop w:val="0"/>
      <w:marBottom w:val="0"/>
      <w:divBdr>
        <w:top w:val="none" w:sz="0" w:space="0" w:color="auto"/>
        <w:left w:val="none" w:sz="0" w:space="0" w:color="auto"/>
        <w:bottom w:val="none" w:sz="0" w:space="0" w:color="auto"/>
        <w:right w:val="none" w:sz="0" w:space="0" w:color="auto"/>
      </w:divBdr>
    </w:div>
    <w:div w:id="1146625653">
      <w:bodyDiv w:val="1"/>
      <w:marLeft w:val="0"/>
      <w:marRight w:val="0"/>
      <w:marTop w:val="0"/>
      <w:marBottom w:val="0"/>
      <w:divBdr>
        <w:top w:val="none" w:sz="0" w:space="0" w:color="auto"/>
        <w:left w:val="none" w:sz="0" w:space="0" w:color="auto"/>
        <w:bottom w:val="none" w:sz="0" w:space="0" w:color="auto"/>
        <w:right w:val="none" w:sz="0" w:space="0" w:color="auto"/>
      </w:divBdr>
    </w:div>
    <w:div w:id="1147014890">
      <w:bodyDiv w:val="1"/>
      <w:marLeft w:val="0"/>
      <w:marRight w:val="0"/>
      <w:marTop w:val="0"/>
      <w:marBottom w:val="0"/>
      <w:divBdr>
        <w:top w:val="none" w:sz="0" w:space="0" w:color="auto"/>
        <w:left w:val="none" w:sz="0" w:space="0" w:color="auto"/>
        <w:bottom w:val="none" w:sz="0" w:space="0" w:color="auto"/>
        <w:right w:val="none" w:sz="0" w:space="0" w:color="auto"/>
      </w:divBdr>
    </w:div>
    <w:div w:id="1147405348">
      <w:bodyDiv w:val="1"/>
      <w:marLeft w:val="0"/>
      <w:marRight w:val="0"/>
      <w:marTop w:val="0"/>
      <w:marBottom w:val="0"/>
      <w:divBdr>
        <w:top w:val="none" w:sz="0" w:space="0" w:color="auto"/>
        <w:left w:val="none" w:sz="0" w:space="0" w:color="auto"/>
        <w:bottom w:val="none" w:sz="0" w:space="0" w:color="auto"/>
        <w:right w:val="none" w:sz="0" w:space="0" w:color="auto"/>
      </w:divBdr>
      <w:divsChild>
        <w:div w:id="655643672">
          <w:marLeft w:val="0"/>
          <w:marRight w:val="0"/>
          <w:marTop w:val="0"/>
          <w:marBottom w:val="0"/>
          <w:divBdr>
            <w:top w:val="none" w:sz="0" w:space="0" w:color="auto"/>
            <w:left w:val="none" w:sz="0" w:space="0" w:color="auto"/>
            <w:bottom w:val="none" w:sz="0" w:space="0" w:color="auto"/>
            <w:right w:val="none" w:sz="0" w:space="0" w:color="auto"/>
          </w:divBdr>
        </w:div>
      </w:divsChild>
    </w:div>
    <w:div w:id="1147430769">
      <w:bodyDiv w:val="1"/>
      <w:marLeft w:val="0"/>
      <w:marRight w:val="0"/>
      <w:marTop w:val="0"/>
      <w:marBottom w:val="0"/>
      <w:divBdr>
        <w:top w:val="none" w:sz="0" w:space="0" w:color="auto"/>
        <w:left w:val="none" w:sz="0" w:space="0" w:color="auto"/>
        <w:bottom w:val="none" w:sz="0" w:space="0" w:color="auto"/>
        <w:right w:val="none" w:sz="0" w:space="0" w:color="auto"/>
      </w:divBdr>
    </w:div>
    <w:div w:id="1147554031">
      <w:bodyDiv w:val="1"/>
      <w:marLeft w:val="0"/>
      <w:marRight w:val="0"/>
      <w:marTop w:val="0"/>
      <w:marBottom w:val="0"/>
      <w:divBdr>
        <w:top w:val="none" w:sz="0" w:space="0" w:color="auto"/>
        <w:left w:val="none" w:sz="0" w:space="0" w:color="auto"/>
        <w:bottom w:val="none" w:sz="0" w:space="0" w:color="auto"/>
        <w:right w:val="none" w:sz="0" w:space="0" w:color="auto"/>
      </w:divBdr>
    </w:div>
    <w:div w:id="1147554793">
      <w:bodyDiv w:val="1"/>
      <w:marLeft w:val="0"/>
      <w:marRight w:val="0"/>
      <w:marTop w:val="0"/>
      <w:marBottom w:val="0"/>
      <w:divBdr>
        <w:top w:val="none" w:sz="0" w:space="0" w:color="auto"/>
        <w:left w:val="none" w:sz="0" w:space="0" w:color="auto"/>
        <w:bottom w:val="none" w:sz="0" w:space="0" w:color="auto"/>
        <w:right w:val="none" w:sz="0" w:space="0" w:color="auto"/>
      </w:divBdr>
    </w:div>
    <w:div w:id="1147556123">
      <w:bodyDiv w:val="1"/>
      <w:marLeft w:val="0"/>
      <w:marRight w:val="0"/>
      <w:marTop w:val="0"/>
      <w:marBottom w:val="0"/>
      <w:divBdr>
        <w:top w:val="none" w:sz="0" w:space="0" w:color="auto"/>
        <w:left w:val="none" w:sz="0" w:space="0" w:color="auto"/>
        <w:bottom w:val="none" w:sz="0" w:space="0" w:color="auto"/>
        <w:right w:val="none" w:sz="0" w:space="0" w:color="auto"/>
      </w:divBdr>
    </w:div>
    <w:div w:id="1147673707">
      <w:bodyDiv w:val="1"/>
      <w:marLeft w:val="0"/>
      <w:marRight w:val="0"/>
      <w:marTop w:val="0"/>
      <w:marBottom w:val="0"/>
      <w:divBdr>
        <w:top w:val="none" w:sz="0" w:space="0" w:color="auto"/>
        <w:left w:val="none" w:sz="0" w:space="0" w:color="auto"/>
        <w:bottom w:val="none" w:sz="0" w:space="0" w:color="auto"/>
        <w:right w:val="none" w:sz="0" w:space="0" w:color="auto"/>
      </w:divBdr>
    </w:div>
    <w:div w:id="1147941235">
      <w:bodyDiv w:val="1"/>
      <w:marLeft w:val="0"/>
      <w:marRight w:val="0"/>
      <w:marTop w:val="0"/>
      <w:marBottom w:val="0"/>
      <w:divBdr>
        <w:top w:val="none" w:sz="0" w:space="0" w:color="auto"/>
        <w:left w:val="none" w:sz="0" w:space="0" w:color="auto"/>
        <w:bottom w:val="none" w:sz="0" w:space="0" w:color="auto"/>
        <w:right w:val="none" w:sz="0" w:space="0" w:color="auto"/>
      </w:divBdr>
    </w:div>
    <w:div w:id="1148010865">
      <w:bodyDiv w:val="1"/>
      <w:marLeft w:val="0"/>
      <w:marRight w:val="0"/>
      <w:marTop w:val="0"/>
      <w:marBottom w:val="0"/>
      <w:divBdr>
        <w:top w:val="none" w:sz="0" w:space="0" w:color="auto"/>
        <w:left w:val="none" w:sz="0" w:space="0" w:color="auto"/>
        <w:bottom w:val="none" w:sz="0" w:space="0" w:color="auto"/>
        <w:right w:val="none" w:sz="0" w:space="0" w:color="auto"/>
      </w:divBdr>
    </w:div>
    <w:div w:id="1148087248">
      <w:bodyDiv w:val="1"/>
      <w:marLeft w:val="0"/>
      <w:marRight w:val="0"/>
      <w:marTop w:val="0"/>
      <w:marBottom w:val="0"/>
      <w:divBdr>
        <w:top w:val="none" w:sz="0" w:space="0" w:color="auto"/>
        <w:left w:val="none" w:sz="0" w:space="0" w:color="auto"/>
        <w:bottom w:val="none" w:sz="0" w:space="0" w:color="auto"/>
        <w:right w:val="none" w:sz="0" w:space="0" w:color="auto"/>
      </w:divBdr>
    </w:div>
    <w:div w:id="1148277687">
      <w:bodyDiv w:val="1"/>
      <w:marLeft w:val="0"/>
      <w:marRight w:val="0"/>
      <w:marTop w:val="0"/>
      <w:marBottom w:val="0"/>
      <w:divBdr>
        <w:top w:val="none" w:sz="0" w:space="0" w:color="auto"/>
        <w:left w:val="none" w:sz="0" w:space="0" w:color="auto"/>
        <w:bottom w:val="none" w:sz="0" w:space="0" w:color="auto"/>
        <w:right w:val="none" w:sz="0" w:space="0" w:color="auto"/>
      </w:divBdr>
    </w:div>
    <w:div w:id="1148399088">
      <w:bodyDiv w:val="1"/>
      <w:marLeft w:val="0"/>
      <w:marRight w:val="0"/>
      <w:marTop w:val="0"/>
      <w:marBottom w:val="0"/>
      <w:divBdr>
        <w:top w:val="none" w:sz="0" w:space="0" w:color="auto"/>
        <w:left w:val="none" w:sz="0" w:space="0" w:color="auto"/>
        <w:bottom w:val="none" w:sz="0" w:space="0" w:color="auto"/>
        <w:right w:val="none" w:sz="0" w:space="0" w:color="auto"/>
      </w:divBdr>
    </w:div>
    <w:div w:id="1148399217">
      <w:bodyDiv w:val="1"/>
      <w:marLeft w:val="0"/>
      <w:marRight w:val="0"/>
      <w:marTop w:val="0"/>
      <w:marBottom w:val="0"/>
      <w:divBdr>
        <w:top w:val="none" w:sz="0" w:space="0" w:color="auto"/>
        <w:left w:val="none" w:sz="0" w:space="0" w:color="auto"/>
        <w:bottom w:val="none" w:sz="0" w:space="0" w:color="auto"/>
        <w:right w:val="none" w:sz="0" w:space="0" w:color="auto"/>
      </w:divBdr>
    </w:div>
    <w:div w:id="1148740895">
      <w:bodyDiv w:val="1"/>
      <w:marLeft w:val="0"/>
      <w:marRight w:val="0"/>
      <w:marTop w:val="0"/>
      <w:marBottom w:val="0"/>
      <w:divBdr>
        <w:top w:val="none" w:sz="0" w:space="0" w:color="auto"/>
        <w:left w:val="none" w:sz="0" w:space="0" w:color="auto"/>
        <w:bottom w:val="none" w:sz="0" w:space="0" w:color="auto"/>
        <w:right w:val="none" w:sz="0" w:space="0" w:color="auto"/>
      </w:divBdr>
    </w:div>
    <w:div w:id="1149050969">
      <w:bodyDiv w:val="1"/>
      <w:marLeft w:val="0"/>
      <w:marRight w:val="0"/>
      <w:marTop w:val="0"/>
      <w:marBottom w:val="0"/>
      <w:divBdr>
        <w:top w:val="none" w:sz="0" w:space="0" w:color="auto"/>
        <w:left w:val="none" w:sz="0" w:space="0" w:color="auto"/>
        <w:bottom w:val="none" w:sz="0" w:space="0" w:color="auto"/>
        <w:right w:val="none" w:sz="0" w:space="0" w:color="auto"/>
      </w:divBdr>
    </w:div>
    <w:div w:id="1149394879">
      <w:bodyDiv w:val="1"/>
      <w:marLeft w:val="0"/>
      <w:marRight w:val="0"/>
      <w:marTop w:val="0"/>
      <w:marBottom w:val="0"/>
      <w:divBdr>
        <w:top w:val="none" w:sz="0" w:space="0" w:color="auto"/>
        <w:left w:val="none" w:sz="0" w:space="0" w:color="auto"/>
        <w:bottom w:val="none" w:sz="0" w:space="0" w:color="auto"/>
        <w:right w:val="none" w:sz="0" w:space="0" w:color="auto"/>
      </w:divBdr>
    </w:div>
    <w:div w:id="1149977882">
      <w:bodyDiv w:val="1"/>
      <w:marLeft w:val="0"/>
      <w:marRight w:val="0"/>
      <w:marTop w:val="0"/>
      <w:marBottom w:val="0"/>
      <w:divBdr>
        <w:top w:val="none" w:sz="0" w:space="0" w:color="auto"/>
        <w:left w:val="none" w:sz="0" w:space="0" w:color="auto"/>
        <w:bottom w:val="none" w:sz="0" w:space="0" w:color="auto"/>
        <w:right w:val="none" w:sz="0" w:space="0" w:color="auto"/>
      </w:divBdr>
    </w:div>
    <w:div w:id="1150557511">
      <w:bodyDiv w:val="1"/>
      <w:marLeft w:val="0"/>
      <w:marRight w:val="0"/>
      <w:marTop w:val="0"/>
      <w:marBottom w:val="0"/>
      <w:divBdr>
        <w:top w:val="none" w:sz="0" w:space="0" w:color="auto"/>
        <w:left w:val="none" w:sz="0" w:space="0" w:color="auto"/>
        <w:bottom w:val="none" w:sz="0" w:space="0" w:color="auto"/>
        <w:right w:val="none" w:sz="0" w:space="0" w:color="auto"/>
      </w:divBdr>
    </w:div>
    <w:div w:id="1151336919">
      <w:bodyDiv w:val="1"/>
      <w:marLeft w:val="0"/>
      <w:marRight w:val="0"/>
      <w:marTop w:val="0"/>
      <w:marBottom w:val="0"/>
      <w:divBdr>
        <w:top w:val="none" w:sz="0" w:space="0" w:color="auto"/>
        <w:left w:val="none" w:sz="0" w:space="0" w:color="auto"/>
        <w:bottom w:val="none" w:sz="0" w:space="0" w:color="auto"/>
        <w:right w:val="none" w:sz="0" w:space="0" w:color="auto"/>
      </w:divBdr>
    </w:div>
    <w:div w:id="1151992659">
      <w:bodyDiv w:val="1"/>
      <w:marLeft w:val="0"/>
      <w:marRight w:val="0"/>
      <w:marTop w:val="0"/>
      <w:marBottom w:val="0"/>
      <w:divBdr>
        <w:top w:val="none" w:sz="0" w:space="0" w:color="auto"/>
        <w:left w:val="none" w:sz="0" w:space="0" w:color="auto"/>
        <w:bottom w:val="none" w:sz="0" w:space="0" w:color="auto"/>
        <w:right w:val="none" w:sz="0" w:space="0" w:color="auto"/>
      </w:divBdr>
    </w:div>
    <w:div w:id="1152259462">
      <w:bodyDiv w:val="1"/>
      <w:marLeft w:val="0"/>
      <w:marRight w:val="0"/>
      <w:marTop w:val="0"/>
      <w:marBottom w:val="0"/>
      <w:divBdr>
        <w:top w:val="none" w:sz="0" w:space="0" w:color="auto"/>
        <w:left w:val="none" w:sz="0" w:space="0" w:color="auto"/>
        <w:bottom w:val="none" w:sz="0" w:space="0" w:color="auto"/>
        <w:right w:val="none" w:sz="0" w:space="0" w:color="auto"/>
      </w:divBdr>
    </w:div>
    <w:div w:id="1152482682">
      <w:bodyDiv w:val="1"/>
      <w:marLeft w:val="0"/>
      <w:marRight w:val="0"/>
      <w:marTop w:val="0"/>
      <w:marBottom w:val="0"/>
      <w:divBdr>
        <w:top w:val="none" w:sz="0" w:space="0" w:color="auto"/>
        <w:left w:val="none" w:sz="0" w:space="0" w:color="auto"/>
        <w:bottom w:val="none" w:sz="0" w:space="0" w:color="auto"/>
        <w:right w:val="none" w:sz="0" w:space="0" w:color="auto"/>
      </w:divBdr>
      <w:divsChild>
        <w:div w:id="1857502064">
          <w:marLeft w:val="0"/>
          <w:marRight w:val="0"/>
          <w:marTop w:val="0"/>
          <w:marBottom w:val="0"/>
          <w:divBdr>
            <w:top w:val="none" w:sz="0" w:space="0" w:color="auto"/>
            <w:left w:val="none" w:sz="0" w:space="0" w:color="auto"/>
            <w:bottom w:val="none" w:sz="0" w:space="0" w:color="auto"/>
            <w:right w:val="none" w:sz="0" w:space="0" w:color="auto"/>
          </w:divBdr>
        </w:div>
      </w:divsChild>
    </w:div>
    <w:div w:id="1152602634">
      <w:bodyDiv w:val="1"/>
      <w:marLeft w:val="0"/>
      <w:marRight w:val="0"/>
      <w:marTop w:val="0"/>
      <w:marBottom w:val="0"/>
      <w:divBdr>
        <w:top w:val="none" w:sz="0" w:space="0" w:color="auto"/>
        <w:left w:val="none" w:sz="0" w:space="0" w:color="auto"/>
        <w:bottom w:val="none" w:sz="0" w:space="0" w:color="auto"/>
        <w:right w:val="none" w:sz="0" w:space="0" w:color="auto"/>
      </w:divBdr>
      <w:divsChild>
        <w:div w:id="82460588">
          <w:marLeft w:val="0"/>
          <w:marRight w:val="0"/>
          <w:marTop w:val="0"/>
          <w:marBottom w:val="0"/>
          <w:divBdr>
            <w:top w:val="none" w:sz="0" w:space="0" w:color="auto"/>
            <w:left w:val="none" w:sz="0" w:space="0" w:color="auto"/>
            <w:bottom w:val="none" w:sz="0" w:space="0" w:color="auto"/>
            <w:right w:val="none" w:sz="0" w:space="0" w:color="auto"/>
          </w:divBdr>
        </w:div>
      </w:divsChild>
    </w:div>
    <w:div w:id="1152940309">
      <w:bodyDiv w:val="1"/>
      <w:marLeft w:val="0"/>
      <w:marRight w:val="0"/>
      <w:marTop w:val="0"/>
      <w:marBottom w:val="0"/>
      <w:divBdr>
        <w:top w:val="none" w:sz="0" w:space="0" w:color="auto"/>
        <w:left w:val="none" w:sz="0" w:space="0" w:color="auto"/>
        <w:bottom w:val="none" w:sz="0" w:space="0" w:color="auto"/>
        <w:right w:val="none" w:sz="0" w:space="0" w:color="auto"/>
      </w:divBdr>
    </w:div>
    <w:div w:id="1153251094">
      <w:bodyDiv w:val="1"/>
      <w:marLeft w:val="0"/>
      <w:marRight w:val="0"/>
      <w:marTop w:val="0"/>
      <w:marBottom w:val="0"/>
      <w:divBdr>
        <w:top w:val="none" w:sz="0" w:space="0" w:color="auto"/>
        <w:left w:val="none" w:sz="0" w:space="0" w:color="auto"/>
        <w:bottom w:val="none" w:sz="0" w:space="0" w:color="auto"/>
        <w:right w:val="none" w:sz="0" w:space="0" w:color="auto"/>
      </w:divBdr>
    </w:div>
    <w:div w:id="1153251925">
      <w:bodyDiv w:val="1"/>
      <w:marLeft w:val="0"/>
      <w:marRight w:val="0"/>
      <w:marTop w:val="0"/>
      <w:marBottom w:val="0"/>
      <w:divBdr>
        <w:top w:val="none" w:sz="0" w:space="0" w:color="auto"/>
        <w:left w:val="none" w:sz="0" w:space="0" w:color="auto"/>
        <w:bottom w:val="none" w:sz="0" w:space="0" w:color="auto"/>
        <w:right w:val="none" w:sz="0" w:space="0" w:color="auto"/>
      </w:divBdr>
    </w:div>
    <w:div w:id="1153328589">
      <w:bodyDiv w:val="1"/>
      <w:marLeft w:val="0"/>
      <w:marRight w:val="0"/>
      <w:marTop w:val="0"/>
      <w:marBottom w:val="0"/>
      <w:divBdr>
        <w:top w:val="none" w:sz="0" w:space="0" w:color="auto"/>
        <w:left w:val="none" w:sz="0" w:space="0" w:color="auto"/>
        <w:bottom w:val="none" w:sz="0" w:space="0" w:color="auto"/>
        <w:right w:val="none" w:sz="0" w:space="0" w:color="auto"/>
      </w:divBdr>
    </w:div>
    <w:div w:id="1154417638">
      <w:bodyDiv w:val="1"/>
      <w:marLeft w:val="0"/>
      <w:marRight w:val="0"/>
      <w:marTop w:val="0"/>
      <w:marBottom w:val="0"/>
      <w:divBdr>
        <w:top w:val="none" w:sz="0" w:space="0" w:color="auto"/>
        <w:left w:val="none" w:sz="0" w:space="0" w:color="auto"/>
        <w:bottom w:val="none" w:sz="0" w:space="0" w:color="auto"/>
        <w:right w:val="none" w:sz="0" w:space="0" w:color="auto"/>
      </w:divBdr>
    </w:div>
    <w:div w:id="1154834619">
      <w:bodyDiv w:val="1"/>
      <w:marLeft w:val="0"/>
      <w:marRight w:val="0"/>
      <w:marTop w:val="0"/>
      <w:marBottom w:val="0"/>
      <w:divBdr>
        <w:top w:val="none" w:sz="0" w:space="0" w:color="auto"/>
        <w:left w:val="none" w:sz="0" w:space="0" w:color="auto"/>
        <w:bottom w:val="none" w:sz="0" w:space="0" w:color="auto"/>
        <w:right w:val="none" w:sz="0" w:space="0" w:color="auto"/>
      </w:divBdr>
    </w:div>
    <w:div w:id="1155030742">
      <w:bodyDiv w:val="1"/>
      <w:marLeft w:val="0"/>
      <w:marRight w:val="0"/>
      <w:marTop w:val="0"/>
      <w:marBottom w:val="0"/>
      <w:divBdr>
        <w:top w:val="none" w:sz="0" w:space="0" w:color="auto"/>
        <w:left w:val="none" w:sz="0" w:space="0" w:color="auto"/>
        <w:bottom w:val="none" w:sz="0" w:space="0" w:color="auto"/>
        <w:right w:val="none" w:sz="0" w:space="0" w:color="auto"/>
      </w:divBdr>
    </w:div>
    <w:div w:id="1155033213">
      <w:bodyDiv w:val="1"/>
      <w:marLeft w:val="0"/>
      <w:marRight w:val="0"/>
      <w:marTop w:val="0"/>
      <w:marBottom w:val="0"/>
      <w:divBdr>
        <w:top w:val="none" w:sz="0" w:space="0" w:color="auto"/>
        <w:left w:val="none" w:sz="0" w:space="0" w:color="auto"/>
        <w:bottom w:val="none" w:sz="0" w:space="0" w:color="auto"/>
        <w:right w:val="none" w:sz="0" w:space="0" w:color="auto"/>
      </w:divBdr>
    </w:div>
    <w:div w:id="1155075433">
      <w:bodyDiv w:val="1"/>
      <w:marLeft w:val="0"/>
      <w:marRight w:val="0"/>
      <w:marTop w:val="0"/>
      <w:marBottom w:val="0"/>
      <w:divBdr>
        <w:top w:val="none" w:sz="0" w:space="0" w:color="auto"/>
        <w:left w:val="none" w:sz="0" w:space="0" w:color="auto"/>
        <w:bottom w:val="none" w:sz="0" w:space="0" w:color="auto"/>
        <w:right w:val="none" w:sz="0" w:space="0" w:color="auto"/>
      </w:divBdr>
    </w:div>
    <w:div w:id="1155103601">
      <w:bodyDiv w:val="1"/>
      <w:marLeft w:val="0"/>
      <w:marRight w:val="0"/>
      <w:marTop w:val="0"/>
      <w:marBottom w:val="0"/>
      <w:divBdr>
        <w:top w:val="none" w:sz="0" w:space="0" w:color="auto"/>
        <w:left w:val="none" w:sz="0" w:space="0" w:color="auto"/>
        <w:bottom w:val="none" w:sz="0" w:space="0" w:color="auto"/>
        <w:right w:val="none" w:sz="0" w:space="0" w:color="auto"/>
      </w:divBdr>
    </w:div>
    <w:div w:id="1155220405">
      <w:bodyDiv w:val="1"/>
      <w:marLeft w:val="0"/>
      <w:marRight w:val="0"/>
      <w:marTop w:val="0"/>
      <w:marBottom w:val="0"/>
      <w:divBdr>
        <w:top w:val="none" w:sz="0" w:space="0" w:color="auto"/>
        <w:left w:val="none" w:sz="0" w:space="0" w:color="auto"/>
        <w:bottom w:val="none" w:sz="0" w:space="0" w:color="auto"/>
        <w:right w:val="none" w:sz="0" w:space="0" w:color="auto"/>
      </w:divBdr>
    </w:div>
    <w:div w:id="1155486324">
      <w:bodyDiv w:val="1"/>
      <w:marLeft w:val="0"/>
      <w:marRight w:val="0"/>
      <w:marTop w:val="0"/>
      <w:marBottom w:val="0"/>
      <w:divBdr>
        <w:top w:val="none" w:sz="0" w:space="0" w:color="auto"/>
        <w:left w:val="none" w:sz="0" w:space="0" w:color="auto"/>
        <w:bottom w:val="none" w:sz="0" w:space="0" w:color="auto"/>
        <w:right w:val="none" w:sz="0" w:space="0" w:color="auto"/>
      </w:divBdr>
    </w:div>
    <w:div w:id="1156145769">
      <w:bodyDiv w:val="1"/>
      <w:marLeft w:val="0"/>
      <w:marRight w:val="0"/>
      <w:marTop w:val="0"/>
      <w:marBottom w:val="0"/>
      <w:divBdr>
        <w:top w:val="none" w:sz="0" w:space="0" w:color="auto"/>
        <w:left w:val="none" w:sz="0" w:space="0" w:color="auto"/>
        <w:bottom w:val="none" w:sz="0" w:space="0" w:color="auto"/>
        <w:right w:val="none" w:sz="0" w:space="0" w:color="auto"/>
      </w:divBdr>
    </w:div>
    <w:div w:id="1156267459">
      <w:bodyDiv w:val="1"/>
      <w:marLeft w:val="0"/>
      <w:marRight w:val="0"/>
      <w:marTop w:val="0"/>
      <w:marBottom w:val="0"/>
      <w:divBdr>
        <w:top w:val="none" w:sz="0" w:space="0" w:color="auto"/>
        <w:left w:val="none" w:sz="0" w:space="0" w:color="auto"/>
        <w:bottom w:val="none" w:sz="0" w:space="0" w:color="auto"/>
        <w:right w:val="none" w:sz="0" w:space="0" w:color="auto"/>
      </w:divBdr>
    </w:div>
    <w:div w:id="1156873594">
      <w:bodyDiv w:val="1"/>
      <w:marLeft w:val="0"/>
      <w:marRight w:val="0"/>
      <w:marTop w:val="0"/>
      <w:marBottom w:val="0"/>
      <w:divBdr>
        <w:top w:val="none" w:sz="0" w:space="0" w:color="auto"/>
        <w:left w:val="none" w:sz="0" w:space="0" w:color="auto"/>
        <w:bottom w:val="none" w:sz="0" w:space="0" w:color="auto"/>
        <w:right w:val="none" w:sz="0" w:space="0" w:color="auto"/>
      </w:divBdr>
    </w:div>
    <w:div w:id="1157189088">
      <w:bodyDiv w:val="1"/>
      <w:marLeft w:val="0"/>
      <w:marRight w:val="0"/>
      <w:marTop w:val="0"/>
      <w:marBottom w:val="0"/>
      <w:divBdr>
        <w:top w:val="none" w:sz="0" w:space="0" w:color="auto"/>
        <w:left w:val="none" w:sz="0" w:space="0" w:color="auto"/>
        <w:bottom w:val="none" w:sz="0" w:space="0" w:color="auto"/>
        <w:right w:val="none" w:sz="0" w:space="0" w:color="auto"/>
      </w:divBdr>
    </w:div>
    <w:div w:id="1157258217">
      <w:bodyDiv w:val="1"/>
      <w:marLeft w:val="0"/>
      <w:marRight w:val="0"/>
      <w:marTop w:val="0"/>
      <w:marBottom w:val="0"/>
      <w:divBdr>
        <w:top w:val="none" w:sz="0" w:space="0" w:color="auto"/>
        <w:left w:val="none" w:sz="0" w:space="0" w:color="auto"/>
        <w:bottom w:val="none" w:sz="0" w:space="0" w:color="auto"/>
        <w:right w:val="none" w:sz="0" w:space="0" w:color="auto"/>
      </w:divBdr>
    </w:div>
    <w:div w:id="1157378909">
      <w:bodyDiv w:val="1"/>
      <w:marLeft w:val="0"/>
      <w:marRight w:val="0"/>
      <w:marTop w:val="0"/>
      <w:marBottom w:val="0"/>
      <w:divBdr>
        <w:top w:val="none" w:sz="0" w:space="0" w:color="auto"/>
        <w:left w:val="none" w:sz="0" w:space="0" w:color="auto"/>
        <w:bottom w:val="none" w:sz="0" w:space="0" w:color="auto"/>
        <w:right w:val="none" w:sz="0" w:space="0" w:color="auto"/>
      </w:divBdr>
    </w:div>
    <w:div w:id="1157455620">
      <w:bodyDiv w:val="1"/>
      <w:marLeft w:val="0"/>
      <w:marRight w:val="0"/>
      <w:marTop w:val="0"/>
      <w:marBottom w:val="0"/>
      <w:divBdr>
        <w:top w:val="none" w:sz="0" w:space="0" w:color="auto"/>
        <w:left w:val="none" w:sz="0" w:space="0" w:color="auto"/>
        <w:bottom w:val="none" w:sz="0" w:space="0" w:color="auto"/>
        <w:right w:val="none" w:sz="0" w:space="0" w:color="auto"/>
      </w:divBdr>
    </w:div>
    <w:div w:id="1158039606">
      <w:bodyDiv w:val="1"/>
      <w:marLeft w:val="0"/>
      <w:marRight w:val="0"/>
      <w:marTop w:val="0"/>
      <w:marBottom w:val="0"/>
      <w:divBdr>
        <w:top w:val="none" w:sz="0" w:space="0" w:color="auto"/>
        <w:left w:val="none" w:sz="0" w:space="0" w:color="auto"/>
        <w:bottom w:val="none" w:sz="0" w:space="0" w:color="auto"/>
        <w:right w:val="none" w:sz="0" w:space="0" w:color="auto"/>
      </w:divBdr>
    </w:div>
    <w:div w:id="1158106487">
      <w:bodyDiv w:val="1"/>
      <w:marLeft w:val="0"/>
      <w:marRight w:val="0"/>
      <w:marTop w:val="0"/>
      <w:marBottom w:val="0"/>
      <w:divBdr>
        <w:top w:val="none" w:sz="0" w:space="0" w:color="auto"/>
        <w:left w:val="none" w:sz="0" w:space="0" w:color="auto"/>
        <w:bottom w:val="none" w:sz="0" w:space="0" w:color="auto"/>
        <w:right w:val="none" w:sz="0" w:space="0" w:color="auto"/>
      </w:divBdr>
    </w:div>
    <w:div w:id="1158493990">
      <w:bodyDiv w:val="1"/>
      <w:marLeft w:val="0"/>
      <w:marRight w:val="0"/>
      <w:marTop w:val="0"/>
      <w:marBottom w:val="0"/>
      <w:divBdr>
        <w:top w:val="none" w:sz="0" w:space="0" w:color="auto"/>
        <w:left w:val="none" w:sz="0" w:space="0" w:color="auto"/>
        <w:bottom w:val="none" w:sz="0" w:space="0" w:color="auto"/>
        <w:right w:val="none" w:sz="0" w:space="0" w:color="auto"/>
      </w:divBdr>
    </w:div>
    <w:div w:id="1158618427">
      <w:bodyDiv w:val="1"/>
      <w:marLeft w:val="0"/>
      <w:marRight w:val="0"/>
      <w:marTop w:val="0"/>
      <w:marBottom w:val="0"/>
      <w:divBdr>
        <w:top w:val="none" w:sz="0" w:space="0" w:color="auto"/>
        <w:left w:val="none" w:sz="0" w:space="0" w:color="auto"/>
        <w:bottom w:val="none" w:sz="0" w:space="0" w:color="auto"/>
        <w:right w:val="none" w:sz="0" w:space="0" w:color="auto"/>
      </w:divBdr>
      <w:divsChild>
        <w:div w:id="112142087">
          <w:marLeft w:val="0"/>
          <w:marRight w:val="0"/>
          <w:marTop w:val="0"/>
          <w:marBottom w:val="0"/>
          <w:divBdr>
            <w:top w:val="none" w:sz="0" w:space="0" w:color="auto"/>
            <w:left w:val="none" w:sz="0" w:space="0" w:color="auto"/>
            <w:bottom w:val="none" w:sz="0" w:space="0" w:color="auto"/>
            <w:right w:val="none" w:sz="0" w:space="0" w:color="auto"/>
          </w:divBdr>
        </w:div>
      </w:divsChild>
    </w:div>
    <w:div w:id="1159153826">
      <w:bodyDiv w:val="1"/>
      <w:marLeft w:val="0"/>
      <w:marRight w:val="0"/>
      <w:marTop w:val="0"/>
      <w:marBottom w:val="0"/>
      <w:divBdr>
        <w:top w:val="none" w:sz="0" w:space="0" w:color="auto"/>
        <w:left w:val="none" w:sz="0" w:space="0" w:color="auto"/>
        <w:bottom w:val="none" w:sz="0" w:space="0" w:color="auto"/>
        <w:right w:val="none" w:sz="0" w:space="0" w:color="auto"/>
      </w:divBdr>
    </w:div>
    <w:div w:id="1159417984">
      <w:bodyDiv w:val="1"/>
      <w:marLeft w:val="0"/>
      <w:marRight w:val="0"/>
      <w:marTop w:val="0"/>
      <w:marBottom w:val="0"/>
      <w:divBdr>
        <w:top w:val="none" w:sz="0" w:space="0" w:color="auto"/>
        <w:left w:val="none" w:sz="0" w:space="0" w:color="auto"/>
        <w:bottom w:val="none" w:sz="0" w:space="0" w:color="auto"/>
        <w:right w:val="none" w:sz="0" w:space="0" w:color="auto"/>
      </w:divBdr>
    </w:div>
    <w:div w:id="1159422062">
      <w:bodyDiv w:val="1"/>
      <w:marLeft w:val="0"/>
      <w:marRight w:val="0"/>
      <w:marTop w:val="0"/>
      <w:marBottom w:val="0"/>
      <w:divBdr>
        <w:top w:val="none" w:sz="0" w:space="0" w:color="auto"/>
        <w:left w:val="none" w:sz="0" w:space="0" w:color="auto"/>
        <w:bottom w:val="none" w:sz="0" w:space="0" w:color="auto"/>
        <w:right w:val="none" w:sz="0" w:space="0" w:color="auto"/>
      </w:divBdr>
    </w:div>
    <w:div w:id="1159469142">
      <w:bodyDiv w:val="1"/>
      <w:marLeft w:val="0"/>
      <w:marRight w:val="0"/>
      <w:marTop w:val="0"/>
      <w:marBottom w:val="0"/>
      <w:divBdr>
        <w:top w:val="none" w:sz="0" w:space="0" w:color="auto"/>
        <w:left w:val="none" w:sz="0" w:space="0" w:color="auto"/>
        <w:bottom w:val="none" w:sz="0" w:space="0" w:color="auto"/>
        <w:right w:val="none" w:sz="0" w:space="0" w:color="auto"/>
      </w:divBdr>
    </w:div>
    <w:div w:id="1159886575">
      <w:bodyDiv w:val="1"/>
      <w:marLeft w:val="0"/>
      <w:marRight w:val="0"/>
      <w:marTop w:val="0"/>
      <w:marBottom w:val="0"/>
      <w:divBdr>
        <w:top w:val="none" w:sz="0" w:space="0" w:color="auto"/>
        <w:left w:val="none" w:sz="0" w:space="0" w:color="auto"/>
        <w:bottom w:val="none" w:sz="0" w:space="0" w:color="auto"/>
        <w:right w:val="none" w:sz="0" w:space="0" w:color="auto"/>
      </w:divBdr>
    </w:div>
    <w:div w:id="1160074352">
      <w:bodyDiv w:val="1"/>
      <w:marLeft w:val="0"/>
      <w:marRight w:val="0"/>
      <w:marTop w:val="0"/>
      <w:marBottom w:val="0"/>
      <w:divBdr>
        <w:top w:val="none" w:sz="0" w:space="0" w:color="auto"/>
        <w:left w:val="none" w:sz="0" w:space="0" w:color="auto"/>
        <w:bottom w:val="none" w:sz="0" w:space="0" w:color="auto"/>
        <w:right w:val="none" w:sz="0" w:space="0" w:color="auto"/>
      </w:divBdr>
    </w:div>
    <w:div w:id="1160079921">
      <w:bodyDiv w:val="1"/>
      <w:marLeft w:val="0"/>
      <w:marRight w:val="0"/>
      <w:marTop w:val="0"/>
      <w:marBottom w:val="0"/>
      <w:divBdr>
        <w:top w:val="none" w:sz="0" w:space="0" w:color="auto"/>
        <w:left w:val="none" w:sz="0" w:space="0" w:color="auto"/>
        <w:bottom w:val="none" w:sz="0" w:space="0" w:color="auto"/>
        <w:right w:val="none" w:sz="0" w:space="0" w:color="auto"/>
      </w:divBdr>
    </w:div>
    <w:div w:id="1160149269">
      <w:bodyDiv w:val="1"/>
      <w:marLeft w:val="0"/>
      <w:marRight w:val="0"/>
      <w:marTop w:val="0"/>
      <w:marBottom w:val="0"/>
      <w:divBdr>
        <w:top w:val="none" w:sz="0" w:space="0" w:color="auto"/>
        <w:left w:val="none" w:sz="0" w:space="0" w:color="auto"/>
        <w:bottom w:val="none" w:sz="0" w:space="0" w:color="auto"/>
        <w:right w:val="none" w:sz="0" w:space="0" w:color="auto"/>
      </w:divBdr>
    </w:div>
    <w:div w:id="1160467503">
      <w:bodyDiv w:val="1"/>
      <w:marLeft w:val="0"/>
      <w:marRight w:val="0"/>
      <w:marTop w:val="0"/>
      <w:marBottom w:val="0"/>
      <w:divBdr>
        <w:top w:val="none" w:sz="0" w:space="0" w:color="auto"/>
        <w:left w:val="none" w:sz="0" w:space="0" w:color="auto"/>
        <w:bottom w:val="none" w:sz="0" w:space="0" w:color="auto"/>
        <w:right w:val="none" w:sz="0" w:space="0" w:color="auto"/>
      </w:divBdr>
    </w:div>
    <w:div w:id="1160543540">
      <w:bodyDiv w:val="1"/>
      <w:marLeft w:val="0"/>
      <w:marRight w:val="0"/>
      <w:marTop w:val="0"/>
      <w:marBottom w:val="0"/>
      <w:divBdr>
        <w:top w:val="none" w:sz="0" w:space="0" w:color="auto"/>
        <w:left w:val="none" w:sz="0" w:space="0" w:color="auto"/>
        <w:bottom w:val="none" w:sz="0" w:space="0" w:color="auto"/>
        <w:right w:val="none" w:sz="0" w:space="0" w:color="auto"/>
      </w:divBdr>
    </w:div>
    <w:div w:id="1160659531">
      <w:bodyDiv w:val="1"/>
      <w:marLeft w:val="0"/>
      <w:marRight w:val="0"/>
      <w:marTop w:val="0"/>
      <w:marBottom w:val="0"/>
      <w:divBdr>
        <w:top w:val="none" w:sz="0" w:space="0" w:color="auto"/>
        <w:left w:val="none" w:sz="0" w:space="0" w:color="auto"/>
        <w:bottom w:val="none" w:sz="0" w:space="0" w:color="auto"/>
        <w:right w:val="none" w:sz="0" w:space="0" w:color="auto"/>
      </w:divBdr>
      <w:divsChild>
        <w:div w:id="1934123393">
          <w:marLeft w:val="0"/>
          <w:marRight w:val="0"/>
          <w:marTop w:val="0"/>
          <w:marBottom w:val="0"/>
          <w:divBdr>
            <w:top w:val="none" w:sz="0" w:space="0" w:color="auto"/>
            <w:left w:val="none" w:sz="0" w:space="0" w:color="auto"/>
            <w:bottom w:val="none" w:sz="0" w:space="0" w:color="auto"/>
            <w:right w:val="none" w:sz="0" w:space="0" w:color="auto"/>
          </w:divBdr>
        </w:div>
      </w:divsChild>
    </w:div>
    <w:div w:id="1160730811">
      <w:bodyDiv w:val="1"/>
      <w:marLeft w:val="0"/>
      <w:marRight w:val="0"/>
      <w:marTop w:val="0"/>
      <w:marBottom w:val="0"/>
      <w:divBdr>
        <w:top w:val="none" w:sz="0" w:space="0" w:color="auto"/>
        <w:left w:val="none" w:sz="0" w:space="0" w:color="auto"/>
        <w:bottom w:val="none" w:sz="0" w:space="0" w:color="auto"/>
        <w:right w:val="none" w:sz="0" w:space="0" w:color="auto"/>
      </w:divBdr>
    </w:div>
    <w:div w:id="1161118837">
      <w:bodyDiv w:val="1"/>
      <w:marLeft w:val="0"/>
      <w:marRight w:val="0"/>
      <w:marTop w:val="0"/>
      <w:marBottom w:val="0"/>
      <w:divBdr>
        <w:top w:val="none" w:sz="0" w:space="0" w:color="auto"/>
        <w:left w:val="none" w:sz="0" w:space="0" w:color="auto"/>
        <w:bottom w:val="none" w:sz="0" w:space="0" w:color="auto"/>
        <w:right w:val="none" w:sz="0" w:space="0" w:color="auto"/>
      </w:divBdr>
    </w:div>
    <w:div w:id="1161430582">
      <w:bodyDiv w:val="1"/>
      <w:marLeft w:val="0"/>
      <w:marRight w:val="0"/>
      <w:marTop w:val="0"/>
      <w:marBottom w:val="0"/>
      <w:divBdr>
        <w:top w:val="none" w:sz="0" w:space="0" w:color="auto"/>
        <w:left w:val="none" w:sz="0" w:space="0" w:color="auto"/>
        <w:bottom w:val="none" w:sz="0" w:space="0" w:color="auto"/>
        <w:right w:val="none" w:sz="0" w:space="0" w:color="auto"/>
      </w:divBdr>
    </w:div>
    <w:div w:id="1161627834">
      <w:bodyDiv w:val="1"/>
      <w:marLeft w:val="0"/>
      <w:marRight w:val="0"/>
      <w:marTop w:val="0"/>
      <w:marBottom w:val="0"/>
      <w:divBdr>
        <w:top w:val="none" w:sz="0" w:space="0" w:color="auto"/>
        <w:left w:val="none" w:sz="0" w:space="0" w:color="auto"/>
        <w:bottom w:val="none" w:sz="0" w:space="0" w:color="auto"/>
        <w:right w:val="none" w:sz="0" w:space="0" w:color="auto"/>
      </w:divBdr>
      <w:divsChild>
        <w:div w:id="258680379">
          <w:marLeft w:val="0"/>
          <w:marRight w:val="0"/>
          <w:marTop w:val="0"/>
          <w:marBottom w:val="0"/>
          <w:divBdr>
            <w:top w:val="none" w:sz="0" w:space="0" w:color="auto"/>
            <w:left w:val="none" w:sz="0" w:space="0" w:color="auto"/>
            <w:bottom w:val="none" w:sz="0" w:space="0" w:color="auto"/>
            <w:right w:val="none" w:sz="0" w:space="0" w:color="auto"/>
          </w:divBdr>
        </w:div>
      </w:divsChild>
    </w:div>
    <w:div w:id="1161850595">
      <w:bodyDiv w:val="1"/>
      <w:marLeft w:val="0"/>
      <w:marRight w:val="0"/>
      <w:marTop w:val="0"/>
      <w:marBottom w:val="0"/>
      <w:divBdr>
        <w:top w:val="none" w:sz="0" w:space="0" w:color="auto"/>
        <w:left w:val="none" w:sz="0" w:space="0" w:color="auto"/>
        <w:bottom w:val="none" w:sz="0" w:space="0" w:color="auto"/>
        <w:right w:val="none" w:sz="0" w:space="0" w:color="auto"/>
      </w:divBdr>
    </w:div>
    <w:div w:id="1161971373">
      <w:bodyDiv w:val="1"/>
      <w:marLeft w:val="0"/>
      <w:marRight w:val="0"/>
      <w:marTop w:val="0"/>
      <w:marBottom w:val="0"/>
      <w:divBdr>
        <w:top w:val="none" w:sz="0" w:space="0" w:color="auto"/>
        <w:left w:val="none" w:sz="0" w:space="0" w:color="auto"/>
        <w:bottom w:val="none" w:sz="0" w:space="0" w:color="auto"/>
        <w:right w:val="none" w:sz="0" w:space="0" w:color="auto"/>
      </w:divBdr>
      <w:divsChild>
        <w:div w:id="1719627849">
          <w:marLeft w:val="0"/>
          <w:marRight w:val="0"/>
          <w:marTop w:val="0"/>
          <w:marBottom w:val="0"/>
          <w:divBdr>
            <w:top w:val="none" w:sz="0" w:space="0" w:color="auto"/>
            <w:left w:val="none" w:sz="0" w:space="0" w:color="auto"/>
            <w:bottom w:val="none" w:sz="0" w:space="0" w:color="auto"/>
            <w:right w:val="none" w:sz="0" w:space="0" w:color="auto"/>
          </w:divBdr>
        </w:div>
      </w:divsChild>
    </w:div>
    <w:div w:id="1162312059">
      <w:bodyDiv w:val="1"/>
      <w:marLeft w:val="0"/>
      <w:marRight w:val="0"/>
      <w:marTop w:val="0"/>
      <w:marBottom w:val="0"/>
      <w:divBdr>
        <w:top w:val="none" w:sz="0" w:space="0" w:color="auto"/>
        <w:left w:val="none" w:sz="0" w:space="0" w:color="auto"/>
        <w:bottom w:val="none" w:sz="0" w:space="0" w:color="auto"/>
        <w:right w:val="none" w:sz="0" w:space="0" w:color="auto"/>
      </w:divBdr>
    </w:div>
    <w:div w:id="1162353721">
      <w:bodyDiv w:val="1"/>
      <w:marLeft w:val="0"/>
      <w:marRight w:val="0"/>
      <w:marTop w:val="0"/>
      <w:marBottom w:val="0"/>
      <w:divBdr>
        <w:top w:val="none" w:sz="0" w:space="0" w:color="auto"/>
        <w:left w:val="none" w:sz="0" w:space="0" w:color="auto"/>
        <w:bottom w:val="none" w:sz="0" w:space="0" w:color="auto"/>
        <w:right w:val="none" w:sz="0" w:space="0" w:color="auto"/>
      </w:divBdr>
    </w:div>
    <w:div w:id="1162505718">
      <w:bodyDiv w:val="1"/>
      <w:marLeft w:val="0"/>
      <w:marRight w:val="0"/>
      <w:marTop w:val="0"/>
      <w:marBottom w:val="0"/>
      <w:divBdr>
        <w:top w:val="none" w:sz="0" w:space="0" w:color="auto"/>
        <w:left w:val="none" w:sz="0" w:space="0" w:color="auto"/>
        <w:bottom w:val="none" w:sz="0" w:space="0" w:color="auto"/>
        <w:right w:val="none" w:sz="0" w:space="0" w:color="auto"/>
      </w:divBdr>
      <w:divsChild>
        <w:div w:id="863861">
          <w:marLeft w:val="0"/>
          <w:marRight w:val="0"/>
          <w:marTop w:val="0"/>
          <w:marBottom w:val="0"/>
          <w:divBdr>
            <w:top w:val="none" w:sz="0" w:space="0" w:color="auto"/>
            <w:left w:val="none" w:sz="0" w:space="0" w:color="auto"/>
            <w:bottom w:val="none" w:sz="0" w:space="0" w:color="auto"/>
            <w:right w:val="none" w:sz="0" w:space="0" w:color="auto"/>
          </w:divBdr>
        </w:div>
      </w:divsChild>
    </w:div>
    <w:div w:id="1162816661">
      <w:bodyDiv w:val="1"/>
      <w:marLeft w:val="0"/>
      <w:marRight w:val="0"/>
      <w:marTop w:val="0"/>
      <w:marBottom w:val="0"/>
      <w:divBdr>
        <w:top w:val="none" w:sz="0" w:space="0" w:color="auto"/>
        <w:left w:val="none" w:sz="0" w:space="0" w:color="auto"/>
        <w:bottom w:val="none" w:sz="0" w:space="0" w:color="auto"/>
        <w:right w:val="none" w:sz="0" w:space="0" w:color="auto"/>
      </w:divBdr>
    </w:div>
    <w:div w:id="1163277675">
      <w:bodyDiv w:val="1"/>
      <w:marLeft w:val="0"/>
      <w:marRight w:val="0"/>
      <w:marTop w:val="0"/>
      <w:marBottom w:val="0"/>
      <w:divBdr>
        <w:top w:val="none" w:sz="0" w:space="0" w:color="auto"/>
        <w:left w:val="none" w:sz="0" w:space="0" w:color="auto"/>
        <w:bottom w:val="none" w:sz="0" w:space="0" w:color="auto"/>
        <w:right w:val="none" w:sz="0" w:space="0" w:color="auto"/>
      </w:divBdr>
    </w:div>
    <w:div w:id="1163467998">
      <w:bodyDiv w:val="1"/>
      <w:marLeft w:val="0"/>
      <w:marRight w:val="0"/>
      <w:marTop w:val="0"/>
      <w:marBottom w:val="0"/>
      <w:divBdr>
        <w:top w:val="none" w:sz="0" w:space="0" w:color="auto"/>
        <w:left w:val="none" w:sz="0" w:space="0" w:color="auto"/>
        <w:bottom w:val="none" w:sz="0" w:space="0" w:color="auto"/>
        <w:right w:val="none" w:sz="0" w:space="0" w:color="auto"/>
      </w:divBdr>
    </w:div>
    <w:div w:id="1163474670">
      <w:bodyDiv w:val="1"/>
      <w:marLeft w:val="0"/>
      <w:marRight w:val="0"/>
      <w:marTop w:val="0"/>
      <w:marBottom w:val="0"/>
      <w:divBdr>
        <w:top w:val="none" w:sz="0" w:space="0" w:color="auto"/>
        <w:left w:val="none" w:sz="0" w:space="0" w:color="auto"/>
        <w:bottom w:val="none" w:sz="0" w:space="0" w:color="auto"/>
        <w:right w:val="none" w:sz="0" w:space="0" w:color="auto"/>
      </w:divBdr>
    </w:div>
    <w:div w:id="1163742588">
      <w:bodyDiv w:val="1"/>
      <w:marLeft w:val="0"/>
      <w:marRight w:val="0"/>
      <w:marTop w:val="0"/>
      <w:marBottom w:val="0"/>
      <w:divBdr>
        <w:top w:val="none" w:sz="0" w:space="0" w:color="auto"/>
        <w:left w:val="none" w:sz="0" w:space="0" w:color="auto"/>
        <w:bottom w:val="none" w:sz="0" w:space="0" w:color="auto"/>
        <w:right w:val="none" w:sz="0" w:space="0" w:color="auto"/>
      </w:divBdr>
    </w:div>
    <w:div w:id="1164008479">
      <w:bodyDiv w:val="1"/>
      <w:marLeft w:val="0"/>
      <w:marRight w:val="0"/>
      <w:marTop w:val="0"/>
      <w:marBottom w:val="0"/>
      <w:divBdr>
        <w:top w:val="none" w:sz="0" w:space="0" w:color="auto"/>
        <w:left w:val="none" w:sz="0" w:space="0" w:color="auto"/>
        <w:bottom w:val="none" w:sz="0" w:space="0" w:color="auto"/>
        <w:right w:val="none" w:sz="0" w:space="0" w:color="auto"/>
      </w:divBdr>
    </w:div>
    <w:div w:id="1164318426">
      <w:bodyDiv w:val="1"/>
      <w:marLeft w:val="0"/>
      <w:marRight w:val="0"/>
      <w:marTop w:val="0"/>
      <w:marBottom w:val="0"/>
      <w:divBdr>
        <w:top w:val="none" w:sz="0" w:space="0" w:color="auto"/>
        <w:left w:val="none" w:sz="0" w:space="0" w:color="auto"/>
        <w:bottom w:val="none" w:sz="0" w:space="0" w:color="auto"/>
        <w:right w:val="none" w:sz="0" w:space="0" w:color="auto"/>
      </w:divBdr>
    </w:div>
    <w:div w:id="1164469523">
      <w:bodyDiv w:val="1"/>
      <w:marLeft w:val="0"/>
      <w:marRight w:val="0"/>
      <w:marTop w:val="0"/>
      <w:marBottom w:val="0"/>
      <w:divBdr>
        <w:top w:val="none" w:sz="0" w:space="0" w:color="auto"/>
        <w:left w:val="none" w:sz="0" w:space="0" w:color="auto"/>
        <w:bottom w:val="none" w:sz="0" w:space="0" w:color="auto"/>
        <w:right w:val="none" w:sz="0" w:space="0" w:color="auto"/>
      </w:divBdr>
    </w:div>
    <w:div w:id="1164710523">
      <w:bodyDiv w:val="1"/>
      <w:marLeft w:val="0"/>
      <w:marRight w:val="0"/>
      <w:marTop w:val="0"/>
      <w:marBottom w:val="0"/>
      <w:divBdr>
        <w:top w:val="none" w:sz="0" w:space="0" w:color="auto"/>
        <w:left w:val="none" w:sz="0" w:space="0" w:color="auto"/>
        <w:bottom w:val="none" w:sz="0" w:space="0" w:color="auto"/>
        <w:right w:val="none" w:sz="0" w:space="0" w:color="auto"/>
      </w:divBdr>
    </w:div>
    <w:div w:id="1165318898">
      <w:bodyDiv w:val="1"/>
      <w:marLeft w:val="0"/>
      <w:marRight w:val="0"/>
      <w:marTop w:val="0"/>
      <w:marBottom w:val="0"/>
      <w:divBdr>
        <w:top w:val="none" w:sz="0" w:space="0" w:color="auto"/>
        <w:left w:val="none" w:sz="0" w:space="0" w:color="auto"/>
        <w:bottom w:val="none" w:sz="0" w:space="0" w:color="auto"/>
        <w:right w:val="none" w:sz="0" w:space="0" w:color="auto"/>
      </w:divBdr>
    </w:div>
    <w:div w:id="1165441895">
      <w:bodyDiv w:val="1"/>
      <w:marLeft w:val="0"/>
      <w:marRight w:val="0"/>
      <w:marTop w:val="0"/>
      <w:marBottom w:val="0"/>
      <w:divBdr>
        <w:top w:val="none" w:sz="0" w:space="0" w:color="auto"/>
        <w:left w:val="none" w:sz="0" w:space="0" w:color="auto"/>
        <w:bottom w:val="none" w:sz="0" w:space="0" w:color="auto"/>
        <w:right w:val="none" w:sz="0" w:space="0" w:color="auto"/>
      </w:divBdr>
    </w:div>
    <w:div w:id="1165899203">
      <w:bodyDiv w:val="1"/>
      <w:marLeft w:val="0"/>
      <w:marRight w:val="0"/>
      <w:marTop w:val="0"/>
      <w:marBottom w:val="0"/>
      <w:divBdr>
        <w:top w:val="none" w:sz="0" w:space="0" w:color="auto"/>
        <w:left w:val="none" w:sz="0" w:space="0" w:color="auto"/>
        <w:bottom w:val="none" w:sz="0" w:space="0" w:color="auto"/>
        <w:right w:val="none" w:sz="0" w:space="0" w:color="auto"/>
      </w:divBdr>
    </w:div>
    <w:div w:id="1166089189">
      <w:bodyDiv w:val="1"/>
      <w:marLeft w:val="0"/>
      <w:marRight w:val="0"/>
      <w:marTop w:val="0"/>
      <w:marBottom w:val="0"/>
      <w:divBdr>
        <w:top w:val="none" w:sz="0" w:space="0" w:color="auto"/>
        <w:left w:val="none" w:sz="0" w:space="0" w:color="auto"/>
        <w:bottom w:val="none" w:sz="0" w:space="0" w:color="auto"/>
        <w:right w:val="none" w:sz="0" w:space="0" w:color="auto"/>
      </w:divBdr>
    </w:div>
    <w:div w:id="1166096153">
      <w:bodyDiv w:val="1"/>
      <w:marLeft w:val="0"/>
      <w:marRight w:val="0"/>
      <w:marTop w:val="0"/>
      <w:marBottom w:val="0"/>
      <w:divBdr>
        <w:top w:val="none" w:sz="0" w:space="0" w:color="auto"/>
        <w:left w:val="none" w:sz="0" w:space="0" w:color="auto"/>
        <w:bottom w:val="none" w:sz="0" w:space="0" w:color="auto"/>
        <w:right w:val="none" w:sz="0" w:space="0" w:color="auto"/>
      </w:divBdr>
    </w:div>
    <w:div w:id="1166286208">
      <w:bodyDiv w:val="1"/>
      <w:marLeft w:val="0"/>
      <w:marRight w:val="0"/>
      <w:marTop w:val="0"/>
      <w:marBottom w:val="0"/>
      <w:divBdr>
        <w:top w:val="none" w:sz="0" w:space="0" w:color="auto"/>
        <w:left w:val="none" w:sz="0" w:space="0" w:color="auto"/>
        <w:bottom w:val="none" w:sz="0" w:space="0" w:color="auto"/>
        <w:right w:val="none" w:sz="0" w:space="0" w:color="auto"/>
      </w:divBdr>
    </w:div>
    <w:div w:id="1166438396">
      <w:bodyDiv w:val="1"/>
      <w:marLeft w:val="0"/>
      <w:marRight w:val="0"/>
      <w:marTop w:val="0"/>
      <w:marBottom w:val="0"/>
      <w:divBdr>
        <w:top w:val="none" w:sz="0" w:space="0" w:color="auto"/>
        <w:left w:val="none" w:sz="0" w:space="0" w:color="auto"/>
        <w:bottom w:val="none" w:sz="0" w:space="0" w:color="auto"/>
        <w:right w:val="none" w:sz="0" w:space="0" w:color="auto"/>
      </w:divBdr>
    </w:div>
    <w:div w:id="1166439884">
      <w:bodyDiv w:val="1"/>
      <w:marLeft w:val="0"/>
      <w:marRight w:val="0"/>
      <w:marTop w:val="0"/>
      <w:marBottom w:val="0"/>
      <w:divBdr>
        <w:top w:val="none" w:sz="0" w:space="0" w:color="auto"/>
        <w:left w:val="none" w:sz="0" w:space="0" w:color="auto"/>
        <w:bottom w:val="none" w:sz="0" w:space="0" w:color="auto"/>
        <w:right w:val="none" w:sz="0" w:space="0" w:color="auto"/>
      </w:divBdr>
    </w:div>
    <w:div w:id="1166552926">
      <w:bodyDiv w:val="1"/>
      <w:marLeft w:val="0"/>
      <w:marRight w:val="0"/>
      <w:marTop w:val="0"/>
      <w:marBottom w:val="0"/>
      <w:divBdr>
        <w:top w:val="none" w:sz="0" w:space="0" w:color="auto"/>
        <w:left w:val="none" w:sz="0" w:space="0" w:color="auto"/>
        <w:bottom w:val="none" w:sz="0" w:space="0" w:color="auto"/>
        <w:right w:val="none" w:sz="0" w:space="0" w:color="auto"/>
      </w:divBdr>
    </w:div>
    <w:div w:id="1166553608">
      <w:bodyDiv w:val="1"/>
      <w:marLeft w:val="0"/>
      <w:marRight w:val="0"/>
      <w:marTop w:val="0"/>
      <w:marBottom w:val="0"/>
      <w:divBdr>
        <w:top w:val="none" w:sz="0" w:space="0" w:color="auto"/>
        <w:left w:val="none" w:sz="0" w:space="0" w:color="auto"/>
        <w:bottom w:val="none" w:sz="0" w:space="0" w:color="auto"/>
        <w:right w:val="none" w:sz="0" w:space="0" w:color="auto"/>
      </w:divBdr>
    </w:div>
    <w:div w:id="1166674332">
      <w:bodyDiv w:val="1"/>
      <w:marLeft w:val="0"/>
      <w:marRight w:val="0"/>
      <w:marTop w:val="0"/>
      <w:marBottom w:val="0"/>
      <w:divBdr>
        <w:top w:val="none" w:sz="0" w:space="0" w:color="auto"/>
        <w:left w:val="none" w:sz="0" w:space="0" w:color="auto"/>
        <w:bottom w:val="none" w:sz="0" w:space="0" w:color="auto"/>
        <w:right w:val="none" w:sz="0" w:space="0" w:color="auto"/>
      </w:divBdr>
    </w:div>
    <w:div w:id="1166895078">
      <w:bodyDiv w:val="1"/>
      <w:marLeft w:val="0"/>
      <w:marRight w:val="0"/>
      <w:marTop w:val="0"/>
      <w:marBottom w:val="0"/>
      <w:divBdr>
        <w:top w:val="none" w:sz="0" w:space="0" w:color="auto"/>
        <w:left w:val="none" w:sz="0" w:space="0" w:color="auto"/>
        <w:bottom w:val="none" w:sz="0" w:space="0" w:color="auto"/>
        <w:right w:val="none" w:sz="0" w:space="0" w:color="auto"/>
      </w:divBdr>
    </w:div>
    <w:div w:id="1167163202">
      <w:bodyDiv w:val="1"/>
      <w:marLeft w:val="0"/>
      <w:marRight w:val="0"/>
      <w:marTop w:val="0"/>
      <w:marBottom w:val="0"/>
      <w:divBdr>
        <w:top w:val="none" w:sz="0" w:space="0" w:color="auto"/>
        <w:left w:val="none" w:sz="0" w:space="0" w:color="auto"/>
        <w:bottom w:val="none" w:sz="0" w:space="0" w:color="auto"/>
        <w:right w:val="none" w:sz="0" w:space="0" w:color="auto"/>
      </w:divBdr>
    </w:div>
    <w:div w:id="1167210757">
      <w:bodyDiv w:val="1"/>
      <w:marLeft w:val="0"/>
      <w:marRight w:val="0"/>
      <w:marTop w:val="0"/>
      <w:marBottom w:val="0"/>
      <w:divBdr>
        <w:top w:val="none" w:sz="0" w:space="0" w:color="auto"/>
        <w:left w:val="none" w:sz="0" w:space="0" w:color="auto"/>
        <w:bottom w:val="none" w:sz="0" w:space="0" w:color="auto"/>
        <w:right w:val="none" w:sz="0" w:space="0" w:color="auto"/>
      </w:divBdr>
      <w:divsChild>
        <w:div w:id="2102680060">
          <w:marLeft w:val="0"/>
          <w:marRight w:val="0"/>
          <w:marTop w:val="0"/>
          <w:marBottom w:val="0"/>
          <w:divBdr>
            <w:top w:val="none" w:sz="0" w:space="0" w:color="auto"/>
            <w:left w:val="none" w:sz="0" w:space="0" w:color="auto"/>
            <w:bottom w:val="none" w:sz="0" w:space="0" w:color="auto"/>
            <w:right w:val="none" w:sz="0" w:space="0" w:color="auto"/>
          </w:divBdr>
        </w:div>
      </w:divsChild>
    </w:div>
    <w:div w:id="1167398487">
      <w:bodyDiv w:val="1"/>
      <w:marLeft w:val="0"/>
      <w:marRight w:val="0"/>
      <w:marTop w:val="0"/>
      <w:marBottom w:val="0"/>
      <w:divBdr>
        <w:top w:val="none" w:sz="0" w:space="0" w:color="auto"/>
        <w:left w:val="none" w:sz="0" w:space="0" w:color="auto"/>
        <w:bottom w:val="none" w:sz="0" w:space="0" w:color="auto"/>
        <w:right w:val="none" w:sz="0" w:space="0" w:color="auto"/>
      </w:divBdr>
    </w:div>
    <w:div w:id="1167407519">
      <w:bodyDiv w:val="1"/>
      <w:marLeft w:val="0"/>
      <w:marRight w:val="0"/>
      <w:marTop w:val="0"/>
      <w:marBottom w:val="0"/>
      <w:divBdr>
        <w:top w:val="none" w:sz="0" w:space="0" w:color="auto"/>
        <w:left w:val="none" w:sz="0" w:space="0" w:color="auto"/>
        <w:bottom w:val="none" w:sz="0" w:space="0" w:color="auto"/>
        <w:right w:val="none" w:sz="0" w:space="0" w:color="auto"/>
      </w:divBdr>
    </w:div>
    <w:div w:id="1167786815">
      <w:bodyDiv w:val="1"/>
      <w:marLeft w:val="0"/>
      <w:marRight w:val="0"/>
      <w:marTop w:val="0"/>
      <w:marBottom w:val="0"/>
      <w:divBdr>
        <w:top w:val="none" w:sz="0" w:space="0" w:color="auto"/>
        <w:left w:val="none" w:sz="0" w:space="0" w:color="auto"/>
        <w:bottom w:val="none" w:sz="0" w:space="0" w:color="auto"/>
        <w:right w:val="none" w:sz="0" w:space="0" w:color="auto"/>
      </w:divBdr>
    </w:div>
    <w:div w:id="1167937941">
      <w:bodyDiv w:val="1"/>
      <w:marLeft w:val="0"/>
      <w:marRight w:val="0"/>
      <w:marTop w:val="0"/>
      <w:marBottom w:val="0"/>
      <w:divBdr>
        <w:top w:val="none" w:sz="0" w:space="0" w:color="auto"/>
        <w:left w:val="none" w:sz="0" w:space="0" w:color="auto"/>
        <w:bottom w:val="none" w:sz="0" w:space="0" w:color="auto"/>
        <w:right w:val="none" w:sz="0" w:space="0" w:color="auto"/>
      </w:divBdr>
    </w:div>
    <w:div w:id="1167983163">
      <w:bodyDiv w:val="1"/>
      <w:marLeft w:val="0"/>
      <w:marRight w:val="0"/>
      <w:marTop w:val="0"/>
      <w:marBottom w:val="0"/>
      <w:divBdr>
        <w:top w:val="none" w:sz="0" w:space="0" w:color="auto"/>
        <w:left w:val="none" w:sz="0" w:space="0" w:color="auto"/>
        <w:bottom w:val="none" w:sz="0" w:space="0" w:color="auto"/>
        <w:right w:val="none" w:sz="0" w:space="0" w:color="auto"/>
      </w:divBdr>
    </w:div>
    <w:div w:id="1168134217">
      <w:bodyDiv w:val="1"/>
      <w:marLeft w:val="0"/>
      <w:marRight w:val="0"/>
      <w:marTop w:val="0"/>
      <w:marBottom w:val="0"/>
      <w:divBdr>
        <w:top w:val="none" w:sz="0" w:space="0" w:color="auto"/>
        <w:left w:val="none" w:sz="0" w:space="0" w:color="auto"/>
        <w:bottom w:val="none" w:sz="0" w:space="0" w:color="auto"/>
        <w:right w:val="none" w:sz="0" w:space="0" w:color="auto"/>
      </w:divBdr>
    </w:div>
    <w:div w:id="1168137685">
      <w:bodyDiv w:val="1"/>
      <w:marLeft w:val="0"/>
      <w:marRight w:val="0"/>
      <w:marTop w:val="0"/>
      <w:marBottom w:val="0"/>
      <w:divBdr>
        <w:top w:val="none" w:sz="0" w:space="0" w:color="auto"/>
        <w:left w:val="none" w:sz="0" w:space="0" w:color="auto"/>
        <w:bottom w:val="none" w:sz="0" w:space="0" w:color="auto"/>
        <w:right w:val="none" w:sz="0" w:space="0" w:color="auto"/>
      </w:divBdr>
    </w:div>
    <w:div w:id="1168327405">
      <w:bodyDiv w:val="1"/>
      <w:marLeft w:val="0"/>
      <w:marRight w:val="0"/>
      <w:marTop w:val="0"/>
      <w:marBottom w:val="0"/>
      <w:divBdr>
        <w:top w:val="none" w:sz="0" w:space="0" w:color="auto"/>
        <w:left w:val="none" w:sz="0" w:space="0" w:color="auto"/>
        <w:bottom w:val="none" w:sz="0" w:space="0" w:color="auto"/>
        <w:right w:val="none" w:sz="0" w:space="0" w:color="auto"/>
      </w:divBdr>
    </w:div>
    <w:div w:id="1168328503">
      <w:bodyDiv w:val="1"/>
      <w:marLeft w:val="0"/>
      <w:marRight w:val="0"/>
      <w:marTop w:val="0"/>
      <w:marBottom w:val="0"/>
      <w:divBdr>
        <w:top w:val="none" w:sz="0" w:space="0" w:color="auto"/>
        <w:left w:val="none" w:sz="0" w:space="0" w:color="auto"/>
        <w:bottom w:val="none" w:sz="0" w:space="0" w:color="auto"/>
        <w:right w:val="none" w:sz="0" w:space="0" w:color="auto"/>
      </w:divBdr>
    </w:div>
    <w:div w:id="1168406543">
      <w:bodyDiv w:val="1"/>
      <w:marLeft w:val="0"/>
      <w:marRight w:val="0"/>
      <w:marTop w:val="0"/>
      <w:marBottom w:val="0"/>
      <w:divBdr>
        <w:top w:val="none" w:sz="0" w:space="0" w:color="auto"/>
        <w:left w:val="none" w:sz="0" w:space="0" w:color="auto"/>
        <w:bottom w:val="none" w:sz="0" w:space="0" w:color="auto"/>
        <w:right w:val="none" w:sz="0" w:space="0" w:color="auto"/>
      </w:divBdr>
    </w:div>
    <w:div w:id="1168449268">
      <w:bodyDiv w:val="1"/>
      <w:marLeft w:val="0"/>
      <w:marRight w:val="0"/>
      <w:marTop w:val="0"/>
      <w:marBottom w:val="0"/>
      <w:divBdr>
        <w:top w:val="none" w:sz="0" w:space="0" w:color="auto"/>
        <w:left w:val="none" w:sz="0" w:space="0" w:color="auto"/>
        <w:bottom w:val="none" w:sz="0" w:space="0" w:color="auto"/>
        <w:right w:val="none" w:sz="0" w:space="0" w:color="auto"/>
      </w:divBdr>
    </w:div>
    <w:div w:id="1168524199">
      <w:bodyDiv w:val="1"/>
      <w:marLeft w:val="0"/>
      <w:marRight w:val="0"/>
      <w:marTop w:val="0"/>
      <w:marBottom w:val="0"/>
      <w:divBdr>
        <w:top w:val="none" w:sz="0" w:space="0" w:color="auto"/>
        <w:left w:val="none" w:sz="0" w:space="0" w:color="auto"/>
        <w:bottom w:val="none" w:sz="0" w:space="0" w:color="auto"/>
        <w:right w:val="none" w:sz="0" w:space="0" w:color="auto"/>
      </w:divBdr>
    </w:div>
    <w:div w:id="1168859430">
      <w:bodyDiv w:val="1"/>
      <w:marLeft w:val="0"/>
      <w:marRight w:val="0"/>
      <w:marTop w:val="0"/>
      <w:marBottom w:val="0"/>
      <w:divBdr>
        <w:top w:val="none" w:sz="0" w:space="0" w:color="auto"/>
        <w:left w:val="none" w:sz="0" w:space="0" w:color="auto"/>
        <w:bottom w:val="none" w:sz="0" w:space="0" w:color="auto"/>
        <w:right w:val="none" w:sz="0" w:space="0" w:color="auto"/>
      </w:divBdr>
    </w:div>
    <w:div w:id="1169056242">
      <w:bodyDiv w:val="1"/>
      <w:marLeft w:val="0"/>
      <w:marRight w:val="0"/>
      <w:marTop w:val="0"/>
      <w:marBottom w:val="0"/>
      <w:divBdr>
        <w:top w:val="none" w:sz="0" w:space="0" w:color="auto"/>
        <w:left w:val="none" w:sz="0" w:space="0" w:color="auto"/>
        <w:bottom w:val="none" w:sz="0" w:space="0" w:color="auto"/>
        <w:right w:val="none" w:sz="0" w:space="0" w:color="auto"/>
      </w:divBdr>
    </w:div>
    <w:div w:id="1169059644">
      <w:bodyDiv w:val="1"/>
      <w:marLeft w:val="0"/>
      <w:marRight w:val="0"/>
      <w:marTop w:val="0"/>
      <w:marBottom w:val="0"/>
      <w:divBdr>
        <w:top w:val="none" w:sz="0" w:space="0" w:color="auto"/>
        <w:left w:val="none" w:sz="0" w:space="0" w:color="auto"/>
        <w:bottom w:val="none" w:sz="0" w:space="0" w:color="auto"/>
        <w:right w:val="none" w:sz="0" w:space="0" w:color="auto"/>
      </w:divBdr>
    </w:div>
    <w:div w:id="1169172474">
      <w:bodyDiv w:val="1"/>
      <w:marLeft w:val="0"/>
      <w:marRight w:val="0"/>
      <w:marTop w:val="0"/>
      <w:marBottom w:val="0"/>
      <w:divBdr>
        <w:top w:val="none" w:sz="0" w:space="0" w:color="auto"/>
        <w:left w:val="none" w:sz="0" w:space="0" w:color="auto"/>
        <w:bottom w:val="none" w:sz="0" w:space="0" w:color="auto"/>
        <w:right w:val="none" w:sz="0" w:space="0" w:color="auto"/>
      </w:divBdr>
    </w:div>
    <w:div w:id="1169296813">
      <w:bodyDiv w:val="1"/>
      <w:marLeft w:val="0"/>
      <w:marRight w:val="0"/>
      <w:marTop w:val="0"/>
      <w:marBottom w:val="0"/>
      <w:divBdr>
        <w:top w:val="none" w:sz="0" w:space="0" w:color="auto"/>
        <w:left w:val="none" w:sz="0" w:space="0" w:color="auto"/>
        <w:bottom w:val="none" w:sz="0" w:space="0" w:color="auto"/>
        <w:right w:val="none" w:sz="0" w:space="0" w:color="auto"/>
      </w:divBdr>
    </w:div>
    <w:div w:id="1169322811">
      <w:bodyDiv w:val="1"/>
      <w:marLeft w:val="0"/>
      <w:marRight w:val="0"/>
      <w:marTop w:val="0"/>
      <w:marBottom w:val="0"/>
      <w:divBdr>
        <w:top w:val="none" w:sz="0" w:space="0" w:color="auto"/>
        <w:left w:val="none" w:sz="0" w:space="0" w:color="auto"/>
        <w:bottom w:val="none" w:sz="0" w:space="0" w:color="auto"/>
        <w:right w:val="none" w:sz="0" w:space="0" w:color="auto"/>
      </w:divBdr>
    </w:div>
    <w:div w:id="1169372771">
      <w:bodyDiv w:val="1"/>
      <w:marLeft w:val="0"/>
      <w:marRight w:val="0"/>
      <w:marTop w:val="0"/>
      <w:marBottom w:val="0"/>
      <w:divBdr>
        <w:top w:val="none" w:sz="0" w:space="0" w:color="auto"/>
        <w:left w:val="none" w:sz="0" w:space="0" w:color="auto"/>
        <w:bottom w:val="none" w:sz="0" w:space="0" w:color="auto"/>
        <w:right w:val="none" w:sz="0" w:space="0" w:color="auto"/>
      </w:divBdr>
    </w:div>
    <w:div w:id="1169716825">
      <w:bodyDiv w:val="1"/>
      <w:marLeft w:val="0"/>
      <w:marRight w:val="0"/>
      <w:marTop w:val="0"/>
      <w:marBottom w:val="0"/>
      <w:divBdr>
        <w:top w:val="none" w:sz="0" w:space="0" w:color="auto"/>
        <w:left w:val="none" w:sz="0" w:space="0" w:color="auto"/>
        <w:bottom w:val="none" w:sz="0" w:space="0" w:color="auto"/>
        <w:right w:val="none" w:sz="0" w:space="0" w:color="auto"/>
      </w:divBdr>
    </w:div>
    <w:div w:id="1169826435">
      <w:bodyDiv w:val="1"/>
      <w:marLeft w:val="0"/>
      <w:marRight w:val="0"/>
      <w:marTop w:val="0"/>
      <w:marBottom w:val="0"/>
      <w:divBdr>
        <w:top w:val="none" w:sz="0" w:space="0" w:color="auto"/>
        <w:left w:val="none" w:sz="0" w:space="0" w:color="auto"/>
        <w:bottom w:val="none" w:sz="0" w:space="0" w:color="auto"/>
        <w:right w:val="none" w:sz="0" w:space="0" w:color="auto"/>
      </w:divBdr>
      <w:divsChild>
        <w:div w:id="1704674958">
          <w:marLeft w:val="0"/>
          <w:marRight w:val="0"/>
          <w:marTop w:val="0"/>
          <w:marBottom w:val="0"/>
          <w:divBdr>
            <w:top w:val="none" w:sz="0" w:space="0" w:color="auto"/>
            <w:left w:val="none" w:sz="0" w:space="0" w:color="auto"/>
            <w:bottom w:val="none" w:sz="0" w:space="0" w:color="auto"/>
            <w:right w:val="none" w:sz="0" w:space="0" w:color="auto"/>
          </w:divBdr>
        </w:div>
      </w:divsChild>
    </w:div>
    <w:div w:id="1170365802">
      <w:bodyDiv w:val="1"/>
      <w:marLeft w:val="0"/>
      <w:marRight w:val="0"/>
      <w:marTop w:val="0"/>
      <w:marBottom w:val="0"/>
      <w:divBdr>
        <w:top w:val="none" w:sz="0" w:space="0" w:color="auto"/>
        <w:left w:val="none" w:sz="0" w:space="0" w:color="auto"/>
        <w:bottom w:val="none" w:sz="0" w:space="0" w:color="auto"/>
        <w:right w:val="none" w:sz="0" w:space="0" w:color="auto"/>
      </w:divBdr>
    </w:div>
    <w:div w:id="1170485272">
      <w:bodyDiv w:val="1"/>
      <w:marLeft w:val="0"/>
      <w:marRight w:val="0"/>
      <w:marTop w:val="0"/>
      <w:marBottom w:val="0"/>
      <w:divBdr>
        <w:top w:val="none" w:sz="0" w:space="0" w:color="auto"/>
        <w:left w:val="none" w:sz="0" w:space="0" w:color="auto"/>
        <w:bottom w:val="none" w:sz="0" w:space="0" w:color="auto"/>
        <w:right w:val="none" w:sz="0" w:space="0" w:color="auto"/>
      </w:divBdr>
    </w:div>
    <w:div w:id="1170632438">
      <w:bodyDiv w:val="1"/>
      <w:marLeft w:val="0"/>
      <w:marRight w:val="0"/>
      <w:marTop w:val="0"/>
      <w:marBottom w:val="0"/>
      <w:divBdr>
        <w:top w:val="none" w:sz="0" w:space="0" w:color="auto"/>
        <w:left w:val="none" w:sz="0" w:space="0" w:color="auto"/>
        <w:bottom w:val="none" w:sz="0" w:space="0" w:color="auto"/>
        <w:right w:val="none" w:sz="0" w:space="0" w:color="auto"/>
      </w:divBdr>
    </w:div>
    <w:div w:id="1170632837">
      <w:bodyDiv w:val="1"/>
      <w:marLeft w:val="0"/>
      <w:marRight w:val="0"/>
      <w:marTop w:val="0"/>
      <w:marBottom w:val="0"/>
      <w:divBdr>
        <w:top w:val="none" w:sz="0" w:space="0" w:color="auto"/>
        <w:left w:val="none" w:sz="0" w:space="0" w:color="auto"/>
        <w:bottom w:val="none" w:sz="0" w:space="0" w:color="auto"/>
        <w:right w:val="none" w:sz="0" w:space="0" w:color="auto"/>
      </w:divBdr>
    </w:div>
    <w:div w:id="1171219541">
      <w:bodyDiv w:val="1"/>
      <w:marLeft w:val="0"/>
      <w:marRight w:val="0"/>
      <w:marTop w:val="0"/>
      <w:marBottom w:val="0"/>
      <w:divBdr>
        <w:top w:val="none" w:sz="0" w:space="0" w:color="auto"/>
        <w:left w:val="none" w:sz="0" w:space="0" w:color="auto"/>
        <w:bottom w:val="none" w:sz="0" w:space="0" w:color="auto"/>
        <w:right w:val="none" w:sz="0" w:space="0" w:color="auto"/>
      </w:divBdr>
    </w:div>
    <w:div w:id="1171602891">
      <w:bodyDiv w:val="1"/>
      <w:marLeft w:val="0"/>
      <w:marRight w:val="0"/>
      <w:marTop w:val="0"/>
      <w:marBottom w:val="0"/>
      <w:divBdr>
        <w:top w:val="none" w:sz="0" w:space="0" w:color="auto"/>
        <w:left w:val="none" w:sz="0" w:space="0" w:color="auto"/>
        <w:bottom w:val="none" w:sz="0" w:space="0" w:color="auto"/>
        <w:right w:val="none" w:sz="0" w:space="0" w:color="auto"/>
      </w:divBdr>
    </w:div>
    <w:div w:id="1171946424">
      <w:bodyDiv w:val="1"/>
      <w:marLeft w:val="0"/>
      <w:marRight w:val="0"/>
      <w:marTop w:val="0"/>
      <w:marBottom w:val="0"/>
      <w:divBdr>
        <w:top w:val="none" w:sz="0" w:space="0" w:color="auto"/>
        <w:left w:val="none" w:sz="0" w:space="0" w:color="auto"/>
        <w:bottom w:val="none" w:sz="0" w:space="0" w:color="auto"/>
        <w:right w:val="none" w:sz="0" w:space="0" w:color="auto"/>
      </w:divBdr>
      <w:divsChild>
        <w:div w:id="1717310257">
          <w:marLeft w:val="0"/>
          <w:marRight w:val="0"/>
          <w:marTop w:val="0"/>
          <w:marBottom w:val="0"/>
          <w:divBdr>
            <w:top w:val="none" w:sz="0" w:space="0" w:color="auto"/>
            <w:left w:val="none" w:sz="0" w:space="0" w:color="auto"/>
            <w:bottom w:val="none" w:sz="0" w:space="0" w:color="auto"/>
            <w:right w:val="none" w:sz="0" w:space="0" w:color="auto"/>
          </w:divBdr>
        </w:div>
      </w:divsChild>
    </w:div>
    <w:div w:id="1172178673">
      <w:bodyDiv w:val="1"/>
      <w:marLeft w:val="0"/>
      <w:marRight w:val="0"/>
      <w:marTop w:val="0"/>
      <w:marBottom w:val="0"/>
      <w:divBdr>
        <w:top w:val="none" w:sz="0" w:space="0" w:color="auto"/>
        <w:left w:val="none" w:sz="0" w:space="0" w:color="auto"/>
        <w:bottom w:val="none" w:sz="0" w:space="0" w:color="auto"/>
        <w:right w:val="none" w:sz="0" w:space="0" w:color="auto"/>
      </w:divBdr>
    </w:div>
    <w:div w:id="1172524695">
      <w:bodyDiv w:val="1"/>
      <w:marLeft w:val="0"/>
      <w:marRight w:val="0"/>
      <w:marTop w:val="0"/>
      <w:marBottom w:val="0"/>
      <w:divBdr>
        <w:top w:val="none" w:sz="0" w:space="0" w:color="auto"/>
        <w:left w:val="none" w:sz="0" w:space="0" w:color="auto"/>
        <w:bottom w:val="none" w:sz="0" w:space="0" w:color="auto"/>
        <w:right w:val="none" w:sz="0" w:space="0" w:color="auto"/>
      </w:divBdr>
      <w:divsChild>
        <w:div w:id="1284774202">
          <w:marLeft w:val="0"/>
          <w:marRight w:val="0"/>
          <w:marTop w:val="0"/>
          <w:marBottom w:val="0"/>
          <w:divBdr>
            <w:top w:val="none" w:sz="0" w:space="0" w:color="auto"/>
            <w:left w:val="none" w:sz="0" w:space="0" w:color="auto"/>
            <w:bottom w:val="none" w:sz="0" w:space="0" w:color="auto"/>
            <w:right w:val="none" w:sz="0" w:space="0" w:color="auto"/>
          </w:divBdr>
        </w:div>
      </w:divsChild>
    </w:div>
    <w:div w:id="1172530161">
      <w:bodyDiv w:val="1"/>
      <w:marLeft w:val="0"/>
      <w:marRight w:val="0"/>
      <w:marTop w:val="0"/>
      <w:marBottom w:val="0"/>
      <w:divBdr>
        <w:top w:val="none" w:sz="0" w:space="0" w:color="auto"/>
        <w:left w:val="none" w:sz="0" w:space="0" w:color="auto"/>
        <w:bottom w:val="none" w:sz="0" w:space="0" w:color="auto"/>
        <w:right w:val="none" w:sz="0" w:space="0" w:color="auto"/>
      </w:divBdr>
    </w:div>
    <w:div w:id="1172647449">
      <w:bodyDiv w:val="1"/>
      <w:marLeft w:val="0"/>
      <w:marRight w:val="0"/>
      <w:marTop w:val="0"/>
      <w:marBottom w:val="0"/>
      <w:divBdr>
        <w:top w:val="none" w:sz="0" w:space="0" w:color="auto"/>
        <w:left w:val="none" w:sz="0" w:space="0" w:color="auto"/>
        <w:bottom w:val="none" w:sz="0" w:space="0" w:color="auto"/>
        <w:right w:val="none" w:sz="0" w:space="0" w:color="auto"/>
      </w:divBdr>
      <w:divsChild>
        <w:div w:id="879518068">
          <w:marLeft w:val="0"/>
          <w:marRight w:val="0"/>
          <w:marTop w:val="0"/>
          <w:marBottom w:val="0"/>
          <w:divBdr>
            <w:top w:val="none" w:sz="0" w:space="0" w:color="auto"/>
            <w:left w:val="none" w:sz="0" w:space="0" w:color="auto"/>
            <w:bottom w:val="none" w:sz="0" w:space="0" w:color="auto"/>
            <w:right w:val="none" w:sz="0" w:space="0" w:color="auto"/>
          </w:divBdr>
        </w:div>
      </w:divsChild>
    </w:div>
    <w:div w:id="1172721236">
      <w:bodyDiv w:val="1"/>
      <w:marLeft w:val="0"/>
      <w:marRight w:val="0"/>
      <w:marTop w:val="0"/>
      <w:marBottom w:val="0"/>
      <w:divBdr>
        <w:top w:val="none" w:sz="0" w:space="0" w:color="auto"/>
        <w:left w:val="none" w:sz="0" w:space="0" w:color="auto"/>
        <w:bottom w:val="none" w:sz="0" w:space="0" w:color="auto"/>
        <w:right w:val="none" w:sz="0" w:space="0" w:color="auto"/>
      </w:divBdr>
    </w:div>
    <w:div w:id="1172797233">
      <w:bodyDiv w:val="1"/>
      <w:marLeft w:val="0"/>
      <w:marRight w:val="0"/>
      <w:marTop w:val="0"/>
      <w:marBottom w:val="0"/>
      <w:divBdr>
        <w:top w:val="none" w:sz="0" w:space="0" w:color="auto"/>
        <w:left w:val="none" w:sz="0" w:space="0" w:color="auto"/>
        <w:bottom w:val="none" w:sz="0" w:space="0" w:color="auto"/>
        <w:right w:val="none" w:sz="0" w:space="0" w:color="auto"/>
      </w:divBdr>
    </w:div>
    <w:div w:id="1172837068">
      <w:bodyDiv w:val="1"/>
      <w:marLeft w:val="0"/>
      <w:marRight w:val="0"/>
      <w:marTop w:val="0"/>
      <w:marBottom w:val="0"/>
      <w:divBdr>
        <w:top w:val="none" w:sz="0" w:space="0" w:color="auto"/>
        <w:left w:val="none" w:sz="0" w:space="0" w:color="auto"/>
        <w:bottom w:val="none" w:sz="0" w:space="0" w:color="auto"/>
        <w:right w:val="none" w:sz="0" w:space="0" w:color="auto"/>
      </w:divBdr>
    </w:div>
    <w:div w:id="1173378660">
      <w:bodyDiv w:val="1"/>
      <w:marLeft w:val="0"/>
      <w:marRight w:val="0"/>
      <w:marTop w:val="0"/>
      <w:marBottom w:val="0"/>
      <w:divBdr>
        <w:top w:val="none" w:sz="0" w:space="0" w:color="auto"/>
        <w:left w:val="none" w:sz="0" w:space="0" w:color="auto"/>
        <w:bottom w:val="none" w:sz="0" w:space="0" w:color="auto"/>
        <w:right w:val="none" w:sz="0" w:space="0" w:color="auto"/>
      </w:divBdr>
    </w:div>
    <w:div w:id="1173570084">
      <w:bodyDiv w:val="1"/>
      <w:marLeft w:val="0"/>
      <w:marRight w:val="0"/>
      <w:marTop w:val="0"/>
      <w:marBottom w:val="0"/>
      <w:divBdr>
        <w:top w:val="none" w:sz="0" w:space="0" w:color="auto"/>
        <w:left w:val="none" w:sz="0" w:space="0" w:color="auto"/>
        <w:bottom w:val="none" w:sz="0" w:space="0" w:color="auto"/>
        <w:right w:val="none" w:sz="0" w:space="0" w:color="auto"/>
      </w:divBdr>
    </w:div>
    <w:div w:id="1174302959">
      <w:bodyDiv w:val="1"/>
      <w:marLeft w:val="0"/>
      <w:marRight w:val="0"/>
      <w:marTop w:val="0"/>
      <w:marBottom w:val="0"/>
      <w:divBdr>
        <w:top w:val="none" w:sz="0" w:space="0" w:color="auto"/>
        <w:left w:val="none" w:sz="0" w:space="0" w:color="auto"/>
        <w:bottom w:val="none" w:sz="0" w:space="0" w:color="auto"/>
        <w:right w:val="none" w:sz="0" w:space="0" w:color="auto"/>
      </w:divBdr>
    </w:div>
    <w:div w:id="1174342994">
      <w:bodyDiv w:val="1"/>
      <w:marLeft w:val="0"/>
      <w:marRight w:val="0"/>
      <w:marTop w:val="0"/>
      <w:marBottom w:val="0"/>
      <w:divBdr>
        <w:top w:val="none" w:sz="0" w:space="0" w:color="auto"/>
        <w:left w:val="none" w:sz="0" w:space="0" w:color="auto"/>
        <w:bottom w:val="none" w:sz="0" w:space="0" w:color="auto"/>
        <w:right w:val="none" w:sz="0" w:space="0" w:color="auto"/>
      </w:divBdr>
    </w:div>
    <w:div w:id="1174689384">
      <w:bodyDiv w:val="1"/>
      <w:marLeft w:val="0"/>
      <w:marRight w:val="0"/>
      <w:marTop w:val="0"/>
      <w:marBottom w:val="0"/>
      <w:divBdr>
        <w:top w:val="none" w:sz="0" w:space="0" w:color="auto"/>
        <w:left w:val="none" w:sz="0" w:space="0" w:color="auto"/>
        <w:bottom w:val="none" w:sz="0" w:space="0" w:color="auto"/>
        <w:right w:val="none" w:sz="0" w:space="0" w:color="auto"/>
      </w:divBdr>
    </w:div>
    <w:div w:id="1175072534">
      <w:bodyDiv w:val="1"/>
      <w:marLeft w:val="0"/>
      <w:marRight w:val="0"/>
      <w:marTop w:val="0"/>
      <w:marBottom w:val="0"/>
      <w:divBdr>
        <w:top w:val="none" w:sz="0" w:space="0" w:color="auto"/>
        <w:left w:val="none" w:sz="0" w:space="0" w:color="auto"/>
        <w:bottom w:val="none" w:sz="0" w:space="0" w:color="auto"/>
        <w:right w:val="none" w:sz="0" w:space="0" w:color="auto"/>
      </w:divBdr>
    </w:div>
    <w:div w:id="1175148631">
      <w:bodyDiv w:val="1"/>
      <w:marLeft w:val="0"/>
      <w:marRight w:val="0"/>
      <w:marTop w:val="0"/>
      <w:marBottom w:val="0"/>
      <w:divBdr>
        <w:top w:val="none" w:sz="0" w:space="0" w:color="auto"/>
        <w:left w:val="none" w:sz="0" w:space="0" w:color="auto"/>
        <w:bottom w:val="none" w:sz="0" w:space="0" w:color="auto"/>
        <w:right w:val="none" w:sz="0" w:space="0" w:color="auto"/>
      </w:divBdr>
    </w:div>
    <w:div w:id="1175345299">
      <w:bodyDiv w:val="1"/>
      <w:marLeft w:val="0"/>
      <w:marRight w:val="0"/>
      <w:marTop w:val="0"/>
      <w:marBottom w:val="0"/>
      <w:divBdr>
        <w:top w:val="none" w:sz="0" w:space="0" w:color="auto"/>
        <w:left w:val="none" w:sz="0" w:space="0" w:color="auto"/>
        <w:bottom w:val="none" w:sz="0" w:space="0" w:color="auto"/>
        <w:right w:val="none" w:sz="0" w:space="0" w:color="auto"/>
      </w:divBdr>
    </w:div>
    <w:div w:id="1175457418">
      <w:bodyDiv w:val="1"/>
      <w:marLeft w:val="0"/>
      <w:marRight w:val="0"/>
      <w:marTop w:val="0"/>
      <w:marBottom w:val="0"/>
      <w:divBdr>
        <w:top w:val="none" w:sz="0" w:space="0" w:color="auto"/>
        <w:left w:val="none" w:sz="0" w:space="0" w:color="auto"/>
        <w:bottom w:val="none" w:sz="0" w:space="0" w:color="auto"/>
        <w:right w:val="none" w:sz="0" w:space="0" w:color="auto"/>
      </w:divBdr>
      <w:divsChild>
        <w:div w:id="486291291">
          <w:marLeft w:val="0"/>
          <w:marRight w:val="0"/>
          <w:marTop w:val="0"/>
          <w:marBottom w:val="0"/>
          <w:divBdr>
            <w:top w:val="none" w:sz="0" w:space="0" w:color="auto"/>
            <w:left w:val="none" w:sz="0" w:space="0" w:color="auto"/>
            <w:bottom w:val="none" w:sz="0" w:space="0" w:color="auto"/>
            <w:right w:val="none" w:sz="0" w:space="0" w:color="auto"/>
          </w:divBdr>
        </w:div>
      </w:divsChild>
    </w:div>
    <w:div w:id="1175725078">
      <w:bodyDiv w:val="1"/>
      <w:marLeft w:val="0"/>
      <w:marRight w:val="0"/>
      <w:marTop w:val="0"/>
      <w:marBottom w:val="0"/>
      <w:divBdr>
        <w:top w:val="none" w:sz="0" w:space="0" w:color="auto"/>
        <w:left w:val="none" w:sz="0" w:space="0" w:color="auto"/>
        <w:bottom w:val="none" w:sz="0" w:space="0" w:color="auto"/>
        <w:right w:val="none" w:sz="0" w:space="0" w:color="auto"/>
      </w:divBdr>
    </w:div>
    <w:div w:id="1176730958">
      <w:bodyDiv w:val="1"/>
      <w:marLeft w:val="0"/>
      <w:marRight w:val="0"/>
      <w:marTop w:val="0"/>
      <w:marBottom w:val="0"/>
      <w:divBdr>
        <w:top w:val="none" w:sz="0" w:space="0" w:color="auto"/>
        <w:left w:val="none" w:sz="0" w:space="0" w:color="auto"/>
        <w:bottom w:val="none" w:sz="0" w:space="0" w:color="auto"/>
        <w:right w:val="none" w:sz="0" w:space="0" w:color="auto"/>
      </w:divBdr>
    </w:div>
    <w:div w:id="1177425137">
      <w:bodyDiv w:val="1"/>
      <w:marLeft w:val="0"/>
      <w:marRight w:val="0"/>
      <w:marTop w:val="0"/>
      <w:marBottom w:val="0"/>
      <w:divBdr>
        <w:top w:val="none" w:sz="0" w:space="0" w:color="auto"/>
        <w:left w:val="none" w:sz="0" w:space="0" w:color="auto"/>
        <w:bottom w:val="none" w:sz="0" w:space="0" w:color="auto"/>
        <w:right w:val="none" w:sz="0" w:space="0" w:color="auto"/>
      </w:divBdr>
    </w:div>
    <w:div w:id="1178033462">
      <w:bodyDiv w:val="1"/>
      <w:marLeft w:val="0"/>
      <w:marRight w:val="0"/>
      <w:marTop w:val="0"/>
      <w:marBottom w:val="0"/>
      <w:divBdr>
        <w:top w:val="none" w:sz="0" w:space="0" w:color="auto"/>
        <w:left w:val="none" w:sz="0" w:space="0" w:color="auto"/>
        <w:bottom w:val="none" w:sz="0" w:space="0" w:color="auto"/>
        <w:right w:val="none" w:sz="0" w:space="0" w:color="auto"/>
      </w:divBdr>
    </w:div>
    <w:div w:id="1178158563">
      <w:bodyDiv w:val="1"/>
      <w:marLeft w:val="0"/>
      <w:marRight w:val="0"/>
      <w:marTop w:val="0"/>
      <w:marBottom w:val="0"/>
      <w:divBdr>
        <w:top w:val="none" w:sz="0" w:space="0" w:color="auto"/>
        <w:left w:val="none" w:sz="0" w:space="0" w:color="auto"/>
        <w:bottom w:val="none" w:sz="0" w:space="0" w:color="auto"/>
        <w:right w:val="none" w:sz="0" w:space="0" w:color="auto"/>
      </w:divBdr>
    </w:div>
    <w:div w:id="1178232012">
      <w:bodyDiv w:val="1"/>
      <w:marLeft w:val="0"/>
      <w:marRight w:val="0"/>
      <w:marTop w:val="0"/>
      <w:marBottom w:val="0"/>
      <w:divBdr>
        <w:top w:val="none" w:sz="0" w:space="0" w:color="auto"/>
        <w:left w:val="none" w:sz="0" w:space="0" w:color="auto"/>
        <w:bottom w:val="none" w:sz="0" w:space="0" w:color="auto"/>
        <w:right w:val="none" w:sz="0" w:space="0" w:color="auto"/>
      </w:divBdr>
      <w:divsChild>
        <w:div w:id="879240540">
          <w:marLeft w:val="0"/>
          <w:marRight w:val="0"/>
          <w:marTop w:val="0"/>
          <w:marBottom w:val="0"/>
          <w:divBdr>
            <w:top w:val="none" w:sz="0" w:space="0" w:color="auto"/>
            <w:left w:val="none" w:sz="0" w:space="0" w:color="auto"/>
            <w:bottom w:val="none" w:sz="0" w:space="0" w:color="auto"/>
            <w:right w:val="none" w:sz="0" w:space="0" w:color="auto"/>
          </w:divBdr>
        </w:div>
      </w:divsChild>
    </w:div>
    <w:div w:id="1178614593">
      <w:bodyDiv w:val="1"/>
      <w:marLeft w:val="0"/>
      <w:marRight w:val="0"/>
      <w:marTop w:val="0"/>
      <w:marBottom w:val="0"/>
      <w:divBdr>
        <w:top w:val="none" w:sz="0" w:space="0" w:color="auto"/>
        <w:left w:val="none" w:sz="0" w:space="0" w:color="auto"/>
        <w:bottom w:val="none" w:sz="0" w:space="0" w:color="auto"/>
        <w:right w:val="none" w:sz="0" w:space="0" w:color="auto"/>
      </w:divBdr>
    </w:div>
    <w:div w:id="1179613274">
      <w:bodyDiv w:val="1"/>
      <w:marLeft w:val="0"/>
      <w:marRight w:val="0"/>
      <w:marTop w:val="0"/>
      <w:marBottom w:val="0"/>
      <w:divBdr>
        <w:top w:val="none" w:sz="0" w:space="0" w:color="auto"/>
        <w:left w:val="none" w:sz="0" w:space="0" w:color="auto"/>
        <w:bottom w:val="none" w:sz="0" w:space="0" w:color="auto"/>
        <w:right w:val="none" w:sz="0" w:space="0" w:color="auto"/>
      </w:divBdr>
    </w:div>
    <w:div w:id="1179928261">
      <w:bodyDiv w:val="1"/>
      <w:marLeft w:val="0"/>
      <w:marRight w:val="0"/>
      <w:marTop w:val="0"/>
      <w:marBottom w:val="0"/>
      <w:divBdr>
        <w:top w:val="none" w:sz="0" w:space="0" w:color="auto"/>
        <w:left w:val="none" w:sz="0" w:space="0" w:color="auto"/>
        <w:bottom w:val="none" w:sz="0" w:space="0" w:color="auto"/>
        <w:right w:val="none" w:sz="0" w:space="0" w:color="auto"/>
      </w:divBdr>
    </w:div>
    <w:div w:id="1180120215">
      <w:bodyDiv w:val="1"/>
      <w:marLeft w:val="0"/>
      <w:marRight w:val="0"/>
      <w:marTop w:val="0"/>
      <w:marBottom w:val="0"/>
      <w:divBdr>
        <w:top w:val="none" w:sz="0" w:space="0" w:color="auto"/>
        <w:left w:val="none" w:sz="0" w:space="0" w:color="auto"/>
        <w:bottom w:val="none" w:sz="0" w:space="0" w:color="auto"/>
        <w:right w:val="none" w:sz="0" w:space="0" w:color="auto"/>
      </w:divBdr>
    </w:div>
    <w:div w:id="1180199939">
      <w:bodyDiv w:val="1"/>
      <w:marLeft w:val="0"/>
      <w:marRight w:val="0"/>
      <w:marTop w:val="0"/>
      <w:marBottom w:val="0"/>
      <w:divBdr>
        <w:top w:val="none" w:sz="0" w:space="0" w:color="auto"/>
        <w:left w:val="none" w:sz="0" w:space="0" w:color="auto"/>
        <w:bottom w:val="none" w:sz="0" w:space="0" w:color="auto"/>
        <w:right w:val="none" w:sz="0" w:space="0" w:color="auto"/>
      </w:divBdr>
    </w:div>
    <w:div w:id="1180663530">
      <w:bodyDiv w:val="1"/>
      <w:marLeft w:val="0"/>
      <w:marRight w:val="0"/>
      <w:marTop w:val="0"/>
      <w:marBottom w:val="0"/>
      <w:divBdr>
        <w:top w:val="none" w:sz="0" w:space="0" w:color="auto"/>
        <w:left w:val="none" w:sz="0" w:space="0" w:color="auto"/>
        <w:bottom w:val="none" w:sz="0" w:space="0" w:color="auto"/>
        <w:right w:val="none" w:sz="0" w:space="0" w:color="auto"/>
      </w:divBdr>
    </w:div>
    <w:div w:id="1180899633">
      <w:bodyDiv w:val="1"/>
      <w:marLeft w:val="0"/>
      <w:marRight w:val="0"/>
      <w:marTop w:val="0"/>
      <w:marBottom w:val="0"/>
      <w:divBdr>
        <w:top w:val="none" w:sz="0" w:space="0" w:color="auto"/>
        <w:left w:val="none" w:sz="0" w:space="0" w:color="auto"/>
        <w:bottom w:val="none" w:sz="0" w:space="0" w:color="auto"/>
        <w:right w:val="none" w:sz="0" w:space="0" w:color="auto"/>
      </w:divBdr>
      <w:divsChild>
        <w:div w:id="627277381">
          <w:marLeft w:val="0"/>
          <w:marRight w:val="0"/>
          <w:marTop w:val="0"/>
          <w:marBottom w:val="0"/>
          <w:divBdr>
            <w:top w:val="none" w:sz="0" w:space="0" w:color="auto"/>
            <w:left w:val="none" w:sz="0" w:space="0" w:color="auto"/>
            <w:bottom w:val="none" w:sz="0" w:space="0" w:color="auto"/>
            <w:right w:val="none" w:sz="0" w:space="0" w:color="auto"/>
          </w:divBdr>
        </w:div>
      </w:divsChild>
    </w:div>
    <w:div w:id="1181043279">
      <w:bodyDiv w:val="1"/>
      <w:marLeft w:val="0"/>
      <w:marRight w:val="0"/>
      <w:marTop w:val="0"/>
      <w:marBottom w:val="0"/>
      <w:divBdr>
        <w:top w:val="none" w:sz="0" w:space="0" w:color="auto"/>
        <w:left w:val="none" w:sz="0" w:space="0" w:color="auto"/>
        <w:bottom w:val="none" w:sz="0" w:space="0" w:color="auto"/>
        <w:right w:val="none" w:sz="0" w:space="0" w:color="auto"/>
      </w:divBdr>
      <w:divsChild>
        <w:div w:id="477308846">
          <w:marLeft w:val="0"/>
          <w:marRight w:val="0"/>
          <w:marTop w:val="0"/>
          <w:marBottom w:val="0"/>
          <w:divBdr>
            <w:top w:val="none" w:sz="0" w:space="0" w:color="auto"/>
            <w:left w:val="none" w:sz="0" w:space="0" w:color="auto"/>
            <w:bottom w:val="none" w:sz="0" w:space="0" w:color="auto"/>
            <w:right w:val="none" w:sz="0" w:space="0" w:color="auto"/>
          </w:divBdr>
        </w:div>
      </w:divsChild>
    </w:div>
    <w:div w:id="1181234766">
      <w:bodyDiv w:val="1"/>
      <w:marLeft w:val="0"/>
      <w:marRight w:val="0"/>
      <w:marTop w:val="0"/>
      <w:marBottom w:val="0"/>
      <w:divBdr>
        <w:top w:val="none" w:sz="0" w:space="0" w:color="auto"/>
        <w:left w:val="none" w:sz="0" w:space="0" w:color="auto"/>
        <w:bottom w:val="none" w:sz="0" w:space="0" w:color="auto"/>
        <w:right w:val="none" w:sz="0" w:space="0" w:color="auto"/>
      </w:divBdr>
      <w:divsChild>
        <w:div w:id="332609411">
          <w:marLeft w:val="0"/>
          <w:marRight w:val="0"/>
          <w:marTop w:val="0"/>
          <w:marBottom w:val="0"/>
          <w:divBdr>
            <w:top w:val="none" w:sz="0" w:space="0" w:color="auto"/>
            <w:left w:val="none" w:sz="0" w:space="0" w:color="auto"/>
            <w:bottom w:val="none" w:sz="0" w:space="0" w:color="auto"/>
            <w:right w:val="none" w:sz="0" w:space="0" w:color="auto"/>
          </w:divBdr>
        </w:div>
      </w:divsChild>
    </w:div>
    <w:div w:id="1181235149">
      <w:bodyDiv w:val="1"/>
      <w:marLeft w:val="0"/>
      <w:marRight w:val="0"/>
      <w:marTop w:val="0"/>
      <w:marBottom w:val="0"/>
      <w:divBdr>
        <w:top w:val="none" w:sz="0" w:space="0" w:color="auto"/>
        <w:left w:val="none" w:sz="0" w:space="0" w:color="auto"/>
        <w:bottom w:val="none" w:sz="0" w:space="0" w:color="auto"/>
        <w:right w:val="none" w:sz="0" w:space="0" w:color="auto"/>
      </w:divBdr>
    </w:div>
    <w:div w:id="1181357538">
      <w:bodyDiv w:val="1"/>
      <w:marLeft w:val="0"/>
      <w:marRight w:val="0"/>
      <w:marTop w:val="0"/>
      <w:marBottom w:val="0"/>
      <w:divBdr>
        <w:top w:val="none" w:sz="0" w:space="0" w:color="auto"/>
        <w:left w:val="none" w:sz="0" w:space="0" w:color="auto"/>
        <w:bottom w:val="none" w:sz="0" w:space="0" w:color="auto"/>
        <w:right w:val="none" w:sz="0" w:space="0" w:color="auto"/>
      </w:divBdr>
    </w:div>
    <w:div w:id="1182010901">
      <w:bodyDiv w:val="1"/>
      <w:marLeft w:val="0"/>
      <w:marRight w:val="0"/>
      <w:marTop w:val="0"/>
      <w:marBottom w:val="0"/>
      <w:divBdr>
        <w:top w:val="none" w:sz="0" w:space="0" w:color="auto"/>
        <w:left w:val="none" w:sz="0" w:space="0" w:color="auto"/>
        <w:bottom w:val="none" w:sz="0" w:space="0" w:color="auto"/>
        <w:right w:val="none" w:sz="0" w:space="0" w:color="auto"/>
      </w:divBdr>
    </w:div>
    <w:div w:id="1182016467">
      <w:bodyDiv w:val="1"/>
      <w:marLeft w:val="0"/>
      <w:marRight w:val="0"/>
      <w:marTop w:val="0"/>
      <w:marBottom w:val="0"/>
      <w:divBdr>
        <w:top w:val="none" w:sz="0" w:space="0" w:color="auto"/>
        <w:left w:val="none" w:sz="0" w:space="0" w:color="auto"/>
        <w:bottom w:val="none" w:sz="0" w:space="0" w:color="auto"/>
        <w:right w:val="none" w:sz="0" w:space="0" w:color="auto"/>
      </w:divBdr>
    </w:div>
    <w:div w:id="1182284166">
      <w:bodyDiv w:val="1"/>
      <w:marLeft w:val="0"/>
      <w:marRight w:val="0"/>
      <w:marTop w:val="0"/>
      <w:marBottom w:val="0"/>
      <w:divBdr>
        <w:top w:val="none" w:sz="0" w:space="0" w:color="auto"/>
        <w:left w:val="none" w:sz="0" w:space="0" w:color="auto"/>
        <w:bottom w:val="none" w:sz="0" w:space="0" w:color="auto"/>
        <w:right w:val="none" w:sz="0" w:space="0" w:color="auto"/>
      </w:divBdr>
    </w:div>
    <w:div w:id="1182819631">
      <w:bodyDiv w:val="1"/>
      <w:marLeft w:val="0"/>
      <w:marRight w:val="0"/>
      <w:marTop w:val="0"/>
      <w:marBottom w:val="0"/>
      <w:divBdr>
        <w:top w:val="none" w:sz="0" w:space="0" w:color="auto"/>
        <w:left w:val="none" w:sz="0" w:space="0" w:color="auto"/>
        <w:bottom w:val="none" w:sz="0" w:space="0" w:color="auto"/>
        <w:right w:val="none" w:sz="0" w:space="0" w:color="auto"/>
      </w:divBdr>
      <w:divsChild>
        <w:div w:id="2044547993">
          <w:marLeft w:val="0"/>
          <w:marRight w:val="0"/>
          <w:marTop w:val="0"/>
          <w:marBottom w:val="0"/>
          <w:divBdr>
            <w:top w:val="none" w:sz="0" w:space="0" w:color="auto"/>
            <w:left w:val="none" w:sz="0" w:space="0" w:color="auto"/>
            <w:bottom w:val="none" w:sz="0" w:space="0" w:color="auto"/>
            <w:right w:val="none" w:sz="0" w:space="0" w:color="auto"/>
          </w:divBdr>
        </w:div>
      </w:divsChild>
    </w:div>
    <w:div w:id="1182820074">
      <w:bodyDiv w:val="1"/>
      <w:marLeft w:val="0"/>
      <w:marRight w:val="0"/>
      <w:marTop w:val="0"/>
      <w:marBottom w:val="0"/>
      <w:divBdr>
        <w:top w:val="none" w:sz="0" w:space="0" w:color="auto"/>
        <w:left w:val="none" w:sz="0" w:space="0" w:color="auto"/>
        <w:bottom w:val="none" w:sz="0" w:space="0" w:color="auto"/>
        <w:right w:val="none" w:sz="0" w:space="0" w:color="auto"/>
      </w:divBdr>
    </w:div>
    <w:div w:id="1183088007">
      <w:bodyDiv w:val="1"/>
      <w:marLeft w:val="0"/>
      <w:marRight w:val="0"/>
      <w:marTop w:val="0"/>
      <w:marBottom w:val="0"/>
      <w:divBdr>
        <w:top w:val="none" w:sz="0" w:space="0" w:color="auto"/>
        <w:left w:val="none" w:sz="0" w:space="0" w:color="auto"/>
        <w:bottom w:val="none" w:sz="0" w:space="0" w:color="auto"/>
        <w:right w:val="none" w:sz="0" w:space="0" w:color="auto"/>
      </w:divBdr>
    </w:div>
    <w:div w:id="1183130910">
      <w:bodyDiv w:val="1"/>
      <w:marLeft w:val="0"/>
      <w:marRight w:val="0"/>
      <w:marTop w:val="0"/>
      <w:marBottom w:val="0"/>
      <w:divBdr>
        <w:top w:val="none" w:sz="0" w:space="0" w:color="auto"/>
        <w:left w:val="none" w:sz="0" w:space="0" w:color="auto"/>
        <w:bottom w:val="none" w:sz="0" w:space="0" w:color="auto"/>
        <w:right w:val="none" w:sz="0" w:space="0" w:color="auto"/>
      </w:divBdr>
    </w:div>
    <w:div w:id="1183201268">
      <w:bodyDiv w:val="1"/>
      <w:marLeft w:val="0"/>
      <w:marRight w:val="0"/>
      <w:marTop w:val="0"/>
      <w:marBottom w:val="0"/>
      <w:divBdr>
        <w:top w:val="none" w:sz="0" w:space="0" w:color="auto"/>
        <w:left w:val="none" w:sz="0" w:space="0" w:color="auto"/>
        <w:bottom w:val="none" w:sz="0" w:space="0" w:color="auto"/>
        <w:right w:val="none" w:sz="0" w:space="0" w:color="auto"/>
      </w:divBdr>
    </w:div>
    <w:div w:id="1183284579">
      <w:bodyDiv w:val="1"/>
      <w:marLeft w:val="0"/>
      <w:marRight w:val="0"/>
      <w:marTop w:val="0"/>
      <w:marBottom w:val="0"/>
      <w:divBdr>
        <w:top w:val="none" w:sz="0" w:space="0" w:color="auto"/>
        <w:left w:val="none" w:sz="0" w:space="0" w:color="auto"/>
        <w:bottom w:val="none" w:sz="0" w:space="0" w:color="auto"/>
        <w:right w:val="none" w:sz="0" w:space="0" w:color="auto"/>
      </w:divBdr>
    </w:div>
    <w:div w:id="1183662873">
      <w:bodyDiv w:val="1"/>
      <w:marLeft w:val="0"/>
      <w:marRight w:val="0"/>
      <w:marTop w:val="0"/>
      <w:marBottom w:val="0"/>
      <w:divBdr>
        <w:top w:val="none" w:sz="0" w:space="0" w:color="auto"/>
        <w:left w:val="none" w:sz="0" w:space="0" w:color="auto"/>
        <w:bottom w:val="none" w:sz="0" w:space="0" w:color="auto"/>
        <w:right w:val="none" w:sz="0" w:space="0" w:color="auto"/>
      </w:divBdr>
    </w:div>
    <w:div w:id="1184126754">
      <w:bodyDiv w:val="1"/>
      <w:marLeft w:val="0"/>
      <w:marRight w:val="0"/>
      <w:marTop w:val="0"/>
      <w:marBottom w:val="0"/>
      <w:divBdr>
        <w:top w:val="none" w:sz="0" w:space="0" w:color="auto"/>
        <w:left w:val="none" w:sz="0" w:space="0" w:color="auto"/>
        <w:bottom w:val="none" w:sz="0" w:space="0" w:color="auto"/>
        <w:right w:val="none" w:sz="0" w:space="0" w:color="auto"/>
      </w:divBdr>
    </w:div>
    <w:div w:id="1184436308">
      <w:bodyDiv w:val="1"/>
      <w:marLeft w:val="0"/>
      <w:marRight w:val="0"/>
      <w:marTop w:val="0"/>
      <w:marBottom w:val="0"/>
      <w:divBdr>
        <w:top w:val="none" w:sz="0" w:space="0" w:color="auto"/>
        <w:left w:val="none" w:sz="0" w:space="0" w:color="auto"/>
        <w:bottom w:val="none" w:sz="0" w:space="0" w:color="auto"/>
        <w:right w:val="none" w:sz="0" w:space="0" w:color="auto"/>
      </w:divBdr>
    </w:div>
    <w:div w:id="1184441128">
      <w:bodyDiv w:val="1"/>
      <w:marLeft w:val="0"/>
      <w:marRight w:val="0"/>
      <w:marTop w:val="0"/>
      <w:marBottom w:val="0"/>
      <w:divBdr>
        <w:top w:val="none" w:sz="0" w:space="0" w:color="auto"/>
        <w:left w:val="none" w:sz="0" w:space="0" w:color="auto"/>
        <w:bottom w:val="none" w:sz="0" w:space="0" w:color="auto"/>
        <w:right w:val="none" w:sz="0" w:space="0" w:color="auto"/>
      </w:divBdr>
    </w:div>
    <w:div w:id="1184634975">
      <w:bodyDiv w:val="1"/>
      <w:marLeft w:val="0"/>
      <w:marRight w:val="0"/>
      <w:marTop w:val="0"/>
      <w:marBottom w:val="0"/>
      <w:divBdr>
        <w:top w:val="none" w:sz="0" w:space="0" w:color="auto"/>
        <w:left w:val="none" w:sz="0" w:space="0" w:color="auto"/>
        <w:bottom w:val="none" w:sz="0" w:space="0" w:color="auto"/>
        <w:right w:val="none" w:sz="0" w:space="0" w:color="auto"/>
      </w:divBdr>
    </w:div>
    <w:div w:id="1184978121">
      <w:bodyDiv w:val="1"/>
      <w:marLeft w:val="0"/>
      <w:marRight w:val="0"/>
      <w:marTop w:val="0"/>
      <w:marBottom w:val="0"/>
      <w:divBdr>
        <w:top w:val="none" w:sz="0" w:space="0" w:color="auto"/>
        <w:left w:val="none" w:sz="0" w:space="0" w:color="auto"/>
        <w:bottom w:val="none" w:sz="0" w:space="0" w:color="auto"/>
        <w:right w:val="none" w:sz="0" w:space="0" w:color="auto"/>
      </w:divBdr>
    </w:div>
    <w:div w:id="1185166339">
      <w:bodyDiv w:val="1"/>
      <w:marLeft w:val="0"/>
      <w:marRight w:val="0"/>
      <w:marTop w:val="0"/>
      <w:marBottom w:val="0"/>
      <w:divBdr>
        <w:top w:val="none" w:sz="0" w:space="0" w:color="auto"/>
        <w:left w:val="none" w:sz="0" w:space="0" w:color="auto"/>
        <w:bottom w:val="none" w:sz="0" w:space="0" w:color="auto"/>
        <w:right w:val="none" w:sz="0" w:space="0" w:color="auto"/>
      </w:divBdr>
    </w:div>
    <w:div w:id="1185434654">
      <w:bodyDiv w:val="1"/>
      <w:marLeft w:val="0"/>
      <w:marRight w:val="0"/>
      <w:marTop w:val="0"/>
      <w:marBottom w:val="0"/>
      <w:divBdr>
        <w:top w:val="none" w:sz="0" w:space="0" w:color="auto"/>
        <w:left w:val="none" w:sz="0" w:space="0" w:color="auto"/>
        <w:bottom w:val="none" w:sz="0" w:space="0" w:color="auto"/>
        <w:right w:val="none" w:sz="0" w:space="0" w:color="auto"/>
      </w:divBdr>
      <w:divsChild>
        <w:div w:id="1196622743">
          <w:marLeft w:val="0"/>
          <w:marRight w:val="0"/>
          <w:marTop w:val="0"/>
          <w:marBottom w:val="0"/>
          <w:divBdr>
            <w:top w:val="none" w:sz="0" w:space="0" w:color="auto"/>
            <w:left w:val="none" w:sz="0" w:space="0" w:color="auto"/>
            <w:bottom w:val="none" w:sz="0" w:space="0" w:color="auto"/>
            <w:right w:val="none" w:sz="0" w:space="0" w:color="auto"/>
          </w:divBdr>
        </w:div>
      </w:divsChild>
    </w:div>
    <w:div w:id="1185512929">
      <w:bodyDiv w:val="1"/>
      <w:marLeft w:val="0"/>
      <w:marRight w:val="0"/>
      <w:marTop w:val="0"/>
      <w:marBottom w:val="0"/>
      <w:divBdr>
        <w:top w:val="none" w:sz="0" w:space="0" w:color="auto"/>
        <w:left w:val="none" w:sz="0" w:space="0" w:color="auto"/>
        <w:bottom w:val="none" w:sz="0" w:space="0" w:color="auto"/>
        <w:right w:val="none" w:sz="0" w:space="0" w:color="auto"/>
      </w:divBdr>
    </w:div>
    <w:div w:id="1185553211">
      <w:bodyDiv w:val="1"/>
      <w:marLeft w:val="0"/>
      <w:marRight w:val="0"/>
      <w:marTop w:val="0"/>
      <w:marBottom w:val="0"/>
      <w:divBdr>
        <w:top w:val="none" w:sz="0" w:space="0" w:color="auto"/>
        <w:left w:val="none" w:sz="0" w:space="0" w:color="auto"/>
        <w:bottom w:val="none" w:sz="0" w:space="0" w:color="auto"/>
        <w:right w:val="none" w:sz="0" w:space="0" w:color="auto"/>
      </w:divBdr>
    </w:div>
    <w:div w:id="1185823484">
      <w:bodyDiv w:val="1"/>
      <w:marLeft w:val="0"/>
      <w:marRight w:val="0"/>
      <w:marTop w:val="0"/>
      <w:marBottom w:val="0"/>
      <w:divBdr>
        <w:top w:val="none" w:sz="0" w:space="0" w:color="auto"/>
        <w:left w:val="none" w:sz="0" w:space="0" w:color="auto"/>
        <w:bottom w:val="none" w:sz="0" w:space="0" w:color="auto"/>
        <w:right w:val="none" w:sz="0" w:space="0" w:color="auto"/>
      </w:divBdr>
    </w:div>
    <w:div w:id="1186362223">
      <w:bodyDiv w:val="1"/>
      <w:marLeft w:val="0"/>
      <w:marRight w:val="0"/>
      <w:marTop w:val="0"/>
      <w:marBottom w:val="0"/>
      <w:divBdr>
        <w:top w:val="none" w:sz="0" w:space="0" w:color="auto"/>
        <w:left w:val="none" w:sz="0" w:space="0" w:color="auto"/>
        <w:bottom w:val="none" w:sz="0" w:space="0" w:color="auto"/>
        <w:right w:val="none" w:sz="0" w:space="0" w:color="auto"/>
      </w:divBdr>
    </w:div>
    <w:div w:id="1186408725">
      <w:bodyDiv w:val="1"/>
      <w:marLeft w:val="0"/>
      <w:marRight w:val="0"/>
      <w:marTop w:val="0"/>
      <w:marBottom w:val="0"/>
      <w:divBdr>
        <w:top w:val="none" w:sz="0" w:space="0" w:color="auto"/>
        <w:left w:val="none" w:sz="0" w:space="0" w:color="auto"/>
        <w:bottom w:val="none" w:sz="0" w:space="0" w:color="auto"/>
        <w:right w:val="none" w:sz="0" w:space="0" w:color="auto"/>
      </w:divBdr>
    </w:div>
    <w:div w:id="1186675705">
      <w:bodyDiv w:val="1"/>
      <w:marLeft w:val="0"/>
      <w:marRight w:val="0"/>
      <w:marTop w:val="0"/>
      <w:marBottom w:val="0"/>
      <w:divBdr>
        <w:top w:val="none" w:sz="0" w:space="0" w:color="auto"/>
        <w:left w:val="none" w:sz="0" w:space="0" w:color="auto"/>
        <w:bottom w:val="none" w:sz="0" w:space="0" w:color="auto"/>
        <w:right w:val="none" w:sz="0" w:space="0" w:color="auto"/>
      </w:divBdr>
    </w:div>
    <w:div w:id="1187403327">
      <w:bodyDiv w:val="1"/>
      <w:marLeft w:val="0"/>
      <w:marRight w:val="0"/>
      <w:marTop w:val="0"/>
      <w:marBottom w:val="0"/>
      <w:divBdr>
        <w:top w:val="none" w:sz="0" w:space="0" w:color="auto"/>
        <w:left w:val="none" w:sz="0" w:space="0" w:color="auto"/>
        <w:bottom w:val="none" w:sz="0" w:space="0" w:color="auto"/>
        <w:right w:val="none" w:sz="0" w:space="0" w:color="auto"/>
      </w:divBdr>
    </w:div>
    <w:div w:id="1187405580">
      <w:bodyDiv w:val="1"/>
      <w:marLeft w:val="0"/>
      <w:marRight w:val="0"/>
      <w:marTop w:val="0"/>
      <w:marBottom w:val="0"/>
      <w:divBdr>
        <w:top w:val="none" w:sz="0" w:space="0" w:color="auto"/>
        <w:left w:val="none" w:sz="0" w:space="0" w:color="auto"/>
        <w:bottom w:val="none" w:sz="0" w:space="0" w:color="auto"/>
        <w:right w:val="none" w:sz="0" w:space="0" w:color="auto"/>
      </w:divBdr>
    </w:div>
    <w:div w:id="1187407569">
      <w:bodyDiv w:val="1"/>
      <w:marLeft w:val="0"/>
      <w:marRight w:val="0"/>
      <w:marTop w:val="0"/>
      <w:marBottom w:val="0"/>
      <w:divBdr>
        <w:top w:val="none" w:sz="0" w:space="0" w:color="auto"/>
        <w:left w:val="none" w:sz="0" w:space="0" w:color="auto"/>
        <w:bottom w:val="none" w:sz="0" w:space="0" w:color="auto"/>
        <w:right w:val="none" w:sz="0" w:space="0" w:color="auto"/>
      </w:divBdr>
    </w:div>
    <w:div w:id="1187409528">
      <w:bodyDiv w:val="1"/>
      <w:marLeft w:val="0"/>
      <w:marRight w:val="0"/>
      <w:marTop w:val="0"/>
      <w:marBottom w:val="0"/>
      <w:divBdr>
        <w:top w:val="none" w:sz="0" w:space="0" w:color="auto"/>
        <w:left w:val="none" w:sz="0" w:space="0" w:color="auto"/>
        <w:bottom w:val="none" w:sz="0" w:space="0" w:color="auto"/>
        <w:right w:val="none" w:sz="0" w:space="0" w:color="auto"/>
      </w:divBdr>
    </w:div>
    <w:div w:id="1187909389">
      <w:bodyDiv w:val="1"/>
      <w:marLeft w:val="0"/>
      <w:marRight w:val="0"/>
      <w:marTop w:val="0"/>
      <w:marBottom w:val="0"/>
      <w:divBdr>
        <w:top w:val="none" w:sz="0" w:space="0" w:color="auto"/>
        <w:left w:val="none" w:sz="0" w:space="0" w:color="auto"/>
        <w:bottom w:val="none" w:sz="0" w:space="0" w:color="auto"/>
        <w:right w:val="none" w:sz="0" w:space="0" w:color="auto"/>
      </w:divBdr>
    </w:div>
    <w:div w:id="1187912065">
      <w:bodyDiv w:val="1"/>
      <w:marLeft w:val="0"/>
      <w:marRight w:val="0"/>
      <w:marTop w:val="0"/>
      <w:marBottom w:val="0"/>
      <w:divBdr>
        <w:top w:val="none" w:sz="0" w:space="0" w:color="auto"/>
        <w:left w:val="none" w:sz="0" w:space="0" w:color="auto"/>
        <w:bottom w:val="none" w:sz="0" w:space="0" w:color="auto"/>
        <w:right w:val="none" w:sz="0" w:space="0" w:color="auto"/>
      </w:divBdr>
    </w:div>
    <w:div w:id="1188519420">
      <w:bodyDiv w:val="1"/>
      <w:marLeft w:val="0"/>
      <w:marRight w:val="0"/>
      <w:marTop w:val="0"/>
      <w:marBottom w:val="0"/>
      <w:divBdr>
        <w:top w:val="none" w:sz="0" w:space="0" w:color="auto"/>
        <w:left w:val="none" w:sz="0" w:space="0" w:color="auto"/>
        <w:bottom w:val="none" w:sz="0" w:space="0" w:color="auto"/>
        <w:right w:val="none" w:sz="0" w:space="0" w:color="auto"/>
      </w:divBdr>
    </w:div>
    <w:div w:id="1189098113">
      <w:bodyDiv w:val="1"/>
      <w:marLeft w:val="0"/>
      <w:marRight w:val="0"/>
      <w:marTop w:val="0"/>
      <w:marBottom w:val="0"/>
      <w:divBdr>
        <w:top w:val="none" w:sz="0" w:space="0" w:color="auto"/>
        <w:left w:val="none" w:sz="0" w:space="0" w:color="auto"/>
        <w:bottom w:val="none" w:sz="0" w:space="0" w:color="auto"/>
        <w:right w:val="none" w:sz="0" w:space="0" w:color="auto"/>
      </w:divBdr>
    </w:div>
    <w:div w:id="1189174586">
      <w:bodyDiv w:val="1"/>
      <w:marLeft w:val="0"/>
      <w:marRight w:val="0"/>
      <w:marTop w:val="0"/>
      <w:marBottom w:val="0"/>
      <w:divBdr>
        <w:top w:val="none" w:sz="0" w:space="0" w:color="auto"/>
        <w:left w:val="none" w:sz="0" w:space="0" w:color="auto"/>
        <w:bottom w:val="none" w:sz="0" w:space="0" w:color="auto"/>
        <w:right w:val="none" w:sz="0" w:space="0" w:color="auto"/>
      </w:divBdr>
    </w:div>
    <w:div w:id="1189418325">
      <w:bodyDiv w:val="1"/>
      <w:marLeft w:val="0"/>
      <w:marRight w:val="0"/>
      <w:marTop w:val="0"/>
      <w:marBottom w:val="0"/>
      <w:divBdr>
        <w:top w:val="none" w:sz="0" w:space="0" w:color="auto"/>
        <w:left w:val="none" w:sz="0" w:space="0" w:color="auto"/>
        <w:bottom w:val="none" w:sz="0" w:space="0" w:color="auto"/>
        <w:right w:val="none" w:sz="0" w:space="0" w:color="auto"/>
      </w:divBdr>
    </w:div>
    <w:div w:id="1189678314">
      <w:bodyDiv w:val="1"/>
      <w:marLeft w:val="0"/>
      <w:marRight w:val="0"/>
      <w:marTop w:val="0"/>
      <w:marBottom w:val="0"/>
      <w:divBdr>
        <w:top w:val="none" w:sz="0" w:space="0" w:color="auto"/>
        <w:left w:val="none" w:sz="0" w:space="0" w:color="auto"/>
        <w:bottom w:val="none" w:sz="0" w:space="0" w:color="auto"/>
        <w:right w:val="none" w:sz="0" w:space="0" w:color="auto"/>
      </w:divBdr>
    </w:div>
    <w:div w:id="1190100299">
      <w:bodyDiv w:val="1"/>
      <w:marLeft w:val="0"/>
      <w:marRight w:val="0"/>
      <w:marTop w:val="0"/>
      <w:marBottom w:val="0"/>
      <w:divBdr>
        <w:top w:val="none" w:sz="0" w:space="0" w:color="auto"/>
        <w:left w:val="none" w:sz="0" w:space="0" w:color="auto"/>
        <w:bottom w:val="none" w:sz="0" w:space="0" w:color="auto"/>
        <w:right w:val="none" w:sz="0" w:space="0" w:color="auto"/>
      </w:divBdr>
    </w:div>
    <w:div w:id="1190412123">
      <w:bodyDiv w:val="1"/>
      <w:marLeft w:val="0"/>
      <w:marRight w:val="0"/>
      <w:marTop w:val="0"/>
      <w:marBottom w:val="0"/>
      <w:divBdr>
        <w:top w:val="none" w:sz="0" w:space="0" w:color="auto"/>
        <w:left w:val="none" w:sz="0" w:space="0" w:color="auto"/>
        <w:bottom w:val="none" w:sz="0" w:space="0" w:color="auto"/>
        <w:right w:val="none" w:sz="0" w:space="0" w:color="auto"/>
      </w:divBdr>
    </w:div>
    <w:div w:id="1190755240">
      <w:bodyDiv w:val="1"/>
      <w:marLeft w:val="0"/>
      <w:marRight w:val="0"/>
      <w:marTop w:val="0"/>
      <w:marBottom w:val="0"/>
      <w:divBdr>
        <w:top w:val="none" w:sz="0" w:space="0" w:color="auto"/>
        <w:left w:val="none" w:sz="0" w:space="0" w:color="auto"/>
        <w:bottom w:val="none" w:sz="0" w:space="0" w:color="auto"/>
        <w:right w:val="none" w:sz="0" w:space="0" w:color="auto"/>
      </w:divBdr>
    </w:div>
    <w:div w:id="1190989773">
      <w:bodyDiv w:val="1"/>
      <w:marLeft w:val="0"/>
      <w:marRight w:val="0"/>
      <w:marTop w:val="0"/>
      <w:marBottom w:val="0"/>
      <w:divBdr>
        <w:top w:val="none" w:sz="0" w:space="0" w:color="auto"/>
        <w:left w:val="none" w:sz="0" w:space="0" w:color="auto"/>
        <w:bottom w:val="none" w:sz="0" w:space="0" w:color="auto"/>
        <w:right w:val="none" w:sz="0" w:space="0" w:color="auto"/>
      </w:divBdr>
    </w:div>
    <w:div w:id="1191063401">
      <w:bodyDiv w:val="1"/>
      <w:marLeft w:val="0"/>
      <w:marRight w:val="0"/>
      <w:marTop w:val="0"/>
      <w:marBottom w:val="0"/>
      <w:divBdr>
        <w:top w:val="none" w:sz="0" w:space="0" w:color="auto"/>
        <w:left w:val="none" w:sz="0" w:space="0" w:color="auto"/>
        <w:bottom w:val="none" w:sz="0" w:space="0" w:color="auto"/>
        <w:right w:val="none" w:sz="0" w:space="0" w:color="auto"/>
      </w:divBdr>
    </w:div>
    <w:div w:id="1191067723">
      <w:bodyDiv w:val="1"/>
      <w:marLeft w:val="0"/>
      <w:marRight w:val="0"/>
      <w:marTop w:val="0"/>
      <w:marBottom w:val="0"/>
      <w:divBdr>
        <w:top w:val="none" w:sz="0" w:space="0" w:color="auto"/>
        <w:left w:val="none" w:sz="0" w:space="0" w:color="auto"/>
        <w:bottom w:val="none" w:sz="0" w:space="0" w:color="auto"/>
        <w:right w:val="none" w:sz="0" w:space="0" w:color="auto"/>
      </w:divBdr>
    </w:div>
    <w:div w:id="1191265500">
      <w:bodyDiv w:val="1"/>
      <w:marLeft w:val="0"/>
      <w:marRight w:val="0"/>
      <w:marTop w:val="0"/>
      <w:marBottom w:val="0"/>
      <w:divBdr>
        <w:top w:val="none" w:sz="0" w:space="0" w:color="auto"/>
        <w:left w:val="none" w:sz="0" w:space="0" w:color="auto"/>
        <w:bottom w:val="none" w:sz="0" w:space="0" w:color="auto"/>
        <w:right w:val="none" w:sz="0" w:space="0" w:color="auto"/>
      </w:divBdr>
    </w:div>
    <w:div w:id="1191332939">
      <w:bodyDiv w:val="1"/>
      <w:marLeft w:val="0"/>
      <w:marRight w:val="0"/>
      <w:marTop w:val="0"/>
      <w:marBottom w:val="0"/>
      <w:divBdr>
        <w:top w:val="none" w:sz="0" w:space="0" w:color="auto"/>
        <w:left w:val="none" w:sz="0" w:space="0" w:color="auto"/>
        <w:bottom w:val="none" w:sz="0" w:space="0" w:color="auto"/>
        <w:right w:val="none" w:sz="0" w:space="0" w:color="auto"/>
      </w:divBdr>
    </w:div>
    <w:div w:id="1191528981">
      <w:bodyDiv w:val="1"/>
      <w:marLeft w:val="0"/>
      <w:marRight w:val="0"/>
      <w:marTop w:val="0"/>
      <w:marBottom w:val="0"/>
      <w:divBdr>
        <w:top w:val="none" w:sz="0" w:space="0" w:color="auto"/>
        <w:left w:val="none" w:sz="0" w:space="0" w:color="auto"/>
        <w:bottom w:val="none" w:sz="0" w:space="0" w:color="auto"/>
        <w:right w:val="none" w:sz="0" w:space="0" w:color="auto"/>
      </w:divBdr>
    </w:div>
    <w:div w:id="1191605854">
      <w:bodyDiv w:val="1"/>
      <w:marLeft w:val="0"/>
      <w:marRight w:val="0"/>
      <w:marTop w:val="0"/>
      <w:marBottom w:val="0"/>
      <w:divBdr>
        <w:top w:val="none" w:sz="0" w:space="0" w:color="auto"/>
        <w:left w:val="none" w:sz="0" w:space="0" w:color="auto"/>
        <w:bottom w:val="none" w:sz="0" w:space="0" w:color="auto"/>
        <w:right w:val="none" w:sz="0" w:space="0" w:color="auto"/>
      </w:divBdr>
    </w:div>
    <w:div w:id="1191911893">
      <w:bodyDiv w:val="1"/>
      <w:marLeft w:val="0"/>
      <w:marRight w:val="0"/>
      <w:marTop w:val="0"/>
      <w:marBottom w:val="0"/>
      <w:divBdr>
        <w:top w:val="none" w:sz="0" w:space="0" w:color="auto"/>
        <w:left w:val="none" w:sz="0" w:space="0" w:color="auto"/>
        <w:bottom w:val="none" w:sz="0" w:space="0" w:color="auto"/>
        <w:right w:val="none" w:sz="0" w:space="0" w:color="auto"/>
      </w:divBdr>
    </w:div>
    <w:div w:id="1192034464">
      <w:bodyDiv w:val="1"/>
      <w:marLeft w:val="0"/>
      <w:marRight w:val="0"/>
      <w:marTop w:val="0"/>
      <w:marBottom w:val="0"/>
      <w:divBdr>
        <w:top w:val="none" w:sz="0" w:space="0" w:color="auto"/>
        <w:left w:val="none" w:sz="0" w:space="0" w:color="auto"/>
        <w:bottom w:val="none" w:sz="0" w:space="0" w:color="auto"/>
        <w:right w:val="none" w:sz="0" w:space="0" w:color="auto"/>
      </w:divBdr>
    </w:div>
    <w:div w:id="1192106968">
      <w:bodyDiv w:val="1"/>
      <w:marLeft w:val="0"/>
      <w:marRight w:val="0"/>
      <w:marTop w:val="0"/>
      <w:marBottom w:val="0"/>
      <w:divBdr>
        <w:top w:val="none" w:sz="0" w:space="0" w:color="auto"/>
        <w:left w:val="none" w:sz="0" w:space="0" w:color="auto"/>
        <w:bottom w:val="none" w:sz="0" w:space="0" w:color="auto"/>
        <w:right w:val="none" w:sz="0" w:space="0" w:color="auto"/>
      </w:divBdr>
    </w:div>
    <w:div w:id="1192114223">
      <w:bodyDiv w:val="1"/>
      <w:marLeft w:val="0"/>
      <w:marRight w:val="0"/>
      <w:marTop w:val="0"/>
      <w:marBottom w:val="0"/>
      <w:divBdr>
        <w:top w:val="none" w:sz="0" w:space="0" w:color="auto"/>
        <w:left w:val="none" w:sz="0" w:space="0" w:color="auto"/>
        <w:bottom w:val="none" w:sz="0" w:space="0" w:color="auto"/>
        <w:right w:val="none" w:sz="0" w:space="0" w:color="auto"/>
      </w:divBdr>
    </w:div>
    <w:div w:id="1192452917">
      <w:bodyDiv w:val="1"/>
      <w:marLeft w:val="0"/>
      <w:marRight w:val="0"/>
      <w:marTop w:val="0"/>
      <w:marBottom w:val="0"/>
      <w:divBdr>
        <w:top w:val="none" w:sz="0" w:space="0" w:color="auto"/>
        <w:left w:val="none" w:sz="0" w:space="0" w:color="auto"/>
        <w:bottom w:val="none" w:sz="0" w:space="0" w:color="auto"/>
        <w:right w:val="none" w:sz="0" w:space="0" w:color="auto"/>
      </w:divBdr>
    </w:div>
    <w:div w:id="1192576489">
      <w:bodyDiv w:val="1"/>
      <w:marLeft w:val="0"/>
      <w:marRight w:val="0"/>
      <w:marTop w:val="0"/>
      <w:marBottom w:val="0"/>
      <w:divBdr>
        <w:top w:val="none" w:sz="0" w:space="0" w:color="auto"/>
        <w:left w:val="none" w:sz="0" w:space="0" w:color="auto"/>
        <w:bottom w:val="none" w:sz="0" w:space="0" w:color="auto"/>
        <w:right w:val="none" w:sz="0" w:space="0" w:color="auto"/>
      </w:divBdr>
    </w:div>
    <w:div w:id="1192838274">
      <w:bodyDiv w:val="1"/>
      <w:marLeft w:val="0"/>
      <w:marRight w:val="0"/>
      <w:marTop w:val="0"/>
      <w:marBottom w:val="0"/>
      <w:divBdr>
        <w:top w:val="none" w:sz="0" w:space="0" w:color="auto"/>
        <w:left w:val="none" w:sz="0" w:space="0" w:color="auto"/>
        <w:bottom w:val="none" w:sz="0" w:space="0" w:color="auto"/>
        <w:right w:val="none" w:sz="0" w:space="0" w:color="auto"/>
      </w:divBdr>
    </w:div>
    <w:div w:id="1192842818">
      <w:bodyDiv w:val="1"/>
      <w:marLeft w:val="0"/>
      <w:marRight w:val="0"/>
      <w:marTop w:val="0"/>
      <w:marBottom w:val="0"/>
      <w:divBdr>
        <w:top w:val="none" w:sz="0" w:space="0" w:color="auto"/>
        <w:left w:val="none" w:sz="0" w:space="0" w:color="auto"/>
        <w:bottom w:val="none" w:sz="0" w:space="0" w:color="auto"/>
        <w:right w:val="none" w:sz="0" w:space="0" w:color="auto"/>
      </w:divBdr>
    </w:div>
    <w:div w:id="1193155543">
      <w:bodyDiv w:val="1"/>
      <w:marLeft w:val="0"/>
      <w:marRight w:val="0"/>
      <w:marTop w:val="0"/>
      <w:marBottom w:val="0"/>
      <w:divBdr>
        <w:top w:val="none" w:sz="0" w:space="0" w:color="auto"/>
        <w:left w:val="none" w:sz="0" w:space="0" w:color="auto"/>
        <w:bottom w:val="none" w:sz="0" w:space="0" w:color="auto"/>
        <w:right w:val="none" w:sz="0" w:space="0" w:color="auto"/>
      </w:divBdr>
      <w:divsChild>
        <w:div w:id="1961109715">
          <w:marLeft w:val="0"/>
          <w:marRight w:val="0"/>
          <w:marTop w:val="0"/>
          <w:marBottom w:val="0"/>
          <w:divBdr>
            <w:top w:val="none" w:sz="0" w:space="0" w:color="auto"/>
            <w:left w:val="none" w:sz="0" w:space="0" w:color="auto"/>
            <w:bottom w:val="none" w:sz="0" w:space="0" w:color="auto"/>
            <w:right w:val="none" w:sz="0" w:space="0" w:color="auto"/>
          </w:divBdr>
        </w:div>
      </w:divsChild>
    </w:div>
    <w:div w:id="1193416508">
      <w:bodyDiv w:val="1"/>
      <w:marLeft w:val="0"/>
      <w:marRight w:val="0"/>
      <w:marTop w:val="0"/>
      <w:marBottom w:val="0"/>
      <w:divBdr>
        <w:top w:val="none" w:sz="0" w:space="0" w:color="auto"/>
        <w:left w:val="none" w:sz="0" w:space="0" w:color="auto"/>
        <w:bottom w:val="none" w:sz="0" w:space="0" w:color="auto"/>
        <w:right w:val="none" w:sz="0" w:space="0" w:color="auto"/>
      </w:divBdr>
    </w:div>
    <w:div w:id="1193616990">
      <w:bodyDiv w:val="1"/>
      <w:marLeft w:val="0"/>
      <w:marRight w:val="0"/>
      <w:marTop w:val="0"/>
      <w:marBottom w:val="0"/>
      <w:divBdr>
        <w:top w:val="none" w:sz="0" w:space="0" w:color="auto"/>
        <w:left w:val="none" w:sz="0" w:space="0" w:color="auto"/>
        <w:bottom w:val="none" w:sz="0" w:space="0" w:color="auto"/>
        <w:right w:val="none" w:sz="0" w:space="0" w:color="auto"/>
      </w:divBdr>
    </w:div>
    <w:div w:id="1193760976">
      <w:bodyDiv w:val="1"/>
      <w:marLeft w:val="0"/>
      <w:marRight w:val="0"/>
      <w:marTop w:val="0"/>
      <w:marBottom w:val="0"/>
      <w:divBdr>
        <w:top w:val="none" w:sz="0" w:space="0" w:color="auto"/>
        <w:left w:val="none" w:sz="0" w:space="0" w:color="auto"/>
        <w:bottom w:val="none" w:sz="0" w:space="0" w:color="auto"/>
        <w:right w:val="none" w:sz="0" w:space="0" w:color="auto"/>
      </w:divBdr>
    </w:div>
    <w:div w:id="1193953262">
      <w:bodyDiv w:val="1"/>
      <w:marLeft w:val="0"/>
      <w:marRight w:val="0"/>
      <w:marTop w:val="0"/>
      <w:marBottom w:val="0"/>
      <w:divBdr>
        <w:top w:val="none" w:sz="0" w:space="0" w:color="auto"/>
        <w:left w:val="none" w:sz="0" w:space="0" w:color="auto"/>
        <w:bottom w:val="none" w:sz="0" w:space="0" w:color="auto"/>
        <w:right w:val="none" w:sz="0" w:space="0" w:color="auto"/>
      </w:divBdr>
    </w:div>
    <w:div w:id="1194153375">
      <w:bodyDiv w:val="1"/>
      <w:marLeft w:val="0"/>
      <w:marRight w:val="0"/>
      <w:marTop w:val="0"/>
      <w:marBottom w:val="0"/>
      <w:divBdr>
        <w:top w:val="none" w:sz="0" w:space="0" w:color="auto"/>
        <w:left w:val="none" w:sz="0" w:space="0" w:color="auto"/>
        <w:bottom w:val="none" w:sz="0" w:space="0" w:color="auto"/>
        <w:right w:val="none" w:sz="0" w:space="0" w:color="auto"/>
      </w:divBdr>
    </w:div>
    <w:div w:id="1194229409">
      <w:bodyDiv w:val="1"/>
      <w:marLeft w:val="0"/>
      <w:marRight w:val="0"/>
      <w:marTop w:val="0"/>
      <w:marBottom w:val="0"/>
      <w:divBdr>
        <w:top w:val="none" w:sz="0" w:space="0" w:color="auto"/>
        <w:left w:val="none" w:sz="0" w:space="0" w:color="auto"/>
        <w:bottom w:val="none" w:sz="0" w:space="0" w:color="auto"/>
        <w:right w:val="none" w:sz="0" w:space="0" w:color="auto"/>
      </w:divBdr>
    </w:div>
    <w:div w:id="1194342114">
      <w:bodyDiv w:val="1"/>
      <w:marLeft w:val="0"/>
      <w:marRight w:val="0"/>
      <w:marTop w:val="0"/>
      <w:marBottom w:val="0"/>
      <w:divBdr>
        <w:top w:val="none" w:sz="0" w:space="0" w:color="auto"/>
        <w:left w:val="none" w:sz="0" w:space="0" w:color="auto"/>
        <w:bottom w:val="none" w:sz="0" w:space="0" w:color="auto"/>
        <w:right w:val="none" w:sz="0" w:space="0" w:color="auto"/>
      </w:divBdr>
    </w:div>
    <w:div w:id="1194491888">
      <w:bodyDiv w:val="1"/>
      <w:marLeft w:val="0"/>
      <w:marRight w:val="0"/>
      <w:marTop w:val="0"/>
      <w:marBottom w:val="0"/>
      <w:divBdr>
        <w:top w:val="none" w:sz="0" w:space="0" w:color="auto"/>
        <w:left w:val="none" w:sz="0" w:space="0" w:color="auto"/>
        <w:bottom w:val="none" w:sz="0" w:space="0" w:color="auto"/>
        <w:right w:val="none" w:sz="0" w:space="0" w:color="auto"/>
      </w:divBdr>
      <w:divsChild>
        <w:div w:id="1280378202">
          <w:marLeft w:val="0"/>
          <w:marRight w:val="0"/>
          <w:marTop w:val="0"/>
          <w:marBottom w:val="0"/>
          <w:divBdr>
            <w:top w:val="none" w:sz="0" w:space="0" w:color="auto"/>
            <w:left w:val="none" w:sz="0" w:space="0" w:color="auto"/>
            <w:bottom w:val="none" w:sz="0" w:space="0" w:color="auto"/>
            <w:right w:val="none" w:sz="0" w:space="0" w:color="auto"/>
          </w:divBdr>
        </w:div>
      </w:divsChild>
    </w:div>
    <w:div w:id="1194684473">
      <w:bodyDiv w:val="1"/>
      <w:marLeft w:val="0"/>
      <w:marRight w:val="0"/>
      <w:marTop w:val="0"/>
      <w:marBottom w:val="0"/>
      <w:divBdr>
        <w:top w:val="none" w:sz="0" w:space="0" w:color="auto"/>
        <w:left w:val="none" w:sz="0" w:space="0" w:color="auto"/>
        <w:bottom w:val="none" w:sz="0" w:space="0" w:color="auto"/>
        <w:right w:val="none" w:sz="0" w:space="0" w:color="auto"/>
      </w:divBdr>
      <w:divsChild>
        <w:div w:id="1763837063">
          <w:marLeft w:val="0"/>
          <w:marRight w:val="0"/>
          <w:marTop w:val="0"/>
          <w:marBottom w:val="0"/>
          <w:divBdr>
            <w:top w:val="none" w:sz="0" w:space="0" w:color="auto"/>
            <w:left w:val="none" w:sz="0" w:space="0" w:color="auto"/>
            <w:bottom w:val="none" w:sz="0" w:space="0" w:color="auto"/>
            <w:right w:val="none" w:sz="0" w:space="0" w:color="auto"/>
          </w:divBdr>
        </w:div>
      </w:divsChild>
    </w:div>
    <w:div w:id="1194921887">
      <w:bodyDiv w:val="1"/>
      <w:marLeft w:val="0"/>
      <w:marRight w:val="0"/>
      <w:marTop w:val="0"/>
      <w:marBottom w:val="0"/>
      <w:divBdr>
        <w:top w:val="none" w:sz="0" w:space="0" w:color="auto"/>
        <w:left w:val="none" w:sz="0" w:space="0" w:color="auto"/>
        <w:bottom w:val="none" w:sz="0" w:space="0" w:color="auto"/>
        <w:right w:val="none" w:sz="0" w:space="0" w:color="auto"/>
      </w:divBdr>
    </w:div>
    <w:div w:id="1195003230">
      <w:bodyDiv w:val="1"/>
      <w:marLeft w:val="0"/>
      <w:marRight w:val="0"/>
      <w:marTop w:val="0"/>
      <w:marBottom w:val="0"/>
      <w:divBdr>
        <w:top w:val="none" w:sz="0" w:space="0" w:color="auto"/>
        <w:left w:val="none" w:sz="0" w:space="0" w:color="auto"/>
        <w:bottom w:val="none" w:sz="0" w:space="0" w:color="auto"/>
        <w:right w:val="none" w:sz="0" w:space="0" w:color="auto"/>
      </w:divBdr>
    </w:div>
    <w:div w:id="1195120844">
      <w:bodyDiv w:val="1"/>
      <w:marLeft w:val="0"/>
      <w:marRight w:val="0"/>
      <w:marTop w:val="0"/>
      <w:marBottom w:val="0"/>
      <w:divBdr>
        <w:top w:val="none" w:sz="0" w:space="0" w:color="auto"/>
        <w:left w:val="none" w:sz="0" w:space="0" w:color="auto"/>
        <w:bottom w:val="none" w:sz="0" w:space="0" w:color="auto"/>
        <w:right w:val="none" w:sz="0" w:space="0" w:color="auto"/>
      </w:divBdr>
    </w:div>
    <w:div w:id="1195272457">
      <w:bodyDiv w:val="1"/>
      <w:marLeft w:val="0"/>
      <w:marRight w:val="0"/>
      <w:marTop w:val="0"/>
      <w:marBottom w:val="0"/>
      <w:divBdr>
        <w:top w:val="none" w:sz="0" w:space="0" w:color="auto"/>
        <w:left w:val="none" w:sz="0" w:space="0" w:color="auto"/>
        <w:bottom w:val="none" w:sz="0" w:space="0" w:color="auto"/>
        <w:right w:val="none" w:sz="0" w:space="0" w:color="auto"/>
      </w:divBdr>
    </w:div>
    <w:div w:id="1195313497">
      <w:bodyDiv w:val="1"/>
      <w:marLeft w:val="0"/>
      <w:marRight w:val="0"/>
      <w:marTop w:val="0"/>
      <w:marBottom w:val="0"/>
      <w:divBdr>
        <w:top w:val="none" w:sz="0" w:space="0" w:color="auto"/>
        <w:left w:val="none" w:sz="0" w:space="0" w:color="auto"/>
        <w:bottom w:val="none" w:sz="0" w:space="0" w:color="auto"/>
        <w:right w:val="none" w:sz="0" w:space="0" w:color="auto"/>
      </w:divBdr>
    </w:div>
    <w:div w:id="1195314402">
      <w:bodyDiv w:val="1"/>
      <w:marLeft w:val="0"/>
      <w:marRight w:val="0"/>
      <w:marTop w:val="0"/>
      <w:marBottom w:val="0"/>
      <w:divBdr>
        <w:top w:val="none" w:sz="0" w:space="0" w:color="auto"/>
        <w:left w:val="none" w:sz="0" w:space="0" w:color="auto"/>
        <w:bottom w:val="none" w:sz="0" w:space="0" w:color="auto"/>
        <w:right w:val="none" w:sz="0" w:space="0" w:color="auto"/>
      </w:divBdr>
    </w:div>
    <w:div w:id="1195389817">
      <w:bodyDiv w:val="1"/>
      <w:marLeft w:val="0"/>
      <w:marRight w:val="0"/>
      <w:marTop w:val="0"/>
      <w:marBottom w:val="0"/>
      <w:divBdr>
        <w:top w:val="none" w:sz="0" w:space="0" w:color="auto"/>
        <w:left w:val="none" w:sz="0" w:space="0" w:color="auto"/>
        <w:bottom w:val="none" w:sz="0" w:space="0" w:color="auto"/>
        <w:right w:val="none" w:sz="0" w:space="0" w:color="auto"/>
      </w:divBdr>
      <w:divsChild>
        <w:div w:id="1908497399">
          <w:marLeft w:val="0"/>
          <w:marRight w:val="0"/>
          <w:marTop w:val="0"/>
          <w:marBottom w:val="0"/>
          <w:divBdr>
            <w:top w:val="none" w:sz="0" w:space="0" w:color="auto"/>
            <w:left w:val="none" w:sz="0" w:space="0" w:color="auto"/>
            <w:bottom w:val="none" w:sz="0" w:space="0" w:color="auto"/>
            <w:right w:val="none" w:sz="0" w:space="0" w:color="auto"/>
          </w:divBdr>
        </w:div>
      </w:divsChild>
    </w:div>
    <w:div w:id="1195535810">
      <w:bodyDiv w:val="1"/>
      <w:marLeft w:val="0"/>
      <w:marRight w:val="0"/>
      <w:marTop w:val="0"/>
      <w:marBottom w:val="0"/>
      <w:divBdr>
        <w:top w:val="none" w:sz="0" w:space="0" w:color="auto"/>
        <w:left w:val="none" w:sz="0" w:space="0" w:color="auto"/>
        <w:bottom w:val="none" w:sz="0" w:space="0" w:color="auto"/>
        <w:right w:val="none" w:sz="0" w:space="0" w:color="auto"/>
      </w:divBdr>
    </w:div>
    <w:div w:id="1196313914">
      <w:bodyDiv w:val="1"/>
      <w:marLeft w:val="0"/>
      <w:marRight w:val="0"/>
      <w:marTop w:val="0"/>
      <w:marBottom w:val="0"/>
      <w:divBdr>
        <w:top w:val="none" w:sz="0" w:space="0" w:color="auto"/>
        <w:left w:val="none" w:sz="0" w:space="0" w:color="auto"/>
        <w:bottom w:val="none" w:sz="0" w:space="0" w:color="auto"/>
        <w:right w:val="none" w:sz="0" w:space="0" w:color="auto"/>
      </w:divBdr>
    </w:div>
    <w:div w:id="1196456735">
      <w:bodyDiv w:val="1"/>
      <w:marLeft w:val="0"/>
      <w:marRight w:val="0"/>
      <w:marTop w:val="0"/>
      <w:marBottom w:val="0"/>
      <w:divBdr>
        <w:top w:val="none" w:sz="0" w:space="0" w:color="auto"/>
        <w:left w:val="none" w:sz="0" w:space="0" w:color="auto"/>
        <w:bottom w:val="none" w:sz="0" w:space="0" w:color="auto"/>
        <w:right w:val="none" w:sz="0" w:space="0" w:color="auto"/>
      </w:divBdr>
    </w:div>
    <w:div w:id="1196456801">
      <w:bodyDiv w:val="1"/>
      <w:marLeft w:val="0"/>
      <w:marRight w:val="0"/>
      <w:marTop w:val="0"/>
      <w:marBottom w:val="0"/>
      <w:divBdr>
        <w:top w:val="none" w:sz="0" w:space="0" w:color="auto"/>
        <w:left w:val="none" w:sz="0" w:space="0" w:color="auto"/>
        <w:bottom w:val="none" w:sz="0" w:space="0" w:color="auto"/>
        <w:right w:val="none" w:sz="0" w:space="0" w:color="auto"/>
      </w:divBdr>
    </w:div>
    <w:div w:id="1196626072">
      <w:bodyDiv w:val="1"/>
      <w:marLeft w:val="0"/>
      <w:marRight w:val="0"/>
      <w:marTop w:val="0"/>
      <w:marBottom w:val="0"/>
      <w:divBdr>
        <w:top w:val="none" w:sz="0" w:space="0" w:color="auto"/>
        <w:left w:val="none" w:sz="0" w:space="0" w:color="auto"/>
        <w:bottom w:val="none" w:sz="0" w:space="0" w:color="auto"/>
        <w:right w:val="none" w:sz="0" w:space="0" w:color="auto"/>
      </w:divBdr>
    </w:div>
    <w:div w:id="1197162926">
      <w:bodyDiv w:val="1"/>
      <w:marLeft w:val="0"/>
      <w:marRight w:val="0"/>
      <w:marTop w:val="0"/>
      <w:marBottom w:val="0"/>
      <w:divBdr>
        <w:top w:val="none" w:sz="0" w:space="0" w:color="auto"/>
        <w:left w:val="none" w:sz="0" w:space="0" w:color="auto"/>
        <w:bottom w:val="none" w:sz="0" w:space="0" w:color="auto"/>
        <w:right w:val="none" w:sz="0" w:space="0" w:color="auto"/>
      </w:divBdr>
    </w:div>
    <w:div w:id="1198129872">
      <w:bodyDiv w:val="1"/>
      <w:marLeft w:val="0"/>
      <w:marRight w:val="0"/>
      <w:marTop w:val="0"/>
      <w:marBottom w:val="0"/>
      <w:divBdr>
        <w:top w:val="none" w:sz="0" w:space="0" w:color="auto"/>
        <w:left w:val="none" w:sz="0" w:space="0" w:color="auto"/>
        <w:bottom w:val="none" w:sz="0" w:space="0" w:color="auto"/>
        <w:right w:val="none" w:sz="0" w:space="0" w:color="auto"/>
      </w:divBdr>
    </w:div>
    <w:div w:id="1198548860">
      <w:bodyDiv w:val="1"/>
      <w:marLeft w:val="0"/>
      <w:marRight w:val="0"/>
      <w:marTop w:val="0"/>
      <w:marBottom w:val="0"/>
      <w:divBdr>
        <w:top w:val="none" w:sz="0" w:space="0" w:color="auto"/>
        <w:left w:val="none" w:sz="0" w:space="0" w:color="auto"/>
        <w:bottom w:val="none" w:sz="0" w:space="0" w:color="auto"/>
        <w:right w:val="none" w:sz="0" w:space="0" w:color="auto"/>
      </w:divBdr>
    </w:div>
    <w:div w:id="1198663225">
      <w:bodyDiv w:val="1"/>
      <w:marLeft w:val="0"/>
      <w:marRight w:val="0"/>
      <w:marTop w:val="0"/>
      <w:marBottom w:val="0"/>
      <w:divBdr>
        <w:top w:val="none" w:sz="0" w:space="0" w:color="auto"/>
        <w:left w:val="none" w:sz="0" w:space="0" w:color="auto"/>
        <w:bottom w:val="none" w:sz="0" w:space="0" w:color="auto"/>
        <w:right w:val="none" w:sz="0" w:space="0" w:color="auto"/>
      </w:divBdr>
    </w:div>
    <w:div w:id="1198812118">
      <w:bodyDiv w:val="1"/>
      <w:marLeft w:val="0"/>
      <w:marRight w:val="0"/>
      <w:marTop w:val="0"/>
      <w:marBottom w:val="0"/>
      <w:divBdr>
        <w:top w:val="none" w:sz="0" w:space="0" w:color="auto"/>
        <w:left w:val="none" w:sz="0" w:space="0" w:color="auto"/>
        <w:bottom w:val="none" w:sz="0" w:space="0" w:color="auto"/>
        <w:right w:val="none" w:sz="0" w:space="0" w:color="auto"/>
      </w:divBdr>
    </w:div>
    <w:div w:id="1198932147">
      <w:bodyDiv w:val="1"/>
      <w:marLeft w:val="0"/>
      <w:marRight w:val="0"/>
      <w:marTop w:val="0"/>
      <w:marBottom w:val="0"/>
      <w:divBdr>
        <w:top w:val="none" w:sz="0" w:space="0" w:color="auto"/>
        <w:left w:val="none" w:sz="0" w:space="0" w:color="auto"/>
        <w:bottom w:val="none" w:sz="0" w:space="0" w:color="auto"/>
        <w:right w:val="none" w:sz="0" w:space="0" w:color="auto"/>
      </w:divBdr>
    </w:div>
    <w:div w:id="1199513241">
      <w:bodyDiv w:val="1"/>
      <w:marLeft w:val="0"/>
      <w:marRight w:val="0"/>
      <w:marTop w:val="0"/>
      <w:marBottom w:val="0"/>
      <w:divBdr>
        <w:top w:val="none" w:sz="0" w:space="0" w:color="auto"/>
        <w:left w:val="none" w:sz="0" w:space="0" w:color="auto"/>
        <w:bottom w:val="none" w:sz="0" w:space="0" w:color="auto"/>
        <w:right w:val="none" w:sz="0" w:space="0" w:color="auto"/>
      </w:divBdr>
    </w:div>
    <w:div w:id="1199663096">
      <w:bodyDiv w:val="1"/>
      <w:marLeft w:val="0"/>
      <w:marRight w:val="0"/>
      <w:marTop w:val="0"/>
      <w:marBottom w:val="0"/>
      <w:divBdr>
        <w:top w:val="none" w:sz="0" w:space="0" w:color="auto"/>
        <w:left w:val="none" w:sz="0" w:space="0" w:color="auto"/>
        <w:bottom w:val="none" w:sz="0" w:space="0" w:color="auto"/>
        <w:right w:val="none" w:sz="0" w:space="0" w:color="auto"/>
      </w:divBdr>
    </w:div>
    <w:div w:id="1199666510">
      <w:bodyDiv w:val="1"/>
      <w:marLeft w:val="0"/>
      <w:marRight w:val="0"/>
      <w:marTop w:val="0"/>
      <w:marBottom w:val="0"/>
      <w:divBdr>
        <w:top w:val="none" w:sz="0" w:space="0" w:color="auto"/>
        <w:left w:val="none" w:sz="0" w:space="0" w:color="auto"/>
        <w:bottom w:val="none" w:sz="0" w:space="0" w:color="auto"/>
        <w:right w:val="none" w:sz="0" w:space="0" w:color="auto"/>
      </w:divBdr>
    </w:div>
    <w:div w:id="1200166121">
      <w:bodyDiv w:val="1"/>
      <w:marLeft w:val="0"/>
      <w:marRight w:val="0"/>
      <w:marTop w:val="0"/>
      <w:marBottom w:val="0"/>
      <w:divBdr>
        <w:top w:val="none" w:sz="0" w:space="0" w:color="auto"/>
        <w:left w:val="none" w:sz="0" w:space="0" w:color="auto"/>
        <w:bottom w:val="none" w:sz="0" w:space="0" w:color="auto"/>
        <w:right w:val="none" w:sz="0" w:space="0" w:color="auto"/>
      </w:divBdr>
    </w:div>
    <w:div w:id="1200438439">
      <w:bodyDiv w:val="1"/>
      <w:marLeft w:val="0"/>
      <w:marRight w:val="0"/>
      <w:marTop w:val="0"/>
      <w:marBottom w:val="0"/>
      <w:divBdr>
        <w:top w:val="none" w:sz="0" w:space="0" w:color="auto"/>
        <w:left w:val="none" w:sz="0" w:space="0" w:color="auto"/>
        <w:bottom w:val="none" w:sz="0" w:space="0" w:color="auto"/>
        <w:right w:val="none" w:sz="0" w:space="0" w:color="auto"/>
      </w:divBdr>
      <w:divsChild>
        <w:div w:id="101415032">
          <w:marLeft w:val="0"/>
          <w:marRight w:val="0"/>
          <w:marTop w:val="0"/>
          <w:marBottom w:val="0"/>
          <w:divBdr>
            <w:top w:val="none" w:sz="0" w:space="0" w:color="auto"/>
            <w:left w:val="none" w:sz="0" w:space="0" w:color="auto"/>
            <w:bottom w:val="none" w:sz="0" w:space="0" w:color="auto"/>
            <w:right w:val="none" w:sz="0" w:space="0" w:color="auto"/>
          </w:divBdr>
        </w:div>
      </w:divsChild>
    </w:div>
    <w:div w:id="1200976892">
      <w:bodyDiv w:val="1"/>
      <w:marLeft w:val="0"/>
      <w:marRight w:val="0"/>
      <w:marTop w:val="0"/>
      <w:marBottom w:val="0"/>
      <w:divBdr>
        <w:top w:val="none" w:sz="0" w:space="0" w:color="auto"/>
        <w:left w:val="none" w:sz="0" w:space="0" w:color="auto"/>
        <w:bottom w:val="none" w:sz="0" w:space="0" w:color="auto"/>
        <w:right w:val="none" w:sz="0" w:space="0" w:color="auto"/>
      </w:divBdr>
    </w:div>
    <w:div w:id="1201015900">
      <w:bodyDiv w:val="1"/>
      <w:marLeft w:val="0"/>
      <w:marRight w:val="0"/>
      <w:marTop w:val="0"/>
      <w:marBottom w:val="0"/>
      <w:divBdr>
        <w:top w:val="none" w:sz="0" w:space="0" w:color="auto"/>
        <w:left w:val="none" w:sz="0" w:space="0" w:color="auto"/>
        <w:bottom w:val="none" w:sz="0" w:space="0" w:color="auto"/>
        <w:right w:val="none" w:sz="0" w:space="0" w:color="auto"/>
      </w:divBdr>
    </w:div>
    <w:div w:id="1201362986">
      <w:bodyDiv w:val="1"/>
      <w:marLeft w:val="0"/>
      <w:marRight w:val="0"/>
      <w:marTop w:val="0"/>
      <w:marBottom w:val="0"/>
      <w:divBdr>
        <w:top w:val="none" w:sz="0" w:space="0" w:color="auto"/>
        <w:left w:val="none" w:sz="0" w:space="0" w:color="auto"/>
        <w:bottom w:val="none" w:sz="0" w:space="0" w:color="auto"/>
        <w:right w:val="none" w:sz="0" w:space="0" w:color="auto"/>
      </w:divBdr>
    </w:div>
    <w:div w:id="1201742120">
      <w:bodyDiv w:val="1"/>
      <w:marLeft w:val="0"/>
      <w:marRight w:val="0"/>
      <w:marTop w:val="0"/>
      <w:marBottom w:val="0"/>
      <w:divBdr>
        <w:top w:val="none" w:sz="0" w:space="0" w:color="auto"/>
        <w:left w:val="none" w:sz="0" w:space="0" w:color="auto"/>
        <w:bottom w:val="none" w:sz="0" w:space="0" w:color="auto"/>
        <w:right w:val="none" w:sz="0" w:space="0" w:color="auto"/>
      </w:divBdr>
    </w:div>
    <w:div w:id="1202551085">
      <w:bodyDiv w:val="1"/>
      <w:marLeft w:val="0"/>
      <w:marRight w:val="0"/>
      <w:marTop w:val="0"/>
      <w:marBottom w:val="0"/>
      <w:divBdr>
        <w:top w:val="none" w:sz="0" w:space="0" w:color="auto"/>
        <w:left w:val="none" w:sz="0" w:space="0" w:color="auto"/>
        <w:bottom w:val="none" w:sz="0" w:space="0" w:color="auto"/>
        <w:right w:val="none" w:sz="0" w:space="0" w:color="auto"/>
      </w:divBdr>
    </w:div>
    <w:div w:id="1202672532">
      <w:bodyDiv w:val="1"/>
      <w:marLeft w:val="0"/>
      <w:marRight w:val="0"/>
      <w:marTop w:val="0"/>
      <w:marBottom w:val="0"/>
      <w:divBdr>
        <w:top w:val="none" w:sz="0" w:space="0" w:color="auto"/>
        <w:left w:val="none" w:sz="0" w:space="0" w:color="auto"/>
        <w:bottom w:val="none" w:sz="0" w:space="0" w:color="auto"/>
        <w:right w:val="none" w:sz="0" w:space="0" w:color="auto"/>
      </w:divBdr>
    </w:div>
    <w:div w:id="1202672633">
      <w:bodyDiv w:val="1"/>
      <w:marLeft w:val="0"/>
      <w:marRight w:val="0"/>
      <w:marTop w:val="0"/>
      <w:marBottom w:val="0"/>
      <w:divBdr>
        <w:top w:val="none" w:sz="0" w:space="0" w:color="auto"/>
        <w:left w:val="none" w:sz="0" w:space="0" w:color="auto"/>
        <w:bottom w:val="none" w:sz="0" w:space="0" w:color="auto"/>
        <w:right w:val="none" w:sz="0" w:space="0" w:color="auto"/>
      </w:divBdr>
    </w:div>
    <w:div w:id="1202744223">
      <w:bodyDiv w:val="1"/>
      <w:marLeft w:val="0"/>
      <w:marRight w:val="0"/>
      <w:marTop w:val="0"/>
      <w:marBottom w:val="0"/>
      <w:divBdr>
        <w:top w:val="none" w:sz="0" w:space="0" w:color="auto"/>
        <w:left w:val="none" w:sz="0" w:space="0" w:color="auto"/>
        <w:bottom w:val="none" w:sz="0" w:space="0" w:color="auto"/>
        <w:right w:val="none" w:sz="0" w:space="0" w:color="auto"/>
      </w:divBdr>
    </w:div>
    <w:div w:id="1203059006">
      <w:bodyDiv w:val="1"/>
      <w:marLeft w:val="0"/>
      <w:marRight w:val="0"/>
      <w:marTop w:val="0"/>
      <w:marBottom w:val="0"/>
      <w:divBdr>
        <w:top w:val="none" w:sz="0" w:space="0" w:color="auto"/>
        <w:left w:val="none" w:sz="0" w:space="0" w:color="auto"/>
        <w:bottom w:val="none" w:sz="0" w:space="0" w:color="auto"/>
        <w:right w:val="none" w:sz="0" w:space="0" w:color="auto"/>
      </w:divBdr>
    </w:div>
    <w:div w:id="1203246757">
      <w:bodyDiv w:val="1"/>
      <w:marLeft w:val="0"/>
      <w:marRight w:val="0"/>
      <w:marTop w:val="0"/>
      <w:marBottom w:val="0"/>
      <w:divBdr>
        <w:top w:val="none" w:sz="0" w:space="0" w:color="auto"/>
        <w:left w:val="none" w:sz="0" w:space="0" w:color="auto"/>
        <w:bottom w:val="none" w:sz="0" w:space="0" w:color="auto"/>
        <w:right w:val="none" w:sz="0" w:space="0" w:color="auto"/>
      </w:divBdr>
    </w:div>
    <w:div w:id="1203900683">
      <w:bodyDiv w:val="1"/>
      <w:marLeft w:val="0"/>
      <w:marRight w:val="0"/>
      <w:marTop w:val="0"/>
      <w:marBottom w:val="0"/>
      <w:divBdr>
        <w:top w:val="none" w:sz="0" w:space="0" w:color="auto"/>
        <w:left w:val="none" w:sz="0" w:space="0" w:color="auto"/>
        <w:bottom w:val="none" w:sz="0" w:space="0" w:color="auto"/>
        <w:right w:val="none" w:sz="0" w:space="0" w:color="auto"/>
      </w:divBdr>
    </w:div>
    <w:div w:id="1204486804">
      <w:bodyDiv w:val="1"/>
      <w:marLeft w:val="0"/>
      <w:marRight w:val="0"/>
      <w:marTop w:val="0"/>
      <w:marBottom w:val="0"/>
      <w:divBdr>
        <w:top w:val="none" w:sz="0" w:space="0" w:color="auto"/>
        <w:left w:val="none" w:sz="0" w:space="0" w:color="auto"/>
        <w:bottom w:val="none" w:sz="0" w:space="0" w:color="auto"/>
        <w:right w:val="none" w:sz="0" w:space="0" w:color="auto"/>
      </w:divBdr>
    </w:div>
    <w:div w:id="1204561262">
      <w:bodyDiv w:val="1"/>
      <w:marLeft w:val="0"/>
      <w:marRight w:val="0"/>
      <w:marTop w:val="0"/>
      <w:marBottom w:val="0"/>
      <w:divBdr>
        <w:top w:val="none" w:sz="0" w:space="0" w:color="auto"/>
        <w:left w:val="none" w:sz="0" w:space="0" w:color="auto"/>
        <w:bottom w:val="none" w:sz="0" w:space="0" w:color="auto"/>
        <w:right w:val="none" w:sz="0" w:space="0" w:color="auto"/>
      </w:divBdr>
    </w:div>
    <w:div w:id="1204640075">
      <w:bodyDiv w:val="1"/>
      <w:marLeft w:val="0"/>
      <w:marRight w:val="0"/>
      <w:marTop w:val="0"/>
      <w:marBottom w:val="0"/>
      <w:divBdr>
        <w:top w:val="none" w:sz="0" w:space="0" w:color="auto"/>
        <w:left w:val="none" w:sz="0" w:space="0" w:color="auto"/>
        <w:bottom w:val="none" w:sz="0" w:space="0" w:color="auto"/>
        <w:right w:val="none" w:sz="0" w:space="0" w:color="auto"/>
      </w:divBdr>
    </w:div>
    <w:div w:id="1204711470">
      <w:bodyDiv w:val="1"/>
      <w:marLeft w:val="0"/>
      <w:marRight w:val="0"/>
      <w:marTop w:val="0"/>
      <w:marBottom w:val="0"/>
      <w:divBdr>
        <w:top w:val="none" w:sz="0" w:space="0" w:color="auto"/>
        <w:left w:val="none" w:sz="0" w:space="0" w:color="auto"/>
        <w:bottom w:val="none" w:sz="0" w:space="0" w:color="auto"/>
        <w:right w:val="none" w:sz="0" w:space="0" w:color="auto"/>
      </w:divBdr>
      <w:divsChild>
        <w:div w:id="1735545316">
          <w:marLeft w:val="0"/>
          <w:marRight w:val="0"/>
          <w:marTop w:val="0"/>
          <w:marBottom w:val="0"/>
          <w:divBdr>
            <w:top w:val="none" w:sz="0" w:space="0" w:color="auto"/>
            <w:left w:val="none" w:sz="0" w:space="0" w:color="auto"/>
            <w:bottom w:val="none" w:sz="0" w:space="0" w:color="auto"/>
            <w:right w:val="none" w:sz="0" w:space="0" w:color="auto"/>
          </w:divBdr>
        </w:div>
      </w:divsChild>
    </w:div>
    <w:div w:id="1204748548">
      <w:bodyDiv w:val="1"/>
      <w:marLeft w:val="0"/>
      <w:marRight w:val="0"/>
      <w:marTop w:val="0"/>
      <w:marBottom w:val="0"/>
      <w:divBdr>
        <w:top w:val="none" w:sz="0" w:space="0" w:color="auto"/>
        <w:left w:val="none" w:sz="0" w:space="0" w:color="auto"/>
        <w:bottom w:val="none" w:sz="0" w:space="0" w:color="auto"/>
        <w:right w:val="none" w:sz="0" w:space="0" w:color="auto"/>
      </w:divBdr>
    </w:div>
    <w:div w:id="1204950679">
      <w:bodyDiv w:val="1"/>
      <w:marLeft w:val="0"/>
      <w:marRight w:val="0"/>
      <w:marTop w:val="0"/>
      <w:marBottom w:val="0"/>
      <w:divBdr>
        <w:top w:val="none" w:sz="0" w:space="0" w:color="auto"/>
        <w:left w:val="none" w:sz="0" w:space="0" w:color="auto"/>
        <w:bottom w:val="none" w:sz="0" w:space="0" w:color="auto"/>
        <w:right w:val="none" w:sz="0" w:space="0" w:color="auto"/>
      </w:divBdr>
    </w:div>
    <w:div w:id="1205480223">
      <w:bodyDiv w:val="1"/>
      <w:marLeft w:val="0"/>
      <w:marRight w:val="0"/>
      <w:marTop w:val="0"/>
      <w:marBottom w:val="0"/>
      <w:divBdr>
        <w:top w:val="none" w:sz="0" w:space="0" w:color="auto"/>
        <w:left w:val="none" w:sz="0" w:space="0" w:color="auto"/>
        <w:bottom w:val="none" w:sz="0" w:space="0" w:color="auto"/>
        <w:right w:val="none" w:sz="0" w:space="0" w:color="auto"/>
      </w:divBdr>
    </w:div>
    <w:div w:id="1205557104">
      <w:bodyDiv w:val="1"/>
      <w:marLeft w:val="0"/>
      <w:marRight w:val="0"/>
      <w:marTop w:val="0"/>
      <w:marBottom w:val="0"/>
      <w:divBdr>
        <w:top w:val="none" w:sz="0" w:space="0" w:color="auto"/>
        <w:left w:val="none" w:sz="0" w:space="0" w:color="auto"/>
        <w:bottom w:val="none" w:sz="0" w:space="0" w:color="auto"/>
        <w:right w:val="none" w:sz="0" w:space="0" w:color="auto"/>
      </w:divBdr>
    </w:div>
    <w:div w:id="1205603506">
      <w:bodyDiv w:val="1"/>
      <w:marLeft w:val="0"/>
      <w:marRight w:val="0"/>
      <w:marTop w:val="0"/>
      <w:marBottom w:val="0"/>
      <w:divBdr>
        <w:top w:val="none" w:sz="0" w:space="0" w:color="auto"/>
        <w:left w:val="none" w:sz="0" w:space="0" w:color="auto"/>
        <w:bottom w:val="none" w:sz="0" w:space="0" w:color="auto"/>
        <w:right w:val="none" w:sz="0" w:space="0" w:color="auto"/>
      </w:divBdr>
    </w:div>
    <w:div w:id="1205681996">
      <w:bodyDiv w:val="1"/>
      <w:marLeft w:val="0"/>
      <w:marRight w:val="0"/>
      <w:marTop w:val="0"/>
      <w:marBottom w:val="0"/>
      <w:divBdr>
        <w:top w:val="none" w:sz="0" w:space="0" w:color="auto"/>
        <w:left w:val="none" w:sz="0" w:space="0" w:color="auto"/>
        <w:bottom w:val="none" w:sz="0" w:space="0" w:color="auto"/>
        <w:right w:val="none" w:sz="0" w:space="0" w:color="auto"/>
      </w:divBdr>
    </w:div>
    <w:div w:id="1205756416">
      <w:bodyDiv w:val="1"/>
      <w:marLeft w:val="0"/>
      <w:marRight w:val="0"/>
      <w:marTop w:val="0"/>
      <w:marBottom w:val="0"/>
      <w:divBdr>
        <w:top w:val="none" w:sz="0" w:space="0" w:color="auto"/>
        <w:left w:val="none" w:sz="0" w:space="0" w:color="auto"/>
        <w:bottom w:val="none" w:sz="0" w:space="0" w:color="auto"/>
        <w:right w:val="none" w:sz="0" w:space="0" w:color="auto"/>
      </w:divBdr>
    </w:div>
    <w:div w:id="1205873336">
      <w:bodyDiv w:val="1"/>
      <w:marLeft w:val="0"/>
      <w:marRight w:val="0"/>
      <w:marTop w:val="0"/>
      <w:marBottom w:val="0"/>
      <w:divBdr>
        <w:top w:val="none" w:sz="0" w:space="0" w:color="auto"/>
        <w:left w:val="none" w:sz="0" w:space="0" w:color="auto"/>
        <w:bottom w:val="none" w:sz="0" w:space="0" w:color="auto"/>
        <w:right w:val="none" w:sz="0" w:space="0" w:color="auto"/>
      </w:divBdr>
    </w:div>
    <w:div w:id="1206453091">
      <w:bodyDiv w:val="1"/>
      <w:marLeft w:val="0"/>
      <w:marRight w:val="0"/>
      <w:marTop w:val="0"/>
      <w:marBottom w:val="0"/>
      <w:divBdr>
        <w:top w:val="none" w:sz="0" w:space="0" w:color="auto"/>
        <w:left w:val="none" w:sz="0" w:space="0" w:color="auto"/>
        <w:bottom w:val="none" w:sz="0" w:space="0" w:color="auto"/>
        <w:right w:val="none" w:sz="0" w:space="0" w:color="auto"/>
      </w:divBdr>
    </w:div>
    <w:div w:id="1206524484">
      <w:bodyDiv w:val="1"/>
      <w:marLeft w:val="0"/>
      <w:marRight w:val="0"/>
      <w:marTop w:val="0"/>
      <w:marBottom w:val="0"/>
      <w:divBdr>
        <w:top w:val="none" w:sz="0" w:space="0" w:color="auto"/>
        <w:left w:val="none" w:sz="0" w:space="0" w:color="auto"/>
        <w:bottom w:val="none" w:sz="0" w:space="0" w:color="auto"/>
        <w:right w:val="none" w:sz="0" w:space="0" w:color="auto"/>
      </w:divBdr>
    </w:div>
    <w:div w:id="1206674534">
      <w:bodyDiv w:val="1"/>
      <w:marLeft w:val="0"/>
      <w:marRight w:val="0"/>
      <w:marTop w:val="0"/>
      <w:marBottom w:val="0"/>
      <w:divBdr>
        <w:top w:val="none" w:sz="0" w:space="0" w:color="auto"/>
        <w:left w:val="none" w:sz="0" w:space="0" w:color="auto"/>
        <w:bottom w:val="none" w:sz="0" w:space="0" w:color="auto"/>
        <w:right w:val="none" w:sz="0" w:space="0" w:color="auto"/>
      </w:divBdr>
    </w:div>
    <w:div w:id="1206874441">
      <w:bodyDiv w:val="1"/>
      <w:marLeft w:val="0"/>
      <w:marRight w:val="0"/>
      <w:marTop w:val="0"/>
      <w:marBottom w:val="0"/>
      <w:divBdr>
        <w:top w:val="none" w:sz="0" w:space="0" w:color="auto"/>
        <w:left w:val="none" w:sz="0" w:space="0" w:color="auto"/>
        <w:bottom w:val="none" w:sz="0" w:space="0" w:color="auto"/>
        <w:right w:val="none" w:sz="0" w:space="0" w:color="auto"/>
      </w:divBdr>
    </w:div>
    <w:div w:id="1207332902">
      <w:bodyDiv w:val="1"/>
      <w:marLeft w:val="0"/>
      <w:marRight w:val="0"/>
      <w:marTop w:val="0"/>
      <w:marBottom w:val="0"/>
      <w:divBdr>
        <w:top w:val="none" w:sz="0" w:space="0" w:color="auto"/>
        <w:left w:val="none" w:sz="0" w:space="0" w:color="auto"/>
        <w:bottom w:val="none" w:sz="0" w:space="0" w:color="auto"/>
        <w:right w:val="none" w:sz="0" w:space="0" w:color="auto"/>
      </w:divBdr>
    </w:div>
    <w:div w:id="1207370807">
      <w:bodyDiv w:val="1"/>
      <w:marLeft w:val="0"/>
      <w:marRight w:val="0"/>
      <w:marTop w:val="0"/>
      <w:marBottom w:val="0"/>
      <w:divBdr>
        <w:top w:val="none" w:sz="0" w:space="0" w:color="auto"/>
        <w:left w:val="none" w:sz="0" w:space="0" w:color="auto"/>
        <w:bottom w:val="none" w:sz="0" w:space="0" w:color="auto"/>
        <w:right w:val="none" w:sz="0" w:space="0" w:color="auto"/>
      </w:divBdr>
    </w:div>
    <w:div w:id="1207567419">
      <w:bodyDiv w:val="1"/>
      <w:marLeft w:val="0"/>
      <w:marRight w:val="0"/>
      <w:marTop w:val="0"/>
      <w:marBottom w:val="0"/>
      <w:divBdr>
        <w:top w:val="none" w:sz="0" w:space="0" w:color="auto"/>
        <w:left w:val="none" w:sz="0" w:space="0" w:color="auto"/>
        <w:bottom w:val="none" w:sz="0" w:space="0" w:color="auto"/>
        <w:right w:val="none" w:sz="0" w:space="0" w:color="auto"/>
      </w:divBdr>
    </w:div>
    <w:div w:id="1207833684">
      <w:bodyDiv w:val="1"/>
      <w:marLeft w:val="0"/>
      <w:marRight w:val="0"/>
      <w:marTop w:val="0"/>
      <w:marBottom w:val="0"/>
      <w:divBdr>
        <w:top w:val="none" w:sz="0" w:space="0" w:color="auto"/>
        <w:left w:val="none" w:sz="0" w:space="0" w:color="auto"/>
        <w:bottom w:val="none" w:sz="0" w:space="0" w:color="auto"/>
        <w:right w:val="none" w:sz="0" w:space="0" w:color="auto"/>
      </w:divBdr>
      <w:divsChild>
        <w:div w:id="99760040">
          <w:marLeft w:val="0"/>
          <w:marRight w:val="0"/>
          <w:marTop w:val="0"/>
          <w:marBottom w:val="0"/>
          <w:divBdr>
            <w:top w:val="none" w:sz="0" w:space="0" w:color="auto"/>
            <w:left w:val="none" w:sz="0" w:space="0" w:color="auto"/>
            <w:bottom w:val="none" w:sz="0" w:space="0" w:color="auto"/>
            <w:right w:val="none" w:sz="0" w:space="0" w:color="auto"/>
          </w:divBdr>
        </w:div>
      </w:divsChild>
    </w:div>
    <w:div w:id="1207987001">
      <w:bodyDiv w:val="1"/>
      <w:marLeft w:val="0"/>
      <w:marRight w:val="0"/>
      <w:marTop w:val="0"/>
      <w:marBottom w:val="0"/>
      <w:divBdr>
        <w:top w:val="none" w:sz="0" w:space="0" w:color="auto"/>
        <w:left w:val="none" w:sz="0" w:space="0" w:color="auto"/>
        <w:bottom w:val="none" w:sz="0" w:space="0" w:color="auto"/>
        <w:right w:val="none" w:sz="0" w:space="0" w:color="auto"/>
      </w:divBdr>
    </w:div>
    <w:div w:id="1208026424">
      <w:bodyDiv w:val="1"/>
      <w:marLeft w:val="0"/>
      <w:marRight w:val="0"/>
      <w:marTop w:val="0"/>
      <w:marBottom w:val="0"/>
      <w:divBdr>
        <w:top w:val="none" w:sz="0" w:space="0" w:color="auto"/>
        <w:left w:val="none" w:sz="0" w:space="0" w:color="auto"/>
        <w:bottom w:val="none" w:sz="0" w:space="0" w:color="auto"/>
        <w:right w:val="none" w:sz="0" w:space="0" w:color="auto"/>
      </w:divBdr>
    </w:div>
    <w:div w:id="1208031724">
      <w:bodyDiv w:val="1"/>
      <w:marLeft w:val="0"/>
      <w:marRight w:val="0"/>
      <w:marTop w:val="0"/>
      <w:marBottom w:val="0"/>
      <w:divBdr>
        <w:top w:val="none" w:sz="0" w:space="0" w:color="auto"/>
        <w:left w:val="none" w:sz="0" w:space="0" w:color="auto"/>
        <w:bottom w:val="none" w:sz="0" w:space="0" w:color="auto"/>
        <w:right w:val="none" w:sz="0" w:space="0" w:color="auto"/>
      </w:divBdr>
    </w:div>
    <w:div w:id="1208374250">
      <w:bodyDiv w:val="1"/>
      <w:marLeft w:val="0"/>
      <w:marRight w:val="0"/>
      <w:marTop w:val="0"/>
      <w:marBottom w:val="0"/>
      <w:divBdr>
        <w:top w:val="none" w:sz="0" w:space="0" w:color="auto"/>
        <w:left w:val="none" w:sz="0" w:space="0" w:color="auto"/>
        <w:bottom w:val="none" w:sz="0" w:space="0" w:color="auto"/>
        <w:right w:val="none" w:sz="0" w:space="0" w:color="auto"/>
      </w:divBdr>
    </w:div>
    <w:div w:id="1208420218">
      <w:bodyDiv w:val="1"/>
      <w:marLeft w:val="0"/>
      <w:marRight w:val="0"/>
      <w:marTop w:val="0"/>
      <w:marBottom w:val="0"/>
      <w:divBdr>
        <w:top w:val="none" w:sz="0" w:space="0" w:color="auto"/>
        <w:left w:val="none" w:sz="0" w:space="0" w:color="auto"/>
        <w:bottom w:val="none" w:sz="0" w:space="0" w:color="auto"/>
        <w:right w:val="none" w:sz="0" w:space="0" w:color="auto"/>
      </w:divBdr>
    </w:div>
    <w:div w:id="1208757428">
      <w:bodyDiv w:val="1"/>
      <w:marLeft w:val="0"/>
      <w:marRight w:val="0"/>
      <w:marTop w:val="0"/>
      <w:marBottom w:val="0"/>
      <w:divBdr>
        <w:top w:val="none" w:sz="0" w:space="0" w:color="auto"/>
        <w:left w:val="none" w:sz="0" w:space="0" w:color="auto"/>
        <w:bottom w:val="none" w:sz="0" w:space="0" w:color="auto"/>
        <w:right w:val="none" w:sz="0" w:space="0" w:color="auto"/>
      </w:divBdr>
    </w:div>
    <w:div w:id="1208763915">
      <w:bodyDiv w:val="1"/>
      <w:marLeft w:val="0"/>
      <w:marRight w:val="0"/>
      <w:marTop w:val="0"/>
      <w:marBottom w:val="0"/>
      <w:divBdr>
        <w:top w:val="none" w:sz="0" w:space="0" w:color="auto"/>
        <w:left w:val="none" w:sz="0" w:space="0" w:color="auto"/>
        <w:bottom w:val="none" w:sz="0" w:space="0" w:color="auto"/>
        <w:right w:val="none" w:sz="0" w:space="0" w:color="auto"/>
      </w:divBdr>
    </w:div>
    <w:div w:id="1208832346">
      <w:bodyDiv w:val="1"/>
      <w:marLeft w:val="0"/>
      <w:marRight w:val="0"/>
      <w:marTop w:val="0"/>
      <w:marBottom w:val="0"/>
      <w:divBdr>
        <w:top w:val="none" w:sz="0" w:space="0" w:color="auto"/>
        <w:left w:val="none" w:sz="0" w:space="0" w:color="auto"/>
        <w:bottom w:val="none" w:sz="0" w:space="0" w:color="auto"/>
        <w:right w:val="none" w:sz="0" w:space="0" w:color="auto"/>
      </w:divBdr>
      <w:divsChild>
        <w:div w:id="1682731368">
          <w:marLeft w:val="0"/>
          <w:marRight w:val="0"/>
          <w:marTop w:val="0"/>
          <w:marBottom w:val="0"/>
          <w:divBdr>
            <w:top w:val="none" w:sz="0" w:space="0" w:color="auto"/>
            <w:left w:val="none" w:sz="0" w:space="0" w:color="auto"/>
            <w:bottom w:val="none" w:sz="0" w:space="0" w:color="auto"/>
            <w:right w:val="none" w:sz="0" w:space="0" w:color="auto"/>
          </w:divBdr>
        </w:div>
      </w:divsChild>
    </w:div>
    <w:div w:id="1209029127">
      <w:bodyDiv w:val="1"/>
      <w:marLeft w:val="0"/>
      <w:marRight w:val="0"/>
      <w:marTop w:val="0"/>
      <w:marBottom w:val="0"/>
      <w:divBdr>
        <w:top w:val="none" w:sz="0" w:space="0" w:color="auto"/>
        <w:left w:val="none" w:sz="0" w:space="0" w:color="auto"/>
        <w:bottom w:val="none" w:sz="0" w:space="0" w:color="auto"/>
        <w:right w:val="none" w:sz="0" w:space="0" w:color="auto"/>
      </w:divBdr>
    </w:div>
    <w:div w:id="1209293168">
      <w:bodyDiv w:val="1"/>
      <w:marLeft w:val="0"/>
      <w:marRight w:val="0"/>
      <w:marTop w:val="0"/>
      <w:marBottom w:val="0"/>
      <w:divBdr>
        <w:top w:val="none" w:sz="0" w:space="0" w:color="auto"/>
        <w:left w:val="none" w:sz="0" w:space="0" w:color="auto"/>
        <w:bottom w:val="none" w:sz="0" w:space="0" w:color="auto"/>
        <w:right w:val="none" w:sz="0" w:space="0" w:color="auto"/>
      </w:divBdr>
    </w:div>
    <w:div w:id="1209343574">
      <w:bodyDiv w:val="1"/>
      <w:marLeft w:val="0"/>
      <w:marRight w:val="0"/>
      <w:marTop w:val="0"/>
      <w:marBottom w:val="0"/>
      <w:divBdr>
        <w:top w:val="none" w:sz="0" w:space="0" w:color="auto"/>
        <w:left w:val="none" w:sz="0" w:space="0" w:color="auto"/>
        <w:bottom w:val="none" w:sz="0" w:space="0" w:color="auto"/>
        <w:right w:val="none" w:sz="0" w:space="0" w:color="auto"/>
      </w:divBdr>
    </w:div>
    <w:div w:id="1209418009">
      <w:bodyDiv w:val="1"/>
      <w:marLeft w:val="0"/>
      <w:marRight w:val="0"/>
      <w:marTop w:val="0"/>
      <w:marBottom w:val="0"/>
      <w:divBdr>
        <w:top w:val="none" w:sz="0" w:space="0" w:color="auto"/>
        <w:left w:val="none" w:sz="0" w:space="0" w:color="auto"/>
        <w:bottom w:val="none" w:sz="0" w:space="0" w:color="auto"/>
        <w:right w:val="none" w:sz="0" w:space="0" w:color="auto"/>
      </w:divBdr>
    </w:div>
    <w:div w:id="1209612624">
      <w:bodyDiv w:val="1"/>
      <w:marLeft w:val="0"/>
      <w:marRight w:val="0"/>
      <w:marTop w:val="0"/>
      <w:marBottom w:val="0"/>
      <w:divBdr>
        <w:top w:val="none" w:sz="0" w:space="0" w:color="auto"/>
        <w:left w:val="none" w:sz="0" w:space="0" w:color="auto"/>
        <w:bottom w:val="none" w:sz="0" w:space="0" w:color="auto"/>
        <w:right w:val="none" w:sz="0" w:space="0" w:color="auto"/>
      </w:divBdr>
    </w:div>
    <w:div w:id="1210266277">
      <w:bodyDiv w:val="1"/>
      <w:marLeft w:val="0"/>
      <w:marRight w:val="0"/>
      <w:marTop w:val="0"/>
      <w:marBottom w:val="0"/>
      <w:divBdr>
        <w:top w:val="none" w:sz="0" w:space="0" w:color="auto"/>
        <w:left w:val="none" w:sz="0" w:space="0" w:color="auto"/>
        <w:bottom w:val="none" w:sz="0" w:space="0" w:color="auto"/>
        <w:right w:val="none" w:sz="0" w:space="0" w:color="auto"/>
      </w:divBdr>
    </w:div>
    <w:div w:id="1210410526">
      <w:bodyDiv w:val="1"/>
      <w:marLeft w:val="0"/>
      <w:marRight w:val="0"/>
      <w:marTop w:val="0"/>
      <w:marBottom w:val="0"/>
      <w:divBdr>
        <w:top w:val="none" w:sz="0" w:space="0" w:color="auto"/>
        <w:left w:val="none" w:sz="0" w:space="0" w:color="auto"/>
        <w:bottom w:val="none" w:sz="0" w:space="0" w:color="auto"/>
        <w:right w:val="none" w:sz="0" w:space="0" w:color="auto"/>
      </w:divBdr>
    </w:div>
    <w:div w:id="1210604423">
      <w:bodyDiv w:val="1"/>
      <w:marLeft w:val="0"/>
      <w:marRight w:val="0"/>
      <w:marTop w:val="0"/>
      <w:marBottom w:val="0"/>
      <w:divBdr>
        <w:top w:val="none" w:sz="0" w:space="0" w:color="auto"/>
        <w:left w:val="none" w:sz="0" w:space="0" w:color="auto"/>
        <w:bottom w:val="none" w:sz="0" w:space="0" w:color="auto"/>
        <w:right w:val="none" w:sz="0" w:space="0" w:color="auto"/>
      </w:divBdr>
    </w:div>
    <w:div w:id="1210798569">
      <w:bodyDiv w:val="1"/>
      <w:marLeft w:val="0"/>
      <w:marRight w:val="0"/>
      <w:marTop w:val="0"/>
      <w:marBottom w:val="0"/>
      <w:divBdr>
        <w:top w:val="none" w:sz="0" w:space="0" w:color="auto"/>
        <w:left w:val="none" w:sz="0" w:space="0" w:color="auto"/>
        <w:bottom w:val="none" w:sz="0" w:space="0" w:color="auto"/>
        <w:right w:val="none" w:sz="0" w:space="0" w:color="auto"/>
      </w:divBdr>
    </w:div>
    <w:div w:id="1210921019">
      <w:bodyDiv w:val="1"/>
      <w:marLeft w:val="0"/>
      <w:marRight w:val="0"/>
      <w:marTop w:val="0"/>
      <w:marBottom w:val="0"/>
      <w:divBdr>
        <w:top w:val="none" w:sz="0" w:space="0" w:color="auto"/>
        <w:left w:val="none" w:sz="0" w:space="0" w:color="auto"/>
        <w:bottom w:val="none" w:sz="0" w:space="0" w:color="auto"/>
        <w:right w:val="none" w:sz="0" w:space="0" w:color="auto"/>
      </w:divBdr>
      <w:divsChild>
        <w:div w:id="1672222960">
          <w:marLeft w:val="0"/>
          <w:marRight w:val="0"/>
          <w:marTop w:val="0"/>
          <w:marBottom w:val="0"/>
          <w:divBdr>
            <w:top w:val="none" w:sz="0" w:space="0" w:color="auto"/>
            <w:left w:val="none" w:sz="0" w:space="0" w:color="auto"/>
            <w:bottom w:val="none" w:sz="0" w:space="0" w:color="auto"/>
            <w:right w:val="none" w:sz="0" w:space="0" w:color="auto"/>
          </w:divBdr>
        </w:div>
      </w:divsChild>
    </w:div>
    <w:div w:id="1211110354">
      <w:bodyDiv w:val="1"/>
      <w:marLeft w:val="0"/>
      <w:marRight w:val="0"/>
      <w:marTop w:val="0"/>
      <w:marBottom w:val="0"/>
      <w:divBdr>
        <w:top w:val="none" w:sz="0" w:space="0" w:color="auto"/>
        <w:left w:val="none" w:sz="0" w:space="0" w:color="auto"/>
        <w:bottom w:val="none" w:sz="0" w:space="0" w:color="auto"/>
        <w:right w:val="none" w:sz="0" w:space="0" w:color="auto"/>
      </w:divBdr>
    </w:div>
    <w:div w:id="1211458727">
      <w:bodyDiv w:val="1"/>
      <w:marLeft w:val="0"/>
      <w:marRight w:val="0"/>
      <w:marTop w:val="0"/>
      <w:marBottom w:val="0"/>
      <w:divBdr>
        <w:top w:val="none" w:sz="0" w:space="0" w:color="auto"/>
        <w:left w:val="none" w:sz="0" w:space="0" w:color="auto"/>
        <w:bottom w:val="none" w:sz="0" w:space="0" w:color="auto"/>
        <w:right w:val="none" w:sz="0" w:space="0" w:color="auto"/>
      </w:divBdr>
    </w:div>
    <w:div w:id="1211501365">
      <w:bodyDiv w:val="1"/>
      <w:marLeft w:val="0"/>
      <w:marRight w:val="0"/>
      <w:marTop w:val="0"/>
      <w:marBottom w:val="0"/>
      <w:divBdr>
        <w:top w:val="none" w:sz="0" w:space="0" w:color="auto"/>
        <w:left w:val="none" w:sz="0" w:space="0" w:color="auto"/>
        <w:bottom w:val="none" w:sz="0" w:space="0" w:color="auto"/>
        <w:right w:val="none" w:sz="0" w:space="0" w:color="auto"/>
      </w:divBdr>
    </w:div>
    <w:div w:id="1212497664">
      <w:bodyDiv w:val="1"/>
      <w:marLeft w:val="0"/>
      <w:marRight w:val="0"/>
      <w:marTop w:val="0"/>
      <w:marBottom w:val="0"/>
      <w:divBdr>
        <w:top w:val="none" w:sz="0" w:space="0" w:color="auto"/>
        <w:left w:val="none" w:sz="0" w:space="0" w:color="auto"/>
        <w:bottom w:val="none" w:sz="0" w:space="0" w:color="auto"/>
        <w:right w:val="none" w:sz="0" w:space="0" w:color="auto"/>
      </w:divBdr>
    </w:div>
    <w:div w:id="1212498973">
      <w:bodyDiv w:val="1"/>
      <w:marLeft w:val="0"/>
      <w:marRight w:val="0"/>
      <w:marTop w:val="0"/>
      <w:marBottom w:val="0"/>
      <w:divBdr>
        <w:top w:val="none" w:sz="0" w:space="0" w:color="auto"/>
        <w:left w:val="none" w:sz="0" w:space="0" w:color="auto"/>
        <w:bottom w:val="none" w:sz="0" w:space="0" w:color="auto"/>
        <w:right w:val="none" w:sz="0" w:space="0" w:color="auto"/>
      </w:divBdr>
    </w:div>
    <w:div w:id="1212644730">
      <w:bodyDiv w:val="1"/>
      <w:marLeft w:val="0"/>
      <w:marRight w:val="0"/>
      <w:marTop w:val="0"/>
      <w:marBottom w:val="0"/>
      <w:divBdr>
        <w:top w:val="none" w:sz="0" w:space="0" w:color="auto"/>
        <w:left w:val="none" w:sz="0" w:space="0" w:color="auto"/>
        <w:bottom w:val="none" w:sz="0" w:space="0" w:color="auto"/>
        <w:right w:val="none" w:sz="0" w:space="0" w:color="auto"/>
      </w:divBdr>
    </w:div>
    <w:div w:id="1212769764">
      <w:bodyDiv w:val="1"/>
      <w:marLeft w:val="0"/>
      <w:marRight w:val="0"/>
      <w:marTop w:val="0"/>
      <w:marBottom w:val="0"/>
      <w:divBdr>
        <w:top w:val="none" w:sz="0" w:space="0" w:color="auto"/>
        <w:left w:val="none" w:sz="0" w:space="0" w:color="auto"/>
        <w:bottom w:val="none" w:sz="0" w:space="0" w:color="auto"/>
        <w:right w:val="none" w:sz="0" w:space="0" w:color="auto"/>
      </w:divBdr>
      <w:divsChild>
        <w:div w:id="953100973">
          <w:marLeft w:val="0"/>
          <w:marRight w:val="0"/>
          <w:marTop w:val="0"/>
          <w:marBottom w:val="0"/>
          <w:divBdr>
            <w:top w:val="none" w:sz="0" w:space="0" w:color="auto"/>
            <w:left w:val="none" w:sz="0" w:space="0" w:color="auto"/>
            <w:bottom w:val="none" w:sz="0" w:space="0" w:color="auto"/>
            <w:right w:val="none" w:sz="0" w:space="0" w:color="auto"/>
          </w:divBdr>
        </w:div>
      </w:divsChild>
    </w:div>
    <w:div w:id="1212884811">
      <w:bodyDiv w:val="1"/>
      <w:marLeft w:val="0"/>
      <w:marRight w:val="0"/>
      <w:marTop w:val="0"/>
      <w:marBottom w:val="0"/>
      <w:divBdr>
        <w:top w:val="none" w:sz="0" w:space="0" w:color="auto"/>
        <w:left w:val="none" w:sz="0" w:space="0" w:color="auto"/>
        <w:bottom w:val="none" w:sz="0" w:space="0" w:color="auto"/>
        <w:right w:val="none" w:sz="0" w:space="0" w:color="auto"/>
      </w:divBdr>
    </w:div>
    <w:div w:id="1213348529">
      <w:bodyDiv w:val="1"/>
      <w:marLeft w:val="0"/>
      <w:marRight w:val="0"/>
      <w:marTop w:val="0"/>
      <w:marBottom w:val="0"/>
      <w:divBdr>
        <w:top w:val="none" w:sz="0" w:space="0" w:color="auto"/>
        <w:left w:val="none" w:sz="0" w:space="0" w:color="auto"/>
        <w:bottom w:val="none" w:sz="0" w:space="0" w:color="auto"/>
        <w:right w:val="none" w:sz="0" w:space="0" w:color="auto"/>
      </w:divBdr>
    </w:div>
    <w:div w:id="1213465093">
      <w:bodyDiv w:val="1"/>
      <w:marLeft w:val="0"/>
      <w:marRight w:val="0"/>
      <w:marTop w:val="0"/>
      <w:marBottom w:val="0"/>
      <w:divBdr>
        <w:top w:val="none" w:sz="0" w:space="0" w:color="auto"/>
        <w:left w:val="none" w:sz="0" w:space="0" w:color="auto"/>
        <w:bottom w:val="none" w:sz="0" w:space="0" w:color="auto"/>
        <w:right w:val="none" w:sz="0" w:space="0" w:color="auto"/>
      </w:divBdr>
      <w:divsChild>
        <w:div w:id="358940824">
          <w:marLeft w:val="0"/>
          <w:marRight w:val="0"/>
          <w:marTop w:val="0"/>
          <w:marBottom w:val="0"/>
          <w:divBdr>
            <w:top w:val="none" w:sz="0" w:space="0" w:color="auto"/>
            <w:left w:val="none" w:sz="0" w:space="0" w:color="auto"/>
            <w:bottom w:val="none" w:sz="0" w:space="0" w:color="auto"/>
            <w:right w:val="none" w:sz="0" w:space="0" w:color="auto"/>
          </w:divBdr>
        </w:div>
      </w:divsChild>
    </w:div>
    <w:div w:id="1213539562">
      <w:bodyDiv w:val="1"/>
      <w:marLeft w:val="0"/>
      <w:marRight w:val="0"/>
      <w:marTop w:val="0"/>
      <w:marBottom w:val="0"/>
      <w:divBdr>
        <w:top w:val="none" w:sz="0" w:space="0" w:color="auto"/>
        <w:left w:val="none" w:sz="0" w:space="0" w:color="auto"/>
        <w:bottom w:val="none" w:sz="0" w:space="0" w:color="auto"/>
        <w:right w:val="none" w:sz="0" w:space="0" w:color="auto"/>
      </w:divBdr>
      <w:divsChild>
        <w:div w:id="1687096206">
          <w:marLeft w:val="0"/>
          <w:marRight w:val="0"/>
          <w:marTop w:val="0"/>
          <w:marBottom w:val="0"/>
          <w:divBdr>
            <w:top w:val="none" w:sz="0" w:space="0" w:color="auto"/>
            <w:left w:val="none" w:sz="0" w:space="0" w:color="auto"/>
            <w:bottom w:val="none" w:sz="0" w:space="0" w:color="auto"/>
            <w:right w:val="none" w:sz="0" w:space="0" w:color="auto"/>
          </w:divBdr>
        </w:div>
      </w:divsChild>
    </w:div>
    <w:div w:id="1213805829">
      <w:bodyDiv w:val="1"/>
      <w:marLeft w:val="0"/>
      <w:marRight w:val="0"/>
      <w:marTop w:val="0"/>
      <w:marBottom w:val="0"/>
      <w:divBdr>
        <w:top w:val="none" w:sz="0" w:space="0" w:color="auto"/>
        <w:left w:val="none" w:sz="0" w:space="0" w:color="auto"/>
        <w:bottom w:val="none" w:sz="0" w:space="0" w:color="auto"/>
        <w:right w:val="none" w:sz="0" w:space="0" w:color="auto"/>
      </w:divBdr>
    </w:div>
    <w:div w:id="1213806471">
      <w:bodyDiv w:val="1"/>
      <w:marLeft w:val="0"/>
      <w:marRight w:val="0"/>
      <w:marTop w:val="0"/>
      <w:marBottom w:val="0"/>
      <w:divBdr>
        <w:top w:val="none" w:sz="0" w:space="0" w:color="auto"/>
        <w:left w:val="none" w:sz="0" w:space="0" w:color="auto"/>
        <w:bottom w:val="none" w:sz="0" w:space="0" w:color="auto"/>
        <w:right w:val="none" w:sz="0" w:space="0" w:color="auto"/>
      </w:divBdr>
    </w:div>
    <w:div w:id="1213955548">
      <w:bodyDiv w:val="1"/>
      <w:marLeft w:val="0"/>
      <w:marRight w:val="0"/>
      <w:marTop w:val="0"/>
      <w:marBottom w:val="0"/>
      <w:divBdr>
        <w:top w:val="none" w:sz="0" w:space="0" w:color="auto"/>
        <w:left w:val="none" w:sz="0" w:space="0" w:color="auto"/>
        <w:bottom w:val="none" w:sz="0" w:space="0" w:color="auto"/>
        <w:right w:val="none" w:sz="0" w:space="0" w:color="auto"/>
      </w:divBdr>
    </w:div>
    <w:div w:id="1214125377">
      <w:bodyDiv w:val="1"/>
      <w:marLeft w:val="0"/>
      <w:marRight w:val="0"/>
      <w:marTop w:val="0"/>
      <w:marBottom w:val="0"/>
      <w:divBdr>
        <w:top w:val="none" w:sz="0" w:space="0" w:color="auto"/>
        <w:left w:val="none" w:sz="0" w:space="0" w:color="auto"/>
        <w:bottom w:val="none" w:sz="0" w:space="0" w:color="auto"/>
        <w:right w:val="none" w:sz="0" w:space="0" w:color="auto"/>
      </w:divBdr>
    </w:div>
    <w:div w:id="1214196499">
      <w:bodyDiv w:val="1"/>
      <w:marLeft w:val="0"/>
      <w:marRight w:val="0"/>
      <w:marTop w:val="0"/>
      <w:marBottom w:val="0"/>
      <w:divBdr>
        <w:top w:val="none" w:sz="0" w:space="0" w:color="auto"/>
        <w:left w:val="none" w:sz="0" w:space="0" w:color="auto"/>
        <w:bottom w:val="none" w:sz="0" w:space="0" w:color="auto"/>
        <w:right w:val="none" w:sz="0" w:space="0" w:color="auto"/>
      </w:divBdr>
    </w:div>
    <w:div w:id="1214544386">
      <w:bodyDiv w:val="1"/>
      <w:marLeft w:val="0"/>
      <w:marRight w:val="0"/>
      <w:marTop w:val="0"/>
      <w:marBottom w:val="0"/>
      <w:divBdr>
        <w:top w:val="none" w:sz="0" w:space="0" w:color="auto"/>
        <w:left w:val="none" w:sz="0" w:space="0" w:color="auto"/>
        <w:bottom w:val="none" w:sz="0" w:space="0" w:color="auto"/>
        <w:right w:val="none" w:sz="0" w:space="0" w:color="auto"/>
      </w:divBdr>
      <w:divsChild>
        <w:div w:id="1239055384">
          <w:marLeft w:val="0"/>
          <w:marRight w:val="0"/>
          <w:marTop w:val="0"/>
          <w:marBottom w:val="0"/>
          <w:divBdr>
            <w:top w:val="none" w:sz="0" w:space="0" w:color="auto"/>
            <w:left w:val="none" w:sz="0" w:space="0" w:color="auto"/>
            <w:bottom w:val="none" w:sz="0" w:space="0" w:color="auto"/>
            <w:right w:val="none" w:sz="0" w:space="0" w:color="auto"/>
          </w:divBdr>
        </w:div>
      </w:divsChild>
    </w:div>
    <w:div w:id="1215654188">
      <w:bodyDiv w:val="1"/>
      <w:marLeft w:val="0"/>
      <w:marRight w:val="0"/>
      <w:marTop w:val="0"/>
      <w:marBottom w:val="0"/>
      <w:divBdr>
        <w:top w:val="none" w:sz="0" w:space="0" w:color="auto"/>
        <w:left w:val="none" w:sz="0" w:space="0" w:color="auto"/>
        <w:bottom w:val="none" w:sz="0" w:space="0" w:color="auto"/>
        <w:right w:val="none" w:sz="0" w:space="0" w:color="auto"/>
      </w:divBdr>
    </w:div>
    <w:div w:id="1216311756">
      <w:bodyDiv w:val="1"/>
      <w:marLeft w:val="0"/>
      <w:marRight w:val="0"/>
      <w:marTop w:val="0"/>
      <w:marBottom w:val="0"/>
      <w:divBdr>
        <w:top w:val="none" w:sz="0" w:space="0" w:color="auto"/>
        <w:left w:val="none" w:sz="0" w:space="0" w:color="auto"/>
        <w:bottom w:val="none" w:sz="0" w:space="0" w:color="auto"/>
        <w:right w:val="none" w:sz="0" w:space="0" w:color="auto"/>
      </w:divBdr>
    </w:div>
    <w:div w:id="1216430264">
      <w:bodyDiv w:val="1"/>
      <w:marLeft w:val="0"/>
      <w:marRight w:val="0"/>
      <w:marTop w:val="0"/>
      <w:marBottom w:val="0"/>
      <w:divBdr>
        <w:top w:val="none" w:sz="0" w:space="0" w:color="auto"/>
        <w:left w:val="none" w:sz="0" w:space="0" w:color="auto"/>
        <w:bottom w:val="none" w:sz="0" w:space="0" w:color="auto"/>
        <w:right w:val="none" w:sz="0" w:space="0" w:color="auto"/>
      </w:divBdr>
    </w:div>
    <w:div w:id="1216888789">
      <w:bodyDiv w:val="1"/>
      <w:marLeft w:val="0"/>
      <w:marRight w:val="0"/>
      <w:marTop w:val="0"/>
      <w:marBottom w:val="0"/>
      <w:divBdr>
        <w:top w:val="none" w:sz="0" w:space="0" w:color="auto"/>
        <w:left w:val="none" w:sz="0" w:space="0" w:color="auto"/>
        <w:bottom w:val="none" w:sz="0" w:space="0" w:color="auto"/>
        <w:right w:val="none" w:sz="0" w:space="0" w:color="auto"/>
      </w:divBdr>
    </w:div>
    <w:div w:id="1217428481">
      <w:bodyDiv w:val="1"/>
      <w:marLeft w:val="0"/>
      <w:marRight w:val="0"/>
      <w:marTop w:val="0"/>
      <w:marBottom w:val="0"/>
      <w:divBdr>
        <w:top w:val="none" w:sz="0" w:space="0" w:color="auto"/>
        <w:left w:val="none" w:sz="0" w:space="0" w:color="auto"/>
        <w:bottom w:val="none" w:sz="0" w:space="0" w:color="auto"/>
        <w:right w:val="none" w:sz="0" w:space="0" w:color="auto"/>
      </w:divBdr>
    </w:div>
    <w:div w:id="1217624839">
      <w:bodyDiv w:val="1"/>
      <w:marLeft w:val="0"/>
      <w:marRight w:val="0"/>
      <w:marTop w:val="0"/>
      <w:marBottom w:val="0"/>
      <w:divBdr>
        <w:top w:val="none" w:sz="0" w:space="0" w:color="auto"/>
        <w:left w:val="none" w:sz="0" w:space="0" w:color="auto"/>
        <w:bottom w:val="none" w:sz="0" w:space="0" w:color="auto"/>
        <w:right w:val="none" w:sz="0" w:space="0" w:color="auto"/>
      </w:divBdr>
    </w:div>
    <w:div w:id="1217888082">
      <w:bodyDiv w:val="1"/>
      <w:marLeft w:val="0"/>
      <w:marRight w:val="0"/>
      <w:marTop w:val="0"/>
      <w:marBottom w:val="0"/>
      <w:divBdr>
        <w:top w:val="none" w:sz="0" w:space="0" w:color="auto"/>
        <w:left w:val="none" w:sz="0" w:space="0" w:color="auto"/>
        <w:bottom w:val="none" w:sz="0" w:space="0" w:color="auto"/>
        <w:right w:val="none" w:sz="0" w:space="0" w:color="auto"/>
      </w:divBdr>
    </w:div>
    <w:div w:id="1217929626">
      <w:bodyDiv w:val="1"/>
      <w:marLeft w:val="0"/>
      <w:marRight w:val="0"/>
      <w:marTop w:val="0"/>
      <w:marBottom w:val="0"/>
      <w:divBdr>
        <w:top w:val="none" w:sz="0" w:space="0" w:color="auto"/>
        <w:left w:val="none" w:sz="0" w:space="0" w:color="auto"/>
        <w:bottom w:val="none" w:sz="0" w:space="0" w:color="auto"/>
        <w:right w:val="none" w:sz="0" w:space="0" w:color="auto"/>
      </w:divBdr>
    </w:div>
    <w:div w:id="1218317045">
      <w:bodyDiv w:val="1"/>
      <w:marLeft w:val="0"/>
      <w:marRight w:val="0"/>
      <w:marTop w:val="0"/>
      <w:marBottom w:val="0"/>
      <w:divBdr>
        <w:top w:val="none" w:sz="0" w:space="0" w:color="auto"/>
        <w:left w:val="none" w:sz="0" w:space="0" w:color="auto"/>
        <w:bottom w:val="none" w:sz="0" w:space="0" w:color="auto"/>
        <w:right w:val="none" w:sz="0" w:space="0" w:color="auto"/>
      </w:divBdr>
    </w:div>
    <w:div w:id="1218320934">
      <w:bodyDiv w:val="1"/>
      <w:marLeft w:val="0"/>
      <w:marRight w:val="0"/>
      <w:marTop w:val="0"/>
      <w:marBottom w:val="0"/>
      <w:divBdr>
        <w:top w:val="none" w:sz="0" w:space="0" w:color="auto"/>
        <w:left w:val="none" w:sz="0" w:space="0" w:color="auto"/>
        <w:bottom w:val="none" w:sz="0" w:space="0" w:color="auto"/>
        <w:right w:val="none" w:sz="0" w:space="0" w:color="auto"/>
      </w:divBdr>
    </w:div>
    <w:div w:id="1218473716">
      <w:bodyDiv w:val="1"/>
      <w:marLeft w:val="0"/>
      <w:marRight w:val="0"/>
      <w:marTop w:val="0"/>
      <w:marBottom w:val="0"/>
      <w:divBdr>
        <w:top w:val="none" w:sz="0" w:space="0" w:color="auto"/>
        <w:left w:val="none" w:sz="0" w:space="0" w:color="auto"/>
        <w:bottom w:val="none" w:sz="0" w:space="0" w:color="auto"/>
        <w:right w:val="none" w:sz="0" w:space="0" w:color="auto"/>
      </w:divBdr>
    </w:div>
    <w:div w:id="1218511796">
      <w:bodyDiv w:val="1"/>
      <w:marLeft w:val="0"/>
      <w:marRight w:val="0"/>
      <w:marTop w:val="0"/>
      <w:marBottom w:val="0"/>
      <w:divBdr>
        <w:top w:val="none" w:sz="0" w:space="0" w:color="auto"/>
        <w:left w:val="none" w:sz="0" w:space="0" w:color="auto"/>
        <w:bottom w:val="none" w:sz="0" w:space="0" w:color="auto"/>
        <w:right w:val="none" w:sz="0" w:space="0" w:color="auto"/>
      </w:divBdr>
    </w:div>
    <w:div w:id="1218518174">
      <w:bodyDiv w:val="1"/>
      <w:marLeft w:val="0"/>
      <w:marRight w:val="0"/>
      <w:marTop w:val="0"/>
      <w:marBottom w:val="0"/>
      <w:divBdr>
        <w:top w:val="none" w:sz="0" w:space="0" w:color="auto"/>
        <w:left w:val="none" w:sz="0" w:space="0" w:color="auto"/>
        <w:bottom w:val="none" w:sz="0" w:space="0" w:color="auto"/>
        <w:right w:val="none" w:sz="0" w:space="0" w:color="auto"/>
      </w:divBdr>
    </w:div>
    <w:div w:id="1218591490">
      <w:bodyDiv w:val="1"/>
      <w:marLeft w:val="0"/>
      <w:marRight w:val="0"/>
      <w:marTop w:val="0"/>
      <w:marBottom w:val="0"/>
      <w:divBdr>
        <w:top w:val="none" w:sz="0" w:space="0" w:color="auto"/>
        <w:left w:val="none" w:sz="0" w:space="0" w:color="auto"/>
        <w:bottom w:val="none" w:sz="0" w:space="0" w:color="auto"/>
        <w:right w:val="none" w:sz="0" w:space="0" w:color="auto"/>
      </w:divBdr>
    </w:div>
    <w:div w:id="1218667875">
      <w:bodyDiv w:val="1"/>
      <w:marLeft w:val="0"/>
      <w:marRight w:val="0"/>
      <w:marTop w:val="0"/>
      <w:marBottom w:val="0"/>
      <w:divBdr>
        <w:top w:val="none" w:sz="0" w:space="0" w:color="auto"/>
        <w:left w:val="none" w:sz="0" w:space="0" w:color="auto"/>
        <w:bottom w:val="none" w:sz="0" w:space="0" w:color="auto"/>
        <w:right w:val="none" w:sz="0" w:space="0" w:color="auto"/>
      </w:divBdr>
    </w:div>
    <w:div w:id="1218709128">
      <w:bodyDiv w:val="1"/>
      <w:marLeft w:val="0"/>
      <w:marRight w:val="0"/>
      <w:marTop w:val="0"/>
      <w:marBottom w:val="0"/>
      <w:divBdr>
        <w:top w:val="none" w:sz="0" w:space="0" w:color="auto"/>
        <w:left w:val="none" w:sz="0" w:space="0" w:color="auto"/>
        <w:bottom w:val="none" w:sz="0" w:space="0" w:color="auto"/>
        <w:right w:val="none" w:sz="0" w:space="0" w:color="auto"/>
      </w:divBdr>
    </w:div>
    <w:div w:id="1219391605">
      <w:bodyDiv w:val="1"/>
      <w:marLeft w:val="0"/>
      <w:marRight w:val="0"/>
      <w:marTop w:val="0"/>
      <w:marBottom w:val="0"/>
      <w:divBdr>
        <w:top w:val="none" w:sz="0" w:space="0" w:color="auto"/>
        <w:left w:val="none" w:sz="0" w:space="0" w:color="auto"/>
        <w:bottom w:val="none" w:sz="0" w:space="0" w:color="auto"/>
        <w:right w:val="none" w:sz="0" w:space="0" w:color="auto"/>
      </w:divBdr>
    </w:div>
    <w:div w:id="1219437885">
      <w:bodyDiv w:val="1"/>
      <w:marLeft w:val="0"/>
      <w:marRight w:val="0"/>
      <w:marTop w:val="0"/>
      <w:marBottom w:val="0"/>
      <w:divBdr>
        <w:top w:val="none" w:sz="0" w:space="0" w:color="auto"/>
        <w:left w:val="none" w:sz="0" w:space="0" w:color="auto"/>
        <w:bottom w:val="none" w:sz="0" w:space="0" w:color="auto"/>
        <w:right w:val="none" w:sz="0" w:space="0" w:color="auto"/>
      </w:divBdr>
    </w:div>
    <w:div w:id="1219591088">
      <w:bodyDiv w:val="1"/>
      <w:marLeft w:val="0"/>
      <w:marRight w:val="0"/>
      <w:marTop w:val="0"/>
      <w:marBottom w:val="0"/>
      <w:divBdr>
        <w:top w:val="none" w:sz="0" w:space="0" w:color="auto"/>
        <w:left w:val="none" w:sz="0" w:space="0" w:color="auto"/>
        <w:bottom w:val="none" w:sz="0" w:space="0" w:color="auto"/>
        <w:right w:val="none" w:sz="0" w:space="0" w:color="auto"/>
      </w:divBdr>
    </w:div>
    <w:div w:id="1219978619">
      <w:bodyDiv w:val="1"/>
      <w:marLeft w:val="0"/>
      <w:marRight w:val="0"/>
      <w:marTop w:val="0"/>
      <w:marBottom w:val="0"/>
      <w:divBdr>
        <w:top w:val="none" w:sz="0" w:space="0" w:color="auto"/>
        <w:left w:val="none" w:sz="0" w:space="0" w:color="auto"/>
        <w:bottom w:val="none" w:sz="0" w:space="0" w:color="auto"/>
        <w:right w:val="none" w:sz="0" w:space="0" w:color="auto"/>
      </w:divBdr>
    </w:div>
    <w:div w:id="1220439725">
      <w:bodyDiv w:val="1"/>
      <w:marLeft w:val="0"/>
      <w:marRight w:val="0"/>
      <w:marTop w:val="0"/>
      <w:marBottom w:val="0"/>
      <w:divBdr>
        <w:top w:val="none" w:sz="0" w:space="0" w:color="auto"/>
        <w:left w:val="none" w:sz="0" w:space="0" w:color="auto"/>
        <w:bottom w:val="none" w:sz="0" w:space="0" w:color="auto"/>
        <w:right w:val="none" w:sz="0" w:space="0" w:color="auto"/>
      </w:divBdr>
    </w:div>
    <w:div w:id="1220633016">
      <w:bodyDiv w:val="1"/>
      <w:marLeft w:val="0"/>
      <w:marRight w:val="0"/>
      <w:marTop w:val="0"/>
      <w:marBottom w:val="0"/>
      <w:divBdr>
        <w:top w:val="none" w:sz="0" w:space="0" w:color="auto"/>
        <w:left w:val="none" w:sz="0" w:space="0" w:color="auto"/>
        <w:bottom w:val="none" w:sz="0" w:space="0" w:color="auto"/>
        <w:right w:val="none" w:sz="0" w:space="0" w:color="auto"/>
      </w:divBdr>
    </w:div>
    <w:div w:id="1220822930">
      <w:bodyDiv w:val="1"/>
      <w:marLeft w:val="0"/>
      <w:marRight w:val="0"/>
      <w:marTop w:val="0"/>
      <w:marBottom w:val="0"/>
      <w:divBdr>
        <w:top w:val="none" w:sz="0" w:space="0" w:color="auto"/>
        <w:left w:val="none" w:sz="0" w:space="0" w:color="auto"/>
        <w:bottom w:val="none" w:sz="0" w:space="0" w:color="auto"/>
        <w:right w:val="none" w:sz="0" w:space="0" w:color="auto"/>
      </w:divBdr>
    </w:div>
    <w:div w:id="1221215375">
      <w:bodyDiv w:val="1"/>
      <w:marLeft w:val="0"/>
      <w:marRight w:val="0"/>
      <w:marTop w:val="0"/>
      <w:marBottom w:val="0"/>
      <w:divBdr>
        <w:top w:val="none" w:sz="0" w:space="0" w:color="auto"/>
        <w:left w:val="none" w:sz="0" w:space="0" w:color="auto"/>
        <w:bottom w:val="none" w:sz="0" w:space="0" w:color="auto"/>
        <w:right w:val="none" w:sz="0" w:space="0" w:color="auto"/>
      </w:divBdr>
    </w:div>
    <w:div w:id="1221331147">
      <w:bodyDiv w:val="1"/>
      <w:marLeft w:val="0"/>
      <w:marRight w:val="0"/>
      <w:marTop w:val="0"/>
      <w:marBottom w:val="0"/>
      <w:divBdr>
        <w:top w:val="none" w:sz="0" w:space="0" w:color="auto"/>
        <w:left w:val="none" w:sz="0" w:space="0" w:color="auto"/>
        <w:bottom w:val="none" w:sz="0" w:space="0" w:color="auto"/>
        <w:right w:val="none" w:sz="0" w:space="0" w:color="auto"/>
      </w:divBdr>
    </w:div>
    <w:div w:id="1221667642">
      <w:bodyDiv w:val="1"/>
      <w:marLeft w:val="0"/>
      <w:marRight w:val="0"/>
      <w:marTop w:val="0"/>
      <w:marBottom w:val="0"/>
      <w:divBdr>
        <w:top w:val="none" w:sz="0" w:space="0" w:color="auto"/>
        <w:left w:val="none" w:sz="0" w:space="0" w:color="auto"/>
        <w:bottom w:val="none" w:sz="0" w:space="0" w:color="auto"/>
        <w:right w:val="none" w:sz="0" w:space="0" w:color="auto"/>
      </w:divBdr>
    </w:div>
    <w:div w:id="1221670129">
      <w:bodyDiv w:val="1"/>
      <w:marLeft w:val="0"/>
      <w:marRight w:val="0"/>
      <w:marTop w:val="0"/>
      <w:marBottom w:val="0"/>
      <w:divBdr>
        <w:top w:val="none" w:sz="0" w:space="0" w:color="auto"/>
        <w:left w:val="none" w:sz="0" w:space="0" w:color="auto"/>
        <w:bottom w:val="none" w:sz="0" w:space="0" w:color="auto"/>
        <w:right w:val="none" w:sz="0" w:space="0" w:color="auto"/>
      </w:divBdr>
    </w:div>
    <w:div w:id="1221670790">
      <w:bodyDiv w:val="1"/>
      <w:marLeft w:val="0"/>
      <w:marRight w:val="0"/>
      <w:marTop w:val="0"/>
      <w:marBottom w:val="0"/>
      <w:divBdr>
        <w:top w:val="none" w:sz="0" w:space="0" w:color="auto"/>
        <w:left w:val="none" w:sz="0" w:space="0" w:color="auto"/>
        <w:bottom w:val="none" w:sz="0" w:space="0" w:color="auto"/>
        <w:right w:val="none" w:sz="0" w:space="0" w:color="auto"/>
      </w:divBdr>
    </w:div>
    <w:div w:id="1221938303">
      <w:bodyDiv w:val="1"/>
      <w:marLeft w:val="0"/>
      <w:marRight w:val="0"/>
      <w:marTop w:val="0"/>
      <w:marBottom w:val="0"/>
      <w:divBdr>
        <w:top w:val="none" w:sz="0" w:space="0" w:color="auto"/>
        <w:left w:val="none" w:sz="0" w:space="0" w:color="auto"/>
        <w:bottom w:val="none" w:sz="0" w:space="0" w:color="auto"/>
        <w:right w:val="none" w:sz="0" w:space="0" w:color="auto"/>
      </w:divBdr>
    </w:div>
    <w:div w:id="1222668389">
      <w:bodyDiv w:val="1"/>
      <w:marLeft w:val="0"/>
      <w:marRight w:val="0"/>
      <w:marTop w:val="0"/>
      <w:marBottom w:val="0"/>
      <w:divBdr>
        <w:top w:val="none" w:sz="0" w:space="0" w:color="auto"/>
        <w:left w:val="none" w:sz="0" w:space="0" w:color="auto"/>
        <w:bottom w:val="none" w:sz="0" w:space="0" w:color="auto"/>
        <w:right w:val="none" w:sz="0" w:space="0" w:color="auto"/>
      </w:divBdr>
      <w:divsChild>
        <w:div w:id="2105804445">
          <w:marLeft w:val="0"/>
          <w:marRight w:val="0"/>
          <w:marTop w:val="0"/>
          <w:marBottom w:val="0"/>
          <w:divBdr>
            <w:top w:val="none" w:sz="0" w:space="0" w:color="auto"/>
            <w:left w:val="none" w:sz="0" w:space="0" w:color="auto"/>
            <w:bottom w:val="none" w:sz="0" w:space="0" w:color="auto"/>
            <w:right w:val="none" w:sz="0" w:space="0" w:color="auto"/>
          </w:divBdr>
        </w:div>
      </w:divsChild>
    </w:div>
    <w:div w:id="1222710053">
      <w:bodyDiv w:val="1"/>
      <w:marLeft w:val="0"/>
      <w:marRight w:val="0"/>
      <w:marTop w:val="0"/>
      <w:marBottom w:val="0"/>
      <w:divBdr>
        <w:top w:val="none" w:sz="0" w:space="0" w:color="auto"/>
        <w:left w:val="none" w:sz="0" w:space="0" w:color="auto"/>
        <w:bottom w:val="none" w:sz="0" w:space="0" w:color="auto"/>
        <w:right w:val="none" w:sz="0" w:space="0" w:color="auto"/>
      </w:divBdr>
    </w:div>
    <w:div w:id="1223053955">
      <w:bodyDiv w:val="1"/>
      <w:marLeft w:val="0"/>
      <w:marRight w:val="0"/>
      <w:marTop w:val="0"/>
      <w:marBottom w:val="0"/>
      <w:divBdr>
        <w:top w:val="none" w:sz="0" w:space="0" w:color="auto"/>
        <w:left w:val="none" w:sz="0" w:space="0" w:color="auto"/>
        <w:bottom w:val="none" w:sz="0" w:space="0" w:color="auto"/>
        <w:right w:val="none" w:sz="0" w:space="0" w:color="auto"/>
      </w:divBdr>
    </w:div>
    <w:div w:id="1223059166">
      <w:bodyDiv w:val="1"/>
      <w:marLeft w:val="0"/>
      <w:marRight w:val="0"/>
      <w:marTop w:val="0"/>
      <w:marBottom w:val="0"/>
      <w:divBdr>
        <w:top w:val="none" w:sz="0" w:space="0" w:color="auto"/>
        <w:left w:val="none" w:sz="0" w:space="0" w:color="auto"/>
        <w:bottom w:val="none" w:sz="0" w:space="0" w:color="auto"/>
        <w:right w:val="none" w:sz="0" w:space="0" w:color="auto"/>
      </w:divBdr>
      <w:divsChild>
        <w:div w:id="766343098">
          <w:marLeft w:val="0"/>
          <w:marRight w:val="0"/>
          <w:marTop w:val="0"/>
          <w:marBottom w:val="0"/>
          <w:divBdr>
            <w:top w:val="none" w:sz="0" w:space="0" w:color="auto"/>
            <w:left w:val="none" w:sz="0" w:space="0" w:color="auto"/>
            <w:bottom w:val="none" w:sz="0" w:space="0" w:color="auto"/>
            <w:right w:val="none" w:sz="0" w:space="0" w:color="auto"/>
          </w:divBdr>
        </w:div>
      </w:divsChild>
    </w:div>
    <w:div w:id="1223180807">
      <w:bodyDiv w:val="1"/>
      <w:marLeft w:val="0"/>
      <w:marRight w:val="0"/>
      <w:marTop w:val="0"/>
      <w:marBottom w:val="0"/>
      <w:divBdr>
        <w:top w:val="none" w:sz="0" w:space="0" w:color="auto"/>
        <w:left w:val="none" w:sz="0" w:space="0" w:color="auto"/>
        <w:bottom w:val="none" w:sz="0" w:space="0" w:color="auto"/>
        <w:right w:val="none" w:sz="0" w:space="0" w:color="auto"/>
      </w:divBdr>
      <w:divsChild>
        <w:div w:id="569001827">
          <w:marLeft w:val="0"/>
          <w:marRight w:val="0"/>
          <w:marTop w:val="0"/>
          <w:marBottom w:val="0"/>
          <w:divBdr>
            <w:top w:val="none" w:sz="0" w:space="0" w:color="auto"/>
            <w:left w:val="none" w:sz="0" w:space="0" w:color="auto"/>
            <w:bottom w:val="none" w:sz="0" w:space="0" w:color="auto"/>
            <w:right w:val="none" w:sz="0" w:space="0" w:color="auto"/>
          </w:divBdr>
        </w:div>
      </w:divsChild>
    </w:div>
    <w:div w:id="1223758259">
      <w:bodyDiv w:val="1"/>
      <w:marLeft w:val="0"/>
      <w:marRight w:val="0"/>
      <w:marTop w:val="0"/>
      <w:marBottom w:val="0"/>
      <w:divBdr>
        <w:top w:val="none" w:sz="0" w:space="0" w:color="auto"/>
        <w:left w:val="none" w:sz="0" w:space="0" w:color="auto"/>
        <w:bottom w:val="none" w:sz="0" w:space="0" w:color="auto"/>
        <w:right w:val="none" w:sz="0" w:space="0" w:color="auto"/>
      </w:divBdr>
    </w:div>
    <w:div w:id="1223832891">
      <w:bodyDiv w:val="1"/>
      <w:marLeft w:val="0"/>
      <w:marRight w:val="0"/>
      <w:marTop w:val="0"/>
      <w:marBottom w:val="0"/>
      <w:divBdr>
        <w:top w:val="none" w:sz="0" w:space="0" w:color="auto"/>
        <w:left w:val="none" w:sz="0" w:space="0" w:color="auto"/>
        <w:bottom w:val="none" w:sz="0" w:space="0" w:color="auto"/>
        <w:right w:val="none" w:sz="0" w:space="0" w:color="auto"/>
      </w:divBdr>
    </w:div>
    <w:div w:id="1224020316">
      <w:bodyDiv w:val="1"/>
      <w:marLeft w:val="0"/>
      <w:marRight w:val="0"/>
      <w:marTop w:val="0"/>
      <w:marBottom w:val="0"/>
      <w:divBdr>
        <w:top w:val="none" w:sz="0" w:space="0" w:color="auto"/>
        <w:left w:val="none" w:sz="0" w:space="0" w:color="auto"/>
        <w:bottom w:val="none" w:sz="0" w:space="0" w:color="auto"/>
        <w:right w:val="none" w:sz="0" w:space="0" w:color="auto"/>
      </w:divBdr>
    </w:div>
    <w:div w:id="1224221839">
      <w:bodyDiv w:val="1"/>
      <w:marLeft w:val="0"/>
      <w:marRight w:val="0"/>
      <w:marTop w:val="0"/>
      <w:marBottom w:val="0"/>
      <w:divBdr>
        <w:top w:val="none" w:sz="0" w:space="0" w:color="auto"/>
        <w:left w:val="none" w:sz="0" w:space="0" w:color="auto"/>
        <w:bottom w:val="none" w:sz="0" w:space="0" w:color="auto"/>
        <w:right w:val="none" w:sz="0" w:space="0" w:color="auto"/>
      </w:divBdr>
    </w:div>
    <w:div w:id="1224289061">
      <w:bodyDiv w:val="1"/>
      <w:marLeft w:val="0"/>
      <w:marRight w:val="0"/>
      <w:marTop w:val="0"/>
      <w:marBottom w:val="0"/>
      <w:divBdr>
        <w:top w:val="none" w:sz="0" w:space="0" w:color="auto"/>
        <w:left w:val="none" w:sz="0" w:space="0" w:color="auto"/>
        <w:bottom w:val="none" w:sz="0" w:space="0" w:color="auto"/>
        <w:right w:val="none" w:sz="0" w:space="0" w:color="auto"/>
      </w:divBdr>
      <w:divsChild>
        <w:div w:id="657347832">
          <w:marLeft w:val="0"/>
          <w:marRight w:val="0"/>
          <w:marTop w:val="0"/>
          <w:marBottom w:val="0"/>
          <w:divBdr>
            <w:top w:val="none" w:sz="0" w:space="0" w:color="auto"/>
            <w:left w:val="none" w:sz="0" w:space="0" w:color="auto"/>
            <w:bottom w:val="none" w:sz="0" w:space="0" w:color="auto"/>
            <w:right w:val="none" w:sz="0" w:space="0" w:color="auto"/>
          </w:divBdr>
        </w:div>
      </w:divsChild>
    </w:div>
    <w:div w:id="1224488986">
      <w:bodyDiv w:val="1"/>
      <w:marLeft w:val="0"/>
      <w:marRight w:val="0"/>
      <w:marTop w:val="0"/>
      <w:marBottom w:val="0"/>
      <w:divBdr>
        <w:top w:val="none" w:sz="0" w:space="0" w:color="auto"/>
        <w:left w:val="none" w:sz="0" w:space="0" w:color="auto"/>
        <w:bottom w:val="none" w:sz="0" w:space="0" w:color="auto"/>
        <w:right w:val="none" w:sz="0" w:space="0" w:color="auto"/>
      </w:divBdr>
    </w:div>
    <w:div w:id="1224608001">
      <w:bodyDiv w:val="1"/>
      <w:marLeft w:val="0"/>
      <w:marRight w:val="0"/>
      <w:marTop w:val="0"/>
      <w:marBottom w:val="0"/>
      <w:divBdr>
        <w:top w:val="none" w:sz="0" w:space="0" w:color="auto"/>
        <w:left w:val="none" w:sz="0" w:space="0" w:color="auto"/>
        <w:bottom w:val="none" w:sz="0" w:space="0" w:color="auto"/>
        <w:right w:val="none" w:sz="0" w:space="0" w:color="auto"/>
      </w:divBdr>
      <w:divsChild>
        <w:div w:id="1781870307">
          <w:marLeft w:val="0"/>
          <w:marRight w:val="0"/>
          <w:marTop w:val="0"/>
          <w:marBottom w:val="0"/>
          <w:divBdr>
            <w:top w:val="none" w:sz="0" w:space="0" w:color="auto"/>
            <w:left w:val="none" w:sz="0" w:space="0" w:color="auto"/>
            <w:bottom w:val="none" w:sz="0" w:space="0" w:color="auto"/>
            <w:right w:val="none" w:sz="0" w:space="0" w:color="auto"/>
          </w:divBdr>
        </w:div>
      </w:divsChild>
    </w:div>
    <w:div w:id="1224831216">
      <w:bodyDiv w:val="1"/>
      <w:marLeft w:val="0"/>
      <w:marRight w:val="0"/>
      <w:marTop w:val="0"/>
      <w:marBottom w:val="0"/>
      <w:divBdr>
        <w:top w:val="none" w:sz="0" w:space="0" w:color="auto"/>
        <w:left w:val="none" w:sz="0" w:space="0" w:color="auto"/>
        <w:bottom w:val="none" w:sz="0" w:space="0" w:color="auto"/>
        <w:right w:val="none" w:sz="0" w:space="0" w:color="auto"/>
      </w:divBdr>
    </w:div>
    <w:div w:id="1224871455">
      <w:bodyDiv w:val="1"/>
      <w:marLeft w:val="0"/>
      <w:marRight w:val="0"/>
      <w:marTop w:val="0"/>
      <w:marBottom w:val="0"/>
      <w:divBdr>
        <w:top w:val="none" w:sz="0" w:space="0" w:color="auto"/>
        <w:left w:val="none" w:sz="0" w:space="0" w:color="auto"/>
        <w:bottom w:val="none" w:sz="0" w:space="0" w:color="auto"/>
        <w:right w:val="none" w:sz="0" w:space="0" w:color="auto"/>
      </w:divBdr>
    </w:div>
    <w:div w:id="1225068050">
      <w:bodyDiv w:val="1"/>
      <w:marLeft w:val="0"/>
      <w:marRight w:val="0"/>
      <w:marTop w:val="0"/>
      <w:marBottom w:val="0"/>
      <w:divBdr>
        <w:top w:val="none" w:sz="0" w:space="0" w:color="auto"/>
        <w:left w:val="none" w:sz="0" w:space="0" w:color="auto"/>
        <w:bottom w:val="none" w:sz="0" w:space="0" w:color="auto"/>
        <w:right w:val="none" w:sz="0" w:space="0" w:color="auto"/>
      </w:divBdr>
    </w:div>
    <w:div w:id="1225145327">
      <w:bodyDiv w:val="1"/>
      <w:marLeft w:val="0"/>
      <w:marRight w:val="0"/>
      <w:marTop w:val="0"/>
      <w:marBottom w:val="0"/>
      <w:divBdr>
        <w:top w:val="none" w:sz="0" w:space="0" w:color="auto"/>
        <w:left w:val="none" w:sz="0" w:space="0" w:color="auto"/>
        <w:bottom w:val="none" w:sz="0" w:space="0" w:color="auto"/>
        <w:right w:val="none" w:sz="0" w:space="0" w:color="auto"/>
      </w:divBdr>
    </w:div>
    <w:div w:id="1225532459">
      <w:bodyDiv w:val="1"/>
      <w:marLeft w:val="0"/>
      <w:marRight w:val="0"/>
      <w:marTop w:val="0"/>
      <w:marBottom w:val="0"/>
      <w:divBdr>
        <w:top w:val="none" w:sz="0" w:space="0" w:color="auto"/>
        <w:left w:val="none" w:sz="0" w:space="0" w:color="auto"/>
        <w:bottom w:val="none" w:sz="0" w:space="0" w:color="auto"/>
        <w:right w:val="none" w:sz="0" w:space="0" w:color="auto"/>
      </w:divBdr>
    </w:div>
    <w:div w:id="1226145681">
      <w:bodyDiv w:val="1"/>
      <w:marLeft w:val="0"/>
      <w:marRight w:val="0"/>
      <w:marTop w:val="0"/>
      <w:marBottom w:val="0"/>
      <w:divBdr>
        <w:top w:val="none" w:sz="0" w:space="0" w:color="auto"/>
        <w:left w:val="none" w:sz="0" w:space="0" w:color="auto"/>
        <w:bottom w:val="none" w:sz="0" w:space="0" w:color="auto"/>
        <w:right w:val="none" w:sz="0" w:space="0" w:color="auto"/>
      </w:divBdr>
    </w:div>
    <w:div w:id="1226337657">
      <w:bodyDiv w:val="1"/>
      <w:marLeft w:val="0"/>
      <w:marRight w:val="0"/>
      <w:marTop w:val="0"/>
      <w:marBottom w:val="0"/>
      <w:divBdr>
        <w:top w:val="none" w:sz="0" w:space="0" w:color="auto"/>
        <w:left w:val="none" w:sz="0" w:space="0" w:color="auto"/>
        <w:bottom w:val="none" w:sz="0" w:space="0" w:color="auto"/>
        <w:right w:val="none" w:sz="0" w:space="0" w:color="auto"/>
      </w:divBdr>
    </w:div>
    <w:div w:id="1226455873">
      <w:bodyDiv w:val="1"/>
      <w:marLeft w:val="0"/>
      <w:marRight w:val="0"/>
      <w:marTop w:val="0"/>
      <w:marBottom w:val="0"/>
      <w:divBdr>
        <w:top w:val="none" w:sz="0" w:space="0" w:color="auto"/>
        <w:left w:val="none" w:sz="0" w:space="0" w:color="auto"/>
        <w:bottom w:val="none" w:sz="0" w:space="0" w:color="auto"/>
        <w:right w:val="none" w:sz="0" w:space="0" w:color="auto"/>
      </w:divBdr>
    </w:div>
    <w:div w:id="1226573745">
      <w:bodyDiv w:val="1"/>
      <w:marLeft w:val="0"/>
      <w:marRight w:val="0"/>
      <w:marTop w:val="0"/>
      <w:marBottom w:val="0"/>
      <w:divBdr>
        <w:top w:val="none" w:sz="0" w:space="0" w:color="auto"/>
        <w:left w:val="none" w:sz="0" w:space="0" w:color="auto"/>
        <w:bottom w:val="none" w:sz="0" w:space="0" w:color="auto"/>
        <w:right w:val="none" w:sz="0" w:space="0" w:color="auto"/>
      </w:divBdr>
    </w:div>
    <w:div w:id="1226598745">
      <w:bodyDiv w:val="1"/>
      <w:marLeft w:val="0"/>
      <w:marRight w:val="0"/>
      <w:marTop w:val="0"/>
      <w:marBottom w:val="0"/>
      <w:divBdr>
        <w:top w:val="none" w:sz="0" w:space="0" w:color="auto"/>
        <w:left w:val="none" w:sz="0" w:space="0" w:color="auto"/>
        <w:bottom w:val="none" w:sz="0" w:space="0" w:color="auto"/>
        <w:right w:val="none" w:sz="0" w:space="0" w:color="auto"/>
      </w:divBdr>
      <w:divsChild>
        <w:div w:id="1430930829">
          <w:marLeft w:val="0"/>
          <w:marRight w:val="0"/>
          <w:marTop w:val="0"/>
          <w:marBottom w:val="0"/>
          <w:divBdr>
            <w:top w:val="none" w:sz="0" w:space="0" w:color="auto"/>
            <w:left w:val="none" w:sz="0" w:space="0" w:color="auto"/>
            <w:bottom w:val="none" w:sz="0" w:space="0" w:color="auto"/>
            <w:right w:val="none" w:sz="0" w:space="0" w:color="auto"/>
          </w:divBdr>
        </w:div>
      </w:divsChild>
    </w:div>
    <w:div w:id="1227372030">
      <w:bodyDiv w:val="1"/>
      <w:marLeft w:val="0"/>
      <w:marRight w:val="0"/>
      <w:marTop w:val="0"/>
      <w:marBottom w:val="0"/>
      <w:divBdr>
        <w:top w:val="none" w:sz="0" w:space="0" w:color="auto"/>
        <w:left w:val="none" w:sz="0" w:space="0" w:color="auto"/>
        <w:bottom w:val="none" w:sz="0" w:space="0" w:color="auto"/>
        <w:right w:val="none" w:sz="0" w:space="0" w:color="auto"/>
      </w:divBdr>
    </w:div>
    <w:div w:id="1227838227">
      <w:bodyDiv w:val="1"/>
      <w:marLeft w:val="0"/>
      <w:marRight w:val="0"/>
      <w:marTop w:val="0"/>
      <w:marBottom w:val="0"/>
      <w:divBdr>
        <w:top w:val="none" w:sz="0" w:space="0" w:color="auto"/>
        <w:left w:val="none" w:sz="0" w:space="0" w:color="auto"/>
        <w:bottom w:val="none" w:sz="0" w:space="0" w:color="auto"/>
        <w:right w:val="none" w:sz="0" w:space="0" w:color="auto"/>
      </w:divBdr>
    </w:div>
    <w:div w:id="1227842040">
      <w:bodyDiv w:val="1"/>
      <w:marLeft w:val="0"/>
      <w:marRight w:val="0"/>
      <w:marTop w:val="0"/>
      <w:marBottom w:val="0"/>
      <w:divBdr>
        <w:top w:val="none" w:sz="0" w:space="0" w:color="auto"/>
        <w:left w:val="none" w:sz="0" w:space="0" w:color="auto"/>
        <w:bottom w:val="none" w:sz="0" w:space="0" w:color="auto"/>
        <w:right w:val="none" w:sz="0" w:space="0" w:color="auto"/>
      </w:divBdr>
    </w:div>
    <w:div w:id="122795549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13">
          <w:marLeft w:val="0"/>
          <w:marRight w:val="0"/>
          <w:marTop w:val="0"/>
          <w:marBottom w:val="0"/>
          <w:divBdr>
            <w:top w:val="none" w:sz="0" w:space="0" w:color="auto"/>
            <w:left w:val="none" w:sz="0" w:space="0" w:color="auto"/>
            <w:bottom w:val="none" w:sz="0" w:space="0" w:color="auto"/>
            <w:right w:val="none" w:sz="0" w:space="0" w:color="auto"/>
          </w:divBdr>
        </w:div>
      </w:divsChild>
    </w:div>
    <w:div w:id="1228297333">
      <w:bodyDiv w:val="1"/>
      <w:marLeft w:val="0"/>
      <w:marRight w:val="0"/>
      <w:marTop w:val="0"/>
      <w:marBottom w:val="0"/>
      <w:divBdr>
        <w:top w:val="none" w:sz="0" w:space="0" w:color="auto"/>
        <w:left w:val="none" w:sz="0" w:space="0" w:color="auto"/>
        <w:bottom w:val="none" w:sz="0" w:space="0" w:color="auto"/>
        <w:right w:val="none" w:sz="0" w:space="0" w:color="auto"/>
      </w:divBdr>
    </w:div>
    <w:div w:id="1228567486">
      <w:bodyDiv w:val="1"/>
      <w:marLeft w:val="0"/>
      <w:marRight w:val="0"/>
      <w:marTop w:val="0"/>
      <w:marBottom w:val="0"/>
      <w:divBdr>
        <w:top w:val="none" w:sz="0" w:space="0" w:color="auto"/>
        <w:left w:val="none" w:sz="0" w:space="0" w:color="auto"/>
        <w:bottom w:val="none" w:sz="0" w:space="0" w:color="auto"/>
        <w:right w:val="none" w:sz="0" w:space="0" w:color="auto"/>
      </w:divBdr>
    </w:div>
    <w:div w:id="1228801720">
      <w:bodyDiv w:val="1"/>
      <w:marLeft w:val="0"/>
      <w:marRight w:val="0"/>
      <w:marTop w:val="0"/>
      <w:marBottom w:val="0"/>
      <w:divBdr>
        <w:top w:val="none" w:sz="0" w:space="0" w:color="auto"/>
        <w:left w:val="none" w:sz="0" w:space="0" w:color="auto"/>
        <w:bottom w:val="none" w:sz="0" w:space="0" w:color="auto"/>
        <w:right w:val="none" w:sz="0" w:space="0" w:color="auto"/>
      </w:divBdr>
    </w:div>
    <w:div w:id="1228953265">
      <w:bodyDiv w:val="1"/>
      <w:marLeft w:val="0"/>
      <w:marRight w:val="0"/>
      <w:marTop w:val="0"/>
      <w:marBottom w:val="0"/>
      <w:divBdr>
        <w:top w:val="none" w:sz="0" w:space="0" w:color="auto"/>
        <w:left w:val="none" w:sz="0" w:space="0" w:color="auto"/>
        <w:bottom w:val="none" w:sz="0" w:space="0" w:color="auto"/>
        <w:right w:val="none" w:sz="0" w:space="0" w:color="auto"/>
      </w:divBdr>
    </w:div>
    <w:div w:id="1228998326">
      <w:bodyDiv w:val="1"/>
      <w:marLeft w:val="0"/>
      <w:marRight w:val="0"/>
      <w:marTop w:val="0"/>
      <w:marBottom w:val="0"/>
      <w:divBdr>
        <w:top w:val="none" w:sz="0" w:space="0" w:color="auto"/>
        <w:left w:val="none" w:sz="0" w:space="0" w:color="auto"/>
        <w:bottom w:val="none" w:sz="0" w:space="0" w:color="auto"/>
        <w:right w:val="none" w:sz="0" w:space="0" w:color="auto"/>
      </w:divBdr>
    </w:div>
    <w:div w:id="1229148692">
      <w:bodyDiv w:val="1"/>
      <w:marLeft w:val="0"/>
      <w:marRight w:val="0"/>
      <w:marTop w:val="0"/>
      <w:marBottom w:val="0"/>
      <w:divBdr>
        <w:top w:val="none" w:sz="0" w:space="0" w:color="auto"/>
        <w:left w:val="none" w:sz="0" w:space="0" w:color="auto"/>
        <w:bottom w:val="none" w:sz="0" w:space="0" w:color="auto"/>
        <w:right w:val="none" w:sz="0" w:space="0" w:color="auto"/>
      </w:divBdr>
    </w:div>
    <w:div w:id="1229222960">
      <w:bodyDiv w:val="1"/>
      <w:marLeft w:val="0"/>
      <w:marRight w:val="0"/>
      <w:marTop w:val="0"/>
      <w:marBottom w:val="0"/>
      <w:divBdr>
        <w:top w:val="none" w:sz="0" w:space="0" w:color="auto"/>
        <w:left w:val="none" w:sz="0" w:space="0" w:color="auto"/>
        <w:bottom w:val="none" w:sz="0" w:space="0" w:color="auto"/>
        <w:right w:val="none" w:sz="0" w:space="0" w:color="auto"/>
      </w:divBdr>
    </w:div>
    <w:div w:id="1229608869">
      <w:bodyDiv w:val="1"/>
      <w:marLeft w:val="0"/>
      <w:marRight w:val="0"/>
      <w:marTop w:val="0"/>
      <w:marBottom w:val="0"/>
      <w:divBdr>
        <w:top w:val="none" w:sz="0" w:space="0" w:color="auto"/>
        <w:left w:val="none" w:sz="0" w:space="0" w:color="auto"/>
        <w:bottom w:val="none" w:sz="0" w:space="0" w:color="auto"/>
        <w:right w:val="none" w:sz="0" w:space="0" w:color="auto"/>
      </w:divBdr>
    </w:div>
    <w:div w:id="1229807106">
      <w:bodyDiv w:val="1"/>
      <w:marLeft w:val="0"/>
      <w:marRight w:val="0"/>
      <w:marTop w:val="0"/>
      <w:marBottom w:val="0"/>
      <w:divBdr>
        <w:top w:val="none" w:sz="0" w:space="0" w:color="auto"/>
        <w:left w:val="none" w:sz="0" w:space="0" w:color="auto"/>
        <w:bottom w:val="none" w:sz="0" w:space="0" w:color="auto"/>
        <w:right w:val="none" w:sz="0" w:space="0" w:color="auto"/>
      </w:divBdr>
    </w:div>
    <w:div w:id="1229879352">
      <w:bodyDiv w:val="1"/>
      <w:marLeft w:val="0"/>
      <w:marRight w:val="0"/>
      <w:marTop w:val="0"/>
      <w:marBottom w:val="0"/>
      <w:divBdr>
        <w:top w:val="none" w:sz="0" w:space="0" w:color="auto"/>
        <w:left w:val="none" w:sz="0" w:space="0" w:color="auto"/>
        <w:bottom w:val="none" w:sz="0" w:space="0" w:color="auto"/>
        <w:right w:val="none" w:sz="0" w:space="0" w:color="auto"/>
      </w:divBdr>
    </w:div>
    <w:div w:id="1229919226">
      <w:bodyDiv w:val="1"/>
      <w:marLeft w:val="0"/>
      <w:marRight w:val="0"/>
      <w:marTop w:val="0"/>
      <w:marBottom w:val="0"/>
      <w:divBdr>
        <w:top w:val="none" w:sz="0" w:space="0" w:color="auto"/>
        <w:left w:val="none" w:sz="0" w:space="0" w:color="auto"/>
        <w:bottom w:val="none" w:sz="0" w:space="0" w:color="auto"/>
        <w:right w:val="none" w:sz="0" w:space="0" w:color="auto"/>
      </w:divBdr>
    </w:div>
    <w:div w:id="1229992728">
      <w:bodyDiv w:val="1"/>
      <w:marLeft w:val="0"/>
      <w:marRight w:val="0"/>
      <w:marTop w:val="0"/>
      <w:marBottom w:val="0"/>
      <w:divBdr>
        <w:top w:val="none" w:sz="0" w:space="0" w:color="auto"/>
        <w:left w:val="none" w:sz="0" w:space="0" w:color="auto"/>
        <w:bottom w:val="none" w:sz="0" w:space="0" w:color="auto"/>
        <w:right w:val="none" w:sz="0" w:space="0" w:color="auto"/>
      </w:divBdr>
    </w:div>
    <w:div w:id="1230074826">
      <w:bodyDiv w:val="1"/>
      <w:marLeft w:val="0"/>
      <w:marRight w:val="0"/>
      <w:marTop w:val="0"/>
      <w:marBottom w:val="0"/>
      <w:divBdr>
        <w:top w:val="none" w:sz="0" w:space="0" w:color="auto"/>
        <w:left w:val="none" w:sz="0" w:space="0" w:color="auto"/>
        <w:bottom w:val="none" w:sz="0" w:space="0" w:color="auto"/>
        <w:right w:val="none" w:sz="0" w:space="0" w:color="auto"/>
      </w:divBdr>
    </w:div>
    <w:div w:id="1230265350">
      <w:bodyDiv w:val="1"/>
      <w:marLeft w:val="0"/>
      <w:marRight w:val="0"/>
      <w:marTop w:val="0"/>
      <w:marBottom w:val="0"/>
      <w:divBdr>
        <w:top w:val="none" w:sz="0" w:space="0" w:color="auto"/>
        <w:left w:val="none" w:sz="0" w:space="0" w:color="auto"/>
        <w:bottom w:val="none" w:sz="0" w:space="0" w:color="auto"/>
        <w:right w:val="none" w:sz="0" w:space="0" w:color="auto"/>
      </w:divBdr>
    </w:div>
    <w:div w:id="1230457404">
      <w:bodyDiv w:val="1"/>
      <w:marLeft w:val="0"/>
      <w:marRight w:val="0"/>
      <w:marTop w:val="0"/>
      <w:marBottom w:val="0"/>
      <w:divBdr>
        <w:top w:val="none" w:sz="0" w:space="0" w:color="auto"/>
        <w:left w:val="none" w:sz="0" w:space="0" w:color="auto"/>
        <w:bottom w:val="none" w:sz="0" w:space="0" w:color="auto"/>
        <w:right w:val="none" w:sz="0" w:space="0" w:color="auto"/>
      </w:divBdr>
    </w:div>
    <w:div w:id="1230650989">
      <w:bodyDiv w:val="1"/>
      <w:marLeft w:val="0"/>
      <w:marRight w:val="0"/>
      <w:marTop w:val="0"/>
      <w:marBottom w:val="0"/>
      <w:divBdr>
        <w:top w:val="none" w:sz="0" w:space="0" w:color="auto"/>
        <w:left w:val="none" w:sz="0" w:space="0" w:color="auto"/>
        <w:bottom w:val="none" w:sz="0" w:space="0" w:color="auto"/>
        <w:right w:val="none" w:sz="0" w:space="0" w:color="auto"/>
      </w:divBdr>
    </w:div>
    <w:div w:id="1231236053">
      <w:bodyDiv w:val="1"/>
      <w:marLeft w:val="0"/>
      <w:marRight w:val="0"/>
      <w:marTop w:val="0"/>
      <w:marBottom w:val="0"/>
      <w:divBdr>
        <w:top w:val="none" w:sz="0" w:space="0" w:color="auto"/>
        <w:left w:val="none" w:sz="0" w:space="0" w:color="auto"/>
        <w:bottom w:val="none" w:sz="0" w:space="0" w:color="auto"/>
        <w:right w:val="none" w:sz="0" w:space="0" w:color="auto"/>
      </w:divBdr>
    </w:div>
    <w:div w:id="1231304417">
      <w:bodyDiv w:val="1"/>
      <w:marLeft w:val="0"/>
      <w:marRight w:val="0"/>
      <w:marTop w:val="0"/>
      <w:marBottom w:val="0"/>
      <w:divBdr>
        <w:top w:val="none" w:sz="0" w:space="0" w:color="auto"/>
        <w:left w:val="none" w:sz="0" w:space="0" w:color="auto"/>
        <w:bottom w:val="none" w:sz="0" w:space="0" w:color="auto"/>
        <w:right w:val="none" w:sz="0" w:space="0" w:color="auto"/>
      </w:divBdr>
      <w:divsChild>
        <w:div w:id="471941920">
          <w:marLeft w:val="0"/>
          <w:marRight w:val="0"/>
          <w:marTop w:val="0"/>
          <w:marBottom w:val="0"/>
          <w:divBdr>
            <w:top w:val="none" w:sz="0" w:space="0" w:color="auto"/>
            <w:left w:val="none" w:sz="0" w:space="0" w:color="auto"/>
            <w:bottom w:val="none" w:sz="0" w:space="0" w:color="auto"/>
            <w:right w:val="none" w:sz="0" w:space="0" w:color="auto"/>
          </w:divBdr>
        </w:div>
      </w:divsChild>
    </w:div>
    <w:div w:id="1231310092">
      <w:bodyDiv w:val="1"/>
      <w:marLeft w:val="0"/>
      <w:marRight w:val="0"/>
      <w:marTop w:val="0"/>
      <w:marBottom w:val="0"/>
      <w:divBdr>
        <w:top w:val="none" w:sz="0" w:space="0" w:color="auto"/>
        <w:left w:val="none" w:sz="0" w:space="0" w:color="auto"/>
        <w:bottom w:val="none" w:sz="0" w:space="0" w:color="auto"/>
        <w:right w:val="none" w:sz="0" w:space="0" w:color="auto"/>
      </w:divBdr>
    </w:div>
    <w:div w:id="1231387767">
      <w:bodyDiv w:val="1"/>
      <w:marLeft w:val="0"/>
      <w:marRight w:val="0"/>
      <w:marTop w:val="0"/>
      <w:marBottom w:val="0"/>
      <w:divBdr>
        <w:top w:val="none" w:sz="0" w:space="0" w:color="auto"/>
        <w:left w:val="none" w:sz="0" w:space="0" w:color="auto"/>
        <w:bottom w:val="none" w:sz="0" w:space="0" w:color="auto"/>
        <w:right w:val="none" w:sz="0" w:space="0" w:color="auto"/>
      </w:divBdr>
      <w:divsChild>
        <w:div w:id="1256287942">
          <w:marLeft w:val="0"/>
          <w:marRight w:val="0"/>
          <w:marTop w:val="0"/>
          <w:marBottom w:val="0"/>
          <w:divBdr>
            <w:top w:val="none" w:sz="0" w:space="0" w:color="auto"/>
            <w:left w:val="none" w:sz="0" w:space="0" w:color="auto"/>
            <w:bottom w:val="none" w:sz="0" w:space="0" w:color="auto"/>
            <w:right w:val="none" w:sz="0" w:space="0" w:color="auto"/>
          </w:divBdr>
        </w:div>
      </w:divsChild>
    </w:div>
    <w:div w:id="1231695204">
      <w:bodyDiv w:val="1"/>
      <w:marLeft w:val="0"/>
      <w:marRight w:val="0"/>
      <w:marTop w:val="0"/>
      <w:marBottom w:val="0"/>
      <w:divBdr>
        <w:top w:val="none" w:sz="0" w:space="0" w:color="auto"/>
        <w:left w:val="none" w:sz="0" w:space="0" w:color="auto"/>
        <w:bottom w:val="none" w:sz="0" w:space="0" w:color="auto"/>
        <w:right w:val="none" w:sz="0" w:space="0" w:color="auto"/>
      </w:divBdr>
    </w:div>
    <w:div w:id="1231888498">
      <w:bodyDiv w:val="1"/>
      <w:marLeft w:val="0"/>
      <w:marRight w:val="0"/>
      <w:marTop w:val="0"/>
      <w:marBottom w:val="0"/>
      <w:divBdr>
        <w:top w:val="none" w:sz="0" w:space="0" w:color="auto"/>
        <w:left w:val="none" w:sz="0" w:space="0" w:color="auto"/>
        <w:bottom w:val="none" w:sz="0" w:space="0" w:color="auto"/>
        <w:right w:val="none" w:sz="0" w:space="0" w:color="auto"/>
      </w:divBdr>
    </w:div>
    <w:div w:id="1231961623">
      <w:bodyDiv w:val="1"/>
      <w:marLeft w:val="0"/>
      <w:marRight w:val="0"/>
      <w:marTop w:val="0"/>
      <w:marBottom w:val="0"/>
      <w:divBdr>
        <w:top w:val="none" w:sz="0" w:space="0" w:color="auto"/>
        <w:left w:val="none" w:sz="0" w:space="0" w:color="auto"/>
        <w:bottom w:val="none" w:sz="0" w:space="0" w:color="auto"/>
        <w:right w:val="none" w:sz="0" w:space="0" w:color="auto"/>
      </w:divBdr>
    </w:div>
    <w:div w:id="1232885712">
      <w:bodyDiv w:val="1"/>
      <w:marLeft w:val="0"/>
      <w:marRight w:val="0"/>
      <w:marTop w:val="0"/>
      <w:marBottom w:val="0"/>
      <w:divBdr>
        <w:top w:val="none" w:sz="0" w:space="0" w:color="auto"/>
        <w:left w:val="none" w:sz="0" w:space="0" w:color="auto"/>
        <w:bottom w:val="none" w:sz="0" w:space="0" w:color="auto"/>
        <w:right w:val="none" w:sz="0" w:space="0" w:color="auto"/>
      </w:divBdr>
    </w:div>
    <w:div w:id="1232931847">
      <w:bodyDiv w:val="1"/>
      <w:marLeft w:val="0"/>
      <w:marRight w:val="0"/>
      <w:marTop w:val="0"/>
      <w:marBottom w:val="0"/>
      <w:divBdr>
        <w:top w:val="none" w:sz="0" w:space="0" w:color="auto"/>
        <w:left w:val="none" w:sz="0" w:space="0" w:color="auto"/>
        <w:bottom w:val="none" w:sz="0" w:space="0" w:color="auto"/>
        <w:right w:val="none" w:sz="0" w:space="0" w:color="auto"/>
      </w:divBdr>
    </w:div>
    <w:div w:id="1232934693">
      <w:bodyDiv w:val="1"/>
      <w:marLeft w:val="0"/>
      <w:marRight w:val="0"/>
      <w:marTop w:val="0"/>
      <w:marBottom w:val="0"/>
      <w:divBdr>
        <w:top w:val="none" w:sz="0" w:space="0" w:color="auto"/>
        <w:left w:val="none" w:sz="0" w:space="0" w:color="auto"/>
        <w:bottom w:val="none" w:sz="0" w:space="0" w:color="auto"/>
        <w:right w:val="none" w:sz="0" w:space="0" w:color="auto"/>
      </w:divBdr>
    </w:div>
    <w:div w:id="1233008722">
      <w:bodyDiv w:val="1"/>
      <w:marLeft w:val="0"/>
      <w:marRight w:val="0"/>
      <w:marTop w:val="0"/>
      <w:marBottom w:val="0"/>
      <w:divBdr>
        <w:top w:val="none" w:sz="0" w:space="0" w:color="auto"/>
        <w:left w:val="none" w:sz="0" w:space="0" w:color="auto"/>
        <w:bottom w:val="none" w:sz="0" w:space="0" w:color="auto"/>
        <w:right w:val="none" w:sz="0" w:space="0" w:color="auto"/>
      </w:divBdr>
    </w:div>
    <w:div w:id="1233079656">
      <w:bodyDiv w:val="1"/>
      <w:marLeft w:val="0"/>
      <w:marRight w:val="0"/>
      <w:marTop w:val="0"/>
      <w:marBottom w:val="0"/>
      <w:divBdr>
        <w:top w:val="none" w:sz="0" w:space="0" w:color="auto"/>
        <w:left w:val="none" w:sz="0" w:space="0" w:color="auto"/>
        <w:bottom w:val="none" w:sz="0" w:space="0" w:color="auto"/>
        <w:right w:val="none" w:sz="0" w:space="0" w:color="auto"/>
      </w:divBdr>
    </w:div>
    <w:div w:id="1233151757">
      <w:bodyDiv w:val="1"/>
      <w:marLeft w:val="0"/>
      <w:marRight w:val="0"/>
      <w:marTop w:val="0"/>
      <w:marBottom w:val="0"/>
      <w:divBdr>
        <w:top w:val="none" w:sz="0" w:space="0" w:color="auto"/>
        <w:left w:val="none" w:sz="0" w:space="0" w:color="auto"/>
        <w:bottom w:val="none" w:sz="0" w:space="0" w:color="auto"/>
        <w:right w:val="none" w:sz="0" w:space="0" w:color="auto"/>
      </w:divBdr>
    </w:div>
    <w:div w:id="1233273936">
      <w:bodyDiv w:val="1"/>
      <w:marLeft w:val="0"/>
      <w:marRight w:val="0"/>
      <w:marTop w:val="0"/>
      <w:marBottom w:val="0"/>
      <w:divBdr>
        <w:top w:val="none" w:sz="0" w:space="0" w:color="auto"/>
        <w:left w:val="none" w:sz="0" w:space="0" w:color="auto"/>
        <w:bottom w:val="none" w:sz="0" w:space="0" w:color="auto"/>
        <w:right w:val="none" w:sz="0" w:space="0" w:color="auto"/>
      </w:divBdr>
    </w:div>
    <w:div w:id="1233470290">
      <w:bodyDiv w:val="1"/>
      <w:marLeft w:val="0"/>
      <w:marRight w:val="0"/>
      <w:marTop w:val="0"/>
      <w:marBottom w:val="0"/>
      <w:divBdr>
        <w:top w:val="none" w:sz="0" w:space="0" w:color="auto"/>
        <w:left w:val="none" w:sz="0" w:space="0" w:color="auto"/>
        <w:bottom w:val="none" w:sz="0" w:space="0" w:color="auto"/>
        <w:right w:val="none" w:sz="0" w:space="0" w:color="auto"/>
      </w:divBdr>
    </w:div>
    <w:div w:id="1233540347">
      <w:bodyDiv w:val="1"/>
      <w:marLeft w:val="0"/>
      <w:marRight w:val="0"/>
      <w:marTop w:val="0"/>
      <w:marBottom w:val="0"/>
      <w:divBdr>
        <w:top w:val="none" w:sz="0" w:space="0" w:color="auto"/>
        <w:left w:val="none" w:sz="0" w:space="0" w:color="auto"/>
        <w:bottom w:val="none" w:sz="0" w:space="0" w:color="auto"/>
        <w:right w:val="none" w:sz="0" w:space="0" w:color="auto"/>
      </w:divBdr>
    </w:div>
    <w:div w:id="1233541161">
      <w:bodyDiv w:val="1"/>
      <w:marLeft w:val="0"/>
      <w:marRight w:val="0"/>
      <w:marTop w:val="0"/>
      <w:marBottom w:val="0"/>
      <w:divBdr>
        <w:top w:val="none" w:sz="0" w:space="0" w:color="auto"/>
        <w:left w:val="none" w:sz="0" w:space="0" w:color="auto"/>
        <w:bottom w:val="none" w:sz="0" w:space="0" w:color="auto"/>
        <w:right w:val="none" w:sz="0" w:space="0" w:color="auto"/>
      </w:divBdr>
    </w:div>
    <w:div w:id="1233587519">
      <w:bodyDiv w:val="1"/>
      <w:marLeft w:val="0"/>
      <w:marRight w:val="0"/>
      <w:marTop w:val="0"/>
      <w:marBottom w:val="0"/>
      <w:divBdr>
        <w:top w:val="none" w:sz="0" w:space="0" w:color="auto"/>
        <w:left w:val="none" w:sz="0" w:space="0" w:color="auto"/>
        <w:bottom w:val="none" w:sz="0" w:space="0" w:color="auto"/>
        <w:right w:val="none" w:sz="0" w:space="0" w:color="auto"/>
      </w:divBdr>
    </w:div>
    <w:div w:id="1233812748">
      <w:bodyDiv w:val="1"/>
      <w:marLeft w:val="0"/>
      <w:marRight w:val="0"/>
      <w:marTop w:val="0"/>
      <w:marBottom w:val="0"/>
      <w:divBdr>
        <w:top w:val="none" w:sz="0" w:space="0" w:color="auto"/>
        <w:left w:val="none" w:sz="0" w:space="0" w:color="auto"/>
        <w:bottom w:val="none" w:sz="0" w:space="0" w:color="auto"/>
        <w:right w:val="none" w:sz="0" w:space="0" w:color="auto"/>
      </w:divBdr>
    </w:div>
    <w:div w:id="1234776001">
      <w:bodyDiv w:val="1"/>
      <w:marLeft w:val="0"/>
      <w:marRight w:val="0"/>
      <w:marTop w:val="0"/>
      <w:marBottom w:val="0"/>
      <w:divBdr>
        <w:top w:val="none" w:sz="0" w:space="0" w:color="auto"/>
        <w:left w:val="none" w:sz="0" w:space="0" w:color="auto"/>
        <w:bottom w:val="none" w:sz="0" w:space="0" w:color="auto"/>
        <w:right w:val="none" w:sz="0" w:space="0" w:color="auto"/>
      </w:divBdr>
    </w:div>
    <w:div w:id="1234974649">
      <w:bodyDiv w:val="1"/>
      <w:marLeft w:val="0"/>
      <w:marRight w:val="0"/>
      <w:marTop w:val="0"/>
      <w:marBottom w:val="0"/>
      <w:divBdr>
        <w:top w:val="none" w:sz="0" w:space="0" w:color="auto"/>
        <w:left w:val="none" w:sz="0" w:space="0" w:color="auto"/>
        <w:bottom w:val="none" w:sz="0" w:space="0" w:color="auto"/>
        <w:right w:val="none" w:sz="0" w:space="0" w:color="auto"/>
      </w:divBdr>
    </w:div>
    <w:div w:id="1235163219">
      <w:bodyDiv w:val="1"/>
      <w:marLeft w:val="0"/>
      <w:marRight w:val="0"/>
      <w:marTop w:val="0"/>
      <w:marBottom w:val="0"/>
      <w:divBdr>
        <w:top w:val="none" w:sz="0" w:space="0" w:color="auto"/>
        <w:left w:val="none" w:sz="0" w:space="0" w:color="auto"/>
        <w:bottom w:val="none" w:sz="0" w:space="0" w:color="auto"/>
        <w:right w:val="none" w:sz="0" w:space="0" w:color="auto"/>
      </w:divBdr>
    </w:div>
    <w:div w:id="1235163701">
      <w:bodyDiv w:val="1"/>
      <w:marLeft w:val="0"/>
      <w:marRight w:val="0"/>
      <w:marTop w:val="0"/>
      <w:marBottom w:val="0"/>
      <w:divBdr>
        <w:top w:val="none" w:sz="0" w:space="0" w:color="auto"/>
        <w:left w:val="none" w:sz="0" w:space="0" w:color="auto"/>
        <w:bottom w:val="none" w:sz="0" w:space="0" w:color="auto"/>
        <w:right w:val="none" w:sz="0" w:space="0" w:color="auto"/>
      </w:divBdr>
    </w:div>
    <w:div w:id="1235509738">
      <w:bodyDiv w:val="1"/>
      <w:marLeft w:val="0"/>
      <w:marRight w:val="0"/>
      <w:marTop w:val="0"/>
      <w:marBottom w:val="0"/>
      <w:divBdr>
        <w:top w:val="none" w:sz="0" w:space="0" w:color="auto"/>
        <w:left w:val="none" w:sz="0" w:space="0" w:color="auto"/>
        <w:bottom w:val="none" w:sz="0" w:space="0" w:color="auto"/>
        <w:right w:val="none" w:sz="0" w:space="0" w:color="auto"/>
      </w:divBdr>
    </w:div>
    <w:div w:id="1235582011">
      <w:bodyDiv w:val="1"/>
      <w:marLeft w:val="0"/>
      <w:marRight w:val="0"/>
      <w:marTop w:val="0"/>
      <w:marBottom w:val="0"/>
      <w:divBdr>
        <w:top w:val="none" w:sz="0" w:space="0" w:color="auto"/>
        <w:left w:val="none" w:sz="0" w:space="0" w:color="auto"/>
        <w:bottom w:val="none" w:sz="0" w:space="0" w:color="auto"/>
        <w:right w:val="none" w:sz="0" w:space="0" w:color="auto"/>
      </w:divBdr>
    </w:div>
    <w:div w:id="1235624110">
      <w:bodyDiv w:val="1"/>
      <w:marLeft w:val="0"/>
      <w:marRight w:val="0"/>
      <w:marTop w:val="0"/>
      <w:marBottom w:val="0"/>
      <w:divBdr>
        <w:top w:val="none" w:sz="0" w:space="0" w:color="auto"/>
        <w:left w:val="none" w:sz="0" w:space="0" w:color="auto"/>
        <w:bottom w:val="none" w:sz="0" w:space="0" w:color="auto"/>
        <w:right w:val="none" w:sz="0" w:space="0" w:color="auto"/>
      </w:divBdr>
    </w:div>
    <w:div w:id="1235628881">
      <w:bodyDiv w:val="1"/>
      <w:marLeft w:val="0"/>
      <w:marRight w:val="0"/>
      <w:marTop w:val="0"/>
      <w:marBottom w:val="0"/>
      <w:divBdr>
        <w:top w:val="none" w:sz="0" w:space="0" w:color="auto"/>
        <w:left w:val="none" w:sz="0" w:space="0" w:color="auto"/>
        <w:bottom w:val="none" w:sz="0" w:space="0" w:color="auto"/>
        <w:right w:val="none" w:sz="0" w:space="0" w:color="auto"/>
      </w:divBdr>
    </w:div>
    <w:div w:id="1236159808">
      <w:bodyDiv w:val="1"/>
      <w:marLeft w:val="0"/>
      <w:marRight w:val="0"/>
      <w:marTop w:val="0"/>
      <w:marBottom w:val="0"/>
      <w:divBdr>
        <w:top w:val="none" w:sz="0" w:space="0" w:color="auto"/>
        <w:left w:val="none" w:sz="0" w:space="0" w:color="auto"/>
        <w:bottom w:val="none" w:sz="0" w:space="0" w:color="auto"/>
        <w:right w:val="none" w:sz="0" w:space="0" w:color="auto"/>
      </w:divBdr>
    </w:div>
    <w:div w:id="1236160831">
      <w:bodyDiv w:val="1"/>
      <w:marLeft w:val="0"/>
      <w:marRight w:val="0"/>
      <w:marTop w:val="0"/>
      <w:marBottom w:val="0"/>
      <w:divBdr>
        <w:top w:val="none" w:sz="0" w:space="0" w:color="auto"/>
        <w:left w:val="none" w:sz="0" w:space="0" w:color="auto"/>
        <w:bottom w:val="none" w:sz="0" w:space="0" w:color="auto"/>
        <w:right w:val="none" w:sz="0" w:space="0" w:color="auto"/>
      </w:divBdr>
    </w:div>
    <w:div w:id="1236474975">
      <w:bodyDiv w:val="1"/>
      <w:marLeft w:val="0"/>
      <w:marRight w:val="0"/>
      <w:marTop w:val="0"/>
      <w:marBottom w:val="0"/>
      <w:divBdr>
        <w:top w:val="none" w:sz="0" w:space="0" w:color="auto"/>
        <w:left w:val="none" w:sz="0" w:space="0" w:color="auto"/>
        <w:bottom w:val="none" w:sz="0" w:space="0" w:color="auto"/>
        <w:right w:val="none" w:sz="0" w:space="0" w:color="auto"/>
      </w:divBdr>
    </w:div>
    <w:div w:id="1236747080">
      <w:bodyDiv w:val="1"/>
      <w:marLeft w:val="0"/>
      <w:marRight w:val="0"/>
      <w:marTop w:val="0"/>
      <w:marBottom w:val="0"/>
      <w:divBdr>
        <w:top w:val="none" w:sz="0" w:space="0" w:color="auto"/>
        <w:left w:val="none" w:sz="0" w:space="0" w:color="auto"/>
        <w:bottom w:val="none" w:sz="0" w:space="0" w:color="auto"/>
        <w:right w:val="none" w:sz="0" w:space="0" w:color="auto"/>
      </w:divBdr>
      <w:divsChild>
        <w:div w:id="651982441">
          <w:marLeft w:val="0"/>
          <w:marRight w:val="0"/>
          <w:marTop w:val="0"/>
          <w:marBottom w:val="0"/>
          <w:divBdr>
            <w:top w:val="none" w:sz="0" w:space="0" w:color="auto"/>
            <w:left w:val="none" w:sz="0" w:space="0" w:color="auto"/>
            <w:bottom w:val="none" w:sz="0" w:space="0" w:color="auto"/>
            <w:right w:val="none" w:sz="0" w:space="0" w:color="auto"/>
          </w:divBdr>
        </w:div>
      </w:divsChild>
    </w:div>
    <w:div w:id="1237083964">
      <w:bodyDiv w:val="1"/>
      <w:marLeft w:val="0"/>
      <w:marRight w:val="0"/>
      <w:marTop w:val="0"/>
      <w:marBottom w:val="0"/>
      <w:divBdr>
        <w:top w:val="none" w:sz="0" w:space="0" w:color="auto"/>
        <w:left w:val="none" w:sz="0" w:space="0" w:color="auto"/>
        <w:bottom w:val="none" w:sz="0" w:space="0" w:color="auto"/>
        <w:right w:val="none" w:sz="0" w:space="0" w:color="auto"/>
      </w:divBdr>
    </w:div>
    <w:div w:id="1237595265">
      <w:bodyDiv w:val="1"/>
      <w:marLeft w:val="0"/>
      <w:marRight w:val="0"/>
      <w:marTop w:val="0"/>
      <w:marBottom w:val="0"/>
      <w:divBdr>
        <w:top w:val="none" w:sz="0" w:space="0" w:color="auto"/>
        <w:left w:val="none" w:sz="0" w:space="0" w:color="auto"/>
        <w:bottom w:val="none" w:sz="0" w:space="0" w:color="auto"/>
        <w:right w:val="none" w:sz="0" w:space="0" w:color="auto"/>
      </w:divBdr>
    </w:div>
    <w:div w:id="1237856634">
      <w:bodyDiv w:val="1"/>
      <w:marLeft w:val="0"/>
      <w:marRight w:val="0"/>
      <w:marTop w:val="0"/>
      <w:marBottom w:val="0"/>
      <w:divBdr>
        <w:top w:val="none" w:sz="0" w:space="0" w:color="auto"/>
        <w:left w:val="none" w:sz="0" w:space="0" w:color="auto"/>
        <w:bottom w:val="none" w:sz="0" w:space="0" w:color="auto"/>
        <w:right w:val="none" w:sz="0" w:space="0" w:color="auto"/>
      </w:divBdr>
    </w:div>
    <w:div w:id="1237935199">
      <w:bodyDiv w:val="1"/>
      <w:marLeft w:val="0"/>
      <w:marRight w:val="0"/>
      <w:marTop w:val="0"/>
      <w:marBottom w:val="0"/>
      <w:divBdr>
        <w:top w:val="none" w:sz="0" w:space="0" w:color="auto"/>
        <w:left w:val="none" w:sz="0" w:space="0" w:color="auto"/>
        <w:bottom w:val="none" w:sz="0" w:space="0" w:color="auto"/>
        <w:right w:val="none" w:sz="0" w:space="0" w:color="auto"/>
      </w:divBdr>
    </w:div>
    <w:div w:id="1237938099">
      <w:bodyDiv w:val="1"/>
      <w:marLeft w:val="0"/>
      <w:marRight w:val="0"/>
      <w:marTop w:val="0"/>
      <w:marBottom w:val="0"/>
      <w:divBdr>
        <w:top w:val="none" w:sz="0" w:space="0" w:color="auto"/>
        <w:left w:val="none" w:sz="0" w:space="0" w:color="auto"/>
        <w:bottom w:val="none" w:sz="0" w:space="0" w:color="auto"/>
        <w:right w:val="none" w:sz="0" w:space="0" w:color="auto"/>
      </w:divBdr>
    </w:div>
    <w:div w:id="1237979129">
      <w:bodyDiv w:val="1"/>
      <w:marLeft w:val="0"/>
      <w:marRight w:val="0"/>
      <w:marTop w:val="0"/>
      <w:marBottom w:val="0"/>
      <w:divBdr>
        <w:top w:val="none" w:sz="0" w:space="0" w:color="auto"/>
        <w:left w:val="none" w:sz="0" w:space="0" w:color="auto"/>
        <w:bottom w:val="none" w:sz="0" w:space="0" w:color="auto"/>
        <w:right w:val="none" w:sz="0" w:space="0" w:color="auto"/>
      </w:divBdr>
    </w:div>
    <w:div w:id="1238201858">
      <w:bodyDiv w:val="1"/>
      <w:marLeft w:val="0"/>
      <w:marRight w:val="0"/>
      <w:marTop w:val="0"/>
      <w:marBottom w:val="0"/>
      <w:divBdr>
        <w:top w:val="none" w:sz="0" w:space="0" w:color="auto"/>
        <w:left w:val="none" w:sz="0" w:space="0" w:color="auto"/>
        <w:bottom w:val="none" w:sz="0" w:space="0" w:color="auto"/>
        <w:right w:val="none" w:sz="0" w:space="0" w:color="auto"/>
      </w:divBdr>
      <w:divsChild>
        <w:div w:id="765460555">
          <w:marLeft w:val="0"/>
          <w:marRight w:val="0"/>
          <w:marTop w:val="0"/>
          <w:marBottom w:val="0"/>
          <w:divBdr>
            <w:top w:val="none" w:sz="0" w:space="0" w:color="auto"/>
            <w:left w:val="none" w:sz="0" w:space="0" w:color="auto"/>
            <w:bottom w:val="none" w:sz="0" w:space="0" w:color="auto"/>
            <w:right w:val="none" w:sz="0" w:space="0" w:color="auto"/>
          </w:divBdr>
        </w:div>
      </w:divsChild>
    </w:div>
    <w:div w:id="1238439933">
      <w:bodyDiv w:val="1"/>
      <w:marLeft w:val="0"/>
      <w:marRight w:val="0"/>
      <w:marTop w:val="0"/>
      <w:marBottom w:val="0"/>
      <w:divBdr>
        <w:top w:val="none" w:sz="0" w:space="0" w:color="auto"/>
        <w:left w:val="none" w:sz="0" w:space="0" w:color="auto"/>
        <w:bottom w:val="none" w:sz="0" w:space="0" w:color="auto"/>
        <w:right w:val="none" w:sz="0" w:space="0" w:color="auto"/>
      </w:divBdr>
    </w:div>
    <w:div w:id="1238512364">
      <w:bodyDiv w:val="1"/>
      <w:marLeft w:val="0"/>
      <w:marRight w:val="0"/>
      <w:marTop w:val="0"/>
      <w:marBottom w:val="0"/>
      <w:divBdr>
        <w:top w:val="none" w:sz="0" w:space="0" w:color="auto"/>
        <w:left w:val="none" w:sz="0" w:space="0" w:color="auto"/>
        <w:bottom w:val="none" w:sz="0" w:space="0" w:color="auto"/>
        <w:right w:val="none" w:sz="0" w:space="0" w:color="auto"/>
      </w:divBdr>
    </w:div>
    <w:div w:id="1238633251">
      <w:bodyDiv w:val="1"/>
      <w:marLeft w:val="0"/>
      <w:marRight w:val="0"/>
      <w:marTop w:val="0"/>
      <w:marBottom w:val="0"/>
      <w:divBdr>
        <w:top w:val="none" w:sz="0" w:space="0" w:color="auto"/>
        <w:left w:val="none" w:sz="0" w:space="0" w:color="auto"/>
        <w:bottom w:val="none" w:sz="0" w:space="0" w:color="auto"/>
        <w:right w:val="none" w:sz="0" w:space="0" w:color="auto"/>
      </w:divBdr>
    </w:div>
    <w:div w:id="1238634826">
      <w:bodyDiv w:val="1"/>
      <w:marLeft w:val="0"/>
      <w:marRight w:val="0"/>
      <w:marTop w:val="0"/>
      <w:marBottom w:val="0"/>
      <w:divBdr>
        <w:top w:val="none" w:sz="0" w:space="0" w:color="auto"/>
        <w:left w:val="none" w:sz="0" w:space="0" w:color="auto"/>
        <w:bottom w:val="none" w:sz="0" w:space="0" w:color="auto"/>
        <w:right w:val="none" w:sz="0" w:space="0" w:color="auto"/>
      </w:divBdr>
    </w:div>
    <w:div w:id="1239172357">
      <w:bodyDiv w:val="1"/>
      <w:marLeft w:val="0"/>
      <w:marRight w:val="0"/>
      <w:marTop w:val="0"/>
      <w:marBottom w:val="0"/>
      <w:divBdr>
        <w:top w:val="none" w:sz="0" w:space="0" w:color="auto"/>
        <w:left w:val="none" w:sz="0" w:space="0" w:color="auto"/>
        <w:bottom w:val="none" w:sz="0" w:space="0" w:color="auto"/>
        <w:right w:val="none" w:sz="0" w:space="0" w:color="auto"/>
      </w:divBdr>
    </w:div>
    <w:div w:id="1239242783">
      <w:bodyDiv w:val="1"/>
      <w:marLeft w:val="0"/>
      <w:marRight w:val="0"/>
      <w:marTop w:val="0"/>
      <w:marBottom w:val="0"/>
      <w:divBdr>
        <w:top w:val="none" w:sz="0" w:space="0" w:color="auto"/>
        <w:left w:val="none" w:sz="0" w:space="0" w:color="auto"/>
        <w:bottom w:val="none" w:sz="0" w:space="0" w:color="auto"/>
        <w:right w:val="none" w:sz="0" w:space="0" w:color="auto"/>
      </w:divBdr>
    </w:div>
    <w:div w:id="1239250516">
      <w:bodyDiv w:val="1"/>
      <w:marLeft w:val="0"/>
      <w:marRight w:val="0"/>
      <w:marTop w:val="0"/>
      <w:marBottom w:val="0"/>
      <w:divBdr>
        <w:top w:val="none" w:sz="0" w:space="0" w:color="auto"/>
        <w:left w:val="none" w:sz="0" w:space="0" w:color="auto"/>
        <w:bottom w:val="none" w:sz="0" w:space="0" w:color="auto"/>
        <w:right w:val="none" w:sz="0" w:space="0" w:color="auto"/>
      </w:divBdr>
    </w:div>
    <w:div w:id="1239942937">
      <w:bodyDiv w:val="1"/>
      <w:marLeft w:val="0"/>
      <w:marRight w:val="0"/>
      <w:marTop w:val="0"/>
      <w:marBottom w:val="0"/>
      <w:divBdr>
        <w:top w:val="none" w:sz="0" w:space="0" w:color="auto"/>
        <w:left w:val="none" w:sz="0" w:space="0" w:color="auto"/>
        <w:bottom w:val="none" w:sz="0" w:space="0" w:color="auto"/>
        <w:right w:val="none" w:sz="0" w:space="0" w:color="auto"/>
      </w:divBdr>
    </w:div>
    <w:div w:id="1240141478">
      <w:bodyDiv w:val="1"/>
      <w:marLeft w:val="0"/>
      <w:marRight w:val="0"/>
      <w:marTop w:val="0"/>
      <w:marBottom w:val="0"/>
      <w:divBdr>
        <w:top w:val="none" w:sz="0" w:space="0" w:color="auto"/>
        <w:left w:val="none" w:sz="0" w:space="0" w:color="auto"/>
        <w:bottom w:val="none" w:sz="0" w:space="0" w:color="auto"/>
        <w:right w:val="none" w:sz="0" w:space="0" w:color="auto"/>
      </w:divBdr>
    </w:div>
    <w:div w:id="1240678678">
      <w:bodyDiv w:val="1"/>
      <w:marLeft w:val="0"/>
      <w:marRight w:val="0"/>
      <w:marTop w:val="0"/>
      <w:marBottom w:val="0"/>
      <w:divBdr>
        <w:top w:val="none" w:sz="0" w:space="0" w:color="auto"/>
        <w:left w:val="none" w:sz="0" w:space="0" w:color="auto"/>
        <w:bottom w:val="none" w:sz="0" w:space="0" w:color="auto"/>
        <w:right w:val="none" w:sz="0" w:space="0" w:color="auto"/>
      </w:divBdr>
    </w:div>
    <w:div w:id="1240870424">
      <w:bodyDiv w:val="1"/>
      <w:marLeft w:val="0"/>
      <w:marRight w:val="0"/>
      <w:marTop w:val="0"/>
      <w:marBottom w:val="0"/>
      <w:divBdr>
        <w:top w:val="none" w:sz="0" w:space="0" w:color="auto"/>
        <w:left w:val="none" w:sz="0" w:space="0" w:color="auto"/>
        <w:bottom w:val="none" w:sz="0" w:space="0" w:color="auto"/>
        <w:right w:val="none" w:sz="0" w:space="0" w:color="auto"/>
      </w:divBdr>
    </w:div>
    <w:div w:id="1241252900">
      <w:bodyDiv w:val="1"/>
      <w:marLeft w:val="0"/>
      <w:marRight w:val="0"/>
      <w:marTop w:val="0"/>
      <w:marBottom w:val="0"/>
      <w:divBdr>
        <w:top w:val="none" w:sz="0" w:space="0" w:color="auto"/>
        <w:left w:val="none" w:sz="0" w:space="0" w:color="auto"/>
        <w:bottom w:val="none" w:sz="0" w:space="0" w:color="auto"/>
        <w:right w:val="none" w:sz="0" w:space="0" w:color="auto"/>
      </w:divBdr>
    </w:div>
    <w:div w:id="1241254625">
      <w:bodyDiv w:val="1"/>
      <w:marLeft w:val="0"/>
      <w:marRight w:val="0"/>
      <w:marTop w:val="0"/>
      <w:marBottom w:val="0"/>
      <w:divBdr>
        <w:top w:val="none" w:sz="0" w:space="0" w:color="auto"/>
        <w:left w:val="none" w:sz="0" w:space="0" w:color="auto"/>
        <w:bottom w:val="none" w:sz="0" w:space="0" w:color="auto"/>
        <w:right w:val="none" w:sz="0" w:space="0" w:color="auto"/>
      </w:divBdr>
    </w:div>
    <w:div w:id="1241671855">
      <w:bodyDiv w:val="1"/>
      <w:marLeft w:val="0"/>
      <w:marRight w:val="0"/>
      <w:marTop w:val="0"/>
      <w:marBottom w:val="0"/>
      <w:divBdr>
        <w:top w:val="none" w:sz="0" w:space="0" w:color="auto"/>
        <w:left w:val="none" w:sz="0" w:space="0" w:color="auto"/>
        <w:bottom w:val="none" w:sz="0" w:space="0" w:color="auto"/>
        <w:right w:val="none" w:sz="0" w:space="0" w:color="auto"/>
      </w:divBdr>
    </w:div>
    <w:div w:id="1241985309">
      <w:bodyDiv w:val="1"/>
      <w:marLeft w:val="0"/>
      <w:marRight w:val="0"/>
      <w:marTop w:val="0"/>
      <w:marBottom w:val="0"/>
      <w:divBdr>
        <w:top w:val="none" w:sz="0" w:space="0" w:color="auto"/>
        <w:left w:val="none" w:sz="0" w:space="0" w:color="auto"/>
        <w:bottom w:val="none" w:sz="0" w:space="0" w:color="auto"/>
        <w:right w:val="none" w:sz="0" w:space="0" w:color="auto"/>
      </w:divBdr>
    </w:div>
    <w:div w:id="1242103866">
      <w:bodyDiv w:val="1"/>
      <w:marLeft w:val="0"/>
      <w:marRight w:val="0"/>
      <w:marTop w:val="0"/>
      <w:marBottom w:val="0"/>
      <w:divBdr>
        <w:top w:val="none" w:sz="0" w:space="0" w:color="auto"/>
        <w:left w:val="none" w:sz="0" w:space="0" w:color="auto"/>
        <w:bottom w:val="none" w:sz="0" w:space="0" w:color="auto"/>
        <w:right w:val="none" w:sz="0" w:space="0" w:color="auto"/>
      </w:divBdr>
    </w:div>
    <w:div w:id="1242181237">
      <w:bodyDiv w:val="1"/>
      <w:marLeft w:val="0"/>
      <w:marRight w:val="0"/>
      <w:marTop w:val="0"/>
      <w:marBottom w:val="0"/>
      <w:divBdr>
        <w:top w:val="none" w:sz="0" w:space="0" w:color="auto"/>
        <w:left w:val="none" w:sz="0" w:space="0" w:color="auto"/>
        <w:bottom w:val="none" w:sz="0" w:space="0" w:color="auto"/>
        <w:right w:val="none" w:sz="0" w:space="0" w:color="auto"/>
      </w:divBdr>
    </w:div>
    <w:div w:id="1242256751">
      <w:bodyDiv w:val="1"/>
      <w:marLeft w:val="0"/>
      <w:marRight w:val="0"/>
      <w:marTop w:val="0"/>
      <w:marBottom w:val="0"/>
      <w:divBdr>
        <w:top w:val="none" w:sz="0" w:space="0" w:color="auto"/>
        <w:left w:val="none" w:sz="0" w:space="0" w:color="auto"/>
        <w:bottom w:val="none" w:sz="0" w:space="0" w:color="auto"/>
        <w:right w:val="none" w:sz="0" w:space="0" w:color="auto"/>
      </w:divBdr>
    </w:div>
    <w:div w:id="1242834634">
      <w:bodyDiv w:val="1"/>
      <w:marLeft w:val="0"/>
      <w:marRight w:val="0"/>
      <w:marTop w:val="0"/>
      <w:marBottom w:val="0"/>
      <w:divBdr>
        <w:top w:val="none" w:sz="0" w:space="0" w:color="auto"/>
        <w:left w:val="none" w:sz="0" w:space="0" w:color="auto"/>
        <w:bottom w:val="none" w:sz="0" w:space="0" w:color="auto"/>
        <w:right w:val="none" w:sz="0" w:space="0" w:color="auto"/>
      </w:divBdr>
    </w:div>
    <w:div w:id="1242836348">
      <w:bodyDiv w:val="1"/>
      <w:marLeft w:val="0"/>
      <w:marRight w:val="0"/>
      <w:marTop w:val="0"/>
      <w:marBottom w:val="0"/>
      <w:divBdr>
        <w:top w:val="none" w:sz="0" w:space="0" w:color="auto"/>
        <w:left w:val="none" w:sz="0" w:space="0" w:color="auto"/>
        <w:bottom w:val="none" w:sz="0" w:space="0" w:color="auto"/>
        <w:right w:val="none" w:sz="0" w:space="0" w:color="auto"/>
      </w:divBdr>
    </w:div>
    <w:div w:id="1243178038">
      <w:bodyDiv w:val="1"/>
      <w:marLeft w:val="0"/>
      <w:marRight w:val="0"/>
      <w:marTop w:val="0"/>
      <w:marBottom w:val="0"/>
      <w:divBdr>
        <w:top w:val="none" w:sz="0" w:space="0" w:color="auto"/>
        <w:left w:val="none" w:sz="0" w:space="0" w:color="auto"/>
        <w:bottom w:val="none" w:sz="0" w:space="0" w:color="auto"/>
        <w:right w:val="none" w:sz="0" w:space="0" w:color="auto"/>
      </w:divBdr>
    </w:div>
    <w:div w:id="1243376405">
      <w:bodyDiv w:val="1"/>
      <w:marLeft w:val="0"/>
      <w:marRight w:val="0"/>
      <w:marTop w:val="0"/>
      <w:marBottom w:val="0"/>
      <w:divBdr>
        <w:top w:val="none" w:sz="0" w:space="0" w:color="auto"/>
        <w:left w:val="none" w:sz="0" w:space="0" w:color="auto"/>
        <w:bottom w:val="none" w:sz="0" w:space="0" w:color="auto"/>
        <w:right w:val="none" w:sz="0" w:space="0" w:color="auto"/>
      </w:divBdr>
    </w:div>
    <w:div w:id="1243639753">
      <w:bodyDiv w:val="1"/>
      <w:marLeft w:val="0"/>
      <w:marRight w:val="0"/>
      <w:marTop w:val="0"/>
      <w:marBottom w:val="0"/>
      <w:divBdr>
        <w:top w:val="none" w:sz="0" w:space="0" w:color="auto"/>
        <w:left w:val="none" w:sz="0" w:space="0" w:color="auto"/>
        <w:bottom w:val="none" w:sz="0" w:space="0" w:color="auto"/>
        <w:right w:val="none" w:sz="0" w:space="0" w:color="auto"/>
      </w:divBdr>
    </w:div>
    <w:div w:id="1243762648">
      <w:bodyDiv w:val="1"/>
      <w:marLeft w:val="0"/>
      <w:marRight w:val="0"/>
      <w:marTop w:val="0"/>
      <w:marBottom w:val="0"/>
      <w:divBdr>
        <w:top w:val="none" w:sz="0" w:space="0" w:color="auto"/>
        <w:left w:val="none" w:sz="0" w:space="0" w:color="auto"/>
        <w:bottom w:val="none" w:sz="0" w:space="0" w:color="auto"/>
        <w:right w:val="none" w:sz="0" w:space="0" w:color="auto"/>
      </w:divBdr>
    </w:div>
    <w:div w:id="1243904117">
      <w:bodyDiv w:val="1"/>
      <w:marLeft w:val="0"/>
      <w:marRight w:val="0"/>
      <w:marTop w:val="0"/>
      <w:marBottom w:val="0"/>
      <w:divBdr>
        <w:top w:val="none" w:sz="0" w:space="0" w:color="auto"/>
        <w:left w:val="none" w:sz="0" w:space="0" w:color="auto"/>
        <w:bottom w:val="none" w:sz="0" w:space="0" w:color="auto"/>
        <w:right w:val="none" w:sz="0" w:space="0" w:color="auto"/>
      </w:divBdr>
    </w:div>
    <w:div w:id="1244024805">
      <w:bodyDiv w:val="1"/>
      <w:marLeft w:val="0"/>
      <w:marRight w:val="0"/>
      <w:marTop w:val="0"/>
      <w:marBottom w:val="0"/>
      <w:divBdr>
        <w:top w:val="none" w:sz="0" w:space="0" w:color="auto"/>
        <w:left w:val="none" w:sz="0" w:space="0" w:color="auto"/>
        <w:bottom w:val="none" w:sz="0" w:space="0" w:color="auto"/>
        <w:right w:val="none" w:sz="0" w:space="0" w:color="auto"/>
      </w:divBdr>
    </w:div>
    <w:div w:id="1244027550">
      <w:bodyDiv w:val="1"/>
      <w:marLeft w:val="0"/>
      <w:marRight w:val="0"/>
      <w:marTop w:val="0"/>
      <w:marBottom w:val="0"/>
      <w:divBdr>
        <w:top w:val="none" w:sz="0" w:space="0" w:color="auto"/>
        <w:left w:val="none" w:sz="0" w:space="0" w:color="auto"/>
        <w:bottom w:val="none" w:sz="0" w:space="0" w:color="auto"/>
        <w:right w:val="none" w:sz="0" w:space="0" w:color="auto"/>
      </w:divBdr>
    </w:div>
    <w:div w:id="1244028671">
      <w:bodyDiv w:val="1"/>
      <w:marLeft w:val="0"/>
      <w:marRight w:val="0"/>
      <w:marTop w:val="0"/>
      <w:marBottom w:val="0"/>
      <w:divBdr>
        <w:top w:val="none" w:sz="0" w:space="0" w:color="auto"/>
        <w:left w:val="none" w:sz="0" w:space="0" w:color="auto"/>
        <w:bottom w:val="none" w:sz="0" w:space="0" w:color="auto"/>
        <w:right w:val="none" w:sz="0" w:space="0" w:color="auto"/>
      </w:divBdr>
      <w:divsChild>
        <w:div w:id="145246168">
          <w:marLeft w:val="0"/>
          <w:marRight w:val="0"/>
          <w:marTop w:val="0"/>
          <w:marBottom w:val="0"/>
          <w:divBdr>
            <w:top w:val="none" w:sz="0" w:space="0" w:color="auto"/>
            <w:left w:val="none" w:sz="0" w:space="0" w:color="auto"/>
            <w:bottom w:val="none" w:sz="0" w:space="0" w:color="auto"/>
            <w:right w:val="none" w:sz="0" w:space="0" w:color="auto"/>
          </w:divBdr>
        </w:div>
      </w:divsChild>
    </w:div>
    <w:div w:id="1244098641">
      <w:bodyDiv w:val="1"/>
      <w:marLeft w:val="0"/>
      <w:marRight w:val="0"/>
      <w:marTop w:val="0"/>
      <w:marBottom w:val="0"/>
      <w:divBdr>
        <w:top w:val="none" w:sz="0" w:space="0" w:color="auto"/>
        <w:left w:val="none" w:sz="0" w:space="0" w:color="auto"/>
        <w:bottom w:val="none" w:sz="0" w:space="0" w:color="auto"/>
        <w:right w:val="none" w:sz="0" w:space="0" w:color="auto"/>
      </w:divBdr>
      <w:divsChild>
        <w:div w:id="1028139350">
          <w:marLeft w:val="0"/>
          <w:marRight w:val="0"/>
          <w:marTop w:val="600"/>
          <w:marBottom w:val="45"/>
          <w:divBdr>
            <w:top w:val="none" w:sz="0" w:space="0" w:color="auto"/>
            <w:left w:val="none" w:sz="0" w:space="0" w:color="auto"/>
            <w:bottom w:val="none" w:sz="0" w:space="0" w:color="auto"/>
            <w:right w:val="none" w:sz="0" w:space="0" w:color="auto"/>
          </w:divBdr>
        </w:div>
      </w:divsChild>
    </w:div>
    <w:div w:id="1244099606">
      <w:bodyDiv w:val="1"/>
      <w:marLeft w:val="0"/>
      <w:marRight w:val="0"/>
      <w:marTop w:val="0"/>
      <w:marBottom w:val="0"/>
      <w:divBdr>
        <w:top w:val="none" w:sz="0" w:space="0" w:color="auto"/>
        <w:left w:val="none" w:sz="0" w:space="0" w:color="auto"/>
        <w:bottom w:val="none" w:sz="0" w:space="0" w:color="auto"/>
        <w:right w:val="none" w:sz="0" w:space="0" w:color="auto"/>
      </w:divBdr>
      <w:divsChild>
        <w:div w:id="1572618250">
          <w:marLeft w:val="0"/>
          <w:marRight w:val="0"/>
          <w:marTop w:val="0"/>
          <w:marBottom w:val="0"/>
          <w:divBdr>
            <w:top w:val="none" w:sz="0" w:space="0" w:color="auto"/>
            <w:left w:val="none" w:sz="0" w:space="0" w:color="auto"/>
            <w:bottom w:val="none" w:sz="0" w:space="0" w:color="auto"/>
            <w:right w:val="none" w:sz="0" w:space="0" w:color="auto"/>
          </w:divBdr>
        </w:div>
      </w:divsChild>
    </w:div>
    <w:div w:id="1244296405">
      <w:bodyDiv w:val="1"/>
      <w:marLeft w:val="0"/>
      <w:marRight w:val="0"/>
      <w:marTop w:val="0"/>
      <w:marBottom w:val="0"/>
      <w:divBdr>
        <w:top w:val="none" w:sz="0" w:space="0" w:color="auto"/>
        <w:left w:val="none" w:sz="0" w:space="0" w:color="auto"/>
        <w:bottom w:val="none" w:sz="0" w:space="0" w:color="auto"/>
        <w:right w:val="none" w:sz="0" w:space="0" w:color="auto"/>
      </w:divBdr>
    </w:div>
    <w:div w:id="1244610998">
      <w:bodyDiv w:val="1"/>
      <w:marLeft w:val="0"/>
      <w:marRight w:val="0"/>
      <w:marTop w:val="0"/>
      <w:marBottom w:val="0"/>
      <w:divBdr>
        <w:top w:val="none" w:sz="0" w:space="0" w:color="auto"/>
        <w:left w:val="none" w:sz="0" w:space="0" w:color="auto"/>
        <w:bottom w:val="none" w:sz="0" w:space="0" w:color="auto"/>
        <w:right w:val="none" w:sz="0" w:space="0" w:color="auto"/>
      </w:divBdr>
    </w:div>
    <w:div w:id="1244728720">
      <w:bodyDiv w:val="1"/>
      <w:marLeft w:val="0"/>
      <w:marRight w:val="0"/>
      <w:marTop w:val="0"/>
      <w:marBottom w:val="0"/>
      <w:divBdr>
        <w:top w:val="none" w:sz="0" w:space="0" w:color="auto"/>
        <w:left w:val="none" w:sz="0" w:space="0" w:color="auto"/>
        <w:bottom w:val="none" w:sz="0" w:space="0" w:color="auto"/>
        <w:right w:val="none" w:sz="0" w:space="0" w:color="auto"/>
      </w:divBdr>
    </w:div>
    <w:div w:id="1244988759">
      <w:bodyDiv w:val="1"/>
      <w:marLeft w:val="0"/>
      <w:marRight w:val="0"/>
      <w:marTop w:val="0"/>
      <w:marBottom w:val="0"/>
      <w:divBdr>
        <w:top w:val="none" w:sz="0" w:space="0" w:color="auto"/>
        <w:left w:val="none" w:sz="0" w:space="0" w:color="auto"/>
        <w:bottom w:val="none" w:sz="0" w:space="0" w:color="auto"/>
        <w:right w:val="none" w:sz="0" w:space="0" w:color="auto"/>
      </w:divBdr>
    </w:div>
    <w:div w:id="1244992814">
      <w:bodyDiv w:val="1"/>
      <w:marLeft w:val="0"/>
      <w:marRight w:val="0"/>
      <w:marTop w:val="0"/>
      <w:marBottom w:val="0"/>
      <w:divBdr>
        <w:top w:val="none" w:sz="0" w:space="0" w:color="auto"/>
        <w:left w:val="none" w:sz="0" w:space="0" w:color="auto"/>
        <w:bottom w:val="none" w:sz="0" w:space="0" w:color="auto"/>
        <w:right w:val="none" w:sz="0" w:space="0" w:color="auto"/>
      </w:divBdr>
    </w:div>
    <w:div w:id="1245260385">
      <w:bodyDiv w:val="1"/>
      <w:marLeft w:val="0"/>
      <w:marRight w:val="0"/>
      <w:marTop w:val="0"/>
      <w:marBottom w:val="0"/>
      <w:divBdr>
        <w:top w:val="none" w:sz="0" w:space="0" w:color="auto"/>
        <w:left w:val="none" w:sz="0" w:space="0" w:color="auto"/>
        <w:bottom w:val="none" w:sz="0" w:space="0" w:color="auto"/>
        <w:right w:val="none" w:sz="0" w:space="0" w:color="auto"/>
      </w:divBdr>
    </w:div>
    <w:div w:id="1245333231">
      <w:bodyDiv w:val="1"/>
      <w:marLeft w:val="0"/>
      <w:marRight w:val="0"/>
      <w:marTop w:val="0"/>
      <w:marBottom w:val="0"/>
      <w:divBdr>
        <w:top w:val="none" w:sz="0" w:space="0" w:color="auto"/>
        <w:left w:val="none" w:sz="0" w:space="0" w:color="auto"/>
        <w:bottom w:val="none" w:sz="0" w:space="0" w:color="auto"/>
        <w:right w:val="none" w:sz="0" w:space="0" w:color="auto"/>
      </w:divBdr>
    </w:div>
    <w:div w:id="1245601855">
      <w:bodyDiv w:val="1"/>
      <w:marLeft w:val="0"/>
      <w:marRight w:val="0"/>
      <w:marTop w:val="0"/>
      <w:marBottom w:val="0"/>
      <w:divBdr>
        <w:top w:val="none" w:sz="0" w:space="0" w:color="auto"/>
        <w:left w:val="none" w:sz="0" w:space="0" w:color="auto"/>
        <w:bottom w:val="none" w:sz="0" w:space="0" w:color="auto"/>
        <w:right w:val="none" w:sz="0" w:space="0" w:color="auto"/>
      </w:divBdr>
    </w:div>
    <w:div w:id="1245915247">
      <w:bodyDiv w:val="1"/>
      <w:marLeft w:val="0"/>
      <w:marRight w:val="0"/>
      <w:marTop w:val="0"/>
      <w:marBottom w:val="0"/>
      <w:divBdr>
        <w:top w:val="none" w:sz="0" w:space="0" w:color="auto"/>
        <w:left w:val="none" w:sz="0" w:space="0" w:color="auto"/>
        <w:bottom w:val="none" w:sz="0" w:space="0" w:color="auto"/>
        <w:right w:val="none" w:sz="0" w:space="0" w:color="auto"/>
      </w:divBdr>
    </w:div>
    <w:div w:id="1246039105">
      <w:bodyDiv w:val="1"/>
      <w:marLeft w:val="0"/>
      <w:marRight w:val="0"/>
      <w:marTop w:val="0"/>
      <w:marBottom w:val="0"/>
      <w:divBdr>
        <w:top w:val="none" w:sz="0" w:space="0" w:color="auto"/>
        <w:left w:val="none" w:sz="0" w:space="0" w:color="auto"/>
        <w:bottom w:val="none" w:sz="0" w:space="0" w:color="auto"/>
        <w:right w:val="none" w:sz="0" w:space="0" w:color="auto"/>
      </w:divBdr>
    </w:div>
    <w:div w:id="1246184313">
      <w:bodyDiv w:val="1"/>
      <w:marLeft w:val="0"/>
      <w:marRight w:val="0"/>
      <w:marTop w:val="0"/>
      <w:marBottom w:val="0"/>
      <w:divBdr>
        <w:top w:val="none" w:sz="0" w:space="0" w:color="auto"/>
        <w:left w:val="none" w:sz="0" w:space="0" w:color="auto"/>
        <w:bottom w:val="none" w:sz="0" w:space="0" w:color="auto"/>
        <w:right w:val="none" w:sz="0" w:space="0" w:color="auto"/>
      </w:divBdr>
    </w:div>
    <w:div w:id="1246501326">
      <w:bodyDiv w:val="1"/>
      <w:marLeft w:val="0"/>
      <w:marRight w:val="0"/>
      <w:marTop w:val="0"/>
      <w:marBottom w:val="0"/>
      <w:divBdr>
        <w:top w:val="none" w:sz="0" w:space="0" w:color="auto"/>
        <w:left w:val="none" w:sz="0" w:space="0" w:color="auto"/>
        <w:bottom w:val="none" w:sz="0" w:space="0" w:color="auto"/>
        <w:right w:val="none" w:sz="0" w:space="0" w:color="auto"/>
      </w:divBdr>
    </w:div>
    <w:div w:id="1246766768">
      <w:bodyDiv w:val="1"/>
      <w:marLeft w:val="0"/>
      <w:marRight w:val="0"/>
      <w:marTop w:val="0"/>
      <w:marBottom w:val="0"/>
      <w:divBdr>
        <w:top w:val="none" w:sz="0" w:space="0" w:color="auto"/>
        <w:left w:val="none" w:sz="0" w:space="0" w:color="auto"/>
        <w:bottom w:val="none" w:sz="0" w:space="0" w:color="auto"/>
        <w:right w:val="none" w:sz="0" w:space="0" w:color="auto"/>
      </w:divBdr>
      <w:divsChild>
        <w:div w:id="1780374730">
          <w:marLeft w:val="0"/>
          <w:marRight w:val="0"/>
          <w:marTop w:val="0"/>
          <w:marBottom w:val="0"/>
          <w:divBdr>
            <w:top w:val="none" w:sz="0" w:space="0" w:color="auto"/>
            <w:left w:val="none" w:sz="0" w:space="0" w:color="auto"/>
            <w:bottom w:val="none" w:sz="0" w:space="0" w:color="auto"/>
            <w:right w:val="none" w:sz="0" w:space="0" w:color="auto"/>
          </w:divBdr>
        </w:div>
      </w:divsChild>
    </w:div>
    <w:div w:id="1246840205">
      <w:bodyDiv w:val="1"/>
      <w:marLeft w:val="0"/>
      <w:marRight w:val="0"/>
      <w:marTop w:val="0"/>
      <w:marBottom w:val="0"/>
      <w:divBdr>
        <w:top w:val="none" w:sz="0" w:space="0" w:color="auto"/>
        <w:left w:val="none" w:sz="0" w:space="0" w:color="auto"/>
        <w:bottom w:val="none" w:sz="0" w:space="0" w:color="auto"/>
        <w:right w:val="none" w:sz="0" w:space="0" w:color="auto"/>
      </w:divBdr>
    </w:div>
    <w:div w:id="1246841857">
      <w:bodyDiv w:val="1"/>
      <w:marLeft w:val="0"/>
      <w:marRight w:val="0"/>
      <w:marTop w:val="0"/>
      <w:marBottom w:val="0"/>
      <w:divBdr>
        <w:top w:val="none" w:sz="0" w:space="0" w:color="auto"/>
        <w:left w:val="none" w:sz="0" w:space="0" w:color="auto"/>
        <w:bottom w:val="none" w:sz="0" w:space="0" w:color="auto"/>
        <w:right w:val="none" w:sz="0" w:space="0" w:color="auto"/>
      </w:divBdr>
    </w:div>
    <w:div w:id="1247106578">
      <w:bodyDiv w:val="1"/>
      <w:marLeft w:val="0"/>
      <w:marRight w:val="0"/>
      <w:marTop w:val="0"/>
      <w:marBottom w:val="0"/>
      <w:divBdr>
        <w:top w:val="none" w:sz="0" w:space="0" w:color="auto"/>
        <w:left w:val="none" w:sz="0" w:space="0" w:color="auto"/>
        <w:bottom w:val="none" w:sz="0" w:space="0" w:color="auto"/>
        <w:right w:val="none" w:sz="0" w:space="0" w:color="auto"/>
      </w:divBdr>
    </w:div>
    <w:div w:id="1247375198">
      <w:bodyDiv w:val="1"/>
      <w:marLeft w:val="0"/>
      <w:marRight w:val="0"/>
      <w:marTop w:val="0"/>
      <w:marBottom w:val="0"/>
      <w:divBdr>
        <w:top w:val="none" w:sz="0" w:space="0" w:color="auto"/>
        <w:left w:val="none" w:sz="0" w:space="0" w:color="auto"/>
        <w:bottom w:val="none" w:sz="0" w:space="0" w:color="auto"/>
        <w:right w:val="none" w:sz="0" w:space="0" w:color="auto"/>
      </w:divBdr>
      <w:divsChild>
        <w:div w:id="653988403">
          <w:marLeft w:val="0"/>
          <w:marRight w:val="0"/>
          <w:marTop w:val="0"/>
          <w:marBottom w:val="0"/>
          <w:divBdr>
            <w:top w:val="none" w:sz="0" w:space="0" w:color="auto"/>
            <w:left w:val="none" w:sz="0" w:space="0" w:color="auto"/>
            <w:bottom w:val="none" w:sz="0" w:space="0" w:color="auto"/>
            <w:right w:val="none" w:sz="0" w:space="0" w:color="auto"/>
          </w:divBdr>
        </w:div>
      </w:divsChild>
    </w:div>
    <w:div w:id="1247497479">
      <w:bodyDiv w:val="1"/>
      <w:marLeft w:val="0"/>
      <w:marRight w:val="0"/>
      <w:marTop w:val="0"/>
      <w:marBottom w:val="0"/>
      <w:divBdr>
        <w:top w:val="none" w:sz="0" w:space="0" w:color="auto"/>
        <w:left w:val="none" w:sz="0" w:space="0" w:color="auto"/>
        <w:bottom w:val="none" w:sz="0" w:space="0" w:color="auto"/>
        <w:right w:val="none" w:sz="0" w:space="0" w:color="auto"/>
      </w:divBdr>
    </w:div>
    <w:div w:id="1247617581">
      <w:bodyDiv w:val="1"/>
      <w:marLeft w:val="0"/>
      <w:marRight w:val="0"/>
      <w:marTop w:val="0"/>
      <w:marBottom w:val="0"/>
      <w:divBdr>
        <w:top w:val="none" w:sz="0" w:space="0" w:color="auto"/>
        <w:left w:val="none" w:sz="0" w:space="0" w:color="auto"/>
        <w:bottom w:val="none" w:sz="0" w:space="0" w:color="auto"/>
        <w:right w:val="none" w:sz="0" w:space="0" w:color="auto"/>
      </w:divBdr>
    </w:div>
    <w:div w:id="1248199320">
      <w:bodyDiv w:val="1"/>
      <w:marLeft w:val="0"/>
      <w:marRight w:val="0"/>
      <w:marTop w:val="0"/>
      <w:marBottom w:val="0"/>
      <w:divBdr>
        <w:top w:val="none" w:sz="0" w:space="0" w:color="auto"/>
        <w:left w:val="none" w:sz="0" w:space="0" w:color="auto"/>
        <w:bottom w:val="none" w:sz="0" w:space="0" w:color="auto"/>
        <w:right w:val="none" w:sz="0" w:space="0" w:color="auto"/>
      </w:divBdr>
    </w:div>
    <w:div w:id="1249462172">
      <w:bodyDiv w:val="1"/>
      <w:marLeft w:val="0"/>
      <w:marRight w:val="0"/>
      <w:marTop w:val="0"/>
      <w:marBottom w:val="0"/>
      <w:divBdr>
        <w:top w:val="none" w:sz="0" w:space="0" w:color="auto"/>
        <w:left w:val="none" w:sz="0" w:space="0" w:color="auto"/>
        <w:bottom w:val="none" w:sz="0" w:space="0" w:color="auto"/>
        <w:right w:val="none" w:sz="0" w:space="0" w:color="auto"/>
      </w:divBdr>
    </w:div>
    <w:div w:id="1249509511">
      <w:bodyDiv w:val="1"/>
      <w:marLeft w:val="0"/>
      <w:marRight w:val="0"/>
      <w:marTop w:val="0"/>
      <w:marBottom w:val="0"/>
      <w:divBdr>
        <w:top w:val="none" w:sz="0" w:space="0" w:color="auto"/>
        <w:left w:val="none" w:sz="0" w:space="0" w:color="auto"/>
        <w:bottom w:val="none" w:sz="0" w:space="0" w:color="auto"/>
        <w:right w:val="none" w:sz="0" w:space="0" w:color="auto"/>
      </w:divBdr>
    </w:div>
    <w:div w:id="1249730260">
      <w:bodyDiv w:val="1"/>
      <w:marLeft w:val="0"/>
      <w:marRight w:val="0"/>
      <w:marTop w:val="0"/>
      <w:marBottom w:val="0"/>
      <w:divBdr>
        <w:top w:val="none" w:sz="0" w:space="0" w:color="auto"/>
        <w:left w:val="none" w:sz="0" w:space="0" w:color="auto"/>
        <w:bottom w:val="none" w:sz="0" w:space="0" w:color="auto"/>
        <w:right w:val="none" w:sz="0" w:space="0" w:color="auto"/>
      </w:divBdr>
    </w:div>
    <w:div w:id="1249802976">
      <w:bodyDiv w:val="1"/>
      <w:marLeft w:val="0"/>
      <w:marRight w:val="0"/>
      <w:marTop w:val="0"/>
      <w:marBottom w:val="0"/>
      <w:divBdr>
        <w:top w:val="none" w:sz="0" w:space="0" w:color="auto"/>
        <w:left w:val="none" w:sz="0" w:space="0" w:color="auto"/>
        <w:bottom w:val="none" w:sz="0" w:space="0" w:color="auto"/>
        <w:right w:val="none" w:sz="0" w:space="0" w:color="auto"/>
      </w:divBdr>
    </w:div>
    <w:div w:id="1249802996">
      <w:bodyDiv w:val="1"/>
      <w:marLeft w:val="0"/>
      <w:marRight w:val="0"/>
      <w:marTop w:val="0"/>
      <w:marBottom w:val="0"/>
      <w:divBdr>
        <w:top w:val="none" w:sz="0" w:space="0" w:color="auto"/>
        <w:left w:val="none" w:sz="0" w:space="0" w:color="auto"/>
        <w:bottom w:val="none" w:sz="0" w:space="0" w:color="auto"/>
        <w:right w:val="none" w:sz="0" w:space="0" w:color="auto"/>
      </w:divBdr>
    </w:div>
    <w:div w:id="1249970673">
      <w:bodyDiv w:val="1"/>
      <w:marLeft w:val="0"/>
      <w:marRight w:val="0"/>
      <w:marTop w:val="0"/>
      <w:marBottom w:val="0"/>
      <w:divBdr>
        <w:top w:val="none" w:sz="0" w:space="0" w:color="auto"/>
        <w:left w:val="none" w:sz="0" w:space="0" w:color="auto"/>
        <w:bottom w:val="none" w:sz="0" w:space="0" w:color="auto"/>
        <w:right w:val="none" w:sz="0" w:space="0" w:color="auto"/>
      </w:divBdr>
    </w:div>
    <w:div w:id="1250388730">
      <w:bodyDiv w:val="1"/>
      <w:marLeft w:val="0"/>
      <w:marRight w:val="0"/>
      <w:marTop w:val="0"/>
      <w:marBottom w:val="0"/>
      <w:divBdr>
        <w:top w:val="none" w:sz="0" w:space="0" w:color="auto"/>
        <w:left w:val="none" w:sz="0" w:space="0" w:color="auto"/>
        <w:bottom w:val="none" w:sz="0" w:space="0" w:color="auto"/>
        <w:right w:val="none" w:sz="0" w:space="0" w:color="auto"/>
      </w:divBdr>
    </w:div>
    <w:div w:id="1251086182">
      <w:bodyDiv w:val="1"/>
      <w:marLeft w:val="0"/>
      <w:marRight w:val="0"/>
      <w:marTop w:val="0"/>
      <w:marBottom w:val="0"/>
      <w:divBdr>
        <w:top w:val="none" w:sz="0" w:space="0" w:color="auto"/>
        <w:left w:val="none" w:sz="0" w:space="0" w:color="auto"/>
        <w:bottom w:val="none" w:sz="0" w:space="0" w:color="auto"/>
        <w:right w:val="none" w:sz="0" w:space="0" w:color="auto"/>
      </w:divBdr>
    </w:div>
    <w:div w:id="1251355699">
      <w:bodyDiv w:val="1"/>
      <w:marLeft w:val="0"/>
      <w:marRight w:val="0"/>
      <w:marTop w:val="0"/>
      <w:marBottom w:val="0"/>
      <w:divBdr>
        <w:top w:val="none" w:sz="0" w:space="0" w:color="auto"/>
        <w:left w:val="none" w:sz="0" w:space="0" w:color="auto"/>
        <w:bottom w:val="none" w:sz="0" w:space="0" w:color="auto"/>
        <w:right w:val="none" w:sz="0" w:space="0" w:color="auto"/>
      </w:divBdr>
    </w:div>
    <w:div w:id="1251507240">
      <w:bodyDiv w:val="1"/>
      <w:marLeft w:val="0"/>
      <w:marRight w:val="0"/>
      <w:marTop w:val="0"/>
      <w:marBottom w:val="0"/>
      <w:divBdr>
        <w:top w:val="none" w:sz="0" w:space="0" w:color="auto"/>
        <w:left w:val="none" w:sz="0" w:space="0" w:color="auto"/>
        <w:bottom w:val="none" w:sz="0" w:space="0" w:color="auto"/>
        <w:right w:val="none" w:sz="0" w:space="0" w:color="auto"/>
      </w:divBdr>
    </w:div>
    <w:div w:id="1252855908">
      <w:bodyDiv w:val="1"/>
      <w:marLeft w:val="0"/>
      <w:marRight w:val="0"/>
      <w:marTop w:val="0"/>
      <w:marBottom w:val="0"/>
      <w:divBdr>
        <w:top w:val="none" w:sz="0" w:space="0" w:color="auto"/>
        <w:left w:val="none" w:sz="0" w:space="0" w:color="auto"/>
        <w:bottom w:val="none" w:sz="0" w:space="0" w:color="auto"/>
        <w:right w:val="none" w:sz="0" w:space="0" w:color="auto"/>
      </w:divBdr>
    </w:div>
    <w:div w:id="1253390845">
      <w:bodyDiv w:val="1"/>
      <w:marLeft w:val="0"/>
      <w:marRight w:val="0"/>
      <w:marTop w:val="0"/>
      <w:marBottom w:val="0"/>
      <w:divBdr>
        <w:top w:val="none" w:sz="0" w:space="0" w:color="auto"/>
        <w:left w:val="none" w:sz="0" w:space="0" w:color="auto"/>
        <w:bottom w:val="none" w:sz="0" w:space="0" w:color="auto"/>
        <w:right w:val="none" w:sz="0" w:space="0" w:color="auto"/>
      </w:divBdr>
    </w:div>
    <w:div w:id="1253391493">
      <w:bodyDiv w:val="1"/>
      <w:marLeft w:val="0"/>
      <w:marRight w:val="0"/>
      <w:marTop w:val="0"/>
      <w:marBottom w:val="0"/>
      <w:divBdr>
        <w:top w:val="none" w:sz="0" w:space="0" w:color="auto"/>
        <w:left w:val="none" w:sz="0" w:space="0" w:color="auto"/>
        <w:bottom w:val="none" w:sz="0" w:space="0" w:color="auto"/>
        <w:right w:val="none" w:sz="0" w:space="0" w:color="auto"/>
      </w:divBdr>
    </w:div>
    <w:div w:id="1253590288">
      <w:bodyDiv w:val="1"/>
      <w:marLeft w:val="0"/>
      <w:marRight w:val="0"/>
      <w:marTop w:val="0"/>
      <w:marBottom w:val="0"/>
      <w:divBdr>
        <w:top w:val="none" w:sz="0" w:space="0" w:color="auto"/>
        <w:left w:val="none" w:sz="0" w:space="0" w:color="auto"/>
        <w:bottom w:val="none" w:sz="0" w:space="0" w:color="auto"/>
        <w:right w:val="none" w:sz="0" w:space="0" w:color="auto"/>
      </w:divBdr>
      <w:divsChild>
        <w:div w:id="1032925293">
          <w:marLeft w:val="0"/>
          <w:marRight w:val="0"/>
          <w:marTop w:val="0"/>
          <w:marBottom w:val="0"/>
          <w:divBdr>
            <w:top w:val="none" w:sz="0" w:space="0" w:color="auto"/>
            <w:left w:val="none" w:sz="0" w:space="0" w:color="auto"/>
            <w:bottom w:val="none" w:sz="0" w:space="0" w:color="auto"/>
            <w:right w:val="none" w:sz="0" w:space="0" w:color="auto"/>
          </w:divBdr>
        </w:div>
      </w:divsChild>
    </w:div>
    <w:div w:id="1253705354">
      <w:bodyDiv w:val="1"/>
      <w:marLeft w:val="0"/>
      <w:marRight w:val="0"/>
      <w:marTop w:val="0"/>
      <w:marBottom w:val="0"/>
      <w:divBdr>
        <w:top w:val="none" w:sz="0" w:space="0" w:color="auto"/>
        <w:left w:val="none" w:sz="0" w:space="0" w:color="auto"/>
        <w:bottom w:val="none" w:sz="0" w:space="0" w:color="auto"/>
        <w:right w:val="none" w:sz="0" w:space="0" w:color="auto"/>
      </w:divBdr>
    </w:div>
    <w:div w:id="1253780096">
      <w:bodyDiv w:val="1"/>
      <w:marLeft w:val="0"/>
      <w:marRight w:val="0"/>
      <w:marTop w:val="0"/>
      <w:marBottom w:val="0"/>
      <w:divBdr>
        <w:top w:val="none" w:sz="0" w:space="0" w:color="auto"/>
        <w:left w:val="none" w:sz="0" w:space="0" w:color="auto"/>
        <w:bottom w:val="none" w:sz="0" w:space="0" w:color="auto"/>
        <w:right w:val="none" w:sz="0" w:space="0" w:color="auto"/>
      </w:divBdr>
    </w:div>
    <w:div w:id="1254164145">
      <w:bodyDiv w:val="1"/>
      <w:marLeft w:val="0"/>
      <w:marRight w:val="0"/>
      <w:marTop w:val="0"/>
      <w:marBottom w:val="0"/>
      <w:divBdr>
        <w:top w:val="none" w:sz="0" w:space="0" w:color="auto"/>
        <w:left w:val="none" w:sz="0" w:space="0" w:color="auto"/>
        <w:bottom w:val="none" w:sz="0" w:space="0" w:color="auto"/>
        <w:right w:val="none" w:sz="0" w:space="0" w:color="auto"/>
      </w:divBdr>
    </w:div>
    <w:div w:id="1254391036">
      <w:bodyDiv w:val="1"/>
      <w:marLeft w:val="0"/>
      <w:marRight w:val="0"/>
      <w:marTop w:val="0"/>
      <w:marBottom w:val="0"/>
      <w:divBdr>
        <w:top w:val="none" w:sz="0" w:space="0" w:color="auto"/>
        <w:left w:val="none" w:sz="0" w:space="0" w:color="auto"/>
        <w:bottom w:val="none" w:sz="0" w:space="0" w:color="auto"/>
        <w:right w:val="none" w:sz="0" w:space="0" w:color="auto"/>
      </w:divBdr>
    </w:div>
    <w:div w:id="1254586009">
      <w:bodyDiv w:val="1"/>
      <w:marLeft w:val="0"/>
      <w:marRight w:val="0"/>
      <w:marTop w:val="0"/>
      <w:marBottom w:val="0"/>
      <w:divBdr>
        <w:top w:val="none" w:sz="0" w:space="0" w:color="auto"/>
        <w:left w:val="none" w:sz="0" w:space="0" w:color="auto"/>
        <w:bottom w:val="none" w:sz="0" w:space="0" w:color="auto"/>
        <w:right w:val="none" w:sz="0" w:space="0" w:color="auto"/>
      </w:divBdr>
    </w:div>
    <w:div w:id="1254634091">
      <w:bodyDiv w:val="1"/>
      <w:marLeft w:val="0"/>
      <w:marRight w:val="0"/>
      <w:marTop w:val="0"/>
      <w:marBottom w:val="0"/>
      <w:divBdr>
        <w:top w:val="none" w:sz="0" w:space="0" w:color="auto"/>
        <w:left w:val="none" w:sz="0" w:space="0" w:color="auto"/>
        <w:bottom w:val="none" w:sz="0" w:space="0" w:color="auto"/>
        <w:right w:val="none" w:sz="0" w:space="0" w:color="auto"/>
      </w:divBdr>
    </w:div>
    <w:div w:id="1254776644">
      <w:bodyDiv w:val="1"/>
      <w:marLeft w:val="0"/>
      <w:marRight w:val="0"/>
      <w:marTop w:val="0"/>
      <w:marBottom w:val="0"/>
      <w:divBdr>
        <w:top w:val="none" w:sz="0" w:space="0" w:color="auto"/>
        <w:left w:val="none" w:sz="0" w:space="0" w:color="auto"/>
        <w:bottom w:val="none" w:sz="0" w:space="0" w:color="auto"/>
        <w:right w:val="none" w:sz="0" w:space="0" w:color="auto"/>
      </w:divBdr>
    </w:div>
    <w:div w:id="1254779356">
      <w:bodyDiv w:val="1"/>
      <w:marLeft w:val="0"/>
      <w:marRight w:val="0"/>
      <w:marTop w:val="0"/>
      <w:marBottom w:val="0"/>
      <w:divBdr>
        <w:top w:val="none" w:sz="0" w:space="0" w:color="auto"/>
        <w:left w:val="none" w:sz="0" w:space="0" w:color="auto"/>
        <w:bottom w:val="none" w:sz="0" w:space="0" w:color="auto"/>
        <w:right w:val="none" w:sz="0" w:space="0" w:color="auto"/>
      </w:divBdr>
    </w:div>
    <w:div w:id="1254898416">
      <w:bodyDiv w:val="1"/>
      <w:marLeft w:val="0"/>
      <w:marRight w:val="0"/>
      <w:marTop w:val="0"/>
      <w:marBottom w:val="0"/>
      <w:divBdr>
        <w:top w:val="none" w:sz="0" w:space="0" w:color="auto"/>
        <w:left w:val="none" w:sz="0" w:space="0" w:color="auto"/>
        <w:bottom w:val="none" w:sz="0" w:space="0" w:color="auto"/>
        <w:right w:val="none" w:sz="0" w:space="0" w:color="auto"/>
      </w:divBdr>
    </w:div>
    <w:div w:id="1254970070">
      <w:bodyDiv w:val="1"/>
      <w:marLeft w:val="0"/>
      <w:marRight w:val="0"/>
      <w:marTop w:val="0"/>
      <w:marBottom w:val="0"/>
      <w:divBdr>
        <w:top w:val="none" w:sz="0" w:space="0" w:color="auto"/>
        <w:left w:val="none" w:sz="0" w:space="0" w:color="auto"/>
        <w:bottom w:val="none" w:sz="0" w:space="0" w:color="auto"/>
        <w:right w:val="none" w:sz="0" w:space="0" w:color="auto"/>
      </w:divBdr>
    </w:div>
    <w:div w:id="1255211642">
      <w:bodyDiv w:val="1"/>
      <w:marLeft w:val="0"/>
      <w:marRight w:val="0"/>
      <w:marTop w:val="0"/>
      <w:marBottom w:val="0"/>
      <w:divBdr>
        <w:top w:val="none" w:sz="0" w:space="0" w:color="auto"/>
        <w:left w:val="none" w:sz="0" w:space="0" w:color="auto"/>
        <w:bottom w:val="none" w:sz="0" w:space="0" w:color="auto"/>
        <w:right w:val="none" w:sz="0" w:space="0" w:color="auto"/>
      </w:divBdr>
      <w:divsChild>
        <w:div w:id="95834837">
          <w:marLeft w:val="0"/>
          <w:marRight w:val="0"/>
          <w:marTop w:val="0"/>
          <w:marBottom w:val="0"/>
          <w:divBdr>
            <w:top w:val="none" w:sz="0" w:space="0" w:color="auto"/>
            <w:left w:val="none" w:sz="0" w:space="0" w:color="auto"/>
            <w:bottom w:val="none" w:sz="0" w:space="0" w:color="auto"/>
            <w:right w:val="none" w:sz="0" w:space="0" w:color="auto"/>
          </w:divBdr>
        </w:div>
      </w:divsChild>
    </w:div>
    <w:div w:id="1255431270">
      <w:bodyDiv w:val="1"/>
      <w:marLeft w:val="0"/>
      <w:marRight w:val="0"/>
      <w:marTop w:val="0"/>
      <w:marBottom w:val="0"/>
      <w:divBdr>
        <w:top w:val="none" w:sz="0" w:space="0" w:color="auto"/>
        <w:left w:val="none" w:sz="0" w:space="0" w:color="auto"/>
        <w:bottom w:val="none" w:sz="0" w:space="0" w:color="auto"/>
        <w:right w:val="none" w:sz="0" w:space="0" w:color="auto"/>
      </w:divBdr>
    </w:div>
    <w:div w:id="1255431559">
      <w:bodyDiv w:val="1"/>
      <w:marLeft w:val="0"/>
      <w:marRight w:val="0"/>
      <w:marTop w:val="0"/>
      <w:marBottom w:val="0"/>
      <w:divBdr>
        <w:top w:val="none" w:sz="0" w:space="0" w:color="auto"/>
        <w:left w:val="none" w:sz="0" w:space="0" w:color="auto"/>
        <w:bottom w:val="none" w:sz="0" w:space="0" w:color="auto"/>
        <w:right w:val="none" w:sz="0" w:space="0" w:color="auto"/>
      </w:divBdr>
    </w:div>
    <w:div w:id="1255742139">
      <w:bodyDiv w:val="1"/>
      <w:marLeft w:val="0"/>
      <w:marRight w:val="0"/>
      <w:marTop w:val="0"/>
      <w:marBottom w:val="0"/>
      <w:divBdr>
        <w:top w:val="none" w:sz="0" w:space="0" w:color="auto"/>
        <w:left w:val="none" w:sz="0" w:space="0" w:color="auto"/>
        <w:bottom w:val="none" w:sz="0" w:space="0" w:color="auto"/>
        <w:right w:val="none" w:sz="0" w:space="0" w:color="auto"/>
      </w:divBdr>
    </w:div>
    <w:div w:id="1255898374">
      <w:bodyDiv w:val="1"/>
      <w:marLeft w:val="0"/>
      <w:marRight w:val="0"/>
      <w:marTop w:val="0"/>
      <w:marBottom w:val="0"/>
      <w:divBdr>
        <w:top w:val="none" w:sz="0" w:space="0" w:color="auto"/>
        <w:left w:val="none" w:sz="0" w:space="0" w:color="auto"/>
        <w:bottom w:val="none" w:sz="0" w:space="0" w:color="auto"/>
        <w:right w:val="none" w:sz="0" w:space="0" w:color="auto"/>
      </w:divBdr>
    </w:div>
    <w:div w:id="1256010503">
      <w:bodyDiv w:val="1"/>
      <w:marLeft w:val="0"/>
      <w:marRight w:val="0"/>
      <w:marTop w:val="0"/>
      <w:marBottom w:val="0"/>
      <w:divBdr>
        <w:top w:val="none" w:sz="0" w:space="0" w:color="auto"/>
        <w:left w:val="none" w:sz="0" w:space="0" w:color="auto"/>
        <w:bottom w:val="none" w:sz="0" w:space="0" w:color="auto"/>
        <w:right w:val="none" w:sz="0" w:space="0" w:color="auto"/>
      </w:divBdr>
    </w:div>
    <w:div w:id="1256089354">
      <w:bodyDiv w:val="1"/>
      <w:marLeft w:val="0"/>
      <w:marRight w:val="0"/>
      <w:marTop w:val="0"/>
      <w:marBottom w:val="0"/>
      <w:divBdr>
        <w:top w:val="none" w:sz="0" w:space="0" w:color="auto"/>
        <w:left w:val="none" w:sz="0" w:space="0" w:color="auto"/>
        <w:bottom w:val="none" w:sz="0" w:space="0" w:color="auto"/>
        <w:right w:val="none" w:sz="0" w:space="0" w:color="auto"/>
      </w:divBdr>
    </w:div>
    <w:div w:id="1256476853">
      <w:bodyDiv w:val="1"/>
      <w:marLeft w:val="0"/>
      <w:marRight w:val="0"/>
      <w:marTop w:val="0"/>
      <w:marBottom w:val="0"/>
      <w:divBdr>
        <w:top w:val="none" w:sz="0" w:space="0" w:color="auto"/>
        <w:left w:val="none" w:sz="0" w:space="0" w:color="auto"/>
        <w:bottom w:val="none" w:sz="0" w:space="0" w:color="auto"/>
        <w:right w:val="none" w:sz="0" w:space="0" w:color="auto"/>
      </w:divBdr>
    </w:div>
    <w:div w:id="1256590814">
      <w:bodyDiv w:val="1"/>
      <w:marLeft w:val="0"/>
      <w:marRight w:val="0"/>
      <w:marTop w:val="0"/>
      <w:marBottom w:val="0"/>
      <w:divBdr>
        <w:top w:val="none" w:sz="0" w:space="0" w:color="auto"/>
        <w:left w:val="none" w:sz="0" w:space="0" w:color="auto"/>
        <w:bottom w:val="none" w:sz="0" w:space="0" w:color="auto"/>
        <w:right w:val="none" w:sz="0" w:space="0" w:color="auto"/>
      </w:divBdr>
    </w:div>
    <w:div w:id="1256867247">
      <w:bodyDiv w:val="1"/>
      <w:marLeft w:val="0"/>
      <w:marRight w:val="0"/>
      <w:marTop w:val="0"/>
      <w:marBottom w:val="0"/>
      <w:divBdr>
        <w:top w:val="none" w:sz="0" w:space="0" w:color="auto"/>
        <w:left w:val="none" w:sz="0" w:space="0" w:color="auto"/>
        <w:bottom w:val="none" w:sz="0" w:space="0" w:color="auto"/>
        <w:right w:val="none" w:sz="0" w:space="0" w:color="auto"/>
      </w:divBdr>
    </w:div>
    <w:div w:id="1257055721">
      <w:bodyDiv w:val="1"/>
      <w:marLeft w:val="0"/>
      <w:marRight w:val="0"/>
      <w:marTop w:val="0"/>
      <w:marBottom w:val="0"/>
      <w:divBdr>
        <w:top w:val="none" w:sz="0" w:space="0" w:color="auto"/>
        <w:left w:val="none" w:sz="0" w:space="0" w:color="auto"/>
        <w:bottom w:val="none" w:sz="0" w:space="0" w:color="auto"/>
        <w:right w:val="none" w:sz="0" w:space="0" w:color="auto"/>
      </w:divBdr>
    </w:div>
    <w:div w:id="1257204615">
      <w:bodyDiv w:val="1"/>
      <w:marLeft w:val="0"/>
      <w:marRight w:val="0"/>
      <w:marTop w:val="0"/>
      <w:marBottom w:val="0"/>
      <w:divBdr>
        <w:top w:val="none" w:sz="0" w:space="0" w:color="auto"/>
        <w:left w:val="none" w:sz="0" w:space="0" w:color="auto"/>
        <w:bottom w:val="none" w:sz="0" w:space="0" w:color="auto"/>
        <w:right w:val="none" w:sz="0" w:space="0" w:color="auto"/>
      </w:divBdr>
      <w:divsChild>
        <w:div w:id="124935537">
          <w:marLeft w:val="0"/>
          <w:marRight w:val="0"/>
          <w:marTop w:val="0"/>
          <w:marBottom w:val="0"/>
          <w:divBdr>
            <w:top w:val="none" w:sz="0" w:space="0" w:color="auto"/>
            <w:left w:val="none" w:sz="0" w:space="0" w:color="auto"/>
            <w:bottom w:val="none" w:sz="0" w:space="0" w:color="auto"/>
            <w:right w:val="none" w:sz="0" w:space="0" w:color="auto"/>
          </w:divBdr>
        </w:div>
      </w:divsChild>
    </w:div>
    <w:div w:id="1257322334">
      <w:bodyDiv w:val="1"/>
      <w:marLeft w:val="0"/>
      <w:marRight w:val="0"/>
      <w:marTop w:val="0"/>
      <w:marBottom w:val="0"/>
      <w:divBdr>
        <w:top w:val="none" w:sz="0" w:space="0" w:color="auto"/>
        <w:left w:val="none" w:sz="0" w:space="0" w:color="auto"/>
        <w:bottom w:val="none" w:sz="0" w:space="0" w:color="auto"/>
        <w:right w:val="none" w:sz="0" w:space="0" w:color="auto"/>
      </w:divBdr>
    </w:div>
    <w:div w:id="1257399542">
      <w:bodyDiv w:val="1"/>
      <w:marLeft w:val="0"/>
      <w:marRight w:val="0"/>
      <w:marTop w:val="0"/>
      <w:marBottom w:val="0"/>
      <w:divBdr>
        <w:top w:val="none" w:sz="0" w:space="0" w:color="auto"/>
        <w:left w:val="none" w:sz="0" w:space="0" w:color="auto"/>
        <w:bottom w:val="none" w:sz="0" w:space="0" w:color="auto"/>
        <w:right w:val="none" w:sz="0" w:space="0" w:color="auto"/>
      </w:divBdr>
    </w:div>
    <w:div w:id="1257440092">
      <w:bodyDiv w:val="1"/>
      <w:marLeft w:val="0"/>
      <w:marRight w:val="0"/>
      <w:marTop w:val="0"/>
      <w:marBottom w:val="0"/>
      <w:divBdr>
        <w:top w:val="none" w:sz="0" w:space="0" w:color="auto"/>
        <w:left w:val="none" w:sz="0" w:space="0" w:color="auto"/>
        <w:bottom w:val="none" w:sz="0" w:space="0" w:color="auto"/>
        <w:right w:val="none" w:sz="0" w:space="0" w:color="auto"/>
      </w:divBdr>
    </w:div>
    <w:div w:id="1257519624">
      <w:bodyDiv w:val="1"/>
      <w:marLeft w:val="0"/>
      <w:marRight w:val="0"/>
      <w:marTop w:val="0"/>
      <w:marBottom w:val="0"/>
      <w:divBdr>
        <w:top w:val="none" w:sz="0" w:space="0" w:color="auto"/>
        <w:left w:val="none" w:sz="0" w:space="0" w:color="auto"/>
        <w:bottom w:val="none" w:sz="0" w:space="0" w:color="auto"/>
        <w:right w:val="none" w:sz="0" w:space="0" w:color="auto"/>
      </w:divBdr>
    </w:div>
    <w:div w:id="1257712833">
      <w:bodyDiv w:val="1"/>
      <w:marLeft w:val="0"/>
      <w:marRight w:val="0"/>
      <w:marTop w:val="0"/>
      <w:marBottom w:val="0"/>
      <w:divBdr>
        <w:top w:val="none" w:sz="0" w:space="0" w:color="auto"/>
        <w:left w:val="none" w:sz="0" w:space="0" w:color="auto"/>
        <w:bottom w:val="none" w:sz="0" w:space="0" w:color="auto"/>
        <w:right w:val="none" w:sz="0" w:space="0" w:color="auto"/>
      </w:divBdr>
    </w:div>
    <w:div w:id="1257787636">
      <w:bodyDiv w:val="1"/>
      <w:marLeft w:val="0"/>
      <w:marRight w:val="0"/>
      <w:marTop w:val="0"/>
      <w:marBottom w:val="0"/>
      <w:divBdr>
        <w:top w:val="none" w:sz="0" w:space="0" w:color="auto"/>
        <w:left w:val="none" w:sz="0" w:space="0" w:color="auto"/>
        <w:bottom w:val="none" w:sz="0" w:space="0" w:color="auto"/>
        <w:right w:val="none" w:sz="0" w:space="0" w:color="auto"/>
      </w:divBdr>
      <w:divsChild>
        <w:div w:id="1191722033">
          <w:marLeft w:val="0"/>
          <w:marRight w:val="0"/>
          <w:marTop w:val="0"/>
          <w:marBottom w:val="0"/>
          <w:divBdr>
            <w:top w:val="none" w:sz="0" w:space="0" w:color="auto"/>
            <w:left w:val="none" w:sz="0" w:space="0" w:color="auto"/>
            <w:bottom w:val="none" w:sz="0" w:space="0" w:color="auto"/>
            <w:right w:val="none" w:sz="0" w:space="0" w:color="auto"/>
          </w:divBdr>
        </w:div>
      </w:divsChild>
    </w:div>
    <w:div w:id="1258322700">
      <w:bodyDiv w:val="1"/>
      <w:marLeft w:val="0"/>
      <w:marRight w:val="0"/>
      <w:marTop w:val="0"/>
      <w:marBottom w:val="0"/>
      <w:divBdr>
        <w:top w:val="none" w:sz="0" w:space="0" w:color="auto"/>
        <w:left w:val="none" w:sz="0" w:space="0" w:color="auto"/>
        <w:bottom w:val="none" w:sz="0" w:space="0" w:color="auto"/>
        <w:right w:val="none" w:sz="0" w:space="0" w:color="auto"/>
      </w:divBdr>
    </w:div>
    <w:div w:id="1258557790">
      <w:bodyDiv w:val="1"/>
      <w:marLeft w:val="0"/>
      <w:marRight w:val="0"/>
      <w:marTop w:val="0"/>
      <w:marBottom w:val="0"/>
      <w:divBdr>
        <w:top w:val="none" w:sz="0" w:space="0" w:color="auto"/>
        <w:left w:val="none" w:sz="0" w:space="0" w:color="auto"/>
        <w:bottom w:val="none" w:sz="0" w:space="0" w:color="auto"/>
        <w:right w:val="none" w:sz="0" w:space="0" w:color="auto"/>
      </w:divBdr>
    </w:div>
    <w:div w:id="1259093500">
      <w:bodyDiv w:val="1"/>
      <w:marLeft w:val="0"/>
      <w:marRight w:val="0"/>
      <w:marTop w:val="0"/>
      <w:marBottom w:val="0"/>
      <w:divBdr>
        <w:top w:val="none" w:sz="0" w:space="0" w:color="auto"/>
        <w:left w:val="none" w:sz="0" w:space="0" w:color="auto"/>
        <w:bottom w:val="none" w:sz="0" w:space="0" w:color="auto"/>
        <w:right w:val="none" w:sz="0" w:space="0" w:color="auto"/>
      </w:divBdr>
    </w:div>
    <w:div w:id="1259100340">
      <w:bodyDiv w:val="1"/>
      <w:marLeft w:val="0"/>
      <w:marRight w:val="0"/>
      <w:marTop w:val="0"/>
      <w:marBottom w:val="0"/>
      <w:divBdr>
        <w:top w:val="none" w:sz="0" w:space="0" w:color="auto"/>
        <w:left w:val="none" w:sz="0" w:space="0" w:color="auto"/>
        <w:bottom w:val="none" w:sz="0" w:space="0" w:color="auto"/>
        <w:right w:val="none" w:sz="0" w:space="0" w:color="auto"/>
      </w:divBdr>
    </w:div>
    <w:div w:id="1259175307">
      <w:bodyDiv w:val="1"/>
      <w:marLeft w:val="0"/>
      <w:marRight w:val="0"/>
      <w:marTop w:val="0"/>
      <w:marBottom w:val="0"/>
      <w:divBdr>
        <w:top w:val="none" w:sz="0" w:space="0" w:color="auto"/>
        <w:left w:val="none" w:sz="0" w:space="0" w:color="auto"/>
        <w:bottom w:val="none" w:sz="0" w:space="0" w:color="auto"/>
        <w:right w:val="none" w:sz="0" w:space="0" w:color="auto"/>
      </w:divBdr>
    </w:div>
    <w:div w:id="1259367515">
      <w:bodyDiv w:val="1"/>
      <w:marLeft w:val="0"/>
      <w:marRight w:val="0"/>
      <w:marTop w:val="0"/>
      <w:marBottom w:val="0"/>
      <w:divBdr>
        <w:top w:val="none" w:sz="0" w:space="0" w:color="auto"/>
        <w:left w:val="none" w:sz="0" w:space="0" w:color="auto"/>
        <w:bottom w:val="none" w:sz="0" w:space="0" w:color="auto"/>
        <w:right w:val="none" w:sz="0" w:space="0" w:color="auto"/>
      </w:divBdr>
    </w:div>
    <w:div w:id="1259630572">
      <w:bodyDiv w:val="1"/>
      <w:marLeft w:val="0"/>
      <w:marRight w:val="0"/>
      <w:marTop w:val="0"/>
      <w:marBottom w:val="0"/>
      <w:divBdr>
        <w:top w:val="none" w:sz="0" w:space="0" w:color="auto"/>
        <w:left w:val="none" w:sz="0" w:space="0" w:color="auto"/>
        <w:bottom w:val="none" w:sz="0" w:space="0" w:color="auto"/>
        <w:right w:val="none" w:sz="0" w:space="0" w:color="auto"/>
      </w:divBdr>
    </w:div>
    <w:div w:id="1259749074">
      <w:bodyDiv w:val="1"/>
      <w:marLeft w:val="0"/>
      <w:marRight w:val="0"/>
      <w:marTop w:val="0"/>
      <w:marBottom w:val="0"/>
      <w:divBdr>
        <w:top w:val="none" w:sz="0" w:space="0" w:color="auto"/>
        <w:left w:val="none" w:sz="0" w:space="0" w:color="auto"/>
        <w:bottom w:val="none" w:sz="0" w:space="0" w:color="auto"/>
        <w:right w:val="none" w:sz="0" w:space="0" w:color="auto"/>
      </w:divBdr>
    </w:div>
    <w:div w:id="1259948133">
      <w:bodyDiv w:val="1"/>
      <w:marLeft w:val="0"/>
      <w:marRight w:val="0"/>
      <w:marTop w:val="0"/>
      <w:marBottom w:val="0"/>
      <w:divBdr>
        <w:top w:val="none" w:sz="0" w:space="0" w:color="auto"/>
        <w:left w:val="none" w:sz="0" w:space="0" w:color="auto"/>
        <w:bottom w:val="none" w:sz="0" w:space="0" w:color="auto"/>
        <w:right w:val="none" w:sz="0" w:space="0" w:color="auto"/>
      </w:divBdr>
      <w:divsChild>
        <w:div w:id="463158145">
          <w:marLeft w:val="0"/>
          <w:marRight w:val="0"/>
          <w:marTop w:val="0"/>
          <w:marBottom w:val="0"/>
          <w:divBdr>
            <w:top w:val="none" w:sz="0" w:space="0" w:color="auto"/>
            <w:left w:val="none" w:sz="0" w:space="0" w:color="auto"/>
            <w:bottom w:val="none" w:sz="0" w:space="0" w:color="auto"/>
            <w:right w:val="none" w:sz="0" w:space="0" w:color="auto"/>
          </w:divBdr>
        </w:div>
      </w:divsChild>
    </w:div>
    <w:div w:id="1260143293">
      <w:bodyDiv w:val="1"/>
      <w:marLeft w:val="0"/>
      <w:marRight w:val="0"/>
      <w:marTop w:val="0"/>
      <w:marBottom w:val="0"/>
      <w:divBdr>
        <w:top w:val="none" w:sz="0" w:space="0" w:color="auto"/>
        <w:left w:val="none" w:sz="0" w:space="0" w:color="auto"/>
        <w:bottom w:val="none" w:sz="0" w:space="0" w:color="auto"/>
        <w:right w:val="none" w:sz="0" w:space="0" w:color="auto"/>
      </w:divBdr>
    </w:div>
    <w:div w:id="1260210577">
      <w:bodyDiv w:val="1"/>
      <w:marLeft w:val="0"/>
      <w:marRight w:val="0"/>
      <w:marTop w:val="0"/>
      <w:marBottom w:val="0"/>
      <w:divBdr>
        <w:top w:val="none" w:sz="0" w:space="0" w:color="auto"/>
        <w:left w:val="none" w:sz="0" w:space="0" w:color="auto"/>
        <w:bottom w:val="none" w:sz="0" w:space="0" w:color="auto"/>
        <w:right w:val="none" w:sz="0" w:space="0" w:color="auto"/>
      </w:divBdr>
    </w:div>
    <w:div w:id="1260333779">
      <w:bodyDiv w:val="1"/>
      <w:marLeft w:val="0"/>
      <w:marRight w:val="0"/>
      <w:marTop w:val="0"/>
      <w:marBottom w:val="0"/>
      <w:divBdr>
        <w:top w:val="none" w:sz="0" w:space="0" w:color="auto"/>
        <w:left w:val="none" w:sz="0" w:space="0" w:color="auto"/>
        <w:bottom w:val="none" w:sz="0" w:space="0" w:color="auto"/>
        <w:right w:val="none" w:sz="0" w:space="0" w:color="auto"/>
      </w:divBdr>
    </w:div>
    <w:div w:id="1260526425">
      <w:bodyDiv w:val="1"/>
      <w:marLeft w:val="0"/>
      <w:marRight w:val="0"/>
      <w:marTop w:val="0"/>
      <w:marBottom w:val="0"/>
      <w:divBdr>
        <w:top w:val="none" w:sz="0" w:space="0" w:color="auto"/>
        <w:left w:val="none" w:sz="0" w:space="0" w:color="auto"/>
        <w:bottom w:val="none" w:sz="0" w:space="0" w:color="auto"/>
        <w:right w:val="none" w:sz="0" w:space="0" w:color="auto"/>
      </w:divBdr>
      <w:divsChild>
        <w:div w:id="583342918">
          <w:marLeft w:val="0"/>
          <w:marRight w:val="0"/>
          <w:marTop w:val="0"/>
          <w:marBottom w:val="0"/>
          <w:divBdr>
            <w:top w:val="none" w:sz="0" w:space="0" w:color="auto"/>
            <w:left w:val="none" w:sz="0" w:space="0" w:color="auto"/>
            <w:bottom w:val="none" w:sz="0" w:space="0" w:color="auto"/>
            <w:right w:val="none" w:sz="0" w:space="0" w:color="auto"/>
          </w:divBdr>
        </w:div>
      </w:divsChild>
    </w:div>
    <w:div w:id="1260748782">
      <w:bodyDiv w:val="1"/>
      <w:marLeft w:val="0"/>
      <w:marRight w:val="0"/>
      <w:marTop w:val="0"/>
      <w:marBottom w:val="0"/>
      <w:divBdr>
        <w:top w:val="none" w:sz="0" w:space="0" w:color="auto"/>
        <w:left w:val="none" w:sz="0" w:space="0" w:color="auto"/>
        <w:bottom w:val="none" w:sz="0" w:space="0" w:color="auto"/>
        <w:right w:val="none" w:sz="0" w:space="0" w:color="auto"/>
      </w:divBdr>
    </w:div>
    <w:div w:id="1260794970">
      <w:bodyDiv w:val="1"/>
      <w:marLeft w:val="0"/>
      <w:marRight w:val="0"/>
      <w:marTop w:val="0"/>
      <w:marBottom w:val="0"/>
      <w:divBdr>
        <w:top w:val="none" w:sz="0" w:space="0" w:color="auto"/>
        <w:left w:val="none" w:sz="0" w:space="0" w:color="auto"/>
        <w:bottom w:val="none" w:sz="0" w:space="0" w:color="auto"/>
        <w:right w:val="none" w:sz="0" w:space="0" w:color="auto"/>
      </w:divBdr>
    </w:div>
    <w:div w:id="1260944076">
      <w:bodyDiv w:val="1"/>
      <w:marLeft w:val="0"/>
      <w:marRight w:val="0"/>
      <w:marTop w:val="0"/>
      <w:marBottom w:val="0"/>
      <w:divBdr>
        <w:top w:val="none" w:sz="0" w:space="0" w:color="auto"/>
        <w:left w:val="none" w:sz="0" w:space="0" w:color="auto"/>
        <w:bottom w:val="none" w:sz="0" w:space="0" w:color="auto"/>
        <w:right w:val="none" w:sz="0" w:space="0" w:color="auto"/>
      </w:divBdr>
    </w:div>
    <w:div w:id="1260984593">
      <w:bodyDiv w:val="1"/>
      <w:marLeft w:val="0"/>
      <w:marRight w:val="0"/>
      <w:marTop w:val="0"/>
      <w:marBottom w:val="0"/>
      <w:divBdr>
        <w:top w:val="none" w:sz="0" w:space="0" w:color="auto"/>
        <w:left w:val="none" w:sz="0" w:space="0" w:color="auto"/>
        <w:bottom w:val="none" w:sz="0" w:space="0" w:color="auto"/>
        <w:right w:val="none" w:sz="0" w:space="0" w:color="auto"/>
      </w:divBdr>
    </w:div>
    <w:div w:id="1261185309">
      <w:bodyDiv w:val="1"/>
      <w:marLeft w:val="0"/>
      <w:marRight w:val="0"/>
      <w:marTop w:val="0"/>
      <w:marBottom w:val="0"/>
      <w:divBdr>
        <w:top w:val="none" w:sz="0" w:space="0" w:color="auto"/>
        <w:left w:val="none" w:sz="0" w:space="0" w:color="auto"/>
        <w:bottom w:val="none" w:sz="0" w:space="0" w:color="auto"/>
        <w:right w:val="none" w:sz="0" w:space="0" w:color="auto"/>
      </w:divBdr>
    </w:div>
    <w:div w:id="1261257172">
      <w:bodyDiv w:val="1"/>
      <w:marLeft w:val="0"/>
      <w:marRight w:val="0"/>
      <w:marTop w:val="0"/>
      <w:marBottom w:val="0"/>
      <w:divBdr>
        <w:top w:val="none" w:sz="0" w:space="0" w:color="auto"/>
        <w:left w:val="none" w:sz="0" w:space="0" w:color="auto"/>
        <w:bottom w:val="none" w:sz="0" w:space="0" w:color="auto"/>
        <w:right w:val="none" w:sz="0" w:space="0" w:color="auto"/>
      </w:divBdr>
    </w:div>
    <w:div w:id="1261764991">
      <w:bodyDiv w:val="1"/>
      <w:marLeft w:val="0"/>
      <w:marRight w:val="0"/>
      <w:marTop w:val="0"/>
      <w:marBottom w:val="0"/>
      <w:divBdr>
        <w:top w:val="none" w:sz="0" w:space="0" w:color="auto"/>
        <w:left w:val="none" w:sz="0" w:space="0" w:color="auto"/>
        <w:bottom w:val="none" w:sz="0" w:space="0" w:color="auto"/>
        <w:right w:val="none" w:sz="0" w:space="0" w:color="auto"/>
      </w:divBdr>
    </w:div>
    <w:div w:id="1263342328">
      <w:bodyDiv w:val="1"/>
      <w:marLeft w:val="0"/>
      <w:marRight w:val="0"/>
      <w:marTop w:val="0"/>
      <w:marBottom w:val="0"/>
      <w:divBdr>
        <w:top w:val="none" w:sz="0" w:space="0" w:color="auto"/>
        <w:left w:val="none" w:sz="0" w:space="0" w:color="auto"/>
        <w:bottom w:val="none" w:sz="0" w:space="0" w:color="auto"/>
        <w:right w:val="none" w:sz="0" w:space="0" w:color="auto"/>
      </w:divBdr>
      <w:divsChild>
        <w:div w:id="1427724196">
          <w:marLeft w:val="0"/>
          <w:marRight w:val="0"/>
          <w:marTop w:val="0"/>
          <w:marBottom w:val="0"/>
          <w:divBdr>
            <w:top w:val="none" w:sz="0" w:space="0" w:color="auto"/>
            <w:left w:val="none" w:sz="0" w:space="0" w:color="auto"/>
            <w:bottom w:val="none" w:sz="0" w:space="0" w:color="auto"/>
            <w:right w:val="none" w:sz="0" w:space="0" w:color="auto"/>
          </w:divBdr>
        </w:div>
      </w:divsChild>
    </w:div>
    <w:div w:id="1263370036">
      <w:bodyDiv w:val="1"/>
      <w:marLeft w:val="0"/>
      <w:marRight w:val="0"/>
      <w:marTop w:val="0"/>
      <w:marBottom w:val="0"/>
      <w:divBdr>
        <w:top w:val="none" w:sz="0" w:space="0" w:color="auto"/>
        <w:left w:val="none" w:sz="0" w:space="0" w:color="auto"/>
        <w:bottom w:val="none" w:sz="0" w:space="0" w:color="auto"/>
        <w:right w:val="none" w:sz="0" w:space="0" w:color="auto"/>
      </w:divBdr>
    </w:div>
    <w:div w:id="1263562221">
      <w:bodyDiv w:val="1"/>
      <w:marLeft w:val="0"/>
      <w:marRight w:val="0"/>
      <w:marTop w:val="0"/>
      <w:marBottom w:val="0"/>
      <w:divBdr>
        <w:top w:val="none" w:sz="0" w:space="0" w:color="auto"/>
        <w:left w:val="none" w:sz="0" w:space="0" w:color="auto"/>
        <w:bottom w:val="none" w:sz="0" w:space="0" w:color="auto"/>
        <w:right w:val="none" w:sz="0" w:space="0" w:color="auto"/>
      </w:divBdr>
    </w:div>
    <w:div w:id="1263682971">
      <w:bodyDiv w:val="1"/>
      <w:marLeft w:val="0"/>
      <w:marRight w:val="0"/>
      <w:marTop w:val="0"/>
      <w:marBottom w:val="0"/>
      <w:divBdr>
        <w:top w:val="none" w:sz="0" w:space="0" w:color="auto"/>
        <w:left w:val="none" w:sz="0" w:space="0" w:color="auto"/>
        <w:bottom w:val="none" w:sz="0" w:space="0" w:color="auto"/>
        <w:right w:val="none" w:sz="0" w:space="0" w:color="auto"/>
      </w:divBdr>
    </w:div>
    <w:div w:id="1263685422">
      <w:bodyDiv w:val="1"/>
      <w:marLeft w:val="0"/>
      <w:marRight w:val="0"/>
      <w:marTop w:val="0"/>
      <w:marBottom w:val="0"/>
      <w:divBdr>
        <w:top w:val="none" w:sz="0" w:space="0" w:color="auto"/>
        <w:left w:val="none" w:sz="0" w:space="0" w:color="auto"/>
        <w:bottom w:val="none" w:sz="0" w:space="0" w:color="auto"/>
        <w:right w:val="none" w:sz="0" w:space="0" w:color="auto"/>
      </w:divBdr>
    </w:div>
    <w:div w:id="1263803329">
      <w:bodyDiv w:val="1"/>
      <w:marLeft w:val="0"/>
      <w:marRight w:val="0"/>
      <w:marTop w:val="0"/>
      <w:marBottom w:val="0"/>
      <w:divBdr>
        <w:top w:val="none" w:sz="0" w:space="0" w:color="auto"/>
        <w:left w:val="none" w:sz="0" w:space="0" w:color="auto"/>
        <w:bottom w:val="none" w:sz="0" w:space="0" w:color="auto"/>
        <w:right w:val="none" w:sz="0" w:space="0" w:color="auto"/>
      </w:divBdr>
    </w:div>
    <w:div w:id="1263807792">
      <w:bodyDiv w:val="1"/>
      <w:marLeft w:val="0"/>
      <w:marRight w:val="0"/>
      <w:marTop w:val="0"/>
      <w:marBottom w:val="0"/>
      <w:divBdr>
        <w:top w:val="none" w:sz="0" w:space="0" w:color="auto"/>
        <w:left w:val="none" w:sz="0" w:space="0" w:color="auto"/>
        <w:bottom w:val="none" w:sz="0" w:space="0" w:color="auto"/>
        <w:right w:val="none" w:sz="0" w:space="0" w:color="auto"/>
      </w:divBdr>
    </w:div>
    <w:div w:id="1263879318">
      <w:bodyDiv w:val="1"/>
      <w:marLeft w:val="0"/>
      <w:marRight w:val="0"/>
      <w:marTop w:val="0"/>
      <w:marBottom w:val="0"/>
      <w:divBdr>
        <w:top w:val="none" w:sz="0" w:space="0" w:color="auto"/>
        <w:left w:val="none" w:sz="0" w:space="0" w:color="auto"/>
        <w:bottom w:val="none" w:sz="0" w:space="0" w:color="auto"/>
        <w:right w:val="none" w:sz="0" w:space="0" w:color="auto"/>
      </w:divBdr>
    </w:div>
    <w:div w:id="1264336599">
      <w:bodyDiv w:val="1"/>
      <w:marLeft w:val="0"/>
      <w:marRight w:val="0"/>
      <w:marTop w:val="0"/>
      <w:marBottom w:val="0"/>
      <w:divBdr>
        <w:top w:val="none" w:sz="0" w:space="0" w:color="auto"/>
        <w:left w:val="none" w:sz="0" w:space="0" w:color="auto"/>
        <w:bottom w:val="none" w:sz="0" w:space="0" w:color="auto"/>
        <w:right w:val="none" w:sz="0" w:space="0" w:color="auto"/>
      </w:divBdr>
    </w:div>
    <w:div w:id="1265190598">
      <w:bodyDiv w:val="1"/>
      <w:marLeft w:val="0"/>
      <w:marRight w:val="0"/>
      <w:marTop w:val="0"/>
      <w:marBottom w:val="0"/>
      <w:divBdr>
        <w:top w:val="none" w:sz="0" w:space="0" w:color="auto"/>
        <w:left w:val="none" w:sz="0" w:space="0" w:color="auto"/>
        <w:bottom w:val="none" w:sz="0" w:space="0" w:color="auto"/>
        <w:right w:val="none" w:sz="0" w:space="0" w:color="auto"/>
      </w:divBdr>
    </w:div>
    <w:div w:id="1265264607">
      <w:bodyDiv w:val="1"/>
      <w:marLeft w:val="0"/>
      <w:marRight w:val="0"/>
      <w:marTop w:val="0"/>
      <w:marBottom w:val="0"/>
      <w:divBdr>
        <w:top w:val="none" w:sz="0" w:space="0" w:color="auto"/>
        <w:left w:val="none" w:sz="0" w:space="0" w:color="auto"/>
        <w:bottom w:val="none" w:sz="0" w:space="0" w:color="auto"/>
        <w:right w:val="none" w:sz="0" w:space="0" w:color="auto"/>
      </w:divBdr>
    </w:div>
    <w:div w:id="1265963239">
      <w:bodyDiv w:val="1"/>
      <w:marLeft w:val="0"/>
      <w:marRight w:val="0"/>
      <w:marTop w:val="0"/>
      <w:marBottom w:val="0"/>
      <w:divBdr>
        <w:top w:val="none" w:sz="0" w:space="0" w:color="auto"/>
        <w:left w:val="none" w:sz="0" w:space="0" w:color="auto"/>
        <w:bottom w:val="none" w:sz="0" w:space="0" w:color="auto"/>
        <w:right w:val="none" w:sz="0" w:space="0" w:color="auto"/>
      </w:divBdr>
    </w:div>
    <w:div w:id="1266769464">
      <w:bodyDiv w:val="1"/>
      <w:marLeft w:val="0"/>
      <w:marRight w:val="0"/>
      <w:marTop w:val="0"/>
      <w:marBottom w:val="0"/>
      <w:divBdr>
        <w:top w:val="none" w:sz="0" w:space="0" w:color="auto"/>
        <w:left w:val="none" w:sz="0" w:space="0" w:color="auto"/>
        <w:bottom w:val="none" w:sz="0" w:space="0" w:color="auto"/>
        <w:right w:val="none" w:sz="0" w:space="0" w:color="auto"/>
      </w:divBdr>
    </w:div>
    <w:div w:id="1266769902">
      <w:bodyDiv w:val="1"/>
      <w:marLeft w:val="0"/>
      <w:marRight w:val="0"/>
      <w:marTop w:val="0"/>
      <w:marBottom w:val="0"/>
      <w:divBdr>
        <w:top w:val="none" w:sz="0" w:space="0" w:color="auto"/>
        <w:left w:val="none" w:sz="0" w:space="0" w:color="auto"/>
        <w:bottom w:val="none" w:sz="0" w:space="0" w:color="auto"/>
        <w:right w:val="none" w:sz="0" w:space="0" w:color="auto"/>
      </w:divBdr>
    </w:div>
    <w:div w:id="1267349391">
      <w:bodyDiv w:val="1"/>
      <w:marLeft w:val="0"/>
      <w:marRight w:val="0"/>
      <w:marTop w:val="0"/>
      <w:marBottom w:val="0"/>
      <w:divBdr>
        <w:top w:val="none" w:sz="0" w:space="0" w:color="auto"/>
        <w:left w:val="none" w:sz="0" w:space="0" w:color="auto"/>
        <w:bottom w:val="none" w:sz="0" w:space="0" w:color="auto"/>
        <w:right w:val="none" w:sz="0" w:space="0" w:color="auto"/>
      </w:divBdr>
    </w:div>
    <w:div w:id="1268461419">
      <w:bodyDiv w:val="1"/>
      <w:marLeft w:val="0"/>
      <w:marRight w:val="0"/>
      <w:marTop w:val="0"/>
      <w:marBottom w:val="0"/>
      <w:divBdr>
        <w:top w:val="none" w:sz="0" w:space="0" w:color="auto"/>
        <w:left w:val="none" w:sz="0" w:space="0" w:color="auto"/>
        <w:bottom w:val="none" w:sz="0" w:space="0" w:color="auto"/>
        <w:right w:val="none" w:sz="0" w:space="0" w:color="auto"/>
      </w:divBdr>
      <w:divsChild>
        <w:div w:id="527108539">
          <w:marLeft w:val="0"/>
          <w:marRight w:val="0"/>
          <w:marTop w:val="0"/>
          <w:marBottom w:val="0"/>
          <w:divBdr>
            <w:top w:val="none" w:sz="0" w:space="0" w:color="auto"/>
            <w:left w:val="none" w:sz="0" w:space="0" w:color="auto"/>
            <w:bottom w:val="none" w:sz="0" w:space="0" w:color="auto"/>
            <w:right w:val="none" w:sz="0" w:space="0" w:color="auto"/>
          </w:divBdr>
        </w:div>
      </w:divsChild>
    </w:div>
    <w:div w:id="1268463881">
      <w:bodyDiv w:val="1"/>
      <w:marLeft w:val="0"/>
      <w:marRight w:val="0"/>
      <w:marTop w:val="0"/>
      <w:marBottom w:val="0"/>
      <w:divBdr>
        <w:top w:val="none" w:sz="0" w:space="0" w:color="auto"/>
        <w:left w:val="none" w:sz="0" w:space="0" w:color="auto"/>
        <w:bottom w:val="none" w:sz="0" w:space="0" w:color="auto"/>
        <w:right w:val="none" w:sz="0" w:space="0" w:color="auto"/>
      </w:divBdr>
    </w:div>
    <w:div w:id="1268777072">
      <w:bodyDiv w:val="1"/>
      <w:marLeft w:val="0"/>
      <w:marRight w:val="0"/>
      <w:marTop w:val="0"/>
      <w:marBottom w:val="0"/>
      <w:divBdr>
        <w:top w:val="none" w:sz="0" w:space="0" w:color="auto"/>
        <w:left w:val="none" w:sz="0" w:space="0" w:color="auto"/>
        <w:bottom w:val="none" w:sz="0" w:space="0" w:color="auto"/>
        <w:right w:val="none" w:sz="0" w:space="0" w:color="auto"/>
      </w:divBdr>
    </w:div>
    <w:div w:id="1269894384">
      <w:bodyDiv w:val="1"/>
      <w:marLeft w:val="0"/>
      <w:marRight w:val="0"/>
      <w:marTop w:val="0"/>
      <w:marBottom w:val="0"/>
      <w:divBdr>
        <w:top w:val="none" w:sz="0" w:space="0" w:color="auto"/>
        <w:left w:val="none" w:sz="0" w:space="0" w:color="auto"/>
        <w:bottom w:val="none" w:sz="0" w:space="0" w:color="auto"/>
        <w:right w:val="none" w:sz="0" w:space="0" w:color="auto"/>
      </w:divBdr>
    </w:div>
    <w:div w:id="1270624511">
      <w:bodyDiv w:val="1"/>
      <w:marLeft w:val="0"/>
      <w:marRight w:val="0"/>
      <w:marTop w:val="0"/>
      <w:marBottom w:val="0"/>
      <w:divBdr>
        <w:top w:val="none" w:sz="0" w:space="0" w:color="auto"/>
        <w:left w:val="none" w:sz="0" w:space="0" w:color="auto"/>
        <w:bottom w:val="none" w:sz="0" w:space="0" w:color="auto"/>
        <w:right w:val="none" w:sz="0" w:space="0" w:color="auto"/>
      </w:divBdr>
    </w:div>
    <w:div w:id="1270700444">
      <w:bodyDiv w:val="1"/>
      <w:marLeft w:val="0"/>
      <w:marRight w:val="0"/>
      <w:marTop w:val="0"/>
      <w:marBottom w:val="0"/>
      <w:divBdr>
        <w:top w:val="none" w:sz="0" w:space="0" w:color="auto"/>
        <w:left w:val="none" w:sz="0" w:space="0" w:color="auto"/>
        <w:bottom w:val="none" w:sz="0" w:space="0" w:color="auto"/>
        <w:right w:val="none" w:sz="0" w:space="0" w:color="auto"/>
      </w:divBdr>
    </w:div>
    <w:div w:id="1270821188">
      <w:bodyDiv w:val="1"/>
      <w:marLeft w:val="0"/>
      <w:marRight w:val="0"/>
      <w:marTop w:val="0"/>
      <w:marBottom w:val="0"/>
      <w:divBdr>
        <w:top w:val="none" w:sz="0" w:space="0" w:color="auto"/>
        <w:left w:val="none" w:sz="0" w:space="0" w:color="auto"/>
        <w:bottom w:val="none" w:sz="0" w:space="0" w:color="auto"/>
        <w:right w:val="none" w:sz="0" w:space="0" w:color="auto"/>
      </w:divBdr>
    </w:div>
    <w:div w:id="1271083543">
      <w:bodyDiv w:val="1"/>
      <w:marLeft w:val="0"/>
      <w:marRight w:val="0"/>
      <w:marTop w:val="0"/>
      <w:marBottom w:val="0"/>
      <w:divBdr>
        <w:top w:val="none" w:sz="0" w:space="0" w:color="auto"/>
        <w:left w:val="none" w:sz="0" w:space="0" w:color="auto"/>
        <w:bottom w:val="none" w:sz="0" w:space="0" w:color="auto"/>
        <w:right w:val="none" w:sz="0" w:space="0" w:color="auto"/>
      </w:divBdr>
    </w:div>
    <w:div w:id="1271157421">
      <w:bodyDiv w:val="1"/>
      <w:marLeft w:val="0"/>
      <w:marRight w:val="0"/>
      <w:marTop w:val="0"/>
      <w:marBottom w:val="0"/>
      <w:divBdr>
        <w:top w:val="none" w:sz="0" w:space="0" w:color="auto"/>
        <w:left w:val="none" w:sz="0" w:space="0" w:color="auto"/>
        <w:bottom w:val="none" w:sz="0" w:space="0" w:color="auto"/>
        <w:right w:val="none" w:sz="0" w:space="0" w:color="auto"/>
      </w:divBdr>
    </w:div>
    <w:div w:id="1271202281">
      <w:bodyDiv w:val="1"/>
      <w:marLeft w:val="0"/>
      <w:marRight w:val="0"/>
      <w:marTop w:val="0"/>
      <w:marBottom w:val="0"/>
      <w:divBdr>
        <w:top w:val="none" w:sz="0" w:space="0" w:color="auto"/>
        <w:left w:val="none" w:sz="0" w:space="0" w:color="auto"/>
        <w:bottom w:val="none" w:sz="0" w:space="0" w:color="auto"/>
        <w:right w:val="none" w:sz="0" w:space="0" w:color="auto"/>
      </w:divBdr>
    </w:div>
    <w:div w:id="1271742544">
      <w:bodyDiv w:val="1"/>
      <w:marLeft w:val="0"/>
      <w:marRight w:val="0"/>
      <w:marTop w:val="0"/>
      <w:marBottom w:val="0"/>
      <w:divBdr>
        <w:top w:val="none" w:sz="0" w:space="0" w:color="auto"/>
        <w:left w:val="none" w:sz="0" w:space="0" w:color="auto"/>
        <w:bottom w:val="none" w:sz="0" w:space="0" w:color="auto"/>
        <w:right w:val="none" w:sz="0" w:space="0" w:color="auto"/>
      </w:divBdr>
    </w:div>
    <w:div w:id="1271819113">
      <w:bodyDiv w:val="1"/>
      <w:marLeft w:val="0"/>
      <w:marRight w:val="0"/>
      <w:marTop w:val="0"/>
      <w:marBottom w:val="0"/>
      <w:divBdr>
        <w:top w:val="none" w:sz="0" w:space="0" w:color="auto"/>
        <w:left w:val="none" w:sz="0" w:space="0" w:color="auto"/>
        <w:bottom w:val="none" w:sz="0" w:space="0" w:color="auto"/>
        <w:right w:val="none" w:sz="0" w:space="0" w:color="auto"/>
      </w:divBdr>
      <w:divsChild>
        <w:div w:id="216211597">
          <w:marLeft w:val="0"/>
          <w:marRight w:val="0"/>
          <w:marTop w:val="0"/>
          <w:marBottom w:val="0"/>
          <w:divBdr>
            <w:top w:val="none" w:sz="0" w:space="0" w:color="auto"/>
            <w:left w:val="none" w:sz="0" w:space="0" w:color="auto"/>
            <w:bottom w:val="none" w:sz="0" w:space="0" w:color="auto"/>
            <w:right w:val="none" w:sz="0" w:space="0" w:color="auto"/>
          </w:divBdr>
        </w:div>
      </w:divsChild>
    </w:div>
    <w:div w:id="1272081363">
      <w:bodyDiv w:val="1"/>
      <w:marLeft w:val="0"/>
      <w:marRight w:val="0"/>
      <w:marTop w:val="0"/>
      <w:marBottom w:val="0"/>
      <w:divBdr>
        <w:top w:val="none" w:sz="0" w:space="0" w:color="auto"/>
        <w:left w:val="none" w:sz="0" w:space="0" w:color="auto"/>
        <w:bottom w:val="none" w:sz="0" w:space="0" w:color="auto"/>
        <w:right w:val="none" w:sz="0" w:space="0" w:color="auto"/>
      </w:divBdr>
    </w:div>
    <w:div w:id="1272083284">
      <w:bodyDiv w:val="1"/>
      <w:marLeft w:val="0"/>
      <w:marRight w:val="0"/>
      <w:marTop w:val="0"/>
      <w:marBottom w:val="0"/>
      <w:divBdr>
        <w:top w:val="none" w:sz="0" w:space="0" w:color="auto"/>
        <w:left w:val="none" w:sz="0" w:space="0" w:color="auto"/>
        <w:bottom w:val="none" w:sz="0" w:space="0" w:color="auto"/>
        <w:right w:val="none" w:sz="0" w:space="0" w:color="auto"/>
      </w:divBdr>
    </w:div>
    <w:div w:id="1272204304">
      <w:bodyDiv w:val="1"/>
      <w:marLeft w:val="0"/>
      <w:marRight w:val="0"/>
      <w:marTop w:val="0"/>
      <w:marBottom w:val="0"/>
      <w:divBdr>
        <w:top w:val="none" w:sz="0" w:space="0" w:color="auto"/>
        <w:left w:val="none" w:sz="0" w:space="0" w:color="auto"/>
        <w:bottom w:val="none" w:sz="0" w:space="0" w:color="auto"/>
        <w:right w:val="none" w:sz="0" w:space="0" w:color="auto"/>
      </w:divBdr>
    </w:div>
    <w:div w:id="1272204748">
      <w:bodyDiv w:val="1"/>
      <w:marLeft w:val="0"/>
      <w:marRight w:val="0"/>
      <w:marTop w:val="0"/>
      <w:marBottom w:val="0"/>
      <w:divBdr>
        <w:top w:val="none" w:sz="0" w:space="0" w:color="auto"/>
        <w:left w:val="none" w:sz="0" w:space="0" w:color="auto"/>
        <w:bottom w:val="none" w:sz="0" w:space="0" w:color="auto"/>
        <w:right w:val="none" w:sz="0" w:space="0" w:color="auto"/>
      </w:divBdr>
    </w:div>
    <w:div w:id="1272279324">
      <w:bodyDiv w:val="1"/>
      <w:marLeft w:val="0"/>
      <w:marRight w:val="0"/>
      <w:marTop w:val="0"/>
      <w:marBottom w:val="0"/>
      <w:divBdr>
        <w:top w:val="none" w:sz="0" w:space="0" w:color="auto"/>
        <w:left w:val="none" w:sz="0" w:space="0" w:color="auto"/>
        <w:bottom w:val="none" w:sz="0" w:space="0" w:color="auto"/>
        <w:right w:val="none" w:sz="0" w:space="0" w:color="auto"/>
      </w:divBdr>
    </w:div>
    <w:div w:id="1272586304">
      <w:bodyDiv w:val="1"/>
      <w:marLeft w:val="0"/>
      <w:marRight w:val="0"/>
      <w:marTop w:val="0"/>
      <w:marBottom w:val="0"/>
      <w:divBdr>
        <w:top w:val="none" w:sz="0" w:space="0" w:color="auto"/>
        <w:left w:val="none" w:sz="0" w:space="0" w:color="auto"/>
        <w:bottom w:val="none" w:sz="0" w:space="0" w:color="auto"/>
        <w:right w:val="none" w:sz="0" w:space="0" w:color="auto"/>
      </w:divBdr>
    </w:div>
    <w:div w:id="1272589293">
      <w:bodyDiv w:val="1"/>
      <w:marLeft w:val="0"/>
      <w:marRight w:val="0"/>
      <w:marTop w:val="0"/>
      <w:marBottom w:val="0"/>
      <w:divBdr>
        <w:top w:val="none" w:sz="0" w:space="0" w:color="auto"/>
        <w:left w:val="none" w:sz="0" w:space="0" w:color="auto"/>
        <w:bottom w:val="none" w:sz="0" w:space="0" w:color="auto"/>
        <w:right w:val="none" w:sz="0" w:space="0" w:color="auto"/>
      </w:divBdr>
      <w:divsChild>
        <w:div w:id="248806934">
          <w:marLeft w:val="0"/>
          <w:marRight w:val="0"/>
          <w:marTop w:val="0"/>
          <w:marBottom w:val="0"/>
          <w:divBdr>
            <w:top w:val="none" w:sz="0" w:space="0" w:color="auto"/>
            <w:left w:val="none" w:sz="0" w:space="0" w:color="auto"/>
            <w:bottom w:val="none" w:sz="0" w:space="0" w:color="auto"/>
            <w:right w:val="none" w:sz="0" w:space="0" w:color="auto"/>
          </w:divBdr>
        </w:div>
      </w:divsChild>
    </w:div>
    <w:div w:id="1273049739">
      <w:bodyDiv w:val="1"/>
      <w:marLeft w:val="0"/>
      <w:marRight w:val="0"/>
      <w:marTop w:val="0"/>
      <w:marBottom w:val="0"/>
      <w:divBdr>
        <w:top w:val="none" w:sz="0" w:space="0" w:color="auto"/>
        <w:left w:val="none" w:sz="0" w:space="0" w:color="auto"/>
        <w:bottom w:val="none" w:sz="0" w:space="0" w:color="auto"/>
        <w:right w:val="none" w:sz="0" w:space="0" w:color="auto"/>
      </w:divBdr>
    </w:div>
    <w:div w:id="1273055383">
      <w:bodyDiv w:val="1"/>
      <w:marLeft w:val="0"/>
      <w:marRight w:val="0"/>
      <w:marTop w:val="0"/>
      <w:marBottom w:val="0"/>
      <w:divBdr>
        <w:top w:val="none" w:sz="0" w:space="0" w:color="auto"/>
        <w:left w:val="none" w:sz="0" w:space="0" w:color="auto"/>
        <w:bottom w:val="none" w:sz="0" w:space="0" w:color="auto"/>
        <w:right w:val="none" w:sz="0" w:space="0" w:color="auto"/>
      </w:divBdr>
    </w:div>
    <w:div w:id="1273317280">
      <w:bodyDiv w:val="1"/>
      <w:marLeft w:val="0"/>
      <w:marRight w:val="0"/>
      <w:marTop w:val="0"/>
      <w:marBottom w:val="0"/>
      <w:divBdr>
        <w:top w:val="none" w:sz="0" w:space="0" w:color="auto"/>
        <w:left w:val="none" w:sz="0" w:space="0" w:color="auto"/>
        <w:bottom w:val="none" w:sz="0" w:space="0" w:color="auto"/>
        <w:right w:val="none" w:sz="0" w:space="0" w:color="auto"/>
      </w:divBdr>
    </w:div>
    <w:div w:id="1273517888">
      <w:bodyDiv w:val="1"/>
      <w:marLeft w:val="0"/>
      <w:marRight w:val="0"/>
      <w:marTop w:val="0"/>
      <w:marBottom w:val="0"/>
      <w:divBdr>
        <w:top w:val="none" w:sz="0" w:space="0" w:color="auto"/>
        <w:left w:val="none" w:sz="0" w:space="0" w:color="auto"/>
        <w:bottom w:val="none" w:sz="0" w:space="0" w:color="auto"/>
        <w:right w:val="none" w:sz="0" w:space="0" w:color="auto"/>
      </w:divBdr>
    </w:div>
    <w:div w:id="1273590947">
      <w:bodyDiv w:val="1"/>
      <w:marLeft w:val="0"/>
      <w:marRight w:val="0"/>
      <w:marTop w:val="0"/>
      <w:marBottom w:val="0"/>
      <w:divBdr>
        <w:top w:val="none" w:sz="0" w:space="0" w:color="auto"/>
        <w:left w:val="none" w:sz="0" w:space="0" w:color="auto"/>
        <w:bottom w:val="none" w:sz="0" w:space="0" w:color="auto"/>
        <w:right w:val="none" w:sz="0" w:space="0" w:color="auto"/>
      </w:divBdr>
    </w:div>
    <w:div w:id="1273973612">
      <w:bodyDiv w:val="1"/>
      <w:marLeft w:val="0"/>
      <w:marRight w:val="0"/>
      <w:marTop w:val="0"/>
      <w:marBottom w:val="0"/>
      <w:divBdr>
        <w:top w:val="none" w:sz="0" w:space="0" w:color="auto"/>
        <w:left w:val="none" w:sz="0" w:space="0" w:color="auto"/>
        <w:bottom w:val="none" w:sz="0" w:space="0" w:color="auto"/>
        <w:right w:val="none" w:sz="0" w:space="0" w:color="auto"/>
      </w:divBdr>
      <w:divsChild>
        <w:div w:id="1098714915">
          <w:marLeft w:val="0"/>
          <w:marRight w:val="0"/>
          <w:marTop w:val="0"/>
          <w:marBottom w:val="0"/>
          <w:divBdr>
            <w:top w:val="none" w:sz="0" w:space="0" w:color="auto"/>
            <w:left w:val="none" w:sz="0" w:space="0" w:color="auto"/>
            <w:bottom w:val="none" w:sz="0" w:space="0" w:color="auto"/>
            <w:right w:val="none" w:sz="0" w:space="0" w:color="auto"/>
          </w:divBdr>
        </w:div>
      </w:divsChild>
    </w:div>
    <w:div w:id="1274048060">
      <w:bodyDiv w:val="1"/>
      <w:marLeft w:val="0"/>
      <w:marRight w:val="0"/>
      <w:marTop w:val="0"/>
      <w:marBottom w:val="0"/>
      <w:divBdr>
        <w:top w:val="none" w:sz="0" w:space="0" w:color="auto"/>
        <w:left w:val="none" w:sz="0" w:space="0" w:color="auto"/>
        <w:bottom w:val="none" w:sz="0" w:space="0" w:color="auto"/>
        <w:right w:val="none" w:sz="0" w:space="0" w:color="auto"/>
      </w:divBdr>
    </w:div>
    <w:div w:id="1274481740">
      <w:bodyDiv w:val="1"/>
      <w:marLeft w:val="0"/>
      <w:marRight w:val="0"/>
      <w:marTop w:val="0"/>
      <w:marBottom w:val="0"/>
      <w:divBdr>
        <w:top w:val="none" w:sz="0" w:space="0" w:color="auto"/>
        <w:left w:val="none" w:sz="0" w:space="0" w:color="auto"/>
        <w:bottom w:val="none" w:sz="0" w:space="0" w:color="auto"/>
        <w:right w:val="none" w:sz="0" w:space="0" w:color="auto"/>
      </w:divBdr>
    </w:div>
    <w:div w:id="1274554887">
      <w:bodyDiv w:val="1"/>
      <w:marLeft w:val="0"/>
      <w:marRight w:val="0"/>
      <w:marTop w:val="0"/>
      <w:marBottom w:val="0"/>
      <w:divBdr>
        <w:top w:val="none" w:sz="0" w:space="0" w:color="auto"/>
        <w:left w:val="none" w:sz="0" w:space="0" w:color="auto"/>
        <w:bottom w:val="none" w:sz="0" w:space="0" w:color="auto"/>
        <w:right w:val="none" w:sz="0" w:space="0" w:color="auto"/>
      </w:divBdr>
    </w:div>
    <w:div w:id="1275018523">
      <w:bodyDiv w:val="1"/>
      <w:marLeft w:val="0"/>
      <w:marRight w:val="0"/>
      <w:marTop w:val="0"/>
      <w:marBottom w:val="0"/>
      <w:divBdr>
        <w:top w:val="none" w:sz="0" w:space="0" w:color="auto"/>
        <w:left w:val="none" w:sz="0" w:space="0" w:color="auto"/>
        <w:bottom w:val="none" w:sz="0" w:space="0" w:color="auto"/>
        <w:right w:val="none" w:sz="0" w:space="0" w:color="auto"/>
      </w:divBdr>
    </w:div>
    <w:div w:id="1275402416">
      <w:bodyDiv w:val="1"/>
      <w:marLeft w:val="0"/>
      <w:marRight w:val="0"/>
      <w:marTop w:val="0"/>
      <w:marBottom w:val="0"/>
      <w:divBdr>
        <w:top w:val="none" w:sz="0" w:space="0" w:color="auto"/>
        <w:left w:val="none" w:sz="0" w:space="0" w:color="auto"/>
        <w:bottom w:val="none" w:sz="0" w:space="0" w:color="auto"/>
        <w:right w:val="none" w:sz="0" w:space="0" w:color="auto"/>
      </w:divBdr>
      <w:divsChild>
        <w:div w:id="1901210769">
          <w:marLeft w:val="0"/>
          <w:marRight w:val="0"/>
          <w:marTop w:val="0"/>
          <w:marBottom w:val="0"/>
          <w:divBdr>
            <w:top w:val="none" w:sz="0" w:space="0" w:color="auto"/>
            <w:left w:val="none" w:sz="0" w:space="0" w:color="auto"/>
            <w:bottom w:val="none" w:sz="0" w:space="0" w:color="auto"/>
            <w:right w:val="none" w:sz="0" w:space="0" w:color="auto"/>
          </w:divBdr>
        </w:div>
      </w:divsChild>
    </w:div>
    <w:div w:id="1275478270">
      <w:bodyDiv w:val="1"/>
      <w:marLeft w:val="0"/>
      <w:marRight w:val="0"/>
      <w:marTop w:val="0"/>
      <w:marBottom w:val="0"/>
      <w:divBdr>
        <w:top w:val="none" w:sz="0" w:space="0" w:color="auto"/>
        <w:left w:val="none" w:sz="0" w:space="0" w:color="auto"/>
        <w:bottom w:val="none" w:sz="0" w:space="0" w:color="auto"/>
        <w:right w:val="none" w:sz="0" w:space="0" w:color="auto"/>
      </w:divBdr>
    </w:div>
    <w:div w:id="1275744304">
      <w:bodyDiv w:val="1"/>
      <w:marLeft w:val="0"/>
      <w:marRight w:val="0"/>
      <w:marTop w:val="0"/>
      <w:marBottom w:val="0"/>
      <w:divBdr>
        <w:top w:val="none" w:sz="0" w:space="0" w:color="auto"/>
        <w:left w:val="none" w:sz="0" w:space="0" w:color="auto"/>
        <w:bottom w:val="none" w:sz="0" w:space="0" w:color="auto"/>
        <w:right w:val="none" w:sz="0" w:space="0" w:color="auto"/>
      </w:divBdr>
    </w:div>
    <w:div w:id="1275746764">
      <w:bodyDiv w:val="1"/>
      <w:marLeft w:val="0"/>
      <w:marRight w:val="0"/>
      <w:marTop w:val="0"/>
      <w:marBottom w:val="0"/>
      <w:divBdr>
        <w:top w:val="none" w:sz="0" w:space="0" w:color="auto"/>
        <w:left w:val="none" w:sz="0" w:space="0" w:color="auto"/>
        <w:bottom w:val="none" w:sz="0" w:space="0" w:color="auto"/>
        <w:right w:val="none" w:sz="0" w:space="0" w:color="auto"/>
      </w:divBdr>
      <w:divsChild>
        <w:div w:id="597831715">
          <w:marLeft w:val="0"/>
          <w:marRight w:val="0"/>
          <w:marTop w:val="0"/>
          <w:marBottom w:val="0"/>
          <w:divBdr>
            <w:top w:val="none" w:sz="0" w:space="0" w:color="auto"/>
            <w:left w:val="none" w:sz="0" w:space="0" w:color="auto"/>
            <w:bottom w:val="none" w:sz="0" w:space="0" w:color="auto"/>
            <w:right w:val="none" w:sz="0" w:space="0" w:color="auto"/>
          </w:divBdr>
        </w:div>
      </w:divsChild>
    </w:div>
    <w:div w:id="1276012320">
      <w:bodyDiv w:val="1"/>
      <w:marLeft w:val="0"/>
      <w:marRight w:val="0"/>
      <w:marTop w:val="0"/>
      <w:marBottom w:val="0"/>
      <w:divBdr>
        <w:top w:val="none" w:sz="0" w:space="0" w:color="auto"/>
        <w:left w:val="none" w:sz="0" w:space="0" w:color="auto"/>
        <w:bottom w:val="none" w:sz="0" w:space="0" w:color="auto"/>
        <w:right w:val="none" w:sz="0" w:space="0" w:color="auto"/>
      </w:divBdr>
    </w:div>
    <w:div w:id="1276253599">
      <w:bodyDiv w:val="1"/>
      <w:marLeft w:val="0"/>
      <w:marRight w:val="0"/>
      <w:marTop w:val="0"/>
      <w:marBottom w:val="0"/>
      <w:divBdr>
        <w:top w:val="none" w:sz="0" w:space="0" w:color="auto"/>
        <w:left w:val="none" w:sz="0" w:space="0" w:color="auto"/>
        <w:bottom w:val="none" w:sz="0" w:space="0" w:color="auto"/>
        <w:right w:val="none" w:sz="0" w:space="0" w:color="auto"/>
      </w:divBdr>
    </w:div>
    <w:div w:id="1276406863">
      <w:bodyDiv w:val="1"/>
      <w:marLeft w:val="0"/>
      <w:marRight w:val="0"/>
      <w:marTop w:val="0"/>
      <w:marBottom w:val="0"/>
      <w:divBdr>
        <w:top w:val="none" w:sz="0" w:space="0" w:color="auto"/>
        <w:left w:val="none" w:sz="0" w:space="0" w:color="auto"/>
        <w:bottom w:val="none" w:sz="0" w:space="0" w:color="auto"/>
        <w:right w:val="none" w:sz="0" w:space="0" w:color="auto"/>
      </w:divBdr>
    </w:div>
    <w:div w:id="1276787308">
      <w:bodyDiv w:val="1"/>
      <w:marLeft w:val="0"/>
      <w:marRight w:val="0"/>
      <w:marTop w:val="0"/>
      <w:marBottom w:val="0"/>
      <w:divBdr>
        <w:top w:val="none" w:sz="0" w:space="0" w:color="auto"/>
        <w:left w:val="none" w:sz="0" w:space="0" w:color="auto"/>
        <w:bottom w:val="none" w:sz="0" w:space="0" w:color="auto"/>
        <w:right w:val="none" w:sz="0" w:space="0" w:color="auto"/>
      </w:divBdr>
      <w:divsChild>
        <w:div w:id="449596770">
          <w:marLeft w:val="0"/>
          <w:marRight w:val="0"/>
          <w:marTop w:val="0"/>
          <w:marBottom w:val="0"/>
          <w:divBdr>
            <w:top w:val="none" w:sz="0" w:space="0" w:color="auto"/>
            <w:left w:val="none" w:sz="0" w:space="0" w:color="auto"/>
            <w:bottom w:val="none" w:sz="0" w:space="0" w:color="auto"/>
            <w:right w:val="none" w:sz="0" w:space="0" w:color="auto"/>
          </w:divBdr>
        </w:div>
      </w:divsChild>
    </w:div>
    <w:div w:id="1276794726">
      <w:bodyDiv w:val="1"/>
      <w:marLeft w:val="0"/>
      <w:marRight w:val="0"/>
      <w:marTop w:val="0"/>
      <w:marBottom w:val="0"/>
      <w:divBdr>
        <w:top w:val="none" w:sz="0" w:space="0" w:color="auto"/>
        <w:left w:val="none" w:sz="0" w:space="0" w:color="auto"/>
        <w:bottom w:val="none" w:sz="0" w:space="0" w:color="auto"/>
        <w:right w:val="none" w:sz="0" w:space="0" w:color="auto"/>
      </w:divBdr>
    </w:div>
    <w:div w:id="1276794930">
      <w:bodyDiv w:val="1"/>
      <w:marLeft w:val="0"/>
      <w:marRight w:val="0"/>
      <w:marTop w:val="0"/>
      <w:marBottom w:val="0"/>
      <w:divBdr>
        <w:top w:val="none" w:sz="0" w:space="0" w:color="auto"/>
        <w:left w:val="none" w:sz="0" w:space="0" w:color="auto"/>
        <w:bottom w:val="none" w:sz="0" w:space="0" w:color="auto"/>
        <w:right w:val="none" w:sz="0" w:space="0" w:color="auto"/>
      </w:divBdr>
    </w:div>
    <w:div w:id="1276987284">
      <w:bodyDiv w:val="1"/>
      <w:marLeft w:val="0"/>
      <w:marRight w:val="0"/>
      <w:marTop w:val="0"/>
      <w:marBottom w:val="0"/>
      <w:divBdr>
        <w:top w:val="none" w:sz="0" w:space="0" w:color="auto"/>
        <w:left w:val="none" w:sz="0" w:space="0" w:color="auto"/>
        <w:bottom w:val="none" w:sz="0" w:space="0" w:color="auto"/>
        <w:right w:val="none" w:sz="0" w:space="0" w:color="auto"/>
      </w:divBdr>
    </w:div>
    <w:div w:id="1277132108">
      <w:bodyDiv w:val="1"/>
      <w:marLeft w:val="0"/>
      <w:marRight w:val="0"/>
      <w:marTop w:val="0"/>
      <w:marBottom w:val="0"/>
      <w:divBdr>
        <w:top w:val="none" w:sz="0" w:space="0" w:color="auto"/>
        <w:left w:val="none" w:sz="0" w:space="0" w:color="auto"/>
        <w:bottom w:val="none" w:sz="0" w:space="0" w:color="auto"/>
        <w:right w:val="none" w:sz="0" w:space="0" w:color="auto"/>
      </w:divBdr>
    </w:div>
    <w:div w:id="1277367637">
      <w:bodyDiv w:val="1"/>
      <w:marLeft w:val="0"/>
      <w:marRight w:val="0"/>
      <w:marTop w:val="0"/>
      <w:marBottom w:val="0"/>
      <w:divBdr>
        <w:top w:val="none" w:sz="0" w:space="0" w:color="auto"/>
        <w:left w:val="none" w:sz="0" w:space="0" w:color="auto"/>
        <w:bottom w:val="none" w:sz="0" w:space="0" w:color="auto"/>
        <w:right w:val="none" w:sz="0" w:space="0" w:color="auto"/>
      </w:divBdr>
    </w:div>
    <w:div w:id="1277560918">
      <w:bodyDiv w:val="1"/>
      <w:marLeft w:val="0"/>
      <w:marRight w:val="0"/>
      <w:marTop w:val="0"/>
      <w:marBottom w:val="0"/>
      <w:divBdr>
        <w:top w:val="none" w:sz="0" w:space="0" w:color="auto"/>
        <w:left w:val="none" w:sz="0" w:space="0" w:color="auto"/>
        <w:bottom w:val="none" w:sz="0" w:space="0" w:color="auto"/>
        <w:right w:val="none" w:sz="0" w:space="0" w:color="auto"/>
      </w:divBdr>
    </w:div>
    <w:div w:id="1277567358">
      <w:bodyDiv w:val="1"/>
      <w:marLeft w:val="0"/>
      <w:marRight w:val="0"/>
      <w:marTop w:val="0"/>
      <w:marBottom w:val="0"/>
      <w:divBdr>
        <w:top w:val="none" w:sz="0" w:space="0" w:color="auto"/>
        <w:left w:val="none" w:sz="0" w:space="0" w:color="auto"/>
        <w:bottom w:val="none" w:sz="0" w:space="0" w:color="auto"/>
        <w:right w:val="none" w:sz="0" w:space="0" w:color="auto"/>
      </w:divBdr>
    </w:div>
    <w:div w:id="1277639484">
      <w:bodyDiv w:val="1"/>
      <w:marLeft w:val="0"/>
      <w:marRight w:val="0"/>
      <w:marTop w:val="0"/>
      <w:marBottom w:val="0"/>
      <w:divBdr>
        <w:top w:val="none" w:sz="0" w:space="0" w:color="auto"/>
        <w:left w:val="none" w:sz="0" w:space="0" w:color="auto"/>
        <w:bottom w:val="none" w:sz="0" w:space="0" w:color="auto"/>
        <w:right w:val="none" w:sz="0" w:space="0" w:color="auto"/>
      </w:divBdr>
    </w:div>
    <w:div w:id="1277902815">
      <w:bodyDiv w:val="1"/>
      <w:marLeft w:val="0"/>
      <w:marRight w:val="0"/>
      <w:marTop w:val="0"/>
      <w:marBottom w:val="0"/>
      <w:divBdr>
        <w:top w:val="none" w:sz="0" w:space="0" w:color="auto"/>
        <w:left w:val="none" w:sz="0" w:space="0" w:color="auto"/>
        <w:bottom w:val="none" w:sz="0" w:space="0" w:color="auto"/>
        <w:right w:val="none" w:sz="0" w:space="0" w:color="auto"/>
      </w:divBdr>
    </w:div>
    <w:div w:id="1278097188">
      <w:bodyDiv w:val="1"/>
      <w:marLeft w:val="0"/>
      <w:marRight w:val="0"/>
      <w:marTop w:val="0"/>
      <w:marBottom w:val="0"/>
      <w:divBdr>
        <w:top w:val="none" w:sz="0" w:space="0" w:color="auto"/>
        <w:left w:val="none" w:sz="0" w:space="0" w:color="auto"/>
        <w:bottom w:val="none" w:sz="0" w:space="0" w:color="auto"/>
        <w:right w:val="none" w:sz="0" w:space="0" w:color="auto"/>
      </w:divBdr>
    </w:div>
    <w:div w:id="1278177712">
      <w:bodyDiv w:val="1"/>
      <w:marLeft w:val="0"/>
      <w:marRight w:val="0"/>
      <w:marTop w:val="0"/>
      <w:marBottom w:val="0"/>
      <w:divBdr>
        <w:top w:val="none" w:sz="0" w:space="0" w:color="auto"/>
        <w:left w:val="none" w:sz="0" w:space="0" w:color="auto"/>
        <w:bottom w:val="none" w:sz="0" w:space="0" w:color="auto"/>
        <w:right w:val="none" w:sz="0" w:space="0" w:color="auto"/>
      </w:divBdr>
      <w:divsChild>
        <w:div w:id="959798911">
          <w:marLeft w:val="0"/>
          <w:marRight w:val="0"/>
          <w:marTop w:val="0"/>
          <w:marBottom w:val="0"/>
          <w:divBdr>
            <w:top w:val="none" w:sz="0" w:space="0" w:color="auto"/>
            <w:left w:val="none" w:sz="0" w:space="0" w:color="auto"/>
            <w:bottom w:val="none" w:sz="0" w:space="0" w:color="auto"/>
            <w:right w:val="none" w:sz="0" w:space="0" w:color="auto"/>
          </w:divBdr>
        </w:div>
      </w:divsChild>
    </w:div>
    <w:div w:id="1278368712">
      <w:bodyDiv w:val="1"/>
      <w:marLeft w:val="0"/>
      <w:marRight w:val="0"/>
      <w:marTop w:val="0"/>
      <w:marBottom w:val="0"/>
      <w:divBdr>
        <w:top w:val="none" w:sz="0" w:space="0" w:color="auto"/>
        <w:left w:val="none" w:sz="0" w:space="0" w:color="auto"/>
        <w:bottom w:val="none" w:sz="0" w:space="0" w:color="auto"/>
        <w:right w:val="none" w:sz="0" w:space="0" w:color="auto"/>
      </w:divBdr>
    </w:div>
    <w:div w:id="1279407680">
      <w:bodyDiv w:val="1"/>
      <w:marLeft w:val="0"/>
      <w:marRight w:val="0"/>
      <w:marTop w:val="0"/>
      <w:marBottom w:val="0"/>
      <w:divBdr>
        <w:top w:val="none" w:sz="0" w:space="0" w:color="auto"/>
        <w:left w:val="none" w:sz="0" w:space="0" w:color="auto"/>
        <w:bottom w:val="none" w:sz="0" w:space="0" w:color="auto"/>
        <w:right w:val="none" w:sz="0" w:space="0" w:color="auto"/>
      </w:divBdr>
    </w:div>
    <w:div w:id="1279486349">
      <w:bodyDiv w:val="1"/>
      <w:marLeft w:val="0"/>
      <w:marRight w:val="0"/>
      <w:marTop w:val="0"/>
      <w:marBottom w:val="0"/>
      <w:divBdr>
        <w:top w:val="none" w:sz="0" w:space="0" w:color="auto"/>
        <w:left w:val="none" w:sz="0" w:space="0" w:color="auto"/>
        <w:bottom w:val="none" w:sz="0" w:space="0" w:color="auto"/>
        <w:right w:val="none" w:sz="0" w:space="0" w:color="auto"/>
      </w:divBdr>
    </w:div>
    <w:div w:id="1279602072">
      <w:bodyDiv w:val="1"/>
      <w:marLeft w:val="0"/>
      <w:marRight w:val="0"/>
      <w:marTop w:val="0"/>
      <w:marBottom w:val="0"/>
      <w:divBdr>
        <w:top w:val="none" w:sz="0" w:space="0" w:color="auto"/>
        <w:left w:val="none" w:sz="0" w:space="0" w:color="auto"/>
        <w:bottom w:val="none" w:sz="0" w:space="0" w:color="auto"/>
        <w:right w:val="none" w:sz="0" w:space="0" w:color="auto"/>
      </w:divBdr>
    </w:div>
    <w:div w:id="1279606668">
      <w:bodyDiv w:val="1"/>
      <w:marLeft w:val="0"/>
      <w:marRight w:val="0"/>
      <w:marTop w:val="0"/>
      <w:marBottom w:val="0"/>
      <w:divBdr>
        <w:top w:val="none" w:sz="0" w:space="0" w:color="auto"/>
        <w:left w:val="none" w:sz="0" w:space="0" w:color="auto"/>
        <w:bottom w:val="none" w:sz="0" w:space="0" w:color="auto"/>
        <w:right w:val="none" w:sz="0" w:space="0" w:color="auto"/>
      </w:divBdr>
    </w:div>
    <w:div w:id="1279751071">
      <w:bodyDiv w:val="1"/>
      <w:marLeft w:val="0"/>
      <w:marRight w:val="0"/>
      <w:marTop w:val="0"/>
      <w:marBottom w:val="0"/>
      <w:divBdr>
        <w:top w:val="none" w:sz="0" w:space="0" w:color="auto"/>
        <w:left w:val="none" w:sz="0" w:space="0" w:color="auto"/>
        <w:bottom w:val="none" w:sz="0" w:space="0" w:color="auto"/>
        <w:right w:val="none" w:sz="0" w:space="0" w:color="auto"/>
      </w:divBdr>
    </w:div>
    <w:div w:id="1280185776">
      <w:bodyDiv w:val="1"/>
      <w:marLeft w:val="0"/>
      <w:marRight w:val="0"/>
      <w:marTop w:val="0"/>
      <w:marBottom w:val="0"/>
      <w:divBdr>
        <w:top w:val="none" w:sz="0" w:space="0" w:color="auto"/>
        <w:left w:val="none" w:sz="0" w:space="0" w:color="auto"/>
        <w:bottom w:val="none" w:sz="0" w:space="0" w:color="auto"/>
        <w:right w:val="none" w:sz="0" w:space="0" w:color="auto"/>
      </w:divBdr>
    </w:div>
    <w:div w:id="1280259803">
      <w:bodyDiv w:val="1"/>
      <w:marLeft w:val="0"/>
      <w:marRight w:val="0"/>
      <w:marTop w:val="0"/>
      <w:marBottom w:val="0"/>
      <w:divBdr>
        <w:top w:val="none" w:sz="0" w:space="0" w:color="auto"/>
        <w:left w:val="none" w:sz="0" w:space="0" w:color="auto"/>
        <w:bottom w:val="none" w:sz="0" w:space="0" w:color="auto"/>
        <w:right w:val="none" w:sz="0" w:space="0" w:color="auto"/>
      </w:divBdr>
    </w:div>
    <w:div w:id="1280338186">
      <w:bodyDiv w:val="1"/>
      <w:marLeft w:val="0"/>
      <w:marRight w:val="0"/>
      <w:marTop w:val="0"/>
      <w:marBottom w:val="0"/>
      <w:divBdr>
        <w:top w:val="none" w:sz="0" w:space="0" w:color="auto"/>
        <w:left w:val="none" w:sz="0" w:space="0" w:color="auto"/>
        <w:bottom w:val="none" w:sz="0" w:space="0" w:color="auto"/>
        <w:right w:val="none" w:sz="0" w:space="0" w:color="auto"/>
      </w:divBdr>
    </w:div>
    <w:div w:id="1280380185">
      <w:bodyDiv w:val="1"/>
      <w:marLeft w:val="0"/>
      <w:marRight w:val="0"/>
      <w:marTop w:val="0"/>
      <w:marBottom w:val="0"/>
      <w:divBdr>
        <w:top w:val="none" w:sz="0" w:space="0" w:color="auto"/>
        <w:left w:val="none" w:sz="0" w:space="0" w:color="auto"/>
        <w:bottom w:val="none" w:sz="0" w:space="0" w:color="auto"/>
        <w:right w:val="none" w:sz="0" w:space="0" w:color="auto"/>
      </w:divBdr>
    </w:div>
    <w:div w:id="1280382267">
      <w:bodyDiv w:val="1"/>
      <w:marLeft w:val="0"/>
      <w:marRight w:val="0"/>
      <w:marTop w:val="0"/>
      <w:marBottom w:val="0"/>
      <w:divBdr>
        <w:top w:val="none" w:sz="0" w:space="0" w:color="auto"/>
        <w:left w:val="none" w:sz="0" w:space="0" w:color="auto"/>
        <w:bottom w:val="none" w:sz="0" w:space="0" w:color="auto"/>
        <w:right w:val="none" w:sz="0" w:space="0" w:color="auto"/>
      </w:divBdr>
    </w:div>
    <w:div w:id="1280801107">
      <w:bodyDiv w:val="1"/>
      <w:marLeft w:val="0"/>
      <w:marRight w:val="0"/>
      <w:marTop w:val="0"/>
      <w:marBottom w:val="0"/>
      <w:divBdr>
        <w:top w:val="none" w:sz="0" w:space="0" w:color="auto"/>
        <w:left w:val="none" w:sz="0" w:space="0" w:color="auto"/>
        <w:bottom w:val="none" w:sz="0" w:space="0" w:color="auto"/>
        <w:right w:val="none" w:sz="0" w:space="0" w:color="auto"/>
      </w:divBdr>
    </w:div>
    <w:div w:id="1281230302">
      <w:bodyDiv w:val="1"/>
      <w:marLeft w:val="0"/>
      <w:marRight w:val="0"/>
      <w:marTop w:val="0"/>
      <w:marBottom w:val="0"/>
      <w:divBdr>
        <w:top w:val="none" w:sz="0" w:space="0" w:color="auto"/>
        <w:left w:val="none" w:sz="0" w:space="0" w:color="auto"/>
        <w:bottom w:val="none" w:sz="0" w:space="0" w:color="auto"/>
        <w:right w:val="none" w:sz="0" w:space="0" w:color="auto"/>
      </w:divBdr>
    </w:div>
    <w:div w:id="1281301558">
      <w:bodyDiv w:val="1"/>
      <w:marLeft w:val="0"/>
      <w:marRight w:val="0"/>
      <w:marTop w:val="0"/>
      <w:marBottom w:val="0"/>
      <w:divBdr>
        <w:top w:val="none" w:sz="0" w:space="0" w:color="auto"/>
        <w:left w:val="none" w:sz="0" w:space="0" w:color="auto"/>
        <w:bottom w:val="none" w:sz="0" w:space="0" w:color="auto"/>
        <w:right w:val="none" w:sz="0" w:space="0" w:color="auto"/>
      </w:divBdr>
    </w:div>
    <w:div w:id="1281572420">
      <w:bodyDiv w:val="1"/>
      <w:marLeft w:val="0"/>
      <w:marRight w:val="0"/>
      <w:marTop w:val="0"/>
      <w:marBottom w:val="0"/>
      <w:divBdr>
        <w:top w:val="none" w:sz="0" w:space="0" w:color="auto"/>
        <w:left w:val="none" w:sz="0" w:space="0" w:color="auto"/>
        <w:bottom w:val="none" w:sz="0" w:space="0" w:color="auto"/>
        <w:right w:val="none" w:sz="0" w:space="0" w:color="auto"/>
      </w:divBdr>
    </w:div>
    <w:div w:id="1281574925">
      <w:bodyDiv w:val="1"/>
      <w:marLeft w:val="0"/>
      <w:marRight w:val="0"/>
      <w:marTop w:val="0"/>
      <w:marBottom w:val="0"/>
      <w:divBdr>
        <w:top w:val="none" w:sz="0" w:space="0" w:color="auto"/>
        <w:left w:val="none" w:sz="0" w:space="0" w:color="auto"/>
        <w:bottom w:val="none" w:sz="0" w:space="0" w:color="auto"/>
        <w:right w:val="none" w:sz="0" w:space="0" w:color="auto"/>
      </w:divBdr>
    </w:div>
    <w:div w:id="1281644856">
      <w:bodyDiv w:val="1"/>
      <w:marLeft w:val="0"/>
      <w:marRight w:val="0"/>
      <w:marTop w:val="0"/>
      <w:marBottom w:val="0"/>
      <w:divBdr>
        <w:top w:val="none" w:sz="0" w:space="0" w:color="auto"/>
        <w:left w:val="none" w:sz="0" w:space="0" w:color="auto"/>
        <w:bottom w:val="none" w:sz="0" w:space="0" w:color="auto"/>
        <w:right w:val="none" w:sz="0" w:space="0" w:color="auto"/>
      </w:divBdr>
      <w:divsChild>
        <w:div w:id="547301821">
          <w:marLeft w:val="0"/>
          <w:marRight w:val="0"/>
          <w:marTop w:val="0"/>
          <w:marBottom w:val="0"/>
          <w:divBdr>
            <w:top w:val="none" w:sz="0" w:space="0" w:color="auto"/>
            <w:left w:val="none" w:sz="0" w:space="0" w:color="auto"/>
            <w:bottom w:val="none" w:sz="0" w:space="0" w:color="auto"/>
            <w:right w:val="none" w:sz="0" w:space="0" w:color="auto"/>
          </w:divBdr>
        </w:div>
      </w:divsChild>
    </w:div>
    <w:div w:id="1281646248">
      <w:bodyDiv w:val="1"/>
      <w:marLeft w:val="0"/>
      <w:marRight w:val="0"/>
      <w:marTop w:val="0"/>
      <w:marBottom w:val="0"/>
      <w:divBdr>
        <w:top w:val="none" w:sz="0" w:space="0" w:color="auto"/>
        <w:left w:val="none" w:sz="0" w:space="0" w:color="auto"/>
        <w:bottom w:val="none" w:sz="0" w:space="0" w:color="auto"/>
        <w:right w:val="none" w:sz="0" w:space="0" w:color="auto"/>
      </w:divBdr>
    </w:div>
    <w:div w:id="1281836930">
      <w:bodyDiv w:val="1"/>
      <w:marLeft w:val="0"/>
      <w:marRight w:val="0"/>
      <w:marTop w:val="0"/>
      <w:marBottom w:val="0"/>
      <w:divBdr>
        <w:top w:val="none" w:sz="0" w:space="0" w:color="auto"/>
        <w:left w:val="none" w:sz="0" w:space="0" w:color="auto"/>
        <w:bottom w:val="none" w:sz="0" w:space="0" w:color="auto"/>
        <w:right w:val="none" w:sz="0" w:space="0" w:color="auto"/>
      </w:divBdr>
      <w:divsChild>
        <w:div w:id="1813331677">
          <w:marLeft w:val="0"/>
          <w:marRight w:val="0"/>
          <w:marTop w:val="0"/>
          <w:marBottom w:val="0"/>
          <w:divBdr>
            <w:top w:val="none" w:sz="0" w:space="0" w:color="auto"/>
            <w:left w:val="none" w:sz="0" w:space="0" w:color="auto"/>
            <w:bottom w:val="none" w:sz="0" w:space="0" w:color="auto"/>
            <w:right w:val="none" w:sz="0" w:space="0" w:color="auto"/>
          </w:divBdr>
        </w:div>
      </w:divsChild>
    </w:div>
    <w:div w:id="1282489641">
      <w:bodyDiv w:val="1"/>
      <w:marLeft w:val="0"/>
      <w:marRight w:val="0"/>
      <w:marTop w:val="0"/>
      <w:marBottom w:val="0"/>
      <w:divBdr>
        <w:top w:val="none" w:sz="0" w:space="0" w:color="auto"/>
        <w:left w:val="none" w:sz="0" w:space="0" w:color="auto"/>
        <w:bottom w:val="none" w:sz="0" w:space="0" w:color="auto"/>
        <w:right w:val="none" w:sz="0" w:space="0" w:color="auto"/>
      </w:divBdr>
    </w:div>
    <w:div w:id="1282607725">
      <w:bodyDiv w:val="1"/>
      <w:marLeft w:val="0"/>
      <w:marRight w:val="0"/>
      <w:marTop w:val="0"/>
      <w:marBottom w:val="0"/>
      <w:divBdr>
        <w:top w:val="none" w:sz="0" w:space="0" w:color="auto"/>
        <w:left w:val="none" w:sz="0" w:space="0" w:color="auto"/>
        <w:bottom w:val="none" w:sz="0" w:space="0" w:color="auto"/>
        <w:right w:val="none" w:sz="0" w:space="0" w:color="auto"/>
      </w:divBdr>
    </w:div>
    <w:div w:id="1282804659">
      <w:bodyDiv w:val="1"/>
      <w:marLeft w:val="0"/>
      <w:marRight w:val="0"/>
      <w:marTop w:val="0"/>
      <w:marBottom w:val="0"/>
      <w:divBdr>
        <w:top w:val="none" w:sz="0" w:space="0" w:color="auto"/>
        <w:left w:val="none" w:sz="0" w:space="0" w:color="auto"/>
        <w:bottom w:val="none" w:sz="0" w:space="0" w:color="auto"/>
        <w:right w:val="none" w:sz="0" w:space="0" w:color="auto"/>
      </w:divBdr>
    </w:div>
    <w:div w:id="1282954574">
      <w:bodyDiv w:val="1"/>
      <w:marLeft w:val="0"/>
      <w:marRight w:val="0"/>
      <w:marTop w:val="0"/>
      <w:marBottom w:val="0"/>
      <w:divBdr>
        <w:top w:val="none" w:sz="0" w:space="0" w:color="auto"/>
        <w:left w:val="none" w:sz="0" w:space="0" w:color="auto"/>
        <w:bottom w:val="none" w:sz="0" w:space="0" w:color="auto"/>
        <w:right w:val="none" w:sz="0" w:space="0" w:color="auto"/>
      </w:divBdr>
    </w:div>
    <w:div w:id="1282998749">
      <w:bodyDiv w:val="1"/>
      <w:marLeft w:val="0"/>
      <w:marRight w:val="0"/>
      <w:marTop w:val="0"/>
      <w:marBottom w:val="0"/>
      <w:divBdr>
        <w:top w:val="none" w:sz="0" w:space="0" w:color="auto"/>
        <w:left w:val="none" w:sz="0" w:space="0" w:color="auto"/>
        <w:bottom w:val="none" w:sz="0" w:space="0" w:color="auto"/>
        <w:right w:val="none" w:sz="0" w:space="0" w:color="auto"/>
      </w:divBdr>
    </w:div>
    <w:div w:id="1283153877">
      <w:bodyDiv w:val="1"/>
      <w:marLeft w:val="0"/>
      <w:marRight w:val="0"/>
      <w:marTop w:val="0"/>
      <w:marBottom w:val="0"/>
      <w:divBdr>
        <w:top w:val="none" w:sz="0" w:space="0" w:color="auto"/>
        <w:left w:val="none" w:sz="0" w:space="0" w:color="auto"/>
        <w:bottom w:val="none" w:sz="0" w:space="0" w:color="auto"/>
        <w:right w:val="none" w:sz="0" w:space="0" w:color="auto"/>
      </w:divBdr>
      <w:divsChild>
        <w:div w:id="803160454">
          <w:marLeft w:val="0"/>
          <w:marRight w:val="0"/>
          <w:marTop w:val="0"/>
          <w:marBottom w:val="0"/>
          <w:divBdr>
            <w:top w:val="none" w:sz="0" w:space="0" w:color="auto"/>
            <w:left w:val="none" w:sz="0" w:space="0" w:color="auto"/>
            <w:bottom w:val="none" w:sz="0" w:space="0" w:color="auto"/>
            <w:right w:val="none" w:sz="0" w:space="0" w:color="auto"/>
          </w:divBdr>
        </w:div>
      </w:divsChild>
    </w:div>
    <w:div w:id="1283881488">
      <w:bodyDiv w:val="1"/>
      <w:marLeft w:val="0"/>
      <w:marRight w:val="0"/>
      <w:marTop w:val="0"/>
      <w:marBottom w:val="0"/>
      <w:divBdr>
        <w:top w:val="none" w:sz="0" w:space="0" w:color="auto"/>
        <w:left w:val="none" w:sz="0" w:space="0" w:color="auto"/>
        <w:bottom w:val="none" w:sz="0" w:space="0" w:color="auto"/>
        <w:right w:val="none" w:sz="0" w:space="0" w:color="auto"/>
      </w:divBdr>
    </w:div>
    <w:div w:id="1283993523">
      <w:bodyDiv w:val="1"/>
      <w:marLeft w:val="0"/>
      <w:marRight w:val="0"/>
      <w:marTop w:val="0"/>
      <w:marBottom w:val="0"/>
      <w:divBdr>
        <w:top w:val="none" w:sz="0" w:space="0" w:color="auto"/>
        <w:left w:val="none" w:sz="0" w:space="0" w:color="auto"/>
        <w:bottom w:val="none" w:sz="0" w:space="0" w:color="auto"/>
        <w:right w:val="none" w:sz="0" w:space="0" w:color="auto"/>
      </w:divBdr>
      <w:divsChild>
        <w:div w:id="1534423951">
          <w:marLeft w:val="0"/>
          <w:marRight w:val="0"/>
          <w:marTop w:val="0"/>
          <w:marBottom w:val="0"/>
          <w:divBdr>
            <w:top w:val="none" w:sz="0" w:space="0" w:color="auto"/>
            <w:left w:val="none" w:sz="0" w:space="0" w:color="auto"/>
            <w:bottom w:val="none" w:sz="0" w:space="0" w:color="auto"/>
            <w:right w:val="none" w:sz="0" w:space="0" w:color="auto"/>
          </w:divBdr>
        </w:div>
      </w:divsChild>
    </w:div>
    <w:div w:id="1284271547">
      <w:bodyDiv w:val="1"/>
      <w:marLeft w:val="0"/>
      <w:marRight w:val="0"/>
      <w:marTop w:val="0"/>
      <w:marBottom w:val="0"/>
      <w:divBdr>
        <w:top w:val="none" w:sz="0" w:space="0" w:color="auto"/>
        <w:left w:val="none" w:sz="0" w:space="0" w:color="auto"/>
        <w:bottom w:val="none" w:sz="0" w:space="0" w:color="auto"/>
        <w:right w:val="none" w:sz="0" w:space="0" w:color="auto"/>
      </w:divBdr>
      <w:divsChild>
        <w:div w:id="1015574995">
          <w:marLeft w:val="0"/>
          <w:marRight w:val="0"/>
          <w:marTop w:val="0"/>
          <w:marBottom w:val="0"/>
          <w:divBdr>
            <w:top w:val="none" w:sz="0" w:space="0" w:color="auto"/>
            <w:left w:val="none" w:sz="0" w:space="0" w:color="auto"/>
            <w:bottom w:val="none" w:sz="0" w:space="0" w:color="auto"/>
            <w:right w:val="none" w:sz="0" w:space="0" w:color="auto"/>
          </w:divBdr>
        </w:div>
      </w:divsChild>
    </w:div>
    <w:div w:id="1284459726">
      <w:bodyDiv w:val="1"/>
      <w:marLeft w:val="0"/>
      <w:marRight w:val="0"/>
      <w:marTop w:val="0"/>
      <w:marBottom w:val="0"/>
      <w:divBdr>
        <w:top w:val="none" w:sz="0" w:space="0" w:color="auto"/>
        <w:left w:val="none" w:sz="0" w:space="0" w:color="auto"/>
        <w:bottom w:val="none" w:sz="0" w:space="0" w:color="auto"/>
        <w:right w:val="none" w:sz="0" w:space="0" w:color="auto"/>
      </w:divBdr>
    </w:div>
    <w:div w:id="1284532971">
      <w:bodyDiv w:val="1"/>
      <w:marLeft w:val="0"/>
      <w:marRight w:val="0"/>
      <w:marTop w:val="0"/>
      <w:marBottom w:val="0"/>
      <w:divBdr>
        <w:top w:val="none" w:sz="0" w:space="0" w:color="auto"/>
        <w:left w:val="none" w:sz="0" w:space="0" w:color="auto"/>
        <w:bottom w:val="none" w:sz="0" w:space="0" w:color="auto"/>
        <w:right w:val="none" w:sz="0" w:space="0" w:color="auto"/>
      </w:divBdr>
    </w:div>
    <w:div w:id="1284575277">
      <w:bodyDiv w:val="1"/>
      <w:marLeft w:val="0"/>
      <w:marRight w:val="0"/>
      <w:marTop w:val="0"/>
      <w:marBottom w:val="0"/>
      <w:divBdr>
        <w:top w:val="none" w:sz="0" w:space="0" w:color="auto"/>
        <w:left w:val="none" w:sz="0" w:space="0" w:color="auto"/>
        <w:bottom w:val="none" w:sz="0" w:space="0" w:color="auto"/>
        <w:right w:val="none" w:sz="0" w:space="0" w:color="auto"/>
      </w:divBdr>
      <w:divsChild>
        <w:div w:id="1750496526">
          <w:marLeft w:val="0"/>
          <w:marRight w:val="0"/>
          <w:marTop w:val="0"/>
          <w:marBottom w:val="0"/>
          <w:divBdr>
            <w:top w:val="none" w:sz="0" w:space="0" w:color="auto"/>
            <w:left w:val="none" w:sz="0" w:space="0" w:color="auto"/>
            <w:bottom w:val="none" w:sz="0" w:space="0" w:color="auto"/>
            <w:right w:val="none" w:sz="0" w:space="0" w:color="auto"/>
          </w:divBdr>
        </w:div>
      </w:divsChild>
    </w:div>
    <w:div w:id="1284772689">
      <w:bodyDiv w:val="1"/>
      <w:marLeft w:val="0"/>
      <w:marRight w:val="0"/>
      <w:marTop w:val="0"/>
      <w:marBottom w:val="0"/>
      <w:divBdr>
        <w:top w:val="none" w:sz="0" w:space="0" w:color="auto"/>
        <w:left w:val="none" w:sz="0" w:space="0" w:color="auto"/>
        <w:bottom w:val="none" w:sz="0" w:space="0" w:color="auto"/>
        <w:right w:val="none" w:sz="0" w:space="0" w:color="auto"/>
      </w:divBdr>
    </w:div>
    <w:div w:id="1284844355">
      <w:bodyDiv w:val="1"/>
      <w:marLeft w:val="0"/>
      <w:marRight w:val="0"/>
      <w:marTop w:val="0"/>
      <w:marBottom w:val="0"/>
      <w:divBdr>
        <w:top w:val="none" w:sz="0" w:space="0" w:color="auto"/>
        <w:left w:val="none" w:sz="0" w:space="0" w:color="auto"/>
        <w:bottom w:val="none" w:sz="0" w:space="0" w:color="auto"/>
        <w:right w:val="none" w:sz="0" w:space="0" w:color="auto"/>
      </w:divBdr>
    </w:div>
    <w:div w:id="1285112487">
      <w:bodyDiv w:val="1"/>
      <w:marLeft w:val="0"/>
      <w:marRight w:val="0"/>
      <w:marTop w:val="0"/>
      <w:marBottom w:val="0"/>
      <w:divBdr>
        <w:top w:val="none" w:sz="0" w:space="0" w:color="auto"/>
        <w:left w:val="none" w:sz="0" w:space="0" w:color="auto"/>
        <w:bottom w:val="none" w:sz="0" w:space="0" w:color="auto"/>
        <w:right w:val="none" w:sz="0" w:space="0" w:color="auto"/>
      </w:divBdr>
    </w:div>
    <w:div w:id="1285310320">
      <w:bodyDiv w:val="1"/>
      <w:marLeft w:val="0"/>
      <w:marRight w:val="0"/>
      <w:marTop w:val="0"/>
      <w:marBottom w:val="0"/>
      <w:divBdr>
        <w:top w:val="none" w:sz="0" w:space="0" w:color="auto"/>
        <w:left w:val="none" w:sz="0" w:space="0" w:color="auto"/>
        <w:bottom w:val="none" w:sz="0" w:space="0" w:color="auto"/>
        <w:right w:val="none" w:sz="0" w:space="0" w:color="auto"/>
      </w:divBdr>
    </w:div>
    <w:div w:id="1285385786">
      <w:bodyDiv w:val="1"/>
      <w:marLeft w:val="0"/>
      <w:marRight w:val="0"/>
      <w:marTop w:val="0"/>
      <w:marBottom w:val="0"/>
      <w:divBdr>
        <w:top w:val="none" w:sz="0" w:space="0" w:color="auto"/>
        <w:left w:val="none" w:sz="0" w:space="0" w:color="auto"/>
        <w:bottom w:val="none" w:sz="0" w:space="0" w:color="auto"/>
        <w:right w:val="none" w:sz="0" w:space="0" w:color="auto"/>
      </w:divBdr>
    </w:div>
    <w:div w:id="1286084081">
      <w:bodyDiv w:val="1"/>
      <w:marLeft w:val="0"/>
      <w:marRight w:val="0"/>
      <w:marTop w:val="0"/>
      <w:marBottom w:val="0"/>
      <w:divBdr>
        <w:top w:val="none" w:sz="0" w:space="0" w:color="auto"/>
        <w:left w:val="none" w:sz="0" w:space="0" w:color="auto"/>
        <w:bottom w:val="none" w:sz="0" w:space="0" w:color="auto"/>
        <w:right w:val="none" w:sz="0" w:space="0" w:color="auto"/>
      </w:divBdr>
    </w:div>
    <w:div w:id="1286160017">
      <w:bodyDiv w:val="1"/>
      <w:marLeft w:val="0"/>
      <w:marRight w:val="0"/>
      <w:marTop w:val="0"/>
      <w:marBottom w:val="0"/>
      <w:divBdr>
        <w:top w:val="none" w:sz="0" w:space="0" w:color="auto"/>
        <w:left w:val="none" w:sz="0" w:space="0" w:color="auto"/>
        <w:bottom w:val="none" w:sz="0" w:space="0" w:color="auto"/>
        <w:right w:val="none" w:sz="0" w:space="0" w:color="auto"/>
      </w:divBdr>
    </w:div>
    <w:div w:id="1286235284">
      <w:bodyDiv w:val="1"/>
      <w:marLeft w:val="0"/>
      <w:marRight w:val="0"/>
      <w:marTop w:val="0"/>
      <w:marBottom w:val="0"/>
      <w:divBdr>
        <w:top w:val="none" w:sz="0" w:space="0" w:color="auto"/>
        <w:left w:val="none" w:sz="0" w:space="0" w:color="auto"/>
        <w:bottom w:val="none" w:sz="0" w:space="0" w:color="auto"/>
        <w:right w:val="none" w:sz="0" w:space="0" w:color="auto"/>
      </w:divBdr>
    </w:div>
    <w:div w:id="1286694781">
      <w:bodyDiv w:val="1"/>
      <w:marLeft w:val="0"/>
      <w:marRight w:val="0"/>
      <w:marTop w:val="0"/>
      <w:marBottom w:val="0"/>
      <w:divBdr>
        <w:top w:val="none" w:sz="0" w:space="0" w:color="auto"/>
        <w:left w:val="none" w:sz="0" w:space="0" w:color="auto"/>
        <w:bottom w:val="none" w:sz="0" w:space="0" w:color="auto"/>
        <w:right w:val="none" w:sz="0" w:space="0" w:color="auto"/>
      </w:divBdr>
    </w:div>
    <w:div w:id="1287128383">
      <w:bodyDiv w:val="1"/>
      <w:marLeft w:val="0"/>
      <w:marRight w:val="0"/>
      <w:marTop w:val="0"/>
      <w:marBottom w:val="0"/>
      <w:divBdr>
        <w:top w:val="none" w:sz="0" w:space="0" w:color="auto"/>
        <w:left w:val="none" w:sz="0" w:space="0" w:color="auto"/>
        <w:bottom w:val="none" w:sz="0" w:space="0" w:color="auto"/>
        <w:right w:val="none" w:sz="0" w:space="0" w:color="auto"/>
      </w:divBdr>
    </w:div>
    <w:div w:id="1287657309">
      <w:bodyDiv w:val="1"/>
      <w:marLeft w:val="0"/>
      <w:marRight w:val="0"/>
      <w:marTop w:val="0"/>
      <w:marBottom w:val="0"/>
      <w:divBdr>
        <w:top w:val="none" w:sz="0" w:space="0" w:color="auto"/>
        <w:left w:val="none" w:sz="0" w:space="0" w:color="auto"/>
        <w:bottom w:val="none" w:sz="0" w:space="0" w:color="auto"/>
        <w:right w:val="none" w:sz="0" w:space="0" w:color="auto"/>
      </w:divBdr>
    </w:div>
    <w:div w:id="1287930186">
      <w:bodyDiv w:val="1"/>
      <w:marLeft w:val="0"/>
      <w:marRight w:val="0"/>
      <w:marTop w:val="0"/>
      <w:marBottom w:val="0"/>
      <w:divBdr>
        <w:top w:val="none" w:sz="0" w:space="0" w:color="auto"/>
        <w:left w:val="none" w:sz="0" w:space="0" w:color="auto"/>
        <w:bottom w:val="none" w:sz="0" w:space="0" w:color="auto"/>
        <w:right w:val="none" w:sz="0" w:space="0" w:color="auto"/>
      </w:divBdr>
    </w:div>
    <w:div w:id="1288858737">
      <w:bodyDiv w:val="1"/>
      <w:marLeft w:val="0"/>
      <w:marRight w:val="0"/>
      <w:marTop w:val="0"/>
      <w:marBottom w:val="0"/>
      <w:divBdr>
        <w:top w:val="none" w:sz="0" w:space="0" w:color="auto"/>
        <w:left w:val="none" w:sz="0" w:space="0" w:color="auto"/>
        <w:bottom w:val="none" w:sz="0" w:space="0" w:color="auto"/>
        <w:right w:val="none" w:sz="0" w:space="0" w:color="auto"/>
      </w:divBdr>
    </w:div>
    <w:div w:id="1288927376">
      <w:bodyDiv w:val="1"/>
      <w:marLeft w:val="0"/>
      <w:marRight w:val="0"/>
      <w:marTop w:val="0"/>
      <w:marBottom w:val="0"/>
      <w:divBdr>
        <w:top w:val="none" w:sz="0" w:space="0" w:color="auto"/>
        <w:left w:val="none" w:sz="0" w:space="0" w:color="auto"/>
        <w:bottom w:val="none" w:sz="0" w:space="0" w:color="auto"/>
        <w:right w:val="none" w:sz="0" w:space="0" w:color="auto"/>
      </w:divBdr>
    </w:div>
    <w:div w:id="1289235620">
      <w:bodyDiv w:val="1"/>
      <w:marLeft w:val="0"/>
      <w:marRight w:val="0"/>
      <w:marTop w:val="0"/>
      <w:marBottom w:val="0"/>
      <w:divBdr>
        <w:top w:val="none" w:sz="0" w:space="0" w:color="auto"/>
        <w:left w:val="none" w:sz="0" w:space="0" w:color="auto"/>
        <w:bottom w:val="none" w:sz="0" w:space="0" w:color="auto"/>
        <w:right w:val="none" w:sz="0" w:space="0" w:color="auto"/>
      </w:divBdr>
    </w:div>
    <w:div w:id="1289236110">
      <w:bodyDiv w:val="1"/>
      <w:marLeft w:val="0"/>
      <w:marRight w:val="0"/>
      <w:marTop w:val="0"/>
      <w:marBottom w:val="0"/>
      <w:divBdr>
        <w:top w:val="none" w:sz="0" w:space="0" w:color="auto"/>
        <w:left w:val="none" w:sz="0" w:space="0" w:color="auto"/>
        <w:bottom w:val="none" w:sz="0" w:space="0" w:color="auto"/>
        <w:right w:val="none" w:sz="0" w:space="0" w:color="auto"/>
      </w:divBdr>
    </w:div>
    <w:div w:id="1289312103">
      <w:bodyDiv w:val="1"/>
      <w:marLeft w:val="0"/>
      <w:marRight w:val="0"/>
      <w:marTop w:val="0"/>
      <w:marBottom w:val="0"/>
      <w:divBdr>
        <w:top w:val="none" w:sz="0" w:space="0" w:color="auto"/>
        <w:left w:val="none" w:sz="0" w:space="0" w:color="auto"/>
        <w:bottom w:val="none" w:sz="0" w:space="0" w:color="auto"/>
        <w:right w:val="none" w:sz="0" w:space="0" w:color="auto"/>
      </w:divBdr>
    </w:div>
    <w:div w:id="1289320017">
      <w:bodyDiv w:val="1"/>
      <w:marLeft w:val="0"/>
      <w:marRight w:val="0"/>
      <w:marTop w:val="0"/>
      <w:marBottom w:val="0"/>
      <w:divBdr>
        <w:top w:val="none" w:sz="0" w:space="0" w:color="auto"/>
        <w:left w:val="none" w:sz="0" w:space="0" w:color="auto"/>
        <w:bottom w:val="none" w:sz="0" w:space="0" w:color="auto"/>
        <w:right w:val="none" w:sz="0" w:space="0" w:color="auto"/>
      </w:divBdr>
    </w:div>
    <w:div w:id="1289356861">
      <w:bodyDiv w:val="1"/>
      <w:marLeft w:val="0"/>
      <w:marRight w:val="0"/>
      <w:marTop w:val="0"/>
      <w:marBottom w:val="0"/>
      <w:divBdr>
        <w:top w:val="none" w:sz="0" w:space="0" w:color="auto"/>
        <w:left w:val="none" w:sz="0" w:space="0" w:color="auto"/>
        <w:bottom w:val="none" w:sz="0" w:space="0" w:color="auto"/>
        <w:right w:val="none" w:sz="0" w:space="0" w:color="auto"/>
      </w:divBdr>
      <w:divsChild>
        <w:div w:id="1888296580">
          <w:marLeft w:val="0"/>
          <w:marRight w:val="0"/>
          <w:marTop w:val="0"/>
          <w:marBottom w:val="0"/>
          <w:divBdr>
            <w:top w:val="none" w:sz="0" w:space="0" w:color="auto"/>
            <w:left w:val="none" w:sz="0" w:space="0" w:color="auto"/>
            <w:bottom w:val="none" w:sz="0" w:space="0" w:color="auto"/>
            <w:right w:val="none" w:sz="0" w:space="0" w:color="auto"/>
          </w:divBdr>
        </w:div>
      </w:divsChild>
    </w:div>
    <w:div w:id="1289357649">
      <w:bodyDiv w:val="1"/>
      <w:marLeft w:val="0"/>
      <w:marRight w:val="0"/>
      <w:marTop w:val="0"/>
      <w:marBottom w:val="0"/>
      <w:divBdr>
        <w:top w:val="none" w:sz="0" w:space="0" w:color="auto"/>
        <w:left w:val="none" w:sz="0" w:space="0" w:color="auto"/>
        <w:bottom w:val="none" w:sz="0" w:space="0" w:color="auto"/>
        <w:right w:val="none" w:sz="0" w:space="0" w:color="auto"/>
      </w:divBdr>
    </w:div>
    <w:div w:id="1289358135">
      <w:bodyDiv w:val="1"/>
      <w:marLeft w:val="0"/>
      <w:marRight w:val="0"/>
      <w:marTop w:val="0"/>
      <w:marBottom w:val="0"/>
      <w:divBdr>
        <w:top w:val="none" w:sz="0" w:space="0" w:color="auto"/>
        <w:left w:val="none" w:sz="0" w:space="0" w:color="auto"/>
        <w:bottom w:val="none" w:sz="0" w:space="0" w:color="auto"/>
        <w:right w:val="none" w:sz="0" w:space="0" w:color="auto"/>
      </w:divBdr>
    </w:div>
    <w:div w:id="1289436653">
      <w:bodyDiv w:val="1"/>
      <w:marLeft w:val="0"/>
      <w:marRight w:val="0"/>
      <w:marTop w:val="0"/>
      <w:marBottom w:val="0"/>
      <w:divBdr>
        <w:top w:val="none" w:sz="0" w:space="0" w:color="auto"/>
        <w:left w:val="none" w:sz="0" w:space="0" w:color="auto"/>
        <w:bottom w:val="none" w:sz="0" w:space="0" w:color="auto"/>
        <w:right w:val="none" w:sz="0" w:space="0" w:color="auto"/>
      </w:divBdr>
    </w:div>
    <w:div w:id="1289700049">
      <w:bodyDiv w:val="1"/>
      <w:marLeft w:val="0"/>
      <w:marRight w:val="0"/>
      <w:marTop w:val="0"/>
      <w:marBottom w:val="0"/>
      <w:divBdr>
        <w:top w:val="none" w:sz="0" w:space="0" w:color="auto"/>
        <w:left w:val="none" w:sz="0" w:space="0" w:color="auto"/>
        <w:bottom w:val="none" w:sz="0" w:space="0" w:color="auto"/>
        <w:right w:val="none" w:sz="0" w:space="0" w:color="auto"/>
      </w:divBdr>
    </w:div>
    <w:div w:id="1289974640">
      <w:bodyDiv w:val="1"/>
      <w:marLeft w:val="0"/>
      <w:marRight w:val="0"/>
      <w:marTop w:val="0"/>
      <w:marBottom w:val="0"/>
      <w:divBdr>
        <w:top w:val="none" w:sz="0" w:space="0" w:color="auto"/>
        <w:left w:val="none" w:sz="0" w:space="0" w:color="auto"/>
        <w:bottom w:val="none" w:sz="0" w:space="0" w:color="auto"/>
        <w:right w:val="none" w:sz="0" w:space="0" w:color="auto"/>
      </w:divBdr>
    </w:div>
    <w:div w:id="1290208361">
      <w:bodyDiv w:val="1"/>
      <w:marLeft w:val="0"/>
      <w:marRight w:val="0"/>
      <w:marTop w:val="0"/>
      <w:marBottom w:val="0"/>
      <w:divBdr>
        <w:top w:val="none" w:sz="0" w:space="0" w:color="auto"/>
        <w:left w:val="none" w:sz="0" w:space="0" w:color="auto"/>
        <w:bottom w:val="none" w:sz="0" w:space="0" w:color="auto"/>
        <w:right w:val="none" w:sz="0" w:space="0" w:color="auto"/>
      </w:divBdr>
    </w:div>
    <w:div w:id="1290239372">
      <w:bodyDiv w:val="1"/>
      <w:marLeft w:val="0"/>
      <w:marRight w:val="0"/>
      <w:marTop w:val="0"/>
      <w:marBottom w:val="0"/>
      <w:divBdr>
        <w:top w:val="none" w:sz="0" w:space="0" w:color="auto"/>
        <w:left w:val="none" w:sz="0" w:space="0" w:color="auto"/>
        <w:bottom w:val="none" w:sz="0" w:space="0" w:color="auto"/>
        <w:right w:val="none" w:sz="0" w:space="0" w:color="auto"/>
      </w:divBdr>
    </w:div>
    <w:div w:id="1290355954">
      <w:bodyDiv w:val="1"/>
      <w:marLeft w:val="0"/>
      <w:marRight w:val="0"/>
      <w:marTop w:val="0"/>
      <w:marBottom w:val="0"/>
      <w:divBdr>
        <w:top w:val="none" w:sz="0" w:space="0" w:color="auto"/>
        <w:left w:val="none" w:sz="0" w:space="0" w:color="auto"/>
        <w:bottom w:val="none" w:sz="0" w:space="0" w:color="auto"/>
        <w:right w:val="none" w:sz="0" w:space="0" w:color="auto"/>
      </w:divBdr>
    </w:div>
    <w:div w:id="1290629136">
      <w:bodyDiv w:val="1"/>
      <w:marLeft w:val="0"/>
      <w:marRight w:val="0"/>
      <w:marTop w:val="0"/>
      <w:marBottom w:val="0"/>
      <w:divBdr>
        <w:top w:val="none" w:sz="0" w:space="0" w:color="auto"/>
        <w:left w:val="none" w:sz="0" w:space="0" w:color="auto"/>
        <w:bottom w:val="none" w:sz="0" w:space="0" w:color="auto"/>
        <w:right w:val="none" w:sz="0" w:space="0" w:color="auto"/>
      </w:divBdr>
    </w:div>
    <w:div w:id="1290747565">
      <w:bodyDiv w:val="1"/>
      <w:marLeft w:val="0"/>
      <w:marRight w:val="0"/>
      <w:marTop w:val="0"/>
      <w:marBottom w:val="0"/>
      <w:divBdr>
        <w:top w:val="none" w:sz="0" w:space="0" w:color="auto"/>
        <w:left w:val="none" w:sz="0" w:space="0" w:color="auto"/>
        <w:bottom w:val="none" w:sz="0" w:space="0" w:color="auto"/>
        <w:right w:val="none" w:sz="0" w:space="0" w:color="auto"/>
      </w:divBdr>
    </w:div>
    <w:div w:id="1291128620">
      <w:bodyDiv w:val="1"/>
      <w:marLeft w:val="0"/>
      <w:marRight w:val="0"/>
      <w:marTop w:val="0"/>
      <w:marBottom w:val="0"/>
      <w:divBdr>
        <w:top w:val="none" w:sz="0" w:space="0" w:color="auto"/>
        <w:left w:val="none" w:sz="0" w:space="0" w:color="auto"/>
        <w:bottom w:val="none" w:sz="0" w:space="0" w:color="auto"/>
        <w:right w:val="none" w:sz="0" w:space="0" w:color="auto"/>
      </w:divBdr>
    </w:div>
    <w:div w:id="1291201935">
      <w:bodyDiv w:val="1"/>
      <w:marLeft w:val="0"/>
      <w:marRight w:val="0"/>
      <w:marTop w:val="0"/>
      <w:marBottom w:val="0"/>
      <w:divBdr>
        <w:top w:val="none" w:sz="0" w:space="0" w:color="auto"/>
        <w:left w:val="none" w:sz="0" w:space="0" w:color="auto"/>
        <w:bottom w:val="none" w:sz="0" w:space="0" w:color="auto"/>
        <w:right w:val="none" w:sz="0" w:space="0" w:color="auto"/>
      </w:divBdr>
    </w:div>
    <w:div w:id="1291472358">
      <w:bodyDiv w:val="1"/>
      <w:marLeft w:val="0"/>
      <w:marRight w:val="0"/>
      <w:marTop w:val="0"/>
      <w:marBottom w:val="0"/>
      <w:divBdr>
        <w:top w:val="none" w:sz="0" w:space="0" w:color="auto"/>
        <w:left w:val="none" w:sz="0" w:space="0" w:color="auto"/>
        <w:bottom w:val="none" w:sz="0" w:space="0" w:color="auto"/>
        <w:right w:val="none" w:sz="0" w:space="0" w:color="auto"/>
      </w:divBdr>
    </w:div>
    <w:div w:id="1291522118">
      <w:bodyDiv w:val="1"/>
      <w:marLeft w:val="0"/>
      <w:marRight w:val="0"/>
      <w:marTop w:val="0"/>
      <w:marBottom w:val="0"/>
      <w:divBdr>
        <w:top w:val="none" w:sz="0" w:space="0" w:color="auto"/>
        <w:left w:val="none" w:sz="0" w:space="0" w:color="auto"/>
        <w:bottom w:val="none" w:sz="0" w:space="0" w:color="auto"/>
        <w:right w:val="none" w:sz="0" w:space="0" w:color="auto"/>
      </w:divBdr>
    </w:div>
    <w:div w:id="1291592681">
      <w:bodyDiv w:val="1"/>
      <w:marLeft w:val="0"/>
      <w:marRight w:val="0"/>
      <w:marTop w:val="0"/>
      <w:marBottom w:val="0"/>
      <w:divBdr>
        <w:top w:val="none" w:sz="0" w:space="0" w:color="auto"/>
        <w:left w:val="none" w:sz="0" w:space="0" w:color="auto"/>
        <w:bottom w:val="none" w:sz="0" w:space="0" w:color="auto"/>
        <w:right w:val="none" w:sz="0" w:space="0" w:color="auto"/>
      </w:divBdr>
      <w:divsChild>
        <w:div w:id="1932353611">
          <w:marLeft w:val="0"/>
          <w:marRight w:val="0"/>
          <w:marTop w:val="0"/>
          <w:marBottom w:val="0"/>
          <w:divBdr>
            <w:top w:val="none" w:sz="0" w:space="0" w:color="auto"/>
            <w:left w:val="none" w:sz="0" w:space="0" w:color="auto"/>
            <w:bottom w:val="none" w:sz="0" w:space="0" w:color="auto"/>
            <w:right w:val="none" w:sz="0" w:space="0" w:color="auto"/>
          </w:divBdr>
        </w:div>
      </w:divsChild>
    </w:div>
    <w:div w:id="1291593502">
      <w:bodyDiv w:val="1"/>
      <w:marLeft w:val="0"/>
      <w:marRight w:val="0"/>
      <w:marTop w:val="0"/>
      <w:marBottom w:val="0"/>
      <w:divBdr>
        <w:top w:val="none" w:sz="0" w:space="0" w:color="auto"/>
        <w:left w:val="none" w:sz="0" w:space="0" w:color="auto"/>
        <w:bottom w:val="none" w:sz="0" w:space="0" w:color="auto"/>
        <w:right w:val="none" w:sz="0" w:space="0" w:color="auto"/>
      </w:divBdr>
    </w:div>
    <w:div w:id="1291595431">
      <w:bodyDiv w:val="1"/>
      <w:marLeft w:val="0"/>
      <w:marRight w:val="0"/>
      <w:marTop w:val="0"/>
      <w:marBottom w:val="0"/>
      <w:divBdr>
        <w:top w:val="none" w:sz="0" w:space="0" w:color="auto"/>
        <w:left w:val="none" w:sz="0" w:space="0" w:color="auto"/>
        <w:bottom w:val="none" w:sz="0" w:space="0" w:color="auto"/>
        <w:right w:val="none" w:sz="0" w:space="0" w:color="auto"/>
      </w:divBdr>
    </w:div>
    <w:div w:id="1291788855">
      <w:bodyDiv w:val="1"/>
      <w:marLeft w:val="0"/>
      <w:marRight w:val="0"/>
      <w:marTop w:val="0"/>
      <w:marBottom w:val="0"/>
      <w:divBdr>
        <w:top w:val="none" w:sz="0" w:space="0" w:color="auto"/>
        <w:left w:val="none" w:sz="0" w:space="0" w:color="auto"/>
        <w:bottom w:val="none" w:sz="0" w:space="0" w:color="auto"/>
        <w:right w:val="none" w:sz="0" w:space="0" w:color="auto"/>
      </w:divBdr>
    </w:div>
    <w:div w:id="1291791040">
      <w:bodyDiv w:val="1"/>
      <w:marLeft w:val="0"/>
      <w:marRight w:val="0"/>
      <w:marTop w:val="0"/>
      <w:marBottom w:val="0"/>
      <w:divBdr>
        <w:top w:val="none" w:sz="0" w:space="0" w:color="auto"/>
        <w:left w:val="none" w:sz="0" w:space="0" w:color="auto"/>
        <w:bottom w:val="none" w:sz="0" w:space="0" w:color="auto"/>
        <w:right w:val="none" w:sz="0" w:space="0" w:color="auto"/>
      </w:divBdr>
    </w:div>
    <w:div w:id="1291935685">
      <w:bodyDiv w:val="1"/>
      <w:marLeft w:val="0"/>
      <w:marRight w:val="0"/>
      <w:marTop w:val="0"/>
      <w:marBottom w:val="0"/>
      <w:divBdr>
        <w:top w:val="none" w:sz="0" w:space="0" w:color="auto"/>
        <w:left w:val="none" w:sz="0" w:space="0" w:color="auto"/>
        <w:bottom w:val="none" w:sz="0" w:space="0" w:color="auto"/>
        <w:right w:val="none" w:sz="0" w:space="0" w:color="auto"/>
      </w:divBdr>
    </w:div>
    <w:div w:id="1292323329">
      <w:bodyDiv w:val="1"/>
      <w:marLeft w:val="0"/>
      <w:marRight w:val="0"/>
      <w:marTop w:val="0"/>
      <w:marBottom w:val="0"/>
      <w:divBdr>
        <w:top w:val="none" w:sz="0" w:space="0" w:color="auto"/>
        <w:left w:val="none" w:sz="0" w:space="0" w:color="auto"/>
        <w:bottom w:val="none" w:sz="0" w:space="0" w:color="auto"/>
        <w:right w:val="none" w:sz="0" w:space="0" w:color="auto"/>
      </w:divBdr>
    </w:div>
    <w:div w:id="1292592889">
      <w:bodyDiv w:val="1"/>
      <w:marLeft w:val="0"/>
      <w:marRight w:val="0"/>
      <w:marTop w:val="0"/>
      <w:marBottom w:val="0"/>
      <w:divBdr>
        <w:top w:val="none" w:sz="0" w:space="0" w:color="auto"/>
        <w:left w:val="none" w:sz="0" w:space="0" w:color="auto"/>
        <w:bottom w:val="none" w:sz="0" w:space="0" w:color="auto"/>
        <w:right w:val="none" w:sz="0" w:space="0" w:color="auto"/>
      </w:divBdr>
    </w:div>
    <w:div w:id="1292710670">
      <w:bodyDiv w:val="1"/>
      <w:marLeft w:val="0"/>
      <w:marRight w:val="0"/>
      <w:marTop w:val="0"/>
      <w:marBottom w:val="0"/>
      <w:divBdr>
        <w:top w:val="none" w:sz="0" w:space="0" w:color="auto"/>
        <w:left w:val="none" w:sz="0" w:space="0" w:color="auto"/>
        <w:bottom w:val="none" w:sz="0" w:space="0" w:color="auto"/>
        <w:right w:val="none" w:sz="0" w:space="0" w:color="auto"/>
      </w:divBdr>
    </w:div>
    <w:div w:id="1292905751">
      <w:bodyDiv w:val="1"/>
      <w:marLeft w:val="0"/>
      <w:marRight w:val="0"/>
      <w:marTop w:val="0"/>
      <w:marBottom w:val="0"/>
      <w:divBdr>
        <w:top w:val="none" w:sz="0" w:space="0" w:color="auto"/>
        <w:left w:val="none" w:sz="0" w:space="0" w:color="auto"/>
        <w:bottom w:val="none" w:sz="0" w:space="0" w:color="auto"/>
        <w:right w:val="none" w:sz="0" w:space="0" w:color="auto"/>
      </w:divBdr>
    </w:div>
    <w:div w:id="1292907613">
      <w:bodyDiv w:val="1"/>
      <w:marLeft w:val="0"/>
      <w:marRight w:val="0"/>
      <w:marTop w:val="0"/>
      <w:marBottom w:val="0"/>
      <w:divBdr>
        <w:top w:val="none" w:sz="0" w:space="0" w:color="auto"/>
        <w:left w:val="none" w:sz="0" w:space="0" w:color="auto"/>
        <w:bottom w:val="none" w:sz="0" w:space="0" w:color="auto"/>
        <w:right w:val="none" w:sz="0" w:space="0" w:color="auto"/>
      </w:divBdr>
    </w:div>
    <w:div w:id="1293050621">
      <w:bodyDiv w:val="1"/>
      <w:marLeft w:val="0"/>
      <w:marRight w:val="0"/>
      <w:marTop w:val="0"/>
      <w:marBottom w:val="0"/>
      <w:divBdr>
        <w:top w:val="none" w:sz="0" w:space="0" w:color="auto"/>
        <w:left w:val="none" w:sz="0" w:space="0" w:color="auto"/>
        <w:bottom w:val="none" w:sz="0" w:space="0" w:color="auto"/>
        <w:right w:val="none" w:sz="0" w:space="0" w:color="auto"/>
      </w:divBdr>
    </w:div>
    <w:div w:id="1293947149">
      <w:bodyDiv w:val="1"/>
      <w:marLeft w:val="0"/>
      <w:marRight w:val="0"/>
      <w:marTop w:val="0"/>
      <w:marBottom w:val="0"/>
      <w:divBdr>
        <w:top w:val="none" w:sz="0" w:space="0" w:color="auto"/>
        <w:left w:val="none" w:sz="0" w:space="0" w:color="auto"/>
        <w:bottom w:val="none" w:sz="0" w:space="0" w:color="auto"/>
        <w:right w:val="none" w:sz="0" w:space="0" w:color="auto"/>
      </w:divBdr>
    </w:div>
    <w:div w:id="1293948693">
      <w:bodyDiv w:val="1"/>
      <w:marLeft w:val="0"/>
      <w:marRight w:val="0"/>
      <w:marTop w:val="0"/>
      <w:marBottom w:val="0"/>
      <w:divBdr>
        <w:top w:val="none" w:sz="0" w:space="0" w:color="auto"/>
        <w:left w:val="none" w:sz="0" w:space="0" w:color="auto"/>
        <w:bottom w:val="none" w:sz="0" w:space="0" w:color="auto"/>
        <w:right w:val="none" w:sz="0" w:space="0" w:color="auto"/>
      </w:divBdr>
    </w:div>
    <w:div w:id="1294291897">
      <w:bodyDiv w:val="1"/>
      <w:marLeft w:val="0"/>
      <w:marRight w:val="0"/>
      <w:marTop w:val="0"/>
      <w:marBottom w:val="0"/>
      <w:divBdr>
        <w:top w:val="none" w:sz="0" w:space="0" w:color="auto"/>
        <w:left w:val="none" w:sz="0" w:space="0" w:color="auto"/>
        <w:bottom w:val="none" w:sz="0" w:space="0" w:color="auto"/>
        <w:right w:val="none" w:sz="0" w:space="0" w:color="auto"/>
      </w:divBdr>
    </w:div>
    <w:div w:id="1294605071">
      <w:bodyDiv w:val="1"/>
      <w:marLeft w:val="0"/>
      <w:marRight w:val="0"/>
      <w:marTop w:val="0"/>
      <w:marBottom w:val="0"/>
      <w:divBdr>
        <w:top w:val="none" w:sz="0" w:space="0" w:color="auto"/>
        <w:left w:val="none" w:sz="0" w:space="0" w:color="auto"/>
        <w:bottom w:val="none" w:sz="0" w:space="0" w:color="auto"/>
        <w:right w:val="none" w:sz="0" w:space="0" w:color="auto"/>
      </w:divBdr>
      <w:divsChild>
        <w:div w:id="24984365">
          <w:marLeft w:val="0"/>
          <w:marRight w:val="0"/>
          <w:marTop w:val="0"/>
          <w:marBottom w:val="0"/>
          <w:divBdr>
            <w:top w:val="none" w:sz="0" w:space="0" w:color="auto"/>
            <w:left w:val="none" w:sz="0" w:space="0" w:color="auto"/>
            <w:bottom w:val="none" w:sz="0" w:space="0" w:color="auto"/>
            <w:right w:val="none" w:sz="0" w:space="0" w:color="auto"/>
          </w:divBdr>
        </w:div>
      </w:divsChild>
    </w:div>
    <w:div w:id="1294673670">
      <w:bodyDiv w:val="1"/>
      <w:marLeft w:val="0"/>
      <w:marRight w:val="0"/>
      <w:marTop w:val="0"/>
      <w:marBottom w:val="0"/>
      <w:divBdr>
        <w:top w:val="none" w:sz="0" w:space="0" w:color="auto"/>
        <w:left w:val="none" w:sz="0" w:space="0" w:color="auto"/>
        <w:bottom w:val="none" w:sz="0" w:space="0" w:color="auto"/>
        <w:right w:val="none" w:sz="0" w:space="0" w:color="auto"/>
      </w:divBdr>
    </w:div>
    <w:div w:id="1294826972">
      <w:bodyDiv w:val="1"/>
      <w:marLeft w:val="0"/>
      <w:marRight w:val="0"/>
      <w:marTop w:val="0"/>
      <w:marBottom w:val="0"/>
      <w:divBdr>
        <w:top w:val="none" w:sz="0" w:space="0" w:color="auto"/>
        <w:left w:val="none" w:sz="0" w:space="0" w:color="auto"/>
        <w:bottom w:val="none" w:sz="0" w:space="0" w:color="auto"/>
        <w:right w:val="none" w:sz="0" w:space="0" w:color="auto"/>
      </w:divBdr>
    </w:div>
    <w:div w:id="1295868133">
      <w:bodyDiv w:val="1"/>
      <w:marLeft w:val="0"/>
      <w:marRight w:val="0"/>
      <w:marTop w:val="0"/>
      <w:marBottom w:val="0"/>
      <w:divBdr>
        <w:top w:val="none" w:sz="0" w:space="0" w:color="auto"/>
        <w:left w:val="none" w:sz="0" w:space="0" w:color="auto"/>
        <w:bottom w:val="none" w:sz="0" w:space="0" w:color="auto"/>
        <w:right w:val="none" w:sz="0" w:space="0" w:color="auto"/>
      </w:divBdr>
    </w:div>
    <w:div w:id="1296446820">
      <w:bodyDiv w:val="1"/>
      <w:marLeft w:val="0"/>
      <w:marRight w:val="0"/>
      <w:marTop w:val="0"/>
      <w:marBottom w:val="0"/>
      <w:divBdr>
        <w:top w:val="none" w:sz="0" w:space="0" w:color="auto"/>
        <w:left w:val="none" w:sz="0" w:space="0" w:color="auto"/>
        <w:bottom w:val="none" w:sz="0" w:space="0" w:color="auto"/>
        <w:right w:val="none" w:sz="0" w:space="0" w:color="auto"/>
      </w:divBdr>
    </w:div>
    <w:div w:id="1296528598">
      <w:bodyDiv w:val="1"/>
      <w:marLeft w:val="0"/>
      <w:marRight w:val="0"/>
      <w:marTop w:val="0"/>
      <w:marBottom w:val="0"/>
      <w:divBdr>
        <w:top w:val="none" w:sz="0" w:space="0" w:color="auto"/>
        <w:left w:val="none" w:sz="0" w:space="0" w:color="auto"/>
        <w:bottom w:val="none" w:sz="0" w:space="0" w:color="auto"/>
        <w:right w:val="none" w:sz="0" w:space="0" w:color="auto"/>
      </w:divBdr>
    </w:div>
    <w:div w:id="1296834230">
      <w:bodyDiv w:val="1"/>
      <w:marLeft w:val="0"/>
      <w:marRight w:val="0"/>
      <w:marTop w:val="0"/>
      <w:marBottom w:val="0"/>
      <w:divBdr>
        <w:top w:val="none" w:sz="0" w:space="0" w:color="auto"/>
        <w:left w:val="none" w:sz="0" w:space="0" w:color="auto"/>
        <w:bottom w:val="none" w:sz="0" w:space="0" w:color="auto"/>
        <w:right w:val="none" w:sz="0" w:space="0" w:color="auto"/>
      </w:divBdr>
    </w:div>
    <w:div w:id="1297030667">
      <w:bodyDiv w:val="1"/>
      <w:marLeft w:val="0"/>
      <w:marRight w:val="0"/>
      <w:marTop w:val="0"/>
      <w:marBottom w:val="0"/>
      <w:divBdr>
        <w:top w:val="none" w:sz="0" w:space="0" w:color="auto"/>
        <w:left w:val="none" w:sz="0" w:space="0" w:color="auto"/>
        <w:bottom w:val="none" w:sz="0" w:space="0" w:color="auto"/>
        <w:right w:val="none" w:sz="0" w:space="0" w:color="auto"/>
      </w:divBdr>
    </w:div>
    <w:div w:id="1297679774">
      <w:bodyDiv w:val="1"/>
      <w:marLeft w:val="0"/>
      <w:marRight w:val="0"/>
      <w:marTop w:val="0"/>
      <w:marBottom w:val="0"/>
      <w:divBdr>
        <w:top w:val="none" w:sz="0" w:space="0" w:color="auto"/>
        <w:left w:val="none" w:sz="0" w:space="0" w:color="auto"/>
        <w:bottom w:val="none" w:sz="0" w:space="0" w:color="auto"/>
        <w:right w:val="none" w:sz="0" w:space="0" w:color="auto"/>
      </w:divBdr>
    </w:div>
    <w:div w:id="1297755257">
      <w:bodyDiv w:val="1"/>
      <w:marLeft w:val="0"/>
      <w:marRight w:val="0"/>
      <w:marTop w:val="0"/>
      <w:marBottom w:val="0"/>
      <w:divBdr>
        <w:top w:val="none" w:sz="0" w:space="0" w:color="auto"/>
        <w:left w:val="none" w:sz="0" w:space="0" w:color="auto"/>
        <w:bottom w:val="none" w:sz="0" w:space="0" w:color="auto"/>
        <w:right w:val="none" w:sz="0" w:space="0" w:color="auto"/>
      </w:divBdr>
    </w:div>
    <w:div w:id="1297838234">
      <w:bodyDiv w:val="1"/>
      <w:marLeft w:val="0"/>
      <w:marRight w:val="0"/>
      <w:marTop w:val="0"/>
      <w:marBottom w:val="0"/>
      <w:divBdr>
        <w:top w:val="none" w:sz="0" w:space="0" w:color="auto"/>
        <w:left w:val="none" w:sz="0" w:space="0" w:color="auto"/>
        <w:bottom w:val="none" w:sz="0" w:space="0" w:color="auto"/>
        <w:right w:val="none" w:sz="0" w:space="0" w:color="auto"/>
      </w:divBdr>
    </w:div>
    <w:div w:id="1298072877">
      <w:bodyDiv w:val="1"/>
      <w:marLeft w:val="0"/>
      <w:marRight w:val="0"/>
      <w:marTop w:val="0"/>
      <w:marBottom w:val="0"/>
      <w:divBdr>
        <w:top w:val="none" w:sz="0" w:space="0" w:color="auto"/>
        <w:left w:val="none" w:sz="0" w:space="0" w:color="auto"/>
        <w:bottom w:val="none" w:sz="0" w:space="0" w:color="auto"/>
        <w:right w:val="none" w:sz="0" w:space="0" w:color="auto"/>
      </w:divBdr>
    </w:div>
    <w:div w:id="1298409964">
      <w:bodyDiv w:val="1"/>
      <w:marLeft w:val="0"/>
      <w:marRight w:val="0"/>
      <w:marTop w:val="0"/>
      <w:marBottom w:val="0"/>
      <w:divBdr>
        <w:top w:val="none" w:sz="0" w:space="0" w:color="auto"/>
        <w:left w:val="none" w:sz="0" w:space="0" w:color="auto"/>
        <w:bottom w:val="none" w:sz="0" w:space="0" w:color="auto"/>
        <w:right w:val="none" w:sz="0" w:space="0" w:color="auto"/>
      </w:divBdr>
      <w:divsChild>
        <w:div w:id="584651913">
          <w:marLeft w:val="0"/>
          <w:marRight w:val="0"/>
          <w:marTop w:val="0"/>
          <w:marBottom w:val="0"/>
          <w:divBdr>
            <w:top w:val="none" w:sz="0" w:space="0" w:color="auto"/>
            <w:left w:val="none" w:sz="0" w:space="0" w:color="auto"/>
            <w:bottom w:val="none" w:sz="0" w:space="0" w:color="auto"/>
            <w:right w:val="none" w:sz="0" w:space="0" w:color="auto"/>
          </w:divBdr>
        </w:div>
      </w:divsChild>
    </w:div>
    <w:div w:id="1298533546">
      <w:bodyDiv w:val="1"/>
      <w:marLeft w:val="0"/>
      <w:marRight w:val="0"/>
      <w:marTop w:val="0"/>
      <w:marBottom w:val="0"/>
      <w:divBdr>
        <w:top w:val="none" w:sz="0" w:space="0" w:color="auto"/>
        <w:left w:val="none" w:sz="0" w:space="0" w:color="auto"/>
        <w:bottom w:val="none" w:sz="0" w:space="0" w:color="auto"/>
        <w:right w:val="none" w:sz="0" w:space="0" w:color="auto"/>
      </w:divBdr>
    </w:div>
    <w:div w:id="1298804537">
      <w:bodyDiv w:val="1"/>
      <w:marLeft w:val="0"/>
      <w:marRight w:val="0"/>
      <w:marTop w:val="0"/>
      <w:marBottom w:val="0"/>
      <w:divBdr>
        <w:top w:val="none" w:sz="0" w:space="0" w:color="auto"/>
        <w:left w:val="none" w:sz="0" w:space="0" w:color="auto"/>
        <w:bottom w:val="none" w:sz="0" w:space="0" w:color="auto"/>
        <w:right w:val="none" w:sz="0" w:space="0" w:color="auto"/>
      </w:divBdr>
    </w:div>
    <w:div w:id="1299068364">
      <w:bodyDiv w:val="1"/>
      <w:marLeft w:val="0"/>
      <w:marRight w:val="0"/>
      <w:marTop w:val="0"/>
      <w:marBottom w:val="0"/>
      <w:divBdr>
        <w:top w:val="none" w:sz="0" w:space="0" w:color="auto"/>
        <w:left w:val="none" w:sz="0" w:space="0" w:color="auto"/>
        <w:bottom w:val="none" w:sz="0" w:space="0" w:color="auto"/>
        <w:right w:val="none" w:sz="0" w:space="0" w:color="auto"/>
      </w:divBdr>
    </w:div>
    <w:div w:id="1299147735">
      <w:bodyDiv w:val="1"/>
      <w:marLeft w:val="0"/>
      <w:marRight w:val="0"/>
      <w:marTop w:val="0"/>
      <w:marBottom w:val="0"/>
      <w:divBdr>
        <w:top w:val="none" w:sz="0" w:space="0" w:color="auto"/>
        <w:left w:val="none" w:sz="0" w:space="0" w:color="auto"/>
        <w:bottom w:val="none" w:sz="0" w:space="0" w:color="auto"/>
        <w:right w:val="none" w:sz="0" w:space="0" w:color="auto"/>
      </w:divBdr>
    </w:div>
    <w:div w:id="1299267524">
      <w:bodyDiv w:val="1"/>
      <w:marLeft w:val="0"/>
      <w:marRight w:val="0"/>
      <w:marTop w:val="0"/>
      <w:marBottom w:val="0"/>
      <w:divBdr>
        <w:top w:val="none" w:sz="0" w:space="0" w:color="auto"/>
        <w:left w:val="none" w:sz="0" w:space="0" w:color="auto"/>
        <w:bottom w:val="none" w:sz="0" w:space="0" w:color="auto"/>
        <w:right w:val="none" w:sz="0" w:space="0" w:color="auto"/>
      </w:divBdr>
      <w:divsChild>
        <w:div w:id="1107384348">
          <w:marLeft w:val="0"/>
          <w:marRight w:val="0"/>
          <w:marTop w:val="0"/>
          <w:marBottom w:val="0"/>
          <w:divBdr>
            <w:top w:val="none" w:sz="0" w:space="0" w:color="auto"/>
            <w:left w:val="none" w:sz="0" w:space="0" w:color="auto"/>
            <w:bottom w:val="none" w:sz="0" w:space="0" w:color="auto"/>
            <w:right w:val="none" w:sz="0" w:space="0" w:color="auto"/>
          </w:divBdr>
        </w:div>
      </w:divsChild>
    </w:div>
    <w:div w:id="1299333500">
      <w:bodyDiv w:val="1"/>
      <w:marLeft w:val="0"/>
      <w:marRight w:val="0"/>
      <w:marTop w:val="0"/>
      <w:marBottom w:val="0"/>
      <w:divBdr>
        <w:top w:val="none" w:sz="0" w:space="0" w:color="auto"/>
        <w:left w:val="none" w:sz="0" w:space="0" w:color="auto"/>
        <w:bottom w:val="none" w:sz="0" w:space="0" w:color="auto"/>
        <w:right w:val="none" w:sz="0" w:space="0" w:color="auto"/>
      </w:divBdr>
    </w:div>
    <w:div w:id="1299340564">
      <w:bodyDiv w:val="1"/>
      <w:marLeft w:val="0"/>
      <w:marRight w:val="0"/>
      <w:marTop w:val="0"/>
      <w:marBottom w:val="0"/>
      <w:divBdr>
        <w:top w:val="none" w:sz="0" w:space="0" w:color="auto"/>
        <w:left w:val="none" w:sz="0" w:space="0" w:color="auto"/>
        <w:bottom w:val="none" w:sz="0" w:space="0" w:color="auto"/>
        <w:right w:val="none" w:sz="0" w:space="0" w:color="auto"/>
      </w:divBdr>
    </w:div>
    <w:div w:id="1299533700">
      <w:bodyDiv w:val="1"/>
      <w:marLeft w:val="0"/>
      <w:marRight w:val="0"/>
      <w:marTop w:val="0"/>
      <w:marBottom w:val="0"/>
      <w:divBdr>
        <w:top w:val="none" w:sz="0" w:space="0" w:color="auto"/>
        <w:left w:val="none" w:sz="0" w:space="0" w:color="auto"/>
        <w:bottom w:val="none" w:sz="0" w:space="0" w:color="auto"/>
        <w:right w:val="none" w:sz="0" w:space="0" w:color="auto"/>
      </w:divBdr>
    </w:div>
    <w:div w:id="1299846828">
      <w:bodyDiv w:val="1"/>
      <w:marLeft w:val="0"/>
      <w:marRight w:val="0"/>
      <w:marTop w:val="0"/>
      <w:marBottom w:val="0"/>
      <w:divBdr>
        <w:top w:val="none" w:sz="0" w:space="0" w:color="auto"/>
        <w:left w:val="none" w:sz="0" w:space="0" w:color="auto"/>
        <w:bottom w:val="none" w:sz="0" w:space="0" w:color="auto"/>
        <w:right w:val="none" w:sz="0" w:space="0" w:color="auto"/>
      </w:divBdr>
    </w:div>
    <w:div w:id="1299918753">
      <w:bodyDiv w:val="1"/>
      <w:marLeft w:val="0"/>
      <w:marRight w:val="0"/>
      <w:marTop w:val="0"/>
      <w:marBottom w:val="0"/>
      <w:divBdr>
        <w:top w:val="none" w:sz="0" w:space="0" w:color="auto"/>
        <w:left w:val="none" w:sz="0" w:space="0" w:color="auto"/>
        <w:bottom w:val="none" w:sz="0" w:space="0" w:color="auto"/>
        <w:right w:val="none" w:sz="0" w:space="0" w:color="auto"/>
      </w:divBdr>
    </w:div>
    <w:div w:id="1300038978">
      <w:bodyDiv w:val="1"/>
      <w:marLeft w:val="0"/>
      <w:marRight w:val="0"/>
      <w:marTop w:val="0"/>
      <w:marBottom w:val="0"/>
      <w:divBdr>
        <w:top w:val="none" w:sz="0" w:space="0" w:color="auto"/>
        <w:left w:val="none" w:sz="0" w:space="0" w:color="auto"/>
        <w:bottom w:val="none" w:sz="0" w:space="0" w:color="auto"/>
        <w:right w:val="none" w:sz="0" w:space="0" w:color="auto"/>
      </w:divBdr>
    </w:div>
    <w:div w:id="1300183440">
      <w:bodyDiv w:val="1"/>
      <w:marLeft w:val="0"/>
      <w:marRight w:val="0"/>
      <w:marTop w:val="0"/>
      <w:marBottom w:val="0"/>
      <w:divBdr>
        <w:top w:val="none" w:sz="0" w:space="0" w:color="auto"/>
        <w:left w:val="none" w:sz="0" w:space="0" w:color="auto"/>
        <w:bottom w:val="none" w:sz="0" w:space="0" w:color="auto"/>
        <w:right w:val="none" w:sz="0" w:space="0" w:color="auto"/>
      </w:divBdr>
    </w:div>
    <w:div w:id="1300259992">
      <w:bodyDiv w:val="1"/>
      <w:marLeft w:val="0"/>
      <w:marRight w:val="0"/>
      <w:marTop w:val="0"/>
      <w:marBottom w:val="0"/>
      <w:divBdr>
        <w:top w:val="none" w:sz="0" w:space="0" w:color="auto"/>
        <w:left w:val="none" w:sz="0" w:space="0" w:color="auto"/>
        <w:bottom w:val="none" w:sz="0" w:space="0" w:color="auto"/>
        <w:right w:val="none" w:sz="0" w:space="0" w:color="auto"/>
      </w:divBdr>
    </w:div>
    <w:div w:id="1300302968">
      <w:bodyDiv w:val="1"/>
      <w:marLeft w:val="0"/>
      <w:marRight w:val="0"/>
      <w:marTop w:val="0"/>
      <w:marBottom w:val="0"/>
      <w:divBdr>
        <w:top w:val="none" w:sz="0" w:space="0" w:color="auto"/>
        <w:left w:val="none" w:sz="0" w:space="0" w:color="auto"/>
        <w:bottom w:val="none" w:sz="0" w:space="0" w:color="auto"/>
        <w:right w:val="none" w:sz="0" w:space="0" w:color="auto"/>
      </w:divBdr>
    </w:div>
    <w:div w:id="1300693782">
      <w:bodyDiv w:val="1"/>
      <w:marLeft w:val="0"/>
      <w:marRight w:val="0"/>
      <w:marTop w:val="0"/>
      <w:marBottom w:val="0"/>
      <w:divBdr>
        <w:top w:val="none" w:sz="0" w:space="0" w:color="auto"/>
        <w:left w:val="none" w:sz="0" w:space="0" w:color="auto"/>
        <w:bottom w:val="none" w:sz="0" w:space="0" w:color="auto"/>
        <w:right w:val="none" w:sz="0" w:space="0" w:color="auto"/>
      </w:divBdr>
    </w:div>
    <w:div w:id="1300963547">
      <w:bodyDiv w:val="1"/>
      <w:marLeft w:val="0"/>
      <w:marRight w:val="0"/>
      <w:marTop w:val="0"/>
      <w:marBottom w:val="0"/>
      <w:divBdr>
        <w:top w:val="none" w:sz="0" w:space="0" w:color="auto"/>
        <w:left w:val="none" w:sz="0" w:space="0" w:color="auto"/>
        <w:bottom w:val="none" w:sz="0" w:space="0" w:color="auto"/>
        <w:right w:val="none" w:sz="0" w:space="0" w:color="auto"/>
      </w:divBdr>
    </w:div>
    <w:div w:id="1301229235">
      <w:bodyDiv w:val="1"/>
      <w:marLeft w:val="0"/>
      <w:marRight w:val="0"/>
      <w:marTop w:val="0"/>
      <w:marBottom w:val="0"/>
      <w:divBdr>
        <w:top w:val="none" w:sz="0" w:space="0" w:color="auto"/>
        <w:left w:val="none" w:sz="0" w:space="0" w:color="auto"/>
        <w:bottom w:val="none" w:sz="0" w:space="0" w:color="auto"/>
        <w:right w:val="none" w:sz="0" w:space="0" w:color="auto"/>
      </w:divBdr>
    </w:div>
    <w:div w:id="1301492541">
      <w:bodyDiv w:val="1"/>
      <w:marLeft w:val="0"/>
      <w:marRight w:val="0"/>
      <w:marTop w:val="0"/>
      <w:marBottom w:val="0"/>
      <w:divBdr>
        <w:top w:val="none" w:sz="0" w:space="0" w:color="auto"/>
        <w:left w:val="none" w:sz="0" w:space="0" w:color="auto"/>
        <w:bottom w:val="none" w:sz="0" w:space="0" w:color="auto"/>
        <w:right w:val="none" w:sz="0" w:space="0" w:color="auto"/>
      </w:divBdr>
    </w:div>
    <w:div w:id="1301879503">
      <w:bodyDiv w:val="1"/>
      <w:marLeft w:val="0"/>
      <w:marRight w:val="0"/>
      <w:marTop w:val="0"/>
      <w:marBottom w:val="0"/>
      <w:divBdr>
        <w:top w:val="none" w:sz="0" w:space="0" w:color="auto"/>
        <w:left w:val="none" w:sz="0" w:space="0" w:color="auto"/>
        <w:bottom w:val="none" w:sz="0" w:space="0" w:color="auto"/>
        <w:right w:val="none" w:sz="0" w:space="0" w:color="auto"/>
      </w:divBdr>
    </w:div>
    <w:div w:id="1301880913">
      <w:bodyDiv w:val="1"/>
      <w:marLeft w:val="0"/>
      <w:marRight w:val="0"/>
      <w:marTop w:val="0"/>
      <w:marBottom w:val="0"/>
      <w:divBdr>
        <w:top w:val="none" w:sz="0" w:space="0" w:color="auto"/>
        <w:left w:val="none" w:sz="0" w:space="0" w:color="auto"/>
        <w:bottom w:val="none" w:sz="0" w:space="0" w:color="auto"/>
        <w:right w:val="none" w:sz="0" w:space="0" w:color="auto"/>
      </w:divBdr>
    </w:div>
    <w:div w:id="1302077687">
      <w:bodyDiv w:val="1"/>
      <w:marLeft w:val="0"/>
      <w:marRight w:val="0"/>
      <w:marTop w:val="0"/>
      <w:marBottom w:val="0"/>
      <w:divBdr>
        <w:top w:val="none" w:sz="0" w:space="0" w:color="auto"/>
        <w:left w:val="none" w:sz="0" w:space="0" w:color="auto"/>
        <w:bottom w:val="none" w:sz="0" w:space="0" w:color="auto"/>
        <w:right w:val="none" w:sz="0" w:space="0" w:color="auto"/>
      </w:divBdr>
    </w:div>
    <w:div w:id="1302223071">
      <w:bodyDiv w:val="1"/>
      <w:marLeft w:val="0"/>
      <w:marRight w:val="0"/>
      <w:marTop w:val="0"/>
      <w:marBottom w:val="0"/>
      <w:divBdr>
        <w:top w:val="none" w:sz="0" w:space="0" w:color="auto"/>
        <w:left w:val="none" w:sz="0" w:space="0" w:color="auto"/>
        <w:bottom w:val="none" w:sz="0" w:space="0" w:color="auto"/>
        <w:right w:val="none" w:sz="0" w:space="0" w:color="auto"/>
      </w:divBdr>
    </w:div>
    <w:div w:id="1302422423">
      <w:bodyDiv w:val="1"/>
      <w:marLeft w:val="0"/>
      <w:marRight w:val="0"/>
      <w:marTop w:val="0"/>
      <w:marBottom w:val="0"/>
      <w:divBdr>
        <w:top w:val="none" w:sz="0" w:space="0" w:color="auto"/>
        <w:left w:val="none" w:sz="0" w:space="0" w:color="auto"/>
        <w:bottom w:val="none" w:sz="0" w:space="0" w:color="auto"/>
        <w:right w:val="none" w:sz="0" w:space="0" w:color="auto"/>
      </w:divBdr>
    </w:div>
    <w:div w:id="1302492610">
      <w:bodyDiv w:val="1"/>
      <w:marLeft w:val="0"/>
      <w:marRight w:val="0"/>
      <w:marTop w:val="0"/>
      <w:marBottom w:val="0"/>
      <w:divBdr>
        <w:top w:val="none" w:sz="0" w:space="0" w:color="auto"/>
        <w:left w:val="none" w:sz="0" w:space="0" w:color="auto"/>
        <w:bottom w:val="none" w:sz="0" w:space="0" w:color="auto"/>
        <w:right w:val="none" w:sz="0" w:space="0" w:color="auto"/>
      </w:divBdr>
    </w:div>
    <w:div w:id="1302540393">
      <w:bodyDiv w:val="1"/>
      <w:marLeft w:val="0"/>
      <w:marRight w:val="0"/>
      <w:marTop w:val="0"/>
      <w:marBottom w:val="0"/>
      <w:divBdr>
        <w:top w:val="none" w:sz="0" w:space="0" w:color="auto"/>
        <w:left w:val="none" w:sz="0" w:space="0" w:color="auto"/>
        <w:bottom w:val="none" w:sz="0" w:space="0" w:color="auto"/>
        <w:right w:val="none" w:sz="0" w:space="0" w:color="auto"/>
      </w:divBdr>
    </w:div>
    <w:div w:id="1302610376">
      <w:bodyDiv w:val="1"/>
      <w:marLeft w:val="0"/>
      <w:marRight w:val="0"/>
      <w:marTop w:val="0"/>
      <w:marBottom w:val="0"/>
      <w:divBdr>
        <w:top w:val="none" w:sz="0" w:space="0" w:color="auto"/>
        <w:left w:val="none" w:sz="0" w:space="0" w:color="auto"/>
        <w:bottom w:val="none" w:sz="0" w:space="0" w:color="auto"/>
        <w:right w:val="none" w:sz="0" w:space="0" w:color="auto"/>
      </w:divBdr>
    </w:div>
    <w:div w:id="1302659790">
      <w:bodyDiv w:val="1"/>
      <w:marLeft w:val="0"/>
      <w:marRight w:val="0"/>
      <w:marTop w:val="0"/>
      <w:marBottom w:val="0"/>
      <w:divBdr>
        <w:top w:val="none" w:sz="0" w:space="0" w:color="auto"/>
        <w:left w:val="none" w:sz="0" w:space="0" w:color="auto"/>
        <w:bottom w:val="none" w:sz="0" w:space="0" w:color="auto"/>
        <w:right w:val="none" w:sz="0" w:space="0" w:color="auto"/>
      </w:divBdr>
    </w:div>
    <w:div w:id="1302690201">
      <w:bodyDiv w:val="1"/>
      <w:marLeft w:val="0"/>
      <w:marRight w:val="0"/>
      <w:marTop w:val="0"/>
      <w:marBottom w:val="0"/>
      <w:divBdr>
        <w:top w:val="none" w:sz="0" w:space="0" w:color="auto"/>
        <w:left w:val="none" w:sz="0" w:space="0" w:color="auto"/>
        <w:bottom w:val="none" w:sz="0" w:space="0" w:color="auto"/>
        <w:right w:val="none" w:sz="0" w:space="0" w:color="auto"/>
      </w:divBdr>
    </w:div>
    <w:div w:id="1302885280">
      <w:bodyDiv w:val="1"/>
      <w:marLeft w:val="0"/>
      <w:marRight w:val="0"/>
      <w:marTop w:val="0"/>
      <w:marBottom w:val="0"/>
      <w:divBdr>
        <w:top w:val="none" w:sz="0" w:space="0" w:color="auto"/>
        <w:left w:val="none" w:sz="0" w:space="0" w:color="auto"/>
        <w:bottom w:val="none" w:sz="0" w:space="0" w:color="auto"/>
        <w:right w:val="none" w:sz="0" w:space="0" w:color="auto"/>
      </w:divBdr>
    </w:div>
    <w:div w:id="1303849565">
      <w:bodyDiv w:val="1"/>
      <w:marLeft w:val="0"/>
      <w:marRight w:val="0"/>
      <w:marTop w:val="0"/>
      <w:marBottom w:val="0"/>
      <w:divBdr>
        <w:top w:val="none" w:sz="0" w:space="0" w:color="auto"/>
        <w:left w:val="none" w:sz="0" w:space="0" w:color="auto"/>
        <w:bottom w:val="none" w:sz="0" w:space="0" w:color="auto"/>
        <w:right w:val="none" w:sz="0" w:space="0" w:color="auto"/>
      </w:divBdr>
    </w:div>
    <w:div w:id="1304655534">
      <w:bodyDiv w:val="1"/>
      <w:marLeft w:val="0"/>
      <w:marRight w:val="0"/>
      <w:marTop w:val="0"/>
      <w:marBottom w:val="0"/>
      <w:divBdr>
        <w:top w:val="none" w:sz="0" w:space="0" w:color="auto"/>
        <w:left w:val="none" w:sz="0" w:space="0" w:color="auto"/>
        <w:bottom w:val="none" w:sz="0" w:space="0" w:color="auto"/>
        <w:right w:val="none" w:sz="0" w:space="0" w:color="auto"/>
      </w:divBdr>
    </w:div>
    <w:div w:id="1304699899">
      <w:bodyDiv w:val="1"/>
      <w:marLeft w:val="0"/>
      <w:marRight w:val="0"/>
      <w:marTop w:val="0"/>
      <w:marBottom w:val="0"/>
      <w:divBdr>
        <w:top w:val="none" w:sz="0" w:space="0" w:color="auto"/>
        <w:left w:val="none" w:sz="0" w:space="0" w:color="auto"/>
        <w:bottom w:val="none" w:sz="0" w:space="0" w:color="auto"/>
        <w:right w:val="none" w:sz="0" w:space="0" w:color="auto"/>
      </w:divBdr>
    </w:div>
    <w:div w:id="1305155883">
      <w:bodyDiv w:val="1"/>
      <w:marLeft w:val="0"/>
      <w:marRight w:val="0"/>
      <w:marTop w:val="0"/>
      <w:marBottom w:val="0"/>
      <w:divBdr>
        <w:top w:val="none" w:sz="0" w:space="0" w:color="auto"/>
        <w:left w:val="none" w:sz="0" w:space="0" w:color="auto"/>
        <w:bottom w:val="none" w:sz="0" w:space="0" w:color="auto"/>
        <w:right w:val="none" w:sz="0" w:space="0" w:color="auto"/>
      </w:divBdr>
    </w:div>
    <w:div w:id="1305544623">
      <w:bodyDiv w:val="1"/>
      <w:marLeft w:val="0"/>
      <w:marRight w:val="0"/>
      <w:marTop w:val="0"/>
      <w:marBottom w:val="0"/>
      <w:divBdr>
        <w:top w:val="none" w:sz="0" w:space="0" w:color="auto"/>
        <w:left w:val="none" w:sz="0" w:space="0" w:color="auto"/>
        <w:bottom w:val="none" w:sz="0" w:space="0" w:color="auto"/>
        <w:right w:val="none" w:sz="0" w:space="0" w:color="auto"/>
      </w:divBdr>
    </w:div>
    <w:div w:id="1305626735">
      <w:bodyDiv w:val="1"/>
      <w:marLeft w:val="0"/>
      <w:marRight w:val="0"/>
      <w:marTop w:val="0"/>
      <w:marBottom w:val="0"/>
      <w:divBdr>
        <w:top w:val="none" w:sz="0" w:space="0" w:color="auto"/>
        <w:left w:val="none" w:sz="0" w:space="0" w:color="auto"/>
        <w:bottom w:val="none" w:sz="0" w:space="0" w:color="auto"/>
        <w:right w:val="none" w:sz="0" w:space="0" w:color="auto"/>
      </w:divBdr>
    </w:div>
    <w:div w:id="1305815725">
      <w:bodyDiv w:val="1"/>
      <w:marLeft w:val="0"/>
      <w:marRight w:val="0"/>
      <w:marTop w:val="0"/>
      <w:marBottom w:val="0"/>
      <w:divBdr>
        <w:top w:val="none" w:sz="0" w:space="0" w:color="auto"/>
        <w:left w:val="none" w:sz="0" w:space="0" w:color="auto"/>
        <w:bottom w:val="none" w:sz="0" w:space="0" w:color="auto"/>
        <w:right w:val="none" w:sz="0" w:space="0" w:color="auto"/>
      </w:divBdr>
    </w:div>
    <w:div w:id="1305817573">
      <w:bodyDiv w:val="1"/>
      <w:marLeft w:val="0"/>
      <w:marRight w:val="0"/>
      <w:marTop w:val="0"/>
      <w:marBottom w:val="0"/>
      <w:divBdr>
        <w:top w:val="none" w:sz="0" w:space="0" w:color="auto"/>
        <w:left w:val="none" w:sz="0" w:space="0" w:color="auto"/>
        <w:bottom w:val="none" w:sz="0" w:space="0" w:color="auto"/>
        <w:right w:val="none" w:sz="0" w:space="0" w:color="auto"/>
      </w:divBdr>
    </w:div>
    <w:div w:id="1305886444">
      <w:bodyDiv w:val="1"/>
      <w:marLeft w:val="0"/>
      <w:marRight w:val="0"/>
      <w:marTop w:val="0"/>
      <w:marBottom w:val="0"/>
      <w:divBdr>
        <w:top w:val="none" w:sz="0" w:space="0" w:color="auto"/>
        <w:left w:val="none" w:sz="0" w:space="0" w:color="auto"/>
        <w:bottom w:val="none" w:sz="0" w:space="0" w:color="auto"/>
        <w:right w:val="none" w:sz="0" w:space="0" w:color="auto"/>
      </w:divBdr>
    </w:div>
    <w:div w:id="1305935995">
      <w:bodyDiv w:val="1"/>
      <w:marLeft w:val="0"/>
      <w:marRight w:val="0"/>
      <w:marTop w:val="0"/>
      <w:marBottom w:val="0"/>
      <w:divBdr>
        <w:top w:val="none" w:sz="0" w:space="0" w:color="auto"/>
        <w:left w:val="none" w:sz="0" w:space="0" w:color="auto"/>
        <w:bottom w:val="none" w:sz="0" w:space="0" w:color="auto"/>
        <w:right w:val="none" w:sz="0" w:space="0" w:color="auto"/>
      </w:divBdr>
    </w:div>
    <w:div w:id="1305966406">
      <w:bodyDiv w:val="1"/>
      <w:marLeft w:val="0"/>
      <w:marRight w:val="0"/>
      <w:marTop w:val="0"/>
      <w:marBottom w:val="0"/>
      <w:divBdr>
        <w:top w:val="none" w:sz="0" w:space="0" w:color="auto"/>
        <w:left w:val="none" w:sz="0" w:space="0" w:color="auto"/>
        <w:bottom w:val="none" w:sz="0" w:space="0" w:color="auto"/>
        <w:right w:val="none" w:sz="0" w:space="0" w:color="auto"/>
      </w:divBdr>
    </w:div>
    <w:div w:id="1306009372">
      <w:bodyDiv w:val="1"/>
      <w:marLeft w:val="0"/>
      <w:marRight w:val="0"/>
      <w:marTop w:val="0"/>
      <w:marBottom w:val="0"/>
      <w:divBdr>
        <w:top w:val="none" w:sz="0" w:space="0" w:color="auto"/>
        <w:left w:val="none" w:sz="0" w:space="0" w:color="auto"/>
        <w:bottom w:val="none" w:sz="0" w:space="0" w:color="auto"/>
        <w:right w:val="none" w:sz="0" w:space="0" w:color="auto"/>
      </w:divBdr>
      <w:divsChild>
        <w:div w:id="425659295">
          <w:marLeft w:val="0"/>
          <w:marRight w:val="0"/>
          <w:marTop w:val="0"/>
          <w:marBottom w:val="0"/>
          <w:divBdr>
            <w:top w:val="none" w:sz="0" w:space="0" w:color="auto"/>
            <w:left w:val="none" w:sz="0" w:space="0" w:color="auto"/>
            <w:bottom w:val="none" w:sz="0" w:space="0" w:color="auto"/>
            <w:right w:val="none" w:sz="0" w:space="0" w:color="auto"/>
          </w:divBdr>
        </w:div>
      </w:divsChild>
    </w:div>
    <w:div w:id="1306230391">
      <w:bodyDiv w:val="1"/>
      <w:marLeft w:val="0"/>
      <w:marRight w:val="0"/>
      <w:marTop w:val="0"/>
      <w:marBottom w:val="0"/>
      <w:divBdr>
        <w:top w:val="none" w:sz="0" w:space="0" w:color="auto"/>
        <w:left w:val="none" w:sz="0" w:space="0" w:color="auto"/>
        <w:bottom w:val="none" w:sz="0" w:space="0" w:color="auto"/>
        <w:right w:val="none" w:sz="0" w:space="0" w:color="auto"/>
      </w:divBdr>
    </w:div>
    <w:div w:id="1306351964">
      <w:bodyDiv w:val="1"/>
      <w:marLeft w:val="0"/>
      <w:marRight w:val="0"/>
      <w:marTop w:val="0"/>
      <w:marBottom w:val="0"/>
      <w:divBdr>
        <w:top w:val="none" w:sz="0" w:space="0" w:color="auto"/>
        <w:left w:val="none" w:sz="0" w:space="0" w:color="auto"/>
        <w:bottom w:val="none" w:sz="0" w:space="0" w:color="auto"/>
        <w:right w:val="none" w:sz="0" w:space="0" w:color="auto"/>
      </w:divBdr>
    </w:div>
    <w:div w:id="1306472837">
      <w:bodyDiv w:val="1"/>
      <w:marLeft w:val="0"/>
      <w:marRight w:val="0"/>
      <w:marTop w:val="0"/>
      <w:marBottom w:val="0"/>
      <w:divBdr>
        <w:top w:val="none" w:sz="0" w:space="0" w:color="auto"/>
        <w:left w:val="none" w:sz="0" w:space="0" w:color="auto"/>
        <w:bottom w:val="none" w:sz="0" w:space="0" w:color="auto"/>
        <w:right w:val="none" w:sz="0" w:space="0" w:color="auto"/>
      </w:divBdr>
      <w:divsChild>
        <w:div w:id="204026862">
          <w:marLeft w:val="0"/>
          <w:marRight w:val="0"/>
          <w:marTop w:val="0"/>
          <w:marBottom w:val="0"/>
          <w:divBdr>
            <w:top w:val="none" w:sz="0" w:space="0" w:color="auto"/>
            <w:left w:val="none" w:sz="0" w:space="0" w:color="auto"/>
            <w:bottom w:val="none" w:sz="0" w:space="0" w:color="auto"/>
            <w:right w:val="none" w:sz="0" w:space="0" w:color="auto"/>
          </w:divBdr>
        </w:div>
      </w:divsChild>
    </w:div>
    <w:div w:id="1306472886">
      <w:bodyDiv w:val="1"/>
      <w:marLeft w:val="0"/>
      <w:marRight w:val="0"/>
      <w:marTop w:val="0"/>
      <w:marBottom w:val="0"/>
      <w:divBdr>
        <w:top w:val="none" w:sz="0" w:space="0" w:color="auto"/>
        <w:left w:val="none" w:sz="0" w:space="0" w:color="auto"/>
        <w:bottom w:val="none" w:sz="0" w:space="0" w:color="auto"/>
        <w:right w:val="none" w:sz="0" w:space="0" w:color="auto"/>
      </w:divBdr>
    </w:div>
    <w:div w:id="1306740866">
      <w:bodyDiv w:val="1"/>
      <w:marLeft w:val="0"/>
      <w:marRight w:val="0"/>
      <w:marTop w:val="0"/>
      <w:marBottom w:val="0"/>
      <w:divBdr>
        <w:top w:val="none" w:sz="0" w:space="0" w:color="auto"/>
        <w:left w:val="none" w:sz="0" w:space="0" w:color="auto"/>
        <w:bottom w:val="none" w:sz="0" w:space="0" w:color="auto"/>
        <w:right w:val="none" w:sz="0" w:space="0" w:color="auto"/>
      </w:divBdr>
    </w:div>
    <w:div w:id="1306935861">
      <w:bodyDiv w:val="1"/>
      <w:marLeft w:val="0"/>
      <w:marRight w:val="0"/>
      <w:marTop w:val="0"/>
      <w:marBottom w:val="0"/>
      <w:divBdr>
        <w:top w:val="none" w:sz="0" w:space="0" w:color="auto"/>
        <w:left w:val="none" w:sz="0" w:space="0" w:color="auto"/>
        <w:bottom w:val="none" w:sz="0" w:space="0" w:color="auto"/>
        <w:right w:val="none" w:sz="0" w:space="0" w:color="auto"/>
      </w:divBdr>
    </w:div>
    <w:div w:id="1307204645">
      <w:bodyDiv w:val="1"/>
      <w:marLeft w:val="0"/>
      <w:marRight w:val="0"/>
      <w:marTop w:val="0"/>
      <w:marBottom w:val="0"/>
      <w:divBdr>
        <w:top w:val="none" w:sz="0" w:space="0" w:color="auto"/>
        <w:left w:val="none" w:sz="0" w:space="0" w:color="auto"/>
        <w:bottom w:val="none" w:sz="0" w:space="0" w:color="auto"/>
        <w:right w:val="none" w:sz="0" w:space="0" w:color="auto"/>
      </w:divBdr>
    </w:div>
    <w:div w:id="1307247179">
      <w:bodyDiv w:val="1"/>
      <w:marLeft w:val="0"/>
      <w:marRight w:val="0"/>
      <w:marTop w:val="0"/>
      <w:marBottom w:val="0"/>
      <w:divBdr>
        <w:top w:val="none" w:sz="0" w:space="0" w:color="auto"/>
        <w:left w:val="none" w:sz="0" w:space="0" w:color="auto"/>
        <w:bottom w:val="none" w:sz="0" w:space="0" w:color="auto"/>
        <w:right w:val="none" w:sz="0" w:space="0" w:color="auto"/>
      </w:divBdr>
    </w:div>
    <w:div w:id="1307735716">
      <w:bodyDiv w:val="1"/>
      <w:marLeft w:val="0"/>
      <w:marRight w:val="0"/>
      <w:marTop w:val="0"/>
      <w:marBottom w:val="0"/>
      <w:divBdr>
        <w:top w:val="none" w:sz="0" w:space="0" w:color="auto"/>
        <w:left w:val="none" w:sz="0" w:space="0" w:color="auto"/>
        <w:bottom w:val="none" w:sz="0" w:space="0" w:color="auto"/>
        <w:right w:val="none" w:sz="0" w:space="0" w:color="auto"/>
      </w:divBdr>
      <w:divsChild>
        <w:div w:id="308293187">
          <w:marLeft w:val="0"/>
          <w:marRight w:val="0"/>
          <w:marTop w:val="0"/>
          <w:marBottom w:val="0"/>
          <w:divBdr>
            <w:top w:val="none" w:sz="0" w:space="0" w:color="auto"/>
            <w:left w:val="none" w:sz="0" w:space="0" w:color="auto"/>
            <w:bottom w:val="none" w:sz="0" w:space="0" w:color="auto"/>
            <w:right w:val="none" w:sz="0" w:space="0" w:color="auto"/>
          </w:divBdr>
        </w:div>
      </w:divsChild>
    </w:div>
    <w:div w:id="1307978057">
      <w:bodyDiv w:val="1"/>
      <w:marLeft w:val="0"/>
      <w:marRight w:val="0"/>
      <w:marTop w:val="0"/>
      <w:marBottom w:val="0"/>
      <w:divBdr>
        <w:top w:val="none" w:sz="0" w:space="0" w:color="auto"/>
        <w:left w:val="none" w:sz="0" w:space="0" w:color="auto"/>
        <w:bottom w:val="none" w:sz="0" w:space="0" w:color="auto"/>
        <w:right w:val="none" w:sz="0" w:space="0" w:color="auto"/>
      </w:divBdr>
      <w:divsChild>
        <w:div w:id="1836416441">
          <w:marLeft w:val="0"/>
          <w:marRight w:val="0"/>
          <w:marTop w:val="0"/>
          <w:marBottom w:val="0"/>
          <w:divBdr>
            <w:top w:val="none" w:sz="0" w:space="0" w:color="auto"/>
            <w:left w:val="none" w:sz="0" w:space="0" w:color="auto"/>
            <w:bottom w:val="none" w:sz="0" w:space="0" w:color="auto"/>
            <w:right w:val="none" w:sz="0" w:space="0" w:color="auto"/>
          </w:divBdr>
        </w:div>
      </w:divsChild>
    </w:div>
    <w:div w:id="1308050168">
      <w:bodyDiv w:val="1"/>
      <w:marLeft w:val="0"/>
      <w:marRight w:val="0"/>
      <w:marTop w:val="0"/>
      <w:marBottom w:val="0"/>
      <w:divBdr>
        <w:top w:val="none" w:sz="0" w:space="0" w:color="auto"/>
        <w:left w:val="none" w:sz="0" w:space="0" w:color="auto"/>
        <w:bottom w:val="none" w:sz="0" w:space="0" w:color="auto"/>
        <w:right w:val="none" w:sz="0" w:space="0" w:color="auto"/>
      </w:divBdr>
    </w:div>
    <w:div w:id="1308245035">
      <w:bodyDiv w:val="1"/>
      <w:marLeft w:val="0"/>
      <w:marRight w:val="0"/>
      <w:marTop w:val="0"/>
      <w:marBottom w:val="0"/>
      <w:divBdr>
        <w:top w:val="none" w:sz="0" w:space="0" w:color="auto"/>
        <w:left w:val="none" w:sz="0" w:space="0" w:color="auto"/>
        <w:bottom w:val="none" w:sz="0" w:space="0" w:color="auto"/>
        <w:right w:val="none" w:sz="0" w:space="0" w:color="auto"/>
      </w:divBdr>
    </w:div>
    <w:div w:id="1308438825">
      <w:bodyDiv w:val="1"/>
      <w:marLeft w:val="0"/>
      <w:marRight w:val="0"/>
      <w:marTop w:val="0"/>
      <w:marBottom w:val="0"/>
      <w:divBdr>
        <w:top w:val="none" w:sz="0" w:space="0" w:color="auto"/>
        <w:left w:val="none" w:sz="0" w:space="0" w:color="auto"/>
        <w:bottom w:val="none" w:sz="0" w:space="0" w:color="auto"/>
        <w:right w:val="none" w:sz="0" w:space="0" w:color="auto"/>
      </w:divBdr>
    </w:div>
    <w:div w:id="1308705713">
      <w:bodyDiv w:val="1"/>
      <w:marLeft w:val="0"/>
      <w:marRight w:val="0"/>
      <w:marTop w:val="0"/>
      <w:marBottom w:val="0"/>
      <w:divBdr>
        <w:top w:val="none" w:sz="0" w:space="0" w:color="auto"/>
        <w:left w:val="none" w:sz="0" w:space="0" w:color="auto"/>
        <w:bottom w:val="none" w:sz="0" w:space="0" w:color="auto"/>
        <w:right w:val="none" w:sz="0" w:space="0" w:color="auto"/>
      </w:divBdr>
    </w:div>
    <w:div w:id="1308897113">
      <w:bodyDiv w:val="1"/>
      <w:marLeft w:val="0"/>
      <w:marRight w:val="0"/>
      <w:marTop w:val="0"/>
      <w:marBottom w:val="0"/>
      <w:divBdr>
        <w:top w:val="none" w:sz="0" w:space="0" w:color="auto"/>
        <w:left w:val="none" w:sz="0" w:space="0" w:color="auto"/>
        <w:bottom w:val="none" w:sz="0" w:space="0" w:color="auto"/>
        <w:right w:val="none" w:sz="0" w:space="0" w:color="auto"/>
      </w:divBdr>
    </w:div>
    <w:div w:id="1308978241">
      <w:bodyDiv w:val="1"/>
      <w:marLeft w:val="0"/>
      <w:marRight w:val="0"/>
      <w:marTop w:val="0"/>
      <w:marBottom w:val="0"/>
      <w:divBdr>
        <w:top w:val="none" w:sz="0" w:space="0" w:color="auto"/>
        <w:left w:val="none" w:sz="0" w:space="0" w:color="auto"/>
        <w:bottom w:val="none" w:sz="0" w:space="0" w:color="auto"/>
        <w:right w:val="none" w:sz="0" w:space="0" w:color="auto"/>
      </w:divBdr>
    </w:div>
    <w:div w:id="1309213032">
      <w:bodyDiv w:val="1"/>
      <w:marLeft w:val="0"/>
      <w:marRight w:val="0"/>
      <w:marTop w:val="0"/>
      <w:marBottom w:val="0"/>
      <w:divBdr>
        <w:top w:val="none" w:sz="0" w:space="0" w:color="auto"/>
        <w:left w:val="none" w:sz="0" w:space="0" w:color="auto"/>
        <w:bottom w:val="none" w:sz="0" w:space="0" w:color="auto"/>
        <w:right w:val="none" w:sz="0" w:space="0" w:color="auto"/>
      </w:divBdr>
    </w:div>
    <w:div w:id="1309214390">
      <w:bodyDiv w:val="1"/>
      <w:marLeft w:val="0"/>
      <w:marRight w:val="0"/>
      <w:marTop w:val="0"/>
      <w:marBottom w:val="0"/>
      <w:divBdr>
        <w:top w:val="none" w:sz="0" w:space="0" w:color="auto"/>
        <w:left w:val="none" w:sz="0" w:space="0" w:color="auto"/>
        <w:bottom w:val="none" w:sz="0" w:space="0" w:color="auto"/>
        <w:right w:val="none" w:sz="0" w:space="0" w:color="auto"/>
      </w:divBdr>
    </w:div>
    <w:div w:id="1309672740">
      <w:bodyDiv w:val="1"/>
      <w:marLeft w:val="0"/>
      <w:marRight w:val="0"/>
      <w:marTop w:val="0"/>
      <w:marBottom w:val="0"/>
      <w:divBdr>
        <w:top w:val="none" w:sz="0" w:space="0" w:color="auto"/>
        <w:left w:val="none" w:sz="0" w:space="0" w:color="auto"/>
        <w:bottom w:val="none" w:sz="0" w:space="0" w:color="auto"/>
        <w:right w:val="none" w:sz="0" w:space="0" w:color="auto"/>
      </w:divBdr>
    </w:div>
    <w:div w:id="1309938590">
      <w:bodyDiv w:val="1"/>
      <w:marLeft w:val="0"/>
      <w:marRight w:val="0"/>
      <w:marTop w:val="0"/>
      <w:marBottom w:val="0"/>
      <w:divBdr>
        <w:top w:val="none" w:sz="0" w:space="0" w:color="auto"/>
        <w:left w:val="none" w:sz="0" w:space="0" w:color="auto"/>
        <w:bottom w:val="none" w:sz="0" w:space="0" w:color="auto"/>
        <w:right w:val="none" w:sz="0" w:space="0" w:color="auto"/>
      </w:divBdr>
      <w:divsChild>
        <w:div w:id="2118135937">
          <w:marLeft w:val="0"/>
          <w:marRight w:val="0"/>
          <w:marTop w:val="0"/>
          <w:marBottom w:val="0"/>
          <w:divBdr>
            <w:top w:val="none" w:sz="0" w:space="0" w:color="auto"/>
            <w:left w:val="none" w:sz="0" w:space="0" w:color="auto"/>
            <w:bottom w:val="none" w:sz="0" w:space="0" w:color="auto"/>
            <w:right w:val="none" w:sz="0" w:space="0" w:color="auto"/>
          </w:divBdr>
        </w:div>
      </w:divsChild>
    </w:div>
    <w:div w:id="1309945127">
      <w:bodyDiv w:val="1"/>
      <w:marLeft w:val="0"/>
      <w:marRight w:val="0"/>
      <w:marTop w:val="0"/>
      <w:marBottom w:val="0"/>
      <w:divBdr>
        <w:top w:val="none" w:sz="0" w:space="0" w:color="auto"/>
        <w:left w:val="none" w:sz="0" w:space="0" w:color="auto"/>
        <w:bottom w:val="none" w:sz="0" w:space="0" w:color="auto"/>
        <w:right w:val="none" w:sz="0" w:space="0" w:color="auto"/>
      </w:divBdr>
    </w:div>
    <w:div w:id="1310550233">
      <w:bodyDiv w:val="1"/>
      <w:marLeft w:val="0"/>
      <w:marRight w:val="0"/>
      <w:marTop w:val="0"/>
      <w:marBottom w:val="0"/>
      <w:divBdr>
        <w:top w:val="none" w:sz="0" w:space="0" w:color="auto"/>
        <w:left w:val="none" w:sz="0" w:space="0" w:color="auto"/>
        <w:bottom w:val="none" w:sz="0" w:space="0" w:color="auto"/>
        <w:right w:val="none" w:sz="0" w:space="0" w:color="auto"/>
      </w:divBdr>
    </w:div>
    <w:div w:id="1310594611">
      <w:bodyDiv w:val="1"/>
      <w:marLeft w:val="0"/>
      <w:marRight w:val="0"/>
      <w:marTop w:val="0"/>
      <w:marBottom w:val="0"/>
      <w:divBdr>
        <w:top w:val="none" w:sz="0" w:space="0" w:color="auto"/>
        <w:left w:val="none" w:sz="0" w:space="0" w:color="auto"/>
        <w:bottom w:val="none" w:sz="0" w:space="0" w:color="auto"/>
        <w:right w:val="none" w:sz="0" w:space="0" w:color="auto"/>
      </w:divBdr>
    </w:div>
    <w:div w:id="1310749979">
      <w:bodyDiv w:val="1"/>
      <w:marLeft w:val="0"/>
      <w:marRight w:val="0"/>
      <w:marTop w:val="0"/>
      <w:marBottom w:val="0"/>
      <w:divBdr>
        <w:top w:val="none" w:sz="0" w:space="0" w:color="auto"/>
        <w:left w:val="none" w:sz="0" w:space="0" w:color="auto"/>
        <w:bottom w:val="none" w:sz="0" w:space="0" w:color="auto"/>
        <w:right w:val="none" w:sz="0" w:space="0" w:color="auto"/>
      </w:divBdr>
    </w:div>
    <w:div w:id="1310941728">
      <w:bodyDiv w:val="1"/>
      <w:marLeft w:val="0"/>
      <w:marRight w:val="0"/>
      <w:marTop w:val="0"/>
      <w:marBottom w:val="0"/>
      <w:divBdr>
        <w:top w:val="none" w:sz="0" w:space="0" w:color="auto"/>
        <w:left w:val="none" w:sz="0" w:space="0" w:color="auto"/>
        <w:bottom w:val="none" w:sz="0" w:space="0" w:color="auto"/>
        <w:right w:val="none" w:sz="0" w:space="0" w:color="auto"/>
      </w:divBdr>
      <w:divsChild>
        <w:div w:id="2137482149">
          <w:marLeft w:val="0"/>
          <w:marRight w:val="0"/>
          <w:marTop w:val="0"/>
          <w:marBottom w:val="0"/>
          <w:divBdr>
            <w:top w:val="none" w:sz="0" w:space="0" w:color="auto"/>
            <w:left w:val="none" w:sz="0" w:space="0" w:color="auto"/>
            <w:bottom w:val="none" w:sz="0" w:space="0" w:color="auto"/>
            <w:right w:val="none" w:sz="0" w:space="0" w:color="auto"/>
          </w:divBdr>
        </w:div>
      </w:divsChild>
    </w:div>
    <w:div w:id="1311130696">
      <w:bodyDiv w:val="1"/>
      <w:marLeft w:val="0"/>
      <w:marRight w:val="0"/>
      <w:marTop w:val="0"/>
      <w:marBottom w:val="0"/>
      <w:divBdr>
        <w:top w:val="none" w:sz="0" w:space="0" w:color="auto"/>
        <w:left w:val="none" w:sz="0" w:space="0" w:color="auto"/>
        <w:bottom w:val="none" w:sz="0" w:space="0" w:color="auto"/>
        <w:right w:val="none" w:sz="0" w:space="0" w:color="auto"/>
      </w:divBdr>
    </w:div>
    <w:div w:id="1311861900">
      <w:bodyDiv w:val="1"/>
      <w:marLeft w:val="0"/>
      <w:marRight w:val="0"/>
      <w:marTop w:val="0"/>
      <w:marBottom w:val="0"/>
      <w:divBdr>
        <w:top w:val="none" w:sz="0" w:space="0" w:color="auto"/>
        <w:left w:val="none" w:sz="0" w:space="0" w:color="auto"/>
        <w:bottom w:val="none" w:sz="0" w:space="0" w:color="auto"/>
        <w:right w:val="none" w:sz="0" w:space="0" w:color="auto"/>
      </w:divBdr>
    </w:div>
    <w:div w:id="1311909474">
      <w:bodyDiv w:val="1"/>
      <w:marLeft w:val="0"/>
      <w:marRight w:val="0"/>
      <w:marTop w:val="0"/>
      <w:marBottom w:val="0"/>
      <w:divBdr>
        <w:top w:val="none" w:sz="0" w:space="0" w:color="auto"/>
        <w:left w:val="none" w:sz="0" w:space="0" w:color="auto"/>
        <w:bottom w:val="none" w:sz="0" w:space="0" w:color="auto"/>
        <w:right w:val="none" w:sz="0" w:space="0" w:color="auto"/>
      </w:divBdr>
      <w:divsChild>
        <w:div w:id="226262280">
          <w:marLeft w:val="0"/>
          <w:marRight w:val="0"/>
          <w:marTop w:val="0"/>
          <w:marBottom w:val="0"/>
          <w:divBdr>
            <w:top w:val="none" w:sz="0" w:space="0" w:color="auto"/>
            <w:left w:val="none" w:sz="0" w:space="0" w:color="auto"/>
            <w:bottom w:val="none" w:sz="0" w:space="0" w:color="auto"/>
            <w:right w:val="none" w:sz="0" w:space="0" w:color="auto"/>
          </w:divBdr>
        </w:div>
      </w:divsChild>
    </w:div>
    <w:div w:id="1312368426">
      <w:bodyDiv w:val="1"/>
      <w:marLeft w:val="0"/>
      <w:marRight w:val="0"/>
      <w:marTop w:val="0"/>
      <w:marBottom w:val="0"/>
      <w:divBdr>
        <w:top w:val="none" w:sz="0" w:space="0" w:color="auto"/>
        <w:left w:val="none" w:sz="0" w:space="0" w:color="auto"/>
        <w:bottom w:val="none" w:sz="0" w:space="0" w:color="auto"/>
        <w:right w:val="none" w:sz="0" w:space="0" w:color="auto"/>
      </w:divBdr>
    </w:div>
    <w:div w:id="1312904375">
      <w:bodyDiv w:val="1"/>
      <w:marLeft w:val="0"/>
      <w:marRight w:val="0"/>
      <w:marTop w:val="0"/>
      <w:marBottom w:val="0"/>
      <w:divBdr>
        <w:top w:val="none" w:sz="0" w:space="0" w:color="auto"/>
        <w:left w:val="none" w:sz="0" w:space="0" w:color="auto"/>
        <w:bottom w:val="none" w:sz="0" w:space="0" w:color="auto"/>
        <w:right w:val="none" w:sz="0" w:space="0" w:color="auto"/>
      </w:divBdr>
    </w:div>
    <w:div w:id="1313144972">
      <w:bodyDiv w:val="1"/>
      <w:marLeft w:val="0"/>
      <w:marRight w:val="0"/>
      <w:marTop w:val="0"/>
      <w:marBottom w:val="0"/>
      <w:divBdr>
        <w:top w:val="none" w:sz="0" w:space="0" w:color="auto"/>
        <w:left w:val="none" w:sz="0" w:space="0" w:color="auto"/>
        <w:bottom w:val="none" w:sz="0" w:space="0" w:color="auto"/>
        <w:right w:val="none" w:sz="0" w:space="0" w:color="auto"/>
      </w:divBdr>
    </w:div>
    <w:div w:id="1314675248">
      <w:bodyDiv w:val="1"/>
      <w:marLeft w:val="0"/>
      <w:marRight w:val="0"/>
      <w:marTop w:val="0"/>
      <w:marBottom w:val="0"/>
      <w:divBdr>
        <w:top w:val="none" w:sz="0" w:space="0" w:color="auto"/>
        <w:left w:val="none" w:sz="0" w:space="0" w:color="auto"/>
        <w:bottom w:val="none" w:sz="0" w:space="0" w:color="auto"/>
        <w:right w:val="none" w:sz="0" w:space="0" w:color="auto"/>
      </w:divBdr>
    </w:div>
    <w:div w:id="1314725079">
      <w:bodyDiv w:val="1"/>
      <w:marLeft w:val="0"/>
      <w:marRight w:val="0"/>
      <w:marTop w:val="0"/>
      <w:marBottom w:val="0"/>
      <w:divBdr>
        <w:top w:val="none" w:sz="0" w:space="0" w:color="auto"/>
        <w:left w:val="none" w:sz="0" w:space="0" w:color="auto"/>
        <w:bottom w:val="none" w:sz="0" w:space="0" w:color="auto"/>
        <w:right w:val="none" w:sz="0" w:space="0" w:color="auto"/>
      </w:divBdr>
    </w:div>
    <w:div w:id="1315140888">
      <w:bodyDiv w:val="1"/>
      <w:marLeft w:val="0"/>
      <w:marRight w:val="0"/>
      <w:marTop w:val="0"/>
      <w:marBottom w:val="0"/>
      <w:divBdr>
        <w:top w:val="none" w:sz="0" w:space="0" w:color="auto"/>
        <w:left w:val="none" w:sz="0" w:space="0" w:color="auto"/>
        <w:bottom w:val="none" w:sz="0" w:space="0" w:color="auto"/>
        <w:right w:val="none" w:sz="0" w:space="0" w:color="auto"/>
      </w:divBdr>
    </w:div>
    <w:div w:id="1315334015">
      <w:bodyDiv w:val="1"/>
      <w:marLeft w:val="0"/>
      <w:marRight w:val="0"/>
      <w:marTop w:val="0"/>
      <w:marBottom w:val="0"/>
      <w:divBdr>
        <w:top w:val="none" w:sz="0" w:space="0" w:color="auto"/>
        <w:left w:val="none" w:sz="0" w:space="0" w:color="auto"/>
        <w:bottom w:val="none" w:sz="0" w:space="0" w:color="auto"/>
        <w:right w:val="none" w:sz="0" w:space="0" w:color="auto"/>
      </w:divBdr>
    </w:div>
    <w:div w:id="1315377000">
      <w:bodyDiv w:val="1"/>
      <w:marLeft w:val="0"/>
      <w:marRight w:val="0"/>
      <w:marTop w:val="0"/>
      <w:marBottom w:val="0"/>
      <w:divBdr>
        <w:top w:val="none" w:sz="0" w:space="0" w:color="auto"/>
        <w:left w:val="none" w:sz="0" w:space="0" w:color="auto"/>
        <w:bottom w:val="none" w:sz="0" w:space="0" w:color="auto"/>
        <w:right w:val="none" w:sz="0" w:space="0" w:color="auto"/>
      </w:divBdr>
    </w:div>
    <w:div w:id="1315522829">
      <w:bodyDiv w:val="1"/>
      <w:marLeft w:val="0"/>
      <w:marRight w:val="0"/>
      <w:marTop w:val="0"/>
      <w:marBottom w:val="0"/>
      <w:divBdr>
        <w:top w:val="none" w:sz="0" w:space="0" w:color="auto"/>
        <w:left w:val="none" w:sz="0" w:space="0" w:color="auto"/>
        <w:bottom w:val="none" w:sz="0" w:space="0" w:color="auto"/>
        <w:right w:val="none" w:sz="0" w:space="0" w:color="auto"/>
      </w:divBdr>
    </w:div>
    <w:div w:id="1315717186">
      <w:bodyDiv w:val="1"/>
      <w:marLeft w:val="0"/>
      <w:marRight w:val="0"/>
      <w:marTop w:val="0"/>
      <w:marBottom w:val="0"/>
      <w:divBdr>
        <w:top w:val="none" w:sz="0" w:space="0" w:color="auto"/>
        <w:left w:val="none" w:sz="0" w:space="0" w:color="auto"/>
        <w:bottom w:val="none" w:sz="0" w:space="0" w:color="auto"/>
        <w:right w:val="none" w:sz="0" w:space="0" w:color="auto"/>
      </w:divBdr>
      <w:divsChild>
        <w:div w:id="1155873778">
          <w:marLeft w:val="0"/>
          <w:marRight w:val="0"/>
          <w:marTop w:val="0"/>
          <w:marBottom w:val="0"/>
          <w:divBdr>
            <w:top w:val="none" w:sz="0" w:space="0" w:color="auto"/>
            <w:left w:val="none" w:sz="0" w:space="0" w:color="auto"/>
            <w:bottom w:val="none" w:sz="0" w:space="0" w:color="auto"/>
            <w:right w:val="none" w:sz="0" w:space="0" w:color="auto"/>
          </w:divBdr>
        </w:div>
      </w:divsChild>
    </w:div>
    <w:div w:id="1315720164">
      <w:bodyDiv w:val="1"/>
      <w:marLeft w:val="0"/>
      <w:marRight w:val="0"/>
      <w:marTop w:val="0"/>
      <w:marBottom w:val="0"/>
      <w:divBdr>
        <w:top w:val="none" w:sz="0" w:space="0" w:color="auto"/>
        <w:left w:val="none" w:sz="0" w:space="0" w:color="auto"/>
        <w:bottom w:val="none" w:sz="0" w:space="0" w:color="auto"/>
        <w:right w:val="none" w:sz="0" w:space="0" w:color="auto"/>
      </w:divBdr>
    </w:div>
    <w:div w:id="1315839393">
      <w:bodyDiv w:val="1"/>
      <w:marLeft w:val="0"/>
      <w:marRight w:val="0"/>
      <w:marTop w:val="0"/>
      <w:marBottom w:val="0"/>
      <w:divBdr>
        <w:top w:val="none" w:sz="0" w:space="0" w:color="auto"/>
        <w:left w:val="none" w:sz="0" w:space="0" w:color="auto"/>
        <w:bottom w:val="none" w:sz="0" w:space="0" w:color="auto"/>
        <w:right w:val="none" w:sz="0" w:space="0" w:color="auto"/>
      </w:divBdr>
    </w:div>
    <w:div w:id="1315914631">
      <w:bodyDiv w:val="1"/>
      <w:marLeft w:val="0"/>
      <w:marRight w:val="0"/>
      <w:marTop w:val="0"/>
      <w:marBottom w:val="0"/>
      <w:divBdr>
        <w:top w:val="none" w:sz="0" w:space="0" w:color="auto"/>
        <w:left w:val="none" w:sz="0" w:space="0" w:color="auto"/>
        <w:bottom w:val="none" w:sz="0" w:space="0" w:color="auto"/>
        <w:right w:val="none" w:sz="0" w:space="0" w:color="auto"/>
      </w:divBdr>
    </w:div>
    <w:div w:id="1315989695">
      <w:bodyDiv w:val="1"/>
      <w:marLeft w:val="0"/>
      <w:marRight w:val="0"/>
      <w:marTop w:val="0"/>
      <w:marBottom w:val="0"/>
      <w:divBdr>
        <w:top w:val="none" w:sz="0" w:space="0" w:color="auto"/>
        <w:left w:val="none" w:sz="0" w:space="0" w:color="auto"/>
        <w:bottom w:val="none" w:sz="0" w:space="0" w:color="auto"/>
        <w:right w:val="none" w:sz="0" w:space="0" w:color="auto"/>
      </w:divBdr>
    </w:div>
    <w:div w:id="1316030433">
      <w:bodyDiv w:val="1"/>
      <w:marLeft w:val="0"/>
      <w:marRight w:val="0"/>
      <w:marTop w:val="0"/>
      <w:marBottom w:val="0"/>
      <w:divBdr>
        <w:top w:val="none" w:sz="0" w:space="0" w:color="auto"/>
        <w:left w:val="none" w:sz="0" w:space="0" w:color="auto"/>
        <w:bottom w:val="none" w:sz="0" w:space="0" w:color="auto"/>
        <w:right w:val="none" w:sz="0" w:space="0" w:color="auto"/>
      </w:divBdr>
    </w:div>
    <w:div w:id="1316303675">
      <w:bodyDiv w:val="1"/>
      <w:marLeft w:val="0"/>
      <w:marRight w:val="0"/>
      <w:marTop w:val="0"/>
      <w:marBottom w:val="0"/>
      <w:divBdr>
        <w:top w:val="none" w:sz="0" w:space="0" w:color="auto"/>
        <w:left w:val="none" w:sz="0" w:space="0" w:color="auto"/>
        <w:bottom w:val="none" w:sz="0" w:space="0" w:color="auto"/>
        <w:right w:val="none" w:sz="0" w:space="0" w:color="auto"/>
      </w:divBdr>
    </w:div>
    <w:div w:id="1316378917">
      <w:bodyDiv w:val="1"/>
      <w:marLeft w:val="0"/>
      <w:marRight w:val="0"/>
      <w:marTop w:val="0"/>
      <w:marBottom w:val="0"/>
      <w:divBdr>
        <w:top w:val="none" w:sz="0" w:space="0" w:color="auto"/>
        <w:left w:val="none" w:sz="0" w:space="0" w:color="auto"/>
        <w:bottom w:val="none" w:sz="0" w:space="0" w:color="auto"/>
        <w:right w:val="none" w:sz="0" w:space="0" w:color="auto"/>
      </w:divBdr>
    </w:div>
    <w:div w:id="1316488587">
      <w:bodyDiv w:val="1"/>
      <w:marLeft w:val="0"/>
      <w:marRight w:val="0"/>
      <w:marTop w:val="0"/>
      <w:marBottom w:val="0"/>
      <w:divBdr>
        <w:top w:val="none" w:sz="0" w:space="0" w:color="auto"/>
        <w:left w:val="none" w:sz="0" w:space="0" w:color="auto"/>
        <w:bottom w:val="none" w:sz="0" w:space="0" w:color="auto"/>
        <w:right w:val="none" w:sz="0" w:space="0" w:color="auto"/>
      </w:divBdr>
    </w:div>
    <w:div w:id="1317148752">
      <w:bodyDiv w:val="1"/>
      <w:marLeft w:val="0"/>
      <w:marRight w:val="0"/>
      <w:marTop w:val="0"/>
      <w:marBottom w:val="0"/>
      <w:divBdr>
        <w:top w:val="none" w:sz="0" w:space="0" w:color="auto"/>
        <w:left w:val="none" w:sz="0" w:space="0" w:color="auto"/>
        <w:bottom w:val="none" w:sz="0" w:space="0" w:color="auto"/>
        <w:right w:val="none" w:sz="0" w:space="0" w:color="auto"/>
      </w:divBdr>
    </w:div>
    <w:div w:id="1317224477">
      <w:bodyDiv w:val="1"/>
      <w:marLeft w:val="0"/>
      <w:marRight w:val="0"/>
      <w:marTop w:val="0"/>
      <w:marBottom w:val="0"/>
      <w:divBdr>
        <w:top w:val="none" w:sz="0" w:space="0" w:color="auto"/>
        <w:left w:val="none" w:sz="0" w:space="0" w:color="auto"/>
        <w:bottom w:val="none" w:sz="0" w:space="0" w:color="auto"/>
        <w:right w:val="none" w:sz="0" w:space="0" w:color="auto"/>
      </w:divBdr>
      <w:divsChild>
        <w:div w:id="3748629">
          <w:marLeft w:val="0"/>
          <w:marRight w:val="0"/>
          <w:marTop w:val="0"/>
          <w:marBottom w:val="0"/>
          <w:divBdr>
            <w:top w:val="none" w:sz="0" w:space="0" w:color="auto"/>
            <w:left w:val="none" w:sz="0" w:space="0" w:color="auto"/>
            <w:bottom w:val="none" w:sz="0" w:space="0" w:color="auto"/>
            <w:right w:val="none" w:sz="0" w:space="0" w:color="auto"/>
          </w:divBdr>
        </w:div>
      </w:divsChild>
    </w:div>
    <w:div w:id="1317298145">
      <w:bodyDiv w:val="1"/>
      <w:marLeft w:val="0"/>
      <w:marRight w:val="0"/>
      <w:marTop w:val="0"/>
      <w:marBottom w:val="0"/>
      <w:divBdr>
        <w:top w:val="none" w:sz="0" w:space="0" w:color="auto"/>
        <w:left w:val="none" w:sz="0" w:space="0" w:color="auto"/>
        <w:bottom w:val="none" w:sz="0" w:space="0" w:color="auto"/>
        <w:right w:val="none" w:sz="0" w:space="0" w:color="auto"/>
      </w:divBdr>
    </w:div>
    <w:div w:id="1317567075">
      <w:bodyDiv w:val="1"/>
      <w:marLeft w:val="0"/>
      <w:marRight w:val="0"/>
      <w:marTop w:val="0"/>
      <w:marBottom w:val="0"/>
      <w:divBdr>
        <w:top w:val="none" w:sz="0" w:space="0" w:color="auto"/>
        <w:left w:val="none" w:sz="0" w:space="0" w:color="auto"/>
        <w:bottom w:val="none" w:sz="0" w:space="0" w:color="auto"/>
        <w:right w:val="none" w:sz="0" w:space="0" w:color="auto"/>
      </w:divBdr>
    </w:div>
    <w:div w:id="1317756892">
      <w:bodyDiv w:val="1"/>
      <w:marLeft w:val="0"/>
      <w:marRight w:val="0"/>
      <w:marTop w:val="0"/>
      <w:marBottom w:val="0"/>
      <w:divBdr>
        <w:top w:val="none" w:sz="0" w:space="0" w:color="auto"/>
        <w:left w:val="none" w:sz="0" w:space="0" w:color="auto"/>
        <w:bottom w:val="none" w:sz="0" w:space="0" w:color="auto"/>
        <w:right w:val="none" w:sz="0" w:space="0" w:color="auto"/>
      </w:divBdr>
      <w:divsChild>
        <w:div w:id="1319458470">
          <w:marLeft w:val="0"/>
          <w:marRight w:val="0"/>
          <w:marTop w:val="0"/>
          <w:marBottom w:val="0"/>
          <w:divBdr>
            <w:top w:val="none" w:sz="0" w:space="0" w:color="auto"/>
            <w:left w:val="none" w:sz="0" w:space="0" w:color="auto"/>
            <w:bottom w:val="none" w:sz="0" w:space="0" w:color="auto"/>
            <w:right w:val="none" w:sz="0" w:space="0" w:color="auto"/>
          </w:divBdr>
        </w:div>
      </w:divsChild>
    </w:div>
    <w:div w:id="1318341390">
      <w:bodyDiv w:val="1"/>
      <w:marLeft w:val="0"/>
      <w:marRight w:val="0"/>
      <w:marTop w:val="0"/>
      <w:marBottom w:val="0"/>
      <w:divBdr>
        <w:top w:val="none" w:sz="0" w:space="0" w:color="auto"/>
        <w:left w:val="none" w:sz="0" w:space="0" w:color="auto"/>
        <w:bottom w:val="none" w:sz="0" w:space="0" w:color="auto"/>
        <w:right w:val="none" w:sz="0" w:space="0" w:color="auto"/>
      </w:divBdr>
    </w:div>
    <w:div w:id="1318726822">
      <w:bodyDiv w:val="1"/>
      <w:marLeft w:val="0"/>
      <w:marRight w:val="0"/>
      <w:marTop w:val="0"/>
      <w:marBottom w:val="0"/>
      <w:divBdr>
        <w:top w:val="none" w:sz="0" w:space="0" w:color="auto"/>
        <w:left w:val="none" w:sz="0" w:space="0" w:color="auto"/>
        <w:bottom w:val="none" w:sz="0" w:space="0" w:color="auto"/>
        <w:right w:val="none" w:sz="0" w:space="0" w:color="auto"/>
      </w:divBdr>
    </w:div>
    <w:div w:id="1318996632">
      <w:bodyDiv w:val="1"/>
      <w:marLeft w:val="0"/>
      <w:marRight w:val="0"/>
      <w:marTop w:val="0"/>
      <w:marBottom w:val="0"/>
      <w:divBdr>
        <w:top w:val="none" w:sz="0" w:space="0" w:color="auto"/>
        <w:left w:val="none" w:sz="0" w:space="0" w:color="auto"/>
        <w:bottom w:val="none" w:sz="0" w:space="0" w:color="auto"/>
        <w:right w:val="none" w:sz="0" w:space="0" w:color="auto"/>
      </w:divBdr>
    </w:div>
    <w:div w:id="1319114887">
      <w:bodyDiv w:val="1"/>
      <w:marLeft w:val="0"/>
      <w:marRight w:val="0"/>
      <w:marTop w:val="0"/>
      <w:marBottom w:val="0"/>
      <w:divBdr>
        <w:top w:val="none" w:sz="0" w:space="0" w:color="auto"/>
        <w:left w:val="none" w:sz="0" w:space="0" w:color="auto"/>
        <w:bottom w:val="none" w:sz="0" w:space="0" w:color="auto"/>
        <w:right w:val="none" w:sz="0" w:space="0" w:color="auto"/>
      </w:divBdr>
    </w:div>
    <w:div w:id="1319305730">
      <w:bodyDiv w:val="1"/>
      <w:marLeft w:val="0"/>
      <w:marRight w:val="0"/>
      <w:marTop w:val="0"/>
      <w:marBottom w:val="0"/>
      <w:divBdr>
        <w:top w:val="none" w:sz="0" w:space="0" w:color="auto"/>
        <w:left w:val="none" w:sz="0" w:space="0" w:color="auto"/>
        <w:bottom w:val="none" w:sz="0" w:space="0" w:color="auto"/>
        <w:right w:val="none" w:sz="0" w:space="0" w:color="auto"/>
      </w:divBdr>
    </w:div>
    <w:div w:id="1319310715">
      <w:bodyDiv w:val="1"/>
      <w:marLeft w:val="0"/>
      <w:marRight w:val="0"/>
      <w:marTop w:val="0"/>
      <w:marBottom w:val="0"/>
      <w:divBdr>
        <w:top w:val="none" w:sz="0" w:space="0" w:color="auto"/>
        <w:left w:val="none" w:sz="0" w:space="0" w:color="auto"/>
        <w:bottom w:val="none" w:sz="0" w:space="0" w:color="auto"/>
        <w:right w:val="none" w:sz="0" w:space="0" w:color="auto"/>
      </w:divBdr>
    </w:div>
    <w:div w:id="1319652587">
      <w:bodyDiv w:val="1"/>
      <w:marLeft w:val="0"/>
      <w:marRight w:val="0"/>
      <w:marTop w:val="0"/>
      <w:marBottom w:val="0"/>
      <w:divBdr>
        <w:top w:val="none" w:sz="0" w:space="0" w:color="auto"/>
        <w:left w:val="none" w:sz="0" w:space="0" w:color="auto"/>
        <w:bottom w:val="none" w:sz="0" w:space="0" w:color="auto"/>
        <w:right w:val="none" w:sz="0" w:space="0" w:color="auto"/>
      </w:divBdr>
    </w:div>
    <w:div w:id="1320035484">
      <w:bodyDiv w:val="1"/>
      <w:marLeft w:val="0"/>
      <w:marRight w:val="0"/>
      <w:marTop w:val="0"/>
      <w:marBottom w:val="0"/>
      <w:divBdr>
        <w:top w:val="none" w:sz="0" w:space="0" w:color="auto"/>
        <w:left w:val="none" w:sz="0" w:space="0" w:color="auto"/>
        <w:bottom w:val="none" w:sz="0" w:space="0" w:color="auto"/>
        <w:right w:val="none" w:sz="0" w:space="0" w:color="auto"/>
      </w:divBdr>
    </w:div>
    <w:div w:id="1320036445">
      <w:bodyDiv w:val="1"/>
      <w:marLeft w:val="0"/>
      <w:marRight w:val="0"/>
      <w:marTop w:val="0"/>
      <w:marBottom w:val="0"/>
      <w:divBdr>
        <w:top w:val="none" w:sz="0" w:space="0" w:color="auto"/>
        <w:left w:val="none" w:sz="0" w:space="0" w:color="auto"/>
        <w:bottom w:val="none" w:sz="0" w:space="0" w:color="auto"/>
        <w:right w:val="none" w:sz="0" w:space="0" w:color="auto"/>
      </w:divBdr>
    </w:div>
    <w:div w:id="1320157731">
      <w:bodyDiv w:val="1"/>
      <w:marLeft w:val="0"/>
      <w:marRight w:val="0"/>
      <w:marTop w:val="0"/>
      <w:marBottom w:val="0"/>
      <w:divBdr>
        <w:top w:val="none" w:sz="0" w:space="0" w:color="auto"/>
        <w:left w:val="none" w:sz="0" w:space="0" w:color="auto"/>
        <w:bottom w:val="none" w:sz="0" w:space="0" w:color="auto"/>
        <w:right w:val="none" w:sz="0" w:space="0" w:color="auto"/>
      </w:divBdr>
    </w:div>
    <w:div w:id="1320889293">
      <w:bodyDiv w:val="1"/>
      <w:marLeft w:val="0"/>
      <w:marRight w:val="0"/>
      <w:marTop w:val="0"/>
      <w:marBottom w:val="0"/>
      <w:divBdr>
        <w:top w:val="none" w:sz="0" w:space="0" w:color="auto"/>
        <w:left w:val="none" w:sz="0" w:space="0" w:color="auto"/>
        <w:bottom w:val="none" w:sz="0" w:space="0" w:color="auto"/>
        <w:right w:val="none" w:sz="0" w:space="0" w:color="auto"/>
      </w:divBdr>
    </w:div>
    <w:div w:id="1321423393">
      <w:bodyDiv w:val="1"/>
      <w:marLeft w:val="0"/>
      <w:marRight w:val="0"/>
      <w:marTop w:val="0"/>
      <w:marBottom w:val="0"/>
      <w:divBdr>
        <w:top w:val="none" w:sz="0" w:space="0" w:color="auto"/>
        <w:left w:val="none" w:sz="0" w:space="0" w:color="auto"/>
        <w:bottom w:val="none" w:sz="0" w:space="0" w:color="auto"/>
        <w:right w:val="none" w:sz="0" w:space="0" w:color="auto"/>
      </w:divBdr>
    </w:div>
    <w:div w:id="1321693687">
      <w:bodyDiv w:val="1"/>
      <w:marLeft w:val="0"/>
      <w:marRight w:val="0"/>
      <w:marTop w:val="0"/>
      <w:marBottom w:val="0"/>
      <w:divBdr>
        <w:top w:val="none" w:sz="0" w:space="0" w:color="auto"/>
        <w:left w:val="none" w:sz="0" w:space="0" w:color="auto"/>
        <w:bottom w:val="none" w:sz="0" w:space="0" w:color="auto"/>
        <w:right w:val="none" w:sz="0" w:space="0" w:color="auto"/>
      </w:divBdr>
    </w:div>
    <w:div w:id="1321885482">
      <w:bodyDiv w:val="1"/>
      <w:marLeft w:val="0"/>
      <w:marRight w:val="0"/>
      <w:marTop w:val="0"/>
      <w:marBottom w:val="0"/>
      <w:divBdr>
        <w:top w:val="none" w:sz="0" w:space="0" w:color="auto"/>
        <w:left w:val="none" w:sz="0" w:space="0" w:color="auto"/>
        <w:bottom w:val="none" w:sz="0" w:space="0" w:color="auto"/>
        <w:right w:val="none" w:sz="0" w:space="0" w:color="auto"/>
      </w:divBdr>
    </w:div>
    <w:div w:id="1322149830">
      <w:bodyDiv w:val="1"/>
      <w:marLeft w:val="0"/>
      <w:marRight w:val="0"/>
      <w:marTop w:val="0"/>
      <w:marBottom w:val="0"/>
      <w:divBdr>
        <w:top w:val="none" w:sz="0" w:space="0" w:color="auto"/>
        <w:left w:val="none" w:sz="0" w:space="0" w:color="auto"/>
        <w:bottom w:val="none" w:sz="0" w:space="0" w:color="auto"/>
        <w:right w:val="none" w:sz="0" w:space="0" w:color="auto"/>
      </w:divBdr>
    </w:div>
    <w:div w:id="1322150420">
      <w:bodyDiv w:val="1"/>
      <w:marLeft w:val="0"/>
      <w:marRight w:val="0"/>
      <w:marTop w:val="0"/>
      <w:marBottom w:val="0"/>
      <w:divBdr>
        <w:top w:val="none" w:sz="0" w:space="0" w:color="auto"/>
        <w:left w:val="none" w:sz="0" w:space="0" w:color="auto"/>
        <w:bottom w:val="none" w:sz="0" w:space="0" w:color="auto"/>
        <w:right w:val="none" w:sz="0" w:space="0" w:color="auto"/>
      </w:divBdr>
      <w:divsChild>
        <w:div w:id="1315766761">
          <w:marLeft w:val="0"/>
          <w:marRight w:val="0"/>
          <w:marTop w:val="0"/>
          <w:marBottom w:val="0"/>
          <w:divBdr>
            <w:top w:val="none" w:sz="0" w:space="0" w:color="auto"/>
            <w:left w:val="none" w:sz="0" w:space="0" w:color="auto"/>
            <w:bottom w:val="none" w:sz="0" w:space="0" w:color="auto"/>
            <w:right w:val="none" w:sz="0" w:space="0" w:color="auto"/>
          </w:divBdr>
        </w:div>
      </w:divsChild>
    </w:div>
    <w:div w:id="1322268243">
      <w:bodyDiv w:val="1"/>
      <w:marLeft w:val="0"/>
      <w:marRight w:val="0"/>
      <w:marTop w:val="0"/>
      <w:marBottom w:val="0"/>
      <w:divBdr>
        <w:top w:val="none" w:sz="0" w:space="0" w:color="auto"/>
        <w:left w:val="none" w:sz="0" w:space="0" w:color="auto"/>
        <w:bottom w:val="none" w:sz="0" w:space="0" w:color="auto"/>
        <w:right w:val="none" w:sz="0" w:space="0" w:color="auto"/>
      </w:divBdr>
    </w:div>
    <w:div w:id="1322387126">
      <w:bodyDiv w:val="1"/>
      <w:marLeft w:val="0"/>
      <w:marRight w:val="0"/>
      <w:marTop w:val="0"/>
      <w:marBottom w:val="0"/>
      <w:divBdr>
        <w:top w:val="none" w:sz="0" w:space="0" w:color="auto"/>
        <w:left w:val="none" w:sz="0" w:space="0" w:color="auto"/>
        <w:bottom w:val="none" w:sz="0" w:space="0" w:color="auto"/>
        <w:right w:val="none" w:sz="0" w:space="0" w:color="auto"/>
      </w:divBdr>
    </w:div>
    <w:div w:id="1322932317">
      <w:bodyDiv w:val="1"/>
      <w:marLeft w:val="0"/>
      <w:marRight w:val="0"/>
      <w:marTop w:val="0"/>
      <w:marBottom w:val="0"/>
      <w:divBdr>
        <w:top w:val="none" w:sz="0" w:space="0" w:color="auto"/>
        <w:left w:val="none" w:sz="0" w:space="0" w:color="auto"/>
        <w:bottom w:val="none" w:sz="0" w:space="0" w:color="auto"/>
        <w:right w:val="none" w:sz="0" w:space="0" w:color="auto"/>
      </w:divBdr>
    </w:div>
    <w:div w:id="1323046666">
      <w:bodyDiv w:val="1"/>
      <w:marLeft w:val="0"/>
      <w:marRight w:val="0"/>
      <w:marTop w:val="0"/>
      <w:marBottom w:val="0"/>
      <w:divBdr>
        <w:top w:val="none" w:sz="0" w:space="0" w:color="auto"/>
        <w:left w:val="none" w:sz="0" w:space="0" w:color="auto"/>
        <w:bottom w:val="none" w:sz="0" w:space="0" w:color="auto"/>
        <w:right w:val="none" w:sz="0" w:space="0" w:color="auto"/>
      </w:divBdr>
    </w:div>
    <w:div w:id="1323200376">
      <w:bodyDiv w:val="1"/>
      <w:marLeft w:val="0"/>
      <w:marRight w:val="0"/>
      <w:marTop w:val="0"/>
      <w:marBottom w:val="0"/>
      <w:divBdr>
        <w:top w:val="none" w:sz="0" w:space="0" w:color="auto"/>
        <w:left w:val="none" w:sz="0" w:space="0" w:color="auto"/>
        <w:bottom w:val="none" w:sz="0" w:space="0" w:color="auto"/>
        <w:right w:val="none" w:sz="0" w:space="0" w:color="auto"/>
      </w:divBdr>
    </w:div>
    <w:div w:id="1323660029">
      <w:bodyDiv w:val="1"/>
      <w:marLeft w:val="0"/>
      <w:marRight w:val="0"/>
      <w:marTop w:val="0"/>
      <w:marBottom w:val="0"/>
      <w:divBdr>
        <w:top w:val="none" w:sz="0" w:space="0" w:color="auto"/>
        <w:left w:val="none" w:sz="0" w:space="0" w:color="auto"/>
        <w:bottom w:val="none" w:sz="0" w:space="0" w:color="auto"/>
        <w:right w:val="none" w:sz="0" w:space="0" w:color="auto"/>
      </w:divBdr>
    </w:div>
    <w:div w:id="1323773370">
      <w:bodyDiv w:val="1"/>
      <w:marLeft w:val="0"/>
      <w:marRight w:val="0"/>
      <w:marTop w:val="0"/>
      <w:marBottom w:val="0"/>
      <w:divBdr>
        <w:top w:val="none" w:sz="0" w:space="0" w:color="auto"/>
        <w:left w:val="none" w:sz="0" w:space="0" w:color="auto"/>
        <w:bottom w:val="none" w:sz="0" w:space="0" w:color="auto"/>
        <w:right w:val="none" w:sz="0" w:space="0" w:color="auto"/>
      </w:divBdr>
    </w:div>
    <w:div w:id="1323781335">
      <w:bodyDiv w:val="1"/>
      <w:marLeft w:val="0"/>
      <w:marRight w:val="0"/>
      <w:marTop w:val="0"/>
      <w:marBottom w:val="0"/>
      <w:divBdr>
        <w:top w:val="none" w:sz="0" w:space="0" w:color="auto"/>
        <w:left w:val="none" w:sz="0" w:space="0" w:color="auto"/>
        <w:bottom w:val="none" w:sz="0" w:space="0" w:color="auto"/>
        <w:right w:val="none" w:sz="0" w:space="0" w:color="auto"/>
      </w:divBdr>
    </w:div>
    <w:div w:id="1323895608">
      <w:bodyDiv w:val="1"/>
      <w:marLeft w:val="0"/>
      <w:marRight w:val="0"/>
      <w:marTop w:val="0"/>
      <w:marBottom w:val="0"/>
      <w:divBdr>
        <w:top w:val="none" w:sz="0" w:space="0" w:color="auto"/>
        <w:left w:val="none" w:sz="0" w:space="0" w:color="auto"/>
        <w:bottom w:val="none" w:sz="0" w:space="0" w:color="auto"/>
        <w:right w:val="none" w:sz="0" w:space="0" w:color="auto"/>
      </w:divBdr>
    </w:div>
    <w:div w:id="1324308991">
      <w:bodyDiv w:val="1"/>
      <w:marLeft w:val="0"/>
      <w:marRight w:val="0"/>
      <w:marTop w:val="0"/>
      <w:marBottom w:val="0"/>
      <w:divBdr>
        <w:top w:val="none" w:sz="0" w:space="0" w:color="auto"/>
        <w:left w:val="none" w:sz="0" w:space="0" w:color="auto"/>
        <w:bottom w:val="none" w:sz="0" w:space="0" w:color="auto"/>
        <w:right w:val="none" w:sz="0" w:space="0" w:color="auto"/>
      </w:divBdr>
    </w:div>
    <w:div w:id="1324313290">
      <w:bodyDiv w:val="1"/>
      <w:marLeft w:val="0"/>
      <w:marRight w:val="0"/>
      <w:marTop w:val="0"/>
      <w:marBottom w:val="0"/>
      <w:divBdr>
        <w:top w:val="none" w:sz="0" w:space="0" w:color="auto"/>
        <w:left w:val="none" w:sz="0" w:space="0" w:color="auto"/>
        <w:bottom w:val="none" w:sz="0" w:space="0" w:color="auto"/>
        <w:right w:val="none" w:sz="0" w:space="0" w:color="auto"/>
      </w:divBdr>
      <w:divsChild>
        <w:div w:id="433525363">
          <w:marLeft w:val="0"/>
          <w:marRight w:val="0"/>
          <w:marTop w:val="0"/>
          <w:marBottom w:val="0"/>
          <w:divBdr>
            <w:top w:val="none" w:sz="0" w:space="0" w:color="auto"/>
            <w:left w:val="none" w:sz="0" w:space="0" w:color="auto"/>
            <w:bottom w:val="none" w:sz="0" w:space="0" w:color="auto"/>
            <w:right w:val="none" w:sz="0" w:space="0" w:color="auto"/>
          </w:divBdr>
        </w:div>
      </w:divsChild>
    </w:div>
    <w:div w:id="1324315427">
      <w:bodyDiv w:val="1"/>
      <w:marLeft w:val="0"/>
      <w:marRight w:val="0"/>
      <w:marTop w:val="0"/>
      <w:marBottom w:val="0"/>
      <w:divBdr>
        <w:top w:val="none" w:sz="0" w:space="0" w:color="auto"/>
        <w:left w:val="none" w:sz="0" w:space="0" w:color="auto"/>
        <w:bottom w:val="none" w:sz="0" w:space="0" w:color="auto"/>
        <w:right w:val="none" w:sz="0" w:space="0" w:color="auto"/>
      </w:divBdr>
    </w:div>
    <w:div w:id="1324823166">
      <w:bodyDiv w:val="1"/>
      <w:marLeft w:val="0"/>
      <w:marRight w:val="0"/>
      <w:marTop w:val="0"/>
      <w:marBottom w:val="0"/>
      <w:divBdr>
        <w:top w:val="none" w:sz="0" w:space="0" w:color="auto"/>
        <w:left w:val="none" w:sz="0" w:space="0" w:color="auto"/>
        <w:bottom w:val="none" w:sz="0" w:space="0" w:color="auto"/>
        <w:right w:val="none" w:sz="0" w:space="0" w:color="auto"/>
      </w:divBdr>
    </w:div>
    <w:div w:id="1325428606">
      <w:bodyDiv w:val="1"/>
      <w:marLeft w:val="0"/>
      <w:marRight w:val="0"/>
      <w:marTop w:val="0"/>
      <w:marBottom w:val="0"/>
      <w:divBdr>
        <w:top w:val="none" w:sz="0" w:space="0" w:color="auto"/>
        <w:left w:val="none" w:sz="0" w:space="0" w:color="auto"/>
        <w:bottom w:val="none" w:sz="0" w:space="0" w:color="auto"/>
        <w:right w:val="none" w:sz="0" w:space="0" w:color="auto"/>
      </w:divBdr>
    </w:div>
    <w:div w:id="1325545222">
      <w:bodyDiv w:val="1"/>
      <w:marLeft w:val="0"/>
      <w:marRight w:val="0"/>
      <w:marTop w:val="0"/>
      <w:marBottom w:val="0"/>
      <w:divBdr>
        <w:top w:val="none" w:sz="0" w:space="0" w:color="auto"/>
        <w:left w:val="none" w:sz="0" w:space="0" w:color="auto"/>
        <w:bottom w:val="none" w:sz="0" w:space="0" w:color="auto"/>
        <w:right w:val="none" w:sz="0" w:space="0" w:color="auto"/>
      </w:divBdr>
    </w:div>
    <w:div w:id="1325670968">
      <w:bodyDiv w:val="1"/>
      <w:marLeft w:val="0"/>
      <w:marRight w:val="0"/>
      <w:marTop w:val="0"/>
      <w:marBottom w:val="0"/>
      <w:divBdr>
        <w:top w:val="none" w:sz="0" w:space="0" w:color="auto"/>
        <w:left w:val="none" w:sz="0" w:space="0" w:color="auto"/>
        <w:bottom w:val="none" w:sz="0" w:space="0" w:color="auto"/>
        <w:right w:val="none" w:sz="0" w:space="0" w:color="auto"/>
      </w:divBdr>
      <w:divsChild>
        <w:div w:id="426660311">
          <w:marLeft w:val="0"/>
          <w:marRight w:val="0"/>
          <w:marTop w:val="0"/>
          <w:marBottom w:val="0"/>
          <w:divBdr>
            <w:top w:val="none" w:sz="0" w:space="0" w:color="auto"/>
            <w:left w:val="none" w:sz="0" w:space="0" w:color="auto"/>
            <w:bottom w:val="none" w:sz="0" w:space="0" w:color="auto"/>
            <w:right w:val="none" w:sz="0" w:space="0" w:color="auto"/>
          </w:divBdr>
        </w:div>
      </w:divsChild>
    </w:div>
    <w:div w:id="1326470137">
      <w:bodyDiv w:val="1"/>
      <w:marLeft w:val="0"/>
      <w:marRight w:val="0"/>
      <w:marTop w:val="0"/>
      <w:marBottom w:val="0"/>
      <w:divBdr>
        <w:top w:val="none" w:sz="0" w:space="0" w:color="auto"/>
        <w:left w:val="none" w:sz="0" w:space="0" w:color="auto"/>
        <w:bottom w:val="none" w:sz="0" w:space="0" w:color="auto"/>
        <w:right w:val="none" w:sz="0" w:space="0" w:color="auto"/>
      </w:divBdr>
    </w:div>
    <w:div w:id="1326519412">
      <w:bodyDiv w:val="1"/>
      <w:marLeft w:val="0"/>
      <w:marRight w:val="0"/>
      <w:marTop w:val="0"/>
      <w:marBottom w:val="0"/>
      <w:divBdr>
        <w:top w:val="none" w:sz="0" w:space="0" w:color="auto"/>
        <w:left w:val="none" w:sz="0" w:space="0" w:color="auto"/>
        <w:bottom w:val="none" w:sz="0" w:space="0" w:color="auto"/>
        <w:right w:val="none" w:sz="0" w:space="0" w:color="auto"/>
      </w:divBdr>
    </w:div>
    <w:div w:id="1327055731">
      <w:bodyDiv w:val="1"/>
      <w:marLeft w:val="0"/>
      <w:marRight w:val="0"/>
      <w:marTop w:val="0"/>
      <w:marBottom w:val="0"/>
      <w:divBdr>
        <w:top w:val="none" w:sz="0" w:space="0" w:color="auto"/>
        <w:left w:val="none" w:sz="0" w:space="0" w:color="auto"/>
        <w:bottom w:val="none" w:sz="0" w:space="0" w:color="auto"/>
        <w:right w:val="none" w:sz="0" w:space="0" w:color="auto"/>
      </w:divBdr>
      <w:divsChild>
        <w:div w:id="992222616">
          <w:marLeft w:val="0"/>
          <w:marRight w:val="0"/>
          <w:marTop w:val="0"/>
          <w:marBottom w:val="0"/>
          <w:divBdr>
            <w:top w:val="none" w:sz="0" w:space="0" w:color="auto"/>
            <w:left w:val="none" w:sz="0" w:space="0" w:color="auto"/>
            <w:bottom w:val="none" w:sz="0" w:space="0" w:color="auto"/>
            <w:right w:val="none" w:sz="0" w:space="0" w:color="auto"/>
          </w:divBdr>
        </w:div>
      </w:divsChild>
    </w:div>
    <w:div w:id="1327056482">
      <w:bodyDiv w:val="1"/>
      <w:marLeft w:val="0"/>
      <w:marRight w:val="0"/>
      <w:marTop w:val="0"/>
      <w:marBottom w:val="0"/>
      <w:divBdr>
        <w:top w:val="none" w:sz="0" w:space="0" w:color="auto"/>
        <w:left w:val="none" w:sz="0" w:space="0" w:color="auto"/>
        <w:bottom w:val="none" w:sz="0" w:space="0" w:color="auto"/>
        <w:right w:val="none" w:sz="0" w:space="0" w:color="auto"/>
      </w:divBdr>
    </w:div>
    <w:div w:id="1327128806">
      <w:bodyDiv w:val="1"/>
      <w:marLeft w:val="0"/>
      <w:marRight w:val="0"/>
      <w:marTop w:val="0"/>
      <w:marBottom w:val="0"/>
      <w:divBdr>
        <w:top w:val="none" w:sz="0" w:space="0" w:color="auto"/>
        <w:left w:val="none" w:sz="0" w:space="0" w:color="auto"/>
        <w:bottom w:val="none" w:sz="0" w:space="0" w:color="auto"/>
        <w:right w:val="none" w:sz="0" w:space="0" w:color="auto"/>
      </w:divBdr>
    </w:div>
    <w:div w:id="1327242522">
      <w:bodyDiv w:val="1"/>
      <w:marLeft w:val="0"/>
      <w:marRight w:val="0"/>
      <w:marTop w:val="0"/>
      <w:marBottom w:val="0"/>
      <w:divBdr>
        <w:top w:val="none" w:sz="0" w:space="0" w:color="auto"/>
        <w:left w:val="none" w:sz="0" w:space="0" w:color="auto"/>
        <w:bottom w:val="none" w:sz="0" w:space="0" w:color="auto"/>
        <w:right w:val="none" w:sz="0" w:space="0" w:color="auto"/>
      </w:divBdr>
    </w:div>
    <w:div w:id="1327245953">
      <w:bodyDiv w:val="1"/>
      <w:marLeft w:val="0"/>
      <w:marRight w:val="0"/>
      <w:marTop w:val="0"/>
      <w:marBottom w:val="0"/>
      <w:divBdr>
        <w:top w:val="none" w:sz="0" w:space="0" w:color="auto"/>
        <w:left w:val="none" w:sz="0" w:space="0" w:color="auto"/>
        <w:bottom w:val="none" w:sz="0" w:space="0" w:color="auto"/>
        <w:right w:val="none" w:sz="0" w:space="0" w:color="auto"/>
      </w:divBdr>
      <w:divsChild>
        <w:div w:id="1827436751">
          <w:marLeft w:val="0"/>
          <w:marRight w:val="0"/>
          <w:marTop w:val="0"/>
          <w:marBottom w:val="0"/>
          <w:divBdr>
            <w:top w:val="none" w:sz="0" w:space="0" w:color="auto"/>
            <w:left w:val="none" w:sz="0" w:space="0" w:color="auto"/>
            <w:bottom w:val="none" w:sz="0" w:space="0" w:color="auto"/>
            <w:right w:val="none" w:sz="0" w:space="0" w:color="auto"/>
          </w:divBdr>
        </w:div>
      </w:divsChild>
    </w:div>
    <w:div w:id="1327316959">
      <w:bodyDiv w:val="1"/>
      <w:marLeft w:val="0"/>
      <w:marRight w:val="0"/>
      <w:marTop w:val="0"/>
      <w:marBottom w:val="0"/>
      <w:divBdr>
        <w:top w:val="none" w:sz="0" w:space="0" w:color="auto"/>
        <w:left w:val="none" w:sz="0" w:space="0" w:color="auto"/>
        <w:bottom w:val="none" w:sz="0" w:space="0" w:color="auto"/>
        <w:right w:val="none" w:sz="0" w:space="0" w:color="auto"/>
      </w:divBdr>
    </w:div>
    <w:div w:id="1327591805">
      <w:bodyDiv w:val="1"/>
      <w:marLeft w:val="0"/>
      <w:marRight w:val="0"/>
      <w:marTop w:val="0"/>
      <w:marBottom w:val="0"/>
      <w:divBdr>
        <w:top w:val="none" w:sz="0" w:space="0" w:color="auto"/>
        <w:left w:val="none" w:sz="0" w:space="0" w:color="auto"/>
        <w:bottom w:val="none" w:sz="0" w:space="0" w:color="auto"/>
        <w:right w:val="none" w:sz="0" w:space="0" w:color="auto"/>
      </w:divBdr>
    </w:div>
    <w:div w:id="1327711057">
      <w:bodyDiv w:val="1"/>
      <w:marLeft w:val="0"/>
      <w:marRight w:val="0"/>
      <w:marTop w:val="0"/>
      <w:marBottom w:val="0"/>
      <w:divBdr>
        <w:top w:val="none" w:sz="0" w:space="0" w:color="auto"/>
        <w:left w:val="none" w:sz="0" w:space="0" w:color="auto"/>
        <w:bottom w:val="none" w:sz="0" w:space="0" w:color="auto"/>
        <w:right w:val="none" w:sz="0" w:space="0" w:color="auto"/>
      </w:divBdr>
      <w:divsChild>
        <w:div w:id="1125537556">
          <w:marLeft w:val="0"/>
          <w:marRight w:val="0"/>
          <w:marTop w:val="0"/>
          <w:marBottom w:val="0"/>
          <w:divBdr>
            <w:top w:val="none" w:sz="0" w:space="0" w:color="auto"/>
            <w:left w:val="none" w:sz="0" w:space="0" w:color="auto"/>
            <w:bottom w:val="none" w:sz="0" w:space="0" w:color="auto"/>
            <w:right w:val="none" w:sz="0" w:space="0" w:color="auto"/>
          </w:divBdr>
        </w:div>
      </w:divsChild>
    </w:div>
    <w:div w:id="1328170793">
      <w:bodyDiv w:val="1"/>
      <w:marLeft w:val="0"/>
      <w:marRight w:val="0"/>
      <w:marTop w:val="0"/>
      <w:marBottom w:val="0"/>
      <w:divBdr>
        <w:top w:val="none" w:sz="0" w:space="0" w:color="auto"/>
        <w:left w:val="none" w:sz="0" w:space="0" w:color="auto"/>
        <w:bottom w:val="none" w:sz="0" w:space="0" w:color="auto"/>
        <w:right w:val="none" w:sz="0" w:space="0" w:color="auto"/>
      </w:divBdr>
    </w:div>
    <w:div w:id="1328361724">
      <w:bodyDiv w:val="1"/>
      <w:marLeft w:val="0"/>
      <w:marRight w:val="0"/>
      <w:marTop w:val="0"/>
      <w:marBottom w:val="0"/>
      <w:divBdr>
        <w:top w:val="none" w:sz="0" w:space="0" w:color="auto"/>
        <w:left w:val="none" w:sz="0" w:space="0" w:color="auto"/>
        <w:bottom w:val="none" w:sz="0" w:space="0" w:color="auto"/>
        <w:right w:val="none" w:sz="0" w:space="0" w:color="auto"/>
      </w:divBdr>
    </w:div>
    <w:div w:id="1328363472">
      <w:bodyDiv w:val="1"/>
      <w:marLeft w:val="0"/>
      <w:marRight w:val="0"/>
      <w:marTop w:val="0"/>
      <w:marBottom w:val="0"/>
      <w:divBdr>
        <w:top w:val="none" w:sz="0" w:space="0" w:color="auto"/>
        <w:left w:val="none" w:sz="0" w:space="0" w:color="auto"/>
        <w:bottom w:val="none" w:sz="0" w:space="0" w:color="auto"/>
        <w:right w:val="none" w:sz="0" w:space="0" w:color="auto"/>
      </w:divBdr>
      <w:divsChild>
        <w:div w:id="262998706">
          <w:marLeft w:val="0"/>
          <w:marRight w:val="0"/>
          <w:marTop w:val="0"/>
          <w:marBottom w:val="0"/>
          <w:divBdr>
            <w:top w:val="none" w:sz="0" w:space="0" w:color="auto"/>
            <w:left w:val="none" w:sz="0" w:space="0" w:color="auto"/>
            <w:bottom w:val="none" w:sz="0" w:space="0" w:color="auto"/>
            <w:right w:val="none" w:sz="0" w:space="0" w:color="auto"/>
          </w:divBdr>
        </w:div>
      </w:divsChild>
    </w:div>
    <w:div w:id="1328555444">
      <w:bodyDiv w:val="1"/>
      <w:marLeft w:val="0"/>
      <w:marRight w:val="0"/>
      <w:marTop w:val="0"/>
      <w:marBottom w:val="0"/>
      <w:divBdr>
        <w:top w:val="none" w:sz="0" w:space="0" w:color="auto"/>
        <w:left w:val="none" w:sz="0" w:space="0" w:color="auto"/>
        <w:bottom w:val="none" w:sz="0" w:space="0" w:color="auto"/>
        <w:right w:val="none" w:sz="0" w:space="0" w:color="auto"/>
      </w:divBdr>
    </w:div>
    <w:div w:id="1328754768">
      <w:bodyDiv w:val="1"/>
      <w:marLeft w:val="0"/>
      <w:marRight w:val="0"/>
      <w:marTop w:val="0"/>
      <w:marBottom w:val="0"/>
      <w:divBdr>
        <w:top w:val="none" w:sz="0" w:space="0" w:color="auto"/>
        <w:left w:val="none" w:sz="0" w:space="0" w:color="auto"/>
        <w:bottom w:val="none" w:sz="0" w:space="0" w:color="auto"/>
        <w:right w:val="none" w:sz="0" w:space="0" w:color="auto"/>
      </w:divBdr>
    </w:div>
    <w:div w:id="1328947199">
      <w:bodyDiv w:val="1"/>
      <w:marLeft w:val="0"/>
      <w:marRight w:val="0"/>
      <w:marTop w:val="0"/>
      <w:marBottom w:val="0"/>
      <w:divBdr>
        <w:top w:val="none" w:sz="0" w:space="0" w:color="auto"/>
        <w:left w:val="none" w:sz="0" w:space="0" w:color="auto"/>
        <w:bottom w:val="none" w:sz="0" w:space="0" w:color="auto"/>
        <w:right w:val="none" w:sz="0" w:space="0" w:color="auto"/>
      </w:divBdr>
    </w:div>
    <w:div w:id="1329291623">
      <w:bodyDiv w:val="1"/>
      <w:marLeft w:val="0"/>
      <w:marRight w:val="0"/>
      <w:marTop w:val="0"/>
      <w:marBottom w:val="0"/>
      <w:divBdr>
        <w:top w:val="none" w:sz="0" w:space="0" w:color="auto"/>
        <w:left w:val="none" w:sz="0" w:space="0" w:color="auto"/>
        <w:bottom w:val="none" w:sz="0" w:space="0" w:color="auto"/>
        <w:right w:val="none" w:sz="0" w:space="0" w:color="auto"/>
      </w:divBdr>
    </w:div>
    <w:div w:id="1329554987">
      <w:bodyDiv w:val="1"/>
      <w:marLeft w:val="0"/>
      <w:marRight w:val="0"/>
      <w:marTop w:val="0"/>
      <w:marBottom w:val="0"/>
      <w:divBdr>
        <w:top w:val="none" w:sz="0" w:space="0" w:color="auto"/>
        <w:left w:val="none" w:sz="0" w:space="0" w:color="auto"/>
        <w:bottom w:val="none" w:sz="0" w:space="0" w:color="auto"/>
        <w:right w:val="none" w:sz="0" w:space="0" w:color="auto"/>
      </w:divBdr>
    </w:div>
    <w:div w:id="1329870827">
      <w:bodyDiv w:val="1"/>
      <w:marLeft w:val="0"/>
      <w:marRight w:val="0"/>
      <w:marTop w:val="0"/>
      <w:marBottom w:val="0"/>
      <w:divBdr>
        <w:top w:val="none" w:sz="0" w:space="0" w:color="auto"/>
        <w:left w:val="none" w:sz="0" w:space="0" w:color="auto"/>
        <w:bottom w:val="none" w:sz="0" w:space="0" w:color="auto"/>
        <w:right w:val="none" w:sz="0" w:space="0" w:color="auto"/>
      </w:divBdr>
    </w:div>
    <w:div w:id="1330207049">
      <w:bodyDiv w:val="1"/>
      <w:marLeft w:val="0"/>
      <w:marRight w:val="0"/>
      <w:marTop w:val="0"/>
      <w:marBottom w:val="0"/>
      <w:divBdr>
        <w:top w:val="none" w:sz="0" w:space="0" w:color="auto"/>
        <w:left w:val="none" w:sz="0" w:space="0" w:color="auto"/>
        <w:bottom w:val="none" w:sz="0" w:space="0" w:color="auto"/>
        <w:right w:val="none" w:sz="0" w:space="0" w:color="auto"/>
      </w:divBdr>
    </w:div>
    <w:div w:id="1330447367">
      <w:bodyDiv w:val="1"/>
      <w:marLeft w:val="0"/>
      <w:marRight w:val="0"/>
      <w:marTop w:val="0"/>
      <w:marBottom w:val="0"/>
      <w:divBdr>
        <w:top w:val="none" w:sz="0" w:space="0" w:color="auto"/>
        <w:left w:val="none" w:sz="0" w:space="0" w:color="auto"/>
        <w:bottom w:val="none" w:sz="0" w:space="0" w:color="auto"/>
        <w:right w:val="none" w:sz="0" w:space="0" w:color="auto"/>
      </w:divBdr>
    </w:div>
    <w:div w:id="1330674133">
      <w:bodyDiv w:val="1"/>
      <w:marLeft w:val="0"/>
      <w:marRight w:val="0"/>
      <w:marTop w:val="0"/>
      <w:marBottom w:val="0"/>
      <w:divBdr>
        <w:top w:val="none" w:sz="0" w:space="0" w:color="auto"/>
        <w:left w:val="none" w:sz="0" w:space="0" w:color="auto"/>
        <w:bottom w:val="none" w:sz="0" w:space="0" w:color="auto"/>
        <w:right w:val="none" w:sz="0" w:space="0" w:color="auto"/>
      </w:divBdr>
      <w:divsChild>
        <w:div w:id="2107580971">
          <w:marLeft w:val="0"/>
          <w:marRight w:val="0"/>
          <w:marTop w:val="0"/>
          <w:marBottom w:val="0"/>
          <w:divBdr>
            <w:top w:val="none" w:sz="0" w:space="0" w:color="auto"/>
            <w:left w:val="none" w:sz="0" w:space="0" w:color="auto"/>
            <w:bottom w:val="none" w:sz="0" w:space="0" w:color="auto"/>
            <w:right w:val="none" w:sz="0" w:space="0" w:color="auto"/>
          </w:divBdr>
        </w:div>
      </w:divsChild>
    </w:div>
    <w:div w:id="1331173203">
      <w:bodyDiv w:val="1"/>
      <w:marLeft w:val="0"/>
      <w:marRight w:val="0"/>
      <w:marTop w:val="0"/>
      <w:marBottom w:val="0"/>
      <w:divBdr>
        <w:top w:val="none" w:sz="0" w:space="0" w:color="auto"/>
        <w:left w:val="none" w:sz="0" w:space="0" w:color="auto"/>
        <w:bottom w:val="none" w:sz="0" w:space="0" w:color="auto"/>
        <w:right w:val="none" w:sz="0" w:space="0" w:color="auto"/>
      </w:divBdr>
    </w:div>
    <w:div w:id="1331248606">
      <w:bodyDiv w:val="1"/>
      <w:marLeft w:val="0"/>
      <w:marRight w:val="0"/>
      <w:marTop w:val="0"/>
      <w:marBottom w:val="0"/>
      <w:divBdr>
        <w:top w:val="none" w:sz="0" w:space="0" w:color="auto"/>
        <w:left w:val="none" w:sz="0" w:space="0" w:color="auto"/>
        <w:bottom w:val="none" w:sz="0" w:space="0" w:color="auto"/>
        <w:right w:val="none" w:sz="0" w:space="0" w:color="auto"/>
      </w:divBdr>
    </w:div>
    <w:div w:id="1331375033">
      <w:bodyDiv w:val="1"/>
      <w:marLeft w:val="0"/>
      <w:marRight w:val="0"/>
      <w:marTop w:val="0"/>
      <w:marBottom w:val="0"/>
      <w:divBdr>
        <w:top w:val="none" w:sz="0" w:space="0" w:color="auto"/>
        <w:left w:val="none" w:sz="0" w:space="0" w:color="auto"/>
        <w:bottom w:val="none" w:sz="0" w:space="0" w:color="auto"/>
        <w:right w:val="none" w:sz="0" w:space="0" w:color="auto"/>
      </w:divBdr>
    </w:div>
    <w:div w:id="1331449970">
      <w:bodyDiv w:val="1"/>
      <w:marLeft w:val="0"/>
      <w:marRight w:val="0"/>
      <w:marTop w:val="0"/>
      <w:marBottom w:val="0"/>
      <w:divBdr>
        <w:top w:val="none" w:sz="0" w:space="0" w:color="auto"/>
        <w:left w:val="none" w:sz="0" w:space="0" w:color="auto"/>
        <w:bottom w:val="none" w:sz="0" w:space="0" w:color="auto"/>
        <w:right w:val="none" w:sz="0" w:space="0" w:color="auto"/>
      </w:divBdr>
    </w:div>
    <w:div w:id="1331562454">
      <w:bodyDiv w:val="1"/>
      <w:marLeft w:val="0"/>
      <w:marRight w:val="0"/>
      <w:marTop w:val="0"/>
      <w:marBottom w:val="0"/>
      <w:divBdr>
        <w:top w:val="none" w:sz="0" w:space="0" w:color="auto"/>
        <w:left w:val="none" w:sz="0" w:space="0" w:color="auto"/>
        <w:bottom w:val="none" w:sz="0" w:space="0" w:color="auto"/>
        <w:right w:val="none" w:sz="0" w:space="0" w:color="auto"/>
      </w:divBdr>
    </w:div>
    <w:div w:id="1331908945">
      <w:bodyDiv w:val="1"/>
      <w:marLeft w:val="0"/>
      <w:marRight w:val="0"/>
      <w:marTop w:val="0"/>
      <w:marBottom w:val="0"/>
      <w:divBdr>
        <w:top w:val="none" w:sz="0" w:space="0" w:color="auto"/>
        <w:left w:val="none" w:sz="0" w:space="0" w:color="auto"/>
        <w:bottom w:val="none" w:sz="0" w:space="0" w:color="auto"/>
        <w:right w:val="none" w:sz="0" w:space="0" w:color="auto"/>
      </w:divBdr>
    </w:div>
    <w:div w:id="1332293826">
      <w:bodyDiv w:val="1"/>
      <w:marLeft w:val="0"/>
      <w:marRight w:val="0"/>
      <w:marTop w:val="0"/>
      <w:marBottom w:val="0"/>
      <w:divBdr>
        <w:top w:val="none" w:sz="0" w:space="0" w:color="auto"/>
        <w:left w:val="none" w:sz="0" w:space="0" w:color="auto"/>
        <w:bottom w:val="none" w:sz="0" w:space="0" w:color="auto"/>
        <w:right w:val="none" w:sz="0" w:space="0" w:color="auto"/>
      </w:divBdr>
    </w:div>
    <w:div w:id="1332371570">
      <w:bodyDiv w:val="1"/>
      <w:marLeft w:val="0"/>
      <w:marRight w:val="0"/>
      <w:marTop w:val="0"/>
      <w:marBottom w:val="0"/>
      <w:divBdr>
        <w:top w:val="none" w:sz="0" w:space="0" w:color="auto"/>
        <w:left w:val="none" w:sz="0" w:space="0" w:color="auto"/>
        <w:bottom w:val="none" w:sz="0" w:space="0" w:color="auto"/>
        <w:right w:val="none" w:sz="0" w:space="0" w:color="auto"/>
      </w:divBdr>
    </w:div>
    <w:div w:id="1332636243">
      <w:bodyDiv w:val="1"/>
      <w:marLeft w:val="0"/>
      <w:marRight w:val="0"/>
      <w:marTop w:val="0"/>
      <w:marBottom w:val="0"/>
      <w:divBdr>
        <w:top w:val="none" w:sz="0" w:space="0" w:color="auto"/>
        <w:left w:val="none" w:sz="0" w:space="0" w:color="auto"/>
        <w:bottom w:val="none" w:sz="0" w:space="0" w:color="auto"/>
        <w:right w:val="none" w:sz="0" w:space="0" w:color="auto"/>
      </w:divBdr>
    </w:div>
    <w:div w:id="1332677665">
      <w:bodyDiv w:val="1"/>
      <w:marLeft w:val="0"/>
      <w:marRight w:val="0"/>
      <w:marTop w:val="0"/>
      <w:marBottom w:val="0"/>
      <w:divBdr>
        <w:top w:val="none" w:sz="0" w:space="0" w:color="auto"/>
        <w:left w:val="none" w:sz="0" w:space="0" w:color="auto"/>
        <w:bottom w:val="none" w:sz="0" w:space="0" w:color="auto"/>
        <w:right w:val="none" w:sz="0" w:space="0" w:color="auto"/>
      </w:divBdr>
      <w:divsChild>
        <w:div w:id="2024621613">
          <w:marLeft w:val="0"/>
          <w:marRight w:val="0"/>
          <w:marTop w:val="0"/>
          <w:marBottom w:val="0"/>
          <w:divBdr>
            <w:top w:val="none" w:sz="0" w:space="0" w:color="auto"/>
            <w:left w:val="none" w:sz="0" w:space="0" w:color="auto"/>
            <w:bottom w:val="none" w:sz="0" w:space="0" w:color="auto"/>
            <w:right w:val="none" w:sz="0" w:space="0" w:color="auto"/>
          </w:divBdr>
        </w:div>
      </w:divsChild>
    </w:div>
    <w:div w:id="1333138669">
      <w:bodyDiv w:val="1"/>
      <w:marLeft w:val="0"/>
      <w:marRight w:val="0"/>
      <w:marTop w:val="0"/>
      <w:marBottom w:val="0"/>
      <w:divBdr>
        <w:top w:val="none" w:sz="0" w:space="0" w:color="auto"/>
        <w:left w:val="none" w:sz="0" w:space="0" w:color="auto"/>
        <w:bottom w:val="none" w:sz="0" w:space="0" w:color="auto"/>
        <w:right w:val="none" w:sz="0" w:space="0" w:color="auto"/>
      </w:divBdr>
    </w:div>
    <w:div w:id="1333341727">
      <w:bodyDiv w:val="1"/>
      <w:marLeft w:val="0"/>
      <w:marRight w:val="0"/>
      <w:marTop w:val="0"/>
      <w:marBottom w:val="0"/>
      <w:divBdr>
        <w:top w:val="none" w:sz="0" w:space="0" w:color="auto"/>
        <w:left w:val="none" w:sz="0" w:space="0" w:color="auto"/>
        <w:bottom w:val="none" w:sz="0" w:space="0" w:color="auto"/>
        <w:right w:val="none" w:sz="0" w:space="0" w:color="auto"/>
      </w:divBdr>
    </w:div>
    <w:div w:id="1333600804">
      <w:bodyDiv w:val="1"/>
      <w:marLeft w:val="0"/>
      <w:marRight w:val="0"/>
      <w:marTop w:val="0"/>
      <w:marBottom w:val="0"/>
      <w:divBdr>
        <w:top w:val="none" w:sz="0" w:space="0" w:color="auto"/>
        <w:left w:val="none" w:sz="0" w:space="0" w:color="auto"/>
        <w:bottom w:val="none" w:sz="0" w:space="0" w:color="auto"/>
        <w:right w:val="none" w:sz="0" w:space="0" w:color="auto"/>
      </w:divBdr>
      <w:divsChild>
        <w:div w:id="878592570">
          <w:marLeft w:val="0"/>
          <w:marRight w:val="0"/>
          <w:marTop w:val="0"/>
          <w:marBottom w:val="0"/>
          <w:divBdr>
            <w:top w:val="none" w:sz="0" w:space="0" w:color="auto"/>
            <w:left w:val="none" w:sz="0" w:space="0" w:color="auto"/>
            <w:bottom w:val="none" w:sz="0" w:space="0" w:color="auto"/>
            <w:right w:val="none" w:sz="0" w:space="0" w:color="auto"/>
          </w:divBdr>
        </w:div>
      </w:divsChild>
    </w:div>
    <w:div w:id="1333802013">
      <w:bodyDiv w:val="1"/>
      <w:marLeft w:val="0"/>
      <w:marRight w:val="0"/>
      <w:marTop w:val="0"/>
      <w:marBottom w:val="0"/>
      <w:divBdr>
        <w:top w:val="none" w:sz="0" w:space="0" w:color="auto"/>
        <w:left w:val="none" w:sz="0" w:space="0" w:color="auto"/>
        <w:bottom w:val="none" w:sz="0" w:space="0" w:color="auto"/>
        <w:right w:val="none" w:sz="0" w:space="0" w:color="auto"/>
      </w:divBdr>
    </w:div>
    <w:div w:id="1333802432">
      <w:bodyDiv w:val="1"/>
      <w:marLeft w:val="0"/>
      <w:marRight w:val="0"/>
      <w:marTop w:val="0"/>
      <w:marBottom w:val="0"/>
      <w:divBdr>
        <w:top w:val="none" w:sz="0" w:space="0" w:color="auto"/>
        <w:left w:val="none" w:sz="0" w:space="0" w:color="auto"/>
        <w:bottom w:val="none" w:sz="0" w:space="0" w:color="auto"/>
        <w:right w:val="none" w:sz="0" w:space="0" w:color="auto"/>
      </w:divBdr>
    </w:div>
    <w:div w:id="1333949341">
      <w:bodyDiv w:val="1"/>
      <w:marLeft w:val="0"/>
      <w:marRight w:val="0"/>
      <w:marTop w:val="0"/>
      <w:marBottom w:val="0"/>
      <w:divBdr>
        <w:top w:val="none" w:sz="0" w:space="0" w:color="auto"/>
        <w:left w:val="none" w:sz="0" w:space="0" w:color="auto"/>
        <w:bottom w:val="none" w:sz="0" w:space="0" w:color="auto"/>
        <w:right w:val="none" w:sz="0" w:space="0" w:color="auto"/>
      </w:divBdr>
    </w:div>
    <w:div w:id="1334335227">
      <w:bodyDiv w:val="1"/>
      <w:marLeft w:val="0"/>
      <w:marRight w:val="0"/>
      <w:marTop w:val="0"/>
      <w:marBottom w:val="0"/>
      <w:divBdr>
        <w:top w:val="none" w:sz="0" w:space="0" w:color="auto"/>
        <w:left w:val="none" w:sz="0" w:space="0" w:color="auto"/>
        <w:bottom w:val="none" w:sz="0" w:space="0" w:color="auto"/>
        <w:right w:val="none" w:sz="0" w:space="0" w:color="auto"/>
      </w:divBdr>
    </w:div>
    <w:div w:id="1334407895">
      <w:bodyDiv w:val="1"/>
      <w:marLeft w:val="0"/>
      <w:marRight w:val="0"/>
      <w:marTop w:val="0"/>
      <w:marBottom w:val="0"/>
      <w:divBdr>
        <w:top w:val="none" w:sz="0" w:space="0" w:color="auto"/>
        <w:left w:val="none" w:sz="0" w:space="0" w:color="auto"/>
        <w:bottom w:val="none" w:sz="0" w:space="0" w:color="auto"/>
        <w:right w:val="none" w:sz="0" w:space="0" w:color="auto"/>
      </w:divBdr>
    </w:div>
    <w:div w:id="1334455656">
      <w:bodyDiv w:val="1"/>
      <w:marLeft w:val="0"/>
      <w:marRight w:val="0"/>
      <w:marTop w:val="0"/>
      <w:marBottom w:val="0"/>
      <w:divBdr>
        <w:top w:val="none" w:sz="0" w:space="0" w:color="auto"/>
        <w:left w:val="none" w:sz="0" w:space="0" w:color="auto"/>
        <w:bottom w:val="none" w:sz="0" w:space="0" w:color="auto"/>
        <w:right w:val="none" w:sz="0" w:space="0" w:color="auto"/>
      </w:divBdr>
    </w:div>
    <w:div w:id="1334993695">
      <w:bodyDiv w:val="1"/>
      <w:marLeft w:val="0"/>
      <w:marRight w:val="0"/>
      <w:marTop w:val="0"/>
      <w:marBottom w:val="0"/>
      <w:divBdr>
        <w:top w:val="none" w:sz="0" w:space="0" w:color="auto"/>
        <w:left w:val="none" w:sz="0" w:space="0" w:color="auto"/>
        <w:bottom w:val="none" w:sz="0" w:space="0" w:color="auto"/>
        <w:right w:val="none" w:sz="0" w:space="0" w:color="auto"/>
      </w:divBdr>
    </w:div>
    <w:div w:id="1334993917">
      <w:bodyDiv w:val="1"/>
      <w:marLeft w:val="0"/>
      <w:marRight w:val="0"/>
      <w:marTop w:val="0"/>
      <w:marBottom w:val="0"/>
      <w:divBdr>
        <w:top w:val="none" w:sz="0" w:space="0" w:color="auto"/>
        <w:left w:val="none" w:sz="0" w:space="0" w:color="auto"/>
        <w:bottom w:val="none" w:sz="0" w:space="0" w:color="auto"/>
        <w:right w:val="none" w:sz="0" w:space="0" w:color="auto"/>
      </w:divBdr>
    </w:div>
    <w:div w:id="1335107017">
      <w:bodyDiv w:val="1"/>
      <w:marLeft w:val="0"/>
      <w:marRight w:val="0"/>
      <w:marTop w:val="0"/>
      <w:marBottom w:val="0"/>
      <w:divBdr>
        <w:top w:val="none" w:sz="0" w:space="0" w:color="auto"/>
        <w:left w:val="none" w:sz="0" w:space="0" w:color="auto"/>
        <w:bottom w:val="none" w:sz="0" w:space="0" w:color="auto"/>
        <w:right w:val="none" w:sz="0" w:space="0" w:color="auto"/>
      </w:divBdr>
    </w:div>
    <w:div w:id="1335259060">
      <w:bodyDiv w:val="1"/>
      <w:marLeft w:val="0"/>
      <w:marRight w:val="0"/>
      <w:marTop w:val="0"/>
      <w:marBottom w:val="0"/>
      <w:divBdr>
        <w:top w:val="none" w:sz="0" w:space="0" w:color="auto"/>
        <w:left w:val="none" w:sz="0" w:space="0" w:color="auto"/>
        <w:bottom w:val="none" w:sz="0" w:space="0" w:color="auto"/>
        <w:right w:val="none" w:sz="0" w:space="0" w:color="auto"/>
      </w:divBdr>
    </w:div>
    <w:div w:id="1335375196">
      <w:bodyDiv w:val="1"/>
      <w:marLeft w:val="0"/>
      <w:marRight w:val="0"/>
      <w:marTop w:val="0"/>
      <w:marBottom w:val="0"/>
      <w:divBdr>
        <w:top w:val="none" w:sz="0" w:space="0" w:color="auto"/>
        <w:left w:val="none" w:sz="0" w:space="0" w:color="auto"/>
        <w:bottom w:val="none" w:sz="0" w:space="0" w:color="auto"/>
        <w:right w:val="none" w:sz="0" w:space="0" w:color="auto"/>
      </w:divBdr>
    </w:div>
    <w:div w:id="1335568665">
      <w:bodyDiv w:val="1"/>
      <w:marLeft w:val="0"/>
      <w:marRight w:val="0"/>
      <w:marTop w:val="0"/>
      <w:marBottom w:val="0"/>
      <w:divBdr>
        <w:top w:val="none" w:sz="0" w:space="0" w:color="auto"/>
        <w:left w:val="none" w:sz="0" w:space="0" w:color="auto"/>
        <w:bottom w:val="none" w:sz="0" w:space="0" w:color="auto"/>
        <w:right w:val="none" w:sz="0" w:space="0" w:color="auto"/>
      </w:divBdr>
    </w:div>
    <w:div w:id="1335643319">
      <w:bodyDiv w:val="1"/>
      <w:marLeft w:val="0"/>
      <w:marRight w:val="0"/>
      <w:marTop w:val="0"/>
      <w:marBottom w:val="0"/>
      <w:divBdr>
        <w:top w:val="none" w:sz="0" w:space="0" w:color="auto"/>
        <w:left w:val="none" w:sz="0" w:space="0" w:color="auto"/>
        <w:bottom w:val="none" w:sz="0" w:space="0" w:color="auto"/>
        <w:right w:val="none" w:sz="0" w:space="0" w:color="auto"/>
      </w:divBdr>
    </w:div>
    <w:div w:id="1335766139">
      <w:bodyDiv w:val="1"/>
      <w:marLeft w:val="0"/>
      <w:marRight w:val="0"/>
      <w:marTop w:val="0"/>
      <w:marBottom w:val="0"/>
      <w:divBdr>
        <w:top w:val="none" w:sz="0" w:space="0" w:color="auto"/>
        <w:left w:val="none" w:sz="0" w:space="0" w:color="auto"/>
        <w:bottom w:val="none" w:sz="0" w:space="0" w:color="auto"/>
        <w:right w:val="none" w:sz="0" w:space="0" w:color="auto"/>
      </w:divBdr>
    </w:div>
    <w:div w:id="1336225833">
      <w:bodyDiv w:val="1"/>
      <w:marLeft w:val="0"/>
      <w:marRight w:val="0"/>
      <w:marTop w:val="0"/>
      <w:marBottom w:val="0"/>
      <w:divBdr>
        <w:top w:val="none" w:sz="0" w:space="0" w:color="auto"/>
        <w:left w:val="none" w:sz="0" w:space="0" w:color="auto"/>
        <w:bottom w:val="none" w:sz="0" w:space="0" w:color="auto"/>
        <w:right w:val="none" w:sz="0" w:space="0" w:color="auto"/>
      </w:divBdr>
    </w:div>
    <w:div w:id="1336347597">
      <w:bodyDiv w:val="1"/>
      <w:marLeft w:val="0"/>
      <w:marRight w:val="0"/>
      <w:marTop w:val="0"/>
      <w:marBottom w:val="0"/>
      <w:divBdr>
        <w:top w:val="none" w:sz="0" w:space="0" w:color="auto"/>
        <w:left w:val="none" w:sz="0" w:space="0" w:color="auto"/>
        <w:bottom w:val="none" w:sz="0" w:space="0" w:color="auto"/>
        <w:right w:val="none" w:sz="0" w:space="0" w:color="auto"/>
      </w:divBdr>
    </w:div>
    <w:div w:id="1336565894">
      <w:bodyDiv w:val="1"/>
      <w:marLeft w:val="0"/>
      <w:marRight w:val="0"/>
      <w:marTop w:val="0"/>
      <w:marBottom w:val="0"/>
      <w:divBdr>
        <w:top w:val="none" w:sz="0" w:space="0" w:color="auto"/>
        <w:left w:val="none" w:sz="0" w:space="0" w:color="auto"/>
        <w:bottom w:val="none" w:sz="0" w:space="0" w:color="auto"/>
        <w:right w:val="none" w:sz="0" w:space="0" w:color="auto"/>
      </w:divBdr>
    </w:div>
    <w:div w:id="1336763617">
      <w:bodyDiv w:val="1"/>
      <w:marLeft w:val="0"/>
      <w:marRight w:val="0"/>
      <w:marTop w:val="0"/>
      <w:marBottom w:val="0"/>
      <w:divBdr>
        <w:top w:val="none" w:sz="0" w:space="0" w:color="auto"/>
        <w:left w:val="none" w:sz="0" w:space="0" w:color="auto"/>
        <w:bottom w:val="none" w:sz="0" w:space="0" w:color="auto"/>
        <w:right w:val="none" w:sz="0" w:space="0" w:color="auto"/>
      </w:divBdr>
    </w:div>
    <w:div w:id="1336765418">
      <w:bodyDiv w:val="1"/>
      <w:marLeft w:val="0"/>
      <w:marRight w:val="0"/>
      <w:marTop w:val="0"/>
      <w:marBottom w:val="0"/>
      <w:divBdr>
        <w:top w:val="none" w:sz="0" w:space="0" w:color="auto"/>
        <w:left w:val="none" w:sz="0" w:space="0" w:color="auto"/>
        <w:bottom w:val="none" w:sz="0" w:space="0" w:color="auto"/>
        <w:right w:val="none" w:sz="0" w:space="0" w:color="auto"/>
      </w:divBdr>
    </w:div>
    <w:div w:id="1337079970">
      <w:bodyDiv w:val="1"/>
      <w:marLeft w:val="0"/>
      <w:marRight w:val="0"/>
      <w:marTop w:val="0"/>
      <w:marBottom w:val="0"/>
      <w:divBdr>
        <w:top w:val="none" w:sz="0" w:space="0" w:color="auto"/>
        <w:left w:val="none" w:sz="0" w:space="0" w:color="auto"/>
        <w:bottom w:val="none" w:sz="0" w:space="0" w:color="auto"/>
        <w:right w:val="none" w:sz="0" w:space="0" w:color="auto"/>
      </w:divBdr>
    </w:div>
    <w:div w:id="1337148173">
      <w:bodyDiv w:val="1"/>
      <w:marLeft w:val="0"/>
      <w:marRight w:val="0"/>
      <w:marTop w:val="0"/>
      <w:marBottom w:val="0"/>
      <w:divBdr>
        <w:top w:val="none" w:sz="0" w:space="0" w:color="auto"/>
        <w:left w:val="none" w:sz="0" w:space="0" w:color="auto"/>
        <w:bottom w:val="none" w:sz="0" w:space="0" w:color="auto"/>
        <w:right w:val="none" w:sz="0" w:space="0" w:color="auto"/>
      </w:divBdr>
    </w:div>
    <w:div w:id="1337658402">
      <w:bodyDiv w:val="1"/>
      <w:marLeft w:val="0"/>
      <w:marRight w:val="0"/>
      <w:marTop w:val="0"/>
      <w:marBottom w:val="0"/>
      <w:divBdr>
        <w:top w:val="none" w:sz="0" w:space="0" w:color="auto"/>
        <w:left w:val="none" w:sz="0" w:space="0" w:color="auto"/>
        <w:bottom w:val="none" w:sz="0" w:space="0" w:color="auto"/>
        <w:right w:val="none" w:sz="0" w:space="0" w:color="auto"/>
      </w:divBdr>
    </w:div>
    <w:div w:id="1337880985">
      <w:bodyDiv w:val="1"/>
      <w:marLeft w:val="0"/>
      <w:marRight w:val="0"/>
      <w:marTop w:val="0"/>
      <w:marBottom w:val="0"/>
      <w:divBdr>
        <w:top w:val="none" w:sz="0" w:space="0" w:color="auto"/>
        <w:left w:val="none" w:sz="0" w:space="0" w:color="auto"/>
        <w:bottom w:val="none" w:sz="0" w:space="0" w:color="auto"/>
        <w:right w:val="none" w:sz="0" w:space="0" w:color="auto"/>
      </w:divBdr>
    </w:div>
    <w:div w:id="1338070330">
      <w:bodyDiv w:val="1"/>
      <w:marLeft w:val="0"/>
      <w:marRight w:val="0"/>
      <w:marTop w:val="0"/>
      <w:marBottom w:val="0"/>
      <w:divBdr>
        <w:top w:val="none" w:sz="0" w:space="0" w:color="auto"/>
        <w:left w:val="none" w:sz="0" w:space="0" w:color="auto"/>
        <w:bottom w:val="none" w:sz="0" w:space="0" w:color="auto"/>
        <w:right w:val="none" w:sz="0" w:space="0" w:color="auto"/>
      </w:divBdr>
      <w:divsChild>
        <w:div w:id="902258310">
          <w:marLeft w:val="0"/>
          <w:marRight w:val="0"/>
          <w:marTop w:val="0"/>
          <w:marBottom w:val="0"/>
          <w:divBdr>
            <w:top w:val="none" w:sz="0" w:space="0" w:color="auto"/>
            <w:left w:val="none" w:sz="0" w:space="0" w:color="auto"/>
            <w:bottom w:val="none" w:sz="0" w:space="0" w:color="auto"/>
            <w:right w:val="none" w:sz="0" w:space="0" w:color="auto"/>
          </w:divBdr>
        </w:div>
      </w:divsChild>
    </w:div>
    <w:div w:id="1338195066">
      <w:bodyDiv w:val="1"/>
      <w:marLeft w:val="0"/>
      <w:marRight w:val="0"/>
      <w:marTop w:val="0"/>
      <w:marBottom w:val="0"/>
      <w:divBdr>
        <w:top w:val="none" w:sz="0" w:space="0" w:color="auto"/>
        <w:left w:val="none" w:sz="0" w:space="0" w:color="auto"/>
        <w:bottom w:val="none" w:sz="0" w:space="0" w:color="auto"/>
        <w:right w:val="none" w:sz="0" w:space="0" w:color="auto"/>
      </w:divBdr>
    </w:div>
    <w:div w:id="1338923586">
      <w:bodyDiv w:val="1"/>
      <w:marLeft w:val="0"/>
      <w:marRight w:val="0"/>
      <w:marTop w:val="0"/>
      <w:marBottom w:val="0"/>
      <w:divBdr>
        <w:top w:val="none" w:sz="0" w:space="0" w:color="auto"/>
        <w:left w:val="none" w:sz="0" w:space="0" w:color="auto"/>
        <w:bottom w:val="none" w:sz="0" w:space="0" w:color="auto"/>
        <w:right w:val="none" w:sz="0" w:space="0" w:color="auto"/>
      </w:divBdr>
      <w:divsChild>
        <w:div w:id="1867325171">
          <w:marLeft w:val="0"/>
          <w:marRight w:val="0"/>
          <w:marTop w:val="0"/>
          <w:marBottom w:val="0"/>
          <w:divBdr>
            <w:top w:val="none" w:sz="0" w:space="0" w:color="auto"/>
            <w:left w:val="none" w:sz="0" w:space="0" w:color="auto"/>
            <w:bottom w:val="none" w:sz="0" w:space="0" w:color="auto"/>
            <w:right w:val="none" w:sz="0" w:space="0" w:color="auto"/>
          </w:divBdr>
        </w:div>
      </w:divsChild>
    </w:div>
    <w:div w:id="1339234694">
      <w:bodyDiv w:val="1"/>
      <w:marLeft w:val="0"/>
      <w:marRight w:val="0"/>
      <w:marTop w:val="0"/>
      <w:marBottom w:val="0"/>
      <w:divBdr>
        <w:top w:val="none" w:sz="0" w:space="0" w:color="auto"/>
        <w:left w:val="none" w:sz="0" w:space="0" w:color="auto"/>
        <w:bottom w:val="none" w:sz="0" w:space="0" w:color="auto"/>
        <w:right w:val="none" w:sz="0" w:space="0" w:color="auto"/>
      </w:divBdr>
    </w:div>
    <w:div w:id="1339385164">
      <w:bodyDiv w:val="1"/>
      <w:marLeft w:val="0"/>
      <w:marRight w:val="0"/>
      <w:marTop w:val="0"/>
      <w:marBottom w:val="0"/>
      <w:divBdr>
        <w:top w:val="none" w:sz="0" w:space="0" w:color="auto"/>
        <w:left w:val="none" w:sz="0" w:space="0" w:color="auto"/>
        <w:bottom w:val="none" w:sz="0" w:space="0" w:color="auto"/>
        <w:right w:val="none" w:sz="0" w:space="0" w:color="auto"/>
      </w:divBdr>
      <w:divsChild>
        <w:div w:id="256713906">
          <w:marLeft w:val="0"/>
          <w:marRight w:val="0"/>
          <w:marTop w:val="0"/>
          <w:marBottom w:val="0"/>
          <w:divBdr>
            <w:top w:val="none" w:sz="0" w:space="0" w:color="auto"/>
            <w:left w:val="none" w:sz="0" w:space="0" w:color="auto"/>
            <w:bottom w:val="none" w:sz="0" w:space="0" w:color="auto"/>
            <w:right w:val="none" w:sz="0" w:space="0" w:color="auto"/>
          </w:divBdr>
        </w:div>
      </w:divsChild>
    </w:div>
    <w:div w:id="1339697826">
      <w:bodyDiv w:val="1"/>
      <w:marLeft w:val="0"/>
      <w:marRight w:val="0"/>
      <w:marTop w:val="0"/>
      <w:marBottom w:val="0"/>
      <w:divBdr>
        <w:top w:val="none" w:sz="0" w:space="0" w:color="auto"/>
        <w:left w:val="none" w:sz="0" w:space="0" w:color="auto"/>
        <w:bottom w:val="none" w:sz="0" w:space="0" w:color="auto"/>
        <w:right w:val="none" w:sz="0" w:space="0" w:color="auto"/>
      </w:divBdr>
    </w:div>
    <w:div w:id="1339844468">
      <w:bodyDiv w:val="1"/>
      <w:marLeft w:val="0"/>
      <w:marRight w:val="0"/>
      <w:marTop w:val="0"/>
      <w:marBottom w:val="0"/>
      <w:divBdr>
        <w:top w:val="none" w:sz="0" w:space="0" w:color="auto"/>
        <w:left w:val="none" w:sz="0" w:space="0" w:color="auto"/>
        <w:bottom w:val="none" w:sz="0" w:space="0" w:color="auto"/>
        <w:right w:val="none" w:sz="0" w:space="0" w:color="auto"/>
      </w:divBdr>
    </w:div>
    <w:div w:id="1339967760">
      <w:bodyDiv w:val="1"/>
      <w:marLeft w:val="0"/>
      <w:marRight w:val="0"/>
      <w:marTop w:val="0"/>
      <w:marBottom w:val="0"/>
      <w:divBdr>
        <w:top w:val="none" w:sz="0" w:space="0" w:color="auto"/>
        <w:left w:val="none" w:sz="0" w:space="0" w:color="auto"/>
        <w:bottom w:val="none" w:sz="0" w:space="0" w:color="auto"/>
        <w:right w:val="none" w:sz="0" w:space="0" w:color="auto"/>
      </w:divBdr>
    </w:div>
    <w:div w:id="1340427818">
      <w:bodyDiv w:val="1"/>
      <w:marLeft w:val="0"/>
      <w:marRight w:val="0"/>
      <w:marTop w:val="0"/>
      <w:marBottom w:val="0"/>
      <w:divBdr>
        <w:top w:val="none" w:sz="0" w:space="0" w:color="auto"/>
        <w:left w:val="none" w:sz="0" w:space="0" w:color="auto"/>
        <w:bottom w:val="none" w:sz="0" w:space="0" w:color="auto"/>
        <w:right w:val="none" w:sz="0" w:space="0" w:color="auto"/>
      </w:divBdr>
    </w:div>
    <w:div w:id="1341394211">
      <w:bodyDiv w:val="1"/>
      <w:marLeft w:val="0"/>
      <w:marRight w:val="0"/>
      <w:marTop w:val="0"/>
      <w:marBottom w:val="0"/>
      <w:divBdr>
        <w:top w:val="none" w:sz="0" w:space="0" w:color="auto"/>
        <w:left w:val="none" w:sz="0" w:space="0" w:color="auto"/>
        <w:bottom w:val="none" w:sz="0" w:space="0" w:color="auto"/>
        <w:right w:val="none" w:sz="0" w:space="0" w:color="auto"/>
      </w:divBdr>
    </w:div>
    <w:div w:id="1341589342">
      <w:bodyDiv w:val="1"/>
      <w:marLeft w:val="0"/>
      <w:marRight w:val="0"/>
      <w:marTop w:val="0"/>
      <w:marBottom w:val="0"/>
      <w:divBdr>
        <w:top w:val="none" w:sz="0" w:space="0" w:color="auto"/>
        <w:left w:val="none" w:sz="0" w:space="0" w:color="auto"/>
        <w:bottom w:val="none" w:sz="0" w:space="0" w:color="auto"/>
        <w:right w:val="none" w:sz="0" w:space="0" w:color="auto"/>
      </w:divBdr>
    </w:div>
    <w:div w:id="1342120103">
      <w:bodyDiv w:val="1"/>
      <w:marLeft w:val="0"/>
      <w:marRight w:val="0"/>
      <w:marTop w:val="0"/>
      <w:marBottom w:val="0"/>
      <w:divBdr>
        <w:top w:val="none" w:sz="0" w:space="0" w:color="auto"/>
        <w:left w:val="none" w:sz="0" w:space="0" w:color="auto"/>
        <w:bottom w:val="none" w:sz="0" w:space="0" w:color="auto"/>
        <w:right w:val="none" w:sz="0" w:space="0" w:color="auto"/>
      </w:divBdr>
    </w:div>
    <w:div w:id="1342274445">
      <w:bodyDiv w:val="1"/>
      <w:marLeft w:val="0"/>
      <w:marRight w:val="0"/>
      <w:marTop w:val="0"/>
      <w:marBottom w:val="0"/>
      <w:divBdr>
        <w:top w:val="none" w:sz="0" w:space="0" w:color="auto"/>
        <w:left w:val="none" w:sz="0" w:space="0" w:color="auto"/>
        <w:bottom w:val="none" w:sz="0" w:space="0" w:color="auto"/>
        <w:right w:val="none" w:sz="0" w:space="0" w:color="auto"/>
      </w:divBdr>
    </w:div>
    <w:div w:id="1342317929">
      <w:bodyDiv w:val="1"/>
      <w:marLeft w:val="0"/>
      <w:marRight w:val="0"/>
      <w:marTop w:val="0"/>
      <w:marBottom w:val="0"/>
      <w:divBdr>
        <w:top w:val="none" w:sz="0" w:space="0" w:color="auto"/>
        <w:left w:val="none" w:sz="0" w:space="0" w:color="auto"/>
        <w:bottom w:val="none" w:sz="0" w:space="0" w:color="auto"/>
        <w:right w:val="none" w:sz="0" w:space="0" w:color="auto"/>
      </w:divBdr>
    </w:div>
    <w:div w:id="1342780551">
      <w:bodyDiv w:val="1"/>
      <w:marLeft w:val="0"/>
      <w:marRight w:val="0"/>
      <w:marTop w:val="0"/>
      <w:marBottom w:val="0"/>
      <w:divBdr>
        <w:top w:val="none" w:sz="0" w:space="0" w:color="auto"/>
        <w:left w:val="none" w:sz="0" w:space="0" w:color="auto"/>
        <w:bottom w:val="none" w:sz="0" w:space="0" w:color="auto"/>
        <w:right w:val="none" w:sz="0" w:space="0" w:color="auto"/>
      </w:divBdr>
    </w:div>
    <w:div w:id="1342852270">
      <w:bodyDiv w:val="1"/>
      <w:marLeft w:val="0"/>
      <w:marRight w:val="0"/>
      <w:marTop w:val="0"/>
      <w:marBottom w:val="0"/>
      <w:divBdr>
        <w:top w:val="none" w:sz="0" w:space="0" w:color="auto"/>
        <w:left w:val="none" w:sz="0" w:space="0" w:color="auto"/>
        <w:bottom w:val="none" w:sz="0" w:space="0" w:color="auto"/>
        <w:right w:val="none" w:sz="0" w:space="0" w:color="auto"/>
      </w:divBdr>
    </w:div>
    <w:div w:id="1342898309">
      <w:bodyDiv w:val="1"/>
      <w:marLeft w:val="0"/>
      <w:marRight w:val="0"/>
      <w:marTop w:val="0"/>
      <w:marBottom w:val="0"/>
      <w:divBdr>
        <w:top w:val="none" w:sz="0" w:space="0" w:color="auto"/>
        <w:left w:val="none" w:sz="0" w:space="0" w:color="auto"/>
        <w:bottom w:val="none" w:sz="0" w:space="0" w:color="auto"/>
        <w:right w:val="none" w:sz="0" w:space="0" w:color="auto"/>
      </w:divBdr>
    </w:div>
    <w:div w:id="1343313033">
      <w:bodyDiv w:val="1"/>
      <w:marLeft w:val="0"/>
      <w:marRight w:val="0"/>
      <w:marTop w:val="0"/>
      <w:marBottom w:val="0"/>
      <w:divBdr>
        <w:top w:val="none" w:sz="0" w:space="0" w:color="auto"/>
        <w:left w:val="none" w:sz="0" w:space="0" w:color="auto"/>
        <w:bottom w:val="none" w:sz="0" w:space="0" w:color="auto"/>
        <w:right w:val="none" w:sz="0" w:space="0" w:color="auto"/>
      </w:divBdr>
    </w:div>
    <w:div w:id="1344090337">
      <w:bodyDiv w:val="1"/>
      <w:marLeft w:val="0"/>
      <w:marRight w:val="0"/>
      <w:marTop w:val="0"/>
      <w:marBottom w:val="0"/>
      <w:divBdr>
        <w:top w:val="none" w:sz="0" w:space="0" w:color="auto"/>
        <w:left w:val="none" w:sz="0" w:space="0" w:color="auto"/>
        <w:bottom w:val="none" w:sz="0" w:space="0" w:color="auto"/>
        <w:right w:val="none" w:sz="0" w:space="0" w:color="auto"/>
      </w:divBdr>
    </w:div>
    <w:div w:id="1344362918">
      <w:bodyDiv w:val="1"/>
      <w:marLeft w:val="0"/>
      <w:marRight w:val="0"/>
      <w:marTop w:val="0"/>
      <w:marBottom w:val="0"/>
      <w:divBdr>
        <w:top w:val="none" w:sz="0" w:space="0" w:color="auto"/>
        <w:left w:val="none" w:sz="0" w:space="0" w:color="auto"/>
        <w:bottom w:val="none" w:sz="0" w:space="0" w:color="auto"/>
        <w:right w:val="none" w:sz="0" w:space="0" w:color="auto"/>
      </w:divBdr>
    </w:div>
    <w:div w:id="1344478099">
      <w:bodyDiv w:val="1"/>
      <w:marLeft w:val="0"/>
      <w:marRight w:val="0"/>
      <w:marTop w:val="0"/>
      <w:marBottom w:val="0"/>
      <w:divBdr>
        <w:top w:val="none" w:sz="0" w:space="0" w:color="auto"/>
        <w:left w:val="none" w:sz="0" w:space="0" w:color="auto"/>
        <w:bottom w:val="none" w:sz="0" w:space="0" w:color="auto"/>
        <w:right w:val="none" w:sz="0" w:space="0" w:color="auto"/>
      </w:divBdr>
      <w:divsChild>
        <w:div w:id="356082036">
          <w:marLeft w:val="0"/>
          <w:marRight w:val="0"/>
          <w:marTop w:val="0"/>
          <w:marBottom w:val="0"/>
          <w:divBdr>
            <w:top w:val="none" w:sz="0" w:space="0" w:color="auto"/>
            <w:left w:val="none" w:sz="0" w:space="0" w:color="auto"/>
            <w:bottom w:val="none" w:sz="0" w:space="0" w:color="auto"/>
            <w:right w:val="none" w:sz="0" w:space="0" w:color="auto"/>
          </w:divBdr>
        </w:div>
      </w:divsChild>
    </w:div>
    <w:div w:id="1344742769">
      <w:bodyDiv w:val="1"/>
      <w:marLeft w:val="0"/>
      <w:marRight w:val="0"/>
      <w:marTop w:val="0"/>
      <w:marBottom w:val="0"/>
      <w:divBdr>
        <w:top w:val="none" w:sz="0" w:space="0" w:color="auto"/>
        <w:left w:val="none" w:sz="0" w:space="0" w:color="auto"/>
        <w:bottom w:val="none" w:sz="0" w:space="0" w:color="auto"/>
        <w:right w:val="none" w:sz="0" w:space="0" w:color="auto"/>
      </w:divBdr>
      <w:divsChild>
        <w:div w:id="899364823">
          <w:marLeft w:val="0"/>
          <w:marRight w:val="0"/>
          <w:marTop w:val="0"/>
          <w:marBottom w:val="0"/>
          <w:divBdr>
            <w:top w:val="none" w:sz="0" w:space="0" w:color="auto"/>
            <w:left w:val="none" w:sz="0" w:space="0" w:color="auto"/>
            <w:bottom w:val="none" w:sz="0" w:space="0" w:color="auto"/>
            <w:right w:val="none" w:sz="0" w:space="0" w:color="auto"/>
          </w:divBdr>
        </w:div>
      </w:divsChild>
    </w:div>
    <w:div w:id="1345011663">
      <w:bodyDiv w:val="1"/>
      <w:marLeft w:val="0"/>
      <w:marRight w:val="0"/>
      <w:marTop w:val="0"/>
      <w:marBottom w:val="0"/>
      <w:divBdr>
        <w:top w:val="none" w:sz="0" w:space="0" w:color="auto"/>
        <w:left w:val="none" w:sz="0" w:space="0" w:color="auto"/>
        <w:bottom w:val="none" w:sz="0" w:space="0" w:color="auto"/>
        <w:right w:val="none" w:sz="0" w:space="0" w:color="auto"/>
      </w:divBdr>
      <w:divsChild>
        <w:div w:id="1566144479">
          <w:marLeft w:val="0"/>
          <w:marRight w:val="0"/>
          <w:marTop w:val="0"/>
          <w:marBottom w:val="0"/>
          <w:divBdr>
            <w:top w:val="none" w:sz="0" w:space="0" w:color="auto"/>
            <w:left w:val="none" w:sz="0" w:space="0" w:color="auto"/>
            <w:bottom w:val="none" w:sz="0" w:space="0" w:color="auto"/>
            <w:right w:val="none" w:sz="0" w:space="0" w:color="auto"/>
          </w:divBdr>
        </w:div>
      </w:divsChild>
    </w:div>
    <w:div w:id="1345667203">
      <w:bodyDiv w:val="1"/>
      <w:marLeft w:val="0"/>
      <w:marRight w:val="0"/>
      <w:marTop w:val="0"/>
      <w:marBottom w:val="0"/>
      <w:divBdr>
        <w:top w:val="none" w:sz="0" w:space="0" w:color="auto"/>
        <w:left w:val="none" w:sz="0" w:space="0" w:color="auto"/>
        <w:bottom w:val="none" w:sz="0" w:space="0" w:color="auto"/>
        <w:right w:val="none" w:sz="0" w:space="0" w:color="auto"/>
      </w:divBdr>
    </w:div>
    <w:div w:id="1345785961">
      <w:bodyDiv w:val="1"/>
      <w:marLeft w:val="0"/>
      <w:marRight w:val="0"/>
      <w:marTop w:val="0"/>
      <w:marBottom w:val="0"/>
      <w:divBdr>
        <w:top w:val="none" w:sz="0" w:space="0" w:color="auto"/>
        <w:left w:val="none" w:sz="0" w:space="0" w:color="auto"/>
        <w:bottom w:val="none" w:sz="0" w:space="0" w:color="auto"/>
        <w:right w:val="none" w:sz="0" w:space="0" w:color="auto"/>
      </w:divBdr>
    </w:div>
    <w:div w:id="1346053276">
      <w:bodyDiv w:val="1"/>
      <w:marLeft w:val="0"/>
      <w:marRight w:val="0"/>
      <w:marTop w:val="0"/>
      <w:marBottom w:val="0"/>
      <w:divBdr>
        <w:top w:val="none" w:sz="0" w:space="0" w:color="auto"/>
        <w:left w:val="none" w:sz="0" w:space="0" w:color="auto"/>
        <w:bottom w:val="none" w:sz="0" w:space="0" w:color="auto"/>
        <w:right w:val="none" w:sz="0" w:space="0" w:color="auto"/>
      </w:divBdr>
    </w:div>
    <w:div w:id="1346055434">
      <w:bodyDiv w:val="1"/>
      <w:marLeft w:val="0"/>
      <w:marRight w:val="0"/>
      <w:marTop w:val="0"/>
      <w:marBottom w:val="0"/>
      <w:divBdr>
        <w:top w:val="none" w:sz="0" w:space="0" w:color="auto"/>
        <w:left w:val="none" w:sz="0" w:space="0" w:color="auto"/>
        <w:bottom w:val="none" w:sz="0" w:space="0" w:color="auto"/>
        <w:right w:val="none" w:sz="0" w:space="0" w:color="auto"/>
      </w:divBdr>
    </w:div>
    <w:div w:id="1346397749">
      <w:bodyDiv w:val="1"/>
      <w:marLeft w:val="0"/>
      <w:marRight w:val="0"/>
      <w:marTop w:val="0"/>
      <w:marBottom w:val="0"/>
      <w:divBdr>
        <w:top w:val="none" w:sz="0" w:space="0" w:color="auto"/>
        <w:left w:val="none" w:sz="0" w:space="0" w:color="auto"/>
        <w:bottom w:val="none" w:sz="0" w:space="0" w:color="auto"/>
        <w:right w:val="none" w:sz="0" w:space="0" w:color="auto"/>
      </w:divBdr>
      <w:divsChild>
        <w:div w:id="1088383996">
          <w:marLeft w:val="0"/>
          <w:marRight w:val="0"/>
          <w:marTop w:val="0"/>
          <w:marBottom w:val="0"/>
          <w:divBdr>
            <w:top w:val="none" w:sz="0" w:space="0" w:color="auto"/>
            <w:left w:val="none" w:sz="0" w:space="0" w:color="auto"/>
            <w:bottom w:val="none" w:sz="0" w:space="0" w:color="auto"/>
            <w:right w:val="none" w:sz="0" w:space="0" w:color="auto"/>
          </w:divBdr>
        </w:div>
      </w:divsChild>
    </w:div>
    <w:div w:id="1346398588">
      <w:bodyDiv w:val="1"/>
      <w:marLeft w:val="0"/>
      <w:marRight w:val="0"/>
      <w:marTop w:val="0"/>
      <w:marBottom w:val="0"/>
      <w:divBdr>
        <w:top w:val="none" w:sz="0" w:space="0" w:color="auto"/>
        <w:left w:val="none" w:sz="0" w:space="0" w:color="auto"/>
        <w:bottom w:val="none" w:sz="0" w:space="0" w:color="auto"/>
        <w:right w:val="none" w:sz="0" w:space="0" w:color="auto"/>
      </w:divBdr>
    </w:div>
    <w:div w:id="1346708177">
      <w:bodyDiv w:val="1"/>
      <w:marLeft w:val="0"/>
      <w:marRight w:val="0"/>
      <w:marTop w:val="0"/>
      <w:marBottom w:val="0"/>
      <w:divBdr>
        <w:top w:val="none" w:sz="0" w:space="0" w:color="auto"/>
        <w:left w:val="none" w:sz="0" w:space="0" w:color="auto"/>
        <w:bottom w:val="none" w:sz="0" w:space="0" w:color="auto"/>
        <w:right w:val="none" w:sz="0" w:space="0" w:color="auto"/>
      </w:divBdr>
    </w:div>
    <w:div w:id="1346974929">
      <w:bodyDiv w:val="1"/>
      <w:marLeft w:val="0"/>
      <w:marRight w:val="0"/>
      <w:marTop w:val="0"/>
      <w:marBottom w:val="0"/>
      <w:divBdr>
        <w:top w:val="none" w:sz="0" w:space="0" w:color="auto"/>
        <w:left w:val="none" w:sz="0" w:space="0" w:color="auto"/>
        <w:bottom w:val="none" w:sz="0" w:space="0" w:color="auto"/>
        <w:right w:val="none" w:sz="0" w:space="0" w:color="auto"/>
      </w:divBdr>
      <w:divsChild>
        <w:div w:id="1796362007">
          <w:marLeft w:val="0"/>
          <w:marRight w:val="0"/>
          <w:marTop w:val="0"/>
          <w:marBottom w:val="0"/>
          <w:divBdr>
            <w:top w:val="none" w:sz="0" w:space="0" w:color="auto"/>
            <w:left w:val="none" w:sz="0" w:space="0" w:color="auto"/>
            <w:bottom w:val="none" w:sz="0" w:space="0" w:color="auto"/>
            <w:right w:val="none" w:sz="0" w:space="0" w:color="auto"/>
          </w:divBdr>
        </w:div>
      </w:divsChild>
    </w:div>
    <w:div w:id="1347058495">
      <w:bodyDiv w:val="1"/>
      <w:marLeft w:val="0"/>
      <w:marRight w:val="0"/>
      <w:marTop w:val="0"/>
      <w:marBottom w:val="0"/>
      <w:divBdr>
        <w:top w:val="none" w:sz="0" w:space="0" w:color="auto"/>
        <w:left w:val="none" w:sz="0" w:space="0" w:color="auto"/>
        <w:bottom w:val="none" w:sz="0" w:space="0" w:color="auto"/>
        <w:right w:val="none" w:sz="0" w:space="0" w:color="auto"/>
      </w:divBdr>
    </w:div>
    <w:div w:id="1347293855">
      <w:bodyDiv w:val="1"/>
      <w:marLeft w:val="0"/>
      <w:marRight w:val="0"/>
      <w:marTop w:val="0"/>
      <w:marBottom w:val="0"/>
      <w:divBdr>
        <w:top w:val="none" w:sz="0" w:space="0" w:color="auto"/>
        <w:left w:val="none" w:sz="0" w:space="0" w:color="auto"/>
        <w:bottom w:val="none" w:sz="0" w:space="0" w:color="auto"/>
        <w:right w:val="none" w:sz="0" w:space="0" w:color="auto"/>
      </w:divBdr>
    </w:div>
    <w:div w:id="1347294539">
      <w:bodyDiv w:val="1"/>
      <w:marLeft w:val="0"/>
      <w:marRight w:val="0"/>
      <w:marTop w:val="0"/>
      <w:marBottom w:val="0"/>
      <w:divBdr>
        <w:top w:val="none" w:sz="0" w:space="0" w:color="auto"/>
        <w:left w:val="none" w:sz="0" w:space="0" w:color="auto"/>
        <w:bottom w:val="none" w:sz="0" w:space="0" w:color="auto"/>
        <w:right w:val="none" w:sz="0" w:space="0" w:color="auto"/>
      </w:divBdr>
    </w:div>
    <w:div w:id="1347445240">
      <w:bodyDiv w:val="1"/>
      <w:marLeft w:val="0"/>
      <w:marRight w:val="0"/>
      <w:marTop w:val="0"/>
      <w:marBottom w:val="0"/>
      <w:divBdr>
        <w:top w:val="none" w:sz="0" w:space="0" w:color="auto"/>
        <w:left w:val="none" w:sz="0" w:space="0" w:color="auto"/>
        <w:bottom w:val="none" w:sz="0" w:space="0" w:color="auto"/>
        <w:right w:val="none" w:sz="0" w:space="0" w:color="auto"/>
      </w:divBdr>
    </w:div>
    <w:div w:id="1347706755">
      <w:bodyDiv w:val="1"/>
      <w:marLeft w:val="0"/>
      <w:marRight w:val="0"/>
      <w:marTop w:val="0"/>
      <w:marBottom w:val="0"/>
      <w:divBdr>
        <w:top w:val="none" w:sz="0" w:space="0" w:color="auto"/>
        <w:left w:val="none" w:sz="0" w:space="0" w:color="auto"/>
        <w:bottom w:val="none" w:sz="0" w:space="0" w:color="auto"/>
        <w:right w:val="none" w:sz="0" w:space="0" w:color="auto"/>
      </w:divBdr>
    </w:div>
    <w:div w:id="1347752531">
      <w:bodyDiv w:val="1"/>
      <w:marLeft w:val="0"/>
      <w:marRight w:val="0"/>
      <w:marTop w:val="0"/>
      <w:marBottom w:val="0"/>
      <w:divBdr>
        <w:top w:val="none" w:sz="0" w:space="0" w:color="auto"/>
        <w:left w:val="none" w:sz="0" w:space="0" w:color="auto"/>
        <w:bottom w:val="none" w:sz="0" w:space="0" w:color="auto"/>
        <w:right w:val="none" w:sz="0" w:space="0" w:color="auto"/>
      </w:divBdr>
    </w:div>
    <w:div w:id="1348018565">
      <w:bodyDiv w:val="1"/>
      <w:marLeft w:val="0"/>
      <w:marRight w:val="0"/>
      <w:marTop w:val="0"/>
      <w:marBottom w:val="0"/>
      <w:divBdr>
        <w:top w:val="none" w:sz="0" w:space="0" w:color="auto"/>
        <w:left w:val="none" w:sz="0" w:space="0" w:color="auto"/>
        <w:bottom w:val="none" w:sz="0" w:space="0" w:color="auto"/>
        <w:right w:val="none" w:sz="0" w:space="0" w:color="auto"/>
      </w:divBdr>
    </w:div>
    <w:div w:id="1348019549">
      <w:bodyDiv w:val="1"/>
      <w:marLeft w:val="0"/>
      <w:marRight w:val="0"/>
      <w:marTop w:val="0"/>
      <w:marBottom w:val="0"/>
      <w:divBdr>
        <w:top w:val="none" w:sz="0" w:space="0" w:color="auto"/>
        <w:left w:val="none" w:sz="0" w:space="0" w:color="auto"/>
        <w:bottom w:val="none" w:sz="0" w:space="0" w:color="auto"/>
        <w:right w:val="none" w:sz="0" w:space="0" w:color="auto"/>
      </w:divBdr>
      <w:divsChild>
        <w:div w:id="1541093649">
          <w:marLeft w:val="0"/>
          <w:marRight w:val="0"/>
          <w:marTop w:val="0"/>
          <w:marBottom w:val="0"/>
          <w:divBdr>
            <w:top w:val="none" w:sz="0" w:space="0" w:color="auto"/>
            <w:left w:val="none" w:sz="0" w:space="0" w:color="auto"/>
            <w:bottom w:val="none" w:sz="0" w:space="0" w:color="auto"/>
            <w:right w:val="none" w:sz="0" w:space="0" w:color="auto"/>
          </w:divBdr>
        </w:div>
      </w:divsChild>
    </w:div>
    <w:div w:id="1348288184">
      <w:bodyDiv w:val="1"/>
      <w:marLeft w:val="0"/>
      <w:marRight w:val="0"/>
      <w:marTop w:val="0"/>
      <w:marBottom w:val="0"/>
      <w:divBdr>
        <w:top w:val="none" w:sz="0" w:space="0" w:color="auto"/>
        <w:left w:val="none" w:sz="0" w:space="0" w:color="auto"/>
        <w:bottom w:val="none" w:sz="0" w:space="0" w:color="auto"/>
        <w:right w:val="none" w:sz="0" w:space="0" w:color="auto"/>
      </w:divBdr>
    </w:div>
    <w:div w:id="1348487907">
      <w:bodyDiv w:val="1"/>
      <w:marLeft w:val="0"/>
      <w:marRight w:val="0"/>
      <w:marTop w:val="0"/>
      <w:marBottom w:val="0"/>
      <w:divBdr>
        <w:top w:val="none" w:sz="0" w:space="0" w:color="auto"/>
        <w:left w:val="none" w:sz="0" w:space="0" w:color="auto"/>
        <w:bottom w:val="none" w:sz="0" w:space="0" w:color="auto"/>
        <w:right w:val="none" w:sz="0" w:space="0" w:color="auto"/>
      </w:divBdr>
    </w:div>
    <w:div w:id="1348562691">
      <w:bodyDiv w:val="1"/>
      <w:marLeft w:val="0"/>
      <w:marRight w:val="0"/>
      <w:marTop w:val="0"/>
      <w:marBottom w:val="0"/>
      <w:divBdr>
        <w:top w:val="none" w:sz="0" w:space="0" w:color="auto"/>
        <w:left w:val="none" w:sz="0" w:space="0" w:color="auto"/>
        <w:bottom w:val="none" w:sz="0" w:space="0" w:color="auto"/>
        <w:right w:val="none" w:sz="0" w:space="0" w:color="auto"/>
      </w:divBdr>
    </w:div>
    <w:div w:id="1348871353">
      <w:bodyDiv w:val="1"/>
      <w:marLeft w:val="0"/>
      <w:marRight w:val="0"/>
      <w:marTop w:val="0"/>
      <w:marBottom w:val="0"/>
      <w:divBdr>
        <w:top w:val="none" w:sz="0" w:space="0" w:color="auto"/>
        <w:left w:val="none" w:sz="0" w:space="0" w:color="auto"/>
        <w:bottom w:val="none" w:sz="0" w:space="0" w:color="auto"/>
        <w:right w:val="none" w:sz="0" w:space="0" w:color="auto"/>
      </w:divBdr>
    </w:div>
    <w:div w:id="1349405748">
      <w:bodyDiv w:val="1"/>
      <w:marLeft w:val="0"/>
      <w:marRight w:val="0"/>
      <w:marTop w:val="0"/>
      <w:marBottom w:val="0"/>
      <w:divBdr>
        <w:top w:val="none" w:sz="0" w:space="0" w:color="auto"/>
        <w:left w:val="none" w:sz="0" w:space="0" w:color="auto"/>
        <w:bottom w:val="none" w:sz="0" w:space="0" w:color="auto"/>
        <w:right w:val="none" w:sz="0" w:space="0" w:color="auto"/>
      </w:divBdr>
    </w:div>
    <w:div w:id="1349521805">
      <w:bodyDiv w:val="1"/>
      <w:marLeft w:val="0"/>
      <w:marRight w:val="0"/>
      <w:marTop w:val="0"/>
      <w:marBottom w:val="0"/>
      <w:divBdr>
        <w:top w:val="none" w:sz="0" w:space="0" w:color="auto"/>
        <w:left w:val="none" w:sz="0" w:space="0" w:color="auto"/>
        <w:bottom w:val="none" w:sz="0" w:space="0" w:color="auto"/>
        <w:right w:val="none" w:sz="0" w:space="0" w:color="auto"/>
      </w:divBdr>
    </w:div>
    <w:div w:id="1349718264">
      <w:bodyDiv w:val="1"/>
      <w:marLeft w:val="0"/>
      <w:marRight w:val="0"/>
      <w:marTop w:val="0"/>
      <w:marBottom w:val="0"/>
      <w:divBdr>
        <w:top w:val="none" w:sz="0" w:space="0" w:color="auto"/>
        <w:left w:val="none" w:sz="0" w:space="0" w:color="auto"/>
        <w:bottom w:val="none" w:sz="0" w:space="0" w:color="auto"/>
        <w:right w:val="none" w:sz="0" w:space="0" w:color="auto"/>
      </w:divBdr>
    </w:div>
    <w:div w:id="1351908559">
      <w:bodyDiv w:val="1"/>
      <w:marLeft w:val="0"/>
      <w:marRight w:val="0"/>
      <w:marTop w:val="0"/>
      <w:marBottom w:val="0"/>
      <w:divBdr>
        <w:top w:val="none" w:sz="0" w:space="0" w:color="auto"/>
        <w:left w:val="none" w:sz="0" w:space="0" w:color="auto"/>
        <w:bottom w:val="none" w:sz="0" w:space="0" w:color="auto"/>
        <w:right w:val="none" w:sz="0" w:space="0" w:color="auto"/>
      </w:divBdr>
    </w:div>
    <w:div w:id="1352367770">
      <w:bodyDiv w:val="1"/>
      <w:marLeft w:val="0"/>
      <w:marRight w:val="0"/>
      <w:marTop w:val="0"/>
      <w:marBottom w:val="0"/>
      <w:divBdr>
        <w:top w:val="none" w:sz="0" w:space="0" w:color="auto"/>
        <w:left w:val="none" w:sz="0" w:space="0" w:color="auto"/>
        <w:bottom w:val="none" w:sz="0" w:space="0" w:color="auto"/>
        <w:right w:val="none" w:sz="0" w:space="0" w:color="auto"/>
      </w:divBdr>
    </w:div>
    <w:div w:id="1352877381">
      <w:bodyDiv w:val="1"/>
      <w:marLeft w:val="0"/>
      <w:marRight w:val="0"/>
      <w:marTop w:val="0"/>
      <w:marBottom w:val="0"/>
      <w:divBdr>
        <w:top w:val="none" w:sz="0" w:space="0" w:color="auto"/>
        <w:left w:val="none" w:sz="0" w:space="0" w:color="auto"/>
        <w:bottom w:val="none" w:sz="0" w:space="0" w:color="auto"/>
        <w:right w:val="none" w:sz="0" w:space="0" w:color="auto"/>
      </w:divBdr>
    </w:div>
    <w:div w:id="1353143370">
      <w:bodyDiv w:val="1"/>
      <w:marLeft w:val="0"/>
      <w:marRight w:val="0"/>
      <w:marTop w:val="0"/>
      <w:marBottom w:val="0"/>
      <w:divBdr>
        <w:top w:val="none" w:sz="0" w:space="0" w:color="auto"/>
        <w:left w:val="none" w:sz="0" w:space="0" w:color="auto"/>
        <w:bottom w:val="none" w:sz="0" w:space="0" w:color="auto"/>
        <w:right w:val="none" w:sz="0" w:space="0" w:color="auto"/>
      </w:divBdr>
    </w:div>
    <w:div w:id="1353453301">
      <w:bodyDiv w:val="1"/>
      <w:marLeft w:val="0"/>
      <w:marRight w:val="0"/>
      <w:marTop w:val="0"/>
      <w:marBottom w:val="0"/>
      <w:divBdr>
        <w:top w:val="none" w:sz="0" w:space="0" w:color="auto"/>
        <w:left w:val="none" w:sz="0" w:space="0" w:color="auto"/>
        <w:bottom w:val="none" w:sz="0" w:space="0" w:color="auto"/>
        <w:right w:val="none" w:sz="0" w:space="0" w:color="auto"/>
      </w:divBdr>
    </w:div>
    <w:div w:id="1353534551">
      <w:bodyDiv w:val="1"/>
      <w:marLeft w:val="0"/>
      <w:marRight w:val="0"/>
      <w:marTop w:val="0"/>
      <w:marBottom w:val="0"/>
      <w:divBdr>
        <w:top w:val="none" w:sz="0" w:space="0" w:color="auto"/>
        <w:left w:val="none" w:sz="0" w:space="0" w:color="auto"/>
        <w:bottom w:val="none" w:sz="0" w:space="0" w:color="auto"/>
        <w:right w:val="none" w:sz="0" w:space="0" w:color="auto"/>
      </w:divBdr>
    </w:div>
    <w:div w:id="1353653572">
      <w:bodyDiv w:val="1"/>
      <w:marLeft w:val="0"/>
      <w:marRight w:val="0"/>
      <w:marTop w:val="0"/>
      <w:marBottom w:val="0"/>
      <w:divBdr>
        <w:top w:val="none" w:sz="0" w:space="0" w:color="auto"/>
        <w:left w:val="none" w:sz="0" w:space="0" w:color="auto"/>
        <w:bottom w:val="none" w:sz="0" w:space="0" w:color="auto"/>
        <w:right w:val="none" w:sz="0" w:space="0" w:color="auto"/>
      </w:divBdr>
    </w:div>
    <w:div w:id="1353799946">
      <w:bodyDiv w:val="1"/>
      <w:marLeft w:val="0"/>
      <w:marRight w:val="0"/>
      <w:marTop w:val="0"/>
      <w:marBottom w:val="0"/>
      <w:divBdr>
        <w:top w:val="none" w:sz="0" w:space="0" w:color="auto"/>
        <w:left w:val="none" w:sz="0" w:space="0" w:color="auto"/>
        <w:bottom w:val="none" w:sz="0" w:space="0" w:color="auto"/>
        <w:right w:val="none" w:sz="0" w:space="0" w:color="auto"/>
      </w:divBdr>
    </w:div>
    <w:div w:id="1354310297">
      <w:bodyDiv w:val="1"/>
      <w:marLeft w:val="0"/>
      <w:marRight w:val="0"/>
      <w:marTop w:val="0"/>
      <w:marBottom w:val="0"/>
      <w:divBdr>
        <w:top w:val="none" w:sz="0" w:space="0" w:color="auto"/>
        <w:left w:val="none" w:sz="0" w:space="0" w:color="auto"/>
        <w:bottom w:val="none" w:sz="0" w:space="0" w:color="auto"/>
        <w:right w:val="none" w:sz="0" w:space="0" w:color="auto"/>
      </w:divBdr>
    </w:div>
    <w:div w:id="1354498717">
      <w:bodyDiv w:val="1"/>
      <w:marLeft w:val="0"/>
      <w:marRight w:val="0"/>
      <w:marTop w:val="0"/>
      <w:marBottom w:val="0"/>
      <w:divBdr>
        <w:top w:val="none" w:sz="0" w:space="0" w:color="auto"/>
        <w:left w:val="none" w:sz="0" w:space="0" w:color="auto"/>
        <w:bottom w:val="none" w:sz="0" w:space="0" w:color="auto"/>
        <w:right w:val="none" w:sz="0" w:space="0" w:color="auto"/>
      </w:divBdr>
    </w:div>
    <w:div w:id="1354572434">
      <w:bodyDiv w:val="1"/>
      <w:marLeft w:val="0"/>
      <w:marRight w:val="0"/>
      <w:marTop w:val="0"/>
      <w:marBottom w:val="0"/>
      <w:divBdr>
        <w:top w:val="none" w:sz="0" w:space="0" w:color="auto"/>
        <w:left w:val="none" w:sz="0" w:space="0" w:color="auto"/>
        <w:bottom w:val="none" w:sz="0" w:space="0" w:color="auto"/>
        <w:right w:val="none" w:sz="0" w:space="0" w:color="auto"/>
      </w:divBdr>
    </w:div>
    <w:div w:id="1354696862">
      <w:bodyDiv w:val="1"/>
      <w:marLeft w:val="0"/>
      <w:marRight w:val="0"/>
      <w:marTop w:val="0"/>
      <w:marBottom w:val="0"/>
      <w:divBdr>
        <w:top w:val="none" w:sz="0" w:space="0" w:color="auto"/>
        <w:left w:val="none" w:sz="0" w:space="0" w:color="auto"/>
        <w:bottom w:val="none" w:sz="0" w:space="0" w:color="auto"/>
        <w:right w:val="none" w:sz="0" w:space="0" w:color="auto"/>
      </w:divBdr>
    </w:div>
    <w:div w:id="1354841668">
      <w:bodyDiv w:val="1"/>
      <w:marLeft w:val="0"/>
      <w:marRight w:val="0"/>
      <w:marTop w:val="0"/>
      <w:marBottom w:val="0"/>
      <w:divBdr>
        <w:top w:val="none" w:sz="0" w:space="0" w:color="auto"/>
        <w:left w:val="none" w:sz="0" w:space="0" w:color="auto"/>
        <w:bottom w:val="none" w:sz="0" w:space="0" w:color="auto"/>
        <w:right w:val="none" w:sz="0" w:space="0" w:color="auto"/>
      </w:divBdr>
    </w:div>
    <w:div w:id="1354847383">
      <w:bodyDiv w:val="1"/>
      <w:marLeft w:val="0"/>
      <w:marRight w:val="0"/>
      <w:marTop w:val="0"/>
      <w:marBottom w:val="0"/>
      <w:divBdr>
        <w:top w:val="none" w:sz="0" w:space="0" w:color="auto"/>
        <w:left w:val="none" w:sz="0" w:space="0" w:color="auto"/>
        <w:bottom w:val="none" w:sz="0" w:space="0" w:color="auto"/>
        <w:right w:val="none" w:sz="0" w:space="0" w:color="auto"/>
      </w:divBdr>
    </w:div>
    <w:div w:id="1355691908">
      <w:bodyDiv w:val="1"/>
      <w:marLeft w:val="0"/>
      <w:marRight w:val="0"/>
      <w:marTop w:val="0"/>
      <w:marBottom w:val="0"/>
      <w:divBdr>
        <w:top w:val="none" w:sz="0" w:space="0" w:color="auto"/>
        <w:left w:val="none" w:sz="0" w:space="0" w:color="auto"/>
        <w:bottom w:val="none" w:sz="0" w:space="0" w:color="auto"/>
        <w:right w:val="none" w:sz="0" w:space="0" w:color="auto"/>
      </w:divBdr>
    </w:div>
    <w:div w:id="1355768538">
      <w:bodyDiv w:val="1"/>
      <w:marLeft w:val="0"/>
      <w:marRight w:val="0"/>
      <w:marTop w:val="0"/>
      <w:marBottom w:val="0"/>
      <w:divBdr>
        <w:top w:val="none" w:sz="0" w:space="0" w:color="auto"/>
        <w:left w:val="none" w:sz="0" w:space="0" w:color="auto"/>
        <w:bottom w:val="none" w:sz="0" w:space="0" w:color="auto"/>
        <w:right w:val="none" w:sz="0" w:space="0" w:color="auto"/>
      </w:divBdr>
    </w:div>
    <w:div w:id="1355809560">
      <w:bodyDiv w:val="1"/>
      <w:marLeft w:val="0"/>
      <w:marRight w:val="0"/>
      <w:marTop w:val="0"/>
      <w:marBottom w:val="0"/>
      <w:divBdr>
        <w:top w:val="none" w:sz="0" w:space="0" w:color="auto"/>
        <w:left w:val="none" w:sz="0" w:space="0" w:color="auto"/>
        <w:bottom w:val="none" w:sz="0" w:space="0" w:color="auto"/>
        <w:right w:val="none" w:sz="0" w:space="0" w:color="auto"/>
      </w:divBdr>
      <w:divsChild>
        <w:div w:id="1929607105">
          <w:marLeft w:val="0"/>
          <w:marRight w:val="0"/>
          <w:marTop w:val="0"/>
          <w:marBottom w:val="0"/>
          <w:divBdr>
            <w:top w:val="none" w:sz="0" w:space="0" w:color="auto"/>
            <w:left w:val="none" w:sz="0" w:space="0" w:color="auto"/>
            <w:bottom w:val="none" w:sz="0" w:space="0" w:color="auto"/>
            <w:right w:val="none" w:sz="0" w:space="0" w:color="auto"/>
          </w:divBdr>
        </w:div>
      </w:divsChild>
    </w:div>
    <w:div w:id="1355885810">
      <w:bodyDiv w:val="1"/>
      <w:marLeft w:val="0"/>
      <w:marRight w:val="0"/>
      <w:marTop w:val="0"/>
      <w:marBottom w:val="0"/>
      <w:divBdr>
        <w:top w:val="none" w:sz="0" w:space="0" w:color="auto"/>
        <w:left w:val="none" w:sz="0" w:space="0" w:color="auto"/>
        <w:bottom w:val="none" w:sz="0" w:space="0" w:color="auto"/>
        <w:right w:val="none" w:sz="0" w:space="0" w:color="auto"/>
      </w:divBdr>
    </w:div>
    <w:div w:id="1355889450">
      <w:bodyDiv w:val="1"/>
      <w:marLeft w:val="0"/>
      <w:marRight w:val="0"/>
      <w:marTop w:val="0"/>
      <w:marBottom w:val="0"/>
      <w:divBdr>
        <w:top w:val="none" w:sz="0" w:space="0" w:color="auto"/>
        <w:left w:val="none" w:sz="0" w:space="0" w:color="auto"/>
        <w:bottom w:val="none" w:sz="0" w:space="0" w:color="auto"/>
        <w:right w:val="none" w:sz="0" w:space="0" w:color="auto"/>
      </w:divBdr>
      <w:divsChild>
        <w:div w:id="729115728">
          <w:marLeft w:val="0"/>
          <w:marRight w:val="0"/>
          <w:marTop w:val="0"/>
          <w:marBottom w:val="0"/>
          <w:divBdr>
            <w:top w:val="none" w:sz="0" w:space="0" w:color="auto"/>
            <w:left w:val="none" w:sz="0" w:space="0" w:color="auto"/>
            <w:bottom w:val="none" w:sz="0" w:space="0" w:color="auto"/>
            <w:right w:val="none" w:sz="0" w:space="0" w:color="auto"/>
          </w:divBdr>
        </w:div>
      </w:divsChild>
    </w:div>
    <w:div w:id="1356034223">
      <w:bodyDiv w:val="1"/>
      <w:marLeft w:val="0"/>
      <w:marRight w:val="0"/>
      <w:marTop w:val="0"/>
      <w:marBottom w:val="0"/>
      <w:divBdr>
        <w:top w:val="none" w:sz="0" w:space="0" w:color="auto"/>
        <w:left w:val="none" w:sz="0" w:space="0" w:color="auto"/>
        <w:bottom w:val="none" w:sz="0" w:space="0" w:color="auto"/>
        <w:right w:val="none" w:sz="0" w:space="0" w:color="auto"/>
      </w:divBdr>
    </w:div>
    <w:div w:id="1356274181">
      <w:bodyDiv w:val="1"/>
      <w:marLeft w:val="0"/>
      <w:marRight w:val="0"/>
      <w:marTop w:val="0"/>
      <w:marBottom w:val="0"/>
      <w:divBdr>
        <w:top w:val="none" w:sz="0" w:space="0" w:color="auto"/>
        <w:left w:val="none" w:sz="0" w:space="0" w:color="auto"/>
        <w:bottom w:val="none" w:sz="0" w:space="0" w:color="auto"/>
        <w:right w:val="none" w:sz="0" w:space="0" w:color="auto"/>
      </w:divBdr>
    </w:div>
    <w:div w:id="1356346926">
      <w:bodyDiv w:val="1"/>
      <w:marLeft w:val="0"/>
      <w:marRight w:val="0"/>
      <w:marTop w:val="0"/>
      <w:marBottom w:val="0"/>
      <w:divBdr>
        <w:top w:val="none" w:sz="0" w:space="0" w:color="auto"/>
        <w:left w:val="none" w:sz="0" w:space="0" w:color="auto"/>
        <w:bottom w:val="none" w:sz="0" w:space="0" w:color="auto"/>
        <w:right w:val="none" w:sz="0" w:space="0" w:color="auto"/>
      </w:divBdr>
      <w:divsChild>
        <w:div w:id="1953197409">
          <w:marLeft w:val="0"/>
          <w:marRight w:val="0"/>
          <w:marTop w:val="0"/>
          <w:marBottom w:val="0"/>
          <w:divBdr>
            <w:top w:val="none" w:sz="0" w:space="0" w:color="auto"/>
            <w:left w:val="none" w:sz="0" w:space="0" w:color="auto"/>
            <w:bottom w:val="none" w:sz="0" w:space="0" w:color="auto"/>
            <w:right w:val="none" w:sz="0" w:space="0" w:color="auto"/>
          </w:divBdr>
        </w:div>
      </w:divsChild>
    </w:div>
    <w:div w:id="1356347147">
      <w:bodyDiv w:val="1"/>
      <w:marLeft w:val="0"/>
      <w:marRight w:val="0"/>
      <w:marTop w:val="0"/>
      <w:marBottom w:val="0"/>
      <w:divBdr>
        <w:top w:val="none" w:sz="0" w:space="0" w:color="auto"/>
        <w:left w:val="none" w:sz="0" w:space="0" w:color="auto"/>
        <w:bottom w:val="none" w:sz="0" w:space="0" w:color="auto"/>
        <w:right w:val="none" w:sz="0" w:space="0" w:color="auto"/>
      </w:divBdr>
      <w:divsChild>
        <w:div w:id="932469325">
          <w:marLeft w:val="0"/>
          <w:marRight w:val="0"/>
          <w:marTop w:val="0"/>
          <w:marBottom w:val="0"/>
          <w:divBdr>
            <w:top w:val="none" w:sz="0" w:space="0" w:color="auto"/>
            <w:left w:val="none" w:sz="0" w:space="0" w:color="auto"/>
            <w:bottom w:val="none" w:sz="0" w:space="0" w:color="auto"/>
            <w:right w:val="none" w:sz="0" w:space="0" w:color="auto"/>
          </w:divBdr>
        </w:div>
      </w:divsChild>
    </w:div>
    <w:div w:id="1356539424">
      <w:bodyDiv w:val="1"/>
      <w:marLeft w:val="0"/>
      <w:marRight w:val="0"/>
      <w:marTop w:val="0"/>
      <w:marBottom w:val="0"/>
      <w:divBdr>
        <w:top w:val="none" w:sz="0" w:space="0" w:color="auto"/>
        <w:left w:val="none" w:sz="0" w:space="0" w:color="auto"/>
        <w:bottom w:val="none" w:sz="0" w:space="0" w:color="auto"/>
        <w:right w:val="none" w:sz="0" w:space="0" w:color="auto"/>
      </w:divBdr>
    </w:div>
    <w:div w:id="1356880610">
      <w:bodyDiv w:val="1"/>
      <w:marLeft w:val="0"/>
      <w:marRight w:val="0"/>
      <w:marTop w:val="0"/>
      <w:marBottom w:val="0"/>
      <w:divBdr>
        <w:top w:val="none" w:sz="0" w:space="0" w:color="auto"/>
        <w:left w:val="none" w:sz="0" w:space="0" w:color="auto"/>
        <w:bottom w:val="none" w:sz="0" w:space="0" w:color="auto"/>
        <w:right w:val="none" w:sz="0" w:space="0" w:color="auto"/>
      </w:divBdr>
    </w:div>
    <w:div w:id="1356883328">
      <w:bodyDiv w:val="1"/>
      <w:marLeft w:val="0"/>
      <w:marRight w:val="0"/>
      <w:marTop w:val="0"/>
      <w:marBottom w:val="0"/>
      <w:divBdr>
        <w:top w:val="none" w:sz="0" w:space="0" w:color="auto"/>
        <w:left w:val="none" w:sz="0" w:space="0" w:color="auto"/>
        <w:bottom w:val="none" w:sz="0" w:space="0" w:color="auto"/>
        <w:right w:val="none" w:sz="0" w:space="0" w:color="auto"/>
      </w:divBdr>
    </w:div>
    <w:div w:id="1356998358">
      <w:bodyDiv w:val="1"/>
      <w:marLeft w:val="0"/>
      <w:marRight w:val="0"/>
      <w:marTop w:val="0"/>
      <w:marBottom w:val="0"/>
      <w:divBdr>
        <w:top w:val="none" w:sz="0" w:space="0" w:color="auto"/>
        <w:left w:val="none" w:sz="0" w:space="0" w:color="auto"/>
        <w:bottom w:val="none" w:sz="0" w:space="0" w:color="auto"/>
        <w:right w:val="none" w:sz="0" w:space="0" w:color="auto"/>
      </w:divBdr>
    </w:div>
    <w:div w:id="1357463823">
      <w:bodyDiv w:val="1"/>
      <w:marLeft w:val="0"/>
      <w:marRight w:val="0"/>
      <w:marTop w:val="0"/>
      <w:marBottom w:val="0"/>
      <w:divBdr>
        <w:top w:val="none" w:sz="0" w:space="0" w:color="auto"/>
        <w:left w:val="none" w:sz="0" w:space="0" w:color="auto"/>
        <w:bottom w:val="none" w:sz="0" w:space="0" w:color="auto"/>
        <w:right w:val="none" w:sz="0" w:space="0" w:color="auto"/>
      </w:divBdr>
    </w:div>
    <w:div w:id="1357730739">
      <w:bodyDiv w:val="1"/>
      <w:marLeft w:val="0"/>
      <w:marRight w:val="0"/>
      <w:marTop w:val="0"/>
      <w:marBottom w:val="0"/>
      <w:divBdr>
        <w:top w:val="none" w:sz="0" w:space="0" w:color="auto"/>
        <w:left w:val="none" w:sz="0" w:space="0" w:color="auto"/>
        <w:bottom w:val="none" w:sz="0" w:space="0" w:color="auto"/>
        <w:right w:val="none" w:sz="0" w:space="0" w:color="auto"/>
      </w:divBdr>
    </w:div>
    <w:div w:id="1358040837">
      <w:bodyDiv w:val="1"/>
      <w:marLeft w:val="0"/>
      <w:marRight w:val="0"/>
      <w:marTop w:val="0"/>
      <w:marBottom w:val="0"/>
      <w:divBdr>
        <w:top w:val="none" w:sz="0" w:space="0" w:color="auto"/>
        <w:left w:val="none" w:sz="0" w:space="0" w:color="auto"/>
        <w:bottom w:val="none" w:sz="0" w:space="0" w:color="auto"/>
        <w:right w:val="none" w:sz="0" w:space="0" w:color="auto"/>
      </w:divBdr>
    </w:div>
    <w:div w:id="1358307932">
      <w:bodyDiv w:val="1"/>
      <w:marLeft w:val="0"/>
      <w:marRight w:val="0"/>
      <w:marTop w:val="0"/>
      <w:marBottom w:val="0"/>
      <w:divBdr>
        <w:top w:val="none" w:sz="0" w:space="0" w:color="auto"/>
        <w:left w:val="none" w:sz="0" w:space="0" w:color="auto"/>
        <w:bottom w:val="none" w:sz="0" w:space="0" w:color="auto"/>
        <w:right w:val="none" w:sz="0" w:space="0" w:color="auto"/>
      </w:divBdr>
    </w:div>
    <w:div w:id="1358655589">
      <w:bodyDiv w:val="1"/>
      <w:marLeft w:val="0"/>
      <w:marRight w:val="0"/>
      <w:marTop w:val="0"/>
      <w:marBottom w:val="0"/>
      <w:divBdr>
        <w:top w:val="none" w:sz="0" w:space="0" w:color="auto"/>
        <w:left w:val="none" w:sz="0" w:space="0" w:color="auto"/>
        <w:bottom w:val="none" w:sz="0" w:space="0" w:color="auto"/>
        <w:right w:val="none" w:sz="0" w:space="0" w:color="auto"/>
      </w:divBdr>
    </w:div>
    <w:div w:id="1358775712">
      <w:bodyDiv w:val="1"/>
      <w:marLeft w:val="0"/>
      <w:marRight w:val="0"/>
      <w:marTop w:val="0"/>
      <w:marBottom w:val="0"/>
      <w:divBdr>
        <w:top w:val="none" w:sz="0" w:space="0" w:color="auto"/>
        <w:left w:val="none" w:sz="0" w:space="0" w:color="auto"/>
        <w:bottom w:val="none" w:sz="0" w:space="0" w:color="auto"/>
        <w:right w:val="none" w:sz="0" w:space="0" w:color="auto"/>
      </w:divBdr>
    </w:div>
    <w:div w:id="1358775890">
      <w:bodyDiv w:val="1"/>
      <w:marLeft w:val="0"/>
      <w:marRight w:val="0"/>
      <w:marTop w:val="0"/>
      <w:marBottom w:val="0"/>
      <w:divBdr>
        <w:top w:val="none" w:sz="0" w:space="0" w:color="auto"/>
        <w:left w:val="none" w:sz="0" w:space="0" w:color="auto"/>
        <w:bottom w:val="none" w:sz="0" w:space="0" w:color="auto"/>
        <w:right w:val="none" w:sz="0" w:space="0" w:color="auto"/>
      </w:divBdr>
    </w:div>
    <w:div w:id="1358967612">
      <w:bodyDiv w:val="1"/>
      <w:marLeft w:val="0"/>
      <w:marRight w:val="0"/>
      <w:marTop w:val="0"/>
      <w:marBottom w:val="0"/>
      <w:divBdr>
        <w:top w:val="none" w:sz="0" w:space="0" w:color="auto"/>
        <w:left w:val="none" w:sz="0" w:space="0" w:color="auto"/>
        <w:bottom w:val="none" w:sz="0" w:space="0" w:color="auto"/>
        <w:right w:val="none" w:sz="0" w:space="0" w:color="auto"/>
      </w:divBdr>
    </w:div>
    <w:div w:id="1358970539">
      <w:bodyDiv w:val="1"/>
      <w:marLeft w:val="0"/>
      <w:marRight w:val="0"/>
      <w:marTop w:val="0"/>
      <w:marBottom w:val="0"/>
      <w:divBdr>
        <w:top w:val="none" w:sz="0" w:space="0" w:color="auto"/>
        <w:left w:val="none" w:sz="0" w:space="0" w:color="auto"/>
        <w:bottom w:val="none" w:sz="0" w:space="0" w:color="auto"/>
        <w:right w:val="none" w:sz="0" w:space="0" w:color="auto"/>
      </w:divBdr>
    </w:div>
    <w:div w:id="1358970755">
      <w:bodyDiv w:val="1"/>
      <w:marLeft w:val="0"/>
      <w:marRight w:val="0"/>
      <w:marTop w:val="0"/>
      <w:marBottom w:val="0"/>
      <w:divBdr>
        <w:top w:val="none" w:sz="0" w:space="0" w:color="auto"/>
        <w:left w:val="none" w:sz="0" w:space="0" w:color="auto"/>
        <w:bottom w:val="none" w:sz="0" w:space="0" w:color="auto"/>
        <w:right w:val="none" w:sz="0" w:space="0" w:color="auto"/>
      </w:divBdr>
    </w:div>
    <w:div w:id="1359114539">
      <w:bodyDiv w:val="1"/>
      <w:marLeft w:val="0"/>
      <w:marRight w:val="0"/>
      <w:marTop w:val="0"/>
      <w:marBottom w:val="0"/>
      <w:divBdr>
        <w:top w:val="none" w:sz="0" w:space="0" w:color="auto"/>
        <w:left w:val="none" w:sz="0" w:space="0" w:color="auto"/>
        <w:bottom w:val="none" w:sz="0" w:space="0" w:color="auto"/>
        <w:right w:val="none" w:sz="0" w:space="0" w:color="auto"/>
      </w:divBdr>
    </w:div>
    <w:div w:id="1360276974">
      <w:bodyDiv w:val="1"/>
      <w:marLeft w:val="0"/>
      <w:marRight w:val="0"/>
      <w:marTop w:val="0"/>
      <w:marBottom w:val="0"/>
      <w:divBdr>
        <w:top w:val="none" w:sz="0" w:space="0" w:color="auto"/>
        <w:left w:val="none" w:sz="0" w:space="0" w:color="auto"/>
        <w:bottom w:val="none" w:sz="0" w:space="0" w:color="auto"/>
        <w:right w:val="none" w:sz="0" w:space="0" w:color="auto"/>
      </w:divBdr>
    </w:div>
    <w:div w:id="1360353821">
      <w:bodyDiv w:val="1"/>
      <w:marLeft w:val="0"/>
      <w:marRight w:val="0"/>
      <w:marTop w:val="0"/>
      <w:marBottom w:val="0"/>
      <w:divBdr>
        <w:top w:val="none" w:sz="0" w:space="0" w:color="auto"/>
        <w:left w:val="none" w:sz="0" w:space="0" w:color="auto"/>
        <w:bottom w:val="none" w:sz="0" w:space="0" w:color="auto"/>
        <w:right w:val="none" w:sz="0" w:space="0" w:color="auto"/>
      </w:divBdr>
      <w:divsChild>
        <w:div w:id="982927891">
          <w:marLeft w:val="0"/>
          <w:marRight w:val="0"/>
          <w:marTop w:val="0"/>
          <w:marBottom w:val="0"/>
          <w:divBdr>
            <w:top w:val="none" w:sz="0" w:space="0" w:color="auto"/>
            <w:left w:val="none" w:sz="0" w:space="0" w:color="auto"/>
            <w:bottom w:val="none" w:sz="0" w:space="0" w:color="auto"/>
            <w:right w:val="none" w:sz="0" w:space="0" w:color="auto"/>
          </w:divBdr>
        </w:div>
      </w:divsChild>
    </w:div>
    <w:div w:id="1360937544">
      <w:bodyDiv w:val="1"/>
      <w:marLeft w:val="0"/>
      <w:marRight w:val="0"/>
      <w:marTop w:val="0"/>
      <w:marBottom w:val="0"/>
      <w:divBdr>
        <w:top w:val="none" w:sz="0" w:space="0" w:color="auto"/>
        <w:left w:val="none" w:sz="0" w:space="0" w:color="auto"/>
        <w:bottom w:val="none" w:sz="0" w:space="0" w:color="auto"/>
        <w:right w:val="none" w:sz="0" w:space="0" w:color="auto"/>
      </w:divBdr>
    </w:div>
    <w:div w:id="1361008963">
      <w:bodyDiv w:val="1"/>
      <w:marLeft w:val="0"/>
      <w:marRight w:val="0"/>
      <w:marTop w:val="0"/>
      <w:marBottom w:val="0"/>
      <w:divBdr>
        <w:top w:val="none" w:sz="0" w:space="0" w:color="auto"/>
        <w:left w:val="none" w:sz="0" w:space="0" w:color="auto"/>
        <w:bottom w:val="none" w:sz="0" w:space="0" w:color="auto"/>
        <w:right w:val="none" w:sz="0" w:space="0" w:color="auto"/>
      </w:divBdr>
    </w:div>
    <w:div w:id="1361273225">
      <w:bodyDiv w:val="1"/>
      <w:marLeft w:val="0"/>
      <w:marRight w:val="0"/>
      <w:marTop w:val="0"/>
      <w:marBottom w:val="0"/>
      <w:divBdr>
        <w:top w:val="none" w:sz="0" w:space="0" w:color="auto"/>
        <w:left w:val="none" w:sz="0" w:space="0" w:color="auto"/>
        <w:bottom w:val="none" w:sz="0" w:space="0" w:color="auto"/>
        <w:right w:val="none" w:sz="0" w:space="0" w:color="auto"/>
      </w:divBdr>
    </w:div>
    <w:div w:id="1361515297">
      <w:bodyDiv w:val="1"/>
      <w:marLeft w:val="0"/>
      <w:marRight w:val="0"/>
      <w:marTop w:val="0"/>
      <w:marBottom w:val="0"/>
      <w:divBdr>
        <w:top w:val="none" w:sz="0" w:space="0" w:color="auto"/>
        <w:left w:val="none" w:sz="0" w:space="0" w:color="auto"/>
        <w:bottom w:val="none" w:sz="0" w:space="0" w:color="auto"/>
        <w:right w:val="none" w:sz="0" w:space="0" w:color="auto"/>
      </w:divBdr>
    </w:div>
    <w:div w:id="1361778896">
      <w:bodyDiv w:val="1"/>
      <w:marLeft w:val="0"/>
      <w:marRight w:val="0"/>
      <w:marTop w:val="0"/>
      <w:marBottom w:val="0"/>
      <w:divBdr>
        <w:top w:val="none" w:sz="0" w:space="0" w:color="auto"/>
        <w:left w:val="none" w:sz="0" w:space="0" w:color="auto"/>
        <w:bottom w:val="none" w:sz="0" w:space="0" w:color="auto"/>
        <w:right w:val="none" w:sz="0" w:space="0" w:color="auto"/>
      </w:divBdr>
    </w:div>
    <w:div w:id="1362051356">
      <w:bodyDiv w:val="1"/>
      <w:marLeft w:val="0"/>
      <w:marRight w:val="0"/>
      <w:marTop w:val="0"/>
      <w:marBottom w:val="0"/>
      <w:divBdr>
        <w:top w:val="none" w:sz="0" w:space="0" w:color="auto"/>
        <w:left w:val="none" w:sz="0" w:space="0" w:color="auto"/>
        <w:bottom w:val="none" w:sz="0" w:space="0" w:color="auto"/>
        <w:right w:val="none" w:sz="0" w:space="0" w:color="auto"/>
      </w:divBdr>
    </w:div>
    <w:div w:id="1362122120">
      <w:bodyDiv w:val="1"/>
      <w:marLeft w:val="0"/>
      <w:marRight w:val="0"/>
      <w:marTop w:val="0"/>
      <w:marBottom w:val="0"/>
      <w:divBdr>
        <w:top w:val="none" w:sz="0" w:space="0" w:color="auto"/>
        <w:left w:val="none" w:sz="0" w:space="0" w:color="auto"/>
        <w:bottom w:val="none" w:sz="0" w:space="0" w:color="auto"/>
        <w:right w:val="none" w:sz="0" w:space="0" w:color="auto"/>
      </w:divBdr>
      <w:divsChild>
        <w:div w:id="371004269">
          <w:marLeft w:val="0"/>
          <w:marRight w:val="0"/>
          <w:marTop w:val="0"/>
          <w:marBottom w:val="0"/>
          <w:divBdr>
            <w:top w:val="none" w:sz="0" w:space="0" w:color="auto"/>
            <w:left w:val="none" w:sz="0" w:space="0" w:color="auto"/>
            <w:bottom w:val="none" w:sz="0" w:space="0" w:color="auto"/>
            <w:right w:val="none" w:sz="0" w:space="0" w:color="auto"/>
          </w:divBdr>
        </w:div>
      </w:divsChild>
    </w:div>
    <w:div w:id="1362126711">
      <w:bodyDiv w:val="1"/>
      <w:marLeft w:val="0"/>
      <w:marRight w:val="0"/>
      <w:marTop w:val="0"/>
      <w:marBottom w:val="0"/>
      <w:divBdr>
        <w:top w:val="none" w:sz="0" w:space="0" w:color="auto"/>
        <w:left w:val="none" w:sz="0" w:space="0" w:color="auto"/>
        <w:bottom w:val="none" w:sz="0" w:space="0" w:color="auto"/>
        <w:right w:val="none" w:sz="0" w:space="0" w:color="auto"/>
      </w:divBdr>
    </w:div>
    <w:div w:id="1362705557">
      <w:bodyDiv w:val="1"/>
      <w:marLeft w:val="0"/>
      <w:marRight w:val="0"/>
      <w:marTop w:val="0"/>
      <w:marBottom w:val="0"/>
      <w:divBdr>
        <w:top w:val="none" w:sz="0" w:space="0" w:color="auto"/>
        <w:left w:val="none" w:sz="0" w:space="0" w:color="auto"/>
        <w:bottom w:val="none" w:sz="0" w:space="0" w:color="auto"/>
        <w:right w:val="none" w:sz="0" w:space="0" w:color="auto"/>
      </w:divBdr>
    </w:div>
    <w:div w:id="1363092009">
      <w:bodyDiv w:val="1"/>
      <w:marLeft w:val="0"/>
      <w:marRight w:val="0"/>
      <w:marTop w:val="0"/>
      <w:marBottom w:val="0"/>
      <w:divBdr>
        <w:top w:val="none" w:sz="0" w:space="0" w:color="auto"/>
        <w:left w:val="none" w:sz="0" w:space="0" w:color="auto"/>
        <w:bottom w:val="none" w:sz="0" w:space="0" w:color="auto"/>
        <w:right w:val="none" w:sz="0" w:space="0" w:color="auto"/>
      </w:divBdr>
    </w:div>
    <w:div w:id="1363744218">
      <w:bodyDiv w:val="1"/>
      <w:marLeft w:val="0"/>
      <w:marRight w:val="0"/>
      <w:marTop w:val="0"/>
      <w:marBottom w:val="0"/>
      <w:divBdr>
        <w:top w:val="none" w:sz="0" w:space="0" w:color="auto"/>
        <w:left w:val="none" w:sz="0" w:space="0" w:color="auto"/>
        <w:bottom w:val="none" w:sz="0" w:space="0" w:color="auto"/>
        <w:right w:val="none" w:sz="0" w:space="0" w:color="auto"/>
      </w:divBdr>
    </w:div>
    <w:div w:id="1363749753">
      <w:bodyDiv w:val="1"/>
      <w:marLeft w:val="0"/>
      <w:marRight w:val="0"/>
      <w:marTop w:val="0"/>
      <w:marBottom w:val="0"/>
      <w:divBdr>
        <w:top w:val="none" w:sz="0" w:space="0" w:color="auto"/>
        <w:left w:val="none" w:sz="0" w:space="0" w:color="auto"/>
        <w:bottom w:val="none" w:sz="0" w:space="0" w:color="auto"/>
        <w:right w:val="none" w:sz="0" w:space="0" w:color="auto"/>
      </w:divBdr>
    </w:div>
    <w:div w:id="1363826073">
      <w:bodyDiv w:val="1"/>
      <w:marLeft w:val="0"/>
      <w:marRight w:val="0"/>
      <w:marTop w:val="0"/>
      <w:marBottom w:val="0"/>
      <w:divBdr>
        <w:top w:val="none" w:sz="0" w:space="0" w:color="auto"/>
        <w:left w:val="none" w:sz="0" w:space="0" w:color="auto"/>
        <w:bottom w:val="none" w:sz="0" w:space="0" w:color="auto"/>
        <w:right w:val="none" w:sz="0" w:space="0" w:color="auto"/>
      </w:divBdr>
    </w:div>
    <w:div w:id="1363942782">
      <w:bodyDiv w:val="1"/>
      <w:marLeft w:val="0"/>
      <w:marRight w:val="0"/>
      <w:marTop w:val="0"/>
      <w:marBottom w:val="0"/>
      <w:divBdr>
        <w:top w:val="none" w:sz="0" w:space="0" w:color="auto"/>
        <w:left w:val="none" w:sz="0" w:space="0" w:color="auto"/>
        <w:bottom w:val="none" w:sz="0" w:space="0" w:color="auto"/>
        <w:right w:val="none" w:sz="0" w:space="0" w:color="auto"/>
      </w:divBdr>
    </w:div>
    <w:div w:id="1363942943">
      <w:bodyDiv w:val="1"/>
      <w:marLeft w:val="0"/>
      <w:marRight w:val="0"/>
      <w:marTop w:val="0"/>
      <w:marBottom w:val="0"/>
      <w:divBdr>
        <w:top w:val="none" w:sz="0" w:space="0" w:color="auto"/>
        <w:left w:val="none" w:sz="0" w:space="0" w:color="auto"/>
        <w:bottom w:val="none" w:sz="0" w:space="0" w:color="auto"/>
        <w:right w:val="none" w:sz="0" w:space="0" w:color="auto"/>
      </w:divBdr>
    </w:div>
    <w:div w:id="1364290066">
      <w:bodyDiv w:val="1"/>
      <w:marLeft w:val="0"/>
      <w:marRight w:val="0"/>
      <w:marTop w:val="0"/>
      <w:marBottom w:val="0"/>
      <w:divBdr>
        <w:top w:val="none" w:sz="0" w:space="0" w:color="auto"/>
        <w:left w:val="none" w:sz="0" w:space="0" w:color="auto"/>
        <w:bottom w:val="none" w:sz="0" w:space="0" w:color="auto"/>
        <w:right w:val="none" w:sz="0" w:space="0" w:color="auto"/>
      </w:divBdr>
    </w:div>
    <w:div w:id="1364407699">
      <w:bodyDiv w:val="1"/>
      <w:marLeft w:val="0"/>
      <w:marRight w:val="0"/>
      <w:marTop w:val="0"/>
      <w:marBottom w:val="0"/>
      <w:divBdr>
        <w:top w:val="none" w:sz="0" w:space="0" w:color="auto"/>
        <w:left w:val="none" w:sz="0" w:space="0" w:color="auto"/>
        <w:bottom w:val="none" w:sz="0" w:space="0" w:color="auto"/>
        <w:right w:val="none" w:sz="0" w:space="0" w:color="auto"/>
      </w:divBdr>
    </w:div>
    <w:div w:id="1364556466">
      <w:bodyDiv w:val="1"/>
      <w:marLeft w:val="0"/>
      <w:marRight w:val="0"/>
      <w:marTop w:val="0"/>
      <w:marBottom w:val="0"/>
      <w:divBdr>
        <w:top w:val="none" w:sz="0" w:space="0" w:color="auto"/>
        <w:left w:val="none" w:sz="0" w:space="0" w:color="auto"/>
        <w:bottom w:val="none" w:sz="0" w:space="0" w:color="auto"/>
        <w:right w:val="none" w:sz="0" w:space="0" w:color="auto"/>
      </w:divBdr>
    </w:div>
    <w:div w:id="1364751075">
      <w:bodyDiv w:val="1"/>
      <w:marLeft w:val="0"/>
      <w:marRight w:val="0"/>
      <w:marTop w:val="0"/>
      <w:marBottom w:val="0"/>
      <w:divBdr>
        <w:top w:val="none" w:sz="0" w:space="0" w:color="auto"/>
        <w:left w:val="none" w:sz="0" w:space="0" w:color="auto"/>
        <w:bottom w:val="none" w:sz="0" w:space="0" w:color="auto"/>
        <w:right w:val="none" w:sz="0" w:space="0" w:color="auto"/>
      </w:divBdr>
    </w:div>
    <w:div w:id="1364789832">
      <w:bodyDiv w:val="1"/>
      <w:marLeft w:val="0"/>
      <w:marRight w:val="0"/>
      <w:marTop w:val="0"/>
      <w:marBottom w:val="0"/>
      <w:divBdr>
        <w:top w:val="none" w:sz="0" w:space="0" w:color="auto"/>
        <w:left w:val="none" w:sz="0" w:space="0" w:color="auto"/>
        <w:bottom w:val="none" w:sz="0" w:space="0" w:color="auto"/>
        <w:right w:val="none" w:sz="0" w:space="0" w:color="auto"/>
      </w:divBdr>
    </w:div>
    <w:div w:id="1364942998">
      <w:bodyDiv w:val="1"/>
      <w:marLeft w:val="0"/>
      <w:marRight w:val="0"/>
      <w:marTop w:val="0"/>
      <w:marBottom w:val="0"/>
      <w:divBdr>
        <w:top w:val="none" w:sz="0" w:space="0" w:color="auto"/>
        <w:left w:val="none" w:sz="0" w:space="0" w:color="auto"/>
        <w:bottom w:val="none" w:sz="0" w:space="0" w:color="auto"/>
        <w:right w:val="none" w:sz="0" w:space="0" w:color="auto"/>
      </w:divBdr>
    </w:div>
    <w:div w:id="1364984006">
      <w:bodyDiv w:val="1"/>
      <w:marLeft w:val="0"/>
      <w:marRight w:val="0"/>
      <w:marTop w:val="0"/>
      <w:marBottom w:val="0"/>
      <w:divBdr>
        <w:top w:val="none" w:sz="0" w:space="0" w:color="auto"/>
        <w:left w:val="none" w:sz="0" w:space="0" w:color="auto"/>
        <w:bottom w:val="none" w:sz="0" w:space="0" w:color="auto"/>
        <w:right w:val="none" w:sz="0" w:space="0" w:color="auto"/>
      </w:divBdr>
      <w:divsChild>
        <w:div w:id="719864101">
          <w:marLeft w:val="0"/>
          <w:marRight w:val="0"/>
          <w:marTop w:val="0"/>
          <w:marBottom w:val="0"/>
          <w:divBdr>
            <w:top w:val="none" w:sz="0" w:space="0" w:color="auto"/>
            <w:left w:val="none" w:sz="0" w:space="0" w:color="auto"/>
            <w:bottom w:val="none" w:sz="0" w:space="0" w:color="auto"/>
            <w:right w:val="none" w:sz="0" w:space="0" w:color="auto"/>
          </w:divBdr>
        </w:div>
      </w:divsChild>
    </w:div>
    <w:div w:id="1365056953">
      <w:bodyDiv w:val="1"/>
      <w:marLeft w:val="0"/>
      <w:marRight w:val="0"/>
      <w:marTop w:val="0"/>
      <w:marBottom w:val="0"/>
      <w:divBdr>
        <w:top w:val="none" w:sz="0" w:space="0" w:color="auto"/>
        <w:left w:val="none" w:sz="0" w:space="0" w:color="auto"/>
        <w:bottom w:val="none" w:sz="0" w:space="0" w:color="auto"/>
        <w:right w:val="none" w:sz="0" w:space="0" w:color="auto"/>
      </w:divBdr>
      <w:divsChild>
        <w:div w:id="1486044917">
          <w:marLeft w:val="0"/>
          <w:marRight w:val="0"/>
          <w:marTop w:val="0"/>
          <w:marBottom w:val="0"/>
          <w:divBdr>
            <w:top w:val="none" w:sz="0" w:space="0" w:color="auto"/>
            <w:left w:val="none" w:sz="0" w:space="0" w:color="auto"/>
            <w:bottom w:val="none" w:sz="0" w:space="0" w:color="auto"/>
            <w:right w:val="none" w:sz="0" w:space="0" w:color="auto"/>
          </w:divBdr>
        </w:div>
      </w:divsChild>
    </w:div>
    <w:div w:id="1365251732">
      <w:bodyDiv w:val="1"/>
      <w:marLeft w:val="0"/>
      <w:marRight w:val="0"/>
      <w:marTop w:val="0"/>
      <w:marBottom w:val="0"/>
      <w:divBdr>
        <w:top w:val="none" w:sz="0" w:space="0" w:color="auto"/>
        <w:left w:val="none" w:sz="0" w:space="0" w:color="auto"/>
        <w:bottom w:val="none" w:sz="0" w:space="0" w:color="auto"/>
        <w:right w:val="none" w:sz="0" w:space="0" w:color="auto"/>
      </w:divBdr>
    </w:div>
    <w:div w:id="1365322784">
      <w:bodyDiv w:val="1"/>
      <w:marLeft w:val="0"/>
      <w:marRight w:val="0"/>
      <w:marTop w:val="0"/>
      <w:marBottom w:val="0"/>
      <w:divBdr>
        <w:top w:val="none" w:sz="0" w:space="0" w:color="auto"/>
        <w:left w:val="none" w:sz="0" w:space="0" w:color="auto"/>
        <w:bottom w:val="none" w:sz="0" w:space="0" w:color="auto"/>
        <w:right w:val="none" w:sz="0" w:space="0" w:color="auto"/>
      </w:divBdr>
    </w:div>
    <w:div w:id="1365328046">
      <w:bodyDiv w:val="1"/>
      <w:marLeft w:val="0"/>
      <w:marRight w:val="0"/>
      <w:marTop w:val="0"/>
      <w:marBottom w:val="0"/>
      <w:divBdr>
        <w:top w:val="none" w:sz="0" w:space="0" w:color="auto"/>
        <w:left w:val="none" w:sz="0" w:space="0" w:color="auto"/>
        <w:bottom w:val="none" w:sz="0" w:space="0" w:color="auto"/>
        <w:right w:val="none" w:sz="0" w:space="0" w:color="auto"/>
      </w:divBdr>
    </w:div>
    <w:div w:id="1365397613">
      <w:bodyDiv w:val="1"/>
      <w:marLeft w:val="0"/>
      <w:marRight w:val="0"/>
      <w:marTop w:val="0"/>
      <w:marBottom w:val="0"/>
      <w:divBdr>
        <w:top w:val="none" w:sz="0" w:space="0" w:color="auto"/>
        <w:left w:val="none" w:sz="0" w:space="0" w:color="auto"/>
        <w:bottom w:val="none" w:sz="0" w:space="0" w:color="auto"/>
        <w:right w:val="none" w:sz="0" w:space="0" w:color="auto"/>
      </w:divBdr>
    </w:div>
    <w:div w:id="1365711452">
      <w:bodyDiv w:val="1"/>
      <w:marLeft w:val="0"/>
      <w:marRight w:val="0"/>
      <w:marTop w:val="0"/>
      <w:marBottom w:val="0"/>
      <w:divBdr>
        <w:top w:val="none" w:sz="0" w:space="0" w:color="auto"/>
        <w:left w:val="none" w:sz="0" w:space="0" w:color="auto"/>
        <w:bottom w:val="none" w:sz="0" w:space="0" w:color="auto"/>
        <w:right w:val="none" w:sz="0" w:space="0" w:color="auto"/>
      </w:divBdr>
    </w:div>
    <w:div w:id="1365714827">
      <w:bodyDiv w:val="1"/>
      <w:marLeft w:val="0"/>
      <w:marRight w:val="0"/>
      <w:marTop w:val="0"/>
      <w:marBottom w:val="0"/>
      <w:divBdr>
        <w:top w:val="none" w:sz="0" w:space="0" w:color="auto"/>
        <w:left w:val="none" w:sz="0" w:space="0" w:color="auto"/>
        <w:bottom w:val="none" w:sz="0" w:space="0" w:color="auto"/>
        <w:right w:val="none" w:sz="0" w:space="0" w:color="auto"/>
      </w:divBdr>
    </w:div>
    <w:div w:id="1365715398">
      <w:bodyDiv w:val="1"/>
      <w:marLeft w:val="0"/>
      <w:marRight w:val="0"/>
      <w:marTop w:val="0"/>
      <w:marBottom w:val="0"/>
      <w:divBdr>
        <w:top w:val="none" w:sz="0" w:space="0" w:color="auto"/>
        <w:left w:val="none" w:sz="0" w:space="0" w:color="auto"/>
        <w:bottom w:val="none" w:sz="0" w:space="0" w:color="auto"/>
        <w:right w:val="none" w:sz="0" w:space="0" w:color="auto"/>
      </w:divBdr>
    </w:div>
    <w:div w:id="1365717626">
      <w:bodyDiv w:val="1"/>
      <w:marLeft w:val="0"/>
      <w:marRight w:val="0"/>
      <w:marTop w:val="0"/>
      <w:marBottom w:val="0"/>
      <w:divBdr>
        <w:top w:val="none" w:sz="0" w:space="0" w:color="auto"/>
        <w:left w:val="none" w:sz="0" w:space="0" w:color="auto"/>
        <w:bottom w:val="none" w:sz="0" w:space="0" w:color="auto"/>
        <w:right w:val="none" w:sz="0" w:space="0" w:color="auto"/>
      </w:divBdr>
    </w:div>
    <w:div w:id="1366058923">
      <w:bodyDiv w:val="1"/>
      <w:marLeft w:val="0"/>
      <w:marRight w:val="0"/>
      <w:marTop w:val="0"/>
      <w:marBottom w:val="0"/>
      <w:divBdr>
        <w:top w:val="none" w:sz="0" w:space="0" w:color="auto"/>
        <w:left w:val="none" w:sz="0" w:space="0" w:color="auto"/>
        <w:bottom w:val="none" w:sz="0" w:space="0" w:color="auto"/>
        <w:right w:val="none" w:sz="0" w:space="0" w:color="auto"/>
      </w:divBdr>
    </w:div>
    <w:div w:id="1366324422">
      <w:bodyDiv w:val="1"/>
      <w:marLeft w:val="0"/>
      <w:marRight w:val="0"/>
      <w:marTop w:val="0"/>
      <w:marBottom w:val="0"/>
      <w:divBdr>
        <w:top w:val="none" w:sz="0" w:space="0" w:color="auto"/>
        <w:left w:val="none" w:sz="0" w:space="0" w:color="auto"/>
        <w:bottom w:val="none" w:sz="0" w:space="0" w:color="auto"/>
        <w:right w:val="none" w:sz="0" w:space="0" w:color="auto"/>
      </w:divBdr>
    </w:div>
    <w:div w:id="1366566737">
      <w:bodyDiv w:val="1"/>
      <w:marLeft w:val="0"/>
      <w:marRight w:val="0"/>
      <w:marTop w:val="0"/>
      <w:marBottom w:val="0"/>
      <w:divBdr>
        <w:top w:val="none" w:sz="0" w:space="0" w:color="auto"/>
        <w:left w:val="none" w:sz="0" w:space="0" w:color="auto"/>
        <w:bottom w:val="none" w:sz="0" w:space="0" w:color="auto"/>
        <w:right w:val="none" w:sz="0" w:space="0" w:color="auto"/>
      </w:divBdr>
    </w:div>
    <w:div w:id="1366753907">
      <w:bodyDiv w:val="1"/>
      <w:marLeft w:val="0"/>
      <w:marRight w:val="0"/>
      <w:marTop w:val="0"/>
      <w:marBottom w:val="0"/>
      <w:divBdr>
        <w:top w:val="none" w:sz="0" w:space="0" w:color="auto"/>
        <w:left w:val="none" w:sz="0" w:space="0" w:color="auto"/>
        <w:bottom w:val="none" w:sz="0" w:space="0" w:color="auto"/>
        <w:right w:val="none" w:sz="0" w:space="0" w:color="auto"/>
      </w:divBdr>
    </w:div>
    <w:div w:id="1366828832">
      <w:bodyDiv w:val="1"/>
      <w:marLeft w:val="0"/>
      <w:marRight w:val="0"/>
      <w:marTop w:val="0"/>
      <w:marBottom w:val="0"/>
      <w:divBdr>
        <w:top w:val="none" w:sz="0" w:space="0" w:color="auto"/>
        <w:left w:val="none" w:sz="0" w:space="0" w:color="auto"/>
        <w:bottom w:val="none" w:sz="0" w:space="0" w:color="auto"/>
        <w:right w:val="none" w:sz="0" w:space="0" w:color="auto"/>
      </w:divBdr>
    </w:div>
    <w:div w:id="1366981594">
      <w:bodyDiv w:val="1"/>
      <w:marLeft w:val="0"/>
      <w:marRight w:val="0"/>
      <w:marTop w:val="0"/>
      <w:marBottom w:val="0"/>
      <w:divBdr>
        <w:top w:val="none" w:sz="0" w:space="0" w:color="auto"/>
        <w:left w:val="none" w:sz="0" w:space="0" w:color="auto"/>
        <w:bottom w:val="none" w:sz="0" w:space="0" w:color="auto"/>
        <w:right w:val="none" w:sz="0" w:space="0" w:color="auto"/>
      </w:divBdr>
    </w:div>
    <w:div w:id="1367875082">
      <w:bodyDiv w:val="1"/>
      <w:marLeft w:val="0"/>
      <w:marRight w:val="0"/>
      <w:marTop w:val="0"/>
      <w:marBottom w:val="0"/>
      <w:divBdr>
        <w:top w:val="none" w:sz="0" w:space="0" w:color="auto"/>
        <w:left w:val="none" w:sz="0" w:space="0" w:color="auto"/>
        <w:bottom w:val="none" w:sz="0" w:space="0" w:color="auto"/>
        <w:right w:val="none" w:sz="0" w:space="0" w:color="auto"/>
      </w:divBdr>
      <w:divsChild>
        <w:div w:id="2048528797">
          <w:marLeft w:val="0"/>
          <w:marRight w:val="0"/>
          <w:marTop w:val="0"/>
          <w:marBottom w:val="0"/>
          <w:divBdr>
            <w:top w:val="none" w:sz="0" w:space="0" w:color="auto"/>
            <w:left w:val="none" w:sz="0" w:space="0" w:color="auto"/>
            <w:bottom w:val="none" w:sz="0" w:space="0" w:color="auto"/>
            <w:right w:val="none" w:sz="0" w:space="0" w:color="auto"/>
          </w:divBdr>
        </w:div>
      </w:divsChild>
    </w:div>
    <w:div w:id="1368331846">
      <w:bodyDiv w:val="1"/>
      <w:marLeft w:val="0"/>
      <w:marRight w:val="0"/>
      <w:marTop w:val="0"/>
      <w:marBottom w:val="0"/>
      <w:divBdr>
        <w:top w:val="none" w:sz="0" w:space="0" w:color="auto"/>
        <w:left w:val="none" w:sz="0" w:space="0" w:color="auto"/>
        <w:bottom w:val="none" w:sz="0" w:space="0" w:color="auto"/>
        <w:right w:val="none" w:sz="0" w:space="0" w:color="auto"/>
      </w:divBdr>
    </w:div>
    <w:div w:id="1368336672">
      <w:bodyDiv w:val="1"/>
      <w:marLeft w:val="0"/>
      <w:marRight w:val="0"/>
      <w:marTop w:val="0"/>
      <w:marBottom w:val="0"/>
      <w:divBdr>
        <w:top w:val="none" w:sz="0" w:space="0" w:color="auto"/>
        <w:left w:val="none" w:sz="0" w:space="0" w:color="auto"/>
        <w:bottom w:val="none" w:sz="0" w:space="0" w:color="auto"/>
        <w:right w:val="none" w:sz="0" w:space="0" w:color="auto"/>
      </w:divBdr>
    </w:div>
    <w:div w:id="1368749882">
      <w:bodyDiv w:val="1"/>
      <w:marLeft w:val="0"/>
      <w:marRight w:val="0"/>
      <w:marTop w:val="0"/>
      <w:marBottom w:val="0"/>
      <w:divBdr>
        <w:top w:val="none" w:sz="0" w:space="0" w:color="auto"/>
        <w:left w:val="none" w:sz="0" w:space="0" w:color="auto"/>
        <w:bottom w:val="none" w:sz="0" w:space="0" w:color="auto"/>
        <w:right w:val="none" w:sz="0" w:space="0" w:color="auto"/>
      </w:divBdr>
      <w:divsChild>
        <w:div w:id="2078699980">
          <w:marLeft w:val="0"/>
          <w:marRight w:val="0"/>
          <w:marTop w:val="0"/>
          <w:marBottom w:val="0"/>
          <w:divBdr>
            <w:top w:val="none" w:sz="0" w:space="0" w:color="auto"/>
            <w:left w:val="none" w:sz="0" w:space="0" w:color="auto"/>
            <w:bottom w:val="none" w:sz="0" w:space="0" w:color="auto"/>
            <w:right w:val="none" w:sz="0" w:space="0" w:color="auto"/>
          </w:divBdr>
        </w:div>
      </w:divsChild>
    </w:div>
    <w:div w:id="1369522658">
      <w:bodyDiv w:val="1"/>
      <w:marLeft w:val="0"/>
      <w:marRight w:val="0"/>
      <w:marTop w:val="0"/>
      <w:marBottom w:val="0"/>
      <w:divBdr>
        <w:top w:val="none" w:sz="0" w:space="0" w:color="auto"/>
        <w:left w:val="none" w:sz="0" w:space="0" w:color="auto"/>
        <w:bottom w:val="none" w:sz="0" w:space="0" w:color="auto"/>
        <w:right w:val="none" w:sz="0" w:space="0" w:color="auto"/>
      </w:divBdr>
    </w:div>
    <w:div w:id="1369574446">
      <w:bodyDiv w:val="1"/>
      <w:marLeft w:val="0"/>
      <w:marRight w:val="0"/>
      <w:marTop w:val="0"/>
      <w:marBottom w:val="0"/>
      <w:divBdr>
        <w:top w:val="none" w:sz="0" w:space="0" w:color="auto"/>
        <w:left w:val="none" w:sz="0" w:space="0" w:color="auto"/>
        <w:bottom w:val="none" w:sz="0" w:space="0" w:color="auto"/>
        <w:right w:val="none" w:sz="0" w:space="0" w:color="auto"/>
      </w:divBdr>
    </w:div>
    <w:div w:id="1369841597">
      <w:bodyDiv w:val="1"/>
      <w:marLeft w:val="0"/>
      <w:marRight w:val="0"/>
      <w:marTop w:val="0"/>
      <w:marBottom w:val="0"/>
      <w:divBdr>
        <w:top w:val="none" w:sz="0" w:space="0" w:color="auto"/>
        <w:left w:val="none" w:sz="0" w:space="0" w:color="auto"/>
        <w:bottom w:val="none" w:sz="0" w:space="0" w:color="auto"/>
        <w:right w:val="none" w:sz="0" w:space="0" w:color="auto"/>
      </w:divBdr>
    </w:div>
    <w:div w:id="1370715589">
      <w:bodyDiv w:val="1"/>
      <w:marLeft w:val="0"/>
      <w:marRight w:val="0"/>
      <w:marTop w:val="0"/>
      <w:marBottom w:val="0"/>
      <w:divBdr>
        <w:top w:val="none" w:sz="0" w:space="0" w:color="auto"/>
        <w:left w:val="none" w:sz="0" w:space="0" w:color="auto"/>
        <w:bottom w:val="none" w:sz="0" w:space="0" w:color="auto"/>
        <w:right w:val="none" w:sz="0" w:space="0" w:color="auto"/>
      </w:divBdr>
    </w:div>
    <w:div w:id="1370841074">
      <w:bodyDiv w:val="1"/>
      <w:marLeft w:val="0"/>
      <w:marRight w:val="0"/>
      <w:marTop w:val="0"/>
      <w:marBottom w:val="0"/>
      <w:divBdr>
        <w:top w:val="none" w:sz="0" w:space="0" w:color="auto"/>
        <w:left w:val="none" w:sz="0" w:space="0" w:color="auto"/>
        <w:bottom w:val="none" w:sz="0" w:space="0" w:color="auto"/>
        <w:right w:val="none" w:sz="0" w:space="0" w:color="auto"/>
      </w:divBdr>
    </w:div>
    <w:div w:id="1371494398">
      <w:bodyDiv w:val="1"/>
      <w:marLeft w:val="0"/>
      <w:marRight w:val="0"/>
      <w:marTop w:val="0"/>
      <w:marBottom w:val="0"/>
      <w:divBdr>
        <w:top w:val="none" w:sz="0" w:space="0" w:color="auto"/>
        <w:left w:val="none" w:sz="0" w:space="0" w:color="auto"/>
        <w:bottom w:val="none" w:sz="0" w:space="0" w:color="auto"/>
        <w:right w:val="none" w:sz="0" w:space="0" w:color="auto"/>
      </w:divBdr>
      <w:divsChild>
        <w:div w:id="974943255">
          <w:marLeft w:val="0"/>
          <w:marRight w:val="0"/>
          <w:marTop w:val="0"/>
          <w:marBottom w:val="0"/>
          <w:divBdr>
            <w:top w:val="none" w:sz="0" w:space="0" w:color="auto"/>
            <w:left w:val="none" w:sz="0" w:space="0" w:color="auto"/>
            <w:bottom w:val="none" w:sz="0" w:space="0" w:color="auto"/>
            <w:right w:val="none" w:sz="0" w:space="0" w:color="auto"/>
          </w:divBdr>
        </w:div>
      </w:divsChild>
    </w:div>
    <w:div w:id="1371566531">
      <w:bodyDiv w:val="1"/>
      <w:marLeft w:val="0"/>
      <w:marRight w:val="0"/>
      <w:marTop w:val="0"/>
      <w:marBottom w:val="0"/>
      <w:divBdr>
        <w:top w:val="none" w:sz="0" w:space="0" w:color="auto"/>
        <w:left w:val="none" w:sz="0" w:space="0" w:color="auto"/>
        <w:bottom w:val="none" w:sz="0" w:space="0" w:color="auto"/>
        <w:right w:val="none" w:sz="0" w:space="0" w:color="auto"/>
      </w:divBdr>
    </w:div>
    <w:div w:id="1372342165">
      <w:bodyDiv w:val="1"/>
      <w:marLeft w:val="0"/>
      <w:marRight w:val="0"/>
      <w:marTop w:val="0"/>
      <w:marBottom w:val="0"/>
      <w:divBdr>
        <w:top w:val="none" w:sz="0" w:space="0" w:color="auto"/>
        <w:left w:val="none" w:sz="0" w:space="0" w:color="auto"/>
        <w:bottom w:val="none" w:sz="0" w:space="0" w:color="auto"/>
        <w:right w:val="none" w:sz="0" w:space="0" w:color="auto"/>
      </w:divBdr>
    </w:div>
    <w:div w:id="1372415471">
      <w:bodyDiv w:val="1"/>
      <w:marLeft w:val="0"/>
      <w:marRight w:val="0"/>
      <w:marTop w:val="0"/>
      <w:marBottom w:val="0"/>
      <w:divBdr>
        <w:top w:val="none" w:sz="0" w:space="0" w:color="auto"/>
        <w:left w:val="none" w:sz="0" w:space="0" w:color="auto"/>
        <w:bottom w:val="none" w:sz="0" w:space="0" w:color="auto"/>
        <w:right w:val="none" w:sz="0" w:space="0" w:color="auto"/>
      </w:divBdr>
    </w:div>
    <w:div w:id="1372607930">
      <w:bodyDiv w:val="1"/>
      <w:marLeft w:val="0"/>
      <w:marRight w:val="0"/>
      <w:marTop w:val="0"/>
      <w:marBottom w:val="0"/>
      <w:divBdr>
        <w:top w:val="none" w:sz="0" w:space="0" w:color="auto"/>
        <w:left w:val="none" w:sz="0" w:space="0" w:color="auto"/>
        <w:bottom w:val="none" w:sz="0" w:space="0" w:color="auto"/>
        <w:right w:val="none" w:sz="0" w:space="0" w:color="auto"/>
      </w:divBdr>
      <w:divsChild>
        <w:div w:id="253171152">
          <w:marLeft w:val="0"/>
          <w:marRight w:val="0"/>
          <w:marTop w:val="0"/>
          <w:marBottom w:val="0"/>
          <w:divBdr>
            <w:top w:val="none" w:sz="0" w:space="0" w:color="auto"/>
            <w:left w:val="none" w:sz="0" w:space="0" w:color="auto"/>
            <w:bottom w:val="none" w:sz="0" w:space="0" w:color="auto"/>
            <w:right w:val="none" w:sz="0" w:space="0" w:color="auto"/>
          </w:divBdr>
        </w:div>
      </w:divsChild>
    </w:div>
    <w:div w:id="1373309478">
      <w:bodyDiv w:val="1"/>
      <w:marLeft w:val="0"/>
      <w:marRight w:val="0"/>
      <w:marTop w:val="0"/>
      <w:marBottom w:val="0"/>
      <w:divBdr>
        <w:top w:val="none" w:sz="0" w:space="0" w:color="auto"/>
        <w:left w:val="none" w:sz="0" w:space="0" w:color="auto"/>
        <w:bottom w:val="none" w:sz="0" w:space="0" w:color="auto"/>
        <w:right w:val="none" w:sz="0" w:space="0" w:color="auto"/>
      </w:divBdr>
    </w:div>
    <w:div w:id="1373725243">
      <w:bodyDiv w:val="1"/>
      <w:marLeft w:val="0"/>
      <w:marRight w:val="0"/>
      <w:marTop w:val="0"/>
      <w:marBottom w:val="0"/>
      <w:divBdr>
        <w:top w:val="none" w:sz="0" w:space="0" w:color="auto"/>
        <w:left w:val="none" w:sz="0" w:space="0" w:color="auto"/>
        <w:bottom w:val="none" w:sz="0" w:space="0" w:color="auto"/>
        <w:right w:val="none" w:sz="0" w:space="0" w:color="auto"/>
      </w:divBdr>
      <w:divsChild>
        <w:div w:id="189296263">
          <w:marLeft w:val="0"/>
          <w:marRight w:val="0"/>
          <w:marTop w:val="0"/>
          <w:marBottom w:val="0"/>
          <w:divBdr>
            <w:top w:val="none" w:sz="0" w:space="0" w:color="auto"/>
            <w:left w:val="none" w:sz="0" w:space="0" w:color="auto"/>
            <w:bottom w:val="none" w:sz="0" w:space="0" w:color="auto"/>
            <w:right w:val="none" w:sz="0" w:space="0" w:color="auto"/>
          </w:divBdr>
        </w:div>
      </w:divsChild>
    </w:div>
    <w:div w:id="1373769377">
      <w:bodyDiv w:val="1"/>
      <w:marLeft w:val="0"/>
      <w:marRight w:val="0"/>
      <w:marTop w:val="0"/>
      <w:marBottom w:val="0"/>
      <w:divBdr>
        <w:top w:val="none" w:sz="0" w:space="0" w:color="auto"/>
        <w:left w:val="none" w:sz="0" w:space="0" w:color="auto"/>
        <w:bottom w:val="none" w:sz="0" w:space="0" w:color="auto"/>
        <w:right w:val="none" w:sz="0" w:space="0" w:color="auto"/>
      </w:divBdr>
    </w:div>
    <w:div w:id="1374039673">
      <w:bodyDiv w:val="1"/>
      <w:marLeft w:val="0"/>
      <w:marRight w:val="0"/>
      <w:marTop w:val="0"/>
      <w:marBottom w:val="0"/>
      <w:divBdr>
        <w:top w:val="none" w:sz="0" w:space="0" w:color="auto"/>
        <w:left w:val="none" w:sz="0" w:space="0" w:color="auto"/>
        <w:bottom w:val="none" w:sz="0" w:space="0" w:color="auto"/>
        <w:right w:val="none" w:sz="0" w:space="0" w:color="auto"/>
      </w:divBdr>
    </w:div>
    <w:div w:id="1374040378">
      <w:bodyDiv w:val="1"/>
      <w:marLeft w:val="0"/>
      <w:marRight w:val="0"/>
      <w:marTop w:val="0"/>
      <w:marBottom w:val="0"/>
      <w:divBdr>
        <w:top w:val="none" w:sz="0" w:space="0" w:color="auto"/>
        <w:left w:val="none" w:sz="0" w:space="0" w:color="auto"/>
        <w:bottom w:val="none" w:sz="0" w:space="0" w:color="auto"/>
        <w:right w:val="none" w:sz="0" w:space="0" w:color="auto"/>
      </w:divBdr>
    </w:div>
    <w:div w:id="1374619956">
      <w:bodyDiv w:val="1"/>
      <w:marLeft w:val="0"/>
      <w:marRight w:val="0"/>
      <w:marTop w:val="0"/>
      <w:marBottom w:val="0"/>
      <w:divBdr>
        <w:top w:val="none" w:sz="0" w:space="0" w:color="auto"/>
        <w:left w:val="none" w:sz="0" w:space="0" w:color="auto"/>
        <w:bottom w:val="none" w:sz="0" w:space="0" w:color="auto"/>
        <w:right w:val="none" w:sz="0" w:space="0" w:color="auto"/>
      </w:divBdr>
    </w:div>
    <w:div w:id="1374768228">
      <w:bodyDiv w:val="1"/>
      <w:marLeft w:val="0"/>
      <w:marRight w:val="0"/>
      <w:marTop w:val="0"/>
      <w:marBottom w:val="0"/>
      <w:divBdr>
        <w:top w:val="none" w:sz="0" w:space="0" w:color="auto"/>
        <w:left w:val="none" w:sz="0" w:space="0" w:color="auto"/>
        <w:bottom w:val="none" w:sz="0" w:space="0" w:color="auto"/>
        <w:right w:val="none" w:sz="0" w:space="0" w:color="auto"/>
      </w:divBdr>
    </w:div>
    <w:div w:id="1374845366">
      <w:bodyDiv w:val="1"/>
      <w:marLeft w:val="0"/>
      <w:marRight w:val="0"/>
      <w:marTop w:val="0"/>
      <w:marBottom w:val="0"/>
      <w:divBdr>
        <w:top w:val="none" w:sz="0" w:space="0" w:color="auto"/>
        <w:left w:val="none" w:sz="0" w:space="0" w:color="auto"/>
        <w:bottom w:val="none" w:sz="0" w:space="0" w:color="auto"/>
        <w:right w:val="none" w:sz="0" w:space="0" w:color="auto"/>
      </w:divBdr>
    </w:div>
    <w:div w:id="1374891701">
      <w:bodyDiv w:val="1"/>
      <w:marLeft w:val="0"/>
      <w:marRight w:val="0"/>
      <w:marTop w:val="0"/>
      <w:marBottom w:val="0"/>
      <w:divBdr>
        <w:top w:val="none" w:sz="0" w:space="0" w:color="auto"/>
        <w:left w:val="none" w:sz="0" w:space="0" w:color="auto"/>
        <w:bottom w:val="none" w:sz="0" w:space="0" w:color="auto"/>
        <w:right w:val="none" w:sz="0" w:space="0" w:color="auto"/>
      </w:divBdr>
    </w:div>
    <w:div w:id="1374964141">
      <w:bodyDiv w:val="1"/>
      <w:marLeft w:val="0"/>
      <w:marRight w:val="0"/>
      <w:marTop w:val="0"/>
      <w:marBottom w:val="0"/>
      <w:divBdr>
        <w:top w:val="none" w:sz="0" w:space="0" w:color="auto"/>
        <w:left w:val="none" w:sz="0" w:space="0" w:color="auto"/>
        <w:bottom w:val="none" w:sz="0" w:space="0" w:color="auto"/>
        <w:right w:val="none" w:sz="0" w:space="0" w:color="auto"/>
      </w:divBdr>
    </w:div>
    <w:div w:id="1375691895">
      <w:bodyDiv w:val="1"/>
      <w:marLeft w:val="0"/>
      <w:marRight w:val="0"/>
      <w:marTop w:val="0"/>
      <w:marBottom w:val="0"/>
      <w:divBdr>
        <w:top w:val="none" w:sz="0" w:space="0" w:color="auto"/>
        <w:left w:val="none" w:sz="0" w:space="0" w:color="auto"/>
        <w:bottom w:val="none" w:sz="0" w:space="0" w:color="auto"/>
        <w:right w:val="none" w:sz="0" w:space="0" w:color="auto"/>
      </w:divBdr>
    </w:div>
    <w:div w:id="1375737468">
      <w:bodyDiv w:val="1"/>
      <w:marLeft w:val="0"/>
      <w:marRight w:val="0"/>
      <w:marTop w:val="0"/>
      <w:marBottom w:val="0"/>
      <w:divBdr>
        <w:top w:val="none" w:sz="0" w:space="0" w:color="auto"/>
        <w:left w:val="none" w:sz="0" w:space="0" w:color="auto"/>
        <w:bottom w:val="none" w:sz="0" w:space="0" w:color="auto"/>
        <w:right w:val="none" w:sz="0" w:space="0" w:color="auto"/>
      </w:divBdr>
    </w:div>
    <w:div w:id="1376343821">
      <w:bodyDiv w:val="1"/>
      <w:marLeft w:val="0"/>
      <w:marRight w:val="0"/>
      <w:marTop w:val="0"/>
      <w:marBottom w:val="0"/>
      <w:divBdr>
        <w:top w:val="none" w:sz="0" w:space="0" w:color="auto"/>
        <w:left w:val="none" w:sz="0" w:space="0" w:color="auto"/>
        <w:bottom w:val="none" w:sz="0" w:space="0" w:color="auto"/>
        <w:right w:val="none" w:sz="0" w:space="0" w:color="auto"/>
      </w:divBdr>
    </w:div>
    <w:div w:id="1376546908">
      <w:bodyDiv w:val="1"/>
      <w:marLeft w:val="0"/>
      <w:marRight w:val="0"/>
      <w:marTop w:val="0"/>
      <w:marBottom w:val="0"/>
      <w:divBdr>
        <w:top w:val="none" w:sz="0" w:space="0" w:color="auto"/>
        <w:left w:val="none" w:sz="0" w:space="0" w:color="auto"/>
        <w:bottom w:val="none" w:sz="0" w:space="0" w:color="auto"/>
        <w:right w:val="none" w:sz="0" w:space="0" w:color="auto"/>
      </w:divBdr>
    </w:div>
    <w:div w:id="1376733528">
      <w:bodyDiv w:val="1"/>
      <w:marLeft w:val="0"/>
      <w:marRight w:val="0"/>
      <w:marTop w:val="0"/>
      <w:marBottom w:val="0"/>
      <w:divBdr>
        <w:top w:val="none" w:sz="0" w:space="0" w:color="auto"/>
        <w:left w:val="none" w:sz="0" w:space="0" w:color="auto"/>
        <w:bottom w:val="none" w:sz="0" w:space="0" w:color="auto"/>
        <w:right w:val="none" w:sz="0" w:space="0" w:color="auto"/>
      </w:divBdr>
    </w:div>
    <w:div w:id="1376809392">
      <w:bodyDiv w:val="1"/>
      <w:marLeft w:val="0"/>
      <w:marRight w:val="0"/>
      <w:marTop w:val="0"/>
      <w:marBottom w:val="0"/>
      <w:divBdr>
        <w:top w:val="none" w:sz="0" w:space="0" w:color="auto"/>
        <w:left w:val="none" w:sz="0" w:space="0" w:color="auto"/>
        <w:bottom w:val="none" w:sz="0" w:space="0" w:color="auto"/>
        <w:right w:val="none" w:sz="0" w:space="0" w:color="auto"/>
      </w:divBdr>
    </w:div>
    <w:div w:id="1376810436">
      <w:bodyDiv w:val="1"/>
      <w:marLeft w:val="0"/>
      <w:marRight w:val="0"/>
      <w:marTop w:val="0"/>
      <w:marBottom w:val="0"/>
      <w:divBdr>
        <w:top w:val="none" w:sz="0" w:space="0" w:color="auto"/>
        <w:left w:val="none" w:sz="0" w:space="0" w:color="auto"/>
        <w:bottom w:val="none" w:sz="0" w:space="0" w:color="auto"/>
        <w:right w:val="none" w:sz="0" w:space="0" w:color="auto"/>
      </w:divBdr>
    </w:div>
    <w:div w:id="1376855951">
      <w:bodyDiv w:val="1"/>
      <w:marLeft w:val="0"/>
      <w:marRight w:val="0"/>
      <w:marTop w:val="0"/>
      <w:marBottom w:val="0"/>
      <w:divBdr>
        <w:top w:val="none" w:sz="0" w:space="0" w:color="auto"/>
        <w:left w:val="none" w:sz="0" w:space="0" w:color="auto"/>
        <w:bottom w:val="none" w:sz="0" w:space="0" w:color="auto"/>
        <w:right w:val="none" w:sz="0" w:space="0" w:color="auto"/>
      </w:divBdr>
    </w:div>
    <w:div w:id="1376857881">
      <w:bodyDiv w:val="1"/>
      <w:marLeft w:val="0"/>
      <w:marRight w:val="0"/>
      <w:marTop w:val="0"/>
      <w:marBottom w:val="0"/>
      <w:divBdr>
        <w:top w:val="none" w:sz="0" w:space="0" w:color="auto"/>
        <w:left w:val="none" w:sz="0" w:space="0" w:color="auto"/>
        <w:bottom w:val="none" w:sz="0" w:space="0" w:color="auto"/>
        <w:right w:val="none" w:sz="0" w:space="0" w:color="auto"/>
      </w:divBdr>
    </w:div>
    <w:div w:id="1377777987">
      <w:bodyDiv w:val="1"/>
      <w:marLeft w:val="0"/>
      <w:marRight w:val="0"/>
      <w:marTop w:val="0"/>
      <w:marBottom w:val="0"/>
      <w:divBdr>
        <w:top w:val="none" w:sz="0" w:space="0" w:color="auto"/>
        <w:left w:val="none" w:sz="0" w:space="0" w:color="auto"/>
        <w:bottom w:val="none" w:sz="0" w:space="0" w:color="auto"/>
        <w:right w:val="none" w:sz="0" w:space="0" w:color="auto"/>
      </w:divBdr>
    </w:div>
    <w:div w:id="1377853059">
      <w:bodyDiv w:val="1"/>
      <w:marLeft w:val="0"/>
      <w:marRight w:val="0"/>
      <w:marTop w:val="0"/>
      <w:marBottom w:val="0"/>
      <w:divBdr>
        <w:top w:val="none" w:sz="0" w:space="0" w:color="auto"/>
        <w:left w:val="none" w:sz="0" w:space="0" w:color="auto"/>
        <w:bottom w:val="none" w:sz="0" w:space="0" w:color="auto"/>
        <w:right w:val="none" w:sz="0" w:space="0" w:color="auto"/>
      </w:divBdr>
    </w:div>
    <w:div w:id="1377899376">
      <w:bodyDiv w:val="1"/>
      <w:marLeft w:val="0"/>
      <w:marRight w:val="0"/>
      <w:marTop w:val="0"/>
      <w:marBottom w:val="0"/>
      <w:divBdr>
        <w:top w:val="none" w:sz="0" w:space="0" w:color="auto"/>
        <w:left w:val="none" w:sz="0" w:space="0" w:color="auto"/>
        <w:bottom w:val="none" w:sz="0" w:space="0" w:color="auto"/>
        <w:right w:val="none" w:sz="0" w:space="0" w:color="auto"/>
      </w:divBdr>
    </w:div>
    <w:div w:id="1377968736">
      <w:bodyDiv w:val="1"/>
      <w:marLeft w:val="0"/>
      <w:marRight w:val="0"/>
      <w:marTop w:val="0"/>
      <w:marBottom w:val="0"/>
      <w:divBdr>
        <w:top w:val="none" w:sz="0" w:space="0" w:color="auto"/>
        <w:left w:val="none" w:sz="0" w:space="0" w:color="auto"/>
        <w:bottom w:val="none" w:sz="0" w:space="0" w:color="auto"/>
        <w:right w:val="none" w:sz="0" w:space="0" w:color="auto"/>
      </w:divBdr>
    </w:div>
    <w:div w:id="1378243147">
      <w:bodyDiv w:val="1"/>
      <w:marLeft w:val="0"/>
      <w:marRight w:val="0"/>
      <w:marTop w:val="0"/>
      <w:marBottom w:val="0"/>
      <w:divBdr>
        <w:top w:val="none" w:sz="0" w:space="0" w:color="auto"/>
        <w:left w:val="none" w:sz="0" w:space="0" w:color="auto"/>
        <w:bottom w:val="none" w:sz="0" w:space="0" w:color="auto"/>
        <w:right w:val="none" w:sz="0" w:space="0" w:color="auto"/>
      </w:divBdr>
    </w:div>
    <w:div w:id="1378507228">
      <w:bodyDiv w:val="1"/>
      <w:marLeft w:val="0"/>
      <w:marRight w:val="0"/>
      <w:marTop w:val="0"/>
      <w:marBottom w:val="0"/>
      <w:divBdr>
        <w:top w:val="none" w:sz="0" w:space="0" w:color="auto"/>
        <w:left w:val="none" w:sz="0" w:space="0" w:color="auto"/>
        <w:bottom w:val="none" w:sz="0" w:space="0" w:color="auto"/>
        <w:right w:val="none" w:sz="0" w:space="0" w:color="auto"/>
      </w:divBdr>
    </w:div>
    <w:div w:id="1378696356">
      <w:bodyDiv w:val="1"/>
      <w:marLeft w:val="0"/>
      <w:marRight w:val="0"/>
      <w:marTop w:val="0"/>
      <w:marBottom w:val="0"/>
      <w:divBdr>
        <w:top w:val="none" w:sz="0" w:space="0" w:color="auto"/>
        <w:left w:val="none" w:sz="0" w:space="0" w:color="auto"/>
        <w:bottom w:val="none" w:sz="0" w:space="0" w:color="auto"/>
        <w:right w:val="none" w:sz="0" w:space="0" w:color="auto"/>
      </w:divBdr>
    </w:div>
    <w:div w:id="1379084170">
      <w:bodyDiv w:val="1"/>
      <w:marLeft w:val="0"/>
      <w:marRight w:val="0"/>
      <w:marTop w:val="0"/>
      <w:marBottom w:val="0"/>
      <w:divBdr>
        <w:top w:val="none" w:sz="0" w:space="0" w:color="auto"/>
        <w:left w:val="none" w:sz="0" w:space="0" w:color="auto"/>
        <w:bottom w:val="none" w:sz="0" w:space="0" w:color="auto"/>
        <w:right w:val="none" w:sz="0" w:space="0" w:color="auto"/>
      </w:divBdr>
    </w:div>
    <w:div w:id="1379208700">
      <w:bodyDiv w:val="1"/>
      <w:marLeft w:val="0"/>
      <w:marRight w:val="0"/>
      <w:marTop w:val="0"/>
      <w:marBottom w:val="0"/>
      <w:divBdr>
        <w:top w:val="none" w:sz="0" w:space="0" w:color="auto"/>
        <w:left w:val="none" w:sz="0" w:space="0" w:color="auto"/>
        <w:bottom w:val="none" w:sz="0" w:space="0" w:color="auto"/>
        <w:right w:val="none" w:sz="0" w:space="0" w:color="auto"/>
      </w:divBdr>
    </w:div>
    <w:div w:id="1379403298">
      <w:bodyDiv w:val="1"/>
      <w:marLeft w:val="0"/>
      <w:marRight w:val="0"/>
      <w:marTop w:val="0"/>
      <w:marBottom w:val="0"/>
      <w:divBdr>
        <w:top w:val="none" w:sz="0" w:space="0" w:color="auto"/>
        <w:left w:val="none" w:sz="0" w:space="0" w:color="auto"/>
        <w:bottom w:val="none" w:sz="0" w:space="0" w:color="auto"/>
        <w:right w:val="none" w:sz="0" w:space="0" w:color="auto"/>
      </w:divBdr>
      <w:divsChild>
        <w:div w:id="2131240785">
          <w:marLeft w:val="0"/>
          <w:marRight w:val="0"/>
          <w:marTop w:val="0"/>
          <w:marBottom w:val="0"/>
          <w:divBdr>
            <w:top w:val="none" w:sz="0" w:space="0" w:color="auto"/>
            <w:left w:val="none" w:sz="0" w:space="0" w:color="auto"/>
            <w:bottom w:val="none" w:sz="0" w:space="0" w:color="auto"/>
            <w:right w:val="none" w:sz="0" w:space="0" w:color="auto"/>
          </w:divBdr>
        </w:div>
      </w:divsChild>
    </w:div>
    <w:div w:id="1379622609">
      <w:bodyDiv w:val="1"/>
      <w:marLeft w:val="0"/>
      <w:marRight w:val="0"/>
      <w:marTop w:val="0"/>
      <w:marBottom w:val="0"/>
      <w:divBdr>
        <w:top w:val="none" w:sz="0" w:space="0" w:color="auto"/>
        <w:left w:val="none" w:sz="0" w:space="0" w:color="auto"/>
        <w:bottom w:val="none" w:sz="0" w:space="0" w:color="auto"/>
        <w:right w:val="none" w:sz="0" w:space="0" w:color="auto"/>
      </w:divBdr>
    </w:div>
    <w:div w:id="1379625768">
      <w:bodyDiv w:val="1"/>
      <w:marLeft w:val="0"/>
      <w:marRight w:val="0"/>
      <w:marTop w:val="0"/>
      <w:marBottom w:val="0"/>
      <w:divBdr>
        <w:top w:val="none" w:sz="0" w:space="0" w:color="auto"/>
        <w:left w:val="none" w:sz="0" w:space="0" w:color="auto"/>
        <w:bottom w:val="none" w:sz="0" w:space="0" w:color="auto"/>
        <w:right w:val="none" w:sz="0" w:space="0" w:color="auto"/>
      </w:divBdr>
    </w:div>
    <w:div w:id="1379937650">
      <w:bodyDiv w:val="1"/>
      <w:marLeft w:val="0"/>
      <w:marRight w:val="0"/>
      <w:marTop w:val="0"/>
      <w:marBottom w:val="0"/>
      <w:divBdr>
        <w:top w:val="none" w:sz="0" w:space="0" w:color="auto"/>
        <w:left w:val="none" w:sz="0" w:space="0" w:color="auto"/>
        <w:bottom w:val="none" w:sz="0" w:space="0" w:color="auto"/>
        <w:right w:val="none" w:sz="0" w:space="0" w:color="auto"/>
      </w:divBdr>
    </w:div>
    <w:div w:id="1380082944">
      <w:bodyDiv w:val="1"/>
      <w:marLeft w:val="0"/>
      <w:marRight w:val="0"/>
      <w:marTop w:val="0"/>
      <w:marBottom w:val="0"/>
      <w:divBdr>
        <w:top w:val="none" w:sz="0" w:space="0" w:color="auto"/>
        <w:left w:val="none" w:sz="0" w:space="0" w:color="auto"/>
        <w:bottom w:val="none" w:sz="0" w:space="0" w:color="auto"/>
        <w:right w:val="none" w:sz="0" w:space="0" w:color="auto"/>
      </w:divBdr>
    </w:div>
    <w:div w:id="1380085029">
      <w:bodyDiv w:val="1"/>
      <w:marLeft w:val="0"/>
      <w:marRight w:val="0"/>
      <w:marTop w:val="0"/>
      <w:marBottom w:val="0"/>
      <w:divBdr>
        <w:top w:val="none" w:sz="0" w:space="0" w:color="auto"/>
        <w:left w:val="none" w:sz="0" w:space="0" w:color="auto"/>
        <w:bottom w:val="none" w:sz="0" w:space="0" w:color="auto"/>
        <w:right w:val="none" w:sz="0" w:space="0" w:color="auto"/>
      </w:divBdr>
    </w:div>
    <w:div w:id="1380130341">
      <w:bodyDiv w:val="1"/>
      <w:marLeft w:val="0"/>
      <w:marRight w:val="0"/>
      <w:marTop w:val="0"/>
      <w:marBottom w:val="0"/>
      <w:divBdr>
        <w:top w:val="none" w:sz="0" w:space="0" w:color="auto"/>
        <w:left w:val="none" w:sz="0" w:space="0" w:color="auto"/>
        <w:bottom w:val="none" w:sz="0" w:space="0" w:color="auto"/>
        <w:right w:val="none" w:sz="0" w:space="0" w:color="auto"/>
      </w:divBdr>
    </w:div>
    <w:div w:id="1380133291">
      <w:bodyDiv w:val="1"/>
      <w:marLeft w:val="0"/>
      <w:marRight w:val="0"/>
      <w:marTop w:val="0"/>
      <w:marBottom w:val="0"/>
      <w:divBdr>
        <w:top w:val="none" w:sz="0" w:space="0" w:color="auto"/>
        <w:left w:val="none" w:sz="0" w:space="0" w:color="auto"/>
        <w:bottom w:val="none" w:sz="0" w:space="0" w:color="auto"/>
        <w:right w:val="none" w:sz="0" w:space="0" w:color="auto"/>
      </w:divBdr>
    </w:div>
    <w:div w:id="1380206226">
      <w:bodyDiv w:val="1"/>
      <w:marLeft w:val="0"/>
      <w:marRight w:val="0"/>
      <w:marTop w:val="0"/>
      <w:marBottom w:val="0"/>
      <w:divBdr>
        <w:top w:val="none" w:sz="0" w:space="0" w:color="auto"/>
        <w:left w:val="none" w:sz="0" w:space="0" w:color="auto"/>
        <w:bottom w:val="none" w:sz="0" w:space="0" w:color="auto"/>
        <w:right w:val="none" w:sz="0" w:space="0" w:color="auto"/>
      </w:divBdr>
    </w:div>
    <w:div w:id="1381397462">
      <w:bodyDiv w:val="1"/>
      <w:marLeft w:val="0"/>
      <w:marRight w:val="0"/>
      <w:marTop w:val="0"/>
      <w:marBottom w:val="0"/>
      <w:divBdr>
        <w:top w:val="none" w:sz="0" w:space="0" w:color="auto"/>
        <w:left w:val="none" w:sz="0" w:space="0" w:color="auto"/>
        <w:bottom w:val="none" w:sz="0" w:space="0" w:color="auto"/>
        <w:right w:val="none" w:sz="0" w:space="0" w:color="auto"/>
      </w:divBdr>
    </w:div>
    <w:div w:id="1381440062">
      <w:bodyDiv w:val="1"/>
      <w:marLeft w:val="0"/>
      <w:marRight w:val="0"/>
      <w:marTop w:val="0"/>
      <w:marBottom w:val="0"/>
      <w:divBdr>
        <w:top w:val="none" w:sz="0" w:space="0" w:color="auto"/>
        <w:left w:val="none" w:sz="0" w:space="0" w:color="auto"/>
        <w:bottom w:val="none" w:sz="0" w:space="0" w:color="auto"/>
        <w:right w:val="none" w:sz="0" w:space="0" w:color="auto"/>
      </w:divBdr>
    </w:div>
    <w:div w:id="1381440146">
      <w:bodyDiv w:val="1"/>
      <w:marLeft w:val="0"/>
      <w:marRight w:val="0"/>
      <w:marTop w:val="0"/>
      <w:marBottom w:val="0"/>
      <w:divBdr>
        <w:top w:val="none" w:sz="0" w:space="0" w:color="auto"/>
        <w:left w:val="none" w:sz="0" w:space="0" w:color="auto"/>
        <w:bottom w:val="none" w:sz="0" w:space="0" w:color="auto"/>
        <w:right w:val="none" w:sz="0" w:space="0" w:color="auto"/>
      </w:divBdr>
    </w:div>
    <w:div w:id="1381514849">
      <w:bodyDiv w:val="1"/>
      <w:marLeft w:val="0"/>
      <w:marRight w:val="0"/>
      <w:marTop w:val="0"/>
      <w:marBottom w:val="0"/>
      <w:divBdr>
        <w:top w:val="none" w:sz="0" w:space="0" w:color="auto"/>
        <w:left w:val="none" w:sz="0" w:space="0" w:color="auto"/>
        <w:bottom w:val="none" w:sz="0" w:space="0" w:color="auto"/>
        <w:right w:val="none" w:sz="0" w:space="0" w:color="auto"/>
      </w:divBdr>
      <w:divsChild>
        <w:div w:id="391078160">
          <w:marLeft w:val="0"/>
          <w:marRight w:val="0"/>
          <w:marTop w:val="0"/>
          <w:marBottom w:val="0"/>
          <w:divBdr>
            <w:top w:val="none" w:sz="0" w:space="0" w:color="auto"/>
            <w:left w:val="none" w:sz="0" w:space="0" w:color="auto"/>
            <w:bottom w:val="none" w:sz="0" w:space="0" w:color="auto"/>
            <w:right w:val="none" w:sz="0" w:space="0" w:color="auto"/>
          </w:divBdr>
        </w:div>
      </w:divsChild>
    </w:div>
    <w:div w:id="1381632867">
      <w:bodyDiv w:val="1"/>
      <w:marLeft w:val="0"/>
      <w:marRight w:val="0"/>
      <w:marTop w:val="0"/>
      <w:marBottom w:val="0"/>
      <w:divBdr>
        <w:top w:val="none" w:sz="0" w:space="0" w:color="auto"/>
        <w:left w:val="none" w:sz="0" w:space="0" w:color="auto"/>
        <w:bottom w:val="none" w:sz="0" w:space="0" w:color="auto"/>
        <w:right w:val="none" w:sz="0" w:space="0" w:color="auto"/>
      </w:divBdr>
    </w:div>
    <w:div w:id="1381633779">
      <w:bodyDiv w:val="1"/>
      <w:marLeft w:val="0"/>
      <w:marRight w:val="0"/>
      <w:marTop w:val="0"/>
      <w:marBottom w:val="0"/>
      <w:divBdr>
        <w:top w:val="none" w:sz="0" w:space="0" w:color="auto"/>
        <w:left w:val="none" w:sz="0" w:space="0" w:color="auto"/>
        <w:bottom w:val="none" w:sz="0" w:space="0" w:color="auto"/>
        <w:right w:val="none" w:sz="0" w:space="0" w:color="auto"/>
      </w:divBdr>
    </w:div>
    <w:div w:id="1381637497">
      <w:bodyDiv w:val="1"/>
      <w:marLeft w:val="0"/>
      <w:marRight w:val="0"/>
      <w:marTop w:val="0"/>
      <w:marBottom w:val="0"/>
      <w:divBdr>
        <w:top w:val="none" w:sz="0" w:space="0" w:color="auto"/>
        <w:left w:val="none" w:sz="0" w:space="0" w:color="auto"/>
        <w:bottom w:val="none" w:sz="0" w:space="0" w:color="auto"/>
        <w:right w:val="none" w:sz="0" w:space="0" w:color="auto"/>
      </w:divBdr>
    </w:div>
    <w:div w:id="1381713621">
      <w:bodyDiv w:val="1"/>
      <w:marLeft w:val="0"/>
      <w:marRight w:val="0"/>
      <w:marTop w:val="0"/>
      <w:marBottom w:val="0"/>
      <w:divBdr>
        <w:top w:val="none" w:sz="0" w:space="0" w:color="auto"/>
        <w:left w:val="none" w:sz="0" w:space="0" w:color="auto"/>
        <w:bottom w:val="none" w:sz="0" w:space="0" w:color="auto"/>
        <w:right w:val="none" w:sz="0" w:space="0" w:color="auto"/>
      </w:divBdr>
    </w:div>
    <w:div w:id="1382166116">
      <w:bodyDiv w:val="1"/>
      <w:marLeft w:val="0"/>
      <w:marRight w:val="0"/>
      <w:marTop w:val="0"/>
      <w:marBottom w:val="0"/>
      <w:divBdr>
        <w:top w:val="none" w:sz="0" w:space="0" w:color="auto"/>
        <w:left w:val="none" w:sz="0" w:space="0" w:color="auto"/>
        <w:bottom w:val="none" w:sz="0" w:space="0" w:color="auto"/>
        <w:right w:val="none" w:sz="0" w:space="0" w:color="auto"/>
      </w:divBdr>
    </w:div>
    <w:div w:id="1382168219">
      <w:bodyDiv w:val="1"/>
      <w:marLeft w:val="0"/>
      <w:marRight w:val="0"/>
      <w:marTop w:val="0"/>
      <w:marBottom w:val="0"/>
      <w:divBdr>
        <w:top w:val="none" w:sz="0" w:space="0" w:color="auto"/>
        <w:left w:val="none" w:sz="0" w:space="0" w:color="auto"/>
        <w:bottom w:val="none" w:sz="0" w:space="0" w:color="auto"/>
        <w:right w:val="none" w:sz="0" w:space="0" w:color="auto"/>
      </w:divBdr>
    </w:div>
    <w:div w:id="1382245448">
      <w:bodyDiv w:val="1"/>
      <w:marLeft w:val="0"/>
      <w:marRight w:val="0"/>
      <w:marTop w:val="0"/>
      <w:marBottom w:val="0"/>
      <w:divBdr>
        <w:top w:val="none" w:sz="0" w:space="0" w:color="auto"/>
        <w:left w:val="none" w:sz="0" w:space="0" w:color="auto"/>
        <w:bottom w:val="none" w:sz="0" w:space="0" w:color="auto"/>
        <w:right w:val="none" w:sz="0" w:space="0" w:color="auto"/>
      </w:divBdr>
      <w:divsChild>
        <w:div w:id="1696883357">
          <w:marLeft w:val="0"/>
          <w:marRight w:val="0"/>
          <w:marTop w:val="0"/>
          <w:marBottom w:val="0"/>
          <w:divBdr>
            <w:top w:val="none" w:sz="0" w:space="0" w:color="auto"/>
            <w:left w:val="none" w:sz="0" w:space="0" w:color="auto"/>
            <w:bottom w:val="none" w:sz="0" w:space="0" w:color="auto"/>
            <w:right w:val="none" w:sz="0" w:space="0" w:color="auto"/>
          </w:divBdr>
        </w:div>
      </w:divsChild>
    </w:div>
    <w:div w:id="1383138873">
      <w:bodyDiv w:val="1"/>
      <w:marLeft w:val="0"/>
      <w:marRight w:val="0"/>
      <w:marTop w:val="0"/>
      <w:marBottom w:val="0"/>
      <w:divBdr>
        <w:top w:val="none" w:sz="0" w:space="0" w:color="auto"/>
        <w:left w:val="none" w:sz="0" w:space="0" w:color="auto"/>
        <w:bottom w:val="none" w:sz="0" w:space="0" w:color="auto"/>
        <w:right w:val="none" w:sz="0" w:space="0" w:color="auto"/>
      </w:divBdr>
    </w:div>
    <w:div w:id="1383209174">
      <w:bodyDiv w:val="1"/>
      <w:marLeft w:val="0"/>
      <w:marRight w:val="0"/>
      <w:marTop w:val="0"/>
      <w:marBottom w:val="0"/>
      <w:divBdr>
        <w:top w:val="none" w:sz="0" w:space="0" w:color="auto"/>
        <w:left w:val="none" w:sz="0" w:space="0" w:color="auto"/>
        <w:bottom w:val="none" w:sz="0" w:space="0" w:color="auto"/>
        <w:right w:val="none" w:sz="0" w:space="0" w:color="auto"/>
      </w:divBdr>
    </w:div>
    <w:div w:id="1383211905">
      <w:bodyDiv w:val="1"/>
      <w:marLeft w:val="0"/>
      <w:marRight w:val="0"/>
      <w:marTop w:val="0"/>
      <w:marBottom w:val="0"/>
      <w:divBdr>
        <w:top w:val="none" w:sz="0" w:space="0" w:color="auto"/>
        <w:left w:val="none" w:sz="0" w:space="0" w:color="auto"/>
        <w:bottom w:val="none" w:sz="0" w:space="0" w:color="auto"/>
        <w:right w:val="none" w:sz="0" w:space="0" w:color="auto"/>
      </w:divBdr>
    </w:div>
    <w:div w:id="1383671913">
      <w:bodyDiv w:val="1"/>
      <w:marLeft w:val="0"/>
      <w:marRight w:val="0"/>
      <w:marTop w:val="0"/>
      <w:marBottom w:val="0"/>
      <w:divBdr>
        <w:top w:val="none" w:sz="0" w:space="0" w:color="auto"/>
        <w:left w:val="none" w:sz="0" w:space="0" w:color="auto"/>
        <w:bottom w:val="none" w:sz="0" w:space="0" w:color="auto"/>
        <w:right w:val="none" w:sz="0" w:space="0" w:color="auto"/>
      </w:divBdr>
    </w:div>
    <w:div w:id="1383864064">
      <w:bodyDiv w:val="1"/>
      <w:marLeft w:val="0"/>
      <w:marRight w:val="0"/>
      <w:marTop w:val="0"/>
      <w:marBottom w:val="0"/>
      <w:divBdr>
        <w:top w:val="none" w:sz="0" w:space="0" w:color="auto"/>
        <w:left w:val="none" w:sz="0" w:space="0" w:color="auto"/>
        <w:bottom w:val="none" w:sz="0" w:space="0" w:color="auto"/>
        <w:right w:val="none" w:sz="0" w:space="0" w:color="auto"/>
      </w:divBdr>
    </w:div>
    <w:div w:id="1384136837">
      <w:bodyDiv w:val="1"/>
      <w:marLeft w:val="0"/>
      <w:marRight w:val="0"/>
      <w:marTop w:val="0"/>
      <w:marBottom w:val="0"/>
      <w:divBdr>
        <w:top w:val="none" w:sz="0" w:space="0" w:color="auto"/>
        <w:left w:val="none" w:sz="0" w:space="0" w:color="auto"/>
        <w:bottom w:val="none" w:sz="0" w:space="0" w:color="auto"/>
        <w:right w:val="none" w:sz="0" w:space="0" w:color="auto"/>
      </w:divBdr>
    </w:div>
    <w:div w:id="1384448737">
      <w:bodyDiv w:val="1"/>
      <w:marLeft w:val="0"/>
      <w:marRight w:val="0"/>
      <w:marTop w:val="0"/>
      <w:marBottom w:val="0"/>
      <w:divBdr>
        <w:top w:val="none" w:sz="0" w:space="0" w:color="auto"/>
        <w:left w:val="none" w:sz="0" w:space="0" w:color="auto"/>
        <w:bottom w:val="none" w:sz="0" w:space="0" w:color="auto"/>
        <w:right w:val="none" w:sz="0" w:space="0" w:color="auto"/>
      </w:divBdr>
    </w:div>
    <w:div w:id="1384523472">
      <w:bodyDiv w:val="1"/>
      <w:marLeft w:val="0"/>
      <w:marRight w:val="0"/>
      <w:marTop w:val="0"/>
      <w:marBottom w:val="0"/>
      <w:divBdr>
        <w:top w:val="none" w:sz="0" w:space="0" w:color="auto"/>
        <w:left w:val="none" w:sz="0" w:space="0" w:color="auto"/>
        <w:bottom w:val="none" w:sz="0" w:space="0" w:color="auto"/>
        <w:right w:val="none" w:sz="0" w:space="0" w:color="auto"/>
      </w:divBdr>
    </w:div>
    <w:div w:id="1385057720">
      <w:bodyDiv w:val="1"/>
      <w:marLeft w:val="0"/>
      <w:marRight w:val="0"/>
      <w:marTop w:val="0"/>
      <w:marBottom w:val="0"/>
      <w:divBdr>
        <w:top w:val="none" w:sz="0" w:space="0" w:color="auto"/>
        <w:left w:val="none" w:sz="0" w:space="0" w:color="auto"/>
        <w:bottom w:val="none" w:sz="0" w:space="0" w:color="auto"/>
        <w:right w:val="none" w:sz="0" w:space="0" w:color="auto"/>
      </w:divBdr>
    </w:div>
    <w:div w:id="1385133960">
      <w:bodyDiv w:val="1"/>
      <w:marLeft w:val="0"/>
      <w:marRight w:val="0"/>
      <w:marTop w:val="0"/>
      <w:marBottom w:val="0"/>
      <w:divBdr>
        <w:top w:val="none" w:sz="0" w:space="0" w:color="auto"/>
        <w:left w:val="none" w:sz="0" w:space="0" w:color="auto"/>
        <w:bottom w:val="none" w:sz="0" w:space="0" w:color="auto"/>
        <w:right w:val="none" w:sz="0" w:space="0" w:color="auto"/>
      </w:divBdr>
    </w:div>
    <w:div w:id="1385715808">
      <w:bodyDiv w:val="1"/>
      <w:marLeft w:val="0"/>
      <w:marRight w:val="0"/>
      <w:marTop w:val="0"/>
      <w:marBottom w:val="0"/>
      <w:divBdr>
        <w:top w:val="none" w:sz="0" w:space="0" w:color="auto"/>
        <w:left w:val="none" w:sz="0" w:space="0" w:color="auto"/>
        <w:bottom w:val="none" w:sz="0" w:space="0" w:color="auto"/>
        <w:right w:val="none" w:sz="0" w:space="0" w:color="auto"/>
      </w:divBdr>
    </w:div>
    <w:div w:id="1385904400">
      <w:bodyDiv w:val="1"/>
      <w:marLeft w:val="0"/>
      <w:marRight w:val="0"/>
      <w:marTop w:val="0"/>
      <w:marBottom w:val="0"/>
      <w:divBdr>
        <w:top w:val="none" w:sz="0" w:space="0" w:color="auto"/>
        <w:left w:val="none" w:sz="0" w:space="0" w:color="auto"/>
        <w:bottom w:val="none" w:sz="0" w:space="0" w:color="auto"/>
        <w:right w:val="none" w:sz="0" w:space="0" w:color="auto"/>
      </w:divBdr>
    </w:div>
    <w:div w:id="1385986339">
      <w:bodyDiv w:val="1"/>
      <w:marLeft w:val="0"/>
      <w:marRight w:val="0"/>
      <w:marTop w:val="0"/>
      <w:marBottom w:val="0"/>
      <w:divBdr>
        <w:top w:val="none" w:sz="0" w:space="0" w:color="auto"/>
        <w:left w:val="none" w:sz="0" w:space="0" w:color="auto"/>
        <w:bottom w:val="none" w:sz="0" w:space="0" w:color="auto"/>
        <w:right w:val="none" w:sz="0" w:space="0" w:color="auto"/>
      </w:divBdr>
    </w:div>
    <w:div w:id="1386639682">
      <w:bodyDiv w:val="1"/>
      <w:marLeft w:val="0"/>
      <w:marRight w:val="0"/>
      <w:marTop w:val="0"/>
      <w:marBottom w:val="0"/>
      <w:divBdr>
        <w:top w:val="none" w:sz="0" w:space="0" w:color="auto"/>
        <w:left w:val="none" w:sz="0" w:space="0" w:color="auto"/>
        <w:bottom w:val="none" w:sz="0" w:space="0" w:color="auto"/>
        <w:right w:val="none" w:sz="0" w:space="0" w:color="auto"/>
      </w:divBdr>
    </w:div>
    <w:div w:id="1386681602">
      <w:bodyDiv w:val="1"/>
      <w:marLeft w:val="0"/>
      <w:marRight w:val="0"/>
      <w:marTop w:val="0"/>
      <w:marBottom w:val="0"/>
      <w:divBdr>
        <w:top w:val="none" w:sz="0" w:space="0" w:color="auto"/>
        <w:left w:val="none" w:sz="0" w:space="0" w:color="auto"/>
        <w:bottom w:val="none" w:sz="0" w:space="0" w:color="auto"/>
        <w:right w:val="none" w:sz="0" w:space="0" w:color="auto"/>
      </w:divBdr>
    </w:div>
    <w:div w:id="1386836600">
      <w:bodyDiv w:val="1"/>
      <w:marLeft w:val="0"/>
      <w:marRight w:val="0"/>
      <w:marTop w:val="0"/>
      <w:marBottom w:val="0"/>
      <w:divBdr>
        <w:top w:val="none" w:sz="0" w:space="0" w:color="auto"/>
        <w:left w:val="none" w:sz="0" w:space="0" w:color="auto"/>
        <w:bottom w:val="none" w:sz="0" w:space="0" w:color="auto"/>
        <w:right w:val="none" w:sz="0" w:space="0" w:color="auto"/>
      </w:divBdr>
    </w:div>
    <w:div w:id="1387952651">
      <w:bodyDiv w:val="1"/>
      <w:marLeft w:val="0"/>
      <w:marRight w:val="0"/>
      <w:marTop w:val="0"/>
      <w:marBottom w:val="0"/>
      <w:divBdr>
        <w:top w:val="none" w:sz="0" w:space="0" w:color="auto"/>
        <w:left w:val="none" w:sz="0" w:space="0" w:color="auto"/>
        <w:bottom w:val="none" w:sz="0" w:space="0" w:color="auto"/>
        <w:right w:val="none" w:sz="0" w:space="0" w:color="auto"/>
      </w:divBdr>
    </w:div>
    <w:div w:id="1387995270">
      <w:bodyDiv w:val="1"/>
      <w:marLeft w:val="0"/>
      <w:marRight w:val="0"/>
      <w:marTop w:val="0"/>
      <w:marBottom w:val="0"/>
      <w:divBdr>
        <w:top w:val="none" w:sz="0" w:space="0" w:color="auto"/>
        <w:left w:val="none" w:sz="0" w:space="0" w:color="auto"/>
        <w:bottom w:val="none" w:sz="0" w:space="0" w:color="auto"/>
        <w:right w:val="none" w:sz="0" w:space="0" w:color="auto"/>
      </w:divBdr>
    </w:div>
    <w:div w:id="1388140324">
      <w:bodyDiv w:val="1"/>
      <w:marLeft w:val="0"/>
      <w:marRight w:val="0"/>
      <w:marTop w:val="0"/>
      <w:marBottom w:val="0"/>
      <w:divBdr>
        <w:top w:val="none" w:sz="0" w:space="0" w:color="auto"/>
        <w:left w:val="none" w:sz="0" w:space="0" w:color="auto"/>
        <w:bottom w:val="none" w:sz="0" w:space="0" w:color="auto"/>
        <w:right w:val="none" w:sz="0" w:space="0" w:color="auto"/>
      </w:divBdr>
    </w:div>
    <w:div w:id="1388263655">
      <w:bodyDiv w:val="1"/>
      <w:marLeft w:val="0"/>
      <w:marRight w:val="0"/>
      <w:marTop w:val="0"/>
      <w:marBottom w:val="0"/>
      <w:divBdr>
        <w:top w:val="none" w:sz="0" w:space="0" w:color="auto"/>
        <w:left w:val="none" w:sz="0" w:space="0" w:color="auto"/>
        <w:bottom w:val="none" w:sz="0" w:space="0" w:color="auto"/>
        <w:right w:val="none" w:sz="0" w:space="0" w:color="auto"/>
      </w:divBdr>
    </w:div>
    <w:div w:id="1388332653">
      <w:bodyDiv w:val="1"/>
      <w:marLeft w:val="0"/>
      <w:marRight w:val="0"/>
      <w:marTop w:val="0"/>
      <w:marBottom w:val="0"/>
      <w:divBdr>
        <w:top w:val="none" w:sz="0" w:space="0" w:color="auto"/>
        <w:left w:val="none" w:sz="0" w:space="0" w:color="auto"/>
        <w:bottom w:val="none" w:sz="0" w:space="0" w:color="auto"/>
        <w:right w:val="none" w:sz="0" w:space="0" w:color="auto"/>
      </w:divBdr>
      <w:divsChild>
        <w:div w:id="251282889">
          <w:marLeft w:val="0"/>
          <w:marRight w:val="0"/>
          <w:marTop w:val="0"/>
          <w:marBottom w:val="0"/>
          <w:divBdr>
            <w:top w:val="none" w:sz="0" w:space="0" w:color="auto"/>
            <w:left w:val="none" w:sz="0" w:space="0" w:color="auto"/>
            <w:bottom w:val="none" w:sz="0" w:space="0" w:color="auto"/>
            <w:right w:val="none" w:sz="0" w:space="0" w:color="auto"/>
          </w:divBdr>
        </w:div>
      </w:divsChild>
    </w:div>
    <w:div w:id="1388451547">
      <w:bodyDiv w:val="1"/>
      <w:marLeft w:val="0"/>
      <w:marRight w:val="0"/>
      <w:marTop w:val="0"/>
      <w:marBottom w:val="0"/>
      <w:divBdr>
        <w:top w:val="none" w:sz="0" w:space="0" w:color="auto"/>
        <w:left w:val="none" w:sz="0" w:space="0" w:color="auto"/>
        <w:bottom w:val="none" w:sz="0" w:space="0" w:color="auto"/>
        <w:right w:val="none" w:sz="0" w:space="0" w:color="auto"/>
      </w:divBdr>
    </w:div>
    <w:div w:id="1388798365">
      <w:bodyDiv w:val="1"/>
      <w:marLeft w:val="0"/>
      <w:marRight w:val="0"/>
      <w:marTop w:val="0"/>
      <w:marBottom w:val="0"/>
      <w:divBdr>
        <w:top w:val="none" w:sz="0" w:space="0" w:color="auto"/>
        <w:left w:val="none" w:sz="0" w:space="0" w:color="auto"/>
        <w:bottom w:val="none" w:sz="0" w:space="0" w:color="auto"/>
        <w:right w:val="none" w:sz="0" w:space="0" w:color="auto"/>
      </w:divBdr>
    </w:div>
    <w:div w:id="1389575169">
      <w:bodyDiv w:val="1"/>
      <w:marLeft w:val="0"/>
      <w:marRight w:val="0"/>
      <w:marTop w:val="0"/>
      <w:marBottom w:val="0"/>
      <w:divBdr>
        <w:top w:val="none" w:sz="0" w:space="0" w:color="auto"/>
        <w:left w:val="none" w:sz="0" w:space="0" w:color="auto"/>
        <w:bottom w:val="none" w:sz="0" w:space="0" w:color="auto"/>
        <w:right w:val="none" w:sz="0" w:space="0" w:color="auto"/>
      </w:divBdr>
    </w:div>
    <w:div w:id="1389646712">
      <w:bodyDiv w:val="1"/>
      <w:marLeft w:val="0"/>
      <w:marRight w:val="0"/>
      <w:marTop w:val="0"/>
      <w:marBottom w:val="0"/>
      <w:divBdr>
        <w:top w:val="none" w:sz="0" w:space="0" w:color="auto"/>
        <w:left w:val="none" w:sz="0" w:space="0" w:color="auto"/>
        <w:bottom w:val="none" w:sz="0" w:space="0" w:color="auto"/>
        <w:right w:val="none" w:sz="0" w:space="0" w:color="auto"/>
      </w:divBdr>
    </w:div>
    <w:div w:id="1389693728">
      <w:bodyDiv w:val="1"/>
      <w:marLeft w:val="0"/>
      <w:marRight w:val="0"/>
      <w:marTop w:val="0"/>
      <w:marBottom w:val="0"/>
      <w:divBdr>
        <w:top w:val="none" w:sz="0" w:space="0" w:color="auto"/>
        <w:left w:val="none" w:sz="0" w:space="0" w:color="auto"/>
        <w:bottom w:val="none" w:sz="0" w:space="0" w:color="auto"/>
        <w:right w:val="none" w:sz="0" w:space="0" w:color="auto"/>
      </w:divBdr>
    </w:div>
    <w:div w:id="1389768382">
      <w:bodyDiv w:val="1"/>
      <w:marLeft w:val="0"/>
      <w:marRight w:val="0"/>
      <w:marTop w:val="0"/>
      <w:marBottom w:val="0"/>
      <w:divBdr>
        <w:top w:val="none" w:sz="0" w:space="0" w:color="auto"/>
        <w:left w:val="none" w:sz="0" w:space="0" w:color="auto"/>
        <w:bottom w:val="none" w:sz="0" w:space="0" w:color="auto"/>
        <w:right w:val="none" w:sz="0" w:space="0" w:color="auto"/>
      </w:divBdr>
    </w:div>
    <w:div w:id="1390304801">
      <w:bodyDiv w:val="1"/>
      <w:marLeft w:val="0"/>
      <w:marRight w:val="0"/>
      <w:marTop w:val="0"/>
      <w:marBottom w:val="0"/>
      <w:divBdr>
        <w:top w:val="none" w:sz="0" w:space="0" w:color="auto"/>
        <w:left w:val="none" w:sz="0" w:space="0" w:color="auto"/>
        <w:bottom w:val="none" w:sz="0" w:space="0" w:color="auto"/>
        <w:right w:val="none" w:sz="0" w:space="0" w:color="auto"/>
      </w:divBdr>
    </w:div>
    <w:div w:id="1390810577">
      <w:bodyDiv w:val="1"/>
      <w:marLeft w:val="0"/>
      <w:marRight w:val="0"/>
      <w:marTop w:val="0"/>
      <w:marBottom w:val="0"/>
      <w:divBdr>
        <w:top w:val="none" w:sz="0" w:space="0" w:color="auto"/>
        <w:left w:val="none" w:sz="0" w:space="0" w:color="auto"/>
        <w:bottom w:val="none" w:sz="0" w:space="0" w:color="auto"/>
        <w:right w:val="none" w:sz="0" w:space="0" w:color="auto"/>
      </w:divBdr>
    </w:div>
    <w:div w:id="1391268899">
      <w:bodyDiv w:val="1"/>
      <w:marLeft w:val="0"/>
      <w:marRight w:val="0"/>
      <w:marTop w:val="0"/>
      <w:marBottom w:val="0"/>
      <w:divBdr>
        <w:top w:val="none" w:sz="0" w:space="0" w:color="auto"/>
        <w:left w:val="none" w:sz="0" w:space="0" w:color="auto"/>
        <w:bottom w:val="none" w:sz="0" w:space="0" w:color="auto"/>
        <w:right w:val="none" w:sz="0" w:space="0" w:color="auto"/>
      </w:divBdr>
    </w:div>
    <w:div w:id="1391424353">
      <w:bodyDiv w:val="1"/>
      <w:marLeft w:val="0"/>
      <w:marRight w:val="0"/>
      <w:marTop w:val="0"/>
      <w:marBottom w:val="0"/>
      <w:divBdr>
        <w:top w:val="none" w:sz="0" w:space="0" w:color="auto"/>
        <w:left w:val="none" w:sz="0" w:space="0" w:color="auto"/>
        <w:bottom w:val="none" w:sz="0" w:space="0" w:color="auto"/>
        <w:right w:val="none" w:sz="0" w:space="0" w:color="auto"/>
      </w:divBdr>
    </w:div>
    <w:div w:id="1392000565">
      <w:bodyDiv w:val="1"/>
      <w:marLeft w:val="0"/>
      <w:marRight w:val="0"/>
      <w:marTop w:val="0"/>
      <w:marBottom w:val="0"/>
      <w:divBdr>
        <w:top w:val="none" w:sz="0" w:space="0" w:color="auto"/>
        <w:left w:val="none" w:sz="0" w:space="0" w:color="auto"/>
        <w:bottom w:val="none" w:sz="0" w:space="0" w:color="auto"/>
        <w:right w:val="none" w:sz="0" w:space="0" w:color="auto"/>
      </w:divBdr>
    </w:div>
    <w:div w:id="1392116966">
      <w:bodyDiv w:val="1"/>
      <w:marLeft w:val="0"/>
      <w:marRight w:val="0"/>
      <w:marTop w:val="0"/>
      <w:marBottom w:val="0"/>
      <w:divBdr>
        <w:top w:val="none" w:sz="0" w:space="0" w:color="auto"/>
        <w:left w:val="none" w:sz="0" w:space="0" w:color="auto"/>
        <w:bottom w:val="none" w:sz="0" w:space="0" w:color="auto"/>
        <w:right w:val="none" w:sz="0" w:space="0" w:color="auto"/>
      </w:divBdr>
    </w:div>
    <w:div w:id="1392146251">
      <w:bodyDiv w:val="1"/>
      <w:marLeft w:val="0"/>
      <w:marRight w:val="0"/>
      <w:marTop w:val="0"/>
      <w:marBottom w:val="0"/>
      <w:divBdr>
        <w:top w:val="none" w:sz="0" w:space="0" w:color="auto"/>
        <w:left w:val="none" w:sz="0" w:space="0" w:color="auto"/>
        <w:bottom w:val="none" w:sz="0" w:space="0" w:color="auto"/>
        <w:right w:val="none" w:sz="0" w:space="0" w:color="auto"/>
      </w:divBdr>
    </w:div>
    <w:div w:id="1392195137">
      <w:bodyDiv w:val="1"/>
      <w:marLeft w:val="0"/>
      <w:marRight w:val="0"/>
      <w:marTop w:val="0"/>
      <w:marBottom w:val="0"/>
      <w:divBdr>
        <w:top w:val="none" w:sz="0" w:space="0" w:color="auto"/>
        <w:left w:val="none" w:sz="0" w:space="0" w:color="auto"/>
        <w:bottom w:val="none" w:sz="0" w:space="0" w:color="auto"/>
        <w:right w:val="none" w:sz="0" w:space="0" w:color="auto"/>
      </w:divBdr>
    </w:div>
    <w:div w:id="1392343362">
      <w:bodyDiv w:val="1"/>
      <w:marLeft w:val="0"/>
      <w:marRight w:val="0"/>
      <w:marTop w:val="0"/>
      <w:marBottom w:val="0"/>
      <w:divBdr>
        <w:top w:val="none" w:sz="0" w:space="0" w:color="auto"/>
        <w:left w:val="none" w:sz="0" w:space="0" w:color="auto"/>
        <w:bottom w:val="none" w:sz="0" w:space="0" w:color="auto"/>
        <w:right w:val="none" w:sz="0" w:space="0" w:color="auto"/>
      </w:divBdr>
    </w:div>
    <w:div w:id="1392536254">
      <w:bodyDiv w:val="1"/>
      <w:marLeft w:val="0"/>
      <w:marRight w:val="0"/>
      <w:marTop w:val="0"/>
      <w:marBottom w:val="0"/>
      <w:divBdr>
        <w:top w:val="none" w:sz="0" w:space="0" w:color="auto"/>
        <w:left w:val="none" w:sz="0" w:space="0" w:color="auto"/>
        <w:bottom w:val="none" w:sz="0" w:space="0" w:color="auto"/>
        <w:right w:val="none" w:sz="0" w:space="0" w:color="auto"/>
      </w:divBdr>
    </w:div>
    <w:div w:id="1392658047">
      <w:bodyDiv w:val="1"/>
      <w:marLeft w:val="0"/>
      <w:marRight w:val="0"/>
      <w:marTop w:val="0"/>
      <w:marBottom w:val="0"/>
      <w:divBdr>
        <w:top w:val="none" w:sz="0" w:space="0" w:color="auto"/>
        <w:left w:val="none" w:sz="0" w:space="0" w:color="auto"/>
        <w:bottom w:val="none" w:sz="0" w:space="0" w:color="auto"/>
        <w:right w:val="none" w:sz="0" w:space="0" w:color="auto"/>
      </w:divBdr>
    </w:div>
    <w:div w:id="1392918889">
      <w:bodyDiv w:val="1"/>
      <w:marLeft w:val="0"/>
      <w:marRight w:val="0"/>
      <w:marTop w:val="0"/>
      <w:marBottom w:val="0"/>
      <w:divBdr>
        <w:top w:val="none" w:sz="0" w:space="0" w:color="auto"/>
        <w:left w:val="none" w:sz="0" w:space="0" w:color="auto"/>
        <w:bottom w:val="none" w:sz="0" w:space="0" w:color="auto"/>
        <w:right w:val="none" w:sz="0" w:space="0" w:color="auto"/>
      </w:divBdr>
      <w:divsChild>
        <w:div w:id="1949004537">
          <w:marLeft w:val="0"/>
          <w:marRight w:val="0"/>
          <w:marTop w:val="0"/>
          <w:marBottom w:val="0"/>
          <w:divBdr>
            <w:top w:val="none" w:sz="0" w:space="0" w:color="auto"/>
            <w:left w:val="none" w:sz="0" w:space="0" w:color="auto"/>
            <w:bottom w:val="none" w:sz="0" w:space="0" w:color="auto"/>
            <w:right w:val="none" w:sz="0" w:space="0" w:color="auto"/>
          </w:divBdr>
        </w:div>
      </w:divsChild>
    </w:div>
    <w:div w:id="1393312978">
      <w:bodyDiv w:val="1"/>
      <w:marLeft w:val="0"/>
      <w:marRight w:val="0"/>
      <w:marTop w:val="0"/>
      <w:marBottom w:val="0"/>
      <w:divBdr>
        <w:top w:val="none" w:sz="0" w:space="0" w:color="auto"/>
        <w:left w:val="none" w:sz="0" w:space="0" w:color="auto"/>
        <w:bottom w:val="none" w:sz="0" w:space="0" w:color="auto"/>
        <w:right w:val="none" w:sz="0" w:space="0" w:color="auto"/>
      </w:divBdr>
    </w:div>
    <w:div w:id="1393768834">
      <w:bodyDiv w:val="1"/>
      <w:marLeft w:val="0"/>
      <w:marRight w:val="0"/>
      <w:marTop w:val="0"/>
      <w:marBottom w:val="0"/>
      <w:divBdr>
        <w:top w:val="none" w:sz="0" w:space="0" w:color="auto"/>
        <w:left w:val="none" w:sz="0" w:space="0" w:color="auto"/>
        <w:bottom w:val="none" w:sz="0" w:space="0" w:color="auto"/>
        <w:right w:val="none" w:sz="0" w:space="0" w:color="auto"/>
      </w:divBdr>
    </w:div>
    <w:div w:id="1393772579">
      <w:bodyDiv w:val="1"/>
      <w:marLeft w:val="0"/>
      <w:marRight w:val="0"/>
      <w:marTop w:val="0"/>
      <w:marBottom w:val="0"/>
      <w:divBdr>
        <w:top w:val="none" w:sz="0" w:space="0" w:color="auto"/>
        <w:left w:val="none" w:sz="0" w:space="0" w:color="auto"/>
        <w:bottom w:val="none" w:sz="0" w:space="0" w:color="auto"/>
        <w:right w:val="none" w:sz="0" w:space="0" w:color="auto"/>
      </w:divBdr>
    </w:div>
    <w:div w:id="1394886628">
      <w:bodyDiv w:val="1"/>
      <w:marLeft w:val="0"/>
      <w:marRight w:val="0"/>
      <w:marTop w:val="0"/>
      <w:marBottom w:val="0"/>
      <w:divBdr>
        <w:top w:val="none" w:sz="0" w:space="0" w:color="auto"/>
        <w:left w:val="none" w:sz="0" w:space="0" w:color="auto"/>
        <w:bottom w:val="none" w:sz="0" w:space="0" w:color="auto"/>
        <w:right w:val="none" w:sz="0" w:space="0" w:color="auto"/>
      </w:divBdr>
    </w:div>
    <w:div w:id="1395543733">
      <w:bodyDiv w:val="1"/>
      <w:marLeft w:val="0"/>
      <w:marRight w:val="0"/>
      <w:marTop w:val="0"/>
      <w:marBottom w:val="0"/>
      <w:divBdr>
        <w:top w:val="none" w:sz="0" w:space="0" w:color="auto"/>
        <w:left w:val="none" w:sz="0" w:space="0" w:color="auto"/>
        <w:bottom w:val="none" w:sz="0" w:space="0" w:color="auto"/>
        <w:right w:val="none" w:sz="0" w:space="0" w:color="auto"/>
      </w:divBdr>
    </w:div>
    <w:div w:id="1395808561">
      <w:bodyDiv w:val="1"/>
      <w:marLeft w:val="0"/>
      <w:marRight w:val="0"/>
      <w:marTop w:val="0"/>
      <w:marBottom w:val="0"/>
      <w:divBdr>
        <w:top w:val="none" w:sz="0" w:space="0" w:color="auto"/>
        <w:left w:val="none" w:sz="0" w:space="0" w:color="auto"/>
        <w:bottom w:val="none" w:sz="0" w:space="0" w:color="auto"/>
        <w:right w:val="none" w:sz="0" w:space="0" w:color="auto"/>
      </w:divBdr>
    </w:div>
    <w:div w:id="1395854378">
      <w:bodyDiv w:val="1"/>
      <w:marLeft w:val="0"/>
      <w:marRight w:val="0"/>
      <w:marTop w:val="0"/>
      <w:marBottom w:val="0"/>
      <w:divBdr>
        <w:top w:val="none" w:sz="0" w:space="0" w:color="auto"/>
        <w:left w:val="none" w:sz="0" w:space="0" w:color="auto"/>
        <w:bottom w:val="none" w:sz="0" w:space="0" w:color="auto"/>
        <w:right w:val="none" w:sz="0" w:space="0" w:color="auto"/>
      </w:divBdr>
    </w:div>
    <w:div w:id="1396126232">
      <w:bodyDiv w:val="1"/>
      <w:marLeft w:val="0"/>
      <w:marRight w:val="0"/>
      <w:marTop w:val="0"/>
      <w:marBottom w:val="0"/>
      <w:divBdr>
        <w:top w:val="none" w:sz="0" w:space="0" w:color="auto"/>
        <w:left w:val="none" w:sz="0" w:space="0" w:color="auto"/>
        <w:bottom w:val="none" w:sz="0" w:space="0" w:color="auto"/>
        <w:right w:val="none" w:sz="0" w:space="0" w:color="auto"/>
      </w:divBdr>
    </w:div>
    <w:div w:id="1396127781">
      <w:bodyDiv w:val="1"/>
      <w:marLeft w:val="0"/>
      <w:marRight w:val="0"/>
      <w:marTop w:val="0"/>
      <w:marBottom w:val="0"/>
      <w:divBdr>
        <w:top w:val="none" w:sz="0" w:space="0" w:color="auto"/>
        <w:left w:val="none" w:sz="0" w:space="0" w:color="auto"/>
        <w:bottom w:val="none" w:sz="0" w:space="0" w:color="auto"/>
        <w:right w:val="none" w:sz="0" w:space="0" w:color="auto"/>
      </w:divBdr>
      <w:divsChild>
        <w:div w:id="489832368">
          <w:marLeft w:val="0"/>
          <w:marRight w:val="0"/>
          <w:marTop w:val="0"/>
          <w:marBottom w:val="0"/>
          <w:divBdr>
            <w:top w:val="none" w:sz="0" w:space="0" w:color="auto"/>
            <w:left w:val="none" w:sz="0" w:space="0" w:color="auto"/>
            <w:bottom w:val="none" w:sz="0" w:space="0" w:color="auto"/>
            <w:right w:val="none" w:sz="0" w:space="0" w:color="auto"/>
          </w:divBdr>
        </w:div>
      </w:divsChild>
    </w:div>
    <w:div w:id="1396511892">
      <w:bodyDiv w:val="1"/>
      <w:marLeft w:val="0"/>
      <w:marRight w:val="0"/>
      <w:marTop w:val="0"/>
      <w:marBottom w:val="0"/>
      <w:divBdr>
        <w:top w:val="none" w:sz="0" w:space="0" w:color="auto"/>
        <w:left w:val="none" w:sz="0" w:space="0" w:color="auto"/>
        <w:bottom w:val="none" w:sz="0" w:space="0" w:color="auto"/>
        <w:right w:val="none" w:sz="0" w:space="0" w:color="auto"/>
      </w:divBdr>
    </w:div>
    <w:div w:id="1396708778">
      <w:bodyDiv w:val="1"/>
      <w:marLeft w:val="0"/>
      <w:marRight w:val="0"/>
      <w:marTop w:val="0"/>
      <w:marBottom w:val="0"/>
      <w:divBdr>
        <w:top w:val="none" w:sz="0" w:space="0" w:color="auto"/>
        <w:left w:val="none" w:sz="0" w:space="0" w:color="auto"/>
        <w:bottom w:val="none" w:sz="0" w:space="0" w:color="auto"/>
        <w:right w:val="none" w:sz="0" w:space="0" w:color="auto"/>
      </w:divBdr>
    </w:div>
    <w:div w:id="1396931621">
      <w:bodyDiv w:val="1"/>
      <w:marLeft w:val="0"/>
      <w:marRight w:val="0"/>
      <w:marTop w:val="0"/>
      <w:marBottom w:val="0"/>
      <w:divBdr>
        <w:top w:val="none" w:sz="0" w:space="0" w:color="auto"/>
        <w:left w:val="none" w:sz="0" w:space="0" w:color="auto"/>
        <w:bottom w:val="none" w:sz="0" w:space="0" w:color="auto"/>
        <w:right w:val="none" w:sz="0" w:space="0" w:color="auto"/>
      </w:divBdr>
      <w:divsChild>
        <w:div w:id="1679111898">
          <w:marLeft w:val="0"/>
          <w:marRight w:val="0"/>
          <w:marTop w:val="0"/>
          <w:marBottom w:val="0"/>
          <w:divBdr>
            <w:top w:val="none" w:sz="0" w:space="0" w:color="auto"/>
            <w:left w:val="none" w:sz="0" w:space="0" w:color="auto"/>
            <w:bottom w:val="none" w:sz="0" w:space="0" w:color="auto"/>
            <w:right w:val="none" w:sz="0" w:space="0" w:color="auto"/>
          </w:divBdr>
        </w:div>
      </w:divsChild>
    </w:div>
    <w:div w:id="1397168626">
      <w:bodyDiv w:val="1"/>
      <w:marLeft w:val="0"/>
      <w:marRight w:val="0"/>
      <w:marTop w:val="0"/>
      <w:marBottom w:val="0"/>
      <w:divBdr>
        <w:top w:val="none" w:sz="0" w:space="0" w:color="auto"/>
        <w:left w:val="none" w:sz="0" w:space="0" w:color="auto"/>
        <w:bottom w:val="none" w:sz="0" w:space="0" w:color="auto"/>
        <w:right w:val="none" w:sz="0" w:space="0" w:color="auto"/>
      </w:divBdr>
    </w:div>
    <w:div w:id="1397780552">
      <w:bodyDiv w:val="1"/>
      <w:marLeft w:val="0"/>
      <w:marRight w:val="0"/>
      <w:marTop w:val="0"/>
      <w:marBottom w:val="0"/>
      <w:divBdr>
        <w:top w:val="none" w:sz="0" w:space="0" w:color="auto"/>
        <w:left w:val="none" w:sz="0" w:space="0" w:color="auto"/>
        <w:bottom w:val="none" w:sz="0" w:space="0" w:color="auto"/>
        <w:right w:val="none" w:sz="0" w:space="0" w:color="auto"/>
      </w:divBdr>
    </w:div>
    <w:div w:id="1398088920">
      <w:bodyDiv w:val="1"/>
      <w:marLeft w:val="0"/>
      <w:marRight w:val="0"/>
      <w:marTop w:val="0"/>
      <w:marBottom w:val="0"/>
      <w:divBdr>
        <w:top w:val="none" w:sz="0" w:space="0" w:color="auto"/>
        <w:left w:val="none" w:sz="0" w:space="0" w:color="auto"/>
        <w:bottom w:val="none" w:sz="0" w:space="0" w:color="auto"/>
        <w:right w:val="none" w:sz="0" w:space="0" w:color="auto"/>
      </w:divBdr>
      <w:divsChild>
        <w:div w:id="966622105">
          <w:marLeft w:val="0"/>
          <w:marRight w:val="0"/>
          <w:marTop w:val="0"/>
          <w:marBottom w:val="0"/>
          <w:divBdr>
            <w:top w:val="none" w:sz="0" w:space="0" w:color="auto"/>
            <w:left w:val="none" w:sz="0" w:space="0" w:color="auto"/>
            <w:bottom w:val="none" w:sz="0" w:space="0" w:color="auto"/>
            <w:right w:val="none" w:sz="0" w:space="0" w:color="auto"/>
          </w:divBdr>
        </w:div>
      </w:divsChild>
    </w:div>
    <w:div w:id="1398211471">
      <w:bodyDiv w:val="1"/>
      <w:marLeft w:val="0"/>
      <w:marRight w:val="0"/>
      <w:marTop w:val="0"/>
      <w:marBottom w:val="0"/>
      <w:divBdr>
        <w:top w:val="none" w:sz="0" w:space="0" w:color="auto"/>
        <w:left w:val="none" w:sz="0" w:space="0" w:color="auto"/>
        <w:bottom w:val="none" w:sz="0" w:space="0" w:color="auto"/>
        <w:right w:val="none" w:sz="0" w:space="0" w:color="auto"/>
      </w:divBdr>
    </w:div>
    <w:div w:id="1398356807">
      <w:bodyDiv w:val="1"/>
      <w:marLeft w:val="0"/>
      <w:marRight w:val="0"/>
      <w:marTop w:val="0"/>
      <w:marBottom w:val="0"/>
      <w:divBdr>
        <w:top w:val="none" w:sz="0" w:space="0" w:color="auto"/>
        <w:left w:val="none" w:sz="0" w:space="0" w:color="auto"/>
        <w:bottom w:val="none" w:sz="0" w:space="0" w:color="auto"/>
        <w:right w:val="none" w:sz="0" w:space="0" w:color="auto"/>
      </w:divBdr>
    </w:div>
    <w:div w:id="1398474927">
      <w:bodyDiv w:val="1"/>
      <w:marLeft w:val="0"/>
      <w:marRight w:val="0"/>
      <w:marTop w:val="0"/>
      <w:marBottom w:val="0"/>
      <w:divBdr>
        <w:top w:val="none" w:sz="0" w:space="0" w:color="auto"/>
        <w:left w:val="none" w:sz="0" w:space="0" w:color="auto"/>
        <w:bottom w:val="none" w:sz="0" w:space="0" w:color="auto"/>
        <w:right w:val="none" w:sz="0" w:space="0" w:color="auto"/>
      </w:divBdr>
    </w:div>
    <w:div w:id="1398477439">
      <w:bodyDiv w:val="1"/>
      <w:marLeft w:val="0"/>
      <w:marRight w:val="0"/>
      <w:marTop w:val="0"/>
      <w:marBottom w:val="0"/>
      <w:divBdr>
        <w:top w:val="none" w:sz="0" w:space="0" w:color="auto"/>
        <w:left w:val="none" w:sz="0" w:space="0" w:color="auto"/>
        <w:bottom w:val="none" w:sz="0" w:space="0" w:color="auto"/>
        <w:right w:val="none" w:sz="0" w:space="0" w:color="auto"/>
      </w:divBdr>
    </w:div>
    <w:div w:id="1398557282">
      <w:bodyDiv w:val="1"/>
      <w:marLeft w:val="0"/>
      <w:marRight w:val="0"/>
      <w:marTop w:val="0"/>
      <w:marBottom w:val="0"/>
      <w:divBdr>
        <w:top w:val="none" w:sz="0" w:space="0" w:color="auto"/>
        <w:left w:val="none" w:sz="0" w:space="0" w:color="auto"/>
        <w:bottom w:val="none" w:sz="0" w:space="0" w:color="auto"/>
        <w:right w:val="none" w:sz="0" w:space="0" w:color="auto"/>
      </w:divBdr>
    </w:div>
    <w:div w:id="1399013935">
      <w:bodyDiv w:val="1"/>
      <w:marLeft w:val="0"/>
      <w:marRight w:val="0"/>
      <w:marTop w:val="0"/>
      <w:marBottom w:val="0"/>
      <w:divBdr>
        <w:top w:val="none" w:sz="0" w:space="0" w:color="auto"/>
        <w:left w:val="none" w:sz="0" w:space="0" w:color="auto"/>
        <w:bottom w:val="none" w:sz="0" w:space="0" w:color="auto"/>
        <w:right w:val="none" w:sz="0" w:space="0" w:color="auto"/>
      </w:divBdr>
    </w:div>
    <w:div w:id="1399399399">
      <w:bodyDiv w:val="1"/>
      <w:marLeft w:val="0"/>
      <w:marRight w:val="0"/>
      <w:marTop w:val="0"/>
      <w:marBottom w:val="0"/>
      <w:divBdr>
        <w:top w:val="none" w:sz="0" w:space="0" w:color="auto"/>
        <w:left w:val="none" w:sz="0" w:space="0" w:color="auto"/>
        <w:bottom w:val="none" w:sz="0" w:space="0" w:color="auto"/>
        <w:right w:val="none" w:sz="0" w:space="0" w:color="auto"/>
      </w:divBdr>
    </w:div>
    <w:div w:id="1399471612">
      <w:bodyDiv w:val="1"/>
      <w:marLeft w:val="0"/>
      <w:marRight w:val="0"/>
      <w:marTop w:val="0"/>
      <w:marBottom w:val="0"/>
      <w:divBdr>
        <w:top w:val="none" w:sz="0" w:space="0" w:color="auto"/>
        <w:left w:val="none" w:sz="0" w:space="0" w:color="auto"/>
        <w:bottom w:val="none" w:sz="0" w:space="0" w:color="auto"/>
        <w:right w:val="none" w:sz="0" w:space="0" w:color="auto"/>
      </w:divBdr>
    </w:div>
    <w:div w:id="1399746701">
      <w:bodyDiv w:val="1"/>
      <w:marLeft w:val="0"/>
      <w:marRight w:val="0"/>
      <w:marTop w:val="0"/>
      <w:marBottom w:val="0"/>
      <w:divBdr>
        <w:top w:val="none" w:sz="0" w:space="0" w:color="auto"/>
        <w:left w:val="none" w:sz="0" w:space="0" w:color="auto"/>
        <w:bottom w:val="none" w:sz="0" w:space="0" w:color="auto"/>
        <w:right w:val="none" w:sz="0" w:space="0" w:color="auto"/>
      </w:divBdr>
    </w:div>
    <w:div w:id="1400208879">
      <w:bodyDiv w:val="1"/>
      <w:marLeft w:val="0"/>
      <w:marRight w:val="0"/>
      <w:marTop w:val="0"/>
      <w:marBottom w:val="0"/>
      <w:divBdr>
        <w:top w:val="none" w:sz="0" w:space="0" w:color="auto"/>
        <w:left w:val="none" w:sz="0" w:space="0" w:color="auto"/>
        <w:bottom w:val="none" w:sz="0" w:space="0" w:color="auto"/>
        <w:right w:val="none" w:sz="0" w:space="0" w:color="auto"/>
      </w:divBdr>
    </w:div>
    <w:div w:id="1400250768">
      <w:bodyDiv w:val="1"/>
      <w:marLeft w:val="0"/>
      <w:marRight w:val="0"/>
      <w:marTop w:val="0"/>
      <w:marBottom w:val="0"/>
      <w:divBdr>
        <w:top w:val="none" w:sz="0" w:space="0" w:color="auto"/>
        <w:left w:val="none" w:sz="0" w:space="0" w:color="auto"/>
        <w:bottom w:val="none" w:sz="0" w:space="0" w:color="auto"/>
        <w:right w:val="none" w:sz="0" w:space="0" w:color="auto"/>
      </w:divBdr>
    </w:div>
    <w:div w:id="1400404787">
      <w:bodyDiv w:val="1"/>
      <w:marLeft w:val="0"/>
      <w:marRight w:val="0"/>
      <w:marTop w:val="0"/>
      <w:marBottom w:val="0"/>
      <w:divBdr>
        <w:top w:val="none" w:sz="0" w:space="0" w:color="auto"/>
        <w:left w:val="none" w:sz="0" w:space="0" w:color="auto"/>
        <w:bottom w:val="none" w:sz="0" w:space="0" w:color="auto"/>
        <w:right w:val="none" w:sz="0" w:space="0" w:color="auto"/>
      </w:divBdr>
    </w:div>
    <w:div w:id="1400635672">
      <w:bodyDiv w:val="1"/>
      <w:marLeft w:val="0"/>
      <w:marRight w:val="0"/>
      <w:marTop w:val="0"/>
      <w:marBottom w:val="0"/>
      <w:divBdr>
        <w:top w:val="none" w:sz="0" w:space="0" w:color="auto"/>
        <w:left w:val="none" w:sz="0" w:space="0" w:color="auto"/>
        <w:bottom w:val="none" w:sz="0" w:space="0" w:color="auto"/>
        <w:right w:val="none" w:sz="0" w:space="0" w:color="auto"/>
      </w:divBdr>
    </w:div>
    <w:div w:id="1401488465">
      <w:bodyDiv w:val="1"/>
      <w:marLeft w:val="0"/>
      <w:marRight w:val="0"/>
      <w:marTop w:val="0"/>
      <w:marBottom w:val="0"/>
      <w:divBdr>
        <w:top w:val="none" w:sz="0" w:space="0" w:color="auto"/>
        <w:left w:val="none" w:sz="0" w:space="0" w:color="auto"/>
        <w:bottom w:val="none" w:sz="0" w:space="0" w:color="auto"/>
        <w:right w:val="none" w:sz="0" w:space="0" w:color="auto"/>
      </w:divBdr>
    </w:div>
    <w:div w:id="1401715457">
      <w:bodyDiv w:val="1"/>
      <w:marLeft w:val="0"/>
      <w:marRight w:val="0"/>
      <w:marTop w:val="0"/>
      <w:marBottom w:val="0"/>
      <w:divBdr>
        <w:top w:val="none" w:sz="0" w:space="0" w:color="auto"/>
        <w:left w:val="none" w:sz="0" w:space="0" w:color="auto"/>
        <w:bottom w:val="none" w:sz="0" w:space="0" w:color="auto"/>
        <w:right w:val="none" w:sz="0" w:space="0" w:color="auto"/>
      </w:divBdr>
    </w:div>
    <w:div w:id="1402289766">
      <w:bodyDiv w:val="1"/>
      <w:marLeft w:val="0"/>
      <w:marRight w:val="0"/>
      <w:marTop w:val="0"/>
      <w:marBottom w:val="0"/>
      <w:divBdr>
        <w:top w:val="none" w:sz="0" w:space="0" w:color="auto"/>
        <w:left w:val="none" w:sz="0" w:space="0" w:color="auto"/>
        <w:bottom w:val="none" w:sz="0" w:space="0" w:color="auto"/>
        <w:right w:val="none" w:sz="0" w:space="0" w:color="auto"/>
      </w:divBdr>
    </w:div>
    <w:div w:id="1402487054">
      <w:bodyDiv w:val="1"/>
      <w:marLeft w:val="0"/>
      <w:marRight w:val="0"/>
      <w:marTop w:val="0"/>
      <w:marBottom w:val="0"/>
      <w:divBdr>
        <w:top w:val="none" w:sz="0" w:space="0" w:color="auto"/>
        <w:left w:val="none" w:sz="0" w:space="0" w:color="auto"/>
        <w:bottom w:val="none" w:sz="0" w:space="0" w:color="auto"/>
        <w:right w:val="none" w:sz="0" w:space="0" w:color="auto"/>
      </w:divBdr>
    </w:div>
    <w:div w:id="1403064549">
      <w:bodyDiv w:val="1"/>
      <w:marLeft w:val="0"/>
      <w:marRight w:val="0"/>
      <w:marTop w:val="0"/>
      <w:marBottom w:val="0"/>
      <w:divBdr>
        <w:top w:val="none" w:sz="0" w:space="0" w:color="auto"/>
        <w:left w:val="none" w:sz="0" w:space="0" w:color="auto"/>
        <w:bottom w:val="none" w:sz="0" w:space="0" w:color="auto"/>
        <w:right w:val="none" w:sz="0" w:space="0" w:color="auto"/>
      </w:divBdr>
    </w:div>
    <w:div w:id="1403286794">
      <w:bodyDiv w:val="1"/>
      <w:marLeft w:val="0"/>
      <w:marRight w:val="0"/>
      <w:marTop w:val="0"/>
      <w:marBottom w:val="0"/>
      <w:divBdr>
        <w:top w:val="none" w:sz="0" w:space="0" w:color="auto"/>
        <w:left w:val="none" w:sz="0" w:space="0" w:color="auto"/>
        <w:bottom w:val="none" w:sz="0" w:space="0" w:color="auto"/>
        <w:right w:val="none" w:sz="0" w:space="0" w:color="auto"/>
      </w:divBdr>
    </w:div>
    <w:div w:id="1404986693">
      <w:bodyDiv w:val="1"/>
      <w:marLeft w:val="0"/>
      <w:marRight w:val="0"/>
      <w:marTop w:val="0"/>
      <w:marBottom w:val="0"/>
      <w:divBdr>
        <w:top w:val="none" w:sz="0" w:space="0" w:color="auto"/>
        <w:left w:val="none" w:sz="0" w:space="0" w:color="auto"/>
        <w:bottom w:val="none" w:sz="0" w:space="0" w:color="auto"/>
        <w:right w:val="none" w:sz="0" w:space="0" w:color="auto"/>
      </w:divBdr>
    </w:div>
    <w:div w:id="1405448575">
      <w:bodyDiv w:val="1"/>
      <w:marLeft w:val="0"/>
      <w:marRight w:val="0"/>
      <w:marTop w:val="0"/>
      <w:marBottom w:val="0"/>
      <w:divBdr>
        <w:top w:val="none" w:sz="0" w:space="0" w:color="auto"/>
        <w:left w:val="none" w:sz="0" w:space="0" w:color="auto"/>
        <w:bottom w:val="none" w:sz="0" w:space="0" w:color="auto"/>
        <w:right w:val="none" w:sz="0" w:space="0" w:color="auto"/>
      </w:divBdr>
    </w:div>
    <w:div w:id="1405563643">
      <w:bodyDiv w:val="1"/>
      <w:marLeft w:val="0"/>
      <w:marRight w:val="0"/>
      <w:marTop w:val="0"/>
      <w:marBottom w:val="0"/>
      <w:divBdr>
        <w:top w:val="none" w:sz="0" w:space="0" w:color="auto"/>
        <w:left w:val="none" w:sz="0" w:space="0" w:color="auto"/>
        <w:bottom w:val="none" w:sz="0" w:space="0" w:color="auto"/>
        <w:right w:val="none" w:sz="0" w:space="0" w:color="auto"/>
      </w:divBdr>
    </w:div>
    <w:div w:id="1405640364">
      <w:bodyDiv w:val="1"/>
      <w:marLeft w:val="0"/>
      <w:marRight w:val="0"/>
      <w:marTop w:val="0"/>
      <w:marBottom w:val="0"/>
      <w:divBdr>
        <w:top w:val="none" w:sz="0" w:space="0" w:color="auto"/>
        <w:left w:val="none" w:sz="0" w:space="0" w:color="auto"/>
        <w:bottom w:val="none" w:sz="0" w:space="0" w:color="auto"/>
        <w:right w:val="none" w:sz="0" w:space="0" w:color="auto"/>
      </w:divBdr>
    </w:div>
    <w:div w:id="1405835689">
      <w:bodyDiv w:val="1"/>
      <w:marLeft w:val="0"/>
      <w:marRight w:val="0"/>
      <w:marTop w:val="0"/>
      <w:marBottom w:val="0"/>
      <w:divBdr>
        <w:top w:val="none" w:sz="0" w:space="0" w:color="auto"/>
        <w:left w:val="none" w:sz="0" w:space="0" w:color="auto"/>
        <w:bottom w:val="none" w:sz="0" w:space="0" w:color="auto"/>
        <w:right w:val="none" w:sz="0" w:space="0" w:color="auto"/>
      </w:divBdr>
    </w:div>
    <w:div w:id="1405952155">
      <w:bodyDiv w:val="1"/>
      <w:marLeft w:val="0"/>
      <w:marRight w:val="0"/>
      <w:marTop w:val="0"/>
      <w:marBottom w:val="0"/>
      <w:divBdr>
        <w:top w:val="none" w:sz="0" w:space="0" w:color="auto"/>
        <w:left w:val="none" w:sz="0" w:space="0" w:color="auto"/>
        <w:bottom w:val="none" w:sz="0" w:space="0" w:color="auto"/>
        <w:right w:val="none" w:sz="0" w:space="0" w:color="auto"/>
      </w:divBdr>
    </w:div>
    <w:div w:id="1406563288">
      <w:bodyDiv w:val="1"/>
      <w:marLeft w:val="0"/>
      <w:marRight w:val="0"/>
      <w:marTop w:val="0"/>
      <w:marBottom w:val="0"/>
      <w:divBdr>
        <w:top w:val="none" w:sz="0" w:space="0" w:color="auto"/>
        <w:left w:val="none" w:sz="0" w:space="0" w:color="auto"/>
        <w:bottom w:val="none" w:sz="0" w:space="0" w:color="auto"/>
        <w:right w:val="none" w:sz="0" w:space="0" w:color="auto"/>
      </w:divBdr>
    </w:div>
    <w:div w:id="1406957606">
      <w:bodyDiv w:val="1"/>
      <w:marLeft w:val="0"/>
      <w:marRight w:val="0"/>
      <w:marTop w:val="0"/>
      <w:marBottom w:val="0"/>
      <w:divBdr>
        <w:top w:val="none" w:sz="0" w:space="0" w:color="auto"/>
        <w:left w:val="none" w:sz="0" w:space="0" w:color="auto"/>
        <w:bottom w:val="none" w:sz="0" w:space="0" w:color="auto"/>
        <w:right w:val="none" w:sz="0" w:space="0" w:color="auto"/>
      </w:divBdr>
    </w:div>
    <w:div w:id="1406994284">
      <w:bodyDiv w:val="1"/>
      <w:marLeft w:val="0"/>
      <w:marRight w:val="0"/>
      <w:marTop w:val="0"/>
      <w:marBottom w:val="0"/>
      <w:divBdr>
        <w:top w:val="none" w:sz="0" w:space="0" w:color="auto"/>
        <w:left w:val="none" w:sz="0" w:space="0" w:color="auto"/>
        <w:bottom w:val="none" w:sz="0" w:space="0" w:color="auto"/>
        <w:right w:val="none" w:sz="0" w:space="0" w:color="auto"/>
      </w:divBdr>
    </w:div>
    <w:div w:id="1407264387">
      <w:bodyDiv w:val="1"/>
      <w:marLeft w:val="0"/>
      <w:marRight w:val="0"/>
      <w:marTop w:val="0"/>
      <w:marBottom w:val="0"/>
      <w:divBdr>
        <w:top w:val="none" w:sz="0" w:space="0" w:color="auto"/>
        <w:left w:val="none" w:sz="0" w:space="0" w:color="auto"/>
        <w:bottom w:val="none" w:sz="0" w:space="0" w:color="auto"/>
        <w:right w:val="none" w:sz="0" w:space="0" w:color="auto"/>
      </w:divBdr>
    </w:div>
    <w:div w:id="1407339328">
      <w:bodyDiv w:val="1"/>
      <w:marLeft w:val="0"/>
      <w:marRight w:val="0"/>
      <w:marTop w:val="0"/>
      <w:marBottom w:val="0"/>
      <w:divBdr>
        <w:top w:val="none" w:sz="0" w:space="0" w:color="auto"/>
        <w:left w:val="none" w:sz="0" w:space="0" w:color="auto"/>
        <w:bottom w:val="none" w:sz="0" w:space="0" w:color="auto"/>
        <w:right w:val="none" w:sz="0" w:space="0" w:color="auto"/>
      </w:divBdr>
      <w:divsChild>
        <w:div w:id="1922790557">
          <w:marLeft w:val="0"/>
          <w:marRight w:val="0"/>
          <w:marTop w:val="0"/>
          <w:marBottom w:val="0"/>
          <w:divBdr>
            <w:top w:val="none" w:sz="0" w:space="0" w:color="auto"/>
            <w:left w:val="none" w:sz="0" w:space="0" w:color="auto"/>
            <w:bottom w:val="none" w:sz="0" w:space="0" w:color="auto"/>
            <w:right w:val="none" w:sz="0" w:space="0" w:color="auto"/>
          </w:divBdr>
        </w:div>
      </w:divsChild>
    </w:div>
    <w:div w:id="1407727626">
      <w:bodyDiv w:val="1"/>
      <w:marLeft w:val="0"/>
      <w:marRight w:val="0"/>
      <w:marTop w:val="0"/>
      <w:marBottom w:val="0"/>
      <w:divBdr>
        <w:top w:val="none" w:sz="0" w:space="0" w:color="auto"/>
        <w:left w:val="none" w:sz="0" w:space="0" w:color="auto"/>
        <w:bottom w:val="none" w:sz="0" w:space="0" w:color="auto"/>
        <w:right w:val="none" w:sz="0" w:space="0" w:color="auto"/>
      </w:divBdr>
    </w:div>
    <w:div w:id="1408071218">
      <w:bodyDiv w:val="1"/>
      <w:marLeft w:val="0"/>
      <w:marRight w:val="0"/>
      <w:marTop w:val="0"/>
      <w:marBottom w:val="0"/>
      <w:divBdr>
        <w:top w:val="none" w:sz="0" w:space="0" w:color="auto"/>
        <w:left w:val="none" w:sz="0" w:space="0" w:color="auto"/>
        <w:bottom w:val="none" w:sz="0" w:space="0" w:color="auto"/>
        <w:right w:val="none" w:sz="0" w:space="0" w:color="auto"/>
      </w:divBdr>
    </w:div>
    <w:div w:id="1408261153">
      <w:bodyDiv w:val="1"/>
      <w:marLeft w:val="0"/>
      <w:marRight w:val="0"/>
      <w:marTop w:val="0"/>
      <w:marBottom w:val="0"/>
      <w:divBdr>
        <w:top w:val="none" w:sz="0" w:space="0" w:color="auto"/>
        <w:left w:val="none" w:sz="0" w:space="0" w:color="auto"/>
        <w:bottom w:val="none" w:sz="0" w:space="0" w:color="auto"/>
        <w:right w:val="none" w:sz="0" w:space="0" w:color="auto"/>
      </w:divBdr>
    </w:div>
    <w:div w:id="1408268207">
      <w:bodyDiv w:val="1"/>
      <w:marLeft w:val="0"/>
      <w:marRight w:val="0"/>
      <w:marTop w:val="0"/>
      <w:marBottom w:val="0"/>
      <w:divBdr>
        <w:top w:val="none" w:sz="0" w:space="0" w:color="auto"/>
        <w:left w:val="none" w:sz="0" w:space="0" w:color="auto"/>
        <w:bottom w:val="none" w:sz="0" w:space="0" w:color="auto"/>
        <w:right w:val="none" w:sz="0" w:space="0" w:color="auto"/>
      </w:divBdr>
    </w:div>
    <w:div w:id="1408305145">
      <w:bodyDiv w:val="1"/>
      <w:marLeft w:val="0"/>
      <w:marRight w:val="0"/>
      <w:marTop w:val="0"/>
      <w:marBottom w:val="0"/>
      <w:divBdr>
        <w:top w:val="none" w:sz="0" w:space="0" w:color="auto"/>
        <w:left w:val="none" w:sz="0" w:space="0" w:color="auto"/>
        <w:bottom w:val="none" w:sz="0" w:space="0" w:color="auto"/>
        <w:right w:val="none" w:sz="0" w:space="0" w:color="auto"/>
      </w:divBdr>
    </w:div>
    <w:div w:id="1408335741">
      <w:bodyDiv w:val="1"/>
      <w:marLeft w:val="0"/>
      <w:marRight w:val="0"/>
      <w:marTop w:val="0"/>
      <w:marBottom w:val="0"/>
      <w:divBdr>
        <w:top w:val="none" w:sz="0" w:space="0" w:color="auto"/>
        <w:left w:val="none" w:sz="0" w:space="0" w:color="auto"/>
        <w:bottom w:val="none" w:sz="0" w:space="0" w:color="auto"/>
        <w:right w:val="none" w:sz="0" w:space="0" w:color="auto"/>
      </w:divBdr>
    </w:div>
    <w:div w:id="1408377901">
      <w:bodyDiv w:val="1"/>
      <w:marLeft w:val="0"/>
      <w:marRight w:val="0"/>
      <w:marTop w:val="0"/>
      <w:marBottom w:val="0"/>
      <w:divBdr>
        <w:top w:val="none" w:sz="0" w:space="0" w:color="auto"/>
        <w:left w:val="none" w:sz="0" w:space="0" w:color="auto"/>
        <w:bottom w:val="none" w:sz="0" w:space="0" w:color="auto"/>
        <w:right w:val="none" w:sz="0" w:space="0" w:color="auto"/>
      </w:divBdr>
    </w:div>
    <w:div w:id="1408769553">
      <w:bodyDiv w:val="1"/>
      <w:marLeft w:val="0"/>
      <w:marRight w:val="0"/>
      <w:marTop w:val="0"/>
      <w:marBottom w:val="0"/>
      <w:divBdr>
        <w:top w:val="none" w:sz="0" w:space="0" w:color="auto"/>
        <w:left w:val="none" w:sz="0" w:space="0" w:color="auto"/>
        <w:bottom w:val="none" w:sz="0" w:space="0" w:color="auto"/>
        <w:right w:val="none" w:sz="0" w:space="0" w:color="auto"/>
      </w:divBdr>
    </w:div>
    <w:div w:id="1409769542">
      <w:bodyDiv w:val="1"/>
      <w:marLeft w:val="0"/>
      <w:marRight w:val="0"/>
      <w:marTop w:val="0"/>
      <w:marBottom w:val="0"/>
      <w:divBdr>
        <w:top w:val="none" w:sz="0" w:space="0" w:color="auto"/>
        <w:left w:val="none" w:sz="0" w:space="0" w:color="auto"/>
        <w:bottom w:val="none" w:sz="0" w:space="0" w:color="auto"/>
        <w:right w:val="none" w:sz="0" w:space="0" w:color="auto"/>
      </w:divBdr>
    </w:div>
    <w:div w:id="1409812542">
      <w:bodyDiv w:val="1"/>
      <w:marLeft w:val="0"/>
      <w:marRight w:val="0"/>
      <w:marTop w:val="0"/>
      <w:marBottom w:val="0"/>
      <w:divBdr>
        <w:top w:val="none" w:sz="0" w:space="0" w:color="auto"/>
        <w:left w:val="none" w:sz="0" w:space="0" w:color="auto"/>
        <w:bottom w:val="none" w:sz="0" w:space="0" w:color="auto"/>
        <w:right w:val="none" w:sz="0" w:space="0" w:color="auto"/>
      </w:divBdr>
    </w:div>
    <w:div w:id="1410272975">
      <w:bodyDiv w:val="1"/>
      <w:marLeft w:val="0"/>
      <w:marRight w:val="0"/>
      <w:marTop w:val="0"/>
      <w:marBottom w:val="0"/>
      <w:divBdr>
        <w:top w:val="none" w:sz="0" w:space="0" w:color="auto"/>
        <w:left w:val="none" w:sz="0" w:space="0" w:color="auto"/>
        <w:bottom w:val="none" w:sz="0" w:space="0" w:color="auto"/>
        <w:right w:val="none" w:sz="0" w:space="0" w:color="auto"/>
      </w:divBdr>
    </w:div>
    <w:div w:id="1410613681">
      <w:bodyDiv w:val="1"/>
      <w:marLeft w:val="0"/>
      <w:marRight w:val="0"/>
      <w:marTop w:val="0"/>
      <w:marBottom w:val="0"/>
      <w:divBdr>
        <w:top w:val="none" w:sz="0" w:space="0" w:color="auto"/>
        <w:left w:val="none" w:sz="0" w:space="0" w:color="auto"/>
        <w:bottom w:val="none" w:sz="0" w:space="0" w:color="auto"/>
        <w:right w:val="none" w:sz="0" w:space="0" w:color="auto"/>
      </w:divBdr>
    </w:div>
    <w:div w:id="1410690394">
      <w:bodyDiv w:val="1"/>
      <w:marLeft w:val="0"/>
      <w:marRight w:val="0"/>
      <w:marTop w:val="0"/>
      <w:marBottom w:val="0"/>
      <w:divBdr>
        <w:top w:val="none" w:sz="0" w:space="0" w:color="auto"/>
        <w:left w:val="none" w:sz="0" w:space="0" w:color="auto"/>
        <w:bottom w:val="none" w:sz="0" w:space="0" w:color="auto"/>
        <w:right w:val="none" w:sz="0" w:space="0" w:color="auto"/>
      </w:divBdr>
      <w:divsChild>
        <w:div w:id="1524441536">
          <w:marLeft w:val="0"/>
          <w:marRight w:val="0"/>
          <w:marTop w:val="0"/>
          <w:marBottom w:val="0"/>
          <w:divBdr>
            <w:top w:val="none" w:sz="0" w:space="0" w:color="auto"/>
            <w:left w:val="none" w:sz="0" w:space="0" w:color="auto"/>
            <w:bottom w:val="none" w:sz="0" w:space="0" w:color="auto"/>
            <w:right w:val="none" w:sz="0" w:space="0" w:color="auto"/>
          </w:divBdr>
        </w:div>
      </w:divsChild>
    </w:div>
    <w:div w:id="1411581155">
      <w:bodyDiv w:val="1"/>
      <w:marLeft w:val="0"/>
      <w:marRight w:val="0"/>
      <w:marTop w:val="0"/>
      <w:marBottom w:val="0"/>
      <w:divBdr>
        <w:top w:val="none" w:sz="0" w:space="0" w:color="auto"/>
        <w:left w:val="none" w:sz="0" w:space="0" w:color="auto"/>
        <w:bottom w:val="none" w:sz="0" w:space="0" w:color="auto"/>
        <w:right w:val="none" w:sz="0" w:space="0" w:color="auto"/>
      </w:divBdr>
    </w:div>
    <w:div w:id="1411807594">
      <w:bodyDiv w:val="1"/>
      <w:marLeft w:val="0"/>
      <w:marRight w:val="0"/>
      <w:marTop w:val="0"/>
      <w:marBottom w:val="0"/>
      <w:divBdr>
        <w:top w:val="none" w:sz="0" w:space="0" w:color="auto"/>
        <w:left w:val="none" w:sz="0" w:space="0" w:color="auto"/>
        <w:bottom w:val="none" w:sz="0" w:space="0" w:color="auto"/>
        <w:right w:val="none" w:sz="0" w:space="0" w:color="auto"/>
      </w:divBdr>
    </w:div>
    <w:div w:id="1412190450">
      <w:bodyDiv w:val="1"/>
      <w:marLeft w:val="0"/>
      <w:marRight w:val="0"/>
      <w:marTop w:val="0"/>
      <w:marBottom w:val="0"/>
      <w:divBdr>
        <w:top w:val="none" w:sz="0" w:space="0" w:color="auto"/>
        <w:left w:val="none" w:sz="0" w:space="0" w:color="auto"/>
        <w:bottom w:val="none" w:sz="0" w:space="0" w:color="auto"/>
        <w:right w:val="none" w:sz="0" w:space="0" w:color="auto"/>
      </w:divBdr>
    </w:div>
    <w:div w:id="1412237660">
      <w:bodyDiv w:val="1"/>
      <w:marLeft w:val="0"/>
      <w:marRight w:val="0"/>
      <w:marTop w:val="0"/>
      <w:marBottom w:val="0"/>
      <w:divBdr>
        <w:top w:val="none" w:sz="0" w:space="0" w:color="auto"/>
        <w:left w:val="none" w:sz="0" w:space="0" w:color="auto"/>
        <w:bottom w:val="none" w:sz="0" w:space="0" w:color="auto"/>
        <w:right w:val="none" w:sz="0" w:space="0" w:color="auto"/>
      </w:divBdr>
    </w:div>
    <w:div w:id="1412506463">
      <w:bodyDiv w:val="1"/>
      <w:marLeft w:val="0"/>
      <w:marRight w:val="0"/>
      <w:marTop w:val="0"/>
      <w:marBottom w:val="0"/>
      <w:divBdr>
        <w:top w:val="none" w:sz="0" w:space="0" w:color="auto"/>
        <w:left w:val="none" w:sz="0" w:space="0" w:color="auto"/>
        <w:bottom w:val="none" w:sz="0" w:space="0" w:color="auto"/>
        <w:right w:val="none" w:sz="0" w:space="0" w:color="auto"/>
      </w:divBdr>
    </w:div>
    <w:div w:id="1412584805">
      <w:bodyDiv w:val="1"/>
      <w:marLeft w:val="0"/>
      <w:marRight w:val="0"/>
      <w:marTop w:val="0"/>
      <w:marBottom w:val="0"/>
      <w:divBdr>
        <w:top w:val="none" w:sz="0" w:space="0" w:color="auto"/>
        <w:left w:val="none" w:sz="0" w:space="0" w:color="auto"/>
        <w:bottom w:val="none" w:sz="0" w:space="0" w:color="auto"/>
        <w:right w:val="none" w:sz="0" w:space="0" w:color="auto"/>
      </w:divBdr>
    </w:div>
    <w:div w:id="1412778295">
      <w:bodyDiv w:val="1"/>
      <w:marLeft w:val="0"/>
      <w:marRight w:val="0"/>
      <w:marTop w:val="0"/>
      <w:marBottom w:val="0"/>
      <w:divBdr>
        <w:top w:val="none" w:sz="0" w:space="0" w:color="auto"/>
        <w:left w:val="none" w:sz="0" w:space="0" w:color="auto"/>
        <w:bottom w:val="none" w:sz="0" w:space="0" w:color="auto"/>
        <w:right w:val="none" w:sz="0" w:space="0" w:color="auto"/>
      </w:divBdr>
    </w:div>
    <w:div w:id="1413116447">
      <w:bodyDiv w:val="1"/>
      <w:marLeft w:val="0"/>
      <w:marRight w:val="0"/>
      <w:marTop w:val="0"/>
      <w:marBottom w:val="0"/>
      <w:divBdr>
        <w:top w:val="none" w:sz="0" w:space="0" w:color="auto"/>
        <w:left w:val="none" w:sz="0" w:space="0" w:color="auto"/>
        <w:bottom w:val="none" w:sz="0" w:space="0" w:color="auto"/>
        <w:right w:val="none" w:sz="0" w:space="0" w:color="auto"/>
      </w:divBdr>
    </w:div>
    <w:div w:id="1413964129">
      <w:bodyDiv w:val="1"/>
      <w:marLeft w:val="0"/>
      <w:marRight w:val="0"/>
      <w:marTop w:val="0"/>
      <w:marBottom w:val="0"/>
      <w:divBdr>
        <w:top w:val="none" w:sz="0" w:space="0" w:color="auto"/>
        <w:left w:val="none" w:sz="0" w:space="0" w:color="auto"/>
        <w:bottom w:val="none" w:sz="0" w:space="0" w:color="auto"/>
        <w:right w:val="none" w:sz="0" w:space="0" w:color="auto"/>
      </w:divBdr>
    </w:div>
    <w:div w:id="1414081476">
      <w:bodyDiv w:val="1"/>
      <w:marLeft w:val="0"/>
      <w:marRight w:val="0"/>
      <w:marTop w:val="0"/>
      <w:marBottom w:val="0"/>
      <w:divBdr>
        <w:top w:val="none" w:sz="0" w:space="0" w:color="auto"/>
        <w:left w:val="none" w:sz="0" w:space="0" w:color="auto"/>
        <w:bottom w:val="none" w:sz="0" w:space="0" w:color="auto"/>
        <w:right w:val="none" w:sz="0" w:space="0" w:color="auto"/>
      </w:divBdr>
    </w:div>
    <w:div w:id="1414205863">
      <w:bodyDiv w:val="1"/>
      <w:marLeft w:val="0"/>
      <w:marRight w:val="0"/>
      <w:marTop w:val="0"/>
      <w:marBottom w:val="0"/>
      <w:divBdr>
        <w:top w:val="none" w:sz="0" w:space="0" w:color="auto"/>
        <w:left w:val="none" w:sz="0" w:space="0" w:color="auto"/>
        <w:bottom w:val="none" w:sz="0" w:space="0" w:color="auto"/>
        <w:right w:val="none" w:sz="0" w:space="0" w:color="auto"/>
      </w:divBdr>
      <w:divsChild>
        <w:div w:id="1180386748">
          <w:marLeft w:val="0"/>
          <w:marRight w:val="0"/>
          <w:marTop w:val="0"/>
          <w:marBottom w:val="0"/>
          <w:divBdr>
            <w:top w:val="none" w:sz="0" w:space="0" w:color="auto"/>
            <w:left w:val="none" w:sz="0" w:space="0" w:color="auto"/>
            <w:bottom w:val="none" w:sz="0" w:space="0" w:color="auto"/>
            <w:right w:val="none" w:sz="0" w:space="0" w:color="auto"/>
          </w:divBdr>
        </w:div>
      </w:divsChild>
    </w:div>
    <w:div w:id="1414354584">
      <w:bodyDiv w:val="1"/>
      <w:marLeft w:val="0"/>
      <w:marRight w:val="0"/>
      <w:marTop w:val="0"/>
      <w:marBottom w:val="0"/>
      <w:divBdr>
        <w:top w:val="none" w:sz="0" w:space="0" w:color="auto"/>
        <w:left w:val="none" w:sz="0" w:space="0" w:color="auto"/>
        <w:bottom w:val="none" w:sz="0" w:space="0" w:color="auto"/>
        <w:right w:val="none" w:sz="0" w:space="0" w:color="auto"/>
      </w:divBdr>
    </w:div>
    <w:div w:id="1414471534">
      <w:bodyDiv w:val="1"/>
      <w:marLeft w:val="0"/>
      <w:marRight w:val="0"/>
      <w:marTop w:val="0"/>
      <w:marBottom w:val="0"/>
      <w:divBdr>
        <w:top w:val="none" w:sz="0" w:space="0" w:color="auto"/>
        <w:left w:val="none" w:sz="0" w:space="0" w:color="auto"/>
        <w:bottom w:val="none" w:sz="0" w:space="0" w:color="auto"/>
        <w:right w:val="none" w:sz="0" w:space="0" w:color="auto"/>
      </w:divBdr>
    </w:div>
    <w:div w:id="1414546429">
      <w:bodyDiv w:val="1"/>
      <w:marLeft w:val="0"/>
      <w:marRight w:val="0"/>
      <w:marTop w:val="0"/>
      <w:marBottom w:val="0"/>
      <w:divBdr>
        <w:top w:val="none" w:sz="0" w:space="0" w:color="auto"/>
        <w:left w:val="none" w:sz="0" w:space="0" w:color="auto"/>
        <w:bottom w:val="none" w:sz="0" w:space="0" w:color="auto"/>
        <w:right w:val="none" w:sz="0" w:space="0" w:color="auto"/>
      </w:divBdr>
    </w:div>
    <w:div w:id="1414623838">
      <w:bodyDiv w:val="1"/>
      <w:marLeft w:val="0"/>
      <w:marRight w:val="0"/>
      <w:marTop w:val="0"/>
      <w:marBottom w:val="0"/>
      <w:divBdr>
        <w:top w:val="none" w:sz="0" w:space="0" w:color="auto"/>
        <w:left w:val="none" w:sz="0" w:space="0" w:color="auto"/>
        <w:bottom w:val="none" w:sz="0" w:space="0" w:color="auto"/>
        <w:right w:val="none" w:sz="0" w:space="0" w:color="auto"/>
      </w:divBdr>
    </w:div>
    <w:div w:id="1415207109">
      <w:bodyDiv w:val="1"/>
      <w:marLeft w:val="0"/>
      <w:marRight w:val="0"/>
      <w:marTop w:val="0"/>
      <w:marBottom w:val="0"/>
      <w:divBdr>
        <w:top w:val="none" w:sz="0" w:space="0" w:color="auto"/>
        <w:left w:val="none" w:sz="0" w:space="0" w:color="auto"/>
        <w:bottom w:val="none" w:sz="0" w:space="0" w:color="auto"/>
        <w:right w:val="none" w:sz="0" w:space="0" w:color="auto"/>
      </w:divBdr>
    </w:div>
    <w:div w:id="1415585144">
      <w:bodyDiv w:val="1"/>
      <w:marLeft w:val="0"/>
      <w:marRight w:val="0"/>
      <w:marTop w:val="0"/>
      <w:marBottom w:val="0"/>
      <w:divBdr>
        <w:top w:val="none" w:sz="0" w:space="0" w:color="auto"/>
        <w:left w:val="none" w:sz="0" w:space="0" w:color="auto"/>
        <w:bottom w:val="none" w:sz="0" w:space="0" w:color="auto"/>
        <w:right w:val="none" w:sz="0" w:space="0" w:color="auto"/>
      </w:divBdr>
    </w:div>
    <w:div w:id="1415666471">
      <w:bodyDiv w:val="1"/>
      <w:marLeft w:val="0"/>
      <w:marRight w:val="0"/>
      <w:marTop w:val="0"/>
      <w:marBottom w:val="0"/>
      <w:divBdr>
        <w:top w:val="none" w:sz="0" w:space="0" w:color="auto"/>
        <w:left w:val="none" w:sz="0" w:space="0" w:color="auto"/>
        <w:bottom w:val="none" w:sz="0" w:space="0" w:color="auto"/>
        <w:right w:val="none" w:sz="0" w:space="0" w:color="auto"/>
      </w:divBdr>
      <w:divsChild>
        <w:div w:id="760298806">
          <w:marLeft w:val="0"/>
          <w:marRight w:val="0"/>
          <w:marTop w:val="0"/>
          <w:marBottom w:val="0"/>
          <w:divBdr>
            <w:top w:val="none" w:sz="0" w:space="0" w:color="auto"/>
            <w:left w:val="none" w:sz="0" w:space="0" w:color="auto"/>
            <w:bottom w:val="none" w:sz="0" w:space="0" w:color="auto"/>
            <w:right w:val="none" w:sz="0" w:space="0" w:color="auto"/>
          </w:divBdr>
        </w:div>
      </w:divsChild>
    </w:div>
    <w:div w:id="1415778798">
      <w:bodyDiv w:val="1"/>
      <w:marLeft w:val="0"/>
      <w:marRight w:val="0"/>
      <w:marTop w:val="0"/>
      <w:marBottom w:val="0"/>
      <w:divBdr>
        <w:top w:val="none" w:sz="0" w:space="0" w:color="auto"/>
        <w:left w:val="none" w:sz="0" w:space="0" w:color="auto"/>
        <w:bottom w:val="none" w:sz="0" w:space="0" w:color="auto"/>
        <w:right w:val="none" w:sz="0" w:space="0" w:color="auto"/>
      </w:divBdr>
    </w:div>
    <w:div w:id="1415857896">
      <w:bodyDiv w:val="1"/>
      <w:marLeft w:val="0"/>
      <w:marRight w:val="0"/>
      <w:marTop w:val="0"/>
      <w:marBottom w:val="0"/>
      <w:divBdr>
        <w:top w:val="none" w:sz="0" w:space="0" w:color="auto"/>
        <w:left w:val="none" w:sz="0" w:space="0" w:color="auto"/>
        <w:bottom w:val="none" w:sz="0" w:space="0" w:color="auto"/>
        <w:right w:val="none" w:sz="0" w:space="0" w:color="auto"/>
      </w:divBdr>
    </w:div>
    <w:div w:id="1416126931">
      <w:bodyDiv w:val="1"/>
      <w:marLeft w:val="0"/>
      <w:marRight w:val="0"/>
      <w:marTop w:val="0"/>
      <w:marBottom w:val="0"/>
      <w:divBdr>
        <w:top w:val="none" w:sz="0" w:space="0" w:color="auto"/>
        <w:left w:val="none" w:sz="0" w:space="0" w:color="auto"/>
        <w:bottom w:val="none" w:sz="0" w:space="0" w:color="auto"/>
        <w:right w:val="none" w:sz="0" w:space="0" w:color="auto"/>
      </w:divBdr>
    </w:div>
    <w:div w:id="1416628339">
      <w:bodyDiv w:val="1"/>
      <w:marLeft w:val="0"/>
      <w:marRight w:val="0"/>
      <w:marTop w:val="0"/>
      <w:marBottom w:val="0"/>
      <w:divBdr>
        <w:top w:val="none" w:sz="0" w:space="0" w:color="auto"/>
        <w:left w:val="none" w:sz="0" w:space="0" w:color="auto"/>
        <w:bottom w:val="none" w:sz="0" w:space="0" w:color="auto"/>
        <w:right w:val="none" w:sz="0" w:space="0" w:color="auto"/>
      </w:divBdr>
    </w:div>
    <w:div w:id="1416709528">
      <w:bodyDiv w:val="1"/>
      <w:marLeft w:val="0"/>
      <w:marRight w:val="0"/>
      <w:marTop w:val="0"/>
      <w:marBottom w:val="0"/>
      <w:divBdr>
        <w:top w:val="none" w:sz="0" w:space="0" w:color="auto"/>
        <w:left w:val="none" w:sz="0" w:space="0" w:color="auto"/>
        <w:bottom w:val="none" w:sz="0" w:space="0" w:color="auto"/>
        <w:right w:val="none" w:sz="0" w:space="0" w:color="auto"/>
      </w:divBdr>
    </w:div>
    <w:div w:id="1416972561">
      <w:bodyDiv w:val="1"/>
      <w:marLeft w:val="0"/>
      <w:marRight w:val="0"/>
      <w:marTop w:val="0"/>
      <w:marBottom w:val="0"/>
      <w:divBdr>
        <w:top w:val="none" w:sz="0" w:space="0" w:color="auto"/>
        <w:left w:val="none" w:sz="0" w:space="0" w:color="auto"/>
        <w:bottom w:val="none" w:sz="0" w:space="0" w:color="auto"/>
        <w:right w:val="none" w:sz="0" w:space="0" w:color="auto"/>
      </w:divBdr>
    </w:div>
    <w:div w:id="1417163935">
      <w:bodyDiv w:val="1"/>
      <w:marLeft w:val="0"/>
      <w:marRight w:val="0"/>
      <w:marTop w:val="0"/>
      <w:marBottom w:val="0"/>
      <w:divBdr>
        <w:top w:val="none" w:sz="0" w:space="0" w:color="auto"/>
        <w:left w:val="none" w:sz="0" w:space="0" w:color="auto"/>
        <w:bottom w:val="none" w:sz="0" w:space="0" w:color="auto"/>
        <w:right w:val="none" w:sz="0" w:space="0" w:color="auto"/>
      </w:divBdr>
    </w:div>
    <w:div w:id="1417164379">
      <w:bodyDiv w:val="1"/>
      <w:marLeft w:val="0"/>
      <w:marRight w:val="0"/>
      <w:marTop w:val="0"/>
      <w:marBottom w:val="0"/>
      <w:divBdr>
        <w:top w:val="none" w:sz="0" w:space="0" w:color="auto"/>
        <w:left w:val="none" w:sz="0" w:space="0" w:color="auto"/>
        <w:bottom w:val="none" w:sz="0" w:space="0" w:color="auto"/>
        <w:right w:val="none" w:sz="0" w:space="0" w:color="auto"/>
      </w:divBdr>
    </w:div>
    <w:div w:id="1417281829">
      <w:bodyDiv w:val="1"/>
      <w:marLeft w:val="0"/>
      <w:marRight w:val="0"/>
      <w:marTop w:val="0"/>
      <w:marBottom w:val="0"/>
      <w:divBdr>
        <w:top w:val="none" w:sz="0" w:space="0" w:color="auto"/>
        <w:left w:val="none" w:sz="0" w:space="0" w:color="auto"/>
        <w:bottom w:val="none" w:sz="0" w:space="0" w:color="auto"/>
        <w:right w:val="none" w:sz="0" w:space="0" w:color="auto"/>
      </w:divBdr>
      <w:divsChild>
        <w:div w:id="671029142">
          <w:marLeft w:val="0"/>
          <w:marRight w:val="0"/>
          <w:marTop w:val="0"/>
          <w:marBottom w:val="0"/>
          <w:divBdr>
            <w:top w:val="none" w:sz="0" w:space="0" w:color="auto"/>
            <w:left w:val="none" w:sz="0" w:space="0" w:color="auto"/>
            <w:bottom w:val="none" w:sz="0" w:space="0" w:color="auto"/>
            <w:right w:val="none" w:sz="0" w:space="0" w:color="auto"/>
          </w:divBdr>
        </w:div>
      </w:divsChild>
    </w:div>
    <w:div w:id="1417285891">
      <w:bodyDiv w:val="1"/>
      <w:marLeft w:val="0"/>
      <w:marRight w:val="0"/>
      <w:marTop w:val="0"/>
      <w:marBottom w:val="0"/>
      <w:divBdr>
        <w:top w:val="none" w:sz="0" w:space="0" w:color="auto"/>
        <w:left w:val="none" w:sz="0" w:space="0" w:color="auto"/>
        <w:bottom w:val="none" w:sz="0" w:space="0" w:color="auto"/>
        <w:right w:val="none" w:sz="0" w:space="0" w:color="auto"/>
      </w:divBdr>
    </w:div>
    <w:div w:id="1417439428">
      <w:bodyDiv w:val="1"/>
      <w:marLeft w:val="0"/>
      <w:marRight w:val="0"/>
      <w:marTop w:val="0"/>
      <w:marBottom w:val="0"/>
      <w:divBdr>
        <w:top w:val="none" w:sz="0" w:space="0" w:color="auto"/>
        <w:left w:val="none" w:sz="0" w:space="0" w:color="auto"/>
        <w:bottom w:val="none" w:sz="0" w:space="0" w:color="auto"/>
        <w:right w:val="none" w:sz="0" w:space="0" w:color="auto"/>
      </w:divBdr>
    </w:div>
    <w:div w:id="1417509782">
      <w:bodyDiv w:val="1"/>
      <w:marLeft w:val="0"/>
      <w:marRight w:val="0"/>
      <w:marTop w:val="0"/>
      <w:marBottom w:val="0"/>
      <w:divBdr>
        <w:top w:val="none" w:sz="0" w:space="0" w:color="auto"/>
        <w:left w:val="none" w:sz="0" w:space="0" w:color="auto"/>
        <w:bottom w:val="none" w:sz="0" w:space="0" w:color="auto"/>
        <w:right w:val="none" w:sz="0" w:space="0" w:color="auto"/>
      </w:divBdr>
    </w:div>
    <w:div w:id="1418818414">
      <w:bodyDiv w:val="1"/>
      <w:marLeft w:val="0"/>
      <w:marRight w:val="0"/>
      <w:marTop w:val="0"/>
      <w:marBottom w:val="0"/>
      <w:divBdr>
        <w:top w:val="none" w:sz="0" w:space="0" w:color="auto"/>
        <w:left w:val="none" w:sz="0" w:space="0" w:color="auto"/>
        <w:bottom w:val="none" w:sz="0" w:space="0" w:color="auto"/>
        <w:right w:val="none" w:sz="0" w:space="0" w:color="auto"/>
      </w:divBdr>
    </w:div>
    <w:div w:id="1418866998">
      <w:bodyDiv w:val="1"/>
      <w:marLeft w:val="0"/>
      <w:marRight w:val="0"/>
      <w:marTop w:val="0"/>
      <w:marBottom w:val="0"/>
      <w:divBdr>
        <w:top w:val="none" w:sz="0" w:space="0" w:color="auto"/>
        <w:left w:val="none" w:sz="0" w:space="0" w:color="auto"/>
        <w:bottom w:val="none" w:sz="0" w:space="0" w:color="auto"/>
        <w:right w:val="none" w:sz="0" w:space="0" w:color="auto"/>
      </w:divBdr>
    </w:div>
    <w:div w:id="1419591820">
      <w:bodyDiv w:val="1"/>
      <w:marLeft w:val="0"/>
      <w:marRight w:val="0"/>
      <w:marTop w:val="0"/>
      <w:marBottom w:val="0"/>
      <w:divBdr>
        <w:top w:val="none" w:sz="0" w:space="0" w:color="auto"/>
        <w:left w:val="none" w:sz="0" w:space="0" w:color="auto"/>
        <w:bottom w:val="none" w:sz="0" w:space="0" w:color="auto"/>
        <w:right w:val="none" w:sz="0" w:space="0" w:color="auto"/>
      </w:divBdr>
    </w:div>
    <w:div w:id="1419715754">
      <w:bodyDiv w:val="1"/>
      <w:marLeft w:val="0"/>
      <w:marRight w:val="0"/>
      <w:marTop w:val="0"/>
      <w:marBottom w:val="0"/>
      <w:divBdr>
        <w:top w:val="none" w:sz="0" w:space="0" w:color="auto"/>
        <w:left w:val="none" w:sz="0" w:space="0" w:color="auto"/>
        <w:bottom w:val="none" w:sz="0" w:space="0" w:color="auto"/>
        <w:right w:val="none" w:sz="0" w:space="0" w:color="auto"/>
      </w:divBdr>
      <w:divsChild>
        <w:div w:id="864291896">
          <w:marLeft w:val="0"/>
          <w:marRight w:val="0"/>
          <w:marTop w:val="0"/>
          <w:marBottom w:val="0"/>
          <w:divBdr>
            <w:top w:val="none" w:sz="0" w:space="0" w:color="auto"/>
            <w:left w:val="none" w:sz="0" w:space="0" w:color="auto"/>
            <w:bottom w:val="none" w:sz="0" w:space="0" w:color="auto"/>
            <w:right w:val="none" w:sz="0" w:space="0" w:color="auto"/>
          </w:divBdr>
        </w:div>
      </w:divsChild>
    </w:div>
    <w:div w:id="1420129561">
      <w:bodyDiv w:val="1"/>
      <w:marLeft w:val="0"/>
      <w:marRight w:val="0"/>
      <w:marTop w:val="0"/>
      <w:marBottom w:val="0"/>
      <w:divBdr>
        <w:top w:val="none" w:sz="0" w:space="0" w:color="auto"/>
        <w:left w:val="none" w:sz="0" w:space="0" w:color="auto"/>
        <w:bottom w:val="none" w:sz="0" w:space="0" w:color="auto"/>
        <w:right w:val="none" w:sz="0" w:space="0" w:color="auto"/>
      </w:divBdr>
    </w:div>
    <w:div w:id="1420175573">
      <w:bodyDiv w:val="1"/>
      <w:marLeft w:val="0"/>
      <w:marRight w:val="0"/>
      <w:marTop w:val="0"/>
      <w:marBottom w:val="0"/>
      <w:divBdr>
        <w:top w:val="none" w:sz="0" w:space="0" w:color="auto"/>
        <w:left w:val="none" w:sz="0" w:space="0" w:color="auto"/>
        <w:bottom w:val="none" w:sz="0" w:space="0" w:color="auto"/>
        <w:right w:val="none" w:sz="0" w:space="0" w:color="auto"/>
      </w:divBdr>
    </w:div>
    <w:div w:id="1420323969">
      <w:bodyDiv w:val="1"/>
      <w:marLeft w:val="0"/>
      <w:marRight w:val="0"/>
      <w:marTop w:val="0"/>
      <w:marBottom w:val="0"/>
      <w:divBdr>
        <w:top w:val="none" w:sz="0" w:space="0" w:color="auto"/>
        <w:left w:val="none" w:sz="0" w:space="0" w:color="auto"/>
        <w:bottom w:val="none" w:sz="0" w:space="0" w:color="auto"/>
        <w:right w:val="none" w:sz="0" w:space="0" w:color="auto"/>
      </w:divBdr>
    </w:div>
    <w:div w:id="1420366856">
      <w:bodyDiv w:val="1"/>
      <w:marLeft w:val="0"/>
      <w:marRight w:val="0"/>
      <w:marTop w:val="0"/>
      <w:marBottom w:val="0"/>
      <w:divBdr>
        <w:top w:val="none" w:sz="0" w:space="0" w:color="auto"/>
        <w:left w:val="none" w:sz="0" w:space="0" w:color="auto"/>
        <w:bottom w:val="none" w:sz="0" w:space="0" w:color="auto"/>
        <w:right w:val="none" w:sz="0" w:space="0" w:color="auto"/>
      </w:divBdr>
    </w:div>
    <w:div w:id="1420374003">
      <w:bodyDiv w:val="1"/>
      <w:marLeft w:val="0"/>
      <w:marRight w:val="0"/>
      <w:marTop w:val="0"/>
      <w:marBottom w:val="0"/>
      <w:divBdr>
        <w:top w:val="none" w:sz="0" w:space="0" w:color="auto"/>
        <w:left w:val="none" w:sz="0" w:space="0" w:color="auto"/>
        <w:bottom w:val="none" w:sz="0" w:space="0" w:color="auto"/>
        <w:right w:val="none" w:sz="0" w:space="0" w:color="auto"/>
      </w:divBdr>
    </w:div>
    <w:div w:id="1420640670">
      <w:bodyDiv w:val="1"/>
      <w:marLeft w:val="0"/>
      <w:marRight w:val="0"/>
      <w:marTop w:val="0"/>
      <w:marBottom w:val="0"/>
      <w:divBdr>
        <w:top w:val="none" w:sz="0" w:space="0" w:color="auto"/>
        <w:left w:val="none" w:sz="0" w:space="0" w:color="auto"/>
        <w:bottom w:val="none" w:sz="0" w:space="0" w:color="auto"/>
        <w:right w:val="none" w:sz="0" w:space="0" w:color="auto"/>
      </w:divBdr>
    </w:div>
    <w:div w:id="1420983467">
      <w:bodyDiv w:val="1"/>
      <w:marLeft w:val="0"/>
      <w:marRight w:val="0"/>
      <w:marTop w:val="0"/>
      <w:marBottom w:val="0"/>
      <w:divBdr>
        <w:top w:val="none" w:sz="0" w:space="0" w:color="auto"/>
        <w:left w:val="none" w:sz="0" w:space="0" w:color="auto"/>
        <w:bottom w:val="none" w:sz="0" w:space="0" w:color="auto"/>
        <w:right w:val="none" w:sz="0" w:space="0" w:color="auto"/>
      </w:divBdr>
    </w:div>
    <w:div w:id="1421022606">
      <w:bodyDiv w:val="1"/>
      <w:marLeft w:val="0"/>
      <w:marRight w:val="0"/>
      <w:marTop w:val="0"/>
      <w:marBottom w:val="0"/>
      <w:divBdr>
        <w:top w:val="none" w:sz="0" w:space="0" w:color="auto"/>
        <w:left w:val="none" w:sz="0" w:space="0" w:color="auto"/>
        <w:bottom w:val="none" w:sz="0" w:space="0" w:color="auto"/>
        <w:right w:val="none" w:sz="0" w:space="0" w:color="auto"/>
      </w:divBdr>
    </w:div>
    <w:div w:id="1421096723">
      <w:bodyDiv w:val="1"/>
      <w:marLeft w:val="0"/>
      <w:marRight w:val="0"/>
      <w:marTop w:val="0"/>
      <w:marBottom w:val="0"/>
      <w:divBdr>
        <w:top w:val="none" w:sz="0" w:space="0" w:color="auto"/>
        <w:left w:val="none" w:sz="0" w:space="0" w:color="auto"/>
        <w:bottom w:val="none" w:sz="0" w:space="0" w:color="auto"/>
        <w:right w:val="none" w:sz="0" w:space="0" w:color="auto"/>
      </w:divBdr>
    </w:div>
    <w:div w:id="1421098659">
      <w:bodyDiv w:val="1"/>
      <w:marLeft w:val="0"/>
      <w:marRight w:val="0"/>
      <w:marTop w:val="0"/>
      <w:marBottom w:val="0"/>
      <w:divBdr>
        <w:top w:val="none" w:sz="0" w:space="0" w:color="auto"/>
        <w:left w:val="none" w:sz="0" w:space="0" w:color="auto"/>
        <w:bottom w:val="none" w:sz="0" w:space="0" w:color="auto"/>
        <w:right w:val="none" w:sz="0" w:space="0" w:color="auto"/>
      </w:divBdr>
    </w:div>
    <w:div w:id="1421173344">
      <w:bodyDiv w:val="1"/>
      <w:marLeft w:val="0"/>
      <w:marRight w:val="0"/>
      <w:marTop w:val="0"/>
      <w:marBottom w:val="0"/>
      <w:divBdr>
        <w:top w:val="none" w:sz="0" w:space="0" w:color="auto"/>
        <w:left w:val="none" w:sz="0" w:space="0" w:color="auto"/>
        <w:bottom w:val="none" w:sz="0" w:space="0" w:color="auto"/>
        <w:right w:val="none" w:sz="0" w:space="0" w:color="auto"/>
      </w:divBdr>
      <w:divsChild>
        <w:div w:id="345599136">
          <w:marLeft w:val="0"/>
          <w:marRight w:val="0"/>
          <w:marTop w:val="0"/>
          <w:marBottom w:val="0"/>
          <w:divBdr>
            <w:top w:val="none" w:sz="0" w:space="0" w:color="auto"/>
            <w:left w:val="none" w:sz="0" w:space="0" w:color="auto"/>
            <w:bottom w:val="none" w:sz="0" w:space="0" w:color="auto"/>
            <w:right w:val="none" w:sz="0" w:space="0" w:color="auto"/>
          </w:divBdr>
        </w:div>
      </w:divsChild>
    </w:div>
    <w:div w:id="1422485248">
      <w:bodyDiv w:val="1"/>
      <w:marLeft w:val="0"/>
      <w:marRight w:val="0"/>
      <w:marTop w:val="0"/>
      <w:marBottom w:val="0"/>
      <w:divBdr>
        <w:top w:val="none" w:sz="0" w:space="0" w:color="auto"/>
        <w:left w:val="none" w:sz="0" w:space="0" w:color="auto"/>
        <w:bottom w:val="none" w:sz="0" w:space="0" w:color="auto"/>
        <w:right w:val="none" w:sz="0" w:space="0" w:color="auto"/>
      </w:divBdr>
      <w:divsChild>
        <w:div w:id="916859799">
          <w:marLeft w:val="0"/>
          <w:marRight w:val="0"/>
          <w:marTop w:val="0"/>
          <w:marBottom w:val="0"/>
          <w:divBdr>
            <w:top w:val="none" w:sz="0" w:space="0" w:color="auto"/>
            <w:left w:val="none" w:sz="0" w:space="0" w:color="auto"/>
            <w:bottom w:val="none" w:sz="0" w:space="0" w:color="auto"/>
            <w:right w:val="none" w:sz="0" w:space="0" w:color="auto"/>
          </w:divBdr>
        </w:div>
      </w:divsChild>
    </w:div>
    <w:div w:id="1422525755">
      <w:bodyDiv w:val="1"/>
      <w:marLeft w:val="0"/>
      <w:marRight w:val="0"/>
      <w:marTop w:val="0"/>
      <w:marBottom w:val="0"/>
      <w:divBdr>
        <w:top w:val="none" w:sz="0" w:space="0" w:color="auto"/>
        <w:left w:val="none" w:sz="0" w:space="0" w:color="auto"/>
        <w:bottom w:val="none" w:sz="0" w:space="0" w:color="auto"/>
        <w:right w:val="none" w:sz="0" w:space="0" w:color="auto"/>
      </w:divBdr>
    </w:div>
    <w:div w:id="1422679863">
      <w:bodyDiv w:val="1"/>
      <w:marLeft w:val="0"/>
      <w:marRight w:val="0"/>
      <w:marTop w:val="0"/>
      <w:marBottom w:val="0"/>
      <w:divBdr>
        <w:top w:val="none" w:sz="0" w:space="0" w:color="auto"/>
        <w:left w:val="none" w:sz="0" w:space="0" w:color="auto"/>
        <w:bottom w:val="none" w:sz="0" w:space="0" w:color="auto"/>
        <w:right w:val="none" w:sz="0" w:space="0" w:color="auto"/>
      </w:divBdr>
    </w:div>
    <w:div w:id="1422723780">
      <w:bodyDiv w:val="1"/>
      <w:marLeft w:val="0"/>
      <w:marRight w:val="0"/>
      <w:marTop w:val="0"/>
      <w:marBottom w:val="0"/>
      <w:divBdr>
        <w:top w:val="none" w:sz="0" w:space="0" w:color="auto"/>
        <w:left w:val="none" w:sz="0" w:space="0" w:color="auto"/>
        <w:bottom w:val="none" w:sz="0" w:space="0" w:color="auto"/>
        <w:right w:val="none" w:sz="0" w:space="0" w:color="auto"/>
      </w:divBdr>
    </w:div>
    <w:div w:id="1423068558">
      <w:bodyDiv w:val="1"/>
      <w:marLeft w:val="0"/>
      <w:marRight w:val="0"/>
      <w:marTop w:val="0"/>
      <w:marBottom w:val="0"/>
      <w:divBdr>
        <w:top w:val="none" w:sz="0" w:space="0" w:color="auto"/>
        <w:left w:val="none" w:sz="0" w:space="0" w:color="auto"/>
        <w:bottom w:val="none" w:sz="0" w:space="0" w:color="auto"/>
        <w:right w:val="none" w:sz="0" w:space="0" w:color="auto"/>
      </w:divBdr>
    </w:div>
    <w:div w:id="1423796467">
      <w:bodyDiv w:val="1"/>
      <w:marLeft w:val="0"/>
      <w:marRight w:val="0"/>
      <w:marTop w:val="0"/>
      <w:marBottom w:val="0"/>
      <w:divBdr>
        <w:top w:val="none" w:sz="0" w:space="0" w:color="auto"/>
        <w:left w:val="none" w:sz="0" w:space="0" w:color="auto"/>
        <w:bottom w:val="none" w:sz="0" w:space="0" w:color="auto"/>
        <w:right w:val="none" w:sz="0" w:space="0" w:color="auto"/>
      </w:divBdr>
    </w:div>
    <w:div w:id="1423844020">
      <w:bodyDiv w:val="1"/>
      <w:marLeft w:val="0"/>
      <w:marRight w:val="0"/>
      <w:marTop w:val="0"/>
      <w:marBottom w:val="0"/>
      <w:divBdr>
        <w:top w:val="none" w:sz="0" w:space="0" w:color="auto"/>
        <w:left w:val="none" w:sz="0" w:space="0" w:color="auto"/>
        <w:bottom w:val="none" w:sz="0" w:space="0" w:color="auto"/>
        <w:right w:val="none" w:sz="0" w:space="0" w:color="auto"/>
      </w:divBdr>
    </w:div>
    <w:div w:id="1423990878">
      <w:bodyDiv w:val="1"/>
      <w:marLeft w:val="0"/>
      <w:marRight w:val="0"/>
      <w:marTop w:val="0"/>
      <w:marBottom w:val="0"/>
      <w:divBdr>
        <w:top w:val="none" w:sz="0" w:space="0" w:color="auto"/>
        <w:left w:val="none" w:sz="0" w:space="0" w:color="auto"/>
        <w:bottom w:val="none" w:sz="0" w:space="0" w:color="auto"/>
        <w:right w:val="none" w:sz="0" w:space="0" w:color="auto"/>
      </w:divBdr>
    </w:div>
    <w:div w:id="1424182063">
      <w:bodyDiv w:val="1"/>
      <w:marLeft w:val="0"/>
      <w:marRight w:val="0"/>
      <w:marTop w:val="0"/>
      <w:marBottom w:val="0"/>
      <w:divBdr>
        <w:top w:val="none" w:sz="0" w:space="0" w:color="auto"/>
        <w:left w:val="none" w:sz="0" w:space="0" w:color="auto"/>
        <w:bottom w:val="none" w:sz="0" w:space="0" w:color="auto"/>
        <w:right w:val="none" w:sz="0" w:space="0" w:color="auto"/>
      </w:divBdr>
    </w:div>
    <w:div w:id="1424256336">
      <w:bodyDiv w:val="1"/>
      <w:marLeft w:val="0"/>
      <w:marRight w:val="0"/>
      <w:marTop w:val="0"/>
      <w:marBottom w:val="0"/>
      <w:divBdr>
        <w:top w:val="none" w:sz="0" w:space="0" w:color="auto"/>
        <w:left w:val="none" w:sz="0" w:space="0" w:color="auto"/>
        <w:bottom w:val="none" w:sz="0" w:space="0" w:color="auto"/>
        <w:right w:val="none" w:sz="0" w:space="0" w:color="auto"/>
      </w:divBdr>
    </w:div>
    <w:div w:id="1424304178">
      <w:bodyDiv w:val="1"/>
      <w:marLeft w:val="0"/>
      <w:marRight w:val="0"/>
      <w:marTop w:val="0"/>
      <w:marBottom w:val="0"/>
      <w:divBdr>
        <w:top w:val="none" w:sz="0" w:space="0" w:color="auto"/>
        <w:left w:val="none" w:sz="0" w:space="0" w:color="auto"/>
        <w:bottom w:val="none" w:sz="0" w:space="0" w:color="auto"/>
        <w:right w:val="none" w:sz="0" w:space="0" w:color="auto"/>
      </w:divBdr>
    </w:div>
    <w:div w:id="1424491341">
      <w:bodyDiv w:val="1"/>
      <w:marLeft w:val="0"/>
      <w:marRight w:val="0"/>
      <w:marTop w:val="0"/>
      <w:marBottom w:val="0"/>
      <w:divBdr>
        <w:top w:val="none" w:sz="0" w:space="0" w:color="auto"/>
        <w:left w:val="none" w:sz="0" w:space="0" w:color="auto"/>
        <w:bottom w:val="none" w:sz="0" w:space="0" w:color="auto"/>
        <w:right w:val="none" w:sz="0" w:space="0" w:color="auto"/>
      </w:divBdr>
    </w:div>
    <w:div w:id="1424493986">
      <w:bodyDiv w:val="1"/>
      <w:marLeft w:val="0"/>
      <w:marRight w:val="0"/>
      <w:marTop w:val="0"/>
      <w:marBottom w:val="0"/>
      <w:divBdr>
        <w:top w:val="none" w:sz="0" w:space="0" w:color="auto"/>
        <w:left w:val="none" w:sz="0" w:space="0" w:color="auto"/>
        <w:bottom w:val="none" w:sz="0" w:space="0" w:color="auto"/>
        <w:right w:val="none" w:sz="0" w:space="0" w:color="auto"/>
      </w:divBdr>
    </w:div>
    <w:div w:id="1424569660">
      <w:bodyDiv w:val="1"/>
      <w:marLeft w:val="0"/>
      <w:marRight w:val="0"/>
      <w:marTop w:val="0"/>
      <w:marBottom w:val="0"/>
      <w:divBdr>
        <w:top w:val="none" w:sz="0" w:space="0" w:color="auto"/>
        <w:left w:val="none" w:sz="0" w:space="0" w:color="auto"/>
        <w:bottom w:val="none" w:sz="0" w:space="0" w:color="auto"/>
        <w:right w:val="none" w:sz="0" w:space="0" w:color="auto"/>
      </w:divBdr>
    </w:div>
    <w:div w:id="1424574412">
      <w:bodyDiv w:val="1"/>
      <w:marLeft w:val="0"/>
      <w:marRight w:val="0"/>
      <w:marTop w:val="0"/>
      <w:marBottom w:val="0"/>
      <w:divBdr>
        <w:top w:val="none" w:sz="0" w:space="0" w:color="auto"/>
        <w:left w:val="none" w:sz="0" w:space="0" w:color="auto"/>
        <w:bottom w:val="none" w:sz="0" w:space="0" w:color="auto"/>
        <w:right w:val="none" w:sz="0" w:space="0" w:color="auto"/>
      </w:divBdr>
    </w:div>
    <w:div w:id="1424689725">
      <w:bodyDiv w:val="1"/>
      <w:marLeft w:val="0"/>
      <w:marRight w:val="0"/>
      <w:marTop w:val="0"/>
      <w:marBottom w:val="0"/>
      <w:divBdr>
        <w:top w:val="none" w:sz="0" w:space="0" w:color="auto"/>
        <w:left w:val="none" w:sz="0" w:space="0" w:color="auto"/>
        <w:bottom w:val="none" w:sz="0" w:space="0" w:color="auto"/>
        <w:right w:val="none" w:sz="0" w:space="0" w:color="auto"/>
      </w:divBdr>
    </w:div>
    <w:div w:id="1425106565">
      <w:bodyDiv w:val="1"/>
      <w:marLeft w:val="0"/>
      <w:marRight w:val="0"/>
      <w:marTop w:val="0"/>
      <w:marBottom w:val="0"/>
      <w:divBdr>
        <w:top w:val="none" w:sz="0" w:space="0" w:color="auto"/>
        <w:left w:val="none" w:sz="0" w:space="0" w:color="auto"/>
        <w:bottom w:val="none" w:sz="0" w:space="0" w:color="auto"/>
        <w:right w:val="none" w:sz="0" w:space="0" w:color="auto"/>
      </w:divBdr>
      <w:divsChild>
        <w:div w:id="220364271">
          <w:marLeft w:val="0"/>
          <w:marRight w:val="0"/>
          <w:marTop w:val="0"/>
          <w:marBottom w:val="0"/>
          <w:divBdr>
            <w:top w:val="none" w:sz="0" w:space="0" w:color="auto"/>
            <w:left w:val="none" w:sz="0" w:space="0" w:color="auto"/>
            <w:bottom w:val="none" w:sz="0" w:space="0" w:color="auto"/>
            <w:right w:val="none" w:sz="0" w:space="0" w:color="auto"/>
          </w:divBdr>
        </w:div>
      </w:divsChild>
    </w:div>
    <w:div w:id="1425146619">
      <w:bodyDiv w:val="1"/>
      <w:marLeft w:val="0"/>
      <w:marRight w:val="0"/>
      <w:marTop w:val="0"/>
      <w:marBottom w:val="0"/>
      <w:divBdr>
        <w:top w:val="none" w:sz="0" w:space="0" w:color="auto"/>
        <w:left w:val="none" w:sz="0" w:space="0" w:color="auto"/>
        <w:bottom w:val="none" w:sz="0" w:space="0" w:color="auto"/>
        <w:right w:val="none" w:sz="0" w:space="0" w:color="auto"/>
      </w:divBdr>
    </w:div>
    <w:div w:id="1425491473">
      <w:bodyDiv w:val="1"/>
      <w:marLeft w:val="0"/>
      <w:marRight w:val="0"/>
      <w:marTop w:val="0"/>
      <w:marBottom w:val="0"/>
      <w:divBdr>
        <w:top w:val="none" w:sz="0" w:space="0" w:color="auto"/>
        <w:left w:val="none" w:sz="0" w:space="0" w:color="auto"/>
        <w:bottom w:val="none" w:sz="0" w:space="0" w:color="auto"/>
        <w:right w:val="none" w:sz="0" w:space="0" w:color="auto"/>
      </w:divBdr>
    </w:div>
    <w:div w:id="1425566980">
      <w:bodyDiv w:val="1"/>
      <w:marLeft w:val="0"/>
      <w:marRight w:val="0"/>
      <w:marTop w:val="0"/>
      <w:marBottom w:val="0"/>
      <w:divBdr>
        <w:top w:val="none" w:sz="0" w:space="0" w:color="auto"/>
        <w:left w:val="none" w:sz="0" w:space="0" w:color="auto"/>
        <w:bottom w:val="none" w:sz="0" w:space="0" w:color="auto"/>
        <w:right w:val="none" w:sz="0" w:space="0" w:color="auto"/>
      </w:divBdr>
      <w:divsChild>
        <w:div w:id="1426806602">
          <w:marLeft w:val="0"/>
          <w:marRight w:val="0"/>
          <w:marTop w:val="0"/>
          <w:marBottom w:val="0"/>
          <w:divBdr>
            <w:top w:val="none" w:sz="0" w:space="0" w:color="auto"/>
            <w:left w:val="none" w:sz="0" w:space="0" w:color="auto"/>
            <w:bottom w:val="none" w:sz="0" w:space="0" w:color="auto"/>
            <w:right w:val="none" w:sz="0" w:space="0" w:color="auto"/>
          </w:divBdr>
        </w:div>
      </w:divsChild>
    </w:div>
    <w:div w:id="1425802148">
      <w:bodyDiv w:val="1"/>
      <w:marLeft w:val="0"/>
      <w:marRight w:val="0"/>
      <w:marTop w:val="0"/>
      <w:marBottom w:val="0"/>
      <w:divBdr>
        <w:top w:val="none" w:sz="0" w:space="0" w:color="auto"/>
        <w:left w:val="none" w:sz="0" w:space="0" w:color="auto"/>
        <w:bottom w:val="none" w:sz="0" w:space="0" w:color="auto"/>
        <w:right w:val="none" w:sz="0" w:space="0" w:color="auto"/>
      </w:divBdr>
    </w:div>
    <w:div w:id="1425876767">
      <w:bodyDiv w:val="1"/>
      <w:marLeft w:val="0"/>
      <w:marRight w:val="0"/>
      <w:marTop w:val="0"/>
      <w:marBottom w:val="0"/>
      <w:divBdr>
        <w:top w:val="none" w:sz="0" w:space="0" w:color="auto"/>
        <w:left w:val="none" w:sz="0" w:space="0" w:color="auto"/>
        <w:bottom w:val="none" w:sz="0" w:space="0" w:color="auto"/>
        <w:right w:val="none" w:sz="0" w:space="0" w:color="auto"/>
      </w:divBdr>
    </w:div>
    <w:div w:id="1426001915">
      <w:bodyDiv w:val="1"/>
      <w:marLeft w:val="0"/>
      <w:marRight w:val="0"/>
      <w:marTop w:val="0"/>
      <w:marBottom w:val="0"/>
      <w:divBdr>
        <w:top w:val="none" w:sz="0" w:space="0" w:color="auto"/>
        <w:left w:val="none" w:sz="0" w:space="0" w:color="auto"/>
        <w:bottom w:val="none" w:sz="0" w:space="0" w:color="auto"/>
        <w:right w:val="none" w:sz="0" w:space="0" w:color="auto"/>
      </w:divBdr>
    </w:div>
    <w:div w:id="1426070566">
      <w:bodyDiv w:val="1"/>
      <w:marLeft w:val="0"/>
      <w:marRight w:val="0"/>
      <w:marTop w:val="0"/>
      <w:marBottom w:val="0"/>
      <w:divBdr>
        <w:top w:val="none" w:sz="0" w:space="0" w:color="auto"/>
        <w:left w:val="none" w:sz="0" w:space="0" w:color="auto"/>
        <w:bottom w:val="none" w:sz="0" w:space="0" w:color="auto"/>
        <w:right w:val="none" w:sz="0" w:space="0" w:color="auto"/>
      </w:divBdr>
    </w:div>
    <w:div w:id="1426414612">
      <w:bodyDiv w:val="1"/>
      <w:marLeft w:val="0"/>
      <w:marRight w:val="0"/>
      <w:marTop w:val="0"/>
      <w:marBottom w:val="0"/>
      <w:divBdr>
        <w:top w:val="none" w:sz="0" w:space="0" w:color="auto"/>
        <w:left w:val="none" w:sz="0" w:space="0" w:color="auto"/>
        <w:bottom w:val="none" w:sz="0" w:space="0" w:color="auto"/>
        <w:right w:val="none" w:sz="0" w:space="0" w:color="auto"/>
      </w:divBdr>
    </w:div>
    <w:div w:id="1426732294">
      <w:bodyDiv w:val="1"/>
      <w:marLeft w:val="0"/>
      <w:marRight w:val="0"/>
      <w:marTop w:val="0"/>
      <w:marBottom w:val="0"/>
      <w:divBdr>
        <w:top w:val="none" w:sz="0" w:space="0" w:color="auto"/>
        <w:left w:val="none" w:sz="0" w:space="0" w:color="auto"/>
        <w:bottom w:val="none" w:sz="0" w:space="0" w:color="auto"/>
        <w:right w:val="none" w:sz="0" w:space="0" w:color="auto"/>
      </w:divBdr>
    </w:div>
    <w:div w:id="1426876067">
      <w:bodyDiv w:val="1"/>
      <w:marLeft w:val="0"/>
      <w:marRight w:val="0"/>
      <w:marTop w:val="0"/>
      <w:marBottom w:val="0"/>
      <w:divBdr>
        <w:top w:val="none" w:sz="0" w:space="0" w:color="auto"/>
        <w:left w:val="none" w:sz="0" w:space="0" w:color="auto"/>
        <w:bottom w:val="none" w:sz="0" w:space="0" w:color="auto"/>
        <w:right w:val="none" w:sz="0" w:space="0" w:color="auto"/>
      </w:divBdr>
    </w:div>
    <w:div w:id="1426917880">
      <w:bodyDiv w:val="1"/>
      <w:marLeft w:val="0"/>
      <w:marRight w:val="0"/>
      <w:marTop w:val="0"/>
      <w:marBottom w:val="0"/>
      <w:divBdr>
        <w:top w:val="none" w:sz="0" w:space="0" w:color="auto"/>
        <w:left w:val="none" w:sz="0" w:space="0" w:color="auto"/>
        <w:bottom w:val="none" w:sz="0" w:space="0" w:color="auto"/>
        <w:right w:val="none" w:sz="0" w:space="0" w:color="auto"/>
      </w:divBdr>
    </w:div>
    <w:div w:id="1427192346">
      <w:bodyDiv w:val="1"/>
      <w:marLeft w:val="0"/>
      <w:marRight w:val="0"/>
      <w:marTop w:val="0"/>
      <w:marBottom w:val="0"/>
      <w:divBdr>
        <w:top w:val="none" w:sz="0" w:space="0" w:color="auto"/>
        <w:left w:val="none" w:sz="0" w:space="0" w:color="auto"/>
        <w:bottom w:val="none" w:sz="0" w:space="0" w:color="auto"/>
        <w:right w:val="none" w:sz="0" w:space="0" w:color="auto"/>
      </w:divBdr>
    </w:div>
    <w:div w:id="1428037521">
      <w:bodyDiv w:val="1"/>
      <w:marLeft w:val="0"/>
      <w:marRight w:val="0"/>
      <w:marTop w:val="0"/>
      <w:marBottom w:val="0"/>
      <w:divBdr>
        <w:top w:val="none" w:sz="0" w:space="0" w:color="auto"/>
        <w:left w:val="none" w:sz="0" w:space="0" w:color="auto"/>
        <w:bottom w:val="none" w:sz="0" w:space="0" w:color="auto"/>
        <w:right w:val="none" w:sz="0" w:space="0" w:color="auto"/>
      </w:divBdr>
    </w:div>
    <w:div w:id="1428119783">
      <w:bodyDiv w:val="1"/>
      <w:marLeft w:val="0"/>
      <w:marRight w:val="0"/>
      <w:marTop w:val="0"/>
      <w:marBottom w:val="0"/>
      <w:divBdr>
        <w:top w:val="none" w:sz="0" w:space="0" w:color="auto"/>
        <w:left w:val="none" w:sz="0" w:space="0" w:color="auto"/>
        <w:bottom w:val="none" w:sz="0" w:space="0" w:color="auto"/>
        <w:right w:val="none" w:sz="0" w:space="0" w:color="auto"/>
      </w:divBdr>
    </w:div>
    <w:div w:id="1428580447">
      <w:bodyDiv w:val="1"/>
      <w:marLeft w:val="0"/>
      <w:marRight w:val="0"/>
      <w:marTop w:val="0"/>
      <w:marBottom w:val="0"/>
      <w:divBdr>
        <w:top w:val="none" w:sz="0" w:space="0" w:color="auto"/>
        <w:left w:val="none" w:sz="0" w:space="0" w:color="auto"/>
        <w:bottom w:val="none" w:sz="0" w:space="0" w:color="auto"/>
        <w:right w:val="none" w:sz="0" w:space="0" w:color="auto"/>
      </w:divBdr>
    </w:div>
    <w:div w:id="1429079288">
      <w:bodyDiv w:val="1"/>
      <w:marLeft w:val="0"/>
      <w:marRight w:val="0"/>
      <w:marTop w:val="0"/>
      <w:marBottom w:val="0"/>
      <w:divBdr>
        <w:top w:val="none" w:sz="0" w:space="0" w:color="auto"/>
        <w:left w:val="none" w:sz="0" w:space="0" w:color="auto"/>
        <w:bottom w:val="none" w:sz="0" w:space="0" w:color="auto"/>
        <w:right w:val="none" w:sz="0" w:space="0" w:color="auto"/>
      </w:divBdr>
    </w:div>
    <w:div w:id="1429231220">
      <w:bodyDiv w:val="1"/>
      <w:marLeft w:val="0"/>
      <w:marRight w:val="0"/>
      <w:marTop w:val="0"/>
      <w:marBottom w:val="0"/>
      <w:divBdr>
        <w:top w:val="none" w:sz="0" w:space="0" w:color="auto"/>
        <w:left w:val="none" w:sz="0" w:space="0" w:color="auto"/>
        <w:bottom w:val="none" w:sz="0" w:space="0" w:color="auto"/>
        <w:right w:val="none" w:sz="0" w:space="0" w:color="auto"/>
      </w:divBdr>
    </w:div>
    <w:div w:id="1429502064">
      <w:bodyDiv w:val="1"/>
      <w:marLeft w:val="0"/>
      <w:marRight w:val="0"/>
      <w:marTop w:val="0"/>
      <w:marBottom w:val="0"/>
      <w:divBdr>
        <w:top w:val="none" w:sz="0" w:space="0" w:color="auto"/>
        <w:left w:val="none" w:sz="0" w:space="0" w:color="auto"/>
        <w:bottom w:val="none" w:sz="0" w:space="0" w:color="auto"/>
        <w:right w:val="none" w:sz="0" w:space="0" w:color="auto"/>
      </w:divBdr>
      <w:divsChild>
        <w:div w:id="1320429610">
          <w:marLeft w:val="0"/>
          <w:marRight w:val="0"/>
          <w:marTop w:val="0"/>
          <w:marBottom w:val="0"/>
          <w:divBdr>
            <w:top w:val="none" w:sz="0" w:space="0" w:color="auto"/>
            <w:left w:val="none" w:sz="0" w:space="0" w:color="auto"/>
            <w:bottom w:val="none" w:sz="0" w:space="0" w:color="auto"/>
            <w:right w:val="none" w:sz="0" w:space="0" w:color="auto"/>
          </w:divBdr>
        </w:div>
      </w:divsChild>
    </w:div>
    <w:div w:id="1430614869">
      <w:bodyDiv w:val="1"/>
      <w:marLeft w:val="0"/>
      <w:marRight w:val="0"/>
      <w:marTop w:val="0"/>
      <w:marBottom w:val="0"/>
      <w:divBdr>
        <w:top w:val="none" w:sz="0" w:space="0" w:color="auto"/>
        <w:left w:val="none" w:sz="0" w:space="0" w:color="auto"/>
        <w:bottom w:val="none" w:sz="0" w:space="0" w:color="auto"/>
        <w:right w:val="none" w:sz="0" w:space="0" w:color="auto"/>
      </w:divBdr>
    </w:div>
    <w:div w:id="1430660568">
      <w:bodyDiv w:val="1"/>
      <w:marLeft w:val="0"/>
      <w:marRight w:val="0"/>
      <w:marTop w:val="0"/>
      <w:marBottom w:val="0"/>
      <w:divBdr>
        <w:top w:val="none" w:sz="0" w:space="0" w:color="auto"/>
        <w:left w:val="none" w:sz="0" w:space="0" w:color="auto"/>
        <w:bottom w:val="none" w:sz="0" w:space="0" w:color="auto"/>
        <w:right w:val="none" w:sz="0" w:space="0" w:color="auto"/>
      </w:divBdr>
    </w:div>
    <w:div w:id="1431075669">
      <w:bodyDiv w:val="1"/>
      <w:marLeft w:val="0"/>
      <w:marRight w:val="0"/>
      <w:marTop w:val="0"/>
      <w:marBottom w:val="0"/>
      <w:divBdr>
        <w:top w:val="none" w:sz="0" w:space="0" w:color="auto"/>
        <w:left w:val="none" w:sz="0" w:space="0" w:color="auto"/>
        <w:bottom w:val="none" w:sz="0" w:space="0" w:color="auto"/>
        <w:right w:val="none" w:sz="0" w:space="0" w:color="auto"/>
      </w:divBdr>
    </w:div>
    <w:div w:id="1431194031">
      <w:bodyDiv w:val="1"/>
      <w:marLeft w:val="0"/>
      <w:marRight w:val="0"/>
      <w:marTop w:val="0"/>
      <w:marBottom w:val="0"/>
      <w:divBdr>
        <w:top w:val="none" w:sz="0" w:space="0" w:color="auto"/>
        <w:left w:val="none" w:sz="0" w:space="0" w:color="auto"/>
        <w:bottom w:val="none" w:sz="0" w:space="0" w:color="auto"/>
        <w:right w:val="none" w:sz="0" w:space="0" w:color="auto"/>
      </w:divBdr>
    </w:div>
    <w:div w:id="1431581332">
      <w:bodyDiv w:val="1"/>
      <w:marLeft w:val="0"/>
      <w:marRight w:val="0"/>
      <w:marTop w:val="0"/>
      <w:marBottom w:val="0"/>
      <w:divBdr>
        <w:top w:val="none" w:sz="0" w:space="0" w:color="auto"/>
        <w:left w:val="none" w:sz="0" w:space="0" w:color="auto"/>
        <w:bottom w:val="none" w:sz="0" w:space="0" w:color="auto"/>
        <w:right w:val="none" w:sz="0" w:space="0" w:color="auto"/>
      </w:divBdr>
    </w:div>
    <w:div w:id="1431587992">
      <w:bodyDiv w:val="1"/>
      <w:marLeft w:val="0"/>
      <w:marRight w:val="0"/>
      <w:marTop w:val="0"/>
      <w:marBottom w:val="0"/>
      <w:divBdr>
        <w:top w:val="none" w:sz="0" w:space="0" w:color="auto"/>
        <w:left w:val="none" w:sz="0" w:space="0" w:color="auto"/>
        <w:bottom w:val="none" w:sz="0" w:space="0" w:color="auto"/>
        <w:right w:val="none" w:sz="0" w:space="0" w:color="auto"/>
      </w:divBdr>
      <w:divsChild>
        <w:div w:id="173612850">
          <w:marLeft w:val="0"/>
          <w:marRight w:val="0"/>
          <w:marTop w:val="0"/>
          <w:marBottom w:val="0"/>
          <w:divBdr>
            <w:top w:val="none" w:sz="0" w:space="0" w:color="auto"/>
            <w:left w:val="none" w:sz="0" w:space="0" w:color="auto"/>
            <w:bottom w:val="none" w:sz="0" w:space="0" w:color="auto"/>
            <w:right w:val="none" w:sz="0" w:space="0" w:color="auto"/>
          </w:divBdr>
        </w:div>
      </w:divsChild>
    </w:div>
    <w:div w:id="1431655123">
      <w:bodyDiv w:val="1"/>
      <w:marLeft w:val="0"/>
      <w:marRight w:val="0"/>
      <w:marTop w:val="0"/>
      <w:marBottom w:val="0"/>
      <w:divBdr>
        <w:top w:val="none" w:sz="0" w:space="0" w:color="auto"/>
        <w:left w:val="none" w:sz="0" w:space="0" w:color="auto"/>
        <w:bottom w:val="none" w:sz="0" w:space="0" w:color="auto"/>
        <w:right w:val="none" w:sz="0" w:space="0" w:color="auto"/>
      </w:divBdr>
    </w:div>
    <w:div w:id="1431661107">
      <w:bodyDiv w:val="1"/>
      <w:marLeft w:val="0"/>
      <w:marRight w:val="0"/>
      <w:marTop w:val="0"/>
      <w:marBottom w:val="0"/>
      <w:divBdr>
        <w:top w:val="none" w:sz="0" w:space="0" w:color="auto"/>
        <w:left w:val="none" w:sz="0" w:space="0" w:color="auto"/>
        <w:bottom w:val="none" w:sz="0" w:space="0" w:color="auto"/>
        <w:right w:val="none" w:sz="0" w:space="0" w:color="auto"/>
      </w:divBdr>
    </w:div>
    <w:div w:id="1432241703">
      <w:bodyDiv w:val="1"/>
      <w:marLeft w:val="0"/>
      <w:marRight w:val="0"/>
      <w:marTop w:val="0"/>
      <w:marBottom w:val="0"/>
      <w:divBdr>
        <w:top w:val="none" w:sz="0" w:space="0" w:color="auto"/>
        <w:left w:val="none" w:sz="0" w:space="0" w:color="auto"/>
        <w:bottom w:val="none" w:sz="0" w:space="0" w:color="auto"/>
        <w:right w:val="none" w:sz="0" w:space="0" w:color="auto"/>
      </w:divBdr>
    </w:div>
    <w:div w:id="1432355130">
      <w:bodyDiv w:val="1"/>
      <w:marLeft w:val="0"/>
      <w:marRight w:val="0"/>
      <w:marTop w:val="0"/>
      <w:marBottom w:val="0"/>
      <w:divBdr>
        <w:top w:val="none" w:sz="0" w:space="0" w:color="auto"/>
        <w:left w:val="none" w:sz="0" w:space="0" w:color="auto"/>
        <w:bottom w:val="none" w:sz="0" w:space="0" w:color="auto"/>
        <w:right w:val="none" w:sz="0" w:space="0" w:color="auto"/>
      </w:divBdr>
      <w:divsChild>
        <w:div w:id="388656465">
          <w:marLeft w:val="0"/>
          <w:marRight w:val="0"/>
          <w:marTop w:val="0"/>
          <w:marBottom w:val="0"/>
          <w:divBdr>
            <w:top w:val="none" w:sz="0" w:space="0" w:color="auto"/>
            <w:left w:val="none" w:sz="0" w:space="0" w:color="auto"/>
            <w:bottom w:val="none" w:sz="0" w:space="0" w:color="auto"/>
            <w:right w:val="none" w:sz="0" w:space="0" w:color="auto"/>
          </w:divBdr>
        </w:div>
      </w:divsChild>
    </w:div>
    <w:div w:id="1432360003">
      <w:bodyDiv w:val="1"/>
      <w:marLeft w:val="0"/>
      <w:marRight w:val="0"/>
      <w:marTop w:val="0"/>
      <w:marBottom w:val="0"/>
      <w:divBdr>
        <w:top w:val="none" w:sz="0" w:space="0" w:color="auto"/>
        <w:left w:val="none" w:sz="0" w:space="0" w:color="auto"/>
        <w:bottom w:val="none" w:sz="0" w:space="0" w:color="auto"/>
        <w:right w:val="none" w:sz="0" w:space="0" w:color="auto"/>
      </w:divBdr>
    </w:div>
    <w:div w:id="1432430325">
      <w:bodyDiv w:val="1"/>
      <w:marLeft w:val="0"/>
      <w:marRight w:val="0"/>
      <w:marTop w:val="0"/>
      <w:marBottom w:val="0"/>
      <w:divBdr>
        <w:top w:val="none" w:sz="0" w:space="0" w:color="auto"/>
        <w:left w:val="none" w:sz="0" w:space="0" w:color="auto"/>
        <w:bottom w:val="none" w:sz="0" w:space="0" w:color="auto"/>
        <w:right w:val="none" w:sz="0" w:space="0" w:color="auto"/>
      </w:divBdr>
    </w:div>
    <w:div w:id="1432433254">
      <w:bodyDiv w:val="1"/>
      <w:marLeft w:val="0"/>
      <w:marRight w:val="0"/>
      <w:marTop w:val="0"/>
      <w:marBottom w:val="0"/>
      <w:divBdr>
        <w:top w:val="none" w:sz="0" w:space="0" w:color="auto"/>
        <w:left w:val="none" w:sz="0" w:space="0" w:color="auto"/>
        <w:bottom w:val="none" w:sz="0" w:space="0" w:color="auto"/>
        <w:right w:val="none" w:sz="0" w:space="0" w:color="auto"/>
      </w:divBdr>
    </w:div>
    <w:div w:id="1432748690">
      <w:bodyDiv w:val="1"/>
      <w:marLeft w:val="0"/>
      <w:marRight w:val="0"/>
      <w:marTop w:val="0"/>
      <w:marBottom w:val="0"/>
      <w:divBdr>
        <w:top w:val="none" w:sz="0" w:space="0" w:color="auto"/>
        <w:left w:val="none" w:sz="0" w:space="0" w:color="auto"/>
        <w:bottom w:val="none" w:sz="0" w:space="0" w:color="auto"/>
        <w:right w:val="none" w:sz="0" w:space="0" w:color="auto"/>
      </w:divBdr>
    </w:div>
    <w:div w:id="1433013183">
      <w:bodyDiv w:val="1"/>
      <w:marLeft w:val="0"/>
      <w:marRight w:val="0"/>
      <w:marTop w:val="0"/>
      <w:marBottom w:val="0"/>
      <w:divBdr>
        <w:top w:val="none" w:sz="0" w:space="0" w:color="auto"/>
        <w:left w:val="none" w:sz="0" w:space="0" w:color="auto"/>
        <w:bottom w:val="none" w:sz="0" w:space="0" w:color="auto"/>
        <w:right w:val="none" w:sz="0" w:space="0" w:color="auto"/>
      </w:divBdr>
    </w:div>
    <w:div w:id="1433159373">
      <w:bodyDiv w:val="1"/>
      <w:marLeft w:val="0"/>
      <w:marRight w:val="0"/>
      <w:marTop w:val="0"/>
      <w:marBottom w:val="0"/>
      <w:divBdr>
        <w:top w:val="none" w:sz="0" w:space="0" w:color="auto"/>
        <w:left w:val="none" w:sz="0" w:space="0" w:color="auto"/>
        <w:bottom w:val="none" w:sz="0" w:space="0" w:color="auto"/>
        <w:right w:val="none" w:sz="0" w:space="0" w:color="auto"/>
      </w:divBdr>
    </w:div>
    <w:div w:id="1433285659">
      <w:bodyDiv w:val="1"/>
      <w:marLeft w:val="0"/>
      <w:marRight w:val="0"/>
      <w:marTop w:val="0"/>
      <w:marBottom w:val="0"/>
      <w:divBdr>
        <w:top w:val="none" w:sz="0" w:space="0" w:color="auto"/>
        <w:left w:val="none" w:sz="0" w:space="0" w:color="auto"/>
        <w:bottom w:val="none" w:sz="0" w:space="0" w:color="auto"/>
        <w:right w:val="none" w:sz="0" w:space="0" w:color="auto"/>
      </w:divBdr>
    </w:div>
    <w:div w:id="1433352963">
      <w:bodyDiv w:val="1"/>
      <w:marLeft w:val="0"/>
      <w:marRight w:val="0"/>
      <w:marTop w:val="0"/>
      <w:marBottom w:val="0"/>
      <w:divBdr>
        <w:top w:val="none" w:sz="0" w:space="0" w:color="auto"/>
        <w:left w:val="none" w:sz="0" w:space="0" w:color="auto"/>
        <w:bottom w:val="none" w:sz="0" w:space="0" w:color="auto"/>
        <w:right w:val="none" w:sz="0" w:space="0" w:color="auto"/>
      </w:divBdr>
    </w:div>
    <w:div w:id="1433747943">
      <w:bodyDiv w:val="1"/>
      <w:marLeft w:val="0"/>
      <w:marRight w:val="0"/>
      <w:marTop w:val="0"/>
      <w:marBottom w:val="0"/>
      <w:divBdr>
        <w:top w:val="none" w:sz="0" w:space="0" w:color="auto"/>
        <w:left w:val="none" w:sz="0" w:space="0" w:color="auto"/>
        <w:bottom w:val="none" w:sz="0" w:space="0" w:color="auto"/>
        <w:right w:val="none" w:sz="0" w:space="0" w:color="auto"/>
      </w:divBdr>
    </w:div>
    <w:div w:id="1433863370">
      <w:bodyDiv w:val="1"/>
      <w:marLeft w:val="0"/>
      <w:marRight w:val="0"/>
      <w:marTop w:val="0"/>
      <w:marBottom w:val="0"/>
      <w:divBdr>
        <w:top w:val="none" w:sz="0" w:space="0" w:color="auto"/>
        <w:left w:val="none" w:sz="0" w:space="0" w:color="auto"/>
        <w:bottom w:val="none" w:sz="0" w:space="0" w:color="auto"/>
        <w:right w:val="none" w:sz="0" w:space="0" w:color="auto"/>
      </w:divBdr>
    </w:div>
    <w:div w:id="1434325465">
      <w:bodyDiv w:val="1"/>
      <w:marLeft w:val="0"/>
      <w:marRight w:val="0"/>
      <w:marTop w:val="0"/>
      <w:marBottom w:val="0"/>
      <w:divBdr>
        <w:top w:val="none" w:sz="0" w:space="0" w:color="auto"/>
        <w:left w:val="none" w:sz="0" w:space="0" w:color="auto"/>
        <w:bottom w:val="none" w:sz="0" w:space="0" w:color="auto"/>
        <w:right w:val="none" w:sz="0" w:space="0" w:color="auto"/>
      </w:divBdr>
    </w:div>
    <w:div w:id="1434521541">
      <w:bodyDiv w:val="1"/>
      <w:marLeft w:val="0"/>
      <w:marRight w:val="0"/>
      <w:marTop w:val="0"/>
      <w:marBottom w:val="0"/>
      <w:divBdr>
        <w:top w:val="none" w:sz="0" w:space="0" w:color="auto"/>
        <w:left w:val="none" w:sz="0" w:space="0" w:color="auto"/>
        <w:bottom w:val="none" w:sz="0" w:space="0" w:color="auto"/>
        <w:right w:val="none" w:sz="0" w:space="0" w:color="auto"/>
      </w:divBdr>
    </w:div>
    <w:div w:id="1434592478">
      <w:bodyDiv w:val="1"/>
      <w:marLeft w:val="0"/>
      <w:marRight w:val="0"/>
      <w:marTop w:val="0"/>
      <w:marBottom w:val="0"/>
      <w:divBdr>
        <w:top w:val="none" w:sz="0" w:space="0" w:color="auto"/>
        <w:left w:val="none" w:sz="0" w:space="0" w:color="auto"/>
        <w:bottom w:val="none" w:sz="0" w:space="0" w:color="auto"/>
        <w:right w:val="none" w:sz="0" w:space="0" w:color="auto"/>
      </w:divBdr>
    </w:div>
    <w:div w:id="1434789895">
      <w:bodyDiv w:val="1"/>
      <w:marLeft w:val="0"/>
      <w:marRight w:val="0"/>
      <w:marTop w:val="0"/>
      <w:marBottom w:val="0"/>
      <w:divBdr>
        <w:top w:val="none" w:sz="0" w:space="0" w:color="auto"/>
        <w:left w:val="none" w:sz="0" w:space="0" w:color="auto"/>
        <w:bottom w:val="none" w:sz="0" w:space="0" w:color="auto"/>
        <w:right w:val="none" w:sz="0" w:space="0" w:color="auto"/>
      </w:divBdr>
    </w:div>
    <w:div w:id="1435244202">
      <w:bodyDiv w:val="1"/>
      <w:marLeft w:val="0"/>
      <w:marRight w:val="0"/>
      <w:marTop w:val="0"/>
      <w:marBottom w:val="0"/>
      <w:divBdr>
        <w:top w:val="none" w:sz="0" w:space="0" w:color="auto"/>
        <w:left w:val="none" w:sz="0" w:space="0" w:color="auto"/>
        <w:bottom w:val="none" w:sz="0" w:space="0" w:color="auto"/>
        <w:right w:val="none" w:sz="0" w:space="0" w:color="auto"/>
      </w:divBdr>
    </w:div>
    <w:div w:id="1435323785">
      <w:bodyDiv w:val="1"/>
      <w:marLeft w:val="0"/>
      <w:marRight w:val="0"/>
      <w:marTop w:val="0"/>
      <w:marBottom w:val="0"/>
      <w:divBdr>
        <w:top w:val="none" w:sz="0" w:space="0" w:color="auto"/>
        <w:left w:val="none" w:sz="0" w:space="0" w:color="auto"/>
        <w:bottom w:val="none" w:sz="0" w:space="0" w:color="auto"/>
        <w:right w:val="none" w:sz="0" w:space="0" w:color="auto"/>
      </w:divBdr>
    </w:div>
    <w:div w:id="1436095771">
      <w:bodyDiv w:val="1"/>
      <w:marLeft w:val="0"/>
      <w:marRight w:val="0"/>
      <w:marTop w:val="0"/>
      <w:marBottom w:val="0"/>
      <w:divBdr>
        <w:top w:val="none" w:sz="0" w:space="0" w:color="auto"/>
        <w:left w:val="none" w:sz="0" w:space="0" w:color="auto"/>
        <w:bottom w:val="none" w:sz="0" w:space="0" w:color="auto"/>
        <w:right w:val="none" w:sz="0" w:space="0" w:color="auto"/>
      </w:divBdr>
    </w:div>
    <w:div w:id="1436243735">
      <w:bodyDiv w:val="1"/>
      <w:marLeft w:val="0"/>
      <w:marRight w:val="0"/>
      <w:marTop w:val="0"/>
      <w:marBottom w:val="0"/>
      <w:divBdr>
        <w:top w:val="none" w:sz="0" w:space="0" w:color="auto"/>
        <w:left w:val="none" w:sz="0" w:space="0" w:color="auto"/>
        <w:bottom w:val="none" w:sz="0" w:space="0" w:color="auto"/>
        <w:right w:val="none" w:sz="0" w:space="0" w:color="auto"/>
      </w:divBdr>
    </w:div>
    <w:div w:id="1436364989">
      <w:bodyDiv w:val="1"/>
      <w:marLeft w:val="0"/>
      <w:marRight w:val="0"/>
      <w:marTop w:val="0"/>
      <w:marBottom w:val="0"/>
      <w:divBdr>
        <w:top w:val="none" w:sz="0" w:space="0" w:color="auto"/>
        <w:left w:val="none" w:sz="0" w:space="0" w:color="auto"/>
        <w:bottom w:val="none" w:sz="0" w:space="0" w:color="auto"/>
        <w:right w:val="none" w:sz="0" w:space="0" w:color="auto"/>
      </w:divBdr>
    </w:div>
    <w:div w:id="1436556421">
      <w:bodyDiv w:val="1"/>
      <w:marLeft w:val="0"/>
      <w:marRight w:val="0"/>
      <w:marTop w:val="0"/>
      <w:marBottom w:val="0"/>
      <w:divBdr>
        <w:top w:val="none" w:sz="0" w:space="0" w:color="auto"/>
        <w:left w:val="none" w:sz="0" w:space="0" w:color="auto"/>
        <w:bottom w:val="none" w:sz="0" w:space="0" w:color="auto"/>
        <w:right w:val="none" w:sz="0" w:space="0" w:color="auto"/>
      </w:divBdr>
    </w:div>
    <w:div w:id="1436560378">
      <w:bodyDiv w:val="1"/>
      <w:marLeft w:val="0"/>
      <w:marRight w:val="0"/>
      <w:marTop w:val="0"/>
      <w:marBottom w:val="0"/>
      <w:divBdr>
        <w:top w:val="none" w:sz="0" w:space="0" w:color="auto"/>
        <w:left w:val="none" w:sz="0" w:space="0" w:color="auto"/>
        <w:bottom w:val="none" w:sz="0" w:space="0" w:color="auto"/>
        <w:right w:val="none" w:sz="0" w:space="0" w:color="auto"/>
      </w:divBdr>
    </w:div>
    <w:div w:id="1436705098">
      <w:bodyDiv w:val="1"/>
      <w:marLeft w:val="0"/>
      <w:marRight w:val="0"/>
      <w:marTop w:val="0"/>
      <w:marBottom w:val="0"/>
      <w:divBdr>
        <w:top w:val="none" w:sz="0" w:space="0" w:color="auto"/>
        <w:left w:val="none" w:sz="0" w:space="0" w:color="auto"/>
        <w:bottom w:val="none" w:sz="0" w:space="0" w:color="auto"/>
        <w:right w:val="none" w:sz="0" w:space="0" w:color="auto"/>
      </w:divBdr>
    </w:div>
    <w:div w:id="1436899896">
      <w:bodyDiv w:val="1"/>
      <w:marLeft w:val="0"/>
      <w:marRight w:val="0"/>
      <w:marTop w:val="0"/>
      <w:marBottom w:val="0"/>
      <w:divBdr>
        <w:top w:val="none" w:sz="0" w:space="0" w:color="auto"/>
        <w:left w:val="none" w:sz="0" w:space="0" w:color="auto"/>
        <w:bottom w:val="none" w:sz="0" w:space="0" w:color="auto"/>
        <w:right w:val="none" w:sz="0" w:space="0" w:color="auto"/>
      </w:divBdr>
      <w:divsChild>
        <w:div w:id="1874534338">
          <w:marLeft w:val="0"/>
          <w:marRight w:val="0"/>
          <w:marTop w:val="0"/>
          <w:marBottom w:val="0"/>
          <w:divBdr>
            <w:top w:val="none" w:sz="0" w:space="0" w:color="auto"/>
            <w:left w:val="none" w:sz="0" w:space="0" w:color="auto"/>
            <w:bottom w:val="none" w:sz="0" w:space="0" w:color="auto"/>
            <w:right w:val="none" w:sz="0" w:space="0" w:color="auto"/>
          </w:divBdr>
        </w:div>
      </w:divsChild>
    </w:div>
    <w:div w:id="1436974749">
      <w:bodyDiv w:val="1"/>
      <w:marLeft w:val="0"/>
      <w:marRight w:val="0"/>
      <w:marTop w:val="0"/>
      <w:marBottom w:val="0"/>
      <w:divBdr>
        <w:top w:val="none" w:sz="0" w:space="0" w:color="auto"/>
        <w:left w:val="none" w:sz="0" w:space="0" w:color="auto"/>
        <w:bottom w:val="none" w:sz="0" w:space="0" w:color="auto"/>
        <w:right w:val="none" w:sz="0" w:space="0" w:color="auto"/>
      </w:divBdr>
    </w:div>
    <w:div w:id="1437017518">
      <w:bodyDiv w:val="1"/>
      <w:marLeft w:val="0"/>
      <w:marRight w:val="0"/>
      <w:marTop w:val="0"/>
      <w:marBottom w:val="0"/>
      <w:divBdr>
        <w:top w:val="none" w:sz="0" w:space="0" w:color="auto"/>
        <w:left w:val="none" w:sz="0" w:space="0" w:color="auto"/>
        <w:bottom w:val="none" w:sz="0" w:space="0" w:color="auto"/>
        <w:right w:val="none" w:sz="0" w:space="0" w:color="auto"/>
      </w:divBdr>
    </w:div>
    <w:div w:id="1437098498">
      <w:bodyDiv w:val="1"/>
      <w:marLeft w:val="0"/>
      <w:marRight w:val="0"/>
      <w:marTop w:val="0"/>
      <w:marBottom w:val="0"/>
      <w:divBdr>
        <w:top w:val="none" w:sz="0" w:space="0" w:color="auto"/>
        <w:left w:val="none" w:sz="0" w:space="0" w:color="auto"/>
        <w:bottom w:val="none" w:sz="0" w:space="0" w:color="auto"/>
        <w:right w:val="none" w:sz="0" w:space="0" w:color="auto"/>
      </w:divBdr>
    </w:div>
    <w:div w:id="1437293126">
      <w:bodyDiv w:val="1"/>
      <w:marLeft w:val="0"/>
      <w:marRight w:val="0"/>
      <w:marTop w:val="0"/>
      <w:marBottom w:val="0"/>
      <w:divBdr>
        <w:top w:val="none" w:sz="0" w:space="0" w:color="auto"/>
        <w:left w:val="none" w:sz="0" w:space="0" w:color="auto"/>
        <w:bottom w:val="none" w:sz="0" w:space="0" w:color="auto"/>
        <w:right w:val="none" w:sz="0" w:space="0" w:color="auto"/>
      </w:divBdr>
    </w:div>
    <w:div w:id="1437363590">
      <w:bodyDiv w:val="1"/>
      <w:marLeft w:val="0"/>
      <w:marRight w:val="0"/>
      <w:marTop w:val="0"/>
      <w:marBottom w:val="0"/>
      <w:divBdr>
        <w:top w:val="none" w:sz="0" w:space="0" w:color="auto"/>
        <w:left w:val="none" w:sz="0" w:space="0" w:color="auto"/>
        <w:bottom w:val="none" w:sz="0" w:space="0" w:color="auto"/>
        <w:right w:val="none" w:sz="0" w:space="0" w:color="auto"/>
      </w:divBdr>
    </w:div>
    <w:div w:id="1437826658">
      <w:bodyDiv w:val="1"/>
      <w:marLeft w:val="0"/>
      <w:marRight w:val="0"/>
      <w:marTop w:val="0"/>
      <w:marBottom w:val="0"/>
      <w:divBdr>
        <w:top w:val="none" w:sz="0" w:space="0" w:color="auto"/>
        <w:left w:val="none" w:sz="0" w:space="0" w:color="auto"/>
        <w:bottom w:val="none" w:sz="0" w:space="0" w:color="auto"/>
        <w:right w:val="none" w:sz="0" w:space="0" w:color="auto"/>
      </w:divBdr>
    </w:div>
    <w:div w:id="1438022761">
      <w:bodyDiv w:val="1"/>
      <w:marLeft w:val="0"/>
      <w:marRight w:val="0"/>
      <w:marTop w:val="0"/>
      <w:marBottom w:val="0"/>
      <w:divBdr>
        <w:top w:val="none" w:sz="0" w:space="0" w:color="auto"/>
        <w:left w:val="none" w:sz="0" w:space="0" w:color="auto"/>
        <w:bottom w:val="none" w:sz="0" w:space="0" w:color="auto"/>
        <w:right w:val="none" w:sz="0" w:space="0" w:color="auto"/>
      </w:divBdr>
      <w:divsChild>
        <w:div w:id="1184511946">
          <w:marLeft w:val="0"/>
          <w:marRight w:val="0"/>
          <w:marTop w:val="0"/>
          <w:marBottom w:val="0"/>
          <w:divBdr>
            <w:top w:val="none" w:sz="0" w:space="0" w:color="auto"/>
            <w:left w:val="none" w:sz="0" w:space="0" w:color="auto"/>
            <w:bottom w:val="none" w:sz="0" w:space="0" w:color="auto"/>
            <w:right w:val="none" w:sz="0" w:space="0" w:color="auto"/>
          </w:divBdr>
        </w:div>
      </w:divsChild>
    </w:div>
    <w:div w:id="1438407391">
      <w:bodyDiv w:val="1"/>
      <w:marLeft w:val="0"/>
      <w:marRight w:val="0"/>
      <w:marTop w:val="0"/>
      <w:marBottom w:val="0"/>
      <w:divBdr>
        <w:top w:val="none" w:sz="0" w:space="0" w:color="auto"/>
        <w:left w:val="none" w:sz="0" w:space="0" w:color="auto"/>
        <w:bottom w:val="none" w:sz="0" w:space="0" w:color="auto"/>
        <w:right w:val="none" w:sz="0" w:space="0" w:color="auto"/>
      </w:divBdr>
    </w:div>
    <w:div w:id="1438482229">
      <w:bodyDiv w:val="1"/>
      <w:marLeft w:val="0"/>
      <w:marRight w:val="0"/>
      <w:marTop w:val="0"/>
      <w:marBottom w:val="0"/>
      <w:divBdr>
        <w:top w:val="none" w:sz="0" w:space="0" w:color="auto"/>
        <w:left w:val="none" w:sz="0" w:space="0" w:color="auto"/>
        <w:bottom w:val="none" w:sz="0" w:space="0" w:color="auto"/>
        <w:right w:val="none" w:sz="0" w:space="0" w:color="auto"/>
      </w:divBdr>
    </w:div>
    <w:div w:id="1438715807">
      <w:bodyDiv w:val="1"/>
      <w:marLeft w:val="0"/>
      <w:marRight w:val="0"/>
      <w:marTop w:val="0"/>
      <w:marBottom w:val="0"/>
      <w:divBdr>
        <w:top w:val="none" w:sz="0" w:space="0" w:color="auto"/>
        <w:left w:val="none" w:sz="0" w:space="0" w:color="auto"/>
        <w:bottom w:val="none" w:sz="0" w:space="0" w:color="auto"/>
        <w:right w:val="none" w:sz="0" w:space="0" w:color="auto"/>
      </w:divBdr>
    </w:div>
    <w:div w:id="1438718403">
      <w:bodyDiv w:val="1"/>
      <w:marLeft w:val="0"/>
      <w:marRight w:val="0"/>
      <w:marTop w:val="0"/>
      <w:marBottom w:val="0"/>
      <w:divBdr>
        <w:top w:val="none" w:sz="0" w:space="0" w:color="auto"/>
        <w:left w:val="none" w:sz="0" w:space="0" w:color="auto"/>
        <w:bottom w:val="none" w:sz="0" w:space="0" w:color="auto"/>
        <w:right w:val="none" w:sz="0" w:space="0" w:color="auto"/>
      </w:divBdr>
    </w:div>
    <w:div w:id="1438788393">
      <w:bodyDiv w:val="1"/>
      <w:marLeft w:val="0"/>
      <w:marRight w:val="0"/>
      <w:marTop w:val="0"/>
      <w:marBottom w:val="0"/>
      <w:divBdr>
        <w:top w:val="none" w:sz="0" w:space="0" w:color="auto"/>
        <w:left w:val="none" w:sz="0" w:space="0" w:color="auto"/>
        <w:bottom w:val="none" w:sz="0" w:space="0" w:color="auto"/>
        <w:right w:val="none" w:sz="0" w:space="0" w:color="auto"/>
      </w:divBdr>
    </w:div>
    <w:div w:id="1439176443">
      <w:bodyDiv w:val="1"/>
      <w:marLeft w:val="0"/>
      <w:marRight w:val="0"/>
      <w:marTop w:val="0"/>
      <w:marBottom w:val="0"/>
      <w:divBdr>
        <w:top w:val="none" w:sz="0" w:space="0" w:color="auto"/>
        <w:left w:val="none" w:sz="0" w:space="0" w:color="auto"/>
        <w:bottom w:val="none" w:sz="0" w:space="0" w:color="auto"/>
        <w:right w:val="none" w:sz="0" w:space="0" w:color="auto"/>
      </w:divBdr>
    </w:div>
    <w:div w:id="1439447026">
      <w:bodyDiv w:val="1"/>
      <w:marLeft w:val="0"/>
      <w:marRight w:val="0"/>
      <w:marTop w:val="0"/>
      <w:marBottom w:val="0"/>
      <w:divBdr>
        <w:top w:val="none" w:sz="0" w:space="0" w:color="auto"/>
        <w:left w:val="none" w:sz="0" w:space="0" w:color="auto"/>
        <w:bottom w:val="none" w:sz="0" w:space="0" w:color="auto"/>
        <w:right w:val="none" w:sz="0" w:space="0" w:color="auto"/>
      </w:divBdr>
    </w:div>
    <w:div w:id="1439641990">
      <w:bodyDiv w:val="1"/>
      <w:marLeft w:val="0"/>
      <w:marRight w:val="0"/>
      <w:marTop w:val="0"/>
      <w:marBottom w:val="0"/>
      <w:divBdr>
        <w:top w:val="none" w:sz="0" w:space="0" w:color="auto"/>
        <w:left w:val="none" w:sz="0" w:space="0" w:color="auto"/>
        <w:bottom w:val="none" w:sz="0" w:space="0" w:color="auto"/>
        <w:right w:val="none" w:sz="0" w:space="0" w:color="auto"/>
      </w:divBdr>
      <w:divsChild>
        <w:div w:id="1284846424">
          <w:marLeft w:val="0"/>
          <w:marRight w:val="0"/>
          <w:marTop w:val="0"/>
          <w:marBottom w:val="0"/>
          <w:divBdr>
            <w:top w:val="none" w:sz="0" w:space="0" w:color="auto"/>
            <w:left w:val="none" w:sz="0" w:space="0" w:color="auto"/>
            <w:bottom w:val="none" w:sz="0" w:space="0" w:color="auto"/>
            <w:right w:val="none" w:sz="0" w:space="0" w:color="auto"/>
          </w:divBdr>
        </w:div>
      </w:divsChild>
    </w:div>
    <w:div w:id="1439909085">
      <w:bodyDiv w:val="1"/>
      <w:marLeft w:val="0"/>
      <w:marRight w:val="0"/>
      <w:marTop w:val="0"/>
      <w:marBottom w:val="0"/>
      <w:divBdr>
        <w:top w:val="none" w:sz="0" w:space="0" w:color="auto"/>
        <w:left w:val="none" w:sz="0" w:space="0" w:color="auto"/>
        <w:bottom w:val="none" w:sz="0" w:space="0" w:color="auto"/>
        <w:right w:val="none" w:sz="0" w:space="0" w:color="auto"/>
      </w:divBdr>
    </w:div>
    <w:div w:id="1440370589">
      <w:bodyDiv w:val="1"/>
      <w:marLeft w:val="0"/>
      <w:marRight w:val="0"/>
      <w:marTop w:val="0"/>
      <w:marBottom w:val="0"/>
      <w:divBdr>
        <w:top w:val="none" w:sz="0" w:space="0" w:color="auto"/>
        <w:left w:val="none" w:sz="0" w:space="0" w:color="auto"/>
        <w:bottom w:val="none" w:sz="0" w:space="0" w:color="auto"/>
        <w:right w:val="none" w:sz="0" w:space="0" w:color="auto"/>
      </w:divBdr>
    </w:div>
    <w:div w:id="1440485440">
      <w:bodyDiv w:val="1"/>
      <w:marLeft w:val="0"/>
      <w:marRight w:val="0"/>
      <w:marTop w:val="0"/>
      <w:marBottom w:val="0"/>
      <w:divBdr>
        <w:top w:val="none" w:sz="0" w:space="0" w:color="auto"/>
        <w:left w:val="none" w:sz="0" w:space="0" w:color="auto"/>
        <w:bottom w:val="none" w:sz="0" w:space="0" w:color="auto"/>
        <w:right w:val="none" w:sz="0" w:space="0" w:color="auto"/>
      </w:divBdr>
      <w:divsChild>
        <w:div w:id="22362859">
          <w:marLeft w:val="0"/>
          <w:marRight w:val="0"/>
          <w:marTop w:val="0"/>
          <w:marBottom w:val="0"/>
          <w:divBdr>
            <w:top w:val="none" w:sz="0" w:space="0" w:color="auto"/>
            <w:left w:val="none" w:sz="0" w:space="0" w:color="auto"/>
            <w:bottom w:val="none" w:sz="0" w:space="0" w:color="auto"/>
            <w:right w:val="none" w:sz="0" w:space="0" w:color="auto"/>
          </w:divBdr>
        </w:div>
      </w:divsChild>
    </w:div>
    <w:div w:id="1440561468">
      <w:bodyDiv w:val="1"/>
      <w:marLeft w:val="0"/>
      <w:marRight w:val="0"/>
      <w:marTop w:val="0"/>
      <w:marBottom w:val="0"/>
      <w:divBdr>
        <w:top w:val="none" w:sz="0" w:space="0" w:color="auto"/>
        <w:left w:val="none" w:sz="0" w:space="0" w:color="auto"/>
        <w:bottom w:val="none" w:sz="0" w:space="0" w:color="auto"/>
        <w:right w:val="none" w:sz="0" w:space="0" w:color="auto"/>
      </w:divBdr>
    </w:div>
    <w:div w:id="1440638230">
      <w:bodyDiv w:val="1"/>
      <w:marLeft w:val="0"/>
      <w:marRight w:val="0"/>
      <w:marTop w:val="0"/>
      <w:marBottom w:val="0"/>
      <w:divBdr>
        <w:top w:val="none" w:sz="0" w:space="0" w:color="auto"/>
        <w:left w:val="none" w:sz="0" w:space="0" w:color="auto"/>
        <w:bottom w:val="none" w:sz="0" w:space="0" w:color="auto"/>
        <w:right w:val="none" w:sz="0" w:space="0" w:color="auto"/>
      </w:divBdr>
    </w:div>
    <w:div w:id="1440759387">
      <w:bodyDiv w:val="1"/>
      <w:marLeft w:val="0"/>
      <w:marRight w:val="0"/>
      <w:marTop w:val="0"/>
      <w:marBottom w:val="0"/>
      <w:divBdr>
        <w:top w:val="none" w:sz="0" w:space="0" w:color="auto"/>
        <w:left w:val="none" w:sz="0" w:space="0" w:color="auto"/>
        <w:bottom w:val="none" w:sz="0" w:space="0" w:color="auto"/>
        <w:right w:val="none" w:sz="0" w:space="0" w:color="auto"/>
      </w:divBdr>
    </w:div>
    <w:div w:id="1440877811">
      <w:bodyDiv w:val="1"/>
      <w:marLeft w:val="0"/>
      <w:marRight w:val="0"/>
      <w:marTop w:val="0"/>
      <w:marBottom w:val="0"/>
      <w:divBdr>
        <w:top w:val="none" w:sz="0" w:space="0" w:color="auto"/>
        <w:left w:val="none" w:sz="0" w:space="0" w:color="auto"/>
        <w:bottom w:val="none" w:sz="0" w:space="0" w:color="auto"/>
        <w:right w:val="none" w:sz="0" w:space="0" w:color="auto"/>
      </w:divBdr>
    </w:div>
    <w:div w:id="1440949881">
      <w:bodyDiv w:val="1"/>
      <w:marLeft w:val="0"/>
      <w:marRight w:val="0"/>
      <w:marTop w:val="0"/>
      <w:marBottom w:val="0"/>
      <w:divBdr>
        <w:top w:val="none" w:sz="0" w:space="0" w:color="auto"/>
        <w:left w:val="none" w:sz="0" w:space="0" w:color="auto"/>
        <w:bottom w:val="none" w:sz="0" w:space="0" w:color="auto"/>
        <w:right w:val="none" w:sz="0" w:space="0" w:color="auto"/>
      </w:divBdr>
    </w:div>
    <w:div w:id="1441218124">
      <w:bodyDiv w:val="1"/>
      <w:marLeft w:val="0"/>
      <w:marRight w:val="0"/>
      <w:marTop w:val="0"/>
      <w:marBottom w:val="0"/>
      <w:divBdr>
        <w:top w:val="none" w:sz="0" w:space="0" w:color="auto"/>
        <w:left w:val="none" w:sz="0" w:space="0" w:color="auto"/>
        <w:bottom w:val="none" w:sz="0" w:space="0" w:color="auto"/>
        <w:right w:val="none" w:sz="0" w:space="0" w:color="auto"/>
      </w:divBdr>
    </w:div>
    <w:div w:id="1441291628">
      <w:bodyDiv w:val="1"/>
      <w:marLeft w:val="0"/>
      <w:marRight w:val="0"/>
      <w:marTop w:val="0"/>
      <w:marBottom w:val="0"/>
      <w:divBdr>
        <w:top w:val="none" w:sz="0" w:space="0" w:color="auto"/>
        <w:left w:val="none" w:sz="0" w:space="0" w:color="auto"/>
        <w:bottom w:val="none" w:sz="0" w:space="0" w:color="auto"/>
        <w:right w:val="none" w:sz="0" w:space="0" w:color="auto"/>
      </w:divBdr>
    </w:div>
    <w:div w:id="1441602053">
      <w:bodyDiv w:val="1"/>
      <w:marLeft w:val="0"/>
      <w:marRight w:val="0"/>
      <w:marTop w:val="0"/>
      <w:marBottom w:val="0"/>
      <w:divBdr>
        <w:top w:val="none" w:sz="0" w:space="0" w:color="auto"/>
        <w:left w:val="none" w:sz="0" w:space="0" w:color="auto"/>
        <w:bottom w:val="none" w:sz="0" w:space="0" w:color="auto"/>
        <w:right w:val="none" w:sz="0" w:space="0" w:color="auto"/>
      </w:divBdr>
    </w:div>
    <w:div w:id="1441753233">
      <w:bodyDiv w:val="1"/>
      <w:marLeft w:val="0"/>
      <w:marRight w:val="0"/>
      <w:marTop w:val="0"/>
      <w:marBottom w:val="0"/>
      <w:divBdr>
        <w:top w:val="none" w:sz="0" w:space="0" w:color="auto"/>
        <w:left w:val="none" w:sz="0" w:space="0" w:color="auto"/>
        <w:bottom w:val="none" w:sz="0" w:space="0" w:color="auto"/>
        <w:right w:val="none" w:sz="0" w:space="0" w:color="auto"/>
      </w:divBdr>
    </w:div>
    <w:div w:id="1441876550">
      <w:bodyDiv w:val="1"/>
      <w:marLeft w:val="0"/>
      <w:marRight w:val="0"/>
      <w:marTop w:val="0"/>
      <w:marBottom w:val="0"/>
      <w:divBdr>
        <w:top w:val="none" w:sz="0" w:space="0" w:color="auto"/>
        <w:left w:val="none" w:sz="0" w:space="0" w:color="auto"/>
        <w:bottom w:val="none" w:sz="0" w:space="0" w:color="auto"/>
        <w:right w:val="none" w:sz="0" w:space="0" w:color="auto"/>
      </w:divBdr>
    </w:div>
    <w:div w:id="1442144536">
      <w:bodyDiv w:val="1"/>
      <w:marLeft w:val="0"/>
      <w:marRight w:val="0"/>
      <w:marTop w:val="0"/>
      <w:marBottom w:val="0"/>
      <w:divBdr>
        <w:top w:val="none" w:sz="0" w:space="0" w:color="auto"/>
        <w:left w:val="none" w:sz="0" w:space="0" w:color="auto"/>
        <w:bottom w:val="none" w:sz="0" w:space="0" w:color="auto"/>
        <w:right w:val="none" w:sz="0" w:space="0" w:color="auto"/>
      </w:divBdr>
    </w:div>
    <w:div w:id="1442721083">
      <w:bodyDiv w:val="1"/>
      <w:marLeft w:val="0"/>
      <w:marRight w:val="0"/>
      <w:marTop w:val="0"/>
      <w:marBottom w:val="0"/>
      <w:divBdr>
        <w:top w:val="none" w:sz="0" w:space="0" w:color="auto"/>
        <w:left w:val="none" w:sz="0" w:space="0" w:color="auto"/>
        <w:bottom w:val="none" w:sz="0" w:space="0" w:color="auto"/>
        <w:right w:val="none" w:sz="0" w:space="0" w:color="auto"/>
      </w:divBdr>
    </w:div>
    <w:div w:id="1443111650">
      <w:bodyDiv w:val="1"/>
      <w:marLeft w:val="0"/>
      <w:marRight w:val="0"/>
      <w:marTop w:val="0"/>
      <w:marBottom w:val="0"/>
      <w:divBdr>
        <w:top w:val="none" w:sz="0" w:space="0" w:color="auto"/>
        <w:left w:val="none" w:sz="0" w:space="0" w:color="auto"/>
        <w:bottom w:val="none" w:sz="0" w:space="0" w:color="auto"/>
        <w:right w:val="none" w:sz="0" w:space="0" w:color="auto"/>
      </w:divBdr>
    </w:div>
    <w:div w:id="1443525350">
      <w:bodyDiv w:val="1"/>
      <w:marLeft w:val="0"/>
      <w:marRight w:val="0"/>
      <w:marTop w:val="0"/>
      <w:marBottom w:val="0"/>
      <w:divBdr>
        <w:top w:val="none" w:sz="0" w:space="0" w:color="auto"/>
        <w:left w:val="none" w:sz="0" w:space="0" w:color="auto"/>
        <w:bottom w:val="none" w:sz="0" w:space="0" w:color="auto"/>
        <w:right w:val="none" w:sz="0" w:space="0" w:color="auto"/>
      </w:divBdr>
    </w:div>
    <w:div w:id="1444039241">
      <w:bodyDiv w:val="1"/>
      <w:marLeft w:val="0"/>
      <w:marRight w:val="0"/>
      <w:marTop w:val="0"/>
      <w:marBottom w:val="0"/>
      <w:divBdr>
        <w:top w:val="none" w:sz="0" w:space="0" w:color="auto"/>
        <w:left w:val="none" w:sz="0" w:space="0" w:color="auto"/>
        <w:bottom w:val="none" w:sz="0" w:space="0" w:color="auto"/>
        <w:right w:val="none" w:sz="0" w:space="0" w:color="auto"/>
      </w:divBdr>
      <w:divsChild>
        <w:div w:id="876624011">
          <w:marLeft w:val="0"/>
          <w:marRight w:val="0"/>
          <w:marTop w:val="0"/>
          <w:marBottom w:val="0"/>
          <w:divBdr>
            <w:top w:val="none" w:sz="0" w:space="0" w:color="auto"/>
            <w:left w:val="none" w:sz="0" w:space="0" w:color="auto"/>
            <w:bottom w:val="none" w:sz="0" w:space="0" w:color="auto"/>
            <w:right w:val="none" w:sz="0" w:space="0" w:color="auto"/>
          </w:divBdr>
        </w:div>
      </w:divsChild>
    </w:div>
    <w:div w:id="1444495546">
      <w:bodyDiv w:val="1"/>
      <w:marLeft w:val="0"/>
      <w:marRight w:val="0"/>
      <w:marTop w:val="0"/>
      <w:marBottom w:val="0"/>
      <w:divBdr>
        <w:top w:val="none" w:sz="0" w:space="0" w:color="auto"/>
        <w:left w:val="none" w:sz="0" w:space="0" w:color="auto"/>
        <w:bottom w:val="none" w:sz="0" w:space="0" w:color="auto"/>
        <w:right w:val="none" w:sz="0" w:space="0" w:color="auto"/>
      </w:divBdr>
    </w:div>
    <w:div w:id="1444693367">
      <w:bodyDiv w:val="1"/>
      <w:marLeft w:val="0"/>
      <w:marRight w:val="0"/>
      <w:marTop w:val="0"/>
      <w:marBottom w:val="0"/>
      <w:divBdr>
        <w:top w:val="none" w:sz="0" w:space="0" w:color="auto"/>
        <w:left w:val="none" w:sz="0" w:space="0" w:color="auto"/>
        <w:bottom w:val="none" w:sz="0" w:space="0" w:color="auto"/>
        <w:right w:val="none" w:sz="0" w:space="0" w:color="auto"/>
      </w:divBdr>
      <w:divsChild>
        <w:div w:id="1381199548">
          <w:marLeft w:val="0"/>
          <w:marRight w:val="0"/>
          <w:marTop w:val="0"/>
          <w:marBottom w:val="0"/>
          <w:divBdr>
            <w:top w:val="none" w:sz="0" w:space="0" w:color="auto"/>
            <w:left w:val="none" w:sz="0" w:space="0" w:color="auto"/>
            <w:bottom w:val="none" w:sz="0" w:space="0" w:color="auto"/>
            <w:right w:val="none" w:sz="0" w:space="0" w:color="auto"/>
          </w:divBdr>
        </w:div>
      </w:divsChild>
    </w:div>
    <w:div w:id="1444882830">
      <w:bodyDiv w:val="1"/>
      <w:marLeft w:val="0"/>
      <w:marRight w:val="0"/>
      <w:marTop w:val="0"/>
      <w:marBottom w:val="0"/>
      <w:divBdr>
        <w:top w:val="none" w:sz="0" w:space="0" w:color="auto"/>
        <w:left w:val="none" w:sz="0" w:space="0" w:color="auto"/>
        <w:bottom w:val="none" w:sz="0" w:space="0" w:color="auto"/>
        <w:right w:val="none" w:sz="0" w:space="0" w:color="auto"/>
      </w:divBdr>
      <w:divsChild>
        <w:div w:id="989211703">
          <w:marLeft w:val="0"/>
          <w:marRight w:val="0"/>
          <w:marTop w:val="0"/>
          <w:marBottom w:val="0"/>
          <w:divBdr>
            <w:top w:val="none" w:sz="0" w:space="0" w:color="auto"/>
            <w:left w:val="none" w:sz="0" w:space="0" w:color="auto"/>
            <w:bottom w:val="none" w:sz="0" w:space="0" w:color="auto"/>
            <w:right w:val="none" w:sz="0" w:space="0" w:color="auto"/>
          </w:divBdr>
        </w:div>
      </w:divsChild>
    </w:div>
    <w:div w:id="1444956207">
      <w:bodyDiv w:val="1"/>
      <w:marLeft w:val="0"/>
      <w:marRight w:val="0"/>
      <w:marTop w:val="0"/>
      <w:marBottom w:val="0"/>
      <w:divBdr>
        <w:top w:val="none" w:sz="0" w:space="0" w:color="auto"/>
        <w:left w:val="none" w:sz="0" w:space="0" w:color="auto"/>
        <w:bottom w:val="none" w:sz="0" w:space="0" w:color="auto"/>
        <w:right w:val="none" w:sz="0" w:space="0" w:color="auto"/>
      </w:divBdr>
      <w:divsChild>
        <w:div w:id="236600383">
          <w:marLeft w:val="0"/>
          <w:marRight w:val="0"/>
          <w:marTop w:val="0"/>
          <w:marBottom w:val="0"/>
          <w:divBdr>
            <w:top w:val="none" w:sz="0" w:space="0" w:color="auto"/>
            <w:left w:val="none" w:sz="0" w:space="0" w:color="auto"/>
            <w:bottom w:val="none" w:sz="0" w:space="0" w:color="auto"/>
            <w:right w:val="none" w:sz="0" w:space="0" w:color="auto"/>
          </w:divBdr>
        </w:div>
      </w:divsChild>
    </w:div>
    <w:div w:id="1445004800">
      <w:bodyDiv w:val="1"/>
      <w:marLeft w:val="0"/>
      <w:marRight w:val="0"/>
      <w:marTop w:val="0"/>
      <w:marBottom w:val="0"/>
      <w:divBdr>
        <w:top w:val="none" w:sz="0" w:space="0" w:color="auto"/>
        <w:left w:val="none" w:sz="0" w:space="0" w:color="auto"/>
        <w:bottom w:val="none" w:sz="0" w:space="0" w:color="auto"/>
        <w:right w:val="none" w:sz="0" w:space="0" w:color="auto"/>
      </w:divBdr>
    </w:div>
    <w:div w:id="1445005450">
      <w:bodyDiv w:val="1"/>
      <w:marLeft w:val="0"/>
      <w:marRight w:val="0"/>
      <w:marTop w:val="0"/>
      <w:marBottom w:val="0"/>
      <w:divBdr>
        <w:top w:val="none" w:sz="0" w:space="0" w:color="auto"/>
        <w:left w:val="none" w:sz="0" w:space="0" w:color="auto"/>
        <w:bottom w:val="none" w:sz="0" w:space="0" w:color="auto"/>
        <w:right w:val="none" w:sz="0" w:space="0" w:color="auto"/>
      </w:divBdr>
      <w:divsChild>
        <w:div w:id="117144490">
          <w:marLeft w:val="0"/>
          <w:marRight w:val="0"/>
          <w:marTop w:val="0"/>
          <w:marBottom w:val="0"/>
          <w:divBdr>
            <w:top w:val="none" w:sz="0" w:space="0" w:color="auto"/>
            <w:left w:val="none" w:sz="0" w:space="0" w:color="auto"/>
            <w:bottom w:val="none" w:sz="0" w:space="0" w:color="auto"/>
            <w:right w:val="none" w:sz="0" w:space="0" w:color="auto"/>
          </w:divBdr>
        </w:div>
      </w:divsChild>
    </w:div>
    <w:div w:id="1445030986">
      <w:bodyDiv w:val="1"/>
      <w:marLeft w:val="0"/>
      <w:marRight w:val="0"/>
      <w:marTop w:val="0"/>
      <w:marBottom w:val="0"/>
      <w:divBdr>
        <w:top w:val="none" w:sz="0" w:space="0" w:color="auto"/>
        <w:left w:val="none" w:sz="0" w:space="0" w:color="auto"/>
        <w:bottom w:val="none" w:sz="0" w:space="0" w:color="auto"/>
        <w:right w:val="none" w:sz="0" w:space="0" w:color="auto"/>
      </w:divBdr>
    </w:div>
    <w:div w:id="1445267357">
      <w:bodyDiv w:val="1"/>
      <w:marLeft w:val="0"/>
      <w:marRight w:val="0"/>
      <w:marTop w:val="0"/>
      <w:marBottom w:val="0"/>
      <w:divBdr>
        <w:top w:val="none" w:sz="0" w:space="0" w:color="auto"/>
        <w:left w:val="none" w:sz="0" w:space="0" w:color="auto"/>
        <w:bottom w:val="none" w:sz="0" w:space="0" w:color="auto"/>
        <w:right w:val="none" w:sz="0" w:space="0" w:color="auto"/>
      </w:divBdr>
    </w:div>
    <w:div w:id="1445271134">
      <w:bodyDiv w:val="1"/>
      <w:marLeft w:val="0"/>
      <w:marRight w:val="0"/>
      <w:marTop w:val="0"/>
      <w:marBottom w:val="0"/>
      <w:divBdr>
        <w:top w:val="none" w:sz="0" w:space="0" w:color="auto"/>
        <w:left w:val="none" w:sz="0" w:space="0" w:color="auto"/>
        <w:bottom w:val="none" w:sz="0" w:space="0" w:color="auto"/>
        <w:right w:val="none" w:sz="0" w:space="0" w:color="auto"/>
      </w:divBdr>
    </w:div>
    <w:div w:id="1445660487">
      <w:bodyDiv w:val="1"/>
      <w:marLeft w:val="0"/>
      <w:marRight w:val="0"/>
      <w:marTop w:val="0"/>
      <w:marBottom w:val="0"/>
      <w:divBdr>
        <w:top w:val="none" w:sz="0" w:space="0" w:color="auto"/>
        <w:left w:val="none" w:sz="0" w:space="0" w:color="auto"/>
        <w:bottom w:val="none" w:sz="0" w:space="0" w:color="auto"/>
        <w:right w:val="none" w:sz="0" w:space="0" w:color="auto"/>
      </w:divBdr>
    </w:div>
    <w:div w:id="1445661310">
      <w:bodyDiv w:val="1"/>
      <w:marLeft w:val="0"/>
      <w:marRight w:val="0"/>
      <w:marTop w:val="0"/>
      <w:marBottom w:val="0"/>
      <w:divBdr>
        <w:top w:val="none" w:sz="0" w:space="0" w:color="auto"/>
        <w:left w:val="none" w:sz="0" w:space="0" w:color="auto"/>
        <w:bottom w:val="none" w:sz="0" w:space="0" w:color="auto"/>
        <w:right w:val="none" w:sz="0" w:space="0" w:color="auto"/>
      </w:divBdr>
    </w:div>
    <w:div w:id="1445886270">
      <w:bodyDiv w:val="1"/>
      <w:marLeft w:val="0"/>
      <w:marRight w:val="0"/>
      <w:marTop w:val="0"/>
      <w:marBottom w:val="0"/>
      <w:divBdr>
        <w:top w:val="none" w:sz="0" w:space="0" w:color="auto"/>
        <w:left w:val="none" w:sz="0" w:space="0" w:color="auto"/>
        <w:bottom w:val="none" w:sz="0" w:space="0" w:color="auto"/>
        <w:right w:val="none" w:sz="0" w:space="0" w:color="auto"/>
      </w:divBdr>
    </w:div>
    <w:div w:id="1446463469">
      <w:bodyDiv w:val="1"/>
      <w:marLeft w:val="0"/>
      <w:marRight w:val="0"/>
      <w:marTop w:val="0"/>
      <w:marBottom w:val="0"/>
      <w:divBdr>
        <w:top w:val="none" w:sz="0" w:space="0" w:color="auto"/>
        <w:left w:val="none" w:sz="0" w:space="0" w:color="auto"/>
        <w:bottom w:val="none" w:sz="0" w:space="0" w:color="auto"/>
        <w:right w:val="none" w:sz="0" w:space="0" w:color="auto"/>
      </w:divBdr>
    </w:div>
    <w:div w:id="1446534005">
      <w:bodyDiv w:val="1"/>
      <w:marLeft w:val="0"/>
      <w:marRight w:val="0"/>
      <w:marTop w:val="0"/>
      <w:marBottom w:val="0"/>
      <w:divBdr>
        <w:top w:val="none" w:sz="0" w:space="0" w:color="auto"/>
        <w:left w:val="none" w:sz="0" w:space="0" w:color="auto"/>
        <w:bottom w:val="none" w:sz="0" w:space="0" w:color="auto"/>
        <w:right w:val="none" w:sz="0" w:space="0" w:color="auto"/>
      </w:divBdr>
      <w:divsChild>
        <w:div w:id="2061244657">
          <w:marLeft w:val="0"/>
          <w:marRight w:val="0"/>
          <w:marTop w:val="0"/>
          <w:marBottom w:val="0"/>
          <w:divBdr>
            <w:top w:val="none" w:sz="0" w:space="0" w:color="auto"/>
            <w:left w:val="none" w:sz="0" w:space="0" w:color="auto"/>
            <w:bottom w:val="none" w:sz="0" w:space="0" w:color="auto"/>
            <w:right w:val="none" w:sz="0" w:space="0" w:color="auto"/>
          </w:divBdr>
        </w:div>
      </w:divsChild>
    </w:div>
    <w:div w:id="1446922479">
      <w:bodyDiv w:val="1"/>
      <w:marLeft w:val="0"/>
      <w:marRight w:val="0"/>
      <w:marTop w:val="0"/>
      <w:marBottom w:val="0"/>
      <w:divBdr>
        <w:top w:val="none" w:sz="0" w:space="0" w:color="auto"/>
        <w:left w:val="none" w:sz="0" w:space="0" w:color="auto"/>
        <w:bottom w:val="none" w:sz="0" w:space="0" w:color="auto"/>
        <w:right w:val="none" w:sz="0" w:space="0" w:color="auto"/>
      </w:divBdr>
    </w:div>
    <w:div w:id="1447312508">
      <w:bodyDiv w:val="1"/>
      <w:marLeft w:val="0"/>
      <w:marRight w:val="0"/>
      <w:marTop w:val="0"/>
      <w:marBottom w:val="0"/>
      <w:divBdr>
        <w:top w:val="none" w:sz="0" w:space="0" w:color="auto"/>
        <w:left w:val="none" w:sz="0" w:space="0" w:color="auto"/>
        <w:bottom w:val="none" w:sz="0" w:space="0" w:color="auto"/>
        <w:right w:val="none" w:sz="0" w:space="0" w:color="auto"/>
      </w:divBdr>
      <w:divsChild>
        <w:div w:id="815680146">
          <w:marLeft w:val="0"/>
          <w:marRight w:val="0"/>
          <w:marTop w:val="0"/>
          <w:marBottom w:val="0"/>
          <w:divBdr>
            <w:top w:val="none" w:sz="0" w:space="0" w:color="auto"/>
            <w:left w:val="none" w:sz="0" w:space="0" w:color="auto"/>
            <w:bottom w:val="none" w:sz="0" w:space="0" w:color="auto"/>
            <w:right w:val="none" w:sz="0" w:space="0" w:color="auto"/>
          </w:divBdr>
        </w:div>
      </w:divsChild>
    </w:div>
    <w:div w:id="1447701954">
      <w:bodyDiv w:val="1"/>
      <w:marLeft w:val="0"/>
      <w:marRight w:val="0"/>
      <w:marTop w:val="0"/>
      <w:marBottom w:val="0"/>
      <w:divBdr>
        <w:top w:val="none" w:sz="0" w:space="0" w:color="auto"/>
        <w:left w:val="none" w:sz="0" w:space="0" w:color="auto"/>
        <w:bottom w:val="none" w:sz="0" w:space="0" w:color="auto"/>
        <w:right w:val="none" w:sz="0" w:space="0" w:color="auto"/>
      </w:divBdr>
    </w:div>
    <w:div w:id="1448115477">
      <w:bodyDiv w:val="1"/>
      <w:marLeft w:val="0"/>
      <w:marRight w:val="0"/>
      <w:marTop w:val="0"/>
      <w:marBottom w:val="0"/>
      <w:divBdr>
        <w:top w:val="none" w:sz="0" w:space="0" w:color="auto"/>
        <w:left w:val="none" w:sz="0" w:space="0" w:color="auto"/>
        <w:bottom w:val="none" w:sz="0" w:space="0" w:color="auto"/>
        <w:right w:val="none" w:sz="0" w:space="0" w:color="auto"/>
      </w:divBdr>
    </w:div>
    <w:div w:id="1448156386">
      <w:bodyDiv w:val="1"/>
      <w:marLeft w:val="0"/>
      <w:marRight w:val="0"/>
      <w:marTop w:val="0"/>
      <w:marBottom w:val="0"/>
      <w:divBdr>
        <w:top w:val="none" w:sz="0" w:space="0" w:color="auto"/>
        <w:left w:val="none" w:sz="0" w:space="0" w:color="auto"/>
        <w:bottom w:val="none" w:sz="0" w:space="0" w:color="auto"/>
        <w:right w:val="none" w:sz="0" w:space="0" w:color="auto"/>
      </w:divBdr>
    </w:div>
    <w:div w:id="1449162145">
      <w:bodyDiv w:val="1"/>
      <w:marLeft w:val="0"/>
      <w:marRight w:val="0"/>
      <w:marTop w:val="0"/>
      <w:marBottom w:val="0"/>
      <w:divBdr>
        <w:top w:val="none" w:sz="0" w:space="0" w:color="auto"/>
        <w:left w:val="none" w:sz="0" w:space="0" w:color="auto"/>
        <w:bottom w:val="none" w:sz="0" w:space="0" w:color="auto"/>
        <w:right w:val="none" w:sz="0" w:space="0" w:color="auto"/>
      </w:divBdr>
    </w:div>
    <w:div w:id="1449272326">
      <w:bodyDiv w:val="1"/>
      <w:marLeft w:val="0"/>
      <w:marRight w:val="0"/>
      <w:marTop w:val="0"/>
      <w:marBottom w:val="0"/>
      <w:divBdr>
        <w:top w:val="none" w:sz="0" w:space="0" w:color="auto"/>
        <w:left w:val="none" w:sz="0" w:space="0" w:color="auto"/>
        <w:bottom w:val="none" w:sz="0" w:space="0" w:color="auto"/>
        <w:right w:val="none" w:sz="0" w:space="0" w:color="auto"/>
      </w:divBdr>
    </w:div>
    <w:div w:id="1449622680">
      <w:bodyDiv w:val="1"/>
      <w:marLeft w:val="0"/>
      <w:marRight w:val="0"/>
      <w:marTop w:val="0"/>
      <w:marBottom w:val="0"/>
      <w:divBdr>
        <w:top w:val="none" w:sz="0" w:space="0" w:color="auto"/>
        <w:left w:val="none" w:sz="0" w:space="0" w:color="auto"/>
        <w:bottom w:val="none" w:sz="0" w:space="0" w:color="auto"/>
        <w:right w:val="none" w:sz="0" w:space="0" w:color="auto"/>
      </w:divBdr>
    </w:div>
    <w:div w:id="1450120741">
      <w:bodyDiv w:val="1"/>
      <w:marLeft w:val="0"/>
      <w:marRight w:val="0"/>
      <w:marTop w:val="0"/>
      <w:marBottom w:val="0"/>
      <w:divBdr>
        <w:top w:val="none" w:sz="0" w:space="0" w:color="auto"/>
        <w:left w:val="none" w:sz="0" w:space="0" w:color="auto"/>
        <w:bottom w:val="none" w:sz="0" w:space="0" w:color="auto"/>
        <w:right w:val="none" w:sz="0" w:space="0" w:color="auto"/>
      </w:divBdr>
    </w:div>
    <w:div w:id="1450122156">
      <w:bodyDiv w:val="1"/>
      <w:marLeft w:val="0"/>
      <w:marRight w:val="0"/>
      <w:marTop w:val="0"/>
      <w:marBottom w:val="0"/>
      <w:divBdr>
        <w:top w:val="none" w:sz="0" w:space="0" w:color="auto"/>
        <w:left w:val="none" w:sz="0" w:space="0" w:color="auto"/>
        <w:bottom w:val="none" w:sz="0" w:space="0" w:color="auto"/>
        <w:right w:val="none" w:sz="0" w:space="0" w:color="auto"/>
      </w:divBdr>
    </w:div>
    <w:div w:id="1450392280">
      <w:bodyDiv w:val="1"/>
      <w:marLeft w:val="0"/>
      <w:marRight w:val="0"/>
      <w:marTop w:val="0"/>
      <w:marBottom w:val="0"/>
      <w:divBdr>
        <w:top w:val="none" w:sz="0" w:space="0" w:color="auto"/>
        <w:left w:val="none" w:sz="0" w:space="0" w:color="auto"/>
        <w:bottom w:val="none" w:sz="0" w:space="0" w:color="auto"/>
        <w:right w:val="none" w:sz="0" w:space="0" w:color="auto"/>
      </w:divBdr>
    </w:div>
    <w:div w:id="1450852525">
      <w:bodyDiv w:val="1"/>
      <w:marLeft w:val="0"/>
      <w:marRight w:val="0"/>
      <w:marTop w:val="0"/>
      <w:marBottom w:val="0"/>
      <w:divBdr>
        <w:top w:val="none" w:sz="0" w:space="0" w:color="auto"/>
        <w:left w:val="none" w:sz="0" w:space="0" w:color="auto"/>
        <w:bottom w:val="none" w:sz="0" w:space="0" w:color="auto"/>
        <w:right w:val="none" w:sz="0" w:space="0" w:color="auto"/>
      </w:divBdr>
    </w:div>
    <w:div w:id="1451046568">
      <w:bodyDiv w:val="1"/>
      <w:marLeft w:val="0"/>
      <w:marRight w:val="0"/>
      <w:marTop w:val="0"/>
      <w:marBottom w:val="0"/>
      <w:divBdr>
        <w:top w:val="none" w:sz="0" w:space="0" w:color="auto"/>
        <w:left w:val="none" w:sz="0" w:space="0" w:color="auto"/>
        <w:bottom w:val="none" w:sz="0" w:space="0" w:color="auto"/>
        <w:right w:val="none" w:sz="0" w:space="0" w:color="auto"/>
      </w:divBdr>
    </w:div>
    <w:div w:id="1451977525">
      <w:bodyDiv w:val="1"/>
      <w:marLeft w:val="0"/>
      <w:marRight w:val="0"/>
      <w:marTop w:val="0"/>
      <w:marBottom w:val="0"/>
      <w:divBdr>
        <w:top w:val="none" w:sz="0" w:space="0" w:color="auto"/>
        <w:left w:val="none" w:sz="0" w:space="0" w:color="auto"/>
        <w:bottom w:val="none" w:sz="0" w:space="0" w:color="auto"/>
        <w:right w:val="none" w:sz="0" w:space="0" w:color="auto"/>
      </w:divBdr>
      <w:divsChild>
        <w:div w:id="1558976729">
          <w:marLeft w:val="0"/>
          <w:marRight w:val="0"/>
          <w:marTop w:val="0"/>
          <w:marBottom w:val="0"/>
          <w:divBdr>
            <w:top w:val="none" w:sz="0" w:space="0" w:color="auto"/>
            <w:left w:val="none" w:sz="0" w:space="0" w:color="auto"/>
            <w:bottom w:val="none" w:sz="0" w:space="0" w:color="auto"/>
            <w:right w:val="none" w:sz="0" w:space="0" w:color="auto"/>
          </w:divBdr>
        </w:div>
      </w:divsChild>
    </w:div>
    <w:div w:id="1452242441">
      <w:bodyDiv w:val="1"/>
      <w:marLeft w:val="0"/>
      <w:marRight w:val="0"/>
      <w:marTop w:val="0"/>
      <w:marBottom w:val="0"/>
      <w:divBdr>
        <w:top w:val="none" w:sz="0" w:space="0" w:color="auto"/>
        <w:left w:val="none" w:sz="0" w:space="0" w:color="auto"/>
        <w:bottom w:val="none" w:sz="0" w:space="0" w:color="auto"/>
        <w:right w:val="none" w:sz="0" w:space="0" w:color="auto"/>
      </w:divBdr>
    </w:div>
    <w:div w:id="1452825990">
      <w:bodyDiv w:val="1"/>
      <w:marLeft w:val="0"/>
      <w:marRight w:val="0"/>
      <w:marTop w:val="0"/>
      <w:marBottom w:val="0"/>
      <w:divBdr>
        <w:top w:val="none" w:sz="0" w:space="0" w:color="auto"/>
        <w:left w:val="none" w:sz="0" w:space="0" w:color="auto"/>
        <w:bottom w:val="none" w:sz="0" w:space="0" w:color="auto"/>
        <w:right w:val="none" w:sz="0" w:space="0" w:color="auto"/>
      </w:divBdr>
    </w:div>
    <w:div w:id="1453011802">
      <w:bodyDiv w:val="1"/>
      <w:marLeft w:val="0"/>
      <w:marRight w:val="0"/>
      <w:marTop w:val="0"/>
      <w:marBottom w:val="0"/>
      <w:divBdr>
        <w:top w:val="none" w:sz="0" w:space="0" w:color="auto"/>
        <w:left w:val="none" w:sz="0" w:space="0" w:color="auto"/>
        <w:bottom w:val="none" w:sz="0" w:space="0" w:color="auto"/>
        <w:right w:val="none" w:sz="0" w:space="0" w:color="auto"/>
      </w:divBdr>
    </w:div>
    <w:div w:id="1453203938">
      <w:bodyDiv w:val="1"/>
      <w:marLeft w:val="0"/>
      <w:marRight w:val="0"/>
      <w:marTop w:val="0"/>
      <w:marBottom w:val="0"/>
      <w:divBdr>
        <w:top w:val="none" w:sz="0" w:space="0" w:color="auto"/>
        <w:left w:val="none" w:sz="0" w:space="0" w:color="auto"/>
        <w:bottom w:val="none" w:sz="0" w:space="0" w:color="auto"/>
        <w:right w:val="none" w:sz="0" w:space="0" w:color="auto"/>
      </w:divBdr>
    </w:div>
    <w:div w:id="1453329138">
      <w:bodyDiv w:val="1"/>
      <w:marLeft w:val="0"/>
      <w:marRight w:val="0"/>
      <w:marTop w:val="0"/>
      <w:marBottom w:val="0"/>
      <w:divBdr>
        <w:top w:val="none" w:sz="0" w:space="0" w:color="auto"/>
        <w:left w:val="none" w:sz="0" w:space="0" w:color="auto"/>
        <w:bottom w:val="none" w:sz="0" w:space="0" w:color="auto"/>
        <w:right w:val="none" w:sz="0" w:space="0" w:color="auto"/>
      </w:divBdr>
    </w:div>
    <w:div w:id="1453555238">
      <w:bodyDiv w:val="1"/>
      <w:marLeft w:val="0"/>
      <w:marRight w:val="0"/>
      <w:marTop w:val="0"/>
      <w:marBottom w:val="0"/>
      <w:divBdr>
        <w:top w:val="none" w:sz="0" w:space="0" w:color="auto"/>
        <w:left w:val="none" w:sz="0" w:space="0" w:color="auto"/>
        <w:bottom w:val="none" w:sz="0" w:space="0" w:color="auto"/>
        <w:right w:val="none" w:sz="0" w:space="0" w:color="auto"/>
      </w:divBdr>
    </w:div>
    <w:div w:id="1453741472">
      <w:bodyDiv w:val="1"/>
      <w:marLeft w:val="0"/>
      <w:marRight w:val="0"/>
      <w:marTop w:val="0"/>
      <w:marBottom w:val="0"/>
      <w:divBdr>
        <w:top w:val="none" w:sz="0" w:space="0" w:color="auto"/>
        <w:left w:val="none" w:sz="0" w:space="0" w:color="auto"/>
        <w:bottom w:val="none" w:sz="0" w:space="0" w:color="auto"/>
        <w:right w:val="none" w:sz="0" w:space="0" w:color="auto"/>
      </w:divBdr>
    </w:div>
    <w:div w:id="1453942971">
      <w:bodyDiv w:val="1"/>
      <w:marLeft w:val="0"/>
      <w:marRight w:val="0"/>
      <w:marTop w:val="0"/>
      <w:marBottom w:val="0"/>
      <w:divBdr>
        <w:top w:val="none" w:sz="0" w:space="0" w:color="auto"/>
        <w:left w:val="none" w:sz="0" w:space="0" w:color="auto"/>
        <w:bottom w:val="none" w:sz="0" w:space="0" w:color="auto"/>
        <w:right w:val="none" w:sz="0" w:space="0" w:color="auto"/>
      </w:divBdr>
    </w:div>
    <w:div w:id="1454249208">
      <w:bodyDiv w:val="1"/>
      <w:marLeft w:val="0"/>
      <w:marRight w:val="0"/>
      <w:marTop w:val="0"/>
      <w:marBottom w:val="0"/>
      <w:divBdr>
        <w:top w:val="none" w:sz="0" w:space="0" w:color="auto"/>
        <w:left w:val="none" w:sz="0" w:space="0" w:color="auto"/>
        <w:bottom w:val="none" w:sz="0" w:space="0" w:color="auto"/>
        <w:right w:val="none" w:sz="0" w:space="0" w:color="auto"/>
      </w:divBdr>
    </w:div>
    <w:div w:id="1454325668">
      <w:bodyDiv w:val="1"/>
      <w:marLeft w:val="0"/>
      <w:marRight w:val="0"/>
      <w:marTop w:val="0"/>
      <w:marBottom w:val="0"/>
      <w:divBdr>
        <w:top w:val="none" w:sz="0" w:space="0" w:color="auto"/>
        <w:left w:val="none" w:sz="0" w:space="0" w:color="auto"/>
        <w:bottom w:val="none" w:sz="0" w:space="0" w:color="auto"/>
        <w:right w:val="none" w:sz="0" w:space="0" w:color="auto"/>
      </w:divBdr>
    </w:div>
    <w:div w:id="1455173674">
      <w:bodyDiv w:val="1"/>
      <w:marLeft w:val="0"/>
      <w:marRight w:val="0"/>
      <w:marTop w:val="0"/>
      <w:marBottom w:val="0"/>
      <w:divBdr>
        <w:top w:val="none" w:sz="0" w:space="0" w:color="auto"/>
        <w:left w:val="none" w:sz="0" w:space="0" w:color="auto"/>
        <w:bottom w:val="none" w:sz="0" w:space="0" w:color="auto"/>
        <w:right w:val="none" w:sz="0" w:space="0" w:color="auto"/>
      </w:divBdr>
    </w:div>
    <w:div w:id="1455320505">
      <w:bodyDiv w:val="1"/>
      <w:marLeft w:val="0"/>
      <w:marRight w:val="0"/>
      <w:marTop w:val="0"/>
      <w:marBottom w:val="0"/>
      <w:divBdr>
        <w:top w:val="none" w:sz="0" w:space="0" w:color="auto"/>
        <w:left w:val="none" w:sz="0" w:space="0" w:color="auto"/>
        <w:bottom w:val="none" w:sz="0" w:space="0" w:color="auto"/>
        <w:right w:val="none" w:sz="0" w:space="0" w:color="auto"/>
      </w:divBdr>
    </w:div>
    <w:div w:id="1455321400">
      <w:bodyDiv w:val="1"/>
      <w:marLeft w:val="0"/>
      <w:marRight w:val="0"/>
      <w:marTop w:val="0"/>
      <w:marBottom w:val="0"/>
      <w:divBdr>
        <w:top w:val="none" w:sz="0" w:space="0" w:color="auto"/>
        <w:left w:val="none" w:sz="0" w:space="0" w:color="auto"/>
        <w:bottom w:val="none" w:sz="0" w:space="0" w:color="auto"/>
        <w:right w:val="none" w:sz="0" w:space="0" w:color="auto"/>
      </w:divBdr>
      <w:divsChild>
        <w:div w:id="1619876943">
          <w:marLeft w:val="0"/>
          <w:marRight w:val="0"/>
          <w:marTop w:val="0"/>
          <w:marBottom w:val="0"/>
          <w:divBdr>
            <w:top w:val="none" w:sz="0" w:space="0" w:color="auto"/>
            <w:left w:val="none" w:sz="0" w:space="0" w:color="auto"/>
            <w:bottom w:val="none" w:sz="0" w:space="0" w:color="auto"/>
            <w:right w:val="none" w:sz="0" w:space="0" w:color="auto"/>
          </w:divBdr>
        </w:div>
      </w:divsChild>
    </w:div>
    <w:div w:id="1455370234">
      <w:bodyDiv w:val="1"/>
      <w:marLeft w:val="0"/>
      <w:marRight w:val="0"/>
      <w:marTop w:val="0"/>
      <w:marBottom w:val="0"/>
      <w:divBdr>
        <w:top w:val="none" w:sz="0" w:space="0" w:color="auto"/>
        <w:left w:val="none" w:sz="0" w:space="0" w:color="auto"/>
        <w:bottom w:val="none" w:sz="0" w:space="0" w:color="auto"/>
        <w:right w:val="none" w:sz="0" w:space="0" w:color="auto"/>
      </w:divBdr>
    </w:div>
    <w:div w:id="1455713726">
      <w:bodyDiv w:val="1"/>
      <w:marLeft w:val="0"/>
      <w:marRight w:val="0"/>
      <w:marTop w:val="0"/>
      <w:marBottom w:val="0"/>
      <w:divBdr>
        <w:top w:val="none" w:sz="0" w:space="0" w:color="auto"/>
        <w:left w:val="none" w:sz="0" w:space="0" w:color="auto"/>
        <w:bottom w:val="none" w:sz="0" w:space="0" w:color="auto"/>
        <w:right w:val="none" w:sz="0" w:space="0" w:color="auto"/>
      </w:divBdr>
    </w:div>
    <w:div w:id="1455753614">
      <w:bodyDiv w:val="1"/>
      <w:marLeft w:val="0"/>
      <w:marRight w:val="0"/>
      <w:marTop w:val="0"/>
      <w:marBottom w:val="0"/>
      <w:divBdr>
        <w:top w:val="none" w:sz="0" w:space="0" w:color="auto"/>
        <w:left w:val="none" w:sz="0" w:space="0" w:color="auto"/>
        <w:bottom w:val="none" w:sz="0" w:space="0" w:color="auto"/>
        <w:right w:val="none" w:sz="0" w:space="0" w:color="auto"/>
      </w:divBdr>
    </w:div>
    <w:div w:id="1456098563">
      <w:bodyDiv w:val="1"/>
      <w:marLeft w:val="0"/>
      <w:marRight w:val="0"/>
      <w:marTop w:val="0"/>
      <w:marBottom w:val="0"/>
      <w:divBdr>
        <w:top w:val="none" w:sz="0" w:space="0" w:color="auto"/>
        <w:left w:val="none" w:sz="0" w:space="0" w:color="auto"/>
        <w:bottom w:val="none" w:sz="0" w:space="0" w:color="auto"/>
        <w:right w:val="none" w:sz="0" w:space="0" w:color="auto"/>
      </w:divBdr>
    </w:div>
    <w:div w:id="1456102041">
      <w:bodyDiv w:val="1"/>
      <w:marLeft w:val="0"/>
      <w:marRight w:val="0"/>
      <w:marTop w:val="0"/>
      <w:marBottom w:val="0"/>
      <w:divBdr>
        <w:top w:val="none" w:sz="0" w:space="0" w:color="auto"/>
        <w:left w:val="none" w:sz="0" w:space="0" w:color="auto"/>
        <w:bottom w:val="none" w:sz="0" w:space="0" w:color="auto"/>
        <w:right w:val="none" w:sz="0" w:space="0" w:color="auto"/>
      </w:divBdr>
    </w:div>
    <w:div w:id="1456171252">
      <w:bodyDiv w:val="1"/>
      <w:marLeft w:val="0"/>
      <w:marRight w:val="0"/>
      <w:marTop w:val="0"/>
      <w:marBottom w:val="0"/>
      <w:divBdr>
        <w:top w:val="none" w:sz="0" w:space="0" w:color="auto"/>
        <w:left w:val="none" w:sz="0" w:space="0" w:color="auto"/>
        <w:bottom w:val="none" w:sz="0" w:space="0" w:color="auto"/>
        <w:right w:val="none" w:sz="0" w:space="0" w:color="auto"/>
      </w:divBdr>
    </w:div>
    <w:div w:id="1456171486">
      <w:bodyDiv w:val="1"/>
      <w:marLeft w:val="0"/>
      <w:marRight w:val="0"/>
      <w:marTop w:val="0"/>
      <w:marBottom w:val="0"/>
      <w:divBdr>
        <w:top w:val="none" w:sz="0" w:space="0" w:color="auto"/>
        <w:left w:val="none" w:sz="0" w:space="0" w:color="auto"/>
        <w:bottom w:val="none" w:sz="0" w:space="0" w:color="auto"/>
        <w:right w:val="none" w:sz="0" w:space="0" w:color="auto"/>
      </w:divBdr>
      <w:divsChild>
        <w:div w:id="1224633314">
          <w:marLeft w:val="0"/>
          <w:marRight w:val="0"/>
          <w:marTop w:val="0"/>
          <w:marBottom w:val="0"/>
          <w:divBdr>
            <w:top w:val="none" w:sz="0" w:space="0" w:color="auto"/>
            <w:left w:val="none" w:sz="0" w:space="0" w:color="auto"/>
            <w:bottom w:val="none" w:sz="0" w:space="0" w:color="auto"/>
            <w:right w:val="none" w:sz="0" w:space="0" w:color="auto"/>
          </w:divBdr>
        </w:div>
      </w:divsChild>
    </w:div>
    <w:div w:id="1456217920">
      <w:bodyDiv w:val="1"/>
      <w:marLeft w:val="0"/>
      <w:marRight w:val="0"/>
      <w:marTop w:val="0"/>
      <w:marBottom w:val="0"/>
      <w:divBdr>
        <w:top w:val="none" w:sz="0" w:space="0" w:color="auto"/>
        <w:left w:val="none" w:sz="0" w:space="0" w:color="auto"/>
        <w:bottom w:val="none" w:sz="0" w:space="0" w:color="auto"/>
        <w:right w:val="none" w:sz="0" w:space="0" w:color="auto"/>
      </w:divBdr>
    </w:div>
    <w:div w:id="1456288186">
      <w:bodyDiv w:val="1"/>
      <w:marLeft w:val="0"/>
      <w:marRight w:val="0"/>
      <w:marTop w:val="0"/>
      <w:marBottom w:val="0"/>
      <w:divBdr>
        <w:top w:val="none" w:sz="0" w:space="0" w:color="auto"/>
        <w:left w:val="none" w:sz="0" w:space="0" w:color="auto"/>
        <w:bottom w:val="none" w:sz="0" w:space="0" w:color="auto"/>
        <w:right w:val="none" w:sz="0" w:space="0" w:color="auto"/>
      </w:divBdr>
    </w:div>
    <w:div w:id="1456294362">
      <w:bodyDiv w:val="1"/>
      <w:marLeft w:val="0"/>
      <w:marRight w:val="0"/>
      <w:marTop w:val="0"/>
      <w:marBottom w:val="0"/>
      <w:divBdr>
        <w:top w:val="none" w:sz="0" w:space="0" w:color="auto"/>
        <w:left w:val="none" w:sz="0" w:space="0" w:color="auto"/>
        <w:bottom w:val="none" w:sz="0" w:space="0" w:color="auto"/>
        <w:right w:val="none" w:sz="0" w:space="0" w:color="auto"/>
      </w:divBdr>
    </w:div>
    <w:div w:id="1456411421">
      <w:bodyDiv w:val="1"/>
      <w:marLeft w:val="0"/>
      <w:marRight w:val="0"/>
      <w:marTop w:val="0"/>
      <w:marBottom w:val="0"/>
      <w:divBdr>
        <w:top w:val="none" w:sz="0" w:space="0" w:color="auto"/>
        <w:left w:val="none" w:sz="0" w:space="0" w:color="auto"/>
        <w:bottom w:val="none" w:sz="0" w:space="0" w:color="auto"/>
        <w:right w:val="none" w:sz="0" w:space="0" w:color="auto"/>
      </w:divBdr>
    </w:div>
    <w:div w:id="1456555699">
      <w:bodyDiv w:val="1"/>
      <w:marLeft w:val="0"/>
      <w:marRight w:val="0"/>
      <w:marTop w:val="0"/>
      <w:marBottom w:val="0"/>
      <w:divBdr>
        <w:top w:val="none" w:sz="0" w:space="0" w:color="auto"/>
        <w:left w:val="none" w:sz="0" w:space="0" w:color="auto"/>
        <w:bottom w:val="none" w:sz="0" w:space="0" w:color="auto"/>
        <w:right w:val="none" w:sz="0" w:space="0" w:color="auto"/>
      </w:divBdr>
    </w:div>
    <w:div w:id="1456682710">
      <w:bodyDiv w:val="1"/>
      <w:marLeft w:val="0"/>
      <w:marRight w:val="0"/>
      <w:marTop w:val="0"/>
      <w:marBottom w:val="0"/>
      <w:divBdr>
        <w:top w:val="none" w:sz="0" w:space="0" w:color="auto"/>
        <w:left w:val="none" w:sz="0" w:space="0" w:color="auto"/>
        <w:bottom w:val="none" w:sz="0" w:space="0" w:color="auto"/>
        <w:right w:val="none" w:sz="0" w:space="0" w:color="auto"/>
      </w:divBdr>
    </w:div>
    <w:div w:id="1456876266">
      <w:bodyDiv w:val="1"/>
      <w:marLeft w:val="0"/>
      <w:marRight w:val="0"/>
      <w:marTop w:val="0"/>
      <w:marBottom w:val="0"/>
      <w:divBdr>
        <w:top w:val="none" w:sz="0" w:space="0" w:color="auto"/>
        <w:left w:val="none" w:sz="0" w:space="0" w:color="auto"/>
        <w:bottom w:val="none" w:sz="0" w:space="0" w:color="auto"/>
        <w:right w:val="none" w:sz="0" w:space="0" w:color="auto"/>
      </w:divBdr>
    </w:div>
    <w:div w:id="1457063265">
      <w:bodyDiv w:val="1"/>
      <w:marLeft w:val="0"/>
      <w:marRight w:val="0"/>
      <w:marTop w:val="0"/>
      <w:marBottom w:val="0"/>
      <w:divBdr>
        <w:top w:val="none" w:sz="0" w:space="0" w:color="auto"/>
        <w:left w:val="none" w:sz="0" w:space="0" w:color="auto"/>
        <w:bottom w:val="none" w:sz="0" w:space="0" w:color="auto"/>
        <w:right w:val="none" w:sz="0" w:space="0" w:color="auto"/>
      </w:divBdr>
    </w:div>
    <w:div w:id="1457211246">
      <w:bodyDiv w:val="1"/>
      <w:marLeft w:val="0"/>
      <w:marRight w:val="0"/>
      <w:marTop w:val="0"/>
      <w:marBottom w:val="0"/>
      <w:divBdr>
        <w:top w:val="none" w:sz="0" w:space="0" w:color="auto"/>
        <w:left w:val="none" w:sz="0" w:space="0" w:color="auto"/>
        <w:bottom w:val="none" w:sz="0" w:space="0" w:color="auto"/>
        <w:right w:val="none" w:sz="0" w:space="0" w:color="auto"/>
      </w:divBdr>
    </w:div>
    <w:div w:id="1457718442">
      <w:bodyDiv w:val="1"/>
      <w:marLeft w:val="0"/>
      <w:marRight w:val="0"/>
      <w:marTop w:val="0"/>
      <w:marBottom w:val="0"/>
      <w:divBdr>
        <w:top w:val="none" w:sz="0" w:space="0" w:color="auto"/>
        <w:left w:val="none" w:sz="0" w:space="0" w:color="auto"/>
        <w:bottom w:val="none" w:sz="0" w:space="0" w:color="auto"/>
        <w:right w:val="none" w:sz="0" w:space="0" w:color="auto"/>
      </w:divBdr>
    </w:div>
    <w:div w:id="1457790494">
      <w:bodyDiv w:val="1"/>
      <w:marLeft w:val="0"/>
      <w:marRight w:val="0"/>
      <w:marTop w:val="0"/>
      <w:marBottom w:val="0"/>
      <w:divBdr>
        <w:top w:val="none" w:sz="0" w:space="0" w:color="auto"/>
        <w:left w:val="none" w:sz="0" w:space="0" w:color="auto"/>
        <w:bottom w:val="none" w:sz="0" w:space="0" w:color="auto"/>
        <w:right w:val="none" w:sz="0" w:space="0" w:color="auto"/>
      </w:divBdr>
    </w:div>
    <w:div w:id="1458179517">
      <w:bodyDiv w:val="1"/>
      <w:marLeft w:val="0"/>
      <w:marRight w:val="0"/>
      <w:marTop w:val="0"/>
      <w:marBottom w:val="0"/>
      <w:divBdr>
        <w:top w:val="none" w:sz="0" w:space="0" w:color="auto"/>
        <w:left w:val="none" w:sz="0" w:space="0" w:color="auto"/>
        <w:bottom w:val="none" w:sz="0" w:space="0" w:color="auto"/>
        <w:right w:val="none" w:sz="0" w:space="0" w:color="auto"/>
      </w:divBdr>
    </w:div>
    <w:div w:id="1459032475">
      <w:bodyDiv w:val="1"/>
      <w:marLeft w:val="0"/>
      <w:marRight w:val="0"/>
      <w:marTop w:val="0"/>
      <w:marBottom w:val="0"/>
      <w:divBdr>
        <w:top w:val="none" w:sz="0" w:space="0" w:color="auto"/>
        <w:left w:val="none" w:sz="0" w:space="0" w:color="auto"/>
        <w:bottom w:val="none" w:sz="0" w:space="0" w:color="auto"/>
        <w:right w:val="none" w:sz="0" w:space="0" w:color="auto"/>
      </w:divBdr>
      <w:divsChild>
        <w:div w:id="177087649">
          <w:marLeft w:val="0"/>
          <w:marRight w:val="0"/>
          <w:marTop w:val="0"/>
          <w:marBottom w:val="0"/>
          <w:divBdr>
            <w:top w:val="none" w:sz="0" w:space="0" w:color="auto"/>
            <w:left w:val="none" w:sz="0" w:space="0" w:color="auto"/>
            <w:bottom w:val="none" w:sz="0" w:space="0" w:color="auto"/>
            <w:right w:val="none" w:sz="0" w:space="0" w:color="auto"/>
          </w:divBdr>
        </w:div>
      </w:divsChild>
    </w:div>
    <w:div w:id="1459226656">
      <w:bodyDiv w:val="1"/>
      <w:marLeft w:val="0"/>
      <w:marRight w:val="0"/>
      <w:marTop w:val="0"/>
      <w:marBottom w:val="0"/>
      <w:divBdr>
        <w:top w:val="none" w:sz="0" w:space="0" w:color="auto"/>
        <w:left w:val="none" w:sz="0" w:space="0" w:color="auto"/>
        <w:bottom w:val="none" w:sz="0" w:space="0" w:color="auto"/>
        <w:right w:val="none" w:sz="0" w:space="0" w:color="auto"/>
      </w:divBdr>
    </w:div>
    <w:div w:id="1459832220">
      <w:bodyDiv w:val="1"/>
      <w:marLeft w:val="0"/>
      <w:marRight w:val="0"/>
      <w:marTop w:val="0"/>
      <w:marBottom w:val="0"/>
      <w:divBdr>
        <w:top w:val="none" w:sz="0" w:space="0" w:color="auto"/>
        <w:left w:val="none" w:sz="0" w:space="0" w:color="auto"/>
        <w:bottom w:val="none" w:sz="0" w:space="0" w:color="auto"/>
        <w:right w:val="none" w:sz="0" w:space="0" w:color="auto"/>
      </w:divBdr>
    </w:div>
    <w:div w:id="1459880935">
      <w:bodyDiv w:val="1"/>
      <w:marLeft w:val="0"/>
      <w:marRight w:val="0"/>
      <w:marTop w:val="0"/>
      <w:marBottom w:val="0"/>
      <w:divBdr>
        <w:top w:val="none" w:sz="0" w:space="0" w:color="auto"/>
        <w:left w:val="none" w:sz="0" w:space="0" w:color="auto"/>
        <w:bottom w:val="none" w:sz="0" w:space="0" w:color="auto"/>
        <w:right w:val="none" w:sz="0" w:space="0" w:color="auto"/>
      </w:divBdr>
    </w:div>
    <w:div w:id="1460293658">
      <w:bodyDiv w:val="1"/>
      <w:marLeft w:val="0"/>
      <w:marRight w:val="0"/>
      <w:marTop w:val="0"/>
      <w:marBottom w:val="0"/>
      <w:divBdr>
        <w:top w:val="none" w:sz="0" w:space="0" w:color="auto"/>
        <w:left w:val="none" w:sz="0" w:space="0" w:color="auto"/>
        <w:bottom w:val="none" w:sz="0" w:space="0" w:color="auto"/>
        <w:right w:val="none" w:sz="0" w:space="0" w:color="auto"/>
      </w:divBdr>
    </w:div>
    <w:div w:id="1460417291">
      <w:bodyDiv w:val="1"/>
      <w:marLeft w:val="0"/>
      <w:marRight w:val="0"/>
      <w:marTop w:val="0"/>
      <w:marBottom w:val="0"/>
      <w:divBdr>
        <w:top w:val="none" w:sz="0" w:space="0" w:color="auto"/>
        <w:left w:val="none" w:sz="0" w:space="0" w:color="auto"/>
        <w:bottom w:val="none" w:sz="0" w:space="0" w:color="auto"/>
        <w:right w:val="none" w:sz="0" w:space="0" w:color="auto"/>
      </w:divBdr>
    </w:div>
    <w:div w:id="1460562583">
      <w:bodyDiv w:val="1"/>
      <w:marLeft w:val="0"/>
      <w:marRight w:val="0"/>
      <w:marTop w:val="0"/>
      <w:marBottom w:val="0"/>
      <w:divBdr>
        <w:top w:val="none" w:sz="0" w:space="0" w:color="auto"/>
        <w:left w:val="none" w:sz="0" w:space="0" w:color="auto"/>
        <w:bottom w:val="none" w:sz="0" w:space="0" w:color="auto"/>
        <w:right w:val="none" w:sz="0" w:space="0" w:color="auto"/>
      </w:divBdr>
      <w:divsChild>
        <w:div w:id="426272354">
          <w:marLeft w:val="0"/>
          <w:marRight w:val="0"/>
          <w:marTop w:val="0"/>
          <w:marBottom w:val="0"/>
          <w:divBdr>
            <w:top w:val="none" w:sz="0" w:space="0" w:color="auto"/>
            <w:left w:val="none" w:sz="0" w:space="0" w:color="auto"/>
            <w:bottom w:val="none" w:sz="0" w:space="0" w:color="auto"/>
            <w:right w:val="none" w:sz="0" w:space="0" w:color="auto"/>
          </w:divBdr>
        </w:div>
      </w:divsChild>
    </w:div>
    <w:div w:id="1460757107">
      <w:bodyDiv w:val="1"/>
      <w:marLeft w:val="0"/>
      <w:marRight w:val="0"/>
      <w:marTop w:val="0"/>
      <w:marBottom w:val="0"/>
      <w:divBdr>
        <w:top w:val="none" w:sz="0" w:space="0" w:color="auto"/>
        <w:left w:val="none" w:sz="0" w:space="0" w:color="auto"/>
        <w:bottom w:val="none" w:sz="0" w:space="0" w:color="auto"/>
        <w:right w:val="none" w:sz="0" w:space="0" w:color="auto"/>
      </w:divBdr>
    </w:div>
    <w:div w:id="1460874719">
      <w:bodyDiv w:val="1"/>
      <w:marLeft w:val="0"/>
      <w:marRight w:val="0"/>
      <w:marTop w:val="0"/>
      <w:marBottom w:val="0"/>
      <w:divBdr>
        <w:top w:val="none" w:sz="0" w:space="0" w:color="auto"/>
        <w:left w:val="none" w:sz="0" w:space="0" w:color="auto"/>
        <w:bottom w:val="none" w:sz="0" w:space="0" w:color="auto"/>
        <w:right w:val="none" w:sz="0" w:space="0" w:color="auto"/>
      </w:divBdr>
    </w:div>
    <w:div w:id="1461191441">
      <w:bodyDiv w:val="1"/>
      <w:marLeft w:val="0"/>
      <w:marRight w:val="0"/>
      <w:marTop w:val="0"/>
      <w:marBottom w:val="0"/>
      <w:divBdr>
        <w:top w:val="none" w:sz="0" w:space="0" w:color="auto"/>
        <w:left w:val="none" w:sz="0" w:space="0" w:color="auto"/>
        <w:bottom w:val="none" w:sz="0" w:space="0" w:color="auto"/>
        <w:right w:val="none" w:sz="0" w:space="0" w:color="auto"/>
      </w:divBdr>
    </w:div>
    <w:div w:id="1461728821">
      <w:bodyDiv w:val="1"/>
      <w:marLeft w:val="0"/>
      <w:marRight w:val="0"/>
      <w:marTop w:val="0"/>
      <w:marBottom w:val="0"/>
      <w:divBdr>
        <w:top w:val="none" w:sz="0" w:space="0" w:color="auto"/>
        <w:left w:val="none" w:sz="0" w:space="0" w:color="auto"/>
        <w:bottom w:val="none" w:sz="0" w:space="0" w:color="auto"/>
        <w:right w:val="none" w:sz="0" w:space="0" w:color="auto"/>
      </w:divBdr>
    </w:div>
    <w:div w:id="1462110496">
      <w:bodyDiv w:val="1"/>
      <w:marLeft w:val="0"/>
      <w:marRight w:val="0"/>
      <w:marTop w:val="0"/>
      <w:marBottom w:val="0"/>
      <w:divBdr>
        <w:top w:val="none" w:sz="0" w:space="0" w:color="auto"/>
        <w:left w:val="none" w:sz="0" w:space="0" w:color="auto"/>
        <w:bottom w:val="none" w:sz="0" w:space="0" w:color="auto"/>
        <w:right w:val="none" w:sz="0" w:space="0" w:color="auto"/>
      </w:divBdr>
      <w:divsChild>
        <w:div w:id="830174352">
          <w:marLeft w:val="0"/>
          <w:marRight w:val="0"/>
          <w:marTop w:val="0"/>
          <w:marBottom w:val="0"/>
          <w:divBdr>
            <w:top w:val="none" w:sz="0" w:space="0" w:color="auto"/>
            <w:left w:val="none" w:sz="0" w:space="0" w:color="auto"/>
            <w:bottom w:val="none" w:sz="0" w:space="0" w:color="auto"/>
            <w:right w:val="none" w:sz="0" w:space="0" w:color="auto"/>
          </w:divBdr>
        </w:div>
      </w:divsChild>
    </w:div>
    <w:div w:id="1462533942">
      <w:bodyDiv w:val="1"/>
      <w:marLeft w:val="0"/>
      <w:marRight w:val="0"/>
      <w:marTop w:val="0"/>
      <w:marBottom w:val="0"/>
      <w:divBdr>
        <w:top w:val="none" w:sz="0" w:space="0" w:color="auto"/>
        <w:left w:val="none" w:sz="0" w:space="0" w:color="auto"/>
        <w:bottom w:val="none" w:sz="0" w:space="0" w:color="auto"/>
        <w:right w:val="none" w:sz="0" w:space="0" w:color="auto"/>
      </w:divBdr>
    </w:div>
    <w:div w:id="1463428342">
      <w:bodyDiv w:val="1"/>
      <w:marLeft w:val="0"/>
      <w:marRight w:val="0"/>
      <w:marTop w:val="0"/>
      <w:marBottom w:val="0"/>
      <w:divBdr>
        <w:top w:val="none" w:sz="0" w:space="0" w:color="auto"/>
        <w:left w:val="none" w:sz="0" w:space="0" w:color="auto"/>
        <w:bottom w:val="none" w:sz="0" w:space="0" w:color="auto"/>
        <w:right w:val="none" w:sz="0" w:space="0" w:color="auto"/>
      </w:divBdr>
    </w:div>
    <w:div w:id="1463689278">
      <w:bodyDiv w:val="1"/>
      <w:marLeft w:val="0"/>
      <w:marRight w:val="0"/>
      <w:marTop w:val="0"/>
      <w:marBottom w:val="0"/>
      <w:divBdr>
        <w:top w:val="none" w:sz="0" w:space="0" w:color="auto"/>
        <w:left w:val="none" w:sz="0" w:space="0" w:color="auto"/>
        <w:bottom w:val="none" w:sz="0" w:space="0" w:color="auto"/>
        <w:right w:val="none" w:sz="0" w:space="0" w:color="auto"/>
      </w:divBdr>
    </w:div>
    <w:div w:id="1463884056">
      <w:bodyDiv w:val="1"/>
      <w:marLeft w:val="0"/>
      <w:marRight w:val="0"/>
      <w:marTop w:val="0"/>
      <w:marBottom w:val="0"/>
      <w:divBdr>
        <w:top w:val="none" w:sz="0" w:space="0" w:color="auto"/>
        <w:left w:val="none" w:sz="0" w:space="0" w:color="auto"/>
        <w:bottom w:val="none" w:sz="0" w:space="0" w:color="auto"/>
        <w:right w:val="none" w:sz="0" w:space="0" w:color="auto"/>
      </w:divBdr>
    </w:div>
    <w:div w:id="1464157710">
      <w:bodyDiv w:val="1"/>
      <w:marLeft w:val="0"/>
      <w:marRight w:val="0"/>
      <w:marTop w:val="0"/>
      <w:marBottom w:val="0"/>
      <w:divBdr>
        <w:top w:val="none" w:sz="0" w:space="0" w:color="auto"/>
        <w:left w:val="none" w:sz="0" w:space="0" w:color="auto"/>
        <w:bottom w:val="none" w:sz="0" w:space="0" w:color="auto"/>
        <w:right w:val="none" w:sz="0" w:space="0" w:color="auto"/>
      </w:divBdr>
    </w:div>
    <w:div w:id="1464612409">
      <w:bodyDiv w:val="1"/>
      <w:marLeft w:val="0"/>
      <w:marRight w:val="0"/>
      <w:marTop w:val="0"/>
      <w:marBottom w:val="0"/>
      <w:divBdr>
        <w:top w:val="none" w:sz="0" w:space="0" w:color="auto"/>
        <w:left w:val="none" w:sz="0" w:space="0" w:color="auto"/>
        <w:bottom w:val="none" w:sz="0" w:space="0" w:color="auto"/>
        <w:right w:val="none" w:sz="0" w:space="0" w:color="auto"/>
      </w:divBdr>
    </w:div>
    <w:div w:id="1465077721">
      <w:bodyDiv w:val="1"/>
      <w:marLeft w:val="0"/>
      <w:marRight w:val="0"/>
      <w:marTop w:val="0"/>
      <w:marBottom w:val="0"/>
      <w:divBdr>
        <w:top w:val="none" w:sz="0" w:space="0" w:color="auto"/>
        <w:left w:val="none" w:sz="0" w:space="0" w:color="auto"/>
        <w:bottom w:val="none" w:sz="0" w:space="0" w:color="auto"/>
        <w:right w:val="none" w:sz="0" w:space="0" w:color="auto"/>
      </w:divBdr>
    </w:div>
    <w:div w:id="1465268007">
      <w:bodyDiv w:val="1"/>
      <w:marLeft w:val="0"/>
      <w:marRight w:val="0"/>
      <w:marTop w:val="0"/>
      <w:marBottom w:val="0"/>
      <w:divBdr>
        <w:top w:val="none" w:sz="0" w:space="0" w:color="auto"/>
        <w:left w:val="none" w:sz="0" w:space="0" w:color="auto"/>
        <w:bottom w:val="none" w:sz="0" w:space="0" w:color="auto"/>
        <w:right w:val="none" w:sz="0" w:space="0" w:color="auto"/>
      </w:divBdr>
    </w:div>
    <w:div w:id="1465268673">
      <w:bodyDiv w:val="1"/>
      <w:marLeft w:val="0"/>
      <w:marRight w:val="0"/>
      <w:marTop w:val="0"/>
      <w:marBottom w:val="0"/>
      <w:divBdr>
        <w:top w:val="none" w:sz="0" w:space="0" w:color="auto"/>
        <w:left w:val="none" w:sz="0" w:space="0" w:color="auto"/>
        <w:bottom w:val="none" w:sz="0" w:space="0" w:color="auto"/>
        <w:right w:val="none" w:sz="0" w:space="0" w:color="auto"/>
      </w:divBdr>
    </w:div>
    <w:div w:id="1465270636">
      <w:bodyDiv w:val="1"/>
      <w:marLeft w:val="0"/>
      <w:marRight w:val="0"/>
      <w:marTop w:val="0"/>
      <w:marBottom w:val="0"/>
      <w:divBdr>
        <w:top w:val="none" w:sz="0" w:space="0" w:color="auto"/>
        <w:left w:val="none" w:sz="0" w:space="0" w:color="auto"/>
        <w:bottom w:val="none" w:sz="0" w:space="0" w:color="auto"/>
        <w:right w:val="none" w:sz="0" w:space="0" w:color="auto"/>
      </w:divBdr>
      <w:divsChild>
        <w:div w:id="537788665">
          <w:marLeft w:val="0"/>
          <w:marRight w:val="0"/>
          <w:marTop w:val="0"/>
          <w:marBottom w:val="0"/>
          <w:divBdr>
            <w:top w:val="none" w:sz="0" w:space="0" w:color="auto"/>
            <w:left w:val="none" w:sz="0" w:space="0" w:color="auto"/>
            <w:bottom w:val="none" w:sz="0" w:space="0" w:color="auto"/>
            <w:right w:val="none" w:sz="0" w:space="0" w:color="auto"/>
          </w:divBdr>
        </w:div>
      </w:divsChild>
    </w:div>
    <w:div w:id="1465390647">
      <w:bodyDiv w:val="1"/>
      <w:marLeft w:val="0"/>
      <w:marRight w:val="0"/>
      <w:marTop w:val="0"/>
      <w:marBottom w:val="0"/>
      <w:divBdr>
        <w:top w:val="none" w:sz="0" w:space="0" w:color="auto"/>
        <w:left w:val="none" w:sz="0" w:space="0" w:color="auto"/>
        <w:bottom w:val="none" w:sz="0" w:space="0" w:color="auto"/>
        <w:right w:val="none" w:sz="0" w:space="0" w:color="auto"/>
      </w:divBdr>
    </w:div>
    <w:div w:id="1465581909">
      <w:bodyDiv w:val="1"/>
      <w:marLeft w:val="0"/>
      <w:marRight w:val="0"/>
      <w:marTop w:val="0"/>
      <w:marBottom w:val="0"/>
      <w:divBdr>
        <w:top w:val="none" w:sz="0" w:space="0" w:color="auto"/>
        <w:left w:val="none" w:sz="0" w:space="0" w:color="auto"/>
        <w:bottom w:val="none" w:sz="0" w:space="0" w:color="auto"/>
        <w:right w:val="none" w:sz="0" w:space="0" w:color="auto"/>
      </w:divBdr>
    </w:div>
    <w:div w:id="1465729780">
      <w:bodyDiv w:val="1"/>
      <w:marLeft w:val="0"/>
      <w:marRight w:val="0"/>
      <w:marTop w:val="0"/>
      <w:marBottom w:val="0"/>
      <w:divBdr>
        <w:top w:val="none" w:sz="0" w:space="0" w:color="auto"/>
        <w:left w:val="none" w:sz="0" w:space="0" w:color="auto"/>
        <w:bottom w:val="none" w:sz="0" w:space="0" w:color="auto"/>
        <w:right w:val="none" w:sz="0" w:space="0" w:color="auto"/>
      </w:divBdr>
    </w:div>
    <w:div w:id="1465849592">
      <w:bodyDiv w:val="1"/>
      <w:marLeft w:val="0"/>
      <w:marRight w:val="0"/>
      <w:marTop w:val="0"/>
      <w:marBottom w:val="0"/>
      <w:divBdr>
        <w:top w:val="none" w:sz="0" w:space="0" w:color="auto"/>
        <w:left w:val="none" w:sz="0" w:space="0" w:color="auto"/>
        <w:bottom w:val="none" w:sz="0" w:space="0" w:color="auto"/>
        <w:right w:val="none" w:sz="0" w:space="0" w:color="auto"/>
      </w:divBdr>
    </w:div>
    <w:div w:id="1466660673">
      <w:bodyDiv w:val="1"/>
      <w:marLeft w:val="0"/>
      <w:marRight w:val="0"/>
      <w:marTop w:val="0"/>
      <w:marBottom w:val="0"/>
      <w:divBdr>
        <w:top w:val="none" w:sz="0" w:space="0" w:color="auto"/>
        <w:left w:val="none" w:sz="0" w:space="0" w:color="auto"/>
        <w:bottom w:val="none" w:sz="0" w:space="0" w:color="auto"/>
        <w:right w:val="none" w:sz="0" w:space="0" w:color="auto"/>
      </w:divBdr>
    </w:div>
    <w:div w:id="1466700634">
      <w:bodyDiv w:val="1"/>
      <w:marLeft w:val="0"/>
      <w:marRight w:val="0"/>
      <w:marTop w:val="0"/>
      <w:marBottom w:val="0"/>
      <w:divBdr>
        <w:top w:val="none" w:sz="0" w:space="0" w:color="auto"/>
        <w:left w:val="none" w:sz="0" w:space="0" w:color="auto"/>
        <w:bottom w:val="none" w:sz="0" w:space="0" w:color="auto"/>
        <w:right w:val="none" w:sz="0" w:space="0" w:color="auto"/>
      </w:divBdr>
    </w:div>
    <w:div w:id="1466893102">
      <w:bodyDiv w:val="1"/>
      <w:marLeft w:val="0"/>
      <w:marRight w:val="0"/>
      <w:marTop w:val="0"/>
      <w:marBottom w:val="0"/>
      <w:divBdr>
        <w:top w:val="none" w:sz="0" w:space="0" w:color="auto"/>
        <w:left w:val="none" w:sz="0" w:space="0" w:color="auto"/>
        <w:bottom w:val="none" w:sz="0" w:space="0" w:color="auto"/>
        <w:right w:val="none" w:sz="0" w:space="0" w:color="auto"/>
      </w:divBdr>
    </w:div>
    <w:div w:id="1467620037">
      <w:bodyDiv w:val="1"/>
      <w:marLeft w:val="0"/>
      <w:marRight w:val="0"/>
      <w:marTop w:val="0"/>
      <w:marBottom w:val="0"/>
      <w:divBdr>
        <w:top w:val="none" w:sz="0" w:space="0" w:color="auto"/>
        <w:left w:val="none" w:sz="0" w:space="0" w:color="auto"/>
        <w:bottom w:val="none" w:sz="0" w:space="0" w:color="auto"/>
        <w:right w:val="none" w:sz="0" w:space="0" w:color="auto"/>
      </w:divBdr>
    </w:div>
    <w:div w:id="1467891428">
      <w:bodyDiv w:val="1"/>
      <w:marLeft w:val="0"/>
      <w:marRight w:val="0"/>
      <w:marTop w:val="0"/>
      <w:marBottom w:val="0"/>
      <w:divBdr>
        <w:top w:val="none" w:sz="0" w:space="0" w:color="auto"/>
        <w:left w:val="none" w:sz="0" w:space="0" w:color="auto"/>
        <w:bottom w:val="none" w:sz="0" w:space="0" w:color="auto"/>
        <w:right w:val="none" w:sz="0" w:space="0" w:color="auto"/>
      </w:divBdr>
      <w:divsChild>
        <w:div w:id="692615022">
          <w:marLeft w:val="0"/>
          <w:marRight w:val="0"/>
          <w:marTop w:val="0"/>
          <w:marBottom w:val="0"/>
          <w:divBdr>
            <w:top w:val="none" w:sz="0" w:space="0" w:color="auto"/>
            <w:left w:val="none" w:sz="0" w:space="0" w:color="auto"/>
            <w:bottom w:val="none" w:sz="0" w:space="0" w:color="auto"/>
            <w:right w:val="none" w:sz="0" w:space="0" w:color="auto"/>
          </w:divBdr>
        </w:div>
      </w:divsChild>
    </w:div>
    <w:div w:id="1468164670">
      <w:bodyDiv w:val="1"/>
      <w:marLeft w:val="0"/>
      <w:marRight w:val="0"/>
      <w:marTop w:val="0"/>
      <w:marBottom w:val="0"/>
      <w:divBdr>
        <w:top w:val="none" w:sz="0" w:space="0" w:color="auto"/>
        <w:left w:val="none" w:sz="0" w:space="0" w:color="auto"/>
        <w:bottom w:val="none" w:sz="0" w:space="0" w:color="auto"/>
        <w:right w:val="none" w:sz="0" w:space="0" w:color="auto"/>
      </w:divBdr>
    </w:div>
    <w:div w:id="1468544125">
      <w:bodyDiv w:val="1"/>
      <w:marLeft w:val="0"/>
      <w:marRight w:val="0"/>
      <w:marTop w:val="0"/>
      <w:marBottom w:val="0"/>
      <w:divBdr>
        <w:top w:val="none" w:sz="0" w:space="0" w:color="auto"/>
        <w:left w:val="none" w:sz="0" w:space="0" w:color="auto"/>
        <w:bottom w:val="none" w:sz="0" w:space="0" w:color="auto"/>
        <w:right w:val="none" w:sz="0" w:space="0" w:color="auto"/>
      </w:divBdr>
    </w:div>
    <w:div w:id="1468814902">
      <w:bodyDiv w:val="1"/>
      <w:marLeft w:val="0"/>
      <w:marRight w:val="0"/>
      <w:marTop w:val="0"/>
      <w:marBottom w:val="0"/>
      <w:divBdr>
        <w:top w:val="none" w:sz="0" w:space="0" w:color="auto"/>
        <w:left w:val="none" w:sz="0" w:space="0" w:color="auto"/>
        <w:bottom w:val="none" w:sz="0" w:space="0" w:color="auto"/>
        <w:right w:val="none" w:sz="0" w:space="0" w:color="auto"/>
      </w:divBdr>
    </w:div>
    <w:div w:id="1469009353">
      <w:bodyDiv w:val="1"/>
      <w:marLeft w:val="0"/>
      <w:marRight w:val="0"/>
      <w:marTop w:val="0"/>
      <w:marBottom w:val="0"/>
      <w:divBdr>
        <w:top w:val="none" w:sz="0" w:space="0" w:color="auto"/>
        <w:left w:val="none" w:sz="0" w:space="0" w:color="auto"/>
        <w:bottom w:val="none" w:sz="0" w:space="0" w:color="auto"/>
        <w:right w:val="none" w:sz="0" w:space="0" w:color="auto"/>
      </w:divBdr>
    </w:div>
    <w:div w:id="1469202487">
      <w:bodyDiv w:val="1"/>
      <w:marLeft w:val="0"/>
      <w:marRight w:val="0"/>
      <w:marTop w:val="0"/>
      <w:marBottom w:val="0"/>
      <w:divBdr>
        <w:top w:val="none" w:sz="0" w:space="0" w:color="auto"/>
        <w:left w:val="none" w:sz="0" w:space="0" w:color="auto"/>
        <w:bottom w:val="none" w:sz="0" w:space="0" w:color="auto"/>
        <w:right w:val="none" w:sz="0" w:space="0" w:color="auto"/>
      </w:divBdr>
    </w:div>
    <w:div w:id="1469320439">
      <w:bodyDiv w:val="1"/>
      <w:marLeft w:val="0"/>
      <w:marRight w:val="0"/>
      <w:marTop w:val="0"/>
      <w:marBottom w:val="0"/>
      <w:divBdr>
        <w:top w:val="none" w:sz="0" w:space="0" w:color="auto"/>
        <w:left w:val="none" w:sz="0" w:space="0" w:color="auto"/>
        <w:bottom w:val="none" w:sz="0" w:space="0" w:color="auto"/>
        <w:right w:val="none" w:sz="0" w:space="0" w:color="auto"/>
      </w:divBdr>
    </w:div>
    <w:div w:id="1469587403">
      <w:bodyDiv w:val="1"/>
      <w:marLeft w:val="0"/>
      <w:marRight w:val="0"/>
      <w:marTop w:val="0"/>
      <w:marBottom w:val="0"/>
      <w:divBdr>
        <w:top w:val="none" w:sz="0" w:space="0" w:color="auto"/>
        <w:left w:val="none" w:sz="0" w:space="0" w:color="auto"/>
        <w:bottom w:val="none" w:sz="0" w:space="0" w:color="auto"/>
        <w:right w:val="none" w:sz="0" w:space="0" w:color="auto"/>
      </w:divBdr>
    </w:div>
    <w:div w:id="1469590529">
      <w:bodyDiv w:val="1"/>
      <w:marLeft w:val="0"/>
      <w:marRight w:val="0"/>
      <w:marTop w:val="0"/>
      <w:marBottom w:val="0"/>
      <w:divBdr>
        <w:top w:val="none" w:sz="0" w:space="0" w:color="auto"/>
        <w:left w:val="none" w:sz="0" w:space="0" w:color="auto"/>
        <w:bottom w:val="none" w:sz="0" w:space="0" w:color="auto"/>
        <w:right w:val="none" w:sz="0" w:space="0" w:color="auto"/>
      </w:divBdr>
    </w:div>
    <w:div w:id="1470171074">
      <w:bodyDiv w:val="1"/>
      <w:marLeft w:val="0"/>
      <w:marRight w:val="0"/>
      <w:marTop w:val="0"/>
      <w:marBottom w:val="0"/>
      <w:divBdr>
        <w:top w:val="none" w:sz="0" w:space="0" w:color="auto"/>
        <w:left w:val="none" w:sz="0" w:space="0" w:color="auto"/>
        <w:bottom w:val="none" w:sz="0" w:space="0" w:color="auto"/>
        <w:right w:val="none" w:sz="0" w:space="0" w:color="auto"/>
      </w:divBdr>
    </w:div>
    <w:div w:id="1470248028">
      <w:bodyDiv w:val="1"/>
      <w:marLeft w:val="0"/>
      <w:marRight w:val="0"/>
      <w:marTop w:val="0"/>
      <w:marBottom w:val="0"/>
      <w:divBdr>
        <w:top w:val="none" w:sz="0" w:space="0" w:color="auto"/>
        <w:left w:val="none" w:sz="0" w:space="0" w:color="auto"/>
        <w:bottom w:val="none" w:sz="0" w:space="0" w:color="auto"/>
        <w:right w:val="none" w:sz="0" w:space="0" w:color="auto"/>
      </w:divBdr>
    </w:div>
    <w:div w:id="1470317965">
      <w:bodyDiv w:val="1"/>
      <w:marLeft w:val="0"/>
      <w:marRight w:val="0"/>
      <w:marTop w:val="0"/>
      <w:marBottom w:val="0"/>
      <w:divBdr>
        <w:top w:val="none" w:sz="0" w:space="0" w:color="auto"/>
        <w:left w:val="none" w:sz="0" w:space="0" w:color="auto"/>
        <w:bottom w:val="none" w:sz="0" w:space="0" w:color="auto"/>
        <w:right w:val="none" w:sz="0" w:space="0" w:color="auto"/>
      </w:divBdr>
    </w:div>
    <w:div w:id="1470974471">
      <w:bodyDiv w:val="1"/>
      <w:marLeft w:val="0"/>
      <w:marRight w:val="0"/>
      <w:marTop w:val="0"/>
      <w:marBottom w:val="0"/>
      <w:divBdr>
        <w:top w:val="none" w:sz="0" w:space="0" w:color="auto"/>
        <w:left w:val="none" w:sz="0" w:space="0" w:color="auto"/>
        <w:bottom w:val="none" w:sz="0" w:space="0" w:color="auto"/>
        <w:right w:val="none" w:sz="0" w:space="0" w:color="auto"/>
      </w:divBdr>
    </w:div>
    <w:div w:id="1471049519">
      <w:bodyDiv w:val="1"/>
      <w:marLeft w:val="0"/>
      <w:marRight w:val="0"/>
      <w:marTop w:val="0"/>
      <w:marBottom w:val="0"/>
      <w:divBdr>
        <w:top w:val="none" w:sz="0" w:space="0" w:color="auto"/>
        <w:left w:val="none" w:sz="0" w:space="0" w:color="auto"/>
        <w:bottom w:val="none" w:sz="0" w:space="0" w:color="auto"/>
        <w:right w:val="none" w:sz="0" w:space="0" w:color="auto"/>
      </w:divBdr>
    </w:div>
    <w:div w:id="1471363479">
      <w:bodyDiv w:val="1"/>
      <w:marLeft w:val="0"/>
      <w:marRight w:val="0"/>
      <w:marTop w:val="0"/>
      <w:marBottom w:val="0"/>
      <w:divBdr>
        <w:top w:val="none" w:sz="0" w:space="0" w:color="auto"/>
        <w:left w:val="none" w:sz="0" w:space="0" w:color="auto"/>
        <w:bottom w:val="none" w:sz="0" w:space="0" w:color="auto"/>
        <w:right w:val="none" w:sz="0" w:space="0" w:color="auto"/>
      </w:divBdr>
    </w:div>
    <w:div w:id="1471630590">
      <w:bodyDiv w:val="1"/>
      <w:marLeft w:val="0"/>
      <w:marRight w:val="0"/>
      <w:marTop w:val="0"/>
      <w:marBottom w:val="0"/>
      <w:divBdr>
        <w:top w:val="none" w:sz="0" w:space="0" w:color="auto"/>
        <w:left w:val="none" w:sz="0" w:space="0" w:color="auto"/>
        <w:bottom w:val="none" w:sz="0" w:space="0" w:color="auto"/>
        <w:right w:val="none" w:sz="0" w:space="0" w:color="auto"/>
      </w:divBdr>
    </w:div>
    <w:div w:id="1472288038">
      <w:bodyDiv w:val="1"/>
      <w:marLeft w:val="0"/>
      <w:marRight w:val="0"/>
      <w:marTop w:val="0"/>
      <w:marBottom w:val="0"/>
      <w:divBdr>
        <w:top w:val="none" w:sz="0" w:space="0" w:color="auto"/>
        <w:left w:val="none" w:sz="0" w:space="0" w:color="auto"/>
        <w:bottom w:val="none" w:sz="0" w:space="0" w:color="auto"/>
        <w:right w:val="none" w:sz="0" w:space="0" w:color="auto"/>
      </w:divBdr>
    </w:div>
    <w:div w:id="1472288971">
      <w:bodyDiv w:val="1"/>
      <w:marLeft w:val="0"/>
      <w:marRight w:val="0"/>
      <w:marTop w:val="0"/>
      <w:marBottom w:val="0"/>
      <w:divBdr>
        <w:top w:val="none" w:sz="0" w:space="0" w:color="auto"/>
        <w:left w:val="none" w:sz="0" w:space="0" w:color="auto"/>
        <w:bottom w:val="none" w:sz="0" w:space="0" w:color="auto"/>
        <w:right w:val="none" w:sz="0" w:space="0" w:color="auto"/>
      </w:divBdr>
    </w:div>
    <w:div w:id="1472945437">
      <w:bodyDiv w:val="1"/>
      <w:marLeft w:val="0"/>
      <w:marRight w:val="0"/>
      <w:marTop w:val="0"/>
      <w:marBottom w:val="0"/>
      <w:divBdr>
        <w:top w:val="none" w:sz="0" w:space="0" w:color="auto"/>
        <w:left w:val="none" w:sz="0" w:space="0" w:color="auto"/>
        <w:bottom w:val="none" w:sz="0" w:space="0" w:color="auto"/>
        <w:right w:val="none" w:sz="0" w:space="0" w:color="auto"/>
      </w:divBdr>
    </w:div>
    <w:div w:id="1472946699">
      <w:bodyDiv w:val="1"/>
      <w:marLeft w:val="0"/>
      <w:marRight w:val="0"/>
      <w:marTop w:val="0"/>
      <w:marBottom w:val="0"/>
      <w:divBdr>
        <w:top w:val="none" w:sz="0" w:space="0" w:color="auto"/>
        <w:left w:val="none" w:sz="0" w:space="0" w:color="auto"/>
        <w:bottom w:val="none" w:sz="0" w:space="0" w:color="auto"/>
        <w:right w:val="none" w:sz="0" w:space="0" w:color="auto"/>
      </w:divBdr>
    </w:div>
    <w:div w:id="1472987186">
      <w:bodyDiv w:val="1"/>
      <w:marLeft w:val="0"/>
      <w:marRight w:val="0"/>
      <w:marTop w:val="0"/>
      <w:marBottom w:val="0"/>
      <w:divBdr>
        <w:top w:val="none" w:sz="0" w:space="0" w:color="auto"/>
        <w:left w:val="none" w:sz="0" w:space="0" w:color="auto"/>
        <w:bottom w:val="none" w:sz="0" w:space="0" w:color="auto"/>
        <w:right w:val="none" w:sz="0" w:space="0" w:color="auto"/>
      </w:divBdr>
    </w:div>
    <w:div w:id="1473013173">
      <w:bodyDiv w:val="1"/>
      <w:marLeft w:val="0"/>
      <w:marRight w:val="0"/>
      <w:marTop w:val="0"/>
      <w:marBottom w:val="0"/>
      <w:divBdr>
        <w:top w:val="none" w:sz="0" w:space="0" w:color="auto"/>
        <w:left w:val="none" w:sz="0" w:space="0" w:color="auto"/>
        <w:bottom w:val="none" w:sz="0" w:space="0" w:color="auto"/>
        <w:right w:val="none" w:sz="0" w:space="0" w:color="auto"/>
      </w:divBdr>
    </w:div>
    <w:div w:id="1473139881">
      <w:bodyDiv w:val="1"/>
      <w:marLeft w:val="0"/>
      <w:marRight w:val="0"/>
      <w:marTop w:val="0"/>
      <w:marBottom w:val="0"/>
      <w:divBdr>
        <w:top w:val="none" w:sz="0" w:space="0" w:color="auto"/>
        <w:left w:val="none" w:sz="0" w:space="0" w:color="auto"/>
        <w:bottom w:val="none" w:sz="0" w:space="0" w:color="auto"/>
        <w:right w:val="none" w:sz="0" w:space="0" w:color="auto"/>
      </w:divBdr>
    </w:div>
    <w:div w:id="1473251976">
      <w:bodyDiv w:val="1"/>
      <w:marLeft w:val="0"/>
      <w:marRight w:val="0"/>
      <w:marTop w:val="0"/>
      <w:marBottom w:val="0"/>
      <w:divBdr>
        <w:top w:val="none" w:sz="0" w:space="0" w:color="auto"/>
        <w:left w:val="none" w:sz="0" w:space="0" w:color="auto"/>
        <w:bottom w:val="none" w:sz="0" w:space="0" w:color="auto"/>
        <w:right w:val="none" w:sz="0" w:space="0" w:color="auto"/>
      </w:divBdr>
    </w:div>
    <w:div w:id="1473407253">
      <w:bodyDiv w:val="1"/>
      <w:marLeft w:val="0"/>
      <w:marRight w:val="0"/>
      <w:marTop w:val="0"/>
      <w:marBottom w:val="0"/>
      <w:divBdr>
        <w:top w:val="none" w:sz="0" w:space="0" w:color="auto"/>
        <w:left w:val="none" w:sz="0" w:space="0" w:color="auto"/>
        <w:bottom w:val="none" w:sz="0" w:space="0" w:color="auto"/>
        <w:right w:val="none" w:sz="0" w:space="0" w:color="auto"/>
      </w:divBdr>
    </w:div>
    <w:div w:id="1473523969">
      <w:bodyDiv w:val="1"/>
      <w:marLeft w:val="0"/>
      <w:marRight w:val="0"/>
      <w:marTop w:val="0"/>
      <w:marBottom w:val="0"/>
      <w:divBdr>
        <w:top w:val="none" w:sz="0" w:space="0" w:color="auto"/>
        <w:left w:val="none" w:sz="0" w:space="0" w:color="auto"/>
        <w:bottom w:val="none" w:sz="0" w:space="0" w:color="auto"/>
        <w:right w:val="none" w:sz="0" w:space="0" w:color="auto"/>
      </w:divBdr>
    </w:div>
    <w:div w:id="1473594803">
      <w:bodyDiv w:val="1"/>
      <w:marLeft w:val="0"/>
      <w:marRight w:val="0"/>
      <w:marTop w:val="0"/>
      <w:marBottom w:val="0"/>
      <w:divBdr>
        <w:top w:val="none" w:sz="0" w:space="0" w:color="auto"/>
        <w:left w:val="none" w:sz="0" w:space="0" w:color="auto"/>
        <w:bottom w:val="none" w:sz="0" w:space="0" w:color="auto"/>
        <w:right w:val="none" w:sz="0" w:space="0" w:color="auto"/>
      </w:divBdr>
    </w:div>
    <w:div w:id="1473718811">
      <w:bodyDiv w:val="1"/>
      <w:marLeft w:val="0"/>
      <w:marRight w:val="0"/>
      <w:marTop w:val="0"/>
      <w:marBottom w:val="0"/>
      <w:divBdr>
        <w:top w:val="none" w:sz="0" w:space="0" w:color="auto"/>
        <w:left w:val="none" w:sz="0" w:space="0" w:color="auto"/>
        <w:bottom w:val="none" w:sz="0" w:space="0" w:color="auto"/>
        <w:right w:val="none" w:sz="0" w:space="0" w:color="auto"/>
      </w:divBdr>
    </w:div>
    <w:div w:id="1473980740">
      <w:bodyDiv w:val="1"/>
      <w:marLeft w:val="0"/>
      <w:marRight w:val="0"/>
      <w:marTop w:val="0"/>
      <w:marBottom w:val="0"/>
      <w:divBdr>
        <w:top w:val="none" w:sz="0" w:space="0" w:color="auto"/>
        <w:left w:val="none" w:sz="0" w:space="0" w:color="auto"/>
        <w:bottom w:val="none" w:sz="0" w:space="0" w:color="auto"/>
        <w:right w:val="none" w:sz="0" w:space="0" w:color="auto"/>
      </w:divBdr>
    </w:div>
    <w:div w:id="1474178500">
      <w:bodyDiv w:val="1"/>
      <w:marLeft w:val="0"/>
      <w:marRight w:val="0"/>
      <w:marTop w:val="0"/>
      <w:marBottom w:val="0"/>
      <w:divBdr>
        <w:top w:val="none" w:sz="0" w:space="0" w:color="auto"/>
        <w:left w:val="none" w:sz="0" w:space="0" w:color="auto"/>
        <w:bottom w:val="none" w:sz="0" w:space="0" w:color="auto"/>
        <w:right w:val="none" w:sz="0" w:space="0" w:color="auto"/>
      </w:divBdr>
    </w:div>
    <w:div w:id="1474326215">
      <w:bodyDiv w:val="1"/>
      <w:marLeft w:val="0"/>
      <w:marRight w:val="0"/>
      <w:marTop w:val="0"/>
      <w:marBottom w:val="0"/>
      <w:divBdr>
        <w:top w:val="none" w:sz="0" w:space="0" w:color="auto"/>
        <w:left w:val="none" w:sz="0" w:space="0" w:color="auto"/>
        <w:bottom w:val="none" w:sz="0" w:space="0" w:color="auto"/>
        <w:right w:val="none" w:sz="0" w:space="0" w:color="auto"/>
      </w:divBdr>
    </w:div>
    <w:div w:id="1474635105">
      <w:bodyDiv w:val="1"/>
      <w:marLeft w:val="0"/>
      <w:marRight w:val="0"/>
      <w:marTop w:val="0"/>
      <w:marBottom w:val="0"/>
      <w:divBdr>
        <w:top w:val="none" w:sz="0" w:space="0" w:color="auto"/>
        <w:left w:val="none" w:sz="0" w:space="0" w:color="auto"/>
        <w:bottom w:val="none" w:sz="0" w:space="0" w:color="auto"/>
        <w:right w:val="none" w:sz="0" w:space="0" w:color="auto"/>
      </w:divBdr>
    </w:div>
    <w:div w:id="1474643847">
      <w:bodyDiv w:val="1"/>
      <w:marLeft w:val="0"/>
      <w:marRight w:val="0"/>
      <w:marTop w:val="0"/>
      <w:marBottom w:val="0"/>
      <w:divBdr>
        <w:top w:val="none" w:sz="0" w:space="0" w:color="auto"/>
        <w:left w:val="none" w:sz="0" w:space="0" w:color="auto"/>
        <w:bottom w:val="none" w:sz="0" w:space="0" w:color="auto"/>
        <w:right w:val="none" w:sz="0" w:space="0" w:color="auto"/>
      </w:divBdr>
    </w:div>
    <w:div w:id="1474714833">
      <w:bodyDiv w:val="1"/>
      <w:marLeft w:val="0"/>
      <w:marRight w:val="0"/>
      <w:marTop w:val="0"/>
      <w:marBottom w:val="0"/>
      <w:divBdr>
        <w:top w:val="none" w:sz="0" w:space="0" w:color="auto"/>
        <w:left w:val="none" w:sz="0" w:space="0" w:color="auto"/>
        <w:bottom w:val="none" w:sz="0" w:space="0" w:color="auto"/>
        <w:right w:val="none" w:sz="0" w:space="0" w:color="auto"/>
      </w:divBdr>
    </w:div>
    <w:div w:id="1474787700">
      <w:bodyDiv w:val="1"/>
      <w:marLeft w:val="0"/>
      <w:marRight w:val="0"/>
      <w:marTop w:val="0"/>
      <w:marBottom w:val="0"/>
      <w:divBdr>
        <w:top w:val="none" w:sz="0" w:space="0" w:color="auto"/>
        <w:left w:val="none" w:sz="0" w:space="0" w:color="auto"/>
        <w:bottom w:val="none" w:sz="0" w:space="0" w:color="auto"/>
        <w:right w:val="none" w:sz="0" w:space="0" w:color="auto"/>
      </w:divBdr>
      <w:divsChild>
        <w:div w:id="1463385322">
          <w:marLeft w:val="0"/>
          <w:marRight w:val="0"/>
          <w:marTop w:val="0"/>
          <w:marBottom w:val="0"/>
          <w:divBdr>
            <w:top w:val="none" w:sz="0" w:space="0" w:color="auto"/>
            <w:left w:val="none" w:sz="0" w:space="0" w:color="auto"/>
            <w:bottom w:val="none" w:sz="0" w:space="0" w:color="auto"/>
            <w:right w:val="none" w:sz="0" w:space="0" w:color="auto"/>
          </w:divBdr>
        </w:div>
      </w:divsChild>
    </w:div>
    <w:div w:id="1474955106">
      <w:bodyDiv w:val="1"/>
      <w:marLeft w:val="0"/>
      <w:marRight w:val="0"/>
      <w:marTop w:val="0"/>
      <w:marBottom w:val="0"/>
      <w:divBdr>
        <w:top w:val="none" w:sz="0" w:space="0" w:color="auto"/>
        <w:left w:val="none" w:sz="0" w:space="0" w:color="auto"/>
        <w:bottom w:val="none" w:sz="0" w:space="0" w:color="auto"/>
        <w:right w:val="none" w:sz="0" w:space="0" w:color="auto"/>
      </w:divBdr>
    </w:div>
    <w:div w:id="1475367550">
      <w:bodyDiv w:val="1"/>
      <w:marLeft w:val="0"/>
      <w:marRight w:val="0"/>
      <w:marTop w:val="0"/>
      <w:marBottom w:val="0"/>
      <w:divBdr>
        <w:top w:val="none" w:sz="0" w:space="0" w:color="auto"/>
        <w:left w:val="none" w:sz="0" w:space="0" w:color="auto"/>
        <w:bottom w:val="none" w:sz="0" w:space="0" w:color="auto"/>
        <w:right w:val="none" w:sz="0" w:space="0" w:color="auto"/>
      </w:divBdr>
    </w:div>
    <w:div w:id="1475676239">
      <w:bodyDiv w:val="1"/>
      <w:marLeft w:val="0"/>
      <w:marRight w:val="0"/>
      <w:marTop w:val="0"/>
      <w:marBottom w:val="0"/>
      <w:divBdr>
        <w:top w:val="none" w:sz="0" w:space="0" w:color="auto"/>
        <w:left w:val="none" w:sz="0" w:space="0" w:color="auto"/>
        <w:bottom w:val="none" w:sz="0" w:space="0" w:color="auto"/>
        <w:right w:val="none" w:sz="0" w:space="0" w:color="auto"/>
      </w:divBdr>
    </w:div>
    <w:div w:id="1475950011">
      <w:bodyDiv w:val="1"/>
      <w:marLeft w:val="0"/>
      <w:marRight w:val="0"/>
      <w:marTop w:val="0"/>
      <w:marBottom w:val="0"/>
      <w:divBdr>
        <w:top w:val="none" w:sz="0" w:space="0" w:color="auto"/>
        <w:left w:val="none" w:sz="0" w:space="0" w:color="auto"/>
        <w:bottom w:val="none" w:sz="0" w:space="0" w:color="auto"/>
        <w:right w:val="none" w:sz="0" w:space="0" w:color="auto"/>
      </w:divBdr>
    </w:div>
    <w:div w:id="1476215803">
      <w:bodyDiv w:val="1"/>
      <w:marLeft w:val="0"/>
      <w:marRight w:val="0"/>
      <w:marTop w:val="0"/>
      <w:marBottom w:val="0"/>
      <w:divBdr>
        <w:top w:val="none" w:sz="0" w:space="0" w:color="auto"/>
        <w:left w:val="none" w:sz="0" w:space="0" w:color="auto"/>
        <w:bottom w:val="none" w:sz="0" w:space="0" w:color="auto"/>
        <w:right w:val="none" w:sz="0" w:space="0" w:color="auto"/>
      </w:divBdr>
    </w:div>
    <w:div w:id="1476296073">
      <w:bodyDiv w:val="1"/>
      <w:marLeft w:val="0"/>
      <w:marRight w:val="0"/>
      <w:marTop w:val="0"/>
      <w:marBottom w:val="0"/>
      <w:divBdr>
        <w:top w:val="none" w:sz="0" w:space="0" w:color="auto"/>
        <w:left w:val="none" w:sz="0" w:space="0" w:color="auto"/>
        <w:bottom w:val="none" w:sz="0" w:space="0" w:color="auto"/>
        <w:right w:val="none" w:sz="0" w:space="0" w:color="auto"/>
      </w:divBdr>
    </w:div>
    <w:div w:id="1476409382">
      <w:bodyDiv w:val="1"/>
      <w:marLeft w:val="0"/>
      <w:marRight w:val="0"/>
      <w:marTop w:val="0"/>
      <w:marBottom w:val="0"/>
      <w:divBdr>
        <w:top w:val="none" w:sz="0" w:space="0" w:color="auto"/>
        <w:left w:val="none" w:sz="0" w:space="0" w:color="auto"/>
        <w:bottom w:val="none" w:sz="0" w:space="0" w:color="auto"/>
        <w:right w:val="none" w:sz="0" w:space="0" w:color="auto"/>
      </w:divBdr>
    </w:div>
    <w:div w:id="1476413570">
      <w:bodyDiv w:val="1"/>
      <w:marLeft w:val="0"/>
      <w:marRight w:val="0"/>
      <w:marTop w:val="0"/>
      <w:marBottom w:val="0"/>
      <w:divBdr>
        <w:top w:val="none" w:sz="0" w:space="0" w:color="auto"/>
        <w:left w:val="none" w:sz="0" w:space="0" w:color="auto"/>
        <w:bottom w:val="none" w:sz="0" w:space="0" w:color="auto"/>
        <w:right w:val="none" w:sz="0" w:space="0" w:color="auto"/>
      </w:divBdr>
    </w:div>
    <w:div w:id="1476602428">
      <w:bodyDiv w:val="1"/>
      <w:marLeft w:val="0"/>
      <w:marRight w:val="0"/>
      <w:marTop w:val="0"/>
      <w:marBottom w:val="0"/>
      <w:divBdr>
        <w:top w:val="none" w:sz="0" w:space="0" w:color="auto"/>
        <w:left w:val="none" w:sz="0" w:space="0" w:color="auto"/>
        <w:bottom w:val="none" w:sz="0" w:space="0" w:color="auto"/>
        <w:right w:val="none" w:sz="0" w:space="0" w:color="auto"/>
      </w:divBdr>
    </w:div>
    <w:div w:id="1476753505">
      <w:bodyDiv w:val="1"/>
      <w:marLeft w:val="0"/>
      <w:marRight w:val="0"/>
      <w:marTop w:val="0"/>
      <w:marBottom w:val="0"/>
      <w:divBdr>
        <w:top w:val="none" w:sz="0" w:space="0" w:color="auto"/>
        <w:left w:val="none" w:sz="0" w:space="0" w:color="auto"/>
        <w:bottom w:val="none" w:sz="0" w:space="0" w:color="auto"/>
        <w:right w:val="none" w:sz="0" w:space="0" w:color="auto"/>
      </w:divBdr>
    </w:div>
    <w:div w:id="1477449404">
      <w:bodyDiv w:val="1"/>
      <w:marLeft w:val="0"/>
      <w:marRight w:val="0"/>
      <w:marTop w:val="0"/>
      <w:marBottom w:val="0"/>
      <w:divBdr>
        <w:top w:val="none" w:sz="0" w:space="0" w:color="auto"/>
        <w:left w:val="none" w:sz="0" w:space="0" w:color="auto"/>
        <w:bottom w:val="none" w:sz="0" w:space="0" w:color="auto"/>
        <w:right w:val="none" w:sz="0" w:space="0" w:color="auto"/>
      </w:divBdr>
    </w:div>
    <w:div w:id="1477453690">
      <w:bodyDiv w:val="1"/>
      <w:marLeft w:val="0"/>
      <w:marRight w:val="0"/>
      <w:marTop w:val="0"/>
      <w:marBottom w:val="0"/>
      <w:divBdr>
        <w:top w:val="none" w:sz="0" w:space="0" w:color="auto"/>
        <w:left w:val="none" w:sz="0" w:space="0" w:color="auto"/>
        <w:bottom w:val="none" w:sz="0" w:space="0" w:color="auto"/>
        <w:right w:val="none" w:sz="0" w:space="0" w:color="auto"/>
      </w:divBdr>
    </w:div>
    <w:div w:id="1477642169">
      <w:bodyDiv w:val="1"/>
      <w:marLeft w:val="0"/>
      <w:marRight w:val="0"/>
      <w:marTop w:val="0"/>
      <w:marBottom w:val="0"/>
      <w:divBdr>
        <w:top w:val="none" w:sz="0" w:space="0" w:color="auto"/>
        <w:left w:val="none" w:sz="0" w:space="0" w:color="auto"/>
        <w:bottom w:val="none" w:sz="0" w:space="0" w:color="auto"/>
        <w:right w:val="none" w:sz="0" w:space="0" w:color="auto"/>
      </w:divBdr>
    </w:div>
    <w:div w:id="1477839992">
      <w:bodyDiv w:val="1"/>
      <w:marLeft w:val="0"/>
      <w:marRight w:val="0"/>
      <w:marTop w:val="0"/>
      <w:marBottom w:val="0"/>
      <w:divBdr>
        <w:top w:val="none" w:sz="0" w:space="0" w:color="auto"/>
        <w:left w:val="none" w:sz="0" w:space="0" w:color="auto"/>
        <w:bottom w:val="none" w:sz="0" w:space="0" w:color="auto"/>
        <w:right w:val="none" w:sz="0" w:space="0" w:color="auto"/>
      </w:divBdr>
    </w:div>
    <w:div w:id="1477912318">
      <w:bodyDiv w:val="1"/>
      <w:marLeft w:val="0"/>
      <w:marRight w:val="0"/>
      <w:marTop w:val="0"/>
      <w:marBottom w:val="0"/>
      <w:divBdr>
        <w:top w:val="none" w:sz="0" w:space="0" w:color="auto"/>
        <w:left w:val="none" w:sz="0" w:space="0" w:color="auto"/>
        <w:bottom w:val="none" w:sz="0" w:space="0" w:color="auto"/>
        <w:right w:val="none" w:sz="0" w:space="0" w:color="auto"/>
      </w:divBdr>
    </w:div>
    <w:div w:id="1477918121">
      <w:bodyDiv w:val="1"/>
      <w:marLeft w:val="0"/>
      <w:marRight w:val="0"/>
      <w:marTop w:val="0"/>
      <w:marBottom w:val="0"/>
      <w:divBdr>
        <w:top w:val="none" w:sz="0" w:space="0" w:color="auto"/>
        <w:left w:val="none" w:sz="0" w:space="0" w:color="auto"/>
        <w:bottom w:val="none" w:sz="0" w:space="0" w:color="auto"/>
        <w:right w:val="none" w:sz="0" w:space="0" w:color="auto"/>
      </w:divBdr>
    </w:div>
    <w:div w:id="1477990916">
      <w:bodyDiv w:val="1"/>
      <w:marLeft w:val="0"/>
      <w:marRight w:val="0"/>
      <w:marTop w:val="0"/>
      <w:marBottom w:val="0"/>
      <w:divBdr>
        <w:top w:val="none" w:sz="0" w:space="0" w:color="auto"/>
        <w:left w:val="none" w:sz="0" w:space="0" w:color="auto"/>
        <w:bottom w:val="none" w:sz="0" w:space="0" w:color="auto"/>
        <w:right w:val="none" w:sz="0" w:space="0" w:color="auto"/>
      </w:divBdr>
    </w:div>
    <w:div w:id="1478839400">
      <w:bodyDiv w:val="1"/>
      <w:marLeft w:val="0"/>
      <w:marRight w:val="0"/>
      <w:marTop w:val="0"/>
      <w:marBottom w:val="0"/>
      <w:divBdr>
        <w:top w:val="none" w:sz="0" w:space="0" w:color="auto"/>
        <w:left w:val="none" w:sz="0" w:space="0" w:color="auto"/>
        <w:bottom w:val="none" w:sz="0" w:space="0" w:color="auto"/>
        <w:right w:val="none" w:sz="0" w:space="0" w:color="auto"/>
      </w:divBdr>
      <w:divsChild>
        <w:div w:id="1032924285">
          <w:marLeft w:val="0"/>
          <w:marRight w:val="0"/>
          <w:marTop w:val="0"/>
          <w:marBottom w:val="0"/>
          <w:divBdr>
            <w:top w:val="none" w:sz="0" w:space="0" w:color="auto"/>
            <w:left w:val="none" w:sz="0" w:space="0" w:color="auto"/>
            <w:bottom w:val="none" w:sz="0" w:space="0" w:color="auto"/>
            <w:right w:val="none" w:sz="0" w:space="0" w:color="auto"/>
          </w:divBdr>
        </w:div>
      </w:divsChild>
    </w:div>
    <w:div w:id="1479610326">
      <w:bodyDiv w:val="1"/>
      <w:marLeft w:val="0"/>
      <w:marRight w:val="0"/>
      <w:marTop w:val="0"/>
      <w:marBottom w:val="0"/>
      <w:divBdr>
        <w:top w:val="none" w:sz="0" w:space="0" w:color="auto"/>
        <w:left w:val="none" w:sz="0" w:space="0" w:color="auto"/>
        <w:bottom w:val="none" w:sz="0" w:space="0" w:color="auto"/>
        <w:right w:val="none" w:sz="0" w:space="0" w:color="auto"/>
      </w:divBdr>
    </w:div>
    <w:div w:id="1479882860">
      <w:bodyDiv w:val="1"/>
      <w:marLeft w:val="0"/>
      <w:marRight w:val="0"/>
      <w:marTop w:val="0"/>
      <w:marBottom w:val="0"/>
      <w:divBdr>
        <w:top w:val="none" w:sz="0" w:space="0" w:color="auto"/>
        <w:left w:val="none" w:sz="0" w:space="0" w:color="auto"/>
        <w:bottom w:val="none" w:sz="0" w:space="0" w:color="auto"/>
        <w:right w:val="none" w:sz="0" w:space="0" w:color="auto"/>
      </w:divBdr>
    </w:div>
    <w:div w:id="1480003628">
      <w:bodyDiv w:val="1"/>
      <w:marLeft w:val="0"/>
      <w:marRight w:val="0"/>
      <w:marTop w:val="0"/>
      <w:marBottom w:val="0"/>
      <w:divBdr>
        <w:top w:val="none" w:sz="0" w:space="0" w:color="auto"/>
        <w:left w:val="none" w:sz="0" w:space="0" w:color="auto"/>
        <w:bottom w:val="none" w:sz="0" w:space="0" w:color="auto"/>
        <w:right w:val="none" w:sz="0" w:space="0" w:color="auto"/>
      </w:divBdr>
    </w:div>
    <w:div w:id="1480075104">
      <w:bodyDiv w:val="1"/>
      <w:marLeft w:val="0"/>
      <w:marRight w:val="0"/>
      <w:marTop w:val="0"/>
      <w:marBottom w:val="0"/>
      <w:divBdr>
        <w:top w:val="none" w:sz="0" w:space="0" w:color="auto"/>
        <w:left w:val="none" w:sz="0" w:space="0" w:color="auto"/>
        <w:bottom w:val="none" w:sz="0" w:space="0" w:color="auto"/>
        <w:right w:val="none" w:sz="0" w:space="0" w:color="auto"/>
      </w:divBdr>
    </w:div>
    <w:div w:id="1480420506">
      <w:bodyDiv w:val="1"/>
      <w:marLeft w:val="0"/>
      <w:marRight w:val="0"/>
      <w:marTop w:val="0"/>
      <w:marBottom w:val="0"/>
      <w:divBdr>
        <w:top w:val="none" w:sz="0" w:space="0" w:color="auto"/>
        <w:left w:val="none" w:sz="0" w:space="0" w:color="auto"/>
        <w:bottom w:val="none" w:sz="0" w:space="0" w:color="auto"/>
        <w:right w:val="none" w:sz="0" w:space="0" w:color="auto"/>
      </w:divBdr>
    </w:div>
    <w:div w:id="1480534512">
      <w:bodyDiv w:val="1"/>
      <w:marLeft w:val="0"/>
      <w:marRight w:val="0"/>
      <w:marTop w:val="0"/>
      <w:marBottom w:val="0"/>
      <w:divBdr>
        <w:top w:val="none" w:sz="0" w:space="0" w:color="auto"/>
        <w:left w:val="none" w:sz="0" w:space="0" w:color="auto"/>
        <w:bottom w:val="none" w:sz="0" w:space="0" w:color="auto"/>
        <w:right w:val="none" w:sz="0" w:space="0" w:color="auto"/>
      </w:divBdr>
    </w:div>
    <w:div w:id="1480607291">
      <w:bodyDiv w:val="1"/>
      <w:marLeft w:val="0"/>
      <w:marRight w:val="0"/>
      <w:marTop w:val="0"/>
      <w:marBottom w:val="0"/>
      <w:divBdr>
        <w:top w:val="none" w:sz="0" w:space="0" w:color="auto"/>
        <w:left w:val="none" w:sz="0" w:space="0" w:color="auto"/>
        <w:bottom w:val="none" w:sz="0" w:space="0" w:color="auto"/>
        <w:right w:val="none" w:sz="0" w:space="0" w:color="auto"/>
      </w:divBdr>
    </w:div>
    <w:div w:id="1480731416">
      <w:bodyDiv w:val="1"/>
      <w:marLeft w:val="0"/>
      <w:marRight w:val="0"/>
      <w:marTop w:val="0"/>
      <w:marBottom w:val="0"/>
      <w:divBdr>
        <w:top w:val="none" w:sz="0" w:space="0" w:color="auto"/>
        <w:left w:val="none" w:sz="0" w:space="0" w:color="auto"/>
        <w:bottom w:val="none" w:sz="0" w:space="0" w:color="auto"/>
        <w:right w:val="none" w:sz="0" w:space="0" w:color="auto"/>
      </w:divBdr>
      <w:divsChild>
        <w:div w:id="37819873">
          <w:marLeft w:val="0"/>
          <w:marRight w:val="0"/>
          <w:marTop w:val="0"/>
          <w:marBottom w:val="0"/>
          <w:divBdr>
            <w:top w:val="none" w:sz="0" w:space="0" w:color="auto"/>
            <w:left w:val="none" w:sz="0" w:space="0" w:color="auto"/>
            <w:bottom w:val="none" w:sz="0" w:space="0" w:color="auto"/>
            <w:right w:val="none" w:sz="0" w:space="0" w:color="auto"/>
          </w:divBdr>
        </w:div>
      </w:divsChild>
    </w:div>
    <w:div w:id="1480802461">
      <w:bodyDiv w:val="1"/>
      <w:marLeft w:val="0"/>
      <w:marRight w:val="0"/>
      <w:marTop w:val="0"/>
      <w:marBottom w:val="0"/>
      <w:divBdr>
        <w:top w:val="none" w:sz="0" w:space="0" w:color="auto"/>
        <w:left w:val="none" w:sz="0" w:space="0" w:color="auto"/>
        <w:bottom w:val="none" w:sz="0" w:space="0" w:color="auto"/>
        <w:right w:val="none" w:sz="0" w:space="0" w:color="auto"/>
      </w:divBdr>
    </w:div>
    <w:div w:id="1480921087">
      <w:bodyDiv w:val="1"/>
      <w:marLeft w:val="0"/>
      <w:marRight w:val="0"/>
      <w:marTop w:val="0"/>
      <w:marBottom w:val="0"/>
      <w:divBdr>
        <w:top w:val="none" w:sz="0" w:space="0" w:color="auto"/>
        <w:left w:val="none" w:sz="0" w:space="0" w:color="auto"/>
        <w:bottom w:val="none" w:sz="0" w:space="0" w:color="auto"/>
        <w:right w:val="none" w:sz="0" w:space="0" w:color="auto"/>
      </w:divBdr>
    </w:div>
    <w:div w:id="1481000449">
      <w:bodyDiv w:val="1"/>
      <w:marLeft w:val="0"/>
      <w:marRight w:val="0"/>
      <w:marTop w:val="0"/>
      <w:marBottom w:val="0"/>
      <w:divBdr>
        <w:top w:val="none" w:sz="0" w:space="0" w:color="auto"/>
        <w:left w:val="none" w:sz="0" w:space="0" w:color="auto"/>
        <w:bottom w:val="none" w:sz="0" w:space="0" w:color="auto"/>
        <w:right w:val="none" w:sz="0" w:space="0" w:color="auto"/>
      </w:divBdr>
    </w:div>
    <w:div w:id="1481577219">
      <w:bodyDiv w:val="1"/>
      <w:marLeft w:val="0"/>
      <w:marRight w:val="0"/>
      <w:marTop w:val="0"/>
      <w:marBottom w:val="0"/>
      <w:divBdr>
        <w:top w:val="none" w:sz="0" w:space="0" w:color="auto"/>
        <w:left w:val="none" w:sz="0" w:space="0" w:color="auto"/>
        <w:bottom w:val="none" w:sz="0" w:space="0" w:color="auto"/>
        <w:right w:val="none" w:sz="0" w:space="0" w:color="auto"/>
      </w:divBdr>
    </w:div>
    <w:div w:id="1482231523">
      <w:bodyDiv w:val="1"/>
      <w:marLeft w:val="0"/>
      <w:marRight w:val="0"/>
      <w:marTop w:val="0"/>
      <w:marBottom w:val="0"/>
      <w:divBdr>
        <w:top w:val="none" w:sz="0" w:space="0" w:color="auto"/>
        <w:left w:val="none" w:sz="0" w:space="0" w:color="auto"/>
        <w:bottom w:val="none" w:sz="0" w:space="0" w:color="auto"/>
        <w:right w:val="none" w:sz="0" w:space="0" w:color="auto"/>
      </w:divBdr>
    </w:div>
    <w:div w:id="1482306858">
      <w:bodyDiv w:val="1"/>
      <w:marLeft w:val="0"/>
      <w:marRight w:val="0"/>
      <w:marTop w:val="0"/>
      <w:marBottom w:val="0"/>
      <w:divBdr>
        <w:top w:val="none" w:sz="0" w:space="0" w:color="auto"/>
        <w:left w:val="none" w:sz="0" w:space="0" w:color="auto"/>
        <w:bottom w:val="none" w:sz="0" w:space="0" w:color="auto"/>
        <w:right w:val="none" w:sz="0" w:space="0" w:color="auto"/>
      </w:divBdr>
    </w:div>
    <w:div w:id="1482307962">
      <w:bodyDiv w:val="1"/>
      <w:marLeft w:val="0"/>
      <w:marRight w:val="0"/>
      <w:marTop w:val="0"/>
      <w:marBottom w:val="0"/>
      <w:divBdr>
        <w:top w:val="none" w:sz="0" w:space="0" w:color="auto"/>
        <w:left w:val="none" w:sz="0" w:space="0" w:color="auto"/>
        <w:bottom w:val="none" w:sz="0" w:space="0" w:color="auto"/>
        <w:right w:val="none" w:sz="0" w:space="0" w:color="auto"/>
      </w:divBdr>
    </w:div>
    <w:div w:id="1482499450">
      <w:bodyDiv w:val="1"/>
      <w:marLeft w:val="0"/>
      <w:marRight w:val="0"/>
      <w:marTop w:val="0"/>
      <w:marBottom w:val="0"/>
      <w:divBdr>
        <w:top w:val="none" w:sz="0" w:space="0" w:color="auto"/>
        <w:left w:val="none" w:sz="0" w:space="0" w:color="auto"/>
        <w:bottom w:val="none" w:sz="0" w:space="0" w:color="auto"/>
        <w:right w:val="none" w:sz="0" w:space="0" w:color="auto"/>
      </w:divBdr>
      <w:divsChild>
        <w:div w:id="1698234660">
          <w:marLeft w:val="0"/>
          <w:marRight w:val="0"/>
          <w:marTop w:val="0"/>
          <w:marBottom w:val="0"/>
          <w:divBdr>
            <w:top w:val="none" w:sz="0" w:space="0" w:color="auto"/>
            <w:left w:val="none" w:sz="0" w:space="0" w:color="auto"/>
            <w:bottom w:val="none" w:sz="0" w:space="0" w:color="auto"/>
            <w:right w:val="none" w:sz="0" w:space="0" w:color="auto"/>
          </w:divBdr>
        </w:div>
      </w:divsChild>
    </w:div>
    <w:div w:id="1482501314">
      <w:bodyDiv w:val="1"/>
      <w:marLeft w:val="0"/>
      <w:marRight w:val="0"/>
      <w:marTop w:val="0"/>
      <w:marBottom w:val="0"/>
      <w:divBdr>
        <w:top w:val="none" w:sz="0" w:space="0" w:color="auto"/>
        <w:left w:val="none" w:sz="0" w:space="0" w:color="auto"/>
        <w:bottom w:val="none" w:sz="0" w:space="0" w:color="auto"/>
        <w:right w:val="none" w:sz="0" w:space="0" w:color="auto"/>
      </w:divBdr>
    </w:div>
    <w:div w:id="1482698676">
      <w:bodyDiv w:val="1"/>
      <w:marLeft w:val="0"/>
      <w:marRight w:val="0"/>
      <w:marTop w:val="0"/>
      <w:marBottom w:val="0"/>
      <w:divBdr>
        <w:top w:val="none" w:sz="0" w:space="0" w:color="auto"/>
        <w:left w:val="none" w:sz="0" w:space="0" w:color="auto"/>
        <w:bottom w:val="none" w:sz="0" w:space="0" w:color="auto"/>
        <w:right w:val="none" w:sz="0" w:space="0" w:color="auto"/>
      </w:divBdr>
    </w:div>
    <w:div w:id="1483083916">
      <w:bodyDiv w:val="1"/>
      <w:marLeft w:val="0"/>
      <w:marRight w:val="0"/>
      <w:marTop w:val="0"/>
      <w:marBottom w:val="0"/>
      <w:divBdr>
        <w:top w:val="none" w:sz="0" w:space="0" w:color="auto"/>
        <w:left w:val="none" w:sz="0" w:space="0" w:color="auto"/>
        <w:bottom w:val="none" w:sz="0" w:space="0" w:color="auto"/>
        <w:right w:val="none" w:sz="0" w:space="0" w:color="auto"/>
      </w:divBdr>
    </w:div>
    <w:div w:id="1483229421">
      <w:bodyDiv w:val="1"/>
      <w:marLeft w:val="0"/>
      <w:marRight w:val="0"/>
      <w:marTop w:val="0"/>
      <w:marBottom w:val="0"/>
      <w:divBdr>
        <w:top w:val="none" w:sz="0" w:space="0" w:color="auto"/>
        <w:left w:val="none" w:sz="0" w:space="0" w:color="auto"/>
        <w:bottom w:val="none" w:sz="0" w:space="0" w:color="auto"/>
        <w:right w:val="none" w:sz="0" w:space="0" w:color="auto"/>
      </w:divBdr>
    </w:div>
    <w:div w:id="1483620202">
      <w:bodyDiv w:val="1"/>
      <w:marLeft w:val="0"/>
      <w:marRight w:val="0"/>
      <w:marTop w:val="0"/>
      <w:marBottom w:val="0"/>
      <w:divBdr>
        <w:top w:val="none" w:sz="0" w:space="0" w:color="auto"/>
        <w:left w:val="none" w:sz="0" w:space="0" w:color="auto"/>
        <w:bottom w:val="none" w:sz="0" w:space="0" w:color="auto"/>
        <w:right w:val="none" w:sz="0" w:space="0" w:color="auto"/>
      </w:divBdr>
    </w:div>
    <w:div w:id="1484391322">
      <w:bodyDiv w:val="1"/>
      <w:marLeft w:val="0"/>
      <w:marRight w:val="0"/>
      <w:marTop w:val="0"/>
      <w:marBottom w:val="0"/>
      <w:divBdr>
        <w:top w:val="none" w:sz="0" w:space="0" w:color="auto"/>
        <w:left w:val="none" w:sz="0" w:space="0" w:color="auto"/>
        <w:bottom w:val="none" w:sz="0" w:space="0" w:color="auto"/>
        <w:right w:val="none" w:sz="0" w:space="0" w:color="auto"/>
      </w:divBdr>
    </w:div>
    <w:div w:id="1484545863">
      <w:bodyDiv w:val="1"/>
      <w:marLeft w:val="0"/>
      <w:marRight w:val="0"/>
      <w:marTop w:val="0"/>
      <w:marBottom w:val="0"/>
      <w:divBdr>
        <w:top w:val="none" w:sz="0" w:space="0" w:color="auto"/>
        <w:left w:val="none" w:sz="0" w:space="0" w:color="auto"/>
        <w:bottom w:val="none" w:sz="0" w:space="0" w:color="auto"/>
        <w:right w:val="none" w:sz="0" w:space="0" w:color="auto"/>
      </w:divBdr>
    </w:div>
    <w:div w:id="1484660587">
      <w:bodyDiv w:val="1"/>
      <w:marLeft w:val="0"/>
      <w:marRight w:val="0"/>
      <w:marTop w:val="0"/>
      <w:marBottom w:val="0"/>
      <w:divBdr>
        <w:top w:val="none" w:sz="0" w:space="0" w:color="auto"/>
        <w:left w:val="none" w:sz="0" w:space="0" w:color="auto"/>
        <w:bottom w:val="none" w:sz="0" w:space="0" w:color="auto"/>
        <w:right w:val="none" w:sz="0" w:space="0" w:color="auto"/>
      </w:divBdr>
      <w:divsChild>
        <w:div w:id="1210997895">
          <w:marLeft w:val="0"/>
          <w:marRight w:val="0"/>
          <w:marTop w:val="0"/>
          <w:marBottom w:val="0"/>
          <w:divBdr>
            <w:top w:val="none" w:sz="0" w:space="0" w:color="auto"/>
            <w:left w:val="none" w:sz="0" w:space="0" w:color="auto"/>
            <w:bottom w:val="none" w:sz="0" w:space="0" w:color="auto"/>
            <w:right w:val="none" w:sz="0" w:space="0" w:color="auto"/>
          </w:divBdr>
        </w:div>
      </w:divsChild>
    </w:div>
    <w:div w:id="1484739413">
      <w:bodyDiv w:val="1"/>
      <w:marLeft w:val="0"/>
      <w:marRight w:val="0"/>
      <w:marTop w:val="0"/>
      <w:marBottom w:val="0"/>
      <w:divBdr>
        <w:top w:val="none" w:sz="0" w:space="0" w:color="auto"/>
        <w:left w:val="none" w:sz="0" w:space="0" w:color="auto"/>
        <w:bottom w:val="none" w:sz="0" w:space="0" w:color="auto"/>
        <w:right w:val="none" w:sz="0" w:space="0" w:color="auto"/>
      </w:divBdr>
    </w:div>
    <w:div w:id="1484809117">
      <w:bodyDiv w:val="1"/>
      <w:marLeft w:val="0"/>
      <w:marRight w:val="0"/>
      <w:marTop w:val="0"/>
      <w:marBottom w:val="0"/>
      <w:divBdr>
        <w:top w:val="none" w:sz="0" w:space="0" w:color="auto"/>
        <w:left w:val="none" w:sz="0" w:space="0" w:color="auto"/>
        <w:bottom w:val="none" w:sz="0" w:space="0" w:color="auto"/>
        <w:right w:val="none" w:sz="0" w:space="0" w:color="auto"/>
      </w:divBdr>
    </w:div>
    <w:div w:id="1484811032">
      <w:bodyDiv w:val="1"/>
      <w:marLeft w:val="0"/>
      <w:marRight w:val="0"/>
      <w:marTop w:val="0"/>
      <w:marBottom w:val="0"/>
      <w:divBdr>
        <w:top w:val="none" w:sz="0" w:space="0" w:color="auto"/>
        <w:left w:val="none" w:sz="0" w:space="0" w:color="auto"/>
        <w:bottom w:val="none" w:sz="0" w:space="0" w:color="auto"/>
        <w:right w:val="none" w:sz="0" w:space="0" w:color="auto"/>
      </w:divBdr>
    </w:div>
    <w:div w:id="1485124215">
      <w:bodyDiv w:val="1"/>
      <w:marLeft w:val="0"/>
      <w:marRight w:val="0"/>
      <w:marTop w:val="0"/>
      <w:marBottom w:val="0"/>
      <w:divBdr>
        <w:top w:val="none" w:sz="0" w:space="0" w:color="auto"/>
        <w:left w:val="none" w:sz="0" w:space="0" w:color="auto"/>
        <w:bottom w:val="none" w:sz="0" w:space="0" w:color="auto"/>
        <w:right w:val="none" w:sz="0" w:space="0" w:color="auto"/>
      </w:divBdr>
    </w:div>
    <w:div w:id="1485468659">
      <w:bodyDiv w:val="1"/>
      <w:marLeft w:val="0"/>
      <w:marRight w:val="0"/>
      <w:marTop w:val="0"/>
      <w:marBottom w:val="0"/>
      <w:divBdr>
        <w:top w:val="none" w:sz="0" w:space="0" w:color="auto"/>
        <w:left w:val="none" w:sz="0" w:space="0" w:color="auto"/>
        <w:bottom w:val="none" w:sz="0" w:space="0" w:color="auto"/>
        <w:right w:val="none" w:sz="0" w:space="0" w:color="auto"/>
      </w:divBdr>
    </w:div>
    <w:div w:id="1485849468">
      <w:bodyDiv w:val="1"/>
      <w:marLeft w:val="0"/>
      <w:marRight w:val="0"/>
      <w:marTop w:val="0"/>
      <w:marBottom w:val="0"/>
      <w:divBdr>
        <w:top w:val="none" w:sz="0" w:space="0" w:color="auto"/>
        <w:left w:val="none" w:sz="0" w:space="0" w:color="auto"/>
        <w:bottom w:val="none" w:sz="0" w:space="0" w:color="auto"/>
        <w:right w:val="none" w:sz="0" w:space="0" w:color="auto"/>
      </w:divBdr>
    </w:div>
    <w:div w:id="1486315774">
      <w:bodyDiv w:val="1"/>
      <w:marLeft w:val="0"/>
      <w:marRight w:val="0"/>
      <w:marTop w:val="0"/>
      <w:marBottom w:val="0"/>
      <w:divBdr>
        <w:top w:val="none" w:sz="0" w:space="0" w:color="auto"/>
        <w:left w:val="none" w:sz="0" w:space="0" w:color="auto"/>
        <w:bottom w:val="none" w:sz="0" w:space="0" w:color="auto"/>
        <w:right w:val="none" w:sz="0" w:space="0" w:color="auto"/>
      </w:divBdr>
    </w:div>
    <w:div w:id="1486700796">
      <w:bodyDiv w:val="1"/>
      <w:marLeft w:val="0"/>
      <w:marRight w:val="0"/>
      <w:marTop w:val="0"/>
      <w:marBottom w:val="0"/>
      <w:divBdr>
        <w:top w:val="none" w:sz="0" w:space="0" w:color="auto"/>
        <w:left w:val="none" w:sz="0" w:space="0" w:color="auto"/>
        <w:bottom w:val="none" w:sz="0" w:space="0" w:color="auto"/>
        <w:right w:val="none" w:sz="0" w:space="0" w:color="auto"/>
      </w:divBdr>
      <w:divsChild>
        <w:div w:id="1317994638">
          <w:marLeft w:val="0"/>
          <w:marRight w:val="0"/>
          <w:marTop w:val="0"/>
          <w:marBottom w:val="0"/>
          <w:divBdr>
            <w:top w:val="none" w:sz="0" w:space="0" w:color="auto"/>
            <w:left w:val="none" w:sz="0" w:space="0" w:color="auto"/>
            <w:bottom w:val="none" w:sz="0" w:space="0" w:color="auto"/>
            <w:right w:val="none" w:sz="0" w:space="0" w:color="auto"/>
          </w:divBdr>
        </w:div>
      </w:divsChild>
    </w:div>
    <w:div w:id="1486820512">
      <w:bodyDiv w:val="1"/>
      <w:marLeft w:val="0"/>
      <w:marRight w:val="0"/>
      <w:marTop w:val="0"/>
      <w:marBottom w:val="0"/>
      <w:divBdr>
        <w:top w:val="none" w:sz="0" w:space="0" w:color="auto"/>
        <w:left w:val="none" w:sz="0" w:space="0" w:color="auto"/>
        <w:bottom w:val="none" w:sz="0" w:space="0" w:color="auto"/>
        <w:right w:val="none" w:sz="0" w:space="0" w:color="auto"/>
      </w:divBdr>
    </w:div>
    <w:div w:id="1487287048">
      <w:bodyDiv w:val="1"/>
      <w:marLeft w:val="0"/>
      <w:marRight w:val="0"/>
      <w:marTop w:val="0"/>
      <w:marBottom w:val="0"/>
      <w:divBdr>
        <w:top w:val="none" w:sz="0" w:space="0" w:color="auto"/>
        <w:left w:val="none" w:sz="0" w:space="0" w:color="auto"/>
        <w:bottom w:val="none" w:sz="0" w:space="0" w:color="auto"/>
        <w:right w:val="none" w:sz="0" w:space="0" w:color="auto"/>
      </w:divBdr>
      <w:divsChild>
        <w:div w:id="2094816421">
          <w:marLeft w:val="0"/>
          <w:marRight w:val="0"/>
          <w:marTop w:val="0"/>
          <w:marBottom w:val="0"/>
          <w:divBdr>
            <w:top w:val="none" w:sz="0" w:space="0" w:color="auto"/>
            <w:left w:val="none" w:sz="0" w:space="0" w:color="auto"/>
            <w:bottom w:val="none" w:sz="0" w:space="0" w:color="auto"/>
            <w:right w:val="none" w:sz="0" w:space="0" w:color="auto"/>
          </w:divBdr>
        </w:div>
      </w:divsChild>
    </w:div>
    <w:div w:id="1487431284">
      <w:bodyDiv w:val="1"/>
      <w:marLeft w:val="0"/>
      <w:marRight w:val="0"/>
      <w:marTop w:val="0"/>
      <w:marBottom w:val="0"/>
      <w:divBdr>
        <w:top w:val="none" w:sz="0" w:space="0" w:color="auto"/>
        <w:left w:val="none" w:sz="0" w:space="0" w:color="auto"/>
        <w:bottom w:val="none" w:sz="0" w:space="0" w:color="auto"/>
        <w:right w:val="none" w:sz="0" w:space="0" w:color="auto"/>
      </w:divBdr>
    </w:div>
    <w:div w:id="1487623897">
      <w:bodyDiv w:val="1"/>
      <w:marLeft w:val="0"/>
      <w:marRight w:val="0"/>
      <w:marTop w:val="0"/>
      <w:marBottom w:val="0"/>
      <w:divBdr>
        <w:top w:val="none" w:sz="0" w:space="0" w:color="auto"/>
        <w:left w:val="none" w:sz="0" w:space="0" w:color="auto"/>
        <w:bottom w:val="none" w:sz="0" w:space="0" w:color="auto"/>
        <w:right w:val="none" w:sz="0" w:space="0" w:color="auto"/>
      </w:divBdr>
    </w:div>
    <w:div w:id="1487699834">
      <w:bodyDiv w:val="1"/>
      <w:marLeft w:val="0"/>
      <w:marRight w:val="0"/>
      <w:marTop w:val="0"/>
      <w:marBottom w:val="0"/>
      <w:divBdr>
        <w:top w:val="none" w:sz="0" w:space="0" w:color="auto"/>
        <w:left w:val="none" w:sz="0" w:space="0" w:color="auto"/>
        <w:bottom w:val="none" w:sz="0" w:space="0" w:color="auto"/>
        <w:right w:val="none" w:sz="0" w:space="0" w:color="auto"/>
      </w:divBdr>
    </w:div>
    <w:div w:id="1488009080">
      <w:bodyDiv w:val="1"/>
      <w:marLeft w:val="0"/>
      <w:marRight w:val="0"/>
      <w:marTop w:val="0"/>
      <w:marBottom w:val="0"/>
      <w:divBdr>
        <w:top w:val="none" w:sz="0" w:space="0" w:color="auto"/>
        <w:left w:val="none" w:sz="0" w:space="0" w:color="auto"/>
        <w:bottom w:val="none" w:sz="0" w:space="0" w:color="auto"/>
        <w:right w:val="none" w:sz="0" w:space="0" w:color="auto"/>
      </w:divBdr>
      <w:divsChild>
        <w:div w:id="1457991986">
          <w:marLeft w:val="0"/>
          <w:marRight w:val="0"/>
          <w:marTop w:val="0"/>
          <w:marBottom w:val="0"/>
          <w:divBdr>
            <w:top w:val="none" w:sz="0" w:space="0" w:color="auto"/>
            <w:left w:val="none" w:sz="0" w:space="0" w:color="auto"/>
            <w:bottom w:val="none" w:sz="0" w:space="0" w:color="auto"/>
            <w:right w:val="none" w:sz="0" w:space="0" w:color="auto"/>
          </w:divBdr>
        </w:div>
      </w:divsChild>
    </w:div>
    <w:div w:id="1488130360">
      <w:bodyDiv w:val="1"/>
      <w:marLeft w:val="0"/>
      <w:marRight w:val="0"/>
      <w:marTop w:val="0"/>
      <w:marBottom w:val="0"/>
      <w:divBdr>
        <w:top w:val="none" w:sz="0" w:space="0" w:color="auto"/>
        <w:left w:val="none" w:sz="0" w:space="0" w:color="auto"/>
        <w:bottom w:val="none" w:sz="0" w:space="0" w:color="auto"/>
        <w:right w:val="none" w:sz="0" w:space="0" w:color="auto"/>
      </w:divBdr>
    </w:div>
    <w:div w:id="1488284543">
      <w:bodyDiv w:val="1"/>
      <w:marLeft w:val="0"/>
      <w:marRight w:val="0"/>
      <w:marTop w:val="0"/>
      <w:marBottom w:val="0"/>
      <w:divBdr>
        <w:top w:val="none" w:sz="0" w:space="0" w:color="auto"/>
        <w:left w:val="none" w:sz="0" w:space="0" w:color="auto"/>
        <w:bottom w:val="none" w:sz="0" w:space="0" w:color="auto"/>
        <w:right w:val="none" w:sz="0" w:space="0" w:color="auto"/>
      </w:divBdr>
    </w:div>
    <w:div w:id="1488664416">
      <w:bodyDiv w:val="1"/>
      <w:marLeft w:val="0"/>
      <w:marRight w:val="0"/>
      <w:marTop w:val="0"/>
      <w:marBottom w:val="0"/>
      <w:divBdr>
        <w:top w:val="none" w:sz="0" w:space="0" w:color="auto"/>
        <w:left w:val="none" w:sz="0" w:space="0" w:color="auto"/>
        <w:bottom w:val="none" w:sz="0" w:space="0" w:color="auto"/>
        <w:right w:val="none" w:sz="0" w:space="0" w:color="auto"/>
      </w:divBdr>
    </w:div>
    <w:div w:id="1488787502">
      <w:bodyDiv w:val="1"/>
      <w:marLeft w:val="0"/>
      <w:marRight w:val="0"/>
      <w:marTop w:val="0"/>
      <w:marBottom w:val="0"/>
      <w:divBdr>
        <w:top w:val="none" w:sz="0" w:space="0" w:color="auto"/>
        <w:left w:val="none" w:sz="0" w:space="0" w:color="auto"/>
        <w:bottom w:val="none" w:sz="0" w:space="0" w:color="auto"/>
        <w:right w:val="none" w:sz="0" w:space="0" w:color="auto"/>
      </w:divBdr>
    </w:div>
    <w:div w:id="1488856960">
      <w:bodyDiv w:val="1"/>
      <w:marLeft w:val="0"/>
      <w:marRight w:val="0"/>
      <w:marTop w:val="0"/>
      <w:marBottom w:val="0"/>
      <w:divBdr>
        <w:top w:val="none" w:sz="0" w:space="0" w:color="auto"/>
        <w:left w:val="none" w:sz="0" w:space="0" w:color="auto"/>
        <w:bottom w:val="none" w:sz="0" w:space="0" w:color="auto"/>
        <w:right w:val="none" w:sz="0" w:space="0" w:color="auto"/>
      </w:divBdr>
    </w:div>
    <w:div w:id="1489710189">
      <w:bodyDiv w:val="1"/>
      <w:marLeft w:val="0"/>
      <w:marRight w:val="0"/>
      <w:marTop w:val="0"/>
      <w:marBottom w:val="0"/>
      <w:divBdr>
        <w:top w:val="none" w:sz="0" w:space="0" w:color="auto"/>
        <w:left w:val="none" w:sz="0" w:space="0" w:color="auto"/>
        <w:bottom w:val="none" w:sz="0" w:space="0" w:color="auto"/>
        <w:right w:val="none" w:sz="0" w:space="0" w:color="auto"/>
      </w:divBdr>
    </w:div>
    <w:div w:id="1489977204">
      <w:bodyDiv w:val="1"/>
      <w:marLeft w:val="0"/>
      <w:marRight w:val="0"/>
      <w:marTop w:val="0"/>
      <w:marBottom w:val="0"/>
      <w:divBdr>
        <w:top w:val="none" w:sz="0" w:space="0" w:color="auto"/>
        <w:left w:val="none" w:sz="0" w:space="0" w:color="auto"/>
        <w:bottom w:val="none" w:sz="0" w:space="0" w:color="auto"/>
        <w:right w:val="none" w:sz="0" w:space="0" w:color="auto"/>
      </w:divBdr>
    </w:div>
    <w:div w:id="1489979039">
      <w:bodyDiv w:val="1"/>
      <w:marLeft w:val="0"/>
      <w:marRight w:val="0"/>
      <w:marTop w:val="0"/>
      <w:marBottom w:val="0"/>
      <w:divBdr>
        <w:top w:val="none" w:sz="0" w:space="0" w:color="auto"/>
        <w:left w:val="none" w:sz="0" w:space="0" w:color="auto"/>
        <w:bottom w:val="none" w:sz="0" w:space="0" w:color="auto"/>
        <w:right w:val="none" w:sz="0" w:space="0" w:color="auto"/>
      </w:divBdr>
    </w:div>
    <w:div w:id="1490097179">
      <w:bodyDiv w:val="1"/>
      <w:marLeft w:val="0"/>
      <w:marRight w:val="0"/>
      <w:marTop w:val="0"/>
      <w:marBottom w:val="0"/>
      <w:divBdr>
        <w:top w:val="none" w:sz="0" w:space="0" w:color="auto"/>
        <w:left w:val="none" w:sz="0" w:space="0" w:color="auto"/>
        <w:bottom w:val="none" w:sz="0" w:space="0" w:color="auto"/>
        <w:right w:val="none" w:sz="0" w:space="0" w:color="auto"/>
      </w:divBdr>
      <w:divsChild>
        <w:div w:id="1739471068">
          <w:marLeft w:val="0"/>
          <w:marRight w:val="0"/>
          <w:marTop w:val="0"/>
          <w:marBottom w:val="0"/>
          <w:divBdr>
            <w:top w:val="none" w:sz="0" w:space="0" w:color="auto"/>
            <w:left w:val="none" w:sz="0" w:space="0" w:color="auto"/>
            <w:bottom w:val="none" w:sz="0" w:space="0" w:color="auto"/>
            <w:right w:val="none" w:sz="0" w:space="0" w:color="auto"/>
          </w:divBdr>
        </w:div>
      </w:divsChild>
    </w:div>
    <w:div w:id="1490556604">
      <w:bodyDiv w:val="1"/>
      <w:marLeft w:val="0"/>
      <w:marRight w:val="0"/>
      <w:marTop w:val="0"/>
      <w:marBottom w:val="0"/>
      <w:divBdr>
        <w:top w:val="none" w:sz="0" w:space="0" w:color="auto"/>
        <w:left w:val="none" w:sz="0" w:space="0" w:color="auto"/>
        <w:bottom w:val="none" w:sz="0" w:space="0" w:color="auto"/>
        <w:right w:val="none" w:sz="0" w:space="0" w:color="auto"/>
      </w:divBdr>
    </w:div>
    <w:div w:id="1490636218">
      <w:bodyDiv w:val="1"/>
      <w:marLeft w:val="0"/>
      <w:marRight w:val="0"/>
      <w:marTop w:val="0"/>
      <w:marBottom w:val="0"/>
      <w:divBdr>
        <w:top w:val="none" w:sz="0" w:space="0" w:color="auto"/>
        <w:left w:val="none" w:sz="0" w:space="0" w:color="auto"/>
        <w:bottom w:val="none" w:sz="0" w:space="0" w:color="auto"/>
        <w:right w:val="none" w:sz="0" w:space="0" w:color="auto"/>
      </w:divBdr>
    </w:div>
    <w:div w:id="1490708260">
      <w:bodyDiv w:val="1"/>
      <w:marLeft w:val="0"/>
      <w:marRight w:val="0"/>
      <w:marTop w:val="0"/>
      <w:marBottom w:val="0"/>
      <w:divBdr>
        <w:top w:val="none" w:sz="0" w:space="0" w:color="auto"/>
        <w:left w:val="none" w:sz="0" w:space="0" w:color="auto"/>
        <w:bottom w:val="none" w:sz="0" w:space="0" w:color="auto"/>
        <w:right w:val="none" w:sz="0" w:space="0" w:color="auto"/>
      </w:divBdr>
      <w:divsChild>
        <w:div w:id="1690373597">
          <w:marLeft w:val="0"/>
          <w:marRight w:val="0"/>
          <w:marTop w:val="0"/>
          <w:marBottom w:val="0"/>
          <w:divBdr>
            <w:top w:val="none" w:sz="0" w:space="0" w:color="auto"/>
            <w:left w:val="none" w:sz="0" w:space="0" w:color="auto"/>
            <w:bottom w:val="none" w:sz="0" w:space="0" w:color="auto"/>
            <w:right w:val="none" w:sz="0" w:space="0" w:color="auto"/>
          </w:divBdr>
        </w:div>
      </w:divsChild>
    </w:div>
    <w:div w:id="1491142168">
      <w:bodyDiv w:val="1"/>
      <w:marLeft w:val="0"/>
      <w:marRight w:val="0"/>
      <w:marTop w:val="0"/>
      <w:marBottom w:val="0"/>
      <w:divBdr>
        <w:top w:val="none" w:sz="0" w:space="0" w:color="auto"/>
        <w:left w:val="none" w:sz="0" w:space="0" w:color="auto"/>
        <w:bottom w:val="none" w:sz="0" w:space="0" w:color="auto"/>
        <w:right w:val="none" w:sz="0" w:space="0" w:color="auto"/>
      </w:divBdr>
    </w:div>
    <w:div w:id="1491167110">
      <w:bodyDiv w:val="1"/>
      <w:marLeft w:val="0"/>
      <w:marRight w:val="0"/>
      <w:marTop w:val="0"/>
      <w:marBottom w:val="0"/>
      <w:divBdr>
        <w:top w:val="none" w:sz="0" w:space="0" w:color="auto"/>
        <w:left w:val="none" w:sz="0" w:space="0" w:color="auto"/>
        <w:bottom w:val="none" w:sz="0" w:space="0" w:color="auto"/>
        <w:right w:val="none" w:sz="0" w:space="0" w:color="auto"/>
      </w:divBdr>
      <w:divsChild>
        <w:div w:id="2034382657">
          <w:marLeft w:val="0"/>
          <w:marRight w:val="0"/>
          <w:marTop w:val="0"/>
          <w:marBottom w:val="0"/>
          <w:divBdr>
            <w:top w:val="none" w:sz="0" w:space="0" w:color="auto"/>
            <w:left w:val="none" w:sz="0" w:space="0" w:color="auto"/>
            <w:bottom w:val="none" w:sz="0" w:space="0" w:color="auto"/>
            <w:right w:val="none" w:sz="0" w:space="0" w:color="auto"/>
          </w:divBdr>
        </w:div>
      </w:divsChild>
    </w:div>
    <w:div w:id="1491408067">
      <w:bodyDiv w:val="1"/>
      <w:marLeft w:val="0"/>
      <w:marRight w:val="0"/>
      <w:marTop w:val="0"/>
      <w:marBottom w:val="0"/>
      <w:divBdr>
        <w:top w:val="none" w:sz="0" w:space="0" w:color="auto"/>
        <w:left w:val="none" w:sz="0" w:space="0" w:color="auto"/>
        <w:bottom w:val="none" w:sz="0" w:space="0" w:color="auto"/>
        <w:right w:val="none" w:sz="0" w:space="0" w:color="auto"/>
      </w:divBdr>
    </w:div>
    <w:div w:id="1492018083">
      <w:bodyDiv w:val="1"/>
      <w:marLeft w:val="0"/>
      <w:marRight w:val="0"/>
      <w:marTop w:val="0"/>
      <w:marBottom w:val="0"/>
      <w:divBdr>
        <w:top w:val="none" w:sz="0" w:space="0" w:color="auto"/>
        <w:left w:val="none" w:sz="0" w:space="0" w:color="auto"/>
        <w:bottom w:val="none" w:sz="0" w:space="0" w:color="auto"/>
        <w:right w:val="none" w:sz="0" w:space="0" w:color="auto"/>
      </w:divBdr>
      <w:divsChild>
        <w:div w:id="1994870605">
          <w:marLeft w:val="0"/>
          <w:marRight w:val="0"/>
          <w:marTop w:val="0"/>
          <w:marBottom w:val="0"/>
          <w:divBdr>
            <w:top w:val="none" w:sz="0" w:space="0" w:color="auto"/>
            <w:left w:val="none" w:sz="0" w:space="0" w:color="auto"/>
            <w:bottom w:val="none" w:sz="0" w:space="0" w:color="auto"/>
            <w:right w:val="none" w:sz="0" w:space="0" w:color="auto"/>
          </w:divBdr>
        </w:div>
      </w:divsChild>
    </w:div>
    <w:div w:id="1492024744">
      <w:bodyDiv w:val="1"/>
      <w:marLeft w:val="0"/>
      <w:marRight w:val="0"/>
      <w:marTop w:val="0"/>
      <w:marBottom w:val="0"/>
      <w:divBdr>
        <w:top w:val="none" w:sz="0" w:space="0" w:color="auto"/>
        <w:left w:val="none" w:sz="0" w:space="0" w:color="auto"/>
        <w:bottom w:val="none" w:sz="0" w:space="0" w:color="auto"/>
        <w:right w:val="none" w:sz="0" w:space="0" w:color="auto"/>
      </w:divBdr>
    </w:div>
    <w:div w:id="1492138466">
      <w:bodyDiv w:val="1"/>
      <w:marLeft w:val="0"/>
      <w:marRight w:val="0"/>
      <w:marTop w:val="0"/>
      <w:marBottom w:val="0"/>
      <w:divBdr>
        <w:top w:val="none" w:sz="0" w:space="0" w:color="auto"/>
        <w:left w:val="none" w:sz="0" w:space="0" w:color="auto"/>
        <w:bottom w:val="none" w:sz="0" w:space="0" w:color="auto"/>
        <w:right w:val="none" w:sz="0" w:space="0" w:color="auto"/>
      </w:divBdr>
    </w:div>
    <w:div w:id="1492480475">
      <w:bodyDiv w:val="1"/>
      <w:marLeft w:val="0"/>
      <w:marRight w:val="0"/>
      <w:marTop w:val="0"/>
      <w:marBottom w:val="0"/>
      <w:divBdr>
        <w:top w:val="none" w:sz="0" w:space="0" w:color="auto"/>
        <w:left w:val="none" w:sz="0" w:space="0" w:color="auto"/>
        <w:bottom w:val="none" w:sz="0" w:space="0" w:color="auto"/>
        <w:right w:val="none" w:sz="0" w:space="0" w:color="auto"/>
      </w:divBdr>
    </w:div>
    <w:div w:id="1492519792">
      <w:bodyDiv w:val="1"/>
      <w:marLeft w:val="0"/>
      <w:marRight w:val="0"/>
      <w:marTop w:val="0"/>
      <w:marBottom w:val="0"/>
      <w:divBdr>
        <w:top w:val="none" w:sz="0" w:space="0" w:color="auto"/>
        <w:left w:val="none" w:sz="0" w:space="0" w:color="auto"/>
        <w:bottom w:val="none" w:sz="0" w:space="0" w:color="auto"/>
        <w:right w:val="none" w:sz="0" w:space="0" w:color="auto"/>
      </w:divBdr>
      <w:divsChild>
        <w:div w:id="924069466">
          <w:marLeft w:val="0"/>
          <w:marRight w:val="0"/>
          <w:marTop w:val="0"/>
          <w:marBottom w:val="0"/>
          <w:divBdr>
            <w:top w:val="none" w:sz="0" w:space="0" w:color="auto"/>
            <w:left w:val="none" w:sz="0" w:space="0" w:color="auto"/>
            <w:bottom w:val="none" w:sz="0" w:space="0" w:color="auto"/>
            <w:right w:val="none" w:sz="0" w:space="0" w:color="auto"/>
          </w:divBdr>
        </w:div>
      </w:divsChild>
    </w:div>
    <w:div w:id="1493108057">
      <w:bodyDiv w:val="1"/>
      <w:marLeft w:val="0"/>
      <w:marRight w:val="0"/>
      <w:marTop w:val="0"/>
      <w:marBottom w:val="0"/>
      <w:divBdr>
        <w:top w:val="none" w:sz="0" w:space="0" w:color="auto"/>
        <w:left w:val="none" w:sz="0" w:space="0" w:color="auto"/>
        <w:bottom w:val="none" w:sz="0" w:space="0" w:color="auto"/>
        <w:right w:val="none" w:sz="0" w:space="0" w:color="auto"/>
      </w:divBdr>
      <w:divsChild>
        <w:div w:id="1261335666">
          <w:marLeft w:val="0"/>
          <w:marRight w:val="0"/>
          <w:marTop w:val="0"/>
          <w:marBottom w:val="0"/>
          <w:divBdr>
            <w:top w:val="none" w:sz="0" w:space="0" w:color="auto"/>
            <w:left w:val="none" w:sz="0" w:space="0" w:color="auto"/>
            <w:bottom w:val="none" w:sz="0" w:space="0" w:color="auto"/>
            <w:right w:val="none" w:sz="0" w:space="0" w:color="auto"/>
          </w:divBdr>
        </w:div>
      </w:divsChild>
    </w:div>
    <w:div w:id="1493182804">
      <w:bodyDiv w:val="1"/>
      <w:marLeft w:val="0"/>
      <w:marRight w:val="0"/>
      <w:marTop w:val="0"/>
      <w:marBottom w:val="0"/>
      <w:divBdr>
        <w:top w:val="none" w:sz="0" w:space="0" w:color="auto"/>
        <w:left w:val="none" w:sz="0" w:space="0" w:color="auto"/>
        <w:bottom w:val="none" w:sz="0" w:space="0" w:color="auto"/>
        <w:right w:val="none" w:sz="0" w:space="0" w:color="auto"/>
      </w:divBdr>
    </w:div>
    <w:div w:id="1493334162">
      <w:bodyDiv w:val="1"/>
      <w:marLeft w:val="0"/>
      <w:marRight w:val="0"/>
      <w:marTop w:val="0"/>
      <w:marBottom w:val="0"/>
      <w:divBdr>
        <w:top w:val="none" w:sz="0" w:space="0" w:color="auto"/>
        <w:left w:val="none" w:sz="0" w:space="0" w:color="auto"/>
        <w:bottom w:val="none" w:sz="0" w:space="0" w:color="auto"/>
        <w:right w:val="none" w:sz="0" w:space="0" w:color="auto"/>
      </w:divBdr>
      <w:divsChild>
        <w:div w:id="1080180302">
          <w:marLeft w:val="0"/>
          <w:marRight w:val="0"/>
          <w:marTop w:val="0"/>
          <w:marBottom w:val="0"/>
          <w:divBdr>
            <w:top w:val="none" w:sz="0" w:space="0" w:color="auto"/>
            <w:left w:val="none" w:sz="0" w:space="0" w:color="auto"/>
            <w:bottom w:val="none" w:sz="0" w:space="0" w:color="auto"/>
            <w:right w:val="none" w:sz="0" w:space="0" w:color="auto"/>
          </w:divBdr>
        </w:div>
      </w:divsChild>
    </w:div>
    <w:div w:id="1493369551">
      <w:bodyDiv w:val="1"/>
      <w:marLeft w:val="0"/>
      <w:marRight w:val="0"/>
      <w:marTop w:val="0"/>
      <w:marBottom w:val="0"/>
      <w:divBdr>
        <w:top w:val="none" w:sz="0" w:space="0" w:color="auto"/>
        <w:left w:val="none" w:sz="0" w:space="0" w:color="auto"/>
        <w:bottom w:val="none" w:sz="0" w:space="0" w:color="auto"/>
        <w:right w:val="none" w:sz="0" w:space="0" w:color="auto"/>
      </w:divBdr>
    </w:div>
    <w:div w:id="1493451089">
      <w:bodyDiv w:val="1"/>
      <w:marLeft w:val="0"/>
      <w:marRight w:val="0"/>
      <w:marTop w:val="0"/>
      <w:marBottom w:val="0"/>
      <w:divBdr>
        <w:top w:val="none" w:sz="0" w:space="0" w:color="auto"/>
        <w:left w:val="none" w:sz="0" w:space="0" w:color="auto"/>
        <w:bottom w:val="none" w:sz="0" w:space="0" w:color="auto"/>
        <w:right w:val="none" w:sz="0" w:space="0" w:color="auto"/>
      </w:divBdr>
    </w:div>
    <w:div w:id="1494029864">
      <w:bodyDiv w:val="1"/>
      <w:marLeft w:val="0"/>
      <w:marRight w:val="0"/>
      <w:marTop w:val="0"/>
      <w:marBottom w:val="0"/>
      <w:divBdr>
        <w:top w:val="none" w:sz="0" w:space="0" w:color="auto"/>
        <w:left w:val="none" w:sz="0" w:space="0" w:color="auto"/>
        <w:bottom w:val="none" w:sz="0" w:space="0" w:color="auto"/>
        <w:right w:val="none" w:sz="0" w:space="0" w:color="auto"/>
      </w:divBdr>
    </w:div>
    <w:div w:id="1494565722">
      <w:bodyDiv w:val="1"/>
      <w:marLeft w:val="0"/>
      <w:marRight w:val="0"/>
      <w:marTop w:val="0"/>
      <w:marBottom w:val="0"/>
      <w:divBdr>
        <w:top w:val="none" w:sz="0" w:space="0" w:color="auto"/>
        <w:left w:val="none" w:sz="0" w:space="0" w:color="auto"/>
        <w:bottom w:val="none" w:sz="0" w:space="0" w:color="auto"/>
        <w:right w:val="none" w:sz="0" w:space="0" w:color="auto"/>
      </w:divBdr>
    </w:div>
    <w:div w:id="1494905128">
      <w:bodyDiv w:val="1"/>
      <w:marLeft w:val="0"/>
      <w:marRight w:val="0"/>
      <w:marTop w:val="0"/>
      <w:marBottom w:val="0"/>
      <w:divBdr>
        <w:top w:val="none" w:sz="0" w:space="0" w:color="auto"/>
        <w:left w:val="none" w:sz="0" w:space="0" w:color="auto"/>
        <w:bottom w:val="none" w:sz="0" w:space="0" w:color="auto"/>
        <w:right w:val="none" w:sz="0" w:space="0" w:color="auto"/>
      </w:divBdr>
    </w:div>
    <w:div w:id="1495029326">
      <w:bodyDiv w:val="1"/>
      <w:marLeft w:val="0"/>
      <w:marRight w:val="0"/>
      <w:marTop w:val="0"/>
      <w:marBottom w:val="0"/>
      <w:divBdr>
        <w:top w:val="none" w:sz="0" w:space="0" w:color="auto"/>
        <w:left w:val="none" w:sz="0" w:space="0" w:color="auto"/>
        <w:bottom w:val="none" w:sz="0" w:space="0" w:color="auto"/>
        <w:right w:val="none" w:sz="0" w:space="0" w:color="auto"/>
      </w:divBdr>
    </w:div>
    <w:div w:id="1495098391">
      <w:bodyDiv w:val="1"/>
      <w:marLeft w:val="0"/>
      <w:marRight w:val="0"/>
      <w:marTop w:val="0"/>
      <w:marBottom w:val="0"/>
      <w:divBdr>
        <w:top w:val="none" w:sz="0" w:space="0" w:color="auto"/>
        <w:left w:val="none" w:sz="0" w:space="0" w:color="auto"/>
        <w:bottom w:val="none" w:sz="0" w:space="0" w:color="auto"/>
        <w:right w:val="none" w:sz="0" w:space="0" w:color="auto"/>
      </w:divBdr>
    </w:div>
    <w:div w:id="1495100352">
      <w:bodyDiv w:val="1"/>
      <w:marLeft w:val="0"/>
      <w:marRight w:val="0"/>
      <w:marTop w:val="0"/>
      <w:marBottom w:val="0"/>
      <w:divBdr>
        <w:top w:val="none" w:sz="0" w:space="0" w:color="auto"/>
        <w:left w:val="none" w:sz="0" w:space="0" w:color="auto"/>
        <w:bottom w:val="none" w:sz="0" w:space="0" w:color="auto"/>
        <w:right w:val="none" w:sz="0" w:space="0" w:color="auto"/>
      </w:divBdr>
    </w:div>
    <w:div w:id="1495343209">
      <w:bodyDiv w:val="1"/>
      <w:marLeft w:val="0"/>
      <w:marRight w:val="0"/>
      <w:marTop w:val="0"/>
      <w:marBottom w:val="0"/>
      <w:divBdr>
        <w:top w:val="none" w:sz="0" w:space="0" w:color="auto"/>
        <w:left w:val="none" w:sz="0" w:space="0" w:color="auto"/>
        <w:bottom w:val="none" w:sz="0" w:space="0" w:color="auto"/>
        <w:right w:val="none" w:sz="0" w:space="0" w:color="auto"/>
      </w:divBdr>
    </w:div>
    <w:div w:id="1495560665">
      <w:bodyDiv w:val="1"/>
      <w:marLeft w:val="0"/>
      <w:marRight w:val="0"/>
      <w:marTop w:val="0"/>
      <w:marBottom w:val="0"/>
      <w:divBdr>
        <w:top w:val="none" w:sz="0" w:space="0" w:color="auto"/>
        <w:left w:val="none" w:sz="0" w:space="0" w:color="auto"/>
        <w:bottom w:val="none" w:sz="0" w:space="0" w:color="auto"/>
        <w:right w:val="none" w:sz="0" w:space="0" w:color="auto"/>
      </w:divBdr>
    </w:div>
    <w:div w:id="1495801388">
      <w:bodyDiv w:val="1"/>
      <w:marLeft w:val="0"/>
      <w:marRight w:val="0"/>
      <w:marTop w:val="0"/>
      <w:marBottom w:val="0"/>
      <w:divBdr>
        <w:top w:val="none" w:sz="0" w:space="0" w:color="auto"/>
        <w:left w:val="none" w:sz="0" w:space="0" w:color="auto"/>
        <w:bottom w:val="none" w:sz="0" w:space="0" w:color="auto"/>
        <w:right w:val="none" w:sz="0" w:space="0" w:color="auto"/>
      </w:divBdr>
    </w:div>
    <w:div w:id="1495879706">
      <w:bodyDiv w:val="1"/>
      <w:marLeft w:val="0"/>
      <w:marRight w:val="0"/>
      <w:marTop w:val="0"/>
      <w:marBottom w:val="0"/>
      <w:divBdr>
        <w:top w:val="none" w:sz="0" w:space="0" w:color="auto"/>
        <w:left w:val="none" w:sz="0" w:space="0" w:color="auto"/>
        <w:bottom w:val="none" w:sz="0" w:space="0" w:color="auto"/>
        <w:right w:val="none" w:sz="0" w:space="0" w:color="auto"/>
      </w:divBdr>
    </w:div>
    <w:div w:id="1495992280">
      <w:bodyDiv w:val="1"/>
      <w:marLeft w:val="0"/>
      <w:marRight w:val="0"/>
      <w:marTop w:val="0"/>
      <w:marBottom w:val="0"/>
      <w:divBdr>
        <w:top w:val="none" w:sz="0" w:space="0" w:color="auto"/>
        <w:left w:val="none" w:sz="0" w:space="0" w:color="auto"/>
        <w:bottom w:val="none" w:sz="0" w:space="0" w:color="auto"/>
        <w:right w:val="none" w:sz="0" w:space="0" w:color="auto"/>
      </w:divBdr>
    </w:div>
    <w:div w:id="1496410941">
      <w:bodyDiv w:val="1"/>
      <w:marLeft w:val="0"/>
      <w:marRight w:val="0"/>
      <w:marTop w:val="0"/>
      <w:marBottom w:val="0"/>
      <w:divBdr>
        <w:top w:val="none" w:sz="0" w:space="0" w:color="auto"/>
        <w:left w:val="none" w:sz="0" w:space="0" w:color="auto"/>
        <w:bottom w:val="none" w:sz="0" w:space="0" w:color="auto"/>
        <w:right w:val="none" w:sz="0" w:space="0" w:color="auto"/>
      </w:divBdr>
      <w:divsChild>
        <w:div w:id="1914655085">
          <w:marLeft w:val="0"/>
          <w:marRight w:val="0"/>
          <w:marTop w:val="0"/>
          <w:marBottom w:val="0"/>
          <w:divBdr>
            <w:top w:val="none" w:sz="0" w:space="0" w:color="auto"/>
            <w:left w:val="none" w:sz="0" w:space="0" w:color="auto"/>
            <w:bottom w:val="none" w:sz="0" w:space="0" w:color="auto"/>
            <w:right w:val="none" w:sz="0" w:space="0" w:color="auto"/>
          </w:divBdr>
        </w:div>
      </w:divsChild>
    </w:div>
    <w:div w:id="1496611738">
      <w:bodyDiv w:val="1"/>
      <w:marLeft w:val="0"/>
      <w:marRight w:val="0"/>
      <w:marTop w:val="0"/>
      <w:marBottom w:val="0"/>
      <w:divBdr>
        <w:top w:val="none" w:sz="0" w:space="0" w:color="auto"/>
        <w:left w:val="none" w:sz="0" w:space="0" w:color="auto"/>
        <w:bottom w:val="none" w:sz="0" w:space="0" w:color="auto"/>
        <w:right w:val="none" w:sz="0" w:space="0" w:color="auto"/>
      </w:divBdr>
    </w:div>
    <w:div w:id="1496650446">
      <w:bodyDiv w:val="1"/>
      <w:marLeft w:val="0"/>
      <w:marRight w:val="0"/>
      <w:marTop w:val="0"/>
      <w:marBottom w:val="0"/>
      <w:divBdr>
        <w:top w:val="none" w:sz="0" w:space="0" w:color="auto"/>
        <w:left w:val="none" w:sz="0" w:space="0" w:color="auto"/>
        <w:bottom w:val="none" w:sz="0" w:space="0" w:color="auto"/>
        <w:right w:val="none" w:sz="0" w:space="0" w:color="auto"/>
      </w:divBdr>
    </w:div>
    <w:div w:id="1497039919">
      <w:bodyDiv w:val="1"/>
      <w:marLeft w:val="0"/>
      <w:marRight w:val="0"/>
      <w:marTop w:val="0"/>
      <w:marBottom w:val="0"/>
      <w:divBdr>
        <w:top w:val="none" w:sz="0" w:space="0" w:color="auto"/>
        <w:left w:val="none" w:sz="0" w:space="0" w:color="auto"/>
        <w:bottom w:val="none" w:sz="0" w:space="0" w:color="auto"/>
        <w:right w:val="none" w:sz="0" w:space="0" w:color="auto"/>
      </w:divBdr>
    </w:div>
    <w:div w:id="1497069274">
      <w:bodyDiv w:val="1"/>
      <w:marLeft w:val="0"/>
      <w:marRight w:val="0"/>
      <w:marTop w:val="0"/>
      <w:marBottom w:val="0"/>
      <w:divBdr>
        <w:top w:val="none" w:sz="0" w:space="0" w:color="auto"/>
        <w:left w:val="none" w:sz="0" w:space="0" w:color="auto"/>
        <w:bottom w:val="none" w:sz="0" w:space="0" w:color="auto"/>
        <w:right w:val="none" w:sz="0" w:space="0" w:color="auto"/>
      </w:divBdr>
    </w:div>
    <w:div w:id="1497916802">
      <w:bodyDiv w:val="1"/>
      <w:marLeft w:val="0"/>
      <w:marRight w:val="0"/>
      <w:marTop w:val="0"/>
      <w:marBottom w:val="0"/>
      <w:divBdr>
        <w:top w:val="none" w:sz="0" w:space="0" w:color="auto"/>
        <w:left w:val="none" w:sz="0" w:space="0" w:color="auto"/>
        <w:bottom w:val="none" w:sz="0" w:space="0" w:color="auto"/>
        <w:right w:val="none" w:sz="0" w:space="0" w:color="auto"/>
      </w:divBdr>
    </w:div>
    <w:div w:id="1498032162">
      <w:bodyDiv w:val="1"/>
      <w:marLeft w:val="0"/>
      <w:marRight w:val="0"/>
      <w:marTop w:val="0"/>
      <w:marBottom w:val="0"/>
      <w:divBdr>
        <w:top w:val="none" w:sz="0" w:space="0" w:color="auto"/>
        <w:left w:val="none" w:sz="0" w:space="0" w:color="auto"/>
        <w:bottom w:val="none" w:sz="0" w:space="0" w:color="auto"/>
        <w:right w:val="none" w:sz="0" w:space="0" w:color="auto"/>
      </w:divBdr>
    </w:div>
    <w:div w:id="1498034667">
      <w:bodyDiv w:val="1"/>
      <w:marLeft w:val="0"/>
      <w:marRight w:val="0"/>
      <w:marTop w:val="0"/>
      <w:marBottom w:val="0"/>
      <w:divBdr>
        <w:top w:val="none" w:sz="0" w:space="0" w:color="auto"/>
        <w:left w:val="none" w:sz="0" w:space="0" w:color="auto"/>
        <w:bottom w:val="none" w:sz="0" w:space="0" w:color="auto"/>
        <w:right w:val="none" w:sz="0" w:space="0" w:color="auto"/>
      </w:divBdr>
    </w:div>
    <w:div w:id="1498299978">
      <w:bodyDiv w:val="1"/>
      <w:marLeft w:val="0"/>
      <w:marRight w:val="0"/>
      <w:marTop w:val="0"/>
      <w:marBottom w:val="0"/>
      <w:divBdr>
        <w:top w:val="none" w:sz="0" w:space="0" w:color="auto"/>
        <w:left w:val="none" w:sz="0" w:space="0" w:color="auto"/>
        <w:bottom w:val="none" w:sz="0" w:space="0" w:color="auto"/>
        <w:right w:val="none" w:sz="0" w:space="0" w:color="auto"/>
      </w:divBdr>
      <w:divsChild>
        <w:div w:id="11423445">
          <w:marLeft w:val="0"/>
          <w:marRight w:val="0"/>
          <w:marTop w:val="0"/>
          <w:marBottom w:val="0"/>
          <w:divBdr>
            <w:top w:val="none" w:sz="0" w:space="0" w:color="auto"/>
            <w:left w:val="none" w:sz="0" w:space="0" w:color="auto"/>
            <w:bottom w:val="none" w:sz="0" w:space="0" w:color="auto"/>
            <w:right w:val="none" w:sz="0" w:space="0" w:color="auto"/>
          </w:divBdr>
        </w:div>
      </w:divsChild>
    </w:div>
    <w:div w:id="1498306461">
      <w:bodyDiv w:val="1"/>
      <w:marLeft w:val="0"/>
      <w:marRight w:val="0"/>
      <w:marTop w:val="0"/>
      <w:marBottom w:val="0"/>
      <w:divBdr>
        <w:top w:val="none" w:sz="0" w:space="0" w:color="auto"/>
        <w:left w:val="none" w:sz="0" w:space="0" w:color="auto"/>
        <w:bottom w:val="none" w:sz="0" w:space="0" w:color="auto"/>
        <w:right w:val="none" w:sz="0" w:space="0" w:color="auto"/>
      </w:divBdr>
      <w:divsChild>
        <w:div w:id="784694750">
          <w:marLeft w:val="0"/>
          <w:marRight w:val="0"/>
          <w:marTop w:val="0"/>
          <w:marBottom w:val="0"/>
          <w:divBdr>
            <w:top w:val="none" w:sz="0" w:space="0" w:color="auto"/>
            <w:left w:val="none" w:sz="0" w:space="0" w:color="auto"/>
            <w:bottom w:val="none" w:sz="0" w:space="0" w:color="auto"/>
            <w:right w:val="none" w:sz="0" w:space="0" w:color="auto"/>
          </w:divBdr>
        </w:div>
      </w:divsChild>
    </w:div>
    <w:div w:id="1498351262">
      <w:bodyDiv w:val="1"/>
      <w:marLeft w:val="0"/>
      <w:marRight w:val="0"/>
      <w:marTop w:val="0"/>
      <w:marBottom w:val="0"/>
      <w:divBdr>
        <w:top w:val="none" w:sz="0" w:space="0" w:color="auto"/>
        <w:left w:val="none" w:sz="0" w:space="0" w:color="auto"/>
        <w:bottom w:val="none" w:sz="0" w:space="0" w:color="auto"/>
        <w:right w:val="none" w:sz="0" w:space="0" w:color="auto"/>
      </w:divBdr>
    </w:div>
    <w:div w:id="1498378194">
      <w:bodyDiv w:val="1"/>
      <w:marLeft w:val="0"/>
      <w:marRight w:val="0"/>
      <w:marTop w:val="0"/>
      <w:marBottom w:val="0"/>
      <w:divBdr>
        <w:top w:val="none" w:sz="0" w:space="0" w:color="auto"/>
        <w:left w:val="none" w:sz="0" w:space="0" w:color="auto"/>
        <w:bottom w:val="none" w:sz="0" w:space="0" w:color="auto"/>
        <w:right w:val="none" w:sz="0" w:space="0" w:color="auto"/>
      </w:divBdr>
    </w:div>
    <w:div w:id="1498685957">
      <w:bodyDiv w:val="1"/>
      <w:marLeft w:val="0"/>
      <w:marRight w:val="0"/>
      <w:marTop w:val="0"/>
      <w:marBottom w:val="0"/>
      <w:divBdr>
        <w:top w:val="none" w:sz="0" w:space="0" w:color="auto"/>
        <w:left w:val="none" w:sz="0" w:space="0" w:color="auto"/>
        <w:bottom w:val="none" w:sz="0" w:space="0" w:color="auto"/>
        <w:right w:val="none" w:sz="0" w:space="0" w:color="auto"/>
      </w:divBdr>
      <w:divsChild>
        <w:div w:id="496462057">
          <w:marLeft w:val="0"/>
          <w:marRight w:val="0"/>
          <w:marTop w:val="0"/>
          <w:marBottom w:val="0"/>
          <w:divBdr>
            <w:top w:val="none" w:sz="0" w:space="0" w:color="auto"/>
            <w:left w:val="none" w:sz="0" w:space="0" w:color="auto"/>
            <w:bottom w:val="none" w:sz="0" w:space="0" w:color="auto"/>
            <w:right w:val="none" w:sz="0" w:space="0" w:color="auto"/>
          </w:divBdr>
        </w:div>
      </w:divsChild>
    </w:div>
    <w:div w:id="1499036797">
      <w:bodyDiv w:val="1"/>
      <w:marLeft w:val="0"/>
      <w:marRight w:val="0"/>
      <w:marTop w:val="0"/>
      <w:marBottom w:val="0"/>
      <w:divBdr>
        <w:top w:val="none" w:sz="0" w:space="0" w:color="auto"/>
        <w:left w:val="none" w:sz="0" w:space="0" w:color="auto"/>
        <w:bottom w:val="none" w:sz="0" w:space="0" w:color="auto"/>
        <w:right w:val="none" w:sz="0" w:space="0" w:color="auto"/>
      </w:divBdr>
    </w:div>
    <w:div w:id="1499493578">
      <w:bodyDiv w:val="1"/>
      <w:marLeft w:val="0"/>
      <w:marRight w:val="0"/>
      <w:marTop w:val="0"/>
      <w:marBottom w:val="0"/>
      <w:divBdr>
        <w:top w:val="none" w:sz="0" w:space="0" w:color="auto"/>
        <w:left w:val="none" w:sz="0" w:space="0" w:color="auto"/>
        <w:bottom w:val="none" w:sz="0" w:space="0" w:color="auto"/>
        <w:right w:val="none" w:sz="0" w:space="0" w:color="auto"/>
      </w:divBdr>
    </w:div>
    <w:div w:id="1499536148">
      <w:bodyDiv w:val="1"/>
      <w:marLeft w:val="0"/>
      <w:marRight w:val="0"/>
      <w:marTop w:val="0"/>
      <w:marBottom w:val="0"/>
      <w:divBdr>
        <w:top w:val="none" w:sz="0" w:space="0" w:color="auto"/>
        <w:left w:val="none" w:sz="0" w:space="0" w:color="auto"/>
        <w:bottom w:val="none" w:sz="0" w:space="0" w:color="auto"/>
        <w:right w:val="none" w:sz="0" w:space="0" w:color="auto"/>
      </w:divBdr>
    </w:div>
    <w:div w:id="1499662103">
      <w:bodyDiv w:val="1"/>
      <w:marLeft w:val="0"/>
      <w:marRight w:val="0"/>
      <w:marTop w:val="0"/>
      <w:marBottom w:val="0"/>
      <w:divBdr>
        <w:top w:val="none" w:sz="0" w:space="0" w:color="auto"/>
        <w:left w:val="none" w:sz="0" w:space="0" w:color="auto"/>
        <w:bottom w:val="none" w:sz="0" w:space="0" w:color="auto"/>
        <w:right w:val="none" w:sz="0" w:space="0" w:color="auto"/>
      </w:divBdr>
      <w:divsChild>
        <w:div w:id="1786803030">
          <w:marLeft w:val="0"/>
          <w:marRight w:val="0"/>
          <w:marTop w:val="0"/>
          <w:marBottom w:val="0"/>
          <w:divBdr>
            <w:top w:val="none" w:sz="0" w:space="0" w:color="auto"/>
            <w:left w:val="none" w:sz="0" w:space="0" w:color="auto"/>
            <w:bottom w:val="none" w:sz="0" w:space="0" w:color="auto"/>
            <w:right w:val="none" w:sz="0" w:space="0" w:color="auto"/>
          </w:divBdr>
        </w:div>
      </w:divsChild>
    </w:div>
    <w:div w:id="1500731626">
      <w:bodyDiv w:val="1"/>
      <w:marLeft w:val="0"/>
      <w:marRight w:val="0"/>
      <w:marTop w:val="0"/>
      <w:marBottom w:val="0"/>
      <w:divBdr>
        <w:top w:val="none" w:sz="0" w:space="0" w:color="auto"/>
        <w:left w:val="none" w:sz="0" w:space="0" w:color="auto"/>
        <w:bottom w:val="none" w:sz="0" w:space="0" w:color="auto"/>
        <w:right w:val="none" w:sz="0" w:space="0" w:color="auto"/>
      </w:divBdr>
      <w:divsChild>
        <w:div w:id="2023698488">
          <w:marLeft w:val="0"/>
          <w:marRight w:val="0"/>
          <w:marTop w:val="0"/>
          <w:marBottom w:val="0"/>
          <w:divBdr>
            <w:top w:val="none" w:sz="0" w:space="0" w:color="auto"/>
            <w:left w:val="none" w:sz="0" w:space="0" w:color="auto"/>
            <w:bottom w:val="none" w:sz="0" w:space="0" w:color="auto"/>
            <w:right w:val="none" w:sz="0" w:space="0" w:color="auto"/>
          </w:divBdr>
        </w:div>
      </w:divsChild>
    </w:div>
    <w:div w:id="1501002649">
      <w:bodyDiv w:val="1"/>
      <w:marLeft w:val="0"/>
      <w:marRight w:val="0"/>
      <w:marTop w:val="0"/>
      <w:marBottom w:val="0"/>
      <w:divBdr>
        <w:top w:val="none" w:sz="0" w:space="0" w:color="auto"/>
        <w:left w:val="none" w:sz="0" w:space="0" w:color="auto"/>
        <w:bottom w:val="none" w:sz="0" w:space="0" w:color="auto"/>
        <w:right w:val="none" w:sz="0" w:space="0" w:color="auto"/>
      </w:divBdr>
    </w:div>
    <w:div w:id="1501044788">
      <w:bodyDiv w:val="1"/>
      <w:marLeft w:val="0"/>
      <w:marRight w:val="0"/>
      <w:marTop w:val="0"/>
      <w:marBottom w:val="0"/>
      <w:divBdr>
        <w:top w:val="none" w:sz="0" w:space="0" w:color="auto"/>
        <w:left w:val="none" w:sz="0" w:space="0" w:color="auto"/>
        <w:bottom w:val="none" w:sz="0" w:space="0" w:color="auto"/>
        <w:right w:val="none" w:sz="0" w:space="0" w:color="auto"/>
      </w:divBdr>
    </w:div>
    <w:div w:id="1501311081">
      <w:bodyDiv w:val="1"/>
      <w:marLeft w:val="0"/>
      <w:marRight w:val="0"/>
      <w:marTop w:val="0"/>
      <w:marBottom w:val="0"/>
      <w:divBdr>
        <w:top w:val="none" w:sz="0" w:space="0" w:color="auto"/>
        <w:left w:val="none" w:sz="0" w:space="0" w:color="auto"/>
        <w:bottom w:val="none" w:sz="0" w:space="0" w:color="auto"/>
        <w:right w:val="none" w:sz="0" w:space="0" w:color="auto"/>
      </w:divBdr>
    </w:div>
    <w:div w:id="1501505592">
      <w:bodyDiv w:val="1"/>
      <w:marLeft w:val="0"/>
      <w:marRight w:val="0"/>
      <w:marTop w:val="0"/>
      <w:marBottom w:val="0"/>
      <w:divBdr>
        <w:top w:val="none" w:sz="0" w:space="0" w:color="auto"/>
        <w:left w:val="none" w:sz="0" w:space="0" w:color="auto"/>
        <w:bottom w:val="none" w:sz="0" w:space="0" w:color="auto"/>
        <w:right w:val="none" w:sz="0" w:space="0" w:color="auto"/>
      </w:divBdr>
    </w:div>
    <w:div w:id="1501772040">
      <w:bodyDiv w:val="1"/>
      <w:marLeft w:val="0"/>
      <w:marRight w:val="0"/>
      <w:marTop w:val="0"/>
      <w:marBottom w:val="0"/>
      <w:divBdr>
        <w:top w:val="none" w:sz="0" w:space="0" w:color="auto"/>
        <w:left w:val="none" w:sz="0" w:space="0" w:color="auto"/>
        <w:bottom w:val="none" w:sz="0" w:space="0" w:color="auto"/>
        <w:right w:val="none" w:sz="0" w:space="0" w:color="auto"/>
      </w:divBdr>
    </w:div>
    <w:div w:id="1501896293">
      <w:bodyDiv w:val="1"/>
      <w:marLeft w:val="0"/>
      <w:marRight w:val="0"/>
      <w:marTop w:val="0"/>
      <w:marBottom w:val="0"/>
      <w:divBdr>
        <w:top w:val="none" w:sz="0" w:space="0" w:color="auto"/>
        <w:left w:val="none" w:sz="0" w:space="0" w:color="auto"/>
        <w:bottom w:val="none" w:sz="0" w:space="0" w:color="auto"/>
        <w:right w:val="none" w:sz="0" w:space="0" w:color="auto"/>
      </w:divBdr>
    </w:div>
    <w:div w:id="1502308329">
      <w:bodyDiv w:val="1"/>
      <w:marLeft w:val="0"/>
      <w:marRight w:val="0"/>
      <w:marTop w:val="0"/>
      <w:marBottom w:val="0"/>
      <w:divBdr>
        <w:top w:val="none" w:sz="0" w:space="0" w:color="auto"/>
        <w:left w:val="none" w:sz="0" w:space="0" w:color="auto"/>
        <w:bottom w:val="none" w:sz="0" w:space="0" w:color="auto"/>
        <w:right w:val="none" w:sz="0" w:space="0" w:color="auto"/>
      </w:divBdr>
    </w:div>
    <w:div w:id="1502358110">
      <w:bodyDiv w:val="1"/>
      <w:marLeft w:val="0"/>
      <w:marRight w:val="0"/>
      <w:marTop w:val="0"/>
      <w:marBottom w:val="0"/>
      <w:divBdr>
        <w:top w:val="none" w:sz="0" w:space="0" w:color="auto"/>
        <w:left w:val="none" w:sz="0" w:space="0" w:color="auto"/>
        <w:bottom w:val="none" w:sz="0" w:space="0" w:color="auto"/>
        <w:right w:val="none" w:sz="0" w:space="0" w:color="auto"/>
      </w:divBdr>
    </w:div>
    <w:div w:id="1502891234">
      <w:bodyDiv w:val="1"/>
      <w:marLeft w:val="0"/>
      <w:marRight w:val="0"/>
      <w:marTop w:val="0"/>
      <w:marBottom w:val="0"/>
      <w:divBdr>
        <w:top w:val="none" w:sz="0" w:space="0" w:color="auto"/>
        <w:left w:val="none" w:sz="0" w:space="0" w:color="auto"/>
        <w:bottom w:val="none" w:sz="0" w:space="0" w:color="auto"/>
        <w:right w:val="none" w:sz="0" w:space="0" w:color="auto"/>
      </w:divBdr>
    </w:div>
    <w:div w:id="1503086932">
      <w:bodyDiv w:val="1"/>
      <w:marLeft w:val="0"/>
      <w:marRight w:val="0"/>
      <w:marTop w:val="0"/>
      <w:marBottom w:val="0"/>
      <w:divBdr>
        <w:top w:val="none" w:sz="0" w:space="0" w:color="auto"/>
        <w:left w:val="none" w:sz="0" w:space="0" w:color="auto"/>
        <w:bottom w:val="none" w:sz="0" w:space="0" w:color="auto"/>
        <w:right w:val="none" w:sz="0" w:space="0" w:color="auto"/>
      </w:divBdr>
    </w:div>
    <w:div w:id="1503424065">
      <w:bodyDiv w:val="1"/>
      <w:marLeft w:val="0"/>
      <w:marRight w:val="0"/>
      <w:marTop w:val="0"/>
      <w:marBottom w:val="0"/>
      <w:divBdr>
        <w:top w:val="none" w:sz="0" w:space="0" w:color="auto"/>
        <w:left w:val="none" w:sz="0" w:space="0" w:color="auto"/>
        <w:bottom w:val="none" w:sz="0" w:space="0" w:color="auto"/>
        <w:right w:val="none" w:sz="0" w:space="0" w:color="auto"/>
      </w:divBdr>
    </w:div>
    <w:div w:id="1503667290">
      <w:bodyDiv w:val="1"/>
      <w:marLeft w:val="0"/>
      <w:marRight w:val="0"/>
      <w:marTop w:val="0"/>
      <w:marBottom w:val="0"/>
      <w:divBdr>
        <w:top w:val="none" w:sz="0" w:space="0" w:color="auto"/>
        <w:left w:val="none" w:sz="0" w:space="0" w:color="auto"/>
        <w:bottom w:val="none" w:sz="0" w:space="0" w:color="auto"/>
        <w:right w:val="none" w:sz="0" w:space="0" w:color="auto"/>
      </w:divBdr>
      <w:divsChild>
        <w:div w:id="1402750516">
          <w:marLeft w:val="0"/>
          <w:marRight w:val="0"/>
          <w:marTop w:val="0"/>
          <w:marBottom w:val="0"/>
          <w:divBdr>
            <w:top w:val="none" w:sz="0" w:space="0" w:color="auto"/>
            <w:left w:val="none" w:sz="0" w:space="0" w:color="auto"/>
            <w:bottom w:val="none" w:sz="0" w:space="0" w:color="auto"/>
            <w:right w:val="none" w:sz="0" w:space="0" w:color="auto"/>
          </w:divBdr>
        </w:div>
      </w:divsChild>
    </w:div>
    <w:div w:id="1503742857">
      <w:bodyDiv w:val="1"/>
      <w:marLeft w:val="0"/>
      <w:marRight w:val="0"/>
      <w:marTop w:val="0"/>
      <w:marBottom w:val="0"/>
      <w:divBdr>
        <w:top w:val="none" w:sz="0" w:space="0" w:color="auto"/>
        <w:left w:val="none" w:sz="0" w:space="0" w:color="auto"/>
        <w:bottom w:val="none" w:sz="0" w:space="0" w:color="auto"/>
        <w:right w:val="none" w:sz="0" w:space="0" w:color="auto"/>
      </w:divBdr>
    </w:div>
    <w:div w:id="1504201808">
      <w:bodyDiv w:val="1"/>
      <w:marLeft w:val="0"/>
      <w:marRight w:val="0"/>
      <w:marTop w:val="0"/>
      <w:marBottom w:val="0"/>
      <w:divBdr>
        <w:top w:val="none" w:sz="0" w:space="0" w:color="auto"/>
        <w:left w:val="none" w:sz="0" w:space="0" w:color="auto"/>
        <w:bottom w:val="none" w:sz="0" w:space="0" w:color="auto"/>
        <w:right w:val="none" w:sz="0" w:space="0" w:color="auto"/>
      </w:divBdr>
    </w:div>
    <w:div w:id="1504205068">
      <w:bodyDiv w:val="1"/>
      <w:marLeft w:val="0"/>
      <w:marRight w:val="0"/>
      <w:marTop w:val="0"/>
      <w:marBottom w:val="0"/>
      <w:divBdr>
        <w:top w:val="none" w:sz="0" w:space="0" w:color="auto"/>
        <w:left w:val="none" w:sz="0" w:space="0" w:color="auto"/>
        <w:bottom w:val="none" w:sz="0" w:space="0" w:color="auto"/>
        <w:right w:val="none" w:sz="0" w:space="0" w:color="auto"/>
      </w:divBdr>
    </w:div>
    <w:div w:id="1504272529">
      <w:bodyDiv w:val="1"/>
      <w:marLeft w:val="0"/>
      <w:marRight w:val="0"/>
      <w:marTop w:val="0"/>
      <w:marBottom w:val="0"/>
      <w:divBdr>
        <w:top w:val="none" w:sz="0" w:space="0" w:color="auto"/>
        <w:left w:val="none" w:sz="0" w:space="0" w:color="auto"/>
        <w:bottom w:val="none" w:sz="0" w:space="0" w:color="auto"/>
        <w:right w:val="none" w:sz="0" w:space="0" w:color="auto"/>
      </w:divBdr>
    </w:div>
    <w:div w:id="1504395366">
      <w:bodyDiv w:val="1"/>
      <w:marLeft w:val="0"/>
      <w:marRight w:val="0"/>
      <w:marTop w:val="0"/>
      <w:marBottom w:val="0"/>
      <w:divBdr>
        <w:top w:val="none" w:sz="0" w:space="0" w:color="auto"/>
        <w:left w:val="none" w:sz="0" w:space="0" w:color="auto"/>
        <w:bottom w:val="none" w:sz="0" w:space="0" w:color="auto"/>
        <w:right w:val="none" w:sz="0" w:space="0" w:color="auto"/>
      </w:divBdr>
    </w:div>
    <w:div w:id="1504396181">
      <w:bodyDiv w:val="1"/>
      <w:marLeft w:val="0"/>
      <w:marRight w:val="0"/>
      <w:marTop w:val="0"/>
      <w:marBottom w:val="0"/>
      <w:divBdr>
        <w:top w:val="none" w:sz="0" w:space="0" w:color="auto"/>
        <w:left w:val="none" w:sz="0" w:space="0" w:color="auto"/>
        <w:bottom w:val="none" w:sz="0" w:space="0" w:color="auto"/>
        <w:right w:val="none" w:sz="0" w:space="0" w:color="auto"/>
      </w:divBdr>
    </w:div>
    <w:div w:id="1504471489">
      <w:bodyDiv w:val="1"/>
      <w:marLeft w:val="0"/>
      <w:marRight w:val="0"/>
      <w:marTop w:val="0"/>
      <w:marBottom w:val="0"/>
      <w:divBdr>
        <w:top w:val="none" w:sz="0" w:space="0" w:color="auto"/>
        <w:left w:val="none" w:sz="0" w:space="0" w:color="auto"/>
        <w:bottom w:val="none" w:sz="0" w:space="0" w:color="auto"/>
        <w:right w:val="none" w:sz="0" w:space="0" w:color="auto"/>
      </w:divBdr>
    </w:div>
    <w:div w:id="1504542261">
      <w:bodyDiv w:val="1"/>
      <w:marLeft w:val="0"/>
      <w:marRight w:val="0"/>
      <w:marTop w:val="0"/>
      <w:marBottom w:val="0"/>
      <w:divBdr>
        <w:top w:val="none" w:sz="0" w:space="0" w:color="auto"/>
        <w:left w:val="none" w:sz="0" w:space="0" w:color="auto"/>
        <w:bottom w:val="none" w:sz="0" w:space="0" w:color="auto"/>
        <w:right w:val="none" w:sz="0" w:space="0" w:color="auto"/>
      </w:divBdr>
    </w:div>
    <w:div w:id="1504661099">
      <w:bodyDiv w:val="1"/>
      <w:marLeft w:val="0"/>
      <w:marRight w:val="0"/>
      <w:marTop w:val="0"/>
      <w:marBottom w:val="0"/>
      <w:divBdr>
        <w:top w:val="none" w:sz="0" w:space="0" w:color="auto"/>
        <w:left w:val="none" w:sz="0" w:space="0" w:color="auto"/>
        <w:bottom w:val="none" w:sz="0" w:space="0" w:color="auto"/>
        <w:right w:val="none" w:sz="0" w:space="0" w:color="auto"/>
      </w:divBdr>
    </w:div>
    <w:div w:id="1504971404">
      <w:bodyDiv w:val="1"/>
      <w:marLeft w:val="0"/>
      <w:marRight w:val="0"/>
      <w:marTop w:val="0"/>
      <w:marBottom w:val="0"/>
      <w:divBdr>
        <w:top w:val="none" w:sz="0" w:space="0" w:color="auto"/>
        <w:left w:val="none" w:sz="0" w:space="0" w:color="auto"/>
        <w:bottom w:val="none" w:sz="0" w:space="0" w:color="auto"/>
        <w:right w:val="none" w:sz="0" w:space="0" w:color="auto"/>
      </w:divBdr>
    </w:div>
    <w:div w:id="1505582750">
      <w:bodyDiv w:val="1"/>
      <w:marLeft w:val="0"/>
      <w:marRight w:val="0"/>
      <w:marTop w:val="0"/>
      <w:marBottom w:val="0"/>
      <w:divBdr>
        <w:top w:val="none" w:sz="0" w:space="0" w:color="auto"/>
        <w:left w:val="none" w:sz="0" w:space="0" w:color="auto"/>
        <w:bottom w:val="none" w:sz="0" w:space="0" w:color="auto"/>
        <w:right w:val="none" w:sz="0" w:space="0" w:color="auto"/>
      </w:divBdr>
    </w:div>
    <w:div w:id="1505585377">
      <w:bodyDiv w:val="1"/>
      <w:marLeft w:val="0"/>
      <w:marRight w:val="0"/>
      <w:marTop w:val="0"/>
      <w:marBottom w:val="0"/>
      <w:divBdr>
        <w:top w:val="none" w:sz="0" w:space="0" w:color="auto"/>
        <w:left w:val="none" w:sz="0" w:space="0" w:color="auto"/>
        <w:bottom w:val="none" w:sz="0" w:space="0" w:color="auto"/>
        <w:right w:val="none" w:sz="0" w:space="0" w:color="auto"/>
      </w:divBdr>
    </w:div>
    <w:div w:id="1505780608">
      <w:bodyDiv w:val="1"/>
      <w:marLeft w:val="0"/>
      <w:marRight w:val="0"/>
      <w:marTop w:val="0"/>
      <w:marBottom w:val="0"/>
      <w:divBdr>
        <w:top w:val="none" w:sz="0" w:space="0" w:color="auto"/>
        <w:left w:val="none" w:sz="0" w:space="0" w:color="auto"/>
        <w:bottom w:val="none" w:sz="0" w:space="0" w:color="auto"/>
        <w:right w:val="none" w:sz="0" w:space="0" w:color="auto"/>
      </w:divBdr>
    </w:div>
    <w:div w:id="1505896320">
      <w:bodyDiv w:val="1"/>
      <w:marLeft w:val="0"/>
      <w:marRight w:val="0"/>
      <w:marTop w:val="0"/>
      <w:marBottom w:val="0"/>
      <w:divBdr>
        <w:top w:val="none" w:sz="0" w:space="0" w:color="auto"/>
        <w:left w:val="none" w:sz="0" w:space="0" w:color="auto"/>
        <w:bottom w:val="none" w:sz="0" w:space="0" w:color="auto"/>
        <w:right w:val="none" w:sz="0" w:space="0" w:color="auto"/>
      </w:divBdr>
      <w:divsChild>
        <w:div w:id="1165628890">
          <w:marLeft w:val="0"/>
          <w:marRight w:val="0"/>
          <w:marTop w:val="0"/>
          <w:marBottom w:val="0"/>
          <w:divBdr>
            <w:top w:val="none" w:sz="0" w:space="0" w:color="auto"/>
            <w:left w:val="none" w:sz="0" w:space="0" w:color="auto"/>
            <w:bottom w:val="none" w:sz="0" w:space="0" w:color="auto"/>
            <w:right w:val="none" w:sz="0" w:space="0" w:color="auto"/>
          </w:divBdr>
        </w:div>
      </w:divsChild>
    </w:div>
    <w:div w:id="1505897975">
      <w:bodyDiv w:val="1"/>
      <w:marLeft w:val="0"/>
      <w:marRight w:val="0"/>
      <w:marTop w:val="0"/>
      <w:marBottom w:val="0"/>
      <w:divBdr>
        <w:top w:val="none" w:sz="0" w:space="0" w:color="auto"/>
        <w:left w:val="none" w:sz="0" w:space="0" w:color="auto"/>
        <w:bottom w:val="none" w:sz="0" w:space="0" w:color="auto"/>
        <w:right w:val="none" w:sz="0" w:space="0" w:color="auto"/>
      </w:divBdr>
    </w:div>
    <w:div w:id="1506020216">
      <w:bodyDiv w:val="1"/>
      <w:marLeft w:val="0"/>
      <w:marRight w:val="0"/>
      <w:marTop w:val="0"/>
      <w:marBottom w:val="0"/>
      <w:divBdr>
        <w:top w:val="none" w:sz="0" w:space="0" w:color="auto"/>
        <w:left w:val="none" w:sz="0" w:space="0" w:color="auto"/>
        <w:bottom w:val="none" w:sz="0" w:space="0" w:color="auto"/>
        <w:right w:val="none" w:sz="0" w:space="0" w:color="auto"/>
      </w:divBdr>
    </w:div>
    <w:div w:id="1506165447">
      <w:bodyDiv w:val="1"/>
      <w:marLeft w:val="0"/>
      <w:marRight w:val="0"/>
      <w:marTop w:val="0"/>
      <w:marBottom w:val="0"/>
      <w:divBdr>
        <w:top w:val="none" w:sz="0" w:space="0" w:color="auto"/>
        <w:left w:val="none" w:sz="0" w:space="0" w:color="auto"/>
        <w:bottom w:val="none" w:sz="0" w:space="0" w:color="auto"/>
        <w:right w:val="none" w:sz="0" w:space="0" w:color="auto"/>
      </w:divBdr>
    </w:div>
    <w:div w:id="1506172131">
      <w:bodyDiv w:val="1"/>
      <w:marLeft w:val="0"/>
      <w:marRight w:val="0"/>
      <w:marTop w:val="0"/>
      <w:marBottom w:val="0"/>
      <w:divBdr>
        <w:top w:val="none" w:sz="0" w:space="0" w:color="auto"/>
        <w:left w:val="none" w:sz="0" w:space="0" w:color="auto"/>
        <w:bottom w:val="none" w:sz="0" w:space="0" w:color="auto"/>
        <w:right w:val="none" w:sz="0" w:space="0" w:color="auto"/>
      </w:divBdr>
    </w:div>
    <w:div w:id="1506241535">
      <w:bodyDiv w:val="1"/>
      <w:marLeft w:val="0"/>
      <w:marRight w:val="0"/>
      <w:marTop w:val="0"/>
      <w:marBottom w:val="0"/>
      <w:divBdr>
        <w:top w:val="none" w:sz="0" w:space="0" w:color="auto"/>
        <w:left w:val="none" w:sz="0" w:space="0" w:color="auto"/>
        <w:bottom w:val="none" w:sz="0" w:space="0" w:color="auto"/>
        <w:right w:val="none" w:sz="0" w:space="0" w:color="auto"/>
      </w:divBdr>
    </w:div>
    <w:div w:id="1506282238">
      <w:bodyDiv w:val="1"/>
      <w:marLeft w:val="0"/>
      <w:marRight w:val="0"/>
      <w:marTop w:val="0"/>
      <w:marBottom w:val="0"/>
      <w:divBdr>
        <w:top w:val="none" w:sz="0" w:space="0" w:color="auto"/>
        <w:left w:val="none" w:sz="0" w:space="0" w:color="auto"/>
        <w:bottom w:val="none" w:sz="0" w:space="0" w:color="auto"/>
        <w:right w:val="none" w:sz="0" w:space="0" w:color="auto"/>
      </w:divBdr>
    </w:div>
    <w:div w:id="1506356733">
      <w:bodyDiv w:val="1"/>
      <w:marLeft w:val="0"/>
      <w:marRight w:val="0"/>
      <w:marTop w:val="0"/>
      <w:marBottom w:val="0"/>
      <w:divBdr>
        <w:top w:val="none" w:sz="0" w:space="0" w:color="auto"/>
        <w:left w:val="none" w:sz="0" w:space="0" w:color="auto"/>
        <w:bottom w:val="none" w:sz="0" w:space="0" w:color="auto"/>
        <w:right w:val="none" w:sz="0" w:space="0" w:color="auto"/>
      </w:divBdr>
    </w:div>
    <w:div w:id="1506554667">
      <w:bodyDiv w:val="1"/>
      <w:marLeft w:val="0"/>
      <w:marRight w:val="0"/>
      <w:marTop w:val="0"/>
      <w:marBottom w:val="0"/>
      <w:divBdr>
        <w:top w:val="none" w:sz="0" w:space="0" w:color="auto"/>
        <w:left w:val="none" w:sz="0" w:space="0" w:color="auto"/>
        <w:bottom w:val="none" w:sz="0" w:space="0" w:color="auto"/>
        <w:right w:val="none" w:sz="0" w:space="0" w:color="auto"/>
      </w:divBdr>
    </w:div>
    <w:div w:id="1506818398">
      <w:bodyDiv w:val="1"/>
      <w:marLeft w:val="0"/>
      <w:marRight w:val="0"/>
      <w:marTop w:val="0"/>
      <w:marBottom w:val="0"/>
      <w:divBdr>
        <w:top w:val="none" w:sz="0" w:space="0" w:color="auto"/>
        <w:left w:val="none" w:sz="0" w:space="0" w:color="auto"/>
        <w:bottom w:val="none" w:sz="0" w:space="0" w:color="auto"/>
        <w:right w:val="none" w:sz="0" w:space="0" w:color="auto"/>
      </w:divBdr>
    </w:div>
    <w:div w:id="1506937520">
      <w:bodyDiv w:val="1"/>
      <w:marLeft w:val="0"/>
      <w:marRight w:val="0"/>
      <w:marTop w:val="0"/>
      <w:marBottom w:val="0"/>
      <w:divBdr>
        <w:top w:val="none" w:sz="0" w:space="0" w:color="auto"/>
        <w:left w:val="none" w:sz="0" w:space="0" w:color="auto"/>
        <w:bottom w:val="none" w:sz="0" w:space="0" w:color="auto"/>
        <w:right w:val="none" w:sz="0" w:space="0" w:color="auto"/>
      </w:divBdr>
      <w:divsChild>
        <w:div w:id="1248222650">
          <w:marLeft w:val="0"/>
          <w:marRight w:val="0"/>
          <w:marTop w:val="0"/>
          <w:marBottom w:val="0"/>
          <w:divBdr>
            <w:top w:val="none" w:sz="0" w:space="0" w:color="auto"/>
            <w:left w:val="none" w:sz="0" w:space="0" w:color="auto"/>
            <w:bottom w:val="none" w:sz="0" w:space="0" w:color="auto"/>
            <w:right w:val="none" w:sz="0" w:space="0" w:color="auto"/>
          </w:divBdr>
        </w:div>
      </w:divsChild>
    </w:div>
    <w:div w:id="1507404620">
      <w:bodyDiv w:val="1"/>
      <w:marLeft w:val="0"/>
      <w:marRight w:val="0"/>
      <w:marTop w:val="0"/>
      <w:marBottom w:val="0"/>
      <w:divBdr>
        <w:top w:val="none" w:sz="0" w:space="0" w:color="auto"/>
        <w:left w:val="none" w:sz="0" w:space="0" w:color="auto"/>
        <w:bottom w:val="none" w:sz="0" w:space="0" w:color="auto"/>
        <w:right w:val="none" w:sz="0" w:space="0" w:color="auto"/>
      </w:divBdr>
    </w:div>
    <w:div w:id="1507548561">
      <w:bodyDiv w:val="1"/>
      <w:marLeft w:val="0"/>
      <w:marRight w:val="0"/>
      <w:marTop w:val="0"/>
      <w:marBottom w:val="0"/>
      <w:divBdr>
        <w:top w:val="none" w:sz="0" w:space="0" w:color="auto"/>
        <w:left w:val="none" w:sz="0" w:space="0" w:color="auto"/>
        <w:bottom w:val="none" w:sz="0" w:space="0" w:color="auto"/>
        <w:right w:val="none" w:sz="0" w:space="0" w:color="auto"/>
      </w:divBdr>
    </w:div>
    <w:div w:id="1507597729">
      <w:bodyDiv w:val="1"/>
      <w:marLeft w:val="0"/>
      <w:marRight w:val="0"/>
      <w:marTop w:val="0"/>
      <w:marBottom w:val="0"/>
      <w:divBdr>
        <w:top w:val="none" w:sz="0" w:space="0" w:color="auto"/>
        <w:left w:val="none" w:sz="0" w:space="0" w:color="auto"/>
        <w:bottom w:val="none" w:sz="0" w:space="0" w:color="auto"/>
        <w:right w:val="none" w:sz="0" w:space="0" w:color="auto"/>
      </w:divBdr>
    </w:div>
    <w:div w:id="1508052958">
      <w:bodyDiv w:val="1"/>
      <w:marLeft w:val="0"/>
      <w:marRight w:val="0"/>
      <w:marTop w:val="0"/>
      <w:marBottom w:val="0"/>
      <w:divBdr>
        <w:top w:val="none" w:sz="0" w:space="0" w:color="auto"/>
        <w:left w:val="none" w:sz="0" w:space="0" w:color="auto"/>
        <w:bottom w:val="none" w:sz="0" w:space="0" w:color="auto"/>
        <w:right w:val="none" w:sz="0" w:space="0" w:color="auto"/>
      </w:divBdr>
    </w:div>
    <w:div w:id="1508211015">
      <w:bodyDiv w:val="1"/>
      <w:marLeft w:val="0"/>
      <w:marRight w:val="0"/>
      <w:marTop w:val="0"/>
      <w:marBottom w:val="0"/>
      <w:divBdr>
        <w:top w:val="none" w:sz="0" w:space="0" w:color="auto"/>
        <w:left w:val="none" w:sz="0" w:space="0" w:color="auto"/>
        <w:bottom w:val="none" w:sz="0" w:space="0" w:color="auto"/>
        <w:right w:val="none" w:sz="0" w:space="0" w:color="auto"/>
      </w:divBdr>
    </w:div>
    <w:div w:id="1508254619">
      <w:bodyDiv w:val="1"/>
      <w:marLeft w:val="0"/>
      <w:marRight w:val="0"/>
      <w:marTop w:val="0"/>
      <w:marBottom w:val="0"/>
      <w:divBdr>
        <w:top w:val="none" w:sz="0" w:space="0" w:color="auto"/>
        <w:left w:val="none" w:sz="0" w:space="0" w:color="auto"/>
        <w:bottom w:val="none" w:sz="0" w:space="0" w:color="auto"/>
        <w:right w:val="none" w:sz="0" w:space="0" w:color="auto"/>
      </w:divBdr>
    </w:div>
    <w:div w:id="1508598772">
      <w:bodyDiv w:val="1"/>
      <w:marLeft w:val="0"/>
      <w:marRight w:val="0"/>
      <w:marTop w:val="0"/>
      <w:marBottom w:val="0"/>
      <w:divBdr>
        <w:top w:val="none" w:sz="0" w:space="0" w:color="auto"/>
        <w:left w:val="none" w:sz="0" w:space="0" w:color="auto"/>
        <w:bottom w:val="none" w:sz="0" w:space="0" w:color="auto"/>
        <w:right w:val="none" w:sz="0" w:space="0" w:color="auto"/>
      </w:divBdr>
    </w:div>
    <w:div w:id="1509057729">
      <w:bodyDiv w:val="1"/>
      <w:marLeft w:val="0"/>
      <w:marRight w:val="0"/>
      <w:marTop w:val="0"/>
      <w:marBottom w:val="0"/>
      <w:divBdr>
        <w:top w:val="none" w:sz="0" w:space="0" w:color="auto"/>
        <w:left w:val="none" w:sz="0" w:space="0" w:color="auto"/>
        <w:bottom w:val="none" w:sz="0" w:space="0" w:color="auto"/>
        <w:right w:val="none" w:sz="0" w:space="0" w:color="auto"/>
      </w:divBdr>
    </w:div>
    <w:div w:id="1509522554">
      <w:bodyDiv w:val="1"/>
      <w:marLeft w:val="0"/>
      <w:marRight w:val="0"/>
      <w:marTop w:val="0"/>
      <w:marBottom w:val="0"/>
      <w:divBdr>
        <w:top w:val="none" w:sz="0" w:space="0" w:color="auto"/>
        <w:left w:val="none" w:sz="0" w:space="0" w:color="auto"/>
        <w:bottom w:val="none" w:sz="0" w:space="0" w:color="auto"/>
        <w:right w:val="none" w:sz="0" w:space="0" w:color="auto"/>
      </w:divBdr>
    </w:div>
    <w:div w:id="1510096857">
      <w:bodyDiv w:val="1"/>
      <w:marLeft w:val="0"/>
      <w:marRight w:val="0"/>
      <w:marTop w:val="0"/>
      <w:marBottom w:val="0"/>
      <w:divBdr>
        <w:top w:val="none" w:sz="0" w:space="0" w:color="auto"/>
        <w:left w:val="none" w:sz="0" w:space="0" w:color="auto"/>
        <w:bottom w:val="none" w:sz="0" w:space="0" w:color="auto"/>
        <w:right w:val="none" w:sz="0" w:space="0" w:color="auto"/>
      </w:divBdr>
    </w:div>
    <w:div w:id="1510674034">
      <w:bodyDiv w:val="1"/>
      <w:marLeft w:val="0"/>
      <w:marRight w:val="0"/>
      <w:marTop w:val="0"/>
      <w:marBottom w:val="0"/>
      <w:divBdr>
        <w:top w:val="none" w:sz="0" w:space="0" w:color="auto"/>
        <w:left w:val="none" w:sz="0" w:space="0" w:color="auto"/>
        <w:bottom w:val="none" w:sz="0" w:space="0" w:color="auto"/>
        <w:right w:val="none" w:sz="0" w:space="0" w:color="auto"/>
      </w:divBdr>
    </w:div>
    <w:div w:id="1511064756">
      <w:bodyDiv w:val="1"/>
      <w:marLeft w:val="0"/>
      <w:marRight w:val="0"/>
      <w:marTop w:val="0"/>
      <w:marBottom w:val="0"/>
      <w:divBdr>
        <w:top w:val="none" w:sz="0" w:space="0" w:color="auto"/>
        <w:left w:val="none" w:sz="0" w:space="0" w:color="auto"/>
        <w:bottom w:val="none" w:sz="0" w:space="0" w:color="auto"/>
        <w:right w:val="none" w:sz="0" w:space="0" w:color="auto"/>
      </w:divBdr>
    </w:div>
    <w:div w:id="1511065988">
      <w:bodyDiv w:val="1"/>
      <w:marLeft w:val="0"/>
      <w:marRight w:val="0"/>
      <w:marTop w:val="0"/>
      <w:marBottom w:val="0"/>
      <w:divBdr>
        <w:top w:val="none" w:sz="0" w:space="0" w:color="auto"/>
        <w:left w:val="none" w:sz="0" w:space="0" w:color="auto"/>
        <w:bottom w:val="none" w:sz="0" w:space="0" w:color="auto"/>
        <w:right w:val="none" w:sz="0" w:space="0" w:color="auto"/>
      </w:divBdr>
    </w:div>
    <w:div w:id="1511145479">
      <w:bodyDiv w:val="1"/>
      <w:marLeft w:val="0"/>
      <w:marRight w:val="0"/>
      <w:marTop w:val="0"/>
      <w:marBottom w:val="0"/>
      <w:divBdr>
        <w:top w:val="none" w:sz="0" w:space="0" w:color="auto"/>
        <w:left w:val="none" w:sz="0" w:space="0" w:color="auto"/>
        <w:bottom w:val="none" w:sz="0" w:space="0" w:color="auto"/>
        <w:right w:val="none" w:sz="0" w:space="0" w:color="auto"/>
      </w:divBdr>
    </w:div>
    <w:div w:id="1511985782">
      <w:bodyDiv w:val="1"/>
      <w:marLeft w:val="0"/>
      <w:marRight w:val="0"/>
      <w:marTop w:val="0"/>
      <w:marBottom w:val="0"/>
      <w:divBdr>
        <w:top w:val="none" w:sz="0" w:space="0" w:color="auto"/>
        <w:left w:val="none" w:sz="0" w:space="0" w:color="auto"/>
        <w:bottom w:val="none" w:sz="0" w:space="0" w:color="auto"/>
        <w:right w:val="none" w:sz="0" w:space="0" w:color="auto"/>
      </w:divBdr>
    </w:div>
    <w:div w:id="1511989686">
      <w:bodyDiv w:val="1"/>
      <w:marLeft w:val="0"/>
      <w:marRight w:val="0"/>
      <w:marTop w:val="0"/>
      <w:marBottom w:val="0"/>
      <w:divBdr>
        <w:top w:val="none" w:sz="0" w:space="0" w:color="auto"/>
        <w:left w:val="none" w:sz="0" w:space="0" w:color="auto"/>
        <w:bottom w:val="none" w:sz="0" w:space="0" w:color="auto"/>
        <w:right w:val="none" w:sz="0" w:space="0" w:color="auto"/>
      </w:divBdr>
    </w:div>
    <w:div w:id="1511993416">
      <w:bodyDiv w:val="1"/>
      <w:marLeft w:val="0"/>
      <w:marRight w:val="0"/>
      <w:marTop w:val="0"/>
      <w:marBottom w:val="0"/>
      <w:divBdr>
        <w:top w:val="none" w:sz="0" w:space="0" w:color="auto"/>
        <w:left w:val="none" w:sz="0" w:space="0" w:color="auto"/>
        <w:bottom w:val="none" w:sz="0" w:space="0" w:color="auto"/>
        <w:right w:val="none" w:sz="0" w:space="0" w:color="auto"/>
      </w:divBdr>
    </w:div>
    <w:div w:id="1513032361">
      <w:bodyDiv w:val="1"/>
      <w:marLeft w:val="0"/>
      <w:marRight w:val="0"/>
      <w:marTop w:val="0"/>
      <w:marBottom w:val="0"/>
      <w:divBdr>
        <w:top w:val="none" w:sz="0" w:space="0" w:color="auto"/>
        <w:left w:val="none" w:sz="0" w:space="0" w:color="auto"/>
        <w:bottom w:val="none" w:sz="0" w:space="0" w:color="auto"/>
        <w:right w:val="none" w:sz="0" w:space="0" w:color="auto"/>
      </w:divBdr>
      <w:divsChild>
        <w:div w:id="1661470673">
          <w:marLeft w:val="0"/>
          <w:marRight w:val="0"/>
          <w:marTop w:val="0"/>
          <w:marBottom w:val="0"/>
          <w:divBdr>
            <w:top w:val="none" w:sz="0" w:space="0" w:color="auto"/>
            <w:left w:val="none" w:sz="0" w:space="0" w:color="auto"/>
            <w:bottom w:val="none" w:sz="0" w:space="0" w:color="auto"/>
            <w:right w:val="none" w:sz="0" w:space="0" w:color="auto"/>
          </w:divBdr>
        </w:div>
      </w:divsChild>
    </w:div>
    <w:div w:id="1513180802">
      <w:bodyDiv w:val="1"/>
      <w:marLeft w:val="0"/>
      <w:marRight w:val="0"/>
      <w:marTop w:val="0"/>
      <w:marBottom w:val="0"/>
      <w:divBdr>
        <w:top w:val="none" w:sz="0" w:space="0" w:color="auto"/>
        <w:left w:val="none" w:sz="0" w:space="0" w:color="auto"/>
        <w:bottom w:val="none" w:sz="0" w:space="0" w:color="auto"/>
        <w:right w:val="none" w:sz="0" w:space="0" w:color="auto"/>
      </w:divBdr>
    </w:div>
    <w:div w:id="1513371200">
      <w:bodyDiv w:val="1"/>
      <w:marLeft w:val="0"/>
      <w:marRight w:val="0"/>
      <w:marTop w:val="0"/>
      <w:marBottom w:val="0"/>
      <w:divBdr>
        <w:top w:val="none" w:sz="0" w:space="0" w:color="auto"/>
        <w:left w:val="none" w:sz="0" w:space="0" w:color="auto"/>
        <w:bottom w:val="none" w:sz="0" w:space="0" w:color="auto"/>
        <w:right w:val="none" w:sz="0" w:space="0" w:color="auto"/>
      </w:divBdr>
      <w:divsChild>
        <w:div w:id="800852895">
          <w:marLeft w:val="0"/>
          <w:marRight w:val="0"/>
          <w:marTop w:val="0"/>
          <w:marBottom w:val="0"/>
          <w:divBdr>
            <w:top w:val="none" w:sz="0" w:space="0" w:color="auto"/>
            <w:left w:val="none" w:sz="0" w:space="0" w:color="auto"/>
            <w:bottom w:val="none" w:sz="0" w:space="0" w:color="auto"/>
            <w:right w:val="none" w:sz="0" w:space="0" w:color="auto"/>
          </w:divBdr>
        </w:div>
      </w:divsChild>
    </w:div>
    <w:div w:id="1514294460">
      <w:bodyDiv w:val="1"/>
      <w:marLeft w:val="0"/>
      <w:marRight w:val="0"/>
      <w:marTop w:val="0"/>
      <w:marBottom w:val="0"/>
      <w:divBdr>
        <w:top w:val="none" w:sz="0" w:space="0" w:color="auto"/>
        <w:left w:val="none" w:sz="0" w:space="0" w:color="auto"/>
        <w:bottom w:val="none" w:sz="0" w:space="0" w:color="auto"/>
        <w:right w:val="none" w:sz="0" w:space="0" w:color="auto"/>
      </w:divBdr>
    </w:div>
    <w:div w:id="1514297406">
      <w:bodyDiv w:val="1"/>
      <w:marLeft w:val="0"/>
      <w:marRight w:val="0"/>
      <w:marTop w:val="0"/>
      <w:marBottom w:val="0"/>
      <w:divBdr>
        <w:top w:val="none" w:sz="0" w:space="0" w:color="auto"/>
        <w:left w:val="none" w:sz="0" w:space="0" w:color="auto"/>
        <w:bottom w:val="none" w:sz="0" w:space="0" w:color="auto"/>
        <w:right w:val="none" w:sz="0" w:space="0" w:color="auto"/>
      </w:divBdr>
    </w:div>
    <w:div w:id="1514340917">
      <w:bodyDiv w:val="1"/>
      <w:marLeft w:val="0"/>
      <w:marRight w:val="0"/>
      <w:marTop w:val="0"/>
      <w:marBottom w:val="0"/>
      <w:divBdr>
        <w:top w:val="none" w:sz="0" w:space="0" w:color="auto"/>
        <w:left w:val="none" w:sz="0" w:space="0" w:color="auto"/>
        <w:bottom w:val="none" w:sz="0" w:space="0" w:color="auto"/>
        <w:right w:val="none" w:sz="0" w:space="0" w:color="auto"/>
      </w:divBdr>
      <w:divsChild>
        <w:div w:id="1738672458">
          <w:marLeft w:val="0"/>
          <w:marRight w:val="0"/>
          <w:marTop w:val="0"/>
          <w:marBottom w:val="0"/>
          <w:divBdr>
            <w:top w:val="none" w:sz="0" w:space="0" w:color="auto"/>
            <w:left w:val="none" w:sz="0" w:space="0" w:color="auto"/>
            <w:bottom w:val="none" w:sz="0" w:space="0" w:color="auto"/>
            <w:right w:val="none" w:sz="0" w:space="0" w:color="auto"/>
          </w:divBdr>
        </w:div>
      </w:divsChild>
    </w:div>
    <w:div w:id="1514343062">
      <w:bodyDiv w:val="1"/>
      <w:marLeft w:val="0"/>
      <w:marRight w:val="0"/>
      <w:marTop w:val="0"/>
      <w:marBottom w:val="0"/>
      <w:divBdr>
        <w:top w:val="none" w:sz="0" w:space="0" w:color="auto"/>
        <w:left w:val="none" w:sz="0" w:space="0" w:color="auto"/>
        <w:bottom w:val="none" w:sz="0" w:space="0" w:color="auto"/>
        <w:right w:val="none" w:sz="0" w:space="0" w:color="auto"/>
      </w:divBdr>
    </w:div>
    <w:div w:id="1514417039">
      <w:bodyDiv w:val="1"/>
      <w:marLeft w:val="0"/>
      <w:marRight w:val="0"/>
      <w:marTop w:val="0"/>
      <w:marBottom w:val="0"/>
      <w:divBdr>
        <w:top w:val="none" w:sz="0" w:space="0" w:color="auto"/>
        <w:left w:val="none" w:sz="0" w:space="0" w:color="auto"/>
        <w:bottom w:val="none" w:sz="0" w:space="0" w:color="auto"/>
        <w:right w:val="none" w:sz="0" w:space="0" w:color="auto"/>
      </w:divBdr>
    </w:div>
    <w:div w:id="1514685112">
      <w:bodyDiv w:val="1"/>
      <w:marLeft w:val="0"/>
      <w:marRight w:val="0"/>
      <w:marTop w:val="0"/>
      <w:marBottom w:val="0"/>
      <w:divBdr>
        <w:top w:val="none" w:sz="0" w:space="0" w:color="auto"/>
        <w:left w:val="none" w:sz="0" w:space="0" w:color="auto"/>
        <w:bottom w:val="none" w:sz="0" w:space="0" w:color="auto"/>
        <w:right w:val="none" w:sz="0" w:space="0" w:color="auto"/>
      </w:divBdr>
    </w:div>
    <w:div w:id="1514760276">
      <w:bodyDiv w:val="1"/>
      <w:marLeft w:val="0"/>
      <w:marRight w:val="0"/>
      <w:marTop w:val="0"/>
      <w:marBottom w:val="0"/>
      <w:divBdr>
        <w:top w:val="none" w:sz="0" w:space="0" w:color="auto"/>
        <w:left w:val="none" w:sz="0" w:space="0" w:color="auto"/>
        <w:bottom w:val="none" w:sz="0" w:space="0" w:color="auto"/>
        <w:right w:val="none" w:sz="0" w:space="0" w:color="auto"/>
      </w:divBdr>
    </w:div>
    <w:div w:id="1514875850">
      <w:bodyDiv w:val="1"/>
      <w:marLeft w:val="0"/>
      <w:marRight w:val="0"/>
      <w:marTop w:val="0"/>
      <w:marBottom w:val="0"/>
      <w:divBdr>
        <w:top w:val="none" w:sz="0" w:space="0" w:color="auto"/>
        <w:left w:val="none" w:sz="0" w:space="0" w:color="auto"/>
        <w:bottom w:val="none" w:sz="0" w:space="0" w:color="auto"/>
        <w:right w:val="none" w:sz="0" w:space="0" w:color="auto"/>
      </w:divBdr>
      <w:divsChild>
        <w:div w:id="362177305">
          <w:marLeft w:val="0"/>
          <w:marRight w:val="0"/>
          <w:marTop w:val="0"/>
          <w:marBottom w:val="0"/>
          <w:divBdr>
            <w:top w:val="none" w:sz="0" w:space="0" w:color="auto"/>
            <w:left w:val="none" w:sz="0" w:space="0" w:color="auto"/>
            <w:bottom w:val="none" w:sz="0" w:space="0" w:color="auto"/>
            <w:right w:val="none" w:sz="0" w:space="0" w:color="auto"/>
          </w:divBdr>
        </w:div>
      </w:divsChild>
    </w:div>
    <w:div w:id="1515146865">
      <w:bodyDiv w:val="1"/>
      <w:marLeft w:val="0"/>
      <w:marRight w:val="0"/>
      <w:marTop w:val="0"/>
      <w:marBottom w:val="0"/>
      <w:divBdr>
        <w:top w:val="none" w:sz="0" w:space="0" w:color="auto"/>
        <w:left w:val="none" w:sz="0" w:space="0" w:color="auto"/>
        <w:bottom w:val="none" w:sz="0" w:space="0" w:color="auto"/>
        <w:right w:val="none" w:sz="0" w:space="0" w:color="auto"/>
      </w:divBdr>
    </w:div>
    <w:div w:id="1515222476">
      <w:bodyDiv w:val="1"/>
      <w:marLeft w:val="0"/>
      <w:marRight w:val="0"/>
      <w:marTop w:val="0"/>
      <w:marBottom w:val="0"/>
      <w:divBdr>
        <w:top w:val="none" w:sz="0" w:space="0" w:color="auto"/>
        <w:left w:val="none" w:sz="0" w:space="0" w:color="auto"/>
        <w:bottom w:val="none" w:sz="0" w:space="0" w:color="auto"/>
        <w:right w:val="none" w:sz="0" w:space="0" w:color="auto"/>
      </w:divBdr>
    </w:div>
    <w:div w:id="1515460905">
      <w:bodyDiv w:val="1"/>
      <w:marLeft w:val="0"/>
      <w:marRight w:val="0"/>
      <w:marTop w:val="0"/>
      <w:marBottom w:val="0"/>
      <w:divBdr>
        <w:top w:val="none" w:sz="0" w:space="0" w:color="auto"/>
        <w:left w:val="none" w:sz="0" w:space="0" w:color="auto"/>
        <w:bottom w:val="none" w:sz="0" w:space="0" w:color="auto"/>
        <w:right w:val="none" w:sz="0" w:space="0" w:color="auto"/>
      </w:divBdr>
    </w:div>
    <w:div w:id="1515656538">
      <w:bodyDiv w:val="1"/>
      <w:marLeft w:val="0"/>
      <w:marRight w:val="0"/>
      <w:marTop w:val="0"/>
      <w:marBottom w:val="0"/>
      <w:divBdr>
        <w:top w:val="none" w:sz="0" w:space="0" w:color="auto"/>
        <w:left w:val="none" w:sz="0" w:space="0" w:color="auto"/>
        <w:bottom w:val="none" w:sz="0" w:space="0" w:color="auto"/>
        <w:right w:val="none" w:sz="0" w:space="0" w:color="auto"/>
      </w:divBdr>
    </w:div>
    <w:div w:id="1515875008">
      <w:bodyDiv w:val="1"/>
      <w:marLeft w:val="0"/>
      <w:marRight w:val="0"/>
      <w:marTop w:val="0"/>
      <w:marBottom w:val="0"/>
      <w:divBdr>
        <w:top w:val="none" w:sz="0" w:space="0" w:color="auto"/>
        <w:left w:val="none" w:sz="0" w:space="0" w:color="auto"/>
        <w:bottom w:val="none" w:sz="0" w:space="0" w:color="auto"/>
        <w:right w:val="none" w:sz="0" w:space="0" w:color="auto"/>
      </w:divBdr>
    </w:div>
    <w:div w:id="1516066997">
      <w:bodyDiv w:val="1"/>
      <w:marLeft w:val="0"/>
      <w:marRight w:val="0"/>
      <w:marTop w:val="0"/>
      <w:marBottom w:val="0"/>
      <w:divBdr>
        <w:top w:val="none" w:sz="0" w:space="0" w:color="auto"/>
        <w:left w:val="none" w:sz="0" w:space="0" w:color="auto"/>
        <w:bottom w:val="none" w:sz="0" w:space="0" w:color="auto"/>
        <w:right w:val="none" w:sz="0" w:space="0" w:color="auto"/>
      </w:divBdr>
    </w:div>
    <w:div w:id="1516117498">
      <w:bodyDiv w:val="1"/>
      <w:marLeft w:val="0"/>
      <w:marRight w:val="0"/>
      <w:marTop w:val="0"/>
      <w:marBottom w:val="0"/>
      <w:divBdr>
        <w:top w:val="none" w:sz="0" w:space="0" w:color="auto"/>
        <w:left w:val="none" w:sz="0" w:space="0" w:color="auto"/>
        <w:bottom w:val="none" w:sz="0" w:space="0" w:color="auto"/>
        <w:right w:val="none" w:sz="0" w:space="0" w:color="auto"/>
      </w:divBdr>
      <w:divsChild>
        <w:div w:id="593367480">
          <w:marLeft w:val="0"/>
          <w:marRight w:val="0"/>
          <w:marTop w:val="0"/>
          <w:marBottom w:val="0"/>
          <w:divBdr>
            <w:top w:val="none" w:sz="0" w:space="0" w:color="auto"/>
            <w:left w:val="none" w:sz="0" w:space="0" w:color="auto"/>
            <w:bottom w:val="none" w:sz="0" w:space="0" w:color="auto"/>
            <w:right w:val="none" w:sz="0" w:space="0" w:color="auto"/>
          </w:divBdr>
        </w:div>
      </w:divsChild>
    </w:div>
    <w:div w:id="1516535068">
      <w:bodyDiv w:val="1"/>
      <w:marLeft w:val="0"/>
      <w:marRight w:val="0"/>
      <w:marTop w:val="0"/>
      <w:marBottom w:val="0"/>
      <w:divBdr>
        <w:top w:val="none" w:sz="0" w:space="0" w:color="auto"/>
        <w:left w:val="none" w:sz="0" w:space="0" w:color="auto"/>
        <w:bottom w:val="none" w:sz="0" w:space="0" w:color="auto"/>
        <w:right w:val="none" w:sz="0" w:space="0" w:color="auto"/>
      </w:divBdr>
    </w:div>
    <w:div w:id="1516572023">
      <w:bodyDiv w:val="1"/>
      <w:marLeft w:val="0"/>
      <w:marRight w:val="0"/>
      <w:marTop w:val="0"/>
      <w:marBottom w:val="0"/>
      <w:divBdr>
        <w:top w:val="none" w:sz="0" w:space="0" w:color="auto"/>
        <w:left w:val="none" w:sz="0" w:space="0" w:color="auto"/>
        <w:bottom w:val="none" w:sz="0" w:space="0" w:color="auto"/>
        <w:right w:val="none" w:sz="0" w:space="0" w:color="auto"/>
      </w:divBdr>
      <w:divsChild>
        <w:div w:id="2086687081">
          <w:marLeft w:val="0"/>
          <w:marRight w:val="0"/>
          <w:marTop w:val="0"/>
          <w:marBottom w:val="0"/>
          <w:divBdr>
            <w:top w:val="none" w:sz="0" w:space="0" w:color="auto"/>
            <w:left w:val="none" w:sz="0" w:space="0" w:color="auto"/>
            <w:bottom w:val="none" w:sz="0" w:space="0" w:color="auto"/>
            <w:right w:val="none" w:sz="0" w:space="0" w:color="auto"/>
          </w:divBdr>
        </w:div>
      </w:divsChild>
    </w:div>
    <w:div w:id="1516724172">
      <w:bodyDiv w:val="1"/>
      <w:marLeft w:val="0"/>
      <w:marRight w:val="0"/>
      <w:marTop w:val="0"/>
      <w:marBottom w:val="0"/>
      <w:divBdr>
        <w:top w:val="none" w:sz="0" w:space="0" w:color="auto"/>
        <w:left w:val="none" w:sz="0" w:space="0" w:color="auto"/>
        <w:bottom w:val="none" w:sz="0" w:space="0" w:color="auto"/>
        <w:right w:val="none" w:sz="0" w:space="0" w:color="auto"/>
      </w:divBdr>
    </w:div>
    <w:div w:id="1516770346">
      <w:bodyDiv w:val="1"/>
      <w:marLeft w:val="0"/>
      <w:marRight w:val="0"/>
      <w:marTop w:val="0"/>
      <w:marBottom w:val="0"/>
      <w:divBdr>
        <w:top w:val="none" w:sz="0" w:space="0" w:color="auto"/>
        <w:left w:val="none" w:sz="0" w:space="0" w:color="auto"/>
        <w:bottom w:val="none" w:sz="0" w:space="0" w:color="auto"/>
        <w:right w:val="none" w:sz="0" w:space="0" w:color="auto"/>
      </w:divBdr>
    </w:div>
    <w:div w:id="1517116121">
      <w:bodyDiv w:val="1"/>
      <w:marLeft w:val="0"/>
      <w:marRight w:val="0"/>
      <w:marTop w:val="0"/>
      <w:marBottom w:val="0"/>
      <w:divBdr>
        <w:top w:val="none" w:sz="0" w:space="0" w:color="auto"/>
        <w:left w:val="none" w:sz="0" w:space="0" w:color="auto"/>
        <w:bottom w:val="none" w:sz="0" w:space="0" w:color="auto"/>
        <w:right w:val="none" w:sz="0" w:space="0" w:color="auto"/>
      </w:divBdr>
    </w:div>
    <w:div w:id="1517116671">
      <w:bodyDiv w:val="1"/>
      <w:marLeft w:val="0"/>
      <w:marRight w:val="0"/>
      <w:marTop w:val="0"/>
      <w:marBottom w:val="0"/>
      <w:divBdr>
        <w:top w:val="none" w:sz="0" w:space="0" w:color="auto"/>
        <w:left w:val="none" w:sz="0" w:space="0" w:color="auto"/>
        <w:bottom w:val="none" w:sz="0" w:space="0" w:color="auto"/>
        <w:right w:val="none" w:sz="0" w:space="0" w:color="auto"/>
      </w:divBdr>
    </w:div>
    <w:div w:id="1517188854">
      <w:bodyDiv w:val="1"/>
      <w:marLeft w:val="0"/>
      <w:marRight w:val="0"/>
      <w:marTop w:val="0"/>
      <w:marBottom w:val="0"/>
      <w:divBdr>
        <w:top w:val="none" w:sz="0" w:space="0" w:color="auto"/>
        <w:left w:val="none" w:sz="0" w:space="0" w:color="auto"/>
        <w:bottom w:val="none" w:sz="0" w:space="0" w:color="auto"/>
        <w:right w:val="none" w:sz="0" w:space="0" w:color="auto"/>
      </w:divBdr>
    </w:div>
    <w:div w:id="1517424593">
      <w:bodyDiv w:val="1"/>
      <w:marLeft w:val="0"/>
      <w:marRight w:val="0"/>
      <w:marTop w:val="0"/>
      <w:marBottom w:val="0"/>
      <w:divBdr>
        <w:top w:val="none" w:sz="0" w:space="0" w:color="auto"/>
        <w:left w:val="none" w:sz="0" w:space="0" w:color="auto"/>
        <w:bottom w:val="none" w:sz="0" w:space="0" w:color="auto"/>
        <w:right w:val="none" w:sz="0" w:space="0" w:color="auto"/>
      </w:divBdr>
    </w:div>
    <w:div w:id="1517689878">
      <w:bodyDiv w:val="1"/>
      <w:marLeft w:val="0"/>
      <w:marRight w:val="0"/>
      <w:marTop w:val="0"/>
      <w:marBottom w:val="0"/>
      <w:divBdr>
        <w:top w:val="none" w:sz="0" w:space="0" w:color="auto"/>
        <w:left w:val="none" w:sz="0" w:space="0" w:color="auto"/>
        <w:bottom w:val="none" w:sz="0" w:space="0" w:color="auto"/>
        <w:right w:val="none" w:sz="0" w:space="0" w:color="auto"/>
      </w:divBdr>
    </w:div>
    <w:div w:id="1518040125">
      <w:bodyDiv w:val="1"/>
      <w:marLeft w:val="0"/>
      <w:marRight w:val="0"/>
      <w:marTop w:val="0"/>
      <w:marBottom w:val="0"/>
      <w:divBdr>
        <w:top w:val="none" w:sz="0" w:space="0" w:color="auto"/>
        <w:left w:val="none" w:sz="0" w:space="0" w:color="auto"/>
        <w:bottom w:val="none" w:sz="0" w:space="0" w:color="auto"/>
        <w:right w:val="none" w:sz="0" w:space="0" w:color="auto"/>
      </w:divBdr>
      <w:divsChild>
        <w:div w:id="52849393">
          <w:marLeft w:val="0"/>
          <w:marRight w:val="0"/>
          <w:marTop w:val="0"/>
          <w:marBottom w:val="0"/>
          <w:divBdr>
            <w:top w:val="none" w:sz="0" w:space="0" w:color="auto"/>
            <w:left w:val="none" w:sz="0" w:space="0" w:color="auto"/>
            <w:bottom w:val="none" w:sz="0" w:space="0" w:color="auto"/>
            <w:right w:val="none" w:sz="0" w:space="0" w:color="auto"/>
          </w:divBdr>
        </w:div>
      </w:divsChild>
    </w:div>
    <w:div w:id="1518274788">
      <w:bodyDiv w:val="1"/>
      <w:marLeft w:val="0"/>
      <w:marRight w:val="0"/>
      <w:marTop w:val="0"/>
      <w:marBottom w:val="0"/>
      <w:divBdr>
        <w:top w:val="none" w:sz="0" w:space="0" w:color="auto"/>
        <w:left w:val="none" w:sz="0" w:space="0" w:color="auto"/>
        <w:bottom w:val="none" w:sz="0" w:space="0" w:color="auto"/>
        <w:right w:val="none" w:sz="0" w:space="0" w:color="auto"/>
      </w:divBdr>
    </w:div>
    <w:div w:id="1518932473">
      <w:bodyDiv w:val="1"/>
      <w:marLeft w:val="0"/>
      <w:marRight w:val="0"/>
      <w:marTop w:val="0"/>
      <w:marBottom w:val="0"/>
      <w:divBdr>
        <w:top w:val="none" w:sz="0" w:space="0" w:color="auto"/>
        <w:left w:val="none" w:sz="0" w:space="0" w:color="auto"/>
        <w:bottom w:val="none" w:sz="0" w:space="0" w:color="auto"/>
        <w:right w:val="none" w:sz="0" w:space="0" w:color="auto"/>
      </w:divBdr>
    </w:div>
    <w:div w:id="1519151094">
      <w:bodyDiv w:val="1"/>
      <w:marLeft w:val="0"/>
      <w:marRight w:val="0"/>
      <w:marTop w:val="0"/>
      <w:marBottom w:val="0"/>
      <w:divBdr>
        <w:top w:val="none" w:sz="0" w:space="0" w:color="auto"/>
        <w:left w:val="none" w:sz="0" w:space="0" w:color="auto"/>
        <w:bottom w:val="none" w:sz="0" w:space="0" w:color="auto"/>
        <w:right w:val="none" w:sz="0" w:space="0" w:color="auto"/>
      </w:divBdr>
    </w:div>
    <w:div w:id="1519735225">
      <w:bodyDiv w:val="1"/>
      <w:marLeft w:val="0"/>
      <w:marRight w:val="0"/>
      <w:marTop w:val="0"/>
      <w:marBottom w:val="0"/>
      <w:divBdr>
        <w:top w:val="none" w:sz="0" w:space="0" w:color="auto"/>
        <w:left w:val="none" w:sz="0" w:space="0" w:color="auto"/>
        <w:bottom w:val="none" w:sz="0" w:space="0" w:color="auto"/>
        <w:right w:val="none" w:sz="0" w:space="0" w:color="auto"/>
      </w:divBdr>
    </w:div>
    <w:div w:id="1520003097">
      <w:bodyDiv w:val="1"/>
      <w:marLeft w:val="0"/>
      <w:marRight w:val="0"/>
      <w:marTop w:val="0"/>
      <w:marBottom w:val="0"/>
      <w:divBdr>
        <w:top w:val="none" w:sz="0" w:space="0" w:color="auto"/>
        <w:left w:val="none" w:sz="0" w:space="0" w:color="auto"/>
        <w:bottom w:val="none" w:sz="0" w:space="0" w:color="auto"/>
        <w:right w:val="none" w:sz="0" w:space="0" w:color="auto"/>
      </w:divBdr>
    </w:div>
    <w:div w:id="1520391525">
      <w:bodyDiv w:val="1"/>
      <w:marLeft w:val="0"/>
      <w:marRight w:val="0"/>
      <w:marTop w:val="0"/>
      <w:marBottom w:val="0"/>
      <w:divBdr>
        <w:top w:val="none" w:sz="0" w:space="0" w:color="auto"/>
        <w:left w:val="none" w:sz="0" w:space="0" w:color="auto"/>
        <w:bottom w:val="none" w:sz="0" w:space="0" w:color="auto"/>
        <w:right w:val="none" w:sz="0" w:space="0" w:color="auto"/>
      </w:divBdr>
    </w:div>
    <w:div w:id="1520778721">
      <w:bodyDiv w:val="1"/>
      <w:marLeft w:val="0"/>
      <w:marRight w:val="0"/>
      <w:marTop w:val="0"/>
      <w:marBottom w:val="0"/>
      <w:divBdr>
        <w:top w:val="none" w:sz="0" w:space="0" w:color="auto"/>
        <w:left w:val="none" w:sz="0" w:space="0" w:color="auto"/>
        <w:bottom w:val="none" w:sz="0" w:space="0" w:color="auto"/>
        <w:right w:val="none" w:sz="0" w:space="0" w:color="auto"/>
      </w:divBdr>
    </w:div>
    <w:div w:id="1520848937">
      <w:bodyDiv w:val="1"/>
      <w:marLeft w:val="0"/>
      <w:marRight w:val="0"/>
      <w:marTop w:val="0"/>
      <w:marBottom w:val="0"/>
      <w:divBdr>
        <w:top w:val="none" w:sz="0" w:space="0" w:color="auto"/>
        <w:left w:val="none" w:sz="0" w:space="0" w:color="auto"/>
        <w:bottom w:val="none" w:sz="0" w:space="0" w:color="auto"/>
        <w:right w:val="none" w:sz="0" w:space="0" w:color="auto"/>
      </w:divBdr>
      <w:divsChild>
        <w:div w:id="144586781">
          <w:marLeft w:val="0"/>
          <w:marRight w:val="0"/>
          <w:marTop w:val="0"/>
          <w:marBottom w:val="0"/>
          <w:divBdr>
            <w:top w:val="none" w:sz="0" w:space="0" w:color="auto"/>
            <w:left w:val="none" w:sz="0" w:space="0" w:color="auto"/>
            <w:bottom w:val="none" w:sz="0" w:space="0" w:color="auto"/>
            <w:right w:val="none" w:sz="0" w:space="0" w:color="auto"/>
          </w:divBdr>
        </w:div>
      </w:divsChild>
    </w:div>
    <w:div w:id="1520965160">
      <w:bodyDiv w:val="1"/>
      <w:marLeft w:val="0"/>
      <w:marRight w:val="0"/>
      <w:marTop w:val="0"/>
      <w:marBottom w:val="0"/>
      <w:divBdr>
        <w:top w:val="none" w:sz="0" w:space="0" w:color="auto"/>
        <w:left w:val="none" w:sz="0" w:space="0" w:color="auto"/>
        <w:bottom w:val="none" w:sz="0" w:space="0" w:color="auto"/>
        <w:right w:val="none" w:sz="0" w:space="0" w:color="auto"/>
      </w:divBdr>
    </w:div>
    <w:div w:id="1521045919">
      <w:bodyDiv w:val="1"/>
      <w:marLeft w:val="0"/>
      <w:marRight w:val="0"/>
      <w:marTop w:val="0"/>
      <w:marBottom w:val="0"/>
      <w:divBdr>
        <w:top w:val="none" w:sz="0" w:space="0" w:color="auto"/>
        <w:left w:val="none" w:sz="0" w:space="0" w:color="auto"/>
        <w:bottom w:val="none" w:sz="0" w:space="0" w:color="auto"/>
        <w:right w:val="none" w:sz="0" w:space="0" w:color="auto"/>
      </w:divBdr>
    </w:div>
    <w:div w:id="1521502277">
      <w:bodyDiv w:val="1"/>
      <w:marLeft w:val="0"/>
      <w:marRight w:val="0"/>
      <w:marTop w:val="0"/>
      <w:marBottom w:val="0"/>
      <w:divBdr>
        <w:top w:val="none" w:sz="0" w:space="0" w:color="auto"/>
        <w:left w:val="none" w:sz="0" w:space="0" w:color="auto"/>
        <w:bottom w:val="none" w:sz="0" w:space="0" w:color="auto"/>
        <w:right w:val="none" w:sz="0" w:space="0" w:color="auto"/>
      </w:divBdr>
    </w:div>
    <w:div w:id="1522088720">
      <w:bodyDiv w:val="1"/>
      <w:marLeft w:val="0"/>
      <w:marRight w:val="0"/>
      <w:marTop w:val="0"/>
      <w:marBottom w:val="0"/>
      <w:divBdr>
        <w:top w:val="none" w:sz="0" w:space="0" w:color="auto"/>
        <w:left w:val="none" w:sz="0" w:space="0" w:color="auto"/>
        <w:bottom w:val="none" w:sz="0" w:space="0" w:color="auto"/>
        <w:right w:val="none" w:sz="0" w:space="0" w:color="auto"/>
      </w:divBdr>
    </w:div>
    <w:div w:id="1522235504">
      <w:bodyDiv w:val="1"/>
      <w:marLeft w:val="0"/>
      <w:marRight w:val="0"/>
      <w:marTop w:val="0"/>
      <w:marBottom w:val="0"/>
      <w:divBdr>
        <w:top w:val="none" w:sz="0" w:space="0" w:color="auto"/>
        <w:left w:val="none" w:sz="0" w:space="0" w:color="auto"/>
        <w:bottom w:val="none" w:sz="0" w:space="0" w:color="auto"/>
        <w:right w:val="none" w:sz="0" w:space="0" w:color="auto"/>
      </w:divBdr>
    </w:div>
    <w:div w:id="1522280912">
      <w:bodyDiv w:val="1"/>
      <w:marLeft w:val="0"/>
      <w:marRight w:val="0"/>
      <w:marTop w:val="0"/>
      <w:marBottom w:val="0"/>
      <w:divBdr>
        <w:top w:val="none" w:sz="0" w:space="0" w:color="auto"/>
        <w:left w:val="none" w:sz="0" w:space="0" w:color="auto"/>
        <w:bottom w:val="none" w:sz="0" w:space="0" w:color="auto"/>
        <w:right w:val="none" w:sz="0" w:space="0" w:color="auto"/>
      </w:divBdr>
    </w:div>
    <w:div w:id="1522552256">
      <w:bodyDiv w:val="1"/>
      <w:marLeft w:val="0"/>
      <w:marRight w:val="0"/>
      <w:marTop w:val="0"/>
      <w:marBottom w:val="0"/>
      <w:divBdr>
        <w:top w:val="none" w:sz="0" w:space="0" w:color="auto"/>
        <w:left w:val="none" w:sz="0" w:space="0" w:color="auto"/>
        <w:bottom w:val="none" w:sz="0" w:space="0" w:color="auto"/>
        <w:right w:val="none" w:sz="0" w:space="0" w:color="auto"/>
      </w:divBdr>
    </w:div>
    <w:div w:id="1522746710">
      <w:bodyDiv w:val="1"/>
      <w:marLeft w:val="0"/>
      <w:marRight w:val="0"/>
      <w:marTop w:val="0"/>
      <w:marBottom w:val="0"/>
      <w:divBdr>
        <w:top w:val="none" w:sz="0" w:space="0" w:color="auto"/>
        <w:left w:val="none" w:sz="0" w:space="0" w:color="auto"/>
        <w:bottom w:val="none" w:sz="0" w:space="0" w:color="auto"/>
        <w:right w:val="none" w:sz="0" w:space="0" w:color="auto"/>
      </w:divBdr>
    </w:div>
    <w:div w:id="1522889114">
      <w:bodyDiv w:val="1"/>
      <w:marLeft w:val="0"/>
      <w:marRight w:val="0"/>
      <w:marTop w:val="0"/>
      <w:marBottom w:val="0"/>
      <w:divBdr>
        <w:top w:val="none" w:sz="0" w:space="0" w:color="auto"/>
        <w:left w:val="none" w:sz="0" w:space="0" w:color="auto"/>
        <w:bottom w:val="none" w:sz="0" w:space="0" w:color="auto"/>
        <w:right w:val="none" w:sz="0" w:space="0" w:color="auto"/>
      </w:divBdr>
    </w:div>
    <w:div w:id="1522932855">
      <w:bodyDiv w:val="1"/>
      <w:marLeft w:val="0"/>
      <w:marRight w:val="0"/>
      <w:marTop w:val="0"/>
      <w:marBottom w:val="0"/>
      <w:divBdr>
        <w:top w:val="none" w:sz="0" w:space="0" w:color="auto"/>
        <w:left w:val="none" w:sz="0" w:space="0" w:color="auto"/>
        <w:bottom w:val="none" w:sz="0" w:space="0" w:color="auto"/>
        <w:right w:val="none" w:sz="0" w:space="0" w:color="auto"/>
      </w:divBdr>
    </w:div>
    <w:div w:id="1523013697">
      <w:bodyDiv w:val="1"/>
      <w:marLeft w:val="0"/>
      <w:marRight w:val="0"/>
      <w:marTop w:val="0"/>
      <w:marBottom w:val="0"/>
      <w:divBdr>
        <w:top w:val="none" w:sz="0" w:space="0" w:color="auto"/>
        <w:left w:val="none" w:sz="0" w:space="0" w:color="auto"/>
        <w:bottom w:val="none" w:sz="0" w:space="0" w:color="auto"/>
        <w:right w:val="none" w:sz="0" w:space="0" w:color="auto"/>
      </w:divBdr>
    </w:div>
    <w:div w:id="1523057265">
      <w:bodyDiv w:val="1"/>
      <w:marLeft w:val="0"/>
      <w:marRight w:val="0"/>
      <w:marTop w:val="0"/>
      <w:marBottom w:val="0"/>
      <w:divBdr>
        <w:top w:val="none" w:sz="0" w:space="0" w:color="auto"/>
        <w:left w:val="none" w:sz="0" w:space="0" w:color="auto"/>
        <w:bottom w:val="none" w:sz="0" w:space="0" w:color="auto"/>
        <w:right w:val="none" w:sz="0" w:space="0" w:color="auto"/>
      </w:divBdr>
    </w:div>
    <w:div w:id="1523206897">
      <w:bodyDiv w:val="1"/>
      <w:marLeft w:val="0"/>
      <w:marRight w:val="0"/>
      <w:marTop w:val="0"/>
      <w:marBottom w:val="0"/>
      <w:divBdr>
        <w:top w:val="none" w:sz="0" w:space="0" w:color="auto"/>
        <w:left w:val="none" w:sz="0" w:space="0" w:color="auto"/>
        <w:bottom w:val="none" w:sz="0" w:space="0" w:color="auto"/>
        <w:right w:val="none" w:sz="0" w:space="0" w:color="auto"/>
      </w:divBdr>
    </w:div>
    <w:div w:id="1523589693">
      <w:bodyDiv w:val="1"/>
      <w:marLeft w:val="0"/>
      <w:marRight w:val="0"/>
      <w:marTop w:val="0"/>
      <w:marBottom w:val="0"/>
      <w:divBdr>
        <w:top w:val="none" w:sz="0" w:space="0" w:color="auto"/>
        <w:left w:val="none" w:sz="0" w:space="0" w:color="auto"/>
        <w:bottom w:val="none" w:sz="0" w:space="0" w:color="auto"/>
        <w:right w:val="none" w:sz="0" w:space="0" w:color="auto"/>
      </w:divBdr>
    </w:div>
    <w:div w:id="1523975142">
      <w:bodyDiv w:val="1"/>
      <w:marLeft w:val="0"/>
      <w:marRight w:val="0"/>
      <w:marTop w:val="0"/>
      <w:marBottom w:val="0"/>
      <w:divBdr>
        <w:top w:val="none" w:sz="0" w:space="0" w:color="auto"/>
        <w:left w:val="none" w:sz="0" w:space="0" w:color="auto"/>
        <w:bottom w:val="none" w:sz="0" w:space="0" w:color="auto"/>
        <w:right w:val="none" w:sz="0" w:space="0" w:color="auto"/>
      </w:divBdr>
    </w:div>
    <w:div w:id="1524130772">
      <w:bodyDiv w:val="1"/>
      <w:marLeft w:val="0"/>
      <w:marRight w:val="0"/>
      <w:marTop w:val="0"/>
      <w:marBottom w:val="0"/>
      <w:divBdr>
        <w:top w:val="none" w:sz="0" w:space="0" w:color="auto"/>
        <w:left w:val="none" w:sz="0" w:space="0" w:color="auto"/>
        <w:bottom w:val="none" w:sz="0" w:space="0" w:color="auto"/>
        <w:right w:val="none" w:sz="0" w:space="0" w:color="auto"/>
      </w:divBdr>
    </w:div>
    <w:div w:id="1524200870">
      <w:bodyDiv w:val="1"/>
      <w:marLeft w:val="0"/>
      <w:marRight w:val="0"/>
      <w:marTop w:val="0"/>
      <w:marBottom w:val="0"/>
      <w:divBdr>
        <w:top w:val="none" w:sz="0" w:space="0" w:color="auto"/>
        <w:left w:val="none" w:sz="0" w:space="0" w:color="auto"/>
        <w:bottom w:val="none" w:sz="0" w:space="0" w:color="auto"/>
        <w:right w:val="none" w:sz="0" w:space="0" w:color="auto"/>
      </w:divBdr>
    </w:div>
    <w:div w:id="1524317861">
      <w:bodyDiv w:val="1"/>
      <w:marLeft w:val="0"/>
      <w:marRight w:val="0"/>
      <w:marTop w:val="0"/>
      <w:marBottom w:val="0"/>
      <w:divBdr>
        <w:top w:val="none" w:sz="0" w:space="0" w:color="auto"/>
        <w:left w:val="none" w:sz="0" w:space="0" w:color="auto"/>
        <w:bottom w:val="none" w:sz="0" w:space="0" w:color="auto"/>
        <w:right w:val="none" w:sz="0" w:space="0" w:color="auto"/>
      </w:divBdr>
      <w:divsChild>
        <w:div w:id="1179659142">
          <w:marLeft w:val="0"/>
          <w:marRight w:val="0"/>
          <w:marTop w:val="0"/>
          <w:marBottom w:val="0"/>
          <w:divBdr>
            <w:top w:val="none" w:sz="0" w:space="0" w:color="auto"/>
            <w:left w:val="none" w:sz="0" w:space="0" w:color="auto"/>
            <w:bottom w:val="none" w:sz="0" w:space="0" w:color="auto"/>
            <w:right w:val="none" w:sz="0" w:space="0" w:color="auto"/>
          </w:divBdr>
        </w:div>
      </w:divsChild>
    </w:div>
    <w:div w:id="1524396649">
      <w:bodyDiv w:val="1"/>
      <w:marLeft w:val="0"/>
      <w:marRight w:val="0"/>
      <w:marTop w:val="0"/>
      <w:marBottom w:val="0"/>
      <w:divBdr>
        <w:top w:val="none" w:sz="0" w:space="0" w:color="auto"/>
        <w:left w:val="none" w:sz="0" w:space="0" w:color="auto"/>
        <w:bottom w:val="none" w:sz="0" w:space="0" w:color="auto"/>
        <w:right w:val="none" w:sz="0" w:space="0" w:color="auto"/>
      </w:divBdr>
    </w:div>
    <w:div w:id="1524398069">
      <w:bodyDiv w:val="1"/>
      <w:marLeft w:val="0"/>
      <w:marRight w:val="0"/>
      <w:marTop w:val="0"/>
      <w:marBottom w:val="0"/>
      <w:divBdr>
        <w:top w:val="none" w:sz="0" w:space="0" w:color="auto"/>
        <w:left w:val="none" w:sz="0" w:space="0" w:color="auto"/>
        <w:bottom w:val="none" w:sz="0" w:space="0" w:color="auto"/>
        <w:right w:val="none" w:sz="0" w:space="0" w:color="auto"/>
      </w:divBdr>
      <w:divsChild>
        <w:div w:id="1144590276">
          <w:marLeft w:val="0"/>
          <w:marRight w:val="0"/>
          <w:marTop w:val="0"/>
          <w:marBottom w:val="0"/>
          <w:divBdr>
            <w:top w:val="none" w:sz="0" w:space="0" w:color="auto"/>
            <w:left w:val="none" w:sz="0" w:space="0" w:color="auto"/>
            <w:bottom w:val="none" w:sz="0" w:space="0" w:color="auto"/>
            <w:right w:val="none" w:sz="0" w:space="0" w:color="auto"/>
          </w:divBdr>
        </w:div>
      </w:divsChild>
    </w:div>
    <w:div w:id="1525165332">
      <w:bodyDiv w:val="1"/>
      <w:marLeft w:val="0"/>
      <w:marRight w:val="0"/>
      <w:marTop w:val="0"/>
      <w:marBottom w:val="0"/>
      <w:divBdr>
        <w:top w:val="none" w:sz="0" w:space="0" w:color="auto"/>
        <w:left w:val="none" w:sz="0" w:space="0" w:color="auto"/>
        <w:bottom w:val="none" w:sz="0" w:space="0" w:color="auto"/>
        <w:right w:val="none" w:sz="0" w:space="0" w:color="auto"/>
      </w:divBdr>
    </w:div>
    <w:div w:id="1525244726">
      <w:bodyDiv w:val="1"/>
      <w:marLeft w:val="0"/>
      <w:marRight w:val="0"/>
      <w:marTop w:val="0"/>
      <w:marBottom w:val="0"/>
      <w:divBdr>
        <w:top w:val="none" w:sz="0" w:space="0" w:color="auto"/>
        <w:left w:val="none" w:sz="0" w:space="0" w:color="auto"/>
        <w:bottom w:val="none" w:sz="0" w:space="0" w:color="auto"/>
        <w:right w:val="none" w:sz="0" w:space="0" w:color="auto"/>
      </w:divBdr>
    </w:div>
    <w:div w:id="1525365898">
      <w:bodyDiv w:val="1"/>
      <w:marLeft w:val="0"/>
      <w:marRight w:val="0"/>
      <w:marTop w:val="0"/>
      <w:marBottom w:val="0"/>
      <w:divBdr>
        <w:top w:val="none" w:sz="0" w:space="0" w:color="auto"/>
        <w:left w:val="none" w:sz="0" w:space="0" w:color="auto"/>
        <w:bottom w:val="none" w:sz="0" w:space="0" w:color="auto"/>
        <w:right w:val="none" w:sz="0" w:space="0" w:color="auto"/>
      </w:divBdr>
    </w:div>
    <w:div w:id="1525434949">
      <w:bodyDiv w:val="1"/>
      <w:marLeft w:val="0"/>
      <w:marRight w:val="0"/>
      <w:marTop w:val="0"/>
      <w:marBottom w:val="0"/>
      <w:divBdr>
        <w:top w:val="none" w:sz="0" w:space="0" w:color="auto"/>
        <w:left w:val="none" w:sz="0" w:space="0" w:color="auto"/>
        <w:bottom w:val="none" w:sz="0" w:space="0" w:color="auto"/>
        <w:right w:val="none" w:sz="0" w:space="0" w:color="auto"/>
      </w:divBdr>
      <w:divsChild>
        <w:div w:id="213741094">
          <w:marLeft w:val="0"/>
          <w:marRight w:val="0"/>
          <w:marTop w:val="0"/>
          <w:marBottom w:val="0"/>
          <w:divBdr>
            <w:top w:val="none" w:sz="0" w:space="0" w:color="auto"/>
            <w:left w:val="none" w:sz="0" w:space="0" w:color="auto"/>
            <w:bottom w:val="none" w:sz="0" w:space="0" w:color="auto"/>
            <w:right w:val="none" w:sz="0" w:space="0" w:color="auto"/>
          </w:divBdr>
        </w:div>
      </w:divsChild>
    </w:div>
    <w:div w:id="1525828015">
      <w:bodyDiv w:val="1"/>
      <w:marLeft w:val="0"/>
      <w:marRight w:val="0"/>
      <w:marTop w:val="0"/>
      <w:marBottom w:val="0"/>
      <w:divBdr>
        <w:top w:val="none" w:sz="0" w:space="0" w:color="auto"/>
        <w:left w:val="none" w:sz="0" w:space="0" w:color="auto"/>
        <w:bottom w:val="none" w:sz="0" w:space="0" w:color="auto"/>
        <w:right w:val="none" w:sz="0" w:space="0" w:color="auto"/>
      </w:divBdr>
    </w:div>
    <w:div w:id="1525900527">
      <w:bodyDiv w:val="1"/>
      <w:marLeft w:val="0"/>
      <w:marRight w:val="0"/>
      <w:marTop w:val="0"/>
      <w:marBottom w:val="0"/>
      <w:divBdr>
        <w:top w:val="none" w:sz="0" w:space="0" w:color="auto"/>
        <w:left w:val="none" w:sz="0" w:space="0" w:color="auto"/>
        <w:bottom w:val="none" w:sz="0" w:space="0" w:color="auto"/>
        <w:right w:val="none" w:sz="0" w:space="0" w:color="auto"/>
      </w:divBdr>
    </w:div>
    <w:div w:id="1525905130">
      <w:bodyDiv w:val="1"/>
      <w:marLeft w:val="0"/>
      <w:marRight w:val="0"/>
      <w:marTop w:val="0"/>
      <w:marBottom w:val="0"/>
      <w:divBdr>
        <w:top w:val="none" w:sz="0" w:space="0" w:color="auto"/>
        <w:left w:val="none" w:sz="0" w:space="0" w:color="auto"/>
        <w:bottom w:val="none" w:sz="0" w:space="0" w:color="auto"/>
        <w:right w:val="none" w:sz="0" w:space="0" w:color="auto"/>
      </w:divBdr>
    </w:div>
    <w:div w:id="1526753282">
      <w:bodyDiv w:val="1"/>
      <w:marLeft w:val="0"/>
      <w:marRight w:val="0"/>
      <w:marTop w:val="0"/>
      <w:marBottom w:val="0"/>
      <w:divBdr>
        <w:top w:val="none" w:sz="0" w:space="0" w:color="auto"/>
        <w:left w:val="none" w:sz="0" w:space="0" w:color="auto"/>
        <w:bottom w:val="none" w:sz="0" w:space="0" w:color="auto"/>
        <w:right w:val="none" w:sz="0" w:space="0" w:color="auto"/>
      </w:divBdr>
    </w:div>
    <w:div w:id="1527064086">
      <w:bodyDiv w:val="1"/>
      <w:marLeft w:val="0"/>
      <w:marRight w:val="0"/>
      <w:marTop w:val="0"/>
      <w:marBottom w:val="0"/>
      <w:divBdr>
        <w:top w:val="none" w:sz="0" w:space="0" w:color="auto"/>
        <w:left w:val="none" w:sz="0" w:space="0" w:color="auto"/>
        <w:bottom w:val="none" w:sz="0" w:space="0" w:color="auto"/>
        <w:right w:val="none" w:sz="0" w:space="0" w:color="auto"/>
      </w:divBdr>
    </w:div>
    <w:div w:id="1527136059">
      <w:bodyDiv w:val="1"/>
      <w:marLeft w:val="0"/>
      <w:marRight w:val="0"/>
      <w:marTop w:val="0"/>
      <w:marBottom w:val="0"/>
      <w:divBdr>
        <w:top w:val="none" w:sz="0" w:space="0" w:color="auto"/>
        <w:left w:val="none" w:sz="0" w:space="0" w:color="auto"/>
        <w:bottom w:val="none" w:sz="0" w:space="0" w:color="auto"/>
        <w:right w:val="none" w:sz="0" w:space="0" w:color="auto"/>
      </w:divBdr>
      <w:divsChild>
        <w:div w:id="484324792">
          <w:marLeft w:val="0"/>
          <w:marRight w:val="0"/>
          <w:marTop w:val="0"/>
          <w:marBottom w:val="0"/>
          <w:divBdr>
            <w:top w:val="none" w:sz="0" w:space="0" w:color="auto"/>
            <w:left w:val="none" w:sz="0" w:space="0" w:color="auto"/>
            <w:bottom w:val="none" w:sz="0" w:space="0" w:color="auto"/>
            <w:right w:val="none" w:sz="0" w:space="0" w:color="auto"/>
          </w:divBdr>
        </w:div>
      </w:divsChild>
    </w:div>
    <w:div w:id="1527210381">
      <w:bodyDiv w:val="1"/>
      <w:marLeft w:val="0"/>
      <w:marRight w:val="0"/>
      <w:marTop w:val="0"/>
      <w:marBottom w:val="0"/>
      <w:divBdr>
        <w:top w:val="none" w:sz="0" w:space="0" w:color="auto"/>
        <w:left w:val="none" w:sz="0" w:space="0" w:color="auto"/>
        <w:bottom w:val="none" w:sz="0" w:space="0" w:color="auto"/>
        <w:right w:val="none" w:sz="0" w:space="0" w:color="auto"/>
      </w:divBdr>
    </w:div>
    <w:div w:id="1527601199">
      <w:bodyDiv w:val="1"/>
      <w:marLeft w:val="0"/>
      <w:marRight w:val="0"/>
      <w:marTop w:val="0"/>
      <w:marBottom w:val="0"/>
      <w:divBdr>
        <w:top w:val="none" w:sz="0" w:space="0" w:color="auto"/>
        <w:left w:val="none" w:sz="0" w:space="0" w:color="auto"/>
        <w:bottom w:val="none" w:sz="0" w:space="0" w:color="auto"/>
        <w:right w:val="none" w:sz="0" w:space="0" w:color="auto"/>
      </w:divBdr>
    </w:div>
    <w:div w:id="1527668378">
      <w:bodyDiv w:val="1"/>
      <w:marLeft w:val="0"/>
      <w:marRight w:val="0"/>
      <w:marTop w:val="0"/>
      <w:marBottom w:val="0"/>
      <w:divBdr>
        <w:top w:val="none" w:sz="0" w:space="0" w:color="auto"/>
        <w:left w:val="none" w:sz="0" w:space="0" w:color="auto"/>
        <w:bottom w:val="none" w:sz="0" w:space="0" w:color="auto"/>
        <w:right w:val="none" w:sz="0" w:space="0" w:color="auto"/>
      </w:divBdr>
    </w:div>
    <w:div w:id="1527861855">
      <w:bodyDiv w:val="1"/>
      <w:marLeft w:val="0"/>
      <w:marRight w:val="0"/>
      <w:marTop w:val="0"/>
      <w:marBottom w:val="0"/>
      <w:divBdr>
        <w:top w:val="none" w:sz="0" w:space="0" w:color="auto"/>
        <w:left w:val="none" w:sz="0" w:space="0" w:color="auto"/>
        <w:bottom w:val="none" w:sz="0" w:space="0" w:color="auto"/>
        <w:right w:val="none" w:sz="0" w:space="0" w:color="auto"/>
      </w:divBdr>
    </w:div>
    <w:div w:id="1528180306">
      <w:bodyDiv w:val="1"/>
      <w:marLeft w:val="0"/>
      <w:marRight w:val="0"/>
      <w:marTop w:val="0"/>
      <w:marBottom w:val="0"/>
      <w:divBdr>
        <w:top w:val="none" w:sz="0" w:space="0" w:color="auto"/>
        <w:left w:val="none" w:sz="0" w:space="0" w:color="auto"/>
        <w:bottom w:val="none" w:sz="0" w:space="0" w:color="auto"/>
        <w:right w:val="none" w:sz="0" w:space="0" w:color="auto"/>
      </w:divBdr>
    </w:div>
    <w:div w:id="1528562218">
      <w:bodyDiv w:val="1"/>
      <w:marLeft w:val="0"/>
      <w:marRight w:val="0"/>
      <w:marTop w:val="0"/>
      <w:marBottom w:val="0"/>
      <w:divBdr>
        <w:top w:val="none" w:sz="0" w:space="0" w:color="auto"/>
        <w:left w:val="none" w:sz="0" w:space="0" w:color="auto"/>
        <w:bottom w:val="none" w:sz="0" w:space="0" w:color="auto"/>
        <w:right w:val="none" w:sz="0" w:space="0" w:color="auto"/>
      </w:divBdr>
    </w:div>
    <w:div w:id="1528640716">
      <w:bodyDiv w:val="1"/>
      <w:marLeft w:val="0"/>
      <w:marRight w:val="0"/>
      <w:marTop w:val="0"/>
      <w:marBottom w:val="0"/>
      <w:divBdr>
        <w:top w:val="none" w:sz="0" w:space="0" w:color="auto"/>
        <w:left w:val="none" w:sz="0" w:space="0" w:color="auto"/>
        <w:bottom w:val="none" w:sz="0" w:space="0" w:color="auto"/>
        <w:right w:val="none" w:sz="0" w:space="0" w:color="auto"/>
      </w:divBdr>
    </w:div>
    <w:div w:id="1528913124">
      <w:bodyDiv w:val="1"/>
      <w:marLeft w:val="0"/>
      <w:marRight w:val="0"/>
      <w:marTop w:val="0"/>
      <w:marBottom w:val="0"/>
      <w:divBdr>
        <w:top w:val="none" w:sz="0" w:space="0" w:color="auto"/>
        <w:left w:val="none" w:sz="0" w:space="0" w:color="auto"/>
        <w:bottom w:val="none" w:sz="0" w:space="0" w:color="auto"/>
        <w:right w:val="none" w:sz="0" w:space="0" w:color="auto"/>
      </w:divBdr>
    </w:div>
    <w:div w:id="1529369315">
      <w:bodyDiv w:val="1"/>
      <w:marLeft w:val="0"/>
      <w:marRight w:val="0"/>
      <w:marTop w:val="0"/>
      <w:marBottom w:val="0"/>
      <w:divBdr>
        <w:top w:val="none" w:sz="0" w:space="0" w:color="auto"/>
        <w:left w:val="none" w:sz="0" w:space="0" w:color="auto"/>
        <w:bottom w:val="none" w:sz="0" w:space="0" w:color="auto"/>
        <w:right w:val="none" w:sz="0" w:space="0" w:color="auto"/>
      </w:divBdr>
    </w:div>
    <w:div w:id="1529681093">
      <w:bodyDiv w:val="1"/>
      <w:marLeft w:val="0"/>
      <w:marRight w:val="0"/>
      <w:marTop w:val="0"/>
      <w:marBottom w:val="0"/>
      <w:divBdr>
        <w:top w:val="none" w:sz="0" w:space="0" w:color="auto"/>
        <w:left w:val="none" w:sz="0" w:space="0" w:color="auto"/>
        <w:bottom w:val="none" w:sz="0" w:space="0" w:color="auto"/>
        <w:right w:val="none" w:sz="0" w:space="0" w:color="auto"/>
      </w:divBdr>
    </w:div>
    <w:div w:id="1529834125">
      <w:bodyDiv w:val="1"/>
      <w:marLeft w:val="0"/>
      <w:marRight w:val="0"/>
      <w:marTop w:val="0"/>
      <w:marBottom w:val="0"/>
      <w:divBdr>
        <w:top w:val="none" w:sz="0" w:space="0" w:color="auto"/>
        <w:left w:val="none" w:sz="0" w:space="0" w:color="auto"/>
        <w:bottom w:val="none" w:sz="0" w:space="0" w:color="auto"/>
        <w:right w:val="none" w:sz="0" w:space="0" w:color="auto"/>
      </w:divBdr>
    </w:div>
    <w:div w:id="1530292168">
      <w:bodyDiv w:val="1"/>
      <w:marLeft w:val="0"/>
      <w:marRight w:val="0"/>
      <w:marTop w:val="0"/>
      <w:marBottom w:val="0"/>
      <w:divBdr>
        <w:top w:val="none" w:sz="0" w:space="0" w:color="auto"/>
        <w:left w:val="none" w:sz="0" w:space="0" w:color="auto"/>
        <w:bottom w:val="none" w:sz="0" w:space="0" w:color="auto"/>
        <w:right w:val="none" w:sz="0" w:space="0" w:color="auto"/>
      </w:divBdr>
      <w:divsChild>
        <w:div w:id="1607619709">
          <w:marLeft w:val="0"/>
          <w:marRight w:val="0"/>
          <w:marTop w:val="0"/>
          <w:marBottom w:val="0"/>
          <w:divBdr>
            <w:top w:val="none" w:sz="0" w:space="0" w:color="auto"/>
            <w:left w:val="none" w:sz="0" w:space="0" w:color="auto"/>
            <w:bottom w:val="none" w:sz="0" w:space="0" w:color="auto"/>
            <w:right w:val="none" w:sz="0" w:space="0" w:color="auto"/>
          </w:divBdr>
        </w:div>
      </w:divsChild>
    </w:div>
    <w:div w:id="1530336388">
      <w:bodyDiv w:val="1"/>
      <w:marLeft w:val="0"/>
      <w:marRight w:val="0"/>
      <w:marTop w:val="0"/>
      <w:marBottom w:val="0"/>
      <w:divBdr>
        <w:top w:val="none" w:sz="0" w:space="0" w:color="auto"/>
        <w:left w:val="none" w:sz="0" w:space="0" w:color="auto"/>
        <w:bottom w:val="none" w:sz="0" w:space="0" w:color="auto"/>
        <w:right w:val="none" w:sz="0" w:space="0" w:color="auto"/>
      </w:divBdr>
    </w:div>
    <w:div w:id="1530752102">
      <w:bodyDiv w:val="1"/>
      <w:marLeft w:val="0"/>
      <w:marRight w:val="0"/>
      <w:marTop w:val="0"/>
      <w:marBottom w:val="0"/>
      <w:divBdr>
        <w:top w:val="none" w:sz="0" w:space="0" w:color="auto"/>
        <w:left w:val="none" w:sz="0" w:space="0" w:color="auto"/>
        <w:bottom w:val="none" w:sz="0" w:space="0" w:color="auto"/>
        <w:right w:val="none" w:sz="0" w:space="0" w:color="auto"/>
      </w:divBdr>
    </w:div>
    <w:div w:id="1530794221">
      <w:bodyDiv w:val="1"/>
      <w:marLeft w:val="0"/>
      <w:marRight w:val="0"/>
      <w:marTop w:val="0"/>
      <w:marBottom w:val="0"/>
      <w:divBdr>
        <w:top w:val="none" w:sz="0" w:space="0" w:color="auto"/>
        <w:left w:val="none" w:sz="0" w:space="0" w:color="auto"/>
        <w:bottom w:val="none" w:sz="0" w:space="0" w:color="auto"/>
        <w:right w:val="none" w:sz="0" w:space="0" w:color="auto"/>
      </w:divBdr>
    </w:div>
    <w:div w:id="1530798991">
      <w:bodyDiv w:val="1"/>
      <w:marLeft w:val="0"/>
      <w:marRight w:val="0"/>
      <w:marTop w:val="0"/>
      <w:marBottom w:val="0"/>
      <w:divBdr>
        <w:top w:val="none" w:sz="0" w:space="0" w:color="auto"/>
        <w:left w:val="none" w:sz="0" w:space="0" w:color="auto"/>
        <w:bottom w:val="none" w:sz="0" w:space="0" w:color="auto"/>
        <w:right w:val="none" w:sz="0" w:space="0" w:color="auto"/>
      </w:divBdr>
    </w:div>
    <w:div w:id="1531064607">
      <w:bodyDiv w:val="1"/>
      <w:marLeft w:val="0"/>
      <w:marRight w:val="0"/>
      <w:marTop w:val="0"/>
      <w:marBottom w:val="0"/>
      <w:divBdr>
        <w:top w:val="none" w:sz="0" w:space="0" w:color="auto"/>
        <w:left w:val="none" w:sz="0" w:space="0" w:color="auto"/>
        <w:bottom w:val="none" w:sz="0" w:space="0" w:color="auto"/>
        <w:right w:val="none" w:sz="0" w:space="0" w:color="auto"/>
      </w:divBdr>
    </w:div>
    <w:div w:id="1531531515">
      <w:bodyDiv w:val="1"/>
      <w:marLeft w:val="0"/>
      <w:marRight w:val="0"/>
      <w:marTop w:val="0"/>
      <w:marBottom w:val="0"/>
      <w:divBdr>
        <w:top w:val="none" w:sz="0" w:space="0" w:color="auto"/>
        <w:left w:val="none" w:sz="0" w:space="0" w:color="auto"/>
        <w:bottom w:val="none" w:sz="0" w:space="0" w:color="auto"/>
        <w:right w:val="none" w:sz="0" w:space="0" w:color="auto"/>
      </w:divBdr>
    </w:div>
    <w:div w:id="1531795541">
      <w:bodyDiv w:val="1"/>
      <w:marLeft w:val="0"/>
      <w:marRight w:val="0"/>
      <w:marTop w:val="0"/>
      <w:marBottom w:val="0"/>
      <w:divBdr>
        <w:top w:val="none" w:sz="0" w:space="0" w:color="auto"/>
        <w:left w:val="none" w:sz="0" w:space="0" w:color="auto"/>
        <w:bottom w:val="none" w:sz="0" w:space="0" w:color="auto"/>
        <w:right w:val="none" w:sz="0" w:space="0" w:color="auto"/>
      </w:divBdr>
    </w:div>
    <w:div w:id="1531800314">
      <w:bodyDiv w:val="1"/>
      <w:marLeft w:val="0"/>
      <w:marRight w:val="0"/>
      <w:marTop w:val="0"/>
      <w:marBottom w:val="0"/>
      <w:divBdr>
        <w:top w:val="none" w:sz="0" w:space="0" w:color="auto"/>
        <w:left w:val="none" w:sz="0" w:space="0" w:color="auto"/>
        <w:bottom w:val="none" w:sz="0" w:space="0" w:color="auto"/>
        <w:right w:val="none" w:sz="0" w:space="0" w:color="auto"/>
      </w:divBdr>
    </w:div>
    <w:div w:id="1531988128">
      <w:bodyDiv w:val="1"/>
      <w:marLeft w:val="0"/>
      <w:marRight w:val="0"/>
      <w:marTop w:val="0"/>
      <w:marBottom w:val="0"/>
      <w:divBdr>
        <w:top w:val="none" w:sz="0" w:space="0" w:color="auto"/>
        <w:left w:val="none" w:sz="0" w:space="0" w:color="auto"/>
        <w:bottom w:val="none" w:sz="0" w:space="0" w:color="auto"/>
        <w:right w:val="none" w:sz="0" w:space="0" w:color="auto"/>
      </w:divBdr>
    </w:div>
    <w:div w:id="1532691640">
      <w:bodyDiv w:val="1"/>
      <w:marLeft w:val="0"/>
      <w:marRight w:val="0"/>
      <w:marTop w:val="0"/>
      <w:marBottom w:val="0"/>
      <w:divBdr>
        <w:top w:val="none" w:sz="0" w:space="0" w:color="auto"/>
        <w:left w:val="none" w:sz="0" w:space="0" w:color="auto"/>
        <w:bottom w:val="none" w:sz="0" w:space="0" w:color="auto"/>
        <w:right w:val="none" w:sz="0" w:space="0" w:color="auto"/>
      </w:divBdr>
    </w:div>
    <w:div w:id="1533299574">
      <w:bodyDiv w:val="1"/>
      <w:marLeft w:val="0"/>
      <w:marRight w:val="0"/>
      <w:marTop w:val="0"/>
      <w:marBottom w:val="0"/>
      <w:divBdr>
        <w:top w:val="none" w:sz="0" w:space="0" w:color="auto"/>
        <w:left w:val="none" w:sz="0" w:space="0" w:color="auto"/>
        <w:bottom w:val="none" w:sz="0" w:space="0" w:color="auto"/>
        <w:right w:val="none" w:sz="0" w:space="0" w:color="auto"/>
      </w:divBdr>
    </w:div>
    <w:div w:id="1533306487">
      <w:bodyDiv w:val="1"/>
      <w:marLeft w:val="0"/>
      <w:marRight w:val="0"/>
      <w:marTop w:val="0"/>
      <w:marBottom w:val="0"/>
      <w:divBdr>
        <w:top w:val="none" w:sz="0" w:space="0" w:color="auto"/>
        <w:left w:val="none" w:sz="0" w:space="0" w:color="auto"/>
        <w:bottom w:val="none" w:sz="0" w:space="0" w:color="auto"/>
        <w:right w:val="none" w:sz="0" w:space="0" w:color="auto"/>
      </w:divBdr>
    </w:div>
    <w:div w:id="1533881525">
      <w:bodyDiv w:val="1"/>
      <w:marLeft w:val="0"/>
      <w:marRight w:val="0"/>
      <w:marTop w:val="0"/>
      <w:marBottom w:val="0"/>
      <w:divBdr>
        <w:top w:val="none" w:sz="0" w:space="0" w:color="auto"/>
        <w:left w:val="none" w:sz="0" w:space="0" w:color="auto"/>
        <w:bottom w:val="none" w:sz="0" w:space="0" w:color="auto"/>
        <w:right w:val="none" w:sz="0" w:space="0" w:color="auto"/>
      </w:divBdr>
      <w:divsChild>
        <w:div w:id="1528055061">
          <w:marLeft w:val="0"/>
          <w:marRight w:val="0"/>
          <w:marTop w:val="0"/>
          <w:marBottom w:val="0"/>
          <w:divBdr>
            <w:top w:val="none" w:sz="0" w:space="0" w:color="auto"/>
            <w:left w:val="none" w:sz="0" w:space="0" w:color="auto"/>
            <w:bottom w:val="none" w:sz="0" w:space="0" w:color="auto"/>
            <w:right w:val="none" w:sz="0" w:space="0" w:color="auto"/>
          </w:divBdr>
        </w:div>
      </w:divsChild>
    </w:div>
    <w:div w:id="1534224260">
      <w:bodyDiv w:val="1"/>
      <w:marLeft w:val="0"/>
      <w:marRight w:val="0"/>
      <w:marTop w:val="0"/>
      <w:marBottom w:val="0"/>
      <w:divBdr>
        <w:top w:val="none" w:sz="0" w:space="0" w:color="auto"/>
        <w:left w:val="none" w:sz="0" w:space="0" w:color="auto"/>
        <w:bottom w:val="none" w:sz="0" w:space="0" w:color="auto"/>
        <w:right w:val="none" w:sz="0" w:space="0" w:color="auto"/>
      </w:divBdr>
    </w:div>
    <w:div w:id="1534265704">
      <w:bodyDiv w:val="1"/>
      <w:marLeft w:val="0"/>
      <w:marRight w:val="0"/>
      <w:marTop w:val="0"/>
      <w:marBottom w:val="0"/>
      <w:divBdr>
        <w:top w:val="none" w:sz="0" w:space="0" w:color="auto"/>
        <w:left w:val="none" w:sz="0" w:space="0" w:color="auto"/>
        <w:bottom w:val="none" w:sz="0" w:space="0" w:color="auto"/>
        <w:right w:val="none" w:sz="0" w:space="0" w:color="auto"/>
      </w:divBdr>
      <w:divsChild>
        <w:div w:id="720834770">
          <w:marLeft w:val="0"/>
          <w:marRight w:val="0"/>
          <w:marTop w:val="0"/>
          <w:marBottom w:val="0"/>
          <w:divBdr>
            <w:top w:val="none" w:sz="0" w:space="0" w:color="auto"/>
            <w:left w:val="none" w:sz="0" w:space="0" w:color="auto"/>
            <w:bottom w:val="none" w:sz="0" w:space="0" w:color="auto"/>
            <w:right w:val="none" w:sz="0" w:space="0" w:color="auto"/>
          </w:divBdr>
        </w:div>
      </w:divsChild>
    </w:div>
    <w:div w:id="1534540722">
      <w:bodyDiv w:val="1"/>
      <w:marLeft w:val="0"/>
      <w:marRight w:val="0"/>
      <w:marTop w:val="0"/>
      <w:marBottom w:val="0"/>
      <w:divBdr>
        <w:top w:val="none" w:sz="0" w:space="0" w:color="auto"/>
        <w:left w:val="none" w:sz="0" w:space="0" w:color="auto"/>
        <w:bottom w:val="none" w:sz="0" w:space="0" w:color="auto"/>
        <w:right w:val="none" w:sz="0" w:space="0" w:color="auto"/>
      </w:divBdr>
    </w:div>
    <w:div w:id="1534924442">
      <w:bodyDiv w:val="1"/>
      <w:marLeft w:val="0"/>
      <w:marRight w:val="0"/>
      <w:marTop w:val="0"/>
      <w:marBottom w:val="0"/>
      <w:divBdr>
        <w:top w:val="none" w:sz="0" w:space="0" w:color="auto"/>
        <w:left w:val="none" w:sz="0" w:space="0" w:color="auto"/>
        <w:bottom w:val="none" w:sz="0" w:space="0" w:color="auto"/>
        <w:right w:val="none" w:sz="0" w:space="0" w:color="auto"/>
      </w:divBdr>
    </w:div>
    <w:div w:id="1535118458">
      <w:bodyDiv w:val="1"/>
      <w:marLeft w:val="0"/>
      <w:marRight w:val="0"/>
      <w:marTop w:val="0"/>
      <w:marBottom w:val="0"/>
      <w:divBdr>
        <w:top w:val="none" w:sz="0" w:space="0" w:color="auto"/>
        <w:left w:val="none" w:sz="0" w:space="0" w:color="auto"/>
        <w:bottom w:val="none" w:sz="0" w:space="0" w:color="auto"/>
        <w:right w:val="none" w:sz="0" w:space="0" w:color="auto"/>
      </w:divBdr>
    </w:div>
    <w:div w:id="1535147784">
      <w:bodyDiv w:val="1"/>
      <w:marLeft w:val="0"/>
      <w:marRight w:val="0"/>
      <w:marTop w:val="0"/>
      <w:marBottom w:val="0"/>
      <w:divBdr>
        <w:top w:val="none" w:sz="0" w:space="0" w:color="auto"/>
        <w:left w:val="none" w:sz="0" w:space="0" w:color="auto"/>
        <w:bottom w:val="none" w:sz="0" w:space="0" w:color="auto"/>
        <w:right w:val="none" w:sz="0" w:space="0" w:color="auto"/>
      </w:divBdr>
    </w:div>
    <w:div w:id="1535386599">
      <w:bodyDiv w:val="1"/>
      <w:marLeft w:val="0"/>
      <w:marRight w:val="0"/>
      <w:marTop w:val="0"/>
      <w:marBottom w:val="0"/>
      <w:divBdr>
        <w:top w:val="none" w:sz="0" w:space="0" w:color="auto"/>
        <w:left w:val="none" w:sz="0" w:space="0" w:color="auto"/>
        <w:bottom w:val="none" w:sz="0" w:space="0" w:color="auto"/>
        <w:right w:val="none" w:sz="0" w:space="0" w:color="auto"/>
      </w:divBdr>
    </w:div>
    <w:div w:id="1535918298">
      <w:bodyDiv w:val="1"/>
      <w:marLeft w:val="0"/>
      <w:marRight w:val="0"/>
      <w:marTop w:val="0"/>
      <w:marBottom w:val="0"/>
      <w:divBdr>
        <w:top w:val="none" w:sz="0" w:space="0" w:color="auto"/>
        <w:left w:val="none" w:sz="0" w:space="0" w:color="auto"/>
        <w:bottom w:val="none" w:sz="0" w:space="0" w:color="auto"/>
        <w:right w:val="none" w:sz="0" w:space="0" w:color="auto"/>
      </w:divBdr>
    </w:div>
    <w:div w:id="1536191086">
      <w:bodyDiv w:val="1"/>
      <w:marLeft w:val="0"/>
      <w:marRight w:val="0"/>
      <w:marTop w:val="0"/>
      <w:marBottom w:val="0"/>
      <w:divBdr>
        <w:top w:val="none" w:sz="0" w:space="0" w:color="auto"/>
        <w:left w:val="none" w:sz="0" w:space="0" w:color="auto"/>
        <w:bottom w:val="none" w:sz="0" w:space="0" w:color="auto"/>
        <w:right w:val="none" w:sz="0" w:space="0" w:color="auto"/>
      </w:divBdr>
    </w:div>
    <w:div w:id="1536498337">
      <w:bodyDiv w:val="1"/>
      <w:marLeft w:val="0"/>
      <w:marRight w:val="0"/>
      <w:marTop w:val="0"/>
      <w:marBottom w:val="0"/>
      <w:divBdr>
        <w:top w:val="none" w:sz="0" w:space="0" w:color="auto"/>
        <w:left w:val="none" w:sz="0" w:space="0" w:color="auto"/>
        <w:bottom w:val="none" w:sz="0" w:space="0" w:color="auto"/>
        <w:right w:val="none" w:sz="0" w:space="0" w:color="auto"/>
      </w:divBdr>
    </w:div>
    <w:div w:id="1536651734">
      <w:bodyDiv w:val="1"/>
      <w:marLeft w:val="0"/>
      <w:marRight w:val="0"/>
      <w:marTop w:val="0"/>
      <w:marBottom w:val="0"/>
      <w:divBdr>
        <w:top w:val="none" w:sz="0" w:space="0" w:color="auto"/>
        <w:left w:val="none" w:sz="0" w:space="0" w:color="auto"/>
        <w:bottom w:val="none" w:sz="0" w:space="0" w:color="auto"/>
        <w:right w:val="none" w:sz="0" w:space="0" w:color="auto"/>
      </w:divBdr>
      <w:divsChild>
        <w:div w:id="1615289483">
          <w:marLeft w:val="0"/>
          <w:marRight w:val="0"/>
          <w:marTop w:val="0"/>
          <w:marBottom w:val="0"/>
          <w:divBdr>
            <w:top w:val="none" w:sz="0" w:space="0" w:color="auto"/>
            <w:left w:val="none" w:sz="0" w:space="0" w:color="auto"/>
            <w:bottom w:val="none" w:sz="0" w:space="0" w:color="auto"/>
            <w:right w:val="none" w:sz="0" w:space="0" w:color="auto"/>
          </w:divBdr>
        </w:div>
      </w:divsChild>
    </w:div>
    <w:div w:id="1536968804">
      <w:bodyDiv w:val="1"/>
      <w:marLeft w:val="0"/>
      <w:marRight w:val="0"/>
      <w:marTop w:val="0"/>
      <w:marBottom w:val="0"/>
      <w:divBdr>
        <w:top w:val="none" w:sz="0" w:space="0" w:color="auto"/>
        <w:left w:val="none" w:sz="0" w:space="0" w:color="auto"/>
        <w:bottom w:val="none" w:sz="0" w:space="0" w:color="auto"/>
        <w:right w:val="none" w:sz="0" w:space="0" w:color="auto"/>
      </w:divBdr>
    </w:div>
    <w:div w:id="1537736816">
      <w:bodyDiv w:val="1"/>
      <w:marLeft w:val="0"/>
      <w:marRight w:val="0"/>
      <w:marTop w:val="0"/>
      <w:marBottom w:val="0"/>
      <w:divBdr>
        <w:top w:val="none" w:sz="0" w:space="0" w:color="auto"/>
        <w:left w:val="none" w:sz="0" w:space="0" w:color="auto"/>
        <w:bottom w:val="none" w:sz="0" w:space="0" w:color="auto"/>
        <w:right w:val="none" w:sz="0" w:space="0" w:color="auto"/>
      </w:divBdr>
    </w:div>
    <w:div w:id="1539002267">
      <w:bodyDiv w:val="1"/>
      <w:marLeft w:val="0"/>
      <w:marRight w:val="0"/>
      <w:marTop w:val="0"/>
      <w:marBottom w:val="0"/>
      <w:divBdr>
        <w:top w:val="none" w:sz="0" w:space="0" w:color="auto"/>
        <w:left w:val="none" w:sz="0" w:space="0" w:color="auto"/>
        <w:bottom w:val="none" w:sz="0" w:space="0" w:color="auto"/>
        <w:right w:val="none" w:sz="0" w:space="0" w:color="auto"/>
      </w:divBdr>
    </w:div>
    <w:div w:id="1539126541">
      <w:bodyDiv w:val="1"/>
      <w:marLeft w:val="0"/>
      <w:marRight w:val="0"/>
      <w:marTop w:val="0"/>
      <w:marBottom w:val="0"/>
      <w:divBdr>
        <w:top w:val="none" w:sz="0" w:space="0" w:color="auto"/>
        <w:left w:val="none" w:sz="0" w:space="0" w:color="auto"/>
        <w:bottom w:val="none" w:sz="0" w:space="0" w:color="auto"/>
        <w:right w:val="none" w:sz="0" w:space="0" w:color="auto"/>
      </w:divBdr>
    </w:div>
    <w:div w:id="1539466651">
      <w:bodyDiv w:val="1"/>
      <w:marLeft w:val="0"/>
      <w:marRight w:val="0"/>
      <w:marTop w:val="0"/>
      <w:marBottom w:val="0"/>
      <w:divBdr>
        <w:top w:val="none" w:sz="0" w:space="0" w:color="auto"/>
        <w:left w:val="none" w:sz="0" w:space="0" w:color="auto"/>
        <w:bottom w:val="none" w:sz="0" w:space="0" w:color="auto"/>
        <w:right w:val="none" w:sz="0" w:space="0" w:color="auto"/>
      </w:divBdr>
    </w:div>
    <w:div w:id="1539590562">
      <w:bodyDiv w:val="1"/>
      <w:marLeft w:val="0"/>
      <w:marRight w:val="0"/>
      <w:marTop w:val="0"/>
      <w:marBottom w:val="0"/>
      <w:divBdr>
        <w:top w:val="none" w:sz="0" w:space="0" w:color="auto"/>
        <w:left w:val="none" w:sz="0" w:space="0" w:color="auto"/>
        <w:bottom w:val="none" w:sz="0" w:space="0" w:color="auto"/>
        <w:right w:val="none" w:sz="0" w:space="0" w:color="auto"/>
      </w:divBdr>
    </w:div>
    <w:div w:id="1539857843">
      <w:bodyDiv w:val="1"/>
      <w:marLeft w:val="0"/>
      <w:marRight w:val="0"/>
      <w:marTop w:val="0"/>
      <w:marBottom w:val="0"/>
      <w:divBdr>
        <w:top w:val="none" w:sz="0" w:space="0" w:color="auto"/>
        <w:left w:val="none" w:sz="0" w:space="0" w:color="auto"/>
        <w:bottom w:val="none" w:sz="0" w:space="0" w:color="auto"/>
        <w:right w:val="none" w:sz="0" w:space="0" w:color="auto"/>
      </w:divBdr>
    </w:div>
    <w:div w:id="1540165826">
      <w:bodyDiv w:val="1"/>
      <w:marLeft w:val="0"/>
      <w:marRight w:val="0"/>
      <w:marTop w:val="0"/>
      <w:marBottom w:val="0"/>
      <w:divBdr>
        <w:top w:val="none" w:sz="0" w:space="0" w:color="auto"/>
        <w:left w:val="none" w:sz="0" w:space="0" w:color="auto"/>
        <w:bottom w:val="none" w:sz="0" w:space="0" w:color="auto"/>
        <w:right w:val="none" w:sz="0" w:space="0" w:color="auto"/>
      </w:divBdr>
    </w:div>
    <w:div w:id="1540776938">
      <w:bodyDiv w:val="1"/>
      <w:marLeft w:val="0"/>
      <w:marRight w:val="0"/>
      <w:marTop w:val="0"/>
      <w:marBottom w:val="0"/>
      <w:divBdr>
        <w:top w:val="none" w:sz="0" w:space="0" w:color="auto"/>
        <w:left w:val="none" w:sz="0" w:space="0" w:color="auto"/>
        <w:bottom w:val="none" w:sz="0" w:space="0" w:color="auto"/>
        <w:right w:val="none" w:sz="0" w:space="0" w:color="auto"/>
      </w:divBdr>
    </w:div>
    <w:div w:id="1540782787">
      <w:bodyDiv w:val="1"/>
      <w:marLeft w:val="0"/>
      <w:marRight w:val="0"/>
      <w:marTop w:val="0"/>
      <w:marBottom w:val="0"/>
      <w:divBdr>
        <w:top w:val="none" w:sz="0" w:space="0" w:color="auto"/>
        <w:left w:val="none" w:sz="0" w:space="0" w:color="auto"/>
        <w:bottom w:val="none" w:sz="0" w:space="0" w:color="auto"/>
        <w:right w:val="none" w:sz="0" w:space="0" w:color="auto"/>
      </w:divBdr>
    </w:div>
    <w:div w:id="1541017453">
      <w:bodyDiv w:val="1"/>
      <w:marLeft w:val="0"/>
      <w:marRight w:val="0"/>
      <w:marTop w:val="0"/>
      <w:marBottom w:val="0"/>
      <w:divBdr>
        <w:top w:val="none" w:sz="0" w:space="0" w:color="auto"/>
        <w:left w:val="none" w:sz="0" w:space="0" w:color="auto"/>
        <w:bottom w:val="none" w:sz="0" w:space="0" w:color="auto"/>
        <w:right w:val="none" w:sz="0" w:space="0" w:color="auto"/>
      </w:divBdr>
    </w:div>
    <w:div w:id="1541018063">
      <w:bodyDiv w:val="1"/>
      <w:marLeft w:val="0"/>
      <w:marRight w:val="0"/>
      <w:marTop w:val="0"/>
      <w:marBottom w:val="0"/>
      <w:divBdr>
        <w:top w:val="none" w:sz="0" w:space="0" w:color="auto"/>
        <w:left w:val="none" w:sz="0" w:space="0" w:color="auto"/>
        <w:bottom w:val="none" w:sz="0" w:space="0" w:color="auto"/>
        <w:right w:val="none" w:sz="0" w:space="0" w:color="auto"/>
      </w:divBdr>
    </w:div>
    <w:div w:id="1541472259">
      <w:bodyDiv w:val="1"/>
      <w:marLeft w:val="0"/>
      <w:marRight w:val="0"/>
      <w:marTop w:val="0"/>
      <w:marBottom w:val="0"/>
      <w:divBdr>
        <w:top w:val="none" w:sz="0" w:space="0" w:color="auto"/>
        <w:left w:val="none" w:sz="0" w:space="0" w:color="auto"/>
        <w:bottom w:val="none" w:sz="0" w:space="0" w:color="auto"/>
        <w:right w:val="none" w:sz="0" w:space="0" w:color="auto"/>
      </w:divBdr>
    </w:div>
    <w:div w:id="1541938052">
      <w:bodyDiv w:val="1"/>
      <w:marLeft w:val="0"/>
      <w:marRight w:val="0"/>
      <w:marTop w:val="0"/>
      <w:marBottom w:val="0"/>
      <w:divBdr>
        <w:top w:val="none" w:sz="0" w:space="0" w:color="auto"/>
        <w:left w:val="none" w:sz="0" w:space="0" w:color="auto"/>
        <w:bottom w:val="none" w:sz="0" w:space="0" w:color="auto"/>
        <w:right w:val="none" w:sz="0" w:space="0" w:color="auto"/>
      </w:divBdr>
      <w:divsChild>
        <w:div w:id="1154029078">
          <w:marLeft w:val="0"/>
          <w:marRight w:val="0"/>
          <w:marTop w:val="0"/>
          <w:marBottom w:val="0"/>
          <w:divBdr>
            <w:top w:val="none" w:sz="0" w:space="0" w:color="auto"/>
            <w:left w:val="none" w:sz="0" w:space="0" w:color="auto"/>
            <w:bottom w:val="none" w:sz="0" w:space="0" w:color="auto"/>
            <w:right w:val="none" w:sz="0" w:space="0" w:color="auto"/>
          </w:divBdr>
        </w:div>
      </w:divsChild>
    </w:div>
    <w:div w:id="1542009092">
      <w:bodyDiv w:val="1"/>
      <w:marLeft w:val="0"/>
      <w:marRight w:val="0"/>
      <w:marTop w:val="0"/>
      <w:marBottom w:val="0"/>
      <w:divBdr>
        <w:top w:val="none" w:sz="0" w:space="0" w:color="auto"/>
        <w:left w:val="none" w:sz="0" w:space="0" w:color="auto"/>
        <w:bottom w:val="none" w:sz="0" w:space="0" w:color="auto"/>
        <w:right w:val="none" w:sz="0" w:space="0" w:color="auto"/>
      </w:divBdr>
    </w:div>
    <w:div w:id="1542206038">
      <w:bodyDiv w:val="1"/>
      <w:marLeft w:val="0"/>
      <w:marRight w:val="0"/>
      <w:marTop w:val="0"/>
      <w:marBottom w:val="0"/>
      <w:divBdr>
        <w:top w:val="none" w:sz="0" w:space="0" w:color="auto"/>
        <w:left w:val="none" w:sz="0" w:space="0" w:color="auto"/>
        <w:bottom w:val="none" w:sz="0" w:space="0" w:color="auto"/>
        <w:right w:val="none" w:sz="0" w:space="0" w:color="auto"/>
      </w:divBdr>
    </w:div>
    <w:div w:id="1542285420">
      <w:bodyDiv w:val="1"/>
      <w:marLeft w:val="0"/>
      <w:marRight w:val="0"/>
      <w:marTop w:val="0"/>
      <w:marBottom w:val="0"/>
      <w:divBdr>
        <w:top w:val="none" w:sz="0" w:space="0" w:color="auto"/>
        <w:left w:val="none" w:sz="0" w:space="0" w:color="auto"/>
        <w:bottom w:val="none" w:sz="0" w:space="0" w:color="auto"/>
        <w:right w:val="none" w:sz="0" w:space="0" w:color="auto"/>
      </w:divBdr>
    </w:div>
    <w:div w:id="1542789741">
      <w:bodyDiv w:val="1"/>
      <w:marLeft w:val="0"/>
      <w:marRight w:val="0"/>
      <w:marTop w:val="0"/>
      <w:marBottom w:val="0"/>
      <w:divBdr>
        <w:top w:val="none" w:sz="0" w:space="0" w:color="auto"/>
        <w:left w:val="none" w:sz="0" w:space="0" w:color="auto"/>
        <w:bottom w:val="none" w:sz="0" w:space="0" w:color="auto"/>
        <w:right w:val="none" w:sz="0" w:space="0" w:color="auto"/>
      </w:divBdr>
    </w:div>
    <w:div w:id="1543205102">
      <w:bodyDiv w:val="1"/>
      <w:marLeft w:val="0"/>
      <w:marRight w:val="0"/>
      <w:marTop w:val="0"/>
      <w:marBottom w:val="0"/>
      <w:divBdr>
        <w:top w:val="none" w:sz="0" w:space="0" w:color="auto"/>
        <w:left w:val="none" w:sz="0" w:space="0" w:color="auto"/>
        <w:bottom w:val="none" w:sz="0" w:space="0" w:color="auto"/>
        <w:right w:val="none" w:sz="0" w:space="0" w:color="auto"/>
      </w:divBdr>
      <w:divsChild>
        <w:div w:id="169953297">
          <w:marLeft w:val="0"/>
          <w:marRight w:val="0"/>
          <w:marTop w:val="0"/>
          <w:marBottom w:val="0"/>
          <w:divBdr>
            <w:top w:val="none" w:sz="0" w:space="0" w:color="auto"/>
            <w:left w:val="none" w:sz="0" w:space="0" w:color="auto"/>
            <w:bottom w:val="none" w:sz="0" w:space="0" w:color="auto"/>
            <w:right w:val="none" w:sz="0" w:space="0" w:color="auto"/>
          </w:divBdr>
        </w:div>
      </w:divsChild>
    </w:div>
    <w:div w:id="1543400147">
      <w:bodyDiv w:val="1"/>
      <w:marLeft w:val="0"/>
      <w:marRight w:val="0"/>
      <w:marTop w:val="0"/>
      <w:marBottom w:val="0"/>
      <w:divBdr>
        <w:top w:val="none" w:sz="0" w:space="0" w:color="auto"/>
        <w:left w:val="none" w:sz="0" w:space="0" w:color="auto"/>
        <w:bottom w:val="none" w:sz="0" w:space="0" w:color="auto"/>
        <w:right w:val="none" w:sz="0" w:space="0" w:color="auto"/>
      </w:divBdr>
      <w:divsChild>
        <w:div w:id="1974864379">
          <w:marLeft w:val="0"/>
          <w:marRight w:val="0"/>
          <w:marTop w:val="0"/>
          <w:marBottom w:val="0"/>
          <w:divBdr>
            <w:top w:val="none" w:sz="0" w:space="0" w:color="auto"/>
            <w:left w:val="none" w:sz="0" w:space="0" w:color="auto"/>
            <w:bottom w:val="none" w:sz="0" w:space="0" w:color="auto"/>
            <w:right w:val="none" w:sz="0" w:space="0" w:color="auto"/>
          </w:divBdr>
        </w:div>
      </w:divsChild>
    </w:div>
    <w:div w:id="1543664622">
      <w:bodyDiv w:val="1"/>
      <w:marLeft w:val="0"/>
      <w:marRight w:val="0"/>
      <w:marTop w:val="0"/>
      <w:marBottom w:val="0"/>
      <w:divBdr>
        <w:top w:val="none" w:sz="0" w:space="0" w:color="auto"/>
        <w:left w:val="none" w:sz="0" w:space="0" w:color="auto"/>
        <w:bottom w:val="none" w:sz="0" w:space="0" w:color="auto"/>
        <w:right w:val="none" w:sz="0" w:space="0" w:color="auto"/>
      </w:divBdr>
    </w:div>
    <w:div w:id="1543666798">
      <w:bodyDiv w:val="1"/>
      <w:marLeft w:val="0"/>
      <w:marRight w:val="0"/>
      <w:marTop w:val="0"/>
      <w:marBottom w:val="0"/>
      <w:divBdr>
        <w:top w:val="none" w:sz="0" w:space="0" w:color="auto"/>
        <w:left w:val="none" w:sz="0" w:space="0" w:color="auto"/>
        <w:bottom w:val="none" w:sz="0" w:space="0" w:color="auto"/>
        <w:right w:val="none" w:sz="0" w:space="0" w:color="auto"/>
      </w:divBdr>
    </w:div>
    <w:div w:id="1543711218">
      <w:bodyDiv w:val="1"/>
      <w:marLeft w:val="0"/>
      <w:marRight w:val="0"/>
      <w:marTop w:val="0"/>
      <w:marBottom w:val="0"/>
      <w:divBdr>
        <w:top w:val="none" w:sz="0" w:space="0" w:color="auto"/>
        <w:left w:val="none" w:sz="0" w:space="0" w:color="auto"/>
        <w:bottom w:val="none" w:sz="0" w:space="0" w:color="auto"/>
        <w:right w:val="none" w:sz="0" w:space="0" w:color="auto"/>
      </w:divBdr>
    </w:div>
    <w:div w:id="1543900656">
      <w:bodyDiv w:val="1"/>
      <w:marLeft w:val="0"/>
      <w:marRight w:val="0"/>
      <w:marTop w:val="0"/>
      <w:marBottom w:val="0"/>
      <w:divBdr>
        <w:top w:val="none" w:sz="0" w:space="0" w:color="auto"/>
        <w:left w:val="none" w:sz="0" w:space="0" w:color="auto"/>
        <w:bottom w:val="none" w:sz="0" w:space="0" w:color="auto"/>
        <w:right w:val="none" w:sz="0" w:space="0" w:color="auto"/>
      </w:divBdr>
      <w:divsChild>
        <w:div w:id="1729114098">
          <w:marLeft w:val="0"/>
          <w:marRight w:val="0"/>
          <w:marTop w:val="0"/>
          <w:marBottom w:val="0"/>
          <w:divBdr>
            <w:top w:val="none" w:sz="0" w:space="0" w:color="auto"/>
            <w:left w:val="none" w:sz="0" w:space="0" w:color="auto"/>
            <w:bottom w:val="none" w:sz="0" w:space="0" w:color="auto"/>
            <w:right w:val="none" w:sz="0" w:space="0" w:color="auto"/>
          </w:divBdr>
        </w:div>
      </w:divsChild>
    </w:div>
    <w:div w:id="1543977500">
      <w:bodyDiv w:val="1"/>
      <w:marLeft w:val="0"/>
      <w:marRight w:val="0"/>
      <w:marTop w:val="0"/>
      <w:marBottom w:val="0"/>
      <w:divBdr>
        <w:top w:val="none" w:sz="0" w:space="0" w:color="auto"/>
        <w:left w:val="none" w:sz="0" w:space="0" w:color="auto"/>
        <w:bottom w:val="none" w:sz="0" w:space="0" w:color="auto"/>
        <w:right w:val="none" w:sz="0" w:space="0" w:color="auto"/>
      </w:divBdr>
    </w:div>
    <w:div w:id="1544251048">
      <w:bodyDiv w:val="1"/>
      <w:marLeft w:val="0"/>
      <w:marRight w:val="0"/>
      <w:marTop w:val="0"/>
      <w:marBottom w:val="0"/>
      <w:divBdr>
        <w:top w:val="none" w:sz="0" w:space="0" w:color="auto"/>
        <w:left w:val="none" w:sz="0" w:space="0" w:color="auto"/>
        <w:bottom w:val="none" w:sz="0" w:space="0" w:color="auto"/>
        <w:right w:val="none" w:sz="0" w:space="0" w:color="auto"/>
      </w:divBdr>
    </w:div>
    <w:div w:id="1544555408">
      <w:bodyDiv w:val="1"/>
      <w:marLeft w:val="0"/>
      <w:marRight w:val="0"/>
      <w:marTop w:val="0"/>
      <w:marBottom w:val="0"/>
      <w:divBdr>
        <w:top w:val="none" w:sz="0" w:space="0" w:color="auto"/>
        <w:left w:val="none" w:sz="0" w:space="0" w:color="auto"/>
        <w:bottom w:val="none" w:sz="0" w:space="0" w:color="auto"/>
        <w:right w:val="none" w:sz="0" w:space="0" w:color="auto"/>
      </w:divBdr>
    </w:div>
    <w:div w:id="1544555890">
      <w:bodyDiv w:val="1"/>
      <w:marLeft w:val="0"/>
      <w:marRight w:val="0"/>
      <w:marTop w:val="0"/>
      <w:marBottom w:val="0"/>
      <w:divBdr>
        <w:top w:val="none" w:sz="0" w:space="0" w:color="auto"/>
        <w:left w:val="none" w:sz="0" w:space="0" w:color="auto"/>
        <w:bottom w:val="none" w:sz="0" w:space="0" w:color="auto"/>
        <w:right w:val="none" w:sz="0" w:space="0" w:color="auto"/>
      </w:divBdr>
    </w:div>
    <w:div w:id="1545169378">
      <w:bodyDiv w:val="1"/>
      <w:marLeft w:val="0"/>
      <w:marRight w:val="0"/>
      <w:marTop w:val="0"/>
      <w:marBottom w:val="0"/>
      <w:divBdr>
        <w:top w:val="none" w:sz="0" w:space="0" w:color="auto"/>
        <w:left w:val="none" w:sz="0" w:space="0" w:color="auto"/>
        <w:bottom w:val="none" w:sz="0" w:space="0" w:color="auto"/>
        <w:right w:val="none" w:sz="0" w:space="0" w:color="auto"/>
      </w:divBdr>
    </w:div>
    <w:div w:id="1545172330">
      <w:bodyDiv w:val="1"/>
      <w:marLeft w:val="0"/>
      <w:marRight w:val="0"/>
      <w:marTop w:val="0"/>
      <w:marBottom w:val="0"/>
      <w:divBdr>
        <w:top w:val="none" w:sz="0" w:space="0" w:color="auto"/>
        <w:left w:val="none" w:sz="0" w:space="0" w:color="auto"/>
        <w:bottom w:val="none" w:sz="0" w:space="0" w:color="auto"/>
        <w:right w:val="none" w:sz="0" w:space="0" w:color="auto"/>
      </w:divBdr>
    </w:div>
    <w:div w:id="1545410804">
      <w:bodyDiv w:val="1"/>
      <w:marLeft w:val="0"/>
      <w:marRight w:val="0"/>
      <w:marTop w:val="0"/>
      <w:marBottom w:val="0"/>
      <w:divBdr>
        <w:top w:val="none" w:sz="0" w:space="0" w:color="auto"/>
        <w:left w:val="none" w:sz="0" w:space="0" w:color="auto"/>
        <w:bottom w:val="none" w:sz="0" w:space="0" w:color="auto"/>
        <w:right w:val="none" w:sz="0" w:space="0" w:color="auto"/>
      </w:divBdr>
    </w:div>
    <w:div w:id="1545941802">
      <w:bodyDiv w:val="1"/>
      <w:marLeft w:val="0"/>
      <w:marRight w:val="0"/>
      <w:marTop w:val="0"/>
      <w:marBottom w:val="0"/>
      <w:divBdr>
        <w:top w:val="none" w:sz="0" w:space="0" w:color="auto"/>
        <w:left w:val="none" w:sz="0" w:space="0" w:color="auto"/>
        <w:bottom w:val="none" w:sz="0" w:space="0" w:color="auto"/>
        <w:right w:val="none" w:sz="0" w:space="0" w:color="auto"/>
      </w:divBdr>
    </w:div>
    <w:div w:id="1545942704">
      <w:bodyDiv w:val="1"/>
      <w:marLeft w:val="0"/>
      <w:marRight w:val="0"/>
      <w:marTop w:val="0"/>
      <w:marBottom w:val="0"/>
      <w:divBdr>
        <w:top w:val="none" w:sz="0" w:space="0" w:color="auto"/>
        <w:left w:val="none" w:sz="0" w:space="0" w:color="auto"/>
        <w:bottom w:val="none" w:sz="0" w:space="0" w:color="auto"/>
        <w:right w:val="none" w:sz="0" w:space="0" w:color="auto"/>
      </w:divBdr>
    </w:div>
    <w:div w:id="1546020001">
      <w:bodyDiv w:val="1"/>
      <w:marLeft w:val="0"/>
      <w:marRight w:val="0"/>
      <w:marTop w:val="0"/>
      <w:marBottom w:val="0"/>
      <w:divBdr>
        <w:top w:val="none" w:sz="0" w:space="0" w:color="auto"/>
        <w:left w:val="none" w:sz="0" w:space="0" w:color="auto"/>
        <w:bottom w:val="none" w:sz="0" w:space="0" w:color="auto"/>
        <w:right w:val="none" w:sz="0" w:space="0" w:color="auto"/>
      </w:divBdr>
    </w:div>
    <w:div w:id="1546209561">
      <w:bodyDiv w:val="1"/>
      <w:marLeft w:val="0"/>
      <w:marRight w:val="0"/>
      <w:marTop w:val="0"/>
      <w:marBottom w:val="0"/>
      <w:divBdr>
        <w:top w:val="none" w:sz="0" w:space="0" w:color="auto"/>
        <w:left w:val="none" w:sz="0" w:space="0" w:color="auto"/>
        <w:bottom w:val="none" w:sz="0" w:space="0" w:color="auto"/>
        <w:right w:val="none" w:sz="0" w:space="0" w:color="auto"/>
      </w:divBdr>
      <w:divsChild>
        <w:div w:id="1045789650">
          <w:marLeft w:val="0"/>
          <w:marRight w:val="0"/>
          <w:marTop w:val="0"/>
          <w:marBottom w:val="0"/>
          <w:divBdr>
            <w:top w:val="none" w:sz="0" w:space="0" w:color="auto"/>
            <w:left w:val="none" w:sz="0" w:space="0" w:color="auto"/>
            <w:bottom w:val="none" w:sz="0" w:space="0" w:color="auto"/>
            <w:right w:val="none" w:sz="0" w:space="0" w:color="auto"/>
          </w:divBdr>
        </w:div>
      </w:divsChild>
    </w:div>
    <w:div w:id="1546328093">
      <w:bodyDiv w:val="1"/>
      <w:marLeft w:val="0"/>
      <w:marRight w:val="0"/>
      <w:marTop w:val="0"/>
      <w:marBottom w:val="0"/>
      <w:divBdr>
        <w:top w:val="none" w:sz="0" w:space="0" w:color="auto"/>
        <w:left w:val="none" w:sz="0" w:space="0" w:color="auto"/>
        <w:bottom w:val="none" w:sz="0" w:space="0" w:color="auto"/>
        <w:right w:val="none" w:sz="0" w:space="0" w:color="auto"/>
      </w:divBdr>
    </w:div>
    <w:div w:id="1546331871">
      <w:bodyDiv w:val="1"/>
      <w:marLeft w:val="0"/>
      <w:marRight w:val="0"/>
      <w:marTop w:val="0"/>
      <w:marBottom w:val="0"/>
      <w:divBdr>
        <w:top w:val="none" w:sz="0" w:space="0" w:color="auto"/>
        <w:left w:val="none" w:sz="0" w:space="0" w:color="auto"/>
        <w:bottom w:val="none" w:sz="0" w:space="0" w:color="auto"/>
        <w:right w:val="none" w:sz="0" w:space="0" w:color="auto"/>
      </w:divBdr>
    </w:div>
    <w:div w:id="1546596481">
      <w:bodyDiv w:val="1"/>
      <w:marLeft w:val="0"/>
      <w:marRight w:val="0"/>
      <w:marTop w:val="0"/>
      <w:marBottom w:val="0"/>
      <w:divBdr>
        <w:top w:val="none" w:sz="0" w:space="0" w:color="auto"/>
        <w:left w:val="none" w:sz="0" w:space="0" w:color="auto"/>
        <w:bottom w:val="none" w:sz="0" w:space="0" w:color="auto"/>
        <w:right w:val="none" w:sz="0" w:space="0" w:color="auto"/>
      </w:divBdr>
    </w:div>
    <w:div w:id="1546604524">
      <w:bodyDiv w:val="1"/>
      <w:marLeft w:val="0"/>
      <w:marRight w:val="0"/>
      <w:marTop w:val="0"/>
      <w:marBottom w:val="0"/>
      <w:divBdr>
        <w:top w:val="none" w:sz="0" w:space="0" w:color="auto"/>
        <w:left w:val="none" w:sz="0" w:space="0" w:color="auto"/>
        <w:bottom w:val="none" w:sz="0" w:space="0" w:color="auto"/>
        <w:right w:val="none" w:sz="0" w:space="0" w:color="auto"/>
      </w:divBdr>
    </w:div>
    <w:div w:id="1547133598">
      <w:bodyDiv w:val="1"/>
      <w:marLeft w:val="0"/>
      <w:marRight w:val="0"/>
      <w:marTop w:val="0"/>
      <w:marBottom w:val="0"/>
      <w:divBdr>
        <w:top w:val="none" w:sz="0" w:space="0" w:color="auto"/>
        <w:left w:val="none" w:sz="0" w:space="0" w:color="auto"/>
        <w:bottom w:val="none" w:sz="0" w:space="0" w:color="auto"/>
        <w:right w:val="none" w:sz="0" w:space="0" w:color="auto"/>
      </w:divBdr>
      <w:divsChild>
        <w:div w:id="1813911723">
          <w:marLeft w:val="0"/>
          <w:marRight w:val="0"/>
          <w:marTop w:val="0"/>
          <w:marBottom w:val="0"/>
          <w:divBdr>
            <w:top w:val="none" w:sz="0" w:space="0" w:color="auto"/>
            <w:left w:val="none" w:sz="0" w:space="0" w:color="auto"/>
            <w:bottom w:val="none" w:sz="0" w:space="0" w:color="auto"/>
            <w:right w:val="none" w:sz="0" w:space="0" w:color="auto"/>
          </w:divBdr>
        </w:div>
      </w:divsChild>
    </w:div>
    <w:div w:id="1547376408">
      <w:bodyDiv w:val="1"/>
      <w:marLeft w:val="0"/>
      <w:marRight w:val="0"/>
      <w:marTop w:val="0"/>
      <w:marBottom w:val="0"/>
      <w:divBdr>
        <w:top w:val="none" w:sz="0" w:space="0" w:color="auto"/>
        <w:left w:val="none" w:sz="0" w:space="0" w:color="auto"/>
        <w:bottom w:val="none" w:sz="0" w:space="0" w:color="auto"/>
        <w:right w:val="none" w:sz="0" w:space="0" w:color="auto"/>
      </w:divBdr>
    </w:div>
    <w:div w:id="1547598391">
      <w:bodyDiv w:val="1"/>
      <w:marLeft w:val="0"/>
      <w:marRight w:val="0"/>
      <w:marTop w:val="0"/>
      <w:marBottom w:val="0"/>
      <w:divBdr>
        <w:top w:val="none" w:sz="0" w:space="0" w:color="auto"/>
        <w:left w:val="none" w:sz="0" w:space="0" w:color="auto"/>
        <w:bottom w:val="none" w:sz="0" w:space="0" w:color="auto"/>
        <w:right w:val="none" w:sz="0" w:space="0" w:color="auto"/>
      </w:divBdr>
    </w:div>
    <w:div w:id="1547639922">
      <w:bodyDiv w:val="1"/>
      <w:marLeft w:val="0"/>
      <w:marRight w:val="0"/>
      <w:marTop w:val="0"/>
      <w:marBottom w:val="0"/>
      <w:divBdr>
        <w:top w:val="none" w:sz="0" w:space="0" w:color="auto"/>
        <w:left w:val="none" w:sz="0" w:space="0" w:color="auto"/>
        <w:bottom w:val="none" w:sz="0" w:space="0" w:color="auto"/>
        <w:right w:val="none" w:sz="0" w:space="0" w:color="auto"/>
      </w:divBdr>
    </w:div>
    <w:div w:id="1547641414">
      <w:bodyDiv w:val="1"/>
      <w:marLeft w:val="0"/>
      <w:marRight w:val="0"/>
      <w:marTop w:val="0"/>
      <w:marBottom w:val="0"/>
      <w:divBdr>
        <w:top w:val="none" w:sz="0" w:space="0" w:color="auto"/>
        <w:left w:val="none" w:sz="0" w:space="0" w:color="auto"/>
        <w:bottom w:val="none" w:sz="0" w:space="0" w:color="auto"/>
        <w:right w:val="none" w:sz="0" w:space="0" w:color="auto"/>
      </w:divBdr>
      <w:divsChild>
        <w:div w:id="1118527707">
          <w:marLeft w:val="0"/>
          <w:marRight w:val="0"/>
          <w:marTop w:val="0"/>
          <w:marBottom w:val="0"/>
          <w:divBdr>
            <w:top w:val="none" w:sz="0" w:space="0" w:color="auto"/>
            <w:left w:val="none" w:sz="0" w:space="0" w:color="auto"/>
            <w:bottom w:val="none" w:sz="0" w:space="0" w:color="auto"/>
            <w:right w:val="none" w:sz="0" w:space="0" w:color="auto"/>
          </w:divBdr>
        </w:div>
      </w:divsChild>
    </w:div>
    <w:div w:id="1548106719">
      <w:bodyDiv w:val="1"/>
      <w:marLeft w:val="0"/>
      <w:marRight w:val="0"/>
      <w:marTop w:val="0"/>
      <w:marBottom w:val="0"/>
      <w:divBdr>
        <w:top w:val="none" w:sz="0" w:space="0" w:color="auto"/>
        <w:left w:val="none" w:sz="0" w:space="0" w:color="auto"/>
        <w:bottom w:val="none" w:sz="0" w:space="0" w:color="auto"/>
        <w:right w:val="none" w:sz="0" w:space="0" w:color="auto"/>
      </w:divBdr>
    </w:div>
    <w:div w:id="1548255048">
      <w:bodyDiv w:val="1"/>
      <w:marLeft w:val="0"/>
      <w:marRight w:val="0"/>
      <w:marTop w:val="0"/>
      <w:marBottom w:val="0"/>
      <w:divBdr>
        <w:top w:val="none" w:sz="0" w:space="0" w:color="auto"/>
        <w:left w:val="none" w:sz="0" w:space="0" w:color="auto"/>
        <w:bottom w:val="none" w:sz="0" w:space="0" w:color="auto"/>
        <w:right w:val="none" w:sz="0" w:space="0" w:color="auto"/>
      </w:divBdr>
      <w:divsChild>
        <w:div w:id="980118905">
          <w:marLeft w:val="0"/>
          <w:marRight w:val="0"/>
          <w:marTop w:val="0"/>
          <w:marBottom w:val="0"/>
          <w:divBdr>
            <w:top w:val="none" w:sz="0" w:space="0" w:color="auto"/>
            <w:left w:val="none" w:sz="0" w:space="0" w:color="auto"/>
            <w:bottom w:val="none" w:sz="0" w:space="0" w:color="auto"/>
            <w:right w:val="none" w:sz="0" w:space="0" w:color="auto"/>
          </w:divBdr>
        </w:div>
      </w:divsChild>
    </w:div>
    <w:div w:id="1548302520">
      <w:bodyDiv w:val="1"/>
      <w:marLeft w:val="0"/>
      <w:marRight w:val="0"/>
      <w:marTop w:val="0"/>
      <w:marBottom w:val="0"/>
      <w:divBdr>
        <w:top w:val="none" w:sz="0" w:space="0" w:color="auto"/>
        <w:left w:val="none" w:sz="0" w:space="0" w:color="auto"/>
        <w:bottom w:val="none" w:sz="0" w:space="0" w:color="auto"/>
        <w:right w:val="none" w:sz="0" w:space="0" w:color="auto"/>
      </w:divBdr>
    </w:div>
    <w:div w:id="1548682491">
      <w:bodyDiv w:val="1"/>
      <w:marLeft w:val="0"/>
      <w:marRight w:val="0"/>
      <w:marTop w:val="0"/>
      <w:marBottom w:val="0"/>
      <w:divBdr>
        <w:top w:val="none" w:sz="0" w:space="0" w:color="auto"/>
        <w:left w:val="none" w:sz="0" w:space="0" w:color="auto"/>
        <w:bottom w:val="none" w:sz="0" w:space="0" w:color="auto"/>
        <w:right w:val="none" w:sz="0" w:space="0" w:color="auto"/>
      </w:divBdr>
      <w:divsChild>
        <w:div w:id="780146138">
          <w:marLeft w:val="0"/>
          <w:marRight w:val="0"/>
          <w:marTop w:val="0"/>
          <w:marBottom w:val="0"/>
          <w:divBdr>
            <w:top w:val="none" w:sz="0" w:space="0" w:color="auto"/>
            <w:left w:val="none" w:sz="0" w:space="0" w:color="auto"/>
            <w:bottom w:val="none" w:sz="0" w:space="0" w:color="auto"/>
            <w:right w:val="none" w:sz="0" w:space="0" w:color="auto"/>
          </w:divBdr>
        </w:div>
      </w:divsChild>
    </w:div>
    <w:div w:id="1548909758">
      <w:bodyDiv w:val="1"/>
      <w:marLeft w:val="0"/>
      <w:marRight w:val="0"/>
      <w:marTop w:val="0"/>
      <w:marBottom w:val="0"/>
      <w:divBdr>
        <w:top w:val="none" w:sz="0" w:space="0" w:color="auto"/>
        <w:left w:val="none" w:sz="0" w:space="0" w:color="auto"/>
        <w:bottom w:val="none" w:sz="0" w:space="0" w:color="auto"/>
        <w:right w:val="none" w:sz="0" w:space="0" w:color="auto"/>
      </w:divBdr>
    </w:div>
    <w:div w:id="1549143704">
      <w:bodyDiv w:val="1"/>
      <w:marLeft w:val="0"/>
      <w:marRight w:val="0"/>
      <w:marTop w:val="0"/>
      <w:marBottom w:val="0"/>
      <w:divBdr>
        <w:top w:val="none" w:sz="0" w:space="0" w:color="auto"/>
        <w:left w:val="none" w:sz="0" w:space="0" w:color="auto"/>
        <w:bottom w:val="none" w:sz="0" w:space="0" w:color="auto"/>
        <w:right w:val="none" w:sz="0" w:space="0" w:color="auto"/>
      </w:divBdr>
      <w:divsChild>
        <w:div w:id="552037803">
          <w:marLeft w:val="0"/>
          <w:marRight w:val="0"/>
          <w:marTop w:val="0"/>
          <w:marBottom w:val="0"/>
          <w:divBdr>
            <w:top w:val="none" w:sz="0" w:space="0" w:color="auto"/>
            <w:left w:val="none" w:sz="0" w:space="0" w:color="auto"/>
            <w:bottom w:val="none" w:sz="0" w:space="0" w:color="auto"/>
            <w:right w:val="none" w:sz="0" w:space="0" w:color="auto"/>
          </w:divBdr>
        </w:div>
      </w:divsChild>
    </w:div>
    <w:div w:id="1549491266">
      <w:bodyDiv w:val="1"/>
      <w:marLeft w:val="0"/>
      <w:marRight w:val="0"/>
      <w:marTop w:val="0"/>
      <w:marBottom w:val="0"/>
      <w:divBdr>
        <w:top w:val="none" w:sz="0" w:space="0" w:color="auto"/>
        <w:left w:val="none" w:sz="0" w:space="0" w:color="auto"/>
        <w:bottom w:val="none" w:sz="0" w:space="0" w:color="auto"/>
        <w:right w:val="none" w:sz="0" w:space="0" w:color="auto"/>
      </w:divBdr>
    </w:div>
    <w:div w:id="1549681528">
      <w:bodyDiv w:val="1"/>
      <w:marLeft w:val="0"/>
      <w:marRight w:val="0"/>
      <w:marTop w:val="0"/>
      <w:marBottom w:val="0"/>
      <w:divBdr>
        <w:top w:val="none" w:sz="0" w:space="0" w:color="auto"/>
        <w:left w:val="none" w:sz="0" w:space="0" w:color="auto"/>
        <w:bottom w:val="none" w:sz="0" w:space="0" w:color="auto"/>
        <w:right w:val="none" w:sz="0" w:space="0" w:color="auto"/>
      </w:divBdr>
    </w:div>
    <w:div w:id="1550610271">
      <w:bodyDiv w:val="1"/>
      <w:marLeft w:val="0"/>
      <w:marRight w:val="0"/>
      <w:marTop w:val="0"/>
      <w:marBottom w:val="0"/>
      <w:divBdr>
        <w:top w:val="none" w:sz="0" w:space="0" w:color="auto"/>
        <w:left w:val="none" w:sz="0" w:space="0" w:color="auto"/>
        <w:bottom w:val="none" w:sz="0" w:space="0" w:color="auto"/>
        <w:right w:val="none" w:sz="0" w:space="0" w:color="auto"/>
      </w:divBdr>
    </w:div>
    <w:div w:id="1550730006">
      <w:bodyDiv w:val="1"/>
      <w:marLeft w:val="0"/>
      <w:marRight w:val="0"/>
      <w:marTop w:val="0"/>
      <w:marBottom w:val="0"/>
      <w:divBdr>
        <w:top w:val="none" w:sz="0" w:space="0" w:color="auto"/>
        <w:left w:val="none" w:sz="0" w:space="0" w:color="auto"/>
        <w:bottom w:val="none" w:sz="0" w:space="0" w:color="auto"/>
        <w:right w:val="none" w:sz="0" w:space="0" w:color="auto"/>
      </w:divBdr>
    </w:div>
    <w:div w:id="1550801209">
      <w:bodyDiv w:val="1"/>
      <w:marLeft w:val="0"/>
      <w:marRight w:val="0"/>
      <w:marTop w:val="0"/>
      <w:marBottom w:val="0"/>
      <w:divBdr>
        <w:top w:val="none" w:sz="0" w:space="0" w:color="auto"/>
        <w:left w:val="none" w:sz="0" w:space="0" w:color="auto"/>
        <w:bottom w:val="none" w:sz="0" w:space="0" w:color="auto"/>
        <w:right w:val="none" w:sz="0" w:space="0" w:color="auto"/>
      </w:divBdr>
    </w:div>
    <w:div w:id="1551184464">
      <w:bodyDiv w:val="1"/>
      <w:marLeft w:val="0"/>
      <w:marRight w:val="0"/>
      <w:marTop w:val="0"/>
      <w:marBottom w:val="0"/>
      <w:divBdr>
        <w:top w:val="none" w:sz="0" w:space="0" w:color="auto"/>
        <w:left w:val="none" w:sz="0" w:space="0" w:color="auto"/>
        <w:bottom w:val="none" w:sz="0" w:space="0" w:color="auto"/>
        <w:right w:val="none" w:sz="0" w:space="0" w:color="auto"/>
      </w:divBdr>
    </w:div>
    <w:div w:id="1551185020">
      <w:bodyDiv w:val="1"/>
      <w:marLeft w:val="0"/>
      <w:marRight w:val="0"/>
      <w:marTop w:val="0"/>
      <w:marBottom w:val="0"/>
      <w:divBdr>
        <w:top w:val="none" w:sz="0" w:space="0" w:color="auto"/>
        <w:left w:val="none" w:sz="0" w:space="0" w:color="auto"/>
        <w:bottom w:val="none" w:sz="0" w:space="0" w:color="auto"/>
        <w:right w:val="none" w:sz="0" w:space="0" w:color="auto"/>
      </w:divBdr>
      <w:divsChild>
        <w:div w:id="780032115">
          <w:marLeft w:val="0"/>
          <w:marRight w:val="0"/>
          <w:marTop w:val="0"/>
          <w:marBottom w:val="0"/>
          <w:divBdr>
            <w:top w:val="none" w:sz="0" w:space="0" w:color="auto"/>
            <w:left w:val="none" w:sz="0" w:space="0" w:color="auto"/>
            <w:bottom w:val="none" w:sz="0" w:space="0" w:color="auto"/>
            <w:right w:val="none" w:sz="0" w:space="0" w:color="auto"/>
          </w:divBdr>
        </w:div>
      </w:divsChild>
    </w:div>
    <w:div w:id="1551186462">
      <w:bodyDiv w:val="1"/>
      <w:marLeft w:val="0"/>
      <w:marRight w:val="0"/>
      <w:marTop w:val="0"/>
      <w:marBottom w:val="0"/>
      <w:divBdr>
        <w:top w:val="none" w:sz="0" w:space="0" w:color="auto"/>
        <w:left w:val="none" w:sz="0" w:space="0" w:color="auto"/>
        <w:bottom w:val="none" w:sz="0" w:space="0" w:color="auto"/>
        <w:right w:val="none" w:sz="0" w:space="0" w:color="auto"/>
      </w:divBdr>
    </w:div>
    <w:div w:id="1551573554">
      <w:bodyDiv w:val="1"/>
      <w:marLeft w:val="0"/>
      <w:marRight w:val="0"/>
      <w:marTop w:val="0"/>
      <w:marBottom w:val="0"/>
      <w:divBdr>
        <w:top w:val="none" w:sz="0" w:space="0" w:color="auto"/>
        <w:left w:val="none" w:sz="0" w:space="0" w:color="auto"/>
        <w:bottom w:val="none" w:sz="0" w:space="0" w:color="auto"/>
        <w:right w:val="none" w:sz="0" w:space="0" w:color="auto"/>
      </w:divBdr>
      <w:divsChild>
        <w:div w:id="375159495">
          <w:marLeft w:val="0"/>
          <w:marRight w:val="0"/>
          <w:marTop w:val="0"/>
          <w:marBottom w:val="0"/>
          <w:divBdr>
            <w:top w:val="none" w:sz="0" w:space="0" w:color="auto"/>
            <w:left w:val="none" w:sz="0" w:space="0" w:color="auto"/>
            <w:bottom w:val="none" w:sz="0" w:space="0" w:color="auto"/>
            <w:right w:val="none" w:sz="0" w:space="0" w:color="auto"/>
          </w:divBdr>
        </w:div>
      </w:divsChild>
    </w:div>
    <w:div w:id="1551721003">
      <w:bodyDiv w:val="1"/>
      <w:marLeft w:val="0"/>
      <w:marRight w:val="0"/>
      <w:marTop w:val="0"/>
      <w:marBottom w:val="0"/>
      <w:divBdr>
        <w:top w:val="none" w:sz="0" w:space="0" w:color="auto"/>
        <w:left w:val="none" w:sz="0" w:space="0" w:color="auto"/>
        <w:bottom w:val="none" w:sz="0" w:space="0" w:color="auto"/>
        <w:right w:val="none" w:sz="0" w:space="0" w:color="auto"/>
      </w:divBdr>
    </w:div>
    <w:div w:id="1551845217">
      <w:bodyDiv w:val="1"/>
      <w:marLeft w:val="0"/>
      <w:marRight w:val="0"/>
      <w:marTop w:val="0"/>
      <w:marBottom w:val="0"/>
      <w:divBdr>
        <w:top w:val="none" w:sz="0" w:space="0" w:color="auto"/>
        <w:left w:val="none" w:sz="0" w:space="0" w:color="auto"/>
        <w:bottom w:val="none" w:sz="0" w:space="0" w:color="auto"/>
        <w:right w:val="none" w:sz="0" w:space="0" w:color="auto"/>
      </w:divBdr>
    </w:div>
    <w:div w:id="1552228883">
      <w:bodyDiv w:val="1"/>
      <w:marLeft w:val="0"/>
      <w:marRight w:val="0"/>
      <w:marTop w:val="0"/>
      <w:marBottom w:val="0"/>
      <w:divBdr>
        <w:top w:val="none" w:sz="0" w:space="0" w:color="auto"/>
        <w:left w:val="none" w:sz="0" w:space="0" w:color="auto"/>
        <w:bottom w:val="none" w:sz="0" w:space="0" w:color="auto"/>
        <w:right w:val="none" w:sz="0" w:space="0" w:color="auto"/>
      </w:divBdr>
    </w:div>
    <w:div w:id="1552570767">
      <w:bodyDiv w:val="1"/>
      <w:marLeft w:val="0"/>
      <w:marRight w:val="0"/>
      <w:marTop w:val="0"/>
      <w:marBottom w:val="0"/>
      <w:divBdr>
        <w:top w:val="none" w:sz="0" w:space="0" w:color="auto"/>
        <w:left w:val="none" w:sz="0" w:space="0" w:color="auto"/>
        <w:bottom w:val="none" w:sz="0" w:space="0" w:color="auto"/>
        <w:right w:val="none" w:sz="0" w:space="0" w:color="auto"/>
      </w:divBdr>
    </w:div>
    <w:div w:id="1553493260">
      <w:bodyDiv w:val="1"/>
      <w:marLeft w:val="0"/>
      <w:marRight w:val="0"/>
      <w:marTop w:val="0"/>
      <w:marBottom w:val="0"/>
      <w:divBdr>
        <w:top w:val="none" w:sz="0" w:space="0" w:color="auto"/>
        <w:left w:val="none" w:sz="0" w:space="0" w:color="auto"/>
        <w:bottom w:val="none" w:sz="0" w:space="0" w:color="auto"/>
        <w:right w:val="none" w:sz="0" w:space="0" w:color="auto"/>
      </w:divBdr>
    </w:div>
    <w:div w:id="1553694571">
      <w:bodyDiv w:val="1"/>
      <w:marLeft w:val="0"/>
      <w:marRight w:val="0"/>
      <w:marTop w:val="0"/>
      <w:marBottom w:val="0"/>
      <w:divBdr>
        <w:top w:val="none" w:sz="0" w:space="0" w:color="auto"/>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
      </w:divsChild>
    </w:div>
    <w:div w:id="1553736094">
      <w:bodyDiv w:val="1"/>
      <w:marLeft w:val="0"/>
      <w:marRight w:val="0"/>
      <w:marTop w:val="0"/>
      <w:marBottom w:val="0"/>
      <w:divBdr>
        <w:top w:val="none" w:sz="0" w:space="0" w:color="auto"/>
        <w:left w:val="none" w:sz="0" w:space="0" w:color="auto"/>
        <w:bottom w:val="none" w:sz="0" w:space="0" w:color="auto"/>
        <w:right w:val="none" w:sz="0" w:space="0" w:color="auto"/>
      </w:divBdr>
      <w:divsChild>
        <w:div w:id="1608345776">
          <w:marLeft w:val="0"/>
          <w:marRight w:val="0"/>
          <w:marTop w:val="0"/>
          <w:marBottom w:val="0"/>
          <w:divBdr>
            <w:top w:val="none" w:sz="0" w:space="0" w:color="auto"/>
            <w:left w:val="none" w:sz="0" w:space="0" w:color="auto"/>
            <w:bottom w:val="none" w:sz="0" w:space="0" w:color="auto"/>
            <w:right w:val="none" w:sz="0" w:space="0" w:color="auto"/>
          </w:divBdr>
        </w:div>
      </w:divsChild>
    </w:div>
    <w:div w:id="1553805535">
      <w:bodyDiv w:val="1"/>
      <w:marLeft w:val="0"/>
      <w:marRight w:val="0"/>
      <w:marTop w:val="0"/>
      <w:marBottom w:val="0"/>
      <w:divBdr>
        <w:top w:val="none" w:sz="0" w:space="0" w:color="auto"/>
        <w:left w:val="none" w:sz="0" w:space="0" w:color="auto"/>
        <w:bottom w:val="none" w:sz="0" w:space="0" w:color="auto"/>
        <w:right w:val="none" w:sz="0" w:space="0" w:color="auto"/>
      </w:divBdr>
    </w:div>
    <w:div w:id="1553807588">
      <w:bodyDiv w:val="1"/>
      <w:marLeft w:val="0"/>
      <w:marRight w:val="0"/>
      <w:marTop w:val="0"/>
      <w:marBottom w:val="0"/>
      <w:divBdr>
        <w:top w:val="none" w:sz="0" w:space="0" w:color="auto"/>
        <w:left w:val="none" w:sz="0" w:space="0" w:color="auto"/>
        <w:bottom w:val="none" w:sz="0" w:space="0" w:color="auto"/>
        <w:right w:val="none" w:sz="0" w:space="0" w:color="auto"/>
      </w:divBdr>
    </w:div>
    <w:div w:id="1553929758">
      <w:bodyDiv w:val="1"/>
      <w:marLeft w:val="0"/>
      <w:marRight w:val="0"/>
      <w:marTop w:val="0"/>
      <w:marBottom w:val="0"/>
      <w:divBdr>
        <w:top w:val="none" w:sz="0" w:space="0" w:color="auto"/>
        <w:left w:val="none" w:sz="0" w:space="0" w:color="auto"/>
        <w:bottom w:val="none" w:sz="0" w:space="0" w:color="auto"/>
        <w:right w:val="none" w:sz="0" w:space="0" w:color="auto"/>
      </w:divBdr>
    </w:div>
    <w:div w:id="1554072982">
      <w:bodyDiv w:val="1"/>
      <w:marLeft w:val="0"/>
      <w:marRight w:val="0"/>
      <w:marTop w:val="0"/>
      <w:marBottom w:val="0"/>
      <w:divBdr>
        <w:top w:val="none" w:sz="0" w:space="0" w:color="auto"/>
        <w:left w:val="none" w:sz="0" w:space="0" w:color="auto"/>
        <w:bottom w:val="none" w:sz="0" w:space="0" w:color="auto"/>
        <w:right w:val="none" w:sz="0" w:space="0" w:color="auto"/>
      </w:divBdr>
    </w:div>
    <w:div w:id="1554462584">
      <w:bodyDiv w:val="1"/>
      <w:marLeft w:val="0"/>
      <w:marRight w:val="0"/>
      <w:marTop w:val="0"/>
      <w:marBottom w:val="0"/>
      <w:divBdr>
        <w:top w:val="none" w:sz="0" w:space="0" w:color="auto"/>
        <w:left w:val="none" w:sz="0" w:space="0" w:color="auto"/>
        <w:bottom w:val="none" w:sz="0" w:space="0" w:color="auto"/>
        <w:right w:val="none" w:sz="0" w:space="0" w:color="auto"/>
      </w:divBdr>
    </w:div>
    <w:div w:id="1554656844">
      <w:bodyDiv w:val="1"/>
      <w:marLeft w:val="0"/>
      <w:marRight w:val="0"/>
      <w:marTop w:val="0"/>
      <w:marBottom w:val="0"/>
      <w:divBdr>
        <w:top w:val="none" w:sz="0" w:space="0" w:color="auto"/>
        <w:left w:val="none" w:sz="0" w:space="0" w:color="auto"/>
        <w:bottom w:val="none" w:sz="0" w:space="0" w:color="auto"/>
        <w:right w:val="none" w:sz="0" w:space="0" w:color="auto"/>
      </w:divBdr>
    </w:div>
    <w:div w:id="1554736954">
      <w:bodyDiv w:val="1"/>
      <w:marLeft w:val="0"/>
      <w:marRight w:val="0"/>
      <w:marTop w:val="0"/>
      <w:marBottom w:val="0"/>
      <w:divBdr>
        <w:top w:val="none" w:sz="0" w:space="0" w:color="auto"/>
        <w:left w:val="none" w:sz="0" w:space="0" w:color="auto"/>
        <w:bottom w:val="none" w:sz="0" w:space="0" w:color="auto"/>
        <w:right w:val="none" w:sz="0" w:space="0" w:color="auto"/>
      </w:divBdr>
    </w:div>
    <w:div w:id="1555004769">
      <w:bodyDiv w:val="1"/>
      <w:marLeft w:val="0"/>
      <w:marRight w:val="0"/>
      <w:marTop w:val="0"/>
      <w:marBottom w:val="0"/>
      <w:divBdr>
        <w:top w:val="none" w:sz="0" w:space="0" w:color="auto"/>
        <w:left w:val="none" w:sz="0" w:space="0" w:color="auto"/>
        <w:bottom w:val="none" w:sz="0" w:space="0" w:color="auto"/>
        <w:right w:val="none" w:sz="0" w:space="0" w:color="auto"/>
      </w:divBdr>
    </w:div>
    <w:div w:id="1555120962">
      <w:bodyDiv w:val="1"/>
      <w:marLeft w:val="0"/>
      <w:marRight w:val="0"/>
      <w:marTop w:val="0"/>
      <w:marBottom w:val="0"/>
      <w:divBdr>
        <w:top w:val="none" w:sz="0" w:space="0" w:color="auto"/>
        <w:left w:val="none" w:sz="0" w:space="0" w:color="auto"/>
        <w:bottom w:val="none" w:sz="0" w:space="0" w:color="auto"/>
        <w:right w:val="none" w:sz="0" w:space="0" w:color="auto"/>
      </w:divBdr>
    </w:div>
    <w:div w:id="1555194748">
      <w:bodyDiv w:val="1"/>
      <w:marLeft w:val="0"/>
      <w:marRight w:val="0"/>
      <w:marTop w:val="0"/>
      <w:marBottom w:val="0"/>
      <w:divBdr>
        <w:top w:val="none" w:sz="0" w:space="0" w:color="auto"/>
        <w:left w:val="none" w:sz="0" w:space="0" w:color="auto"/>
        <w:bottom w:val="none" w:sz="0" w:space="0" w:color="auto"/>
        <w:right w:val="none" w:sz="0" w:space="0" w:color="auto"/>
      </w:divBdr>
    </w:div>
    <w:div w:id="1555580824">
      <w:bodyDiv w:val="1"/>
      <w:marLeft w:val="0"/>
      <w:marRight w:val="0"/>
      <w:marTop w:val="0"/>
      <w:marBottom w:val="0"/>
      <w:divBdr>
        <w:top w:val="none" w:sz="0" w:space="0" w:color="auto"/>
        <w:left w:val="none" w:sz="0" w:space="0" w:color="auto"/>
        <w:bottom w:val="none" w:sz="0" w:space="0" w:color="auto"/>
        <w:right w:val="none" w:sz="0" w:space="0" w:color="auto"/>
      </w:divBdr>
    </w:div>
    <w:div w:id="1555580828">
      <w:bodyDiv w:val="1"/>
      <w:marLeft w:val="0"/>
      <w:marRight w:val="0"/>
      <w:marTop w:val="0"/>
      <w:marBottom w:val="0"/>
      <w:divBdr>
        <w:top w:val="none" w:sz="0" w:space="0" w:color="auto"/>
        <w:left w:val="none" w:sz="0" w:space="0" w:color="auto"/>
        <w:bottom w:val="none" w:sz="0" w:space="0" w:color="auto"/>
        <w:right w:val="none" w:sz="0" w:space="0" w:color="auto"/>
      </w:divBdr>
    </w:div>
    <w:div w:id="1555897090">
      <w:bodyDiv w:val="1"/>
      <w:marLeft w:val="0"/>
      <w:marRight w:val="0"/>
      <w:marTop w:val="0"/>
      <w:marBottom w:val="0"/>
      <w:divBdr>
        <w:top w:val="none" w:sz="0" w:space="0" w:color="auto"/>
        <w:left w:val="none" w:sz="0" w:space="0" w:color="auto"/>
        <w:bottom w:val="none" w:sz="0" w:space="0" w:color="auto"/>
        <w:right w:val="none" w:sz="0" w:space="0" w:color="auto"/>
      </w:divBdr>
    </w:div>
    <w:div w:id="1556117555">
      <w:bodyDiv w:val="1"/>
      <w:marLeft w:val="0"/>
      <w:marRight w:val="0"/>
      <w:marTop w:val="0"/>
      <w:marBottom w:val="0"/>
      <w:divBdr>
        <w:top w:val="none" w:sz="0" w:space="0" w:color="auto"/>
        <w:left w:val="none" w:sz="0" w:space="0" w:color="auto"/>
        <w:bottom w:val="none" w:sz="0" w:space="0" w:color="auto"/>
        <w:right w:val="none" w:sz="0" w:space="0" w:color="auto"/>
      </w:divBdr>
    </w:div>
    <w:div w:id="1556237028">
      <w:bodyDiv w:val="1"/>
      <w:marLeft w:val="0"/>
      <w:marRight w:val="0"/>
      <w:marTop w:val="0"/>
      <w:marBottom w:val="0"/>
      <w:divBdr>
        <w:top w:val="none" w:sz="0" w:space="0" w:color="auto"/>
        <w:left w:val="none" w:sz="0" w:space="0" w:color="auto"/>
        <w:bottom w:val="none" w:sz="0" w:space="0" w:color="auto"/>
        <w:right w:val="none" w:sz="0" w:space="0" w:color="auto"/>
      </w:divBdr>
    </w:div>
    <w:div w:id="1556239383">
      <w:bodyDiv w:val="1"/>
      <w:marLeft w:val="0"/>
      <w:marRight w:val="0"/>
      <w:marTop w:val="0"/>
      <w:marBottom w:val="0"/>
      <w:divBdr>
        <w:top w:val="none" w:sz="0" w:space="0" w:color="auto"/>
        <w:left w:val="none" w:sz="0" w:space="0" w:color="auto"/>
        <w:bottom w:val="none" w:sz="0" w:space="0" w:color="auto"/>
        <w:right w:val="none" w:sz="0" w:space="0" w:color="auto"/>
      </w:divBdr>
    </w:div>
    <w:div w:id="1556770689">
      <w:bodyDiv w:val="1"/>
      <w:marLeft w:val="0"/>
      <w:marRight w:val="0"/>
      <w:marTop w:val="0"/>
      <w:marBottom w:val="0"/>
      <w:divBdr>
        <w:top w:val="none" w:sz="0" w:space="0" w:color="auto"/>
        <w:left w:val="none" w:sz="0" w:space="0" w:color="auto"/>
        <w:bottom w:val="none" w:sz="0" w:space="0" w:color="auto"/>
        <w:right w:val="none" w:sz="0" w:space="0" w:color="auto"/>
      </w:divBdr>
    </w:div>
    <w:div w:id="1556962882">
      <w:bodyDiv w:val="1"/>
      <w:marLeft w:val="0"/>
      <w:marRight w:val="0"/>
      <w:marTop w:val="0"/>
      <w:marBottom w:val="0"/>
      <w:divBdr>
        <w:top w:val="none" w:sz="0" w:space="0" w:color="auto"/>
        <w:left w:val="none" w:sz="0" w:space="0" w:color="auto"/>
        <w:bottom w:val="none" w:sz="0" w:space="0" w:color="auto"/>
        <w:right w:val="none" w:sz="0" w:space="0" w:color="auto"/>
      </w:divBdr>
    </w:div>
    <w:div w:id="1556967527">
      <w:bodyDiv w:val="1"/>
      <w:marLeft w:val="0"/>
      <w:marRight w:val="0"/>
      <w:marTop w:val="0"/>
      <w:marBottom w:val="0"/>
      <w:divBdr>
        <w:top w:val="none" w:sz="0" w:space="0" w:color="auto"/>
        <w:left w:val="none" w:sz="0" w:space="0" w:color="auto"/>
        <w:bottom w:val="none" w:sz="0" w:space="0" w:color="auto"/>
        <w:right w:val="none" w:sz="0" w:space="0" w:color="auto"/>
      </w:divBdr>
    </w:div>
    <w:div w:id="1557858086">
      <w:bodyDiv w:val="1"/>
      <w:marLeft w:val="0"/>
      <w:marRight w:val="0"/>
      <w:marTop w:val="0"/>
      <w:marBottom w:val="0"/>
      <w:divBdr>
        <w:top w:val="none" w:sz="0" w:space="0" w:color="auto"/>
        <w:left w:val="none" w:sz="0" w:space="0" w:color="auto"/>
        <w:bottom w:val="none" w:sz="0" w:space="0" w:color="auto"/>
        <w:right w:val="none" w:sz="0" w:space="0" w:color="auto"/>
      </w:divBdr>
    </w:div>
    <w:div w:id="1557861804">
      <w:bodyDiv w:val="1"/>
      <w:marLeft w:val="0"/>
      <w:marRight w:val="0"/>
      <w:marTop w:val="0"/>
      <w:marBottom w:val="0"/>
      <w:divBdr>
        <w:top w:val="none" w:sz="0" w:space="0" w:color="auto"/>
        <w:left w:val="none" w:sz="0" w:space="0" w:color="auto"/>
        <w:bottom w:val="none" w:sz="0" w:space="0" w:color="auto"/>
        <w:right w:val="none" w:sz="0" w:space="0" w:color="auto"/>
      </w:divBdr>
    </w:div>
    <w:div w:id="1558123780">
      <w:bodyDiv w:val="1"/>
      <w:marLeft w:val="0"/>
      <w:marRight w:val="0"/>
      <w:marTop w:val="0"/>
      <w:marBottom w:val="0"/>
      <w:divBdr>
        <w:top w:val="none" w:sz="0" w:space="0" w:color="auto"/>
        <w:left w:val="none" w:sz="0" w:space="0" w:color="auto"/>
        <w:bottom w:val="none" w:sz="0" w:space="0" w:color="auto"/>
        <w:right w:val="none" w:sz="0" w:space="0" w:color="auto"/>
      </w:divBdr>
      <w:divsChild>
        <w:div w:id="937567110">
          <w:marLeft w:val="0"/>
          <w:marRight w:val="0"/>
          <w:marTop w:val="0"/>
          <w:marBottom w:val="0"/>
          <w:divBdr>
            <w:top w:val="none" w:sz="0" w:space="0" w:color="auto"/>
            <w:left w:val="none" w:sz="0" w:space="0" w:color="auto"/>
            <w:bottom w:val="none" w:sz="0" w:space="0" w:color="auto"/>
            <w:right w:val="none" w:sz="0" w:space="0" w:color="auto"/>
          </w:divBdr>
        </w:div>
      </w:divsChild>
    </w:div>
    <w:div w:id="1558127060">
      <w:bodyDiv w:val="1"/>
      <w:marLeft w:val="0"/>
      <w:marRight w:val="0"/>
      <w:marTop w:val="0"/>
      <w:marBottom w:val="0"/>
      <w:divBdr>
        <w:top w:val="none" w:sz="0" w:space="0" w:color="auto"/>
        <w:left w:val="none" w:sz="0" w:space="0" w:color="auto"/>
        <w:bottom w:val="none" w:sz="0" w:space="0" w:color="auto"/>
        <w:right w:val="none" w:sz="0" w:space="0" w:color="auto"/>
      </w:divBdr>
    </w:div>
    <w:div w:id="1558278455">
      <w:bodyDiv w:val="1"/>
      <w:marLeft w:val="0"/>
      <w:marRight w:val="0"/>
      <w:marTop w:val="0"/>
      <w:marBottom w:val="0"/>
      <w:divBdr>
        <w:top w:val="none" w:sz="0" w:space="0" w:color="auto"/>
        <w:left w:val="none" w:sz="0" w:space="0" w:color="auto"/>
        <w:bottom w:val="none" w:sz="0" w:space="0" w:color="auto"/>
        <w:right w:val="none" w:sz="0" w:space="0" w:color="auto"/>
      </w:divBdr>
    </w:div>
    <w:div w:id="1558390783">
      <w:bodyDiv w:val="1"/>
      <w:marLeft w:val="0"/>
      <w:marRight w:val="0"/>
      <w:marTop w:val="0"/>
      <w:marBottom w:val="0"/>
      <w:divBdr>
        <w:top w:val="none" w:sz="0" w:space="0" w:color="auto"/>
        <w:left w:val="none" w:sz="0" w:space="0" w:color="auto"/>
        <w:bottom w:val="none" w:sz="0" w:space="0" w:color="auto"/>
        <w:right w:val="none" w:sz="0" w:space="0" w:color="auto"/>
      </w:divBdr>
    </w:div>
    <w:div w:id="1558659437">
      <w:bodyDiv w:val="1"/>
      <w:marLeft w:val="0"/>
      <w:marRight w:val="0"/>
      <w:marTop w:val="0"/>
      <w:marBottom w:val="0"/>
      <w:divBdr>
        <w:top w:val="none" w:sz="0" w:space="0" w:color="auto"/>
        <w:left w:val="none" w:sz="0" w:space="0" w:color="auto"/>
        <w:bottom w:val="none" w:sz="0" w:space="0" w:color="auto"/>
        <w:right w:val="none" w:sz="0" w:space="0" w:color="auto"/>
      </w:divBdr>
    </w:div>
    <w:div w:id="1558737760">
      <w:bodyDiv w:val="1"/>
      <w:marLeft w:val="0"/>
      <w:marRight w:val="0"/>
      <w:marTop w:val="0"/>
      <w:marBottom w:val="0"/>
      <w:divBdr>
        <w:top w:val="none" w:sz="0" w:space="0" w:color="auto"/>
        <w:left w:val="none" w:sz="0" w:space="0" w:color="auto"/>
        <w:bottom w:val="none" w:sz="0" w:space="0" w:color="auto"/>
        <w:right w:val="none" w:sz="0" w:space="0" w:color="auto"/>
      </w:divBdr>
    </w:div>
    <w:div w:id="1558934671">
      <w:bodyDiv w:val="1"/>
      <w:marLeft w:val="0"/>
      <w:marRight w:val="0"/>
      <w:marTop w:val="0"/>
      <w:marBottom w:val="0"/>
      <w:divBdr>
        <w:top w:val="none" w:sz="0" w:space="0" w:color="auto"/>
        <w:left w:val="none" w:sz="0" w:space="0" w:color="auto"/>
        <w:bottom w:val="none" w:sz="0" w:space="0" w:color="auto"/>
        <w:right w:val="none" w:sz="0" w:space="0" w:color="auto"/>
      </w:divBdr>
    </w:div>
    <w:div w:id="1559318466">
      <w:bodyDiv w:val="1"/>
      <w:marLeft w:val="0"/>
      <w:marRight w:val="0"/>
      <w:marTop w:val="0"/>
      <w:marBottom w:val="0"/>
      <w:divBdr>
        <w:top w:val="none" w:sz="0" w:space="0" w:color="auto"/>
        <w:left w:val="none" w:sz="0" w:space="0" w:color="auto"/>
        <w:bottom w:val="none" w:sz="0" w:space="0" w:color="auto"/>
        <w:right w:val="none" w:sz="0" w:space="0" w:color="auto"/>
      </w:divBdr>
    </w:div>
    <w:div w:id="1560164855">
      <w:bodyDiv w:val="1"/>
      <w:marLeft w:val="0"/>
      <w:marRight w:val="0"/>
      <w:marTop w:val="0"/>
      <w:marBottom w:val="0"/>
      <w:divBdr>
        <w:top w:val="none" w:sz="0" w:space="0" w:color="auto"/>
        <w:left w:val="none" w:sz="0" w:space="0" w:color="auto"/>
        <w:bottom w:val="none" w:sz="0" w:space="0" w:color="auto"/>
        <w:right w:val="none" w:sz="0" w:space="0" w:color="auto"/>
      </w:divBdr>
    </w:div>
    <w:div w:id="1560483414">
      <w:bodyDiv w:val="1"/>
      <w:marLeft w:val="0"/>
      <w:marRight w:val="0"/>
      <w:marTop w:val="0"/>
      <w:marBottom w:val="0"/>
      <w:divBdr>
        <w:top w:val="none" w:sz="0" w:space="0" w:color="auto"/>
        <w:left w:val="none" w:sz="0" w:space="0" w:color="auto"/>
        <w:bottom w:val="none" w:sz="0" w:space="0" w:color="auto"/>
        <w:right w:val="none" w:sz="0" w:space="0" w:color="auto"/>
      </w:divBdr>
    </w:div>
    <w:div w:id="1560703823">
      <w:bodyDiv w:val="1"/>
      <w:marLeft w:val="0"/>
      <w:marRight w:val="0"/>
      <w:marTop w:val="0"/>
      <w:marBottom w:val="0"/>
      <w:divBdr>
        <w:top w:val="none" w:sz="0" w:space="0" w:color="auto"/>
        <w:left w:val="none" w:sz="0" w:space="0" w:color="auto"/>
        <w:bottom w:val="none" w:sz="0" w:space="0" w:color="auto"/>
        <w:right w:val="none" w:sz="0" w:space="0" w:color="auto"/>
      </w:divBdr>
      <w:divsChild>
        <w:div w:id="82141950">
          <w:marLeft w:val="0"/>
          <w:marRight w:val="0"/>
          <w:marTop w:val="0"/>
          <w:marBottom w:val="0"/>
          <w:divBdr>
            <w:top w:val="none" w:sz="0" w:space="0" w:color="auto"/>
            <w:left w:val="none" w:sz="0" w:space="0" w:color="auto"/>
            <w:bottom w:val="none" w:sz="0" w:space="0" w:color="auto"/>
            <w:right w:val="none" w:sz="0" w:space="0" w:color="auto"/>
          </w:divBdr>
        </w:div>
      </w:divsChild>
    </w:div>
    <w:div w:id="1561593092">
      <w:bodyDiv w:val="1"/>
      <w:marLeft w:val="0"/>
      <w:marRight w:val="0"/>
      <w:marTop w:val="0"/>
      <w:marBottom w:val="0"/>
      <w:divBdr>
        <w:top w:val="none" w:sz="0" w:space="0" w:color="auto"/>
        <w:left w:val="none" w:sz="0" w:space="0" w:color="auto"/>
        <w:bottom w:val="none" w:sz="0" w:space="0" w:color="auto"/>
        <w:right w:val="none" w:sz="0" w:space="0" w:color="auto"/>
      </w:divBdr>
    </w:div>
    <w:div w:id="1561939960">
      <w:bodyDiv w:val="1"/>
      <w:marLeft w:val="0"/>
      <w:marRight w:val="0"/>
      <w:marTop w:val="0"/>
      <w:marBottom w:val="0"/>
      <w:divBdr>
        <w:top w:val="none" w:sz="0" w:space="0" w:color="auto"/>
        <w:left w:val="none" w:sz="0" w:space="0" w:color="auto"/>
        <w:bottom w:val="none" w:sz="0" w:space="0" w:color="auto"/>
        <w:right w:val="none" w:sz="0" w:space="0" w:color="auto"/>
      </w:divBdr>
    </w:div>
    <w:div w:id="1562516241">
      <w:bodyDiv w:val="1"/>
      <w:marLeft w:val="0"/>
      <w:marRight w:val="0"/>
      <w:marTop w:val="0"/>
      <w:marBottom w:val="0"/>
      <w:divBdr>
        <w:top w:val="none" w:sz="0" w:space="0" w:color="auto"/>
        <w:left w:val="none" w:sz="0" w:space="0" w:color="auto"/>
        <w:bottom w:val="none" w:sz="0" w:space="0" w:color="auto"/>
        <w:right w:val="none" w:sz="0" w:space="0" w:color="auto"/>
      </w:divBdr>
    </w:div>
    <w:div w:id="1562591621">
      <w:bodyDiv w:val="1"/>
      <w:marLeft w:val="0"/>
      <w:marRight w:val="0"/>
      <w:marTop w:val="0"/>
      <w:marBottom w:val="0"/>
      <w:divBdr>
        <w:top w:val="none" w:sz="0" w:space="0" w:color="auto"/>
        <w:left w:val="none" w:sz="0" w:space="0" w:color="auto"/>
        <w:bottom w:val="none" w:sz="0" w:space="0" w:color="auto"/>
        <w:right w:val="none" w:sz="0" w:space="0" w:color="auto"/>
      </w:divBdr>
    </w:div>
    <w:div w:id="1563365950">
      <w:bodyDiv w:val="1"/>
      <w:marLeft w:val="0"/>
      <w:marRight w:val="0"/>
      <w:marTop w:val="0"/>
      <w:marBottom w:val="0"/>
      <w:divBdr>
        <w:top w:val="none" w:sz="0" w:space="0" w:color="auto"/>
        <w:left w:val="none" w:sz="0" w:space="0" w:color="auto"/>
        <w:bottom w:val="none" w:sz="0" w:space="0" w:color="auto"/>
        <w:right w:val="none" w:sz="0" w:space="0" w:color="auto"/>
      </w:divBdr>
    </w:div>
    <w:div w:id="1563521744">
      <w:bodyDiv w:val="1"/>
      <w:marLeft w:val="0"/>
      <w:marRight w:val="0"/>
      <w:marTop w:val="0"/>
      <w:marBottom w:val="0"/>
      <w:divBdr>
        <w:top w:val="none" w:sz="0" w:space="0" w:color="auto"/>
        <w:left w:val="none" w:sz="0" w:space="0" w:color="auto"/>
        <w:bottom w:val="none" w:sz="0" w:space="0" w:color="auto"/>
        <w:right w:val="none" w:sz="0" w:space="0" w:color="auto"/>
      </w:divBdr>
    </w:div>
    <w:div w:id="1563636882">
      <w:bodyDiv w:val="1"/>
      <w:marLeft w:val="0"/>
      <w:marRight w:val="0"/>
      <w:marTop w:val="0"/>
      <w:marBottom w:val="0"/>
      <w:divBdr>
        <w:top w:val="none" w:sz="0" w:space="0" w:color="auto"/>
        <w:left w:val="none" w:sz="0" w:space="0" w:color="auto"/>
        <w:bottom w:val="none" w:sz="0" w:space="0" w:color="auto"/>
        <w:right w:val="none" w:sz="0" w:space="0" w:color="auto"/>
      </w:divBdr>
      <w:divsChild>
        <w:div w:id="929123095">
          <w:marLeft w:val="0"/>
          <w:marRight w:val="0"/>
          <w:marTop w:val="0"/>
          <w:marBottom w:val="0"/>
          <w:divBdr>
            <w:top w:val="none" w:sz="0" w:space="0" w:color="auto"/>
            <w:left w:val="none" w:sz="0" w:space="0" w:color="auto"/>
            <w:bottom w:val="none" w:sz="0" w:space="0" w:color="auto"/>
            <w:right w:val="none" w:sz="0" w:space="0" w:color="auto"/>
          </w:divBdr>
        </w:div>
      </w:divsChild>
    </w:div>
    <w:div w:id="1563716243">
      <w:bodyDiv w:val="1"/>
      <w:marLeft w:val="0"/>
      <w:marRight w:val="0"/>
      <w:marTop w:val="0"/>
      <w:marBottom w:val="0"/>
      <w:divBdr>
        <w:top w:val="none" w:sz="0" w:space="0" w:color="auto"/>
        <w:left w:val="none" w:sz="0" w:space="0" w:color="auto"/>
        <w:bottom w:val="none" w:sz="0" w:space="0" w:color="auto"/>
        <w:right w:val="none" w:sz="0" w:space="0" w:color="auto"/>
      </w:divBdr>
    </w:div>
    <w:div w:id="1563835478">
      <w:bodyDiv w:val="1"/>
      <w:marLeft w:val="0"/>
      <w:marRight w:val="0"/>
      <w:marTop w:val="0"/>
      <w:marBottom w:val="0"/>
      <w:divBdr>
        <w:top w:val="none" w:sz="0" w:space="0" w:color="auto"/>
        <w:left w:val="none" w:sz="0" w:space="0" w:color="auto"/>
        <w:bottom w:val="none" w:sz="0" w:space="0" w:color="auto"/>
        <w:right w:val="none" w:sz="0" w:space="0" w:color="auto"/>
      </w:divBdr>
    </w:div>
    <w:div w:id="1563907073">
      <w:bodyDiv w:val="1"/>
      <w:marLeft w:val="0"/>
      <w:marRight w:val="0"/>
      <w:marTop w:val="0"/>
      <w:marBottom w:val="0"/>
      <w:divBdr>
        <w:top w:val="none" w:sz="0" w:space="0" w:color="auto"/>
        <w:left w:val="none" w:sz="0" w:space="0" w:color="auto"/>
        <w:bottom w:val="none" w:sz="0" w:space="0" w:color="auto"/>
        <w:right w:val="none" w:sz="0" w:space="0" w:color="auto"/>
      </w:divBdr>
    </w:div>
    <w:div w:id="1563907148">
      <w:bodyDiv w:val="1"/>
      <w:marLeft w:val="0"/>
      <w:marRight w:val="0"/>
      <w:marTop w:val="0"/>
      <w:marBottom w:val="0"/>
      <w:divBdr>
        <w:top w:val="none" w:sz="0" w:space="0" w:color="auto"/>
        <w:left w:val="none" w:sz="0" w:space="0" w:color="auto"/>
        <w:bottom w:val="none" w:sz="0" w:space="0" w:color="auto"/>
        <w:right w:val="none" w:sz="0" w:space="0" w:color="auto"/>
      </w:divBdr>
    </w:div>
    <w:div w:id="1564170198">
      <w:bodyDiv w:val="1"/>
      <w:marLeft w:val="0"/>
      <w:marRight w:val="0"/>
      <w:marTop w:val="0"/>
      <w:marBottom w:val="0"/>
      <w:divBdr>
        <w:top w:val="none" w:sz="0" w:space="0" w:color="auto"/>
        <w:left w:val="none" w:sz="0" w:space="0" w:color="auto"/>
        <w:bottom w:val="none" w:sz="0" w:space="0" w:color="auto"/>
        <w:right w:val="none" w:sz="0" w:space="0" w:color="auto"/>
      </w:divBdr>
      <w:divsChild>
        <w:div w:id="666708664">
          <w:marLeft w:val="0"/>
          <w:marRight w:val="0"/>
          <w:marTop w:val="0"/>
          <w:marBottom w:val="0"/>
          <w:divBdr>
            <w:top w:val="none" w:sz="0" w:space="0" w:color="auto"/>
            <w:left w:val="none" w:sz="0" w:space="0" w:color="auto"/>
            <w:bottom w:val="none" w:sz="0" w:space="0" w:color="auto"/>
            <w:right w:val="none" w:sz="0" w:space="0" w:color="auto"/>
          </w:divBdr>
        </w:div>
      </w:divsChild>
    </w:div>
    <w:div w:id="1564175502">
      <w:bodyDiv w:val="1"/>
      <w:marLeft w:val="0"/>
      <w:marRight w:val="0"/>
      <w:marTop w:val="0"/>
      <w:marBottom w:val="0"/>
      <w:divBdr>
        <w:top w:val="none" w:sz="0" w:space="0" w:color="auto"/>
        <w:left w:val="none" w:sz="0" w:space="0" w:color="auto"/>
        <w:bottom w:val="none" w:sz="0" w:space="0" w:color="auto"/>
        <w:right w:val="none" w:sz="0" w:space="0" w:color="auto"/>
      </w:divBdr>
    </w:div>
    <w:div w:id="1564483604">
      <w:bodyDiv w:val="1"/>
      <w:marLeft w:val="0"/>
      <w:marRight w:val="0"/>
      <w:marTop w:val="0"/>
      <w:marBottom w:val="0"/>
      <w:divBdr>
        <w:top w:val="none" w:sz="0" w:space="0" w:color="auto"/>
        <w:left w:val="none" w:sz="0" w:space="0" w:color="auto"/>
        <w:bottom w:val="none" w:sz="0" w:space="0" w:color="auto"/>
        <w:right w:val="none" w:sz="0" w:space="0" w:color="auto"/>
      </w:divBdr>
      <w:divsChild>
        <w:div w:id="292830315">
          <w:marLeft w:val="0"/>
          <w:marRight w:val="0"/>
          <w:marTop w:val="0"/>
          <w:marBottom w:val="0"/>
          <w:divBdr>
            <w:top w:val="none" w:sz="0" w:space="0" w:color="auto"/>
            <w:left w:val="none" w:sz="0" w:space="0" w:color="auto"/>
            <w:bottom w:val="none" w:sz="0" w:space="0" w:color="auto"/>
            <w:right w:val="none" w:sz="0" w:space="0" w:color="auto"/>
          </w:divBdr>
        </w:div>
      </w:divsChild>
    </w:div>
    <w:div w:id="1564559310">
      <w:bodyDiv w:val="1"/>
      <w:marLeft w:val="0"/>
      <w:marRight w:val="0"/>
      <w:marTop w:val="0"/>
      <w:marBottom w:val="0"/>
      <w:divBdr>
        <w:top w:val="none" w:sz="0" w:space="0" w:color="auto"/>
        <w:left w:val="none" w:sz="0" w:space="0" w:color="auto"/>
        <w:bottom w:val="none" w:sz="0" w:space="0" w:color="auto"/>
        <w:right w:val="none" w:sz="0" w:space="0" w:color="auto"/>
      </w:divBdr>
    </w:div>
    <w:div w:id="1564565537">
      <w:bodyDiv w:val="1"/>
      <w:marLeft w:val="0"/>
      <w:marRight w:val="0"/>
      <w:marTop w:val="0"/>
      <w:marBottom w:val="0"/>
      <w:divBdr>
        <w:top w:val="none" w:sz="0" w:space="0" w:color="auto"/>
        <w:left w:val="none" w:sz="0" w:space="0" w:color="auto"/>
        <w:bottom w:val="none" w:sz="0" w:space="0" w:color="auto"/>
        <w:right w:val="none" w:sz="0" w:space="0" w:color="auto"/>
      </w:divBdr>
      <w:divsChild>
        <w:div w:id="1994023535">
          <w:marLeft w:val="0"/>
          <w:marRight w:val="0"/>
          <w:marTop w:val="0"/>
          <w:marBottom w:val="0"/>
          <w:divBdr>
            <w:top w:val="none" w:sz="0" w:space="0" w:color="auto"/>
            <w:left w:val="none" w:sz="0" w:space="0" w:color="auto"/>
            <w:bottom w:val="none" w:sz="0" w:space="0" w:color="auto"/>
            <w:right w:val="none" w:sz="0" w:space="0" w:color="auto"/>
          </w:divBdr>
        </w:div>
      </w:divsChild>
    </w:div>
    <w:div w:id="1565028473">
      <w:bodyDiv w:val="1"/>
      <w:marLeft w:val="0"/>
      <w:marRight w:val="0"/>
      <w:marTop w:val="0"/>
      <w:marBottom w:val="0"/>
      <w:divBdr>
        <w:top w:val="none" w:sz="0" w:space="0" w:color="auto"/>
        <w:left w:val="none" w:sz="0" w:space="0" w:color="auto"/>
        <w:bottom w:val="none" w:sz="0" w:space="0" w:color="auto"/>
        <w:right w:val="none" w:sz="0" w:space="0" w:color="auto"/>
      </w:divBdr>
    </w:div>
    <w:div w:id="1565094567">
      <w:bodyDiv w:val="1"/>
      <w:marLeft w:val="0"/>
      <w:marRight w:val="0"/>
      <w:marTop w:val="0"/>
      <w:marBottom w:val="0"/>
      <w:divBdr>
        <w:top w:val="none" w:sz="0" w:space="0" w:color="auto"/>
        <w:left w:val="none" w:sz="0" w:space="0" w:color="auto"/>
        <w:bottom w:val="none" w:sz="0" w:space="0" w:color="auto"/>
        <w:right w:val="none" w:sz="0" w:space="0" w:color="auto"/>
      </w:divBdr>
    </w:div>
    <w:div w:id="1565414964">
      <w:bodyDiv w:val="1"/>
      <w:marLeft w:val="0"/>
      <w:marRight w:val="0"/>
      <w:marTop w:val="0"/>
      <w:marBottom w:val="0"/>
      <w:divBdr>
        <w:top w:val="none" w:sz="0" w:space="0" w:color="auto"/>
        <w:left w:val="none" w:sz="0" w:space="0" w:color="auto"/>
        <w:bottom w:val="none" w:sz="0" w:space="0" w:color="auto"/>
        <w:right w:val="none" w:sz="0" w:space="0" w:color="auto"/>
      </w:divBdr>
      <w:divsChild>
        <w:div w:id="397677809">
          <w:marLeft w:val="0"/>
          <w:marRight w:val="0"/>
          <w:marTop w:val="0"/>
          <w:marBottom w:val="0"/>
          <w:divBdr>
            <w:top w:val="none" w:sz="0" w:space="0" w:color="auto"/>
            <w:left w:val="none" w:sz="0" w:space="0" w:color="auto"/>
            <w:bottom w:val="none" w:sz="0" w:space="0" w:color="auto"/>
            <w:right w:val="none" w:sz="0" w:space="0" w:color="auto"/>
          </w:divBdr>
        </w:div>
      </w:divsChild>
    </w:div>
    <w:div w:id="1565482543">
      <w:bodyDiv w:val="1"/>
      <w:marLeft w:val="0"/>
      <w:marRight w:val="0"/>
      <w:marTop w:val="0"/>
      <w:marBottom w:val="0"/>
      <w:divBdr>
        <w:top w:val="none" w:sz="0" w:space="0" w:color="auto"/>
        <w:left w:val="none" w:sz="0" w:space="0" w:color="auto"/>
        <w:bottom w:val="none" w:sz="0" w:space="0" w:color="auto"/>
        <w:right w:val="none" w:sz="0" w:space="0" w:color="auto"/>
      </w:divBdr>
      <w:divsChild>
        <w:div w:id="999848521">
          <w:marLeft w:val="0"/>
          <w:marRight w:val="0"/>
          <w:marTop w:val="0"/>
          <w:marBottom w:val="0"/>
          <w:divBdr>
            <w:top w:val="none" w:sz="0" w:space="0" w:color="auto"/>
            <w:left w:val="none" w:sz="0" w:space="0" w:color="auto"/>
            <w:bottom w:val="none" w:sz="0" w:space="0" w:color="auto"/>
            <w:right w:val="none" w:sz="0" w:space="0" w:color="auto"/>
          </w:divBdr>
        </w:div>
      </w:divsChild>
    </w:div>
    <w:div w:id="1565556398">
      <w:bodyDiv w:val="1"/>
      <w:marLeft w:val="0"/>
      <w:marRight w:val="0"/>
      <w:marTop w:val="0"/>
      <w:marBottom w:val="0"/>
      <w:divBdr>
        <w:top w:val="none" w:sz="0" w:space="0" w:color="auto"/>
        <w:left w:val="none" w:sz="0" w:space="0" w:color="auto"/>
        <w:bottom w:val="none" w:sz="0" w:space="0" w:color="auto"/>
        <w:right w:val="none" w:sz="0" w:space="0" w:color="auto"/>
      </w:divBdr>
    </w:div>
    <w:div w:id="1565682403">
      <w:bodyDiv w:val="1"/>
      <w:marLeft w:val="0"/>
      <w:marRight w:val="0"/>
      <w:marTop w:val="0"/>
      <w:marBottom w:val="0"/>
      <w:divBdr>
        <w:top w:val="none" w:sz="0" w:space="0" w:color="auto"/>
        <w:left w:val="none" w:sz="0" w:space="0" w:color="auto"/>
        <w:bottom w:val="none" w:sz="0" w:space="0" w:color="auto"/>
        <w:right w:val="none" w:sz="0" w:space="0" w:color="auto"/>
      </w:divBdr>
    </w:div>
    <w:div w:id="1565749357">
      <w:bodyDiv w:val="1"/>
      <w:marLeft w:val="0"/>
      <w:marRight w:val="0"/>
      <w:marTop w:val="0"/>
      <w:marBottom w:val="0"/>
      <w:divBdr>
        <w:top w:val="none" w:sz="0" w:space="0" w:color="auto"/>
        <w:left w:val="none" w:sz="0" w:space="0" w:color="auto"/>
        <w:bottom w:val="none" w:sz="0" w:space="0" w:color="auto"/>
        <w:right w:val="none" w:sz="0" w:space="0" w:color="auto"/>
      </w:divBdr>
    </w:div>
    <w:div w:id="1566380837">
      <w:bodyDiv w:val="1"/>
      <w:marLeft w:val="0"/>
      <w:marRight w:val="0"/>
      <w:marTop w:val="0"/>
      <w:marBottom w:val="0"/>
      <w:divBdr>
        <w:top w:val="none" w:sz="0" w:space="0" w:color="auto"/>
        <w:left w:val="none" w:sz="0" w:space="0" w:color="auto"/>
        <w:bottom w:val="none" w:sz="0" w:space="0" w:color="auto"/>
        <w:right w:val="none" w:sz="0" w:space="0" w:color="auto"/>
      </w:divBdr>
    </w:div>
    <w:div w:id="1566404986">
      <w:bodyDiv w:val="1"/>
      <w:marLeft w:val="0"/>
      <w:marRight w:val="0"/>
      <w:marTop w:val="0"/>
      <w:marBottom w:val="0"/>
      <w:divBdr>
        <w:top w:val="none" w:sz="0" w:space="0" w:color="auto"/>
        <w:left w:val="none" w:sz="0" w:space="0" w:color="auto"/>
        <w:bottom w:val="none" w:sz="0" w:space="0" w:color="auto"/>
        <w:right w:val="none" w:sz="0" w:space="0" w:color="auto"/>
      </w:divBdr>
    </w:div>
    <w:div w:id="1566530141">
      <w:bodyDiv w:val="1"/>
      <w:marLeft w:val="0"/>
      <w:marRight w:val="0"/>
      <w:marTop w:val="0"/>
      <w:marBottom w:val="0"/>
      <w:divBdr>
        <w:top w:val="none" w:sz="0" w:space="0" w:color="auto"/>
        <w:left w:val="none" w:sz="0" w:space="0" w:color="auto"/>
        <w:bottom w:val="none" w:sz="0" w:space="0" w:color="auto"/>
        <w:right w:val="none" w:sz="0" w:space="0" w:color="auto"/>
      </w:divBdr>
    </w:div>
    <w:div w:id="1566645295">
      <w:bodyDiv w:val="1"/>
      <w:marLeft w:val="0"/>
      <w:marRight w:val="0"/>
      <w:marTop w:val="0"/>
      <w:marBottom w:val="0"/>
      <w:divBdr>
        <w:top w:val="none" w:sz="0" w:space="0" w:color="auto"/>
        <w:left w:val="none" w:sz="0" w:space="0" w:color="auto"/>
        <w:bottom w:val="none" w:sz="0" w:space="0" w:color="auto"/>
        <w:right w:val="none" w:sz="0" w:space="0" w:color="auto"/>
      </w:divBdr>
    </w:div>
    <w:div w:id="1566843567">
      <w:bodyDiv w:val="1"/>
      <w:marLeft w:val="0"/>
      <w:marRight w:val="0"/>
      <w:marTop w:val="0"/>
      <w:marBottom w:val="0"/>
      <w:divBdr>
        <w:top w:val="none" w:sz="0" w:space="0" w:color="auto"/>
        <w:left w:val="none" w:sz="0" w:space="0" w:color="auto"/>
        <w:bottom w:val="none" w:sz="0" w:space="0" w:color="auto"/>
        <w:right w:val="none" w:sz="0" w:space="0" w:color="auto"/>
      </w:divBdr>
    </w:div>
    <w:div w:id="1567841913">
      <w:bodyDiv w:val="1"/>
      <w:marLeft w:val="0"/>
      <w:marRight w:val="0"/>
      <w:marTop w:val="0"/>
      <w:marBottom w:val="0"/>
      <w:divBdr>
        <w:top w:val="none" w:sz="0" w:space="0" w:color="auto"/>
        <w:left w:val="none" w:sz="0" w:space="0" w:color="auto"/>
        <w:bottom w:val="none" w:sz="0" w:space="0" w:color="auto"/>
        <w:right w:val="none" w:sz="0" w:space="0" w:color="auto"/>
      </w:divBdr>
    </w:div>
    <w:div w:id="1568683407">
      <w:bodyDiv w:val="1"/>
      <w:marLeft w:val="0"/>
      <w:marRight w:val="0"/>
      <w:marTop w:val="0"/>
      <w:marBottom w:val="0"/>
      <w:divBdr>
        <w:top w:val="none" w:sz="0" w:space="0" w:color="auto"/>
        <w:left w:val="none" w:sz="0" w:space="0" w:color="auto"/>
        <w:bottom w:val="none" w:sz="0" w:space="0" w:color="auto"/>
        <w:right w:val="none" w:sz="0" w:space="0" w:color="auto"/>
      </w:divBdr>
    </w:div>
    <w:div w:id="1568808375">
      <w:bodyDiv w:val="1"/>
      <w:marLeft w:val="0"/>
      <w:marRight w:val="0"/>
      <w:marTop w:val="0"/>
      <w:marBottom w:val="0"/>
      <w:divBdr>
        <w:top w:val="none" w:sz="0" w:space="0" w:color="auto"/>
        <w:left w:val="none" w:sz="0" w:space="0" w:color="auto"/>
        <w:bottom w:val="none" w:sz="0" w:space="0" w:color="auto"/>
        <w:right w:val="none" w:sz="0" w:space="0" w:color="auto"/>
      </w:divBdr>
    </w:div>
    <w:div w:id="1569027113">
      <w:bodyDiv w:val="1"/>
      <w:marLeft w:val="0"/>
      <w:marRight w:val="0"/>
      <w:marTop w:val="0"/>
      <w:marBottom w:val="0"/>
      <w:divBdr>
        <w:top w:val="none" w:sz="0" w:space="0" w:color="auto"/>
        <w:left w:val="none" w:sz="0" w:space="0" w:color="auto"/>
        <w:bottom w:val="none" w:sz="0" w:space="0" w:color="auto"/>
        <w:right w:val="none" w:sz="0" w:space="0" w:color="auto"/>
      </w:divBdr>
    </w:div>
    <w:div w:id="1569267020">
      <w:bodyDiv w:val="1"/>
      <w:marLeft w:val="0"/>
      <w:marRight w:val="0"/>
      <w:marTop w:val="0"/>
      <w:marBottom w:val="0"/>
      <w:divBdr>
        <w:top w:val="none" w:sz="0" w:space="0" w:color="auto"/>
        <w:left w:val="none" w:sz="0" w:space="0" w:color="auto"/>
        <w:bottom w:val="none" w:sz="0" w:space="0" w:color="auto"/>
        <w:right w:val="none" w:sz="0" w:space="0" w:color="auto"/>
      </w:divBdr>
    </w:div>
    <w:div w:id="1569685327">
      <w:bodyDiv w:val="1"/>
      <w:marLeft w:val="0"/>
      <w:marRight w:val="0"/>
      <w:marTop w:val="0"/>
      <w:marBottom w:val="0"/>
      <w:divBdr>
        <w:top w:val="none" w:sz="0" w:space="0" w:color="auto"/>
        <w:left w:val="none" w:sz="0" w:space="0" w:color="auto"/>
        <w:bottom w:val="none" w:sz="0" w:space="0" w:color="auto"/>
        <w:right w:val="none" w:sz="0" w:space="0" w:color="auto"/>
      </w:divBdr>
    </w:div>
    <w:div w:id="1570113462">
      <w:bodyDiv w:val="1"/>
      <w:marLeft w:val="0"/>
      <w:marRight w:val="0"/>
      <w:marTop w:val="0"/>
      <w:marBottom w:val="0"/>
      <w:divBdr>
        <w:top w:val="none" w:sz="0" w:space="0" w:color="auto"/>
        <w:left w:val="none" w:sz="0" w:space="0" w:color="auto"/>
        <w:bottom w:val="none" w:sz="0" w:space="0" w:color="auto"/>
        <w:right w:val="none" w:sz="0" w:space="0" w:color="auto"/>
      </w:divBdr>
      <w:divsChild>
        <w:div w:id="549147916">
          <w:marLeft w:val="0"/>
          <w:marRight w:val="0"/>
          <w:marTop w:val="0"/>
          <w:marBottom w:val="0"/>
          <w:divBdr>
            <w:top w:val="none" w:sz="0" w:space="0" w:color="auto"/>
            <w:left w:val="none" w:sz="0" w:space="0" w:color="auto"/>
            <w:bottom w:val="none" w:sz="0" w:space="0" w:color="auto"/>
            <w:right w:val="none" w:sz="0" w:space="0" w:color="auto"/>
          </w:divBdr>
        </w:div>
      </w:divsChild>
    </w:div>
    <w:div w:id="1570143132">
      <w:bodyDiv w:val="1"/>
      <w:marLeft w:val="0"/>
      <w:marRight w:val="0"/>
      <w:marTop w:val="0"/>
      <w:marBottom w:val="0"/>
      <w:divBdr>
        <w:top w:val="none" w:sz="0" w:space="0" w:color="auto"/>
        <w:left w:val="none" w:sz="0" w:space="0" w:color="auto"/>
        <w:bottom w:val="none" w:sz="0" w:space="0" w:color="auto"/>
        <w:right w:val="none" w:sz="0" w:space="0" w:color="auto"/>
      </w:divBdr>
    </w:div>
    <w:div w:id="1570994907">
      <w:bodyDiv w:val="1"/>
      <w:marLeft w:val="0"/>
      <w:marRight w:val="0"/>
      <w:marTop w:val="0"/>
      <w:marBottom w:val="0"/>
      <w:divBdr>
        <w:top w:val="none" w:sz="0" w:space="0" w:color="auto"/>
        <w:left w:val="none" w:sz="0" w:space="0" w:color="auto"/>
        <w:bottom w:val="none" w:sz="0" w:space="0" w:color="auto"/>
        <w:right w:val="none" w:sz="0" w:space="0" w:color="auto"/>
      </w:divBdr>
    </w:div>
    <w:div w:id="1571115193">
      <w:bodyDiv w:val="1"/>
      <w:marLeft w:val="0"/>
      <w:marRight w:val="0"/>
      <w:marTop w:val="0"/>
      <w:marBottom w:val="0"/>
      <w:divBdr>
        <w:top w:val="none" w:sz="0" w:space="0" w:color="auto"/>
        <w:left w:val="none" w:sz="0" w:space="0" w:color="auto"/>
        <w:bottom w:val="none" w:sz="0" w:space="0" w:color="auto"/>
        <w:right w:val="none" w:sz="0" w:space="0" w:color="auto"/>
      </w:divBdr>
    </w:div>
    <w:div w:id="1571231214">
      <w:bodyDiv w:val="1"/>
      <w:marLeft w:val="0"/>
      <w:marRight w:val="0"/>
      <w:marTop w:val="0"/>
      <w:marBottom w:val="0"/>
      <w:divBdr>
        <w:top w:val="none" w:sz="0" w:space="0" w:color="auto"/>
        <w:left w:val="none" w:sz="0" w:space="0" w:color="auto"/>
        <w:bottom w:val="none" w:sz="0" w:space="0" w:color="auto"/>
        <w:right w:val="none" w:sz="0" w:space="0" w:color="auto"/>
      </w:divBdr>
    </w:div>
    <w:div w:id="1572153318">
      <w:bodyDiv w:val="1"/>
      <w:marLeft w:val="0"/>
      <w:marRight w:val="0"/>
      <w:marTop w:val="0"/>
      <w:marBottom w:val="0"/>
      <w:divBdr>
        <w:top w:val="none" w:sz="0" w:space="0" w:color="auto"/>
        <w:left w:val="none" w:sz="0" w:space="0" w:color="auto"/>
        <w:bottom w:val="none" w:sz="0" w:space="0" w:color="auto"/>
        <w:right w:val="none" w:sz="0" w:space="0" w:color="auto"/>
      </w:divBdr>
    </w:div>
    <w:div w:id="1572156427">
      <w:bodyDiv w:val="1"/>
      <w:marLeft w:val="0"/>
      <w:marRight w:val="0"/>
      <w:marTop w:val="0"/>
      <w:marBottom w:val="0"/>
      <w:divBdr>
        <w:top w:val="none" w:sz="0" w:space="0" w:color="auto"/>
        <w:left w:val="none" w:sz="0" w:space="0" w:color="auto"/>
        <w:bottom w:val="none" w:sz="0" w:space="0" w:color="auto"/>
        <w:right w:val="none" w:sz="0" w:space="0" w:color="auto"/>
      </w:divBdr>
    </w:div>
    <w:div w:id="1572303341">
      <w:bodyDiv w:val="1"/>
      <w:marLeft w:val="0"/>
      <w:marRight w:val="0"/>
      <w:marTop w:val="0"/>
      <w:marBottom w:val="0"/>
      <w:divBdr>
        <w:top w:val="none" w:sz="0" w:space="0" w:color="auto"/>
        <w:left w:val="none" w:sz="0" w:space="0" w:color="auto"/>
        <w:bottom w:val="none" w:sz="0" w:space="0" w:color="auto"/>
        <w:right w:val="none" w:sz="0" w:space="0" w:color="auto"/>
      </w:divBdr>
    </w:div>
    <w:div w:id="1572306908">
      <w:bodyDiv w:val="1"/>
      <w:marLeft w:val="0"/>
      <w:marRight w:val="0"/>
      <w:marTop w:val="0"/>
      <w:marBottom w:val="0"/>
      <w:divBdr>
        <w:top w:val="none" w:sz="0" w:space="0" w:color="auto"/>
        <w:left w:val="none" w:sz="0" w:space="0" w:color="auto"/>
        <w:bottom w:val="none" w:sz="0" w:space="0" w:color="auto"/>
        <w:right w:val="none" w:sz="0" w:space="0" w:color="auto"/>
      </w:divBdr>
    </w:div>
    <w:div w:id="1572347471">
      <w:bodyDiv w:val="1"/>
      <w:marLeft w:val="0"/>
      <w:marRight w:val="0"/>
      <w:marTop w:val="0"/>
      <w:marBottom w:val="0"/>
      <w:divBdr>
        <w:top w:val="none" w:sz="0" w:space="0" w:color="auto"/>
        <w:left w:val="none" w:sz="0" w:space="0" w:color="auto"/>
        <w:bottom w:val="none" w:sz="0" w:space="0" w:color="auto"/>
        <w:right w:val="none" w:sz="0" w:space="0" w:color="auto"/>
      </w:divBdr>
    </w:div>
    <w:div w:id="1572351851">
      <w:bodyDiv w:val="1"/>
      <w:marLeft w:val="0"/>
      <w:marRight w:val="0"/>
      <w:marTop w:val="0"/>
      <w:marBottom w:val="0"/>
      <w:divBdr>
        <w:top w:val="none" w:sz="0" w:space="0" w:color="auto"/>
        <w:left w:val="none" w:sz="0" w:space="0" w:color="auto"/>
        <w:bottom w:val="none" w:sz="0" w:space="0" w:color="auto"/>
        <w:right w:val="none" w:sz="0" w:space="0" w:color="auto"/>
      </w:divBdr>
    </w:div>
    <w:div w:id="1572540202">
      <w:bodyDiv w:val="1"/>
      <w:marLeft w:val="0"/>
      <w:marRight w:val="0"/>
      <w:marTop w:val="0"/>
      <w:marBottom w:val="0"/>
      <w:divBdr>
        <w:top w:val="none" w:sz="0" w:space="0" w:color="auto"/>
        <w:left w:val="none" w:sz="0" w:space="0" w:color="auto"/>
        <w:bottom w:val="none" w:sz="0" w:space="0" w:color="auto"/>
        <w:right w:val="none" w:sz="0" w:space="0" w:color="auto"/>
      </w:divBdr>
    </w:div>
    <w:div w:id="1572543746">
      <w:bodyDiv w:val="1"/>
      <w:marLeft w:val="0"/>
      <w:marRight w:val="0"/>
      <w:marTop w:val="0"/>
      <w:marBottom w:val="0"/>
      <w:divBdr>
        <w:top w:val="none" w:sz="0" w:space="0" w:color="auto"/>
        <w:left w:val="none" w:sz="0" w:space="0" w:color="auto"/>
        <w:bottom w:val="none" w:sz="0" w:space="0" w:color="auto"/>
        <w:right w:val="none" w:sz="0" w:space="0" w:color="auto"/>
      </w:divBdr>
    </w:div>
    <w:div w:id="1572546312">
      <w:bodyDiv w:val="1"/>
      <w:marLeft w:val="0"/>
      <w:marRight w:val="0"/>
      <w:marTop w:val="0"/>
      <w:marBottom w:val="0"/>
      <w:divBdr>
        <w:top w:val="none" w:sz="0" w:space="0" w:color="auto"/>
        <w:left w:val="none" w:sz="0" w:space="0" w:color="auto"/>
        <w:bottom w:val="none" w:sz="0" w:space="0" w:color="auto"/>
        <w:right w:val="none" w:sz="0" w:space="0" w:color="auto"/>
      </w:divBdr>
    </w:div>
    <w:div w:id="1573000749">
      <w:bodyDiv w:val="1"/>
      <w:marLeft w:val="0"/>
      <w:marRight w:val="0"/>
      <w:marTop w:val="0"/>
      <w:marBottom w:val="0"/>
      <w:divBdr>
        <w:top w:val="none" w:sz="0" w:space="0" w:color="auto"/>
        <w:left w:val="none" w:sz="0" w:space="0" w:color="auto"/>
        <w:bottom w:val="none" w:sz="0" w:space="0" w:color="auto"/>
        <w:right w:val="none" w:sz="0" w:space="0" w:color="auto"/>
      </w:divBdr>
    </w:div>
    <w:div w:id="1573007901">
      <w:bodyDiv w:val="1"/>
      <w:marLeft w:val="0"/>
      <w:marRight w:val="0"/>
      <w:marTop w:val="0"/>
      <w:marBottom w:val="0"/>
      <w:divBdr>
        <w:top w:val="none" w:sz="0" w:space="0" w:color="auto"/>
        <w:left w:val="none" w:sz="0" w:space="0" w:color="auto"/>
        <w:bottom w:val="none" w:sz="0" w:space="0" w:color="auto"/>
        <w:right w:val="none" w:sz="0" w:space="0" w:color="auto"/>
      </w:divBdr>
      <w:divsChild>
        <w:div w:id="371926104">
          <w:marLeft w:val="0"/>
          <w:marRight w:val="0"/>
          <w:marTop w:val="0"/>
          <w:marBottom w:val="0"/>
          <w:divBdr>
            <w:top w:val="none" w:sz="0" w:space="0" w:color="auto"/>
            <w:left w:val="none" w:sz="0" w:space="0" w:color="auto"/>
            <w:bottom w:val="none" w:sz="0" w:space="0" w:color="auto"/>
            <w:right w:val="none" w:sz="0" w:space="0" w:color="auto"/>
          </w:divBdr>
        </w:div>
      </w:divsChild>
    </w:div>
    <w:div w:id="1573075852">
      <w:bodyDiv w:val="1"/>
      <w:marLeft w:val="0"/>
      <w:marRight w:val="0"/>
      <w:marTop w:val="0"/>
      <w:marBottom w:val="0"/>
      <w:divBdr>
        <w:top w:val="none" w:sz="0" w:space="0" w:color="auto"/>
        <w:left w:val="none" w:sz="0" w:space="0" w:color="auto"/>
        <w:bottom w:val="none" w:sz="0" w:space="0" w:color="auto"/>
        <w:right w:val="none" w:sz="0" w:space="0" w:color="auto"/>
      </w:divBdr>
    </w:div>
    <w:div w:id="1573201100">
      <w:bodyDiv w:val="1"/>
      <w:marLeft w:val="0"/>
      <w:marRight w:val="0"/>
      <w:marTop w:val="0"/>
      <w:marBottom w:val="0"/>
      <w:divBdr>
        <w:top w:val="none" w:sz="0" w:space="0" w:color="auto"/>
        <w:left w:val="none" w:sz="0" w:space="0" w:color="auto"/>
        <w:bottom w:val="none" w:sz="0" w:space="0" w:color="auto"/>
        <w:right w:val="none" w:sz="0" w:space="0" w:color="auto"/>
      </w:divBdr>
    </w:div>
    <w:div w:id="1573730648">
      <w:bodyDiv w:val="1"/>
      <w:marLeft w:val="0"/>
      <w:marRight w:val="0"/>
      <w:marTop w:val="0"/>
      <w:marBottom w:val="0"/>
      <w:divBdr>
        <w:top w:val="none" w:sz="0" w:space="0" w:color="auto"/>
        <w:left w:val="none" w:sz="0" w:space="0" w:color="auto"/>
        <w:bottom w:val="none" w:sz="0" w:space="0" w:color="auto"/>
        <w:right w:val="none" w:sz="0" w:space="0" w:color="auto"/>
      </w:divBdr>
    </w:div>
    <w:div w:id="1574314378">
      <w:bodyDiv w:val="1"/>
      <w:marLeft w:val="0"/>
      <w:marRight w:val="0"/>
      <w:marTop w:val="0"/>
      <w:marBottom w:val="0"/>
      <w:divBdr>
        <w:top w:val="none" w:sz="0" w:space="0" w:color="auto"/>
        <w:left w:val="none" w:sz="0" w:space="0" w:color="auto"/>
        <w:bottom w:val="none" w:sz="0" w:space="0" w:color="auto"/>
        <w:right w:val="none" w:sz="0" w:space="0" w:color="auto"/>
      </w:divBdr>
    </w:div>
    <w:div w:id="1574388468">
      <w:bodyDiv w:val="1"/>
      <w:marLeft w:val="0"/>
      <w:marRight w:val="0"/>
      <w:marTop w:val="0"/>
      <w:marBottom w:val="0"/>
      <w:divBdr>
        <w:top w:val="none" w:sz="0" w:space="0" w:color="auto"/>
        <w:left w:val="none" w:sz="0" w:space="0" w:color="auto"/>
        <w:bottom w:val="none" w:sz="0" w:space="0" w:color="auto"/>
        <w:right w:val="none" w:sz="0" w:space="0" w:color="auto"/>
      </w:divBdr>
      <w:divsChild>
        <w:div w:id="221718420">
          <w:marLeft w:val="0"/>
          <w:marRight w:val="0"/>
          <w:marTop w:val="0"/>
          <w:marBottom w:val="0"/>
          <w:divBdr>
            <w:top w:val="none" w:sz="0" w:space="0" w:color="auto"/>
            <w:left w:val="none" w:sz="0" w:space="0" w:color="auto"/>
            <w:bottom w:val="none" w:sz="0" w:space="0" w:color="auto"/>
            <w:right w:val="none" w:sz="0" w:space="0" w:color="auto"/>
          </w:divBdr>
        </w:div>
      </w:divsChild>
    </w:div>
    <w:div w:id="1574506309">
      <w:bodyDiv w:val="1"/>
      <w:marLeft w:val="0"/>
      <w:marRight w:val="0"/>
      <w:marTop w:val="0"/>
      <w:marBottom w:val="0"/>
      <w:divBdr>
        <w:top w:val="none" w:sz="0" w:space="0" w:color="auto"/>
        <w:left w:val="none" w:sz="0" w:space="0" w:color="auto"/>
        <w:bottom w:val="none" w:sz="0" w:space="0" w:color="auto"/>
        <w:right w:val="none" w:sz="0" w:space="0" w:color="auto"/>
      </w:divBdr>
      <w:divsChild>
        <w:div w:id="522868568">
          <w:marLeft w:val="0"/>
          <w:marRight w:val="0"/>
          <w:marTop w:val="0"/>
          <w:marBottom w:val="0"/>
          <w:divBdr>
            <w:top w:val="none" w:sz="0" w:space="0" w:color="auto"/>
            <w:left w:val="none" w:sz="0" w:space="0" w:color="auto"/>
            <w:bottom w:val="none" w:sz="0" w:space="0" w:color="auto"/>
            <w:right w:val="none" w:sz="0" w:space="0" w:color="auto"/>
          </w:divBdr>
        </w:div>
      </w:divsChild>
    </w:div>
    <w:div w:id="1574899464">
      <w:bodyDiv w:val="1"/>
      <w:marLeft w:val="0"/>
      <w:marRight w:val="0"/>
      <w:marTop w:val="0"/>
      <w:marBottom w:val="0"/>
      <w:divBdr>
        <w:top w:val="none" w:sz="0" w:space="0" w:color="auto"/>
        <w:left w:val="none" w:sz="0" w:space="0" w:color="auto"/>
        <w:bottom w:val="none" w:sz="0" w:space="0" w:color="auto"/>
        <w:right w:val="none" w:sz="0" w:space="0" w:color="auto"/>
      </w:divBdr>
    </w:div>
    <w:div w:id="1574967023">
      <w:bodyDiv w:val="1"/>
      <w:marLeft w:val="0"/>
      <w:marRight w:val="0"/>
      <w:marTop w:val="0"/>
      <w:marBottom w:val="0"/>
      <w:divBdr>
        <w:top w:val="none" w:sz="0" w:space="0" w:color="auto"/>
        <w:left w:val="none" w:sz="0" w:space="0" w:color="auto"/>
        <w:bottom w:val="none" w:sz="0" w:space="0" w:color="auto"/>
        <w:right w:val="none" w:sz="0" w:space="0" w:color="auto"/>
      </w:divBdr>
    </w:div>
    <w:div w:id="1575315583">
      <w:bodyDiv w:val="1"/>
      <w:marLeft w:val="0"/>
      <w:marRight w:val="0"/>
      <w:marTop w:val="0"/>
      <w:marBottom w:val="0"/>
      <w:divBdr>
        <w:top w:val="none" w:sz="0" w:space="0" w:color="auto"/>
        <w:left w:val="none" w:sz="0" w:space="0" w:color="auto"/>
        <w:bottom w:val="none" w:sz="0" w:space="0" w:color="auto"/>
        <w:right w:val="none" w:sz="0" w:space="0" w:color="auto"/>
      </w:divBdr>
    </w:div>
    <w:div w:id="1575622488">
      <w:bodyDiv w:val="1"/>
      <w:marLeft w:val="0"/>
      <w:marRight w:val="0"/>
      <w:marTop w:val="0"/>
      <w:marBottom w:val="0"/>
      <w:divBdr>
        <w:top w:val="none" w:sz="0" w:space="0" w:color="auto"/>
        <w:left w:val="none" w:sz="0" w:space="0" w:color="auto"/>
        <w:bottom w:val="none" w:sz="0" w:space="0" w:color="auto"/>
        <w:right w:val="none" w:sz="0" w:space="0" w:color="auto"/>
      </w:divBdr>
    </w:div>
    <w:div w:id="1575774500">
      <w:bodyDiv w:val="1"/>
      <w:marLeft w:val="0"/>
      <w:marRight w:val="0"/>
      <w:marTop w:val="0"/>
      <w:marBottom w:val="0"/>
      <w:divBdr>
        <w:top w:val="none" w:sz="0" w:space="0" w:color="auto"/>
        <w:left w:val="none" w:sz="0" w:space="0" w:color="auto"/>
        <w:bottom w:val="none" w:sz="0" w:space="0" w:color="auto"/>
        <w:right w:val="none" w:sz="0" w:space="0" w:color="auto"/>
      </w:divBdr>
    </w:div>
    <w:div w:id="1575815806">
      <w:bodyDiv w:val="1"/>
      <w:marLeft w:val="0"/>
      <w:marRight w:val="0"/>
      <w:marTop w:val="0"/>
      <w:marBottom w:val="0"/>
      <w:divBdr>
        <w:top w:val="none" w:sz="0" w:space="0" w:color="auto"/>
        <w:left w:val="none" w:sz="0" w:space="0" w:color="auto"/>
        <w:bottom w:val="none" w:sz="0" w:space="0" w:color="auto"/>
        <w:right w:val="none" w:sz="0" w:space="0" w:color="auto"/>
      </w:divBdr>
    </w:div>
    <w:div w:id="1575817435">
      <w:bodyDiv w:val="1"/>
      <w:marLeft w:val="0"/>
      <w:marRight w:val="0"/>
      <w:marTop w:val="0"/>
      <w:marBottom w:val="0"/>
      <w:divBdr>
        <w:top w:val="none" w:sz="0" w:space="0" w:color="auto"/>
        <w:left w:val="none" w:sz="0" w:space="0" w:color="auto"/>
        <w:bottom w:val="none" w:sz="0" w:space="0" w:color="auto"/>
        <w:right w:val="none" w:sz="0" w:space="0" w:color="auto"/>
      </w:divBdr>
    </w:div>
    <w:div w:id="1575895679">
      <w:bodyDiv w:val="1"/>
      <w:marLeft w:val="0"/>
      <w:marRight w:val="0"/>
      <w:marTop w:val="0"/>
      <w:marBottom w:val="0"/>
      <w:divBdr>
        <w:top w:val="none" w:sz="0" w:space="0" w:color="auto"/>
        <w:left w:val="none" w:sz="0" w:space="0" w:color="auto"/>
        <w:bottom w:val="none" w:sz="0" w:space="0" w:color="auto"/>
        <w:right w:val="none" w:sz="0" w:space="0" w:color="auto"/>
      </w:divBdr>
    </w:div>
    <w:div w:id="1576042046">
      <w:bodyDiv w:val="1"/>
      <w:marLeft w:val="0"/>
      <w:marRight w:val="0"/>
      <w:marTop w:val="0"/>
      <w:marBottom w:val="0"/>
      <w:divBdr>
        <w:top w:val="none" w:sz="0" w:space="0" w:color="auto"/>
        <w:left w:val="none" w:sz="0" w:space="0" w:color="auto"/>
        <w:bottom w:val="none" w:sz="0" w:space="0" w:color="auto"/>
        <w:right w:val="none" w:sz="0" w:space="0" w:color="auto"/>
      </w:divBdr>
      <w:divsChild>
        <w:div w:id="1346516778">
          <w:marLeft w:val="0"/>
          <w:marRight w:val="0"/>
          <w:marTop w:val="0"/>
          <w:marBottom w:val="0"/>
          <w:divBdr>
            <w:top w:val="none" w:sz="0" w:space="0" w:color="auto"/>
            <w:left w:val="none" w:sz="0" w:space="0" w:color="auto"/>
            <w:bottom w:val="none" w:sz="0" w:space="0" w:color="auto"/>
            <w:right w:val="none" w:sz="0" w:space="0" w:color="auto"/>
          </w:divBdr>
        </w:div>
      </w:divsChild>
    </w:div>
    <w:div w:id="1576476207">
      <w:bodyDiv w:val="1"/>
      <w:marLeft w:val="0"/>
      <w:marRight w:val="0"/>
      <w:marTop w:val="0"/>
      <w:marBottom w:val="0"/>
      <w:divBdr>
        <w:top w:val="none" w:sz="0" w:space="0" w:color="auto"/>
        <w:left w:val="none" w:sz="0" w:space="0" w:color="auto"/>
        <w:bottom w:val="none" w:sz="0" w:space="0" w:color="auto"/>
        <w:right w:val="none" w:sz="0" w:space="0" w:color="auto"/>
      </w:divBdr>
    </w:div>
    <w:div w:id="1576815437">
      <w:bodyDiv w:val="1"/>
      <w:marLeft w:val="0"/>
      <w:marRight w:val="0"/>
      <w:marTop w:val="0"/>
      <w:marBottom w:val="0"/>
      <w:divBdr>
        <w:top w:val="none" w:sz="0" w:space="0" w:color="auto"/>
        <w:left w:val="none" w:sz="0" w:space="0" w:color="auto"/>
        <w:bottom w:val="none" w:sz="0" w:space="0" w:color="auto"/>
        <w:right w:val="none" w:sz="0" w:space="0" w:color="auto"/>
      </w:divBdr>
    </w:div>
    <w:div w:id="1576889672">
      <w:bodyDiv w:val="1"/>
      <w:marLeft w:val="0"/>
      <w:marRight w:val="0"/>
      <w:marTop w:val="0"/>
      <w:marBottom w:val="0"/>
      <w:divBdr>
        <w:top w:val="none" w:sz="0" w:space="0" w:color="auto"/>
        <w:left w:val="none" w:sz="0" w:space="0" w:color="auto"/>
        <w:bottom w:val="none" w:sz="0" w:space="0" w:color="auto"/>
        <w:right w:val="none" w:sz="0" w:space="0" w:color="auto"/>
      </w:divBdr>
    </w:div>
    <w:div w:id="1577059036">
      <w:bodyDiv w:val="1"/>
      <w:marLeft w:val="0"/>
      <w:marRight w:val="0"/>
      <w:marTop w:val="0"/>
      <w:marBottom w:val="0"/>
      <w:divBdr>
        <w:top w:val="none" w:sz="0" w:space="0" w:color="auto"/>
        <w:left w:val="none" w:sz="0" w:space="0" w:color="auto"/>
        <w:bottom w:val="none" w:sz="0" w:space="0" w:color="auto"/>
        <w:right w:val="none" w:sz="0" w:space="0" w:color="auto"/>
      </w:divBdr>
    </w:div>
    <w:div w:id="1577126014">
      <w:bodyDiv w:val="1"/>
      <w:marLeft w:val="0"/>
      <w:marRight w:val="0"/>
      <w:marTop w:val="0"/>
      <w:marBottom w:val="0"/>
      <w:divBdr>
        <w:top w:val="none" w:sz="0" w:space="0" w:color="auto"/>
        <w:left w:val="none" w:sz="0" w:space="0" w:color="auto"/>
        <w:bottom w:val="none" w:sz="0" w:space="0" w:color="auto"/>
        <w:right w:val="none" w:sz="0" w:space="0" w:color="auto"/>
      </w:divBdr>
    </w:div>
    <w:div w:id="1577397113">
      <w:bodyDiv w:val="1"/>
      <w:marLeft w:val="0"/>
      <w:marRight w:val="0"/>
      <w:marTop w:val="0"/>
      <w:marBottom w:val="0"/>
      <w:divBdr>
        <w:top w:val="none" w:sz="0" w:space="0" w:color="auto"/>
        <w:left w:val="none" w:sz="0" w:space="0" w:color="auto"/>
        <w:bottom w:val="none" w:sz="0" w:space="0" w:color="auto"/>
        <w:right w:val="none" w:sz="0" w:space="0" w:color="auto"/>
      </w:divBdr>
    </w:div>
    <w:div w:id="1577399279">
      <w:bodyDiv w:val="1"/>
      <w:marLeft w:val="0"/>
      <w:marRight w:val="0"/>
      <w:marTop w:val="0"/>
      <w:marBottom w:val="0"/>
      <w:divBdr>
        <w:top w:val="none" w:sz="0" w:space="0" w:color="auto"/>
        <w:left w:val="none" w:sz="0" w:space="0" w:color="auto"/>
        <w:bottom w:val="none" w:sz="0" w:space="0" w:color="auto"/>
        <w:right w:val="none" w:sz="0" w:space="0" w:color="auto"/>
      </w:divBdr>
    </w:div>
    <w:div w:id="1577784295">
      <w:bodyDiv w:val="1"/>
      <w:marLeft w:val="0"/>
      <w:marRight w:val="0"/>
      <w:marTop w:val="0"/>
      <w:marBottom w:val="0"/>
      <w:divBdr>
        <w:top w:val="none" w:sz="0" w:space="0" w:color="auto"/>
        <w:left w:val="none" w:sz="0" w:space="0" w:color="auto"/>
        <w:bottom w:val="none" w:sz="0" w:space="0" w:color="auto"/>
        <w:right w:val="none" w:sz="0" w:space="0" w:color="auto"/>
      </w:divBdr>
    </w:div>
    <w:div w:id="1577855756">
      <w:bodyDiv w:val="1"/>
      <w:marLeft w:val="0"/>
      <w:marRight w:val="0"/>
      <w:marTop w:val="0"/>
      <w:marBottom w:val="0"/>
      <w:divBdr>
        <w:top w:val="none" w:sz="0" w:space="0" w:color="auto"/>
        <w:left w:val="none" w:sz="0" w:space="0" w:color="auto"/>
        <w:bottom w:val="none" w:sz="0" w:space="0" w:color="auto"/>
        <w:right w:val="none" w:sz="0" w:space="0" w:color="auto"/>
      </w:divBdr>
    </w:div>
    <w:div w:id="1577939132">
      <w:bodyDiv w:val="1"/>
      <w:marLeft w:val="0"/>
      <w:marRight w:val="0"/>
      <w:marTop w:val="0"/>
      <w:marBottom w:val="0"/>
      <w:divBdr>
        <w:top w:val="none" w:sz="0" w:space="0" w:color="auto"/>
        <w:left w:val="none" w:sz="0" w:space="0" w:color="auto"/>
        <w:bottom w:val="none" w:sz="0" w:space="0" w:color="auto"/>
        <w:right w:val="none" w:sz="0" w:space="0" w:color="auto"/>
      </w:divBdr>
    </w:div>
    <w:div w:id="1578199924">
      <w:bodyDiv w:val="1"/>
      <w:marLeft w:val="0"/>
      <w:marRight w:val="0"/>
      <w:marTop w:val="0"/>
      <w:marBottom w:val="0"/>
      <w:divBdr>
        <w:top w:val="none" w:sz="0" w:space="0" w:color="auto"/>
        <w:left w:val="none" w:sz="0" w:space="0" w:color="auto"/>
        <w:bottom w:val="none" w:sz="0" w:space="0" w:color="auto"/>
        <w:right w:val="none" w:sz="0" w:space="0" w:color="auto"/>
      </w:divBdr>
    </w:div>
    <w:div w:id="1578512396">
      <w:bodyDiv w:val="1"/>
      <w:marLeft w:val="0"/>
      <w:marRight w:val="0"/>
      <w:marTop w:val="0"/>
      <w:marBottom w:val="0"/>
      <w:divBdr>
        <w:top w:val="none" w:sz="0" w:space="0" w:color="auto"/>
        <w:left w:val="none" w:sz="0" w:space="0" w:color="auto"/>
        <w:bottom w:val="none" w:sz="0" w:space="0" w:color="auto"/>
        <w:right w:val="none" w:sz="0" w:space="0" w:color="auto"/>
      </w:divBdr>
    </w:div>
    <w:div w:id="1579093036">
      <w:bodyDiv w:val="1"/>
      <w:marLeft w:val="0"/>
      <w:marRight w:val="0"/>
      <w:marTop w:val="0"/>
      <w:marBottom w:val="0"/>
      <w:divBdr>
        <w:top w:val="none" w:sz="0" w:space="0" w:color="auto"/>
        <w:left w:val="none" w:sz="0" w:space="0" w:color="auto"/>
        <w:bottom w:val="none" w:sz="0" w:space="0" w:color="auto"/>
        <w:right w:val="none" w:sz="0" w:space="0" w:color="auto"/>
      </w:divBdr>
      <w:divsChild>
        <w:div w:id="1416785116">
          <w:marLeft w:val="0"/>
          <w:marRight w:val="0"/>
          <w:marTop w:val="0"/>
          <w:marBottom w:val="0"/>
          <w:divBdr>
            <w:top w:val="none" w:sz="0" w:space="0" w:color="auto"/>
            <w:left w:val="none" w:sz="0" w:space="0" w:color="auto"/>
            <w:bottom w:val="none" w:sz="0" w:space="0" w:color="auto"/>
            <w:right w:val="none" w:sz="0" w:space="0" w:color="auto"/>
          </w:divBdr>
        </w:div>
      </w:divsChild>
    </w:div>
    <w:div w:id="1579554482">
      <w:bodyDiv w:val="1"/>
      <w:marLeft w:val="0"/>
      <w:marRight w:val="0"/>
      <w:marTop w:val="0"/>
      <w:marBottom w:val="0"/>
      <w:divBdr>
        <w:top w:val="none" w:sz="0" w:space="0" w:color="auto"/>
        <w:left w:val="none" w:sz="0" w:space="0" w:color="auto"/>
        <w:bottom w:val="none" w:sz="0" w:space="0" w:color="auto"/>
        <w:right w:val="none" w:sz="0" w:space="0" w:color="auto"/>
      </w:divBdr>
    </w:div>
    <w:div w:id="1579562099">
      <w:bodyDiv w:val="1"/>
      <w:marLeft w:val="0"/>
      <w:marRight w:val="0"/>
      <w:marTop w:val="0"/>
      <w:marBottom w:val="0"/>
      <w:divBdr>
        <w:top w:val="none" w:sz="0" w:space="0" w:color="auto"/>
        <w:left w:val="none" w:sz="0" w:space="0" w:color="auto"/>
        <w:bottom w:val="none" w:sz="0" w:space="0" w:color="auto"/>
        <w:right w:val="none" w:sz="0" w:space="0" w:color="auto"/>
      </w:divBdr>
    </w:div>
    <w:div w:id="1579711920">
      <w:bodyDiv w:val="1"/>
      <w:marLeft w:val="0"/>
      <w:marRight w:val="0"/>
      <w:marTop w:val="0"/>
      <w:marBottom w:val="0"/>
      <w:divBdr>
        <w:top w:val="none" w:sz="0" w:space="0" w:color="auto"/>
        <w:left w:val="none" w:sz="0" w:space="0" w:color="auto"/>
        <w:bottom w:val="none" w:sz="0" w:space="0" w:color="auto"/>
        <w:right w:val="none" w:sz="0" w:space="0" w:color="auto"/>
      </w:divBdr>
    </w:div>
    <w:div w:id="1579947750">
      <w:bodyDiv w:val="1"/>
      <w:marLeft w:val="0"/>
      <w:marRight w:val="0"/>
      <w:marTop w:val="0"/>
      <w:marBottom w:val="0"/>
      <w:divBdr>
        <w:top w:val="none" w:sz="0" w:space="0" w:color="auto"/>
        <w:left w:val="none" w:sz="0" w:space="0" w:color="auto"/>
        <w:bottom w:val="none" w:sz="0" w:space="0" w:color="auto"/>
        <w:right w:val="none" w:sz="0" w:space="0" w:color="auto"/>
      </w:divBdr>
    </w:div>
    <w:div w:id="1580023420">
      <w:bodyDiv w:val="1"/>
      <w:marLeft w:val="0"/>
      <w:marRight w:val="0"/>
      <w:marTop w:val="0"/>
      <w:marBottom w:val="0"/>
      <w:divBdr>
        <w:top w:val="none" w:sz="0" w:space="0" w:color="auto"/>
        <w:left w:val="none" w:sz="0" w:space="0" w:color="auto"/>
        <w:bottom w:val="none" w:sz="0" w:space="0" w:color="auto"/>
        <w:right w:val="none" w:sz="0" w:space="0" w:color="auto"/>
      </w:divBdr>
    </w:div>
    <w:div w:id="1580287179">
      <w:bodyDiv w:val="1"/>
      <w:marLeft w:val="0"/>
      <w:marRight w:val="0"/>
      <w:marTop w:val="0"/>
      <w:marBottom w:val="0"/>
      <w:divBdr>
        <w:top w:val="none" w:sz="0" w:space="0" w:color="auto"/>
        <w:left w:val="none" w:sz="0" w:space="0" w:color="auto"/>
        <w:bottom w:val="none" w:sz="0" w:space="0" w:color="auto"/>
        <w:right w:val="none" w:sz="0" w:space="0" w:color="auto"/>
      </w:divBdr>
    </w:div>
    <w:div w:id="1580628203">
      <w:bodyDiv w:val="1"/>
      <w:marLeft w:val="0"/>
      <w:marRight w:val="0"/>
      <w:marTop w:val="0"/>
      <w:marBottom w:val="0"/>
      <w:divBdr>
        <w:top w:val="none" w:sz="0" w:space="0" w:color="auto"/>
        <w:left w:val="none" w:sz="0" w:space="0" w:color="auto"/>
        <w:bottom w:val="none" w:sz="0" w:space="0" w:color="auto"/>
        <w:right w:val="none" w:sz="0" w:space="0" w:color="auto"/>
      </w:divBdr>
      <w:divsChild>
        <w:div w:id="2106883276">
          <w:marLeft w:val="0"/>
          <w:marRight w:val="0"/>
          <w:marTop w:val="0"/>
          <w:marBottom w:val="0"/>
          <w:divBdr>
            <w:top w:val="none" w:sz="0" w:space="0" w:color="auto"/>
            <w:left w:val="none" w:sz="0" w:space="0" w:color="auto"/>
            <w:bottom w:val="none" w:sz="0" w:space="0" w:color="auto"/>
            <w:right w:val="none" w:sz="0" w:space="0" w:color="auto"/>
          </w:divBdr>
        </w:div>
      </w:divsChild>
    </w:div>
    <w:div w:id="1580676589">
      <w:bodyDiv w:val="1"/>
      <w:marLeft w:val="0"/>
      <w:marRight w:val="0"/>
      <w:marTop w:val="0"/>
      <w:marBottom w:val="0"/>
      <w:divBdr>
        <w:top w:val="none" w:sz="0" w:space="0" w:color="auto"/>
        <w:left w:val="none" w:sz="0" w:space="0" w:color="auto"/>
        <w:bottom w:val="none" w:sz="0" w:space="0" w:color="auto"/>
        <w:right w:val="none" w:sz="0" w:space="0" w:color="auto"/>
      </w:divBdr>
    </w:div>
    <w:div w:id="1580824600">
      <w:bodyDiv w:val="1"/>
      <w:marLeft w:val="0"/>
      <w:marRight w:val="0"/>
      <w:marTop w:val="0"/>
      <w:marBottom w:val="0"/>
      <w:divBdr>
        <w:top w:val="none" w:sz="0" w:space="0" w:color="auto"/>
        <w:left w:val="none" w:sz="0" w:space="0" w:color="auto"/>
        <w:bottom w:val="none" w:sz="0" w:space="0" w:color="auto"/>
        <w:right w:val="none" w:sz="0" w:space="0" w:color="auto"/>
      </w:divBdr>
    </w:div>
    <w:div w:id="1580865833">
      <w:bodyDiv w:val="1"/>
      <w:marLeft w:val="0"/>
      <w:marRight w:val="0"/>
      <w:marTop w:val="0"/>
      <w:marBottom w:val="0"/>
      <w:divBdr>
        <w:top w:val="none" w:sz="0" w:space="0" w:color="auto"/>
        <w:left w:val="none" w:sz="0" w:space="0" w:color="auto"/>
        <w:bottom w:val="none" w:sz="0" w:space="0" w:color="auto"/>
        <w:right w:val="none" w:sz="0" w:space="0" w:color="auto"/>
      </w:divBdr>
    </w:div>
    <w:div w:id="1581718384">
      <w:bodyDiv w:val="1"/>
      <w:marLeft w:val="0"/>
      <w:marRight w:val="0"/>
      <w:marTop w:val="0"/>
      <w:marBottom w:val="0"/>
      <w:divBdr>
        <w:top w:val="none" w:sz="0" w:space="0" w:color="auto"/>
        <w:left w:val="none" w:sz="0" w:space="0" w:color="auto"/>
        <w:bottom w:val="none" w:sz="0" w:space="0" w:color="auto"/>
        <w:right w:val="none" w:sz="0" w:space="0" w:color="auto"/>
      </w:divBdr>
    </w:div>
    <w:div w:id="1581788925">
      <w:bodyDiv w:val="1"/>
      <w:marLeft w:val="0"/>
      <w:marRight w:val="0"/>
      <w:marTop w:val="0"/>
      <w:marBottom w:val="0"/>
      <w:divBdr>
        <w:top w:val="none" w:sz="0" w:space="0" w:color="auto"/>
        <w:left w:val="none" w:sz="0" w:space="0" w:color="auto"/>
        <w:bottom w:val="none" w:sz="0" w:space="0" w:color="auto"/>
        <w:right w:val="none" w:sz="0" w:space="0" w:color="auto"/>
      </w:divBdr>
    </w:div>
    <w:div w:id="1581980841">
      <w:bodyDiv w:val="1"/>
      <w:marLeft w:val="0"/>
      <w:marRight w:val="0"/>
      <w:marTop w:val="0"/>
      <w:marBottom w:val="0"/>
      <w:divBdr>
        <w:top w:val="none" w:sz="0" w:space="0" w:color="auto"/>
        <w:left w:val="none" w:sz="0" w:space="0" w:color="auto"/>
        <w:bottom w:val="none" w:sz="0" w:space="0" w:color="auto"/>
        <w:right w:val="none" w:sz="0" w:space="0" w:color="auto"/>
      </w:divBdr>
    </w:div>
    <w:div w:id="1581982105">
      <w:bodyDiv w:val="1"/>
      <w:marLeft w:val="0"/>
      <w:marRight w:val="0"/>
      <w:marTop w:val="0"/>
      <w:marBottom w:val="0"/>
      <w:divBdr>
        <w:top w:val="none" w:sz="0" w:space="0" w:color="auto"/>
        <w:left w:val="none" w:sz="0" w:space="0" w:color="auto"/>
        <w:bottom w:val="none" w:sz="0" w:space="0" w:color="auto"/>
        <w:right w:val="none" w:sz="0" w:space="0" w:color="auto"/>
      </w:divBdr>
      <w:divsChild>
        <w:div w:id="1026640730">
          <w:marLeft w:val="0"/>
          <w:marRight w:val="0"/>
          <w:marTop w:val="0"/>
          <w:marBottom w:val="0"/>
          <w:divBdr>
            <w:top w:val="none" w:sz="0" w:space="0" w:color="auto"/>
            <w:left w:val="none" w:sz="0" w:space="0" w:color="auto"/>
            <w:bottom w:val="none" w:sz="0" w:space="0" w:color="auto"/>
            <w:right w:val="none" w:sz="0" w:space="0" w:color="auto"/>
          </w:divBdr>
        </w:div>
      </w:divsChild>
    </w:div>
    <w:div w:id="1582062594">
      <w:bodyDiv w:val="1"/>
      <w:marLeft w:val="0"/>
      <w:marRight w:val="0"/>
      <w:marTop w:val="0"/>
      <w:marBottom w:val="0"/>
      <w:divBdr>
        <w:top w:val="none" w:sz="0" w:space="0" w:color="auto"/>
        <w:left w:val="none" w:sz="0" w:space="0" w:color="auto"/>
        <w:bottom w:val="none" w:sz="0" w:space="0" w:color="auto"/>
        <w:right w:val="none" w:sz="0" w:space="0" w:color="auto"/>
      </w:divBdr>
    </w:div>
    <w:div w:id="1582134403">
      <w:bodyDiv w:val="1"/>
      <w:marLeft w:val="0"/>
      <w:marRight w:val="0"/>
      <w:marTop w:val="0"/>
      <w:marBottom w:val="0"/>
      <w:divBdr>
        <w:top w:val="none" w:sz="0" w:space="0" w:color="auto"/>
        <w:left w:val="none" w:sz="0" w:space="0" w:color="auto"/>
        <w:bottom w:val="none" w:sz="0" w:space="0" w:color="auto"/>
        <w:right w:val="none" w:sz="0" w:space="0" w:color="auto"/>
      </w:divBdr>
      <w:divsChild>
        <w:div w:id="937448583">
          <w:marLeft w:val="0"/>
          <w:marRight w:val="0"/>
          <w:marTop w:val="0"/>
          <w:marBottom w:val="0"/>
          <w:divBdr>
            <w:top w:val="none" w:sz="0" w:space="0" w:color="auto"/>
            <w:left w:val="none" w:sz="0" w:space="0" w:color="auto"/>
            <w:bottom w:val="none" w:sz="0" w:space="0" w:color="auto"/>
            <w:right w:val="none" w:sz="0" w:space="0" w:color="auto"/>
          </w:divBdr>
        </w:div>
      </w:divsChild>
    </w:div>
    <w:div w:id="1582135042">
      <w:bodyDiv w:val="1"/>
      <w:marLeft w:val="0"/>
      <w:marRight w:val="0"/>
      <w:marTop w:val="0"/>
      <w:marBottom w:val="0"/>
      <w:divBdr>
        <w:top w:val="none" w:sz="0" w:space="0" w:color="auto"/>
        <w:left w:val="none" w:sz="0" w:space="0" w:color="auto"/>
        <w:bottom w:val="none" w:sz="0" w:space="0" w:color="auto"/>
        <w:right w:val="none" w:sz="0" w:space="0" w:color="auto"/>
      </w:divBdr>
    </w:div>
    <w:div w:id="1582178424">
      <w:bodyDiv w:val="1"/>
      <w:marLeft w:val="0"/>
      <w:marRight w:val="0"/>
      <w:marTop w:val="0"/>
      <w:marBottom w:val="0"/>
      <w:divBdr>
        <w:top w:val="none" w:sz="0" w:space="0" w:color="auto"/>
        <w:left w:val="none" w:sz="0" w:space="0" w:color="auto"/>
        <w:bottom w:val="none" w:sz="0" w:space="0" w:color="auto"/>
        <w:right w:val="none" w:sz="0" w:space="0" w:color="auto"/>
      </w:divBdr>
    </w:div>
    <w:div w:id="1582369320">
      <w:bodyDiv w:val="1"/>
      <w:marLeft w:val="0"/>
      <w:marRight w:val="0"/>
      <w:marTop w:val="0"/>
      <w:marBottom w:val="0"/>
      <w:divBdr>
        <w:top w:val="none" w:sz="0" w:space="0" w:color="auto"/>
        <w:left w:val="none" w:sz="0" w:space="0" w:color="auto"/>
        <w:bottom w:val="none" w:sz="0" w:space="0" w:color="auto"/>
        <w:right w:val="none" w:sz="0" w:space="0" w:color="auto"/>
      </w:divBdr>
      <w:divsChild>
        <w:div w:id="479155498">
          <w:marLeft w:val="0"/>
          <w:marRight w:val="0"/>
          <w:marTop w:val="0"/>
          <w:marBottom w:val="0"/>
          <w:divBdr>
            <w:top w:val="none" w:sz="0" w:space="0" w:color="auto"/>
            <w:left w:val="none" w:sz="0" w:space="0" w:color="auto"/>
            <w:bottom w:val="none" w:sz="0" w:space="0" w:color="auto"/>
            <w:right w:val="none" w:sz="0" w:space="0" w:color="auto"/>
          </w:divBdr>
        </w:div>
      </w:divsChild>
    </w:div>
    <w:div w:id="1582443225">
      <w:bodyDiv w:val="1"/>
      <w:marLeft w:val="0"/>
      <w:marRight w:val="0"/>
      <w:marTop w:val="0"/>
      <w:marBottom w:val="0"/>
      <w:divBdr>
        <w:top w:val="none" w:sz="0" w:space="0" w:color="auto"/>
        <w:left w:val="none" w:sz="0" w:space="0" w:color="auto"/>
        <w:bottom w:val="none" w:sz="0" w:space="0" w:color="auto"/>
        <w:right w:val="none" w:sz="0" w:space="0" w:color="auto"/>
      </w:divBdr>
    </w:div>
    <w:div w:id="1582564779">
      <w:bodyDiv w:val="1"/>
      <w:marLeft w:val="0"/>
      <w:marRight w:val="0"/>
      <w:marTop w:val="0"/>
      <w:marBottom w:val="0"/>
      <w:divBdr>
        <w:top w:val="none" w:sz="0" w:space="0" w:color="auto"/>
        <w:left w:val="none" w:sz="0" w:space="0" w:color="auto"/>
        <w:bottom w:val="none" w:sz="0" w:space="0" w:color="auto"/>
        <w:right w:val="none" w:sz="0" w:space="0" w:color="auto"/>
      </w:divBdr>
    </w:div>
    <w:div w:id="1583291664">
      <w:bodyDiv w:val="1"/>
      <w:marLeft w:val="0"/>
      <w:marRight w:val="0"/>
      <w:marTop w:val="0"/>
      <w:marBottom w:val="0"/>
      <w:divBdr>
        <w:top w:val="none" w:sz="0" w:space="0" w:color="auto"/>
        <w:left w:val="none" w:sz="0" w:space="0" w:color="auto"/>
        <w:bottom w:val="none" w:sz="0" w:space="0" w:color="auto"/>
        <w:right w:val="none" w:sz="0" w:space="0" w:color="auto"/>
      </w:divBdr>
    </w:div>
    <w:div w:id="1583295936">
      <w:bodyDiv w:val="1"/>
      <w:marLeft w:val="0"/>
      <w:marRight w:val="0"/>
      <w:marTop w:val="0"/>
      <w:marBottom w:val="0"/>
      <w:divBdr>
        <w:top w:val="none" w:sz="0" w:space="0" w:color="auto"/>
        <w:left w:val="none" w:sz="0" w:space="0" w:color="auto"/>
        <w:bottom w:val="none" w:sz="0" w:space="0" w:color="auto"/>
        <w:right w:val="none" w:sz="0" w:space="0" w:color="auto"/>
      </w:divBdr>
    </w:div>
    <w:div w:id="1583445576">
      <w:bodyDiv w:val="1"/>
      <w:marLeft w:val="0"/>
      <w:marRight w:val="0"/>
      <w:marTop w:val="0"/>
      <w:marBottom w:val="0"/>
      <w:divBdr>
        <w:top w:val="none" w:sz="0" w:space="0" w:color="auto"/>
        <w:left w:val="none" w:sz="0" w:space="0" w:color="auto"/>
        <w:bottom w:val="none" w:sz="0" w:space="0" w:color="auto"/>
        <w:right w:val="none" w:sz="0" w:space="0" w:color="auto"/>
      </w:divBdr>
    </w:div>
    <w:div w:id="1583564857">
      <w:bodyDiv w:val="1"/>
      <w:marLeft w:val="0"/>
      <w:marRight w:val="0"/>
      <w:marTop w:val="0"/>
      <w:marBottom w:val="0"/>
      <w:divBdr>
        <w:top w:val="none" w:sz="0" w:space="0" w:color="auto"/>
        <w:left w:val="none" w:sz="0" w:space="0" w:color="auto"/>
        <w:bottom w:val="none" w:sz="0" w:space="0" w:color="auto"/>
        <w:right w:val="none" w:sz="0" w:space="0" w:color="auto"/>
      </w:divBdr>
    </w:div>
    <w:div w:id="1583828684">
      <w:bodyDiv w:val="1"/>
      <w:marLeft w:val="0"/>
      <w:marRight w:val="0"/>
      <w:marTop w:val="0"/>
      <w:marBottom w:val="0"/>
      <w:divBdr>
        <w:top w:val="none" w:sz="0" w:space="0" w:color="auto"/>
        <w:left w:val="none" w:sz="0" w:space="0" w:color="auto"/>
        <w:bottom w:val="none" w:sz="0" w:space="0" w:color="auto"/>
        <w:right w:val="none" w:sz="0" w:space="0" w:color="auto"/>
      </w:divBdr>
    </w:div>
    <w:div w:id="1583906407">
      <w:bodyDiv w:val="1"/>
      <w:marLeft w:val="0"/>
      <w:marRight w:val="0"/>
      <w:marTop w:val="0"/>
      <w:marBottom w:val="0"/>
      <w:divBdr>
        <w:top w:val="none" w:sz="0" w:space="0" w:color="auto"/>
        <w:left w:val="none" w:sz="0" w:space="0" w:color="auto"/>
        <w:bottom w:val="none" w:sz="0" w:space="0" w:color="auto"/>
        <w:right w:val="none" w:sz="0" w:space="0" w:color="auto"/>
      </w:divBdr>
    </w:div>
    <w:div w:id="1584947865">
      <w:bodyDiv w:val="1"/>
      <w:marLeft w:val="0"/>
      <w:marRight w:val="0"/>
      <w:marTop w:val="0"/>
      <w:marBottom w:val="0"/>
      <w:divBdr>
        <w:top w:val="none" w:sz="0" w:space="0" w:color="auto"/>
        <w:left w:val="none" w:sz="0" w:space="0" w:color="auto"/>
        <w:bottom w:val="none" w:sz="0" w:space="0" w:color="auto"/>
        <w:right w:val="none" w:sz="0" w:space="0" w:color="auto"/>
      </w:divBdr>
    </w:div>
    <w:div w:id="1585068311">
      <w:bodyDiv w:val="1"/>
      <w:marLeft w:val="0"/>
      <w:marRight w:val="0"/>
      <w:marTop w:val="0"/>
      <w:marBottom w:val="0"/>
      <w:divBdr>
        <w:top w:val="none" w:sz="0" w:space="0" w:color="auto"/>
        <w:left w:val="none" w:sz="0" w:space="0" w:color="auto"/>
        <w:bottom w:val="none" w:sz="0" w:space="0" w:color="auto"/>
        <w:right w:val="none" w:sz="0" w:space="0" w:color="auto"/>
      </w:divBdr>
    </w:div>
    <w:div w:id="1585184957">
      <w:bodyDiv w:val="1"/>
      <w:marLeft w:val="0"/>
      <w:marRight w:val="0"/>
      <w:marTop w:val="0"/>
      <w:marBottom w:val="0"/>
      <w:divBdr>
        <w:top w:val="none" w:sz="0" w:space="0" w:color="auto"/>
        <w:left w:val="none" w:sz="0" w:space="0" w:color="auto"/>
        <w:bottom w:val="none" w:sz="0" w:space="0" w:color="auto"/>
        <w:right w:val="none" w:sz="0" w:space="0" w:color="auto"/>
      </w:divBdr>
    </w:div>
    <w:div w:id="1585871429">
      <w:bodyDiv w:val="1"/>
      <w:marLeft w:val="0"/>
      <w:marRight w:val="0"/>
      <w:marTop w:val="0"/>
      <w:marBottom w:val="0"/>
      <w:divBdr>
        <w:top w:val="none" w:sz="0" w:space="0" w:color="auto"/>
        <w:left w:val="none" w:sz="0" w:space="0" w:color="auto"/>
        <w:bottom w:val="none" w:sz="0" w:space="0" w:color="auto"/>
        <w:right w:val="none" w:sz="0" w:space="0" w:color="auto"/>
      </w:divBdr>
    </w:div>
    <w:div w:id="1586184558">
      <w:bodyDiv w:val="1"/>
      <w:marLeft w:val="0"/>
      <w:marRight w:val="0"/>
      <w:marTop w:val="0"/>
      <w:marBottom w:val="0"/>
      <w:divBdr>
        <w:top w:val="none" w:sz="0" w:space="0" w:color="auto"/>
        <w:left w:val="none" w:sz="0" w:space="0" w:color="auto"/>
        <w:bottom w:val="none" w:sz="0" w:space="0" w:color="auto"/>
        <w:right w:val="none" w:sz="0" w:space="0" w:color="auto"/>
      </w:divBdr>
    </w:div>
    <w:div w:id="1586265428">
      <w:bodyDiv w:val="1"/>
      <w:marLeft w:val="0"/>
      <w:marRight w:val="0"/>
      <w:marTop w:val="0"/>
      <w:marBottom w:val="0"/>
      <w:divBdr>
        <w:top w:val="none" w:sz="0" w:space="0" w:color="auto"/>
        <w:left w:val="none" w:sz="0" w:space="0" w:color="auto"/>
        <w:bottom w:val="none" w:sz="0" w:space="0" w:color="auto"/>
        <w:right w:val="none" w:sz="0" w:space="0" w:color="auto"/>
      </w:divBdr>
    </w:div>
    <w:div w:id="1586450730">
      <w:bodyDiv w:val="1"/>
      <w:marLeft w:val="0"/>
      <w:marRight w:val="0"/>
      <w:marTop w:val="0"/>
      <w:marBottom w:val="0"/>
      <w:divBdr>
        <w:top w:val="none" w:sz="0" w:space="0" w:color="auto"/>
        <w:left w:val="none" w:sz="0" w:space="0" w:color="auto"/>
        <w:bottom w:val="none" w:sz="0" w:space="0" w:color="auto"/>
        <w:right w:val="none" w:sz="0" w:space="0" w:color="auto"/>
      </w:divBdr>
    </w:div>
    <w:div w:id="1587374925">
      <w:bodyDiv w:val="1"/>
      <w:marLeft w:val="0"/>
      <w:marRight w:val="0"/>
      <w:marTop w:val="0"/>
      <w:marBottom w:val="0"/>
      <w:divBdr>
        <w:top w:val="none" w:sz="0" w:space="0" w:color="auto"/>
        <w:left w:val="none" w:sz="0" w:space="0" w:color="auto"/>
        <w:bottom w:val="none" w:sz="0" w:space="0" w:color="auto"/>
        <w:right w:val="none" w:sz="0" w:space="0" w:color="auto"/>
      </w:divBdr>
    </w:div>
    <w:div w:id="1587376150">
      <w:bodyDiv w:val="1"/>
      <w:marLeft w:val="0"/>
      <w:marRight w:val="0"/>
      <w:marTop w:val="0"/>
      <w:marBottom w:val="0"/>
      <w:divBdr>
        <w:top w:val="none" w:sz="0" w:space="0" w:color="auto"/>
        <w:left w:val="none" w:sz="0" w:space="0" w:color="auto"/>
        <w:bottom w:val="none" w:sz="0" w:space="0" w:color="auto"/>
        <w:right w:val="none" w:sz="0" w:space="0" w:color="auto"/>
      </w:divBdr>
    </w:div>
    <w:div w:id="1587379247">
      <w:bodyDiv w:val="1"/>
      <w:marLeft w:val="0"/>
      <w:marRight w:val="0"/>
      <w:marTop w:val="0"/>
      <w:marBottom w:val="0"/>
      <w:divBdr>
        <w:top w:val="none" w:sz="0" w:space="0" w:color="auto"/>
        <w:left w:val="none" w:sz="0" w:space="0" w:color="auto"/>
        <w:bottom w:val="none" w:sz="0" w:space="0" w:color="auto"/>
        <w:right w:val="none" w:sz="0" w:space="0" w:color="auto"/>
      </w:divBdr>
    </w:div>
    <w:div w:id="1587419879">
      <w:bodyDiv w:val="1"/>
      <w:marLeft w:val="0"/>
      <w:marRight w:val="0"/>
      <w:marTop w:val="0"/>
      <w:marBottom w:val="0"/>
      <w:divBdr>
        <w:top w:val="none" w:sz="0" w:space="0" w:color="auto"/>
        <w:left w:val="none" w:sz="0" w:space="0" w:color="auto"/>
        <w:bottom w:val="none" w:sz="0" w:space="0" w:color="auto"/>
        <w:right w:val="none" w:sz="0" w:space="0" w:color="auto"/>
      </w:divBdr>
      <w:divsChild>
        <w:div w:id="412166800">
          <w:marLeft w:val="0"/>
          <w:marRight w:val="0"/>
          <w:marTop w:val="0"/>
          <w:marBottom w:val="0"/>
          <w:divBdr>
            <w:top w:val="none" w:sz="0" w:space="0" w:color="auto"/>
            <w:left w:val="none" w:sz="0" w:space="0" w:color="auto"/>
            <w:bottom w:val="none" w:sz="0" w:space="0" w:color="auto"/>
            <w:right w:val="none" w:sz="0" w:space="0" w:color="auto"/>
          </w:divBdr>
        </w:div>
      </w:divsChild>
    </w:div>
    <w:div w:id="1587575039">
      <w:bodyDiv w:val="1"/>
      <w:marLeft w:val="0"/>
      <w:marRight w:val="0"/>
      <w:marTop w:val="0"/>
      <w:marBottom w:val="0"/>
      <w:divBdr>
        <w:top w:val="none" w:sz="0" w:space="0" w:color="auto"/>
        <w:left w:val="none" w:sz="0" w:space="0" w:color="auto"/>
        <w:bottom w:val="none" w:sz="0" w:space="0" w:color="auto"/>
        <w:right w:val="none" w:sz="0" w:space="0" w:color="auto"/>
      </w:divBdr>
      <w:divsChild>
        <w:div w:id="1210216995">
          <w:marLeft w:val="0"/>
          <w:marRight w:val="0"/>
          <w:marTop w:val="0"/>
          <w:marBottom w:val="0"/>
          <w:divBdr>
            <w:top w:val="none" w:sz="0" w:space="0" w:color="auto"/>
            <w:left w:val="none" w:sz="0" w:space="0" w:color="auto"/>
            <w:bottom w:val="none" w:sz="0" w:space="0" w:color="auto"/>
            <w:right w:val="none" w:sz="0" w:space="0" w:color="auto"/>
          </w:divBdr>
        </w:div>
      </w:divsChild>
    </w:div>
    <w:div w:id="1587614059">
      <w:bodyDiv w:val="1"/>
      <w:marLeft w:val="0"/>
      <w:marRight w:val="0"/>
      <w:marTop w:val="0"/>
      <w:marBottom w:val="0"/>
      <w:divBdr>
        <w:top w:val="none" w:sz="0" w:space="0" w:color="auto"/>
        <w:left w:val="none" w:sz="0" w:space="0" w:color="auto"/>
        <w:bottom w:val="none" w:sz="0" w:space="0" w:color="auto"/>
        <w:right w:val="none" w:sz="0" w:space="0" w:color="auto"/>
      </w:divBdr>
    </w:div>
    <w:div w:id="1587835777">
      <w:bodyDiv w:val="1"/>
      <w:marLeft w:val="0"/>
      <w:marRight w:val="0"/>
      <w:marTop w:val="0"/>
      <w:marBottom w:val="0"/>
      <w:divBdr>
        <w:top w:val="none" w:sz="0" w:space="0" w:color="auto"/>
        <w:left w:val="none" w:sz="0" w:space="0" w:color="auto"/>
        <w:bottom w:val="none" w:sz="0" w:space="0" w:color="auto"/>
        <w:right w:val="none" w:sz="0" w:space="0" w:color="auto"/>
      </w:divBdr>
    </w:div>
    <w:div w:id="1587962529">
      <w:bodyDiv w:val="1"/>
      <w:marLeft w:val="0"/>
      <w:marRight w:val="0"/>
      <w:marTop w:val="0"/>
      <w:marBottom w:val="0"/>
      <w:divBdr>
        <w:top w:val="none" w:sz="0" w:space="0" w:color="auto"/>
        <w:left w:val="none" w:sz="0" w:space="0" w:color="auto"/>
        <w:bottom w:val="none" w:sz="0" w:space="0" w:color="auto"/>
        <w:right w:val="none" w:sz="0" w:space="0" w:color="auto"/>
      </w:divBdr>
    </w:div>
    <w:div w:id="1588266396">
      <w:bodyDiv w:val="1"/>
      <w:marLeft w:val="0"/>
      <w:marRight w:val="0"/>
      <w:marTop w:val="0"/>
      <w:marBottom w:val="0"/>
      <w:divBdr>
        <w:top w:val="none" w:sz="0" w:space="0" w:color="auto"/>
        <w:left w:val="none" w:sz="0" w:space="0" w:color="auto"/>
        <w:bottom w:val="none" w:sz="0" w:space="0" w:color="auto"/>
        <w:right w:val="none" w:sz="0" w:space="0" w:color="auto"/>
      </w:divBdr>
    </w:div>
    <w:div w:id="1588345460">
      <w:bodyDiv w:val="1"/>
      <w:marLeft w:val="0"/>
      <w:marRight w:val="0"/>
      <w:marTop w:val="0"/>
      <w:marBottom w:val="0"/>
      <w:divBdr>
        <w:top w:val="none" w:sz="0" w:space="0" w:color="auto"/>
        <w:left w:val="none" w:sz="0" w:space="0" w:color="auto"/>
        <w:bottom w:val="none" w:sz="0" w:space="0" w:color="auto"/>
        <w:right w:val="none" w:sz="0" w:space="0" w:color="auto"/>
      </w:divBdr>
    </w:div>
    <w:div w:id="1588609758">
      <w:bodyDiv w:val="1"/>
      <w:marLeft w:val="0"/>
      <w:marRight w:val="0"/>
      <w:marTop w:val="0"/>
      <w:marBottom w:val="0"/>
      <w:divBdr>
        <w:top w:val="none" w:sz="0" w:space="0" w:color="auto"/>
        <w:left w:val="none" w:sz="0" w:space="0" w:color="auto"/>
        <w:bottom w:val="none" w:sz="0" w:space="0" w:color="auto"/>
        <w:right w:val="none" w:sz="0" w:space="0" w:color="auto"/>
      </w:divBdr>
    </w:div>
    <w:div w:id="1588660742">
      <w:bodyDiv w:val="1"/>
      <w:marLeft w:val="0"/>
      <w:marRight w:val="0"/>
      <w:marTop w:val="0"/>
      <w:marBottom w:val="0"/>
      <w:divBdr>
        <w:top w:val="none" w:sz="0" w:space="0" w:color="auto"/>
        <w:left w:val="none" w:sz="0" w:space="0" w:color="auto"/>
        <w:bottom w:val="none" w:sz="0" w:space="0" w:color="auto"/>
        <w:right w:val="none" w:sz="0" w:space="0" w:color="auto"/>
      </w:divBdr>
    </w:div>
    <w:div w:id="1588811467">
      <w:bodyDiv w:val="1"/>
      <w:marLeft w:val="0"/>
      <w:marRight w:val="0"/>
      <w:marTop w:val="0"/>
      <w:marBottom w:val="0"/>
      <w:divBdr>
        <w:top w:val="none" w:sz="0" w:space="0" w:color="auto"/>
        <w:left w:val="none" w:sz="0" w:space="0" w:color="auto"/>
        <w:bottom w:val="none" w:sz="0" w:space="0" w:color="auto"/>
        <w:right w:val="none" w:sz="0" w:space="0" w:color="auto"/>
      </w:divBdr>
    </w:div>
    <w:div w:id="1588886711">
      <w:bodyDiv w:val="1"/>
      <w:marLeft w:val="0"/>
      <w:marRight w:val="0"/>
      <w:marTop w:val="0"/>
      <w:marBottom w:val="0"/>
      <w:divBdr>
        <w:top w:val="none" w:sz="0" w:space="0" w:color="auto"/>
        <w:left w:val="none" w:sz="0" w:space="0" w:color="auto"/>
        <w:bottom w:val="none" w:sz="0" w:space="0" w:color="auto"/>
        <w:right w:val="none" w:sz="0" w:space="0" w:color="auto"/>
      </w:divBdr>
    </w:div>
    <w:div w:id="1588995907">
      <w:bodyDiv w:val="1"/>
      <w:marLeft w:val="0"/>
      <w:marRight w:val="0"/>
      <w:marTop w:val="0"/>
      <w:marBottom w:val="0"/>
      <w:divBdr>
        <w:top w:val="none" w:sz="0" w:space="0" w:color="auto"/>
        <w:left w:val="none" w:sz="0" w:space="0" w:color="auto"/>
        <w:bottom w:val="none" w:sz="0" w:space="0" w:color="auto"/>
        <w:right w:val="none" w:sz="0" w:space="0" w:color="auto"/>
      </w:divBdr>
    </w:div>
    <w:div w:id="1589071027">
      <w:bodyDiv w:val="1"/>
      <w:marLeft w:val="0"/>
      <w:marRight w:val="0"/>
      <w:marTop w:val="0"/>
      <w:marBottom w:val="0"/>
      <w:divBdr>
        <w:top w:val="none" w:sz="0" w:space="0" w:color="auto"/>
        <w:left w:val="none" w:sz="0" w:space="0" w:color="auto"/>
        <w:bottom w:val="none" w:sz="0" w:space="0" w:color="auto"/>
        <w:right w:val="none" w:sz="0" w:space="0" w:color="auto"/>
      </w:divBdr>
    </w:div>
    <w:div w:id="1589314258">
      <w:bodyDiv w:val="1"/>
      <w:marLeft w:val="0"/>
      <w:marRight w:val="0"/>
      <w:marTop w:val="0"/>
      <w:marBottom w:val="0"/>
      <w:divBdr>
        <w:top w:val="none" w:sz="0" w:space="0" w:color="auto"/>
        <w:left w:val="none" w:sz="0" w:space="0" w:color="auto"/>
        <w:bottom w:val="none" w:sz="0" w:space="0" w:color="auto"/>
        <w:right w:val="none" w:sz="0" w:space="0" w:color="auto"/>
      </w:divBdr>
    </w:div>
    <w:div w:id="1590191120">
      <w:bodyDiv w:val="1"/>
      <w:marLeft w:val="0"/>
      <w:marRight w:val="0"/>
      <w:marTop w:val="0"/>
      <w:marBottom w:val="0"/>
      <w:divBdr>
        <w:top w:val="none" w:sz="0" w:space="0" w:color="auto"/>
        <w:left w:val="none" w:sz="0" w:space="0" w:color="auto"/>
        <w:bottom w:val="none" w:sz="0" w:space="0" w:color="auto"/>
        <w:right w:val="none" w:sz="0" w:space="0" w:color="auto"/>
      </w:divBdr>
    </w:div>
    <w:div w:id="1590234190">
      <w:bodyDiv w:val="1"/>
      <w:marLeft w:val="0"/>
      <w:marRight w:val="0"/>
      <w:marTop w:val="0"/>
      <w:marBottom w:val="0"/>
      <w:divBdr>
        <w:top w:val="none" w:sz="0" w:space="0" w:color="auto"/>
        <w:left w:val="none" w:sz="0" w:space="0" w:color="auto"/>
        <w:bottom w:val="none" w:sz="0" w:space="0" w:color="auto"/>
        <w:right w:val="none" w:sz="0" w:space="0" w:color="auto"/>
      </w:divBdr>
    </w:div>
    <w:div w:id="1590389885">
      <w:bodyDiv w:val="1"/>
      <w:marLeft w:val="0"/>
      <w:marRight w:val="0"/>
      <w:marTop w:val="0"/>
      <w:marBottom w:val="0"/>
      <w:divBdr>
        <w:top w:val="none" w:sz="0" w:space="0" w:color="auto"/>
        <w:left w:val="none" w:sz="0" w:space="0" w:color="auto"/>
        <w:bottom w:val="none" w:sz="0" w:space="0" w:color="auto"/>
        <w:right w:val="none" w:sz="0" w:space="0" w:color="auto"/>
      </w:divBdr>
    </w:div>
    <w:div w:id="1590499642">
      <w:bodyDiv w:val="1"/>
      <w:marLeft w:val="0"/>
      <w:marRight w:val="0"/>
      <w:marTop w:val="0"/>
      <w:marBottom w:val="0"/>
      <w:divBdr>
        <w:top w:val="none" w:sz="0" w:space="0" w:color="auto"/>
        <w:left w:val="none" w:sz="0" w:space="0" w:color="auto"/>
        <w:bottom w:val="none" w:sz="0" w:space="0" w:color="auto"/>
        <w:right w:val="none" w:sz="0" w:space="0" w:color="auto"/>
      </w:divBdr>
    </w:div>
    <w:div w:id="1590773569">
      <w:bodyDiv w:val="1"/>
      <w:marLeft w:val="0"/>
      <w:marRight w:val="0"/>
      <w:marTop w:val="0"/>
      <w:marBottom w:val="0"/>
      <w:divBdr>
        <w:top w:val="none" w:sz="0" w:space="0" w:color="auto"/>
        <w:left w:val="none" w:sz="0" w:space="0" w:color="auto"/>
        <w:bottom w:val="none" w:sz="0" w:space="0" w:color="auto"/>
        <w:right w:val="none" w:sz="0" w:space="0" w:color="auto"/>
      </w:divBdr>
      <w:divsChild>
        <w:div w:id="870921399">
          <w:marLeft w:val="0"/>
          <w:marRight w:val="0"/>
          <w:marTop w:val="0"/>
          <w:marBottom w:val="0"/>
          <w:divBdr>
            <w:top w:val="none" w:sz="0" w:space="0" w:color="auto"/>
            <w:left w:val="none" w:sz="0" w:space="0" w:color="auto"/>
            <w:bottom w:val="none" w:sz="0" w:space="0" w:color="auto"/>
            <w:right w:val="none" w:sz="0" w:space="0" w:color="auto"/>
          </w:divBdr>
        </w:div>
      </w:divsChild>
    </w:div>
    <w:div w:id="1590849579">
      <w:bodyDiv w:val="1"/>
      <w:marLeft w:val="0"/>
      <w:marRight w:val="0"/>
      <w:marTop w:val="0"/>
      <w:marBottom w:val="0"/>
      <w:divBdr>
        <w:top w:val="none" w:sz="0" w:space="0" w:color="auto"/>
        <w:left w:val="none" w:sz="0" w:space="0" w:color="auto"/>
        <w:bottom w:val="none" w:sz="0" w:space="0" w:color="auto"/>
        <w:right w:val="none" w:sz="0" w:space="0" w:color="auto"/>
      </w:divBdr>
    </w:div>
    <w:div w:id="1591351226">
      <w:bodyDiv w:val="1"/>
      <w:marLeft w:val="0"/>
      <w:marRight w:val="0"/>
      <w:marTop w:val="0"/>
      <w:marBottom w:val="0"/>
      <w:divBdr>
        <w:top w:val="none" w:sz="0" w:space="0" w:color="auto"/>
        <w:left w:val="none" w:sz="0" w:space="0" w:color="auto"/>
        <w:bottom w:val="none" w:sz="0" w:space="0" w:color="auto"/>
        <w:right w:val="none" w:sz="0" w:space="0" w:color="auto"/>
      </w:divBdr>
    </w:div>
    <w:div w:id="1591766940">
      <w:bodyDiv w:val="1"/>
      <w:marLeft w:val="0"/>
      <w:marRight w:val="0"/>
      <w:marTop w:val="0"/>
      <w:marBottom w:val="0"/>
      <w:divBdr>
        <w:top w:val="none" w:sz="0" w:space="0" w:color="auto"/>
        <w:left w:val="none" w:sz="0" w:space="0" w:color="auto"/>
        <w:bottom w:val="none" w:sz="0" w:space="0" w:color="auto"/>
        <w:right w:val="none" w:sz="0" w:space="0" w:color="auto"/>
      </w:divBdr>
    </w:div>
    <w:div w:id="1592085418">
      <w:bodyDiv w:val="1"/>
      <w:marLeft w:val="0"/>
      <w:marRight w:val="0"/>
      <w:marTop w:val="0"/>
      <w:marBottom w:val="0"/>
      <w:divBdr>
        <w:top w:val="none" w:sz="0" w:space="0" w:color="auto"/>
        <w:left w:val="none" w:sz="0" w:space="0" w:color="auto"/>
        <w:bottom w:val="none" w:sz="0" w:space="0" w:color="auto"/>
        <w:right w:val="none" w:sz="0" w:space="0" w:color="auto"/>
      </w:divBdr>
    </w:div>
    <w:div w:id="1593196926">
      <w:bodyDiv w:val="1"/>
      <w:marLeft w:val="0"/>
      <w:marRight w:val="0"/>
      <w:marTop w:val="0"/>
      <w:marBottom w:val="0"/>
      <w:divBdr>
        <w:top w:val="none" w:sz="0" w:space="0" w:color="auto"/>
        <w:left w:val="none" w:sz="0" w:space="0" w:color="auto"/>
        <w:bottom w:val="none" w:sz="0" w:space="0" w:color="auto"/>
        <w:right w:val="none" w:sz="0" w:space="0" w:color="auto"/>
      </w:divBdr>
    </w:div>
    <w:div w:id="1593198677">
      <w:bodyDiv w:val="1"/>
      <w:marLeft w:val="0"/>
      <w:marRight w:val="0"/>
      <w:marTop w:val="0"/>
      <w:marBottom w:val="0"/>
      <w:divBdr>
        <w:top w:val="none" w:sz="0" w:space="0" w:color="auto"/>
        <w:left w:val="none" w:sz="0" w:space="0" w:color="auto"/>
        <w:bottom w:val="none" w:sz="0" w:space="0" w:color="auto"/>
        <w:right w:val="none" w:sz="0" w:space="0" w:color="auto"/>
      </w:divBdr>
      <w:divsChild>
        <w:div w:id="1709719088">
          <w:marLeft w:val="0"/>
          <w:marRight w:val="0"/>
          <w:marTop w:val="0"/>
          <w:marBottom w:val="0"/>
          <w:divBdr>
            <w:top w:val="none" w:sz="0" w:space="0" w:color="auto"/>
            <w:left w:val="none" w:sz="0" w:space="0" w:color="auto"/>
            <w:bottom w:val="none" w:sz="0" w:space="0" w:color="auto"/>
            <w:right w:val="none" w:sz="0" w:space="0" w:color="auto"/>
          </w:divBdr>
        </w:div>
      </w:divsChild>
    </w:div>
    <w:div w:id="1593271952">
      <w:bodyDiv w:val="1"/>
      <w:marLeft w:val="0"/>
      <w:marRight w:val="0"/>
      <w:marTop w:val="0"/>
      <w:marBottom w:val="0"/>
      <w:divBdr>
        <w:top w:val="none" w:sz="0" w:space="0" w:color="auto"/>
        <w:left w:val="none" w:sz="0" w:space="0" w:color="auto"/>
        <w:bottom w:val="none" w:sz="0" w:space="0" w:color="auto"/>
        <w:right w:val="none" w:sz="0" w:space="0" w:color="auto"/>
      </w:divBdr>
      <w:divsChild>
        <w:div w:id="1110317961">
          <w:marLeft w:val="0"/>
          <w:marRight w:val="0"/>
          <w:marTop w:val="0"/>
          <w:marBottom w:val="0"/>
          <w:divBdr>
            <w:top w:val="none" w:sz="0" w:space="0" w:color="auto"/>
            <w:left w:val="none" w:sz="0" w:space="0" w:color="auto"/>
            <w:bottom w:val="none" w:sz="0" w:space="0" w:color="auto"/>
            <w:right w:val="none" w:sz="0" w:space="0" w:color="auto"/>
          </w:divBdr>
        </w:div>
      </w:divsChild>
    </w:div>
    <w:div w:id="1593314795">
      <w:bodyDiv w:val="1"/>
      <w:marLeft w:val="0"/>
      <w:marRight w:val="0"/>
      <w:marTop w:val="0"/>
      <w:marBottom w:val="0"/>
      <w:divBdr>
        <w:top w:val="none" w:sz="0" w:space="0" w:color="auto"/>
        <w:left w:val="none" w:sz="0" w:space="0" w:color="auto"/>
        <w:bottom w:val="none" w:sz="0" w:space="0" w:color="auto"/>
        <w:right w:val="none" w:sz="0" w:space="0" w:color="auto"/>
      </w:divBdr>
    </w:div>
    <w:div w:id="1593320994">
      <w:bodyDiv w:val="1"/>
      <w:marLeft w:val="0"/>
      <w:marRight w:val="0"/>
      <w:marTop w:val="0"/>
      <w:marBottom w:val="0"/>
      <w:divBdr>
        <w:top w:val="none" w:sz="0" w:space="0" w:color="auto"/>
        <w:left w:val="none" w:sz="0" w:space="0" w:color="auto"/>
        <w:bottom w:val="none" w:sz="0" w:space="0" w:color="auto"/>
        <w:right w:val="none" w:sz="0" w:space="0" w:color="auto"/>
      </w:divBdr>
    </w:div>
    <w:div w:id="1593658967">
      <w:bodyDiv w:val="1"/>
      <w:marLeft w:val="0"/>
      <w:marRight w:val="0"/>
      <w:marTop w:val="0"/>
      <w:marBottom w:val="0"/>
      <w:divBdr>
        <w:top w:val="none" w:sz="0" w:space="0" w:color="auto"/>
        <w:left w:val="none" w:sz="0" w:space="0" w:color="auto"/>
        <w:bottom w:val="none" w:sz="0" w:space="0" w:color="auto"/>
        <w:right w:val="none" w:sz="0" w:space="0" w:color="auto"/>
      </w:divBdr>
    </w:div>
    <w:div w:id="1593734522">
      <w:bodyDiv w:val="1"/>
      <w:marLeft w:val="0"/>
      <w:marRight w:val="0"/>
      <w:marTop w:val="0"/>
      <w:marBottom w:val="0"/>
      <w:divBdr>
        <w:top w:val="none" w:sz="0" w:space="0" w:color="auto"/>
        <w:left w:val="none" w:sz="0" w:space="0" w:color="auto"/>
        <w:bottom w:val="none" w:sz="0" w:space="0" w:color="auto"/>
        <w:right w:val="none" w:sz="0" w:space="0" w:color="auto"/>
      </w:divBdr>
    </w:div>
    <w:div w:id="1594045425">
      <w:bodyDiv w:val="1"/>
      <w:marLeft w:val="0"/>
      <w:marRight w:val="0"/>
      <w:marTop w:val="0"/>
      <w:marBottom w:val="0"/>
      <w:divBdr>
        <w:top w:val="none" w:sz="0" w:space="0" w:color="auto"/>
        <w:left w:val="none" w:sz="0" w:space="0" w:color="auto"/>
        <w:bottom w:val="none" w:sz="0" w:space="0" w:color="auto"/>
        <w:right w:val="none" w:sz="0" w:space="0" w:color="auto"/>
      </w:divBdr>
    </w:div>
    <w:div w:id="1594320590">
      <w:bodyDiv w:val="1"/>
      <w:marLeft w:val="0"/>
      <w:marRight w:val="0"/>
      <w:marTop w:val="0"/>
      <w:marBottom w:val="0"/>
      <w:divBdr>
        <w:top w:val="none" w:sz="0" w:space="0" w:color="auto"/>
        <w:left w:val="none" w:sz="0" w:space="0" w:color="auto"/>
        <w:bottom w:val="none" w:sz="0" w:space="0" w:color="auto"/>
        <w:right w:val="none" w:sz="0" w:space="0" w:color="auto"/>
      </w:divBdr>
    </w:div>
    <w:div w:id="1594360103">
      <w:bodyDiv w:val="1"/>
      <w:marLeft w:val="0"/>
      <w:marRight w:val="0"/>
      <w:marTop w:val="0"/>
      <w:marBottom w:val="0"/>
      <w:divBdr>
        <w:top w:val="none" w:sz="0" w:space="0" w:color="auto"/>
        <w:left w:val="none" w:sz="0" w:space="0" w:color="auto"/>
        <w:bottom w:val="none" w:sz="0" w:space="0" w:color="auto"/>
        <w:right w:val="none" w:sz="0" w:space="0" w:color="auto"/>
      </w:divBdr>
    </w:div>
    <w:div w:id="1594624638">
      <w:bodyDiv w:val="1"/>
      <w:marLeft w:val="0"/>
      <w:marRight w:val="0"/>
      <w:marTop w:val="0"/>
      <w:marBottom w:val="0"/>
      <w:divBdr>
        <w:top w:val="none" w:sz="0" w:space="0" w:color="auto"/>
        <w:left w:val="none" w:sz="0" w:space="0" w:color="auto"/>
        <w:bottom w:val="none" w:sz="0" w:space="0" w:color="auto"/>
        <w:right w:val="none" w:sz="0" w:space="0" w:color="auto"/>
      </w:divBdr>
    </w:div>
    <w:div w:id="1594632694">
      <w:bodyDiv w:val="1"/>
      <w:marLeft w:val="0"/>
      <w:marRight w:val="0"/>
      <w:marTop w:val="0"/>
      <w:marBottom w:val="0"/>
      <w:divBdr>
        <w:top w:val="none" w:sz="0" w:space="0" w:color="auto"/>
        <w:left w:val="none" w:sz="0" w:space="0" w:color="auto"/>
        <w:bottom w:val="none" w:sz="0" w:space="0" w:color="auto"/>
        <w:right w:val="none" w:sz="0" w:space="0" w:color="auto"/>
      </w:divBdr>
    </w:div>
    <w:div w:id="1594783223">
      <w:bodyDiv w:val="1"/>
      <w:marLeft w:val="0"/>
      <w:marRight w:val="0"/>
      <w:marTop w:val="0"/>
      <w:marBottom w:val="0"/>
      <w:divBdr>
        <w:top w:val="none" w:sz="0" w:space="0" w:color="auto"/>
        <w:left w:val="none" w:sz="0" w:space="0" w:color="auto"/>
        <w:bottom w:val="none" w:sz="0" w:space="0" w:color="auto"/>
        <w:right w:val="none" w:sz="0" w:space="0" w:color="auto"/>
      </w:divBdr>
    </w:div>
    <w:div w:id="1595475957">
      <w:bodyDiv w:val="1"/>
      <w:marLeft w:val="0"/>
      <w:marRight w:val="0"/>
      <w:marTop w:val="0"/>
      <w:marBottom w:val="0"/>
      <w:divBdr>
        <w:top w:val="none" w:sz="0" w:space="0" w:color="auto"/>
        <w:left w:val="none" w:sz="0" w:space="0" w:color="auto"/>
        <w:bottom w:val="none" w:sz="0" w:space="0" w:color="auto"/>
        <w:right w:val="none" w:sz="0" w:space="0" w:color="auto"/>
      </w:divBdr>
    </w:div>
    <w:div w:id="1595480341">
      <w:bodyDiv w:val="1"/>
      <w:marLeft w:val="0"/>
      <w:marRight w:val="0"/>
      <w:marTop w:val="0"/>
      <w:marBottom w:val="0"/>
      <w:divBdr>
        <w:top w:val="none" w:sz="0" w:space="0" w:color="auto"/>
        <w:left w:val="none" w:sz="0" w:space="0" w:color="auto"/>
        <w:bottom w:val="none" w:sz="0" w:space="0" w:color="auto"/>
        <w:right w:val="none" w:sz="0" w:space="0" w:color="auto"/>
      </w:divBdr>
    </w:div>
    <w:div w:id="1595623868">
      <w:bodyDiv w:val="1"/>
      <w:marLeft w:val="0"/>
      <w:marRight w:val="0"/>
      <w:marTop w:val="0"/>
      <w:marBottom w:val="0"/>
      <w:divBdr>
        <w:top w:val="none" w:sz="0" w:space="0" w:color="auto"/>
        <w:left w:val="none" w:sz="0" w:space="0" w:color="auto"/>
        <w:bottom w:val="none" w:sz="0" w:space="0" w:color="auto"/>
        <w:right w:val="none" w:sz="0" w:space="0" w:color="auto"/>
      </w:divBdr>
    </w:div>
    <w:div w:id="1595747554">
      <w:bodyDiv w:val="1"/>
      <w:marLeft w:val="0"/>
      <w:marRight w:val="0"/>
      <w:marTop w:val="0"/>
      <w:marBottom w:val="0"/>
      <w:divBdr>
        <w:top w:val="none" w:sz="0" w:space="0" w:color="auto"/>
        <w:left w:val="none" w:sz="0" w:space="0" w:color="auto"/>
        <w:bottom w:val="none" w:sz="0" w:space="0" w:color="auto"/>
        <w:right w:val="none" w:sz="0" w:space="0" w:color="auto"/>
      </w:divBdr>
    </w:div>
    <w:div w:id="1595940703">
      <w:bodyDiv w:val="1"/>
      <w:marLeft w:val="0"/>
      <w:marRight w:val="0"/>
      <w:marTop w:val="0"/>
      <w:marBottom w:val="0"/>
      <w:divBdr>
        <w:top w:val="none" w:sz="0" w:space="0" w:color="auto"/>
        <w:left w:val="none" w:sz="0" w:space="0" w:color="auto"/>
        <w:bottom w:val="none" w:sz="0" w:space="0" w:color="auto"/>
        <w:right w:val="none" w:sz="0" w:space="0" w:color="auto"/>
      </w:divBdr>
    </w:div>
    <w:div w:id="1596595303">
      <w:bodyDiv w:val="1"/>
      <w:marLeft w:val="0"/>
      <w:marRight w:val="0"/>
      <w:marTop w:val="0"/>
      <w:marBottom w:val="0"/>
      <w:divBdr>
        <w:top w:val="none" w:sz="0" w:space="0" w:color="auto"/>
        <w:left w:val="none" w:sz="0" w:space="0" w:color="auto"/>
        <w:bottom w:val="none" w:sz="0" w:space="0" w:color="auto"/>
        <w:right w:val="none" w:sz="0" w:space="0" w:color="auto"/>
      </w:divBdr>
      <w:divsChild>
        <w:div w:id="612249395">
          <w:marLeft w:val="0"/>
          <w:marRight w:val="0"/>
          <w:marTop w:val="0"/>
          <w:marBottom w:val="0"/>
          <w:divBdr>
            <w:top w:val="none" w:sz="0" w:space="0" w:color="auto"/>
            <w:left w:val="none" w:sz="0" w:space="0" w:color="auto"/>
            <w:bottom w:val="none" w:sz="0" w:space="0" w:color="auto"/>
            <w:right w:val="none" w:sz="0" w:space="0" w:color="auto"/>
          </w:divBdr>
        </w:div>
      </w:divsChild>
    </w:div>
    <w:div w:id="1596790680">
      <w:bodyDiv w:val="1"/>
      <w:marLeft w:val="0"/>
      <w:marRight w:val="0"/>
      <w:marTop w:val="0"/>
      <w:marBottom w:val="0"/>
      <w:divBdr>
        <w:top w:val="none" w:sz="0" w:space="0" w:color="auto"/>
        <w:left w:val="none" w:sz="0" w:space="0" w:color="auto"/>
        <w:bottom w:val="none" w:sz="0" w:space="0" w:color="auto"/>
        <w:right w:val="none" w:sz="0" w:space="0" w:color="auto"/>
      </w:divBdr>
    </w:div>
    <w:div w:id="1596983979">
      <w:bodyDiv w:val="1"/>
      <w:marLeft w:val="0"/>
      <w:marRight w:val="0"/>
      <w:marTop w:val="0"/>
      <w:marBottom w:val="0"/>
      <w:divBdr>
        <w:top w:val="none" w:sz="0" w:space="0" w:color="auto"/>
        <w:left w:val="none" w:sz="0" w:space="0" w:color="auto"/>
        <w:bottom w:val="none" w:sz="0" w:space="0" w:color="auto"/>
        <w:right w:val="none" w:sz="0" w:space="0" w:color="auto"/>
      </w:divBdr>
    </w:div>
    <w:div w:id="1597245684">
      <w:bodyDiv w:val="1"/>
      <w:marLeft w:val="0"/>
      <w:marRight w:val="0"/>
      <w:marTop w:val="0"/>
      <w:marBottom w:val="0"/>
      <w:divBdr>
        <w:top w:val="none" w:sz="0" w:space="0" w:color="auto"/>
        <w:left w:val="none" w:sz="0" w:space="0" w:color="auto"/>
        <w:bottom w:val="none" w:sz="0" w:space="0" w:color="auto"/>
        <w:right w:val="none" w:sz="0" w:space="0" w:color="auto"/>
      </w:divBdr>
    </w:div>
    <w:div w:id="1597403259">
      <w:bodyDiv w:val="1"/>
      <w:marLeft w:val="0"/>
      <w:marRight w:val="0"/>
      <w:marTop w:val="0"/>
      <w:marBottom w:val="0"/>
      <w:divBdr>
        <w:top w:val="none" w:sz="0" w:space="0" w:color="auto"/>
        <w:left w:val="none" w:sz="0" w:space="0" w:color="auto"/>
        <w:bottom w:val="none" w:sz="0" w:space="0" w:color="auto"/>
        <w:right w:val="none" w:sz="0" w:space="0" w:color="auto"/>
      </w:divBdr>
    </w:div>
    <w:div w:id="1598100825">
      <w:bodyDiv w:val="1"/>
      <w:marLeft w:val="0"/>
      <w:marRight w:val="0"/>
      <w:marTop w:val="0"/>
      <w:marBottom w:val="0"/>
      <w:divBdr>
        <w:top w:val="none" w:sz="0" w:space="0" w:color="auto"/>
        <w:left w:val="none" w:sz="0" w:space="0" w:color="auto"/>
        <w:bottom w:val="none" w:sz="0" w:space="0" w:color="auto"/>
        <w:right w:val="none" w:sz="0" w:space="0" w:color="auto"/>
      </w:divBdr>
    </w:div>
    <w:div w:id="1598170593">
      <w:bodyDiv w:val="1"/>
      <w:marLeft w:val="0"/>
      <w:marRight w:val="0"/>
      <w:marTop w:val="0"/>
      <w:marBottom w:val="0"/>
      <w:divBdr>
        <w:top w:val="none" w:sz="0" w:space="0" w:color="auto"/>
        <w:left w:val="none" w:sz="0" w:space="0" w:color="auto"/>
        <w:bottom w:val="none" w:sz="0" w:space="0" w:color="auto"/>
        <w:right w:val="none" w:sz="0" w:space="0" w:color="auto"/>
      </w:divBdr>
    </w:div>
    <w:div w:id="1598293110">
      <w:bodyDiv w:val="1"/>
      <w:marLeft w:val="0"/>
      <w:marRight w:val="0"/>
      <w:marTop w:val="0"/>
      <w:marBottom w:val="0"/>
      <w:divBdr>
        <w:top w:val="none" w:sz="0" w:space="0" w:color="auto"/>
        <w:left w:val="none" w:sz="0" w:space="0" w:color="auto"/>
        <w:bottom w:val="none" w:sz="0" w:space="0" w:color="auto"/>
        <w:right w:val="none" w:sz="0" w:space="0" w:color="auto"/>
      </w:divBdr>
    </w:div>
    <w:div w:id="1598319920">
      <w:bodyDiv w:val="1"/>
      <w:marLeft w:val="0"/>
      <w:marRight w:val="0"/>
      <w:marTop w:val="0"/>
      <w:marBottom w:val="0"/>
      <w:divBdr>
        <w:top w:val="none" w:sz="0" w:space="0" w:color="auto"/>
        <w:left w:val="none" w:sz="0" w:space="0" w:color="auto"/>
        <w:bottom w:val="none" w:sz="0" w:space="0" w:color="auto"/>
        <w:right w:val="none" w:sz="0" w:space="0" w:color="auto"/>
      </w:divBdr>
    </w:div>
    <w:div w:id="1598750785">
      <w:bodyDiv w:val="1"/>
      <w:marLeft w:val="0"/>
      <w:marRight w:val="0"/>
      <w:marTop w:val="0"/>
      <w:marBottom w:val="0"/>
      <w:divBdr>
        <w:top w:val="none" w:sz="0" w:space="0" w:color="auto"/>
        <w:left w:val="none" w:sz="0" w:space="0" w:color="auto"/>
        <w:bottom w:val="none" w:sz="0" w:space="0" w:color="auto"/>
        <w:right w:val="none" w:sz="0" w:space="0" w:color="auto"/>
      </w:divBdr>
    </w:div>
    <w:div w:id="1598905092">
      <w:bodyDiv w:val="1"/>
      <w:marLeft w:val="0"/>
      <w:marRight w:val="0"/>
      <w:marTop w:val="0"/>
      <w:marBottom w:val="0"/>
      <w:divBdr>
        <w:top w:val="none" w:sz="0" w:space="0" w:color="auto"/>
        <w:left w:val="none" w:sz="0" w:space="0" w:color="auto"/>
        <w:bottom w:val="none" w:sz="0" w:space="0" w:color="auto"/>
        <w:right w:val="none" w:sz="0" w:space="0" w:color="auto"/>
      </w:divBdr>
    </w:div>
    <w:div w:id="1599681302">
      <w:bodyDiv w:val="1"/>
      <w:marLeft w:val="0"/>
      <w:marRight w:val="0"/>
      <w:marTop w:val="0"/>
      <w:marBottom w:val="0"/>
      <w:divBdr>
        <w:top w:val="none" w:sz="0" w:space="0" w:color="auto"/>
        <w:left w:val="none" w:sz="0" w:space="0" w:color="auto"/>
        <w:bottom w:val="none" w:sz="0" w:space="0" w:color="auto"/>
        <w:right w:val="none" w:sz="0" w:space="0" w:color="auto"/>
      </w:divBdr>
      <w:divsChild>
        <w:div w:id="1905531358">
          <w:marLeft w:val="0"/>
          <w:marRight w:val="0"/>
          <w:marTop w:val="0"/>
          <w:marBottom w:val="0"/>
          <w:divBdr>
            <w:top w:val="none" w:sz="0" w:space="0" w:color="auto"/>
            <w:left w:val="none" w:sz="0" w:space="0" w:color="auto"/>
            <w:bottom w:val="none" w:sz="0" w:space="0" w:color="auto"/>
            <w:right w:val="none" w:sz="0" w:space="0" w:color="auto"/>
          </w:divBdr>
        </w:div>
      </w:divsChild>
    </w:div>
    <w:div w:id="1599827065">
      <w:bodyDiv w:val="1"/>
      <w:marLeft w:val="0"/>
      <w:marRight w:val="0"/>
      <w:marTop w:val="0"/>
      <w:marBottom w:val="0"/>
      <w:divBdr>
        <w:top w:val="none" w:sz="0" w:space="0" w:color="auto"/>
        <w:left w:val="none" w:sz="0" w:space="0" w:color="auto"/>
        <w:bottom w:val="none" w:sz="0" w:space="0" w:color="auto"/>
        <w:right w:val="none" w:sz="0" w:space="0" w:color="auto"/>
      </w:divBdr>
    </w:div>
    <w:div w:id="1599827780">
      <w:bodyDiv w:val="1"/>
      <w:marLeft w:val="0"/>
      <w:marRight w:val="0"/>
      <w:marTop w:val="0"/>
      <w:marBottom w:val="0"/>
      <w:divBdr>
        <w:top w:val="none" w:sz="0" w:space="0" w:color="auto"/>
        <w:left w:val="none" w:sz="0" w:space="0" w:color="auto"/>
        <w:bottom w:val="none" w:sz="0" w:space="0" w:color="auto"/>
        <w:right w:val="none" w:sz="0" w:space="0" w:color="auto"/>
      </w:divBdr>
    </w:div>
    <w:div w:id="1600020089">
      <w:bodyDiv w:val="1"/>
      <w:marLeft w:val="0"/>
      <w:marRight w:val="0"/>
      <w:marTop w:val="0"/>
      <w:marBottom w:val="0"/>
      <w:divBdr>
        <w:top w:val="none" w:sz="0" w:space="0" w:color="auto"/>
        <w:left w:val="none" w:sz="0" w:space="0" w:color="auto"/>
        <w:bottom w:val="none" w:sz="0" w:space="0" w:color="auto"/>
        <w:right w:val="none" w:sz="0" w:space="0" w:color="auto"/>
      </w:divBdr>
    </w:div>
    <w:div w:id="1600061866">
      <w:bodyDiv w:val="1"/>
      <w:marLeft w:val="0"/>
      <w:marRight w:val="0"/>
      <w:marTop w:val="0"/>
      <w:marBottom w:val="0"/>
      <w:divBdr>
        <w:top w:val="none" w:sz="0" w:space="0" w:color="auto"/>
        <w:left w:val="none" w:sz="0" w:space="0" w:color="auto"/>
        <w:bottom w:val="none" w:sz="0" w:space="0" w:color="auto"/>
        <w:right w:val="none" w:sz="0" w:space="0" w:color="auto"/>
      </w:divBdr>
    </w:div>
    <w:div w:id="1600064958">
      <w:bodyDiv w:val="1"/>
      <w:marLeft w:val="0"/>
      <w:marRight w:val="0"/>
      <w:marTop w:val="0"/>
      <w:marBottom w:val="0"/>
      <w:divBdr>
        <w:top w:val="none" w:sz="0" w:space="0" w:color="auto"/>
        <w:left w:val="none" w:sz="0" w:space="0" w:color="auto"/>
        <w:bottom w:val="none" w:sz="0" w:space="0" w:color="auto"/>
        <w:right w:val="none" w:sz="0" w:space="0" w:color="auto"/>
      </w:divBdr>
      <w:divsChild>
        <w:div w:id="261299595">
          <w:marLeft w:val="0"/>
          <w:marRight w:val="0"/>
          <w:marTop w:val="0"/>
          <w:marBottom w:val="0"/>
          <w:divBdr>
            <w:top w:val="none" w:sz="0" w:space="0" w:color="auto"/>
            <w:left w:val="none" w:sz="0" w:space="0" w:color="auto"/>
            <w:bottom w:val="none" w:sz="0" w:space="0" w:color="auto"/>
            <w:right w:val="none" w:sz="0" w:space="0" w:color="auto"/>
          </w:divBdr>
        </w:div>
      </w:divsChild>
    </w:div>
    <w:div w:id="1602059461">
      <w:bodyDiv w:val="1"/>
      <w:marLeft w:val="0"/>
      <w:marRight w:val="0"/>
      <w:marTop w:val="0"/>
      <w:marBottom w:val="0"/>
      <w:divBdr>
        <w:top w:val="none" w:sz="0" w:space="0" w:color="auto"/>
        <w:left w:val="none" w:sz="0" w:space="0" w:color="auto"/>
        <w:bottom w:val="none" w:sz="0" w:space="0" w:color="auto"/>
        <w:right w:val="none" w:sz="0" w:space="0" w:color="auto"/>
      </w:divBdr>
    </w:div>
    <w:div w:id="1602255484">
      <w:bodyDiv w:val="1"/>
      <w:marLeft w:val="0"/>
      <w:marRight w:val="0"/>
      <w:marTop w:val="0"/>
      <w:marBottom w:val="0"/>
      <w:divBdr>
        <w:top w:val="none" w:sz="0" w:space="0" w:color="auto"/>
        <w:left w:val="none" w:sz="0" w:space="0" w:color="auto"/>
        <w:bottom w:val="none" w:sz="0" w:space="0" w:color="auto"/>
        <w:right w:val="none" w:sz="0" w:space="0" w:color="auto"/>
      </w:divBdr>
    </w:div>
    <w:div w:id="1603419879">
      <w:bodyDiv w:val="1"/>
      <w:marLeft w:val="0"/>
      <w:marRight w:val="0"/>
      <w:marTop w:val="0"/>
      <w:marBottom w:val="0"/>
      <w:divBdr>
        <w:top w:val="none" w:sz="0" w:space="0" w:color="auto"/>
        <w:left w:val="none" w:sz="0" w:space="0" w:color="auto"/>
        <w:bottom w:val="none" w:sz="0" w:space="0" w:color="auto"/>
        <w:right w:val="none" w:sz="0" w:space="0" w:color="auto"/>
      </w:divBdr>
    </w:div>
    <w:div w:id="1603494206">
      <w:bodyDiv w:val="1"/>
      <w:marLeft w:val="0"/>
      <w:marRight w:val="0"/>
      <w:marTop w:val="0"/>
      <w:marBottom w:val="0"/>
      <w:divBdr>
        <w:top w:val="none" w:sz="0" w:space="0" w:color="auto"/>
        <w:left w:val="none" w:sz="0" w:space="0" w:color="auto"/>
        <w:bottom w:val="none" w:sz="0" w:space="0" w:color="auto"/>
        <w:right w:val="none" w:sz="0" w:space="0" w:color="auto"/>
      </w:divBdr>
    </w:div>
    <w:div w:id="1603798214">
      <w:bodyDiv w:val="1"/>
      <w:marLeft w:val="0"/>
      <w:marRight w:val="0"/>
      <w:marTop w:val="0"/>
      <w:marBottom w:val="0"/>
      <w:divBdr>
        <w:top w:val="none" w:sz="0" w:space="0" w:color="auto"/>
        <w:left w:val="none" w:sz="0" w:space="0" w:color="auto"/>
        <w:bottom w:val="none" w:sz="0" w:space="0" w:color="auto"/>
        <w:right w:val="none" w:sz="0" w:space="0" w:color="auto"/>
      </w:divBdr>
      <w:divsChild>
        <w:div w:id="511914443">
          <w:marLeft w:val="0"/>
          <w:marRight w:val="0"/>
          <w:marTop w:val="0"/>
          <w:marBottom w:val="0"/>
          <w:divBdr>
            <w:top w:val="none" w:sz="0" w:space="0" w:color="auto"/>
            <w:left w:val="none" w:sz="0" w:space="0" w:color="auto"/>
            <w:bottom w:val="none" w:sz="0" w:space="0" w:color="auto"/>
            <w:right w:val="none" w:sz="0" w:space="0" w:color="auto"/>
          </w:divBdr>
        </w:div>
      </w:divsChild>
    </w:div>
    <w:div w:id="1604453563">
      <w:bodyDiv w:val="1"/>
      <w:marLeft w:val="0"/>
      <w:marRight w:val="0"/>
      <w:marTop w:val="0"/>
      <w:marBottom w:val="0"/>
      <w:divBdr>
        <w:top w:val="none" w:sz="0" w:space="0" w:color="auto"/>
        <w:left w:val="none" w:sz="0" w:space="0" w:color="auto"/>
        <w:bottom w:val="none" w:sz="0" w:space="0" w:color="auto"/>
        <w:right w:val="none" w:sz="0" w:space="0" w:color="auto"/>
      </w:divBdr>
    </w:div>
    <w:div w:id="1604653336">
      <w:bodyDiv w:val="1"/>
      <w:marLeft w:val="0"/>
      <w:marRight w:val="0"/>
      <w:marTop w:val="0"/>
      <w:marBottom w:val="0"/>
      <w:divBdr>
        <w:top w:val="none" w:sz="0" w:space="0" w:color="auto"/>
        <w:left w:val="none" w:sz="0" w:space="0" w:color="auto"/>
        <w:bottom w:val="none" w:sz="0" w:space="0" w:color="auto"/>
        <w:right w:val="none" w:sz="0" w:space="0" w:color="auto"/>
      </w:divBdr>
    </w:div>
    <w:div w:id="1604679953">
      <w:bodyDiv w:val="1"/>
      <w:marLeft w:val="0"/>
      <w:marRight w:val="0"/>
      <w:marTop w:val="0"/>
      <w:marBottom w:val="0"/>
      <w:divBdr>
        <w:top w:val="none" w:sz="0" w:space="0" w:color="auto"/>
        <w:left w:val="none" w:sz="0" w:space="0" w:color="auto"/>
        <w:bottom w:val="none" w:sz="0" w:space="0" w:color="auto"/>
        <w:right w:val="none" w:sz="0" w:space="0" w:color="auto"/>
      </w:divBdr>
    </w:div>
    <w:div w:id="1604726691">
      <w:bodyDiv w:val="1"/>
      <w:marLeft w:val="0"/>
      <w:marRight w:val="0"/>
      <w:marTop w:val="0"/>
      <w:marBottom w:val="0"/>
      <w:divBdr>
        <w:top w:val="none" w:sz="0" w:space="0" w:color="auto"/>
        <w:left w:val="none" w:sz="0" w:space="0" w:color="auto"/>
        <w:bottom w:val="none" w:sz="0" w:space="0" w:color="auto"/>
        <w:right w:val="none" w:sz="0" w:space="0" w:color="auto"/>
      </w:divBdr>
    </w:div>
    <w:div w:id="1604918508">
      <w:bodyDiv w:val="1"/>
      <w:marLeft w:val="0"/>
      <w:marRight w:val="0"/>
      <w:marTop w:val="0"/>
      <w:marBottom w:val="0"/>
      <w:divBdr>
        <w:top w:val="none" w:sz="0" w:space="0" w:color="auto"/>
        <w:left w:val="none" w:sz="0" w:space="0" w:color="auto"/>
        <w:bottom w:val="none" w:sz="0" w:space="0" w:color="auto"/>
        <w:right w:val="none" w:sz="0" w:space="0" w:color="auto"/>
      </w:divBdr>
    </w:div>
    <w:div w:id="1605266213">
      <w:bodyDiv w:val="1"/>
      <w:marLeft w:val="0"/>
      <w:marRight w:val="0"/>
      <w:marTop w:val="0"/>
      <w:marBottom w:val="0"/>
      <w:divBdr>
        <w:top w:val="none" w:sz="0" w:space="0" w:color="auto"/>
        <w:left w:val="none" w:sz="0" w:space="0" w:color="auto"/>
        <w:bottom w:val="none" w:sz="0" w:space="0" w:color="auto"/>
        <w:right w:val="none" w:sz="0" w:space="0" w:color="auto"/>
      </w:divBdr>
    </w:div>
    <w:div w:id="1605335192">
      <w:bodyDiv w:val="1"/>
      <w:marLeft w:val="0"/>
      <w:marRight w:val="0"/>
      <w:marTop w:val="0"/>
      <w:marBottom w:val="0"/>
      <w:divBdr>
        <w:top w:val="none" w:sz="0" w:space="0" w:color="auto"/>
        <w:left w:val="none" w:sz="0" w:space="0" w:color="auto"/>
        <w:bottom w:val="none" w:sz="0" w:space="0" w:color="auto"/>
        <w:right w:val="none" w:sz="0" w:space="0" w:color="auto"/>
      </w:divBdr>
    </w:div>
    <w:div w:id="1605459350">
      <w:bodyDiv w:val="1"/>
      <w:marLeft w:val="0"/>
      <w:marRight w:val="0"/>
      <w:marTop w:val="0"/>
      <w:marBottom w:val="0"/>
      <w:divBdr>
        <w:top w:val="none" w:sz="0" w:space="0" w:color="auto"/>
        <w:left w:val="none" w:sz="0" w:space="0" w:color="auto"/>
        <w:bottom w:val="none" w:sz="0" w:space="0" w:color="auto"/>
        <w:right w:val="none" w:sz="0" w:space="0" w:color="auto"/>
      </w:divBdr>
    </w:div>
    <w:div w:id="1606182970">
      <w:bodyDiv w:val="1"/>
      <w:marLeft w:val="0"/>
      <w:marRight w:val="0"/>
      <w:marTop w:val="0"/>
      <w:marBottom w:val="0"/>
      <w:divBdr>
        <w:top w:val="none" w:sz="0" w:space="0" w:color="auto"/>
        <w:left w:val="none" w:sz="0" w:space="0" w:color="auto"/>
        <w:bottom w:val="none" w:sz="0" w:space="0" w:color="auto"/>
        <w:right w:val="none" w:sz="0" w:space="0" w:color="auto"/>
      </w:divBdr>
    </w:div>
    <w:div w:id="1607686934">
      <w:bodyDiv w:val="1"/>
      <w:marLeft w:val="0"/>
      <w:marRight w:val="0"/>
      <w:marTop w:val="0"/>
      <w:marBottom w:val="0"/>
      <w:divBdr>
        <w:top w:val="none" w:sz="0" w:space="0" w:color="auto"/>
        <w:left w:val="none" w:sz="0" w:space="0" w:color="auto"/>
        <w:bottom w:val="none" w:sz="0" w:space="0" w:color="auto"/>
        <w:right w:val="none" w:sz="0" w:space="0" w:color="auto"/>
      </w:divBdr>
    </w:div>
    <w:div w:id="1607999966">
      <w:bodyDiv w:val="1"/>
      <w:marLeft w:val="0"/>
      <w:marRight w:val="0"/>
      <w:marTop w:val="0"/>
      <w:marBottom w:val="0"/>
      <w:divBdr>
        <w:top w:val="none" w:sz="0" w:space="0" w:color="auto"/>
        <w:left w:val="none" w:sz="0" w:space="0" w:color="auto"/>
        <w:bottom w:val="none" w:sz="0" w:space="0" w:color="auto"/>
        <w:right w:val="none" w:sz="0" w:space="0" w:color="auto"/>
      </w:divBdr>
    </w:div>
    <w:div w:id="1608384810">
      <w:bodyDiv w:val="1"/>
      <w:marLeft w:val="0"/>
      <w:marRight w:val="0"/>
      <w:marTop w:val="0"/>
      <w:marBottom w:val="0"/>
      <w:divBdr>
        <w:top w:val="none" w:sz="0" w:space="0" w:color="auto"/>
        <w:left w:val="none" w:sz="0" w:space="0" w:color="auto"/>
        <w:bottom w:val="none" w:sz="0" w:space="0" w:color="auto"/>
        <w:right w:val="none" w:sz="0" w:space="0" w:color="auto"/>
      </w:divBdr>
    </w:div>
    <w:div w:id="1608653221">
      <w:bodyDiv w:val="1"/>
      <w:marLeft w:val="0"/>
      <w:marRight w:val="0"/>
      <w:marTop w:val="0"/>
      <w:marBottom w:val="0"/>
      <w:divBdr>
        <w:top w:val="none" w:sz="0" w:space="0" w:color="auto"/>
        <w:left w:val="none" w:sz="0" w:space="0" w:color="auto"/>
        <w:bottom w:val="none" w:sz="0" w:space="0" w:color="auto"/>
        <w:right w:val="none" w:sz="0" w:space="0" w:color="auto"/>
      </w:divBdr>
    </w:div>
    <w:div w:id="1608854503">
      <w:bodyDiv w:val="1"/>
      <w:marLeft w:val="0"/>
      <w:marRight w:val="0"/>
      <w:marTop w:val="0"/>
      <w:marBottom w:val="0"/>
      <w:divBdr>
        <w:top w:val="none" w:sz="0" w:space="0" w:color="auto"/>
        <w:left w:val="none" w:sz="0" w:space="0" w:color="auto"/>
        <w:bottom w:val="none" w:sz="0" w:space="0" w:color="auto"/>
        <w:right w:val="none" w:sz="0" w:space="0" w:color="auto"/>
      </w:divBdr>
    </w:div>
    <w:div w:id="1609042584">
      <w:bodyDiv w:val="1"/>
      <w:marLeft w:val="0"/>
      <w:marRight w:val="0"/>
      <w:marTop w:val="0"/>
      <w:marBottom w:val="0"/>
      <w:divBdr>
        <w:top w:val="none" w:sz="0" w:space="0" w:color="auto"/>
        <w:left w:val="none" w:sz="0" w:space="0" w:color="auto"/>
        <w:bottom w:val="none" w:sz="0" w:space="0" w:color="auto"/>
        <w:right w:val="none" w:sz="0" w:space="0" w:color="auto"/>
      </w:divBdr>
    </w:div>
    <w:div w:id="1609195727">
      <w:bodyDiv w:val="1"/>
      <w:marLeft w:val="0"/>
      <w:marRight w:val="0"/>
      <w:marTop w:val="0"/>
      <w:marBottom w:val="0"/>
      <w:divBdr>
        <w:top w:val="none" w:sz="0" w:space="0" w:color="auto"/>
        <w:left w:val="none" w:sz="0" w:space="0" w:color="auto"/>
        <w:bottom w:val="none" w:sz="0" w:space="0" w:color="auto"/>
        <w:right w:val="none" w:sz="0" w:space="0" w:color="auto"/>
      </w:divBdr>
    </w:div>
    <w:div w:id="1609241673">
      <w:bodyDiv w:val="1"/>
      <w:marLeft w:val="0"/>
      <w:marRight w:val="0"/>
      <w:marTop w:val="0"/>
      <w:marBottom w:val="0"/>
      <w:divBdr>
        <w:top w:val="none" w:sz="0" w:space="0" w:color="auto"/>
        <w:left w:val="none" w:sz="0" w:space="0" w:color="auto"/>
        <w:bottom w:val="none" w:sz="0" w:space="0" w:color="auto"/>
        <w:right w:val="none" w:sz="0" w:space="0" w:color="auto"/>
      </w:divBdr>
      <w:divsChild>
        <w:div w:id="885684448">
          <w:marLeft w:val="0"/>
          <w:marRight w:val="0"/>
          <w:marTop w:val="0"/>
          <w:marBottom w:val="0"/>
          <w:divBdr>
            <w:top w:val="none" w:sz="0" w:space="0" w:color="auto"/>
            <w:left w:val="none" w:sz="0" w:space="0" w:color="auto"/>
            <w:bottom w:val="none" w:sz="0" w:space="0" w:color="auto"/>
            <w:right w:val="none" w:sz="0" w:space="0" w:color="auto"/>
          </w:divBdr>
        </w:div>
      </w:divsChild>
    </w:div>
    <w:div w:id="1609314453">
      <w:bodyDiv w:val="1"/>
      <w:marLeft w:val="0"/>
      <w:marRight w:val="0"/>
      <w:marTop w:val="0"/>
      <w:marBottom w:val="0"/>
      <w:divBdr>
        <w:top w:val="none" w:sz="0" w:space="0" w:color="auto"/>
        <w:left w:val="none" w:sz="0" w:space="0" w:color="auto"/>
        <w:bottom w:val="none" w:sz="0" w:space="0" w:color="auto"/>
        <w:right w:val="none" w:sz="0" w:space="0" w:color="auto"/>
      </w:divBdr>
    </w:div>
    <w:div w:id="1609387321">
      <w:bodyDiv w:val="1"/>
      <w:marLeft w:val="0"/>
      <w:marRight w:val="0"/>
      <w:marTop w:val="0"/>
      <w:marBottom w:val="0"/>
      <w:divBdr>
        <w:top w:val="none" w:sz="0" w:space="0" w:color="auto"/>
        <w:left w:val="none" w:sz="0" w:space="0" w:color="auto"/>
        <w:bottom w:val="none" w:sz="0" w:space="0" w:color="auto"/>
        <w:right w:val="none" w:sz="0" w:space="0" w:color="auto"/>
      </w:divBdr>
    </w:div>
    <w:div w:id="1609770858">
      <w:bodyDiv w:val="1"/>
      <w:marLeft w:val="0"/>
      <w:marRight w:val="0"/>
      <w:marTop w:val="0"/>
      <w:marBottom w:val="0"/>
      <w:divBdr>
        <w:top w:val="none" w:sz="0" w:space="0" w:color="auto"/>
        <w:left w:val="none" w:sz="0" w:space="0" w:color="auto"/>
        <w:bottom w:val="none" w:sz="0" w:space="0" w:color="auto"/>
        <w:right w:val="none" w:sz="0" w:space="0" w:color="auto"/>
      </w:divBdr>
    </w:div>
    <w:div w:id="1609966219">
      <w:bodyDiv w:val="1"/>
      <w:marLeft w:val="0"/>
      <w:marRight w:val="0"/>
      <w:marTop w:val="0"/>
      <w:marBottom w:val="0"/>
      <w:divBdr>
        <w:top w:val="none" w:sz="0" w:space="0" w:color="auto"/>
        <w:left w:val="none" w:sz="0" w:space="0" w:color="auto"/>
        <w:bottom w:val="none" w:sz="0" w:space="0" w:color="auto"/>
        <w:right w:val="none" w:sz="0" w:space="0" w:color="auto"/>
      </w:divBdr>
    </w:div>
    <w:div w:id="1610048418">
      <w:bodyDiv w:val="1"/>
      <w:marLeft w:val="0"/>
      <w:marRight w:val="0"/>
      <w:marTop w:val="0"/>
      <w:marBottom w:val="0"/>
      <w:divBdr>
        <w:top w:val="none" w:sz="0" w:space="0" w:color="auto"/>
        <w:left w:val="none" w:sz="0" w:space="0" w:color="auto"/>
        <w:bottom w:val="none" w:sz="0" w:space="0" w:color="auto"/>
        <w:right w:val="none" w:sz="0" w:space="0" w:color="auto"/>
      </w:divBdr>
      <w:divsChild>
        <w:div w:id="1525093944">
          <w:marLeft w:val="0"/>
          <w:marRight w:val="0"/>
          <w:marTop w:val="0"/>
          <w:marBottom w:val="0"/>
          <w:divBdr>
            <w:top w:val="none" w:sz="0" w:space="0" w:color="auto"/>
            <w:left w:val="none" w:sz="0" w:space="0" w:color="auto"/>
            <w:bottom w:val="none" w:sz="0" w:space="0" w:color="auto"/>
            <w:right w:val="none" w:sz="0" w:space="0" w:color="auto"/>
          </w:divBdr>
        </w:div>
      </w:divsChild>
    </w:div>
    <w:div w:id="1610317399">
      <w:bodyDiv w:val="1"/>
      <w:marLeft w:val="0"/>
      <w:marRight w:val="0"/>
      <w:marTop w:val="0"/>
      <w:marBottom w:val="0"/>
      <w:divBdr>
        <w:top w:val="none" w:sz="0" w:space="0" w:color="auto"/>
        <w:left w:val="none" w:sz="0" w:space="0" w:color="auto"/>
        <w:bottom w:val="none" w:sz="0" w:space="0" w:color="auto"/>
        <w:right w:val="none" w:sz="0" w:space="0" w:color="auto"/>
      </w:divBdr>
    </w:div>
    <w:div w:id="1610813764">
      <w:bodyDiv w:val="1"/>
      <w:marLeft w:val="0"/>
      <w:marRight w:val="0"/>
      <w:marTop w:val="0"/>
      <w:marBottom w:val="0"/>
      <w:divBdr>
        <w:top w:val="none" w:sz="0" w:space="0" w:color="auto"/>
        <w:left w:val="none" w:sz="0" w:space="0" w:color="auto"/>
        <w:bottom w:val="none" w:sz="0" w:space="0" w:color="auto"/>
        <w:right w:val="none" w:sz="0" w:space="0" w:color="auto"/>
      </w:divBdr>
    </w:div>
    <w:div w:id="1610816946">
      <w:bodyDiv w:val="1"/>
      <w:marLeft w:val="0"/>
      <w:marRight w:val="0"/>
      <w:marTop w:val="0"/>
      <w:marBottom w:val="0"/>
      <w:divBdr>
        <w:top w:val="none" w:sz="0" w:space="0" w:color="auto"/>
        <w:left w:val="none" w:sz="0" w:space="0" w:color="auto"/>
        <w:bottom w:val="none" w:sz="0" w:space="0" w:color="auto"/>
        <w:right w:val="none" w:sz="0" w:space="0" w:color="auto"/>
      </w:divBdr>
    </w:div>
    <w:div w:id="1611160001">
      <w:bodyDiv w:val="1"/>
      <w:marLeft w:val="0"/>
      <w:marRight w:val="0"/>
      <w:marTop w:val="0"/>
      <w:marBottom w:val="0"/>
      <w:divBdr>
        <w:top w:val="none" w:sz="0" w:space="0" w:color="auto"/>
        <w:left w:val="none" w:sz="0" w:space="0" w:color="auto"/>
        <w:bottom w:val="none" w:sz="0" w:space="0" w:color="auto"/>
        <w:right w:val="none" w:sz="0" w:space="0" w:color="auto"/>
      </w:divBdr>
    </w:div>
    <w:div w:id="1611275547">
      <w:bodyDiv w:val="1"/>
      <w:marLeft w:val="0"/>
      <w:marRight w:val="0"/>
      <w:marTop w:val="0"/>
      <w:marBottom w:val="0"/>
      <w:divBdr>
        <w:top w:val="none" w:sz="0" w:space="0" w:color="auto"/>
        <w:left w:val="none" w:sz="0" w:space="0" w:color="auto"/>
        <w:bottom w:val="none" w:sz="0" w:space="0" w:color="auto"/>
        <w:right w:val="none" w:sz="0" w:space="0" w:color="auto"/>
      </w:divBdr>
    </w:div>
    <w:div w:id="1611470879">
      <w:bodyDiv w:val="1"/>
      <w:marLeft w:val="0"/>
      <w:marRight w:val="0"/>
      <w:marTop w:val="0"/>
      <w:marBottom w:val="0"/>
      <w:divBdr>
        <w:top w:val="none" w:sz="0" w:space="0" w:color="auto"/>
        <w:left w:val="none" w:sz="0" w:space="0" w:color="auto"/>
        <w:bottom w:val="none" w:sz="0" w:space="0" w:color="auto"/>
        <w:right w:val="none" w:sz="0" w:space="0" w:color="auto"/>
      </w:divBdr>
    </w:div>
    <w:div w:id="1611620960">
      <w:bodyDiv w:val="1"/>
      <w:marLeft w:val="0"/>
      <w:marRight w:val="0"/>
      <w:marTop w:val="0"/>
      <w:marBottom w:val="0"/>
      <w:divBdr>
        <w:top w:val="none" w:sz="0" w:space="0" w:color="auto"/>
        <w:left w:val="none" w:sz="0" w:space="0" w:color="auto"/>
        <w:bottom w:val="none" w:sz="0" w:space="0" w:color="auto"/>
        <w:right w:val="none" w:sz="0" w:space="0" w:color="auto"/>
      </w:divBdr>
    </w:div>
    <w:div w:id="1611669779">
      <w:bodyDiv w:val="1"/>
      <w:marLeft w:val="0"/>
      <w:marRight w:val="0"/>
      <w:marTop w:val="0"/>
      <w:marBottom w:val="0"/>
      <w:divBdr>
        <w:top w:val="none" w:sz="0" w:space="0" w:color="auto"/>
        <w:left w:val="none" w:sz="0" w:space="0" w:color="auto"/>
        <w:bottom w:val="none" w:sz="0" w:space="0" w:color="auto"/>
        <w:right w:val="none" w:sz="0" w:space="0" w:color="auto"/>
      </w:divBdr>
      <w:divsChild>
        <w:div w:id="312874461">
          <w:marLeft w:val="0"/>
          <w:marRight w:val="0"/>
          <w:marTop w:val="0"/>
          <w:marBottom w:val="0"/>
          <w:divBdr>
            <w:top w:val="none" w:sz="0" w:space="0" w:color="auto"/>
            <w:left w:val="none" w:sz="0" w:space="0" w:color="auto"/>
            <w:bottom w:val="none" w:sz="0" w:space="0" w:color="auto"/>
            <w:right w:val="none" w:sz="0" w:space="0" w:color="auto"/>
          </w:divBdr>
        </w:div>
      </w:divsChild>
    </w:div>
    <w:div w:id="1611816632">
      <w:bodyDiv w:val="1"/>
      <w:marLeft w:val="0"/>
      <w:marRight w:val="0"/>
      <w:marTop w:val="0"/>
      <w:marBottom w:val="0"/>
      <w:divBdr>
        <w:top w:val="none" w:sz="0" w:space="0" w:color="auto"/>
        <w:left w:val="none" w:sz="0" w:space="0" w:color="auto"/>
        <w:bottom w:val="none" w:sz="0" w:space="0" w:color="auto"/>
        <w:right w:val="none" w:sz="0" w:space="0" w:color="auto"/>
      </w:divBdr>
      <w:divsChild>
        <w:div w:id="773944090">
          <w:marLeft w:val="0"/>
          <w:marRight w:val="0"/>
          <w:marTop w:val="0"/>
          <w:marBottom w:val="0"/>
          <w:divBdr>
            <w:top w:val="none" w:sz="0" w:space="0" w:color="auto"/>
            <w:left w:val="none" w:sz="0" w:space="0" w:color="auto"/>
            <w:bottom w:val="none" w:sz="0" w:space="0" w:color="auto"/>
            <w:right w:val="none" w:sz="0" w:space="0" w:color="auto"/>
          </w:divBdr>
        </w:div>
      </w:divsChild>
    </w:div>
    <w:div w:id="1612084995">
      <w:bodyDiv w:val="1"/>
      <w:marLeft w:val="0"/>
      <w:marRight w:val="0"/>
      <w:marTop w:val="0"/>
      <w:marBottom w:val="0"/>
      <w:divBdr>
        <w:top w:val="none" w:sz="0" w:space="0" w:color="auto"/>
        <w:left w:val="none" w:sz="0" w:space="0" w:color="auto"/>
        <w:bottom w:val="none" w:sz="0" w:space="0" w:color="auto"/>
        <w:right w:val="none" w:sz="0" w:space="0" w:color="auto"/>
      </w:divBdr>
    </w:div>
    <w:div w:id="1612321986">
      <w:bodyDiv w:val="1"/>
      <w:marLeft w:val="0"/>
      <w:marRight w:val="0"/>
      <w:marTop w:val="0"/>
      <w:marBottom w:val="0"/>
      <w:divBdr>
        <w:top w:val="none" w:sz="0" w:space="0" w:color="auto"/>
        <w:left w:val="none" w:sz="0" w:space="0" w:color="auto"/>
        <w:bottom w:val="none" w:sz="0" w:space="0" w:color="auto"/>
        <w:right w:val="none" w:sz="0" w:space="0" w:color="auto"/>
      </w:divBdr>
    </w:div>
    <w:div w:id="1612325158">
      <w:bodyDiv w:val="1"/>
      <w:marLeft w:val="0"/>
      <w:marRight w:val="0"/>
      <w:marTop w:val="0"/>
      <w:marBottom w:val="0"/>
      <w:divBdr>
        <w:top w:val="none" w:sz="0" w:space="0" w:color="auto"/>
        <w:left w:val="none" w:sz="0" w:space="0" w:color="auto"/>
        <w:bottom w:val="none" w:sz="0" w:space="0" w:color="auto"/>
        <w:right w:val="none" w:sz="0" w:space="0" w:color="auto"/>
      </w:divBdr>
    </w:div>
    <w:div w:id="1612393132">
      <w:bodyDiv w:val="1"/>
      <w:marLeft w:val="0"/>
      <w:marRight w:val="0"/>
      <w:marTop w:val="0"/>
      <w:marBottom w:val="0"/>
      <w:divBdr>
        <w:top w:val="none" w:sz="0" w:space="0" w:color="auto"/>
        <w:left w:val="none" w:sz="0" w:space="0" w:color="auto"/>
        <w:bottom w:val="none" w:sz="0" w:space="0" w:color="auto"/>
        <w:right w:val="none" w:sz="0" w:space="0" w:color="auto"/>
      </w:divBdr>
    </w:div>
    <w:div w:id="1612393149">
      <w:bodyDiv w:val="1"/>
      <w:marLeft w:val="0"/>
      <w:marRight w:val="0"/>
      <w:marTop w:val="0"/>
      <w:marBottom w:val="0"/>
      <w:divBdr>
        <w:top w:val="none" w:sz="0" w:space="0" w:color="auto"/>
        <w:left w:val="none" w:sz="0" w:space="0" w:color="auto"/>
        <w:bottom w:val="none" w:sz="0" w:space="0" w:color="auto"/>
        <w:right w:val="none" w:sz="0" w:space="0" w:color="auto"/>
      </w:divBdr>
    </w:div>
    <w:div w:id="1612933430">
      <w:bodyDiv w:val="1"/>
      <w:marLeft w:val="0"/>
      <w:marRight w:val="0"/>
      <w:marTop w:val="0"/>
      <w:marBottom w:val="0"/>
      <w:divBdr>
        <w:top w:val="none" w:sz="0" w:space="0" w:color="auto"/>
        <w:left w:val="none" w:sz="0" w:space="0" w:color="auto"/>
        <w:bottom w:val="none" w:sz="0" w:space="0" w:color="auto"/>
        <w:right w:val="none" w:sz="0" w:space="0" w:color="auto"/>
      </w:divBdr>
    </w:div>
    <w:div w:id="1612933944">
      <w:bodyDiv w:val="1"/>
      <w:marLeft w:val="0"/>
      <w:marRight w:val="0"/>
      <w:marTop w:val="0"/>
      <w:marBottom w:val="0"/>
      <w:divBdr>
        <w:top w:val="none" w:sz="0" w:space="0" w:color="auto"/>
        <w:left w:val="none" w:sz="0" w:space="0" w:color="auto"/>
        <w:bottom w:val="none" w:sz="0" w:space="0" w:color="auto"/>
        <w:right w:val="none" w:sz="0" w:space="0" w:color="auto"/>
      </w:divBdr>
      <w:divsChild>
        <w:div w:id="622540019">
          <w:marLeft w:val="0"/>
          <w:marRight w:val="0"/>
          <w:marTop w:val="0"/>
          <w:marBottom w:val="0"/>
          <w:divBdr>
            <w:top w:val="none" w:sz="0" w:space="0" w:color="auto"/>
            <w:left w:val="none" w:sz="0" w:space="0" w:color="auto"/>
            <w:bottom w:val="none" w:sz="0" w:space="0" w:color="auto"/>
            <w:right w:val="none" w:sz="0" w:space="0" w:color="auto"/>
          </w:divBdr>
        </w:div>
      </w:divsChild>
    </w:div>
    <w:div w:id="1613128052">
      <w:bodyDiv w:val="1"/>
      <w:marLeft w:val="0"/>
      <w:marRight w:val="0"/>
      <w:marTop w:val="0"/>
      <w:marBottom w:val="0"/>
      <w:divBdr>
        <w:top w:val="none" w:sz="0" w:space="0" w:color="auto"/>
        <w:left w:val="none" w:sz="0" w:space="0" w:color="auto"/>
        <w:bottom w:val="none" w:sz="0" w:space="0" w:color="auto"/>
        <w:right w:val="none" w:sz="0" w:space="0" w:color="auto"/>
      </w:divBdr>
    </w:div>
    <w:div w:id="1613131126">
      <w:bodyDiv w:val="1"/>
      <w:marLeft w:val="0"/>
      <w:marRight w:val="0"/>
      <w:marTop w:val="0"/>
      <w:marBottom w:val="0"/>
      <w:divBdr>
        <w:top w:val="none" w:sz="0" w:space="0" w:color="auto"/>
        <w:left w:val="none" w:sz="0" w:space="0" w:color="auto"/>
        <w:bottom w:val="none" w:sz="0" w:space="0" w:color="auto"/>
        <w:right w:val="none" w:sz="0" w:space="0" w:color="auto"/>
      </w:divBdr>
      <w:divsChild>
        <w:div w:id="850484076">
          <w:marLeft w:val="0"/>
          <w:marRight w:val="0"/>
          <w:marTop w:val="0"/>
          <w:marBottom w:val="0"/>
          <w:divBdr>
            <w:top w:val="none" w:sz="0" w:space="0" w:color="auto"/>
            <w:left w:val="none" w:sz="0" w:space="0" w:color="auto"/>
            <w:bottom w:val="none" w:sz="0" w:space="0" w:color="auto"/>
            <w:right w:val="none" w:sz="0" w:space="0" w:color="auto"/>
          </w:divBdr>
        </w:div>
      </w:divsChild>
    </w:div>
    <w:div w:id="1613396938">
      <w:bodyDiv w:val="1"/>
      <w:marLeft w:val="0"/>
      <w:marRight w:val="0"/>
      <w:marTop w:val="0"/>
      <w:marBottom w:val="0"/>
      <w:divBdr>
        <w:top w:val="none" w:sz="0" w:space="0" w:color="auto"/>
        <w:left w:val="none" w:sz="0" w:space="0" w:color="auto"/>
        <w:bottom w:val="none" w:sz="0" w:space="0" w:color="auto"/>
        <w:right w:val="none" w:sz="0" w:space="0" w:color="auto"/>
      </w:divBdr>
    </w:div>
    <w:div w:id="1613438715">
      <w:bodyDiv w:val="1"/>
      <w:marLeft w:val="0"/>
      <w:marRight w:val="0"/>
      <w:marTop w:val="0"/>
      <w:marBottom w:val="0"/>
      <w:divBdr>
        <w:top w:val="none" w:sz="0" w:space="0" w:color="auto"/>
        <w:left w:val="none" w:sz="0" w:space="0" w:color="auto"/>
        <w:bottom w:val="none" w:sz="0" w:space="0" w:color="auto"/>
        <w:right w:val="none" w:sz="0" w:space="0" w:color="auto"/>
      </w:divBdr>
    </w:div>
    <w:div w:id="1613509037">
      <w:bodyDiv w:val="1"/>
      <w:marLeft w:val="0"/>
      <w:marRight w:val="0"/>
      <w:marTop w:val="0"/>
      <w:marBottom w:val="0"/>
      <w:divBdr>
        <w:top w:val="none" w:sz="0" w:space="0" w:color="auto"/>
        <w:left w:val="none" w:sz="0" w:space="0" w:color="auto"/>
        <w:bottom w:val="none" w:sz="0" w:space="0" w:color="auto"/>
        <w:right w:val="none" w:sz="0" w:space="0" w:color="auto"/>
      </w:divBdr>
    </w:div>
    <w:div w:id="1613586176">
      <w:bodyDiv w:val="1"/>
      <w:marLeft w:val="0"/>
      <w:marRight w:val="0"/>
      <w:marTop w:val="0"/>
      <w:marBottom w:val="0"/>
      <w:divBdr>
        <w:top w:val="none" w:sz="0" w:space="0" w:color="auto"/>
        <w:left w:val="none" w:sz="0" w:space="0" w:color="auto"/>
        <w:bottom w:val="none" w:sz="0" w:space="0" w:color="auto"/>
        <w:right w:val="none" w:sz="0" w:space="0" w:color="auto"/>
      </w:divBdr>
    </w:div>
    <w:div w:id="1613785274">
      <w:bodyDiv w:val="1"/>
      <w:marLeft w:val="0"/>
      <w:marRight w:val="0"/>
      <w:marTop w:val="0"/>
      <w:marBottom w:val="0"/>
      <w:divBdr>
        <w:top w:val="none" w:sz="0" w:space="0" w:color="auto"/>
        <w:left w:val="none" w:sz="0" w:space="0" w:color="auto"/>
        <w:bottom w:val="none" w:sz="0" w:space="0" w:color="auto"/>
        <w:right w:val="none" w:sz="0" w:space="0" w:color="auto"/>
      </w:divBdr>
    </w:div>
    <w:div w:id="1613898105">
      <w:bodyDiv w:val="1"/>
      <w:marLeft w:val="0"/>
      <w:marRight w:val="0"/>
      <w:marTop w:val="0"/>
      <w:marBottom w:val="0"/>
      <w:divBdr>
        <w:top w:val="none" w:sz="0" w:space="0" w:color="auto"/>
        <w:left w:val="none" w:sz="0" w:space="0" w:color="auto"/>
        <w:bottom w:val="none" w:sz="0" w:space="0" w:color="auto"/>
        <w:right w:val="none" w:sz="0" w:space="0" w:color="auto"/>
      </w:divBdr>
    </w:div>
    <w:div w:id="1614248173">
      <w:bodyDiv w:val="1"/>
      <w:marLeft w:val="0"/>
      <w:marRight w:val="0"/>
      <w:marTop w:val="0"/>
      <w:marBottom w:val="0"/>
      <w:divBdr>
        <w:top w:val="none" w:sz="0" w:space="0" w:color="auto"/>
        <w:left w:val="none" w:sz="0" w:space="0" w:color="auto"/>
        <w:bottom w:val="none" w:sz="0" w:space="0" w:color="auto"/>
        <w:right w:val="none" w:sz="0" w:space="0" w:color="auto"/>
      </w:divBdr>
      <w:divsChild>
        <w:div w:id="1020620927">
          <w:marLeft w:val="0"/>
          <w:marRight w:val="0"/>
          <w:marTop w:val="0"/>
          <w:marBottom w:val="0"/>
          <w:divBdr>
            <w:top w:val="none" w:sz="0" w:space="0" w:color="auto"/>
            <w:left w:val="none" w:sz="0" w:space="0" w:color="auto"/>
            <w:bottom w:val="none" w:sz="0" w:space="0" w:color="auto"/>
            <w:right w:val="none" w:sz="0" w:space="0" w:color="auto"/>
          </w:divBdr>
        </w:div>
      </w:divsChild>
    </w:div>
    <w:div w:id="1614550771">
      <w:bodyDiv w:val="1"/>
      <w:marLeft w:val="0"/>
      <w:marRight w:val="0"/>
      <w:marTop w:val="0"/>
      <w:marBottom w:val="0"/>
      <w:divBdr>
        <w:top w:val="none" w:sz="0" w:space="0" w:color="auto"/>
        <w:left w:val="none" w:sz="0" w:space="0" w:color="auto"/>
        <w:bottom w:val="none" w:sz="0" w:space="0" w:color="auto"/>
        <w:right w:val="none" w:sz="0" w:space="0" w:color="auto"/>
      </w:divBdr>
    </w:div>
    <w:div w:id="1614677073">
      <w:bodyDiv w:val="1"/>
      <w:marLeft w:val="0"/>
      <w:marRight w:val="0"/>
      <w:marTop w:val="0"/>
      <w:marBottom w:val="0"/>
      <w:divBdr>
        <w:top w:val="none" w:sz="0" w:space="0" w:color="auto"/>
        <w:left w:val="none" w:sz="0" w:space="0" w:color="auto"/>
        <w:bottom w:val="none" w:sz="0" w:space="0" w:color="auto"/>
        <w:right w:val="none" w:sz="0" w:space="0" w:color="auto"/>
      </w:divBdr>
    </w:div>
    <w:div w:id="1614701415">
      <w:bodyDiv w:val="1"/>
      <w:marLeft w:val="0"/>
      <w:marRight w:val="0"/>
      <w:marTop w:val="0"/>
      <w:marBottom w:val="0"/>
      <w:divBdr>
        <w:top w:val="none" w:sz="0" w:space="0" w:color="auto"/>
        <w:left w:val="none" w:sz="0" w:space="0" w:color="auto"/>
        <w:bottom w:val="none" w:sz="0" w:space="0" w:color="auto"/>
        <w:right w:val="none" w:sz="0" w:space="0" w:color="auto"/>
      </w:divBdr>
    </w:div>
    <w:div w:id="1614939171">
      <w:bodyDiv w:val="1"/>
      <w:marLeft w:val="0"/>
      <w:marRight w:val="0"/>
      <w:marTop w:val="0"/>
      <w:marBottom w:val="0"/>
      <w:divBdr>
        <w:top w:val="none" w:sz="0" w:space="0" w:color="auto"/>
        <w:left w:val="none" w:sz="0" w:space="0" w:color="auto"/>
        <w:bottom w:val="none" w:sz="0" w:space="0" w:color="auto"/>
        <w:right w:val="none" w:sz="0" w:space="0" w:color="auto"/>
      </w:divBdr>
    </w:div>
    <w:div w:id="1615091950">
      <w:bodyDiv w:val="1"/>
      <w:marLeft w:val="0"/>
      <w:marRight w:val="0"/>
      <w:marTop w:val="0"/>
      <w:marBottom w:val="0"/>
      <w:divBdr>
        <w:top w:val="none" w:sz="0" w:space="0" w:color="auto"/>
        <w:left w:val="none" w:sz="0" w:space="0" w:color="auto"/>
        <w:bottom w:val="none" w:sz="0" w:space="0" w:color="auto"/>
        <w:right w:val="none" w:sz="0" w:space="0" w:color="auto"/>
      </w:divBdr>
    </w:div>
    <w:div w:id="1615478930">
      <w:bodyDiv w:val="1"/>
      <w:marLeft w:val="0"/>
      <w:marRight w:val="0"/>
      <w:marTop w:val="0"/>
      <w:marBottom w:val="0"/>
      <w:divBdr>
        <w:top w:val="none" w:sz="0" w:space="0" w:color="auto"/>
        <w:left w:val="none" w:sz="0" w:space="0" w:color="auto"/>
        <w:bottom w:val="none" w:sz="0" w:space="0" w:color="auto"/>
        <w:right w:val="none" w:sz="0" w:space="0" w:color="auto"/>
      </w:divBdr>
    </w:div>
    <w:div w:id="1615676798">
      <w:bodyDiv w:val="1"/>
      <w:marLeft w:val="0"/>
      <w:marRight w:val="0"/>
      <w:marTop w:val="0"/>
      <w:marBottom w:val="0"/>
      <w:divBdr>
        <w:top w:val="none" w:sz="0" w:space="0" w:color="auto"/>
        <w:left w:val="none" w:sz="0" w:space="0" w:color="auto"/>
        <w:bottom w:val="none" w:sz="0" w:space="0" w:color="auto"/>
        <w:right w:val="none" w:sz="0" w:space="0" w:color="auto"/>
      </w:divBdr>
    </w:div>
    <w:div w:id="1615863339">
      <w:bodyDiv w:val="1"/>
      <w:marLeft w:val="0"/>
      <w:marRight w:val="0"/>
      <w:marTop w:val="0"/>
      <w:marBottom w:val="0"/>
      <w:divBdr>
        <w:top w:val="none" w:sz="0" w:space="0" w:color="auto"/>
        <w:left w:val="none" w:sz="0" w:space="0" w:color="auto"/>
        <w:bottom w:val="none" w:sz="0" w:space="0" w:color="auto"/>
        <w:right w:val="none" w:sz="0" w:space="0" w:color="auto"/>
      </w:divBdr>
    </w:div>
    <w:div w:id="1616134303">
      <w:bodyDiv w:val="1"/>
      <w:marLeft w:val="0"/>
      <w:marRight w:val="0"/>
      <w:marTop w:val="0"/>
      <w:marBottom w:val="0"/>
      <w:divBdr>
        <w:top w:val="none" w:sz="0" w:space="0" w:color="auto"/>
        <w:left w:val="none" w:sz="0" w:space="0" w:color="auto"/>
        <w:bottom w:val="none" w:sz="0" w:space="0" w:color="auto"/>
        <w:right w:val="none" w:sz="0" w:space="0" w:color="auto"/>
      </w:divBdr>
      <w:divsChild>
        <w:div w:id="448092862">
          <w:marLeft w:val="0"/>
          <w:marRight w:val="0"/>
          <w:marTop w:val="0"/>
          <w:marBottom w:val="0"/>
          <w:divBdr>
            <w:top w:val="none" w:sz="0" w:space="0" w:color="auto"/>
            <w:left w:val="none" w:sz="0" w:space="0" w:color="auto"/>
            <w:bottom w:val="none" w:sz="0" w:space="0" w:color="auto"/>
            <w:right w:val="none" w:sz="0" w:space="0" w:color="auto"/>
          </w:divBdr>
        </w:div>
      </w:divsChild>
    </w:div>
    <w:div w:id="1616474683">
      <w:bodyDiv w:val="1"/>
      <w:marLeft w:val="0"/>
      <w:marRight w:val="0"/>
      <w:marTop w:val="0"/>
      <w:marBottom w:val="0"/>
      <w:divBdr>
        <w:top w:val="none" w:sz="0" w:space="0" w:color="auto"/>
        <w:left w:val="none" w:sz="0" w:space="0" w:color="auto"/>
        <w:bottom w:val="none" w:sz="0" w:space="0" w:color="auto"/>
        <w:right w:val="none" w:sz="0" w:space="0" w:color="auto"/>
      </w:divBdr>
    </w:div>
    <w:div w:id="1616516296">
      <w:bodyDiv w:val="1"/>
      <w:marLeft w:val="0"/>
      <w:marRight w:val="0"/>
      <w:marTop w:val="0"/>
      <w:marBottom w:val="0"/>
      <w:divBdr>
        <w:top w:val="none" w:sz="0" w:space="0" w:color="auto"/>
        <w:left w:val="none" w:sz="0" w:space="0" w:color="auto"/>
        <w:bottom w:val="none" w:sz="0" w:space="0" w:color="auto"/>
        <w:right w:val="none" w:sz="0" w:space="0" w:color="auto"/>
      </w:divBdr>
    </w:div>
    <w:div w:id="1616787072">
      <w:bodyDiv w:val="1"/>
      <w:marLeft w:val="0"/>
      <w:marRight w:val="0"/>
      <w:marTop w:val="0"/>
      <w:marBottom w:val="0"/>
      <w:divBdr>
        <w:top w:val="none" w:sz="0" w:space="0" w:color="auto"/>
        <w:left w:val="none" w:sz="0" w:space="0" w:color="auto"/>
        <w:bottom w:val="none" w:sz="0" w:space="0" w:color="auto"/>
        <w:right w:val="none" w:sz="0" w:space="0" w:color="auto"/>
      </w:divBdr>
    </w:div>
    <w:div w:id="1617061636">
      <w:bodyDiv w:val="1"/>
      <w:marLeft w:val="0"/>
      <w:marRight w:val="0"/>
      <w:marTop w:val="0"/>
      <w:marBottom w:val="0"/>
      <w:divBdr>
        <w:top w:val="none" w:sz="0" w:space="0" w:color="auto"/>
        <w:left w:val="none" w:sz="0" w:space="0" w:color="auto"/>
        <w:bottom w:val="none" w:sz="0" w:space="0" w:color="auto"/>
        <w:right w:val="none" w:sz="0" w:space="0" w:color="auto"/>
      </w:divBdr>
    </w:div>
    <w:div w:id="1617178224">
      <w:bodyDiv w:val="1"/>
      <w:marLeft w:val="0"/>
      <w:marRight w:val="0"/>
      <w:marTop w:val="0"/>
      <w:marBottom w:val="0"/>
      <w:divBdr>
        <w:top w:val="none" w:sz="0" w:space="0" w:color="auto"/>
        <w:left w:val="none" w:sz="0" w:space="0" w:color="auto"/>
        <w:bottom w:val="none" w:sz="0" w:space="0" w:color="auto"/>
        <w:right w:val="none" w:sz="0" w:space="0" w:color="auto"/>
      </w:divBdr>
    </w:div>
    <w:div w:id="1617180672">
      <w:bodyDiv w:val="1"/>
      <w:marLeft w:val="0"/>
      <w:marRight w:val="0"/>
      <w:marTop w:val="0"/>
      <w:marBottom w:val="0"/>
      <w:divBdr>
        <w:top w:val="none" w:sz="0" w:space="0" w:color="auto"/>
        <w:left w:val="none" w:sz="0" w:space="0" w:color="auto"/>
        <w:bottom w:val="none" w:sz="0" w:space="0" w:color="auto"/>
        <w:right w:val="none" w:sz="0" w:space="0" w:color="auto"/>
      </w:divBdr>
    </w:div>
    <w:div w:id="1617449629">
      <w:bodyDiv w:val="1"/>
      <w:marLeft w:val="0"/>
      <w:marRight w:val="0"/>
      <w:marTop w:val="0"/>
      <w:marBottom w:val="0"/>
      <w:divBdr>
        <w:top w:val="none" w:sz="0" w:space="0" w:color="auto"/>
        <w:left w:val="none" w:sz="0" w:space="0" w:color="auto"/>
        <w:bottom w:val="none" w:sz="0" w:space="0" w:color="auto"/>
        <w:right w:val="none" w:sz="0" w:space="0" w:color="auto"/>
      </w:divBdr>
    </w:div>
    <w:div w:id="1617788630">
      <w:bodyDiv w:val="1"/>
      <w:marLeft w:val="0"/>
      <w:marRight w:val="0"/>
      <w:marTop w:val="0"/>
      <w:marBottom w:val="0"/>
      <w:divBdr>
        <w:top w:val="none" w:sz="0" w:space="0" w:color="auto"/>
        <w:left w:val="none" w:sz="0" w:space="0" w:color="auto"/>
        <w:bottom w:val="none" w:sz="0" w:space="0" w:color="auto"/>
        <w:right w:val="none" w:sz="0" w:space="0" w:color="auto"/>
      </w:divBdr>
    </w:div>
    <w:div w:id="1618097374">
      <w:bodyDiv w:val="1"/>
      <w:marLeft w:val="0"/>
      <w:marRight w:val="0"/>
      <w:marTop w:val="0"/>
      <w:marBottom w:val="0"/>
      <w:divBdr>
        <w:top w:val="none" w:sz="0" w:space="0" w:color="auto"/>
        <w:left w:val="none" w:sz="0" w:space="0" w:color="auto"/>
        <w:bottom w:val="none" w:sz="0" w:space="0" w:color="auto"/>
        <w:right w:val="none" w:sz="0" w:space="0" w:color="auto"/>
      </w:divBdr>
    </w:div>
    <w:div w:id="1618178568">
      <w:bodyDiv w:val="1"/>
      <w:marLeft w:val="0"/>
      <w:marRight w:val="0"/>
      <w:marTop w:val="0"/>
      <w:marBottom w:val="0"/>
      <w:divBdr>
        <w:top w:val="none" w:sz="0" w:space="0" w:color="auto"/>
        <w:left w:val="none" w:sz="0" w:space="0" w:color="auto"/>
        <w:bottom w:val="none" w:sz="0" w:space="0" w:color="auto"/>
        <w:right w:val="none" w:sz="0" w:space="0" w:color="auto"/>
      </w:divBdr>
    </w:div>
    <w:div w:id="1618297995">
      <w:bodyDiv w:val="1"/>
      <w:marLeft w:val="0"/>
      <w:marRight w:val="0"/>
      <w:marTop w:val="0"/>
      <w:marBottom w:val="0"/>
      <w:divBdr>
        <w:top w:val="none" w:sz="0" w:space="0" w:color="auto"/>
        <w:left w:val="none" w:sz="0" w:space="0" w:color="auto"/>
        <w:bottom w:val="none" w:sz="0" w:space="0" w:color="auto"/>
        <w:right w:val="none" w:sz="0" w:space="0" w:color="auto"/>
      </w:divBdr>
    </w:div>
    <w:div w:id="1618565312">
      <w:bodyDiv w:val="1"/>
      <w:marLeft w:val="0"/>
      <w:marRight w:val="0"/>
      <w:marTop w:val="0"/>
      <w:marBottom w:val="0"/>
      <w:divBdr>
        <w:top w:val="none" w:sz="0" w:space="0" w:color="auto"/>
        <w:left w:val="none" w:sz="0" w:space="0" w:color="auto"/>
        <w:bottom w:val="none" w:sz="0" w:space="0" w:color="auto"/>
        <w:right w:val="none" w:sz="0" w:space="0" w:color="auto"/>
      </w:divBdr>
    </w:div>
    <w:div w:id="1618634967">
      <w:bodyDiv w:val="1"/>
      <w:marLeft w:val="0"/>
      <w:marRight w:val="0"/>
      <w:marTop w:val="0"/>
      <w:marBottom w:val="0"/>
      <w:divBdr>
        <w:top w:val="none" w:sz="0" w:space="0" w:color="auto"/>
        <w:left w:val="none" w:sz="0" w:space="0" w:color="auto"/>
        <w:bottom w:val="none" w:sz="0" w:space="0" w:color="auto"/>
        <w:right w:val="none" w:sz="0" w:space="0" w:color="auto"/>
      </w:divBdr>
    </w:div>
    <w:div w:id="1619332192">
      <w:bodyDiv w:val="1"/>
      <w:marLeft w:val="0"/>
      <w:marRight w:val="0"/>
      <w:marTop w:val="0"/>
      <w:marBottom w:val="0"/>
      <w:divBdr>
        <w:top w:val="none" w:sz="0" w:space="0" w:color="auto"/>
        <w:left w:val="none" w:sz="0" w:space="0" w:color="auto"/>
        <w:bottom w:val="none" w:sz="0" w:space="0" w:color="auto"/>
        <w:right w:val="none" w:sz="0" w:space="0" w:color="auto"/>
      </w:divBdr>
    </w:div>
    <w:div w:id="1619484567">
      <w:bodyDiv w:val="1"/>
      <w:marLeft w:val="0"/>
      <w:marRight w:val="0"/>
      <w:marTop w:val="0"/>
      <w:marBottom w:val="0"/>
      <w:divBdr>
        <w:top w:val="none" w:sz="0" w:space="0" w:color="auto"/>
        <w:left w:val="none" w:sz="0" w:space="0" w:color="auto"/>
        <w:bottom w:val="none" w:sz="0" w:space="0" w:color="auto"/>
        <w:right w:val="none" w:sz="0" w:space="0" w:color="auto"/>
      </w:divBdr>
    </w:div>
    <w:div w:id="1619556777">
      <w:bodyDiv w:val="1"/>
      <w:marLeft w:val="0"/>
      <w:marRight w:val="0"/>
      <w:marTop w:val="0"/>
      <w:marBottom w:val="0"/>
      <w:divBdr>
        <w:top w:val="none" w:sz="0" w:space="0" w:color="auto"/>
        <w:left w:val="none" w:sz="0" w:space="0" w:color="auto"/>
        <w:bottom w:val="none" w:sz="0" w:space="0" w:color="auto"/>
        <w:right w:val="none" w:sz="0" w:space="0" w:color="auto"/>
      </w:divBdr>
    </w:div>
    <w:div w:id="1620187793">
      <w:bodyDiv w:val="1"/>
      <w:marLeft w:val="0"/>
      <w:marRight w:val="0"/>
      <w:marTop w:val="0"/>
      <w:marBottom w:val="0"/>
      <w:divBdr>
        <w:top w:val="none" w:sz="0" w:space="0" w:color="auto"/>
        <w:left w:val="none" w:sz="0" w:space="0" w:color="auto"/>
        <w:bottom w:val="none" w:sz="0" w:space="0" w:color="auto"/>
        <w:right w:val="none" w:sz="0" w:space="0" w:color="auto"/>
      </w:divBdr>
    </w:div>
    <w:div w:id="1620212733">
      <w:bodyDiv w:val="1"/>
      <w:marLeft w:val="0"/>
      <w:marRight w:val="0"/>
      <w:marTop w:val="0"/>
      <w:marBottom w:val="0"/>
      <w:divBdr>
        <w:top w:val="none" w:sz="0" w:space="0" w:color="auto"/>
        <w:left w:val="none" w:sz="0" w:space="0" w:color="auto"/>
        <w:bottom w:val="none" w:sz="0" w:space="0" w:color="auto"/>
        <w:right w:val="none" w:sz="0" w:space="0" w:color="auto"/>
      </w:divBdr>
    </w:div>
    <w:div w:id="1620255324">
      <w:bodyDiv w:val="1"/>
      <w:marLeft w:val="0"/>
      <w:marRight w:val="0"/>
      <w:marTop w:val="0"/>
      <w:marBottom w:val="0"/>
      <w:divBdr>
        <w:top w:val="none" w:sz="0" w:space="0" w:color="auto"/>
        <w:left w:val="none" w:sz="0" w:space="0" w:color="auto"/>
        <w:bottom w:val="none" w:sz="0" w:space="0" w:color="auto"/>
        <w:right w:val="none" w:sz="0" w:space="0" w:color="auto"/>
      </w:divBdr>
    </w:div>
    <w:div w:id="1621452382">
      <w:bodyDiv w:val="1"/>
      <w:marLeft w:val="0"/>
      <w:marRight w:val="0"/>
      <w:marTop w:val="0"/>
      <w:marBottom w:val="0"/>
      <w:divBdr>
        <w:top w:val="none" w:sz="0" w:space="0" w:color="auto"/>
        <w:left w:val="none" w:sz="0" w:space="0" w:color="auto"/>
        <w:bottom w:val="none" w:sz="0" w:space="0" w:color="auto"/>
        <w:right w:val="none" w:sz="0" w:space="0" w:color="auto"/>
      </w:divBdr>
    </w:div>
    <w:div w:id="1621645552">
      <w:bodyDiv w:val="1"/>
      <w:marLeft w:val="0"/>
      <w:marRight w:val="0"/>
      <w:marTop w:val="0"/>
      <w:marBottom w:val="0"/>
      <w:divBdr>
        <w:top w:val="none" w:sz="0" w:space="0" w:color="auto"/>
        <w:left w:val="none" w:sz="0" w:space="0" w:color="auto"/>
        <w:bottom w:val="none" w:sz="0" w:space="0" w:color="auto"/>
        <w:right w:val="none" w:sz="0" w:space="0" w:color="auto"/>
      </w:divBdr>
    </w:div>
    <w:div w:id="1621646795">
      <w:bodyDiv w:val="1"/>
      <w:marLeft w:val="0"/>
      <w:marRight w:val="0"/>
      <w:marTop w:val="0"/>
      <w:marBottom w:val="0"/>
      <w:divBdr>
        <w:top w:val="none" w:sz="0" w:space="0" w:color="auto"/>
        <w:left w:val="none" w:sz="0" w:space="0" w:color="auto"/>
        <w:bottom w:val="none" w:sz="0" w:space="0" w:color="auto"/>
        <w:right w:val="none" w:sz="0" w:space="0" w:color="auto"/>
      </w:divBdr>
    </w:div>
    <w:div w:id="1621691396">
      <w:bodyDiv w:val="1"/>
      <w:marLeft w:val="0"/>
      <w:marRight w:val="0"/>
      <w:marTop w:val="0"/>
      <w:marBottom w:val="0"/>
      <w:divBdr>
        <w:top w:val="none" w:sz="0" w:space="0" w:color="auto"/>
        <w:left w:val="none" w:sz="0" w:space="0" w:color="auto"/>
        <w:bottom w:val="none" w:sz="0" w:space="0" w:color="auto"/>
        <w:right w:val="none" w:sz="0" w:space="0" w:color="auto"/>
      </w:divBdr>
    </w:div>
    <w:div w:id="1622147994">
      <w:bodyDiv w:val="1"/>
      <w:marLeft w:val="0"/>
      <w:marRight w:val="0"/>
      <w:marTop w:val="0"/>
      <w:marBottom w:val="0"/>
      <w:divBdr>
        <w:top w:val="none" w:sz="0" w:space="0" w:color="auto"/>
        <w:left w:val="none" w:sz="0" w:space="0" w:color="auto"/>
        <w:bottom w:val="none" w:sz="0" w:space="0" w:color="auto"/>
        <w:right w:val="none" w:sz="0" w:space="0" w:color="auto"/>
      </w:divBdr>
    </w:div>
    <w:div w:id="1622416060">
      <w:bodyDiv w:val="1"/>
      <w:marLeft w:val="0"/>
      <w:marRight w:val="0"/>
      <w:marTop w:val="0"/>
      <w:marBottom w:val="0"/>
      <w:divBdr>
        <w:top w:val="none" w:sz="0" w:space="0" w:color="auto"/>
        <w:left w:val="none" w:sz="0" w:space="0" w:color="auto"/>
        <w:bottom w:val="none" w:sz="0" w:space="0" w:color="auto"/>
        <w:right w:val="none" w:sz="0" w:space="0" w:color="auto"/>
      </w:divBdr>
    </w:div>
    <w:div w:id="1622565545">
      <w:bodyDiv w:val="1"/>
      <w:marLeft w:val="0"/>
      <w:marRight w:val="0"/>
      <w:marTop w:val="0"/>
      <w:marBottom w:val="0"/>
      <w:divBdr>
        <w:top w:val="none" w:sz="0" w:space="0" w:color="auto"/>
        <w:left w:val="none" w:sz="0" w:space="0" w:color="auto"/>
        <w:bottom w:val="none" w:sz="0" w:space="0" w:color="auto"/>
        <w:right w:val="none" w:sz="0" w:space="0" w:color="auto"/>
      </w:divBdr>
    </w:div>
    <w:div w:id="1622571960">
      <w:bodyDiv w:val="1"/>
      <w:marLeft w:val="0"/>
      <w:marRight w:val="0"/>
      <w:marTop w:val="0"/>
      <w:marBottom w:val="0"/>
      <w:divBdr>
        <w:top w:val="none" w:sz="0" w:space="0" w:color="auto"/>
        <w:left w:val="none" w:sz="0" w:space="0" w:color="auto"/>
        <w:bottom w:val="none" w:sz="0" w:space="0" w:color="auto"/>
        <w:right w:val="none" w:sz="0" w:space="0" w:color="auto"/>
      </w:divBdr>
    </w:div>
    <w:div w:id="1622763690">
      <w:bodyDiv w:val="1"/>
      <w:marLeft w:val="0"/>
      <w:marRight w:val="0"/>
      <w:marTop w:val="0"/>
      <w:marBottom w:val="0"/>
      <w:divBdr>
        <w:top w:val="none" w:sz="0" w:space="0" w:color="auto"/>
        <w:left w:val="none" w:sz="0" w:space="0" w:color="auto"/>
        <w:bottom w:val="none" w:sz="0" w:space="0" w:color="auto"/>
        <w:right w:val="none" w:sz="0" w:space="0" w:color="auto"/>
      </w:divBdr>
      <w:divsChild>
        <w:div w:id="240874480">
          <w:marLeft w:val="0"/>
          <w:marRight w:val="0"/>
          <w:marTop w:val="0"/>
          <w:marBottom w:val="0"/>
          <w:divBdr>
            <w:top w:val="none" w:sz="0" w:space="0" w:color="auto"/>
            <w:left w:val="none" w:sz="0" w:space="0" w:color="auto"/>
            <w:bottom w:val="none" w:sz="0" w:space="0" w:color="auto"/>
            <w:right w:val="none" w:sz="0" w:space="0" w:color="auto"/>
          </w:divBdr>
        </w:div>
      </w:divsChild>
    </w:div>
    <w:div w:id="1622764645">
      <w:bodyDiv w:val="1"/>
      <w:marLeft w:val="0"/>
      <w:marRight w:val="0"/>
      <w:marTop w:val="0"/>
      <w:marBottom w:val="0"/>
      <w:divBdr>
        <w:top w:val="none" w:sz="0" w:space="0" w:color="auto"/>
        <w:left w:val="none" w:sz="0" w:space="0" w:color="auto"/>
        <w:bottom w:val="none" w:sz="0" w:space="0" w:color="auto"/>
        <w:right w:val="none" w:sz="0" w:space="0" w:color="auto"/>
      </w:divBdr>
    </w:div>
    <w:div w:id="1622808788">
      <w:bodyDiv w:val="1"/>
      <w:marLeft w:val="0"/>
      <w:marRight w:val="0"/>
      <w:marTop w:val="0"/>
      <w:marBottom w:val="0"/>
      <w:divBdr>
        <w:top w:val="none" w:sz="0" w:space="0" w:color="auto"/>
        <w:left w:val="none" w:sz="0" w:space="0" w:color="auto"/>
        <w:bottom w:val="none" w:sz="0" w:space="0" w:color="auto"/>
        <w:right w:val="none" w:sz="0" w:space="0" w:color="auto"/>
      </w:divBdr>
    </w:div>
    <w:div w:id="1622959312">
      <w:bodyDiv w:val="1"/>
      <w:marLeft w:val="0"/>
      <w:marRight w:val="0"/>
      <w:marTop w:val="0"/>
      <w:marBottom w:val="0"/>
      <w:divBdr>
        <w:top w:val="none" w:sz="0" w:space="0" w:color="auto"/>
        <w:left w:val="none" w:sz="0" w:space="0" w:color="auto"/>
        <w:bottom w:val="none" w:sz="0" w:space="0" w:color="auto"/>
        <w:right w:val="none" w:sz="0" w:space="0" w:color="auto"/>
      </w:divBdr>
      <w:divsChild>
        <w:div w:id="1159883506">
          <w:marLeft w:val="0"/>
          <w:marRight w:val="0"/>
          <w:marTop w:val="0"/>
          <w:marBottom w:val="0"/>
          <w:divBdr>
            <w:top w:val="none" w:sz="0" w:space="0" w:color="auto"/>
            <w:left w:val="none" w:sz="0" w:space="0" w:color="auto"/>
            <w:bottom w:val="none" w:sz="0" w:space="0" w:color="auto"/>
            <w:right w:val="none" w:sz="0" w:space="0" w:color="auto"/>
          </w:divBdr>
        </w:div>
      </w:divsChild>
    </w:div>
    <w:div w:id="1623539886">
      <w:bodyDiv w:val="1"/>
      <w:marLeft w:val="0"/>
      <w:marRight w:val="0"/>
      <w:marTop w:val="0"/>
      <w:marBottom w:val="0"/>
      <w:divBdr>
        <w:top w:val="none" w:sz="0" w:space="0" w:color="auto"/>
        <w:left w:val="none" w:sz="0" w:space="0" w:color="auto"/>
        <w:bottom w:val="none" w:sz="0" w:space="0" w:color="auto"/>
        <w:right w:val="none" w:sz="0" w:space="0" w:color="auto"/>
      </w:divBdr>
    </w:div>
    <w:div w:id="1623806789">
      <w:bodyDiv w:val="1"/>
      <w:marLeft w:val="0"/>
      <w:marRight w:val="0"/>
      <w:marTop w:val="0"/>
      <w:marBottom w:val="0"/>
      <w:divBdr>
        <w:top w:val="none" w:sz="0" w:space="0" w:color="auto"/>
        <w:left w:val="none" w:sz="0" w:space="0" w:color="auto"/>
        <w:bottom w:val="none" w:sz="0" w:space="0" w:color="auto"/>
        <w:right w:val="none" w:sz="0" w:space="0" w:color="auto"/>
      </w:divBdr>
    </w:div>
    <w:div w:id="1623877180">
      <w:bodyDiv w:val="1"/>
      <w:marLeft w:val="0"/>
      <w:marRight w:val="0"/>
      <w:marTop w:val="0"/>
      <w:marBottom w:val="0"/>
      <w:divBdr>
        <w:top w:val="none" w:sz="0" w:space="0" w:color="auto"/>
        <w:left w:val="none" w:sz="0" w:space="0" w:color="auto"/>
        <w:bottom w:val="none" w:sz="0" w:space="0" w:color="auto"/>
        <w:right w:val="none" w:sz="0" w:space="0" w:color="auto"/>
      </w:divBdr>
    </w:div>
    <w:div w:id="1623879039">
      <w:bodyDiv w:val="1"/>
      <w:marLeft w:val="0"/>
      <w:marRight w:val="0"/>
      <w:marTop w:val="0"/>
      <w:marBottom w:val="0"/>
      <w:divBdr>
        <w:top w:val="none" w:sz="0" w:space="0" w:color="auto"/>
        <w:left w:val="none" w:sz="0" w:space="0" w:color="auto"/>
        <w:bottom w:val="none" w:sz="0" w:space="0" w:color="auto"/>
        <w:right w:val="none" w:sz="0" w:space="0" w:color="auto"/>
      </w:divBdr>
    </w:div>
    <w:div w:id="1624000632">
      <w:bodyDiv w:val="1"/>
      <w:marLeft w:val="0"/>
      <w:marRight w:val="0"/>
      <w:marTop w:val="0"/>
      <w:marBottom w:val="0"/>
      <w:divBdr>
        <w:top w:val="none" w:sz="0" w:space="0" w:color="auto"/>
        <w:left w:val="none" w:sz="0" w:space="0" w:color="auto"/>
        <w:bottom w:val="none" w:sz="0" w:space="0" w:color="auto"/>
        <w:right w:val="none" w:sz="0" w:space="0" w:color="auto"/>
      </w:divBdr>
    </w:div>
    <w:div w:id="1624074496">
      <w:bodyDiv w:val="1"/>
      <w:marLeft w:val="0"/>
      <w:marRight w:val="0"/>
      <w:marTop w:val="0"/>
      <w:marBottom w:val="0"/>
      <w:divBdr>
        <w:top w:val="none" w:sz="0" w:space="0" w:color="auto"/>
        <w:left w:val="none" w:sz="0" w:space="0" w:color="auto"/>
        <w:bottom w:val="none" w:sz="0" w:space="0" w:color="auto"/>
        <w:right w:val="none" w:sz="0" w:space="0" w:color="auto"/>
      </w:divBdr>
    </w:div>
    <w:div w:id="1624116548">
      <w:bodyDiv w:val="1"/>
      <w:marLeft w:val="0"/>
      <w:marRight w:val="0"/>
      <w:marTop w:val="0"/>
      <w:marBottom w:val="0"/>
      <w:divBdr>
        <w:top w:val="none" w:sz="0" w:space="0" w:color="auto"/>
        <w:left w:val="none" w:sz="0" w:space="0" w:color="auto"/>
        <w:bottom w:val="none" w:sz="0" w:space="0" w:color="auto"/>
        <w:right w:val="none" w:sz="0" w:space="0" w:color="auto"/>
      </w:divBdr>
    </w:div>
    <w:div w:id="1624271356">
      <w:bodyDiv w:val="1"/>
      <w:marLeft w:val="0"/>
      <w:marRight w:val="0"/>
      <w:marTop w:val="0"/>
      <w:marBottom w:val="0"/>
      <w:divBdr>
        <w:top w:val="none" w:sz="0" w:space="0" w:color="auto"/>
        <w:left w:val="none" w:sz="0" w:space="0" w:color="auto"/>
        <w:bottom w:val="none" w:sz="0" w:space="0" w:color="auto"/>
        <w:right w:val="none" w:sz="0" w:space="0" w:color="auto"/>
      </w:divBdr>
    </w:div>
    <w:div w:id="1624533916">
      <w:bodyDiv w:val="1"/>
      <w:marLeft w:val="0"/>
      <w:marRight w:val="0"/>
      <w:marTop w:val="0"/>
      <w:marBottom w:val="0"/>
      <w:divBdr>
        <w:top w:val="none" w:sz="0" w:space="0" w:color="auto"/>
        <w:left w:val="none" w:sz="0" w:space="0" w:color="auto"/>
        <w:bottom w:val="none" w:sz="0" w:space="0" w:color="auto"/>
        <w:right w:val="none" w:sz="0" w:space="0" w:color="auto"/>
      </w:divBdr>
    </w:div>
    <w:div w:id="1624654606">
      <w:bodyDiv w:val="1"/>
      <w:marLeft w:val="0"/>
      <w:marRight w:val="0"/>
      <w:marTop w:val="0"/>
      <w:marBottom w:val="0"/>
      <w:divBdr>
        <w:top w:val="none" w:sz="0" w:space="0" w:color="auto"/>
        <w:left w:val="none" w:sz="0" w:space="0" w:color="auto"/>
        <w:bottom w:val="none" w:sz="0" w:space="0" w:color="auto"/>
        <w:right w:val="none" w:sz="0" w:space="0" w:color="auto"/>
      </w:divBdr>
    </w:div>
    <w:div w:id="1624730158">
      <w:bodyDiv w:val="1"/>
      <w:marLeft w:val="0"/>
      <w:marRight w:val="0"/>
      <w:marTop w:val="0"/>
      <w:marBottom w:val="0"/>
      <w:divBdr>
        <w:top w:val="none" w:sz="0" w:space="0" w:color="auto"/>
        <w:left w:val="none" w:sz="0" w:space="0" w:color="auto"/>
        <w:bottom w:val="none" w:sz="0" w:space="0" w:color="auto"/>
        <w:right w:val="none" w:sz="0" w:space="0" w:color="auto"/>
      </w:divBdr>
    </w:div>
    <w:div w:id="1625117457">
      <w:bodyDiv w:val="1"/>
      <w:marLeft w:val="0"/>
      <w:marRight w:val="0"/>
      <w:marTop w:val="0"/>
      <w:marBottom w:val="0"/>
      <w:divBdr>
        <w:top w:val="none" w:sz="0" w:space="0" w:color="auto"/>
        <w:left w:val="none" w:sz="0" w:space="0" w:color="auto"/>
        <w:bottom w:val="none" w:sz="0" w:space="0" w:color="auto"/>
        <w:right w:val="none" w:sz="0" w:space="0" w:color="auto"/>
      </w:divBdr>
      <w:divsChild>
        <w:div w:id="1250890556">
          <w:marLeft w:val="0"/>
          <w:marRight w:val="0"/>
          <w:marTop w:val="0"/>
          <w:marBottom w:val="0"/>
          <w:divBdr>
            <w:top w:val="none" w:sz="0" w:space="0" w:color="auto"/>
            <w:left w:val="none" w:sz="0" w:space="0" w:color="auto"/>
            <w:bottom w:val="none" w:sz="0" w:space="0" w:color="auto"/>
            <w:right w:val="none" w:sz="0" w:space="0" w:color="auto"/>
          </w:divBdr>
        </w:div>
      </w:divsChild>
    </w:div>
    <w:div w:id="1625454390">
      <w:bodyDiv w:val="1"/>
      <w:marLeft w:val="0"/>
      <w:marRight w:val="0"/>
      <w:marTop w:val="0"/>
      <w:marBottom w:val="0"/>
      <w:divBdr>
        <w:top w:val="none" w:sz="0" w:space="0" w:color="auto"/>
        <w:left w:val="none" w:sz="0" w:space="0" w:color="auto"/>
        <w:bottom w:val="none" w:sz="0" w:space="0" w:color="auto"/>
        <w:right w:val="none" w:sz="0" w:space="0" w:color="auto"/>
      </w:divBdr>
    </w:div>
    <w:div w:id="1625769229">
      <w:bodyDiv w:val="1"/>
      <w:marLeft w:val="0"/>
      <w:marRight w:val="0"/>
      <w:marTop w:val="0"/>
      <w:marBottom w:val="0"/>
      <w:divBdr>
        <w:top w:val="none" w:sz="0" w:space="0" w:color="auto"/>
        <w:left w:val="none" w:sz="0" w:space="0" w:color="auto"/>
        <w:bottom w:val="none" w:sz="0" w:space="0" w:color="auto"/>
        <w:right w:val="none" w:sz="0" w:space="0" w:color="auto"/>
      </w:divBdr>
    </w:div>
    <w:div w:id="1625769675">
      <w:bodyDiv w:val="1"/>
      <w:marLeft w:val="0"/>
      <w:marRight w:val="0"/>
      <w:marTop w:val="0"/>
      <w:marBottom w:val="0"/>
      <w:divBdr>
        <w:top w:val="none" w:sz="0" w:space="0" w:color="auto"/>
        <w:left w:val="none" w:sz="0" w:space="0" w:color="auto"/>
        <w:bottom w:val="none" w:sz="0" w:space="0" w:color="auto"/>
        <w:right w:val="none" w:sz="0" w:space="0" w:color="auto"/>
      </w:divBdr>
    </w:div>
    <w:div w:id="1625891287">
      <w:bodyDiv w:val="1"/>
      <w:marLeft w:val="0"/>
      <w:marRight w:val="0"/>
      <w:marTop w:val="0"/>
      <w:marBottom w:val="0"/>
      <w:divBdr>
        <w:top w:val="none" w:sz="0" w:space="0" w:color="auto"/>
        <w:left w:val="none" w:sz="0" w:space="0" w:color="auto"/>
        <w:bottom w:val="none" w:sz="0" w:space="0" w:color="auto"/>
        <w:right w:val="none" w:sz="0" w:space="0" w:color="auto"/>
      </w:divBdr>
      <w:divsChild>
        <w:div w:id="1707632743">
          <w:marLeft w:val="0"/>
          <w:marRight w:val="0"/>
          <w:marTop w:val="0"/>
          <w:marBottom w:val="0"/>
          <w:divBdr>
            <w:top w:val="none" w:sz="0" w:space="0" w:color="auto"/>
            <w:left w:val="none" w:sz="0" w:space="0" w:color="auto"/>
            <w:bottom w:val="none" w:sz="0" w:space="0" w:color="auto"/>
            <w:right w:val="none" w:sz="0" w:space="0" w:color="auto"/>
          </w:divBdr>
        </w:div>
      </w:divsChild>
    </w:div>
    <w:div w:id="1625965245">
      <w:bodyDiv w:val="1"/>
      <w:marLeft w:val="0"/>
      <w:marRight w:val="0"/>
      <w:marTop w:val="0"/>
      <w:marBottom w:val="0"/>
      <w:divBdr>
        <w:top w:val="none" w:sz="0" w:space="0" w:color="auto"/>
        <w:left w:val="none" w:sz="0" w:space="0" w:color="auto"/>
        <w:bottom w:val="none" w:sz="0" w:space="0" w:color="auto"/>
        <w:right w:val="none" w:sz="0" w:space="0" w:color="auto"/>
      </w:divBdr>
    </w:div>
    <w:div w:id="1625967018">
      <w:bodyDiv w:val="1"/>
      <w:marLeft w:val="0"/>
      <w:marRight w:val="0"/>
      <w:marTop w:val="0"/>
      <w:marBottom w:val="0"/>
      <w:divBdr>
        <w:top w:val="none" w:sz="0" w:space="0" w:color="auto"/>
        <w:left w:val="none" w:sz="0" w:space="0" w:color="auto"/>
        <w:bottom w:val="none" w:sz="0" w:space="0" w:color="auto"/>
        <w:right w:val="none" w:sz="0" w:space="0" w:color="auto"/>
      </w:divBdr>
    </w:div>
    <w:div w:id="1626040577">
      <w:bodyDiv w:val="1"/>
      <w:marLeft w:val="0"/>
      <w:marRight w:val="0"/>
      <w:marTop w:val="0"/>
      <w:marBottom w:val="0"/>
      <w:divBdr>
        <w:top w:val="none" w:sz="0" w:space="0" w:color="auto"/>
        <w:left w:val="none" w:sz="0" w:space="0" w:color="auto"/>
        <w:bottom w:val="none" w:sz="0" w:space="0" w:color="auto"/>
        <w:right w:val="none" w:sz="0" w:space="0" w:color="auto"/>
      </w:divBdr>
    </w:div>
    <w:div w:id="1626815692">
      <w:bodyDiv w:val="1"/>
      <w:marLeft w:val="0"/>
      <w:marRight w:val="0"/>
      <w:marTop w:val="0"/>
      <w:marBottom w:val="0"/>
      <w:divBdr>
        <w:top w:val="none" w:sz="0" w:space="0" w:color="auto"/>
        <w:left w:val="none" w:sz="0" w:space="0" w:color="auto"/>
        <w:bottom w:val="none" w:sz="0" w:space="0" w:color="auto"/>
        <w:right w:val="none" w:sz="0" w:space="0" w:color="auto"/>
      </w:divBdr>
    </w:div>
    <w:div w:id="1626890584">
      <w:bodyDiv w:val="1"/>
      <w:marLeft w:val="0"/>
      <w:marRight w:val="0"/>
      <w:marTop w:val="0"/>
      <w:marBottom w:val="0"/>
      <w:divBdr>
        <w:top w:val="none" w:sz="0" w:space="0" w:color="auto"/>
        <w:left w:val="none" w:sz="0" w:space="0" w:color="auto"/>
        <w:bottom w:val="none" w:sz="0" w:space="0" w:color="auto"/>
        <w:right w:val="none" w:sz="0" w:space="0" w:color="auto"/>
      </w:divBdr>
    </w:div>
    <w:div w:id="1627196943">
      <w:bodyDiv w:val="1"/>
      <w:marLeft w:val="0"/>
      <w:marRight w:val="0"/>
      <w:marTop w:val="0"/>
      <w:marBottom w:val="0"/>
      <w:divBdr>
        <w:top w:val="none" w:sz="0" w:space="0" w:color="auto"/>
        <w:left w:val="none" w:sz="0" w:space="0" w:color="auto"/>
        <w:bottom w:val="none" w:sz="0" w:space="0" w:color="auto"/>
        <w:right w:val="none" w:sz="0" w:space="0" w:color="auto"/>
      </w:divBdr>
    </w:div>
    <w:div w:id="1627393492">
      <w:bodyDiv w:val="1"/>
      <w:marLeft w:val="0"/>
      <w:marRight w:val="0"/>
      <w:marTop w:val="0"/>
      <w:marBottom w:val="0"/>
      <w:divBdr>
        <w:top w:val="none" w:sz="0" w:space="0" w:color="auto"/>
        <w:left w:val="none" w:sz="0" w:space="0" w:color="auto"/>
        <w:bottom w:val="none" w:sz="0" w:space="0" w:color="auto"/>
        <w:right w:val="none" w:sz="0" w:space="0" w:color="auto"/>
      </w:divBdr>
    </w:div>
    <w:div w:id="1627468141">
      <w:bodyDiv w:val="1"/>
      <w:marLeft w:val="0"/>
      <w:marRight w:val="0"/>
      <w:marTop w:val="0"/>
      <w:marBottom w:val="0"/>
      <w:divBdr>
        <w:top w:val="none" w:sz="0" w:space="0" w:color="auto"/>
        <w:left w:val="none" w:sz="0" w:space="0" w:color="auto"/>
        <w:bottom w:val="none" w:sz="0" w:space="0" w:color="auto"/>
        <w:right w:val="none" w:sz="0" w:space="0" w:color="auto"/>
      </w:divBdr>
    </w:div>
    <w:div w:id="1627658243">
      <w:bodyDiv w:val="1"/>
      <w:marLeft w:val="0"/>
      <w:marRight w:val="0"/>
      <w:marTop w:val="0"/>
      <w:marBottom w:val="0"/>
      <w:divBdr>
        <w:top w:val="none" w:sz="0" w:space="0" w:color="auto"/>
        <w:left w:val="none" w:sz="0" w:space="0" w:color="auto"/>
        <w:bottom w:val="none" w:sz="0" w:space="0" w:color="auto"/>
        <w:right w:val="none" w:sz="0" w:space="0" w:color="auto"/>
      </w:divBdr>
    </w:div>
    <w:div w:id="1627852757">
      <w:bodyDiv w:val="1"/>
      <w:marLeft w:val="0"/>
      <w:marRight w:val="0"/>
      <w:marTop w:val="0"/>
      <w:marBottom w:val="0"/>
      <w:divBdr>
        <w:top w:val="none" w:sz="0" w:space="0" w:color="auto"/>
        <w:left w:val="none" w:sz="0" w:space="0" w:color="auto"/>
        <w:bottom w:val="none" w:sz="0" w:space="0" w:color="auto"/>
        <w:right w:val="none" w:sz="0" w:space="0" w:color="auto"/>
      </w:divBdr>
    </w:div>
    <w:div w:id="1627927026">
      <w:bodyDiv w:val="1"/>
      <w:marLeft w:val="0"/>
      <w:marRight w:val="0"/>
      <w:marTop w:val="0"/>
      <w:marBottom w:val="0"/>
      <w:divBdr>
        <w:top w:val="none" w:sz="0" w:space="0" w:color="auto"/>
        <w:left w:val="none" w:sz="0" w:space="0" w:color="auto"/>
        <w:bottom w:val="none" w:sz="0" w:space="0" w:color="auto"/>
        <w:right w:val="none" w:sz="0" w:space="0" w:color="auto"/>
      </w:divBdr>
    </w:div>
    <w:div w:id="1627932025">
      <w:bodyDiv w:val="1"/>
      <w:marLeft w:val="0"/>
      <w:marRight w:val="0"/>
      <w:marTop w:val="0"/>
      <w:marBottom w:val="0"/>
      <w:divBdr>
        <w:top w:val="none" w:sz="0" w:space="0" w:color="auto"/>
        <w:left w:val="none" w:sz="0" w:space="0" w:color="auto"/>
        <w:bottom w:val="none" w:sz="0" w:space="0" w:color="auto"/>
        <w:right w:val="none" w:sz="0" w:space="0" w:color="auto"/>
      </w:divBdr>
    </w:div>
    <w:div w:id="1628121321">
      <w:bodyDiv w:val="1"/>
      <w:marLeft w:val="0"/>
      <w:marRight w:val="0"/>
      <w:marTop w:val="0"/>
      <w:marBottom w:val="0"/>
      <w:divBdr>
        <w:top w:val="none" w:sz="0" w:space="0" w:color="auto"/>
        <w:left w:val="none" w:sz="0" w:space="0" w:color="auto"/>
        <w:bottom w:val="none" w:sz="0" w:space="0" w:color="auto"/>
        <w:right w:val="none" w:sz="0" w:space="0" w:color="auto"/>
      </w:divBdr>
    </w:div>
    <w:div w:id="1628244907">
      <w:bodyDiv w:val="1"/>
      <w:marLeft w:val="0"/>
      <w:marRight w:val="0"/>
      <w:marTop w:val="0"/>
      <w:marBottom w:val="0"/>
      <w:divBdr>
        <w:top w:val="none" w:sz="0" w:space="0" w:color="auto"/>
        <w:left w:val="none" w:sz="0" w:space="0" w:color="auto"/>
        <w:bottom w:val="none" w:sz="0" w:space="0" w:color="auto"/>
        <w:right w:val="none" w:sz="0" w:space="0" w:color="auto"/>
      </w:divBdr>
    </w:div>
    <w:div w:id="1628319269">
      <w:bodyDiv w:val="1"/>
      <w:marLeft w:val="0"/>
      <w:marRight w:val="0"/>
      <w:marTop w:val="0"/>
      <w:marBottom w:val="0"/>
      <w:divBdr>
        <w:top w:val="none" w:sz="0" w:space="0" w:color="auto"/>
        <w:left w:val="none" w:sz="0" w:space="0" w:color="auto"/>
        <w:bottom w:val="none" w:sz="0" w:space="0" w:color="auto"/>
        <w:right w:val="none" w:sz="0" w:space="0" w:color="auto"/>
      </w:divBdr>
      <w:divsChild>
        <w:div w:id="971135375">
          <w:marLeft w:val="0"/>
          <w:marRight w:val="0"/>
          <w:marTop w:val="0"/>
          <w:marBottom w:val="0"/>
          <w:divBdr>
            <w:top w:val="none" w:sz="0" w:space="0" w:color="auto"/>
            <w:left w:val="none" w:sz="0" w:space="0" w:color="auto"/>
            <w:bottom w:val="none" w:sz="0" w:space="0" w:color="auto"/>
            <w:right w:val="none" w:sz="0" w:space="0" w:color="auto"/>
          </w:divBdr>
        </w:div>
      </w:divsChild>
    </w:div>
    <w:div w:id="1628975571">
      <w:bodyDiv w:val="1"/>
      <w:marLeft w:val="0"/>
      <w:marRight w:val="0"/>
      <w:marTop w:val="0"/>
      <w:marBottom w:val="0"/>
      <w:divBdr>
        <w:top w:val="none" w:sz="0" w:space="0" w:color="auto"/>
        <w:left w:val="none" w:sz="0" w:space="0" w:color="auto"/>
        <w:bottom w:val="none" w:sz="0" w:space="0" w:color="auto"/>
        <w:right w:val="none" w:sz="0" w:space="0" w:color="auto"/>
      </w:divBdr>
    </w:div>
    <w:div w:id="1629243022">
      <w:bodyDiv w:val="1"/>
      <w:marLeft w:val="0"/>
      <w:marRight w:val="0"/>
      <w:marTop w:val="0"/>
      <w:marBottom w:val="0"/>
      <w:divBdr>
        <w:top w:val="none" w:sz="0" w:space="0" w:color="auto"/>
        <w:left w:val="none" w:sz="0" w:space="0" w:color="auto"/>
        <w:bottom w:val="none" w:sz="0" w:space="0" w:color="auto"/>
        <w:right w:val="none" w:sz="0" w:space="0" w:color="auto"/>
      </w:divBdr>
    </w:div>
    <w:div w:id="1629434930">
      <w:bodyDiv w:val="1"/>
      <w:marLeft w:val="0"/>
      <w:marRight w:val="0"/>
      <w:marTop w:val="0"/>
      <w:marBottom w:val="0"/>
      <w:divBdr>
        <w:top w:val="none" w:sz="0" w:space="0" w:color="auto"/>
        <w:left w:val="none" w:sz="0" w:space="0" w:color="auto"/>
        <w:bottom w:val="none" w:sz="0" w:space="0" w:color="auto"/>
        <w:right w:val="none" w:sz="0" w:space="0" w:color="auto"/>
      </w:divBdr>
      <w:divsChild>
        <w:div w:id="585381781">
          <w:marLeft w:val="0"/>
          <w:marRight w:val="0"/>
          <w:marTop w:val="0"/>
          <w:marBottom w:val="0"/>
          <w:divBdr>
            <w:top w:val="none" w:sz="0" w:space="0" w:color="auto"/>
            <w:left w:val="none" w:sz="0" w:space="0" w:color="auto"/>
            <w:bottom w:val="none" w:sz="0" w:space="0" w:color="auto"/>
            <w:right w:val="none" w:sz="0" w:space="0" w:color="auto"/>
          </w:divBdr>
        </w:div>
      </w:divsChild>
    </w:div>
    <w:div w:id="1629624427">
      <w:bodyDiv w:val="1"/>
      <w:marLeft w:val="0"/>
      <w:marRight w:val="0"/>
      <w:marTop w:val="0"/>
      <w:marBottom w:val="0"/>
      <w:divBdr>
        <w:top w:val="none" w:sz="0" w:space="0" w:color="auto"/>
        <w:left w:val="none" w:sz="0" w:space="0" w:color="auto"/>
        <w:bottom w:val="none" w:sz="0" w:space="0" w:color="auto"/>
        <w:right w:val="none" w:sz="0" w:space="0" w:color="auto"/>
      </w:divBdr>
    </w:div>
    <w:div w:id="1629780554">
      <w:bodyDiv w:val="1"/>
      <w:marLeft w:val="0"/>
      <w:marRight w:val="0"/>
      <w:marTop w:val="0"/>
      <w:marBottom w:val="0"/>
      <w:divBdr>
        <w:top w:val="none" w:sz="0" w:space="0" w:color="auto"/>
        <w:left w:val="none" w:sz="0" w:space="0" w:color="auto"/>
        <w:bottom w:val="none" w:sz="0" w:space="0" w:color="auto"/>
        <w:right w:val="none" w:sz="0" w:space="0" w:color="auto"/>
      </w:divBdr>
    </w:div>
    <w:div w:id="1630161972">
      <w:bodyDiv w:val="1"/>
      <w:marLeft w:val="0"/>
      <w:marRight w:val="0"/>
      <w:marTop w:val="0"/>
      <w:marBottom w:val="0"/>
      <w:divBdr>
        <w:top w:val="none" w:sz="0" w:space="0" w:color="auto"/>
        <w:left w:val="none" w:sz="0" w:space="0" w:color="auto"/>
        <w:bottom w:val="none" w:sz="0" w:space="0" w:color="auto"/>
        <w:right w:val="none" w:sz="0" w:space="0" w:color="auto"/>
      </w:divBdr>
    </w:div>
    <w:div w:id="1630238275">
      <w:bodyDiv w:val="1"/>
      <w:marLeft w:val="0"/>
      <w:marRight w:val="0"/>
      <w:marTop w:val="0"/>
      <w:marBottom w:val="0"/>
      <w:divBdr>
        <w:top w:val="none" w:sz="0" w:space="0" w:color="auto"/>
        <w:left w:val="none" w:sz="0" w:space="0" w:color="auto"/>
        <w:bottom w:val="none" w:sz="0" w:space="0" w:color="auto"/>
        <w:right w:val="none" w:sz="0" w:space="0" w:color="auto"/>
      </w:divBdr>
    </w:div>
    <w:div w:id="1630280585">
      <w:bodyDiv w:val="1"/>
      <w:marLeft w:val="0"/>
      <w:marRight w:val="0"/>
      <w:marTop w:val="0"/>
      <w:marBottom w:val="0"/>
      <w:divBdr>
        <w:top w:val="none" w:sz="0" w:space="0" w:color="auto"/>
        <w:left w:val="none" w:sz="0" w:space="0" w:color="auto"/>
        <w:bottom w:val="none" w:sz="0" w:space="0" w:color="auto"/>
        <w:right w:val="none" w:sz="0" w:space="0" w:color="auto"/>
      </w:divBdr>
      <w:divsChild>
        <w:div w:id="1767070652">
          <w:marLeft w:val="0"/>
          <w:marRight w:val="0"/>
          <w:marTop w:val="0"/>
          <w:marBottom w:val="0"/>
          <w:divBdr>
            <w:top w:val="none" w:sz="0" w:space="0" w:color="auto"/>
            <w:left w:val="none" w:sz="0" w:space="0" w:color="auto"/>
            <w:bottom w:val="none" w:sz="0" w:space="0" w:color="auto"/>
            <w:right w:val="none" w:sz="0" w:space="0" w:color="auto"/>
          </w:divBdr>
        </w:div>
      </w:divsChild>
    </w:div>
    <w:div w:id="1630281780">
      <w:bodyDiv w:val="1"/>
      <w:marLeft w:val="0"/>
      <w:marRight w:val="0"/>
      <w:marTop w:val="0"/>
      <w:marBottom w:val="0"/>
      <w:divBdr>
        <w:top w:val="none" w:sz="0" w:space="0" w:color="auto"/>
        <w:left w:val="none" w:sz="0" w:space="0" w:color="auto"/>
        <w:bottom w:val="none" w:sz="0" w:space="0" w:color="auto"/>
        <w:right w:val="none" w:sz="0" w:space="0" w:color="auto"/>
      </w:divBdr>
    </w:div>
    <w:div w:id="1630357318">
      <w:bodyDiv w:val="1"/>
      <w:marLeft w:val="0"/>
      <w:marRight w:val="0"/>
      <w:marTop w:val="0"/>
      <w:marBottom w:val="0"/>
      <w:divBdr>
        <w:top w:val="none" w:sz="0" w:space="0" w:color="auto"/>
        <w:left w:val="none" w:sz="0" w:space="0" w:color="auto"/>
        <w:bottom w:val="none" w:sz="0" w:space="0" w:color="auto"/>
        <w:right w:val="none" w:sz="0" w:space="0" w:color="auto"/>
      </w:divBdr>
    </w:div>
    <w:div w:id="1630472435">
      <w:bodyDiv w:val="1"/>
      <w:marLeft w:val="0"/>
      <w:marRight w:val="0"/>
      <w:marTop w:val="0"/>
      <w:marBottom w:val="0"/>
      <w:divBdr>
        <w:top w:val="none" w:sz="0" w:space="0" w:color="auto"/>
        <w:left w:val="none" w:sz="0" w:space="0" w:color="auto"/>
        <w:bottom w:val="none" w:sz="0" w:space="0" w:color="auto"/>
        <w:right w:val="none" w:sz="0" w:space="0" w:color="auto"/>
      </w:divBdr>
    </w:div>
    <w:div w:id="1630936836">
      <w:bodyDiv w:val="1"/>
      <w:marLeft w:val="0"/>
      <w:marRight w:val="0"/>
      <w:marTop w:val="0"/>
      <w:marBottom w:val="0"/>
      <w:divBdr>
        <w:top w:val="none" w:sz="0" w:space="0" w:color="auto"/>
        <w:left w:val="none" w:sz="0" w:space="0" w:color="auto"/>
        <w:bottom w:val="none" w:sz="0" w:space="0" w:color="auto"/>
        <w:right w:val="none" w:sz="0" w:space="0" w:color="auto"/>
      </w:divBdr>
    </w:div>
    <w:div w:id="1631086123">
      <w:bodyDiv w:val="1"/>
      <w:marLeft w:val="0"/>
      <w:marRight w:val="0"/>
      <w:marTop w:val="0"/>
      <w:marBottom w:val="0"/>
      <w:divBdr>
        <w:top w:val="none" w:sz="0" w:space="0" w:color="auto"/>
        <w:left w:val="none" w:sz="0" w:space="0" w:color="auto"/>
        <w:bottom w:val="none" w:sz="0" w:space="0" w:color="auto"/>
        <w:right w:val="none" w:sz="0" w:space="0" w:color="auto"/>
      </w:divBdr>
    </w:div>
    <w:div w:id="1632327425">
      <w:bodyDiv w:val="1"/>
      <w:marLeft w:val="0"/>
      <w:marRight w:val="0"/>
      <w:marTop w:val="0"/>
      <w:marBottom w:val="0"/>
      <w:divBdr>
        <w:top w:val="none" w:sz="0" w:space="0" w:color="auto"/>
        <w:left w:val="none" w:sz="0" w:space="0" w:color="auto"/>
        <w:bottom w:val="none" w:sz="0" w:space="0" w:color="auto"/>
        <w:right w:val="none" w:sz="0" w:space="0" w:color="auto"/>
      </w:divBdr>
    </w:div>
    <w:div w:id="1632707564">
      <w:bodyDiv w:val="1"/>
      <w:marLeft w:val="0"/>
      <w:marRight w:val="0"/>
      <w:marTop w:val="0"/>
      <w:marBottom w:val="0"/>
      <w:divBdr>
        <w:top w:val="none" w:sz="0" w:space="0" w:color="auto"/>
        <w:left w:val="none" w:sz="0" w:space="0" w:color="auto"/>
        <w:bottom w:val="none" w:sz="0" w:space="0" w:color="auto"/>
        <w:right w:val="none" w:sz="0" w:space="0" w:color="auto"/>
      </w:divBdr>
    </w:div>
    <w:div w:id="1632859115">
      <w:bodyDiv w:val="1"/>
      <w:marLeft w:val="0"/>
      <w:marRight w:val="0"/>
      <w:marTop w:val="0"/>
      <w:marBottom w:val="0"/>
      <w:divBdr>
        <w:top w:val="none" w:sz="0" w:space="0" w:color="auto"/>
        <w:left w:val="none" w:sz="0" w:space="0" w:color="auto"/>
        <w:bottom w:val="none" w:sz="0" w:space="0" w:color="auto"/>
        <w:right w:val="none" w:sz="0" w:space="0" w:color="auto"/>
      </w:divBdr>
    </w:div>
    <w:div w:id="1633097403">
      <w:bodyDiv w:val="1"/>
      <w:marLeft w:val="0"/>
      <w:marRight w:val="0"/>
      <w:marTop w:val="0"/>
      <w:marBottom w:val="0"/>
      <w:divBdr>
        <w:top w:val="none" w:sz="0" w:space="0" w:color="auto"/>
        <w:left w:val="none" w:sz="0" w:space="0" w:color="auto"/>
        <w:bottom w:val="none" w:sz="0" w:space="0" w:color="auto"/>
        <w:right w:val="none" w:sz="0" w:space="0" w:color="auto"/>
      </w:divBdr>
    </w:div>
    <w:div w:id="1633242069">
      <w:bodyDiv w:val="1"/>
      <w:marLeft w:val="0"/>
      <w:marRight w:val="0"/>
      <w:marTop w:val="0"/>
      <w:marBottom w:val="0"/>
      <w:divBdr>
        <w:top w:val="none" w:sz="0" w:space="0" w:color="auto"/>
        <w:left w:val="none" w:sz="0" w:space="0" w:color="auto"/>
        <w:bottom w:val="none" w:sz="0" w:space="0" w:color="auto"/>
        <w:right w:val="none" w:sz="0" w:space="0" w:color="auto"/>
      </w:divBdr>
    </w:div>
    <w:div w:id="1633830821">
      <w:bodyDiv w:val="1"/>
      <w:marLeft w:val="0"/>
      <w:marRight w:val="0"/>
      <w:marTop w:val="0"/>
      <w:marBottom w:val="0"/>
      <w:divBdr>
        <w:top w:val="none" w:sz="0" w:space="0" w:color="auto"/>
        <w:left w:val="none" w:sz="0" w:space="0" w:color="auto"/>
        <w:bottom w:val="none" w:sz="0" w:space="0" w:color="auto"/>
        <w:right w:val="none" w:sz="0" w:space="0" w:color="auto"/>
      </w:divBdr>
    </w:div>
    <w:div w:id="1634405130">
      <w:bodyDiv w:val="1"/>
      <w:marLeft w:val="0"/>
      <w:marRight w:val="0"/>
      <w:marTop w:val="0"/>
      <w:marBottom w:val="0"/>
      <w:divBdr>
        <w:top w:val="none" w:sz="0" w:space="0" w:color="auto"/>
        <w:left w:val="none" w:sz="0" w:space="0" w:color="auto"/>
        <w:bottom w:val="none" w:sz="0" w:space="0" w:color="auto"/>
        <w:right w:val="none" w:sz="0" w:space="0" w:color="auto"/>
      </w:divBdr>
    </w:div>
    <w:div w:id="1635015833">
      <w:bodyDiv w:val="1"/>
      <w:marLeft w:val="0"/>
      <w:marRight w:val="0"/>
      <w:marTop w:val="0"/>
      <w:marBottom w:val="0"/>
      <w:divBdr>
        <w:top w:val="none" w:sz="0" w:space="0" w:color="auto"/>
        <w:left w:val="none" w:sz="0" w:space="0" w:color="auto"/>
        <w:bottom w:val="none" w:sz="0" w:space="0" w:color="auto"/>
        <w:right w:val="none" w:sz="0" w:space="0" w:color="auto"/>
      </w:divBdr>
    </w:div>
    <w:div w:id="1635020801">
      <w:bodyDiv w:val="1"/>
      <w:marLeft w:val="0"/>
      <w:marRight w:val="0"/>
      <w:marTop w:val="0"/>
      <w:marBottom w:val="0"/>
      <w:divBdr>
        <w:top w:val="none" w:sz="0" w:space="0" w:color="auto"/>
        <w:left w:val="none" w:sz="0" w:space="0" w:color="auto"/>
        <w:bottom w:val="none" w:sz="0" w:space="0" w:color="auto"/>
        <w:right w:val="none" w:sz="0" w:space="0" w:color="auto"/>
      </w:divBdr>
    </w:div>
    <w:div w:id="1635021334">
      <w:bodyDiv w:val="1"/>
      <w:marLeft w:val="0"/>
      <w:marRight w:val="0"/>
      <w:marTop w:val="0"/>
      <w:marBottom w:val="0"/>
      <w:divBdr>
        <w:top w:val="none" w:sz="0" w:space="0" w:color="auto"/>
        <w:left w:val="none" w:sz="0" w:space="0" w:color="auto"/>
        <w:bottom w:val="none" w:sz="0" w:space="0" w:color="auto"/>
        <w:right w:val="none" w:sz="0" w:space="0" w:color="auto"/>
      </w:divBdr>
      <w:divsChild>
        <w:div w:id="769085385">
          <w:marLeft w:val="0"/>
          <w:marRight w:val="0"/>
          <w:marTop w:val="0"/>
          <w:marBottom w:val="0"/>
          <w:divBdr>
            <w:top w:val="none" w:sz="0" w:space="0" w:color="auto"/>
            <w:left w:val="none" w:sz="0" w:space="0" w:color="auto"/>
            <w:bottom w:val="none" w:sz="0" w:space="0" w:color="auto"/>
            <w:right w:val="none" w:sz="0" w:space="0" w:color="auto"/>
          </w:divBdr>
        </w:div>
      </w:divsChild>
    </w:div>
    <w:div w:id="1635676987">
      <w:bodyDiv w:val="1"/>
      <w:marLeft w:val="0"/>
      <w:marRight w:val="0"/>
      <w:marTop w:val="0"/>
      <w:marBottom w:val="0"/>
      <w:divBdr>
        <w:top w:val="none" w:sz="0" w:space="0" w:color="auto"/>
        <w:left w:val="none" w:sz="0" w:space="0" w:color="auto"/>
        <w:bottom w:val="none" w:sz="0" w:space="0" w:color="auto"/>
        <w:right w:val="none" w:sz="0" w:space="0" w:color="auto"/>
      </w:divBdr>
    </w:div>
    <w:div w:id="1635871338">
      <w:bodyDiv w:val="1"/>
      <w:marLeft w:val="0"/>
      <w:marRight w:val="0"/>
      <w:marTop w:val="0"/>
      <w:marBottom w:val="0"/>
      <w:divBdr>
        <w:top w:val="none" w:sz="0" w:space="0" w:color="auto"/>
        <w:left w:val="none" w:sz="0" w:space="0" w:color="auto"/>
        <w:bottom w:val="none" w:sz="0" w:space="0" w:color="auto"/>
        <w:right w:val="none" w:sz="0" w:space="0" w:color="auto"/>
      </w:divBdr>
      <w:divsChild>
        <w:div w:id="986056453">
          <w:marLeft w:val="0"/>
          <w:marRight w:val="0"/>
          <w:marTop w:val="0"/>
          <w:marBottom w:val="0"/>
          <w:divBdr>
            <w:top w:val="none" w:sz="0" w:space="0" w:color="auto"/>
            <w:left w:val="none" w:sz="0" w:space="0" w:color="auto"/>
            <w:bottom w:val="none" w:sz="0" w:space="0" w:color="auto"/>
            <w:right w:val="none" w:sz="0" w:space="0" w:color="auto"/>
          </w:divBdr>
        </w:div>
      </w:divsChild>
    </w:div>
    <w:div w:id="1635872407">
      <w:bodyDiv w:val="1"/>
      <w:marLeft w:val="0"/>
      <w:marRight w:val="0"/>
      <w:marTop w:val="0"/>
      <w:marBottom w:val="0"/>
      <w:divBdr>
        <w:top w:val="none" w:sz="0" w:space="0" w:color="auto"/>
        <w:left w:val="none" w:sz="0" w:space="0" w:color="auto"/>
        <w:bottom w:val="none" w:sz="0" w:space="0" w:color="auto"/>
        <w:right w:val="none" w:sz="0" w:space="0" w:color="auto"/>
      </w:divBdr>
    </w:div>
    <w:div w:id="1635910503">
      <w:bodyDiv w:val="1"/>
      <w:marLeft w:val="0"/>
      <w:marRight w:val="0"/>
      <w:marTop w:val="0"/>
      <w:marBottom w:val="0"/>
      <w:divBdr>
        <w:top w:val="none" w:sz="0" w:space="0" w:color="auto"/>
        <w:left w:val="none" w:sz="0" w:space="0" w:color="auto"/>
        <w:bottom w:val="none" w:sz="0" w:space="0" w:color="auto"/>
        <w:right w:val="none" w:sz="0" w:space="0" w:color="auto"/>
      </w:divBdr>
    </w:div>
    <w:div w:id="1635939203">
      <w:bodyDiv w:val="1"/>
      <w:marLeft w:val="0"/>
      <w:marRight w:val="0"/>
      <w:marTop w:val="0"/>
      <w:marBottom w:val="0"/>
      <w:divBdr>
        <w:top w:val="none" w:sz="0" w:space="0" w:color="auto"/>
        <w:left w:val="none" w:sz="0" w:space="0" w:color="auto"/>
        <w:bottom w:val="none" w:sz="0" w:space="0" w:color="auto"/>
        <w:right w:val="none" w:sz="0" w:space="0" w:color="auto"/>
      </w:divBdr>
      <w:divsChild>
        <w:div w:id="1319265703">
          <w:marLeft w:val="0"/>
          <w:marRight w:val="0"/>
          <w:marTop w:val="0"/>
          <w:marBottom w:val="0"/>
          <w:divBdr>
            <w:top w:val="none" w:sz="0" w:space="0" w:color="auto"/>
            <w:left w:val="none" w:sz="0" w:space="0" w:color="auto"/>
            <w:bottom w:val="none" w:sz="0" w:space="0" w:color="auto"/>
            <w:right w:val="none" w:sz="0" w:space="0" w:color="auto"/>
          </w:divBdr>
        </w:div>
      </w:divsChild>
    </w:div>
    <w:div w:id="1635981857">
      <w:bodyDiv w:val="1"/>
      <w:marLeft w:val="0"/>
      <w:marRight w:val="0"/>
      <w:marTop w:val="0"/>
      <w:marBottom w:val="0"/>
      <w:divBdr>
        <w:top w:val="none" w:sz="0" w:space="0" w:color="auto"/>
        <w:left w:val="none" w:sz="0" w:space="0" w:color="auto"/>
        <w:bottom w:val="none" w:sz="0" w:space="0" w:color="auto"/>
        <w:right w:val="none" w:sz="0" w:space="0" w:color="auto"/>
      </w:divBdr>
    </w:div>
    <w:div w:id="1636717856">
      <w:bodyDiv w:val="1"/>
      <w:marLeft w:val="0"/>
      <w:marRight w:val="0"/>
      <w:marTop w:val="0"/>
      <w:marBottom w:val="0"/>
      <w:divBdr>
        <w:top w:val="none" w:sz="0" w:space="0" w:color="auto"/>
        <w:left w:val="none" w:sz="0" w:space="0" w:color="auto"/>
        <w:bottom w:val="none" w:sz="0" w:space="0" w:color="auto"/>
        <w:right w:val="none" w:sz="0" w:space="0" w:color="auto"/>
      </w:divBdr>
    </w:div>
    <w:div w:id="1636763433">
      <w:bodyDiv w:val="1"/>
      <w:marLeft w:val="0"/>
      <w:marRight w:val="0"/>
      <w:marTop w:val="0"/>
      <w:marBottom w:val="0"/>
      <w:divBdr>
        <w:top w:val="none" w:sz="0" w:space="0" w:color="auto"/>
        <w:left w:val="none" w:sz="0" w:space="0" w:color="auto"/>
        <w:bottom w:val="none" w:sz="0" w:space="0" w:color="auto"/>
        <w:right w:val="none" w:sz="0" w:space="0" w:color="auto"/>
      </w:divBdr>
    </w:div>
    <w:div w:id="1636787914">
      <w:bodyDiv w:val="1"/>
      <w:marLeft w:val="0"/>
      <w:marRight w:val="0"/>
      <w:marTop w:val="0"/>
      <w:marBottom w:val="0"/>
      <w:divBdr>
        <w:top w:val="none" w:sz="0" w:space="0" w:color="auto"/>
        <w:left w:val="none" w:sz="0" w:space="0" w:color="auto"/>
        <w:bottom w:val="none" w:sz="0" w:space="0" w:color="auto"/>
        <w:right w:val="none" w:sz="0" w:space="0" w:color="auto"/>
      </w:divBdr>
    </w:div>
    <w:div w:id="1636914404">
      <w:bodyDiv w:val="1"/>
      <w:marLeft w:val="0"/>
      <w:marRight w:val="0"/>
      <w:marTop w:val="0"/>
      <w:marBottom w:val="0"/>
      <w:divBdr>
        <w:top w:val="none" w:sz="0" w:space="0" w:color="auto"/>
        <w:left w:val="none" w:sz="0" w:space="0" w:color="auto"/>
        <w:bottom w:val="none" w:sz="0" w:space="0" w:color="auto"/>
        <w:right w:val="none" w:sz="0" w:space="0" w:color="auto"/>
      </w:divBdr>
    </w:div>
    <w:div w:id="1637180120">
      <w:bodyDiv w:val="1"/>
      <w:marLeft w:val="0"/>
      <w:marRight w:val="0"/>
      <w:marTop w:val="0"/>
      <w:marBottom w:val="0"/>
      <w:divBdr>
        <w:top w:val="none" w:sz="0" w:space="0" w:color="auto"/>
        <w:left w:val="none" w:sz="0" w:space="0" w:color="auto"/>
        <w:bottom w:val="none" w:sz="0" w:space="0" w:color="auto"/>
        <w:right w:val="none" w:sz="0" w:space="0" w:color="auto"/>
      </w:divBdr>
    </w:div>
    <w:div w:id="1637442857">
      <w:bodyDiv w:val="1"/>
      <w:marLeft w:val="0"/>
      <w:marRight w:val="0"/>
      <w:marTop w:val="0"/>
      <w:marBottom w:val="0"/>
      <w:divBdr>
        <w:top w:val="none" w:sz="0" w:space="0" w:color="auto"/>
        <w:left w:val="none" w:sz="0" w:space="0" w:color="auto"/>
        <w:bottom w:val="none" w:sz="0" w:space="0" w:color="auto"/>
        <w:right w:val="none" w:sz="0" w:space="0" w:color="auto"/>
      </w:divBdr>
    </w:div>
    <w:div w:id="1637486425">
      <w:bodyDiv w:val="1"/>
      <w:marLeft w:val="0"/>
      <w:marRight w:val="0"/>
      <w:marTop w:val="0"/>
      <w:marBottom w:val="0"/>
      <w:divBdr>
        <w:top w:val="none" w:sz="0" w:space="0" w:color="auto"/>
        <w:left w:val="none" w:sz="0" w:space="0" w:color="auto"/>
        <w:bottom w:val="none" w:sz="0" w:space="0" w:color="auto"/>
        <w:right w:val="none" w:sz="0" w:space="0" w:color="auto"/>
      </w:divBdr>
    </w:div>
    <w:div w:id="1637638074">
      <w:bodyDiv w:val="1"/>
      <w:marLeft w:val="0"/>
      <w:marRight w:val="0"/>
      <w:marTop w:val="0"/>
      <w:marBottom w:val="0"/>
      <w:divBdr>
        <w:top w:val="none" w:sz="0" w:space="0" w:color="auto"/>
        <w:left w:val="none" w:sz="0" w:space="0" w:color="auto"/>
        <w:bottom w:val="none" w:sz="0" w:space="0" w:color="auto"/>
        <w:right w:val="none" w:sz="0" w:space="0" w:color="auto"/>
      </w:divBdr>
    </w:div>
    <w:div w:id="1637906426">
      <w:bodyDiv w:val="1"/>
      <w:marLeft w:val="0"/>
      <w:marRight w:val="0"/>
      <w:marTop w:val="0"/>
      <w:marBottom w:val="0"/>
      <w:divBdr>
        <w:top w:val="none" w:sz="0" w:space="0" w:color="auto"/>
        <w:left w:val="none" w:sz="0" w:space="0" w:color="auto"/>
        <w:bottom w:val="none" w:sz="0" w:space="0" w:color="auto"/>
        <w:right w:val="none" w:sz="0" w:space="0" w:color="auto"/>
      </w:divBdr>
    </w:div>
    <w:div w:id="1638024668">
      <w:bodyDiv w:val="1"/>
      <w:marLeft w:val="0"/>
      <w:marRight w:val="0"/>
      <w:marTop w:val="0"/>
      <w:marBottom w:val="0"/>
      <w:divBdr>
        <w:top w:val="none" w:sz="0" w:space="0" w:color="auto"/>
        <w:left w:val="none" w:sz="0" w:space="0" w:color="auto"/>
        <w:bottom w:val="none" w:sz="0" w:space="0" w:color="auto"/>
        <w:right w:val="none" w:sz="0" w:space="0" w:color="auto"/>
      </w:divBdr>
    </w:div>
    <w:div w:id="1638415006">
      <w:bodyDiv w:val="1"/>
      <w:marLeft w:val="0"/>
      <w:marRight w:val="0"/>
      <w:marTop w:val="0"/>
      <w:marBottom w:val="0"/>
      <w:divBdr>
        <w:top w:val="none" w:sz="0" w:space="0" w:color="auto"/>
        <w:left w:val="none" w:sz="0" w:space="0" w:color="auto"/>
        <w:bottom w:val="none" w:sz="0" w:space="0" w:color="auto"/>
        <w:right w:val="none" w:sz="0" w:space="0" w:color="auto"/>
      </w:divBdr>
    </w:div>
    <w:div w:id="1638491597">
      <w:bodyDiv w:val="1"/>
      <w:marLeft w:val="0"/>
      <w:marRight w:val="0"/>
      <w:marTop w:val="0"/>
      <w:marBottom w:val="0"/>
      <w:divBdr>
        <w:top w:val="none" w:sz="0" w:space="0" w:color="auto"/>
        <w:left w:val="none" w:sz="0" w:space="0" w:color="auto"/>
        <w:bottom w:val="none" w:sz="0" w:space="0" w:color="auto"/>
        <w:right w:val="none" w:sz="0" w:space="0" w:color="auto"/>
      </w:divBdr>
    </w:div>
    <w:div w:id="1638801467">
      <w:bodyDiv w:val="1"/>
      <w:marLeft w:val="0"/>
      <w:marRight w:val="0"/>
      <w:marTop w:val="0"/>
      <w:marBottom w:val="0"/>
      <w:divBdr>
        <w:top w:val="none" w:sz="0" w:space="0" w:color="auto"/>
        <w:left w:val="none" w:sz="0" w:space="0" w:color="auto"/>
        <w:bottom w:val="none" w:sz="0" w:space="0" w:color="auto"/>
        <w:right w:val="none" w:sz="0" w:space="0" w:color="auto"/>
      </w:divBdr>
    </w:div>
    <w:div w:id="1638871354">
      <w:bodyDiv w:val="1"/>
      <w:marLeft w:val="0"/>
      <w:marRight w:val="0"/>
      <w:marTop w:val="0"/>
      <w:marBottom w:val="0"/>
      <w:divBdr>
        <w:top w:val="none" w:sz="0" w:space="0" w:color="auto"/>
        <w:left w:val="none" w:sz="0" w:space="0" w:color="auto"/>
        <w:bottom w:val="none" w:sz="0" w:space="0" w:color="auto"/>
        <w:right w:val="none" w:sz="0" w:space="0" w:color="auto"/>
      </w:divBdr>
      <w:divsChild>
        <w:div w:id="2043899113">
          <w:marLeft w:val="0"/>
          <w:marRight w:val="0"/>
          <w:marTop w:val="0"/>
          <w:marBottom w:val="0"/>
          <w:divBdr>
            <w:top w:val="none" w:sz="0" w:space="0" w:color="auto"/>
            <w:left w:val="none" w:sz="0" w:space="0" w:color="auto"/>
            <w:bottom w:val="none" w:sz="0" w:space="0" w:color="auto"/>
            <w:right w:val="none" w:sz="0" w:space="0" w:color="auto"/>
          </w:divBdr>
        </w:div>
      </w:divsChild>
    </w:div>
    <w:div w:id="1638947714">
      <w:bodyDiv w:val="1"/>
      <w:marLeft w:val="0"/>
      <w:marRight w:val="0"/>
      <w:marTop w:val="0"/>
      <w:marBottom w:val="0"/>
      <w:divBdr>
        <w:top w:val="none" w:sz="0" w:space="0" w:color="auto"/>
        <w:left w:val="none" w:sz="0" w:space="0" w:color="auto"/>
        <w:bottom w:val="none" w:sz="0" w:space="0" w:color="auto"/>
        <w:right w:val="none" w:sz="0" w:space="0" w:color="auto"/>
      </w:divBdr>
      <w:divsChild>
        <w:div w:id="1959797785">
          <w:marLeft w:val="0"/>
          <w:marRight w:val="0"/>
          <w:marTop w:val="0"/>
          <w:marBottom w:val="0"/>
          <w:divBdr>
            <w:top w:val="none" w:sz="0" w:space="0" w:color="auto"/>
            <w:left w:val="none" w:sz="0" w:space="0" w:color="auto"/>
            <w:bottom w:val="none" w:sz="0" w:space="0" w:color="auto"/>
            <w:right w:val="none" w:sz="0" w:space="0" w:color="auto"/>
          </w:divBdr>
        </w:div>
      </w:divsChild>
    </w:div>
    <w:div w:id="1639142989">
      <w:bodyDiv w:val="1"/>
      <w:marLeft w:val="0"/>
      <w:marRight w:val="0"/>
      <w:marTop w:val="0"/>
      <w:marBottom w:val="0"/>
      <w:divBdr>
        <w:top w:val="none" w:sz="0" w:space="0" w:color="auto"/>
        <w:left w:val="none" w:sz="0" w:space="0" w:color="auto"/>
        <w:bottom w:val="none" w:sz="0" w:space="0" w:color="auto"/>
        <w:right w:val="none" w:sz="0" w:space="0" w:color="auto"/>
      </w:divBdr>
    </w:div>
    <w:div w:id="1639601445">
      <w:bodyDiv w:val="1"/>
      <w:marLeft w:val="0"/>
      <w:marRight w:val="0"/>
      <w:marTop w:val="0"/>
      <w:marBottom w:val="0"/>
      <w:divBdr>
        <w:top w:val="none" w:sz="0" w:space="0" w:color="auto"/>
        <w:left w:val="none" w:sz="0" w:space="0" w:color="auto"/>
        <w:bottom w:val="none" w:sz="0" w:space="0" w:color="auto"/>
        <w:right w:val="none" w:sz="0" w:space="0" w:color="auto"/>
      </w:divBdr>
    </w:div>
    <w:div w:id="1639872345">
      <w:bodyDiv w:val="1"/>
      <w:marLeft w:val="0"/>
      <w:marRight w:val="0"/>
      <w:marTop w:val="0"/>
      <w:marBottom w:val="0"/>
      <w:divBdr>
        <w:top w:val="none" w:sz="0" w:space="0" w:color="auto"/>
        <w:left w:val="none" w:sz="0" w:space="0" w:color="auto"/>
        <w:bottom w:val="none" w:sz="0" w:space="0" w:color="auto"/>
        <w:right w:val="none" w:sz="0" w:space="0" w:color="auto"/>
      </w:divBdr>
    </w:div>
    <w:div w:id="1640384326">
      <w:bodyDiv w:val="1"/>
      <w:marLeft w:val="0"/>
      <w:marRight w:val="0"/>
      <w:marTop w:val="0"/>
      <w:marBottom w:val="0"/>
      <w:divBdr>
        <w:top w:val="none" w:sz="0" w:space="0" w:color="auto"/>
        <w:left w:val="none" w:sz="0" w:space="0" w:color="auto"/>
        <w:bottom w:val="none" w:sz="0" w:space="0" w:color="auto"/>
        <w:right w:val="none" w:sz="0" w:space="0" w:color="auto"/>
      </w:divBdr>
    </w:div>
    <w:div w:id="1641420281">
      <w:bodyDiv w:val="1"/>
      <w:marLeft w:val="0"/>
      <w:marRight w:val="0"/>
      <w:marTop w:val="0"/>
      <w:marBottom w:val="0"/>
      <w:divBdr>
        <w:top w:val="none" w:sz="0" w:space="0" w:color="auto"/>
        <w:left w:val="none" w:sz="0" w:space="0" w:color="auto"/>
        <w:bottom w:val="none" w:sz="0" w:space="0" w:color="auto"/>
        <w:right w:val="none" w:sz="0" w:space="0" w:color="auto"/>
      </w:divBdr>
    </w:div>
    <w:div w:id="1641689439">
      <w:bodyDiv w:val="1"/>
      <w:marLeft w:val="0"/>
      <w:marRight w:val="0"/>
      <w:marTop w:val="0"/>
      <w:marBottom w:val="0"/>
      <w:divBdr>
        <w:top w:val="none" w:sz="0" w:space="0" w:color="auto"/>
        <w:left w:val="none" w:sz="0" w:space="0" w:color="auto"/>
        <w:bottom w:val="none" w:sz="0" w:space="0" w:color="auto"/>
        <w:right w:val="none" w:sz="0" w:space="0" w:color="auto"/>
      </w:divBdr>
    </w:div>
    <w:div w:id="1642037166">
      <w:bodyDiv w:val="1"/>
      <w:marLeft w:val="0"/>
      <w:marRight w:val="0"/>
      <w:marTop w:val="0"/>
      <w:marBottom w:val="0"/>
      <w:divBdr>
        <w:top w:val="none" w:sz="0" w:space="0" w:color="auto"/>
        <w:left w:val="none" w:sz="0" w:space="0" w:color="auto"/>
        <w:bottom w:val="none" w:sz="0" w:space="0" w:color="auto"/>
        <w:right w:val="none" w:sz="0" w:space="0" w:color="auto"/>
      </w:divBdr>
      <w:divsChild>
        <w:div w:id="1761291309">
          <w:marLeft w:val="0"/>
          <w:marRight w:val="0"/>
          <w:marTop w:val="0"/>
          <w:marBottom w:val="0"/>
          <w:divBdr>
            <w:top w:val="none" w:sz="0" w:space="0" w:color="auto"/>
            <w:left w:val="none" w:sz="0" w:space="0" w:color="auto"/>
            <w:bottom w:val="none" w:sz="0" w:space="0" w:color="auto"/>
            <w:right w:val="none" w:sz="0" w:space="0" w:color="auto"/>
          </w:divBdr>
        </w:div>
      </w:divsChild>
    </w:div>
    <w:div w:id="1642230455">
      <w:bodyDiv w:val="1"/>
      <w:marLeft w:val="0"/>
      <w:marRight w:val="0"/>
      <w:marTop w:val="0"/>
      <w:marBottom w:val="0"/>
      <w:divBdr>
        <w:top w:val="none" w:sz="0" w:space="0" w:color="auto"/>
        <w:left w:val="none" w:sz="0" w:space="0" w:color="auto"/>
        <w:bottom w:val="none" w:sz="0" w:space="0" w:color="auto"/>
        <w:right w:val="none" w:sz="0" w:space="0" w:color="auto"/>
      </w:divBdr>
      <w:divsChild>
        <w:div w:id="150410671">
          <w:marLeft w:val="0"/>
          <w:marRight w:val="0"/>
          <w:marTop w:val="0"/>
          <w:marBottom w:val="0"/>
          <w:divBdr>
            <w:top w:val="none" w:sz="0" w:space="0" w:color="auto"/>
            <w:left w:val="none" w:sz="0" w:space="0" w:color="auto"/>
            <w:bottom w:val="none" w:sz="0" w:space="0" w:color="auto"/>
            <w:right w:val="none" w:sz="0" w:space="0" w:color="auto"/>
          </w:divBdr>
        </w:div>
      </w:divsChild>
    </w:div>
    <w:div w:id="1642269616">
      <w:bodyDiv w:val="1"/>
      <w:marLeft w:val="0"/>
      <w:marRight w:val="0"/>
      <w:marTop w:val="0"/>
      <w:marBottom w:val="0"/>
      <w:divBdr>
        <w:top w:val="none" w:sz="0" w:space="0" w:color="auto"/>
        <w:left w:val="none" w:sz="0" w:space="0" w:color="auto"/>
        <w:bottom w:val="none" w:sz="0" w:space="0" w:color="auto"/>
        <w:right w:val="none" w:sz="0" w:space="0" w:color="auto"/>
      </w:divBdr>
    </w:div>
    <w:div w:id="1642727813">
      <w:bodyDiv w:val="1"/>
      <w:marLeft w:val="0"/>
      <w:marRight w:val="0"/>
      <w:marTop w:val="0"/>
      <w:marBottom w:val="0"/>
      <w:divBdr>
        <w:top w:val="none" w:sz="0" w:space="0" w:color="auto"/>
        <w:left w:val="none" w:sz="0" w:space="0" w:color="auto"/>
        <w:bottom w:val="none" w:sz="0" w:space="0" w:color="auto"/>
        <w:right w:val="none" w:sz="0" w:space="0" w:color="auto"/>
      </w:divBdr>
    </w:div>
    <w:div w:id="1643609855">
      <w:bodyDiv w:val="1"/>
      <w:marLeft w:val="0"/>
      <w:marRight w:val="0"/>
      <w:marTop w:val="0"/>
      <w:marBottom w:val="0"/>
      <w:divBdr>
        <w:top w:val="none" w:sz="0" w:space="0" w:color="auto"/>
        <w:left w:val="none" w:sz="0" w:space="0" w:color="auto"/>
        <w:bottom w:val="none" w:sz="0" w:space="0" w:color="auto"/>
        <w:right w:val="none" w:sz="0" w:space="0" w:color="auto"/>
      </w:divBdr>
    </w:div>
    <w:div w:id="1643734371">
      <w:bodyDiv w:val="1"/>
      <w:marLeft w:val="0"/>
      <w:marRight w:val="0"/>
      <w:marTop w:val="0"/>
      <w:marBottom w:val="0"/>
      <w:divBdr>
        <w:top w:val="none" w:sz="0" w:space="0" w:color="auto"/>
        <w:left w:val="none" w:sz="0" w:space="0" w:color="auto"/>
        <w:bottom w:val="none" w:sz="0" w:space="0" w:color="auto"/>
        <w:right w:val="none" w:sz="0" w:space="0" w:color="auto"/>
      </w:divBdr>
    </w:div>
    <w:div w:id="1643851702">
      <w:bodyDiv w:val="1"/>
      <w:marLeft w:val="0"/>
      <w:marRight w:val="0"/>
      <w:marTop w:val="0"/>
      <w:marBottom w:val="0"/>
      <w:divBdr>
        <w:top w:val="none" w:sz="0" w:space="0" w:color="auto"/>
        <w:left w:val="none" w:sz="0" w:space="0" w:color="auto"/>
        <w:bottom w:val="none" w:sz="0" w:space="0" w:color="auto"/>
        <w:right w:val="none" w:sz="0" w:space="0" w:color="auto"/>
      </w:divBdr>
    </w:div>
    <w:div w:id="1643995594">
      <w:bodyDiv w:val="1"/>
      <w:marLeft w:val="0"/>
      <w:marRight w:val="0"/>
      <w:marTop w:val="0"/>
      <w:marBottom w:val="0"/>
      <w:divBdr>
        <w:top w:val="none" w:sz="0" w:space="0" w:color="auto"/>
        <w:left w:val="none" w:sz="0" w:space="0" w:color="auto"/>
        <w:bottom w:val="none" w:sz="0" w:space="0" w:color="auto"/>
        <w:right w:val="none" w:sz="0" w:space="0" w:color="auto"/>
      </w:divBdr>
      <w:divsChild>
        <w:div w:id="307517238">
          <w:marLeft w:val="0"/>
          <w:marRight w:val="0"/>
          <w:marTop w:val="0"/>
          <w:marBottom w:val="0"/>
          <w:divBdr>
            <w:top w:val="none" w:sz="0" w:space="0" w:color="auto"/>
            <w:left w:val="none" w:sz="0" w:space="0" w:color="auto"/>
            <w:bottom w:val="none" w:sz="0" w:space="0" w:color="auto"/>
            <w:right w:val="none" w:sz="0" w:space="0" w:color="auto"/>
          </w:divBdr>
        </w:div>
      </w:divsChild>
    </w:div>
    <w:div w:id="1644236462">
      <w:bodyDiv w:val="1"/>
      <w:marLeft w:val="0"/>
      <w:marRight w:val="0"/>
      <w:marTop w:val="0"/>
      <w:marBottom w:val="0"/>
      <w:divBdr>
        <w:top w:val="none" w:sz="0" w:space="0" w:color="auto"/>
        <w:left w:val="none" w:sz="0" w:space="0" w:color="auto"/>
        <w:bottom w:val="none" w:sz="0" w:space="0" w:color="auto"/>
        <w:right w:val="none" w:sz="0" w:space="0" w:color="auto"/>
      </w:divBdr>
    </w:div>
    <w:div w:id="1644768597">
      <w:bodyDiv w:val="1"/>
      <w:marLeft w:val="0"/>
      <w:marRight w:val="0"/>
      <w:marTop w:val="0"/>
      <w:marBottom w:val="0"/>
      <w:divBdr>
        <w:top w:val="none" w:sz="0" w:space="0" w:color="auto"/>
        <w:left w:val="none" w:sz="0" w:space="0" w:color="auto"/>
        <w:bottom w:val="none" w:sz="0" w:space="0" w:color="auto"/>
        <w:right w:val="none" w:sz="0" w:space="0" w:color="auto"/>
      </w:divBdr>
    </w:div>
    <w:div w:id="1644852867">
      <w:bodyDiv w:val="1"/>
      <w:marLeft w:val="0"/>
      <w:marRight w:val="0"/>
      <w:marTop w:val="0"/>
      <w:marBottom w:val="0"/>
      <w:divBdr>
        <w:top w:val="none" w:sz="0" w:space="0" w:color="auto"/>
        <w:left w:val="none" w:sz="0" w:space="0" w:color="auto"/>
        <w:bottom w:val="none" w:sz="0" w:space="0" w:color="auto"/>
        <w:right w:val="none" w:sz="0" w:space="0" w:color="auto"/>
      </w:divBdr>
      <w:divsChild>
        <w:div w:id="788594897">
          <w:marLeft w:val="0"/>
          <w:marRight w:val="0"/>
          <w:marTop w:val="0"/>
          <w:marBottom w:val="0"/>
          <w:divBdr>
            <w:top w:val="none" w:sz="0" w:space="0" w:color="auto"/>
            <w:left w:val="none" w:sz="0" w:space="0" w:color="auto"/>
            <w:bottom w:val="none" w:sz="0" w:space="0" w:color="auto"/>
            <w:right w:val="none" w:sz="0" w:space="0" w:color="auto"/>
          </w:divBdr>
        </w:div>
      </w:divsChild>
    </w:div>
    <w:div w:id="1644890180">
      <w:bodyDiv w:val="1"/>
      <w:marLeft w:val="0"/>
      <w:marRight w:val="0"/>
      <w:marTop w:val="0"/>
      <w:marBottom w:val="0"/>
      <w:divBdr>
        <w:top w:val="none" w:sz="0" w:space="0" w:color="auto"/>
        <w:left w:val="none" w:sz="0" w:space="0" w:color="auto"/>
        <w:bottom w:val="none" w:sz="0" w:space="0" w:color="auto"/>
        <w:right w:val="none" w:sz="0" w:space="0" w:color="auto"/>
      </w:divBdr>
    </w:div>
    <w:div w:id="1644919997">
      <w:bodyDiv w:val="1"/>
      <w:marLeft w:val="0"/>
      <w:marRight w:val="0"/>
      <w:marTop w:val="0"/>
      <w:marBottom w:val="0"/>
      <w:divBdr>
        <w:top w:val="none" w:sz="0" w:space="0" w:color="auto"/>
        <w:left w:val="none" w:sz="0" w:space="0" w:color="auto"/>
        <w:bottom w:val="none" w:sz="0" w:space="0" w:color="auto"/>
        <w:right w:val="none" w:sz="0" w:space="0" w:color="auto"/>
      </w:divBdr>
    </w:div>
    <w:div w:id="1645307734">
      <w:bodyDiv w:val="1"/>
      <w:marLeft w:val="0"/>
      <w:marRight w:val="0"/>
      <w:marTop w:val="0"/>
      <w:marBottom w:val="0"/>
      <w:divBdr>
        <w:top w:val="none" w:sz="0" w:space="0" w:color="auto"/>
        <w:left w:val="none" w:sz="0" w:space="0" w:color="auto"/>
        <w:bottom w:val="none" w:sz="0" w:space="0" w:color="auto"/>
        <w:right w:val="none" w:sz="0" w:space="0" w:color="auto"/>
      </w:divBdr>
    </w:div>
    <w:div w:id="1645311491">
      <w:bodyDiv w:val="1"/>
      <w:marLeft w:val="0"/>
      <w:marRight w:val="0"/>
      <w:marTop w:val="0"/>
      <w:marBottom w:val="0"/>
      <w:divBdr>
        <w:top w:val="none" w:sz="0" w:space="0" w:color="auto"/>
        <w:left w:val="none" w:sz="0" w:space="0" w:color="auto"/>
        <w:bottom w:val="none" w:sz="0" w:space="0" w:color="auto"/>
        <w:right w:val="none" w:sz="0" w:space="0" w:color="auto"/>
      </w:divBdr>
    </w:div>
    <w:div w:id="1645812572">
      <w:bodyDiv w:val="1"/>
      <w:marLeft w:val="0"/>
      <w:marRight w:val="0"/>
      <w:marTop w:val="0"/>
      <w:marBottom w:val="0"/>
      <w:divBdr>
        <w:top w:val="none" w:sz="0" w:space="0" w:color="auto"/>
        <w:left w:val="none" w:sz="0" w:space="0" w:color="auto"/>
        <w:bottom w:val="none" w:sz="0" w:space="0" w:color="auto"/>
        <w:right w:val="none" w:sz="0" w:space="0" w:color="auto"/>
      </w:divBdr>
    </w:div>
    <w:div w:id="1645967804">
      <w:bodyDiv w:val="1"/>
      <w:marLeft w:val="0"/>
      <w:marRight w:val="0"/>
      <w:marTop w:val="0"/>
      <w:marBottom w:val="0"/>
      <w:divBdr>
        <w:top w:val="none" w:sz="0" w:space="0" w:color="auto"/>
        <w:left w:val="none" w:sz="0" w:space="0" w:color="auto"/>
        <w:bottom w:val="none" w:sz="0" w:space="0" w:color="auto"/>
        <w:right w:val="none" w:sz="0" w:space="0" w:color="auto"/>
      </w:divBdr>
    </w:div>
    <w:div w:id="1646274451">
      <w:bodyDiv w:val="1"/>
      <w:marLeft w:val="0"/>
      <w:marRight w:val="0"/>
      <w:marTop w:val="0"/>
      <w:marBottom w:val="0"/>
      <w:divBdr>
        <w:top w:val="none" w:sz="0" w:space="0" w:color="auto"/>
        <w:left w:val="none" w:sz="0" w:space="0" w:color="auto"/>
        <w:bottom w:val="none" w:sz="0" w:space="0" w:color="auto"/>
        <w:right w:val="none" w:sz="0" w:space="0" w:color="auto"/>
      </w:divBdr>
    </w:div>
    <w:div w:id="1646398722">
      <w:bodyDiv w:val="1"/>
      <w:marLeft w:val="0"/>
      <w:marRight w:val="0"/>
      <w:marTop w:val="0"/>
      <w:marBottom w:val="0"/>
      <w:divBdr>
        <w:top w:val="none" w:sz="0" w:space="0" w:color="auto"/>
        <w:left w:val="none" w:sz="0" w:space="0" w:color="auto"/>
        <w:bottom w:val="none" w:sz="0" w:space="0" w:color="auto"/>
        <w:right w:val="none" w:sz="0" w:space="0" w:color="auto"/>
      </w:divBdr>
    </w:div>
    <w:div w:id="1646743602">
      <w:bodyDiv w:val="1"/>
      <w:marLeft w:val="0"/>
      <w:marRight w:val="0"/>
      <w:marTop w:val="0"/>
      <w:marBottom w:val="0"/>
      <w:divBdr>
        <w:top w:val="none" w:sz="0" w:space="0" w:color="auto"/>
        <w:left w:val="none" w:sz="0" w:space="0" w:color="auto"/>
        <w:bottom w:val="none" w:sz="0" w:space="0" w:color="auto"/>
        <w:right w:val="none" w:sz="0" w:space="0" w:color="auto"/>
      </w:divBdr>
    </w:div>
    <w:div w:id="1647011404">
      <w:bodyDiv w:val="1"/>
      <w:marLeft w:val="0"/>
      <w:marRight w:val="0"/>
      <w:marTop w:val="0"/>
      <w:marBottom w:val="0"/>
      <w:divBdr>
        <w:top w:val="none" w:sz="0" w:space="0" w:color="auto"/>
        <w:left w:val="none" w:sz="0" w:space="0" w:color="auto"/>
        <w:bottom w:val="none" w:sz="0" w:space="0" w:color="auto"/>
        <w:right w:val="none" w:sz="0" w:space="0" w:color="auto"/>
      </w:divBdr>
    </w:div>
    <w:div w:id="1647080710">
      <w:bodyDiv w:val="1"/>
      <w:marLeft w:val="0"/>
      <w:marRight w:val="0"/>
      <w:marTop w:val="0"/>
      <w:marBottom w:val="0"/>
      <w:divBdr>
        <w:top w:val="none" w:sz="0" w:space="0" w:color="auto"/>
        <w:left w:val="none" w:sz="0" w:space="0" w:color="auto"/>
        <w:bottom w:val="none" w:sz="0" w:space="0" w:color="auto"/>
        <w:right w:val="none" w:sz="0" w:space="0" w:color="auto"/>
      </w:divBdr>
    </w:div>
    <w:div w:id="1647391557">
      <w:bodyDiv w:val="1"/>
      <w:marLeft w:val="0"/>
      <w:marRight w:val="0"/>
      <w:marTop w:val="0"/>
      <w:marBottom w:val="0"/>
      <w:divBdr>
        <w:top w:val="none" w:sz="0" w:space="0" w:color="auto"/>
        <w:left w:val="none" w:sz="0" w:space="0" w:color="auto"/>
        <w:bottom w:val="none" w:sz="0" w:space="0" w:color="auto"/>
        <w:right w:val="none" w:sz="0" w:space="0" w:color="auto"/>
      </w:divBdr>
    </w:div>
    <w:div w:id="1647399046">
      <w:bodyDiv w:val="1"/>
      <w:marLeft w:val="0"/>
      <w:marRight w:val="0"/>
      <w:marTop w:val="0"/>
      <w:marBottom w:val="0"/>
      <w:divBdr>
        <w:top w:val="none" w:sz="0" w:space="0" w:color="auto"/>
        <w:left w:val="none" w:sz="0" w:space="0" w:color="auto"/>
        <w:bottom w:val="none" w:sz="0" w:space="0" w:color="auto"/>
        <w:right w:val="none" w:sz="0" w:space="0" w:color="auto"/>
      </w:divBdr>
    </w:div>
    <w:div w:id="1647976349">
      <w:bodyDiv w:val="1"/>
      <w:marLeft w:val="0"/>
      <w:marRight w:val="0"/>
      <w:marTop w:val="0"/>
      <w:marBottom w:val="0"/>
      <w:divBdr>
        <w:top w:val="none" w:sz="0" w:space="0" w:color="auto"/>
        <w:left w:val="none" w:sz="0" w:space="0" w:color="auto"/>
        <w:bottom w:val="none" w:sz="0" w:space="0" w:color="auto"/>
        <w:right w:val="none" w:sz="0" w:space="0" w:color="auto"/>
      </w:divBdr>
    </w:div>
    <w:div w:id="1647977868">
      <w:bodyDiv w:val="1"/>
      <w:marLeft w:val="0"/>
      <w:marRight w:val="0"/>
      <w:marTop w:val="0"/>
      <w:marBottom w:val="0"/>
      <w:divBdr>
        <w:top w:val="none" w:sz="0" w:space="0" w:color="auto"/>
        <w:left w:val="none" w:sz="0" w:space="0" w:color="auto"/>
        <w:bottom w:val="none" w:sz="0" w:space="0" w:color="auto"/>
        <w:right w:val="none" w:sz="0" w:space="0" w:color="auto"/>
      </w:divBdr>
      <w:divsChild>
        <w:div w:id="1506942453">
          <w:marLeft w:val="0"/>
          <w:marRight w:val="0"/>
          <w:marTop w:val="0"/>
          <w:marBottom w:val="0"/>
          <w:divBdr>
            <w:top w:val="none" w:sz="0" w:space="0" w:color="auto"/>
            <w:left w:val="none" w:sz="0" w:space="0" w:color="auto"/>
            <w:bottom w:val="none" w:sz="0" w:space="0" w:color="auto"/>
            <w:right w:val="none" w:sz="0" w:space="0" w:color="auto"/>
          </w:divBdr>
        </w:div>
      </w:divsChild>
    </w:div>
    <w:div w:id="1647978616">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48172042">
      <w:bodyDiv w:val="1"/>
      <w:marLeft w:val="0"/>
      <w:marRight w:val="0"/>
      <w:marTop w:val="0"/>
      <w:marBottom w:val="0"/>
      <w:divBdr>
        <w:top w:val="none" w:sz="0" w:space="0" w:color="auto"/>
        <w:left w:val="none" w:sz="0" w:space="0" w:color="auto"/>
        <w:bottom w:val="none" w:sz="0" w:space="0" w:color="auto"/>
        <w:right w:val="none" w:sz="0" w:space="0" w:color="auto"/>
      </w:divBdr>
    </w:div>
    <w:div w:id="1648315835">
      <w:bodyDiv w:val="1"/>
      <w:marLeft w:val="0"/>
      <w:marRight w:val="0"/>
      <w:marTop w:val="0"/>
      <w:marBottom w:val="0"/>
      <w:divBdr>
        <w:top w:val="none" w:sz="0" w:space="0" w:color="auto"/>
        <w:left w:val="none" w:sz="0" w:space="0" w:color="auto"/>
        <w:bottom w:val="none" w:sz="0" w:space="0" w:color="auto"/>
        <w:right w:val="none" w:sz="0" w:space="0" w:color="auto"/>
      </w:divBdr>
    </w:div>
    <w:div w:id="1648821036">
      <w:bodyDiv w:val="1"/>
      <w:marLeft w:val="0"/>
      <w:marRight w:val="0"/>
      <w:marTop w:val="0"/>
      <w:marBottom w:val="0"/>
      <w:divBdr>
        <w:top w:val="none" w:sz="0" w:space="0" w:color="auto"/>
        <w:left w:val="none" w:sz="0" w:space="0" w:color="auto"/>
        <w:bottom w:val="none" w:sz="0" w:space="0" w:color="auto"/>
        <w:right w:val="none" w:sz="0" w:space="0" w:color="auto"/>
      </w:divBdr>
    </w:div>
    <w:div w:id="1649239808">
      <w:bodyDiv w:val="1"/>
      <w:marLeft w:val="0"/>
      <w:marRight w:val="0"/>
      <w:marTop w:val="0"/>
      <w:marBottom w:val="0"/>
      <w:divBdr>
        <w:top w:val="none" w:sz="0" w:space="0" w:color="auto"/>
        <w:left w:val="none" w:sz="0" w:space="0" w:color="auto"/>
        <w:bottom w:val="none" w:sz="0" w:space="0" w:color="auto"/>
        <w:right w:val="none" w:sz="0" w:space="0" w:color="auto"/>
      </w:divBdr>
    </w:div>
    <w:div w:id="1649433656">
      <w:bodyDiv w:val="1"/>
      <w:marLeft w:val="0"/>
      <w:marRight w:val="0"/>
      <w:marTop w:val="0"/>
      <w:marBottom w:val="0"/>
      <w:divBdr>
        <w:top w:val="none" w:sz="0" w:space="0" w:color="auto"/>
        <w:left w:val="none" w:sz="0" w:space="0" w:color="auto"/>
        <w:bottom w:val="none" w:sz="0" w:space="0" w:color="auto"/>
        <w:right w:val="none" w:sz="0" w:space="0" w:color="auto"/>
      </w:divBdr>
    </w:div>
    <w:div w:id="1649482297">
      <w:bodyDiv w:val="1"/>
      <w:marLeft w:val="0"/>
      <w:marRight w:val="0"/>
      <w:marTop w:val="0"/>
      <w:marBottom w:val="0"/>
      <w:divBdr>
        <w:top w:val="none" w:sz="0" w:space="0" w:color="auto"/>
        <w:left w:val="none" w:sz="0" w:space="0" w:color="auto"/>
        <w:bottom w:val="none" w:sz="0" w:space="0" w:color="auto"/>
        <w:right w:val="none" w:sz="0" w:space="0" w:color="auto"/>
      </w:divBdr>
    </w:div>
    <w:div w:id="1649482667">
      <w:bodyDiv w:val="1"/>
      <w:marLeft w:val="0"/>
      <w:marRight w:val="0"/>
      <w:marTop w:val="0"/>
      <w:marBottom w:val="0"/>
      <w:divBdr>
        <w:top w:val="none" w:sz="0" w:space="0" w:color="auto"/>
        <w:left w:val="none" w:sz="0" w:space="0" w:color="auto"/>
        <w:bottom w:val="none" w:sz="0" w:space="0" w:color="auto"/>
        <w:right w:val="none" w:sz="0" w:space="0" w:color="auto"/>
      </w:divBdr>
    </w:div>
    <w:div w:id="1650087981">
      <w:bodyDiv w:val="1"/>
      <w:marLeft w:val="0"/>
      <w:marRight w:val="0"/>
      <w:marTop w:val="0"/>
      <w:marBottom w:val="0"/>
      <w:divBdr>
        <w:top w:val="none" w:sz="0" w:space="0" w:color="auto"/>
        <w:left w:val="none" w:sz="0" w:space="0" w:color="auto"/>
        <w:bottom w:val="none" w:sz="0" w:space="0" w:color="auto"/>
        <w:right w:val="none" w:sz="0" w:space="0" w:color="auto"/>
      </w:divBdr>
    </w:div>
    <w:div w:id="1650090817">
      <w:bodyDiv w:val="1"/>
      <w:marLeft w:val="0"/>
      <w:marRight w:val="0"/>
      <w:marTop w:val="0"/>
      <w:marBottom w:val="0"/>
      <w:divBdr>
        <w:top w:val="none" w:sz="0" w:space="0" w:color="auto"/>
        <w:left w:val="none" w:sz="0" w:space="0" w:color="auto"/>
        <w:bottom w:val="none" w:sz="0" w:space="0" w:color="auto"/>
        <w:right w:val="none" w:sz="0" w:space="0" w:color="auto"/>
      </w:divBdr>
    </w:div>
    <w:div w:id="1650357169">
      <w:bodyDiv w:val="1"/>
      <w:marLeft w:val="0"/>
      <w:marRight w:val="0"/>
      <w:marTop w:val="0"/>
      <w:marBottom w:val="0"/>
      <w:divBdr>
        <w:top w:val="none" w:sz="0" w:space="0" w:color="auto"/>
        <w:left w:val="none" w:sz="0" w:space="0" w:color="auto"/>
        <w:bottom w:val="none" w:sz="0" w:space="0" w:color="auto"/>
        <w:right w:val="none" w:sz="0" w:space="0" w:color="auto"/>
      </w:divBdr>
    </w:div>
    <w:div w:id="1650555828">
      <w:bodyDiv w:val="1"/>
      <w:marLeft w:val="0"/>
      <w:marRight w:val="0"/>
      <w:marTop w:val="0"/>
      <w:marBottom w:val="0"/>
      <w:divBdr>
        <w:top w:val="none" w:sz="0" w:space="0" w:color="auto"/>
        <w:left w:val="none" w:sz="0" w:space="0" w:color="auto"/>
        <w:bottom w:val="none" w:sz="0" w:space="0" w:color="auto"/>
        <w:right w:val="none" w:sz="0" w:space="0" w:color="auto"/>
      </w:divBdr>
    </w:div>
    <w:div w:id="1650555917">
      <w:bodyDiv w:val="1"/>
      <w:marLeft w:val="0"/>
      <w:marRight w:val="0"/>
      <w:marTop w:val="0"/>
      <w:marBottom w:val="0"/>
      <w:divBdr>
        <w:top w:val="none" w:sz="0" w:space="0" w:color="auto"/>
        <w:left w:val="none" w:sz="0" w:space="0" w:color="auto"/>
        <w:bottom w:val="none" w:sz="0" w:space="0" w:color="auto"/>
        <w:right w:val="none" w:sz="0" w:space="0" w:color="auto"/>
      </w:divBdr>
    </w:div>
    <w:div w:id="1650556747">
      <w:bodyDiv w:val="1"/>
      <w:marLeft w:val="0"/>
      <w:marRight w:val="0"/>
      <w:marTop w:val="0"/>
      <w:marBottom w:val="0"/>
      <w:divBdr>
        <w:top w:val="none" w:sz="0" w:space="0" w:color="auto"/>
        <w:left w:val="none" w:sz="0" w:space="0" w:color="auto"/>
        <w:bottom w:val="none" w:sz="0" w:space="0" w:color="auto"/>
        <w:right w:val="none" w:sz="0" w:space="0" w:color="auto"/>
      </w:divBdr>
    </w:div>
    <w:div w:id="1651320924">
      <w:bodyDiv w:val="1"/>
      <w:marLeft w:val="0"/>
      <w:marRight w:val="0"/>
      <w:marTop w:val="0"/>
      <w:marBottom w:val="0"/>
      <w:divBdr>
        <w:top w:val="none" w:sz="0" w:space="0" w:color="auto"/>
        <w:left w:val="none" w:sz="0" w:space="0" w:color="auto"/>
        <w:bottom w:val="none" w:sz="0" w:space="0" w:color="auto"/>
        <w:right w:val="none" w:sz="0" w:space="0" w:color="auto"/>
      </w:divBdr>
    </w:div>
    <w:div w:id="1651397657">
      <w:bodyDiv w:val="1"/>
      <w:marLeft w:val="0"/>
      <w:marRight w:val="0"/>
      <w:marTop w:val="0"/>
      <w:marBottom w:val="0"/>
      <w:divBdr>
        <w:top w:val="none" w:sz="0" w:space="0" w:color="auto"/>
        <w:left w:val="none" w:sz="0" w:space="0" w:color="auto"/>
        <w:bottom w:val="none" w:sz="0" w:space="0" w:color="auto"/>
        <w:right w:val="none" w:sz="0" w:space="0" w:color="auto"/>
      </w:divBdr>
    </w:div>
    <w:div w:id="1651515628">
      <w:bodyDiv w:val="1"/>
      <w:marLeft w:val="0"/>
      <w:marRight w:val="0"/>
      <w:marTop w:val="0"/>
      <w:marBottom w:val="0"/>
      <w:divBdr>
        <w:top w:val="none" w:sz="0" w:space="0" w:color="auto"/>
        <w:left w:val="none" w:sz="0" w:space="0" w:color="auto"/>
        <w:bottom w:val="none" w:sz="0" w:space="0" w:color="auto"/>
        <w:right w:val="none" w:sz="0" w:space="0" w:color="auto"/>
      </w:divBdr>
    </w:div>
    <w:div w:id="1653942796">
      <w:bodyDiv w:val="1"/>
      <w:marLeft w:val="0"/>
      <w:marRight w:val="0"/>
      <w:marTop w:val="0"/>
      <w:marBottom w:val="0"/>
      <w:divBdr>
        <w:top w:val="none" w:sz="0" w:space="0" w:color="auto"/>
        <w:left w:val="none" w:sz="0" w:space="0" w:color="auto"/>
        <w:bottom w:val="none" w:sz="0" w:space="0" w:color="auto"/>
        <w:right w:val="none" w:sz="0" w:space="0" w:color="auto"/>
      </w:divBdr>
    </w:div>
    <w:div w:id="1654409394">
      <w:bodyDiv w:val="1"/>
      <w:marLeft w:val="0"/>
      <w:marRight w:val="0"/>
      <w:marTop w:val="0"/>
      <w:marBottom w:val="0"/>
      <w:divBdr>
        <w:top w:val="none" w:sz="0" w:space="0" w:color="auto"/>
        <w:left w:val="none" w:sz="0" w:space="0" w:color="auto"/>
        <w:bottom w:val="none" w:sz="0" w:space="0" w:color="auto"/>
        <w:right w:val="none" w:sz="0" w:space="0" w:color="auto"/>
      </w:divBdr>
    </w:div>
    <w:div w:id="1654483182">
      <w:bodyDiv w:val="1"/>
      <w:marLeft w:val="0"/>
      <w:marRight w:val="0"/>
      <w:marTop w:val="0"/>
      <w:marBottom w:val="0"/>
      <w:divBdr>
        <w:top w:val="none" w:sz="0" w:space="0" w:color="auto"/>
        <w:left w:val="none" w:sz="0" w:space="0" w:color="auto"/>
        <w:bottom w:val="none" w:sz="0" w:space="0" w:color="auto"/>
        <w:right w:val="none" w:sz="0" w:space="0" w:color="auto"/>
      </w:divBdr>
    </w:div>
    <w:div w:id="1654486461">
      <w:bodyDiv w:val="1"/>
      <w:marLeft w:val="0"/>
      <w:marRight w:val="0"/>
      <w:marTop w:val="0"/>
      <w:marBottom w:val="0"/>
      <w:divBdr>
        <w:top w:val="none" w:sz="0" w:space="0" w:color="auto"/>
        <w:left w:val="none" w:sz="0" w:space="0" w:color="auto"/>
        <w:bottom w:val="none" w:sz="0" w:space="0" w:color="auto"/>
        <w:right w:val="none" w:sz="0" w:space="0" w:color="auto"/>
      </w:divBdr>
    </w:div>
    <w:div w:id="1654601852">
      <w:bodyDiv w:val="1"/>
      <w:marLeft w:val="0"/>
      <w:marRight w:val="0"/>
      <w:marTop w:val="0"/>
      <w:marBottom w:val="0"/>
      <w:divBdr>
        <w:top w:val="none" w:sz="0" w:space="0" w:color="auto"/>
        <w:left w:val="none" w:sz="0" w:space="0" w:color="auto"/>
        <w:bottom w:val="none" w:sz="0" w:space="0" w:color="auto"/>
        <w:right w:val="none" w:sz="0" w:space="0" w:color="auto"/>
      </w:divBdr>
    </w:div>
    <w:div w:id="1654797640">
      <w:bodyDiv w:val="1"/>
      <w:marLeft w:val="0"/>
      <w:marRight w:val="0"/>
      <w:marTop w:val="0"/>
      <w:marBottom w:val="0"/>
      <w:divBdr>
        <w:top w:val="none" w:sz="0" w:space="0" w:color="auto"/>
        <w:left w:val="none" w:sz="0" w:space="0" w:color="auto"/>
        <w:bottom w:val="none" w:sz="0" w:space="0" w:color="auto"/>
        <w:right w:val="none" w:sz="0" w:space="0" w:color="auto"/>
      </w:divBdr>
    </w:div>
    <w:div w:id="1654798397">
      <w:bodyDiv w:val="1"/>
      <w:marLeft w:val="0"/>
      <w:marRight w:val="0"/>
      <w:marTop w:val="0"/>
      <w:marBottom w:val="0"/>
      <w:divBdr>
        <w:top w:val="none" w:sz="0" w:space="0" w:color="auto"/>
        <w:left w:val="none" w:sz="0" w:space="0" w:color="auto"/>
        <w:bottom w:val="none" w:sz="0" w:space="0" w:color="auto"/>
        <w:right w:val="none" w:sz="0" w:space="0" w:color="auto"/>
      </w:divBdr>
    </w:div>
    <w:div w:id="1655256705">
      <w:bodyDiv w:val="1"/>
      <w:marLeft w:val="0"/>
      <w:marRight w:val="0"/>
      <w:marTop w:val="0"/>
      <w:marBottom w:val="0"/>
      <w:divBdr>
        <w:top w:val="none" w:sz="0" w:space="0" w:color="auto"/>
        <w:left w:val="none" w:sz="0" w:space="0" w:color="auto"/>
        <w:bottom w:val="none" w:sz="0" w:space="0" w:color="auto"/>
        <w:right w:val="none" w:sz="0" w:space="0" w:color="auto"/>
      </w:divBdr>
    </w:div>
    <w:div w:id="1655332658">
      <w:bodyDiv w:val="1"/>
      <w:marLeft w:val="0"/>
      <w:marRight w:val="0"/>
      <w:marTop w:val="0"/>
      <w:marBottom w:val="0"/>
      <w:divBdr>
        <w:top w:val="none" w:sz="0" w:space="0" w:color="auto"/>
        <w:left w:val="none" w:sz="0" w:space="0" w:color="auto"/>
        <w:bottom w:val="none" w:sz="0" w:space="0" w:color="auto"/>
        <w:right w:val="none" w:sz="0" w:space="0" w:color="auto"/>
      </w:divBdr>
    </w:div>
    <w:div w:id="1655602114">
      <w:bodyDiv w:val="1"/>
      <w:marLeft w:val="0"/>
      <w:marRight w:val="0"/>
      <w:marTop w:val="0"/>
      <w:marBottom w:val="0"/>
      <w:divBdr>
        <w:top w:val="none" w:sz="0" w:space="0" w:color="auto"/>
        <w:left w:val="none" w:sz="0" w:space="0" w:color="auto"/>
        <w:bottom w:val="none" w:sz="0" w:space="0" w:color="auto"/>
        <w:right w:val="none" w:sz="0" w:space="0" w:color="auto"/>
      </w:divBdr>
    </w:div>
    <w:div w:id="1655983629">
      <w:bodyDiv w:val="1"/>
      <w:marLeft w:val="0"/>
      <w:marRight w:val="0"/>
      <w:marTop w:val="0"/>
      <w:marBottom w:val="0"/>
      <w:divBdr>
        <w:top w:val="none" w:sz="0" w:space="0" w:color="auto"/>
        <w:left w:val="none" w:sz="0" w:space="0" w:color="auto"/>
        <w:bottom w:val="none" w:sz="0" w:space="0" w:color="auto"/>
        <w:right w:val="none" w:sz="0" w:space="0" w:color="auto"/>
      </w:divBdr>
    </w:div>
    <w:div w:id="1656454081">
      <w:bodyDiv w:val="1"/>
      <w:marLeft w:val="0"/>
      <w:marRight w:val="0"/>
      <w:marTop w:val="0"/>
      <w:marBottom w:val="0"/>
      <w:divBdr>
        <w:top w:val="none" w:sz="0" w:space="0" w:color="auto"/>
        <w:left w:val="none" w:sz="0" w:space="0" w:color="auto"/>
        <w:bottom w:val="none" w:sz="0" w:space="0" w:color="auto"/>
        <w:right w:val="none" w:sz="0" w:space="0" w:color="auto"/>
      </w:divBdr>
    </w:div>
    <w:div w:id="1656757319">
      <w:bodyDiv w:val="1"/>
      <w:marLeft w:val="0"/>
      <w:marRight w:val="0"/>
      <w:marTop w:val="0"/>
      <w:marBottom w:val="0"/>
      <w:divBdr>
        <w:top w:val="none" w:sz="0" w:space="0" w:color="auto"/>
        <w:left w:val="none" w:sz="0" w:space="0" w:color="auto"/>
        <w:bottom w:val="none" w:sz="0" w:space="0" w:color="auto"/>
        <w:right w:val="none" w:sz="0" w:space="0" w:color="auto"/>
      </w:divBdr>
    </w:div>
    <w:div w:id="1656907866">
      <w:bodyDiv w:val="1"/>
      <w:marLeft w:val="0"/>
      <w:marRight w:val="0"/>
      <w:marTop w:val="0"/>
      <w:marBottom w:val="0"/>
      <w:divBdr>
        <w:top w:val="none" w:sz="0" w:space="0" w:color="auto"/>
        <w:left w:val="none" w:sz="0" w:space="0" w:color="auto"/>
        <w:bottom w:val="none" w:sz="0" w:space="0" w:color="auto"/>
        <w:right w:val="none" w:sz="0" w:space="0" w:color="auto"/>
      </w:divBdr>
    </w:div>
    <w:div w:id="1657151414">
      <w:bodyDiv w:val="1"/>
      <w:marLeft w:val="0"/>
      <w:marRight w:val="0"/>
      <w:marTop w:val="0"/>
      <w:marBottom w:val="0"/>
      <w:divBdr>
        <w:top w:val="none" w:sz="0" w:space="0" w:color="auto"/>
        <w:left w:val="none" w:sz="0" w:space="0" w:color="auto"/>
        <w:bottom w:val="none" w:sz="0" w:space="0" w:color="auto"/>
        <w:right w:val="none" w:sz="0" w:space="0" w:color="auto"/>
      </w:divBdr>
    </w:div>
    <w:div w:id="1657220488">
      <w:bodyDiv w:val="1"/>
      <w:marLeft w:val="0"/>
      <w:marRight w:val="0"/>
      <w:marTop w:val="0"/>
      <w:marBottom w:val="0"/>
      <w:divBdr>
        <w:top w:val="none" w:sz="0" w:space="0" w:color="auto"/>
        <w:left w:val="none" w:sz="0" w:space="0" w:color="auto"/>
        <w:bottom w:val="none" w:sz="0" w:space="0" w:color="auto"/>
        <w:right w:val="none" w:sz="0" w:space="0" w:color="auto"/>
      </w:divBdr>
    </w:div>
    <w:div w:id="1657345866">
      <w:bodyDiv w:val="1"/>
      <w:marLeft w:val="0"/>
      <w:marRight w:val="0"/>
      <w:marTop w:val="0"/>
      <w:marBottom w:val="0"/>
      <w:divBdr>
        <w:top w:val="none" w:sz="0" w:space="0" w:color="auto"/>
        <w:left w:val="none" w:sz="0" w:space="0" w:color="auto"/>
        <w:bottom w:val="none" w:sz="0" w:space="0" w:color="auto"/>
        <w:right w:val="none" w:sz="0" w:space="0" w:color="auto"/>
      </w:divBdr>
    </w:div>
    <w:div w:id="1657613339">
      <w:bodyDiv w:val="1"/>
      <w:marLeft w:val="0"/>
      <w:marRight w:val="0"/>
      <w:marTop w:val="0"/>
      <w:marBottom w:val="0"/>
      <w:divBdr>
        <w:top w:val="none" w:sz="0" w:space="0" w:color="auto"/>
        <w:left w:val="none" w:sz="0" w:space="0" w:color="auto"/>
        <w:bottom w:val="none" w:sz="0" w:space="0" w:color="auto"/>
        <w:right w:val="none" w:sz="0" w:space="0" w:color="auto"/>
      </w:divBdr>
    </w:div>
    <w:div w:id="1657688734">
      <w:bodyDiv w:val="1"/>
      <w:marLeft w:val="0"/>
      <w:marRight w:val="0"/>
      <w:marTop w:val="0"/>
      <w:marBottom w:val="0"/>
      <w:divBdr>
        <w:top w:val="none" w:sz="0" w:space="0" w:color="auto"/>
        <w:left w:val="none" w:sz="0" w:space="0" w:color="auto"/>
        <w:bottom w:val="none" w:sz="0" w:space="0" w:color="auto"/>
        <w:right w:val="none" w:sz="0" w:space="0" w:color="auto"/>
      </w:divBdr>
    </w:div>
    <w:div w:id="1657763077">
      <w:bodyDiv w:val="1"/>
      <w:marLeft w:val="0"/>
      <w:marRight w:val="0"/>
      <w:marTop w:val="0"/>
      <w:marBottom w:val="0"/>
      <w:divBdr>
        <w:top w:val="none" w:sz="0" w:space="0" w:color="auto"/>
        <w:left w:val="none" w:sz="0" w:space="0" w:color="auto"/>
        <w:bottom w:val="none" w:sz="0" w:space="0" w:color="auto"/>
        <w:right w:val="none" w:sz="0" w:space="0" w:color="auto"/>
      </w:divBdr>
    </w:div>
    <w:div w:id="1658076023">
      <w:bodyDiv w:val="1"/>
      <w:marLeft w:val="0"/>
      <w:marRight w:val="0"/>
      <w:marTop w:val="0"/>
      <w:marBottom w:val="0"/>
      <w:divBdr>
        <w:top w:val="none" w:sz="0" w:space="0" w:color="auto"/>
        <w:left w:val="none" w:sz="0" w:space="0" w:color="auto"/>
        <w:bottom w:val="none" w:sz="0" w:space="0" w:color="auto"/>
        <w:right w:val="none" w:sz="0" w:space="0" w:color="auto"/>
      </w:divBdr>
      <w:divsChild>
        <w:div w:id="1651866562">
          <w:marLeft w:val="0"/>
          <w:marRight w:val="0"/>
          <w:marTop w:val="0"/>
          <w:marBottom w:val="0"/>
          <w:divBdr>
            <w:top w:val="none" w:sz="0" w:space="0" w:color="auto"/>
            <w:left w:val="none" w:sz="0" w:space="0" w:color="auto"/>
            <w:bottom w:val="none" w:sz="0" w:space="0" w:color="auto"/>
            <w:right w:val="none" w:sz="0" w:space="0" w:color="auto"/>
          </w:divBdr>
        </w:div>
      </w:divsChild>
    </w:div>
    <w:div w:id="1658144060">
      <w:bodyDiv w:val="1"/>
      <w:marLeft w:val="0"/>
      <w:marRight w:val="0"/>
      <w:marTop w:val="0"/>
      <w:marBottom w:val="0"/>
      <w:divBdr>
        <w:top w:val="none" w:sz="0" w:space="0" w:color="auto"/>
        <w:left w:val="none" w:sz="0" w:space="0" w:color="auto"/>
        <w:bottom w:val="none" w:sz="0" w:space="0" w:color="auto"/>
        <w:right w:val="none" w:sz="0" w:space="0" w:color="auto"/>
      </w:divBdr>
      <w:divsChild>
        <w:div w:id="1969123465">
          <w:marLeft w:val="0"/>
          <w:marRight w:val="0"/>
          <w:marTop w:val="0"/>
          <w:marBottom w:val="0"/>
          <w:divBdr>
            <w:top w:val="none" w:sz="0" w:space="0" w:color="auto"/>
            <w:left w:val="none" w:sz="0" w:space="0" w:color="auto"/>
            <w:bottom w:val="none" w:sz="0" w:space="0" w:color="auto"/>
            <w:right w:val="none" w:sz="0" w:space="0" w:color="auto"/>
          </w:divBdr>
        </w:div>
      </w:divsChild>
    </w:div>
    <w:div w:id="1658604680">
      <w:bodyDiv w:val="1"/>
      <w:marLeft w:val="0"/>
      <w:marRight w:val="0"/>
      <w:marTop w:val="0"/>
      <w:marBottom w:val="0"/>
      <w:divBdr>
        <w:top w:val="none" w:sz="0" w:space="0" w:color="auto"/>
        <w:left w:val="none" w:sz="0" w:space="0" w:color="auto"/>
        <w:bottom w:val="none" w:sz="0" w:space="0" w:color="auto"/>
        <w:right w:val="none" w:sz="0" w:space="0" w:color="auto"/>
      </w:divBdr>
    </w:div>
    <w:div w:id="1658609085">
      <w:bodyDiv w:val="1"/>
      <w:marLeft w:val="0"/>
      <w:marRight w:val="0"/>
      <w:marTop w:val="0"/>
      <w:marBottom w:val="0"/>
      <w:divBdr>
        <w:top w:val="none" w:sz="0" w:space="0" w:color="auto"/>
        <w:left w:val="none" w:sz="0" w:space="0" w:color="auto"/>
        <w:bottom w:val="none" w:sz="0" w:space="0" w:color="auto"/>
        <w:right w:val="none" w:sz="0" w:space="0" w:color="auto"/>
      </w:divBdr>
    </w:div>
    <w:div w:id="1658682297">
      <w:bodyDiv w:val="1"/>
      <w:marLeft w:val="0"/>
      <w:marRight w:val="0"/>
      <w:marTop w:val="0"/>
      <w:marBottom w:val="0"/>
      <w:divBdr>
        <w:top w:val="none" w:sz="0" w:space="0" w:color="auto"/>
        <w:left w:val="none" w:sz="0" w:space="0" w:color="auto"/>
        <w:bottom w:val="none" w:sz="0" w:space="0" w:color="auto"/>
        <w:right w:val="none" w:sz="0" w:space="0" w:color="auto"/>
      </w:divBdr>
      <w:divsChild>
        <w:div w:id="1388723620">
          <w:marLeft w:val="0"/>
          <w:marRight w:val="0"/>
          <w:marTop w:val="0"/>
          <w:marBottom w:val="0"/>
          <w:divBdr>
            <w:top w:val="none" w:sz="0" w:space="0" w:color="auto"/>
            <w:left w:val="none" w:sz="0" w:space="0" w:color="auto"/>
            <w:bottom w:val="none" w:sz="0" w:space="0" w:color="auto"/>
            <w:right w:val="none" w:sz="0" w:space="0" w:color="auto"/>
          </w:divBdr>
        </w:div>
      </w:divsChild>
    </w:div>
    <w:div w:id="1658996097">
      <w:bodyDiv w:val="1"/>
      <w:marLeft w:val="0"/>
      <w:marRight w:val="0"/>
      <w:marTop w:val="0"/>
      <w:marBottom w:val="0"/>
      <w:divBdr>
        <w:top w:val="none" w:sz="0" w:space="0" w:color="auto"/>
        <w:left w:val="none" w:sz="0" w:space="0" w:color="auto"/>
        <w:bottom w:val="none" w:sz="0" w:space="0" w:color="auto"/>
        <w:right w:val="none" w:sz="0" w:space="0" w:color="auto"/>
      </w:divBdr>
    </w:div>
    <w:div w:id="1659111741">
      <w:bodyDiv w:val="1"/>
      <w:marLeft w:val="0"/>
      <w:marRight w:val="0"/>
      <w:marTop w:val="0"/>
      <w:marBottom w:val="0"/>
      <w:divBdr>
        <w:top w:val="none" w:sz="0" w:space="0" w:color="auto"/>
        <w:left w:val="none" w:sz="0" w:space="0" w:color="auto"/>
        <w:bottom w:val="none" w:sz="0" w:space="0" w:color="auto"/>
        <w:right w:val="none" w:sz="0" w:space="0" w:color="auto"/>
      </w:divBdr>
    </w:div>
    <w:div w:id="1659380572">
      <w:bodyDiv w:val="1"/>
      <w:marLeft w:val="0"/>
      <w:marRight w:val="0"/>
      <w:marTop w:val="0"/>
      <w:marBottom w:val="0"/>
      <w:divBdr>
        <w:top w:val="none" w:sz="0" w:space="0" w:color="auto"/>
        <w:left w:val="none" w:sz="0" w:space="0" w:color="auto"/>
        <w:bottom w:val="none" w:sz="0" w:space="0" w:color="auto"/>
        <w:right w:val="none" w:sz="0" w:space="0" w:color="auto"/>
      </w:divBdr>
    </w:div>
    <w:div w:id="1659459015">
      <w:bodyDiv w:val="1"/>
      <w:marLeft w:val="0"/>
      <w:marRight w:val="0"/>
      <w:marTop w:val="0"/>
      <w:marBottom w:val="0"/>
      <w:divBdr>
        <w:top w:val="none" w:sz="0" w:space="0" w:color="auto"/>
        <w:left w:val="none" w:sz="0" w:space="0" w:color="auto"/>
        <w:bottom w:val="none" w:sz="0" w:space="0" w:color="auto"/>
        <w:right w:val="none" w:sz="0" w:space="0" w:color="auto"/>
      </w:divBdr>
    </w:div>
    <w:div w:id="1659460129">
      <w:bodyDiv w:val="1"/>
      <w:marLeft w:val="0"/>
      <w:marRight w:val="0"/>
      <w:marTop w:val="0"/>
      <w:marBottom w:val="0"/>
      <w:divBdr>
        <w:top w:val="none" w:sz="0" w:space="0" w:color="auto"/>
        <w:left w:val="none" w:sz="0" w:space="0" w:color="auto"/>
        <w:bottom w:val="none" w:sz="0" w:space="0" w:color="auto"/>
        <w:right w:val="none" w:sz="0" w:space="0" w:color="auto"/>
      </w:divBdr>
    </w:div>
    <w:div w:id="1659571294">
      <w:bodyDiv w:val="1"/>
      <w:marLeft w:val="0"/>
      <w:marRight w:val="0"/>
      <w:marTop w:val="0"/>
      <w:marBottom w:val="0"/>
      <w:divBdr>
        <w:top w:val="none" w:sz="0" w:space="0" w:color="auto"/>
        <w:left w:val="none" w:sz="0" w:space="0" w:color="auto"/>
        <w:bottom w:val="none" w:sz="0" w:space="0" w:color="auto"/>
        <w:right w:val="none" w:sz="0" w:space="0" w:color="auto"/>
      </w:divBdr>
    </w:div>
    <w:div w:id="1659647123">
      <w:bodyDiv w:val="1"/>
      <w:marLeft w:val="0"/>
      <w:marRight w:val="0"/>
      <w:marTop w:val="0"/>
      <w:marBottom w:val="0"/>
      <w:divBdr>
        <w:top w:val="none" w:sz="0" w:space="0" w:color="auto"/>
        <w:left w:val="none" w:sz="0" w:space="0" w:color="auto"/>
        <w:bottom w:val="none" w:sz="0" w:space="0" w:color="auto"/>
        <w:right w:val="none" w:sz="0" w:space="0" w:color="auto"/>
      </w:divBdr>
      <w:divsChild>
        <w:div w:id="1728213980">
          <w:marLeft w:val="0"/>
          <w:marRight w:val="0"/>
          <w:marTop w:val="0"/>
          <w:marBottom w:val="0"/>
          <w:divBdr>
            <w:top w:val="none" w:sz="0" w:space="0" w:color="auto"/>
            <w:left w:val="none" w:sz="0" w:space="0" w:color="auto"/>
            <w:bottom w:val="none" w:sz="0" w:space="0" w:color="auto"/>
            <w:right w:val="none" w:sz="0" w:space="0" w:color="auto"/>
          </w:divBdr>
        </w:div>
      </w:divsChild>
    </w:div>
    <w:div w:id="1660037149">
      <w:bodyDiv w:val="1"/>
      <w:marLeft w:val="0"/>
      <w:marRight w:val="0"/>
      <w:marTop w:val="0"/>
      <w:marBottom w:val="0"/>
      <w:divBdr>
        <w:top w:val="none" w:sz="0" w:space="0" w:color="auto"/>
        <w:left w:val="none" w:sz="0" w:space="0" w:color="auto"/>
        <w:bottom w:val="none" w:sz="0" w:space="0" w:color="auto"/>
        <w:right w:val="none" w:sz="0" w:space="0" w:color="auto"/>
      </w:divBdr>
    </w:div>
    <w:div w:id="1660184745">
      <w:bodyDiv w:val="1"/>
      <w:marLeft w:val="0"/>
      <w:marRight w:val="0"/>
      <w:marTop w:val="0"/>
      <w:marBottom w:val="0"/>
      <w:divBdr>
        <w:top w:val="none" w:sz="0" w:space="0" w:color="auto"/>
        <w:left w:val="none" w:sz="0" w:space="0" w:color="auto"/>
        <w:bottom w:val="none" w:sz="0" w:space="0" w:color="auto"/>
        <w:right w:val="none" w:sz="0" w:space="0" w:color="auto"/>
      </w:divBdr>
    </w:div>
    <w:div w:id="1660188423">
      <w:bodyDiv w:val="1"/>
      <w:marLeft w:val="0"/>
      <w:marRight w:val="0"/>
      <w:marTop w:val="0"/>
      <w:marBottom w:val="0"/>
      <w:divBdr>
        <w:top w:val="none" w:sz="0" w:space="0" w:color="auto"/>
        <w:left w:val="none" w:sz="0" w:space="0" w:color="auto"/>
        <w:bottom w:val="none" w:sz="0" w:space="0" w:color="auto"/>
        <w:right w:val="none" w:sz="0" w:space="0" w:color="auto"/>
      </w:divBdr>
    </w:div>
    <w:div w:id="1660494949">
      <w:bodyDiv w:val="1"/>
      <w:marLeft w:val="0"/>
      <w:marRight w:val="0"/>
      <w:marTop w:val="0"/>
      <w:marBottom w:val="0"/>
      <w:divBdr>
        <w:top w:val="none" w:sz="0" w:space="0" w:color="auto"/>
        <w:left w:val="none" w:sz="0" w:space="0" w:color="auto"/>
        <w:bottom w:val="none" w:sz="0" w:space="0" w:color="auto"/>
        <w:right w:val="none" w:sz="0" w:space="0" w:color="auto"/>
      </w:divBdr>
    </w:div>
    <w:div w:id="1660839523">
      <w:bodyDiv w:val="1"/>
      <w:marLeft w:val="0"/>
      <w:marRight w:val="0"/>
      <w:marTop w:val="0"/>
      <w:marBottom w:val="0"/>
      <w:divBdr>
        <w:top w:val="none" w:sz="0" w:space="0" w:color="auto"/>
        <w:left w:val="none" w:sz="0" w:space="0" w:color="auto"/>
        <w:bottom w:val="none" w:sz="0" w:space="0" w:color="auto"/>
        <w:right w:val="none" w:sz="0" w:space="0" w:color="auto"/>
      </w:divBdr>
    </w:div>
    <w:div w:id="1660886132">
      <w:bodyDiv w:val="1"/>
      <w:marLeft w:val="0"/>
      <w:marRight w:val="0"/>
      <w:marTop w:val="0"/>
      <w:marBottom w:val="0"/>
      <w:divBdr>
        <w:top w:val="none" w:sz="0" w:space="0" w:color="auto"/>
        <w:left w:val="none" w:sz="0" w:space="0" w:color="auto"/>
        <w:bottom w:val="none" w:sz="0" w:space="0" w:color="auto"/>
        <w:right w:val="none" w:sz="0" w:space="0" w:color="auto"/>
      </w:divBdr>
    </w:div>
    <w:div w:id="1660964148">
      <w:bodyDiv w:val="1"/>
      <w:marLeft w:val="0"/>
      <w:marRight w:val="0"/>
      <w:marTop w:val="0"/>
      <w:marBottom w:val="0"/>
      <w:divBdr>
        <w:top w:val="none" w:sz="0" w:space="0" w:color="auto"/>
        <w:left w:val="none" w:sz="0" w:space="0" w:color="auto"/>
        <w:bottom w:val="none" w:sz="0" w:space="0" w:color="auto"/>
        <w:right w:val="none" w:sz="0" w:space="0" w:color="auto"/>
      </w:divBdr>
    </w:div>
    <w:div w:id="1661150487">
      <w:bodyDiv w:val="1"/>
      <w:marLeft w:val="0"/>
      <w:marRight w:val="0"/>
      <w:marTop w:val="0"/>
      <w:marBottom w:val="0"/>
      <w:divBdr>
        <w:top w:val="none" w:sz="0" w:space="0" w:color="auto"/>
        <w:left w:val="none" w:sz="0" w:space="0" w:color="auto"/>
        <w:bottom w:val="none" w:sz="0" w:space="0" w:color="auto"/>
        <w:right w:val="none" w:sz="0" w:space="0" w:color="auto"/>
      </w:divBdr>
    </w:div>
    <w:div w:id="1661230505">
      <w:bodyDiv w:val="1"/>
      <w:marLeft w:val="0"/>
      <w:marRight w:val="0"/>
      <w:marTop w:val="0"/>
      <w:marBottom w:val="0"/>
      <w:divBdr>
        <w:top w:val="none" w:sz="0" w:space="0" w:color="auto"/>
        <w:left w:val="none" w:sz="0" w:space="0" w:color="auto"/>
        <w:bottom w:val="none" w:sz="0" w:space="0" w:color="auto"/>
        <w:right w:val="none" w:sz="0" w:space="0" w:color="auto"/>
      </w:divBdr>
    </w:div>
    <w:div w:id="1661234985">
      <w:bodyDiv w:val="1"/>
      <w:marLeft w:val="0"/>
      <w:marRight w:val="0"/>
      <w:marTop w:val="0"/>
      <w:marBottom w:val="0"/>
      <w:divBdr>
        <w:top w:val="none" w:sz="0" w:space="0" w:color="auto"/>
        <w:left w:val="none" w:sz="0" w:space="0" w:color="auto"/>
        <w:bottom w:val="none" w:sz="0" w:space="0" w:color="auto"/>
        <w:right w:val="none" w:sz="0" w:space="0" w:color="auto"/>
      </w:divBdr>
    </w:div>
    <w:div w:id="1661612789">
      <w:bodyDiv w:val="1"/>
      <w:marLeft w:val="0"/>
      <w:marRight w:val="0"/>
      <w:marTop w:val="0"/>
      <w:marBottom w:val="0"/>
      <w:divBdr>
        <w:top w:val="none" w:sz="0" w:space="0" w:color="auto"/>
        <w:left w:val="none" w:sz="0" w:space="0" w:color="auto"/>
        <w:bottom w:val="none" w:sz="0" w:space="0" w:color="auto"/>
        <w:right w:val="none" w:sz="0" w:space="0" w:color="auto"/>
      </w:divBdr>
    </w:div>
    <w:div w:id="1661735609">
      <w:bodyDiv w:val="1"/>
      <w:marLeft w:val="0"/>
      <w:marRight w:val="0"/>
      <w:marTop w:val="0"/>
      <w:marBottom w:val="0"/>
      <w:divBdr>
        <w:top w:val="none" w:sz="0" w:space="0" w:color="auto"/>
        <w:left w:val="none" w:sz="0" w:space="0" w:color="auto"/>
        <w:bottom w:val="none" w:sz="0" w:space="0" w:color="auto"/>
        <w:right w:val="none" w:sz="0" w:space="0" w:color="auto"/>
      </w:divBdr>
    </w:div>
    <w:div w:id="1661927797">
      <w:bodyDiv w:val="1"/>
      <w:marLeft w:val="0"/>
      <w:marRight w:val="0"/>
      <w:marTop w:val="0"/>
      <w:marBottom w:val="0"/>
      <w:divBdr>
        <w:top w:val="none" w:sz="0" w:space="0" w:color="auto"/>
        <w:left w:val="none" w:sz="0" w:space="0" w:color="auto"/>
        <w:bottom w:val="none" w:sz="0" w:space="0" w:color="auto"/>
        <w:right w:val="none" w:sz="0" w:space="0" w:color="auto"/>
      </w:divBdr>
    </w:div>
    <w:div w:id="1662001304">
      <w:bodyDiv w:val="1"/>
      <w:marLeft w:val="0"/>
      <w:marRight w:val="0"/>
      <w:marTop w:val="0"/>
      <w:marBottom w:val="0"/>
      <w:divBdr>
        <w:top w:val="none" w:sz="0" w:space="0" w:color="auto"/>
        <w:left w:val="none" w:sz="0" w:space="0" w:color="auto"/>
        <w:bottom w:val="none" w:sz="0" w:space="0" w:color="auto"/>
        <w:right w:val="none" w:sz="0" w:space="0" w:color="auto"/>
      </w:divBdr>
    </w:div>
    <w:div w:id="1662078063">
      <w:bodyDiv w:val="1"/>
      <w:marLeft w:val="0"/>
      <w:marRight w:val="0"/>
      <w:marTop w:val="0"/>
      <w:marBottom w:val="0"/>
      <w:divBdr>
        <w:top w:val="none" w:sz="0" w:space="0" w:color="auto"/>
        <w:left w:val="none" w:sz="0" w:space="0" w:color="auto"/>
        <w:bottom w:val="none" w:sz="0" w:space="0" w:color="auto"/>
        <w:right w:val="none" w:sz="0" w:space="0" w:color="auto"/>
      </w:divBdr>
    </w:div>
    <w:div w:id="1662387173">
      <w:bodyDiv w:val="1"/>
      <w:marLeft w:val="0"/>
      <w:marRight w:val="0"/>
      <w:marTop w:val="0"/>
      <w:marBottom w:val="0"/>
      <w:divBdr>
        <w:top w:val="none" w:sz="0" w:space="0" w:color="auto"/>
        <w:left w:val="none" w:sz="0" w:space="0" w:color="auto"/>
        <w:bottom w:val="none" w:sz="0" w:space="0" w:color="auto"/>
        <w:right w:val="none" w:sz="0" w:space="0" w:color="auto"/>
      </w:divBdr>
      <w:divsChild>
        <w:div w:id="1784424894">
          <w:marLeft w:val="0"/>
          <w:marRight w:val="0"/>
          <w:marTop w:val="0"/>
          <w:marBottom w:val="0"/>
          <w:divBdr>
            <w:top w:val="none" w:sz="0" w:space="0" w:color="auto"/>
            <w:left w:val="none" w:sz="0" w:space="0" w:color="auto"/>
            <w:bottom w:val="none" w:sz="0" w:space="0" w:color="auto"/>
            <w:right w:val="none" w:sz="0" w:space="0" w:color="auto"/>
          </w:divBdr>
        </w:div>
      </w:divsChild>
    </w:div>
    <w:div w:id="1662662342">
      <w:bodyDiv w:val="1"/>
      <w:marLeft w:val="0"/>
      <w:marRight w:val="0"/>
      <w:marTop w:val="0"/>
      <w:marBottom w:val="0"/>
      <w:divBdr>
        <w:top w:val="none" w:sz="0" w:space="0" w:color="auto"/>
        <w:left w:val="none" w:sz="0" w:space="0" w:color="auto"/>
        <w:bottom w:val="none" w:sz="0" w:space="0" w:color="auto"/>
        <w:right w:val="none" w:sz="0" w:space="0" w:color="auto"/>
      </w:divBdr>
    </w:div>
    <w:div w:id="1663584826">
      <w:bodyDiv w:val="1"/>
      <w:marLeft w:val="0"/>
      <w:marRight w:val="0"/>
      <w:marTop w:val="0"/>
      <w:marBottom w:val="0"/>
      <w:divBdr>
        <w:top w:val="none" w:sz="0" w:space="0" w:color="auto"/>
        <w:left w:val="none" w:sz="0" w:space="0" w:color="auto"/>
        <w:bottom w:val="none" w:sz="0" w:space="0" w:color="auto"/>
        <w:right w:val="none" w:sz="0" w:space="0" w:color="auto"/>
      </w:divBdr>
    </w:div>
    <w:div w:id="1663964758">
      <w:bodyDiv w:val="1"/>
      <w:marLeft w:val="0"/>
      <w:marRight w:val="0"/>
      <w:marTop w:val="0"/>
      <w:marBottom w:val="0"/>
      <w:divBdr>
        <w:top w:val="none" w:sz="0" w:space="0" w:color="auto"/>
        <w:left w:val="none" w:sz="0" w:space="0" w:color="auto"/>
        <w:bottom w:val="none" w:sz="0" w:space="0" w:color="auto"/>
        <w:right w:val="none" w:sz="0" w:space="0" w:color="auto"/>
      </w:divBdr>
    </w:div>
    <w:div w:id="1664354812">
      <w:bodyDiv w:val="1"/>
      <w:marLeft w:val="0"/>
      <w:marRight w:val="0"/>
      <w:marTop w:val="0"/>
      <w:marBottom w:val="0"/>
      <w:divBdr>
        <w:top w:val="none" w:sz="0" w:space="0" w:color="auto"/>
        <w:left w:val="none" w:sz="0" w:space="0" w:color="auto"/>
        <w:bottom w:val="none" w:sz="0" w:space="0" w:color="auto"/>
        <w:right w:val="none" w:sz="0" w:space="0" w:color="auto"/>
      </w:divBdr>
    </w:div>
    <w:div w:id="1664357727">
      <w:bodyDiv w:val="1"/>
      <w:marLeft w:val="0"/>
      <w:marRight w:val="0"/>
      <w:marTop w:val="0"/>
      <w:marBottom w:val="0"/>
      <w:divBdr>
        <w:top w:val="none" w:sz="0" w:space="0" w:color="auto"/>
        <w:left w:val="none" w:sz="0" w:space="0" w:color="auto"/>
        <w:bottom w:val="none" w:sz="0" w:space="0" w:color="auto"/>
        <w:right w:val="none" w:sz="0" w:space="0" w:color="auto"/>
      </w:divBdr>
    </w:div>
    <w:div w:id="1665350241">
      <w:bodyDiv w:val="1"/>
      <w:marLeft w:val="0"/>
      <w:marRight w:val="0"/>
      <w:marTop w:val="0"/>
      <w:marBottom w:val="0"/>
      <w:divBdr>
        <w:top w:val="none" w:sz="0" w:space="0" w:color="auto"/>
        <w:left w:val="none" w:sz="0" w:space="0" w:color="auto"/>
        <w:bottom w:val="none" w:sz="0" w:space="0" w:color="auto"/>
        <w:right w:val="none" w:sz="0" w:space="0" w:color="auto"/>
      </w:divBdr>
    </w:div>
    <w:div w:id="1665430316">
      <w:bodyDiv w:val="1"/>
      <w:marLeft w:val="0"/>
      <w:marRight w:val="0"/>
      <w:marTop w:val="0"/>
      <w:marBottom w:val="0"/>
      <w:divBdr>
        <w:top w:val="none" w:sz="0" w:space="0" w:color="auto"/>
        <w:left w:val="none" w:sz="0" w:space="0" w:color="auto"/>
        <w:bottom w:val="none" w:sz="0" w:space="0" w:color="auto"/>
        <w:right w:val="none" w:sz="0" w:space="0" w:color="auto"/>
      </w:divBdr>
    </w:div>
    <w:div w:id="1665936872">
      <w:bodyDiv w:val="1"/>
      <w:marLeft w:val="0"/>
      <w:marRight w:val="0"/>
      <w:marTop w:val="0"/>
      <w:marBottom w:val="0"/>
      <w:divBdr>
        <w:top w:val="none" w:sz="0" w:space="0" w:color="auto"/>
        <w:left w:val="none" w:sz="0" w:space="0" w:color="auto"/>
        <w:bottom w:val="none" w:sz="0" w:space="0" w:color="auto"/>
        <w:right w:val="none" w:sz="0" w:space="0" w:color="auto"/>
      </w:divBdr>
    </w:div>
    <w:div w:id="1666280313">
      <w:bodyDiv w:val="1"/>
      <w:marLeft w:val="0"/>
      <w:marRight w:val="0"/>
      <w:marTop w:val="0"/>
      <w:marBottom w:val="0"/>
      <w:divBdr>
        <w:top w:val="none" w:sz="0" w:space="0" w:color="auto"/>
        <w:left w:val="none" w:sz="0" w:space="0" w:color="auto"/>
        <w:bottom w:val="none" w:sz="0" w:space="0" w:color="auto"/>
        <w:right w:val="none" w:sz="0" w:space="0" w:color="auto"/>
      </w:divBdr>
    </w:div>
    <w:div w:id="1666744101">
      <w:bodyDiv w:val="1"/>
      <w:marLeft w:val="0"/>
      <w:marRight w:val="0"/>
      <w:marTop w:val="0"/>
      <w:marBottom w:val="0"/>
      <w:divBdr>
        <w:top w:val="none" w:sz="0" w:space="0" w:color="auto"/>
        <w:left w:val="none" w:sz="0" w:space="0" w:color="auto"/>
        <w:bottom w:val="none" w:sz="0" w:space="0" w:color="auto"/>
        <w:right w:val="none" w:sz="0" w:space="0" w:color="auto"/>
      </w:divBdr>
    </w:div>
    <w:div w:id="1666783258">
      <w:bodyDiv w:val="1"/>
      <w:marLeft w:val="0"/>
      <w:marRight w:val="0"/>
      <w:marTop w:val="0"/>
      <w:marBottom w:val="0"/>
      <w:divBdr>
        <w:top w:val="none" w:sz="0" w:space="0" w:color="auto"/>
        <w:left w:val="none" w:sz="0" w:space="0" w:color="auto"/>
        <w:bottom w:val="none" w:sz="0" w:space="0" w:color="auto"/>
        <w:right w:val="none" w:sz="0" w:space="0" w:color="auto"/>
      </w:divBdr>
    </w:div>
    <w:div w:id="1666858319">
      <w:bodyDiv w:val="1"/>
      <w:marLeft w:val="0"/>
      <w:marRight w:val="0"/>
      <w:marTop w:val="0"/>
      <w:marBottom w:val="0"/>
      <w:divBdr>
        <w:top w:val="none" w:sz="0" w:space="0" w:color="auto"/>
        <w:left w:val="none" w:sz="0" w:space="0" w:color="auto"/>
        <w:bottom w:val="none" w:sz="0" w:space="0" w:color="auto"/>
        <w:right w:val="none" w:sz="0" w:space="0" w:color="auto"/>
      </w:divBdr>
    </w:div>
    <w:div w:id="1667131585">
      <w:bodyDiv w:val="1"/>
      <w:marLeft w:val="0"/>
      <w:marRight w:val="0"/>
      <w:marTop w:val="0"/>
      <w:marBottom w:val="0"/>
      <w:divBdr>
        <w:top w:val="none" w:sz="0" w:space="0" w:color="auto"/>
        <w:left w:val="none" w:sz="0" w:space="0" w:color="auto"/>
        <w:bottom w:val="none" w:sz="0" w:space="0" w:color="auto"/>
        <w:right w:val="none" w:sz="0" w:space="0" w:color="auto"/>
      </w:divBdr>
    </w:div>
    <w:div w:id="1667399314">
      <w:bodyDiv w:val="1"/>
      <w:marLeft w:val="0"/>
      <w:marRight w:val="0"/>
      <w:marTop w:val="0"/>
      <w:marBottom w:val="0"/>
      <w:divBdr>
        <w:top w:val="none" w:sz="0" w:space="0" w:color="auto"/>
        <w:left w:val="none" w:sz="0" w:space="0" w:color="auto"/>
        <w:bottom w:val="none" w:sz="0" w:space="0" w:color="auto"/>
        <w:right w:val="none" w:sz="0" w:space="0" w:color="auto"/>
      </w:divBdr>
    </w:div>
    <w:div w:id="1667593425">
      <w:bodyDiv w:val="1"/>
      <w:marLeft w:val="0"/>
      <w:marRight w:val="0"/>
      <w:marTop w:val="0"/>
      <w:marBottom w:val="0"/>
      <w:divBdr>
        <w:top w:val="none" w:sz="0" w:space="0" w:color="auto"/>
        <w:left w:val="none" w:sz="0" w:space="0" w:color="auto"/>
        <w:bottom w:val="none" w:sz="0" w:space="0" w:color="auto"/>
        <w:right w:val="none" w:sz="0" w:space="0" w:color="auto"/>
      </w:divBdr>
    </w:div>
    <w:div w:id="1667593484">
      <w:bodyDiv w:val="1"/>
      <w:marLeft w:val="0"/>
      <w:marRight w:val="0"/>
      <w:marTop w:val="0"/>
      <w:marBottom w:val="0"/>
      <w:divBdr>
        <w:top w:val="none" w:sz="0" w:space="0" w:color="auto"/>
        <w:left w:val="none" w:sz="0" w:space="0" w:color="auto"/>
        <w:bottom w:val="none" w:sz="0" w:space="0" w:color="auto"/>
        <w:right w:val="none" w:sz="0" w:space="0" w:color="auto"/>
      </w:divBdr>
    </w:div>
    <w:div w:id="1667711006">
      <w:bodyDiv w:val="1"/>
      <w:marLeft w:val="0"/>
      <w:marRight w:val="0"/>
      <w:marTop w:val="0"/>
      <w:marBottom w:val="0"/>
      <w:divBdr>
        <w:top w:val="none" w:sz="0" w:space="0" w:color="auto"/>
        <w:left w:val="none" w:sz="0" w:space="0" w:color="auto"/>
        <w:bottom w:val="none" w:sz="0" w:space="0" w:color="auto"/>
        <w:right w:val="none" w:sz="0" w:space="0" w:color="auto"/>
      </w:divBdr>
    </w:div>
    <w:div w:id="1667980411">
      <w:bodyDiv w:val="1"/>
      <w:marLeft w:val="0"/>
      <w:marRight w:val="0"/>
      <w:marTop w:val="0"/>
      <w:marBottom w:val="0"/>
      <w:divBdr>
        <w:top w:val="none" w:sz="0" w:space="0" w:color="auto"/>
        <w:left w:val="none" w:sz="0" w:space="0" w:color="auto"/>
        <w:bottom w:val="none" w:sz="0" w:space="0" w:color="auto"/>
        <w:right w:val="none" w:sz="0" w:space="0" w:color="auto"/>
      </w:divBdr>
      <w:divsChild>
        <w:div w:id="133566347">
          <w:marLeft w:val="0"/>
          <w:marRight w:val="0"/>
          <w:marTop w:val="0"/>
          <w:marBottom w:val="0"/>
          <w:divBdr>
            <w:top w:val="none" w:sz="0" w:space="0" w:color="auto"/>
            <w:left w:val="none" w:sz="0" w:space="0" w:color="auto"/>
            <w:bottom w:val="none" w:sz="0" w:space="0" w:color="auto"/>
            <w:right w:val="none" w:sz="0" w:space="0" w:color="auto"/>
          </w:divBdr>
        </w:div>
      </w:divsChild>
    </w:div>
    <w:div w:id="1668090884">
      <w:bodyDiv w:val="1"/>
      <w:marLeft w:val="0"/>
      <w:marRight w:val="0"/>
      <w:marTop w:val="0"/>
      <w:marBottom w:val="0"/>
      <w:divBdr>
        <w:top w:val="none" w:sz="0" w:space="0" w:color="auto"/>
        <w:left w:val="none" w:sz="0" w:space="0" w:color="auto"/>
        <w:bottom w:val="none" w:sz="0" w:space="0" w:color="auto"/>
        <w:right w:val="none" w:sz="0" w:space="0" w:color="auto"/>
      </w:divBdr>
    </w:div>
    <w:div w:id="1668632622">
      <w:bodyDiv w:val="1"/>
      <w:marLeft w:val="0"/>
      <w:marRight w:val="0"/>
      <w:marTop w:val="0"/>
      <w:marBottom w:val="0"/>
      <w:divBdr>
        <w:top w:val="none" w:sz="0" w:space="0" w:color="auto"/>
        <w:left w:val="none" w:sz="0" w:space="0" w:color="auto"/>
        <w:bottom w:val="none" w:sz="0" w:space="0" w:color="auto"/>
        <w:right w:val="none" w:sz="0" w:space="0" w:color="auto"/>
      </w:divBdr>
    </w:div>
    <w:div w:id="1668677911">
      <w:bodyDiv w:val="1"/>
      <w:marLeft w:val="0"/>
      <w:marRight w:val="0"/>
      <w:marTop w:val="0"/>
      <w:marBottom w:val="0"/>
      <w:divBdr>
        <w:top w:val="none" w:sz="0" w:space="0" w:color="auto"/>
        <w:left w:val="none" w:sz="0" w:space="0" w:color="auto"/>
        <w:bottom w:val="none" w:sz="0" w:space="0" w:color="auto"/>
        <w:right w:val="none" w:sz="0" w:space="0" w:color="auto"/>
      </w:divBdr>
    </w:div>
    <w:div w:id="1668706352">
      <w:bodyDiv w:val="1"/>
      <w:marLeft w:val="0"/>
      <w:marRight w:val="0"/>
      <w:marTop w:val="0"/>
      <w:marBottom w:val="0"/>
      <w:divBdr>
        <w:top w:val="none" w:sz="0" w:space="0" w:color="auto"/>
        <w:left w:val="none" w:sz="0" w:space="0" w:color="auto"/>
        <w:bottom w:val="none" w:sz="0" w:space="0" w:color="auto"/>
        <w:right w:val="none" w:sz="0" w:space="0" w:color="auto"/>
      </w:divBdr>
    </w:div>
    <w:div w:id="1669483799">
      <w:bodyDiv w:val="1"/>
      <w:marLeft w:val="0"/>
      <w:marRight w:val="0"/>
      <w:marTop w:val="0"/>
      <w:marBottom w:val="0"/>
      <w:divBdr>
        <w:top w:val="none" w:sz="0" w:space="0" w:color="auto"/>
        <w:left w:val="none" w:sz="0" w:space="0" w:color="auto"/>
        <w:bottom w:val="none" w:sz="0" w:space="0" w:color="auto"/>
        <w:right w:val="none" w:sz="0" w:space="0" w:color="auto"/>
      </w:divBdr>
    </w:div>
    <w:div w:id="1670133727">
      <w:bodyDiv w:val="1"/>
      <w:marLeft w:val="0"/>
      <w:marRight w:val="0"/>
      <w:marTop w:val="0"/>
      <w:marBottom w:val="0"/>
      <w:divBdr>
        <w:top w:val="none" w:sz="0" w:space="0" w:color="auto"/>
        <w:left w:val="none" w:sz="0" w:space="0" w:color="auto"/>
        <w:bottom w:val="none" w:sz="0" w:space="0" w:color="auto"/>
        <w:right w:val="none" w:sz="0" w:space="0" w:color="auto"/>
      </w:divBdr>
    </w:div>
    <w:div w:id="1670326522">
      <w:bodyDiv w:val="1"/>
      <w:marLeft w:val="0"/>
      <w:marRight w:val="0"/>
      <w:marTop w:val="0"/>
      <w:marBottom w:val="0"/>
      <w:divBdr>
        <w:top w:val="none" w:sz="0" w:space="0" w:color="auto"/>
        <w:left w:val="none" w:sz="0" w:space="0" w:color="auto"/>
        <w:bottom w:val="none" w:sz="0" w:space="0" w:color="auto"/>
        <w:right w:val="none" w:sz="0" w:space="0" w:color="auto"/>
      </w:divBdr>
    </w:div>
    <w:div w:id="1670787431">
      <w:bodyDiv w:val="1"/>
      <w:marLeft w:val="0"/>
      <w:marRight w:val="0"/>
      <w:marTop w:val="0"/>
      <w:marBottom w:val="0"/>
      <w:divBdr>
        <w:top w:val="none" w:sz="0" w:space="0" w:color="auto"/>
        <w:left w:val="none" w:sz="0" w:space="0" w:color="auto"/>
        <w:bottom w:val="none" w:sz="0" w:space="0" w:color="auto"/>
        <w:right w:val="none" w:sz="0" w:space="0" w:color="auto"/>
      </w:divBdr>
    </w:div>
    <w:div w:id="1670984144">
      <w:bodyDiv w:val="1"/>
      <w:marLeft w:val="0"/>
      <w:marRight w:val="0"/>
      <w:marTop w:val="0"/>
      <w:marBottom w:val="0"/>
      <w:divBdr>
        <w:top w:val="none" w:sz="0" w:space="0" w:color="auto"/>
        <w:left w:val="none" w:sz="0" w:space="0" w:color="auto"/>
        <w:bottom w:val="none" w:sz="0" w:space="0" w:color="auto"/>
        <w:right w:val="none" w:sz="0" w:space="0" w:color="auto"/>
      </w:divBdr>
    </w:div>
    <w:div w:id="1671179365">
      <w:bodyDiv w:val="1"/>
      <w:marLeft w:val="0"/>
      <w:marRight w:val="0"/>
      <w:marTop w:val="0"/>
      <w:marBottom w:val="0"/>
      <w:divBdr>
        <w:top w:val="none" w:sz="0" w:space="0" w:color="auto"/>
        <w:left w:val="none" w:sz="0" w:space="0" w:color="auto"/>
        <w:bottom w:val="none" w:sz="0" w:space="0" w:color="auto"/>
        <w:right w:val="none" w:sz="0" w:space="0" w:color="auto"/>
      </w:divBdr>
    </w:div>
    <w:div w:id="1671248582">
      <w:bodyDiv w:val="1"/>
      <w:marLeft w:val="0"/>
      <w:marRight w:val="0"/>
      <w:marTop w:val="0"/>
      <w:marBottom w:val="0"/>
      <w:divBdr>
        <w:top w:val="none" w:sz="0" w:space="0" w:color="auto"/>
        <w:left w:val="none" w:sz="0" w:space="0" w:color="auto"/>
        <w:bottom w:val="none" w:sz="0" w:space="0" w:color="auto"/>
        <w:right w:val="none" w:sz="0" w:space="0" w:color="auto"/>
      </w:divBdr>
    </w:div>
    <w:div w:id="1671249697">
      <w:bodyDiv w:val="1"/>
      <w:marLeft w:val="0"/>
      <w:marRight w:val="0"/>
      <w:marTop w:val="0"/>
      <w:marBottom w:val="0"/>
      <w:divBdr>
        <w:top w:val="none" w:sz="0" w:space="0" w:color="auto"/>
        <w:left w:val="none" w:sz="0" w:space="0" w:color="auto"/>
        <w:bottom w:val="none" w:sz="0" w:space="0" w:color="auto"/>
        <w:right w:val="none" w:sz="0" w:space="0" w:color="auto"/>
      </w:divBdr>
    </w:div>
    <w:div w:id="1671716422">
      <w:bodyDiv w:val="1"/>
      <w:marLeft w:val="0"/>
      <w:marRight w:val="0"/>
      <w:marTop w:val="0"/>
      <w:marBottom w:val="0"/>
      <w:divBdr>
        <w:top w:val="none" w:sz="0" w:space="0" w:color="auto"/>
        <w:left w:val="none" w:sz="0" w:space="0" w:color="auto"/>
        <w:bottom w:val="none" w:sz="0" w:space="0" w:color="auto"/>
        <w:right w:val="none" w:sz="0" w:space="0" w:color="auto"/>
      </w:divBdr>
    </w:div>
    <w:div w:id="1672441398">
      <w:bodyDiv w:val="1"/>
      <w:marLeft w:val="0"/>
      <w:marRight w:val="0"/>
      <w:marTop w:val="0"/>
      <w:marBottom w:val="0"/>
      <w:divBdr>
        <w:top w:val="none" w:sz="0" w:space="0" w:color="auto"/>
        <w:left w:val="none" w:sz="0" w:space="0" w:color="auto"/>
        <w:bottom w:val="none" w:sz="0" w:space="0" w:color="auto"/>
        <w:right w:val="none" w:sz="0" w:space="0" w:color="auto"/>
      </w:divBdr>
    </w:div>
    <w:div w:id="1672559326">
      <w:bodyDiv w:val="1"/>
      <w:marLeft w:val="0"/>
      <w:marRight w:val="0"/>
      <w:marTop w:val="0"/>
      <w:marBottom w:val="0"/>
      <w:divBdr>
        <w:top w:val="none" w:sz="0" w:space="0" w:color="auto"/>
        <w:left w:val="none" w:sz="0" w:space="0" w:color="auto"/>
        <w:bottom w:val="none" w:sz="0" w:space="0" w:color="auto"/>
        <w:right w:val="none" w:sz="0" w:space="0" w:color="auto"/>
      </w:divBdr>
    </w:div>
    <w:div w:id="1672679302">
      <w:bodyDiv w:val="1"/>
      <w:marLeft w:val="0"/>
      <w:marRight w:val="0"/>
      <w:marTop w:val="0"/>
      <w:marBottom w:val="0"/>
      <w:divBdr>
        <w:top w:val="none" w:sz="0" w:space="0" w:color="auto"/>
        <w:left w:val="none" w:sz="0" w:space="0" w:color="auto"/>
        <w:bottom w:val="none" w:sz="0" w:space="0" w:color="auto"/>
        <w:right w:val="none" w:sz="0" w:space="0" w:color="auto"/>
      </w:divBdr>
    </w:div>
    <w:div w:id="1673484764">
      <w:bodyDiv w:val="1"/>
      <w:marLeft w:val="0"/>
      <w:marRight w:val="0"/>
      <w:marTop w:val="0"/>
      <w:marBottom w:val="0"/>
      <w:divBdr>
        <w:top w:val="none" w:sz="0" w:space="0" w:color="auto"/>
        <w:left w:val="none" w:sz="0" w:space="0" w:color="auto"/>
        <w:bottom w:val="none" w:sz="0" w:space="0" w:color="auto"/>
        <w:right w:val="none" w:sz="0" w:space="0" w:color="auto"/>
      </w:divBdr>
    </w:div>
    <w:div w:id="1673947824">
      <w:bodyDiv w:val="1"/>
      <w:marLeft w:val="0"/>
      <w:marRight w:val="0"/>
      <w:marTop w:val="0"/>
      <w:marBottom w:val="0"/>
      <w:divBdr>
        <w:top w:val="none" w:sz="0" w:space="0" w:color="auto"/>
        <w:left w:val="none" w:sz="0" w:space="0" w:color="auto"/>
        <w:bottom w:val="none" w:sz="0" w:space="0" w:color="auto"/>
        <w:right w:val="none" w:sz="0" w:space="0" w:color="auto"/>
      </w:divBdr>
    </w:div>
    <w:div w:id="1674533675">
      <w:bodyDiv w:val="1"/>
      <w:marLeft w:val="0"/>
      <w:marRight w:val="0"/>
      <w:marTop w:val="0"/>
      <w:marBottom w:val="0"/>
      <w:divBdr>
        <w:top w:val="none" w:sz="0" w:space="0" w:color="auto"/>
        <w:left w:val="none" w:sz="0" w:space="0" w:color="auto"/>
        <w:bottom w:val="none" w:sz="0" w:space="0" w:color="auto"/>
        <w:right w:val="none" w:sz="0" w:space="0" w:color="auto"/>
      </w:divBdr>
    </w:div>
    <w:div w:id="1674843123">
      <w:bodyDiv w:val="1"/>
      <w:marLeft w:val="0"/>
      <w:marRight w:val="0"/>
      <w:marTop w:val="0"/>
      <w:marBottom w:val="0"/>
      <w:divBdr>
        <w:top w:val="none" w:sz="0" w:space="0" w:color="auto"/>
        <w:left w:val="none" w:sz="0" w:space="0" w:color="auto"/>
        <w:bottom w:val="none" w:sz="0" w:space="0" w:color="auto"/>
        <w:right w:val="none" w:sz="0" w:space="0" w:color="auto"/>
      </w:divBdr>
    </w:div>
    <w:div w:id="1675257869">
      <w:bodyDiv w:val="1"/>
      <w:marLeft w:val="0"/>
      <w:marRight w:val="0"/>
      <w:marTop w:val="0"/>
      <w:marBottom w:val="0"/>
      <w:divBdr>
        <w:top w:val="none" w:sz="0" w:space="0" w:color="auto"/>
        <w:left w:val="none" w:sz="0" w:space="0" w:color="auto"/>
        <w:bottom w:val="none" w:sz="0" w:space="0" w:color="auto"/>
        <w:right w:val="none" w:sz="0" w:space="0" w:color="auto"/>
      </w:divBdr>
      <w:divsChild>
        <w:div w:id="1317035310">
          <w:marLeft w:val="0"/>
          <w:marRight w:val="0"/>
          <w:marTop w:val="0"/>
          <w:marBottom w:val="0"/>
          <w:divBdr>
            <w:top w:val="none" w:sz="0" w:space="0" w:color="auto"/>
            <w:left w:val="none" w:sz="0" w:space="0" w:color="auto"/>
            <w:bottom w:val="none" w:sz="0" w:space="0" w:color="auto"/>
            <w:right w:val="none" w:sz="0" w:space="0" w:color="auto"/>
          </w:divBdr>
        </w:div>
      </w:divsChild>
    </w:div>
    <w:div w:id="1675262213">
      <w:bodyDiv w:val="1"/>
      <w:marLeft w:val="0"/>
      <w:marRight w:val="0"/>
      <w:marTop w:val="0"/>
      <w:marBottom w:val="0"/>
      <w:divBdr>
        <w:top w:val="none" w:sz="0" w:space="0" w:color="auto"/>
        <w:left w:val="none" w:sz="0" w:space="0" w:color="auto"/>
        <w:bottom w:val="none" w:sz="0" w:space="0" w:color="auto"/>
        <w:right w:val="none" w:sz="0" w:space="0" w:color="auto"/>
      </w:divBdr>
      <w:divsChild>
        <w:div w:id="1516650159">
          <w:marLeft w:val="0"/>
          <w:marRight w:val="0"/>
          <w:marTop w:val="0"/>
          <w:marBottom w:val="0"/>
          <w:divBdr>
            <w:top w:val="none" w:sz="0" w:space="0" w:color="auto"/>
            <w:left w:val="none" w:sz="0" w:space="0" w:color="auto"/>
            <w:bottom w:val="none" w:sz="0" w:space="0" w:color="auto"/>
            <w:right w:val="none" w:sz="0" w:space="0" w:color="auto"/>
          </w:divBdr>
        </w:div>
      </w:divsChild>
    </w:div>
    <w:div w:id="1675497875">
      <w:bodyDiv w:val="1"/>
      <w:marLeft w:val="0"/>
      <w:marRight w:val="0"/>
      <w:marTop w:val="0"/>
      <w:marBottom w:val="0"/>
      <w:divBdr>
        <w:top w:val="none" w:sz="0" w:space="0" w:color="auto"/>
        <w:left w:val="none" w:sz="0" w:space="0" w:color="auto"/>
        <w:bottom w:val="none" w:sz="0" w:space="0" w:color="auto"/>
        <w:right w:val="none" w:sz="0" w:space="0" w:color="auto"/>
      </w:divBdr>
    </w:div>
    <w:div w:id="1675762269">
      <w:bodyDiv w:val="1"/>
      <w:marLeft w:val="0"/>
      <w:marRight w:val="0"/>
      <w:marTop w:val="0"/>
      <w:marBottom w:val="0"/>
      <w:divBdr>
        <w:top w:val="none" w:sz="0" w:space="0" w:color="auto"/>
        <w:left w:val="none" w:sz="0" w:space="0" w:color="auto"/>
        <w:bottom w:val="none" w:sz="0" w:space="0" w:color="auto"/>
        <w:right w:val="none" w:sz="0" w:space="0" w:color="auto"/>
      </w:divBdr>
    </w:div>
    <w:div w:id="1675839171">
      <w:bodyDiv w:val="1"/>
      <w:marLeft w:val="0"/>
      <w:marRight w:val="0"/>
      <w:marTop w:val="0"/>
      <w:marBottom w:val="0"/>
      <w:divBdr>
        <w:top w:val="none" w:sz="0" w:space="0" w:color="auto"/>
        <w:left w:val="none" w:sz="0" w:space="0" w:color="auto"/>
        <w:bottom w:val="none" w:sz="0" w:space="0" w:color="auto"/>
        <w:right w:val="none" w:sz="0" w:space="0" w:color="auto"/>
      </w:divBdr>
    </w:div>
    <w:div w:id="1675839617">
      <w:bodyDiv w:val="1"/>
      <w:marLeft w:val="0"/>
      <w:marRight w:val="0"/>
      <w:marTop w:val="0"/>
      <w:marBottom w:val="0"/>
      <w:divBdr>
        <w:top w:val="none" w:sz="0" w:space="0" w:color="auto"/>
        <w:left w:val="none" w:sz="0" w:space="0" w:color="auto"/>
        <w:bottom w:val="none" w:sz="0" w:space="0" w:color="auto"/>
        <w:right w:val="none" w:sz="0" w:space="0" w:color="auto"/>
      </w:divBdr>
    </w:div>
    <w:div w:id="1676178804">
      <w:bodyDiv w:val="1"/>
      <w:marLeft w:val="0"/>
      <w:marRight w:val="0"/>
      <w:marTop w:val="0"/>
      <w:marBottom w:val="0"/>
      <w:divBdr>
        <w:top w:val="none" w:sz="0" w:space="0" w:color="auto"/>
        <w:left w:val="none" w:sz="0" w:space="0" w:color="auto"/>
        <w:bottom w:val="none" w:sz="0" w:space="0" w:color="auto"/>
        <w:right w:val="none" w:sz="0" w:space="0" w:color="auto"/>
      </w:divBdr>
    </w:div>
    <w:div w:id="1676297298">
      <w:bodyDiv w:val="1"/>
      <w:marLeft w:val="0"/>
      <w:marRight w:val="0"/>
      <w:marTop w:val="0"/>
      <w:marBottom w:val="0"/>
      <w:divBdr>
        <w:top w:val="none" w:sz="0" w:space="0" w:color="auto"/>
        <w:left w:val="none" w:sz="0" w:space="0" w:color="auto"/>
        <w:bottom w:val="none" w:sz="0" w:space="0" w:color="auto"/>
        <w:right w:val="none" w:sz="0" w:space="0" w:color="auto"/>
      </w:divBdr>
    </w:div>
    <w:div w:id="1676423553">
      <w:bodyDiv w:val="1"/>
      <w:marLeft w:val="0"/>
      <w:marRight w:val="0"/>
      <w:marTop w:val="0"/>
      <w:marBottom w:val="0"/>
      <w:divBdr>
        <w:top w:val="none" w:sz="0" w:space="0" w:color="auto"/>
        <w:left w:val="none" w:sz="0" w:space="0" w:color="auto"/>
        <w:bottom w:val="none" w:sz="0" w:space="0" w:color="auto"/>
        <w:right w:val="none" w:sz="0" w:space="0" w:color="auto"/>
      </w:divBdr>
    </w:div>
    <w:div w:id="1676953031">
      <w:bodyDiv w:val="1"/>
      <w:marLeft w:val="0"/>
      <w:marRight w:val="0"/>
      <w:marTop w:val="0"/>
      <w:marBottom w:val="0"/>
      <w:divBdr>
        <w:top w:val="none" w:sz="0" w:space="0" w:color="auto"/>
        <w:left w:val="none" w:sz="0" w:space="0" w:color="auto"/>
        <w:bottom w:val="none" w:sz="0" w:space="0" w:color="auto"/>
        <w:right w:val="none" w:sz="0" w:space="0" w:color="auto"/>
      </w:divBdr>
      <w:divsChild>
        <w:div w:id="697388724">
          <w:marLeft w:val="0"/>
          <w:marRight w:val="0"/>
          <w:marTop w:val="0"/>
          <w:marBottom w:val="0"/>
          <w:divBdr>
            <w:top w:val="none" w:sz="0" w:space="0" w:color="auto"/>
            <w:left w:val="none" w:sz="0" w:space="0" w:color="auto"/>
            <w:bottom w:val="none" w:sz="0" w:space="0" w:color="auto"/>
            <w:right w:val="none" w:sz="0" w:space="0" w:color="auto"/>
          </w:divBdr>
        </w:div>
      </w:divsChild>
    </w:div>
    <w:div w:id="1677078062">
      <w:bodyDiv w:val="1"/>
      <w:marLeft w:val="0"/>
      <w:marRight w:val="0"/>
      <w:marTop w:val="0"/>
      <w:marBottom w:val="0"/>
      <w:divBdr>
        <w:top w:val="none" w:sz="0" w:space="0" w:color="auto"/>
        <w:left w:val="none" w:sz="0" w:space="0" w:color="auto"/>
        <w:bottom w:val="none" w:sz="0" w:space="0" w:color="auto"/>
        <w:right w:val="none" w:sz="0" w:space="0" w:color="auto"/>
      </w:divBdr>
    </w:div>
    <w:div w:id="1677614053">
      <w:bodyDiv w:val="1"/>
      <w:marLeft w:val="0"/>
      <w:marRight w:val="0"/>
      <w:marTop w:val="0"/>
      <w:marBottom w:val="0"/>
      <w:divBdr>
        <w:top w:val="none" w:sz="0" w:space="0" w:color="auto"/>
        <w:left w:val="none" w:sz="0" w:space="0" w:color="auto"/>
        <w:bottom w:val="none" w:sz="0" w:space="0" w:color="auto"/>
        <w:right w:val="none" w:sz="0" w:space="0" w:color="auto"/>
      </w:divBdr>
    </w:div>
    <w:div w:id="1677881046">
      <w:bodyDiv w:val="1"/>
      <w:marLeft w:val="0"/>
      <w:marRight w:val="0"/>
      <w:marTop w:val="0"/>
      <w:marBottom w:val="0"/>
      <w:divBdr>
        <w:top w:val="none" w:sz="0" w:space="0" w:color="auto"/>
        <w:left w:val="none" w:sz="0" w:space="0" w:color="auto"/>
        <w:bottom w:val="none" w:sz="0" w:space="0" w:color="auto"/>
        <w:right w:val="none" w:sz="0" w:space="0" w:color="auto"/>
      </w:divBdr>
    </w:div>
    <w:div w:id="1678144566">
      <w:bodyDiv w:val="1"/>
      <w:marLeft w:val="0"/>
      <w:marRight w:val="0"/>
      <w:marTop w:val="0"/>
      <w:marBottom w:val="0"/>
      <w:divBdr>
        <w:top w:val="none" w:sz="0" w:space="0" w:color="auto"/>
        <w:left w:val="none" w:sz="0" w:space="0" w:color="auto"/>
        <w:bottom w:val="none" w:sz="0" w:space="0" w:color="auto"/>
        <w:right w:val="none" w:sz="0" w:space="0" w:color="auto"/>
      </w:divBdr>
    </w:div>
    <w:div w:id="1678187326">
      <w:bodyDiv w:val="1"/>
      <w:marLeft w:val="0"/>
      <w:marRight w:val="0"/>
      <w:marTop w:val="0"/>
      <w:marBottom w:val="0"/>
      <w:divBdr>
        <w:top w:val="none" w:sz="0" w:space="0" w:color="auto"/>
        <w:left w:val="none" w:sz="0" w:space="0" w:color="auto"/>
        <w:bottom w:val="none" w:sz="0" w:space="0" w:color="auto"/>
        <w:right w:val="none" w:sz="0" w:space="0" w:color="auto"/>
      </w:divBdr>
    </w:div>
    <w:div w:id="1678270328">
      <w:bodyDiv w:val="1"/>
      <w:marLeft w:val="0"/>
      <w:marRight w:val="0"/>
      <w:marTop w:val="0"/>
      <w:marBottom w:val="0"/>
      <w:divBdr>
        <w:top w:val="none" w:sz="0" w:space="0" w:color="auto"/>
        <w:left w:val="none" w:sz="0" w:space="0" w:color="auto"/>
        <w:bottom w:val="none" w:sz="0" w:space="0" w:color="auto"/>
        <w:right w:val="none" w:sz="0" w:space="0" w:color="auto"/>
      </w:divBdr>
    </w:div>
    <w:div w:id="1679041144">
      <w:bodyDiv w:val="1"/>
      <w:marLeft w:val="0"/>
      <w:marRight w:val="0"/>
      <w:marTop w:val="0"/>
      <w:marBottom w:val="0"/>
      <w:divBdr>
        <w:top w:val="none" w:sz="0" w:space="0" w:color="auto"/>
        <w:left w:val="none" w:sz="0" w:space="0" w:color="auto"/>
        <w:bottom w:val="none" w:sz="0" w:space="0" w:color="auto"/>
        <w:right w:val="none" w:sz="0" w:space="0" w:color="auto"/>
      </w:divBdr>
    </w:div>
    <w:div w:id="1679386780">
      <w:bodyDiv w:val="1"/>
      <w:marLeft w:val="0"/>
      <w:marRight w:val="0"/>
      <w:marTop w:val="0"/>
      <w:marBottom w:val="0"/>
      <w:divBdr>
        <w:top w:val="none" w:sz="0" w:space="0" w:color="auto"/>
        <w:left w:val="none" w:sz="0" w:space="0" w:color="auto"/>
        <w:bottom w:val="none" w:sz="0" w:space="0" w:color="auto"/>
        <w:right w:val="none" w:sz="0" w:space="0" w:color="auto"/>
      </w:divBdr>
    </w:div>
    <w:div w:id="1679622735">
      <w:bodyDiv w:val="1"/>
      <w:marLeft w:val="0"/>
      <w:marRight w:val="0"/>
      <w:marTop w:val="0"/>
      <w:marBottom w:val="0"/>
      <w:divBdr>
        <w:top w:val="none" w:sz="0" w:space="0" w:color="auto"/>
        <w:left w:val="none" w:sz="0" w:space="0" w:color="auto"/>
        <w:bottom w:val="none" w:sz="0" w:space="0" w:color="auto"/>
        <w:right w:val="none" w:sz="0" w:space="0" w:color="auto"/>
      </w:divBdr>
    </w:div>
    <w:div w:id="1679650683">
      <w:bodyDiv w:val="1"/>
      <w:marLeft w:val="0"/>
      <w:marRight w:val="0"/>
      <w:marTop w:val="0"/>
      <w:marBottom w:val="0"/>
      <w:divBdr>
        <w:top w:val="none" w:sz="0" w:space="0" w:color="auto"/>
        <w:left w:val="none" w:sz="0" w:space="0" w:color="auto"/>
        <w:bottom w:val="none" w:sz="0" w:space="0" w:color="auto"/>
        <w:right w:val="none" w:sz="0" w:space="0" w:color="auto"/>
      </w:divBdr>
    </w:div>
    <w:div w:id="1680278718">
      <w:bodyDiv w:val="1"/>
      <w:marLeft w:val="0"/>
      <w:marRight w:val="0"/>
      <w:marTop w:val="0"/>
      <w:marBottom w:val="0"/>
      <w:divBdr>
        <w:top w:val="none" w:sz="0" w:space="0" w:color="auto"/>
        <w:left w:val="none" w:sz="0" w:space="0" w:color="auto"/>
        <w:bottom w:val="none" w:sz="0" w:space="0" w:color="auto"/>
        <w:right w:val="none" w:sz="0" w:space="0" w:color="auto"/>
      </w:divBdr>
    </w:div>
    <w:div w:id="1680304452">
      <w:bodyDiv w:val="1"/>
      <w:marLeft w:val="0"/>
      <w:marRight w:val="0"/>
      <w:marTop w:val="0"/>
      <w:marBottom w:val="0"/>
      <w:divBdr>
        <w:top w:val="none" w:sz="0" w:space="0" w:color="auto"/>
        <w:left w:val="none" w:sz="0" w:space="0" w:color="auto"/>
        <w:bottom w:val="none" w:sz="0" w:space="0" w:color="auto"/>
        <w:right w:val="none" w:sz="0" w:space="0" w:color="auto"/>
      </w:divBdr>
    </w:div>
    <w:div w:id="1680502488">
      <w:bodyDiv w:val="1"/>
      <w:marLeft w:val="0"/>
      <w:marRight w:val="0"/>
      <w:marTop w:val="0"/>
      <w:marBottom w:val="0"/>
      <w:divBdr>
        <w:top w:val="none" w:sz="0" w:space="0" w:color="auto"/>
        <w:left w:val="none" w:sz="0" w:space="0" w:color="auto"/>
        <w:bottom w:val="none" w:sz="0" w:space="0" w:color="auto"/>
        <w:right w:val="none" w:sz="0" w:space="0" w:color="auto"/>
      </w:divBdr>
    </w:div>
    <w:div w:id="1680546791">
      <w:bodyDiv w:val="1"/>
      <w:marLeft w:val="0"/>
      <w:marRight w:val="0"/>
      <w:marTop w:val="0"/>
      <w:marBottom w:val="0"/>
      <w:divBdr>
        <w:top w:val="none" w:sz="0" w:space="0" w:color="auto"/>
        <w:left w:val="none" w:sz="0" w:space="0" w:color="auto"/>
        <w:bottom w:val="none" w:sz="0" w:space="0" w:color="auto"/>
        <w:right w:val="none" w:sz="0" w:space="0" w:color="auto"/>
      </w:divBdr>
    </w:div>
    <w:div w:id="1681081480">
      <w:bodyDiv w:val="1"/>
      <w:marLeft w:val="0"/>
      <w:marRight w:val="0"/>
      <w:marTop w:val="0"/>
      <w:marBottom w:val="0"/>
      <w:divBdr>
        <w:top w:val="none" w:sz="0" w:space="0" w:color="auto"/>
        <w:left w:val="none" w:sz="0" w:space="0" w:color="auto"/>
        <w:bottom w:val="none" w:sz="0" w:space="0" w:color="auto"/>
        <w:right w:val="none" w:sz="0" w:space="0" w:color="auto"/>
      </w:divBdr>
    </w:div>
    <w:div w:id="1682051294">
      <w:bodyDiv w:val="1"/>
      <w:marLeft w:val="0"/>
      <w:marRight w:val="0"/>
      <w:marTop w:val="0"/>
      <w:marBottom w:val="0"/>
      <w:divBdr>
        <w:top w:val="none" w:sz="0" w:space="0" w:color="auto"/>
        <w:left w:val="none" w:sz="0" w:space="0" w:color="auto"/>
        <w:bottom w:val="none" w:sz="0" w:space="0" w:color="auto"/>
        <w:right w:val="none" w:sz="0" w:space="0" w:color="auto"/>
      </w:divBdr>
    </w:div>
    <w:div w:id="1682120406">
      <w:bodyDiv w:val="1"/>
      <w:marLeft w:val="0"/>
      <w:marRight w:val="0"/>
      <w:marTop w:val="0"/>
      <w:marBottom w:val="0"/>
      <w:divBdr>
        <w:top w:val="none" w:sz="0" w:space="0" w:color="auto"/>
        <w:left w:val="none" w:sz="0" w:space="0" w:color="auto"/>
        <w:bottom w:val="none" w:sz="0" w:space="0" w:color="auto"/>
        <w:right w:val="none" w:sz="0" w:space="0" w:color="auto"/>
      </w:divBdr>
    </w:div>
    <w:div w:id="1682270094">
      <w:bodyDiv w:val="1"/>
      <w:marLeft w:val="0"/>
      <w:marRight w:val="0"/>
      <w:marTop w:val="0"/>
      <w:marBottom w:val="0"/>
      <w:divBdr>
        <w:top w:val="none" w:sz="0" w:space="0" w:color="auto"/>
        <w:left w:val="none" w:sz="0" w:space="0" w:color="auto"/>
        <w:bottom w:val="none" w:sz="0" w:space="0" w:color="auto"/>
        <w:right w:val="none" w:sz="0" w:space="0" w:color="auto"/>
      </w:divBdr>
    </w:div>
    <w:div w:id="1682313833">
      <w:bodyDiv w:val="1"/>
      <w:marLeft w:val="0"/>
      <w:marRight w:val="0"/>
      <w:marTop w:val="0"/>
      <w:marBottom w:val="0"/>
      <w:divBdr>
        <w:top w:val="none" w:sz="0" w:space="0" w:color="auto"/>
        <w:left w:val="none" w:sz="0" w:space="0" w:color="auto"/>
        <w:bottom w:val="none" w:sz="0" w:space="0" w:color="auto"/>
        <w:right w:val="none" w:sz="0" w:space="0" w:color="auto"/>
      </w:divBdr>
    </w:div>
    <w:div w:id="1682390513">
      <w:bodyDiv w:val="1"/>
      <w:marLeft w:val="0"/>
      <w:marRight w:val="0"/>
      <w:marTop w:val="0"/>
      <w:marBottom w:val="0"/>
      <w:divBdr>
        <w:top w:val="none" w:sz="0" w:space="0" w:color="auto"/>
        <w:left w:val="none" w:sz="0" w:space="0" w:color="auto"/>
        <w:bottom w:val="none" w:sz="0" w:space="0" w:color="auto"/>
        <w:right w:val="none" w:sz="0" w:space="0" w:color="auto"/>
      </w:divBdr>
    </w:div>
    <w:div w:id="1682510050">
      <w:bodyDiv w:val="1"/>
      <w:marLeft w:val="0"/>
      <w:marRight w:val="0"/>
      <w:marTop w:val="0"/>
      <w:marBottom w:val="0"/>
      <w:divBdr>
        <w:top w:val="none" w:sz="0" w:space="0" w:color="auto"/>
        <w:left w:val="none" w:sz="0" w:space="0" w:color="auto"/>
        <w:bottom w:val="none" w:sz="0" w:space="0" w:color="auto"/>
        <w:right w:val="none" w:sz="0" w:space="0" w:color="auto"/>
      </w:divBdr>
    </w:div>
    <w:div w:id="1683044783">
      <w:bodyDiv w:val="1"/>
      <w:marLeft w:val="0"/>
      <w:marRight w:val="0"/>
      <w:marTop w:val="0"/>
      <w:marBottom w:val="0"/>
      <w:divBdr>
        <w:top w:val="none" w:sz="0" w:space="0" w:color="auto"/>
        <w:left w:val="none" w:sz="0" w:space="0" w:color="auto"/>
        <w:bottom w:val="none" w:sz="0" w:space="0" w:color="auto"/>
        <w:right w:val="none" w:sz="0" w:space="0" w:color="auto"/>
      </w:divBdr>
    </w:div>
    <w:div w:id="1683239205">
      <w:bodyDiv w:val="1"/>
      <w:marLeft w:val="0"/>
      <w:marRight w:val="0"/>
      <w:marTop w:val="0"/>
      <w:marBottom w:val="0"/>
      <w:divBdr>
        <w:top w:val="none" w:sz="0" w:space="0" w:color="auto"/>
        <w:left w:val="none" w:sz="0" w:space="0" w:color="auto"/>
        <w:bottom w:val="none" w:sz="0" w:space="0" w:color="auto"/>
        <w:right w:val="none" w:sz="0" w:space="0" w:color="auto"/>
      </w:divBdr>
    </w:div>
    <w:div w:id="1684091819">
      <w:bodyDiv w:val="1"/>
      <w:marLeft w:val="0"/>
      <w:marRight w:val="0"/>
      <w:marTop w:val="0"/>
      <w:marBottom w:val="0"/>
      <w:divBdr>
        <w:top w:val="none" w:sz="0" w:space="0" w:color="auto"/>
        <w:left w:val="none" w:sz="0" w:space="0" w:color="auto"/>
        <w:bottom w:val="none" w:sz="0" w:space="0" w:color="auto"/>
        <w:right w:val="none" w:sz="0" w:space="0" w:color="auto"/>
      </w:divBdr>
      <w:divsChild>
        <w:div w:id="1405181464">
          <w:marLeft w:val="0"/>
          <w:marRight w:val="0"/>
          <w:marTop w:val="0"/>
          <w:marBottom w:val="0"/>
          <w:divBdr>
            <w:top w:val="none" w:sz="0" w:space="0" w:color="auto"/>
            <w:left w:val="none" w:sz="0" w:space="0" w:color="auto"/>
            <w:bottom w:val="none" w:sz="0" w:space="0" w:color="auto"/>
            <w:right w:val="none" w:sz="0" w:space="0" w:color="auto"/>
          </w:divBdr>
        </w:div>
      </w:divsChild>
    </w:div>
    <w:div w:id="1684209905">
      <w:bodyDiv w:val="1"/>
      <w:marLeft w:val="0"/>
      <w:marRight w:val="0"/>
      <w:marTop w:val="0"/>
      <w:marBottom w:val="0"/>
      <w:divBdr>
        <w:top w:val="none" w:sz="0" w:space="0" w:color="auto"/>
        <w:left w:val="none" w:sz="0" w:space="0" w:color="auto"/>
        <w:bottom w:val="none" w:sz="0" w:space="0" w:color="auto"/>
        <w:right w:val="none" w:sz="0" w:space="0" w:color="auto"/>
      </w:divBdr>
      <w:divsChild>
        <w:div w:id="1336496246">
          <w:marLeft w:val="0"/>
          <w:marRight w:val="0"/>
          <w:marTop w:val="0"/>
          <w:marBottom w:val="0"/>
          <w:divBdr>
            <w:top w:val="none" w:sz="0" w:space="0" w:color="auto"/>
            <w:left w:val="none" w:sz="0" w:space="0" w:color="auto"/>
            <w:bottom w:val="none" w:sz="0" w:space="0" w:color="auto"/>
            <w:right w:val="none" w:sz="0" w:space="0" w:color="auto"/>
          </w:divBdr>
        </w:div>
      </w:divsChild>
    </w:div>
    <w:div w:id="1684285465">
      <w:bodyDiv w:val="1"/>
      <w:marLeft w:val="0"/>
      <w:marRight w:val="0"/>
      <w:marTop w:val="0"/>
      <w:marBottom w:val="0"/>
      <w:divBdr>
        <w:top w:val="none" w:sz="0" w:space="0" w:color="auto"/>
        <w:left w:val="none" w:sz="0" w:space="0" w:color="auto"/>
        <w:bottom w:val="none" w:sz="0" w:space="0" w:color="auto"/>
        <w:right w:val="none" w:sz="0" w:space="0" w:color="auto"/>
      </w:divBdr>
    </w:div>
    <w:div w:id="1684432464">
      <w:bodyDiv w:val="1"/>
      <w:marLeft w:val="0"/>
      <w:marRight w:val="0"/>
      <w:marTop w:val="0"/>
      <w:marBottom w:val="0"/>
      <w:divBdr>
        <w:top w:val="none" w:sz="0" w:space="0" w:color="auto"/>
        <w:left w:val="none" w:sz="0" w:space="0" w:color="auto"/>
        <w:bottom w:val="none" w:sz="0" w:space="0" w:color="auto"/>
        <w:right w:val="none" w:sz="0" w:space="0" w:color="auto"/>
      </w:divBdr>
    </w:div>
    <w:div w:id="1684472183">
      <w:bodyDiv w:val="1"/>
      <w:marLeft w:val="0"/>
      <w:marRight w:val="0"/>
      <w:marTop w:val="0"/>
      <w:marBottom w:val="0"/>
      <w:divBdr>
        <w:top w:val="none" w:sz="0" w:space="0" w:color="auto"/>
        <w:left w:val="none" w:sz="0" w:space="0" w:color="auto"/>
        <w:bottom w:val="none" w:sz="0" w:space="0" w:color="auto"/>
        <w:right w:val="none" w:sz="0" w:space="0" w:color="auto"/>
      </w:divBdr>
    </w:div>
    <w:div w:id="1684748577">
      <w:bodyDiv w:val="1"/>
      <w:marLeft w:val="0"/>
      <w:marRight w:val="0"/>
      <w:marTop w:val="0"/>
      <w:marBottom w:val="0"/>
      <w:divBdr>
        <w:top w:val="none" w:sz="0" w:space="0" w:color="auto"/>
        <w:left w:val="none" w:sz="0" w:space="0" w:color="auto"/>
        <w:bottom w:val="none" w:sz="0" w:space="0" w:color="auto"/>
        <w:right w:val="none" w:sz="0" w:space="0" w:color="auto"/>
      </w:divBdr>
    </w:div>
    <w:div w:id="1685399010">
      <w:bodyDiv w:val="1"/>
      <w:marLeft w:val="0"/>
      <w:marRight w:val="0"/>
      <w:marTop w:val="0"/>
      <w:marBottom w:val="0"/>
      <w:divBdr>
        <w:top w:val="none" w:sz="0" w:space="0" w:color="auto"/>
        <w:left w:val="none" w:sz="0" w:space="0" w:color="auto"/>
        <w:bottom w:val="none" w:sz="0" w:space="0" w:color="auto"/>
        <w:right w:val="none" w:sz="0" w:space="0" w:color="auto"/>
      </w:divBdr>
    </w:div>
    <w:div w:id="1685548497">
      <w:bodyDiv w:val="1"/>
      <w:marLeft w:val="0"/>
      <w:marRight w:val="0"/>
      <w:marTop w:val="0"/>
      <w:marBottom w:val="0"/>
      <w:divBdr>
        <w:top w:val="none" w:sz="0" w:space="0" w:color="auto"/>
        <w:left w:val="none" w:sz="0" w:space="0" w:color="auto"/>
        <w:bottom w:val="none" w:sz="0" w:space="0" w:color="auto"/>
        <w:right w:val="none" w:sz="0" w:space="0" w:color="auto"/>
      </w:divBdr>
    </w:div>
    <w:div w:id="1685748370">
      <w:bodyDiv w:val="1"/>
      <w:marLeft w:val="0"/>
      <w:marRight w:val="0"/>
      <w:marTop w:val="0"/>
      <w:marBottom w:val="0"/>
      <w:divBdr>
        <w:top w:val="none" w:sz="0" w:space="0" w:color="auto"/>
        <w:left w:val="none" w:sz="0" w:space="0" w:color="auto"/>
        <w:bottom w:val="none" w:sz="0" w:space="0" w:color="auto"/>
        <w:right w:val="none" w:sz="0" w:space="0" w:color="auto"/>
      </w:divBdr>
    </w:div>
    <w:div w:id="1686325099">
      <w:bodyDiv w:val="1"/>
      <w:marLeft w:val="0"/>
      <w:marRight w:val="0"/>
      <w:marTop w:val="0"/>
      <w:marBottom w:val="0"/>
      <w:divBdr>
        <w:top w:val="none" w:sz="0" w:space="0" w:color="auto"/>
        <w:left w:val="none" w:sz="0" w:space="0" w:color="auto"/>
        <w:bottom w:val="none" w:sz="0" w:space="0" w:color="auto"/>
        <w:right w:val="none" w:sz="0" w:space="0" w:color="auto"/>
      </w:divBdr>
    </w:div>
    <w:div w:id="1686512709">
      <w:bodyDiv w:val="1"/>
      <w:marLeft w:val="0"/>
      <w:marRight w:val="0"/>
      <w:marTop w:val="0"/>
      <w:marBottom w:val="0"/>
      <w:divBdr>
        <w:top w:val="none" w:sz="0" w:space="0" w:color="auto"/>
        <w:left w:val="none" w:sz="0" w:space="0" w:color="auto"/>
        <w:bottom w:val="none" w:sz="0" w:space="0" w:color="auto"/>
        <w:right w:val="none" w:sz="0" w:space="0" w:color="auto"/>
      </w:divBdr>
    </w:div>
    <w:div w:id="1686589989">
      <w:bodyDiv w:val="1"/>
      <w:marLeft w:val="0"/>
      <w:marRight w:val="0"/>
      <w:marTop w:val="0"/>
      <w:marBottom w:val="0"/>
      <w:divBdr>
        <w:top w:val="none" w:sz="0" w:space="0" w:color="auto"/>
        <w:left w:val="none" w:sz="0" w:space="0" w:color="auto"/>
        <w:bottom w:val="none" w:sz="0" w:space="0" w:color="auto"/>
        <w:right w:val="none" w:sz="0" w:space="0" w:color="auto"/>
      </w:divBdr>
    </w:div>
    <w:div w:id="1687053919">
      <w:bodyDiv w:val="1"/>
      <w:marLeft w:val="0"/>
      <w:marRight w:val="0"/>
      <w:marTop w:val="0"/>
      <w:marBottom w:val="0"/>
      <w:divBdr>
        <w:top w:val="none" w:sz="0" w:space="0" w:color="auto"/>
        <w:left w:val="none" w:sz="0" w:space="0" w:color="auto"/>
        <w:bottom w:val="none" w:sz="0" w:space="0" w:color="auto"/>
        <w:right w:val="none" w:sz="0" w:space="0" w:color="auto"/>
      </w:divBdr>
    </w:div>
    <w:div w:id="1687124775">
      <w:bodyDiv w:val="1"/>
      <w:marLeft w:val="0"/>
      <w:marRight w:val="0"/>
      <w:marTop w:val="0"/>
      <w:marBottom w:val="0"/>
      <w:divBdr>
        <w:top w:val="none" w:sz="0" w:space="0" w:color="auto"/>
        <w:left w:val="none" w:sz="0" w:space="0" w:color="auto"/>
        <w:bottom w:val="none" w:sz="0" w:space="0" w:color="auto"/>
        <w:right w:val="none" w:sz="0" w:space="0" w:color="auto"/>
      </w:divBdr>
      <w:divsChild>
        <w:div w:id="1657032192">
          <w:marLeft w:val="0"/>
          <w:marRight w:val="0"/>
          <w:marTop w:val="0"/>
          <w:marBottom w:val="0"/>
          <w:divBdr>
            <w:top w:val="none" w:sz="0" w:space="0" w:color="auto"/>
            <w:left w:val="none" w:sz="0" w:space="0" w:color="auto"/>
            <w:bottom w:val="none" w:sz="0" w:space="0" w:color="auto"/>
            <w:right w:val="none" w:sz="0" w:space="0" w:color="auto"/>
          </w:divBdr>
        </w:div>
      </w:divsChild>
    </w:div>
    <w:div w:id="1687244226">
      <w:bodyDiv w:val="1"/>
      <w:marLeft w:val="0"/>
      <w:marRight w:val="0"/>
      <w:marTop w:val="0"/>
      <w:marBottom w:val="0"/>
      <w:divBdr>
        <w:top w:val="none" w:sz="0" w:space="0" w:color="auto"/>
        <w:left w:val="none" w:sz="0" w:space="0" w:color="auto"/>
        <w:bottom w:val="none" w:sz="0" w:space="0" w:color="auto"/>
        <w:right w:val="none" w:sz="0" w:space="0" w:color="auto"/>
      </w:divBdr>
    </w:div>
    <w:div w:id="1687247837">
      <w:bodyDiv w:val="1"/>
      <w:marLeft w:val="0"/>
      <w:marRight w:val="0"/>
      <w:marTop w:val="0"/>
      <w:marBottom w:val="0"/>
      <w:divBdr>
        <w:top w:val="none" w:sz="0" w:space="0" w:color="auto"/>
        <w:left w:val="none" w:sz="0" w:space="0" w:color="auto"/>
        <w:bottom w:val="none" w:sz="0" w:space="0" w:color="auto"/>
        <w:right w:val="none" w:sz="0" w:space="0" w:color="auto"/>
      </w:divBdr>
    </w:div>
    <w:div w:id="1687369548">
      <w:bodyDiv w:val="1"/>
      <w:marLeft w:val="0"/>
      <w:marRight w:val="0"/>
      <w:marTop w:val="0"/>
      <w:marBottom w:val="0"/>
      <w:divBdr>
        <w:top w:val="none" w:sz="0" w:space="0" w:color="auto"/>
        <w:left w:val="none" w:sz="0" w:space="0" w:color="auto"/>
        <w:bottom w:val="none" w:sz="0" w:space="0" w:color="auto"/>
        <w:right w:val="none" w:sz="0" w:space="0" w:color="auto"/>
      </w:divBdr>
    </w:div>
    <w:div w:id="1687445750">
      <w:bodyDiv w:val="1"/>
      <w:marLeft w:val="0"/>
      <w:marRight w:val="0"/>
      <w:marTop w:val="0"/>
      <w:marBottom w:val="0"/>
      <w:divBdr>
        <w:top w:val="none" w:sz="0" w:space="0" w:color="auto"/>
        <w:left w:val="none" w:sz="0" w:space="0" w:color="auto"/>
        <w:bottom w:val="none" w:sz="0" w:space="0" w:color="auto"/>
        <w:right w:val="none" w:sz="0" w:space="0" w:color="auto"/>
      </w:divBdr>
    </w:div>
    <w:div w:id="1687516778">
      <w:bodyDiv w:val="1"/>
      <w:marLeft w:val="0"/>
      <w:marRight w:val="0"/>
      <w:marTop w:val="0"/>
      <w:marBottom w:val="0"/>
      <w:divBdr>
        <w:top w:val="none" w:sz="0" w:space="0" w:color="auto"/>
        <w:left w:val="none" w:sz="0" w:space="0" w:color="auto"/>
        <w:bottom w:val="none" w:sz="0" w:space="0" w:color="auto"/>
        <w:right w:val="none" w:sz="0" w:space="0" w:color="auto"/>
      </w:divBdr>
      <w:divsChild>
        <w:div w:id="72240456">
          <w:marLeft w:val="0"/>
          <w:marRight w:val="0"/>
          <w:marTop w:val="0"/>
          <w:marBottom w:val="0"/>
          <w:divBdr>
            <w:top w:val="none" w:sz="0" w:space="0" w:color="auto"/>
            <w:left w:val="none" w:sz="0" w:space="0" w:color="auto"/>
            <w:bottom w:val="none" w:sz="0" w:space="0" w:color="auto"/>
            <w:right w:val="none" w:sz="0" w:space="0" w:color="auto"/>
          </w:divBdr>
        </w:div>
      </w:divsChild>
    </w:div>
    <w:div w:id="1687832207">
      <w:bodyDiv w:val="1"/>
      <w:marLeft w:val="0"/>
      <w:marRight w:val="0"/>
      <w:marTop w:val="0"/>
      <w:marBottom w:val="0"/>
      <w:divBdr>
        <w:top w:val="none" w:sz="0" w:space="0" w:color="auto"/>
        <w:left w:val="none" w:sz="0" w:space="0" w:color="auto"/>
        <w:bottom w:val="none" w:sz="0" w:space="0" w:color="auto"/>
        <w:right w:val="none" w:sz="0" w:space="0" w:color="auto"/>
      </w:divBdr>
    </w:div>
    <w:div w:id="1687949717">
      <w:bodyDiv w:val="1"/>
      <w:marLeft w:val="0"/>
      <w:marRight w:val="0"/>
      <w:marTop w:val="0"/>
      <w:marBottom w:val="0"/>
      <w:divBdr>
        <w:top w:val="none" w:sz="0" w:space="0" w:color="auto"/>
        <w:left w:val="none" w:sz="0" w:space="0" w:color="auto"/>
        <w:bottom w:val="none" w:sz="0" w:space="0" w:color="auto"/>
        <w:right w:val="none" w:sz="0" w:space="0" w:color="auto"/>
      </w:divBdr>
    </w:div>
    <w:div w:id="1688286735">
      <w:bodyDiv w:val="1"/>
      <w:marLeft w:val="0"/>
      <w:marRight w:val="0"/>
      <w:marTop w:val="0"/>
      <w:marBottom w:val="0"/>
      <w:divBdr>
        <w:top w:val="none" w:sz="0" w:space="0" w:color="auto"/>
        <w:left w:val="none" w:sz="0" w:space="0" w:color="auto"/>
        <w:bottom w:val="none" w:sz="0" w:space="0" w:color="auto"/>
        <w:right w:val="none" w:sz="0" w:space="0" w:color="auto"/>
      </w:divBdr>
    </w:div>
    <w:div w:id="1688288397">
      <w:bodyDiv w:val="1"/>
      <w:marLeft w:val="0"/>
      <w:marRight w:val="0"/>
      <w:marTop w:val="0"/>
      <w:marBottom w:val="0"/>
      <w:divBdr>
        <w:top w:val="none" w:sz="0" w:space="0" w:color="auto"/>
        <w:left w:val="none" w:sz="0" w:space="0" w:color="auto"/>
        <w:bottom w:val="none" w:sz="0" w:space="0" w:color="auto"/>
        <w:right w:val="none" w:sz="0" w:space="0" w:color="auto"/>
      </w:divBdr>
    </w:div>
    <w:div w:id="1688751140">
      <w:bodyDiv w:val="1"/>
      <w:marLeft w:val="0"/>
      <w:marRight w:val="0"/>
      <w:marTop w:val="0"/>
      <w:marBottom w:val="0"/>
      <w:divBdr>
        <w:top w:val="none" w:sz="0" w:space="0" w:color="auto"/>
        <w:left w:val="none" w:sz="0" w:space="0" w:color="auto"/>
        <w:bottom w:val="none" w:sz="0" w:space="0" w:color="auto"/>
        <w:right w:val="none" w:sz="0" w:space="0" w:color="auto"/>
      </w:divBdr>
    </w:div>
    <w:div w:id="1688823248">
      <w:bodyDiv w:val="1"/>
      <w:marLeft w:val="0"/>
      <w:marRight w:val="0"/>
      <w:marTop w:val="0"/>
      <w:marBottom w:val="0"/>
      <w:divBdr>
        <w:top w:val="none" w:sz="0" w:space="0" w:color="auto"/>
        <w:left w:val="none" w:sz="0" w:space="0" w:color="auto"/>
        <w:bottom w:val="none" w:sz="0" w:space="0" w:color="auto"/>
        <w:right w:val="none" w:sz="0" w:space="0" w:color="auto"/>
      </w:divBdr>
    </w:div>
    <w:div w:id="1688823420">
      <w:bodyDiv w:val="1"/>
      <w:marLeft w:val="0"/>
      <w:marRight w:val="0"/>
      <w:marTop w:val="0"/>
      <w:marBottom w:val="0"/>
      <w:divBdr>
        <w:top w:val="none" w:sz="0" w:space="0" w:color="auto"/>
        <w:left w:val="none" w:sz="0" w:space="0" w:color="auto"/>
        <w:bottom w:val="none" w:sz="0" w:space="0" w:color="auto"/>
        <w:right w:val="none" w:sz="0" w:space="0" w:color="auto"/>
      </w:divBdr>
    </w:div>
    <w:div w:id="1688827323">
      <w:bodyDiv w:val="1"/>
      <w:marLeft w:val="0"/>
      <w:marRight w:val="0"/>
      <w:marTop w:val="0"/>
      <w:marBottom w:val="0"/>
      <w:divBdr>
        <w:top w:val="none" w:sz="0" w:space="0" w:color="auto"/>
        <w:left w:val="none" w:sz="0" w:space="0" w:color="auto"/>
        <w:bottom w:val="none" w:sz="0" w:space="0" w:color="auto"/>
        <w:right w:val="none" w:sz="0" w:space="0" w:color="auto"/>
      </w:divBdr>
    </w:div>
    <w:div w:id="1689016975">
      <w:bodyDiv w:val="1"/>
      <w:marLeft w:val="0"/>
      <w:marRight w:val="0"/>
      <w:marTop w:val="0"/>
      <w:marBottom w:val="0"/>
      <w:divBdr>
        <w:top w:val="none" w:sz="0" w:space="0" w:color="auto"/>
        <w:left w:val="none" w:sz="0" w:space="0" w:color="auto"/>
        <w:bottom w:val="none" w:sz="0" w:space="0" w:color="auto"/>
        <w:right w:val="none" w:sz="0" w:space="0" w:color="auto"/>
      </w:divBdr>
    </w:div>
    <w:div w:id="1689256423">
      <w:bodyDiv w:val="1"/>
      <w:marLeft w:val="0"/>
      <w:marRight w:val="0"/>
      <w:marTop w:val="0"/>
      <w:marBottom w:val="0"/>
      <w:divBdr>
        <w:top w:val="none" w:sz="0" w:space="0" w:color="auto"/>
        <w:left w:val="none" w:sz="0" w:space="0" w:color="auto"/>
        <w:bottom w:val="none" w:sz="0" w:space="0" w:color="auto"/>
        <w:right w:val="none" w:sz="0" w:space="0" w:color="auto"/>
      </w:divBdr>
    </w:div>
    <w:div w:id="1689405786">
      <w:bodyDiv w:val="1"/>
      <w:marLeft w:val="0"/>
      <w:marRight w:val="0"/>
      <w:marTop w:val="0"/>
      <w:marBottom w:val="0"/>
      <w:divBdr>
        <w:top w:val="none" w:sz="0" w:space="0" w:color="auto"/>
        <w:left w:val="none" w:sz="0" w:space="0" w:color="auto"/>
        <w:bottom w:val="none" w:sz="0" w:space="0" w:color="auto"/>
        <w:right w:val="none" w:sz="0" w:space="0" w:color="auto"/>
      </w:divBdr>
    </w:div>
    <w:div w:id="1689483703">
      <w:bodyDiv w:val="1"/>
      <w:marLeft w:val="0"/>
      <w:marRight w:val="0"/>
      <w:marTop w:val="0"/>
      <w:marBottom w:val="0"/>
      <w:divBdr>
        <w:top w:val="none" w:sz="0" w:space="0" w:color="auto"/>
        <w:left w:val="none" w:sz="0" w:space="0" w:color="auto"/>
        <w:bottom w:val="none" w:sz="0" w:space="0" w:color="auto"/>
        <w:right w:val="none" w:sz="0" w:space="0" w:color="auto"/>
      </w:divBdr>
    </w:div>
    <w:div w:id="1689673604">
      <w:bodyDiv w:val="1"/>
      <w:marLeft w:val="0"/>
      <w:marRight w:val="0"/>
      <w:marTop w:val="0"/>
      <w:marBottom w:val="0"/>
      <w:divBdr>
        <w:top w:val="none" w:sz="0" w:space="0" w:color="auto"/>
        <w:left w:val="none" w:sz="0" w:space="0" w:color="auto"/>
        <w:bottom w:val="none" w:sz="0" w:space="0" w:color="auto"/>
        <w:right w:val="none" w:sz="0" w:space="0" w:color="auto"/>
      </w:divBdr>
    </w:div>
    <w:div w:id="1690108658">
      <w:bodyDiv w:val="1"/>
      <w:marLeft w:val="0"/>
      <w:marRight w:val="0"/>
      <w:marTop w:val="0"/>
      <w:marBottom w:val="0"/>
      <w:divBdr>
        <w:top w:val="none" w:sz="0" w:space="0" w:color="auto"/>
        <w:left w:val="none" w:sz="0" w:space="0" w:color="auto"/>
        <w:bottom w:val="none" w:sz="0" w:space="0" w:color="auto"/>
        <w:right w:val="none" w:sz="0" w:space="0" w:color="auto"/>
      </w:divBdr>
    </w:div>
    <w:div w:id="1690377283">
      <w:bodyDiv w:val="1"/>
      <w:marLeft w:val="0"/>
      <w:marRight w:val="0"/>
      <w:marTop w:val="0"/>
      <w:marBottom w:val="0"/>
      <w:divBdr>
        <w:top w:val="none" w:sz="0" w:space="0" w:color="auto"/>
        <w:left w:val="none" w:sz="0" w:space="0" w:color="auto"/>
        <w:bottom w:val="none" w:sz="0" w:space="0" w:color="auto"/>
        <w:right w:val="none" w:sz="0" w:space="0" w:color="auto"/>
      </w:divBdr>
    </w:div>
    <w:div w:id="1690524453">
      <w:bodyDiv w:val="1"/>
      <w:marLeft w:val="0"/>
      <w:marRight w:val="0"/>
      <w:marTop w:val="0"/>
      <w:marBottom w:val="0"/>
      <w:divBdr>
        <w:top w:val="none" w:sz="0" w:space="0" w:color="auto"/>
        <w:left w:val="none" w:sz="0" w:space="0" w:color="auto"/>
        <w:bottom w:val="none" w:sz="0" w:space="0" w:color="auto"/>
        <w:right w:val="none" w:sz="0" w:space="0" w:color="auto"/>
      </w:divBdr>
    </w:div>
    <w:div w:id="1690567988">
      <w:bodyDiv w:val="1"/>
      <w:marLeft w:val="0"/>
      <w:marRight w:val="0"/>
      <w:marTop w:val="0"/>
      <w:marBottom w:val="0"/>
      <w:divBdr>
        <w:top w:val="none" w:sz="0" w:space="0" w:color="auto"/>
        <w:left w:val="none" w:sz="0" w:space="0" w:color="auto"/>
        <w:bottom w:val="none" w:sz="0" w:space="0" w:color="auto"/>
        <w:right w:val="none" w:sz="0" w:space="0" w:color="auto"/>
      </w:divBdr>
    </w:div>
    <w:div w:id="1690639316">
      <w:bodyDiv w:val="1"/>
      <w:marLeft w:val="0"/>
      <w:marRight w:val="0"/>
      <w:marTop w:val="0"/>
      <w:marBottom w:val="0"/>
      <w:divBdr>
        <w:top w:val="none" w:sz="0" w:space="0" w:color="auto"/>
        <w:left w:val="none" w:sz="0" w:space="0" w:color="auto"/>
        <w:bottom w:val="none" w:sz="0" w:space="0" w:color="auto"/>
        <w:right w:val="none" w:sz="0" w:space="0" w:color="auto"/>
      </w:divBdr>
    </w:div>
    <w:div w:id="1690722019">
      <w:bodyDiv w:val="1"/>
      <w:marLeft w:val="0"/>
      <w:marRight w:val="0"/>
      <w:marTop w:val="0"/>
      <w:marBottom w:val="0"/>
      <w:divBdr>
        <w:top w:val="none" w:sz="0" w:space="0" w:color="auto"/>
        <w:left w:val="none" w:sz="0" w:space="0" w:color="auto"/>
        <w:bottom w:val="none" w:sz="0" w:space="0" w:color="auto"/>
        <w:right w:val="none" w:sz="0" w:space="0" w:color="auto"/>
      </w:divBdr>
    </w:div>
    <w:div w:id="1690911445">
      <w:bodyDiv w:val="1"/>
      <w:marLeft w:val="0"/>
      <w:marRight w:val="0"/>
      <w:marTop w:val="0"/>
      <w:marBottom w:val="0"/>
      <w:divBdr>
        <w:top w:val="none" w:sz="0" w:space="0" w:color="auto"/>
        <w:left w:val="none" w:sz="0" w:space="0" w:color="auto"/>
        <w:bottom w:val="none" w:sz="0" w:space="0" w:color="auto"/>
        <w:right w:val="none" w:sz="0" w:space="0" w:color="auto"/>
      </w:divBdr>
    </w:div>
    <w:div w:id="1691759422">
      <w:bodyDiv w:val="1"/>
      <w:marLeft w:val="0"/>
      <w:marRight w:val="0"/>
      <w:marTop w:val="0"/>
      <w:marBottom w:val="0"/>
      <w:divBdr>
        <w:top w:val="none" w:sz="0" w:space="0" w:color="auto"/>
        <w:left w:val="none" w:sz="0" w:space="0" w:color="auto"/>
        <w:bottom w:val="none" w:sz="0" w:space="0" w:color="auto"/>
        <w:right w:val="none" w:sz="0" w:space="0" w:color="auto"/>
      </w:divBdr>
      <w:divsChild>
        <w:div w:id="1686319567">
          <w:marLeft w:val="0"/>
          <w:marRight w:val="0"/>
          <w:marTop w:val="0"/>
          <w:marBottom w:val="0"/>
          <w:divBdr>
            <w:top w:val="none" w:sz="0" w:space="0" w:color="auto"/>
            <w:left w:val="none" w:sz="0" w:space="0" w:color="auto"/>
            <w:bottom w:val="none" w:sz="0" w:space="0" w:color="auto"/>
            <w:right w:val="none" w:sz="0" w:space="0" w:color="auto"/>
          </w:divBdr>
        </w:div>
      </w:divsChild>
    </w:div>
    <w:div w:id="1692147062">
      <w:bodyDiv w:val="1"/>
      <w:marLeft w:val="0"/>
      <w:marRight w:val="0"/>
      <w:marTop w:val="0"/>
      <w:marBottom w:val="0"/>
      <w:divBdr>
        <w:top w:val="none" w:sz="0" w:space="0" w:color="auto"/>
        <w:left w:val="none" w:sz="0" w:space="0" w:color="auto"/>
        <w:bottom w:val="none" w:sz="0" w:space="0" w:color="auto"/>
        <w:right w:val="none" w:sz="0" w:space="0" w:color="auto"/>
      </w:divBdr>
    </w:div>
    <w:div w:id="1692219843">
      <w:bodyDiv w:val="1"/>
      <w:marLeft w:val="0"/>
      <w:marRight w:val="0"/>
      <w:marTop w:val="0"/>
      <w:marBottom w:val="0"/>
      <w:divBdr>
        <w:top w:val="none" w:sz="0" w:space="0" w:color="auto"/>
        <w:left w:val="none" w:sz="0" w:space="0" w:color="auto"/>
        <w:bottom w:val="none" w:sz="0" w:space="0" w:color="auto"/>
        <w:right w:val="none" w:sz="0" w:space="0" w:color="auto"/>
      </w:divBdr>
      <w:divsChild>
        <w:div w:id="484201627">
          <w:marLeft w:val="0"/>
          <w:marRight w:val="0"/>
          <w:marTop w:val="0"/>
          <w:marBottom w:val="0"/>
          <w:divBdr>
            <w:top w:val="none" w:sz="0" w:space="0" w:color="auto"/>
            <w:left w:val="none" w:sz="0" w:space="0" w:color="auto"/>
            <w:bottom w:val="none" w:sz="0" w:space="0" w:color="auto"/>
            <w:right w:val="none" w:sz="0" w:space="0" w:color="auto"/>
          </w:divBdr>
        </w:div>
      </w:divsChild>
    </w:div>
    <w:div w:id="1692224015">
      <w:bodyDiv w:val="1"/>
      <w:marLeft w:val="0"/>
      <w:marRight w:val="0"/>
      <w:marTop w:val="0"/>
      <w:marBottom w:val="0"/>
      <w:divBdr>
        <w:top w:val="none" w:sz="0" w:space="0" w:color="auto"/>
        <w:left w:val="none" w:sz="0" w:space="0" w:color="auto"/>
        <w:bottom w:val="none" w:sz="0" w:space="0" w:color="auto"/>
        <w:right w:val="none" w:sz="0" w:space="0" w:color="auto"/>
      </w:divBdr>
    </w:div>
    <w:div w:id="1692416471">
      <w:bodyDiv w:val="1"/>
      <w:marLeft w:val="0"/>
      <w:marRight w:val="0"/>
      <w:marTop w:val="0"/>
      <w:marBottom w:val="0"/>
      <w:divBdr>
        <w:top w:val="none" w:sz="0" w:space="0" w:color="auto"/>
        <w:left w:val="none" w:sz="0" w:space="0" w:color="auto"/>
        <w:bottom w:val="none" w:sz="0" w:space="0" w:color="auto"/>
        <w:right w:val="none" w:sz="0" w:space="0" w:color="auto"/>
      </w:divBdr>
    </w:div>
    <w:div w:id="1692419156">
      <w:bodyDiv w:val="1"/>
      <w:marLeft w:val="0"/>
      <w:marRight w:val="0"/>
      <w:marTop w:val="0"/>
      <w:marBottom w:val="0"/>
      <w:divBdr>
        <w:top w:val="none" w:sz="0" w:space="0" w:color="auto"/>
        <w:left w:val="none" w:sz="0" w:space="0" w:color="auto"/>
        <w:bottom w:val="none" w:sz="0" w:space="0" w:color="auto"/>
        <w:right w:val="none" w:sz="0" w:space="0" w:color="auto"/>
      </w:divBdr>
      <w:divsChild>
        <w:div w:id="1615285589">
          <w:marLeft w:val="0"/>
          <w:marRight w:val="0"/>
          <w:marTop w:val="0"/>
          <w:marBottom w:val="0"/>
          <w:divBdr>
            <w:top w:val="none" w:sz="0" w:space="0" w:color="auto"/>
            <w:left w:val="none" w:sz="0" w:space="0" w:color="auto"/>
            <w:bottom w:val="none" w:sz="0" w:space="0" w:color="auto"/>
            <w:right w:val="none" w:sz="0" w:space="0" w:color="auto"/>
          </w:divBdr>
        </w:div>
      </w:divsChild>
    </w:div>
    <w:div w:id="1692534219">
      <w:bodyDiv w:val="1"/>
      <w:marLeft w:val="0"/>
      <w:marRight w:val="0"/>
      <w:marTop w:val="0"/>
      <w:marBottom w:val="0"/>
      <w:divBdr>
        <w:top w:val="none" w:sz="0" w:space="0" w:color="auto"/>
        <w:left w:val="none" w:sz="0" w:space="0" w:color="auto"/>
        <w:bottom w:val="none" w:sz="0" w:space="0" w:color="auto"/>
        <w:right w:val="none" w:sz="0" w:space="0" w:color="auto"/>
      </w:divBdr>
    </w:div>
    <w:div w:id="1692536818">
      <w:bodyDiv w:val="1"/>
      <w:marLeft w:val="0"/>
      <w:marRight w:val="0"/>
      <w:marTop w:val="0"/>
      <w:marBottom w:val="0"/>
      <w:divBdr>
        <w:top w:val="none" w:sz="0" w:space="0" w:color="auto"/>
        <w:left w:val="none" w:sz="0" w:space="0" w:color="auto"/>
        <w:bottom w:val="none" w:sz="0" w:space="0" w:color="auto"/>
        <w:right w:val="none" w:sz="0" w:space="0" w:color="auto"/>
      </w:divBdr>
    </w:div>
    <w:div w:id="1692994754">
      <w:bodyDiv w:val="1"/>
      <w:marLeft w:val="0"/>
      <w:marRight w:val="0"/>
      <w:marTop w:val="0"/>
      <w:marBottom w:val="0"/>
      <w:divBdr>
        <w:top w:val="none" w:sz="0" w:space="0" w:color="auto"/>
        <w:left w:val="none" w:sz="0" w:space="0" w:color="auto"/>
        <w:bottom w:val="none" w:sz="0" w:space="0" w:color="auto"/>
        <w:right w:val="none" w:sz="0" w:space="0" w:color="auto"/>
      </w:divBdr>
      <w:divsChild>
        <w:div w:id="1657150749">
          <w:marLeft w:val="0"/>
          <w:marRight w:val="0"/>
          <w:marTop w:val="0"/>
          <w:marBottom w:val="0"/>
          <w:divBdr>
            <w:top w:val="none" w:sz="0" w:space="0" w:color="auto"/>
            <w:left w:val="none" w:sz="0" w:space="0" w:color="auto"/>
            <w:bottom w:val="none" w:sz="0" w:space="0" w:color="auto"/>
            <w:right w:val="none" w:sz="0" w:space="0" w:color="auto"/>
          </w:divBdr>
        </w:div>
      </w:divsChild>
    </w:div>
    <w:div w:id="1693260528">
      <w:bodyDiv w:val="1"/>
      <w:marLeft w:val="0"/>
      <w:marRight w:val="0"/>
      <w:marTop w:val="0"/>
      <w:marBottom w:val="0"/>
      <w:divBdr>
        <w:top w:val="none" w:sz="0" w:space="0" w:color="auto"/>
        <w:left w:val="none" w:sz="0" w:space="0" w:color="auto"/>
        <w:bottom w:val="none" w:sz="0" w:space="0" w:color="auto"/>
        <w:right w:val="none" w:sz="0" w:space="0" w:color="auto"/>
      </w:divBdr>
    </w:div>
    <w:div w:id="1693340810">
      <w:bodyDiv w:val="1"/>
      <w:marLeft w:val="0"/>
      <w:marRight w:val="0"/>
      <w:marTop w:val="0"/>
      <w:marBottom w:val="0"/>
      <w:divBdr>
        <w:top w:val="none" w:sz="0" w:space="0" w:color="auto"/>
        <w:left w:val="none" w:sz="0" w:space="0" w:color="auto"/>
        <w:bottom w:val="none" w:sz="0" w:space="0" w:color="auto"/>
        <w:right w:val="none" w:sz="0" w:space="0" w:color="auto"/>
      </w:divBdr>
    </w:div>
    <w:div w:id="1693416411">
      <w:bodyDiv w:val="1"/>
      <w:marLeft w:val="0"/>
      <w:marRight w:val="0"/>
      <w:marTop w:val="0"/>
      <w:marBottom w:val="0"/>
      <w:divBdr>
        <w:top w:val="none" w:sz="0" w:space="0" w:color="auto"/>
        <w:left w:val="none" w:sz="0" w:space="0" w:color="auto"/>
        <w:bottom w:val="none" w:sz="0" w:space="0" w:color="auto"/>
        <w:right w:val="none" w:sz="0" w:space="0" w:color="auto"/>
      </w:divBdr>
    </w:div>
    <w:div w:id="1693605255">
      <w:bodyDiv w:val="1"/>
      <w:marLeft w:val="0"/>
      <w:marRight w:val="0"/>
      <w:marTop w:val="0"/>
      <w:marBottom w:val="0"/>
      <w:divBdr>
        <w:top w:val="none" w:sz="0" w:space="0" w:color="auto"/>
        <w:left w:val="none" w:sz="0" w:space="0" w:color="auto"/>
        <w:bottom w:val="none" w:sz="0" w:space="0" w:color="auto"/>
        <w:right w:val="none" w:sz="0" w:space="0" w:color="auto"/>
      </w:divBdr>
    </w:div>
    <w:div w:id="1693991752">
      <w:bodyDiv w:val="1"/>
      <w:marLeft w:val="0"/>
      <w:marRight w:val="0"/>
      <w:marTop w:val="0"/>
      <w:marBottom w:val="0"/>
      <w:divBdr>
        <w:top w:val="none" w:sz="0" w:space="0" w:color="auto"/>
        <w:left w:val="none" w:sz="0" w:space="0" w:color="auto"/>
        <w:bottom w:val="none" w:sz="0" w:space="0" w:color="auto"/>
        <w:right w:val="none" w:sz="0" w:space="0" w:color="auto"/>
      </w:divBdr>
      <w:divsChild>
        <w:div w:id="1623459409">
          <w:marLeft w:val="0"/>
          <w:marRight w:val="0"/>
          <w:marTop w:val="0"/>
          <w:marBottom w:val="0"/>
          <w:divBdr>
            <w:top w:val="none" w:sz="0" w:space="0" w:color="auto"/>
            <w:left w:val="none" w:sz="0" w:space="0" w:color="auto"/>
            <w:bottom w:val="none" w:sz="0" w:space="0" w:color="auto"/>
            <w:right w:val="none" w:sz="0" w:space="0" w:color="auto"/>
          </w:divBdr>
        </w:div>
      </w:divsChild>
    </w:div>
    <w:div w:id="1694375801">
      <w:bodyDiv w:val="1"/>
      <w:marLeft w:val="0"/>
      <w:marRight w:val="0"/>
      <w:marTop w:val="0"/>
      <w:marBottom w:val="0"/>
      <w:divBdr>
        <w:top w:val="none" w:sz="0" w:space="0" w:color="auto"/>
        <w:left w:val="none" w:sz="0" w:space="0" w:color="auto"/>
        <w:bottom w:val="none" w:sz="0" w:space="0" w:color="auto"/>
        <w:right w:val="none" w:sz="0" w:space="0" w:color="auto"/>
      </w:divBdr>
    </w:div>
    <w:div w:id="1694384607">
      <w:bodyDiv w:val="1"/>
      <w:marLeft w:val="0"/>
      <w:marRight w:val="0"/>
      <w:marTop w:val="0"/>
      <w:marBottom w:val="0"/>
      <w:divBdr>
        <w:top w:val="none" w:sz="0" w:space="0" w:color="auto"/>
        <w:left w:val="none" w:sz="0" w:space="0" w:color="auto"/>
        <w:bottom w:val="none" w:sz="0" w:space="0" w:color="auto"/>
        <w:right w:val="none" w:sz="0" w:space="0" w:color="auto"/>
      </w:divBdr>
    </w:div>
    <w:div w:id="1694916888">
      <w:bodyDiv w:val="1"/>
      <w:marLeft w:val="0"/>
      <w:marRight w:val="0"/>
      <w:marTop w:val="0"/>
      <w:marBottom w:val="0"/>
      <w:divBdr>
        <w:top w:val="none" w:sz="0" w:space="0" w:color="auto"/>
        <w:left w:val="none" w:sz="0" w:space="0" w:color="auto"/>
        <w:bottom w:val="none" w:sz="0" w:space="0" w:color="auto"/>
        <w:right w:val="none" w:sz="0" w:space="0" w:color="auto"/>
      </w:divBdr>
    </w:div>
    <w:div w:id="1694960108">
      <w:bodyDiv w:val="1"/>
      <w:marLeft w:val="0"/>
      <w:marRight w:val="0"/>
      <w:marTop w:val="0"/>
      <w:marBottom w:val="0"/>
      <w:divBdr>
        <w:top w:val="none" w:sz="0" w:space="0" w:color="auto"/>
        <w:left w:val="none" w:sz="0" w:space="0" w:color="auto"/>
        <w:bottom w:val="none" w:sz="0" w:space="0" w:color="auto"/>
        <w:right w:val="none" w:sz="0" w:space="0" w:color="auto"/>
      </w:divBdr>
    </w:div>
    <w:div w:id="1694964207">
      <w:bodyDiv w:val="1"/>
      <w:marLeft w:val="0"/>
      <w:marRight w:val="0"/>
      <w:marTop w:val="0"/>
      <w:marBottom w:val="0"/>
      <w:divBdr>
        <w:top w:val="none" w:sz="0" w:space="0" w:color="auto"/>
        <w:left w:val="none" w:sz="0" w:space="0" w:color="auto"/>
        <w:bottom w:val="none" w:sz="0" w:space="0" w:color="auto"/>
        <w:right w:val="none" w:sz="0" w:space="0" w:color="auto"/>
      </w:divBdr>
    </w:div>
    <w:div w:id="1695880129">
      <w:bodyDiv w:val="1"/>
      <w:marLeft w:val="0"/>
      <w:marRight w:val="0"/>
      <w:marTop w:val="0"/>
      <w:marBottom w:val="0"/>
      <w:divBdr>
        <w:top w:val="none" w:sz="0" w:space="0" w:color="auto"/>
        <w:left w:val="none" w:sz="0" w:space="0" w:color="auto"/>
        <w:bottom w:val="none" w:sz="0" w:space="0" w:color="auto"/>
        <w:right w:val="none" w:sz="0" w:space="0" w:color="auto"/>
      </w:divBdr>
      <w:divsChild>
        <w:div w:id="1460762832">
          <w:marLeft w:val="0"/>
          <w:marRight w:val="0"/>
          <w:marTop w:val="0"/>
          <w:marBottom w:val="0"/>
          <w:divBdr>
            <w:top w:val="none" w:sz="0" w:space="0" w:color="auto"/>
            <w:left w:val="none" w:sz="0" w:space="0" w:color="auto"/>
            <w:bottom w:val="none" w:sz="0" w:space="0" w:color="auto"/>
            <w:right w:val="none" w:sz="0" w:space="0" w:color="auto"/>
          </w:divBdr>
        </w:div>
      </w:divsChild>
    </w:div>
    <w:div w:id="1696037440">
      <w:bodyDiv w:val="1"/>
      <w:marLeft w:val="0"/>
      <w:marRight w:val="0"/>
      <w:marTop w:val="0"/>
      <w:marBottom w:val="0"/>
      <w:divBdr>
        <w:top w:val="none" w:sz="0" w:space="0" w:color="auto"/>
        <w:left w:val="none" w:sz="0" w:space="0" w:color="auto"/>
        <w:bottom w:val="none" w:sz="0" w:space="0" w:color="auto"/>
        <w:right w:val="none" w:sz="0" w:space="0" w:color="auto"/>
      </w:divBdr>
    </w:div>
    <w:div w:id="1696879981">
      <w:bodyDiv w:val="1"/>
      <w:marLeft w:val="0"/>
      <w:marRight w:val="0"/>
      <w:marTop w:val="0"/>
      <w:marBottom w:val="0"/>
      <w:divBdr>
        <w:top w:val="none" w:sz="0" w:space="0" w:color="auto"/>
        <w:left w:val="none" w:sz="0" w:space="0" w:color="auto"/>
        <w:bottom w:val="none" w:sz="0" w:space="0" w:color="auto"/>
        <w:right w:val="none" w:sz="0" w:space="0" w:color="auto"/>
      </w:divBdr>
      <w:divsChild>
        <w:div w:id="1983150865">
          <w:marLeft w:val="0"/>
          <w:marRight w:val="0"/>
          <w:marTop w:val="0"/>
          <w:marBottom w:val="0"/>
          <w:divBdr>
            <w:top w:val="none" w:sz="0" w:space="0" w:color="auto"/>
            <w:left w:val="none" w:sz="0" w:space="0" w:color="auto"/>
            <w:bottom w:val="none" w:sz="0" w:space="0" w:color="auto"/>
            <w:right w:val="none" w:sz="0" w:space="0" w:color="auto"/>
          </w:divBdr>
        </w:div>
      </w:divsChild>
    </w:div>
    <w:div w:id="1696888033">
      <w:bodyDiv w:val="1"/>
      <w:marLeft w:val="0"/>
      <w:marRight w:val="0"/>
      <w:marTop w:val="0"/>
      <w:marBottom w:val="0"/>
      <w:divBdr>
        <w:top w:val="none" w:sz="0" w:space="0" w:color="auto"/>
        <w:left w:val="none" w:sz="0" w:space="0" w:color="auto"/>
        <w:bottom w:val="none" w:sz="0" w:space="0" w:color="auto"/>
        <w:right w:val="none" w:sz="0" w:space="0" w:color="auto"/>
      </w:divBdr>
    </w:div>
    <w:div w:id="1696999371">
      <w:bodyDiv w:val="1"/>
      <w:marLeft w:val="0"/>
      <w:marRight w:val="0"/>
      <w:marTop w:val="0"/>
      <w:marBottom w:val="0"/>
      <w:divBdr>
        <w:top w:val="none" w:sz="0" w:space="0" w:color="auto"/>
        <w:left w:val="none" w:sz="0" w:space="0" w:color="auto"/>
        <w:bottom w:val="none" w:sz="0" w:space="0" w:color="auto"/>
        <w:right w:val="none" w:sz="0" w:space="0" w:color="auto"/>
      </w:divBdr>
      <w:divsChild>
        <w:div w:id="1480659038">
          <w:marLeft w:val="0"/>
          <w:marRight w:val="0"/>
          <w:marTop w:val="0"/>
          <w:marBottom w:val="0"/>
          <w:divBdr>
            <w:top w:val="none" w:sz="0" w:space="0" w:color="auto"/>
            <w:left w:val="none" w:sz="0" w:space="0" w:color="auto"/>
            <w:bottom w:val="none" w:sz="0" w:space="0" w:color="auto"/>
            <w:right w:val="none" w:sz="0" w:space="0" w:color="auto"/>
          </w:divBdr>
        </w:div>
      </w:divsChild>
    </w:div>
    <w:div w:id="1697000966">
      <w:bodyDiv w:val="1"/>
      <w:marLeft w:val="0"/>
      <w:marRight w:val="0"/>
      <w:marTop w:val="0"/>
      <w:marBottom w:val="0"/>
      <w:divBdr>
        <w:top w:val="none" w:sz="0" w:space="0" w:color="auto"/>
        <w:left w:val="none" w:sz="0" w:space="0" w:color="auto"/>
        <w:bottom w:val="none" w:sz="0" w:space="0" w:color="auto"/>
        <w:right w:val="none" w:sz="0" w:space="0" w:color="auto"/>
      </w:divBdr>
      <w:divsChild>
        <w:div w:id="1025326454">
          <w:marLeft w:val="0"/>
          <w:marRight w:val="0"/>
          <w:marTop w:val="0"/>
          <w:marBottom w:val="0"/>
          <w:divBdr>
            <w:top w:val="none" w:sz="0" w:space="0" w:color="auto"/>
            <w:left w:val="none" w:sz="0" w:space="0" w:color="auto"/>
            <w:bottom w:val="none" w:sz="0" w:space="0" w:color="auto"/>
            <w:right w:val="none" w:sz="0" w:space="0" w:color="auto"/>
          </w:divBdr>
        </w:div>
      </w:divsChild>
    </w:div>
    <w:div w:id="1697123862">
      <w:bodyDiv w:val="1"/>
      <w:marLeft w:val="0"/>
      <w:marRight w:val="0"/>
      <w:marTop w:val="0"/>
      <w:marBottom w:val="0"/>
      <w:divBdr>
        <w:top w:val="none" w:sz="0" w:space="0" w:color="auto"/>
        <w:left w:val="none" w:sz="0" w:space="0" w:color="auto"/>
        <w:bottom w:val="none" w:sz="0" w:space="0" w:color="auto"/>
        <w:right w:val="none" w:sz="0" w:space="0" w:color="auto"/>
      </w:divBdr>
    </w:div>
    <w:div w:id="1697267522">
      <w:bodyDiv w:val="1"/>
      <w:marLeft w:val="0"/>
      <w:marRight w:val="0"/>
      <w:marTop w:val="0"/>
      <w:marBottom w:val="0"/>
      <w:divBdr>
        <w:top w:val="none" w:sz="0" w:space="0" w:color="auto"/>
        <w:left w:val="none" w:sz="0" w:space="0" w:color="auto"/>
        <w:bottom w:val="none" w:sz="0" w:space="0" w:color="auto"/>
        <w:right w:val="none" w:sz="0" w:space="0" w:color="auto"/>
      </w:divBdr>
    </w:div>
    <w:div w:id="1697462613">
      <w:bodyDiv w:val="1"/>
      <w:marLeft w:val="0"/>
      <w:marRight w:val="0"/>
      <w:marTop w:val="0"/>
      <w:marBottom w:val="0"/>
      <w:divBdr>
        <w:top w:val="none" w:sz="0" w:space="0" w:color="auto"/>
        <w:left w:val="none" w:sz="0" w:space="0" w:color="auto"/>
        <w:bottom w:val="none" w:sz="0" w:space="0" w:color="auto"/>
        <w:right w:val="none" w:sz="0" w:space="0" w:color="auto"/>
      </w:divBdr>
    </w:div>
    <w:div w:id="1697846961">
      <w:bodyDiv w:val="1"/>
      <w:marLeft w:val="0"/>
      <w:marRight w:val="0"/>
      <w:marTop w:val="0"/>
      <w:marBottom w:val="0"/>
      <w:divBdr>
        <w:top w:val="none" w:sz="0" w:space="0" w:color="auto"/>
        <w:left w:val="none" w:sz="0" w:space="0" w:color="auto"/>
        <w:bottom w:val="none" w:sz="0" w:space="0" w:color="auto"/>
        <w:right w:val="none" w:sz="0" w:space="0" w:color="auto"/>
      </w:divBdr>
    </w:div>
    <w:div w:id="1698000831">
      <w:bodyDiv w:val="1"/>
      <w:marLeft w:val="0"/>
      <w:marRight w:val="0"/>
      <w:marTop w:val="0"/>
      <w:marBottom w:val="0"/>
      <w:divBdr>
        <w:top w:val="none" w:sz="0" w:space="0" w:color="auto"/>
        <w:left w:val="none" w:sz="0" w:space="0" w:color="auto"/>
        <w:bottom w:val="none" w:sz="0" w:space="0" w:color="auto"/>
        <w:right w:val="none" w:sz="0" w:space="0" w:color="auto"/>
      </w:divBdr>
    </w:div>
    <w:div w:id="1698118590">
      <w:bodyDiv w:val="1"/>
      <w:marLeft w:val="0"/>
      <w:marRight w:val="0"/>
      <w:marTop w:val="0"/>
      <w:marBottom w:val="0"/>
      <w:divBdr>
        <w:top w:val="none" w:sz="0" w:space="0" w:color="auto"/>
        <w:left w:val="none" w:sz="0" w:space="0" w:color="auto"/>
        <w:bottom w:val="none" w:sz="0" w:space="0" w:color="auto"/>
        <w:right w:val="none" w:sz="0" w:space="0" w:color="auto"/>
      </w:divBdr>
    </w:div>
    <w:div w:id="1698235881">
      <w:bodyDiv w:val="1"/>
      <w:marLeft w:val="0"/>
      <w:marRight w:val="0"/>
      <w:marTop w:val="0"/>
      <w:marBottom w:val="0"/>
      <w:divBdr>
        <w:top w:val="none" w:sz="0" w:space="0" w:color="auto"/>
        <w:left w:val="none" w:sz="0" w:space="0" w:color="auto"/>
        <w:bottom w:val="none" w:sz="0" w:space="0" w:color="auto"/>
        <w:right w:val="none" w:sz="0" w:space="0" w:color="auto"/>
      </w:divBdr>
    </w:div>
    <w:div w:id="1698431126">
      <w:bodyDiv w:val="1"/>
      <w:marLeft w:val="0"/>
      <w:marRight w:val="0"/>
      <w:marTop w:val="0"/>
      <w:marBottom w:val="0"/>
      <w:divBdr>
        <w:top w:val="none" w:sz="0" w:space="0" w:color="auto"/>
        <w:left w:val="none" w:sz="0" w:space="0" w:color="auto"/>
        <w:bottom w:val="none" w:sz="0" w:space="0" w:color="auto"/>
        <w:right w:val="none" w:sz="0" w:space="0" w:color="auto"/>
      </w:divBdr>
    </w:div>
    <w:div w:id="1698431319">
      <w:bodyDiv w:val="1"/>
      <w:marLeft w:val="0"/>
      <w:marRight w:val="0"/>
      <w:marTop w:val="0"/>
      <w:marBottom w:val="0"/>
      <w:divBdr>
        <w:top w:val="none" w:sz="0" w:space="0" w:color="auto"/>
        <w:left w:val="none" w:sz="0" w:space="0" w:color="auto"/>
        <w:bottom w:val="none" w:sz="0" w:space="0" w:color="auto"/>
        <w:right w:val="none" w:sz="0" w:space="0" w:color="auto"/>
      </w:divBdr>
    </w:div>
    <w:div w:id="1698510035">
      <w:bodyDiv w:val="1"/>
      <w:marLeft w:val="0"/>
      <w:marRight w:val="0"/>
      <w:marTop w:val="0"/>
      <w:marBottom w:val="0"/>
      <w:divBdr>
        <w:top w:val="none" w:sz="0" w:space="0" w:color="auto"/>
        <w:left w:val="none" w:sz="0" w:space="0" w:color="auto"/>
        <w:bottom w:val="none" w:sz="0" w:space="0" w:color="auto"/>
        <w:right w:val="none" w:sz="0" w:space="0" w:color="auto"/>
      </w:divBdr>
      <w:divsChild>
        <w:div w:id="621308875">
          <w:marLeft w:val="0"/>
          <w:marRight w:val="0"/>
          <w:marTop w:val="0"/>
          <w:marBottom w:val="0"/>
          <w:divBdr>
            <w:top w:val="none" w:sz="0" w:space="0" w:color="auto"/>
            <w:left w:val="none" w:sz="0" w:space="0" w:color="auto"/>
            <w:bottom w:val="none" w:sz="0" w:space="0" w:color="auto"/>
            <w:right w:val="none" w:sz="0" w:space="0" w:color="auto"/>
          </w:divBdr>
        </w:div>
      </w:divsChild>
    </w:div>
    <w:div w:id="1698580168">
      <w:bodyDiv w:val="1"/>
      <w:marLeft w:val="0"/>
      <w:marRight w:val="0"/>
      <w:marTop w:val="0"/>
      <w:marBottom w:val="0"/>
      <w:divBdr>
        <w:top w:val="none" w:sz="0" w:space="0" w:color="auto"/>
        <w:left w:val="none" w:sz="0" w:space="0" w:color="auto"/>
        <w:bottom w:val="none" w:sz="0" w:space="0" w:color="auto"/>
        <w:right w:val="none" w:sz="0" w:space="0" w:color="auto"/>
      </w:divBdr>
    </w:div>
    <w:div w:id="1698771986">
      <w:bodyDiv w:val="1"/>
      <w:marLeft w:val="0"/>
      <w:marRight w:val="0"/>
      <w:marTop w:val="0"/>
      <w:marBottom w:val="0"/>
      <w:divBdr>
        <w:top w:val="none" w:sz="0" w:space="0" w:color="auto"/>
        <w:left w:val="none" w:sz="0" w:space="0" w:color="auto"/>
        <w:bottom w:val="none" w:sz="0" w:space="0" w:color="auto"/>
        <w:right w:val="none" w:sz="0" w:space="0" w:color="auto"/>
      </w:divBdr>
    </w:div>
    <w:div w:id="1699349177">
      <w:bodyDiv w:val="1"/>
      <w:marLeft w:val="0"/>
      <w:marRight w:val="0"/>
      <w:marTop w:val="0"/>
      <w:marBottom w:val="0"/>
      <w:divBdr>
        <w:top w:val="none" w:sz="0" w:space="0" w:color="auto"/>
        <w:left w:val="none" w:sz="0" w:space="0" w:color="auto"/>
        <w:bottom w:val="none" w:sz="0" w:space="0" w:color="auto"/>
        <w:right w:val="none" w:sz="0" w:space="0" w:color="auto"/>
      </w:divBdr>
    </w:div>
    <w:div w:id="1699425164">
      <w:bodyDiv w:val="1"/>
      <w:marLeft w:val="0"/>
      <w:marRight w:val="0"/>
      <w:marTop w:val="0"/>
      <w:marBottom w:val="0"/>
      <w:divBdr>
        <w:top w:val="none" w:sz="0" w:space="0" w:color="auto"/>
        <w:left w:val="none" w:sz="0" w:space="0" w:color="auto"/>
        <w:bottom w:val="none" w:sz="0" w:space="0" w:color="auto"/>
        <w:right w:val="none" w:sz="0" w:space="0" w:color="auto"/>
      </w:divBdr>
    </w:div>
    <w:div w:id="1699891988">
      <w:bodyDiv w:val="1"/>
      <w:marLeft w:val="0"/>
      <w:marRight w:val="0"/>
      <w:marTop w:val="0"/>
      <w:marBottom w:val="0"/>
      <w:divBdr>
        <w:top w:val="none" w:sz="0" w:space="0" w:color="auto"/>
        <w:left w:val="none" w:sz="0" w:space="0" w:color="auto"/>
        <w:bottom w:val="none" w:sz="0" w:space="0" w:color="auto"/>
        <w:right w:val="none" w:sz="0" w:space="0" w:color="auto"/>
      </w:divBdr>
    </w:div>
    <w:div w:id="1699965556">
      <w:bodyDiv w:val="1"/>
      <w:marLeft w:val="0"/>
      <w:marRight w:val="0"/>
      <w:marTop w:val="0"/>
      <w:marBottom w:val="0"/>
      <w:divBdr>
        <w:top w:val="none" w:sz="0" w:space="0" w:color="auto"/>
        <w:left w:val="none" w:sz="0" w:space="0" w:color="auto"/>
        <w:bottom w:val="none" w:sz="0" w:space="0" w:color="auto"/>
        <w:right w:val="none" w:sz="0" w:space="0" w:color="auto"/>
      </w:divBdr>
    </w:div>
    <w:div w:id="1700011142">
      <w:bodyDiv w:val="1"/>
      <w:marLeft w:val="0"/>
      <w:marRight w:val="0"/>
      <w:marTop w:val="0"/>
      <w:marBottom w:val="0"/>
      <w:divBdr>
        <w:top w:val="none" w:sz="0" w:space="0" w:color="auto"/>
        <w:left w:val="none" w:sz="0" w:space="0" w:color="auto"/>
        <w:bottom w:val="none" w:sz="0" w:space="0" w:color="auto"/>
        <w:right w:val="none" w:sz="0" w:space="0" w:color="auto"/>
      </w:divBdr>
    </w:div>
    <w:div w:id="1700013668">
      <w:bodyDiv w:val="1"/>
      <w:marLeft w:val="0"/>
      <w:marRight w:val="0"/>
      <w:marTop w:val="0"/>
      <w:marBottom w:val="0"/>
      <w:divBdr>
        <w:top w:val="none" w:sz="0" w:space="0" w:color="auto"/>
        <w:left w:val="none" w:sz="0" w:space="0" w:color="auto"/>
        <w:bottom w:val="none" w:sz="0" w:space="0" w:color="auto"/>
        <w:right w:val="none" w:sz="0" w:space="0" w:color="auto"/>
      </w:divBdr>
    </w:div>
    <w:div w:id="1700466398">
      <w:bodyDiv w:val="1"/>
      <w:marLeft w:val="0"/>
      <w:marRight w:val="0"/>
      <w:marTop w:val="0"/>
      <w:marBottom w:val="0"/>
      <w:divBdr>
        <w:top w:val="none" w:sz="0" w:space="0" w:color="auto"/>
        <w:left w:val="none" w:sz="0" w:space="0" w:color="auto"/>
        <w:bottom w:val="none" w:sz="0" w:space="0" w:color="auto"/>
        <w:right w:val="none" w:sz="0" w:space="0" w:color="auto"/>
      </w:divBdr>
      <w:divsChild>
        <w:div w:id="1490975625">
          <w:marLeft w:val="0"/>
          <w:marRight w:val="0"/>
          <w:marTop w:val="0"/>
          <w:marBottom w:val="0"/>
          <w:divBdr>
            <w:top w:val="none" w:sz="0" w:space="0" w:color="auto"/>
            <w:left w:val="none" w:sz="0" w:space="0" w:color="auto"/>
            <w:bottom w:val="none" w:sz="0" w:space="0" w:color="auto"/>
            <w:right w:val="none" w:sz="0" w:space="0" w:color="auto"/>
          </w:divBdr>
        </w:div>
      </w:divsChild>
    </w:div>
    <w:div w:id="1700735859">
      <w:bodyDiv w:val="1"/>
      <w:marLeft w:val="0"/>
      <w:marRight w:val="0"/>
      <w:marTop w:val="0"/>
      <w:marBottom w:val="0"/>
      <w:divBdr>
        <w:top w:val="none" w:sz="0" w:space="0" w:color="auto"/>
        <w:left w:val="none" w:sz="0" w:space="0" w:color="auto"/>
        <w:bottom w:val="none" w:sz="0" w:space="0" w:color="auto"/>
        <w:right w:val="none" w:sz="0" w:space="0" w:color="auto"/>
      </w:divBdr>
    </w:div>
    <w:div w:id="1701011143">
      <w:bodyDiv w:val="1"/>
      <w:marLeft w:val="0"/>
      <w:marRight w:val="0"/>
      <w:marTop w:val="0"/>
      <w:marBottom w:val="0"/>
      <w:divBdr>
        <w:top w:val="none" w:sz="0" w:space="0" w:color="auto"/>
        <w:left w:val="none" w:sz="0" w:space="0" w:color="auto"/>
        <w:bottom w:val="none" w:sz="0" w:space="0" w:color="auto"/>
        <w:right w:val="none" w:sz="0" w:space="0" w:color="auto"/>
      </w:divBdr>
    </w:div>
    <w:div w:id="1701130916">
      <w:bodyDiv w:val="1"/>
      <w:marLeft w:val="0"/>
      <w:marRight w:val="0"/>
      <w:marTop w:val="0"/>
      <w:marBottom w:val="0"/>
      <w:divBdr>
        <w:top w:val="none" w:sz="0" w:space="0" w:color="auto"/>
        <w:left w:val="none" w:sz="0" w:space="0" w:color="auto"/>
        <w:bottom w:val="none" w:sz="0" w:space="0" w:color="auto"/>
        <w:right w:val="none" w:sz="0" w:space="0" w:color="auto"/>
      </w:divBdr>
    </w:div>
    <w:div w:id="1701933718">
      <w:bodyDiv w:val="1"/>
      <w:marLeft w:val="0"/>
      <w:marRight w:val="0"/>
      <w:marTop w:val="0"/>
      <w:marBottom w:val="0"/>
      <w:divBdr>
        <w:top w:val="none" w:sz="0" w:space="0" w:color="auto"/>
        <w:left w:val="none" w:sz="0" w:space="0" w:color="auto"/>
        <w:bottom w:val="none" w:sz="0" w:space="0" w:color="auto"/>
        <w:right w:val="none" w:sz="0" w:space="0" w:color="auto"/>
      </w:divBdr>
    </w:div>
    <w:div w:id="1702587058">
      <w:bodyDiv w:val="1"/>
      <w:marLeft w:val="0"/>
      <w:marRight w:val="0"/>
      <w:marTop w:val="0"/>
      <w:marBottom w:val="0"/>
      <w:divBdr>
        <w:top w:val="none" w:sz="0" w:space="0" w:color="auto"/>
        <w:left w:val="none" w:sz="0" w:space="0" w:color="auto"/>
        <w:bottom w:val="none" w:sz="0" w:space="0" w:color="auto"/>
        <w:right w:val="none" w:sz="0" w:space="0" w:color="auto"/>
      </w:divBdr>
    </w:div>
    <w:div w:id="1702705507">
      <w:bodyDiv w:val="1"/>
      <w:marLeft w:val="0"/>
      <w:marRight w:val="0"/>
      <w:marTop w:val="0"/>
      <w:marBottom w:val="0"/>
      <w:divBdr>
        <w:top w:val="none" w:sz="0" w:space="0" w:color="auto"/>
        <w:left w:val="none" w:sz="0" w:space="0" w:color="auto"/>
        <w:bottom w:val="none" w:sz="0" w:space="0" w:color="auto"/>
        <w:right w:val="none" w:sz="0" w:space="0" w:color="auto"/>
      </w:divBdr>
    </w:div>
    <w:div w:id="1702706105">
      <w:bodyDiv w:val="1"/>
      <w:marLeft w:val="0"/>
      <w:marRight w:val="0"/>
      <w:marTop w:val="0"/>
      <w:marBottom w:val="0"/>
      <w:divBdr>
        <w:top w:val="none" w:sz="0" w:space="0" w:color="auto"/>
        <w:left w:val="none" w:sz="0" w:space="0" w:color="auto"/>
        <w:bottom w:val="none" w:sz="0" w:space="0" w:color="auto"/>
        <w:right w:val="none" w:sz="0" w:space="0" w:color="auto"/>
      </w:divBdr>
    </w:div>
    <w:div w:id="1702852249">
      <w:bodyDiv w:val="1"/>
      <w:marLeft w:val="0"/>
      <w:marRight w:val="0"/>
      <w:marTop w:val="0"/>
      <w:marBottom w:val="0"/>
      <w:divBdr>
        <w:top w:val="none" w:sz="0" w:space="0" w:color="auto"/>
        <w:left w:val="none" w:sz="0" w:space="0" w:color="auto"/>
        <w:bottom w:val="none" w:sz="0" w:space="0" w:color="auto"/>
        <w:right w:val="none" w:sz="0" w:space="0" w:color="auto"/>
      </w:divBdr>
    </w:div>
    <w:div w:id="1703362896">
      <w:bodyDiv w:val="1"/>
      <w:marLeft w:val="0"/>
      <w:marRight w:val="0"/>
      <w:marTop w:val="0"/>
      <w:marBottom w:val="0"/>
      <w:divBdr>
        <w:top w:val="none" w:sz="0" w:space="0" w:color="auto"/>
        <w:left w:val="none" w:sz="0" w:space="0" w:color="auto"/>
        <w:bottom w:val="none" w:sz="0" w:space="0" w:color="auto"/>
        <w:right w:val="none" w:sz="0" w:space="0" w:color="auto"/>
      </w:divBdr>
    </w:div>
    <w:div w:id="1703478167">
      <w:bodyDiv w:val="1"/>
      <w:marLeft w:val="0"/>
      <w:marRight w:val="0"/>
      <w:marTop w:val="0"/>
      <w:marBottom w:val="0"/>
      <w:divBdr>
        <w:top w:val="none" w:sz="0" w:space="0" w:color="auto"/>
        <w:left w:val="none" w:sz="0" w:space="0" w:color="auto"/>
        <w:bottom w:val="none" w:sz="0" w:space="0" w:color="auto"/>
        <w:right w:val="none" w:sz="0" w:space="0" w:color="auto"/>
      </w:divBdr>
    </w:div>
    <w:div w:id="1703480439">
      <w:bodyDiv w:val="1"/>
      <w:marLeft w:val="0"/>
      <w:marRight w:val="0"/>
      <w:marTop w:val="0"/>
      <w:marBottom w:val="0"/>
      <w:divBdr>
        <w:top w:val="none" w:sz="0" w:space="0" w:color="auto"/>
        <w:left w:val="none" w:sz="0" w:space="0" w:color="auto"/>
        <w:bottom w:val="none" w:sz="0" w:space="0" w:color="auto"/>
        <w:right w:val="none" w:sz="0" w:space="0" w:color="auto"/>
      </w:divBdr>
    </w:div>
    <w:div w:id="1703749960">
      <w:bodyDiv w:val="1"/>
      <w:marLeft w:val="0"/>
      <w:marRight w:val="0"/>
      <w:marTop w:val="0"/>
      <w:marBottom w:val="0"/>
      <w:divBdr>
        <w:top w:val="none" w:sz="0" w:space="0" w:color="auto"/>
        <w:left w:val="none" w:sz="0" w:space="0" w:color="auto"/>
        <w:bottom w:val="none" w:sz="0" w:space="0" w:color="auto"/>
        <w:right w:val="none" w:sz="0" w:space="0" w:color="auto"/>
      </w:divBdr>
    </w:div>
    <w:div w:id="1703899854">
      <w:bodyDiv w:val="1"/>
      <w:marLeft w:val="0"/>
      <w:marRight w:val="0"/>
      <w:marTop w:val="0"/>
      <w:marBottom w:val="0"/>
      <w:divBdr>
        <w:top w:val="none" w:sz="0" w:space="0" w:color="auto"/>
        <w:left w:val="none" w:sz="0" w:space="0" w:color="auto"/>
        <w:bottom w:val="none" w:sz="0" w:space="0" w:color="auto"/>
        <w:right w:val="none" w:sz="0" w:space="0" w:color="auto"/>
      </w:divBdr>
      <w:divsChild>
        <w:div w:id="1322462254">
          <w:marLeft w:val="0"/>
          <w:marRight w:val="0"/>
          <w:marTop w:val="0"/>
          <w:marBottom w:val="0"/>
          <w:divBdr>
            <w:top w:val="none" w:sz="0" w:space="0" w:color="auto"/>
            <w:left w:val="none" w:sz="0" w:space="0" w:color="auto"/>
            <w:bottom w:val="none" w:sz="0" w:space="0" w:color="auto"/>
            <w:right w:val="none" w:sz="0" w:space="0" w:color="auto"/>
          </w:divBdr>
        </w:div>
      </w:divsChild>
    </w:div>
    <w:div w:id="1704090828">
      <w:bodyDiv w:val="1"/>
      <w:marLeft w:val="0"/>
      <w:marRight w:val="0"/>
      <w:marTop w:val="0"/>
      <w:marBottom w:val="0"/>
      <w:divBdr>
        <w:top w:val="none" w:sz="0" w:space="0" w:color="auto"/>
        <w:left w:val="none" w:sz="0" w:space="0" w:color="auto"/>
        <w:bottom w:val="none" w:sz="0" w:space="0" w:color="auto"/>
        <w:right w:val="none" w:sz="0" w:space="0" w:color="auto"/>
      </w:divBdr>
    </w:div>
    <w:div w:id="1704668656">
      <w:bodyDiv w:val="1"/>
      <w:marLeft w:val="0"/>
      <w:marRight w:val="0"/>
      <w:marTop w:val="0"/>
      <w:marBottom w:val="0"/>
      <w:divBdr>
        <w:top w:val="none" w:sz="0" w:space="0" w:color="auto"/>
        <w:left w:val="none" w:sz="0" w:space="0" w:color="auto"/>
        <w:bottom w:val="none" w:sz="0" w:space="0" w:color="auto"/>
        <w:right w:val="none" w:sz="0" w:space="0" w:color="auto"/>
      </w:divBdr>
    </w:div>
    <w:div w:id="1704675852">
      <w:bodyDiv w:val="1"/>
      <w:marLeft w:val="0"/>
      <w:marRight w:val="0"/>
      <w:marTop w:val="0"/>
      <w:marBottom w:val="0"/>
      <w:divBdr>
        <w:top w:val="none" w:sz="0" w:space="0" w:color="auto"/>
        <w:left w:val="none" w:sz="0" w:space="0" w:color="auto"/>
        <w:bottom w:val="none" w:sz="0" w:space="0" w:color="auto"/>
        <w:right w:val="none" w:sz="0" w:space="0" w:color="auto"/>
      </w:divBdr>
      <w:divsChild>
        <w:div w:id="561915712">
          <w:marLeft w:val="0"/>
          <w:marRight w:val="0"/>
          <w:marTop w:val="0"/>
          <w:marBottom w:val="0"/>
          <w:divBdr>
            <w:top w:val="none" w:sz="0" w:space="0" w:color="auto"/>
            <w:left w:val="none" w:sz="0" w:space="0" w:color="auto"/>
            <w:bottom w:val="none" w:sz="0" w:space="0" w:color="auto"/>
            <w:right w:val="none" w:sz="0" w:space="0" w:color="auto"/>
          </w:divBdr>
        </w:div>
      </w:divsChild>
    </w:div>
    <w:div w:id="1704749525">
      <w:bodyDiv w:val="1"/>
      <w:marLeft w:val="0"/>
      <w:marRight w:val="0"/>
      <w:marTop w:val="0"/>
      <w:marBottom w:val="0"/>
      <w:divBdr>
        <w:top w:val="none" w:sz="0" w:space="0" w:color="auto"/>
        <w:left w:val="none" w:sz="0" w:space="0" w:color="auto"/>
        <w:bottom w:val="none" w:sz="0" w:space="0" w:color="auto"/>
        <w:right w:val="none" w:sz="0" w:space="0" w:color="auto"/>
      </w:divBdr>
    </w:div>
    <w:div w:id="1705057685">
      <w:bodyDiv w:val="1"/>
      <w:marLeft w:val="0"/>
      <w:marRight w:val="0"/>
      <w:marTop w:val="0"/>
      <w:marBottom w:val="0"/>
      <w:divBdr>
        <w:top w:val="none" w:sz="0" w:space="0" w:color="auto"/>
        <w:left w:val="none" w:sz="0" w:space="0" w:color="auto"/>
        <w:bottom w:val="none" w:sz="0" w:space="0" w:color="auto"/>
        <w:right w:val="none" w:sz="0" w:space="0" w:color="auto"/>
      </w:divBdr>
    </w:div>
    <w:div w:id="1705324191">
      <w:bodyDiv w:val="1"/>
      <w:marLeft w:val="0"/>
      <w:marRight w:val="0"/>
      <w:marTop w:val="0"/>
      <w:marBottom w:val="0"/>
      <w:divBdr>
        <w:top w:val="none" w:sz="0" w:space="0" w:color="auto"/>
        <w:left w:val="none" w:sz="0" w:space="0" w:color="auto"/>
        <w:bottom w:val="none" w:sz="0" w:space="0" w:color="auto"/>
        <w:right w:val="none" w:sz="0" w:space="0" w:color="auto"/>
      </w:divBdr>
    </w:div>
    <w:div w:id="1705326661">
      <w:bodyDiv w:val="1"/>
      <w:marLeft w:val="0"/>
      <w:marRight w:val="0"/>
      <w:marTop w:val="0"/>
      <w:marBottom w:val="0"/>
      <w:divBdr>
        <w:top w:val="none" w:sz="0" w:space="0" w:color="auto"/>
        <w:left w:val="none" w:sz="0" w:space="0" w:color="auto"/>
        <w:bottom w:val="none" w:sz="0" w:space="0" w:color="auto"/>
        <w:right w:val="none" w:sz="0" w:space="0" w:color="auto"/>
      </w:divBdr>
    </w:div>
    <w:div w:id="1705598469">
      <w:bodyDiv w:val="1"/>
      <w:marLeft w:val="0"/>
      <w:marRight w:val="0"/>
      <w:marTop w:val="0"/>
      <w:marBottom w:val="0"/>
      <w:divBdr>
        <w:top w:val="none" w:sz="0" w:space="0" w:color="auto"/>
        <w:left w:val="none" w:sz="0" w:space="0" w:color="auto"/>
        <w:bottom w:val="none" w:sz="0" w:space="0" w:color="auto"/>
        <w:right w:val="none" w:sz="0" w:space="0" w:color="auto"/>
      </w:divBdr>
    </w:div>
    <w:div w:id="1705867042">
      <w:bodyDiv w:val="1"/>
      <w:marLeft w:val="0"/>
      <w:marRight w:val="0"/>
      <w:marTop w:val="0"/>
      <w:marBottom w:val="0"/>
      <w:divBdr>
        <w:top w:val="none" w:sz="0" w:space="0" w:color="auto"/>
        <w:left w:val="none" w:sz="0" w:space="0" w:color="auto"/>
        <w:bottom w:val="none" w:sz="0" w:space="0" w:color="auto"/>
        <w:right w:val="none" w:sz="0" w:space="0" w:color="auto"/>
      </w:divBdr>
    </w:div>
    <w:div w:id="1705910874">
      <w:bodyDiv w:val="1"/>
      <w:marLeft w:val="0"/>
      <w:marRight w:val="0"/>
      <w:marTop w:val="0"/>
      <w:marBottom w:val="0"/>
      <w:divBdr>
        <w:top w:val="none" w:sz="0" w:space="0" w:color="auto"/>
        <w:left w:val="none" w:sz="0" w:space="0" w:color="auto"/>
        <w:bottom w:val="none" w:sz="0" w:space="0" w:color="auto"/>
        <w:right w:val="none" w:sz="0" w:space="0" w:color="auto"/>
      </w:divBdr>
    </w:div>
    <w:div w:id="1706053317">
      <w:bodyDiv w:val="1"/>
      <w:marLeft w:val="0"/>
      <w:marRight w:val="0"/>
      <w:marTop w:val="0"/>
      <w:marBottom w:val="0"/>
      <w:divBdr>
        <w:top w:val="none" w:sz="0" w:space="0" w:color="auto"/>
        <w:left w:val="none" w:sz="0" w:space="0" w:color="auto"/>
        <w:bottom w:val="none" w:sz="0" w:space="0" w:color="auto"/>
        <w:right w:val="none" w:sz="0" w:space="0" w:color="auto"/>
      </w:divBdr>
    </w:div>
    <w:div w:id="1706100921">
      <w:bodyDiv w:val="1"/>
      <w:marLeft w:val="0"/>
      <w:marRight w:val="0"/>
      <w:marTop w:val="0"/>
      <w:marBottom w:val="0"/>
      <w:divBdr>
        <w:top w:val="none" w:sz="0" w:space="0" w:color="auto"/>
        <w:left w:val="none" w:sz="0" w:space="0" w:color="auto"/>
        <w:bottom w:val="none" w:sz="0" w:space="0" w:color="auto"/>
        <w:right w:val="none" w:sz="0" w:space="0" w:color="auto"/>
      </w:divBdr>
    </w:div>
    <w:div w:id="1706714061">
      <w:bodyDiv w:val="1"/>
      <w:marLeft w:val="0"/>
      <w:marRight w:val="0"/>
      <w:marTop w:val="0"/>
      <w:marBottom w:val="0"/>
      <w:divBdr>
        <w:top w:val="none" w:sz="0" w:space="0" w:color="auto"/>
        <w:left w:val="none" w:sz="0" w:space="0" w:color="auto"/>
        <w:bottom w:val="none" w:sz="0" w:space="0" w:color="auto"/>
        <w:right w:val="none" w:sz="0" w:space="0" w:color="auto"/>
      </w:divBdr>
      <w:divsChild>
        <w:div w:id="546067695">
          <w:marLeft w:val="0"/>
          <w:marRight w:val="0"/>
          <w:marTop w:val="0"/>
          <w:marBottom w:val="0"/>
          <w:divBdr>
            <w:top w:val="none" w:sz="0" w:space="0" w:color="auto"/>
            <w:left w:val="none" w:sz="0" w:space="0" w:color="auto"/>
            <w:bottom w:val="none" w:sz="0" w:space="0" w:color="auto"/>
            <w:right w:val="none" w:sz="0" w:space="0" w:color="auto"/>
          </w:divBdr>
        </w:div>
      </w:divsChild>
    </w:div>
    <w:div w:id="1706832575">
      <w:bodyDiv w:val="1"/>
      <w:marLeft w:val="0"/>
      <w:marRight w:val="0"/>
      <w:marTop w:val="0"/>
      <w:marBottom w:val="0"/>
      <w:divBdr>
        <w:top w:val="none" w:sz="0" w:space="0" w:color="auto"/>
        <w:left w:val="none" w:sz="0" w:space="0" w:color="auto"/>
        <w:bottom w:val="none" w:sz="0" w:space="0" w:color="auto"/>
        <w:right w:val="none" w:sz="0" w:space="0" w:color="auto"/>
      </w:divBdr>
    </w:div>
    <w:div w:id="1707023645">
      <w:bodyDiv w:val="1"/>
      <w:marLeft w:val="0"/>
      <w:marRight w:val="0"/>
      <w:marTop w:val="0"/>
      <w:marBottom w:val="0"/>
      <w:divBdr>
        <w:top w:val="none" w:sz="0" w:space="0" w:color="auto"/>
        <w:left w:val="none" w:sz="0" w:space="0" w:color="auto"/>
        <w:bottom w:val="none" w:sz="0" w:space="0" w:color="auto"/>
        <w:right w:val="none" w:sz="0" w:space="0" w:color="auto"/>
      </w:divBdr>
    </w:div>
    <w:div w:id="1707173782">
      <w:bodyDiv w:val="1"/>
      <w:marLeft w:val="0"/>
      <w:marRight w:val="0"/>
      <w:marTop w:val="0"/>
      <w:marBottom w:val="0"/>
      <w:divBdr>
        <w:top w:val="none" w:sz="0" w:space="0" w:color="auto"/>
        <w:left w:val="none" w:sz="0" w:space="0" w:color="auto"/>
        <w:bottom w:val="none" w:sz="0" w:space="0" w:color="auto"/>
        <w:right w:val="none" w:sz="0" w:space="0" w:color="auto"/>
      </w:divBdr>
    </w:div>
    <w:div w:id="1707638520">
      <w:bodyDiv w:val="1"/>
      <w:marLeft w:val="0"/>
      <w:marRight w:val="0"/>
      <w:marTop w:val="0"/>
      <w:marBottom w:val="0"/>
      <w:divBdr>
        <w:top w:val="none" w:sz="0" w:space="0" w:color="auto"/>
        <w:left w:val="none" w:sz="0" w:space="0" w:color="auto"/>
        <w:bottom w:val="none" w:sz="0" w:space="0" w:color="auto"/>
        <w:right w:val="none" w:sz="0" w:space="0" w:color="auto"/>
      </w:divBdr>
    </w:div>
    <w:div w:id="1707680271">
      <w:bodyDiv w:val="1"/>
      <w:marLeft w:val="0"/>
      <w:marRight w:val="0"/>
      <w:marTop w:val="0"/>
      <w:marBottom w:val="0"/>
      <w:divBdr>
        <w:top w:val="none" w:sz="0" w:space="0" w:color="auto"/>
        <w:left w:val="none" w:sz="0" w:space="0" w:color="auto"/>
        <w:bottom w:val="none" w:sz="0" w:space="0" w:color="auto"/>
        <w:right w:val="none" w:sz="0" w:space="0" w:color="auto"/>
      </w:divBdr>
    </w:div>
    <w:div w:id="1707757764">
      <w:bodyDiv w:val="1"/>
      <w:marLeft w:val="0"/>
      <w:marRight w:val="0"/>
      <w:marTop w:val="0"/>
      <w:marBottom w:val="0"/>
      <w:divBdr>
        <w:top w:val="none" w:sz="0" w:space="0" w:color="auto"/>
        <w:left w:val="none" w:sz="0" w:space="0" w:color="auto"/>
        <w:bottom w:val="none" w:sz="0" w:space="0" w:color="auto"/>
        <w:right w:val="none" w:sz="0" w:space="0" w:color="auto"/>
      </w:divBdr>
    </w:div>
    <w:div w:id="1708218902">
      <w:bodyDiv w:val="1"/>
      <w:marLeft w:val="0"/>
      <w:marRight w:val="0"/>
      <w:marTop w:val="0"/>
      <w:marBottom w:val="0"/>
      <w:divBdr>
        <w:top w:val="none" w:sz="0" w:space="0" w:color="auto"/>
        <w:left w:val="none" w:sz="0" w:space="0" w:color="auto"/>
        <w:bottom w:val="none" w:sz="0" w:space="0" w:color="auto"/>
        <w:right w:val="none" w:sz="0" w:space="0" w:color="auto"/>
      </w:divBdr>
    </w:div>
    <w:div w:id="1708752614">
      <w:bodyDiv w:val="1"/>
      <w:marLeft w:val="0"/>
      <w:marRight w:val="0"/>
      <w:marTop w:val="0"/>
      <w:marBottom w:val="0"/>
      <w:divBdr>
        <w:top w:val="none" w:sz="0" w:space="0" w:color="auto"/>
        <w:left w:val="none" w:sz="0" w:space="0" w:color="auto"/>
        <w:bottom w:val="none" w:sz="0" w:space="0" w:color="auto"/>
        <w:right w:val="none" w:sz="0" w:space="0" w:color="auto"/>
      </w:divBdr>
      <w:divsChild>
        <w:div w:id="2034303923">
          <w:marLeft w:val="0"/>
          <w:marRight w:val="0"/>
          <w:marTop w:val="0"/>
          <w:marBottom w:val="0"/>
          <w:divBdr>
            <w:top w:val="none" w:sz="0" w:space="0" w:color="auto"/>
            <w:left w:val="none" w:sz="0" w:space="0" w:color="auto"/>
            <w:bottom w:val="none" w:sz="0" w:space="0" w:color="auto"/>
            <w:right w:val="none" w:sz="0" w:space="0" w:color="auto"/>
          </w:divBdr>
        </w:div>
      </w:divsChild>
    </w:div>
    <w:div w:id="1708987791">
      <w:bodyDiv w:val="1"/>
      <w:marLeft w:val="0"/>
      <w:marRight w:val="0"/>
      <w:marTop w:val="0"/>
      <w:marBottom w:val="0"/>
      <w:divBdr>
        <w:top w:val="none" w:sz="0" w:space="0" w:color="auto"/>
        <w:left w:val="none" w:sz="0" w:space="0" w:color="auto"/>
        <w:bottom w:val="none" w:sz="0" w:space="0" w:color="auto"/>
        <w:right w:val="none" w:sz="0" w:space="0" w:color="auto"/>
      </w:divBdr>
    </w:div>
    <w:div w:id="1709065727">
      <w:bodyDiv w:val="1"/>
      <w:marLeft w:val="0"/>
      <w:marRight w:val="0"/>
      <w:marTop w:val="0"/>
      <w:marBottom w:val="0"/>
      <w:divBdr>
        <w:top w:val="none" w:sz="0" w:space="0" w:color="auto"/>
        <w:left w:val="none" w:sz="0" w:space="0" w:color="auto"/>
        <w:bottom w:val="none" w:sz="0" w:space="0" w:color="auto"/>
        <w:right w:val="none" w:sz="0" w:space="0" w:color="auto"/>
      </w:divBdr>
    </w:div>
    <w:div w:id="1709067182">
      <w:bodyDiv w:val="1"/>
      <w:marLeft w:val="0"/>
      <w:marRight w:val="0"/>
      <w:marTop w:val="0"/>
      <w:marBottom w:val="0"/>
      <w:divBdr>
        <w:top w:val="none" w:sz="0" w:space="0" w:color="auto"/>
        <w:left w:val="none" w:sz="0" w:space="0" w:color="auto"/>
        <w:bottom w:val="none" w:sz="0" w:space="0" w:color="auto"/>
        <w:right w:val="none" w:sz="0" w:space="0" w:color="auto"/>
      </w:divBdr>
      <w:divsChild>
        <w:div w:id="511453973">
          <w:marLeft w:val="0"/>
          <w:marRight w:val="0"/>
          <w:marTop w:val="0"/>
          <w:marBottom w:val="0"/>
          <w:divBdr>
            <w:top w:val="none" w:sz="0" w:space="0" w:color="auto"/>
            <w:left w:val="none" w:sz="0" w:space="0" w:color="auto"/>
            <w:bottom w:val="none" w:sz="0" w:space="0" w:color="auto"/>
            <w:right w:val="none" w:sz="0" w:space="0" w:color="auto"/>
          </w:divBdr>
        </w:div>
      </w:divsChild>
    </w:div>
    <w:div w:id="1709909068">
      <w:bodyDiv w:val="1"/>
      <w:marLeft w:val="0"/>
      <w:marRight w:val="0"/>
      <w:marTop w:val="0"/>
      <w:marBottom w:val="0"/>
      <w:divBdr>
        <w:top w:val="none" w:sz="0" w:space="0" w:color="auto"/>
        <w:left w:val="none" w:sz="0" w:space="0" w:color="auto"/>
        <w:bottom w:val="none" w:sz="0" w:space="0" w:color="auto"/>
        <w:right w:val="none" w:sz="0" w:space="0" w:color="auto"/>
      </w:divBdr>
    </w:div>
    <w:div w:id="1709917849">
      <w:bodyDiv w:val="1"/>
      <w:marLeft w:val="0"/>
      <w:marRight w:val="0"/>
      <w:marTop w:val="0"/>
      <w:marBottom w:val="0"/>
      <w:divBdr>
        <w:top w:val="none" w:sz="0" w:space="0" w:color="auto"/>
        <w:left w:val="none" w:sz="0" w:space="0" w:color="auto"/>
        <w:bottom w:val="none" w:sz="0" w:space="0" w:color="auto"/>
        <w:right w:val="none" w:sz="0" w:space="0" w:color="auto"/>
      </w:divBdr>
    </w:div>
    <w:div w:id="1709985394">
      <w:bodyDiv w:val="1"/>
      <w:marLeft w:val="0"/>
      <w:marRight w:val="0"/>
      <w:marTop w:val="0"/>
      <w:marBottom w:val="0"/>
      <w:divBdr>
        <w:top w:val="none" w:sz="0" w:space="0" w:color="auto"/>
        <w:left w:val="none" w:sz="0" w:space="0" w:color="auto"/>
        <w:bottom w:val="none" w:sz="0" w:space="0" w:color="auto"/>
        <w:right w:val="none" w:sz="0" w:space="0" w:color="auto"/>
      </w:divBdr>
    </w:div>
    <w:div w:id="1710304511">
      <w:bodyDiv w:val="1"/>
      <w:marLeft w:val="0"/>
      <w:marRight w:val="0"/>
      <w:marTop w:val="0"/>
      <w:marBottom w:val="0"/>
      <w:divBdr>
        <w:top w:val="none" w:sz="0" w:space="0" w:color="auto"/>
        <w:left w:val="none" w:sz="0" w:space="0" w:color="auto"/>
        <w:bottom w:val="none" w:sz="0" w:space="0" w:color="auto"/>
        <w:right w:val="none" w:sz="0" w:space="0" w:color="auto"/>
      </w:divBdr>
    </w:div>
    <w:div w:id="1710569299">
      <w:bodyDiv w:val="1"/>
      <w:marLeft w:val="0"/>
      <w:marRight w:val="0"/>
      <w:marTop w:val="0"/>
      <w:marBottom w:val="0"/>
      <w:divBdr>
        <w:top w:val="none" w:sz="0" w:space="0" w:color="auto"/>
        <w:left w:val="none" w:sz="0" w:space="0" w:color="auto"/>
        <w:bottom w:val="none" w:sz="0" w:space="0" w:color="auto"/>
        <w:right w:val="none" w:sz="0" w:space="0" w:color="auto"/>
      </w:divBdr>
    </w:div>
    <w:div w:id="1711030989">
      <w:bodyDiv w:val="1"/>
      <w:marLeft w:val="0"/>
      <w:marRight w:val="0"/>
      <w:marTop w:val="0"/>
      <w:marBottom w:val="0"/>
      <w:divBdr>
        <w:top w:val="none" w:sz="0" w:space="0" w:color="auto"/>
        <w:left w:val="none" w:sz="0" w:space="0" w:color="auto"/>
        <w:bottom w:val="none" w:sz="0" w:space="0" w:color="auto"/>
        <w:right w:val="none" w:sz="0" w:space="0" w:color="auto"/>
      </w:divBdr>
    </w:div>
    <w:div w:id="1711220355">
      <w:bodyDiv w:val="1"/>
      <w:marLeft w:val="0"/>
      <w:marRight w:val="0"/>
      <w:marTop w:val="0"/>
      <w:marBottom w:val="0"/>
      <w:divBdr>
        <w:top w:val="none" w:sz="0" w:space="0" w:color="auto"/>
        <w:left w:val="none" w:sz="0" w:space="0" w:color="auto"/>
        <w:bottom w:val="none" w:sz="0" w:space="0" w:color="auto"/>
        <w:right w:val="none" w:sz="0" w:space="0" w:color="auto"/>
      </w:divBdr>
    </w:div>
    <w:div w:id="1711417941">
      <w:bodyDiv w:val="1"/>
      <w:marLeft w:val="0"/>
      <w:marRight w:val="0"/>
      <w:marTop w:val="0"/>
      <w:marBottom w:val="0"/>
      <w:divBdr>
        <w:top w:val="none" w:sz="0" w:space="0" w:color="auto"/>
        <w:left w:val="none" w:sz="0" w:space="0" w:color="auto"/>
        <w:bottom w:val="none" w:sz="0" w:space="0" w:color="auto"/>
        <w:right w:val="none" w:sz="0" w:space="0" w:color="auto"/>
      </w:divBdr>
    </w:div>
    <w:div w:id="1711682533">
      <w:bodyDiv w:val="1"/>
      <w:marLeft w:val="0"/>
      <w:marRight w:val="0"/>
      <w:marTop w:val="0"/>
      <w:marBottom w:val="0"/>
      <w:divBdr>
        <w:top w:val="none" w:sz="0" w:space="0" w:color="auto"/>
        <w:left w:val="none" w:sz="0" w:space="0" w:color="auto"/>
        <w:bottom w:val="none" w:sz="0" w:space="0" w:color="auto"/>
        <w:right w:val="none" w:sz="0" w:space="0" w:color="auto"/>
      </w:divBdr>
    </w:div>
    <w:div w:id="1711952884">
      <w:bodyDiv w:val="1"/>
      <w:marLeft w:val="0"/>
      <w:marRight w:val="0"/>
      <w:marTop w:val="0"/>
      <w:marBottom w:val="0"/>
      <w:divBdr>
        <w:top w:val="none" w:sz="0" w:space="0" w:color="auto"/>
        <w:left w:val="none" w:sz="0" w:space="0" w:color="auto"/>
        <w:bottom w:val="none" w:sz="0" w:space="0" w:color="auto"/>
        <w:right w:val="none" w:sz="0" w:space="0" w:color="auto"/>
      </w:divBdr>
      <w:divsChild>
        <w:div w:id="1204368590">
          <w:marLeft w:val="0"/>
          <w:marRight w:val="0"/>
          <w:marTop w:val="0"/>
          <w:marBottom w:val="0"/>
          <w:divBdr>
            <w:top w:val="none" w:sz="0" w:space="0" w:color="auto"/>
            <w:left w:val="none" w:sz="0" w:space="0" w:color="auto"/>
            <w:bottom w:val="none" w:sz="0" w:space="0" w:color="auto"/>
            <w:right w:val="none" w:sz="0" w:space="0" w:color="auto"/>
          </w:divBdr>
        </w:div>
      </w:divsChild>
    </w:div>
    <w:div w:id="1712337109">
      <w:bodyDiv w:val="1"/>
      <w:marLeft w:val="0"/>
      <w:marRight w:val="0"/>
      <w:marTop w:val="0"/>
      <w:marBottom w:val="0"/>
      <w:divBdr>
        <w:top w:val="none" w:sz="0" w:space="0" w:color="auto"/>
        <w:left w:val="none" w:sz="0" w:space="0" w:color="auto"/>
        <w:bottom w:val="none" w:sz="0" w:space="0" w:color="auto"/>
        <w:right w:val="none" w:sz="0" w:space="0" w:color="auto"/>
      </w:divBdr>
    </w:div>
    <w:div w:id="1712415322">
      <w:bodyDiv w:val="1"/>
      <w:marLeft w:val="0"/>
      <w:marRight w:val="0"/>
      <w:marTop w:val="0"/>
      <w:marBottom w:val="0"/>
      <w:divBdr>
        <w:top w:val="none" w:sz="0" w:space="0" w:color="auto"/>
        <w:left w:val="none" w:sz="0" w:space="0" w:color="auto"/>
        <w:bottom w:val="none" w:sz="0" w:space="0" w:color="auto"/>
        <w:right w:val="none" w:sz="0" w:space="0" w:color="auto"/>
      </w:divBdr>
    </w:div>
    <w:div w:id="1712418667">
      <w:bodyDiv w:val="1"/>
      <w:marLeft w:val="0"/>
      <w:marRight w:val="0"/>
      <w:marTop w:val="0"/>
      <w:marBottom w:val="0"/>
      <w:divBdr>
        <w:top w:val="none" w:sz="0" w:space="0" w:color="auto"/>
        <w:left w:val="none" w:sz="0" w:space="0" w:color="auto"/>
        <w:bottom w:val="none" w:sz="0" w:space="0" w:color="auto"/>
        <w:right w:val="none" w:sz="0" w:space="0" w:color="auto"/>
      </w:divBdr>
    </w:div>
    <w:div w:id="1712878797">
      <w:bodyDiv w:val="1"/>
      <w:marLeft w:val="0"/>
      <w:marRight w:val="0"/>
      <w:marTop w:val="0"/>
      <w:marBottom w:val="0"/>
      <w:divBdr>
        <w:top w:val="none" w:sz="0" w:space="0" w:color="auto"/>
        <w:left w:val="none" w:sz="0" w:space="0" w:color="auto"/>
        <w:bottom w:val="none" w:sz="0" w:space="0" w:color="auto"/>
        <w:right w:val="none" w:sz="0" w:space="0" w:color="auto"/>
      </w:divBdr>
    </w:div>
    <w:div w:id="1713187430">
      <w:bodyDiv w:val="1"/>
      <w:marLeft w:val="0"/>
      <w:marRight w:val="0"/>
      <w:marTop w:val="0"/>
      <w:marBottom w:val="0"/>
      <w:divBdr>
        <w:top w:val="none" w:sz="0" w:space="0" w:color="auto"/>
        <w:left w:val="none" w:sz="0" w:space="0" w:color="auto"/>
        <w:bottom w:val="none" w:sz="0" w:space="0" w:color="auto"/>
        <w:right w:val="none" w:sz="0" w:space="0" w:color="auto"/>
      </w:divBdr>
    </w:div>
    <w:div w:id="1713841410">
      <w:bodyDiv w:val="1"/>
      <w:marLeft w:val="0"/>
      <w:marRight w:val="0"/>
      <w:marTop w:val="0"/>
      <w:marBottom w:val="0"/>
      <w:divBdr>
        <w:top w:val="none" w:sz="0" w:space="0" w:color="auto"/>
        <w:left w:val="none" w:sz="0" w:space="0" w:color="auto"/>
        <w:bottom w:val="none" w:sz="0" w:space="0" w:color="auto"/>
        <w:right w:val="none" w:sz="0" w:space="0" w:color="auto"/>
      </w:divBdr>
    </w:div>
    <w:div w:id="1714042222">
      <w:bodyDiv w:val="1"/>
      <w:marLeft w:val="0"/>
      <w:marRight w:val="0"/>
      <w:marTop w:val="0"/>
      <w:marBottom w:val="0"/>
      <w:divBdr>
        <w:top w:val="none" w:sz="0" w:space="0" w:color="auto"/>
        <w:left w:val="none" w:sz="0" w:space="0" w:color="auto"/>
        <w:bottom w:val="none" w:sz="0" w:space="0" w:color="auto"/>
        <w:right w:val="none" w:sz="0" w:space="0" w:color="auto"/>
      </w:divBdr>
    </w:div>
    <w:div w:id="1714454289">
      <w:bodyDiv w:val="1"/>
      <w:marLeft w:val="0"/>
      <w:marRight w:val="0"/>
      <w:marTop w:val="0"/>
      <w:marBottom w:val="0"/>
      <w:divBdr>
        <w:top w:val="none" w:sz="0" w:space="0" w:color="auto"/>
        <w:left w:val="none" w:sz="0" w:space="0" w:color="auto"/>
        <w:bottom w:val="none" w:sz="0" w:space="0" w:color="auto"/>
        <w:right w:val="none" w:sz="0" w:space="0" w:color="auto"/>
      </w:divBdr>
    </w:div>
    <w:div w:id="1714496312">
      <w:bodyDiv w:val="1"/>
      <w:marLeft w:val="0"/>
      <w:marRight w:val="0"/>
      <w:marTop w:val="0"/>
      <w:marBottom w:val="0"/>
      <w:divBdr>
        <w:top w:val="none" w:sz="0" w:space="0" w:color="auto"/>
        <w:left w:val="none" w:sz="0" w:space="0" w:color="auto"/>
        <w:bottom w:val="none" w:sz="0" w:space="0" w:color="auto"/>
        <w:right w:val="none" w:sz="0" w:space="0" w:color="auto"/>
      </w:divBdr>
      <w:divsChild>
        <w:div w:id="2080901010">
          <w:marLeft w:val="0"/>
          <w:marRight w:val="0"/>
          <w:marTop w:val="0"/>
          <w:marBottom w:val="0"/>
          <w:divBdr>
            <w:top w:val="none" w:sz="0" w:space="0" w:color="auto"/>
            <w:left w:val="none" w:sz="0" w:space="0" w:color="auto"/>
            <w:bottom w:val="none" w:sz="0" w:space="0" w:color="auto"/>
            <w:right w:val="none" w:sz="0" w:space="0" w:color="auto"/>
          </w:divBdr>
        </w:div>
      </w:divsChild>
    </w:div>
    <w:div w:id="1714619705">
      <w:bodyDiv w:val="1"/>
      <w:marLeft w:val="0"/>
      <w:marRight w:val="0"/>
      <w:marTop w:val="0"/>
      <w:marBottom w:val="0"/>
      <w:divBdr>
        <w:top w:val="none" w:sz="0" w:space="0" w:color="auto"/>
        <w:left w:val="none" w:sz="0" w:space="0" w:color="auto"/>
        <w:bottom w:val="none" w:sz="0" w:space="0" w:color="auto"/>
        <w:right w:val="none" w:sz="0" w:space="0" w:color="auto"/>
      </w:divBdr>
      <w:divsChild>
        <w:div w:id="586571422">
          <w:marLeft w:val="0"/>
          <w:marRight w:val="0"/>
          <w:marTop w:val="0"/>
          <w:marBottom w:val="0"/>
          <w:divBdr>
            <w:top w:val="none" w:sz="0" w:space="0" w:color="auto"/>
            <w:left w:val="none" w:sz="0" w:space="0" w:color="auto"/>
            <w:bottom w:val="none" w:sz="0" w:space="0" w:color="auto"/>
            <w:right w:val="none" w:sz="0" w:space="0" w:color="auto"/>
          </w:divBdr>
        </w:div>
      </w:divsChild>
    </w:div>
    <w:div w:id="1714963624">
      <w:bodyDiv w:val="1"/>
      <w:marLeft w:val="0"/>
      <w:marRight w:val="0"/>
      <w:marTop w:val="0"/>
      <w:marBottom w:val="0"/>
      <w:divBdr>
        <w:top w:val="none" w:sz="0" w:space="0" w:color="auto"/>
        <w:left w:val="none" w:sz="0" w:space="0" w:color="auto"/>
        <w:bottom w:val="none" w:sz="0" w:space="0" w:color="auto"/>
        <w:right w:val="none" w:sz="0" w:space="0" w:color="auto"/>
      </w:divBdr>
    </w:div>
    <w:div w:id="1715692396">
      <w:bodyDiv w:val="1"/>
      <w:marLeft w:val="0"/>
      <w:marRight w:val="0"/>
      <w:marTop w:val="0"/>
      <w:marBottom w:val="0"/>
      <w:divBdr>
        <w:top w:val="none" w:sz="0" w:space="0" w:color="auto"/>
        <w:left w:val="none" w:sz="0" w:space="0" w:color="auto"/>
        <w:bottom w:val="none" w:sz="0" w:space="0" w:color="auto"/>
        <w:right w:val="none" w:sz="0" w:space="0" w:color="auto"/>
      </w:divBdr>
    </w:div>
    <w:div w:id="1715734098">
      <w:bodyDiv w:val="1"/>
      <w:marLeft w:val="0"/>
      <w:marRight w:val="0"/>
      <w:marTop w:val="0"/>
      <w:marBottom w:val="0"/>
      <w:divBdr>
        <w:top w:val="none" w:sz="0" w:space="0" w:color="auto"/>
        <w:left w:val="none" w:sz="0" w:space="0" w:color="auto"/>
        <w:bottom w:val="none" w:sz="0" w:space="0" w:color="auto"/>
        <w:right w:val="none" w:sz="0" w:space="0" w:color="auto"/>
      </w:divBdr>
    </w:div>
    <w:div w:id="1715738327">
      <w:bodyDiv w:val="1"/>
      <w:marLeft w:val="0"/>
      <w:marRight w:val="0"/>
      <w:marTop w:val="0"/>
      <w:marBottom w:val="0"/>
      <w:divBdr>
        <w:top w:val="none" w:sz="0" w:space="0" w:color="auto"/>
        <w:left w:val="none" w:sz="0" w:space="0" w:color="auto"/>
        <w:bottom w:val="none" w:sz="0" w:space="0" w:color="auto"/>
        <w:right w:val="none" w:sz="0" w:space="0" w:color="auto"/>
      </w:divBdr>
      <w:divsChild>
        <w:div w:id="127672618">
          <w:marLeft w:val="0"/>
          <w:marRight w:val="0"/>
          <w:marTop w:val="0"/>
          <w:marBottom w:val="0"/>
          <w:divBdr>
            <w:top w:val="none" w:sz="0" w:space="0" w:color="auto"/>
            <w:left w:val="none" w:sz="0" w:space="0" w:color="auto"/>
            <w:bottom w:val="none" w:sz="0" w:space="0" w:color="auto"/>
            <w:right w:val="none" w:sz="0" w:space="0" w:color="auto"/>
          </w:divBdr>
        </w:div>
      </w:divsChild>
    </w:div>
    <w:div w:id="1715738468">
      <w:bodyDiv w:val="1"/>
      <w:marLeft w:val="0"/>
      <w:marRight w:val="0"/>
      <w:marTop w:val="0"/>
      <w:marBottom w:val="0"/>
      <w:divBdr>
        <w:top w:val="none" w:sz="0" w:space="0" w:color="auto"/>
        <w:left w:val="none" w:sz="0" w:space="0" w:color="auto"/>
        <w:bottom w:val="none" w:sz="0" w:space="0" w:color="auto"/>
        <w:right w:val="none" w:sz="0" w:space="0" w:color="auto"/>
      </w:divBdr>
    </w:div>
    <w:div w:id="1716197532">
      <w:bodyDiv w:val="1"/>
      <w:marLeft w:val="0"/>
      <w:marRight w:val="0"/>
      <w:marTop w:val="0"/>
      <w:marBottom w:val="0"/>
      <w:divBdr>
        <w:top w:val="none" w:sz="0" w:space="0" w:color="auto"/>
        <w:left w:val="none" w:sz="0" w:space="0" w:color="auto"/>
        <w:bottom w:val="none" w:sz="0" w:space="0" w:color="auto"/>
        <w:right w:val="none" w:sz="0" w:space="0" w:color="auto"/>
      </w:divBdr>
    </w:div>
    <w:div w:id="1716390103">
      <w:bodyDiv w:val="1"/>
      <w:marLeft w:val="0"/>
      <w:marRight w:val="0"/>
      <w:marTop w:val="0"/>
      <w:marBottom w:val="0"/>
      <w:divBdr>
        <w:top w:val="none" w:sz="0" w:space="0" w:color="auto"/>
        <w:left w:val="none" w:sz="0" w:space="0" w:color="auto"/>
        <w:bottom w:val="none" w:sz="0" w:space="0" w:color="auto"/>
        <w:right w:val="none" w:sz="0" w:space="0" w:color="auto"/>
      </w:divBdr>
    </w:div>
    <w:div w:id="1716730154">
      <w:bodyDiv w:val="1"/>
      <w:marLeft w:val="0"/>
      <w:marRight w:val="0"/>
      <w:marTop w:val="0"/>
      <w:marBottom w:val="0"/>
      <w:divBdr>
        <w:top w:val="none" w:sz="0" w:space="0" w:color="auto"/>
        <w:left w:val="none" w:sz="0" w:space="0" w:color="auto"/>
        <w:bottom w:val="none" w:sz="0" w:space="0" w:color="auto"/>
        <w:right w:val="none" w:sz="0" w:space="0" w:color="auto"/>
      </w:divBdr>
    </w:div>
    <w:div w:id="1717507996">
      <w:bodyDiv w:val="1"/>
      <w:marLeft w:val="0"/>
      <w:marRight w:val="0"/>
      <w:marTop w:val="0"/>
      <w:marBottom w:val="0"/>
      <w:divBdr>
        <w:top w:val="none" w:sz="0" w:space="0" w:color="auto"/>
        <w:left w:val="none" w:sz="0" w:space="0" w:color="auto"/>
        <w:bottom w:val="none" w:sz="0" w:space="0" w:color="auto"/>
        <w:right w:val="none" w:sz="0" w:space="0" w:color="auto"/>
      </w:divBdr>
    </w:div>
    <w:div w:id="1718048463">
      <w:bodyDiv w:val="1"/>
      <w:marLeft w:val="0"/>
      <w:marRight w:val="0"/>
      <w:marTop w:val="0"/>
      <w:marBottom w:val="0"/>
      <w:divBdr>
        <w:top w:val="none" w:sz="0" w:space="0" w:color="auto"/>
        <w:left w:val="none" w:sz="0" w:space="0" w:color="auto"/>
        <w:bottom w:val="none" w:sz="0" w:space="0" w:color="auto"/>
        <w:right w:val="none" w:sz="0" w:space="0" w:color="auto"/>
      </w:divBdr>
    </w:div>
    <w:div w:id="1718427677">
      <w:bodyDiv w:val="1"/>
      <w:marLeft w:val="0"/>
      <w:marRight w:val="0"/>
      <w:marTop w:val="0"/>
      <w:marBottom w:val="0"/>
      <w:divBdr>
        <w:top w:val="none" w:sz="0" w:space="0" w:color="auto"/>
        <w:left w:val="none" w:sz="0" w:space="0" w:color="auto"/>
        <w:bottom w:val="none" w:sz="0" w:space="0" w:color="auto"/>
        <w:right w:val="none" w:sz="0" w:space="0" w:color="auto"/>
      </w:divBdr>
    </w:div>
    <w:div w:id="1718432846">
      <w:bodyDiv w:val="1"/>
      <w:marLeft w:val="0"/>
      <w:marRight w:val="0"/>
      <w:marTop w:val="0"/>
      <w:marBottom w:val="0"/>
      <w:divBdr>
        <w:top w:val="none" w:sz="0" w:space="0" w:color="auto"/>
        <w:left w:val="none" w:sz="0" w:space="0" w:color="auto"/>
        <w:bottom w:val="none" w:sz="0" w:space="0" w:color="auto"/>
        <w:right w:val="none" w:sz="0" w:space="0" w:color="auto"/>
      </w:divBdr>
    </w:div>
    <w:div w:id="1718507013">
      <w:bodyDiv w:val="1"/>
      <w:marLeft w:val="0"/>
      <w:marRight w:val="0"/>
      <w:marTop w:val="0"/>
      <w:marBottom w:val="0"/>
      <w:divBdr>
        <w:top w:val="none" w:sz="0" w:space="0" w:color="auto"/>
        <w:left w:val="none" w:sz="0" w:space="0" w:color="auto"/>
        <w:bottom w:val="none" w:sz="0" w:space="0" w:color="auto"/>
        <w:right w:val="none" w:sz="0" w:space="0" w:color="auto"/>
      </w:divBdr>
    </w:div>
    <w:div w:id="1718964303">
      <w:bodyDiv w:val="1"/>
      <w:marLeft w:val="0"/>
      <w:marRight w:val="0"/>
      <w:marTop w:val="0"/>
      <w:marBottom w:val="0"/>
      <w:divBdr>
        <w:top w:val="none" w:sz="0" w:space="0" w:color="auto"/>
        <w:left w:val="none" w:sz="0" w:space="0" w:color="auto"/>
        <w:bottom w:val="none" w:sz="0" w:space="0" w:color="auto"/>
        <w:right w:val="none" w:sz="0" w:space="0" w:color="auto"/>
      </w:divBdr>
    </w:div>
    <w:div w:id="1719015158">
      <w:bodyDiv w:val="1"/>
      <w:marLeft w:val="0"/>
      <w:marRight w:val="0"/>
      <w:marTop w:val="0"/>
      <w:marBottom w:val="0"/>
      <w:divBdr>
        <w:top w:val="none" w:sz="0" w:space="0" w:color="auto"/>
        <w:left w:val="none" w:sz="0" w:space="0" w:color="auto"/>
        <w:bottom w:val="none" w:sz="0" w:space="0" w:color="auto"/>
        <w:right w:val="none" w:sz="0" w:space="0" w:color="auto"/>
      </w:divBdr>
    </w:div>
    <w:div w:id="1719091215">
      <w:bodyDiv w:val="1"/>
      <w:marLeft w:val="0"/>
      <w:marRight w:val="0"/>
      <w:marTop w:val="0"/>
      <w:marBottom w:val="0"/>
      <w:divBdr>
        <w:top w:val="none" w:sz="0" w:space="0" w:color="auto"/>
        <w:left w:val="none" w:sz="0" w:space="0" w:color="auto"/>
        <w:bottom w:val="none" w:sz="0" w:space="0" w:color="auto"/>
        <w:right w:val="none" w:sz="0" w:space="0" w:color="auto"/>
      </w:divBdr>
    </w:div>
    <w:div w:id="1719208023">
      <w:bodyDiv w:val="1"/>
      <w:marLeft w:val="0"/>
      <w:marRight w:val="0"/>
      <w:marTop w:val="0"/>
      <w:marBottom w:val="0"/>
      <w:divBdr>
        <w:top w:val="none" w:sz="0" w:space="0" w:color="auto"/>
        <w:left w:val="none" w:sz="0" w:space="0" w:color="auto"/>
        <w:bottom w:val="none" w:sz="0" w:space="0" w:color="auto"/>
        <w:right w:val="none" w:sz="0" w:space="0" w:color="auto"/>
      </w:divBdr>
    </w:div>
    <w:div w:id="1719820256">
      <w:bodyDiv w:val="1"/>
      <w:marLeft w:val="0"/>
      <w:marRight w:val="0"/>
      <w:marTop w:val="0"/>
      <w:marBottom w:val="0"/>
      <w:divBdr>
        <w:top w:val="none" w:sz="0" w:space="0" w:color="auto"/>
        <w:left w:val="none" w:sz="0" w:space="0" w:color="auto"/>
        <w:bottom w:val="none" w:sz="0" w:space="0" w:color="auto"/>
        <w:right w:val="none" w:sz="0" w:space="0" w:color="auto"/>
      </w:divBdr>
      <w:divsChild>
        <w:div w:id="273946405">
          <w:marLeft w:val="0"/>
          <w:marRight w:val="0"/>
          <w:marTop w:val="0"/>
          <w:marBottom w:val="0"/>
          <w:divBdr>
            <w:top w:val="none" w:sz="0" w:space="0" w:color="auto"/>
            <w:left w:val="none" w:sz="0" w:space="0" w:color="auto"/>
            <w:bottom w:val="none" w:sz="0" w:space="0" w:color="auto"/>
            <w:right w:val="none" w:sz="0" w:space="0" w:color="auto"/>
          </w:divBdr>
        </w:div>
      </w:divsChild>
    </w:div>
    <w:div w:id="1719863490">
      <w:bodyDiv w:val="1"/>
      <w:marLeft w:val="0"/>
      <w:marRight w:val="0"/>
      <w:marTop w:val="0"/>
      <w:marBottom w:val="0"/>
      <w:divBdr>
        <w:top w:val="none" w:sz="0" w:space="0" w:color="auto"/>
        <w:left w:val="none" w:sz="0" w:space="0" w:color="auto"/>
        <w:bottom w:val="none" w:sz="0" w:space="0" w:color="auto"/>
        <w:right w:val="none" w:sz="0" w:space="0" w:color="auto"/>
      </w:divBdr>
    </w:div>
    <w:div w:id="1719892025">
      <w:bodyDiv w:val="1"/>
      <w:marLeft w:val="0"/>
      <w:marRight w:val="0"/>
      <w:marTop w:val="0"/>
      <w:marBottom w:val="0"/>
      <w:divBdr>
        <w:top w:val="none" w:sz="0" w:space="0" w:color="auto"/>
        <w:left w:val="none" w:sz="0" w:space="0" w:color="auto"/>
        <w:bottom w:val="none" w:sz="0" w:space="0" w:color="auto"/>
        <w:right w:val="none" w:sz="0" w:space="0" w:color="auto"/>
      </w:divBdr>
    </w:div>
    <w:div w:id="1720089146">
      <w:bodyDiv w:val="1"/>
      <w:marLeft w:val="0"/>
      <w:marRight w:val="0"/>
      <w:marTop w:val="0"/>
      <w:marBottom w:val="0"/>
      <w:divBdr>
        <w:top w:val="none" w:sz="0" w:space="0" w:color="auto"/>
        <w:left w:val="none" w:sz="0" w:space="0" w:color="auto"/>
        <w:bottom w:val="none" w:sz="0" w:space="0" w:color="auto"/>
        <w:right w:val="none" w:sz="0" w:space="0" w:color="auto"/>
      </w:divBdr>
      <w:divsChild>
        <w:div w:id="1864132264">
          <w:marLeft w:val="0"/>
          <w:marRight w:val="0"/>
          <w:marTop w:val="0"/>
          <w:marBottom w:val="0"/>
          <w:divBdr>
            <w:top w:val="none" w:sz="0" w:space="0" w:color="auto"/>
            <w:left w:val="none" w:sz="0" w:space="0" w:color="auto"/>
            <w:bottom w:val="none" w:sz="0" w:space="0" w:color="auto"/>
            <w:right w:val="none" w:sz="0" w:space="0" w:color="auto"/>
          </w:divBdr>
        </w:div>
      </w:divsChild>
    </w:div>
    <w:div w:id="1720209196">
      <w:bodyDiv w:val="1"/>
      <w:marLeft w:val="0"/>
      <w:marRight w:val="0"/>
      <w:marTop w:val="0"/>
      <w:marBottom w:val="0"/>
      <w:divBdr>
        <w:top w:val="none" w:sz="0" w:space="0" w:color="auto"/>
        <w:left w:val="none" w:sz="0" w:space="0" w:color="auto"/>
        <w:bottom w:val="none" w:sz="0" w:space="0" w:color="auto"/>
        <w:right w:val="none" w:sz="0" w:space="0" w:color="auto"/>
      </w:divBdr>
    </w:div>
    <w:div w:id="1720327165">
      <w:bodyDiv w:val="1"/>
      <w:marLeft w:val="0"/>
      <w:marRight w:val="0"/>
      <w:marTop w:val="0"/>
      <w:marBottom w:val="0"/>
      <w:divBdr>
        <w:top w:val="none" w:sz="0" w:space="0" w:color="auto"/>
        <w:left w:val="none" w:sz="0" w:space="0" w:color="auto"/>
        <w:bottom w:val="none" w:sz="0" w:space="0" w:color="auto"/>
        <w:right w:val="none" w:sz="0" w:space="0" w:color="auto"/>
      </w:divBdr>
    </w:div>
    <w:div w:id="1720350248">
      <w:bodyDiv w:val="1"/>
      <w:marLeft w:val="0"/>
      <w:marRight w:val="0"/>
      <w:marTop w:val="0"/>
      <w:marBottom w:val="0"/>
      <w:divBdr>
        <w:top w:val="none" w:sz="0" w:space="0" w:color="auto"/>
        <w:left w:val="none" w:sz="0" w:space="0" w:color="auto"/>
        <w:bottom w:val="none" w:sz="0" w:space="0" w:color="auto"/>
        <w:right w:val="none" w:sz="0" w:space="0" w:color="auto"/>
      </w:divBdr>
    </w:div>
    <w:div w:id="1720587622">
      <w:bodyDiv w:val="1"/>
      <w:marLeft w:val="0"/>
      <w:marRight w:val="0"/>
      <w:marTop w:val="0"/>
      <w:marBottom w:val="0"/>
      <w:divBdr>
        <w:top w:val="none" w:sz="0" w:space="0" w:color="auto"/>
        <w:left w:val="none" w:sz="0" w:space="0" w:color="auto"/>
        <w:bottom w:val="none" w:sz="0" w:space="0" w:color="auto"/>
        <w:right w:val="none" w:sz="0" w:space="0" w:color="auto"/>
      </w:divBdr>
    </w:div>
    <w:div w:id="1720938493">
      <w:bodyDiv w:val="1"/>
      <w:marLeft w:val="0"/>
      <w:marRight w:val="0"/>
      <w:marTop w:val="0"/>
      <w:marBottom w:val="0"/>
      <w:divBdr>
        <w:top w:val="none" w:sz="0" w:space="0" w:color="auto"/>
        <w:left w:val="none" w:sz="0" w:space="0" w:color="auto"/>
        <w:bottom w:val="none" w:sz="0" w:space="0" w:color="auto"/>
        <w:right w:val="none" w:sz="0" w:space="0" w:color="auto"/>
      </w:divBdr>
    </w:div>
    <w:div w:id="1721324230">
      <w:bodyDiv w:val="1"/>
      <w:marLeft w:val="0"/>
      <w:marRight w:val="0"/>
      <w:marTop w:val="0"/>
      <w:marBottom w:val="0"/>
      <w:divBdr>
        <w:top w:val="none" w:sz="0" w:space="0" w:color="auto"/>
        <w:left w:val="none" w:sz="0" w:space="0" w:color="auto"/>
        <w:bottom w:val="none" w:sz="0" w:space="0" w:color="auto"/>
        <w:right w:val="none" w:sz="0" w:space="0" w:color="auto"/>
      </w:divBdr>
    </w:div>
    <w:div w:id="1721393910">
      <w:bodyDiv w:val="1"/>
      <w:marLeft w:val="0"/>
      <w:marRight w:val="0"/>
      <w:marTop w:val="0"/>
      <w:marBottom w:val="0"/>
      <w:divBdr>
        <w:top w:val="none" w:sz="0" w:space="0" w:color="auto"/>
        <w:left w:val="none" w:sz="0" w:space="0" w:color="auto"/>
        <w:bottom w:val="none" w:sz="0" w:space="0" w:color="auto"/>
        <w:right w:val="none" w:sz="0" w:space="0" w:color="auto"/>
      </w:divBdr>
    </w:div>
    <w:div w:id="1721438272">
      <w:bodyDiv w:val="1"/>
      <w:marLeft w:val="0"/>
      <w:marRight w:val="0"/>
      <w:marTop w:val="0"/>
      <w:marBottom w:val="0"/>
      <w:divBdr>
        <w:top w:val="none" w:sz="0" w:space="0" w:color="auto"/>
        <w:left w:val="none" w:sz="0" w:space="0" w:color="auto"/>
        <w:bottom w:val="none" w:sz="0" w:space="0" w:color="auto"/>
        <w:right w:val="none" w:sz="0" w:space="0" w:color="auto"/>
      </w:divBdr>
    </w:div>
    <w:div w:id="1721661637">
      <w:bodyDiv w:val="1"/>
      <w:marLeft w:val="0"/>
      <w:marRight w:val="0"/>
      <w:marTop w:val="0"/>
      <w:marBottom w:val="0"/>
      <w:divBdr>
        <w:top w:val="none" w:sz="0" w:space="0" w:color="auto"/>
        <w:left w:val="none" w:sz="0" w:space="0" w:color="auto"/>
        <w:bottom w:val="none" w:sz="0" w:space="0" w:color="auto"/>
        <w:right w:val="none" w:sz="0" w:space="0" w:color="auto"/>
      </w:divBdr>
    </w:div>
    <w:div w:id="1721830373">
      <w:bodyDiv w:val="1"/>
      <w:marLeft w:val="0"/>
      <w:marRight w:val="0"/>
      <w:marTop w:val="0"/>
      <w:marBottom w:val="0"/>
      <w:divBdr>
        <w:top w:val="none" w:sz="0" w:space="0" w:color="auto"/>
        <w:left w:val="none" w:sz="0" w:space="0" w:color="auto"/>
        <w:bottom w:val="none" w:sz="0" w:space="0" w:color="auto"/>
        <w:right w:val="none" w:sz="0" w:space="0" w:color="auto"/>
      </w:divBdr>
    </w:div>
    <w:div w:id="1722047497">
      <w:bodyDiv w:val="1"/>
      <w:marLeft w:val="0"/>
      <w:marRight w:val="0"/>
      <w:marTop w:val="0"/>
      <w:marBottom w:val="0"/>
      <w:divBdr>
        <w:top w:val="none" w:sz="0" w:space="0" w:color="auto"/>
        <w:left w:val="none" w:sz="0" w:space="0" w:color="auto"/>
        <w:bottom w:val="none" w:sz="0" w:space="0" w:color="auto"/>
        <w:right w:val="none" w:sz="0" w:space="0" w:color="auto"/>
      </w:divBdr>
    </w:div>
    <w:div w:id="1722090615">
      <w:bodyDiv w:val="1"/>
      <w:marLeft w:val="0"/>
      <w:marRight w:val="0"/>
      <w:marTop w:val="0"/>
      <w:marBottom w:val="0"/>
      <w:divBdr>
        <w:top w:val="none" w:sz="0" w:space="0" w:color="auto"/>
        <w:left w:val="none" w:sz="0" w:space="0" w:color="auto"/>
        <w:bottom w:val="none" w:sz="0" w:space="0" w:color="auto"/>
        <w:right w:val="none" w:sz="0" w:space="0" w:color="auto"/>
      </w:divBdr>
    </w:div>
    <w:div w:id="1722098044">
      <w:bodyDiv w:val="1"/>
      <w:marLeft w:val="0"/>
      <w:marRight w:val="0"/>
      <w:marTop w:val="0"/>
      <w:marBottom w:val="0"/>
      <w:divBdr>
        <w:top w:val="none" w:sz="0" w:space="0" w:color="auto"/>
        <w:left w:val="none" w:sz="0" w:space="0" w:color="auto"/>
        <w:bottom w:val="none" w:sz="0" w:space="0" w:color="auto"/>
        <w:right w:val="none" w:sz="0" w:space="0" w:color="auto"/>
      </w:divBdr>
    </w:div>
    <w:div w:id="1722171765">
      <w:bodyDiv w:val="1"/>
      <w:marLeft w:val="0"/>
      <w:marRight w:val="0"/>
      <w:marTop w:val="0"/>
      <w:marBottom w:val="0"/>
      <w:divBdr>
        <w:top w:val="none" w:sz="0" w:space="0" w:color="auto"/>
        <w:left w:val="none" w:sz="0" w:space="0" w:color="auto"/>
        <w:bottom w:val="none" w:sz="0" w:space="0" w:color="auto"/>
        <w:right w:val="none" w:sz="0" w:space="0" w:color="auto"/>
      </w:divBdr>
    </w:div>
    <w:div w:id="1722174619">
      <w:bodyDiv w:val="1"/>
      <w:marLeft w:val="0"/>
      <w:marRight w:val="0"/>
      <w:marTop w:val="0"/>
      <w:marBottom w:val="0"/>
      <w:divBdr>
        <w:top w:val="none" w:sz="0" w:space="0" w:color="auto"/>
        <w:left w:val="none" w:sz="0" w:space="0" w:color="auto"/>
        <w:bottom w:val="none" w:sz="0" w:space="0" w:color="auto"/>
        <w:right w:val="none" w:sz="0" w:space="0" w:color="auto"/>
      </w:divBdr>
      <w:divsChild>
        <w:div w:id="1192763717">
          <w:marLeft w:val="0"/>
          <w:marRight w:val="0"/>
          <w:marTop w:val="0"/>
          <w:marBottom w:val="0"/>
          <w:divBdr>
            <w:top w:val="none" w:sz="0" w:space="0" w:color="auto"/>
            <w:left w:val="none" w:sz="0" w:space="0" w:color="auto"/>
            <w:bottom w:val="none" w:sz="0" w:space="0" w:color="auto"/>
            <w:right w:val="none" w:sz="0" w:space="0" w:color="auto"/>
          </w:divBdr>
        </w:div>
      </w:divsChild>
    </w:div>
    <w:div w:id="1722289030">
      <w:bodyDiv w:val="1"/>
      <w:marLeft w:val="0"/>
      <w:marRight w:val="0"/>
      <w:marTop w:val="0"/>
      <w:marBottom w:val="0"/>
      <w:divBdr>
        <w:top w:val="none" w:sz="0" w:space="0" w:color="auto"/>
        <w:left w:val="none" w:sz="0" w:space="0" w:color="auto"/>
        <w:bottom w:val="none" w:sz="0" w:space="0" w:color="auto"/>
        <w:right w:val="none" w:sz="0" w:space="0" w:color="auto"/>
      </w:divBdr>
    </w:div>
    <w:div w:id="1722434206">
      <w:bodyDiv w:val="1"/>
      <w:marLeft w:val="0"/>
      <w:marRight w:val="0"/>
      <w:marTop w:val="0"/>
      <w:marBottom w:val="0"/>
      <w:divBdr>
        <w:top w:val="none" w:sz="0" w:space="0" w:color="auto"/>
        <w:left w:val="none" w:sz="0" w:space="0" w:color="auto"/>
        <w:bottom w:val="none" w:sz="0" w:space="0" w:color="auto"/>
        <w:right w:val="none" w:sz="0" w:space="0" w:color="auto"/>
      </w:divBdr>
    </w:div>
    <w:div w:id="1722750620">
      <w:bodyDiv w:val="1"/>
      <w:marLeft w:val="0"/>
      <w:marRight w:val="0"/>
      <w:marTop w:val="0"/>
      <w:marBottom w:val="0"/>
      <w:divBdr>
        <w:top w:val="none" w:sz="0" w:space="0" w:color="auto"/>
        <w:left w:val="none" w:sz="0" w:space="0" w:color="auto"/>
        <w:bottom w:val="none" w:sz="0" w:space="0" w:color="auto"/>
        <w:right w:val="none" w:sz="0" w:space="0" w:color="auto"/>
      </w:divBdr>
    </w:div>
    <w:div w:id="1722948091">
      <w:bodyDiv w:val="1"/>
      <w:marLeft w:val="0"/>
      <w:marRight w:val="0"/>
      <w:marTop w:val="0"/>
      <w:marBottom w:val="0"/>
      <w:divBdr>
        <w:top w:val="none" w:sz="0" w:space="0" w:color="auto"/>
        <w:left w:val="none" w:sz="0" w:space="0" w:color="auto"/>
        <w:bottom w:val="none" w:sz="0" w:space="0" w:color="auto"/>
        <w:right w:val="none" w:sz="0" w:space="0" w:color="auto"/>
      </w:divBdr>
      <w:divsChild>
        <w:div w:id="1519392278">
          <w:marLeft w:val="0"/>
          <w:marRight w:val="0"/>
          <w:marTop w:val="0"/>
          <w:marBottom w:val="0"/>
          <w:divBdr>
            <w:top w:val="none" w:sz="0" w:space="0" w:color="auto"/>
            <w:left w:val="none" w:sz="0" w:space="0" w:color="auto"/>
            <w:bottom w:val="none" w:sz="0" w:space="0" w:color="auto"/>
            <w:right w:val="none" w:sz="0" w:space="0" w:color="auto"/>
          </w:divBdr>
        </w:div>
      </w:divsChild>
    </w:div>
    <w:div w:id="1723402274">
      <w:bodyDiv w:val="1"/>
      <w:marLeft w:val="0"/>
      <w:marRight w:val="0"/>
      <w:marTop w:val="0"/>
      <w:marBottom w:val="0"/>
      <w:divBdr>
        <w:top w:val="none" w:sz="0" w:space="0" w:color="auto"/>
        <w:left w:val="none" w:sz="0" w:space="0" w:color="auto"/>
        <w:bottom w:val="none" w:sz="0" w:space="0" w:color="auto"/>
        <w:right w:val="none" w:sz="0" w:space="0" w:color="auto"/>
      </w:divBdr>
    </w:div>
    <w:div w:id="1723403480">
      <w:bodyDiv w:val="1"/>
      <w:marLeft w:val="0"/>
      <w:marRight w:val="0"/>
      <w:marTop w:val="0"/>
      <w:marBottom w:val="0"/>
      <w:divBdr>
        <w:top w:val="none" w:sz="0" w:space="0" w:color="auto"/>
        <w:left w:val="none" w:sz="0" w:space="0" w:color="auto"/>
        <w:bottom w:val="none" w:sz="0" w:space="0" w:color="auto"/>
        <w:right w:val="none" w:sz="0" w:space="0" w:color="auto"/>
      </w:divBdr>
    </w:div>
    <w:div w:id="1723745936">
      <w:bodyDiv w:val="1"/>
      <w:marLeft w:val="0"/>
      <w:marRight w:val="0"/>
      <w:marTop w:val="0"/>
      <w:marBottom w:val="0"/>
      <w:divBdr>
        <w:top w:val="none" w:sz="0" w:space="0" w:color="auto"/>
        <w:left w:val="none" w:sz="0" w:space="0" w:color="auto"/>
        <w:bottom w:val="none" w:sz="0" w:space="0" w:color="auto"/>
        <w:right w:val="none" w:sz="0" w:space="0" w:color="auto"/>
      </w:divBdr>
    </w:div>
    <w:div w:id="1723794784">
      <w:bodyDiv w:val="1"/>
      <w:marLeft w:val="0"/>
      <w:marRight w:val="0"/>
      <w:marTop w:val="0"/>
      <w:marBottom w:val="0"/>
      <w:divBdr>
        <w:top w:val="none" w:sz="0" w:space="0" w:color="auto"/>
        <w:left w:val="none" w:sz="0" w:space="0" w:color="auto"/>
        <w:bottom w:val="none" w:sz="0" w:space="0" w:color="auto"/>
        <w:right w:val="none" w:sz="0" w:space="0" w:color="auto"/>
      </w:divBdr>
    </w:div>
    <w:div w:id="1723867725">
      <w:bodyDiv w:val="1"/>
      <w:marLeft w:val="0"/>
      <w:marRight w:val="0"/>
      <w:marTop w:val="0"/>
      <w:marBottom w:val="0"/>
      <w:divBdr>
        <w:top w:val="none" w:sz="0" w:space="0" w:color="auto"/>
        <w:left w:val="none" w:sz="0" w:space="0" w:color="auto"/>
        <w:bottom w:val="none" w:sz="0" w:space="0" w:color="auto"/>
        <w:right w:val="none" w:sz="0" w:space="0" w:color="auto"/>
      </w:divBdr>
      <w:divsChild>
        <w:div w:id="1546914546">
          <w:marLeft w:val="0"/>
          <w:marRight w:val="0"/>
          <w:marTop w:val="0"/>
          <w:marBottom w:val="0"/>
          <w:divBdr>
            <w:top w:val="none" w:sz="0" w:space="0" w:color="auto"/>
            <w:left w:val="none" w:sz="0" w:space="0" w:color="auto"/>
            <w:bottom w:val="none" w:sz="0" w:space="0" w:color="auto"/>
            <w:right w:val="none" w:sz="0" w:space="0" w:color="auto"/>
          </w:divBdr>
        </w:div>
      </w:divsChild>
    </w:div>
    <w:div w:id="1723870858">
      <w:bodyDiv w:val="1"/>
      <w:marLeft w:val="0"/>
      <w:marRight w:val="0"/>
      <w:marTop w:val="0"/>
      <w:marBottom w:val="0"/>
      <w:divBdr>
        <w:top w:val="none" w:sz="0" w:space="0" w:color="auto"/>
        <w:left w:val="none" w:sz="0" w:space="0" w:color="auto"/>
        <w:bottom w:val="none" w:sz="0" w:space="0" w:color="auto"/>
        <w:right w:val="none" w:sz="0" w:space="0" w:color="auto"/>
      </w:divBdr>
    </w:div>
    <w:div w:id="1724329969">
      <w:bodyDiv w:val="1"/>
      <w:marLeft w:val="0"/>
      <w:marRight w:val="0"/>
      <w:marTop w:val="0"/>
      <w:marBottom w:val="0"/>
      <w:divBdr>
        <w:top w:val="none" w:sz="0" w:space="0" w:color="auto"/>
        <w:left w:val="none" w:sz="0" w:space="0" w:color="auto"/>
        <w:bottom w:val="none" w:sz="0" w:space="0" w:color="auto"/>
        <w:right w:val="none" w:sz="0" w:space="0" w:color="auto"/>
      </w:divBdr>
    </w:div>
    <w:div w:id="1724595557">
      <w:bodyDiv w:val="1"/>
      <w:marLeft w:val="0"/>
      <w:marRight w:val="0"/>
      <w:marTop w:val="0"/>
      <w:marBottom w:val="0"/>
      <w:divBdr>
        <w:top w:val="none" w:sz="0" w:space="0" w:color="auto"/>
        <w:left w:val="none" w:sz="0" w:space="0" w:color="auto"/>
        <w:bottom w:val="none" w:sz="0" w:space="0" w:color="auto"/>
        <w:right w:val="none" w:sz="0" w:space="0" w:color="auto"/>
      </w:divBdr>
      <w:divsChild>
        <w:div w:id="1572932368">
          <w:marLeft w:val="0"/>
          <w:marRight w:val="0"/>
          <w:marTop w:val="0"/>
          <w:marBottom w:val="0"/>
          <w:divBdr>
            <w:top w:val="none" w:sz="0" w:space="0" w:color="auto"/>
            <w:left w:val="none" w:sz="0" w:space="0" w:color="auto"/>
            <w:bottom w:val="none" w:sz="0" w:space="0" w:color="auto"/>
            <w:right w:val="none" w:sz="0" w:space="0" w:color="auto"/>
          </w:divBdr>
        </w:div>
      </w:divsChild>
    </w:div>
    <w:div w:id="1724863377">
      <w:bodyDiv w:val="1"/>
      <w:marLeft w:val="0"/>
      <w:marRight w:val="0"/>
      <w:marTop w:val="0"/>
      <w:marBottom w:val="0"/>
      <w:divBdr>
        <w:top w:val="none" w:sz="0" w:space="0" w:color="auto"/>
        <w:left w:val="none" w:sz="0" w:space="0" w:color="auto"/>
        <w:bottom w:val="none" w:sz="0" w:space="0" w:color="auto"/>
        <w:right w:val="none" w:sz="0" w:space="0" w:color="auto"/>
      </w:divBdr>
    </w:div>
    <w:div w:id="1725837900">
      <w:bodyDiv w:val="1"/>
      <w:marLeft w:val="0"/>
      <w:marRight w:val="0"/>
      <w:marTop w:val="0"/>
      <w:marBottom w:val="0"/>
      <w:divBdr>
        <w:top w:val="none" w:sz="0" w:space="0" w:color="auto"/>
        <w:left w:val="none" w:sz="0" w:space="0" w:color="auto"/>
        <w:bottom w:val="none" w:sz="0" w:space="0" w:color="auto"/>
        <w:right w:val="none" w:sz="0" w:space="0" w:color="auto"/>
      </w:divBdr>
    </w:div>
    <w:div w:id="1726175956">
      <w:bodyDiv w:val="1"/>
      <w:marLeft w:val="0"/>
      <w:marRight w:val="0"/>
      <w:marTop w:val="0"/>
      <w:marBottom w:val="0"/>
      <w:divBdr>
        <w:top w:val="none" w:sz="0" w:space="0" w:color="auto"/>
        <w:left w:val="none" w:sz="0" w:space="0" w:color="auto"/>
        <w:bottom w:val="none" w:sz="0" w:space="0" w:color="auto"/>
        <w:right w:val="none" w:sz="0" w:space="0" w:color="auto"/>
      </w:divBdr>
    </w:div>
    <w:div w:id="1726221072">
      <w:bodyDiv w:val="1"/>
      <w:marLeft w:val="0"/>
      <w:marRight w:val="0"/>
      <w:marTop w:val="0"/>
      <w:marBottom w:val="0"/>
      <w:divBdr>
        <w:top w:val="none" w:sz="0" w:space="0" w:color="auto"/>
        <w:left w:val="none" w:sz="0" w:space="0" w:color="auto"/>
        <w:bottom w:val="none" w:sz="0" w:space="0" w:color="auto"/>
        <w:right w:val="none" w:sz="0" w:space="0" w:color="auto"/>
      </w:divBdr>
    </w:div>
    <w:div w:id="1726366516">
      <w:bodyDiv w:val="1"/>
      <w:marLeft w:val="0"/>
      <w:marRight w:val="0"/>
      <w:marTop w:val="0"/>
      <w:marBottom w:val="0"/>
      <w:divBdr>
        <w:top w:val="none" w:sz="0" w:space="0" w:color="auto"/>
        <w:left w:val="none" w:sz="0" w:space="0" w:color="auto"/>
        <w:bottom w:val="none" w:sz="0" w:space="0" w:color="auto"/>
        <w:right w:val="none" w:sz="0" w:space="0" w:color="auto"/>
      </w:divBdr>
    </w:div>
    <w:div w:id="1726679890">
      <w:bodyDiv w:val="1"/>
      <w:marLeft w:val="0"/>
      <w:marRight w:val="0"/>
      <w:marTop w:val="0"/>
      <w:marBottom w:val="0"/>
      <w:divBdr>
        <w:top w:val="none" w:sz="0" w:space="0" w:color="auto"/>
        <w:left w:val="none" w:sz="0" w:space="0" w:color="auto"/>
        <w:bottom w:val="none" w:sz="0" w:space="0" w:color="auto"/>
        <w:right w:val="none" w:sz="0" w:space="0" w:color="auto"/>
      </w:divBdr>
    </w:div>
    <w:div w:id="1727332785">
      <w:bodyDiv w:val="1"/>
      <w:marLeft w:val="0"/>
      <w:marRight w:val="0"/>
      <w:marTop w:val="0"/>
      <w:marBottom w:val="0"/>
      <w:divBdr>
        <w:top w:val="none" w:sz="0" w:space="0" w:color="auto"/>
        <w:left w:val="none" w:sz="0" w:space="0" w:color="auto"/>
        <w:bottom w:val="none" w:sz="0" w:space="0" w:color="auto"/>
        <w:right w:val="none" w:sz="0" w:space="0" w:color="auto"/>
      </w:divBdr>
      <w:divsChild>
        <w:div w:id="1432319854">
          <w:marLeft w:val="0"/>
          <w:marRight w:val="0"/>
          <w:marTop w:val="0"/>
          <w:marBottom w:val="0"/>
          <w:divBdr>
            <w:top w:val="none" w:sz="0" w:space="0" w:color="auto"/>
            <w:left w:val="none" w:sz="0" w:space="0" w:color="auto"/>
            <w:bottom w:val="none" w:sz="0" w:space="0" w:color="auto"/>
            <w:right w:val="none" w:sz="0" w:space="0" w:color="auto"/>
          </w:divBdr>
        </w:div>
      </w:divsChild>
    </w:div>
    <w:div w:id="1727408028">
      <w:bodyDiv w:val="1"/>
      <w:marLeft w:val="0"/>
      <w:marRight w:val="0"/>
      <w:marTop w:val="0"/>
      <w:marBottom w:val="0"/>
      <w:divBdr>
        <w:top w:val="none" w:sz="0" w:space="0" w:color="auto"/>
        <w:left w:val="none" w:sz="0" w:space="0" w:color="auto"/>
        <w:bottom w:val="none" w:sz="0" w:space="0" w:color="auto"/>
        <w:right w:val="none" w:sz="0" w:space="0" w:color="auto"/>
      </w:divBdr>
    </w:div>
    <w:div w:id="1727953260">
      <w:bodyDiv w:val="1"/>
      <w:marLeft w:val="0"/>
      <w:marRight w:val="0"/>
      <w:marTop w:val="0"/>
      <w:marBottom w:val="0"/>
      <w:divBdr>
        <w:top w:val="none" w:sz="0" w:space="0" w:color="auto"/>
        <w:left w:val="none" w:sz="0" w:space="0" w:color="auto"/>
        <w:bottom w:val="none" w:sz="0" w:space="0" w:color="auto"/>
        <w:right w:val="none" w:sz="0" w:space="0" w:color="auto"/>
      </w:divBdr>
    </w:div>
    <w:div w:id="1727994454">
      <w:bodyDiv w:val="1"/>
      <w:marLeft w:val="0"/>
      <w:marRight w:val="0"/>
      <w:marTop w:val="0"/>
      <w:marBottom w:val="0"/>
      <w:divBdr>
        <w:top w:val="none" w:sz="0" w:space="0" w:color="auto"/>
        <w:left w:val="none" w:sz="0" w:space="0" w:color="auto"/>
        <w:bottom w:val="none" w:sz="0" w:space="0" w:color="auto"/>
        <w:right w:val="none" w:sz="0" w:space="0" w:color="auto"/>
      </w:divBdr>
    </w:div>
    <w:div w:id="1728064851">
      <w:bodyDiv w:val="1"/>
      <w:marLeft w:val="0"/>
      <w:marRight w:val="0"/>
      <w:marTop w:val="0"/>
      <w:marBottom w:val="0"/>
      <w:divBdr>
        <w:top w:val="none" w:sz="0" w:space="0" w:color="auto"/>
        <w:left w:val="none" w:sz="0" w:space="0" w:color="auto"/>
        <w:bottom w:val="none" w:sz="0" w:space="0" w:color="auto"/>
        <w:right w:val="none" w:sz="0" w:space="0" w:color="auto"/>
      </w:divBdr>
    </w:div>
    <w:div w:id="1728066477">
      <w:bodyDiv w:val="1"/>
      <w:marLeft w:val="0"/>
      <w:marRight w:val="0"/>
      <w:marTop w:val="0"/>
      <w:marBottom w:val="0"/>
      <w:divBdr>
        <w:top w:val="none" w:sz="0" w:space="0" w:color="auto"/>
        <w:left w:val="none" w:sz="0" w:space="0" w:color="auto"/>
        <w:bottom w:val="none" w:sz="0" w:space="0" w:color="auto"/>
        <w:right w:val="none" w:sz="0" w:space="0" w:color="auto"/>
      </w:divBdr>
    </w:div>
    <w:div w:id="1728262542">
      <w:bodyDiv w:val="1"/>
      <w:marLeft w:val="0"/>
      <w:marRight w:val="0"/>
      <w:marTop w:val="0"/>
      <w:marBottom w:val="0"/>
      <w:divBdr>
        <w:top w:val="none" w:sz="0" w:space="0" w:color="auto"/>
        <w:left w:val="none" w:sz="0" w:space="0" w:color="auto"/>
        <w:bottom w:val="none" w:sz="0" w:space="0" w:color="auto"/>
        <w:right w:val="none" w:sz="0" w:space="0" w:color="auto"/>
      </w:divBdr>
    </w:div>
    <w:div w:id="1728338303">
      <w:bodyDiv w:val="1"/>
      <w:marLeft w:val="0"/>
      <w:marRight w:val="0"/>
      <w:marTop w:val="0"/>
      <w:marBottom w:val="0"/>
      <w:divBdr>
        <w:top w:val="none" w:sz="0" w:space="0" w:color="auto"/>
        <w:left w:val="none" w:sz="0" w:space="0" w:color="auto"/>
        <w:bottom w:val="none" w:sz="0" w:space="0" w:color="auto"/>
        <w:right w:val="none" w:sz="0" w:space="0" w:color="auto"/>
      </w:divBdr>
    </w:div>
    <w:div w:id="1728408971">
      <w:bodyDiv w:val="1"/>
      <w:marLeft w:val="0"/>
      <w:marRight w:val="0"/>
      <w:marTop w:val="0"/>
      <w:marBottom w:val="0"/>
      <w:divBdr>
        <w:top w:val="none" w:sz="0" w:space="0" w:color="auto"/>
        <w:left w:val="none" w:sz="0" w:space="0" w:color="auto"/>
        <w:bottom w:val="none" w:sz="0" w:space="0" w:color="auto"/>
        <w:right w:val="none" w:sz="0" w:space="0" w:color="auto"/>
      </w:divBdr>
    </w:div>
    <w:div w:id="1728456666">
      <w:bodyDiv w:val="1"/>
      <w:marLeft w:val="0"/>
      <w:marRight w:val="0"/>
      <w:marTop w:val="0"/>
      <w:marBottom w:val="0"/>
      <w:divBdr>
        <w:top w:val="none" w:sz="0" w:space="0" w:color="auto"/>
        <w:left w:val="none" w:sz="0" w:space="0" w:color="auto"/>
        <w:bottom w:val="none" w:sz="0" w:space="0" w:color="auto"/>
        <w:right w:val="none" w:sz="0" w:space="0" w:color="auto"/>
      </w:divBdr>
    </w:div>
    <w:div w:id="1728525946">
      <w:bodyDiv w:val="1"/>
      <w:marLeft w:val="0"/>
      <w:marRight w:val="0"/>
      <w:marTop w:val="0"/>
      <w:marBottom w:val="0"/>
      <w:divBdr>
        <w:top w:val="none" w:sz="0" w:space="0" w:color="auto"/>
        <w:left w:val="none" w:sz="0" w:space="0" w:color="auto"/>
        <w:bottom w:val="none" w:sz="0" w:space="0" w:color="auto"/>
        <w:right w:val="none" w:sz="0" w:space="0" w:color="auto"/>
      </w:divBdr>
    </w:div>
    <w:div w:id="1728601523">
      <w:bodyDiv w:val="1"/>
      <w:marLeft w:val="0"/>
      <w:marRight w:val="0"/>
      <w:marTop w:val="0"/>
      <w:marBottom w:val="0"/>
      <w:divBdr>
        <w:top w:val="none" w:sz="0" w:space="0" w:color="auto"/>
        <w:left w:val="none" w:sz="0" w:space="0" w:color="auto"/>
        <w:bottom w:val="none" w:sz="0" w:space="0" w:color="auto"/>
        <w:right w:val="none" w:sz="0" w:space="0" w:color="auto"/>
      </w:divBdr>
    </w:div>
    <w:div w:id="1728727241">
      <w:bodyDiv w:val="1"/>
      <w:marLeft w:val="0"/>
      <w:marRight w:val="0"/>
      <w:marTop w:val="0"/>
      <w:marBottom w:val="0"/>
      <w:divBdr>
        <w:top w:val="none" w:sz="0" w:space="0" w:color="auto"/>
        <w:left w:val="none" w:sz="0" w:space="0" w:color="auto"/>
        <w:bottom w:val="none" w:sz="0" w:space="0" w:color="auto"/>
        <w:right w:val="none" w:sz="0" w:space="0" w:color="auto"/>
      </w:divBdr>
    </w:div>
    <w:div w:id="1728990272">
      <w:bodyDiv w:val="1"/>
      <w:marLeft w:val="0"/>
      <w:marRight w:val="0"/>
      <w:marTop w:val="0"/>
      <w:marBottom w:val="0"/>
      <w:divBdr>
        <w:top w:val="none" w:sz="0" w:space="0" w:color="auto"/>
        <w:left w:val="none" w:sz="0" w:space="0" w:color="auto"/>
        <w:bottom w:val="none" w:sz="0" w:space="0" w:color="auto"/>
        <w:right w:val="none" w:sz="0" w:space="0" w:color="auto"/>
      </w:divBdr>
    </w:div>
    <w:div w:id="1729067488">
      <w:bodyDiv w:val="1"/>
      <w:marLeft w:val="0"/>
      <w:marRight w:val="0"/>
      <w:marTop w:val="0"/>
      <w:marBottom w:val="0"/>
      <w:divBdr>
        <w:top w:val="none" w:sz="0" w:space="0" w:color="auto"/>
        <w:left w:val="none" w:sz="0" w:space="0" w:color="auto"/>
        <w:bottom w:val="none" w:sz="0" w:space="0" w:color="auto"/>
        <w:right w:val="none" w:sz="0" w:space="0" w:color="auto"/>
      </w:divBdr>
    </w:div>
    <w:div w:id="1729257868">
      <w:bodyDiv w:val="1"/>
      <w:marLeft w:val="0"/>
      <w:marRight w:val="0"/>
      <w:marTop w:val="0"/>
      <w:marBottom w:val="0"/>
      <w:divBdr>
        <w:top w:val="none" w:sz="0" w:space="0" w:color="auto"/>
        <w:left w:val="none" w:sz="0" w:space="0" w:color="auto"/>
        <w:bottom w:val="none" w:sz="0" w:space="0" w:color="auto"/>
        <w:right w:val="none" w:sz="0" w:space="0" w:color="auto"/>
      </w:divBdr>
    </w:div>
    <w:div w:id="1729301658">
      <w:bodyDiv w:val="1"/>
      <w:marLeft w:val="0"/>
      <w:marRight w:val="0"/>
      <w:marTop w:val="0"/>
      <w:marBottom w:val="0"/>
      <w:divBdr>
        <w:top w:val="none" w:sz="0" w:space="0" w:color="auto"/>
        <w:left w:val="none" w:sz="0" w:space="0" w:color="auto"/>
        <w:bottom w:val="none" w:sz="0" w:space="0" w:color="auto"/>
        <w:right w:val="none" w:sz="0" w:space="0" w:color="auto"/>
      </w:divBdr>
    </w:div>
    <w:div w:id="1729450216">
      <w:bodyDiv w:val="1"/>
      <w:marLeft w:val="0"/>
      <w:marRight w:val="0"/>
      <w:marTop w:val="0"/>
      <w:marBottom w:val="0"/>
      <w:divBdr>
        <w:top w:val="none" w:sz="0" w:space="0" w:color="auto"/>
        <w:left w:val="none" w:sz="0" w:space="0" w:color="auto"/>
        <w:bottom w:val="none" w:sz="0" w:space="0" w:color="auto"/>
        <w:right w:val="none" w:sz="0" w:space="0" w:color="auto"/>
      </w:divBdr>
    </w:div>
    <w:div w:id="1729766701">
      <w:bodyDiv w:val="1"/>
      <w:marLeft w:val="0"/>
      <w:marRight w:val="0"/>
      <w:marTop w:val="0"/>
      <w:marBottom w:val="0"/>
      <w:divBdr>
        <w:top w:val="none" w:sz="0" w:space="0" w:color="auto"/>
        <w:left w:val="none" w:sz="0" w:space="0" w:color="auto"/>
        <w:bottom w:val="none" w:sz="0" w:space="0" w:color="auto"/>
        <w:right w:val="none" w:sz="0" w:space="0" w:color="auto"/>
      </w:divBdr>
    </w:div>
    <w:div w:id="1730156228">
      <w:bodyDiv w:val="1"/>
      <w:marLeft w:val="0"/>
      <w:marRight w:val="0"/>
      <w:marTop w:val="0"/>
      <w:marBottom w:val="0"/>
      <w:divBdr>
        <w:top w:val="none" w:sz="0" w:space="0" w:color="auto"/>
        <w:left w:val="none" w:sz="0" w:space="0" w:color="auto"/>
        <w:bottom w:val="none" w:sz="0" w:space="0" w:color="auto"/>
        <w:right w:val="none" w:sz="0" w:space="0" w:color="auto"/>
      </w:divBdr>
    </w:div>
    <w:div w:id="1730182351">
      <w:bodyDiv w:val="1"/>
      <w:marLeft w:val="0"/>
      <w:marRight w:val="0"/>
      <w:marTop w:val="0"/>
      <w:marBottom w:val="0"/>
      <w:divBdr>
        <w:top w:val="none" w:sz="0" w:space="0" w:color="auto"/>
        <w:left w:val="none" w:sz="0" w:space="0" w:color="auto"/>
        <w:bottom w:val="none" w:sz="0" w:space="0" w:color="auto"/>
        <w:right w:val="none" w:sz="0" w:space="0" w:color="auto"/>
      </w:divBdr>
    </w:div>
    <w:div w:id="1730420726">
      <w:bodyDiv w:val="1"/>
      <w:marLeft w:val="0"/>
      <w:marRight w:val="0"/>
      <w:marTop w:val="0"/>
      <w:marBottom w:val="0"/>
      <w:divBdr>
        <w:top w:val="none" w:sz="0" w:space="0" w:color="auto"/>
        <w:left w:val="none" w:sz="0" w:space="0" w:color="auto"/>
        <w:bottom w:val="none" w:sz="0" w:space="0" w:color="auto"/>
        <w:right w:val="none" w:sz="0" w:space="0" w:color="auto"/>
      </w:divBdr>
    </w:div>
    <w:div w:id="1730687916">
      <w:bodyDiv w:val="1"/>
      <w:marLeft w:val="0"/>
      <w:marRight w:val="0"/>
      <w:marTop w:val="0"/>
      <w:marBottom w:val="0"/>
      <w:divBdr>
        <w:top w:val="none" w:sz="0" w:space="0" w:color="auto"/>
        <w:left w:val="none" w:sz="0" w:space="0" w:color="auto"/>
        <w:bottom w:val="none" w:sz="0" w:space="0" w:color="auto"/>
        <w:right w:val="none" w:sz="0" w:space="0" w:color="auto"/>
      </w:divBdr>
    </w:div>
    <w:div w:id="1730810227">
      <w:bodyDiv w:val="1"/>
      <w:marLeft w:val="0"/>
      <w:marRight w:val="0"/>
      <w:marTop w:val="0"/>
      <w:marBottom w:val="0"/>
      <w:divBdr>
        <w:top w:val="none" w:sz="0" w:space="0" w:color="auto"/>
        <w:left w:val="none" w:sz="0" w:space="0" w:color="auto"/>
        <w:bottom w:val="none" w:sz="0" w:space="0" w:color="auto"/>
        <w:right w:val="none" w:sz="0" w:space="0" w:color="auto"/>
      </w:divBdr>
    </w:div>
    <w:div w:id="1731032786">
      <w:bodyDiv w:val="1"/>
      <w:marLeft w:val="0"/>
      <w:marRight w:val="0"/>
      <w:marTop w:val="0"/>
      <w:marBottom w:val="0"/>
      <w:divBdr>
        <w:top w:val="none" w:sz="0" w:space="0" w:color="auto"/>
        <w:left w:val="none" w:sz="0" w:space="0" w:color="auto"/>
        <w:bottom w:val="none" w:sz="0" w:space="0" w:color="auto"/>
        <w:right w:val="none" w:sz="0" w:space="0" w:color="auto"/>
      </w:divBdr>
      <w:divsChild>
        <w:div w:id="1807698888">
          <w:marLeft w:val="0"/>
          <w:marRight w:val="0"/>
          <w:marTop w:val="0"/>
          <w:marBottom w:val="0"/>
          <w:divBdr>
            <w:top w:val="none" w:sz="0" w:space="0" w:color="auto"/>
            <w:left w:val="none" w:sz="0" w:space="0" w:color="auto"/>
            <w:bottom w:val="none" w:sz="0" w:space="0" w:color="auto"/>
            <w:right w:val="none" w:sz="0" w:space="0" w:color="auto"/>
          </w:divBdr>
        </w:div>
      </w:divsChild>
    </w:div>
    <w:div w:id="1731071059">
      <w:bodyDiv w:val="1"/>
      <w:marLeft w:val="0"/>
      <w:marRight w:val="0"/>
      <w:marTop w:val="0"/>
      <w:marBottom w:val="0"/>
      <w:divBdr>
        <w:top w:val="none" w:sz="0" w:space="0" w:color="auto"/>
        <w:left w:val="none" w:sz="0" w:space="0" w:color="auto"/>
        <w:bottom w:val="none" w:sz="0" w:space="0" w:color="auto"/>
        <w:right w:val="none" w:sz="0" w:space="0" w:color="auto"/>
      </w:divBdr>
    </w:div>
    <w:div w:id="1731225603">
      <w:bodyDiv w:val="1"/>
      <w:marLeft w:val="0"/>
      <w:marRight w:val="0"/>
      <w:marTop w:val="0"/>
      <w:marBottom w:val="0"/>
      <w:divBdr>
        <w:top w:val="none" w:sz="0" w:space="0" w:color="auto"/>
        <w:left w:val="none" w:sz="0" w:space="0" w:color="auto"/>
        <w:bottom w:val="none" w:sz="0" w:space="0" w:color="auto"/>
        <w:right w:val="none" w:sz="0" w:space="0" w:color="auto"/>
      </w:divBdr>
    </w:div>
    <w:div w:id="1731230775">
      <w:bodyDiv w:val="1"/>
      <w:marLeft w:val="0"/>
      <w:marRight w:val="0"/>
      <w:marTop w:val="0"/>
      <w:marBottom w:val="0"/>
      <w:divBdr>
        <w:top w:val="none" w:sz="0" w:space="0" w:color="auto"/>
        <w:left w:val="none" w:sz="0" w:space="0" w:color="auto"/>
        <w:bottom w:val="none" w:sz="0" w:space="0" w:color="auto"/>
        <w:right w:val="none" w:sz="0" w:space="0" w:color="auto"/>
      </w:divBdr>
    </w:div>
    <w:div w:id="1731267468">
      <w:bodyDiv w:val="1"/>
      <w:marLeft w:val="0"/>
      <w:marRight w:val="0"/>
      <w:marTop w:val="0"/>
      <w:marBottom w:val="0"/>
      <w:divBdr>
        <w:top w:val="none" w:sz="0" w:space="0" w:color="auto"/>
        <w:left w:val="none" w:sz="0" w:space="0" w:color="auto"/>
        <w:bottom w:val="none" w:sz="0" w:space="0" w:color="auto"/>
        <w:right w:val="none" w:sz="0" w:space="0" w:color="auto"/>
      </w:divBdr>
    </w:div>
    <w:div w:id="1731345595">
      <w:bodyDiv w:val="1"/>
      <w:marLeft w:val="0"/>
      <w:marRight w:val="0"/>
      <w:marTop w:val="0"/>
      <w:marBottom w:val="0"/>
      <w:divBdr>
        <w:top w:val="none" w:sz="0" w:space="0" w:color="auto"/>
        <w:left w:val="none" w:sz="0" w:space="0" w:color="auto"/>
        <w:bottom w:val="none" w:sz="0" w:space="0" w:color="auto"/>
        <w:right w:val="none" w:sz="0" w:space="0" w:color="auto"/>
      </w:divBdr>
      <w:divsChild>
        <w:div w:id="2071345322">
          <w:marLeft w:val="0"/>
          <w:marRight w:val="0"/>
          <w:marTop w:val="0"/>
          <w:marBottom w:val="0"/>
          <w:divBdr>
            <w:top w:val="none" w:sz="0" w:space="0" w:color="auto"/>
            <w:left w:val="none" w:sz="0" w:space="0" w:color="auto"/>
            <w:bottom w:val="none" w:sz="0" w:space="0" w:color="auto"/>
            <w:right w:val="none" w:sz="0" w:space="0" w:color="auto"/>
          </w:divBdr>
        </w:div>
      </w:divsChild>
    </w:div>
    <w:div w:id="1731346476">
      <w:bodyDiv w:val="1"/>
      <w:marLeft w:val="0"/>
      <w:marRight w:val="0"/>
      <w:marTop w:val="0"/>
      <w:marBottom w:val="0"/>
      <w:divBdr>
        <w:top w:val="none" w:sz="0" w:space="0" w:color="auto"/>
        <w:left w:val="none" w:sz="0" w:space="0" w:color="auto"/>
        <w:bottom w:val="none" w:sz="0" w:space="0" w:color="auto"/>
        <w:right w:val="none" w:sz="0" w:space="0" w:color="auto"/>
      </w:divBdr>
      <w:divsChild>
        <w:div w:id="1782991473">
          <w:marLeft w:val="0"/>
          <w:marRight w:val="0"/>
          <w:marTop w:val="0"/>
          <w:marBottom w:val="0"/>
          <w:divBdr>
            <w:top w:val="none" w:sz="0" w:space="0" w:color="auto"/>
            <w:left w:val="none" w:sz="0" w:space="0" w:color="auto"/>
            <w:bottom w:val="none" w:sz="0" w:space="0" w:color="auto"/>
            <w:right w:val="none" w:sz="0" w:space="0" w:color="auto"/>
          </w:divBdr>
        </w:div>
      </w:divsChild>
    </w:div>
    <w:div w:id="1731801999">
      <w:bodyDiv w:val="1"/>
      <w:marLeft w:val="0"/>
      <w:marRight w:val="0"/>
      <w:marTop w:val="0"/>
      <w:marBottom w:val="0"/>
      <w:divBdr>
        <w:top w:val="none" w:sz="0" w:space="0" w:color="auto"/>
        <w:left w:val="none" w:sz="0" w:space="0" w:color="auto"/>
        <w:bottom w:val="none" w:sz="0" w:space="0" w:color="auto"/>
        <w:right w:val="none" w:sz="0" w:space="0" w:color="auto"/>
      </w:divBdr>
      <w:divsChild>
        <w:div w:id="786236125">
          <w:marLeft w:val="0"/>
          <w:marRight w:val="0"/>
          <w:marTop w:val="0"/>
          <w:marBottom w:val="0"/>
          <w:divBdr>
            <w:top w:val="none" w:sz="0" w:space="0" w:color="auto"/>
            <w:left w:val="none" w:sz="0" w:space="0" w:color="auto"/>
            <w:bottom w:val="none" w:sz="0" w:space="0" w:color="auto"/>
            <w:right w:val="none" w:sz="0" w:space="0" w:color="auto"/>
          </w:divBdr>
        </w:div>
      </w:divsChild>
    </w:div>
    <w:div w:id="1731878136">
      <w:bodyDiv w:val="1"/>
      <w:marLeft w:val="0"/>
      <w:marRight w:val="0"/>
      <w:marTop w:val="0"/>
      <w:marBottom w:val="0"/>
      <w:divBdr>
        <w:top w:val="none" w:sz="0" w:space="0" w:color="auto"/>
        <w:left w:val="none" w:sz="0" w:space="0" w:color="auto"/>
        <w:bottom w:val="none" w:sz="0" w:space="0" w:color="auto"/>
        <w:right w:val="none" w:sz="0" w:space="0" w:color="auto"/>
      </w:divBdr>
    </w:div>
    <w:div w:id="1731996103">
      <w:bodyDiv w:val="1"/>
      <w:marLeft w:val="0"/>
      <w:marRight w:val="0"/>
      <w:marTop w:val="0"/>
      <w:marBottom w:val="0"/>
      <w:divBdr>
        <w:top w:val="none" w:sz="0" w:space="0" w:color="auto"/>
        <w:left w:val="none" w:sz="0" w:space="0" w:color="auto"/>
        <w:bottom w:val="none" w:sz="0" w:space="0" w:color="auto"/>
        <w:right w:val="none" w:sz="0" w:space="0" w:color="auto"/>
      </w:divBdr>
      <w:divsChild>
        <w:div w:id="976422745">
          <w:marLeft w:val="0"/>
          <w:marRight w:val="0"/>
          <w:marTop w:val="0"/>
          <w:marBottom w:val="0"/>
          <w:divBdr>
            <w:top w:val="none" w:sz="0" w:space="0" w:color="auto"/>
            <w:left w:val="none" w:sz="0" w:space="0" w:color="auto"/>
            <w:bottom w:val="none" w:sz="0" w:space="0" w:color="auto"/>
            <w:right w:val="none" w:sz="0" w:space="0" w:color="auto"/>
          </w:divBdr>
        </w:div>
      </w:divsChild>
    </w:div>
    <w:div w:id="1732188042">
      <w:bodyDiv w:val="1"/>
      <w:marLeft w:val="0"/>
      <w:marRight w:val="0"/>
      <w:marTop w:val="0"/>
      <w:marBottom w:val="0"/>
      <w:divBdr>
        <w:top w:val="none" w:sz="0" w:space="0" w:color="auto"/>
        <w:left w:val="none" w:sz="0" w:space="0" w:color="auto"/>
        <w:bottom w:val="none" w:sz="0" w:space="0" w:color="auto"/>
        <w:right w:val="none" w:sz="0" w:space="0" w:color="auto"/>
      </w:divBdr>
    </w:div>
    <w:div w:id="1732581764">
      <w:bodyDiv w:val="1"/>
      <w:marLeft w:val="0"/>
      <w:marRight w:val="0"/>
      <w:marTop w:val="0"/>
      <w:marBottom w:val="0"/>
      <w:divBdr>
        <w:top w:val="none" w:sz="0" w:space="0" w:color="auto"/>
        <w:left w:val="none" w:sz="0" w:space="0" w:color="auto"/>
        <w:bottom w:val="none" w:sz="0" w:space="0" w:color="auto"/>
        <w:right w:val="none" w:sz="0" w:space="0" w:color="auto"/>
      </w:divBdr>
    </w:div>
    <w:div w:id="1733305209">
      <w:bodyDiv w:val="1"/>
      <w:marLeft w:val="0"/>
      <w:marRight w:val="0"/>
      <w:marTop w:val="0"/>
      <w:marBottom w:val="0"/>
      <w:divBdr>
        <w:top w:val="none" w:sz="0" w:space="0" w:color="auto"/>
        <w:left w:val="none" w:sz="0" w:space="0" w:color="auto"/>
        <w:bottom w:val="none" w:sz="0" w:space="0" w:color="auto"/>
        <w:right w:val="none" w:sz="0" w:space="0" w:color="auto"/>
      </w:divBdr>
    </w:div>
    <w:div w:id="1733917883">
      <w:bodyDiv w:val="1"/>
      <w:marLeft w:val="0"/>
      <w:marRight w:val="0"/>
      <w:marTop w:val="0"/>
      <w:marBottom w:val="0"/>
      <w:divBdr>
        <w:top w:val="none" w:sz="0" w:space="0" w:color="auto"/>
        <w:left w:val="none" w:sz="0" w:space="0" w:color="auto"/>
        <w:bottom w:val="none" w:sz="0" w:space="0" w:color="auto"/>
        <w:right w:val="none" w:sz="0" w:space="0" w:color="auto"/>
      </w:divBdr>
    </w:div>
    <w:div w:id="1734087537">
      <w:bodyDiv w:val="1"/>
      <w:marLeft w:val="0"/>
      <w:marRight w:val="0"/>
      <w:marTop w:val="0"/>
      <w:marBottom w:val="0"/>
      <w:divBdr>
        <w:top w:val="none" w:sz="0" w:space="0" w:color="auto"/>
        <w:left w:val="none" w:sz="0" w:space="0" w:color="auto"/>
        <w:bottom w:val="none" w:sz="0" w:space="0" w:color="auto"/>
        <w:right w:val="none" w:sz="0" w:space="0" w:color="auto"/>
      </w:divBdr>
    </w:div>
    <w:div w:id="1734162395">
      <w:bodyDiv w:val="1"/>
      <w:marLeft w:val="0"/>
      <w:marRight w:val="0"/>
      <w:marTop w:val="0"/>
      <w:marBottom w:val="0"/>
      <w:divBdr>
        <w:top w:val="none" w:sz="0" w:space="0" w:color="auto"/>
        <w:left w:val="none" w:sz="0" w:space="0" w:color="auto"/>
        <w:bottom w:val="none" w:sz="0" w:space="0" w:color="auto"/>
        <w:right w:val="none" w:sz="0" w:space="0" w:color="auto"/>
      </w:divBdr>
    </w:div>
    <w:div w:id="1734233432">
      <w:bodyDiv w:val="1"/>
      <w:marLeft w:val="0"/>
      <w:marRight w:val="0"/>
      <w:marTop w:val="0"/>
      <w:marBottom w:val="0"/>
      <w:divBdr>
        <w:top w:val="none" w:sz="0" w:space="0" w:color="auto"/>
        <w:left w:val="none" w:sz="0" w:space="0" w:color="auto"/>
        <w:bottom w:val="none" w:sz="0" w:space="0" w:color="auto"/>
        <w:right w:val="none" w:sz="0" w:space="0" w:color="auto"/>
      </w:divBdr>
    </w:div>
    <w:div w:id="1734280209">
      <w:bodyDiv w:val="1"/>
      <w:marLeft w:val="0"/>
      <w:marRight w:val="0"/>
      <w:marTop w:val="0"/>
      <w:marBottom w:val="0"/>
      <w:divBdr>
        <w:top w:val="none" w:sz="0" w:space="0" w:color="auto"/>
        <w:left w:val="none" w:sz="0" w:space="0" w:color="auto"/>
        <w:bottom w:val="none" w:sz="0" w:space="0" w:color="auto"/>
        <w:right w:val="none" w:sz="0" w:space="0" w:color="auto"/>
      </w:divBdr>
    </w:div>
    <w:div w:id="1734623908">
      <w:bodyDiv w:val="1"/>
      <w:marLeft w:val="0"/>
      <w:marRight w:val="0"/>
      <w:marTop w:val="0"/>
      <w:marBottom w:val="0"/>
      <w:divBdr>
        <w:top w:val="none" w:sz="0" w:space="0" w:color="auto"/>
        <w:left w:val="none" w:sz="0" w:space="0" w:color="auto"/>
        <w:bottom w:val="none" w:sz="0" w:space="0" w:color="auto"/>
        <w:right w:val="none" w:sz="0" w:space="0" w:color="auto"/>
      </w:divBdr>
    </w:div>
    <w:div w:id="1734624633">
      <w:bodyDiv w:val="1"/>
      <w:marLeft w:val="0"/>
      <w:marRight w:val="0"/>
      <w:marTop w:val="0"/>
      <w:marBottom w:val="0"/>
      <w:divBdr>
        <w:top w:val="none" w:sz="0" w:space="0" w:color="auto"/>
        <w:left w:val="none" w:sz="0" w:space="0" w:color="auto"/>
        <w:bottom w:val="none" w:sz="0" w:space="0" w:color="auto"/>
        <w:right w:val="none" w:sz="0" w:space="0" w:color="auto"/>
      </w:divBdr>
    </w:div>
    <w:div w:id="1734694132">
      <w:bodyDiv w:val="1"/>
      <w:marLeft w:val="0"/>
      <w:marRight w:val="0"/>
      <w:marTop w:val="0"/>
      <w:marBottom w:val="0"/>
      <w:divBdr>
        <w:top w:val="none" w:sz="0" w:space="0" w:color="auto"/>
        <w:left w:val="none" w:sz="0" w:space="0" w:color="auto"/>
        <w:bottom w:val="none" w:sz="0" w:space="0" w:color="auto"/>
        <w:right w:val="none" w:sz="0" w:space="0" w:color="auto"/>
      </w:divBdr>
    </w:div>
    <w:div w:id="1735199905">
      <w:bodyDiv w:val="1"/>
      <w:marLeft w:val="0"/>
      <w:marRight w:val="0"/>
      <w:marTop w:val="0"/>
      <w:marBottom w:val="0"/>
      <w:divBdr>
        <w:top w:val="none" w:sz="0" w:space="0" w:color="auto"/>
        <w:left w:val="none" w:sz="0" w:space="0" w:color="auto"/>
        <w:bottom w:val="none" w:sz="0" w:space="0" w:color="auto"/>
        <w:right w:val="none" w:sz="0" w:space="0" w:color="auto"/>
      </w:divBdr>
    </w:div>
    <w:div w:id="1735203345">
      <w:bodyDiv w:val="1"/>
      <w:marLeft w:val="0"/>
      <w:marRight w:val="0"/>
      <w:marTop w:val="0"/>
      <w:marBottom w:val="0"/>
      <w:divBdr>
        <w:top w:val="none" w:sz="0" w:space="0" w:color="auto"/>
        <w:left w:val="none" w:sz="0" w:space="0" w:color="auto"/>
        <w:bottom w:val="none" w:sz="0" w:space="0" w:color="auto"/>
        <w:right w:val="none" w:sz="0" w:space="0" w:color="auto"/>
      </w:divBdr>
    </w:div>
    <w:div w:id="1735467391">
      <w:bodyDiv w:val="1"/>
      <w:marLeft w:val="0"/>
      <w:marRight w:val="0"/>
      <w:marTop w:val="0"/>
      <w:marBottom w:val="0"/>
      <w:divBdr>
        <w:top w:val="none" w:sz="0" w:space="0" w:color="auto"/>
        <w:left w:val="none" w:sz="0" w:space="0" w:color="auto"/>
        <w:bottom w:val="none" w:sz="0" w:space="0" w:color="auto"/>
        <w:right w:val="none" w:sz="0" w:space="0" w:color="auto"/>
      </w:divBdr>
    </w:div>
    <w:div w:id="1735472405">
      <w:bodyDiv w:val="1"/>
      <w:marLeft w:val="0"/>
      <w:marRight w:val="0"/>
      <w:marTop w:val="0"/>
      <w:marBottom w:val="0"/>
      <w:divBdr>
        <w:top w:val="none" w:sz="0" w:space="0" w:color="auto"/>
        <w:left w:val="none" w:sz="0" w:space="0" w:color="auto"/>
        <w:bottom w:val="none" w:sz="0" w:space="0" w:color="auto"/>
        <w:right w:val="none" w:sz="0" w:space="0" w:color="auto"/>
      </w:divBdr>
      <w:divsChild>
        <w:div w:id="1727296539">
          <w:marLeft w:val="0"/>
          <w:marRight w:val="0"/>
          <w:marTop w:val="0"/>
          <w:marBottom w:val="0"/>
          <w:divBdr>
            <w:top w:val="none" w:sz="0" w:space="0" w:color="auto"/>
            <w:left w:val="none" w:sz="0" w:space="0" w:color="auto"/>
            <w:bottom w:val="none" w:sz="0" w:space="0" w:color="auto"/>
            <w:right w:val="none" w:sz="0" w:space="0" w:color="auto"/>
          </w:divBdr>
        </w:div>
      </w:divsChild>
    </w:div>
    <w:div w:id="1735928296">
      <w:bodyDiv w:val="1"/>
      <w:marLeft w:val="0"/>
      <w:marRight w:val="0"/>
      <w:marTop w:val="0"/>
      <w:marBottom w:val="0"/>
      <w:divBdr>
        <w:top w:val="none" w:sz="0" w:space="0" w:color="auto"/>
        <w:left w:val="none" w:sz="0" w:space="0" w:color="auto"/>
        <w:bottom w:val="none" w:sz="0" w:space="0" w:color="auto"/>
        <w:right w:val="none" w:sz="0" w:space="0" w:color="auto"/>
      </w:divBdr>
    </w:div>
    <w:div w:id="1736196732">
      <w:bodyDiv w:val="1"/>
      <w:marLeft w:val="0"/>
      <w:marRight w:val="0"/>
      <w:marTop w:val="0"/>
      <w:marBottom w:val="0"/>
      <w:divBdr>
        <w:top w:val="none" w:sz="0" w:space="0" w:color="auto"/>
        <w:left w:val="none" w:sz="0" w:space="0" w:color="auto"/>
        <w:bottom w:val="none" w:sz="0" w:space="0" w:color="auto"/>
        <w:right w:val="none" w:sz="0" w:space="0" w:color="auto"/>
      </w:divBdr>
    </w:div>
    <w:div w:id="1736198411">
      <w:bodyDiv w:val="1"/>
      <w:marLeft w:val="0"/>
      <w:marRight w:val="0"/>
      <w:marTop w:val="0"/>
      <w:marBottom w:val="0"/>
      <w:divBdr>
        <w:top w:val="none" w:sz="0" w:space="0" w:color="auto"/>
        <w:left w:val="none" w:sz="0" w:space="0" w:color="auto"/>
        <w:bottom w:val="none" w:sz="0" w:space="0" w:color="auto"/>
        <w:right w:val="none" w:sz="0" w:space="0" w:color="auto"/>
      </w:divBdr>
    </w:div>
    <w:div w:id="1736467618">
      <w:bodyDiv w:val="1"/>
      <w:marLeft w:val="0"/>
      <w:marRight w:val="0"/>
      <w:marTop w:val="0"/>
      <w:marBottom w:val="0"/>
      <w:divBdr>
        <w:top w:val="none" w:sz="0" w:space="0" w:color="auto"/>
        <w:left w:val="none" w:sz="0" w:space="0" w:color="auto"/>
        <w:bottom w:val="none" w:sz="0" w:space="0" w:color="auto"/>
        <w:right w:val="none" w:sz="0" w:space="0" w:color="auto"/>
      </w:divBdr>
    </w:div>
    <w:div w:id="1736469925">
      <w:bodyDiv w:val="1"/>
      <w:marLeft w:val="0"/>
      <w:marRight w:val="0"/>
      <w:marTop w:val="0"/>
      <w:marBottom w:val="0"/>
      <w:divBdr>
        <w:top w:val="none" w:sz="0" w:space="0" w:color="auto"/>
        <w:left w:val="none" w:sz="0" w:space="0" w:color="auto"/>
        <w:bottom w:val="none" w:sz="0" w:space="0" w:color="auto"/>
        <w:right w:val="none" w:sz="0" w:space="0" w:color="auto"/>
      </w:divBdr>
    </w:div>
    <w:div w:id="1736776383">
      <w:bodyDiv w:val="1"/>
      <w:marLeft w:val="0"/>
      <w:marRight w:val="0"/>
      <w:marTop w:val="0"/>
      <w:marBottom w:val="0"/>
      <w:divBdr>
        <w:top w:val="none" w:sz="0" w:space="0" w:color="auto"/>
        <w:left w:val="none" w:sz="0" w:space="0" w:color="auto"/>
        <w:bottom w:val="none" w:sz="0" w:space="0" w:color="auto"/>
        <w:right w:val="none" w:sz="0" w:space="0" w:color="auto"/>
      </w:divBdr>
    </w:div>
    <w:div w:id="1736850013">
      <w:bodyDiv w:val="1"/>
      <w:marLeft w:val="0"/>
      <w:marRight w:val="0"/>
      <w:marTop w:val="0"/>
      <w:marBottom w:val="0"/>
      <w:divBdr>
        <w:top w:val="none" w:sz="0" w:space="0" w:color="auto"/>
        <w:left w:val="none" w:sz="0" w:space="0" w:color="auto"/>
        <w:bottom w:val="none" w:sz="0" w:space="0" w:color="auto"/>
        <w:right w:val="none" w:sz="0" w:space="0" w:color="auto"/>
      </w:divBdr>
    </w:div>
    <w:div w:id="1737051839">
      <w:bodyDiv w:val="1"/>
      <w:marLeft w:val="0"/>
      <w:marRight w:val="0"/>
      <w:marTop w:val="0"/>
      <w:marBottom w:val="0"/>
      <w:divBdr>
        <w:top w:val="none" w:sz="0" w:space="0" w:color="auto"/>
        <w:left w:val="none" w:sz="0" w:space="0" w:color="auto"/>
        <w:bottom w:val="none" w:sz="0" w:space="0" w:color="auto"/>
        <w:right w:val="none" w:sz="0" w:space="0" w:color="auto"/>
      </w:divBdr>
    </w:div>
    <w:div w:id="1737389985">
      <w:bodyDiv w:val="1"/>
      <w:marLeft w:val="0"/>
      <w:marRight w:val="0"/>
      <w:marTop w:val="0"/>
      <w:marBottom w:val="0"/>
      <w:divBdr>
        <w:top w:val="none" w:sz="0" w:space="0" w:color="auto"/>
        <w:left w:val="none" w:sz="0" w:space="0" w:color="auto"/>
        <w:bottom w:val="none" w:sz="0" w:space="0" w:color="auto"/>
        <w:right w:val="none" w:sz="0" w:space="0" w:color="auto"/>
      </w:divBdr>
    </w:div>
    <w:div w:id="1737507033">
      <w:bodyDiv w:val="1"/>
      <w:marLeft w:val="0"/>
      <w:marRight w:val="0"/>
      <w:marTop w:val="0"/>
      <w:marBottom w:val="0"/>
      <w:divBdr>
        <w:top w:val="none" w:sz="0" w:space="0" w:color="auto"/>
        <w:left w:val="none" w:sz="0" w:space="0" w:color="auto"/>
        <w:bottom w:val="none" w:sz="0" w:space="0" w:color="auto"/>
        <w:right w:val="none" w:sz="0" w:space="0" w:color="auto"/>
      </w:divBdr>
    </w:div>
    <w:div w:id="1737777966">
      <w:bodyDiv w:val="1"/>
      <w:marLeft w:val="0"/>
      <w:marRight w:val="0"/>
      <w:marTop w:val="0"/>
      <w:marBottom w:val="0"/>
      <w:divBdr>
        <w:top w:val="none" w:sz="0" w:space="0" w:color="auto"/>
        <w:left w:val="none" w:sz="0" w:space="0" w:color="auto"/>
        <w:bottom w:val="none" w:sz="0" w:space="0" w:color="auto"/>
        <w:right w:val="none" w:sz="0" w:space="0" w:color="auto"/>
      </w:divBdr>
    </w:div>
    <w:div w:id="1738093783">
      <w:bodyDiv w:val="1"/>
      <w:marLeft w:val="0"/>
      <w:marRight w:val="0"/>
      <w:marTop w:val="0"/>
      <w:marBottom w:val="0"/>
      <w:divBdr>
        <w:top w:val="none" w:sz="0" w:space="0" w:color="auto"/>
        <w:left w:val="none" w:sz="0" w:space="0" w:color="auto"/>
        <w:bottom w:val="none" w:sz="0" w:space="0" w:color="auto"/>
        <w:right w:val="none" w:sz="0" w:space="0" w:color="auto"/>
      </w:divBdr>
    </w:div>
    <w:div w:id="1738435987">
      <w:bodyDiv w:val="1"/>
      <w:marLeft w:val="0"/>
      <w:marRight w:val="0"/>
      <w:marTop w:val="0"/>
      <w:marBottom w:val="0"/>
      <w:divBdr>
        <w:top w:val="none" w:sz="0" w:space="0" w:color="auto"/>
        <w:left w:val="none" w:sz="0" w:space="0" w:color="auto"/>
        <w:bottom w:val="none" w:sz="0" w:space="0" w:color="auto"/>
        <w:right w:val="none" w:sz="0" w:space="0" w:color="auto"/>
      </w:divBdr>
    </w:div>
    <w:div w:id="1738479827">
      <w:bodyDiv w:val="1"/>
      <w:marLeft w:val="0"/>
      <w:marRight w:val="0"/>
      <w:marTop w:val="0"/>
      <w:marBottom w:val="0"/>
      <w:divBdr>
        <w:top w:val="none" w:sz="0" w:space="0" w:color="auto"/>
        <w:left w:val="none" w:sz="0" w:space="0" w:color="auto"/>
        <w:bottom w:val="none" w:sz="0" w:space="0" w:color="auto"/>
        <w:right w:val="none" w:sz="0" w:space="0" w:color="auto"/>
      </w:divBdr>
    </w:div>
    <w:div w:id="1738550980">
      <w:bodyDiv w:val="1"/>
      <w:marLeft w:val="0"/>
      <w:marRight w:val="0"/>
      <w:marTop w:val="0"/>
      <w:marBottom w:val="0"/>
      <w:divBdr>
        <w:top w:val="none" w:sz="0" w:space="0" w:color="auto"/>
        <w:left w:val="none" w:sz="0" w:space="0" w:color="auto"/>
        <w:bottom w:val="none" w:sz="0" w:space="0" w:color="auto"/>
        <w:right w:val="none" w:sz="0" w:space="0" w:color="auto"/>
      </w:divBdr>
    </w:div>
    <w:div w:id="1738554771">
      <w:bodyDiv w:val="1"/>
      <w:marLeft w:val="0"/>
      <w:marRight w:val="0"/>
      <w:marTop w:val="0"/>
      <w:marBottom w:val="0"/>
      <w:divBdr>
        <w:top w:val="none" w:sz="0" w:space="0" w:color="auto"/>
        <w:left w:val="none" w:sz="0" w:space="0" w:color="auto"/>
        <w:bottom w:val="none" w:sz="0" w:space="0" w:color="auto"/>
        <w:right w:val="none" w:sz="0" w:space="0" w:color="auto"/>
      </w:divBdr>
    </w:div>
    <w:div w:id="1738556783">
      <w:bodyDiv w:val="1"/>
      <w:marLeft w:val="0"/>
      <w:marRight w:val="0"/>
      <w:marTop w:val="0"/>
      <w:marBottom w:val="0"/>
      <w:divBdr>
        <w:top w:val="none" w:sz="0" w:space="0" w:color="auto"/>
        <w:left w:val="none" w:sz="0" w:space="0" w:color="auto"/>
        <w:bottom w:val="none" w:sz="0" w:space="0" w:color="auto"/>
        <w:right w:val="none" w:sz="0" w:space="0" w:color="auto"/>
      </w:divBdr>
    </w:div>
    <w:div w:id="1738672085">
      <w:bodyDiv w:val="1"/>
      <w:marLeft w:val="0"/>
      <w:marRight w:val="0"/>
      <w:marTop w:val="0"/>
      <w:marBottom w:val="0"/>
      <w:divBdr>
        <w:top w:val="none" w:sz="0" w:space="0" w:color="auto"/>
        <w:left w:val="none" w:sz="0" w:space="0" w:color="auto"/>
        <w:bottom w:val="none" w:sz="0" w:space="0" w:color="auto"/>
        <w:right w:val="none" w:sz="0" w:space="0" w:color="auto"/>
      </w:divBdr>
    </w:div>
    <w:div w:id="1738673943">
      <w:bodyDiv w:val="1"/>
      <w:marLeft w:val="0"/>
      <w:marRight w:val="0"/>
      <w:marTop w:val="0"/>
      <w:marBottom w:val="0"/>
      <w:divBdr>
        <w:top w:val="none" w:sz="0" w:space="0" w:color="auto"/>
        <w:left w:val="none" w:sz="0" w:space="0" w:color="auto"/>
        <w:bottom w:val="none" w:sz="0" w:space="0" w:color="auto"/>
        <w:right w:val="none" w:sz="0" w:space="0" w:color="auto"/>
      </w:divBdr>
    </w:div>
    <w:div w:id="1739009493">
      <w:bodyDiv w:val="1"/>
      <w:marLeft w:val="0"/>
      <w:marRight w:val="0"/>
      <w:marTop w:val="0"/>
      <w:marBottom w:val="0"/>
      <w:divBdr>
        <w:top w:val="none" w:sz="0" w:space="0" w:color="auto"/>
        <w:left w:val="none" w:sz="0" w:space="0" w:color="auto"/>
        <w:bottom w:val="none" w:sz="0" w:space="0" w:color="auto"/>
        <w:right w:val="none" w:sz="0" w:space="0" w:color="auto"/>
      </w:divBdr>
    </w:div>
    <w:div w:id="1739133460">
      <w:bodyDiv w:val="1"/>
      <w:marLeft w:val="0"/>
      <w:marRight w:val="0"/>
      <w:marTop w:val="0"/>
      <w:marBottom w:val="0"/>
      <w:divBdr>
        <w:top w:val="none" w:sz="0" w:space="0" w:color="auto"/>
        <w:left w:val="none" w:sz="0" w:space="0" w:color="auto"/>
        <w:bottom w:val="none" w:sz="0" w:space="0" w:color="auto"/>
        <w:right w:val="none" w:sz="0" w:space="0" w:color="auto"/>
      </w:divBdr>
    </w:div>
    <w:div w:id="1739160124">
      <w:bodyDiv w:val="1"/>
      <w:marLeft w:val="0"/>
      <w:marRight w:val="0"/>
      <w:marTop w:val="0"/>
      <w:marBottom w:val="0"/>
      <w:divBdr>
        <w:top w:val="none" w:sz="0" w:space="0" w:color="auto"/>
        <w:left w:val="none" w:sz="0" w:space="0" w:color="auto"/>
        <w:bottom w:val="none" w:sz="0" w:space="0" w:color="auto"/>
        <w:right w:val="none" w:sz="0" w:space="0" w:color="auto"/>
      </w:divBdr>
    </w:div>
    <w:div w:id="1739353043">
      <w:bodyDiv w:val="1"/>
      <w:marLeft w:val="0"/>
      <w:marRight w:val="0"/>
      <w:marTop w:val="0"/>
      <w:marBottom w:val="0"/>
      <w:divBdr>
        <w:top w:val="none" w:sz="0" w:space="0" w:color="auto"/>
        <w:left w:val="none" w:sz="0" w:space="0" w:color="auto"/>
        <w:bottom w:val="none" w:sz="0" w:space="0" w:color="auto"/>
        <w:right w:val="none" w:sz="0" w:space="0" w:color="auto"/>
      </w:divBdr>
    </w:div>
    <w:div w:id="1739402613">
      <w:bodyDiv w:val="1"/>
      <w:marLeft w:val="0"/>
      <w:marRight w:val="0"/>
      <w:marTop w:val="0"/>
      <w:marBottom w:val="0"/>
      <w:divBdr>
        <w:top w:val="none" w:sz="0" w:space="0" w:color="auto"/>
        <w:left w:val="none" w:sz="0" w:space="0" w:color="auto"/>
        <w:bottom w:val="none" w:sz="0" w:space="0" w:color="auto"/>
        <w:right w:val="none" w:sz="0" w:space="0" w:color="auto"/>
      </w:divBdr>
    </w:div>
    <w:div w:id="1739791470">
      <w:bodyDiv w:val="1"/>
      <w:marLeft w:val="0"/>
      <w:marRight w:val="0"/>
      <w:marTop w:val="0"/>
      <w:marBottom w:val="0"/>
      <w:divBdr>
        <w:top w:val="none" w:sz="0" w:space="0" w:color="auto"/>
        <w:left w:val="none" w:sz="0" w:space="0" w:color="auto"/>
        <w:bottom w:val="none" w:sz="0" w:space="0" w:color="auto"/>
        <w:right w:val="none" w:sz="0" w:space="0" w:color="auto"/>
      </w:divBdr>
    </w:div>
    <w:div w:id="1740251379">
      <w:bodyDiv w:val="1"/>
      <w:marLeft w:val="0"/>
      <w:marRight w:val="0"/>
      <w:marTop w:val="0"/>
      <w:marBottom w:val="0"/>
      <w:divBdr>
        <w:top w:val="none" w:sz="0" w:space="0" w:color="auto"/>
        <w:left w:val="none" w:sz="0" w:space="0" w:color="auto"/>
        <w:bottom w:val="none" w:sz="0" w:space="0" w:color="auto"/>
        <w:right w:val="none" w:sz="0" w:space="0" w:color="auto"/>
      </w:divBdr>
    </w:div>
    <w:div w:id="1740321430">
      <w:bodyDiv w:val="1"/>
      <w:marLeft w:val="0"/>
      <w:marRight w:val="0"/>
      <w:marTop w:val="0"/>
      <w:marBottom w:val="0"/>
      <w:divBdr>
        <w:top w:val="none" w:sz="0" w:space="0" w:color="auto"/>
        <w:left w:val="none" w:sz="0" w:space="0" w:color="auto"/>
        <w:bottom w:val="none" w:sz="0" w:space="0" w:color="auto"/>
        <w:right w:val="none" w:sz="0" w:space="0" w:color="auto"/>
      </w:divBdr>
    </w:div>
    <w:div w:id="1740399017">
      <w:bodyDiv w:val="1"/>
      <w:marLeft w:val="0"/>
      <w:marRight w:val="0"/>
      <w:marTop w:val="0"/>
      <w:marBottom w:val="0"/>
      <w:divBdr>
        <w:top w:val="none" w:sz="0" w:space="0" w:color="auto"/>
        <w:left w:val="none" w:sz="0" w:space="0" w:color="auto"/>
        <w:bottom w:val="none" w:sz="0" w:space="0" w:color="auto"/>
        <w:right w:val="none" w:sz="0" w:space="0" w:color="auto"/>
      </w:divBdr>
    </w:div>
    <w:div w:id="1740597018">
      <w:bodyDiv w:val="1"/>
      <w:marLeft w:val="0"/>
      <w:marRight w:val="0"/>
      <w:marTop w:val="0"/>
      <w:marBottom w:val="0"/>
      <w:divBdr>
        <w:top w:val="none" w:sz="0" w:space="0" w:color="auto"/>
        <w:left w:val="none" w:sz="0" w:space="0" w:color="auto"/>
        <w:bottom w:val="none" w:sz="0" w:space="0" w:color="auto"/>
        <w:right w:val="none" w:sz="0" w:space="0" w:color="auto"/>
      </w:divBdr>
    </w:div>
    <w:div w:id="1740637145">
      <w:bodyDiv w:val="1"/>
      <w:marLeft w:val="0"/>
      <w:marRight w:val="0"/>
      <w:marTop w:val="0"/>
      <w:marBottom w:val="0"/>
      <w:divBdr>
        <w:top w:val="none" w:sz="0" w:space="0" w:color="auto"/>
        <w:left w:val="none" w:sz="0" w:space="0" w:color="auto"/>
        <w:bottom w:val="none" w:sz="0" w:space="0" w:color="auto"/>
        <w:right w:val="none" w:sz="0" w:space="0" w:color="auto"/>
      </w:divBdr>
      <w:divsChild>
        <w:div w:id="1187909322">
          <w:marLeft w:val="0"/>
          <w:marRight w:val="0"/>
          <w:marTop w:val="0"/>
          <w:marBottom w:val="0"/>
          <w:divBdr>
            <w:top w:val="none" w:sz="0" w:space="0" w:color="auto"/>
            <w:left w:val="none" w:sz="0" w:space="0" w:color="auto"/>
            <w:bottom w:val="none" w:sz="0" w:space="0" w:color="auto"/>
            <w:right w:val="none" w:sz="0" w:space="0" w:color="auto"/>
          </w:divBdr>
        </w:div>
      </w:divsChild>
    </w:div>
    <w:div w:id="1740901220">
      <w:bodyDiv w:val="1"/>
      <w:marLeft w:val="0"/>
      <w:marRight w:val="0"/>
      <w:marTop w:val="0"/>
      <w:marBottom w:val="0"/>
      <w:divBdr>
        <w:top w:val="none" w:sz="0" w:space="0" w:color="auto"/>
        <w:left w:val="none" w:sz="0" w:space="0" w:color="auto"/>
        <w:bottom w:val="none" w:sz="0" w:space="0" w:color="auto"/>
        <w:right w:val="none" w:sz="0" w:space="0" w:color="auto"/>
      </w:divBdr>
    </w:div>
    <w:div w:id="1741054396">
      <w:bodyDiv w:val="1"/>
      <w:marLeft w:val="0"/>
      <w:marRight w:val="0"/>
      <w:marTop w:val="0"/>
      <w:marBottom w:val="0"/>
      <w:divBdr>
        <w:top w:val="none" w:sz="0" w:space="0" w:color="auto"/>
        <w:left w:val="none" w:sz="0" w:space="0" w:color="auto"/>
        <w:bottom w:val="none" w:sz="0" w:space="0" w:color="auto"/>
        <w:right w:val="none" w:sz="0" w:space="0" w:color="auto"/>
      </w:divBdr>
    </w:div>
    <w:div w:id="1741369929">
      <w:bodyDiv w:val="1"/>
      <w:marLeft w:val="0"/>
      <w:marRight w:val="0"/>
      <w:marTop w:val="0"/>
      <w:marBottom w:val="0"/>
      <w:divBdr>
        <w:top w:val="none" w:sz="0" w:space="0" w:color="auto"/>
        <w:left w:val="none" w:sz="0" w:space="0" w:color="auto"/>
        <w:bottom w:val="none" w:sz="0" w:space="0" w:color="auto"/>
        <w:right w:val="none" w:sz="0" w:space="0" w:color="auto"/>
      </w:divBdr>
    </w:div>
    <w:div w:id="1741370122">
      <w:bodyDiv w:val="1"/>
      <w:marLeft w:val="0"/>
      <w:marRight w:val="0"/>
      <w:marTop w:val="0"/>
      <w:marBottom w:val="0"/>
      <w:divBdr>
        <w:top w:val="none" w:sz="0" w:space="0" w:color="auto"/>
        <w:left w:val="none" w:sz="0" w:space="0" w:color="auto"/>
        <w:bottom w:val="none" w:sz="0" w:space="0" w:color="auto"/>
        <w:right w:val="none" w:sz="0" w:space="0" w:color="auto"/>
      </w:divBdr>
    </w:div>
    <w:div w:id="1741825880">
      <w:bodyDiv w:val="1"/>
      <w:marLeft w:val="0"/>
      <w:marRight w:val="0"/>
      <w:marTop w:val="0"/>
      <w:marBottom w:val="0"/>
      <w:divBdr>
        <w:top w:val="none" w:sz="0" w:space="0" w:color="auto"/>
        <w:left w:val="none" w:sz="0" w:space="0" w:color="auto"/>
        <w:bottom w:val="none" w:sz="0" w:space="0" w:color="auto"/>
        <w:right w:val="none" w:sz="0" w:space="0" w:color="auto"/>
      </w:divBdr>
    </w:div>
    <w:div w:id="1741827051">
      <w:bodyDiv w:val="1"/>
      <w:marLeft w:val="0"/>
      <w:marRight w:val="0"/>
      <w:marTop w:val="0"/>
      <w:marBottom w:val="0"/>
      <w:divBdr>
        <w:top w:val="none" w:sz="0" w:space="0" w:color="auto"/>
        <w:left w:val="none" w:sz="0" w:space="0" w:color="auto"/>
        <w:bottom w:val="none" w:sz="0" w:space="0" w:color="auto"/>
        <w:right w:val="none" w:sz="0" w:space="0" w:color="auto"/>
      </w:divBdr>
    </w:div>
    <w:div w:id="1742408205">
      <w:bodyDiv w:val="1"/>
      <w:marLeft w:val="0"/>
      <w:marRight w:val="0"/>
      <w:marTop w:val="0"/>
      <w:marBottom w:val="0"/>
      <w:divBdr>
        <w:top w:val="none" w:sz="0" w:space="0" w:color="auto"/>
        <w:left w:val="none" w:sz="0" w:space="0" w:color="auto"/>
        <w:bottom w:val="none" w:sz="0" w:space="0" w:color="auto"/>
        <w:right w:val="none" w:sz="0" w:space="0" w:color="auto"/>
      </w:divBdr>
    </w:div>
    <w:div w:id="1742562487">
      <w:bodyDiv w:val="1"/>
      <w:marLeft w:val="0"/>
      <w:marRight w:val="0"/>
      <w:marTop w:val="0"/>
      <w:marBottom w:val="0"/>
      <w:divBdr>
        <w:top w:val="none" w:sz="0" w:space="0" w:color="auto"/>
        <w:left w:val="none" w:sz="0" w:space="0" w:color="auto"/>
        <w:bottom w:val="none" w:sz="0" w:space="0" w:color="auto"/>
        <w:right w:val="none" w:sz="0" w:space="0" w:color="auto"/>
      </w:divBdr>
    </w:div>
    <w:div w:id="1742630861">
      <w:bodyDiv w:val="1"/>
      <w:marLeft w:val="0"/>
      <w:marRight w:val="0"/>
      <w:marTop w:val="0"/>
      <w:marBottom w:val="0"/>
      <w:divBdr>
        <w:top w:val="none" w:sz="0" w:space="0" w:color="auto"/>
        <w:left w:val="none" w:sz="0" w:space="0" w:color="auto"/>
        <w:bottom w:val="none" w:sz="0" w:space="0" w:color="auto"/>
        <w:right w:val="none" w:sz="0" w:space="0" w:color="auto"/>
      </w:divBdr>
    </w:div>
    <w:div w:id="1743288444">
      <w:bodyDiv w:val="1"/>
      <w:marLeft w:val="0"/>
      <w:marRight w:val="0"/>
      <w:marTop w:val="0"/>
      <w:marBottom w:val="0"/>
      <w:divBdr>
        <w:top w:val="none" w:sz="0" w:space="0" w:color="auto"/>
        <w:left w:val="none" w:sz="0" w:space="0" w:color="auto"/>
        <w:bottom w:val="none" w:sz="0" w:space="0" w:color="auto"/>
        <w:right w:val="none" w:sz="0" w:space="0" w:color="auto"/>
      </w:divBdr>
    </w:div>
    <w:div w:id="1743869545">
      <w:bodyDiv w:val="1"/>
      <w:marLeft w:val="0"/>
      <w:marRight w:val="0"/>
      <w:marTop w:val="0"/>
      <w:marBottom w:val="0"/>
      <w:divBdr>
        <w:top w:val="none" w:sz="0" w:space="0" w:color="auto"/>
        <w:left w:val="none" w:sz="0" w:space="0" w:color="auto"/>
        <w:bottom w:val="none" w:sz="0" w:space="0" w:color="auto"/>
        <w:right w:val="none" w:sz="0" w:space="0" w:color="auto"/>
      </w:divBdr>
    </w:div>
    <w:div w:id="1743914869">
      <w:bodyDiv w:val="1"/>
      <w:marLeft w:val="0"/>
      <w:marRight w:val="0"/>
      <w:marTop w:val="0"/>
      <w:marBottom w:val="0"/>
      <w:divBdr>
        <w:top w:val="none" w:sz="0" w:space="0" w:color="auto"/>
        <w:left w:val="none" w:sz="0" w:space="0" w:color="auto"/>
        <w:bottom w:val="none" w:sz="0" w:space="0" w:color="auto"/>
        <w:right w:val="none" w:sz="0" w:space="0" w:color="auto"/>
      </w:divBdr>
    </w:div>
    <w:div w:id="1744793749">
      <w:bodyDiv w:val="1"/>
      <w:marLeft w:val="0"/>
      <w:marRight w:val="0"/>
      <w:marTop w:val="0"/>
      <w:marBottom w:val="0"/>
      <w:divBdr>
        <w:top w:val="none" w:sz="0" w:space="0" w:color="auto"/>
        <w:left w:val="none" w:sz="0" w:space="0" w:color="auto"/>
        <w:bottom w:val="none" w:sz="0" w:space="0" w:color="auto"/>
        <w:right w:val="none" w:sz="0" w:space="0" w:color="auto"/>
      </w:divBdr>
    </w:div>
    <w:div w:id="1745109341">
      <w:bodyDiv w:val="1"/>
      <w:marLeft w:val="0"/>
      <w:marRight w:val="0"/>
      <w:marTop w:val="0"/>
      <w:marBottom w:val="0"/>
      <w:divBdr>
        <w:top w:val="none" w:sz="0" w:space="0" w:color="auto"/>
        <w:left w:val="none" w:sz="0" w:space="0" w:color="auto"/>
        <w:bottom w:val="none" w:sz="0" w:space="0" w:color="auto"/>
        <w:right w:val="none" w:sz="0" w:space="0" w:color="auto"/>
      </w:divBdr>
    </w:div>
    <w:div w:id="1745949399">
      <w:bodyDiv w:val="1"/>
      <w:marLeft w:val="0"/>
      <w:marRight w:val="0"/>
      <w:marTop w:val="0"/>
      <w:marBottom w:val="0"/>
      <w:divBdr>
        <w:top w:val="none" w:sz="0" w:space="0" w:color="auto"/>
        <w:left w:val="none" w:sz="0" w:space="0" w:color="auto"/>
        <w:bottom w:val="none" w:sz="0" w:space="0" w:color="auto"/>
        <w:right w:val="none" w:sz="0" w:space="0" w:color="auto"/>
      </w:divBdr>
    </w:div>
    <w:div w:id="1746217309">
      <w:bodyDiv w:val="1"/>
      <w:marLeft w:val="0"/>
      <w:marRight w:val="0"/>
      <w:marTop w:val="0"/>
      <w:marBottom w:val="0"/>
      <w:divBdr>
        <w:top w:val="none" w:sz="0" w:space="0" w:color="auto"/>
        <w:left w:val="none" w:sz="0" w:space="0" w:color="auto"/>
        <w:bottom w:val="none" w:sz="0" w:space="0" w:color="auto"/>
        <w:right w:val="none" w:sz="0" w:space="0" w:color="auto"/>
      </w:divBdr>
    </w:div>
    <w:div w:id="1746292347">
      <w:bodyDiv w:val="1"/>
      <w:marLeft w:val="0"/>
      <w:marRight w:val="0"/>
      <w:marTop w:val="0"/>
      <w:marBottom w:val="0"/>
      <w:divBdr>
        <w:top w:val="none" w:sz="0" w:space="0" w:color="auto"/>
        <w:left w:val="none" w:sz="0" w:space="0" w:color="auto"/>
        <w:bottom w:val="none" w:sz="0" w:space="0" w:color="auto"/>
        <w:right w:val="none" w:sz="0" w:space="0" w:color="auto"/>
      </w:divBdr>
    </w:div>
    <w:div w:id="1746416632">
      <w:bodyDiv w:val="1"/>
      <w:marLeft w:val="0"/>
      <w:marRight w:val="0"/>
      <w:marTop w:val="0"/>
      <w:marBottom w:val="0"/>
      <w:divBdr>
        <w:top w:val="none" w:sz="0" w:space="0" w:color="auto"/>
        <w:left w:val="none" w:sz="0" w:space="0" w:color="auto"/>
        <w:bottom w:val="none" w:sz="0" w:space="0" w:color="auto"/>
        <w:right w:val="none" w:sz="0" w:space="0" w:color="auto"/>
      </w:divBdr>
    </w:div>
    <w:div w:id="1746534714">
      <w:bodyDiv w:val="1"/>
      <w:marLeft w:val="0"/>
      <w:marRight w:val="0"/>
      <w:marTop w:val="0"/>
      <w:marBottom w:val="0"/>
      <w:divBdr>
        <w:top w:val="none" w:sz="0" w:space="0" w:color="auto"/>
        <w:left w:val="none" w:sz="0" w:space="0" w:color="auto"/>
        <w:bottom w:val="none" w:sz="0" w:space="0" w:color="auto"/>
        <w:right w:val="none" w:sz="0" w:space="0" w:color="auto"/>
      </w:divBdr>
    </w:div>
    <w:div w:id="1746687122">
      <w:bodyDiv w:val="1"/>
      <w:marLeft w:val="0"/>
      <w:marRight w:val="0"/>
      <w:marTop w:val="0"/>
      <w:marBottom w:val="0"/>
      <w:divBdr>
        <w:top w:val="none" w:sz="0" w:space="0" w:color="auto"/>
        <w:left w:val="none" w:sz="0" w:space="0" w:color="auto"/>
        <w:bottom w:val="none" w:sz="0" w:space="0" w:color="auto"/>
        <w:right w:val="none" w:sz="0" w:space="0" w:color="auto"/>
      </w:divBdr>
    </w:div>
    <w:div w:id="1746873074">
      <w:bodyDiv w:val="1"/>
      <w:marLeft w:val="0"/>
      <w:marRight w:val="0"/>
      <w:marTop w:val="0"/>
      <w:marBottom w:val="0"/>
      <w:divBdr>
        <w:top w:val="none" w:sz="0" w:space="0" w:color="auto"/>
        <w:left w:val="none" w:sz="0" w:space="0" w:color="auto"/>
        <w:bottom w:val="none" w:sz="0" w:space="0" w:color="auto"/>
        <w:right w:val="none" w:sz="0" w:space="0" w:color="auto"/>
      </w:divBdr>
    </w:div>
    <w:div w:id="1746948058">
      <w:bodyDiv w:val="1"/>
      <w:marLeft w:val="0"/>
      <w:marRight w:val="0"/>
      <w:marTop w:val="0"/>
      <w:marBottom w:val="0"/>
      <w:divBdr>
        <w:top w:val="none" w:sz="0" w:space="0" w:color="auto"/>
        <w:left w:val="none" w:sz="0" w:space="0" w:color="auto"/>
        <w:bottom w:val="none" w:sz="0" w:space="0" w:color="auto"/>
        <w:right w:val="none" w:sz="0" w:space="0" w:color="auto"/>
      </w:divBdr>
    </w:div>
    <w:div w:id="1747455453">
      <w:bodyDiv w:val="1"/>
      <w:marLeft w:val="0"/>
      <w:marRight w:val="0"/>
      <w:marTop w:val="0"/>
      <w:marBottom w:val="0"/>
      <w:divBdr>
        <w:top w:val="none" w:sz="0" w:space="0" w:color="auto"/>
        <w:left w:val="none" w:sz="0" w:space="0" w:color="auto"/>
        <w:bottom w:val="none" w:sz="0" w:space="0" w:color="auto"/>
        <w:right w:val="none" w:sz="0" w:space="0" w:color="auto"/>
      </w:divBdr>
      <w:divsChild>
        <w:div w:id="1749837487">
          <w:marLeft w:val="0"/>
          <w:marRight w:val="0"/>
          <w:marTop w:val="0"/>
          <w:marBottom w:val="0"/>
          <w:divBdr>
            <w:top w:val="none" w:sz="0" w:space="0" w:color="auto"/>
            <w:left w:val="none" w:sz="0" w:space="0" w:color="auto"/>
            <w:bottom w:val="none" w:sz="0" w:space="0" w:color="auto"/>
            <w:right w:val="none" w:sz="0" w:space="0" w:color="auto"/>
          </w:divBdr>
        </w:div>
      </w:divsChild>
    </w:div>
    <w:div w:id="1747725181">
      <w:bodyDiv w:val="1"/>
      <w:marLeft w:val="0"/>
      <w:marRight w:val="0"/>
      <w:marTop w:val="0"/>
      <w:marBottom w:val="0"/>
      <w:divBdr>
        <w:top w:val="none" w:sz="0" w:space="0" w:color="auto"/>
        <w:left w:val="none" w:sz="0" w:space="0" w:color="auto"/>
        <w:bottom w:val="none" w:sz="0" w:space="0" w:color="auto"/>
        <w:right w:val="none" w:sz="0" w:space="0" w:color="auto"/>
      </w:divBdr>
      <w:divsChild>
        <w:div w:id="67306836">
          <w:marLeft w:val="0"/>
          <w:marRight w:val="0"/>
          <w:marTop w:val="0"/>
          <w:marBottom w:val="0"/>
          <w:divBdr>
            <w:top w:val="none" w:sz="0" w:space="0" w:color="auto"/>
            <w:left w:val="none" w:sz="0" w:space="0" w:color="auto"/>
            <w:bottom w:val="none" w:sz="0" w:space="0" w:color="auto"/>
            <w:right w:val="none" w:sz="0" w:space="0" w:color="auto"/>
          </w:divBdr>
        </w:div>
      </w:divsChild>
    </w:div>
    <w:div w:id="1747730436">
      <w:bodyDiv w:val="1"/>
      <w:marLeft w:val="0"/>
      <w:marRight w:val="0"/>
      <w:marTop w:val="0"/>
      <w:marBottom w:val="0"/>
      <w:divBdr>
        <w:top w:val="none" w:sz="0" w:space="0" w:color="auto"/>
        <w:left w:val="none" w:sz="0" w:space="0" w:color="auto"/>
        <w:bottom w:val="none" w:sz="0" w:space="0" w:color="auto"/>
        <w:right w:val="none" w:sz="0" w:space="0" w:color="auto"/>
      </w:divBdr>
      <w:divsChild>
        <w:div w:id="1208108436">
          <w:marLeft w:val="0"/>
          <w:marRight w:val="0"/>
          <w:marTop w:val="0"/>
          <w:marBottom w:val="0"/>
          <w:divBdr>
            <w:top w:val="none" w:sz="0" w:space="0" w:color="auto"/>
            <w:left w:val="none" w:sz="0" w:space="0" w:color="auto"/>
            <w:bottom w:val="none" w:sz="0" w:space="0" w:color="auto"/>
            <w:right w:val="none" w:sz="0" w:space="0" w:color="auto"/>
          </w:divBdr>
        </w:div>
      </w:divsChild>
    </w:div>
    <w:div w:id="1747801540">
      <w:bodyDiv w:val="1"/>
      <w:marLeft w:val="0"/>
      <w:marRight w:val="0"/>
      <w:marTop w:val="0"/>
      <w:marBottom w:val="0"/>
      <w:divBdr>
        <w:top w:val="none" w:sz="0" w:space="0" w:color="auto"/>
        <w:left w:val="none" w:sz="0" w:space="0" w:color="auto"/>
        <w:bottom w:val="none" w:sz="0" w:space="0" w:color="auto"/>
        <w:right w:val="none" w:sz="0" w:space="0" w:color="auto"/>
      </w:divBdr>
    </w:div>
    <w:div w:id="1747922643">
      <w:bodyDiv w:val="1"/>
      <w:marLeft w:val="0"/>
      <w:marRight w:val="0"/>
      <w:marTop w:val="0"/>
      <w:marBottom w:val="0"/>
      <w:divBdr>
        <w:top w:val="none" w:sz="0" w:space="0" w:color="auto"/>
        <w:left w:val="none" w:sz="0" w:space="0" w:color="auto"/>
        <w:bottom w:val="none" w:sz="0" w:space="0" w:color="auto"/>
        <w:right w:val="none" w:sz="0" w:space="0" w:color="auto"/>
      </w:divBdr>
    </w:div>
    <w:div w:id="1748259778">
      <w:bodyDiv w:val="1"/>
      <w:marLeft w:val="0"/>
      <w:marRight w:val="0"/>
      <w:marTop w:val="0"/>
      <w:marBottom w:val="0"/>
      <w:divBdr>
        <w:top w:val="none" w:sz="0" w:space="0" w:color="auto"/>
        <w:left w:val="none" w:sz="0" w:space="0" w:color="auto"/>
        <w:bottom w:val="none" w:sz="0" w:space="0" w:color="auto"/>
        <w:right w:val="none" w:sz="0" w:space="0" w:color="auto"/>
      </w:divBdr>
    </w:div>
    <w:div w:id="1748383914">
      <w:bodyDiv w:val="1"/>
      <w:marLeft w:val="0"/>
      <w:marRight w:val="0"/>
      <w:marTop w:val="0"/>
      <w:marBottom w:val="0"/>
      <w:divBdr>
        <w:top w:val="none" w:sz="0" w:space="0" w:color="auto"/>
        <w:left w:val="none" w:sz="0" w:space="0" w:color="auto"/>
        <w:bottom w:val="none" w:sz="0" w:space="0" w:color="auto"/>
        <w:right w:val="none" w:sz="0" w:space="0" w:color="auto"/>
      </w:divBdr>
    </w:div>
    <w:div w:id="1748839268">
      <w:bodyDiv w:val="1"/>
      <w:marLeft w:val="0"/>
      <w:marRight w:val="0"/>
      <w:marTop w:val="0"/>
      <w:marBottom w:val="0"/>
      <w:divBdr>
        <w:top w:val="none" w:sz="0" w:space="0" w:color="auto"/>
        <w:left w:val="none" w:sz="0" w:space="0" w:color="auto"/>
        <w:bottom w:val="none" w:sz="0" w:space="0" w:color="auto"/>
        <w:right w:val="none" w:sz="0" w:space="0" w:color="auto"/>
      </w:divBdr>
    </w:div>
    <w:div w:id="1748841451">
      <w:bodyDiv w:val="1"/>
      <w:marLeft w:val="0"/>
      <w:marRight w:val="0"/>
      <w:marTop w:val="0"/>
      <w:marBottom w:val="0"/>
      <w:divBdr>
        <w:top w:val="none" w:sz="0" w:space="0" w:color="auto"/>
        <w:left w:val="none" w:sz="0" w:space="0" w:color="auto"/>
        <w:bottom w:val="none" w:sz="0" w:space="0" w:color="auto"/>
        <w:right w:val="none" w:sz="0" w:space="0" w:color="auto"/>
      </w:divBdr>
    </w:div>
    <w:div w:id="1748963528">
      <w:bodyDiv w:val="1"/>
      <w:marLeft w:val="0"/>
      <w:marRight w:val="0"/>
      <w:marTop w:val="0"/>
      <w:marBottom w:val="0"/>
      <w:divBdr>
        <w:top w:val="none" w:sz="0" w:space="0" w:color="auto"/>
        <w:left w:val="none" w:sz="0" w:space="0" w:color="auto"/>
        <w:bottom w:val="none" w:sz="0" w:space="0" w:color="auto"/>
        <w:right w:val="none" w:sz="0" w:space="0" w:color="auto"/>
      </w:divBdr>
    </w:div>
    <w:div w:id="1749420733">
      <w:bodyDiv w:val="1"/>
      <w:marLeft w:val="0"/>
      <w:marRight w:val="0"/>
      <w:marTop w:val="0"/>
      <w:marBottom w:val="0"/>
      <w:divBdr>
        <w:top w:val="none" w:sz="0" w:space="0" w:color="auto"/>
        <w:left w:val="none" w:sz="0" w:space="0" w:color="auto"/>
        <w:bottom w:val="none" w:sz="0" w:space="0" w:color="auto"/>
        <w:right w:val="none" w:sz="0" w:space="0" w:color="auto"/>
      </w:divBdr>
    </w:div>
    <w:div w:id="1749573595">
      <w:bodyDiv w:val="1"/>
      <w:marLeft w:val="0"/>
      <w:marRight w:val="0"/>
      <w:marTop w:val="0"/>
      <w:marBottom w:val="0"/>
      <w:divBdr>
        <w:top w:val="none" w:sz="0" w:space="0" w:color="auto"/>
        <w:left w:val="none" w:sz="0" w:space="0" w:color="auto"/>
        <w:bottom w:val="none" w:sz="0" w:space="0" w:color="auto"/>
        <w:right w:val="none" w:sz="0" w:space="0" w:color="auto"/>
      </w:divBdr>
    </w:div>
    <w:div w:id="1749694539">
      <w:bodyDiv w:val="1"/>
      <w:marLeft w:val="0"/>
      <w:marRight w:val="0"/>
      <w:marTop w:val="0"/>
      <w:marBottom w:val="0"/>
      <w:divBdr>
        <w:top w:val="none" w:sz="0" w:space="0" w:color="auto"/>
        <w:left w:val="none" w:sz="0" w:space="0" w:color="auto"/>
        <w:bottom w:val="none" w:sz="0" w:space="0" w:color="auto"/>
        <w:right w:val="none" w:sz="0" w:space="0" w:color="auto"/>
      </w:divBdr>
    </w:div>
    <w:div w:id="1750081337">
      <w:bodyDiv w:val="1"/>
      <w:marLeft w:val="0"/>
      <w:marRight w:val="0"/>
      <w:marTop w:val="0"/>
      <w:marBottom w:val="0"/>
      <w:divBdr>
        <w:top w:val="none" w:sz="0" w:space="0" w:color="auto"/>
        <w:left w:val="none" w:sz="0" w:space="0" w:color="auto"/>
        <w:bottom w:val="none" w:sz="0" w:space="0" w:color="auto"/>
        <w:right w:val="none" w:sz="0" w:space="0" w:color="auto"/>
      </w:divBdr>
    </w:div>
    <w:div w:id="1750346406">
      <w:bodyDiv w:val="1"/>
      <w:marLeft w:val="0"/>
      <w:marRight w:val="0"/>
      <w:marTop w:val="0"/>
      <w:marBottom w:val="0"/>
      <w:divBdr>
        <w:top w:val="none" w:sz="0" w:space="0" w:color="auto"/>
        <w:left w:val="none" w:sz="0" w:space="0" w:color="auto"/>
        <w:bottom w:val="none" w:sz="0" w:space="0" w:color="auto"/>
        <w:right w:val="none" w:sz="0" w:space="0" w:color="auto"/>
      </w:divBdr>
    </w:div>
    <w:div w:id="1750349989">
      <w:bodyDiv w:val="1"/>
      <w:marLeft w:val="0"/>
      <w:marRight w:val="0"/>
      <w:marTop w:val="0"/>
      <w:marBottom w:val="0"/>
      <w:divBdr>
        <w:top w:val="none" w:sz="0" w:space="0" w:color="auto"/>
        <w:left w:val="none" w:sz="0" w:space="0" w:color="auto"/>
        <w:bottom w:val="none" w:sz="0" w:space="0" w:color="auto"/>
        <w:right w:val="none" w:sz="0" w:space="0" w:color="auto"/>
      </w:divBdr>
      <w:divsChild>
        <w:div w:id="1369063801">
          <w:marLeft w:val="0"/>
          <w:marRight w:val="0"/>
          <w:marTop w:val="0"/>
          <w:marBottom w:val="0"/>
          <w:divBdr>
            <w:top w:val="none" w:sz="0" w:space="0" w:color="auto"/>
            <w:left w:val="none" w:sz="0" w:space="0" w:color="auto"/>
            <w:bottom w:val="none" w:sz="0" w:space="0" w:color="auto"/>
            <w:right w:val="none" w:sz="0" w:space="0" w:color="auto"/>
          </w:divBdr>
        </w:div>
      </w:divsChild>
    </w:div>
    <w:div w:id="1751462229">
      <w:bodyDiv w:val="1"/>
      <w:marLeft w:val="0"/>
      <w:marRight w:val="0"/>
      <w:marTop w:val="0"/>
      <w:marBottom w:val="0"/>
      <w:divBdr>
        <w:top w:val="none" w:sz="0" w:space="0" w:color="auto"/>
        <w:left w:val="none" w:sz="0" w:space="0" w:color="auto"/>
        <w:bottom w:val="none" w:sz="0" w:space="0" w:color="auto"/>
        <w:right w:val="none" w:sz="0" w:space="0" w:color="auto"/>
      </w:divBdr>
    </w:div>
    <w:div w:id="1751660498">
      <w:bodyDiv w:val="1"/>
      <w:marLeft w:val="0"/>
      <w:marRight w:val="0"/>
      <w:marTop w:val="0"/>
      <w:marBottom w:val="0"/>
      <w:divBdr>
        <w:top w:val="none" w:sz="0" w:space="0" w:color="auto"/>
        <w:left w:val="none" w:sz="0" w:space="0" w:color="auto"/>
        <w:bottom w:val="none" w:sz="0" w:space="0" w:color="auto"/>
        <w:right w:val="none" w:sz="0" w:space="0" w:color="auto"/>
      </w:divBdr>
      <w:divsChild>
        <w:div w:id="2012876417">
          <w:marLeft w:val="0"/>
          <w:marRight w:val="0"/>
          <w:marTop w:val="0"/>
          <w:marBottom w:val="0"/>
          <w:divBdr>
            <w:top w:val="none" w:sz="0" w:space="0" w:color="auto"/>
            <w:left w:val="none" w:sz="0" w:space="0" w:color="auto"/>
            <w:bottom w:val="none" w:sz="0" w:space="0" w:color="auto"/>
            <w:right w:val="none" w:sz="0" w:space="0" w:color="auto"/>
          </w:divBdr>
        </w:div>
      </w:divsChild>
    </w:div>
    <w:div w:id="1751737169">
      <w:bodyDiv w:val="1"/>
      <w:marLeft w:val="0"/>
      <w:marRight w:val="0"/>
      <w:marTop w:val="0"/>
      <w:marBottom w:val="0"/>
      <w:divBdr>
        <w:top w:val="none" w:sz="0" w:space="0" w:color="auto"/>
        <w:left w:val="none" w:sz="0" w:space="0" w:color="auto"/>
        <w:bottom w:val="none" w:sz="0" w:space="0" w:color="auto"/>
        <w:right w:val="none" w:sz="0" w:space="0" w:color="auto"/>
      </w:divBdr>
    </w:div>
    <w:div w:id="1752041404">
      <w:bodyDiv w:val="1"/>
      <w:marLeft w:val="0"/>
      <w:marRight w:val="0"/>
      <w:marTop w:val="0"/>
      <w:marBottom w:val="0"/>
      <w:divBdr>
        <w:top w:val="none" w:sz="0" w:space="0" w:color="auto"/>
        <w:left w:val="none" w:sz="0" w:space="0" w:color="auto"/>
        <w:bottom w:val="none" w:sz="0" w:space="0" w:color="auto"/>
        <w:right w:val="none" w:sz="0" w:space="0" w:color="auto"/>
      </w:divBdr>
    </w:div>
    <w:div w:id="1752579336">
      <w:bodyDiv w:val="1"/>
      <w:marLeft w:val="0"/>
      <w:marRight w:val="0"/>
      <w:marTop w:val="0"/>
      <w:marBottom w:val="0"/>
      <w:divBdr>
        <w:top w:val="none" w:sz="0" w:space="0" w:color="auto"/>
        <w:left w:val="none" w:sz="0" w:space="0" w:color="auto"/>
        <w:bottom w:val="none" w:sz="0" w:space="0" w:color="auto"/>
        <w:right w:val="none" w:sz="0" w:space="0" w:color="auto"/>
      </w:divBdr>
    </w:div>
    <w:div w:id="1752699181">
      <w:bodyDiv w:val="1"/>
      <w:marLeft w:val="0"/>
      <w:marRight w:val="0"/>
      <w:marTop w:val="0"/>
      <w:marBottom w:val="0"/>
      <w:divBdr>
        <w:top w:val="none" w:sz="0" w:space="0" w:color="auto"/>
        <w:left w:val="none" w:sz="0" w:space="0" w:color="auto"/>
        <w:bottom w:val="none" w:sz="0" w:space="0" w:color="auto"/>
        <w:right w:val="none" w:sz="0" w:space="0" w:color="auto"/>
      </w:divBdr>
    </w:div>
    <w:div w:id="1752773924">
      <w:bodyDiv w:val="1"/>
      <w:marLeft w:val="0"/>
      <w:marRight w:val="0"/>
      <w:marTop w:val="0"/>
      <w:marBottom w:val="0"/>
      <w:divBdr>
        <w:top w:val="none" w:sz="0" w:space="0" w:color="auto"/>
        <w:left w:val="none" w:sz="0" w:space="0" w:color="auto"/>
        <w:bottom w:val="none" w:sz="0" w:space="0" w:color="auto"/>
        <w:right w:val="none" w:sz="0" w:space="0" w:color="auto"/>
      </w:divBdr>
      <w:divsChild>
        <w:div w:id="1751848257">
          <w:marLeft w:val="0"/>
          <w:marRight w:val="0"/>
          <w:marTop w:val="0"/>
          <w:marBottom w:val="0"/>
          <w:divBdr>
            <w:top w:val="none" w:sz="0" w:space="0" w:color="auto"/>
            <w:left w:val="none" w:sz="0" w:space="0" w:color="auto"/>
            <w:bottom w:val="none" w:sz="0" w:space="0" w:color="auto"/>
            <w:right w:val="none" w:sz="0" w:space="0" w:color="auto"/>
          </w:divBdr>
        </w:div>
      </w:divsChild>
    </w:div>
    <w:div w:id="1752776386">
      <w:bodyDiv w:val="1"/>
      <w:marLeft w:val="0"/>
      <w:marRight w:val="0"/>
      <w:marTop w:val="0"/>
      <w:marBottom w:val="0"/>
      <w:divBdr>
        <w:top w:val="none" w:sz="0" w:space="0" w:color="auto"/>
        <w:left w:val="none" w:sz="0" w:space="0" w:color="auto"/>
        <w:bottom w:val="none" w:sz="0" w:space="0" w:color="auto"/>
        <w:right w:val="none" w:sz="0" w:space="0" w:color="auto"/>
      </w:divBdr>
    </w:div>
    <w:div w:id="1752897321">
      <w:bodyDiv w:val="1"/>
      <w:marLeft w:val="0"/>
      <w:marRight w:val="0"/>
      <w:marTop w:val="0"/>
      <w:marBottom w:val="0"/>
      <w:divBdr>
        <w:top w:val="none" w:sz="0" w:space="0" w:color="auto"/>
        <w:left w:val="none" w:sz="0" w:space="0" w:color="auto"/>
        <w:bottom w:val="none" w:sz="0" w:space="0" w:color="auto"/>
        <w:right w:val="none" w:sz="0" w:space="0" w:color="auto"/>
      </w:divBdr>
    </w:div>
    <w:div w:id="1753088816">
      <w:bodyDiv w:val="1"/>
      <w:marLeft w:val="0"/>
      <w:marRight w:val="0"/>
      <w:marTop w:val="0"/>
      <w:marBottom w:val="0"/>
      <w:divBdr>
        <w:top w:val="none" w:sz="0" w:space="0" w:color="auto"/>
        <w:left w:val="none" w:sz="0" w:space="0" w:color="auto"/>
        <w:bottom w:val="none" w:sz="0" w:space="0" w:color="auto"/>
        <w:right w:val="none" w:sz="0" w:space="0" w:color="auto"/>
      </w:divBdr>
    </w:div>
    <w:div w:id="1753116265">
      <w:bodyDiv w:val="1"/>
      <w:marLeft w:val="0"/>
      <w:marRight w:val="0"/>
      <w:marTop w:val="0"/>
      <w:marBottom w:val="0"/>
      <w:divBdr>
        <w:top w:val="none" w:sz="0" w:space="0" w:color="auto"/>
        <w:left w:val="none" w:sz="0" w:space="0" w:color="auto"/>
        <w:bottom w:val="none" w:sz="0" w:space="0" w:color="auto"/>
        <w:right w:val="none" w:sz="0" w:space="0" w:color="auto"/>
      </w:divBdr>
    </w:div>
    <w:div w:id="1753552557">
      <w:bodyDiv w:val="1"/>
      <w:marLeft w:val="0"/>
      <w:marRight w:val="0"/>
      <w:marTop w:val="0"/>
      <w:marBottom w:val="0"/>
      <w:divBdr>
        <w:top w:val="none" w:sz="0" w:space="0" w:color="auto"/>
        <w:left w:val="none" w:sz="0" w:space="0" w:color="auto"/>
        <w:bottom w:val="none" w:sz="0" w:space="0" w:color="auto"/>
        <w:right w:val="none" w:sz="0" w:space="0" w:color="auto"/>
      </w:divBdr>
    </w:div>
    <w:div w:id="1753820926">
      <w:bodyDiv w:val="1"/>
      <w:marLeft w:val="0"/>
      <w:marRight w:val="0"/>
      <w:marTop w:val="0"/>
      <w:marBottom w:val="0"/>
      <w:divBdr>
        <w:top w:val="none" w:sz="0" w:space="0" w:color="auto"/>
        <w:left w:val="none" w:sz="0" w:space="0" w:color="auto"/>
        <w:bottom w:val="none" w:sz="0" w:space="0" w:color="auto"/>
        <w:right w:val="none" w:sz="0" w:space="0" w:color="auto"/>
      </w:divBdr>
    </w:div>
    <w:div w:id="1754157473">
      <w:bodyDiv w:val="1"/>
      <w:marLeft w:val="0"/>
      <w:marRight w:val="0"/>
      <w:marTop w:val="0"/>
      <w:marBottom w:val="0"/>
      <w:divBdr>
        <w:top w:val="none" w:sz="0" w:space="0" w:color="auto"/>
        <w:left w:val="none" w:sz="0" w:space="0" w:color="auto"/>
        <w:bottom w:val="none" w:sz="0" w:space="0" w:color="auto"/>
        <w:right w:val="none" w:sz="0" w:space="0" w:color="auto"/>
      </w:divBdr>
    </w:div>
    <w:div w:id="1754233787">
      <w:bodyDiv w:val="1"/>
      <w:marLeft w:val="0"/>
      <w:marRight w:val="0"/>
      <w:marTop w:val="0"/>
      <w:marBottom w:val="0"/>
      <w:divBdr>
        <w:top w:val="none" w:sz="0" w:space="0" w:color="auto"/>
        <w:left w:val="none" w:sz="0" w:space="0" w:color="auto"/>
        <w:bottom w:val="none" w:sz="0" w:space="0" w:color="auto"/>
        <w:right w:val="none" w:sz="0" w:space="0" w:color="auto"/>
      </w:divBdr>
    </w:div>
    <w:div w:id="1754467233">
      <w:bodyDiv w:val="1"/>
      <w:marLeft w:val="0"/>
      <w:marRight w:val="0"/>
      <w:marTop w:val="0"/>
      <w:marBottom w:val="0"/>
      <w:divBdr>
        <w:top w:val="none" w:sz="0" w:space="0" w:color="auto"/>
        <w:left w:val="none" w:sz="0" w:space="0" w:color="auto"/>
        <w:bottom w:val="none" w:sz="0" w:space="0" w:color="auto"/>
        <w:right w:val="none" w:sz="0" w:space="0" w:color="auto"/>
      </w:divBdr>
    </w:div>
    <w:div w:id="1754544077">
      <w:bodyDiv w:val="1"/>
      <w:marLeft w:val="0"/>
      <w:marRight w:val="0"/>
      <w:marTop w:val="0"/>
      <w:marBottom w:val="0"/>
      <w:divBdr>
        <w:top w:val="none" w:sz="0" w:space="0" w:color="auto"/>
        <w:left w:val="none" w:sz="0" w:space="0" w:color="auto"/>
        <w:bottom w:val="none" w:sz="0" w:space="0" w:color="auto"/>
        <w:right w:val="none" w:sz="0" w:space="0" w:color="auto"/>
      </w:divBdr>
    </w:div>
    <w:div w:id="1754665987">
      <w:bodyDiv w:val="1"/>
      <w:marLeft w:val="0"/>
      <w:marRight w:val="0"/>
      <w:marTop w:val="0"/>
      <w:marBottom w:val="0"/>
      <w:divBdr>
        <w:top w:val="none" w:sz="0" w:space="0" w:color="auto"/>
        <w:left w:val="none" w:sz="0" w:space="0" w:color="auto"/>
        <w:bottom w:val="none" w:sz="0" w:space="0" w:color="auto"/>
        <w:right w:val="none" w:sz="0" w:space="0" w:color="auto"/>
      </w:divBdr>
    </w:div>
    <w:div w:id="1754737327">
      <w:bodyDiv w:val="1"/>
      <w:marLeft w:val="0"/>
      <w:marRight w:val="0"/>
      <w:marTop w:val="0"/>
      <w:marBottom w:val="0"/>
      <w:divBdr>
        <w:top w:val="none" w:sz="0" w:space="0" w:color="auto"/>
        <w:left w:val="none" w:sz="0" w:space="0" w:color="auto"/>
        <w:bottom w:val="none" w:sz="0" w:space="0" w:color="auto"/>
        <w:right w:val="none" w:sz="0" w:space="0" w:color="auto"/>
      </w:divBdr>
      <w:divsChild>
        <w:div w:id="1976334083">
          <w:marLeft w:val="0"/>
          <w:marRight w:val="0"/>
          <w:marTop w:val="0"/>
          <w:marBottom w:val="0"/>
          <w:divBdr>
            <w:top w:val="none" w:sz="0" w:space="0" w:color="auto"/>
            <w:left w:val="none" w:sz="0" w:space="0" w:color="auto"/>
            <w:bottom w:val="none" w:sz="0" w:space="0" w:color="auto"/>
            <w:right w:val="none" w:sz="0" w:space="0" w:color="auto"/>
          </w:divBdr>
        </w:div>
      </w:divsChild>
    </w:div>
    <w:div w:id="1754857772">
      <w:bodyDiv w:val="1"/>
      <w:marLeft w:val="0"/>
      <w:marRight w:val="0"/>
      <w:marTop w:val="0"/>
      <w:marBottom w:val="0"/>
      <w:divBdr>
        <w:top w:val="none" w:sz="0" w:space="0" w:color="auto"/>
        <w:left w:val="none" w:sz="0" w:space="0" w:color="auto"/>
        <w:bottom w:val="none" w:sz="0" w:space="0" w:color="auto"/>
        <w:right w:val="none" w:sz="0" w:space="0" w:color="auto"/>
      </w:divBdr>
    </w:div>
    <w:div w:id="1755009010">
      <w:bodyDiv w:val="1"/>
      <w:marLeft w:val="0"/>
      <w:marRight w:val="0"/>
      <w:marTop w:val="0"/>
      <w:marBottom w:val="0"/>
      <w:divBdr>
        <w:top w:val="none" w:sz="0" w:space="0" w:color="auto"/>
        <w:left w:val="none" w:sz="0" w:space="0" w:color="auto"/>
        <w:bottom w:val="none" w:sz="0" w:space="0" w:color="auto"/>
        <w:right w:val="none" w:sz="0" w:space="0" w:color="auto"/>
      </w:divBdr>
    </w:div>
    <w:div w:id="1755010678">
      <w:bodyDiv w:val="1"/>
      <w:marLeft w:val="0"/>
      <w:marRight w:val="0"/>
      <w:marTop w:val="0"/>
      <w:marBottom w:val="0"/>
      <w:divBdr>
        <w:top w:val="none" w:sz="0" w:space="0" w:color="auto"/>
        <w:left w:val="none" w:sz="0" w:space="0" w:color="auto"/>
        <w:bottom w:val="none" w:sz="0" w:space="0" w:color="auto"/>
        <w:right w:val="none" w:sz="0" w:space="0" w:color="auto"/>
      </w:divBdr>
    </w:div>
    <w:div w:id="1755279742">
      <w:bodyDiv w:val="1"/>
      <w:marLeft w:val="0"/>
      <w:marRight w:val="0"/>
      <w:marTop w:val="0"/>
      <w:marBottom w:val="0"/>
      <w:divBdr>
        <w:top w:val="none" w:sz="0" w:space="0" w:color="auto"/>
        <w:left w:val="none" w:sz="0" w:space="0" w:color="auto"/>
        <w:bottom w:val="none" w:sz="0" w:space="0" w:color="auto"/>
        <w:right w:val="none" w:sz="0" w:space="0" w:color="auto"/>
      </w:divBdr>
      <w:divsChild>
        <w:div w:id="1882205236">
          <w:marLeft w:val="0"/>
          <w:marRight w:val="0"/>
          <w:marTop w:val="0"/>
          <w:marBottom w:val="0"/>
          <w:divBdr>
            <w:top w:val="none" w:sz="0" w:space="0" w:color="auto"/>
            <w:left w:val="none" w:sz="0" w:space="0" w:color="auto"/>
            <w:bottom w:val="none" w:sz="0" w:space="0" w:color="auto"/>
            <w:right w:val="none" w:sz="0" w:space="0" w:color="auto"/>
          </w:divBdr>
        </w:div>
      </w:divsChild>
    </w:div>
    <w:div w:id="1755734938">
      <w:bodyDiv w:val="1"/>
      <w:marLeft w:val="0"/>
      <w:marRight w:val="0"/>
      <w:marTop w:val="0"/>
      <w:marBottom w:val="0"/>
      <w:divBdr>
        <w:top w:val="none" w:sz="0" w:space="0" w:color="auto"/>
        <w:left w:val="none" w:sz="0" w:space="0" w:color="auto"/>
        <w:bottom w:val="none" w:sz="0" w:space="0" w:color="auto"/>
        <w:right w:val="none" w:sz="0" w:space="0" w:color="auto"/>
      </w:divBdr>
    </w:div>
    <w:div w:id="1755782184">
      <w:bodyDiv w:val="1"/>
      <w:marLeft w:val="0"/>
      <w:marRight w:val="0"/>
      <w:marTop w:val="0"/>
      <w:marBottom w:val="0"/>
      <w:divBdr>
        <w:top w:val="none" w:sz="0" w:space="0" w:color="auto"/>
        <w:left w:val="none" w:sz="0" w:space="0" w:color="auto"/>
        <w:bottom w:val="none" w:sz="0" w:space="0" w:color="auto"/>
        <w:right w:val="none" w:sz="0" w:space="0" w:color="auto"/>
      </w:divBdr>
    </w:div>
    <w:div w:id="1756246313">
      <w:bodyDiv w:val="1"/>
      <w:marLeft w:val="0"/>
      <w:marRight w:val="0"/>
      <w:marTop w:val="0"/>
      <w:marBottom w:val="0"/>
      <w:divBdr>
        <w:top w:val="none" w:sz="0" w:space="0" w:color="auto"/>
        <w:left w:val="none" w:sz="0" w:space="0" w:color="auto"/>
        <w:bottom w:val="none" w:sz="0" w:space="0" w:color="auto"/>
        <w:right w:val="none" w:sz="0" w:space="0" w:color="auto"/>
      </w:divBdr>
    </w:div>
    <w:div w:id="1756393519">
      <w:bodyDiv w:val="1"/>
      <w:marLeft w:val="0"/>
      <w:marRight w:val="0"/>
      <w:marTop w:val="0"/>
      <w:marBottom w:val="0"/>
      <w:divBdr>
        <w:top w:val="none" w:sz="0" w:space="0" w:color="auto"/>
        <w:left w:val="none" w:sz="0" w:space="0" w:color="auto"/>
        <w:bottom w:val="none" w:sz="0" w:space="0" w:color="auto"/>
        <w:right w:val="none" w:sz="0" w:space="0" w:color="auto"/>
      </w:divBdr>
    </w:div>
    <w:div w:id="1756706265">
      <w:bodyDiv w:val="1"/>
      <w:marLeft w:val="0"/>
      <w:marRight w:val="0"/>
      <w:marTop w:val="0"/>
      <w:marBottom w:val="0"/>
      <w:divBdr>
        <w:top w:val="none" w:sz="0" w:space="0" w:color="auto"/>
        <w:left w:val="none" w:sz="0" w:space="0" w:color="auto"/>
        <w:bottom w:val="none" w:sz="0" w:space="0" w:color="auto"/>
        <w:right w:val="none" w:sz="0" w:space="0" w:color="auto"/>
      </w:divBdr>
    </w:div>
    <w:div w:id="1756824063">
      <w:bodyDiv w:val="1"/>
      <w:marLeft w:val="0"/>
      <w:marRight w:val="0"/>
      <w:marTop w:val="0"/>
      <w:marBottom w:val="0"/>
      <w:divBdr>
        <w:top w:val="none" w:sz="0" w:space="0" w:color="auto"/>
        <w:left w:val="none" w:sz="0" w:space="0" w:color="auto"/>
        <w:bottom w:val="none" w:sz="0" w:space="0" w:color="auto"/>
        <w:right w:val="none" w:sz="0" w:space="0" w:color="auto"/>
      </w:divBdr>
    </w:div>
    <w:div w:id="1756896816">
      <w:bodyDiv w:val="1"/>
      <w:marLeft w:val="0"/>
      <w:marRight w:val="0"/>
      <w:marTop w:val="0"/>
      <w:marBottom w:val="0"/>
      <w:divBdr>
        <w:top w:val="none" w:sz="0" w:space="0" w:color="auto"/>
        <w:left w:val="none" w:sz="0" w:space="0" w:color="auto"/>
        <w:bottom w:val="none" w:sz="0" w:space="0" w:color="auto"/>
        <w:right w:val="none" w:sz="0" w:space="0" w:color="auto"/>
      </w:divBdr>
    </w:div>
    <w:div w:id="1757286481">
      <w:bodyDiv w:val="1"/>
      <w:marLeft w:val="0"/>
      <w:marRight w:val="0"/>
      <w:marTop w:val="0"/>
      <w:marBottom w:val="0"/>
      <w:divBdr>
        <w:top w:val="none" w:sz="0" w:space="0" w:color="auto"/>
        <w:left w:val="none" w:sz="0" w:space="0" w:color="auto"/>
        <w:bottom w:val="none" w:sz="0" w:space="0" w:color="auto"/>
        <w:right w:val="none" w:sz="0" w:space="0" w:color="auto"/>
      </w:divBdr>
    </w:div>
    <w:div w:id="1757822327">
      <w:bodyDiv w:val="1"/>
      <w:marLeft w:val="0"/>
      <w:marRight w:val="0"/>
      <w:marTop w:val="0"/>
      <w:marBottom w:val="0"/>
      <w:divBdr>
        <w:top w:val="none" w:sz="0" w:space="0" w:color="auto"/>
        <w:left w:val="none" w:sz="0" w:space="0" w:color="auto"/>
        <w:bottom w:val="none" w:sz="0" w:space="0" w:color="auto"/>
        <w:right w:val="none" w:sz="0" w:space="0" w:color="auto"/>
      </w:divBdr>
    </w:div>
    <w:div w:id="1757896480">
      <w:bodyDiv w:val="1"/>
      <w:marLeft w:val="0"/>
      <w:marRight w:val="0"/>
      <w:marTop w:val="0"/>
      <w:marBottom w:val="0"/>
      <w:divBdr>
        <w:top w:val="none" w:sz="0" w:space="0" w:color="auto"/>
        <w:left w:val="none" w:sz="0" w:space="0" w:color="auto"/>
        <w:bottom w:val="none" w:sz="0" w:space="0" w:color="auto"/>
        <w:right w:val="none" w:sz="0" w:space="0" w:color="auto"/>
      </w:divBdr>
      <w:divsChild>
        <w:div w:id="1646660108">
          <w:marLeft w:val="0"/>
          <w:marRight w:val="0"/>
          <w:marTop w:val="0"/>
          <w:marBottom w:val="0"/>
          <w:divBdr>
            <w:top w:val="none" w:sz="0" w:space="0" w:color="auto"/>
            <w:left w:val="none" w:sz="0" w:space="0" w:color="auto"/>
            <w:bottom w:val="none" w:sz="0" w:space="0" w:color="auto"/>
            <w:right w:val="none" w:sz="0" w:space="0" w:color="auto"/>
          </w:divBdr>
        </w:div>
      </w:divsChild>
    </w:div>
    <w:div w:id="1758401042">
      <w:bodyDiv w:val="1"/>
      <w:marLeft w:val="0"/>
      <w:marRight w:val="0"/>
      <w:marTop w:val="0"/>
      <w:marBottom w:val="0"/>
      <w:divBdr>
        <w:top w:val="none" w:sz="0" w:space="0" w:color="auto"/>
        <w:left w:val="none" w:sz="0" w:space="0" w:color="auto"/>
        <w:bottom w:val="none" w:sz="0" w:space="0" w:color="auto"/>
        <w:right w:val="none" w:sz="0" w:space="0" w:color="auto"/>
      </w:divBdr>
    </w:div>
    <w:div w:id="1758598623">
      <w:bodyDiv w:val="1"/>
      <w:marLeft w:val="0"/>
      <w:marRight w:val="0"/>
      <w:marTop w:val="0"/>
      <w:marBottom w:val="0"/>
      <w:divBdr>
        <w:top w:val="none" w:sz="0" w:space="0" w:color="auto"/>
        <w:left w:val="none" w:sz="0" w:space="0" w:color="auto"/>
        <w:bottom w:val="none" w:sz="0" w:space="0" w:color="auto"/>
        <w:right w:val="none" w:sz="0" w:space="0" w:color="auto"/>
      </w:divBdr>
      <w:divsChild>
        <w:div w:id="1499425839">
          <w:marLeft w:val="0"/>
          <w:marRight w:val="0"/>
          <w:marTop w:val="0"/>
          <w:marBottom w:val="0"/>
          <w:divBdr>
            <w:top w:val="none" w:sz="0" w:space="0" w:color="auto"/>
            <w:left w:val="none" w:sz="0" w:space="0" w:color="auto"/>
            <w:bottom w:val="none" w:sz="0" w:space="0" w:color="auto"/>
            <w:right w:val="none" w:sz="0" w:space="0" w:color="auto"/>
          </w:divBdr>
        </w:div>
      </w:divsChild>
    </w:div>
    <w:div w:id="1759130815">
      <w:bodyDiv w:val="1"/>
      <w:marLeft w:val="0"/>
      <w:marRight w:val="0"/>
      <w:marTop w:val="0"/>
      <w:marBottom w:val="0"/>
      <w:divBdr>
        <w:top w:val="none" w:sz="0" w:space="0" w:color="auto"/>
        <w:left w:val="none" w:sz="0" w:space="0" w:color="auto"/>
        <w:bottom w:val="none" w:sz="0" w:space="0" w:color="auto"/>
        <w:right w:val="none" w:sz="0" w:space="0" w:color="auto"/>
      </w:divBdr>
    </w:div>
    <w:div w:id="1759135144">
      <w:bodyDiv w:val="1"/>
      <w:marLeft w:val="0"/>
      <w:marRight w:val="0"/>
      <w:marTop w:val="0"/>
      <w:marBottom w:val="0"/>
      <w:divBdr>
        <w:top w:val="none" w:sz="0" w:space="0" w:color="auto"/>
        <w:left w:val="none" w:sz="0" w:space="0" w:color="auto"/>
        <w:bottom w:val="none" w:sz="0" w:space="0" w:color="auto"/>
        <w:right w:val="none" w:sz="0" w:space="0" w:color="auto"/>
      </w:divBdr>
    </w:div>
    <w:div w:id="1759204697">
      <w:bodyDiv w:val="1"/>
      <w:marLeft w:val="0"/>
      <w:marRight w:val="0"/>
      <w:marTop w:val="0"/>
      <w:marBottom w:val="0"/>
      <w:divBdr>
        <w:top w:val="none" w:sz="0" w:space="0" w:color="auto"/>
        <w:left w:val="none" w:sz="0" w:space="0" w:color="auto"/>
        <w:bottom w:val="none" w:sz="0" w:space="0" w:color="auto"/>
        <w:right w:val="none" w:sz="0" w:space="0" w:color="auto"/>
      </w:divBdr>
    </w:div>
    <w:div w:id="1759904897">
      <w:bodyDiv w:val="1"/>
      <w:marLeft w:val="0"/>
      <w:marRight w:val="0"/>
      <w:marTop w:val="0"/>
      <w:marBottom w:val="0"/>
      <w:divBdr>
        <w:top w:val="none" w:sz="0" w:space="0" w:color="auto"/>
        <w:left w:val="none" w:sz="0" w:space="0" w:color="auto"/>
        <w:bottom w:val="none" w:sz="0" w:space="0" w:color="auto"/>
        <w:right w:val="none" w:sz="0" w:space="0" w:color="auto"/>
      </w:divBdr>
    </w:div>
    <w:div w:id="1760056549">
      <w:bodyDiv w:val="1"/>
      <w:marLeft w:val="0"/>
      <w:marRight w:val="0"/>
      <w:marTop w:val="0"/>
      <w:marBottom w:val="0"/>
      <w:divBdr>
        <w:top w:val="none" w:sz="0" w:space="0" w:color="auto"/>
        <w:left w:val="none" w:sz="0" w:space="0" w:color="auto"/>
        <w:bottom w:val="none" w:sz="0" w:space="0" w:color="auto"/>
        <w:right w:val="none" w:sz="0" w:space="0" w:color="auto"/>
      </w:divBdr>
    </w:div>
    <w:div w:id="1760634430">
      <w:bodyDiv w:val="1"/>
      <w:marLeft w:val="0"/>
      <w:marRight w:val="0"/>
      <w:marTop w:val="0"/>
      <w:marBottom w:val="0"/>
      <w:divBdr>
        <w:top w:val="none" w:sz="0" w:space="0" w:color="auto"/>
        <w:left w:val="none" w:sz="0" w:space="0" w:color="auto"/>
        <w:bottom w:val="none" w:sz="0" w:space="0" w:color="auto"/>
        <w:right w:val="none" w:sz="0" w:space="0" w:color="auto"/>
      </w:divBdr>
    </w:div>
    <w:div w:id="1760712533">
      <w:bodyDiv w:val="1"/>
      <w:marLeft w:val="0"/>
      <w:marRight w:val="0"/>
      <w:marTop w:val="0"/>
      <w:marBottom w:val="0"/>
      <w:divBdr>
        <w:top w:val="none" w:sz="0" w:space="0" w:color="auto"/>
        <w:left w:val="none" w:sz="0" w:space="0" w:color="auto"/>
        <w:bottom w:val="none" w:sz="0" w:space="0" w:color="auto"/>
        <w:right w:val="none" w:sz="0" w:space="0" w:color="auto"/>
      </w:divBdr>
      <w:divsChild>
        <w:div w:id="53242320">
          <w:marLeft w:val="0"/>
          <w:marRight w:val="0"/>
          <w:marTop w:val="0"/>
          <w:marBottom w:val="0"/>
          <w:divBdr>
            <w:top w:val="none" w:sz="0" w:space="0" w:color="auto"/>
            <w:left w:val="none" w:sz="0" w:space="0" w:color="auto"/>
            <w:bottom w:val="none" w:sz="0" w:space="0" w:color="auto"/>
            <w:right w:val="none" w:sz="0" w:space="0" w:color="auto"/>
          </w:divBdr>
        </w:div>
      </w:divsChild>
    </w:div>
    <w:div w:id="1761874017">
      <w:bodyDiv w:val="1"/>
      <w:marLeft w:val="0"/>
      <w:marRight w:val="0"/>
      <w:marTop w:val="0"/>
      <w:marBottom w:val="0"/>
      <w:divBdr>
        <w:top w:val="none" w:sz="0" w:space="0" w:color="auto"/>
        <w:left w:val="none" w:sz="0" w:space="0" w:color="auto"/>
        <w:bottom w:val="none" w:sz="0" w:space="0" w:color="auto"/>
        <w:right w:val="none" w:sz="0" w:space="0" w:color="auto"/>
      </w:divBdr>
    </w:div>
    <w:div w:id="1762028535">
      <w:bodyDiv w:val="1"/>
      <w:marLeft w:val="0"/>
      <w:marRight w:val="0"/>
      <w:marTop w:val="0"/>
      <w:marBottom w:val="0"/>
      <w:divBdr>
        <w:top w:val="none" w:sz="0" w:space="0" w:color="auto"/>
        <w:left w:val="none" w:sz="0" w:space="0" w:color="auto"/>
        <w:bottom w:val="none" w:sz="0" w:space="0" w:color="auto"/>
        <w:right w:val="none" w:sz="0" w:space="0" w:color="auto"/>
      </w:divBdr>
    </w:div>
    <w:div w:id="1762486114">
      <w:bodyDiv w:val="1"/>
      <w:marLeft w:val="0"/>
      <w:marRight w:val="0"/>
      <w:marTop w:val="0"/>
      <w:marBottom w:val="0"/>
      <w:divBdr>
        <w:top w:val="none" w:sz="0" w:space="0" w:color="auto"/>
        <w:left w:val="none" w:sz="0" w:space="0" w:color="auto"/>
        <w:bottom w:val="none" w:sz="0" w:space="0" w:color="auto"/>
        <w:right w:val="none" w:sz="0" w:space="0" w:color="auto"/>
      </w:divBdr>
    </w:div>
    <w:div w:id="1762871550">
      <w:bodyDiv w:val="1"/>
      <w:marLeft w:val="0"/>
      <w:marRight w:val="0"/>
      <w:marTop w:val="0"/>
      <w:marBottom w:val="0"/>
      <w:divBdr>
        <w:top w:val="none" w:sz="0" w:space="0" w:color="auto"/>
        <w:left w:val="none" w:sz="0" w:space="0" w:color="auto"/>
        <w:bottom w:val="none" w:sz="0" w:space="0" w:color="auto"/>
        <w:right w:val="none" w:sz="0" w:space="0" w:color="auto"/>
      </w:divBdr>
    </w:div>
    <w:div w:id="1762875120">
      <w:bodyDiv w:val="1"/>
      <w:marLeft w:val="0"/>
      <w:marRight w:val="0"/>
      <w:marTop w:val="0"/>
      <w:marBottom w:val="0"/>
      <w:divBdr>
        <w:top w:val="none" w:sz="0" w:space="0" w:color="auto"/>
        <w:left w:val="none" w:sz="0" w:space="0" w:color="auto"/>
        <w:bottom w:val="none" w:sz="0" w:space="0" w:color="auto"/>
        <w:right w:val="none" w:sz="0" w:space="0" w:color="auto"/>
      </w:divBdr>
    </w:div>
    <w:div w:id="1763524411">
      <w:bodyDiv w:val="1"/>
      <w:marLeft w:val="0"/>
      <w:marRight w:val="0"/>
      <w:marTop w:val="0"/>
      <w:marBottom w:val="0"/>
      <w:divBdr>
        <w:top w:val="none" w:sz="0" w:space="0" w:color="auto"/>
        <w:left w:val="none" w:sz="0" w:space="0" w:color="auto"/>
        <w:bottom w:val="none" w:sz="0" w:space="0" w:color="auto"/>
        <w:right w:val="none" w:sz="0" w:space="0" w:color="auto"/>
      </w:divBdr>
    </w:div>
    <w:div w:id="1763529517">
      <w:bodyDiv w:val="1"/>
      <w:marLeft w:val="0"/>
      <w:marRight w:val="0"/>
      <w:marTop w:val="0"/>
      <w:marBottom w:val="0"/>
      <w:divBdr>
        <w:top w:val="none" w:sz="0" w:space="0" w:color="auto"/>
        <w:left w:val="none" w:sz="0" w:space="0" w:color="auto"/>
        <w:bottom w:val="none" w:sz="0" w:space="0" w:color="auto"/>
        <w:right w:val="none" w:sz="0" w:space="0" w:color="auto"/>
      </w:divBdr>
    </w:div>
    <w:div w:id="1764178326">
      <w:bodyDiv w:val="1"/>
      <w:marLeft w:val="0"/>
      <w:marRight w:val="0"/>
      <w:marTop w:val="0"/>
      <w:marBottom w:val="0"/>
      <w:divBdr>
        <w:top w:val="none" w:sz="0" w:space="0" w:color="auto"/>
        <w:left w:val="none" w:sz="0" w:space="0" w:color="auto"/>
        <w:bottom w:val="none" w:sz="0" w:space="0" w:color="auto"/>
        <w:right w:val="none" w:sz="0" w:space="0" w:color="auto"/>
      </w:divBdr>
    </w:div>
    <w:div w:id="1764958164">
      <w:bodyDiv w:val="1"/>
      <w:marLeft w:val="0"/>
      <w:marRight w:val="0"/>
      <w:marTop w:val="0"/>
      <w:marBottom w:val="0"/>
      <w:divBdr>
        <w:top w:val="none" w:sz="0" w:space="0" w:color="auto"/>
        <w:left w:val="none" w:sz="0" w:space="0" w:color="auto"/>
        <w:bottom w:val="none" w:sz="0" w:space="0" w:color="auto"/>
        <w:right w:val="none" w:sz="0" w:space="0" w:color="auto"/>
      </w:divBdr>
    </w:div>
    <w:div w:id="1765491356">
      <w:bodyDiv w:val="1"/>
      <w:marLeft w:val="0"/>
      <w:marRight w:val="0"/>
      <w:marTop w:val="0"/>
      <w:marBottom w:val="0"/>
      <w:divBdr>
        <w:top w:val="none" w:sz="0" w:space="0" w:color="auto"/>
        <w:left w:val="none" w:sz="0" w:space="0" w:color="auto"/>
        <w:bottom w:val="none" w:sz="0" w:space="0" w:color="auto"/>
        <w:right w:val="none" w:sz="0" w:space="0" w:color="auto"/>
      </w:divBdr>
    </w:div>
    <w:div w:id="1765570950">
      <w:bodyDiv w:val="1"/>
      <w:marLeft w:val="0"/>
      <w:marRight w:val="0"/>
      <w:marTop w:val="0"/>
      <w:marBottom w:val="0"/>
      <w:divBdr>
        <w:top w:val="none" w:sz="0" w:space="0" w:color="auto"/>
        <w:left w:val="none" w:sz="0" w:space="0" w:color="auto"/>
        <w:bottom w:val="none" w:sz="0" w:space="0" w:color="auto"/>
        <w:right w:val="none" w:sz="0" w:space="0" w:color="auto"/>
      </w:divBdr>
    </w:div>
    <w:div w:id="1765690829">
      <w:bodyDiv w:val="1"/>
      <w:marLeft w:val="0"/>
      <w:marRight w:val="0"/>
      <w:marTop w:val="0"/>
      <w:marBottom w:val="0"/>
      <w:divBdr>
        <w:top w:val="none" w:sz="0" w:space="0" w:color="auto"/>
        <w:left w:val="none" w:sz="0" w:space="0" w:color="auto"/>
        <w:bottom w:val="none" w:sz="0" w:space="0" w:color="auto"/>
        <w:right w:val="none" w:sz="0" w:space="0" w:color="auto"/>
      </w:divBdr>
    </w:div>
    <w:div w:id="1766221135">
      <w:bodyDiv w:val="1"/>
      <w:marLeft w:val="0"/>
      <w:marRight w:val="0"/>
      <w:marTop w:val="0"/>
      <w:marBottom w:val="0"/>
      <w:divBdr>
        <w:top w:val="none" w:sz="0" w:space="0" w:color="auto"/>
        <w:left w:val="none" w:sz="0" w:space="0" w:color="auto"/>
        <w:bottom w:val="none" w:sz="0" w:space="0" w:color="auto"/>
        <w:right w:val="none" w:sz="0" w:space="0" w:color="auto"/>
      </w:divBdr>
    </w:div>
    <w:div w:id="1766535984">
      <w:bodyDiv w:val="1"/>
      <w:marLeft w:val="0"/>
      <w:marRight w:val="0"/>
      <w:marTop w:val="0"/>
      <w:marBottom w:val="0"/>
      <w:divBdr>
        <w:top w:val="none" w:sz="0" w:space="0" w:color="auto"/>
        <w:left w:val="none" w:sz="0" w:space="0" w:color="auto"/>
        <w:bottom w:val="none" w:sz="0" w:space="0" w:color="auto"/>
        <w:right w:val="none" w:sz="0" w:space="0" w:color="auto"/>
      </w:divBdr>
    </w:div>
    <w:div w:id="1766606992">
      <w:bodyDiv w:val="1"/>
      <w:marLeft w:val="0"/>
      <w:marRight w:val="0"/>
      <w:marTop w:val="0"/>
      <w:marBottom w:val="0"/>
      <w:divBdr>
        <w:top w:val="none" w:sz="0" w:space="0" w:color="auto"/>
        <w:left w:val="none" w:sz="0" w:space="0" w:color="auto"/>
        <w:bottom w:val="none" w:sz="0" w:space="0" w:color="auto"/>
        <w:right w:val="none" w:sz="0" w:space="0" w:color="auto"/>
      </w:divBdr>
    </w:div>
    <w:div w:id="1766611942">
      <w:bodyDiv w:val="1"/>
      <w:marLeft w:val="0"/>
      <w:marRight w:val="0"/>
      <w:marTop w:val="0"/>
      <w:marBottom w:val="0"/>
      <w:divBdr>
        <w:top w:val="none" w:sz="0" w:space="0" w:color="auto"/>
        <w:left w:val="none" w:sz="0" w:space="0" w:color="auto"/>
        <w:bottom w:val="none" w:sz="0" w:space="0" w:color="auto"/>
        <w:right w:val="none" w:sz="0" w:space="0" w:color="auto"/>
      </w:divBdr>
      <w:divsChild>
        <w:div w:id="1882669440">
          <w:marLeft w:val="0"/>
          <w:marRight w:val="0"/>
          <w:marTop w:val="0"/>
          <w:marBottom w:val="0"/>
          <w:divBdr>
            <w:top w:val="none" w:sz="0" w:space="0" w:color="auto"/>
            <w:left w:val="none" w:sz="0" w:space="0" w:color="auto"/>
            <w:bottom w:val="none" w:sz="0" w:space="0" w:color="auto"/>
            <w:right w:val="none" w:sz="0" w:space="0" w:color="auto"/>
          </w:divBdr>
        </w:div>
      </w:divsChild>
    </w:div>
    <w:div w:id="1766917717">
      <w:bodyDiv w:val="1"/>
      <w:marLeft w:val="0"/>
      <w:marRight w:val="0"/>
      <w:marTop w:val="0"/>
      <w:marBottom w:val="0"/>
      <w:divBdr>
        <w:top w:val="none" w:sz="0" w:space="0" w:color="auto"/>
        <w:left w:val="none" w:sz="0" w:space="0" w:color="auto"/>
        <w:bottom w:val="none" w:sz="0" w:space="0" w:color="auto"/>
        <w:right w:val="none" w:sz="0" w:space="0" w:color="auto"/>
      </w:divBdr>
    </w:div>
    <w:div w:id="1767068881">
      <w:bodyDiv w:val="1"/>
      <w:marLeft w:val="0"/>
      <w:marRight w:val="0"/>
      <w:marTop w:val="0"/>
      <w:marBottom w:val="0"/>
      <w:divBdr>
        <w:top w:val="none" w:sz="0" w:space="0" w:color="auto"/>
        <w:left w:val="none" w:sz="0" w:space="0" w:color="auto"/>
        <w:bottom w:val="none" w:sz="0" w:space="0" w:color="auto"/>
        <w:right w:val="none" w:sz="0" w:space="0" w:color="auto"/>
      </w:divBdr>
    </w:div>
    <w:div w:id="1767187669">
      <w:bodyDiv w:val="1"/>
      <w:marLeft w:val="0"/>
      <w:marRight w:val="0"/>
      <w:marTop w:val="0"/>
      <w:marBottom w:val="0"/>
      <w:divBdr>
        <w:top w:val="none" w:sz="0" w:space="0" w:color="auto"/>
        <w:left w:val="none" w:sz="0" w:space="0" w:color="auto"/>
        <w:bottom w:val="none" w:sz="0" w:space="0" w:color="auto"/>
        <w:right w:val="none" w:sz="0" w:space="0" w:color="auto"/>
      </w:divBdr>
    </w:div>
    <w:div w:id="1767263878">
      <w:bodyDiv w:val="1"/>
      <w:marLeft w:val="0"/>
      <w:marRight w:val="0"/>
      <w:marTop w:val="0"/>
      <w:marBottom w:val="0"/>
      <w:divBdr>
        <w:top w:val="none" w:sz="0" w:space="0" w:color="auto"/>
        <w:left w:val="none" w:sz="0" w:space="0" w:color="auto"/>
        <w:bottom w:val="none" w:sz="0" w:space="0" w:color="auto"/>
        <w:right w:val="none" w:sz="0" w:space="0" w:color="auto"/>
      </w:divBdr>
    </w:div>
    <w:div w:id="1767534868">
      <w:bodyDiv w:val="1"/>
      <w:marLeft w:val="0"/>
      <w:marRight w:val="0"/>
      <w:marTop w:val="0"/>
      <w:marBottom w:val="0"/>
      <w:divBdr>
        <w:top w:val="none" w:sz="0" w:space="0" w:color="auto"/>
        <w:left w:val="none" w:sz="0" w:space="0" w:color="auto"/>
        <w:bottom w:val="none" w:sz="0" w:space="0" w:color="auto"/>
        <w:right w:val="none" w:sz="0" w:space="0" w:color="auto"/>
      </w:divBdr>
    </w:div>
    <w:div w:id="1767649918">
      <w:bodyDiv w:val="1"/>
      <w:marLeft w:val="0"/>
      <w:marRight w:val="0"/>
      <w:marTop w:val="0"/>
      <w:marBottom w:val="0"/>
      <w:divBdr>
        <w:top w:val="none" w:sz="0" w:space="0" w:color="auto"/>
        <w:left w:val="none" w:sz="0" w:space="0" w:color="auto"/>
        <w:bottom w:val="none" w:sz="0" w:space="0" w:color="auto"/>
        <w:right w:val="none" w:sz="0" w:space="0" w:color="auto"/>
      </w:divBdr>
    </w:div>
    <w:div w:id="1767728472">
      <w:bodyDiv w:val="1"/>
      <w:marLeft w:val="0"/>
      <w:marRight w:val="0"/>
      <w:marTop w:val="0"/>
      <w:marBottom w:val="0"/>
      <w:divBdr>
        <w:top w:val="none" w:sz="0" w:space="0" w:color="auto"/>
        <w:left w:val="none" w:sz="0" w:space="0" w:color="auto"/>
        <w:bottom w:val="none" w:sz="0" w:space="0" w:color="auto"/>
        <w:right w:val="none" w:sz="0" w:space="0" w:color="auto"/>
      </w:divBdr>
    </w:div>
    <w:div w:id="1768385457">
      <w:bodyDiv w:val="1"/>
      <w:marLeft w:val="0"/>
      <w:marRight w:val="0"/>
      <w:marTop w:val="0"/>
      <w:marBottom w:val="0"/>
      <w:divBdr>
        <w:top w:val="none" w:sz="0" w:space="0" w:color="auto"/>
        <w:left w:val="none" w:sz="0" w:space="0" w:color="auto"/>
        <w:bottom w:val="none" w:sz="0" w:space="0" w:color="auto"/>
        <w:right w:val="none" w:sz="0" w:space="0" w:color="auto"/>
      </w:divBdr>
    </w:div>
    <w:div w:id="1768885585">
      <w:bodyDiv w:val="1"/>
      <w:marLeft w:val="0"/>
      <w:marRight w:val="0"/>
      <w:marTop w:val="0"/>
      <w:marBottom w:val="0"/>
      <w:divBdr>
        <w:top w:val="none" w:sz="0" w:space="0" w:color="auto"/>
        <w:left w:val="none" w:sz="0" w:space="0" w:color="auto"/>
        <w:bottom w:val="none" w:sz="0" w:space="0" w:color="auto"/>
        <w:right w:val="none" w:sz="0" w:space="0" w:color="auto"/>
      </w:divBdr>
    </w:div>
    <w:div w:id="1769080191">
      <w:bodyDiv w:val="1"/>
      <w:marLeft w:val="0"/>
      <w:marRight w:val="0"/>
      <w:marTop w:val="0"/>
      <w:marBottom w:val="0"/>
      <w:divBdr>
        <w:top w:val="none" w:sz="0" w:space="0" w:color="auto"/>
        <w:left w:val="none" w:sz="0" w:space="0" w:color="auto"/>
        <w:bottom w:val="none" w:sz="0" w:space="0" w:color="auto"/>
        <w:right w:val="none" w:sz="0" w:space="0" w:color="auto"/>
      </w:divBdr>
    </w:div>
    <w:div w:id="1769153986">
      <w:bodyDiv w:val="1"/>
      <w:marLeft w:val="0"/>
      <w:marRight w:val="0"/>
      <w:marTop w:val="0"/>
      <w:marBottom w:val="0"/>
      <w:divBdr>
        <w:top w:val="none" w:sz="0" w:space="0" w:color="auto"/>
        <w:left w:val="none" w:sz="0" w:space="0" w:color="auto"/>
        <w:bottom w:val="none" w:sz="0" w:space="0" w:color="auto"/>
        <w:right w:val="none" w:sz="0" w:space="0" w:color="auto"/>
      </w:divBdr>
    </w:div>
    <w:div w:id="1770194274">
      <w:bodyDiv w:val="1"/>
      <w:marLeft w:val="0"/>
      <w:marRight w:val="0"/>
      <w:marTop w:val="0"/>
      <w:marBottom w:val="0"/>
      <w:divBdr>
        <w:top w:val="none" w:sz="0" w:space="0" w:color="auto"/>
        <w:left w:val="none" w:sz="0" w:space="0" w:color="auto"/>
        <w:bottom w:val="none" w:sz="0" w:space="0" w:color="auto"/>
        <w:right w:val="none" w:sz="0" w:space="0" w:color="auto"/>
      </w:divBdr>
    </w:div>
    <w:div w:id="1770925621">
      <w:bodyDiv w:val="1"/>
      <w:marLeft w:val="0"/>
      <w:marRight w:val="0"/>
      <w:marTop w:val="0"/>
      <w:marBottom w:val="0"/>
      <w:divBdr>
        <w:top w:val="none" w:sz="0" w:space="0" w:color="auto"/>
        <w:left w:val="none" w:sz="0" w:space="0" w:color="auto"/>
        <w:bottom w:val="none" w:sz="0" w:space="0" w:color="auto"/>
        <w:right w:val="none" w:sz="0" w:space="0" w:color="auto"/>
      </w:divBdr>
      <w:divsChild>
        <w:div w:id="915213329">
          <w:marLeft w:val="0"/>
          <w:marRight w:val="0"/>
          <w:marTop w:val="0"/>
          <w:marBottom w:val="0"/>
          <w:divBdr>
            <w:top w:val="none" w:sz="0" w:space="0" w:color="auto"/>
            <w:left w:val="none" w:sz="0" w:space="0" w:color="auto"/>
            <w:bottom w:val="none" w:sz="0" w:space="0" w:color="auto"/>
            <w:right w:val="none" w:sz="0" w:space="0" w:color="auto"/>
          </w:divBdr>
        </w:div>
      </w:divsChild>
    </w:div>
    <w:div w:id="1771003087">
      <w:bodyDiv w:val="1"/>
      <w:marLeft w:val="0"/>
      <w:marRight w:val="0"/>
      <w:marTop w:val="0"/>
      <w:marBottom w:val="0"/>
      <w:divBdr>
        <w:top w:val="none" w:sz="0" w:space="0" w:color="auto"/>
        <w:left w:val="none" w:sz="0" w:space="0" w:color="auto"/>
        <w:bottom w:val="none" w:sz="0" w:space="0" w:color="auto"/>
        <w:right w:val="none" w:sz="0" w:space="0" w:color="auto"/>
      </w:divBdr>
    </w:div>
    <w:div w:id="1771045888">
      <w:bodyDiv w:val="1"/>
      <w:marLeft w:val="0"/>
      <w:marRight w:val="0"/>
      <w:marTop w:val="0"/>
      <w:marBottom w:val="0"/>
      <w:divBdr>
        <w:top w:val="none" w:sz="0" w:space="0" w:color="auto"/>
        <w:left w:val="none" w:sz="0" w:space="0" w:color="auto"/>
        <w:bottom w:val="none" w:sz="0" w:space="0" w:color="auto"/>
        <w:right w:val="none" w:sz="0" w:space="0" w:color="auto"/>
      </w:divBdr>
    </w:div>
    <w:div w:id="1771048154">
      <w:bodyDiv w:val="1"/>
      <w:marLeft w:val="0"/>
      <w:marRight w:val="0"/>
      <w:marTop w:val="0"/>
      <w:marBottom w:val="0"/>
      <w:divBdr>
        <w:top w:val="none" w:sz="0" w:space="0" w:color="auto"/>
        <w:left w:val="none" w:sz="0" w:space="0" w:color="auto"/>
        <w:bottom w:val="none" w:sz="0" w:space="0" w:color="auto"/>
        <w:right w:val="none" w:sz="0" w:space="0" w:color="auto"/>
      </w:divBdr>
    </w:div>
    <w:div w:id="1771777703">
      <w:bodyDiv w:val="1"/>
      <w:marLeft w:val="0"/>
      <w:marRight w:val="0"/>
      <w:marTop w:val="0"/>
      <w:marBottom w:val="0"/>
      <w:divBdr>
        <w:top w:val="none" w:sz="0" w:space="0" w:color="auto"/>
        <w:left w:val="none" w:sz="0" w:space="0" w:color="auto"/>
        <w:bottom w:val="none" w:sz="0" w:space="0" w:color="auto"/>
        <w:right w:val="none" w:sz="0" w:space="0" w:color="auto"/>
      </w:divBdr>
    </w:div>
    <w:div w:id="1772164678">
      <w:bodyDiv w:val="1"/>
      <w:marLeft w:val="0"/>
      <w:marRight w:val="0"/>
      <w:marTop w:val="0"/>
      <w:marBottom w:val="0"/>
      <w:divBdr>
        <w:top w:val="none" w:sz="0" w:space="0" w:color="auto"/>
        <w:left w:val="none" w:sz="0" w:space="0" w:color="auto"/>
        <w:bottom w:val="none" w:sz="0" w:space="0" w:color="auto"/>
        <w:right w:val="none" w:sz="0" w:space="0" w:color="auto"/>
      </w:divBdr>
    </w:div>
    <w:div w:id="1772309834">
      <w:bodyDiv w:val="1"/>
      <w:marLeft w:val="0"/>
      <w:marRight w:val="0"/>
      <w:marTop w:val="0"/>
      <w:marBottom w:val="0"/>
      <w:divBdr>
        <w:top w:val="none" w:sz="0" w:space="0" w:color="auto"/>
        <w:left w:val="none" w:sz="0" w:space="0" w:color="auto"/>
        <w:bottom w:val="none" w:sz="0" w:space="0" w:color="auto"/>
        <w:right w:val="none" w:sz="0" w:space="0" w:color="auto"/>
      </w:divBdr>
    </w:div>
    <w:div w:id="1772429543">
      <w:bodyDiv w:val="1"/>
      <w:marLeft w:val="0"/>
      <w:marRight w:val="0"/>
      <w:marTop w:val="0"/>
      <w:marBottom w:val="0"/>
      <w:divBdr>
        <w:top w:val="none" w:sz="0" w:space="0" w:color="auto"/>
        <w:left w:val="none" w:sz="0" w:space="0" w:color="auto"/>
        <w:bottom w:val="none" w:sz="0" w:space="0" w:color="auto"/>
        <w:right w:val="none" w:sz="0" w:space="0" w:color="auto"/>
      </w:divBdr>
    </w:div>
    <w:div w:id="1772429941">
      <w:bodyDiv w:val="1"/>
      <w:marLeft w:val="0"/>
      <w:marRight w:val="0"/>
      <w:marTop w:val="0"/>
      <w:marBottom w:val="0"/>
      <w:divBdr>
        <w:top w:val="none" w:sz="0" w:space="0" w:color="auto"/>
        <w:left w:val="none" w:sz="0" w:space="0" w:color="auto"/>
        <w:bottom w:val="none" w:sz="0" w:space="0" w:color="auto"/>
        <w:right w:val="none" w:sz="0" w:space="0" w:color="auto"/>
      </w:divBdr>
    </w:div>
    <w:div w:id="1772430381">
      <w:bodyDiv w:val="1"/>
      <w:marLeft w:val="0"/>
      <w:marRight w:val="0"/>
      <w:marTop w:val="0"/>
      <w:marBottom w:val="0"/>
      <w:divBdr>
        <w:top w:val="none" w:sz="0" w:space="0" w:color="auto"/>
        <w:left w:val="none" w:sz="0" w:space="0" w:color="auto"/>
        <w:bottom w:val="none" w:sz="0" w:space="0" w:color="auto"/>
        <w:right w:val="none" w:sz="0" w:space="0" w:color="auto"/>
      </w:divBdr>
    </w:div>
    <w:div w:id="1772895075">
      <w:bodyDiv w:val="1"/>
      <w:marLeft w:val="0"/>
      <w:marRight w:val="0"/>
      <w:marTop w:val="0"/>
      <w:marBottom w:val="0"/>
      <w:divBdr>
        <w:top w:val="none" w:sz="0" w:space="0" w:color="auto"/>
        <w:left w:val="none" w:sz="0" w:space="0" w:color="auto"/>
        <w:bottom w:val="none" w:sz="0" w:space="0" w:color="auto"/>
        <w:right w:val="none" w:sz="0" w:space="0" w:color="auto"/>
      </w:divBdr>
      <w:divsChild>
        <w:div w:id="553547850">
          <w:marLeft w:val="0"/>
          <w:marRight w:val="0"/>
          <w:marTop w:val="0"/>
          <w:marBottom w:val="0"/>
          <w:divBdr>
            <w:top w:val="none" w:sz="0" w:space="0" w:color="auto"/>
            <w:left w:val="none" w:sz="0" w:space="0" w:color="auto"/>
            <w:bottom w:val="none" w:sz="0" w:space="0" w:color="auto"/>
            <w:right w:val="none" w:sz="0" w:space="0" w:color="auto"/>
          </w:divBdr>
        </w:div>
      </w:divsChild>
    </w:div>
    <w:div w:id="1773165172">
      <w:bodyDiv w:val="1"/>
      <w:marLeft w:val="0"/>
      <w:marRight w:val="0"/>
      <w:marTop w:val="0"/>
      <w:marBottom w:val="0"/>
      <w:divBdr>
        <w:top w:val="none" w:sz="0" w:space="0" w:color="auto"/>
        <w:left w:val="none" w:sz="0" w:space="0" w:color="auto"/>
        <w:bottom w:val="none" w:sz="0" w:space="0" w:color="auto"/>
        <w:right w:val="none" w:sz="0" w:space="0" w:color="auto"/>
      </w:divBdr>
    </w:div>
    <w:div w:id="1773208012">
      <w:bodyDiv w:val="1"/>
      <w:marLeft w:val="0"/>
      <w:marRight w:val="0"/>
      <w:marTop w:val="0"/>
      <w:marBottom w:val="0"/>
      <w:divBdr>
        <w:top w:val="none" w:sz="0" w:space="0" w:color="auto"/>
        <w:left w:val="none" w:sz="0" w:space="0" w:color="auto"/>
        <w:bottom w:val="none" w:sz="0" w:space="0" w:color="auto"/>
        <w:right w:val="none" w:sz="0" w:space="0" w:color="auto"/>
      </w:divBdr>
    </w:div>
    <w:div w:id="1773545379">
      <w:bodyDiv w:val="1"/>
      <w:marLeft w:val="0"/>
      <w:marRight w:val="0"/>
      <w:marTop w:val="0"/>
      <w:marBottom w:val="0"/>
      <w:divBdr>
        <w:top w:val="none" w:sz="0" w:space="0" w:color="auto"/>
        <w:left w:val="none" w:sz="0" w:space="0" w:color="auto"/>
        <w:bottom w:val="none" w:sz="0" w:space="0" w:color="auto"/>
        <w:right w:val="none" w:sz="0" w:space="0" w:color="auto"/>
      </w:divBdr>
    </w:div>
    <w:div w:id="1774006958">
      <w:bodyDiv w:val="1"/>
      <w:marLeft w:val="0"/>
      <w:marRight w:val="0"/>
      <w:marTop w:val="0"/>
      <w:marBottom w:val="0"/>
      <w:divBdr>
        <w:top w:val="none" w:sz="0" w:space="0" w:color="auto"/>
        <w:left w:val="none" w:sz="0" w:space="0" w:color="auto"/>
        <w:bottom w:val="none" w:sz="0" w:space="0" w:color="auto"/>
        <w:right w:val="none" w:sz="0" w:space="0" w:color="auto"/>
      </w:divBdr>
    </w:div>
    <w:div w:id="1774200706">
      <w:bodyDiv w:val="1"/>
      <w:marLeft w:val="0"/>
      <w:marRight w:val="0"/>
      <w:marTop w:val="0"/>
      <w:marBottom w:val="0"/>
      <w:divBdr>
        <w:top w:val="none" w:sz="0" w:space="0" w:color="auto"/>
        <w:left w:val="none" w:sz="0" w:space="0" w:color="auto"/>
        <w:bottom w:val="none" w:sz="0" w:space="0" w:color="auto"/>
        <w:right w:val="none" w:sz="0" w:space="0" w:color="auto"/>
      </w:divBdr>
    </w:div>
    <w:div w:id="1774518619">
      <w:bodyDiv w:val="1"/>
      <w:marLeft w:val="0"/>
      <w:marRight w:val="0"/>
      <w:marTop w:val="0"/>
      <w:marBottom w:val="0"/>
      <w:divBdr>
        <w:top w:val="none" w:sz="0" w:space="0" w:color="auto"/>
        <w:left w:val="none" w:sz="0" w:space="0" w:color="auto"/>
        <w:bottom w:val="none" w:sz="0" w:space="0" w:color="auto"/>
        <w:right w:val="none" w:sz="0" w:space="0" w:color="auto"/>
      </w:divBdr>
    </w:div>
    <w:div w:id="1774935970">
      <w:bodyDiv w:val="1"/>
      <w:marLeft w:val="0"/>
      <w:marRight w:val="0"/>
      <w:marTop w:val="0"/>
      <w:marBottom w:val="0"/>
      <w:divBdr>
        <w:top w:val="none" w:sz="0" w:space="0" w:color="auto"/>
        <w:left w:val="none" w:sz="0" w:space="0" w:color="auto"/>
        <w:bottom w:val="none" w:sz="0" w:space="0" w:color="auto"/>
        <w:right w:val="none" w:sz="0" w:space="0" w:color="auto"/>
      </w:divBdr>
    </w:div>
    <w:div w:id="1775327206">
      <w:bodyDiv w:val="1"/>
      <w:marLeft w:val="0"/>
      <w:marRight w:val="0"/>
      <w:marTop w:val="0"/>
      <w:marBottom w:val="0"/>
      <w:divBdr>
        <w:top w:val="none" w:sz="0" w:space="0" w:color="auto"/>
        <w:left w:val="none" w:sz="0" w:space="0" w:color="auto"/>
        <w:bottom w:val="none" w:sz="0" w:space="0" w:color="auto"/>
        <w:right w:val="none" w:sz="0" w:space="0" w:color="auto"/>
      </w:divBdr>
    </w:div>
    <w:div w:id="1775401899">
      <w:bodyDiv w:val="1"/>
      <w:marLeft w:val="0"/>
      <w:marRight w:val="0"/>
      <w:marTop w:val="0"/>
      <w:marBottom w:val="0"/>
      <w:divBdr>
        <w:top w:val="none" w:sz="0" w:space="0" w:color="auto"/>
        <w:left w:val="none" w:sz="0" w:space="0" w:color="auto"/>
        <w:bottom w:val="none" w:sz="0" w:space="0" w:color="auto"/>
        <w:right w:val="none" w:sz="0" w:space="0" w:color="auto"/>
      </w:divBdr>
    </w:div>
    <w:div w:id="1775706498">
      <w:bodyDiv w:val="1"/>
      <w:marLeft w:val="0"/>
      <w:marRight w:val="0"/>
      <w:marTop w:val="0"/>
      <w:marBottom w:val="0"/>
      <w:divBdr>
        <w:top w:val="none" w:sz="0" w:space="0" w:color="auto"/>
        <w:left w:val="none" w:sz="0" w:space="0" w:color="auto"/>
        <w:bottom w:val="none" w:sz="0" w:space="0" w:color="auto"/>
        <w:right w:val="none" w:sz="0" w:space="0" w:color="auto"/>
      </w:divBdr>
    </w:div>
    <w:div w:id="1775781218">
      <w:bodyDiv w:val="1"/>
      <w:marLeft w:val="0"/>
      <w:marRight w:val="0"/>
      <w:marTop w:val="0"/>
      <w:marBottom w:val="0"/>
      <w:divBdr>
        <w:top w:val="none" w:sz="0" w:space="0" w:color="auto"/>
        <w:left w:val="none" w:sz="0" w:space="0" w:color="auto"/>
        <w:bottom w:val="none" w:sz="0" w:space="0" w:color="auto"/>
        <w:right w:val="none" w:sz="0" w:space="0" w:color="auto"/>
      </w:divBdr>
    </w:div>
    <w:div w:id="1776712748">
      <w:bodyDiv w:val="1"/>
      <w:marLeft w:val="0"/>
      <w:marRight w:val="0"/>
      <w:marTop w:val="0"/>
      <w:marBottom w:val="0"/>
      <w:divBdr>
        <w:top w:val="none" w:sz="0" w:space="0" w:color="auto"/>
        <w:left w:val="none" w:sz="0" w:space="0" w:color="auto"/>
        <w:bottom w:val="none" w:sz="0" w:space="0" w:color="auto"/>
        <w:right w:val="none" w:sz="0" w:space="0" w:color="auto"/>
      </w:divBdr>
    </w:div>
    <w:div w:id="1777015830">
      <w:bodyDiv w:val="1"/>
      <w:marLeft w:val="0"/>
      <w:marRight w:val="0"/>
      <w:marTop w:val="0"/>
      <w:marBottom w:val="0"/>
      <w:divBdr>
        <w:top w:val="none" w:sz="0" w:space="0" w:color="auto"/>
        <w:left w:val="none" w:sz="0" w:space="0" w:color="auto"/>
        <w:bottom w:val="none" w:sz="0" w:space="0" w:color="auto"/>
        <w:right w:val="none" w:sz="0" w:space="0" w:color="auto"/>
      </w:divBdr>
      <w:divsChild>
        <w:div w:id="2097048202">
          <w:marLeft w:val="0"/>
          <w:marRight w:val="0"/>
          <w:marTop w:val="0"/>
          <w:marBottom w:val="0"/>
          <w:divBdr>
            <w:top w:val="none" w:sz="0" w:space="0" w:color="auto"/>
            <w:left w:val="none" w:sz="0" w:space="0" w:color="auto"/>
            <w:bottom w:val="none" w:sz="0" w:space="0" w:color="auto"/>
            <w:right w:val="none" w:sz="0" w:space="0" w:color="auto"/>
          </w:divBdr>
        </w:div>
      </w:divsChild>
    </w:div>
    <w:div w:id="1777360309">
      <w:bodyDiv w:val="1"/>
      <w:marLeft w:val="0"/>
      <w:marRight w:val="0"/>
      <w:marTop w:val="0"/>
      <w:marBottom w:val="0"/>
      <w:divBdr>
        <w:top w:val="none" w:sz="0" w:space="0" w:color="auto"/>
        <w:left w:val="none" w:sz="0" w:space="0" w:color="auto"/>
        <w:bottom w:val="none" w:sz="0" w:space="0" w:color="auto"/>
        <w:right w:val="none" w:sz="0" w:space="0" w:color="auto"/>
      </w:divBdr>
    </w:div>
    <w:div w:id="1777405645">
      <w:bodyDiv w:val="1"/>
      <w:marLeft w:val="0"/>
      <w:marRight w:val="0"/>
      <w:marTop w:val="0"/>
      <w:marBottom w:val="0"/>
      <w:divBdr>
        <w:top w:val="none" w:sz="0" w:space="0" w:color="auto"/>
        <w:left w:val="none" w:sz="0" w:space="0" w:color="auto"/>
        <w:bottom w:val="none" w:sz="0" w:space="0" w:color="auto"/>
        <w:right w:val="none" w:sz="0" w:space="0" w:color="auto"/>
      </w:divBdr>
    </w:div>
    <w:div w:id="1777409080">
      <w:bodyDiv w:val="1"/>
      <w:marLeft w:val="0"/>
      <w:marRight w:val="0"/>
      <w:marTop w:val="0"/>
      <w:marBottom w:val="0"/>
      <w:divBdr>
        <w:top w:val="none" w:sz="0" w:space="0" w:color="auto"/>
        <w:left w:val="none" w:sz="0" w:space="0" w:color="auto"/>
        <w:bottom w:val="none" w:sz="0" w:space="0" w:color="auto"/>
        <w:right w:val="none" w:sz="0" w:space="0" w:color="auto"/>
      </w:divBdr>
    </w:div>
    <w:div w:id="1777938974">
      <w:bodyDiv w:val="1"/>
      <w:marLeft w:val="0"/>
      <w:marRight w:val="0"/>
      <w:marTop w:val="0"/>
      <w:marBottom w:val="0"/>
      <w:divBdr>
        <w:top w:val="none" w:sz="0" w:space="0" w:color="auto"/>
        <w:left w:val="none" w:sz="0" w:space="0" w:color="auto"/>
        <w:bottom w:val="none" w:sz="0" w:space="0" w:color="auto"/>
        <w:right w:val="none" w:sz="0" w:space="0" w:color="auto"/>
      </w:divBdr>
      <w:divsChild>
        <w:div w:id="236717983">
          <w:marLeft w:val="0"/>
          <w:marRight w:val="0"/>
          <w:marTop w:val="0"/>
          <w:marBottom w:val="0"/>
          <w:divBdr>
            <w:top w:val="none" w:sz="0" w:space="0" w:color="auto"/>
            <w:left w:val="none" w:sz="0" w:space="0" w:color="auto"/>
            <w:bottom w:val="none" w:sz="0" w:space="0" w:color="auto"/>
            <w:right w:val="none" w:sz="0" w:space="0" w:color="auto"/>
          </w:divBdr>
        </w:div>
      </w:divsChild>
    </w:div>
    <w:div w:id="1778019748">
      <w:bodyDiv w:val="1"/>
      <w:marLeft w:val="0"/>
      <w:marRight w:val="0"/>
      <w:marTop w:val="0"/>
      <w:marBottom w:val="0"/>
      <w:divBdr>
        <w:top w:val="none" w:sz="0" w:space="0" w:color="auto"/>
        <w:left w:val="none" w:sz="0" w:space="0" w:color="auto"/>
        <w:bottom w:val="none" w:sz="0" w:space="0" w:color="auto"/>
        <w:right w:val="none" w:sz="0" w:space="0" w:color="auto"/>
      </w:divBdr>
    </w:div>
    <w:div w:id="1779060616">
      <w:bodyDiv w:val="1"/>
      <w:marLeft w:val="0"/>
      <w:marRight w:val="0"/>
      <w:marTop w:val="0"/>
      <w:marBottom w:val="0"/>
      <w:divBdr>
        <w:top w:val="none" w:sz="0" w:space="0" w:color="auto"/>
        <w:left w:val="none" w:sz="0" w:space="0" w:color="auto"/>
        <w:bottom w:val="none" w:sz="0" w:space="0" w:color="auto"/>
        <w:right w:val="none" w:sz="0" w:space="0" w:color="auto"/>
      </w:divBdr>
    </w:div>
    <w:div w:id="1779256198">
      <w:bodyDiv w:val="1"/>
      <w:marLeft w:val="0"/>
      <w:marRight w:val="0"/>
      <w:marTop w:val="0"/>
      <w:marBottom w:val="0"/>
      <w:divBdr>
        <w:top w:val="none" w:sz="0" w:space="0" w:color="auto"/>
        <w:left w:val="none" w:sz="0" w:space="0" w:color="auto"/>
        <w:bottom w:val="none" w:sz="0" w:space="0" w:color="auto"/>
        <w:right w:val="none" w:sz="0" w:space="0" w:color="auto"/>
      </w:divBdr>
    </w:div>
    <w:div w:id="1779258728">
      <w:bodyDiv w:val="1"/>
      <w:marLeft w:val="0"/>
      <w:marRight w:val="0"/>
      <w:marTop w:val="0"/>
      <w:marBottom w:val="0"/>
      <w:divBdr>
        <w:top w:val="none" w:sz="0" w:space="0" w:color="auto"/>
        <w:left w:val="none" w:sz="0" w:space="0" w:color="auto"/>
        <w:bottom w:val="none" w:sz="0" w:space="0" w:color="auto"/>
        <w:right w:val="none" w:sz="0" w:space="0" w:color="auto"/>
      </w:divBdr>
    </w:div>
    <w:div w:id="1779837700">
      <w:bodyDiv w:val="1"/>
      <w:marLeft w:val="0"/>
      <w:marRight w:val="0"/>
      <w:marTop w:val="0"/>
      <w:marBottom w:val="0"/>
      <w:divBdr>
        <w:top w:val="none" w:sz="0" w:space="0" w:color="auto"/>
        <w:left w:val="none" w:sz="0" w:space="0" w:color="auto"/>
        <w:bottom w:val="none" w:sz="0" w:space="0" w:color="auto"/>
        <w:right w:val="none" w:sz="0" w:space="0" w:color="auto"/>
      </w:divBdr>
    </w:div>
    <w:div w:id="1780026372">
      <w:bodyDiv w:val="1"/>
      <w:marLeft w:val="0"/>
      <w:marRight w:val="0"/>
      <w:marTop w:val="0"/>
      <w:marBottom w:val="0"/>
      <w:divBdr>
        <w:top w:val="none" w:sz="0" w:space="0" w:color="auto"/>
        <w:left w:val="none" w:sz="0" w:space="0" w:color="auto"/>
        <w:bottom w:val="none" w:sz="0" w:space="0" w:color="auto"/>
        <w:right w:val="none" w:sz="0" w:space="0" w:color="auto"/>
      </w:divBdr>
      <w:divsChild>
        <w:div w:id="539780366">
          <w:marLeft w:val="0"/>
          <w:marRight w:val="0"/>
          <w:marTop w:val="0"/>
          <w:marBottom w:val="0"/>
          <w:divBdr>
            <w:top w:val="none" w:sz="0" w:space="0" w:color="auto"/>
            <w:left w:val="none" w:sz="0" w:space="0" w:color="auto"/>
            <w:bottom w:val="none" w:sz="0" w:space="0" w:color="auto"/>
            <w:right w:val="none" w:sz="0" w:space="0" w:color="auto"/>
          </w:divBdr>
        </w:div>
      </w:divsChild>
    </w:div>
    <w:div w:id="1780445177">
      <w:bodyDiv w:val="1"/>
      <w:marLeft w:val="0"/>
      <w:marRight w:val="0"/>
      <w:marTop w:val="0"/>
      <w:marBottom w:val="0"/>
      <w:divBdr>
        <w:top w:val="none" w:sz="0" w:space="0" w:color="auto"/>
        <w:left w:val="none" w:sz="0" w:space="0" w:color="auto"/>
        <w:bottom w:val="none" w:sz="0" w:space="0" w:color="auto"/>
        <w:right w:val="none" w:sz="0" w:space="0" w:color="auto"/>
      </w:divBdr>
    </w:div>
    <w:div w:id="1780445743">
      <w:bodyDiv w:val="1"/>
      <w:marLeft w:val="0"/>
      <w:marRight w:val="0"/>
      <w:marTop w:val="0"/>
      <w:marBottom w:val="0"/>
      <w:divBdr>
        <w:top w:val="none" w:sz="0" w:space="0" w:color="auto"/>
        <w:left w:val="none" w:sz="0" w:space="0" w:color="auto"/>
        <w:bottom w:val="none" w:sz="0" w:space="0" w:color="auto"/>
        <w:right w:val="none" w:sz="0" w:space="0" w:color="auto"/>
      </w:divBdr>
    </w:div>
    <w:div w:id="1780754866">
      <w:bodyDiv w:val="1"/>
      <w:marLeft w:val="0"/>
      <w:marRight w:val="0"/>
      <w:marTop w:val="0"/>
      <w:marBottom w:val="0"/>
      <w:divBdr>
        <w:top w:val="none" w:sz="0" w:space="0" w:color="auto"/>
        <w:left w:val="none" w:sz="0" w:space="0" w:color="auto"/>
        <w:bottom w:val="none" w:sz="0" w:space="0" w:color="auto"/>
        <w:right w:val="none" w:sz="0" w:space="0" w:color="auto"/>
      </w:divBdr>
    </w:div>
    <w:div w:id="1780828517">
      <w:bodyDiv w:val="1"/>
      <w:marLeft w:val="0"/>
      <w:marRight w:val="0"/>
      <w:marTop w:val="0"/>
      <w:marBottom w:val="0"/>
      <w:divBdr>
        <w:top w:val="none" w:sz="0" w:space="0" w:color="auto"/>
        <w:left w:val="none" w:sz="0" w:space="0" w:color="auto"/>
        <w:bottom w:val="none" w:sz="0" w:space="0" w:color="auto"/>
        <w:right w:val="none" w:sz="0" w:space="0" w:color="auto"/>
      </w:divBdr>
    </w:div>
    <w:div w:id="1780880446">
      <w:bodyDiv w:val="1"/>
      <w:marLeft w:val="0"/>
      <w:marRight w:val="0"/>
      <w:marTop w:val="0"/>
      <w:marBottom w:val="0"/>
      <w:divBdr>
        <w:top w:val="none" w:sz="0" w:space="0" w:color="auto"/>
        <w:left w:val="none" w:sz="0" w:space="0" w:color="auto"/>
        <w:bottom w:val="none" w:sz="0" w:space="0" w:color="auto"/>
        <w:right w:val="none" w:sz="0" w:space="0" w:color="auto"/>
      </w:divBdr>
    </w:div>
    <w:div w:id="1780907865">
      <w:bodyDiv w:val="1"/>
      <w:marLeft w:val="0"/>
      <w:marRight w:val="0"/>
      <w:marTop w:val="0"/>
      <w:marBottom w:val="0"/>
      <w:divBdr>
        <w:top w:val="none" w:sz="0" w:space="0" w:color="auto"/>
        <w:left w:val="none" w:sz="0" w:space="0" w:color="auto"/>
        <w:bottom w:val="none" w:sz="0" w:space="0" w:color="auto"/>
        <w:right w:val="none" w:sz="0" w:space="0" w:color="auto"/>
      </w:divBdr>
    </w:div>
    <w:div w:id="1781604584">
      <w:bodyDiv w:val="1"/>
      <w:marLeft w:val="0"/>
      <w:marRight w:val="0"/>
      <w:marTop w:val="0"/>
      <w:marBottom w:val="0"/>
      <w:divBdr>
        <w:top w:val="none" w:sz="0" w:space="0" w:color="auto"/>
        <w:left w:val="none" w:sz="0" w:space="0" w:color="auto"/>
        <w:bottom w:val="none" w:sz="0" w:space="0" w:color="auto"/>
        <w:right w:val="none" w:sz="0" w:space="0" w:color="auto"/>
      </w:divBdr>
    </w:div>
    <w:div w:id="1782146343">
      <w:bodyDiv w:val="1"/>
      <w:marLeft w:val="0"/>
      <w:marRight w:val="0"/>
      <w:marTop w:val="0"/>
      <w:marBottom w:val="0"/>
      <w:divBdr>
        <w:top w:val="none" w:sz="0" w:space="0" w:color="auto"/>
        <w:left w:val="none" w:sz="0" w:space="0" w:color="auto"/>
        <w:bottom w:val="none" w:sz="0" w:space="0" w:color="auto"/>
        <w:right w:val="none" w:sz="0" w:space="0" w:color="auto"/>
      </w:divBdr>
      <w:divsChild>
        <w:div w:id="173082060">
          <w:marLeft w:val="0"/>
          <w:marRight w:val="0"/>
          <w:marTop w:val="0"/>
          <w:marBottom w:val="0"/>
          <w:divBdr>
            <w:top w:val="none" w:sz="0" w:space="0" w:color="auto"/>
            <w:left w:val="none" w:sz="0" w:space="0" w:color="auto"/>
            <w:bottom w:val="none" w:sz="0" w:space="0" w:color="auto"/>
            <w:right w:val="none" w:sz="0" w:space="0" w:color="auto"/>
          </w:divBdr>
        </w:div>
      </w:divsChild>
    </w:div>
    <w:div w:id="1782214885">
      <w:bodyDiv w:val="1"/>
      <w:marLeft w:val="0"/>
      <w:marRight w:val="0"/>
      <w:marTop w:val="0"/>
      <w:marBottom w:val="0"/>
      <w:divBdr>
        <w:top w:val="none" w:sz="0" w:space="0" w:color="auto"/>
        <w:left w:val="none" w:sz="0" w:space="0" w:color="auto"/>
        <w:bottom w:val="none" w:sz="0" w:space="0" w:color="auto"/>
        <w:right w:val="none" w:sz="0" w:space="0" w:color="auto"/>
      </w:divBdr>
    </w:div>
    <w:div w:id="1782333339">
      <w:bodyDiv w:val="1"/>
      <w:marLeft w:val="0"/>
      <w:marRight w:val="0"/>
      <w:marTop w:val="0"/>
      <w:marBottom w:val="0"/>
      <w:divBdr>
        <w:top w:val="none" w:sz="0" w:space="0" w:color="auto"/>
        <w:left w:val="none" w:sz="0" w:space="0" w:color="auto"/>
        <w:bottom w:val="none" w:sz="0" w:space="0" w:color="auto"/>
        <w:right w:val="none" w:sz="0" w:space="0" w:color="auto"/>
      </w:divBdr>
    </w:div>
    <w:div w:id="1782413214">
      <w:bodyDiv w:val="1"/>
      <w:marLeft w:val="0"/>
      <w:marRight w:val="0"/>
      <w:marTop w:val="0"/>
      <w:marBottom w:val="0"/>
      <w:divBdr>
        <w:top w:val="none" w:sz="0" w:space="0" w:color="auto"/>
        <w:left w:val="none" w:sz="0" w:space="0" w:color="auto"/>
        <w:bottom w:val="none" w:sz="0" w:space="0" w:color="auto"/>
        <w:right w:val="none" w:sz="0" w:space="0" w:color="auto"/>
      </w:divBdr>
    </w:div>
    <w:div w:id="1782914764">
      <w:bodyDiv w:val="1"/>
      <w:marLeft w:val="0"/>
      <w:marRight w:val="0"/>
      <w:marTop w:val="0"/>
      <w:marBottom w:val="0"/>
      <w:divBdr>
        <w:top w:val="none" w:sz="0" w:space="0" w:color="auto"/>
        <w:left w:val="none" w:sz="0" w:space="0" w:color="auto"/>
        <w:bottom w:val="none" w:sz="0" w:space="0" w:color="auto"/>
        <w:right w:val="none" w:sz="0" w:space="0" w:color="auto"/>
      </w:divBdr>
    </w:div>
    <w:div w:id="1783262605">
      <w:bodyDiv w:val="1"/>
      <w:marLeft w:val="0"/>
      <w:marRight w:val="0"/>
      <w:marTop w:val="0"/>
      <w:marBottom w:val="0"/>
      <w:divBdr>
        <w:top w:val="none" w:sz="0" w:space="0" w:color="auto"/>
        <w:left w:val="none" w:sz="0" w:space="0" w:color="auto"/>
        <w:bottom w:val="none" w:sz="0" w:space="0" w:color="auto"/>
        <w:right w:val="none" w:sz="0" w:space="0" w:color="auto"/>
      </w:divBdr>
    </w:div>
    <w:div w:id="1783263658">
      <w:bodyDiv w:val="1"/>
      <w:marLeft w:val="0"/>
      <w:marRight w:val="0"/>
      <w:marTop w:val="0"/>
      <w:marBottom w:val="0"/>
      <w:divBdr>
        <w:top w:val="none" w:sz="0" w:space="0" w:color="auto"/>
        <w:left w:val="none" w:sz="0" w:space="0" w:color="auto"/>
        <w:bottom w:val="none" w:sz="0" w:space="0" w:color="auto"/>
        <w:right w:val="none" w:sz="0" w:space="0" w:color="auto"/>
      </w:divBdr>
    </w:div>
    <w:div w:id="1783694450">
      <w:bodyDiv w:val="1"/>
      <w:marLeft w:val="0"/>
      <w:marRight w:val="0"/>
      <w:marTop w:val="0"/>
      <w:marBottom w:val="0"/>
      <w:divBdr>
        <w:top w:val="none" w:sz="0" w:space="0" w:color="auto"/>
        <w:left w:val="none" w:sz="0" w:space="0" w:color="auto"/>
        <w:bottom w:val="none" w:sz="0" w:space="0" w:color="auto"/>
        <w:right w:val="none" w:sz="0" w:space="0" w:color="auto"/>
      </w:divBdr>
    </w:div>
    <w:div w:id="1783766469">
      <w:bodyDiv w:val="1"/>
      <w:marLeft w:val="0"/>
      <w:marRight w:val="0"/>
      <w:marTop w:val="0"/>
      <w:marBottom w:val="0"/>
      <w:divBdr>
        <w:top w:val="none" w:sz="0" w:space="0" w:color="auto"/>
        <w:left w:val="none" w:sz="0" w:space="0" w:color="auto"/>
        <w:bottom w:val="none" w:sz="0" w:space="0" w:color="auto"/>
        <w:right w:val="none" w:sz="0" w:space="0" w:color="auto"/>
      </w:divBdr>
    </w:div>
    <w:div w:id="1783915399">
      <w:bodyDiv w:val="1"/>
      <w:marLeft w:val="0"/>
      <w:marRight w:val="0"/>
      <w:marTop w:val="0"/>
      <w:marBottom w:val="0"/>
      <w:divBdr>
        <w:top w:val="none" w:sz="0" w:space="0" w:color="auto"/>
        <w:left w:val="none" w:sz="0" w:space="0" w:color="auto"/>
        <w:bottom w:val="none" w:sz="0" w:space="0" w:color="auto"/>
        <w:right w:val="none" w:sz="0" w:space="0" w:color="auto"/>
      </w:divBdr>
    </w:div>
    <w:div w:id="1783963021">
      <w:bodyDiv w:val="1"/>
      <w:marLeft w:val="0"/>
      <w:marRight w:val="0"/>
      <w:marTop w:val="0"/>
      <w:marBottom w:val="0"/>
      <w:divBdr>
        <w:top w:val="none" w:sz="0" w:space="0" w:color="auto"/>
        <w:left w:val="none" w:sz="0" w:space="0" w:color="auto"/>
        <w:bottom w:val="none" w:sz="0" w:space="0" w:color="auto"/>
        <w:right w:val="none" w:sz="0" w:space="0" w:color="auto"/>
      </w:divBdr>
    </w:div>
    <w:div w:id="1784232131">
      <w:bodyDiv w:val="1"/>
      <w:marLeft w:val="0"/>
      <w:marRight w:val="0"/>
      <w:marTop w:val="0"/>
      <w:marBottom w:val="0"/>
      <w:divBdr>
        <w:top w:val="none" w:sz="0" w:space="0" w:color="auto"/>
        <w:left w:val="none" w:sz="0" w:space="0" w:color="auto"/>
        <w:bottom w:val="none" w:sz="0" w:space="0" w:color="auto"/>
        <w:right w:val="none" w:sz="0" w:space="0" w:color="auto"/>
      </w:divBdr>
    </w:div>
    <w:div w:id="1784422415">
      <w:bodyDiv w:val="1"/>
      <w:marLeft w:val="0"/>
      <w:marRight w:val="0"/>
      <w:marTop w:val="0"/>
      <w:marBottom w:val="0"/>
      <w:divBdr>
        <w:top w:val="none" w:sz="0" w:space="0" w:color="auto"/>
        <w:left w:val="none" w:sz="0" w:space="0" w:color="auto"/>
        <w:bottom w:val="none" w:sz="0" w:space="0" w:color="auto"/>
        <w:right w:val="none" w:sz="0" w:space="0" w:color="auto"/>
      </w:divBdr>
    </w:div>
    <w:div w:id="1784499715">
      <w:bodyDiv w:val="1"/>
      <w:marLeft w:val="0"/>
      <w:marRight w:val="0"/>
      <w:marTop w:val="0"/>
      <w:marBottom w:val="0"/>
      <w:divBdr>
        <w:top w:val="none" w:sz="0" w:space="0" w:color="auto"/>
        <w:left w:val="none" w:sz="0" w:space="0" w:color="auto"/>
        <w:bottom w:val="none" w:sz="0" w:space="0" w:color="auto"/>
        <w:right w:val="none" w:sz="0" w:space="0" w:color="auto"/>
      </w:divBdr>
    </w:div>
    <w:div w:id="1784615138">
      <w:bodyDiv w:val="1"/>
      <w:marLeft w:val="0"/>
      <w:marRight w:val="0"/>
      <w:marTop w:val="0"/>
      <w:marBottom w:val="0"/>
      <w:divBdr>
        <w:top w:val="none" w:sz="0" w:space="0" w:color="auto"/>
        <w:left w:val="none" w:sz="0" w:space="0" w:color="auto"/>
        <w:bottom w:val="none" w:sz="0" w:space="0" w:color="auto"/>
        <w:right w:val="none" w:sz="0" w:space="0" w:color="auto"/>
      </w:divBdr>
    </w:div>
    <w:div w:id="1784807620">
      <w:bodyDiv w:val="1"/>
      <w:marLeft w:val="0"/>
      <w:marRight w:val="0"/>
      <w:marTop w:val="0"/>
      <w:marBottom w:val="0"/>
      <w:divBdr>
        <w:top w:val="none" w:sz="0" w:space="0" w:color="auto"/>
        <w:left w:val="none" w:sz="0" w:space="0" w:color="auto"/>
        <w:bottom w:val="none" w:sz="0" w:space="0" w:color="auto"/>
        <w:right w:val="none" w:sz="0" w:space="0" w:color="auto"/>
      </w:divBdr>
    </w:div>
    <w:div w:id="1784961938">
      <w:bodyDiv w:val="1"/>
      <w:marLeft w:val="0"/>
      <w:marRight w:val="0"/>
      <w:marTop w:val="0"/>
      <w:marBottom w:val="0"/>
      <w:divBdr>
        <w:top w:val="none" w:sz="0" w:space="0" w:color="auto"/>
        <w:left w:val="none" w:sz="0" w:space="0" w:color="auto"/>
        <w:bottom w:val="none" w:sz="0" w:space="0" w:color="auto"/>
        <w:right w:val="none" w:sz="0" w:space="0" w:color="auto"/>
      </w:divBdr>
    </w:div>
    <w:div w:id="1785031763">
      <w:bodyDiv w:val="1"/>
      <w:marLeft w:val="0"/>
      <w:marRight w:val="0"/>
      <w:marTop w:val="0"/>
      <w:marBottom w:val="0"/>
      <w:divBdr>
        <w:top w:val="none" w:sz="0" w:space="0" w:color="auto"/>
        <w:left w:val="none" w:sz="0" w:space="0" w:color="auto"/>
        <w:bottom w:val="none" w:sz="0" w:space="0" w:color="auto"/>
        <w:right w:val="none" w:sz="0" w:space="0" w:color="auto"/>
      </w:divBdr>
    </w:div>
    <w:div w:id="1785686026">
      <w:bodyDiv w:val="1"/>
      <w:marLeft w:val="0"/>
      <w:marRight w:val="0"/>
      <w:marTop w:val="0"/>
      <w:marBottom w:val="0"/>
      <w:divBdr>
        <w:top w:val="none" w:sz="0" w:space="0" w:color="auto"/>
        <w:left w:val="none" w:sz="0" w:space="0" w:color="auto"/>
        <w:bottom w:val="none" w:sz="0" w:space="0" w:color="auto"/>
        <w:right w:val="none" w:sz="0" w:space="0" w:color="auto"/>
      </w:divBdr>
    </w:div>
    <w:div w:id="1785687689">
      <w:bodyDiv w:val="1"/>
      <w:marLeft w:val="0"/>
      <w:marRight w:val="0"/>
      <w:marTop w:val="0"/>
      <w:marBottom w:val="0"/>
      <w:divBdr>
        <w:top w:val="none" w:sz="0" w:space="0" w:color="auto"/>
        <w:left w:val="none" w:sz="0" w:space="0" w:color="auto"/>
        <w:bottom w:val="none" w:sz="0" w:space="0" w:color="auto"/>
        <w:right w:val="none" w:sz="0" w:space="0" w:color="auto"/>
      </w:divBdr>
    </w:div>
    <w:div w:id="1785805003">
      <w:bodyDiv w:val="1"/>
      <w:marLeft w:val="0"/>
      <w:marRight w:val="0"/>
      <w:marTop w:val="0"/>
      <w:marBottom w:val="0"/>
      <w:divBdr>
        <w:top w:val="none" w:sz="0" w:space="0" w:color="auto"/>
        <w:left w:val="none" w:sz="0" w:space="0" w:color="auto"/>
        <w:bottom w:val="none" w:sz="0" w:space="0" w:color="auto"/>
        <w:right w:val="none" w:sz="0" w:space="0" w:color="auto"/>
      </w:divBdr>
    </w:div>
    <w:div w:id="1786002182">
      <w:bodyDiv w:val="1"/>
      <w:marLeft w:val="0"/>
      <w:marRight w:val="0"/>
      <w:marTop w:val="0"/>
      <w:marBottom w:val="0"/>
      <w:divBdr>
        <w:top w:val="none" w:sz="0" w:space="0" w:color="auto"/>
        <w:left w:val="none" w:sz="0" w:space="0" w:color="auto"/>
        <w:bottom w:val="none" w:sz="0" w:space="0" w:color="auto"/>
        <w:right w:val="none" w:sz="0" w:space="0" w:color="auto"/>
      </w:divBdr>
    </w:div>
    <w:div w:id="1786264525">
      <w:bodyDiv w:val="1"/>
      <w:marLeft w:val="0"/>
      <w:marRight w:val="0"/>
      <w:marTop w:val="0"/>
      <w:marBottom w:val="0"/>
      <w:divBdr>
        <w:top w:val="none" w:sz="0" w:space="0" w:color="auto"/>
        <w:left w:val="none" w:sz="0" w:space="0" w:color="auto"/>
        <w:bottom w:val="none" w:sz="0" w:space="0" w:color="auto"/>
        <w:right w:val="none" w:sz="0" w:space="0" w:color="auto"/>
      </w:divBdr>
    </w:div>
    <w:div w:id="1786269355">
      <w:bodyDiv w:val="1"/>
      <w:marLeft w:val="0"/>
      <w:marRight w:val="0"/>
      <w:marTop w:val="0"/>
      <w:marBottom w:val="0"/>
      <w:divBdr>
        <w:top w:val="none" w:sz="0" w:space="0" w:color="auto"/>
        <w:left w:val="none" w:sz="0" w:space="0" w:color="auto"/>
        <w:bottom w:val="none" w:sz="0" w:space="0" w:color="auto"/>
        <w:right w:val="none" w:sz="0" w:space="0" w:color="auto"/>
      </w:divBdr>
    </w:div>
    <w:div w:id="1786731798">
      <w:bodyDiv w:val="1"/>
      <w:marLeft w:val="0"/>
      <w:marRight w:val="0"/>
      <w:marTop w:val="0"/>
      <w:marBottom w:val="0"/>
      <w:divBdr>
        <w:top w:val="none" w:sz="0" w:space="0" w:color="auto"/>
        <w:left w:val="none" w:sz="0" w:space="0" w:color="auto"/>
        <w:bottom w:val="none" w:sz="0" w:space="0" w:color="auto"/>
        <w:right w:val="none" w:sz="0" w:space="0" w:color="auto"/>
      </w:divBdr>
    </w:div>
    <w:div w:id="1786802466">
      <w:bodyDiv w:val="1"/>
      <w:marLeft w:val="0"/>
      <w:marRight w:val="0"/>
      <w:marTop w:val="0"/>
      <w:marBottom w:val="0"/>
      <w:divBdr>
        <w:top w:val="none" w:sz="0" w:space="0" w:color="auto"/>
        <w:left w:val="none" w:sz="0" w:space="0" w:color="auto"/>
        <w:bottom w:val="none" w:sz="0" w:space="0" w:color="auto"/>
        <w:right w:val="none" w:sz="0" w:space="0" w:color="auto"/>
      </w:divBdr>
    </w:div>
    <w:div w:id="1787045555">
      <w:bodyDiv w:val="1"/>
      <w:marLeft w:val="0"/>
      <w:marRight w:val="0"/>
      <w:marTop w:val="0"/>
      <w:marBottom w:val="0"/>
      <w:divBdr>
        <w:top w:val="none" w:sz="0" w:space="0" w:color="auto"/>
        <w:left w:val="none" w:sz="0" w:space="0" w:color="auto"/>
        <w:bottom w:val="none" w:sz="0" w:space="0" w:color="auto"/>
        <w:right w:val="none" w:sz="0" w:space="0" w:color="auto"/>
      </w:divBdr>
    </w:div>
    <w:div w:id="1787460071">
      <w:bodyDiv w:val="1"/>
      <w:marLeft w:val="0"/>
      <w:marRight w:val="0"/>
      <w:marTop w:val="0"/>
      <w:marBottom w:val="0"/>
      <w:divBdr>
        <w:top w:val="none" w:sz="0" w:space="0" w:color="auto"/>
        <w:left w:val="none" w:sz="0" w:space="0" w:color="auto"/>
        <w:bottom w:val="none" w:sz="0" w:space="0" w:color="auto"/>
        <w:right w:val="none" w:sz="0" w:space="0" w:color="auto"/>
      </w:divBdr>
    </w:div>
    <w:div w:id="1787506735">
      <w:bodyDiv w:val="1"/>
      <w:marLeft w:val="0"/>
      <w:marRight w:val="0"/>
      <w:marTop w:val="0"/>
      <w:marBottom w:val="0"/>
      <w:divBdr>
        <w:top w:val="none" w:sz="0" w:space="0" w:color="auto"/>
        <w:left w:val="none" w:sz="0" w:space="0" w:color="auto"/>
        <w:bottom w:val="none" w:sz="0" w:space="0" w:color="auto"/>
        <w:right w:val="none" w:sz="0" w:space="0" w:color="auto"/>
      </w:divBdr>
    </w:div>
    <w:div w:id="1788087992">
      <w:bodyDiv w:val="1"/>
      <w:marLeft w:val="0"/>
      <w:marRight w:val="0"/>
      <w:marTop w:val="0"/>
      <w:marBottom w:val="0"/>
      <w:divBdr>
        <w:top w:val="none" w:sz="0" w:space="0" w:color="auto"/>
        <w:left w:val="none" w:sz="0" w:space="0" w:color="auto"/>
        <w:bottom w:val="none" w:sz="0" w:space="0" w:color="auto"/>
        <w:right w:val="none" w:sz="0" w:space="0" w:color="auto"/>
      </w:divBdr>
    </w:div>
    <w:div w:id="1788544659">
      <w:bodyDiv w:val="1"/>
      <w:marLeft w:val="0"/>
      <w:marRight w:val="0"/>
      <w:marTop w:val="0"/>
      <w:marBottom w:val="0"/>
      <w:divBdr>
        <w:top w:val="none" w:sz="0" w:space="0" w:color="auto"/>
        <w:left w:val="none" w:sz="0" w:space="0" w:color="auto"/>
        <w:bottom w:val="none" w:sz="0" w:space="0" w:color="auto"/>
        <w:right w:val="none" w:sz="0" w:space="0" w:color="auto"/>
      </w:divBdr>
    </w:div>
    <w:div w:id="1788818290">
      <w:bodyDiv w:val="1"/>
      <w:marLeft w:val="0"/>
      <w:marRight w:val="0"/>
      <w:marTop w:val="0"/>
      <w:marBottom w:val="0"/>
      <w:divBdr>
        <w:top w:val="none" w:sz="0" w:space="0" w:color="auto"/>
        <w:left w:val="none" w:sz="0" w:space="0" w:color="auto"/>
        <w:bottom w:val="none" w:sz="0" w:space="0" w:color="auto"/>
        <w:right w:val="none" w:sz="0" w:space="0" w:color="auto"/>
      </w:divBdr>
    </w:div>
    <w:div w:id="1788936502">
      <w:bodyDiv w:val="1"/>
      <w:marLeft w:val="0"/>
      <w:marRight w:val="0"/>
      <w:marTop w:val="0"/>
      <w:marBottom w:val="0"/>
      <w:divBdr>
        <w:top w:val="none" w:sz="0" w:space="0" w:color="auto"/>
        <w:left w:val="none" w:sz="0" w:space="0" w:color="auto"/>
        <w:bottom w:val="none" w:sz="0" w:space="0" w:color="auto"/>
        <w:right w:val="none" w:sz="0" w:space="0" w:color="auto"/>
      </w:divBdr>
      <w:divsChild>
        <w:div w:id="1355812494">
          <w:marLeft w:val="0"/>
          <w:marRight w:val="0"/>
          <w:marTop w:val="0"/>
          <w:marBottom w:val="0"/>
          <w:divBdr>
            <w:top w:val="none" w:sz="0" w:space="0" w:color="auto"/>
            <w:left w:val="none" w:sz="0" w:space="0" w:color="auto"/>
            <w:bottom w:val="none" w:sz="0" w:space="0" w:color="auto"/>
            <w:right w:val="none" w:sz="0" w:space="0" w:color="auto"/>
          </w:divBdr>
        </w:div>
      </w:divsChild>
    </w:div>
    <w:div w:id="1789204556">
      <w:bodyDiv w:val="1"/>
      <w:marLeft w:val="0"/>
      <w:marRight w:val="0"/>
      <w:marTop w:val="0"/>
      <w:marBottom w:val="0"/>
      <w:divBdr>
        <w:top w:val="none" w:sz="0" w:space="0" w:color="auto"/>
        <w:left w:val="none" w:sz="0" w:space="0" w:color="auto"/>
        <w:bottom w:val="none" w:sz="0" w:space="0" w:color="auto"/>
        <w:right w:val="none" w:sz="0" w:space="0" w:color="auto"/>
      </w:divBdr>
    </w:div>
    <w:div w:id="1789355485">
      <w:bodyDiv w:val="1"/>
      <w:marLeft w:val="0"/>
      <w:marRight w:val="0"/>
      <w:marTop w:val="0"/>
      <w:marBottom w:val="0"/>
      <w:divBdr>
        <w:top w:val="none" w:sz="0" w:space="0" w:color="auto"/>
        <w:left w:val="none" w:sz="0" w:space="0" w:color="auto"/>
        <w:bottom w:val="none" w:sz="0" w:space="0" w:color="auto"/>
        <w:right w:val="none" w:sz="0" w:space="0" w:color="auto"/>
      </w:divBdr>
      <w:divsChild>
        <w:div w:id="456604932">
          <w:marLeft w:val="0"/>
          <w:marRight w:val="0"/>
          <w:marTop w:val="0"/>
          <w:marBottom w:val="0"/>
          <w:divBdr>
            <w:top w:val="none" w:sz="0" w:space="0" w:color="auto"/>
            <w:left w:val="none" w:sz="0" w:space="0" w:color="auto"/>
            <w:bottom w:val="none" w:sz="0" w:space="0" w:color="auto"/>
            <w:right w:val="none" w:sz="0" w:space="0" w:color="auto"/>
          </w:divBdr>
        </w:div>
      </w:divsChild>
    </w:div>
    <w:div w:id="1789543930">
      <w:bodyDiv w:val="1"/>
      <w:marLeft w:val="0"/>
      <w:marRight w:val="0"/>
      <w:marTop w:val="0"/>
      <w:marBottom w:val="0"/>
      <w:divBdr>
        <w:top w:val="none" w:sz="0" w:space="0" w:color="auto"/>
        <w:left w:val="none" w:sz="0" w:space="0" w:color="auto"/>
        <w:bottom w:val="none" w:sz="0" w:space="0" w:color="auto"/>
        <w:right w:val="none" w:sz="0" w:space="0" w:color="auto"/>
      </w:divBdr>
    </w:div>
    <w:div w:id="1789817234">
      <w:bodyDiv w:val="1"/>
      <w:marLeft w:val="0"/>
      <w:marRight w:val="0"/>
      <w:marTop w:val="0"/>
      <w:marBottom w:val="0"/>
      <w:divBdr>
        <w:top w:val="none" w:sz="0" w:space="0" w:color="auto"/>
        <w:left w:val="none" w:sz="0" w:space="0" w:color="auto"/>
        <w:bottom w:val="none" w:sz="0" w:space="0" w:color="auto"/>
        <w:right w:val="none" w:sz="0" w:space="0" w:color="auto"/>
      </w:divBdr>
    </w:div>
    <w:div w:id="1789929775">
      <w:bodyDiv w:val="1"/>
      <w:marLeft w:val="0"/>
      <w:marRight w:val="0"/>
      <w:marTop w:val="0"/>
      <w:marBottom w:val="0"/>
      <w:divBdr>
        <w:top w:val="none" w:sz="0" w:space="0" w:color="auto"/>
        <w:left w:val="none" w:sz="0" w:space="0" w:color="auto"/>
        <w:bottom w:val="none" w:sz="0" w:space="0" w:color="auto"/>
        <w:right w:val="none" w:sz="0" w:space="0" w:color="auto"/>
      </w:divBdr>
    </w:div>
    <w:div w:id="1789933756">
      <w:bodyDiv w:val="1"/>
      <w:marLeft w:val="0"/>
      <w:marRight w:val="0"/>
      <w:marTop w:val="0"/>
      <w:marBottom w:val="0"/>
      <w:divBdr>
        <w:top w:val="none" w:sz="0" w:space="0" w:color="auto"/>
        <w:left w:val="none" w:sz="0" w:space="0" w:color="auto"/>
        <w:bottom w:val="none" w:sz="0" w:space="0" w:color="auto"/>
        <w:right w:val="none" w:sz="0" w:space="0" w:color="auto"/>
      </w:divBdr>
      <w:divsChild>
        <w:div w:id="1458836207">
          <w:marLeft w:val="0"/>
          <w:marRight w:val="0"/>
          <w:marTop w:val="0"/>
          <w:marBottom w:val="0"/>
          <w:divBdr>
            <w:top w:val="none" w:sz="0" w:space="0" w:color="auto"/>
            <w:left w:val="none" w:sz="0" w:space="0" w:color="auto"/>
            <w:bottom w:val="none" w:sz="0" w:space="0" w:color="auto"/>
            <w:right w:val="none" w:sz="0" w:space="0" w:color="auto"/>
          </w:divBdr>
        </w:div>
      </w:divsChild>
    </w:div>
    <w:div w:id="1790278075">
      <w:bodyDiv w:val="1"/>
      <w:marLeft w:val="0"/>
      <w:marRight w:val="0"/>
      <w:marTop w:val="0"/>
      <w:marBottom w:val="0"/>
      <w:divBdr>
        <w:top w:val="none" w:sz="0" w:space="0" w:color="auto"/>
        <w:left w:val="none" w:sz="0" w:space="0" w:color="auto"/>
        <w:bottom w:val="none" w:sz="0" w:space="0" w:color="auto"/>
        <w:right w:val="none" w:sz="0" w:space="0" w:color="auto"/>
      </w:divBdr>
    </w:div>
    <w:div w:id="1790394535">
      <w:bodyDiv w:val="1"/>
      <w:marLeft w:val="0"/>
      <w:marRight w:val="0"/>
      <w:marTop w:val="0"/>
      <w:marBottom w:val="0"/>
      <w:divBdr>
        <w:top w:val="none" w:sz="0" w:space="0" w:color="auto"/>
        <w:left w:val="none" w:sz="0" w:space="0" w:color="auto"/>
        <w:bottom w:val="none" w:sz="0" w:space="0" w:color="auto"/>
        <w:right w:val="none" w:sz="0" w:space="0" w:color="auto"/>
      </w:divBdr>
    </w:div>
    <w:div w:id="1790464080">
      <w:bodyDiv w:val="1"/>
      <w:marLeft w:val="0"/>
      <w:marRight w:val="0"/>
      <w:marTop w:val="0"/>
      <w:marBottom w:val="0"/>
      <w:divBdr>
        <w:top w:val="none" w:sz="0" w:space="0" w:color="auto"/>
        <w:left w:val="none" w:sz="0" w:space="0" w:color="auto"/>
        <w:bottom w:val="none" w:sz="0" w:space="0" w:color="auto"/>
        <w:right w:val="none" w:sz="0" w:space="0" w:color="auto"/>
      </w:divBdr>
      <w:divsChild>
        <w:div w:id="1790316581">
          <w:marLeft w:val="0"/>
          <w:marRight w:val="0"/>
          <w:marTop w:val="0"/>
          <w:marBottom w:val="0"/>
          <w:divBdr>
            <w:top w:val="none" w:sz="0" w:space="0" w:color="auto"/>
            <w:left w:val="none" w:sz="0" w:space="0" w:color="auto"/>
            <w:bottom w:val="none" w:sz="0" w:space="0" w:color="auto"/>
            <w:right w:val="none" w:sz="0" w:space="0" w:color="auto"/>
          </w:divBdr>
        </w:div>
      </w:divsChild>
    </w:div>
    <w:div w:id="1790932517">
      <w:bodyDiv w:val="1"/>
      <w:marLeft w:val="0"/>
      <w:marRight w:val="0"/>
      <w:marTop w:val="0"/>
      <w:marBottom w:val="0"/>
      <w:divBdr>
        <w:top w:val="none" w:sz="0" w:space="0" w:color="auto"/>
        <w:left w:val="none" w:sz="0" w:space="0" w:color="auto"/>
        <w:bottom w:val="none" w:sz="0" w:space="0" w:color="auto"/>
        <w:right w:val="none" w:sz="0" w:space="0" w:color="auto"/>
      </w:divBdr>
      <w:divsChild>
        <w:div w:id="2002269734">
          <w:marLeft w:val="0"/>
          <w:marRight w:val="0"/>
          <w:marTop w:val="0"/>
          <w:marBottom w:val="0"/>
          <w:divBdr>
            <w:top w:val="none" w:sz="0" w:space="0" w:color="auto"/>
            <w:left w:val="none" w:sz="0" w:space="0" w:color="auto"/>
            <w:bottom w:val="none" w:sz="0" w:space="0" w:color="auto"/>
            <w:right w:val="none" w:sz="0" w:space="0" w:color="auto"/>
          </w:divBdr>
        </w:div>
      </w:divsChild>
    </w:div>
    <w:div w:id="1791317764">
      <w:bodyDiv w:val="1"/>
      <w:marLeft w:val="0"/>
      <w:marRight w:val="0"/>
      <w:marTop w:val="0"/>
      <w:marBottom w:val="0"/>
      <w:divBdr>
        <w:top w:val="none" w:sz="0" w:space="0" w:color="auto"/>
        <w:left w:val="none" w:sz="0" w:space="0" w:color="auto"/>
        <w:bottom w:val="none" w:sz="0" w:space="0" w:color="auto"/>
        <w:right w:val="none" w:sz="0" w:space="0" w:color="auto"/>
      </w:divBdr>
    </w:div>
    <w:div w:id="1791439992">
      <w:bodyDiv w:val="1"/>
      <w:marLeft w:val="0"/>
      <w:marRight w:val="0"/>
      <w:marTop w:val="0"/>
      <w:marBottom w:val="0"/>
      <w:divBdr>
        <w:top w:val="none" w:sz="0" w:space="0" w:color="auto"/>
        <w:left w:val="none" w:sz="0" w:space="0" w:color="auto"/>
        <w:bottom w:val="none" w:sz="0" w:space="0" w:color="auto"/>
        <w:right w:val="none" w:sz="0" w:space="0" w:color="auto"/>
      </w:divBdr>
    </w:div>
    <w:div w:id="1791585956">
      <w:bodyDiv w:val="1"/>
      <w:marLeft w:val="0"/>
      <w:marRight w:val="0"/>
      <w:marTop w:val="0"/>
      <w:marBottom w:val="0"/>
      <w:divBdr>
        <w:top w:val="none" w:sz="0" w:space="0" w:color="auto"/>
        <w:left w:val="none" w:sz="0" w:space="0" w:color="auto"/>
        <w:bottom w:val="none" w:sz="0" w:space="0" w:color="auto"/>
        <w:right w:val="none" w:sz="0" w:space="0" w:color="auto"/>
      </w:divBdr>
    </w:div>
    <w:div w:id="1791631933">
      <w:bodyDiv w:val="1"/>
      <w:marLeft w:val="0"/>
      <w:marRight w:val="0"/>
      <w:marTop w:val="0"/>
      <w:marBottom w:val="0"/>
      <w:divBdr>
        <w:top w:val="none" w:sz="0" w:space="0" w:color="auto"/>
        <w:left w:val="none" w:sz="0" w:space="0" w:color="auto"/>
        <w:bottom w:val="none" w:sz="0" w:space="0" w:color="auto"/>
        <w:right w:val="none" w:sz="0" w:space="0" w:color="auto"/>
      </w:divBdr>
    </w:div>
    <w:div w:id="1791708656">
      <w:bodyDiv w:val="1"/>
      <w:marLeft w:val="0"/>
      <w:marRight w:val="0"/>
      <w:marTop w:val="0"/>
      <w:marBottom w:val="0"/>
      <w:divBdr>
        <w:top w:val="none" w:sz="0" w:space="0" w:color="auto"/>
        <w:left w:val="none" w:sz="0" w:space="0" w:color="auto"/>
        <w:bottom w:val="none" w:sz="0" w:space="0" w:color="auto"/>
        <w:right w:val="none" w:sz="0" w:space="0" w:color="auto"/>
      </w:divBdr>
    </w:div>
    <w:div w:id="1791897612">
      <w:bodyDiv w:val="1"/>
      <w:marLeft w:val="0"/>
      <w:marRight w:val="0"/>
      <w:marTop w:val="0"/>
      <w:marBottom w:val="0"/>
      <w:divBdr>
        <w:top w:val="none" w:sz="0" w:space="0" w:color="auto"/>
        <w:left w:val="none" w:sz="0" w:space="0" w:color="auto"/>
        <w:bottom w:val="none" w:sz="0" w:space="0" w:color="auto"/>
        <w:right w:val="none" w:sz="0" w:space="0" w:color="auto"/>
      </w:divBdr>
    </w:div>
    <w:div w:id="1792043263">
      <w:bodyDiv w:val="1"/>
      <w:marLeft w:val="0"/>
      <w:marRight w:val="0"/>
      <w:marTop w:val="0"/>
      <w:marBottom w:val="0"/>
      <w:divBdr>
        <w:top w:val="none" w:sz="0" w:space="0" w:color="auto"/>
        <w:left w:val="none" w:sz="0" w:space="0" w:color="auto"/>
        <w:bottom w:val="none" w:sz="0" w:space="0" w:color="auto"/>
        <w:right w:val="none" w:sz="0" w:space="0" w:color="auto"/>
      </w:divBdr>
    </w:div>
    <w:div w:id="1792286677">
      <w:bodyDiv w:val="1"/>
      <w:marLeft w:val="0"/>
      <w:marRight w:val="0"/>
      <w:marTop w:val="0"/>
      <w:marBottom w:val="0"/>
      <w:divBdr>
        <w:top w:val="none" w:sz="0" w:space="0" w:color="auto"/>
        <w:left w:val="none" w:sz="0" w:space="0" w:color="auto"/>
        <w:bottom w:val="none" w:sz="0" w:space="0" w:color="auto"/>
        <w:right w:val="none" w:sz="0" w:space="0" w:color="auto"/>
      </w:divBdr>
    </w:div>
    <w:div w:id="1792478552">
      <w:bodyDiv w:val="1"/>
      <w:marLeft w:val="0"/>
      <w:marRight w:val="0"/>
      <w:marTop w:val="0"/>
      <w:marBottom w:val="0"/>
      <w:divBdr>
        <w:top w:val="none" w:sz="0" w:space="0" w:color="auto"/>
        <w:left w:val="none" w:sz="0" w:space="0" w:color="auto"/>
        <w:bottom w:val="none" w:sz="0" w:space="0" w:color="auto"/>
        <w:right w:val="none" w:sz="0" w:space="0" w:color="auto"/>
      </w:divBdr>
    </w:div>
    <w:div w:id="1792699934">
      <w:bodyDiv w:val="1"/>
      <w:marLeft w:val="0"/>
      <w:marRight w:val="0"/>
      <w:marTop w:val="0"/>
      <w:marBottom w:val="0"/>
      <w:divBdr>
        <w:top w:val="none" w:sz="0" w:space="0" w:color="auto"/>
        <w:left w:val="none" w:sz="0" w:space="0" w:color="auto"/>
        <w:bottom w:val="none" w:sz="0" w:space="0" w:color="auto"/>
        <w:right w:val="none" w:sz="0" w:space="0" w:color="auto"/>
      </w:divBdr>
    </w:div>
    <w:div w:id="1792817076">
      <w:bodyDiv w:val="1"/>
      <w:marLeft w:val="0"/>
      <w:marRight w:val="0"/>
      <w:marTop w:val="0"/>
      <w:marBottom w:val="0"/>
      <w:divBdr>
        <w:top w:val="none" w:sz="0" w:space="0" w:color="auto"/>
        <w:left w:val="none" w:sz="0" w:space="0" w:color="auto"/>
        <w:bottom w:val="none" w:sz="0" w:space="0" w:color="auto"/>
        <w:right w:val="none" w:sz="0" w:space="0" w:color="auto"/>
      </w:divBdr>
    </w:div>
    <w:div w:id="1792894577">
      <w:bodyDiv w:val="1"/>
      <w:marLeft w:val="0"/>
      <w:marRight w:val="0"/>
      <w:marTop w:val="0"/>
      <w:marBottom w:val="0"/>
      <w:divBdr>
        <w:top w:val="none" w:sz="0" w:space="0" w:color="auto"/>
        <w:left w:val="none" w:sz="0" w:space="0" w:color="auto"/>
        <w:bottom w:val="none" w:sz="0" w:space="0" w:color="auto"/>
        <w:right w:val="none" w:sz="0" w:space="0" w:color="auto"/>
      </w:divBdr>
    </w:div>
    <w:div w:id="1793015635">
      <w:bodyDiv w:val="1"/>
      <w:marLeft w:val="0"/>
      <w:marRight w:val="0"/>
      <w:marTop w:val="0"/>
      <w:marBottom w:val="0"/>
      <w:divBdr>
        <w:top w:val="none" w:sz="0" w:space="0" w:color="auto"/>
        <w:left w:val="none" w:sz="0" w:space="0" w:color="auto"/>
        <w:bottom w:val="none" w:sz="0" w:space="0" w:color="auto"/>
        <w:right w:val="none" w:sz="0" w:space="0" w:color="auto"/>
      </w:divBdr>
    </w:div>
    <w:div w:id="1793284606">
      <w:bodyDiv w:val="1"/>
      <w:marLeft w:val="0"/>
      <w:marRight w:val="0"/>
      <w:marTop w:val="0"/>
      <w:marBottom w:val="0"/>
      <w:divBdr>
        <w:top w:val="none" w:sz="0" w:space="0" w:color="auto"/>
        <w:left w:val="none" w:sz="0" w:space="0" w:color="auto"/>
        <w:bottom w:val="none" w:sz="0" w:space="0" w:color="auto"/>
        <w:right w:val="none" w:sz="0" w:space="0" w:color="auto"/>
      </w:divBdr>
    </w:div>
    <w:div w:id="1793405651">
      <w:bodyDiv w:val="1"/>
      <w:marLeft w:val="0"/>
      <w:marRight w:val="0"/>
      <w:marTop w:val="0"/>
      <w:marBottom w:val="0"/>
      <w:divBdr>
        <w:top w:val="none" w:sz="0" w:space="0" w:color="auto"/>
        <w:left w:val="none" w:sz="0" w:space="0" w:color="auto"/>
        <w:bottom w:val="none" w:sz="0" w:space="0" w:color="auto"/>
        <w:right w:val="none" w:sz="0" w:space="0" w:color="auto"/>
      </w:divBdr>
    </w:div>
    <w:div w:id="1793474003">
      <w:bodyDiv w:val="1"/>
      <w:marLeft w:val="0"/>
      <w:marRight w:val="0"/>
      <w:marTop w:val="0"/>
      <w:marBottom w:val="0"/>
      <w:divBdr>
        <w:top w:val="none" w:sz="0" w:space="0" w:color="auto"/>
        <w:left w:val="none" w:sz="0" w:space="0" w:color="auto"/>
        <w:bottom w:val="none" w:sz="0" w:space="0" w:color="auto"/>
        <w:right w:val="none" w:sz="0" w:space="0" w:color="auto"/>
      </w:divBdr>
      <w:divsChild>
        <w:div w:id="131559428">
          <w:marLeft w:val="0"/>
          <w:marRight w:val="0"/>
          <w:marTop w:val="0"/>
          <w:marBottom w:val="0"/>
          <w:divBdr>
            <w:top w:val="none" w:sz="0" w:space="0" w:color="auto"/>
            <w:left w:val="none" w:sz="0" w:space="0" w:color="auto"/>
            <w:bottom w:val="none" w:sz="0" w:space="0" w:color="auto"/>
            <w:right w:val="none" w:sz="0" w:space="0" w:color="auto"/>
          </w:divBdr>
        </w:div>
      </w:divsChild>
    </w:div>
    <w:div w:id="1793548273">
      <w:bodyDiv w:val="1"/>
      <w:marLeft w:val="0"/>
      <w:marRight w:val="0"/>
      <w:marTop w:val="0"/>
      <w:marBottom w:val="0"/>
      <w:divBdr>
        <w:top w:val="none" w:sz="0" w:space="0" w:color="auto"/>
        <w:left w:val="none" w:sz="0" w:space="0" w:color="auto"/>
        <w:bottom w:val="none" w:sz="0" w:space="0" w:color="auto"/>
        <w:right w:val="none" w:sz="0" w:space="0" w:color="auto"/>
      </w:divBdr>
    </w:div>
    <w:div w:id="1793742788">
      <w:bodyDiv w:val="1"/>
      <w:marLeft w:val="0"/>
      <w:marRight w:val="0"/>
      <w:marTop w:val="0"/>
      <w:marBottom w:val="0"/>
      <w:divBdr>
        <w:top w:val="none" w:sz="0" w:space="0" w:color="auto"/>
        <w:left w:val="none" w:sz="0" w:space="0" w:color="auto"/>
        <w:bottom w:val="none" w:sz="0" w:space="0" w:color="auto"/>
        <w:right w:val="none" w:sz="0" w:space="0" w:color="auto"/>
      </w:divBdr>
    </w:div>
    <w:div w:id="1793867974">
      <w:bodyDiv w:val="1"/>
      <w:marLeft w:val="0"/>
      <w:marRight w:val="0"/>
      <w:marTop w:val="0"/>
      <w:marBottom w:val="0"/>
      <w:divBdr>
        <w:top w:val="none" w:sz="0" w:space="0" w:color="auto"/>
        <w:left w:val="none" w:sz="0" w:space="0" w:color="auto"/>
        <w:bottom w:val="none" w:sz="0" w:space="0" w:color="auto"/>
        <w:right w:val="none" w:sz="0" w:space="0" w:color="auto"/>
      </w:divBdr>
    </w:div>
    <w:div w:id="1794060459">
      <w:bodyDiv w:val="1"/>
      <w:marLeft w:val="0"/>
      <w:marRight w:val="0"/>
      <w:marTop w:val="0"/>
      <w:marBottom w:val="0"/>
      <w:divBdr>
        <w:top w:val="none" w:sz="0" w:space="0" w:color="auto"/>
        <w:left w:val="none" w:sz="0" w:space="0" w:color="auto"/>
        <w:bottom w:val="none" w:sz="0" w:space="0" w:color="auto"/>
        <w:right w:val="none" w:sz="0" w:space="0" w:color="auto"/>
      </w:divBdr>
    </w:div>
    <w:div w:id="1794135409">
      <w:bodyDiv w:val="1"/>
      <w:marLeft w:val="0"/>
      <w:marRight w:val="0"/>
      <w:marTop w:val="0"/>
      <w:marBottom w:val="0"/>
      <w:divBdr>
        <w:top w:val="none" w:sz="0" w:space="0" w:color="auto"/>
        <w:left w:val="none" w:sz="0" w:space="0" w:color="auto"/>
        <w:bottom w:val="none" w:sz="0" w:space="0" w:color="auto"/>
        <w:right w:val="none" w:sz="0" w:space="0" w:color="auto"/>
      </w:divBdr>
      <w:divsChild>
        <w:div w:id="202056119">
          <w:marLeft w:val="0"/>
          <w:marRight w:val="0"/>
          <w:marTop w:val="0"/>
          <w:marBottom w:val="0"/>
          <w:divBdr>
            <w:top w:val="none" w:sz="0" w:space="0" w:color="auto"/>
            <w:left w:val="none" w:sz="0" w:space="0" w:color="auto"/>
            <w:bottom w:val="none" w:sz="0" w:space="0" w:color="auto"/>
            <w:right w:val="none" w:sz="0" w:space="0" w:color="auto"/>
          </w:divBdr>
        </w:div>
      </w:divsChild>
    </w:div>
    <w:div w:id="1794405246">
      <w:bodyDiv w:val="1"/>
      <w:marLeft w:val="0"/>
      <w:marRight w:val="0"/>
      <w:marTop w:val="0"/>
      <w:marBottom w:val="0"/>
      <w:divBdr>
        <w:top w:val="none" w:sz="0" w:space="0" w:color="auto"/>
        <w:left w:val="none" w:sz="0" w:space="0" w:color="auto"/>
        <w:bottom w:val="none" w:sz="0" w:space="0" w:color="auto"/>
        <w:right w:val="none" w:sz="0" w:space="0" w:color="auto"/>
      </w:divBdr>
    </w:div>
    <w:div w:id="1794713661">
      <w:bodyDiv w:val="1"/>
      <w:marLeft w:val="0"/>
      <w:marRight w:val="0"/>
      <w:marTop w:val="0"/>
      <w:marBottom w:val="0"/>
      <w:divBdr>
        <w:top w:val="none" w:sz="0" w:space="0" w:color="auto"/>
        <w:left w:val="none" w:sz="0" w:space="0" w:color="auto"/>
        <w:bottom w:val="none" w:sz="0" w:space="0" w:color="auto"/>
        <w:right w:val="none" w:sz="0" w:space="0" w:color="auto"/>
      </w:divBdr>
    </w:div>
    <w:div w:id="1795246128">
      <w:bodyDiv w:val="1"/>
      <w:marLeft w:val="0"/>
      <w:marRight w:val="0"/>
      <w:marTop w:val="0"/>
      <w:marBottom w:val="0"/>
      <w:divBdr>
        <w:top w:val="none" w:sz="0" w:space="0" w:color="auto"/>
        <w:left w:val="none" w:sz="0" w:space="0" w:color="auto"/>
        <w:bottom w:val="none" w:sz="0" w:space="0" w:color="auto"/>
        <w:right w:val="none" w:sz="0" w:space="0" w:color="auto"/>
      </w:divBdr>
    </w:div>
    <w:div w:id="1795441067">
      <w:bodyDiv w:val="1"/>
      <w:marLeft w:val="0"/>
      <w:marRight w:val="0"/>
      <w:marTop w:val="0"/>
      <w:marBottom w:val="0"/>
      <w:divBdr>
        <w:top w:val="none" w:sz="0" w:space="0" w:color="auto"/>
        <w:left w:val="none" w:sz="0" w:space="0" w:color="auto"/>
        <w:bottom w:val="none" w:sz="0" w:space="0" w:color="auto"/>
        <w:right w:val="none" w:sz="0" w:space="0" w:color="auto"/>
      </w:divBdr>
    </w:div>
    <w:div w:id="1795513581">
      <w:bodyDiv w:val="1"/>
      <w:marLeft w:val="0"/>
      <w:marRight w:val="0"/>
      <w:marTop w:val="0"/>
      <w:marBottom w:val="0"/>
      <w:divBdr>
        <w:top w:val="none" w:sz="0" w:space="0" w:color="auto"/>
        <w:left w:val="none" w:sz="0" w:space="0" w:color="auto"/>
        <w:bottom w:val="none" w:sz="0" w:space="0" w:color="auto"/>
        <w:right w:val="none" w:sz="0" w:space="0" w:color="auto"/>
      </w:divBdr>
    </w:div>
    <w:div w:id="1795518924">
      <w:bodyDiv w:val="1"/>
      <w:marLeft w:val="0"/>
      <w:marRight w:val="0"/>
      <w:marTop w:val="0"/>
      <w:marBottom w:val="0"/>
      <w:divBdr>
        <w:top w:val="none" w:sz="0" w:space="0" w:color="auto"/>
        <w:left w:val="none" w:sz="0" w:space="0" w:color="auto"/>
        <w:bottom w:val="none" w:sz="0" w:space="0" w:color="auto"/>
        <w:right w:val="none" w:sz="0" w:space="0" w:color="auto"/>
      </w:divBdr>
    </w:div>
    <w:div w:id="1795707908">
      <w:bodyDiv w:val="1"/>
      <w:marLeft w:val="0"/>
      <w:marRight w:val="0"/>
      <w:marTop w:val="0"/>
      <w:marBottom w:val="0"/>
      <w:divBdr>
        <w:top w:val="none" w:sz="0" w:space="0" w:color="auto"/>
        <w:left w:val="none" w:sz="0" w:space="0" w:color="auto"/>
        <w:bottom w:val="none" w:sz="0" w:space="0" w:color="auto"/>
        <w:right w:val="none" w:sz="0" w:space="0" w:color="auto"/>
      </w:divBdr>
      <w:divsChild>
        <w:div w:id="1022244854">
          <w:marLeft w:val="0"/>
          <w:marRight w:val="0"/>
          <w:marTop w:val="0"/>
          <w:marBottom w:val="0"/>
          <w:divBdr>
            <w:top w:val="none" w:sz="0" w:space="0" w:color="auto"/>
            <w:left w:val="none" w:sz="0" w:space="0" w:color="auto"/>
            <w:bottom w:val="none" w:sz="0" w:space="0" w:color="auto"/>
            <w:right w:val="none" w:sz="0" w:space="0" w:color="auto"/>
          </w:divBdr>
        </w:div>
      </w:divsChild>
    </w:div>
    <w:div w:id="1795709246">
      <w:bodyDiv w:val="1"/>
      <w:marLeft w:val="0"/>
      <w:marRight w:val="0"/>
      <w:marTop w:val="0"/>
      <w:marBottom w:val="0"/>
      <w:divBdr>
        <w:top w:val="none" w:sz="0" w:space="0" w:color="auto"/>
        <w:left w:val="none" w:sz="0" w:space="0" w:color="auto"/>
        <w:bottom w:val="none" w:sz="0" w:space="0" w:color="auto"/>
        <w:right w:val="none" w:sz="0" w:space="0" w:color="auto"/>
      </w:divBdr>
    </w:div>
    <w:div w:id="1795754683">
      <w:bodyDiv w:val="1"/>
      <w:marLeft w:val="0"/>
      <w:marRight w:val="0"/>
      <w:marTop w:val="0"/>
      <w:marBottom w:val="0"/>
      <w:divBdr>
        <w:top w:val="none" w:sz="0" w:space="0" w:color="auto"/>
        <w:left w:val="none" w:sz="0" w:space="0" w:color="auto"/>
        <w:bottom w:val="none" w:sz="0" w:space="0" w:color="auto"/>
        <w:right w:val="none" w:sz="0" w:space="0" w:color="auto"/>
      </w:divBdr>
    </w:div>
    <w:div w:id="1795908836">
      <w:bodyDiv w:val="1"/>
      <w:marLeft w:val="0"/>
      <w:marRight w:val="0"/>
      <w:marTop w:val="0"/>
      <w:marBottom w:val="0"/>
      <w:divBdr>
        <w:top w:val="none" w:sz="0" w:space="0" w:color="auto"/>
        <w:left w:val="none" w:sz="0" w:space="0" w:color="auto"/>
        <w:bottom w:val="none" w:sz="0" w:space="0" w:color="auto"/>
        <w:right w:val="none" w:sz="0" w:space="0" w:color="auto"/>
      </w:divBdr>
    </w:div>
    <w:div w:id="1796020255">
      <w:bodyDiv w:val="1"/>
      <w:marLeft w:val="0"/>
      <w:marRight w:val="0"/>
      <w:marTop w:val="0"/>
      <w:marBottom w:val="0"/>
      <w:divBdr>
        <w:top w:val="none" w:sz="0" w:space="0" w:color="auto"/>
        <w:left w:val="none" w:sz="0" w:space="0" w:color="auto"/>
        <w:bottom w:val="none" w:sz="0" w:space="0" w:color="auto"/>
        <w:right w:val="none" w:sz="0" w:space="0" w:color="auto"/>
      </w:divBdr>
    </w:div>
    <w:div w:id="1796022646">
      <w:bodyDiv w:val="1"/>
      <w:marLeft w:val="0"/>
      <w:marRight w:val="0"/>
      <w:marTop w:val="0"/>
      <w:marBottom w:val="0"/>
      <w:divBdr>
        <w:top w:val="none" w:sz="0" w:space="0" w:color="auto"/>
        <w:left w:val="none" w:sz="0" w:space="0" w:color="auto"/>
        <w:bottom w:val="none" w:sz="0" w:space="0" w:color="auto"/>
        <w:right w:val="none" w:sz="0" w:space="0" w:color="auto"/>
      </w:divBdr>
      <w:divsChild>
        <w:div w:id="1978953275">
          <w:marLeft w:val="0"/>
          <w:marRight w:val="0"/>
          <w:marTop w:val="0"/>
          <w:marBottom w:val="0"/>
          <w:divBdr>
            <w:top w:val="none" w:sz="0" w:space="0" w:color="auto"/>
            <w:left w:val="none" w:sz="0" w:space="0" w:color="auto"/>
            <w:bottom w:val="none" w:sz="0" w:space="0" w:color="auto"/>
            <w:right w:val="none" w:sz="0" w:space="0" w:color="auto"/>
          </w:divBdr>
        </w:div>
      </w:divsChild>
    </w:div>
    <w:div w:id="1796176157">
      <w:bodyDiv w:val="1"/>
      <w:marLeft w:val="0"/>
      <w:marRight w:val="0"/>
      <w:marTop w:val="0"/>
      <w:marBottom w:val="0"/>
      <w:divBdr>
        <w:top w:val="none" w:sz="0" w:space="0" w:color="auto"/>
        <w:left w:val="none" w:sz="0" w:space="0" w:color="auto"/>
        <w:bottom w:val="none" w:sz="0" w:space="0" w:color="auto"/>
        <w:right w:val="none" w:sz="0" w:space="0" w:color="auto"/>
      </w:divBdr>
    </w:div>
    <w:div w:id="1796286656">
      <w:bodyDiv w:val="1"/>
      <w:marLeft w:val="0"/>
      <w:marRight w:val="0"/>
      <w:marTop w:val="0"/>
      <w:marBottom w:val="0"/>
      <w:divBdr>
        <w:top w:val="none" w:sz="0" w:space="0" w:color="auto"/>
        <w:left w:val="none" w:sz="0" w:space="0" w:color="auto"/>
        <w:bottom w:val="none" w:sz="0" w:space="0" w:color="auto"/>
        <w:right w:val="none" w:sz="0" w:space="0" w:color="auto"/>
      </w:divBdr>
      <w:divsChild>
        <w:div w:id="166790154">
          <w:marLeft w:val="0"/>
          <w:marRight w:val="0"/>
          <w:marTop w:val="0"/>
          <w:marBottom w:val="0"/>
          <w:divBdr>
            <w:top w:val="none" w:sz="0" w:space="0" w:color="auto"/>
            <w:left w:val="none" w:sz="0" w:space="0" w:color="auto"/>
            <w:bottom w:val="none" w:sz="0" w:space="0" w:color="auto"/>
            <w:right w:val="none" w:sz="0" w:space="0" w:color="auto"/>
          </w:divBdr>
        </w:div>
      </w:divsChild>
    </w:div>
    <w:div w:id="1796558008">
      <w:bodyDiv w:val="1"/>
      <w:marLeft w:val="0"/>
      <w:marRight w:val="0"/>
      <w:marTop w:val="0"/>
      <w:marBottom w:val="0"/>
      <w:divBdr>
        <w:top w:val="none" w:sz="0" w:space="0" w:color="auto"/>
        <w:left w:val="none" w:sz="0" w:space="0" w:color="auto"/>
        <w:bottom w:val="none" w:sz="0" w:space="0" w:color="auto"/>
        <w:right w:val="none" w:sz="0" w:space="0" w:color="auto"/>
      </w:divBdr>
    </w:div>
    <w:div w:id="1796558624">
      <w:bodyDiv w:val="1"/>
      <w:marLeft w:val="0"/>
      <w:marRight w:val="0"/>
      <w:marTop w:val="0"/>
      <w:marBottom w:val="0"/>
      <w:divBdr>
        <w:top w:val="none" w:sz="0" w:space="0" w:color="auto"/>
        <w:left w:val="none" w:sz="0" w:space="0" w:color="auto"/>
        <w:bottom w:val="none" w:sz="0" w:space="0" w:color="auto"/>
        <w:right w:val="none" w:sz="0" w:space="0" w:color="auto"/>
      </w:divBdr>
    </w:div>
    <w:div w:id="1796605607">
      <w:bodyDiv w:val="1"/>
      <w:marLeft w:val="0"/>
      <w:marRight w:val="0"/>
      <w:marTop w:val="0"/>
      <w:marBottom w:val="0"/>
      <w:divBdr>
        <w:top w:val="none" w:sz="0" w:space="0" w:color="auto"/>
        <w:left w:val="none" w:sz="0" w:space="0" w:color="auto"/>
        <w:bottom w:val="none" w:sz="0" w:space="0" w:color="auto"/>
        <w:right w:val="none" w:sz="0" w:space="0" w:color="auto"/>
      </w:divBdr>
    </w:div>
    <w:div w:id="1796677974">
      <w:bodyDiv w:val="1"/>
      <w:marLeft w:val="0"/>
      <w:marRight w:val="0"/>
      <w:marTop w:val="0"/>
      <w:marBottom w:val="0"/>
      <w:divBdr>
        <w:top w:val="none" w:sz="0" w:space="0" w:color="auto"/>
        <w:left w:val="none" w:sz="0" w:space="0" w:color="auto"/>
        <w:bottom w:val="none" w:sz="0" w:space="0" w:color="auto"/>
        <w:right w:val="none" w:sz="0" w:space="0" w:color="auto"/>
      </w:divBdr>
    </w:div>
    <w:div w:id="1796825914">
      <w:bodyDiv w:val="1"/>
      <w:marLeft w:val="0"/>
      <w:marRight w:val="0"/>
      <w:marTop w:val="0"/>
      <w:marBottom w:val="0"/>
      <w:divBdr>
        <w:top w:val="none" w:sz="0" w:space="0" w:color="auto"/>
        <w:left w:val="none" w:sz="0" w:space="0" w:color="auto"/>
        <w:bottom w:val="none" w:sz="0" w:space="0" w:color="auto"/>
        <w:right w:val="none" w:sz="0" w:space="0" w:color="auto"/>
      </w:divBdr>
    </w:div>
    <w:div w:id="1797135196">
      <w:bodyDiv w:val="1"/>
      <w:marLeft w:val="0"/>
      <w:marRight w:val="0"/>
      <w:marTop w:val="0"/>
      <w:marBottom w:val="0"/>
      <w:divBdr>
        <w:top w:val="none" w:sz="0" w:space="0" w:color="auto"/>
        <w:left w:val="none" w:sz="0" w:space="0" w:color="auto"/>
        <w:bottom w:val="none" w:sz="0" w:space="0" w:color="auto"/>
        <w:right w:val="none" w:sz="0" w:space="0" w:color="auto"/>
      </w:divBdr>
      <w:divsChild>
        <w:div w:id="1588466682">
          <w:marLeft w:val="0"/>
          <w:marRight w:val="0"/>
          <w:marTop w:val="0"/>
          <w:marBottom w:val="0"/>
          <w:divBdr>
            <w:top w:val="none" w:sz="0" w:space="0" w:color="auto"/>
            <w:left w:val="none" w:sz="0" w:space="0" w:color="auto"/>
            <w:bottom w:val="none" w:sz="0" w:space="0" w:color="auto"/>
            <w:right w:val="none" w:sz="0" w:space="0" w:color="auto"/>
          </w:divBdr>
        </w:div>
      </w:divsChild>
    </w:div>
    <w:div w:id="1797212555">
      <w:bodyDiv w:val="1"/>
      <w:marLeft w:val="0"/>
      <w:marRight w:val="0"/>
      <w:marTop w:val="0"/>
      <w:marBottom w:val="0"/>
      <w:divBdr>
        <w:top w:val="none" w:sz="0" w:space="0" w:color="auto"/>
        <w:left w:val="none" w:sz="0" w:space="0" w:color="auto"/>
        <w:bottom w:val="none" w:sz="0" w:space="0" w:color="auto"/>
        <w:right w:val="none" w:sz="0" w:space="0" w:color="auto"/>
      </w:divBdr>
    </w:div>
    <w:div w:id="1797791813">
      <w:bodyDiv w:val="1"/>
      <w:marLeft w:val="0"/>
      <w:marRight w:val="0"/>
      <w:marTop w:val="0"/>
      <w:marBottom w:val="0"/>
      <w:divBdr>
        <w:top w:val="none" w:sz="0" w:space="0" w:color="auto"/>
        <w:left w:val="none" w:sz="0" w:space="0" w:color="auto"/>
        <w:bottom w:val="none" w:sz="0" w:space="0" w:color="auto"/>
        <w:right w:val="none" w:sz="0" w:space="0" w:color="auto"/>
      </w:divBdr>
    </w:div>
    <w:div w:id="1798258639">
      <w:bodyDiv w:val="1"/>
      <w:marLeft w:val="0"/>
      <w:marRight w:val="0"/>
      <w:marTop w:val="0"/>
      <w:marBottom w:val="0"/>
      <w:divBdr>
        <w:top w:val="none" w:sz="0" w:space="0" w:color="auto"/>
        <w:left w:val="none" w:sz="0" w:space="0" w:color="auto"/>
        <w:bottom w:val="none" w:sz="0" w:space="0" w:color="auto"/>
        <w:right w:val="none" w:sz="0" w:space="0" w:color="auto"/>
      </w:divBdr>
    </w:div>
    <w:div w:id="1798721590">
      <w:bodyDiv w:val="1"/>
      <w:marLeft w:val="0"/>
      <w:marRight w:val="0"/>
      <w:marTop w:val="0"/>
      <w:marBottom w:val="0"/>
      <w:divBdr>
        <w:top w:val="none" w:sz="0" w:space="0" w:color="auto"/>
        <w:left w:val="none" w:sz="0" w:space="0" w:color="auto"/>
        <w:bottom w:val="none" w:sz="0" w:space="0" w:color="auto"/>
        <w:right w:val="none" w:sz="0" w:space="0" w:color="auto"/>
      </w:divBdr>
    </w:div>
    <w:div w:id="1798795249">
      <w:bodyDiv w:val="1"/>
      <w:marLeft w:val="0"/>
      <w:marRight w:val="0"/>
      <w:marTop w:val="0"/>
      <w:marBottom w:val="0"/>
      <w:divBdr>
        <w:top w:val="none" w:sz="0" w:space="0" w:color="auto"/>
        <w:left w:val="none" w:sz="0" w:space="0" w:color="auto"/>
        <w:bottom w:val="none" w:sz="0" w:space="0" w:color="auto"/>
        <w:right w:val="none" w:sz="0" w:space="0" w:color="auto"/>
      </w:divBdr>
      <w:divsChild>
        <w:div w:id="1502818050">
          <w:marLeft w:val="0"/>
          <w:marRight w:val="0"/>
          <w:marTop w:val="0"/>
          <w:marBottom w:val="0"/>
          <w:divBdr>
            <w:top w:val="none" w:sz="0" w:space="0" w:color="auto"/>
            <w:left w:val="none" w:sz="0" w:space="0" w:color="auto"/>
            <w:bottom w:val="none" w:sz="0" w:space="0" w:color="auto"/>
            <w:right w:val="none" w:sz="0" w:space="0" w:color="auto"/>
          </w:divBdr>
        </w:div>
      </w:divsChild>
    </w:div>
    <w:div w:id="1799107165">
      <w:bodyDiv w:val="1"/>
      <w:marLeft w:val="0"/>
      <w:marRight w:val="0"/>
      <w:marTop w:val="0"/>
      <w:marBottom w:val="0"/>
      <w:divBdr>
        <w:top w:val="none" w:sz="0" w:space="0" w:color="auto"/>
        <w:left w:val="none" w:sz="0" w:space="0" w:color="auto"/>
        <w:bottom w:val="none" w:sz="0" w:space="0" w:color="auto"/>
        <w:right w:val="none" w:sz="0" w:space="0" w:color="auto"/>
      </w:divBdr>
    </w:div>
    <w:div w:id="1799445571">
      <w:bodyDiv w:val="1"/>
      <w:marLeft w:val="0"/>
      <w:marRight w:val="0"/>
      <w:marTop w:val="0"/>
      <w:marBottom w:val="0"/>
      <w:divBdr>
        <w:top w:val="none" w:sz="0" w:space="0" w:color="auto"/>
        <w:left w:val="none" w:sz="0" w:space="0" w:color="auto"/>
        <w:bottom w:val="none" w:sz="0" w:space="0" w:color="auto"/>
        <w:right w:val="none" w:sz="0" w:space="0" w:color="auto"/>
      </w:divBdr>
      <w:divsChild>
        <w:div w:id="1322467602">
          <w:marLeft w:val="0"/>
          <w:marRight w:val="0"/>
          <w:marTop w:val="0"/>
          <w:marBottom w:val="0"/>
          <w:divBdr>
            <w:top w:val="none" w:sz="0" w:space="0" w:color="auto"/>
            <w:left w:val="none" w:sz="0" w:space="0" w:color="auto"/>
            <w:bottom w:val="none" w:sz="0" w:space="0" w:color="auto"/>
            <w:right w:val="none" w:sz="0" w:space="0" w:color="auto"/>
          </w:divBdr>
        </w:div>
      </w:divsChild>
    </w:div>
    <w:div w:id="1799450665">
      <w:bodyDiv w:val="1"/>
      <w:marLeft w:val="0"/>
      <w:marRight w:val="0"/>
      <w:marTop w:val="0"/>
      <w:marBottom w:val="0"/>
      <w:divBdr>
        <w:top w:val="none" w:sz="0" w:space="0" w:color="auto"/>
        <w:left w:val="none" w:sz="0" w:space="0" w:color="auto"/>
        <w:bottom w:val="none" w:sz="0" w:space="0" w:color="auto"/>
        <w:right w:val="none" w:sz="0" w:space="0" w:color="auto"/>
      </w:divBdr>
      <w:divsChild>
        <w:div w:id="161435780">
          <w:marLeft w:val="0"/>
          <w:marRight w:val="0"/>
          <w:marTop w:val="0"/>
          <w:marBottom w:val="0"/>
          <w:divBdr>
            <w:top w:val="none" w:sz="0" w:space="0" w:color="auto"/>
            <w:left w:val="none" w:sz="0" w:space="0" w:color="auto"/>
            <w:bottom w:val="none" w:sz="0" w:space="0" w:color="auto"/>
            <w:right w:val="none" w:sz="0" w:space="0" w:color="auto"/>
          </w:divBdr>
        </w:div>
      </w:divsChild>
    </w:div>
    <w:div w:id="1799489096">
      <w:bodyDiv w:val="1"/>
      <w:marLeft w:val="0"/>
      <w:marRight w:val="0"/>
      <w:marTop w:val="0"/>
      <w:marBottom w:val="0"/>
      <w:divBdr>
        <w:top w:val="none" w:sz="0" w:space="0" w:color="auto"/>
        <w:left w:val="none" w:sz="0" w:space="0" w:color="auto"/>
        <w:bottom w:val="none" w:sz="0" w:space="0" w:color="auto"/>
        <w:right w:val="none" w:sz="0" w:space="0" w:color="auto"/>
      </w:divBdr>
    </w:div>
    <w:div w:id="1799492002">
      <w:bodyDiv w:val="1"/>
      <w:marLeft w:val="0"/>
      <w:marRight w:val="0"/>
      <w:marTop w:val="0"/>
      <w:marBottom w:val="0"/>
      <w:divBdr>
        <w:top w:val="none" w:sz="0" w:space="0" w:color="auto"/>
        <w:left w:val="none" w:sz="0" w:space="0" w:color="auto"/>
        <w:bottom w:val="none" w:sz="0" w:space="0" w:color="auto"/>
        <w:right w:val="none" w:sz="0" w:space="0" w:color="auto"/>
      </w:divBdr>
    </w:div>
    <w:div w:id="1799493540">
      <w:bodyDiv w:val="1"/>
      <w:marLeft w:val="0"/>
      <w:marRight w:val="0"/>
      <w:marTop w:val="0"/>
      <w:marBottom w:val="0"/>
      <w:divBdr>
        <w:top w:val="none" w:sz="0" w:space="0" w:color="auto"/>
        <w:left w:val="none" w:sz="0" w:space="0" w:color="auto"/>
        <w:bottom w:val="none" w:sz="0" w:space="0" w:color="auto"/>
        <w:right w:val="none" w:sz="0" w:space="0" w:color="auto"/>
      </w:divBdr>
    </w:div>
    <w:div w:id="1800027783">
      <w:bodyDiv w:val="1"/>
      <w:marLeft w:val="0"/>
      <w:marRight w:val="0"/>
      <w:marTop w:val="0"/>
      <w:marBottom w:val="0"/>
      <w:divBdr>
        <w:top w:val="none" w:sz="0" w:space="0" w:color="auto"/>
        <w:left w:val="none" w:sz="0" w:space="0" w:color="auto"/>
        <w:bottom w:val="none" w:sz="0" w:space="0" w:color="auto"/>
        <w:right w:val="none" w:sz="0" w:space="0" w:color="auto"/>
      </w:divBdr>
    </w:div>
    <w:div w:id="1800030670">
      <w:bodyDiv w:val="1"/>
      <w:marLeft w:val="0"/>
      <w:marRight w:val="0"/>
      <w:marTop w:val="0"/>
      <w:marBottom w:val="0"/>
      <w:divBdr>
        <w:top w:val="none" w:sz="0" w:space="0" w:color="auto"/>
        <w:left w:val="none" w:sz="0" w:space="0" w:color="auto"/>
        <w:bottom w:val="none" w:sz="0" w:space="0" w:color="auto"/>
        <w:right w:val="none" w:sz="0" w:space="0" w:color="auto"/>
      </w:divBdr>
    </w:div>
    <w:div w:id="1800344016">
      <w:bodyDiv w:val="1"/>
      <w:marLeft w:val="0"/>
      <w:marRight w:val="0"/>
      <w:marTop w:val="0"/>
      <w:marBottom w:val="0"/>
      <w:divBdr>
        <w:top w:val="none" w:sz="0" w:space="0" w:color="auto"/>
        <w:left w:val="none" w:sz="0" w:space="0" w:color="auto"/>
        <w:bottom w:val="none" w:sz="0" w:space="0" w:color="auto"/>
        <w:right w:val="none" w:sz="0" w:space="0" w:color="auto"/>
      </w:divBdr>
      <w:divsChild>
        <w:div w:id="2087872305">
          <w:marLeft w:val="0"/>
          <w:marRight w:val="0"/>
          <w:marTop w:val="0"/>
          <w:marBottom w:val="0"/>
          <w:divBdr>
            <w:top w:val="none" w:sz="0" w:space="0" w:color="auto"/>
            <w:left w:val="none" w:sz="0" w:space="0" w:color="auto"/>
            <w:bottom w:val="none" w:sz="0" w:space="0" w:color="auto"/>
            <w:right w:val="none" w:sz="0" w:space="0" w:color="auto"/>
          </w:divBdr>
        </w:div>
      </w:divsChild>
    </w:div>
    <w:div w:id="1800492067">
      <w:bodyDiv w:val="1"/>
      <w:marLeft w:val="0"/>
      <w:marRight w:val="0"/>
      <w:marTop w:val="0"/>
      <w:marBottom w:val="0"/>
      <w:divBdr>
        <w:top w:val="none" w:sz="0" w:space="0" w:color="auto"/>
        <w:left w:val="none" w:sz="0" w:space="0" w:color="auto"/>
        <w:bottom w:val="none" w:sz="0" w:space="0" w:color="auto"/>
        <w:right w:val="none" w:sz="0" w:space="0" w:color="auto"/>
      </w:divBdr>
    </w:div>
    <w:div w:id="1800562015">
      <w:bodyDiv w:val="1"/>
      <w:marLeft w:val="0"/>
      <w:marRight w:val="0"/>
      <w:marTop w:val="0"/>
      <w:marBottom w:val="0"/>
      <w:divBdr>
        <w:top w:val="none" w:sz="0" w:space="0" w:color="auto"/>
        <w:left w:val="none" w:sz="0" w:space="0" w:color="auto"/>
        <w:bottom w:val="none" w:sz="0" w:space="0" w:color="auto"/>
        <w:right w:val="none" w:sz="0" w:space="0" w:color="auto"/>
      </w:divBdr>
    </w:div>
    <w:div w:id="1800799303">
      <w:bodyDiv w:val="1"/>
      <w:marLeft w:val="0"/>
      <w:marRight w:val="0"/>
      <w:marTop w:val="0"/>
      <w:marBottom w:val="0"/>
      <w:divBdr>
        <w:top w:val="none" w:sz="0" w:space="0" w:color="auto"/>
        <w:left w:val="none" w:sz="0" w:space="0" w:color="auto"/>
        <w:bottom w:val="none" w:sz="0" w:space="0" w:color="auto"/>
        <w:right w:val="none" w:sz="0" w:space="0" w:color="auto"/>
      </w:divBdr>
    </w:div>
    <w:div w:id="1800995807">
      <w:bodyDiv w:val="1"/>
      <w:marLeft w:val="0"/>
      <w:marRight w:val="0"/>
      <w:marTop w:val="0"/>
      <w:marBottom w:val="0"/>
      <w:divBdr>
        <w:top w:val="none" w:sz="0" w:space="0" w:color="auto"/>
        <w:left w:val="none" w:sz="0" w:space="0" w:color="auto"/>
        <w:bottom w:val="none" w:sz="0" w:space="0" w:color="auto"/>
        <w:right w:val="none" w:sz="0" w:space="0" w:color="auto"/>
      </w:divBdr>
    </w:div>
    <w:div w:id="1801337472">
      <w:bodyDiv w:val="1"/>
      <w:marLeft w:val="0"/>
      <w:marRight w:val="0"/>
      <w:marTop w:val="0"/>
      <w:marBottom w:val="0"/>
      <w:divBdr>
        <w:top w:val="none" w:sz="0" w:space="0" w:color="auto"/>
        <w:left w:val="none" w:sz="0" w:space="0" w:color="auto"/>
        <w:bottom w:val="none" w:sz="0" w:space="0" w:color="auto"/>
        <w:right w:val="none" w:sz="0" w:space="0" w:color="auto"/>
      </w:divBdr>
    </w:div>
    <w:div w:id="1801458699">
      <w:bodyDiv w:val="1"/>
      <w:marLeft w:val="0"/>
      <w:marRight w:val="0"/>
      <w:marTop w:val="0"/>
      <w:marBottom w:val="0"/>
      <w:divBdr>
        <w:top w:val="none" w:sz="0" w:space="0" w:color="auto"/>
        <w:left w:val="none" w:sz="0" w:space="0" w:color="auto"/>
        <w:bottom w:val="none" w:sz="0" w:space="0" w:color="auto"/>
        <w:right w:val="none" w:sz="0" w:space="0" w:color="auto"/>
      </w:divBdr>
    </w:div>
    <w:div w:id="1801611863">
      <w:bodyDiv w:val="1"/>
      <w:marLeft w:val="0"/>
      <w:marRight w:val="0"/>
      <w:marTop w:val="0"/>
      <w:marBottom w:val="0"/>
      <w:divBdr>
        <w:top w:val="none" w:sz="0" w:space="0" w:color="auto"/>
        <w:left w:val="none" w:sz="0" w:space="0" w:color="auto"/>
        <w:bottom w:val="none" w:sz="0" w:space="0" w:color="auto"/>
        <w:right w:val="none" w:sz="0" w:space="0" w:color="auto"/>
      </w:divBdr>
    </w:div>
    <w:div w:id="1801727226">
      <w:bodyDiv w:val="1"/>
      <w:marLeft w:val="0"/>
      <w:marRight w:val="0"/>
      <w:marTop w:val="0"/>
      <w:marBottom w:val="0"/>
      <w:divBdr>
        <w:top w:val="none" w:sz="0" w:space="0" w:color="auto"/>
        <w:left w:val="none" w:sz="0" w:space="0" w:color="auto"/>
        <w:bottom w:val="none" w:sz="0" w:space="0" w:color="auto"/>
        <w:right w:val="none" w:sz="0" w:space="0" w:color="auto"/>
      </w:divBdr>
    </w:div>
    <w:div w:id="1802189925">
      <w:bodyDiv w:val="1"/>
      <w:marLeft w:val="0"/>
      <w:marRight w:val="0"/>
      <w:marTop w:val="0"/>
      <w:marBottom w:val="0"/>
      <w:divBdr>
        <w:top w:val="none" w:sz="0" w:space="0" w:color="auto"/>
        <w:left w:val="none" w:sz="0" w:space="0" w:color="auto"/>
        <w:bottom w:val="none" w:sz="0" w:space="0" w:color="auto"/>
        <w:right w:val="none" w:sz="0" w:space="0" w:color="auto"/>
      </w:divBdr>
    </w:div>
    <w:div w:id="1802531635">
      <w:bodyDiv w:val="1"/>
      <w:marLeft w:val="0"/>
      <w:marRight w:val="0"/>
      <w:marTop w:val="0"/>
      <w:marBottom w:val="0"/>
      <w:divBdr>
        <w:top w:val="none" w:sz="0" w:space="0" w:color="auto"/>
        <w:left w:val="none" w:sz="0" w:space="0" w:color="auto"/>
        <w:bottom w:val="none" w:sz="0" w:space="0" w:color="auto"/>
        <w:right w:val="none" w:sz="0" w:space="0" w:color="auto"/>
      </w:divBdr>
    </w:div>
    <w:div w:id="1802575303">
      <w:bodyDiv w:val="1"/>
      <w:marLeft w:val="0"/>
      <w:marRight w:val="0"/>
      <w:marTop w:val="0"/>
      <w:marBottom w:val="0"/>
      <w:divBdr>
        <w:top w:val="none" w:sz="0" w:space="0" w:color="auto"/>
        <w:left w:val="none" w:sz="0" w:space="0" w:color="auto"/>
        <w:bottom w:val="none" w:sz="0" w:space="0" w:color="auto"/>
        <w:right w:val="none" w:sz="0" w:space="0" w:color="auto"/>
      </w:divBdr>
    </w:div>
    <w:div w:id="1802576199">
      <w:bodyDiv w:val="1"/>
      <w:marLeft w:val="0"/>
      <w:marRight w:val="0"/>
      <w:marTop w:val="0"/>
      <w:marBottom w:val="0"/>
      <w:divBdr>
        <w:top w:val="none" w:sz="0" w:space="0" w:color="auto"/>
        <w:left w:val="none" w:sz="0" w:space="0" w:color="auto"/>
        <w:bottom w:val="none" w:sz="0" w:space="0" w:color="auto"/>
        <w:right w:val="none" w:sz="0" w:space="0" w:color="auto"/>
      </w:divBdr>
    </w:div>
    <w:div w:id="1803186715">
      <w:bodyDiv w:val="1"/>
      <w:marLeft w:val="0"/>
      <w:marRight w:val="0"/>
      <w:marTop w:val="0"/>
      <w:marBottom w:val="0"/>
      <w:divBdr>
        <w:top w:val="none" w:sz="0" w:space="0" w:color="auto"/>
        <w:left w:val="none" w:sz="0" w:space="0" w:color="auto"/>
        <w:bottom w:val="none" w:sz="0" w:space="0" w:color="auto"/>
        <w:right w:val="none" w:sz="0" w:space="0" w:color="auto"/>
      </w:divBdr>
    </w:div>
    <w:div w:id="1803301033">
      <w:bodyDiv w:val="1"/>
      <w:marLeft w:val="0"/>
      <w:marRight w:val="0"/>
      <w:marTop w:val="0"/>
      <w:marBottom w:val="0"/>
      <w:divBdr>
        <w:top w:val="none" w:sz="0" w:space="0" w:color="auto"/>
        <w:left w:val="none" w:sz="0" w:space="0" w:color="auto"/>
        <w:bottom w:val="none" w:sz="0" w:space="0" w:color="auto"/>
        <w:right w:val="none" w:sz="0" w:space="0" w:color="auto"/>
      </w:divBdr>
    </w:div>
    <w:div w:id="1803569848">
      <w:bodyDiv w:val="1"/>
      <w:marLeft w:val="0"/>
      <w:marRight w:val="0"/>
      <w:marTop w:val="0"/>
      <w:marBottom w:val="0"/>
      <w:divBdr>
        <w:top w:val="none" w:sz="0" w:space="0" w:color="auto"/>
        <w:left w:val="none" w:sz="0" w:space="0" w:color="auto"/>
        <w:bottom w:val="none" w:sz="0" w:space="0" w:color="auto"/>
        <w:right w:val="none" w:sz="0" w:space="0" w:color="auto"/>
      </w:divBdr>
    </w:div>
    <w:div w:id="1804348223">
      <w:bodyDiv w:val="1"/>
      <w:marLeft w:val="0"/>
      <w:marRight w:val="0"/>
      <w:marTop w:val="0"/>
      <w:marBottom w:val="0"/>
      <w:divBdr>
        <w:top w:val="none" w:sz="0" w:space="0" w:color="auto"/>
        <w:left w:val="none" w:sz="0" w:space="0" w:color="auto"/>
        <w:bottom w:val="none" w:sz="0" w:space="0" w:color="auto"/>
        <w:right w:val="none" w:sz="0" w:space="0" w:color="auto"/>
      </w:divBdr>
    </w:div>
    <w:div w:id="1804543911">
      <w:bodyDiv w:val="1"/>
      <w:marLeft w:val="0"/>
      <w:marRight w:val="0"/>
      <w:marTop w:val="0"/>
      <w:marBottom w:val="0"/>
      <w:divBdr>
        <w:top w:val="none" w:sz="0" w:space="0" w:color="auto"/>
        <w:left w:val="none" w:sz="0" w:space="0" w:color="auto"/>
        <w:bottom w:val="none" w:sz="0" w:space="0" w:color="auto"/>
        <w:right w:val="none" w:sz="0" w:space="0" w:color="auto"/>
      </w:divBdr>
    </w:div>
    <w:div w:id="1804691459">
      <w:bodyDiv w:val="1"/>
      <w:marLeft w:val="0"/>
      <w:marRight w:val="0"/>
      <w:marTop w:val="0"/>
      <w:marBottom w:val="0"/>
      <w:divBdr>
        <w:top w:val="none" w:sz="0" w:space="0" w:color="auto"/>
        <w:left w:val="none" w:sz="0" w:space="0" w:color="auto"/>
        <w:bottom w:val="none" w:sz="0" w:space="0" w:color="auto"/>
        <w:right w:val="none" w:sz="0" w:space="0" w:color="auto"/>
      </w:divBdr>
    </w:div>
    <w:div w:id="1804805403">
      <w:bodyDiv w:val="1"/>
      <w:marLeft w:val="0"/>
      <w:marRight w:val="0"/>
      <w:marTop w:val="0"/>
      <w:marBottom w:val="0"/>
      <w:divBdr>
        <w:top w:val="none" w:sz="0" w:space="0" w:color="auto"/>
        <w:left w:val="none" w:sz="0" w:space="0" w:color="auto"/>
        <w:bottom w:val="none" w:sz="0" w:space="0" w:color="auto"/>
        <w:right w:val="none" w:sz="0" w:space="0" w:color="auto"/>
      </w:divBdr>
      <w:divsChild>
        <w:div w:id="236870228">
          <w:marLeft w:val="0"/>
          <w:marRight w:val="0"/>
          <w:marTop w:val="0"/>
          <w:marBottom w:val="0"/>
          <w:divBdr>
            <w:top w:val="none" w:sz="0" w:space="0" w:color="auto"/>
            <w:left w:val="none" w:sz="0" w:space="0" w:color="auto"/>
            <w:bottom w:val="none" w:sz="0" w:space="0" w:color="auto"/>
            <w:right w:val="none" w:sz="0" w:space="0" w:color="auto"/>
          </w:divBdr>
        </w:div>
      </w:divsChild>
    </w:div>
    <w:div w:id="1804814320">
      <w:bodyDiv w:val="1"/>
      <w:marLeft w:val="0"/>
      <w:marRight w:val="0"/>
      <w:marTop w:val="0"/>
      <w:marBottom w:val="0"/>
      <w:divBdr>
        <w:top w:val="none" w:sz="0" w:space="0" w:color="auto"/>
        <w:left w:val="none" w:sz="0" w:space="0" w:color="auto"/>
        <w:bottom w:val="none" w:sz="0" w:space="0" w:color="auto"/>
        <w:right w:val="none" w:sz="0" w:space="0" w:color="auto"/>
      </w:divBdr>
    </w:div>
    <w:div w:id="1805927564">
      <w:bodyDiv w:val="1"/>
      <w:marLeft w:val="0"/>
      <w:marRight w:val="0"/>
      <w:marTop w:val="0"/>
      <w:marBottom w:val="0"/>
      <w:divBdr>
        <w:top w:val="none" w:sz="0" w:space="0" w:color="auto"/>
        <w:left w:val="none" w:sz="0" w:space="0" w:color="auto"/>
        <w:bottom w:val="none" w:sz="0" w:space="0" w:color="auto"/>
        <w:right w:val="none" w:sz="0" w:space="0" w:color="auto"/>
      </w:divBdr>
      <w:divsChild>
        <w:div w:id="714740820">
          <w:marLeft w:val="0"/>
          <w:marRight w:val="0"/>
          <w:marTop w:val="0"/>
          <w:marBottom w:val="0"/>
          <w:divBdr>
            <w:top w:val="none" w:sz="0" w:space="0" w:color="auto"/>
            <w:left w:val="none" w:sz="0" w:space="0" w:color="auto"/>
            <w:bottom w:val="none" w:sz="0" w:space="0" w:color="auto"/>
            <w:right w:val="none" w:sz="0" w:space="0" w:color="auto"/>
          </w:divBdr>
        </w:div>
      </w:divsChild>
    </w:div>
    <w:div w:id="1806313483">
      <w:bodyDiv w:val="1"/>
      <w:marLeft w:val="0"/>
      <w:marRight w:val="0"/>
      <w:marTop w:val="0"/>
      <w:marBottom w:val="0"/>
      <w:divBdr>
        <w:top w:val="none" w:sz="0" w:space="0" w:color="auto"/>
        <w:left w:val="none" w:sz="0" w:space="0" w:color="auto"/>
        <w:bottom w:val="none" w:sz="0" w:space="0" w:color="auto"/>
        <w:right w:val="none" w:sz="0" w:space="0" w:color="auto"/>
      </w:divBdr>
    </w:div>
    <w:div w:id="1806391257">
      <w:bodyDiv w:val="1"/>
      <w:marLeft w:val="0"/>
      <w:marRight w:val="0"/>
      <w:marTop w:val="0"/>
      <w:marBottom w:val="0"/>
      <w:divBdr>
        <w:top w:val="none" w:sz="0" w:space="0" w:color="auto"/>
        <w:left w:val="none" w:sz="0" w:space="0" w:color="auto"/>
        <w:bottom w:val="none" w:sz="0" w:space="0" w:color="auto"/>
        <w:right w:val="none" w:sz="0" w:space="0" w:color="auto"/>
      </w:divBdr>
    </w:div>
    <w:div w:id="1806696836">
      <w:bodyDiv w:val="1"/>
      <w:marLeft w:val="0"/>
      <w:marRight w:val="0"/>
      <w:marTop w:val="0"/>
      <w:marBottom w:val="0"/>
      <w:divBdr>
        <w:top w:val="none" w:sz="0" w:space="0" w:color="auto"/>
        <w:left w:val="none" w:sz="0" w:space="0" w:color="auto"/>
        <w:bottom w:val="none" w:sz="0" w:space="0" w:color="auto"/>
        <w:right w:val="none" w:sz="0" w:space="0" w:color="auto"/>
      </w:divBdr>
    </w:div>
    <w:div w:id="1806703875">
      <w:bodyDiv w:val="1"/>
      <w:marLeft w:val="0"/>
      <w:marRight w:val="0"/>
      <w:marTop w:val="0"/>
      <w:marBottom w:val="0"/>
      <w:divBdr>
        <w:top w:val="none" w:sz="0" w:space="0" w:color="auto"/>
        <w:left w:val="none" w:sz="0" w:space="0" w:color="auto"/>
        <w:bottom w:val="none" w:sz="0" w:space="0" w:color="auto"/>
        <w:right w:val="none" w:sz="0" w:space="0" w:color="auto"/>
      </w:divBdr>
    </w:div>
    <w:div w:id="1806778359">
      <w:bodyDiv w:val="1"/>
      <w:marLeft w:val="0"/>
      <w:marRight w:val="0"/>
      <w:marTop w:val="0"/>
      <w:marBottom w:val="0"/>
      <w:divBdr>
        <w:top w:val="none" w:sz="0" w:space="0" w:color="auto"/>
        <w:left w:val="none" w:sz="0" w:space="0" w:color="auto"/>
        <w:bottom w:val="none" w:sz="0" w:space="0" w:color="auto"/>
        <w:right w:val="none" w:sz="0" w:space="0" w:color="auto"/>
      </w:divBdr>
    </w:div>
    <w:div w:id="1807505084">
      <w:bodyDiv w:val="1"/>
      <w:marLeft w:val="0"/>
      <w:marRight w:val="0"/>
      <w:marTop w:val="0"/>
      <w:marBottom w:val="0"/>
      <w:divBdr>
        <w:top w:val="none" w:sz="0" w:space="0" w:color="auto"/>
        <w:left w:val="none" w:sz="0" w:space="0" w:color="auto"/>
        <w:bottom w:val="none" w:sz="0" w:space="0" w:color="auto"/>
        <w:right w:val="none" w:sz="0" w:space="0" w:color="auto"/>
      </w:divBdr>
    </w:div>
    <w:div w:id="1807623509">
      <w:bodyDiv w:val="1"/>
      <w:marLeft w:val="0"/>
      <w:marRight w:val="0"/>
      <w:marTop w:val="0"/>
      <w:marBottom w:val="0"/>
      <w:divBdr>
        <w:top w:val="none" w:sz="0" w:space="0" w:color="auto"/>
        <w:left w:val="none" w:sz="0" w:space="0" w:color="auto"/>
        <w:bottom w:val="none" w:sz="0" w:space="0" w:color="auto"/>
        <w:right w:val="none" w:sz="0" w:space="0" w:color="auto"/>
      </w:divBdr>
    </w:div>
    <w:div w:id="1808014510">
      <w:bodyDiv w:val="1"/>
      <w:marLeft w:val="0"/>
      <w:marRight w:val="0"/>
      <w:marTop w:val="0"/>
      <w:marBottom w:val="0"/>
      <w:divBdr>
        <w:top w:val="none" w:sz="0" w:space="0" w:color="auto"/>
        <w:left w:val="none" w:sz="0" w:space="0" w:color="auto"/>
        <w:bottom w:val="none" w:sz="0" w:space="0" w:color="auto"/>
        <w:right w:val="none" w:sz="0" w:space="0" w:color="auto"/>
      </w:divBdr>
    </w:div>
    <w:div w:id="1808813849">
      <w:bodyDiv w:val="1"/>
      <w:marLeft w:val="0"/>
      <w:marRight w:val="0"/>
      <w:marTop w:val="0"/>
      <w:marBottom w:val="0"/>
      <w:divBdr>
        <w:top w:val="none" w:sz="0" w:space="0" w:color="auto"/>
        <w:left w:val="none" w:sz="0" w:space="0" w:color="auto"/>
        <w:bottom w:val="none" w:sz="0" w:space="0" w:color="auto"/>
        <w:right w:val="none" w:sz="0" w:space="0" w:color="auto"/>
      </w:divBdr>
    </w:div>
    <w:div w:id="1809132161">
      <w:bodyDiv w:val="1"/>
      <w:marLeft w:val="0"/>
      <w:marRight w:val="0"/>
      <w:marTop w:val="0"/>
      <w:marBottom w:val="0"/>
      <w:divBdr>
        <w:top w:val="none" w:sz="0" w:space="0" w:color="auto"/>
        <w:left w:val="none" w:sz="0" w:space="0" w:color="auto"/>
        <w:bottom w:val="none" w:sz="0" w:space="0" w:color="auto"/>
        <w:right w:val="none" w:sz="0" w:space="0" w:color="auto"/>
      </w:divBdr>
    </w:div>
    <w:div w:id="1809199332">
      <w:bodyDiv w:val="1"/>
      <w:marLeft w:val="0"/>
      <w:marRight w:val="0"/>
      <w:marTop w:val="0"/>
      <w:marBottom w:val="0"/>
      <w:divBdr>
        <w:top w:val="none" w:sz="0" w:space="0" w:color="auto"/>
        <w:left w:val="none" w:sz="0" w:space="0" w:color="auto"/>
        <w:bottom w:val="none" w:sz="0" w:space="0" w:color="auto"/>
        <w:right w:val="none" w:sz="0" w:space="0" w:color="auto"/>
      </w:divBdr>
    </w:div>
    <w:div w:id="1809275539">
      <w:bodyDiv w:val="1"/>
      <w:marLeft w:val="0"/>
      <w:marRight w:val="0"/>
      <w:marTop w:val="0"/>
      <w:marBottom w:val="0"/>
      <w:divBdr>
        <w:top w:val="none" w:sz="0" w:space="0" w:color="auto"/>
        <w:left w:val="none" w:sz="0" w:space="0" w:color="auto"/>
        <w:bottom w:val="none" w:sz="0" w:space="0" w:color="auto"/>
        <w:right w:val="none" w:sz="0" w:space="0" w:color="auto"/>
      </w:divBdr>
    </w:div>
    <w:div w:id="1809660944">
      <w:bodyDiv w:val="1"/>
      <w:marLeft w:val="0"/>
      <w:marRight w:val="0"/>
      <w:marTop w:val="0"/>
      <w:marBottom w:val="0"/>
      <w:divBdr>
        <w:top w:val="none" w:sz="0" w:space="0" w:color="auto"/>
        <w:left w:val="none" w:sz="0" w:space="0" w:color="auto"/>
        <w:bottom w:val="none" w:sz="0" w:space="0" w:color="auto"/>
        <w:right w:val="none" w:sz="0" w:space="0" w:color="auto"/>
      </w:divBdr>
      <w:divsChild>
        <w:div w:id="489828558">
          <w:marLeft w:val="0"/>
          <w:marRight w:val="0"/>
          <w:marTop w:val="0"/>
          <w:marBottom w:val="0"/>
          <w:divBdr>
            <w:top w:val="none" w:sz="0" w:space="0" w:color="auto"/>
            <w:left w:val="none" w:sz="0" w:space="0" w:color="auto"/>
            <w:bottom w:val="none" w:sz="0" w:space="0" w:color="auto"/>
            <w:right w:val="none" w:sz="0" w:space="0" w:color="auto"/>
          </w:divBdr>
        </w:div>
      </w:divsChild>
    </w:div>
    <w:div w:id="1809665564">
      <w:bodyDiv w:val="1"/>
      <w:marLeft w:val="0"/>
      <w:marRight w:val="0"/>
      <w:marTop w:val="0"/>
      <w:marBottom w:val="0"/>
      <w:divBdr>
        <w:top w:val="none" w:sz="0" w:space="0" w:color="auto"/>
        <w:left w:val="none" w:sz="0" w:space="0" w:color="auto"/>
        <w:bottom w:val="none" w:sz="0" w:space="0" w:color="auto"/>
        <w:right w:val="none" w:sz="0" w:space="0" w:color="auto"/>
      </w:divBdr>
    </w:div>
    <w:div w:id="1809936099">
      <w:bodyDiv w:val="1"/>
      <w:marLeft w:val="0"/>
      <w:marRight w:val="0"/>
      <w:marTop w:val="0"/>
      <w:marBottom w:val="0"/>
      <w:divBdr>
        <w:top w:val="none" w:sz="0" w:space="0" w:color="auto"/>
        <w:left w:val="none" w:sz="0" w:space="0" w:color="auto"/>
        <w:bottom w:val="none" w:sz="0" w:space="0" w:color="auto"/>
        <w:right w:val="none" w:sz="0" w:space="0" w:color="auto"/>
      </w:divBdr>
      <w:divsChild>
        <w:div w:id="778376069">
          <w:marLeft w:val="0"/>
          <w:marRight w:val="0"/>
          <w:marTop w:val="0"/>
          <w:marBottom w:val="0"/>
          <w:divBdr>
            <w:top w:val="none" w:sz="0" w:space="0" w:color="auto"/>
            <w:left w:val="none" w:sz="0" w:space="0" w:color="auto"/>
            <w:bottom w:val="none" w:sz="0" w:space="0" w:color="auto"/>
            <w:right w:val="none" w:sz="0" w:space="0" w:color="auto"/>
          </w:divBdr>
        </w:div>
      </w:divsChild>
    </w:div>
    <w:div w:id="1810005978">
      <w:bodyDiv w:val="1"/>
      <w:marLeft w:val="0"/>
      <w:marRight w:val="0"/>
      <w:marTop w:val="0"/>
      <w:marBottom w:val="0"/>
      <w:divBdr>
        <w:top w:val="none" w:sz="0" w:space="0" w:color="auto"/>
        <w:left w:val="none" w:sz="0" w:space="0" w:color="auto"/>
        <w:bottom w:val="none" w:sz="0" w:space="0" w:color="auto"/>
        <w:right w:val="none" w:sz="0" w:space="0" w:color="auto"/>
      </w:divBdr>
    </w:div>
    <w:div w:id="1810396960">
      <w:bodyDiv w:val="1"/>
      <w:marLeft w:val="0"/>
      <w:marRight w:val="0"/>
      <w:marTop w:val="0"/>
      <w:marBottom w:val="0"/>
      <w:divBdr>
        <w:top w:val="none" w:sz="0" w:space="0" w:color="auto"/>
        <w:left w:val="none" w:sz="0" w:space="0" w:color="auto"/>
        <w:bottom w:val="none" w:sz="0" w:space="0" w:color="auto"/>
        <w:right w:val="none" w:sz="0" w:space="0" w:color="auto"/>
      </w:divBdr>
    </w:div>
    <w:div w:id="1811284023">
      <w:bodyDiv w:val="1"/>
      <w:marLeft w:val="0"/>
      <w:marRight w:val="0"/>
      <w:marTop w:val="0"/>
      <w:marBottom w:val="0"/>
      <w:divBdr>
        <w:top w:val="none" w:sz="0" w:space="0" w:color="auto"/>
        <w:left w:val="none" w:sz="0" w:space="0" w:color="auto"/>
        <w:bottom w:val="none" w:sz="0" w:space="0" w:color="auto"/>
        <w:right w:val="none" w:sz="0" w:space="0" w:color="auto"/>
      </w:divBdr>
      <w:divsChild>
        <w:div w:id="2088503116">
          <w:marLeft w:val="0"/>
          <w:marRight w:val="0"/>
          <w:marTop w:val="0"/>
          <w:marBottom w:val="0"/>
          <w:divBdr>
            <w:top w:val="none" w:sz="0" w:space="0" w:color="auto"/>
            <w:left w:val="none" w:sz="0" w:space="0" w:color="auto"/>
            <w:bottom w:val="none" w:sz="0" w:space="0" w:color="auto"/>
            <w:right w:val="none" w:sz="0" w:space="0" w:color="auto"/>
          </w:divBdr>
        </w:div>
      </w:divsChild>
    </w:div>
    <w:div w:id="1811360690">
      <w:bodyDiv w:val="1"/>
      <w:marLeft w:val="0"/>
      <w:marRight w:val="0"/>
      <w:marTop w:val="0"/>
      <w:marBottom w:val="0"/>
      <w:divBdr>
        <w:top w:val="none" w:sz="0" w:space="0" w:color="auto"/>
        <w:left w:val="none" w:sz="0" w:space="0" w:color="auto"/>
        <w:bottom w:val="none" w:sz="0" w:space="0" w:color="auto"/>
        <w:right w:val="none" w:sz="0" w:space="0" w:color="auto"/>
      </w:divBdr>
      <w:divsChild>
        <w:div w:id="1957449199">
          <w:marLeft w:val="0"/>
          <w:marRight w:val="0"/>
          <w:marTop w:val="0"/>
          <w:marBottom w:val="0"/>
          <w:divBdr>
            <w:top w:val="none" w:sz="0" w:space="0" w:color="auto"/>
            <w:left w:val="none" w:sz="0" w:space="0" w:color="auto"/>
            <w:bottom w:val="none" w:sz="0" w:space="0" w:color="auto"/>
            <w:right w:val="none" w:sz="0" w:space="0" w:color="auto"/>
          </w:divBdr>
        </w:div>
      </w:divsChild>
    </w:div>
    <w:div w:id="1811558361">
      <w:bodyDiv w:val="1"/>
      <w:marLeft w:val="0"/>
      <w:marRight w:val="0"/>
      <w:marTop w:val="0"/>
      <w:marBottom w:val="0"/>
      <w:divBdr>
        <w:top w:val="none" w:sz="0" w:space="0" w:color="auto"/>
        <w:left w:val="none" w:sz="0" w:space="0" w:color="auto"/>
        <w:bottom w:val="none" w:sz="0" w:space="0" w:color="auto"/>
        <w:right w:val="none" w:sz="0" w:space="0" w:color="auto"/>
      </w:divBdr>
    </w:div>
    <w:div w:id="1811632751">
      <w:bodyDiv w:val="1"/>
      <w:marLeft w:val="0"/>
      <w:marRight w:val="0"/>
      <w:marTop w:val="0"/>
      <w:marBottom w:val="0"/>
      <w:divBdr>
        <w:top w:val="none" w:sz="0" w:space="0" w:color="auto"/>
        <w:left w:val="none" w:sz="0" w:space="0" w:color="auto"/>
        <w:bottom w:val="none" w:sz="0" w:space="0" w:color="auto"/>
        <w:right w:val="none" w:sz="0" w:space="0" w:color="auto"/>
      </w:divBdr>
      <w:divsChild>
        <w:div w:id="1052390383">
          <w:marLeft w:val="0"/>
          <w:marRight w:val="0"/>
          <w:marTop w:val="0"/>
          <w:marBottom w:val="0"/>
          <w:divBdr>
            <w:top w:val="none" w:sz="0" w:space="0" w:color="auto"/>
            <w:left w:val="none" w:sz="0" w:space="0" w:color="auto"/>
            <w:bottom w:val="none" w:sz="0" w:space="0" w:color="auto"/>
            <w:right w:val="none" w:sz="0" w:space="0" w:color="auto"/>
          </w:divBdr>
        </w:div>
      </w:divsChild>
    </w:div>
    <w:div w:id="1811747188">
      <w:bodyDiv w:val="1"/>
      <w:marLeft w:val="0"/>
      <w:marRight w:val="0"/>
      <w:marTop w:val="0"/>
      <w:marBottom w:val="0"/>
      <w:divBdr>
        <w:top w:val="none" w:sz="0" w:space="0" w:color="auto"/>
        <w:left w:val="none" w:sz="0" w:space="0" w:color="auto"/>
        <w:bottom w:val="none" w:sz="0" w:space="0" w:color="auto"/>
        <w:right w:val="none" w:sz="0" w:space="0" w:color="auto"/>
      </w:divBdr>
    </w:div>
    <w:div w:id="1811903107">
      <w:bodyDiv w:val="1"/>
      <w:marLeft w:val="0"/>
      <w:marRight w:val="0"/>
      <w:marTop w:val="0"/>
      <w:marBottom w:val="0"/>
      <w:divBdr>
        <w:top w:val="none" w:sz="0" w:space="0" w:color="auto"/>
        <w:left w:val="none" w:sz="0" w:space="0" w:color="auto"/>
        <w:bottom w:val="none" w:sz="0" w:space="0" w:color="auto"/>
        <w:right w:val="none" w:sz="0" w:space="0" w:color="auto"/>
      </w:divBdr>
    </w:div>
    <w:div w:id="1811940727">
      <w:bodyDiv w:val="1"/>
      <w:marLeft w:val="0"/>
      <w:marRight w:val="0"/>
      <w:marTop w:val="0"/>
      <w:marBottom w:val="0"/>
      <w:divBdr>
        <w:top w:val="none" w:sz="0" w:space="0" w:color="auto"/>
        <w:left w:val="none" w:sz="0" w:space="0" w:color="auto"/>
        <w:bottom w:val="none" w:sz="0" w:space="0" w:color="auto"/>
        <w:right w:val="none" w:sz="0" w:space="0" w:color="auto"/>
      </w:divBdr>
    </w:div>
    <w:div w:id="1812163532">
      <w:bodyDiv w:val="1"/>
      <w:marLeft w:val="0"/>
      <w:marRight w:val="0"/>
      <w:marTop w:val="0"/>
      <w:marBottom w:val="0"/>
      <w:divBdr>
        <w:top w:val="none" w:sz="0" w:space="0" w:color="auto"/>
        <w:left w:val="none" w:sz="0" w:space="0" w:color="auto"/>
        <w:bottom w:val="none" w:sz="0" w:space="0" w:color="auto"/>
        <w:right w:val="none" w:sz="0" w:space="0" w:color="auto"/>
      </w:divBdr>
    </w:div>
    <w:div w:id="1812210984">
      <w:bodyDiv w:val="1"/>
      <w:marLeft w:val="0"/>
      <w:marRight w:val="0"/>
      <w:marTop w:val="0"/>
      <w:marBottom w:val="0"/>
      <w:divBdr>
        <w:top w:val="none" w:sz="0" w:space="0" w:color="auto"/>
        <w:left w:val="none" w:sz="0" w:space="0" w:color="auto"/>
        <w:bottom w:val="none" w:sz="0" w:space="0" w:color="auto"/>
        <w:right w:val="none" w:sz="0" w:space="0" w:color="auto"/>
      </w:divBdr>
      <w:divsChild>
        <w:div w:id="1917322567">
          <w:marLeft w:val="0"/>
          <w:marRight w:val="0"/>
          <w:marTop w:val="0"/>
          <w:marBottom w:val="0"/>
          <w:divBdr>
            <w:top w:val="none" w:sz="0" w:space="0" w:color="auto"/>
            <w:left w:val="none" w:sz="0" w:space="0" w:color="auto"/>
            <w:bottom w:val="none" w:sz="0" w:space="0" w:color="auto"/>
            <w:right w:val="none" w:sz="0" w:space="0" w:color="auto"/>
          </w:divBdr>
        </w:div>
      </w:divsChild>
    </w:div>
    <w:div w:id="1812595120">
      <w:bodyDiv w:val="1"/>
      <w:marLeft w:val="0"/>
      <w:marRight w:val="0"/>
      <w:marTop w:val="0"/>
      <w:marBottom w:val="0"/>
      <w:divBdr>
        <w:top w:val="none" w:sz="0" w:space="0" w:color="auto"/>
        <w:left w:val="none" w:sz="0" w:space="0" w:color="auto"/>
        <w:bottom w:val="none" w:sz="0" w:space="0" w:color="auto"/>
        <w:right w:val="none" w:sz="0" w:space="0" w:color="auto"/>
      </w:divBdr>
    </w:div>
    <w:div w:id="1812747172">
      <w:bodyDiv w:val="1"/>
      <w:marLeft w:val="0"/>
      <w:marRight w:val="0"/>
      <w:marTop w:val="0"/>
      <w:marBottom w:val="0"/>
      <w:divBdr>
        <w:top w:val="none" w:sz="0" w:space="0" w:color="auto"/>
        <w:left w:val="none" w:sz="0" w:space="0" w:color="auto"/>
        <w:bottom w:val="none" w:sz="0" w:space="0" w:color="auto"/>
        <w:right w:val="none" w:sz="0" w:space="0" w:color="auto"/>
      </w:divBdr>
    </w:div>
    <w:div w:id="1812750572">
      <w:bodyDiv w:val="1"/>
      <w:marLeft w:val="0"/>
      <w:marRight w:val="0"/>
      <w:marTop w:val="0"/>
      <w:marBottom w:val="0"/>
      <w:divBdr>
        <w:top w:val="none" w:sz="0" w:space="0" w:color="auto"/>
        <w:left w:val="none" w:sz="0" w:space="0" w:color="auto"/>
        <w:bottom w:val="none" w:sz="0" w:space="0" w:color="auto"/>
        <w:right w:val="none" w:sz="0" w:space="0" w:color="auto"/>
      </w:divBdr>
      <w:divsChild>
        <w:div w:id="1630553853">
          <w:marLeft w:val="0"/>
          <w:marRight w:val="0"/>
          <w:marTop w:val="0"/>
          <w:marBottom w:val="0"/>
          <w:divBdr>
            <w:top w:val="none" w:sz="0" w:space="0" w:color="auto"/>
            <w:left w:val="none" w:sz="0" w:space="0" w:color="auto"/>
            <w:bottom w:val="none" w:sz="0" w:space="0" w:color="auto"/>
            <w:right w:val="none" w:sz="0" w:space="0" w:color="auto"/>
          </w:divBdr>
        </w:div>
      </w:divsChild>
    </w:div>
    <w:div w:id="1812870299">
      <w:bodyDiv w:val="1"/>
      <w:marLeft w:val="0"/>
      <w:marRight w:val="0"/>
      <w:marTop w:val="0"/>
      <w:marBottom w:val="0"/>
      <w:divBdr>
        <w:top w:val="none" w:sz="0" w:space="0" w:color="auto"/>
        <w:left w:val="none" w:sz="0" w:space="0" w:color="auto"/>
        <w:bottom w:val="none" w:sz="0" w:space="0" w:color="auto"/>
        <w:right w:val="none" w:sz="0" w:space="0" w:color="auto"/>
      </w:divBdr>
      <w:divsChild>
        <w:div w:id="848759918">
          <w:marLeft w:val="0"/>
          <w:marRight w:val="0"/>
          <w:marTop w:val="0"/>
          <w:marBottom w:val="0"/>
          <w:divBdr>
            <w:top w:val="none" w:sz="0" w:space="0" w:color="auto"/>
            <w:left w:val="none" w:sz="0" w:space="0" w:color="auto"/>
            <w:bottom w:val="none" w:sz="0" w:space="0" w:color="auto"/>
            <w:right w:val="none" w:sz="0" w:space="0" w:color="auto"/>
          </w:divBdr>
        </w:div>
      </w:divsChild>
    </w:div>
    <w:div w:id="1812988701">
      <w:bodyDiv w:val="1"/>
      <w:marLeft w:val="0"/>
      <w:marRight w:val="0"/>
      <w:marTop w:val="0"/>
      <w:marBottom w:val="0"/>
      <w:divBdr>
        <w:top w:val="none" w:sz="0" w:space="0" w:color="auto"/>
        <w:left w:val="none" w:sz="0" w:space="0" w:color="auto"/>
        <w:bottom w:val="none" w:sz="0" w:space="0" w:color="auto"/>
        <w:right w:val="none" w:sz="0" w:space="0" w:color="auto"/>
      </w:divBdr>
    </w:div>
    <w:div w:id="1813011889">
      <w:bodyDiv w:val="1"/>
      <w:marLeft w:val="0"/>
      <w:marRight w:val="0"/>
      <w:marTop w:val="0"/>
      <w:marBottom w:val="0"/>
      <w:divBdr>
        <w:top w:val="none" w:sz="0" w:space="0" w:color="auto"/>
        <w:left w:val="none" w:sz="0" w:space="0" w:color="auto"/>
        <w:bottom w:val="none" w:sz="0" w:space="0" w:color="auto"/>
        <w:right w:val="none" w:sz="0" w:space="0" w:color="auto"/>
      </w:divBdr>
      <w:divsChild>
        <w:div w:id="1202935063">
          <w:marLeft w:val="0"/>
          <w:marRight w:val="0"/>
          <w:marTop w:val="0"/>
          <w:marBottom w:val="0"/>
          <w:divBdr>
            <w:top w:val="none" w:sz="0" w:space="0" w:color="auto"/>
            <w:left w:val="none" w:sz="0" w:space="0" w:color="auto"/>
            <w:bottom w:val="none" w:sz="0" w:space="0" w:color="auto"/>
            <w:right w:val="none" w:sz="0" w:space="0" w:color="auto"/>
          </w:divBdr>
        </w:div>
      </w:divsChild>
    </w:div>
    <w:div w:id="1813516996">
      <w:bodyDiv w:val="1"/>
      <w:marLeft w:val="0"/>
      <w:marRight w:val="0"/>
      <w:marTop w:val="0"/>
      <w:marBottom w:val="0"/>
      <w:divBdr>
        <w:top w:val="none" w:sz="0" w:space="0" w:color="auto"/>
        <w:left w:val="none" w:sz="0" w:space="0" w:color="auto"/>
        <w:bottom w:val="none" w:sz="0" w:space="0" w:color="auto"/>
        <w:right w:val="none" w:sz="0" w:space="0" w:color="auto"/>
      </w:divBdr>
    </w:div>
    <w:div w:id="1813670230">
      <w:bodyDiv w:val="1"/>
      <w:marLeft w:val="0"/>
      <w:marRight w:val="0"/>
      <w:marTop w:val="0"/>
      <w:marBottom w:val="0"/>
      <w:divBdr>
        <w:top w:val="none" w:sz="0" w:space="0" w:color="auto"/>
        <w:left w:val="none" w:sz="0" w:space="0" w:color="auto"/>
        <w:bottom w:val="none" w:sz="0" w:space="0" w:color="auto"/>
        <w:right w:val="none" w:sz="0" w:space="0" w:color="auto"/>
      </w:divBdr>
    </w:div>
    <w:div w:id="1814058562">
      <w:bodyDiv w:val="1"/>
      <w:marLeft w:val="0"/>
      <w:marRight w:val="0"/>
      <w:marTop w:val="0"/>
      <w:marBottom w:val="0"/>
      <w:divBdr>
        <w:top w:val="none" w:sz="0" w:space="0" w:color="auto"/>
        <w:left w:val="none" w:sz="0" w:space="0" w:color="auto"/>
        <w:bottom w:val="none" w:sz="0" w:space="0" w:color="auto"/>
        <w:right w:val="none" w:sz="0" w:space="0" w:color="auto"/>
      </w:divBdr>
    </w:div>
    <w:div w:id="1814103574">
      <w:bodyDiv w:val="1"/>
      <w:marLeft w:val="0"/>
      <w:marRight w:val="0"/>
      <w:marTop w:val="0"/>
      <w:marBottom w:val="0"/>
      <w:divBdr>
        <w:top w:val="none" w:sz="0" w:space="0" w:color="auto"/>
        <w:left w:val="none" w:sz="0" w:space="0" w:color="auto"/>
        <w:bottom w:val="none" w:sz="0" w:space="0" w:color="auto"/>
        <w:right w:val="none" w:sz="0" w:space="0" w:color="auto"/>
      </w:divBdr>
    </w:div>
    <w:div w:id="1814248950">
      <w:bodyDiv w:val="1"/>
      <w:marLeft w:val="0"/>
      <w:marRight w:val="0"/>
      <w:marTop w:val="0"/>
      <w:marBottom w:val="0"/>
      <w:divBdr>
        <w:top w:val="none" w:sz="0" w:space="0" w:color="auto"/>
        <w:left w:val="none" w:sz="0" w:space="0" w:color="auto"/>
        <w:bottom w:val="none" w:sz="0" w:space="0" w:color="auto"/>
        <w:right w:val="none" w:sz="0" w:space="0" w:color="auto"/>
      </w:divBdr>
    </w:div>
    <w:div w:id="1814636353">
      <w:bodyDiv w:val="1"/>
      <w:marLeft w:val="0"/>
      <w:marRight w:val="0"/>
      <w:marTop w:val="0"/>
      <w:marBottom w:val="0"/>
      <w:divBdr>
        <w:top w:val="none" w:sz="0" w:space="0" w:color="auto"/>
        <w:left w:val="none" w:sz="0" w:space="0" w:color="auto"/>
        <w:bottom w:val="none" w:sz="0" w:space="0" w:color="auto"/>
        <w:right w:val="none" w:sz="0" w:space="0" w:color="auto"/>
      </w:divBdr>
    </w:div>
    <w:div w:id="1814641445">
      <w:bodyDiv w:val="1"/>
      <w:marLeft w:val="0"/>
      <w:marRight w:val="0"/>
      <w:marTop w:val="0"/>
      <w:marBottom w:val="0"/>
      <w:divBdr>
        <w:top w:val="none" w:sz="0" w:space="0" w:color="auto"/>
        <w:left w:val="none" w:sz="0" w:space="0" w:color="auto"/>
        <w:bottom w:val="none" w:sz="0" w:space="0" w:color="auto"/>
        <w:right w:val="none" w:sz="0" w:space="0" w:color="auto"/>
      </w:divBdr>
    </w:div>
    <w:div w:id="1814902265">
      <w:bodyDiv w:val="1"/>
      <w:marLeft w:val="0"/>
      <w:marRight w:val="0"/>
      <w:marTop w:val="0"/>
      <w:marBottom w:val="0"/>
      <w:divBdr>
        <w:top w:val="none" w:sz="0" w:space="0" w:color="auto"/>
        <w:left w:val="none" w:sz="0" w:space="0" w:color="auto"/>
        <w:bottom w:val="none" w:sz="0" w:space="0" w:color="auto"/>
        <w:right w:val="none" w:sz="0" w:space="0" w:color="auto"/>
      </w:divBdr>
    </w:div>
    <w:div w:id="1815026596">
      <w:bodyDiv w:val="1"/>
      <w:marLeft w:val="0"/>
      <w:marRight w:val="0"/>
      <w:marTop w:val="0"/>
      <w:marBottom w:val="0"/>
      <w:divBdr>
        <w:top w:val="none" w:sz="0" w:space="0" w:color="auto"/>
        <w:left w:val="none" w:sz="0" w:space="0" w:color="auto"/>
        <w:bottom w:val="none" w:sz="0" w:space="0" w:color="auto"/>
        <w:right w:val="none" w:sz="0" w:space="0" w:color="auto"/>
      </w:divBdr>
    </w:div>
    <w:div w:id="1815176192">
      <w:bodyDiv w:val="1"/>
      <w:marLeft w:val="0"/>
      <w:marRight w:val="0"/>
      <w:marTop w:val="0"/>
      <w:marBottom w:val="0"/>
      <w:divBdr>
        <w:top w:val="none" w:sz="0" w:space="0" w:color="auto"/>
        <w:left w:val="none" w:sz="0" w:space="0" w:color="auto"/>
        <w:bottom w:val="none" w:sz="0" w:space="0" w:color="auto"/>
        <w:right w:val="none" w:sz="0" w:space="0" w:color="auto"/>
      </w:divBdr>
    </w:div>
    <w:div w:id="1815216615">
      <w:bodyDiv w:val="1"/>
      <w:marLeft w:val="0"/>
      <w:marRight w:val="0"/>
      <w:marTop w:val="0"/>
      <w:marBottom w:val="0"/>
      <w:divBdr>
        <w:top w:val="none" w:sz="0" w:space="0" w:color="auto"/>
        <w:left w:val="none" w:sz="0" w:space="0" w:color="auto"/>
        <w:bottom w:val="none" w:sz="0" w:space="0" w:color="auto"/>
        <w:right w:val="none" w:sz="0" w:space="0" w:color="auto"/>
      </w:divBdr>
    </w:div>
    <w:div w:id="1815414884">
      <w:bodyDiv w:val="1"/>
      <w:marLeft w:val="0"/>
      <w:marRight w:val="0"/>
      <w:marTop w:val="0"/>
      <w:marBottom w:val="0"/>
      <w:divBdr>
        <w:top w:val="none" w:sz="0" w:space="0" w:color="auto"/>
        <w:left w:val="none" w:sz="0" w:space="0" w:color="auto"/>
        <w:bottom w:val="none" w:sz="0" w:space="0" w:color="auto"/>
        <w:right w:val="none" w:sz="0" w:space="0" w:color="auto"/>
      </w:divBdr>
    </w:div>
    <w:div w:id="1815751956">
      <w:bodyDiv w:val="1"/>
      <w:marLeft w:val="0"/>
      <w:marRight w:val="0"/>
      <w:marTop w:val="0"/>
      <w:marBottom w:val="0"/>
      <w:divBdr>
        <w:top w:val="none" w:sz="0" w:space="0" w:color="auto"/>
        <w:left w:val="none" w:sz="0" w:space="0" w:color="auto"/>
        <w:bottom w:val="none" w:sz="0" w:space="0" w:color="auto"/>
        <w:right w:val="none" w:sz="0" w:space="0" w:color="auto"/>
      </w:divBdr>
    </w:div>
    <w:div w:id="1815944869">
      <w:bodyDiv w:val="1"/>
      <w:marLeft w:val="0"/>
      <w:marRight w:val="0"/>
      <w:marTop w:val="0"/>
      <w:marBottom w:val="0"/>
      <w:divBdr>
        <w:top w:val="none" w:sz="0" w:space="0" w:color="auto"/>
        <w:left w:val="none" w:sz="0" w:space="0" w:color="auto"/>
        <w:bottom w:val="none" w:sz="0" w:space="0" w:color="auto"/>
        <w:right w:val="none" w:sz="0" w:space="0" w:color="auto"/>
      </w:divBdr>
    </w:div>
    <w:div w:id="1815952009">
      <w:bodyDiv w:val="1"/>
      <w:marLeft w:val="0"/>
      <w:marRight w:val="0"/>
      <w:marTop w:val="0"/>
      <w:marBottom w:val="0"/>
      <w:divBdr>
        <w:top w:val="none" w:sz="0" w:space="0" w:color="auto"/>
        <w:left w:val="none" w:sz="0" w:space="0" w:color="auto"/>
        <w:bottom w:val="none" w:sz="0" w:space="0" w:color="auto"/>
        <w:right w:val="none" w:sz="0" w:space="0" w:color="auto"/>
      </w:divBdr>
    </w:div>
    <w:div w:id="1816099507">
      <w:bodyDiv w:val="1"/>
      <w:marLeft w:val="0"/>
      <w:marRight w:val="0"/>
      <w:marTop w:val="0"/>
      <w:marBottom w:val="0"/>
      <w:divBdr>
        <w:top w:val="none" w:sz="0" w:space="0" w:color="auto"/>
        <w:left w:val="none" w:sz="0" w:space="0" w:color="auto"/>
        <w:bottom w:val="none" w:sz="0" w:space="0" w:color="auto"/>
        <w:right w:val="none" w:sz="0" w:space="0" w:color="auto"/>
      </w:divBdr>
    </w:div>
    <w:div w:id="1816144720">
      <w:bodyDiv w:val="1"/>
      <w:marLeft w:val="0"/>
      <w:marRight w:val="0"/>
      <w:marTop w:val="0"/>
      <w:marBottom w:val="0"/>
      <w:divBdr>
        <w:top w:val="none" w:sz="0" w:space="0" w:color="auto"/>
        <w:left w:val="none" w:sz="0" w:space="0" w:color="auto"/>
        <w:bottom w:val="none" w:sz="0" w:space="0" w:color="auto"/>
        <w:right w:val="none" w:sz="0" w:space="0" w:color="auto"/>
      </w:divBdr>
      <w:divsChild>
        <w:div w:id="1979219082">
          <w:marLeft w:val="0"/>
          <w:marRight w:val="0"/>
          <w:marTop w:val="0"/>
          <w:marBottom w:val="0"/>
          <w:divBdr>
            <w:top w:val="none" w:sz="0" w:space="0" w:color="auto"/>
            <w:left w:val="none" w:sz="0" w:space="0" w:color="auto"/>
            <w:bottom w:val="none" w:sz="0" w:space="0" w:color="auto"/>
            <w:right w:val="none" w:sz="0" w:space="0" w:color="auto"/>
          </w:divBdr>
        </w:div>
      </w:divsChild>
    </w:div>
    <w:div w:id="1816146292">
      <w:bodyDiv w:val="1"/>
      <w:marLeft w:val="0"/>
      <w:marRight w:val="0"/>
      <w:marTop w:val="0"/>
      <w:marBottom w:val="0"/>
      <w:divBdr>
        <w:top w:val="none" w:sz="0" w:space="0" w:color="auto"/>
        <w:left w:val="none" w:sz="0" w:space="0" w:color="auto"/>
        <w:bottom w:val="none" w:sz="0" w:space="0" w:color="auto"/>
        <w:right w:val="none" w:sz="0" w:space="0" w:color="auto"/>
      </w:divBdr>
    </w:div>
    <w:div w:id="1816340357">
      <w:bodyDiv w:val="1"/>
      <w:marLeft w:val="0"/>
      <w:marRight w:val="0"/>
      <w:marTop w:val="0"/>
      <w:marBottom w:val="0"/>
      <w:divBdr>
        <w:top w:val="none" w:sz="0" w:space="0" w:color="auto"/>
        <w:left w:val="none" w:sz="0" w:space="0" w:color="auto"/>
        <w:bottom w:val="none" w:sz="0" w:space="0" w:color="auto"/>
        <w:right w:val="none" w:sz="0" w:space="0" w:color="auto"/>
      </w:divBdr>
    </w:div>
    <w:div w:id="1816490798">
      <w:bodyDiv w:val="1"/>
      <w:marLeft w:val="0"/>
      <w:marRight w:val="0"/>
      <w:marTop w:val="0"/>
      <w:marBottom w:val="0"/>
      <w:divBdr>
        <w:top w:val="none" w:sz="0" w:space="0" w:color="auto"/>
        <w:left w:val="none" w:sz="0" w:space="0" w:color="auto"/>
        <w:bottom w:val="none" w:sz="0" w:space="0" w:color="auto"/>
        <w:right w:val="none" w:sz="0" w:space="0" w:color="auto"/>
      </w:divBdr>
    </w:div>
    <w:div w:id="1816751672">
      <w:bodyDiv w:val="1"/>
      <w:marLeft w:val="0"/>
      <w:marRight w:val="0"/>
      <w:marTop w:val="0"/>
      <w:marBottom w:val="0"/>
      <w:divBdr>
        <w:top w:val="none" w:sz="0" w:space="0" w:color="auto"/>
        <w:left w:val="none" w:sz="0" w:space="0" w:color="auto"/>
        <w:bottom w:val="none" w:sz="0" w:space="0" w:color="auto"/>
        <w:right w:val="none" w:sz="0" w:space="0" w:color="auto"/>
      </w:divBdr>
    </w:div>
    <w:div w:id="1817258357">
      <w:bodyDiv w:val="1"/>
      <w:marLeft w:val="0"/>
      <w:marRight w:val="0"/>
      <w:marTop w:val="0"/>
      <w:marBottom w:val="0"/>
      <w:divBdr>
        <w:top w:val="none" w:sz="0" w:space="0" w:color="auto"/>
        <w:left w:val="none" w:sz="0" w:space="0" w:color="auto"/>
        <w:bottom w:val="none" w:sz="0" w:space="0" w:color="auto"/>
        <w:right w:val="none" w:sz="0" w:space="0" w:color="auto"/>
      </w:divBdr>
    </w:div>
    <w:div w:id="1817719088">
      <w:bodyDiv w:val="1"/>
      <w:marLeft w:val="0"/>
      <w:marRight w:val="0"/>
      <w:marTop w:val="0"/>
      <w:marBottom w:val="0"/>
      <w:divBdr>
        <w:top w:val="none" w:sz="0" w:space="0" w:color="auto"/>
        <w:left w:val="none" w:sz="0" w:space="0" w:color="auto"/>
        <w:bottom w:val="none" w:sz="0" w:space="0" w:color="auto"/>
        <w:right w:val="none" w:sz="0" w:space="0" w:color="auto"/>
      </w:divBdr>
    </w:div>
    <w:div w:id="1818185816">
      <w:bodyDiv w:val="1"/>
      <w:marLeft w:val="0"/>
      <w:marRight w:val="0"/>
      <w:marTop w:val="0"/>
      <w:marBottom w:val="0"/>
      <w:divBdr>
        <w:top w:val="none" w:sz="0" w:space="0" w:color="auto"/>
        <w:left w:val="none" w:sz="0" w:space="0" w:color="auto"/>
        <w:bottom w:val="none" w:sz="0" w:space="0" w:color="auto"/>
        <w:right w:val="none" w:sz="0" w:space="0" w:color="auto"/>
      </w:divBdr>
    </w:div>
    <w:div w:id="1818373813">
      <w:bodyDiv w:val="1"/>
      <w:marLeft w:val="0"/>
      <w:marRight w:val="0"/>
      <w:marTop w:val="0"/>
      <w:marBottom w:val="0"/>
      <w:divBdr>
        <w:top w:val="none" w:sz="0" w:space="0" w:color="auto"/>
        <w:left w:val="none" w:sz="0" w:space="0" w:color="auto"/>
        <w:bottom w:val="none" w:sz="0" w:space="0" w:color="auto"/>
        <w:right w:val="none" w:sz="0" w:space="0" w:color="auto"/>
      </w:divBdr>
    </w:div>
    <w:div w:id="1818374493">
      <w:bodyDiv w:val="1"/>
      <w:marLeft w:val="0"/>
      <w:marRight w:val="0"/>
      <w:marTop w:val="0"/>
      <w:marBottom w:val="0"/>
      <w:divBdr>
        <w:top w:val="none" w:sz="0" w:space="0" w:color="auto"/>
        <w:left w:val="none" w:sz="0" w:space="0" w:color="auto"/>
        <w:bottom w:val="none" w:sz="0" w:space="0" w:color="auto"/>
        <w:right w:val="none" w:sz="0" w:space="0" w:color="auto"/>
      </w:divBdr>
    </w:div>
    <w:div w:id="1818955055">
      <w:bodyDiv w:val="1"/>
      <w:marLeft w:val="0"/>
      <w:marRight w:val="0"/>
      <w:marTop w:val="0"/>
      <w:marBottom w:val="0"/>
      <w:divBdr>
        <w:top w:val="none" w:sz="0" w:space="0" w:color="auto"/>
        <w:left w:val="none" w:sz="0" w:space="0" w:color="auto"/>
        <w:bottom w:val="none" w:sz="0" w:space="0" w:color="auto"/>
        <w:right w:val="none" w:sz="0" w:space="0" w:color="auto"/>
      </w:divBdr>
    </w:div>
    <w:div w:id="1819031262">
      <w:bodyDiv w:val="1"/>
      <w:marLeft w:val="0"/>
      <w:marRight w:val="0"/>
      <w:marTop w:val="0"/>
      <w:marBottom w:val="0"/>
      <w:divBdr>
        <w:top w:val="none" w:sz="0" w:space="0" w:color="auto"/>
        <w:left w:val="none" w:sz="0" w:space="0" w:color="auto"/>
        <w:bottom w:val="none" w:sz="0" w:space="0" w:color="auto"/>
        <w:right w:val="none" w:sz="0" w:space="0" w:color="auto"/>
      </w:divBdr>
    </w:div>
    <w:div w:id="1819611430">
      <w:bodyDiv w:val="1"/>
      <w:marLeft w:val="0"/>
      <w:marRight w:val="0"/>
      <w:marTop w:val="0"/>
      <w:marBottom w:val="0"/>
      <w:divBdr>
        <w:top w:val="none" w:sz="0" w:space="0" w:color="auto"/>
        <w:left w:val="none" w:sz="0" w:space="0" w:color="auto"/>
        <w:bottom w:val="none" w:sz="0" w:space="0" w:color="auto"/>
        <w:right w:val="none" w:sz="0" w:space="0" w:color="auto"/>
      </w:divBdr>
      <w:divsChild>
        <w:div w:id="581793152">
          <w:marLeft w:val="0"/>
          <w:marRight w:val="0"/>
          <w:marTop w:val="0"/>
          <w:marBottom w:val="0"/>
          <w:divBdr>
            <w:top w:val="none" w:sz="0" w:space="0" w:color="auto"/>
            <w:left w:val="none" w:sz="0" w:space="0" w:color="auto"/>
            <w:bottom w:val="none" w:sz="0" w:space="0" w:color="auto"/>
            <w:right w:val="none" w:sz="0" w:space="0" w:color="auto"/>
          </w:divBdr>
        </w:div>
      </w:divsChild>
    </w:div>
    <w:div w:id="1819807329">
      <w:bodyDiv w:val="1"/>
      <w:marLeft w:val="0"/>
      <w:marRight w:val="0"/>
      <w:marTop w:val="0"/>
      <w:marBottom w:val="0"/>
      <w:divBdr>
        <w:top w:val="none" w:sz="0" w:space="0" w:color="auto"/>
        <w:left w:val="none" w:sz="0" w:space="0" w:color="auto"/>
        <w:bottom w:val="none" w:sz="0" w:space="0" w:color="auto"/>
        <w:right w:val="none" w:sz="0" w:space="0" w:color="auto"/>
      </w:divBdr>
    </w:div>
    <w:div w:id="1820028673">
      <w:bodyDiv w:val="1"/>
      <w:marLeft w:val="0"/>
      <w:marRight w:val="0"/>
      <w:marTop w:val="0"/>
      <w:marBottom w:val="0"/>
      <w:divBdr>
        <w:top w:val="none" w:sz="0" w:space="0" w:color="auto"/>
        <w:left w:val="none" w:sz="0" w:space="0" w:color="auto"/>
        <w:bottom w:val="none" w:sz="0" w:space="0" w:color="auto"/>
        <w:right w:val="none" w:sz="0" w:space="0" w:color="auto"/>
      </w:divBdr>
    </w:div>
    <w:div w:id="1820030280">
      <w:bodyDiv w:val="1"/>
      <w:marLeft w:val="0"/>
      <w:marRight w:val="0"/>
      <w:marTop w:val="0"/>
      <w:marBottom w:val="0"/>
      <w:divBdr>
        <w:top w:val="none" w:sz="0" w:space="0" w:color="auto"/>
        <w:left w:val="none" w:sz="0" w:space="0" w:color="auto"/>
        <w:bottom w:val="none" w:sz="0" w:space="0" w:color="auto"/>
        <w:right w:val="none" w:sz="0" w:space="0" w:color="auto"/>
      </w:divBdr>
    </w:div>
    <w:div w:id="1820416135">
      <w:bodyDiv w:val="1"/>
      <w:marLeft w:val="0"/>
      <w:marRight w:val="0"/>
      <w:marTop w:val="0"/>
      <w:marBottom w:val="0"/>
      <w:divBdr>
        <w:top w:val="none" w:sz="0" w:space="0" w:color="auto"/>
        <w:left w:val="none" w:sz="0" w:space="0" w:color="auto"/>
        <w:bottom w:val="none" w:sz="0" w:space="0" w:color="auto"/>
        <w:right w:val="none" w:sz="0" w:space="0" w:color="auto"/>
      </w:divBdr>
    </w:div>
    <w:div w:id="1820884761">
      <w:bodyDiv w:val="1"/>
      <w:marLeft w:val="0"/>
      <w:marRight w:val="0"/>
      <w:marTop w:val="0"/>
      <w:marBottom w:val="0"/>
      <w:divBdr>
        <w:top w:val="none" w:sz="0" w:space="0" w:color="auto"/>
        <w:left w:val="none" w:sz="0" w:space="0" w:color="auto"/>
        <w:bottom w:val="none" w:sz="0" w:space="0" w:color="auto"/>
        <w:right w:val="none" w:sz="0" w:space="0" w:color="auto"/>
      </w:divBdr>
    </w:div>
    <w:div w:id="1820999636">
      <w:bodyDiv w:val="1"/>
      <w:marLeft w:val="0"/>
      <w:marRight w:val="0"/>
      <w:marTop w:val="0"/>
      <w:marBottom w:val="0"/>
      <w:divBdr>
        <w:top w:val="none" w:sz="0" w:space="0" w:color="auto"/>
        <w:left w:val="none" w:sz="0" w:space="0" w:color="auto"/>
        <w:bottom w:val="none" w:sz="0" w:space="0" w:color="auto"/>
        <w:right w:val="none" w:sz="0" w:space="0" w:color="auto"/>
      </w:divBdr>
    </w:div>
    <w:div w:id="1821145972">
      <w:bodyDiv w:val="1"/>
      <w:marLeft w:val="0"/>
      <w:marRight w:val="0"/>
      <w:marTop w:val="0"/>
      <w:marBottom w:val="0"/>
      <w:divBdr>
        <w:top w:val="none" w:sz="0" w:space="0" w:color="auto"/>
        <w:left w:val="none" w:sz="0" w:space="0" w:color="auto"/>
        <w:bottom w:val="none" w:sz="0" w:space="0" w:color="auto"/>
        <w:right w:val="none" w:sz="0" w:space="0" w:color="auto"/>
      </w:divBdr>
    </w:div>
    <w:div w:id="1821271043">
      <w:bodyDiv w:val="1"/>
      <w:marLeft w:val="0"/>
      <w:marRight w:val="0"/>
      <w:marTop w:val="0"/>
      <w:marBottom w:val="0"/>
      <w:divBdr>
        <w:top w:val="none" w:sz="0" w:space="0" w:color="auto"/>
        <w:left w:val="none" w:sz="0" w:space="0" w:color="auto"/>
        <w:bottom w:val="none" w:sz="0" w:space="0" w:color="auto"/>
        <w:right w:val="none" w:sz="0" w:space="0" w:color="auto"/>
      </w:divBdr>
    </w:div>
    <w:div w:id="1821845988">
      <w:bodyDiv w:val="1"/>
      <w:marLeft w:val="0"/>
      <w:marRight w:val="0"/>
      <w:marTop w:val="0"/>
      <w:marBottom w:val="0"/>
      <w:divBdr>
        <w:top w:val="none" w:sz="0" w:space="0" w:color="auto"/>
        <w:left w:val="none" w:sz="0" w:space="0" w:color="auto"/>
        <w:bottom w:val="none" w:sz="0" w:space="0" w:color="auto"/>
        <w:right w:val="none" w:sz="0" w:space="0" w:color="auto"/>
      </w:divBdr>
    </w:div>
    <w:div w:id="1822384507">
      <w:bodyDiv w:val="1"/>
      <w:marLeft w:val="0"/>
      <w:marRight w:val="0"/>
      <w:marTop w:val="0"/>
      <w:marBottom w:val="0"/>
      <w:divBdr>
        <w:top w:val="none" w:sz="0" w:space="0" w:color="auto"/>
        <w:left w:val="none" w:sz="0" w:space="0" w:color="auto"/>
        <w:bottom w:val="none" w:sz="0" w:space="0" w:color="auto"/>
        <w:right w:val="none" w:sz="0" w:space="0" w:color="auto"/>
      </w:divBdr>
    </w:div>
    <w:div w:id="1822457802">
      <w:bodyDiv w:val="1"/>
      <w:marLeft w:val="0"/>
      <w:marRight w:val="0"/>
      <w:marTop w:val="0"/>
      <w:marBottom w:val="0"/>
      <w:divBdr>
        <w:top w:val="none" w:sz="0" w:space="0" w:color="auto"/>
        <w:left w:val="none" w:sz="0" w:space="0" w:color="auto"/>
        <w:bottom w:val="none" w:sz="0" w:space="0" w:color="auto"/>
        <w:right w:val="none" w:sz="0" w:space="0" w:color="auto"/>
      </w:divBdr>
    </w:div>
    <w:div w:id="1822891972">
      <w:bodyDiv w:val="1"/>
      <w:marLeft w:val="0"/>
      <w:marRight w:val="0"/>
      <w:marTop w:val="0"/>
      <w:marBottom w:val="0"/>
      <w:divBdr>
        <w:top w:val="none" w:sz="0" w:space="0" w:color="auto"/>
        <w:left w:val="none" w:sz="0" w:space="0" w:color="auto"/>
        <w:bottom w:val="none" w:sz="0" w:space="0" w:color="auto"/>
        <w:right w:val="none" w:sz="0" w:space="0" w:color="auto"/>
      </w:divBdr>
    </w:div>
    <w:div w:id="1823110135">
      <w:bodyDiv w:val="1"/>
      <w:marLeft w:val="0"/>
      <w:marRight w:val="0"/>
      <w:marTop w:val="0"/>
      <w:marBottom w:val="0"/>
      <w:divBdr>
        <w:top w:val="none" w:sz="0" w:space="0" w:color="auto"/>
        <w:left w:val="none" w:sz="0" w:space="0" w:color="auto"/>
        <w:bottom w:val="none" w:sz="0" w:space="0" w:color="auto"/>
        <w:right w:val="none" w:sz="0" w:space="0" w:color="auto"/>
      </w:divBdr>
    </w:div>
    <w:div w:id="1823152794">
      <w:bodyDiv w:val="1"/>
      <w:marLeft w:val="0"/>
      <w:marRight w:val="0"/>
      <w:marTop w:val="0"/>
      <w:marBottom w:val="0"/>
      <w:divBdr>
        <w:top w:val="none" w:sz="0" w:space="0" w:color="auto"/>
        <w:left w:val="none" w:sz="0" w:space="0" w:color="auto"/>
        <w:bottom w:val="none" w:sz="0" w:space="0" w:color="auto"/>
        <w:right w:val="none" w:sz="0" w:space="0" w:color="auto"/>
      </w:divBdr>
      <w:divsChild>
        <w:div w:id="686712655">
          <w:marLeft w:val="0"/>
          <w:marRight w:val="0"/>
          <w:marTop w:val="0"/>
          <w:marBottom w:val="0"/>
          <w:divBdr>
            <w:top w:val="none" w:sz="0" w:space="0" w:color="auto"/>
            <w:left w:val="none" w:sz="0" w:space="0" w:color="auto"/>
            <w:bottom w:val="none" w:sz="0" w:space="0" w:color="auto"/>
            <w:right w:val="none" w:sz="0" w:space="0" w:color="auto"/>
          </w:divBdr>
        </w:div>
      </w:divsChild>
    </w:div>
    <w:div w:id="1823425240">
      <w:bodyDiv w:val="1"/>
      <w:marLeft w:val="0"/>
      <w:marRight w:val="0"/>
      <w:marTop w:val="0"/>
      <w:marBottom w:val="0"/>
      <w:divBdr>
        <w:top w:val="none" w:sz="0" w:space="0" w:color="auto"/>
        <w:left w:val="none" w:sz="0" w:space="0" w:color="auto"/>
        <w:bottom w:val="none" w:sz="0" w:space="0" w:color="auto"/>
        <w:right w:val="none" w:sz="0" w:space="0" w:color="auto"/>
      </w:divBdr>
    </w:div>
    <w:div w:id="1823429300">
      <w:bodyDiv w:val="1"/>
      <w:marLeft w:val="0"/>
      <w:marRight w:val="0"/>
      <w:marTop w:val="0"/>
      <w:marBottom w:val="0"/>
      <w:divBdr>
        <w:top w:val="none" w:sz="0" w:space="0" w:color="auto"/>
        <w:left w:val="none" w:sz="0" w:space="0" w:color="auto"/>
        <w:bottom w:val="none" w:sz="0" w:space="0" w:color="auto"/>
        <w:right w:val="none" w:sz="0" w:space="0" w:color="auto"/>
      </w:divBdr>
    </w:div>
    <w:div w:id="1823767492">
      <w:bodyDiv w:val="1"/>
      <w:marLeft w:val="0"/>
      <w:marRight w:val="0"/>
      <w:marTop w:val="0"/>
      <w:marBottom w:val="0"/>
      <w:divBdr>
        <w:top w:val="none" w:sz="0" w:space="0" w:color="auto"/>
        <w:left w:val="none" w:sz="0" w:space="0" w:color="auto"/>
        <w:bottom w:val="none" w:sz="0" w:space="0" w:color="auto"/>
        <w:right w:val="none" w:sz="0" w:space="0" w:color="auto"/>
      </w:divBdr>
    </w:div>
    <w:div w:id="1823807551">
      <w:bodyDiv w:val="1"/>
      <w:marLeft w:val="0"/>
      <w:marRight w:val="0"/>
      <w:marTop w:val="0"/>
      <w:marBottom w:val="0"/>
      <w:divBdr>
        <w:top w:val="none" w:sz="0" w:space="0" w:color="auto"/>
        <w:left w:val="none" w:sz="0" w:space="0" w:color="auto"/>
        <w:bottom w:val="none" w:sz="0" w:space="0" w:color="auto"/>
        <w:right w:val="none" w:sz="0" w:space="0" w:color="auto"/>
      </w:divBdr>
    </w:div>
    <w:div w:id="1823812793">
      <w:bodyDiv w:val="1"/>
      <w:marLeft w:val="0"/>
      <w:marRight w:val="0"/>
      <w:marTop w:val="0"/>
      <w:marBottom w:val="0"/>
      <w:divBdr>
        <w:top w:val="none" w:sz="0" w:space="0" w:color="auto"/>
        <w:left w:val="none" w:sz="0" w:space="0" w:color="auto"/>
        <w:bottom w:val="none" w:sz="0" w:space="0" w:color="auto"/>
        <w:right w:val="none" w:sz="0" w:space="0" w:color="auto"/>
      </w:divBdr>
    </w:div>
    <w:div w:id="1824353774">
      <w:bodyDiv w:val="1"/>
      <w:marLeft w:val="0"/>
      <w:marRight w:val="0"/>
      <w:marTop w:val="0"/>
      <w:marBottom w:val="0"/>
      <w:divBdr>
        <w:top w:val="none" w:sz="0" w:space="0" w:color="auto"/>
        <w:left w:val="none" w:sz="0" w:space="0" w:color="auto"/>
        <w:bottom w:val="none" w:sz="0" w:space="0" w:color="auto"/>
        <w:right w:val="none" w:sz="0" w:space="0" w:color="auto"/>
      </w:divBdr>
    </w:div>
    <w:div w:id="1824396416">
      <w:bodyDiv w:val="1"/>
      <w:marLeft w:val="0"/>
      <w:marRight w:val="0"/>
      <w:marTop w:val="0"/>
      <w:marBottom w:val="0"/>
      <w:divBdr>
        <w:top w:val="none" w:sz="0" w:space="0" w:color="auto"/>
        <w:left w:val="none" w:sz="0" w:space="0" w:color="auto"/>
        <w:bottom w:val="none" w:sz="0" w:space="0" w:color="auto"/>
        <w:right w:val="none" w:sz="0" w:space="0" w:color="auto"/>
      </w:divBdr>
    </w:div>
    <w:div w:id="1825121546">
      <w:bodyDiv w:val="1"/>
      <w:marLeft w:val="0"/>
      <w:marRight w:val="0"/>
      <w:marTop w:val="0"/>
      <w:marBottom w:val="0"/>
      <w:divBdr>
        <w:top w:val="none" w:sz="0" w:space="0" w:color="auto"/>
        <w:left w:val="none" w:sz="0" w:space="0" w:color="auto"/>
        <w:bottom w:val="none" w:sz="0" w:space="0" w:color="auto"/>
        <w:right w:val="none" w:sz="0" w:space="0" w:color="auto"/>
      </w:divBdr>
    </w:div>
    <w:div w:id="1825194480">
      <w:bodyDiv w:val="1"/>
      <w:marLeft w:val="0"/>
      <w:marRight w:val="0"/>
      <w:marTop w:val="0"/>
      <w:marBottom w:val="0"/>
      <w:divBdr>
        <w:top w:val="none" w:sz="0" w:space="0" w:color="auto"/>
        <w:left w:val="none" w:sz="0" w:space="0" w:color="auto"/>
        <w:bottom w:val="none" w:sz="0" w:space="0" w:color="auto"/>
        <w:right w:val="none" w:sz="0" w:space="0" w:color="auto"/>
      </w:divBdr>
      <w:divsChild>
        <w:div w:id="64961439">
          <w:marLeft w:val="0"/>
          <w:marRight w:val="0"/>
          <w:marTop w:val="0"/>
          <w:marBottom w:val="0"/>
          <w:divBdr>
            <w:top w:val="none" w:sz="0" w:space="0" w:color="auto"/>
            <w:left w:val="none" w:sz="0" w:space="0" w:color="auto"/>
            <w:bottom w:val="none" w:sz="0" w:space="0" w:color="auto"/>
            <w:right w:val="none" w:sz="0" w:space="0" w:color="auto"/>
          </w:divBdr>
        </w:div>
      </w:divsChild>
    </w:div>
    <w:div w:id="1825245314">
      <w:bodyDiv w:val="1"/>
      <w:marLeft w:val="0"/>
      <w:marRight w:val="0"/>
      <w:marTop w:val="0"/>
      <w:marBottom w:val="0"/>
      <w:divBdr>
        <w:top w:val="none" w:sz="0" w:space="0" w:color="auto"/>
        <w:left w:val="none" w:sz="0" w:space="0" w:color="auto"/>
        <w:bottom w:val="none" w:sz="0" w:space="0" w:color="auto"/>
        <w:right w:val="none" w:sz="0" w:space="0" w:color="auto"/>
      </w:divBdr>
    </w:div>
    <w:div w:id="1825317881">
      <w:bodyDiv w:val="1"/>
      <w:marLeft w:val="0"/>
      <w:marRight w:val="0"/>
      <w:marTop w:val="0"/>
      <w:marBottom w:val="0"/>
      <w:divBdr>
        <w:top w:val="none" w:sz="0" w:space="0" w:color="auto"/>
        <w:left w:val="none" w:sz="0" w:space="0" w:color="auto"/>
        <w:bottom w:val="none" w:sz="0" w:space="0" w:color="auto"/>
        <w:right w:val="none" w:sz="0" w:space="0" w:color="auto"/>
      </w:divBdr>
    </w:div>
    <w:div w:id="1826119465">
      <w:bodyDiv w:val="1"/>
      <w:marLeft w:val="0"/>
      <w:marRight w:val="0"/>
      <w:marTop w:val="0"/>
      <w:marBottom w:val="0"/>
      <w:divBdr>
        <w:top w:val="none" w:sz="0" w:space="0" w:color="auto"/>
        <w:left w:val="none" w:sz="0" w:space="0" w:color="auto"/>
        <w:bottom w:val="none" w:sz="0" w:space="0" w:color="auto"/>
        <w:right w:val="none" w:sz="0" w:space="0" w:color="auto"/>
      </w:divBdr>
    </w:div>
    <w:div w:id="1826120044">
      <w:bodyDiv w:val="1"/>
      <w:marLeft w:val="0"/>
      <w:marRight w:val="0"/>
      <w:marTop w:val="0"/>
      <w:marBottom w:val="0"/>
      <w:divBdr>
        <w:top w:val="none" w:sz="0" w:space="0" w:color="auto"/>
        <w:left w:val="none" w:sz="0" w:space="0" w:color="auto"/>
        <w:bottom w:val="none" w:sz="0" w:space="0" w:color="auto"/>
        <w:right w:val="none" w:sz="0" w:space="0" w:color="auto"/>
      </w:divBdr>
    </w:div>
    <w:div w:id="1826123081">
      <w:bodyDiv w:val="1"/>
      <w:marLeft w:val="0"/>
      <w:marRight w:val="0"/>
      <w:marTop w:val="0"/>
      <w:marBottom w:val="0"/>
      <w:divBdr>
        <w:top w:val="none" w:sz="0" w:space="0" w:color="auto"/>
        <w:left w:val="none" w:sz="0" w:space="0" w:color="auto"/>
        <w:bottom w:val="none" w:sz="0" w:space="0" w:color="auto"/>
        <w:right w:val="none" w:sz="0" w:space="0" w:color="auto"/>
      </w:divBdr>
      <w:divsChild>
        <w:div w:id="376928647">
          <w:marLeft w:val="0"/>
          <w:marRight w:val="0"/>
          <w:marTop w:val="0"/>
          <w:marBottom w:val="0"/>
          <w:divBdr>
            <w:top w:val="none" w:sz="0" w:space="0" w:color="auto"/>
            <w:left w:val="none" w:sz="0" w:space="0" w:color="auto"/>
            <w:bottom w:val="none" w:sz="0" w:space="0" w:color="auto"/>
            <w:right w:val="none" w:sz="0" w:space="0" w:color="auto"/>
          </w:divBdr>
        </w:div>
      </w:divsChild>
    </w:div>
    <w:div w:id="1826437362">
      <w:bodyDiv w:val="1"/>
      <w:marLeft w:val="0"/>
      <w:marRight w:val="0"/>
      <w:marTop w:val="0"/>
      <w:marBottom w:val="0"/>
      <w:divBdr>
        <w:top w:val="none" w:sz="0" w:space="0" w:color="auto"/>
        <w:left w:val="none" w:sz="0" w:space="0" w:color="auto"/>
        <w:bottom w:val="none" w:sz="0" w:space="0" w:color="auto"/>
        <w:right w:val="none" w:sz="0" w:space="0" w:color="auto"/>
      </w:divBdr>
      <w:divsChild>
        <w:div w:id="1812939490">
          <w:marLeft w:val="0"/>
          <w:marRight w:val="0"/>
          <w:marTop w:val="0"/>
          <w:marBottom w:val="0"/>
          <w:divBdr>
            <w:top w:val="none" w:sz="0" w:space="0" w:color="auto"/>
            <w:left w:val="none" w:sz="0" w:space="0" w:color="auto"/>
            <w:bottom w:val="none" w:sz="0" w:space="0" w:color="auto"/>
            <w:right w:val="none" w:sz="0" w:space="0" w:color="auto"/>
          </w:divBdr>
        </w:div>
      </w:divsChild>
    </w:div>
    <w:div w:id="1826580240">
      <w:bodyDiv w:val="1"/>
      <w:marLeft w:val="0"/>
      <w:marRight w:val="0"/>
      <w:marTop w:val="0"/>
      <w:marBottom w:val="0"/>
      <w:divBdr>
        <w:top w:val="none" w:sz="0" w:space="0" w:color="auto"/>
        <w:left w:val="none" w:sz="0" w:space="0" w:color="auto"/>
        <w:bottom w:val="none" w:sz="0" w:space="0" w:color="auto"/>
        <w:right w:val="none" w:sz="0" w:space="0" w:color="auto"/>
      </w:divBdr>
    </w:div>
    <w:div w:id="1827163350">
      <w:bodyDiv w:val="1"/>
      <w:marLeft w:val="0"/>
      <w:marRight w:val="0"/>
      <w:marTop w:val="0"/>
      <w:marBottom w:val="0"/>
      <w:divBdr>
        <w:top w:val="none" w:sz="0" w:space="0" w:color="auto"/>
        <w:left w:val="none" w:sz="0" w:space="0" w:color="auto"/>
        <w:bottom w:val="none" w:sz="0" w:space="0" w:color="auto"/>
        <w:right w:val="none" w:sz="0" w:space="0" w:color="auto"/>
      </w:divBdr>
    </w:div>
    <w:div w:id="1827235806">
      <w:bodyDiv w:val="1"/>
      <w:marLeft w:val="0"/>
      <w:marRight w:val="0"/>
      <w:marTop w:val="0"/>
      <w:marBottom w:val="0"/>
      <w:divBdr>
        <w:top w:val="none" w:sz="0" w:space="0" w:color="auto"/>
        <w:left w:val="none" w:sz="0" w:space="0" w:color="auto"/>
        <w:bottom w:val="none" w:sz="0" w:space="0" w:color="auto"/>
        <w:right w:val="none" w:sz="0" w:space="0" w:color="auto"/>
      </w:divBdr>
    </w:div>
    <w:div w:id="1827745811">
      <w:bodyDiv w:val="1"/>
      <w:marLeft w:val="0"/>
      <w:marRight w:val="0"/>
      <w:marTop w:val="0"/>
      <w:marBottom w:val="0"/>
      <w:divBdr>
        <w:top w:val="none" w:sz="0" w:space="0" w:color="auto"/>
        <w:left w:val="none" w:sz="0" w:space="0" w:color="auto"/>
        <w:bottom w:val="none" w:sz="0" w:space="0" w:color="auto"/>
        <w:right w:val="none" w:sz="0" w:space="0" w:color="auto"/>
      </w:divBdr>
    </w:div>
    <w:div w:id="1827818879">
      <w:bodyDiv w:val="1"/>
      <w:marLeft w:val="0"/>
      <w:marRight w:val="0"/>
      <w:marTop w:val="0"/>
      <w:marBottom w:val="0"/>
      <w:divBdr>
        <w:top w:val="none" w:sz="0" w:space="0" w:color="auto"/>
        <w:left w:val="none" w:sz="0" w:space="0" w:color="auto"/>
        <w:bottom w:val="none" w:sz="0" w:space="0" w:color="auto"/>
        <w:right w:val="none" w:sz="0" w:space="0" w:color="auto"/>
      </w:divBdr>
    </w:div>
    <w:div w:id="1828865321">
      <w:bodyDiv w:val="1"/>
      <w:marLeft w:val="0"/>
      <w:marRight w:val="0"/>
      <w:marTop w:val="0"/>
      <w:marBottom w:val="0"/>
      <w:divBdr>
        <w:top w:val="none" w:sz="0" w:space="0" w:color="auto"/>
        <w:left w:val="none" w:sz="0" w:space="0" w:color="auto"/>
        <w:bottom w:val="none" w:sz="0" w:space="0" w:color="auto"/>
        <w:right w:val="none" w:sz="0" w:space="0" w:color="auto"/>
      </w:divBdr>
    </w:div>
    <w:div w:id="1829134166">
      <w:bodyDiv w:val="1"/>
      <w:marLeft w:val="0"/>
      <w:marRight w:val="0"/>
      <w:marTop w:val="0"/>
      <w:marBottom w:val="0"/>
      <w:divBdr>
        <w:top w:val="none" w:sz="0" w:space="0" w:color="auto"/>
        <w:left w:val="none" w:sz="0" w:space="0" w:color="auto"/>
        <w:bottom w:val="none" w:sz="0" w:space="0" w:color="auto"/>
        <w:right w:val="none" w:sz="0" w:space="0" w:color="auto"/>
      </w:divBdr>
    </w:div>
    <w:div w:id="1829201239">
      <w:bodyDiv w:val="1"/>
      <w:marLeft w:val="0"/>
      <w:marRight w:val="0"/>
      <w:marTop w:val="0"/>
      <w:marBottom w:val="0"/>
      <w:divBdr>
        <w:top w:val="none" w:sz="0" w:space="0" w:color="auto"/>
        <w:left w:val="none" w:sz="0" w:space="0" w:color="auto"/>
        <w:bottom w:val="none" w:sz="0" w:space="0" w:color="auto"/>
        <w:right w:val="none" w:sz="0" w:space="0" w:color="auto"/>
      </w:divBdr>
      <w:divsChild>
        <w:div w:id="1815946629">
          <w:marLeft w:val="0"/>
          <w:marRight w:val="0"/>
          <w:marTop w:val="0"/>
          <w:marBottom w:val="0"/>
          <w:divBdr>
            <w:top w:val="none" w:sz="0" w:space="0" w:color="auto"/>
            <w:left w:val="none" w:sz="0" w:space="0" w:color="auto"/>
            <w:bottom w:val="none" w:sz="0" w:space="0" w:color="auto"/>
            <w:right w:val="none" w:sz="0" w:space="0" w:color="auto"/>
          </w:divBdr>
        </w:div>
      </w:divsChild>
    </w:div>
    <w:div w:id="1829250643">
      <w:bodyDiv w:val="1"/>
      <w:marLeft w:val="0"/>
      <w:marRight w:val="0"/>
      <w:marTop w:val="0"/>
      <w:marBottom w:val="0"/>
      <w:divBdr>
        <w:top w:val="none" w:sz="0" w:space="0" w:color="auto"/>
        <w:left w:val="none" w:sz="0" w:space="0" w:color="auto"/>
        <w:bottom w:val="none" w:sz="0" w:space="0" w:color="auto"/>
        <w:right w:val="none" w:sz="0" w:space="0" w:color="auto"/>
      </w:divBdr>
    </w:div>
    <w:div w:id="1829587065">
      <w:bodyDiv w:val="1"/>
      <w:marLeft w:val="0"/>
      <w:marRight w:val="0"/>
      <w:marTop w:val="0"/>
      <w:marBottom w:val="0"/>
      <w:divBdr>
        <w:top w:val="none" w:sz="0" w:space="0" w:color="auto"/>
        <w:left w:val="none" w:sz="0" w:space="0" w:color="auto"/>
        <w:bottom w:val="none" w:sz="0" w:space="0" w:color="auto"/>
        <w:right w:val="none" w:sz="0" w:space="0" w:color="auto"/>
      </w:divBdr>
    </w:div>
    <w:div w:id="1829705589">
      <w:bodyDiv w:val="1"/>
      <w:marLeft w:val="0"/>
      <w:marRight w:val="0"/>
      <w:marTop w:val="0"/>
      <w:marBottom w:val="0"/>
      <w:divBdr>
        <w:top w:val="none" w:sz="0" w:space="0" w:color="auto"/>
        <w:left w:val="none" w:sz="0" w:space="0" w:color="auto"/>
        <w:bottom w:val="none" w:sz="0" w:space="0" w:color="auto"/>
        <w:right w:val="none" w:sz="0" w:space="0" w:color="auto"/>
      </w:divBdr>
    </w:div>
    <w:div w:id="1829983150">
      <w:bodyDiv w:val="1"/>
      <w:marLeft w:val="0"/>
      <w:marRight w:val="0"/>
      <w:marTop w:val="0"/>
      <w:marBottom w:val="0"/>
      <w:divBdr>
        <w:top w:val="none" w:sz="0" w:space="0" w:color="auto"/>
        <w:left w:val="none" w:sz="0" w:space="0" w:color="auto"/>
        <w:bottom w:val="none" w:sz="0" w:space="0" w:color="auto"/>
        <w:right w:val="none" w:sz="0" w:space="0" w:color="auto"/>
      </w:divBdr>
    </w:div>
    <w:div w:id="1830292641">
      <w:bodyDiv w:val="1"/>
      <w:marLeft w:val="0"/>
      <w:marRight w:val="0"/>
      <w:marTop w:val="0"/>
      <w:marBottom w:val="0"/>
      <w:divBdr>
        <w:top w:val="none" w:sz="0" w:space="0" w:color="auto"/>
        <w:left w:val="none" w:sz="0" w:space="0" w:color="auto"/>
        <w:bottom w:val="none" w:sz="0" w:space="0" w:color="auto"/>
        <w:right w:val="none" w:sz="0" w:space="0" w:color="auto"/>
      </w:divBdr>
    </w:div>
    <w:div w:id="1830317840">
      <w:bodyDiv w:val="1"/>
      <w:marLeft w:val="0"/>
      <w:marRight w:val="0"/>
      <w:marTop w:val="0"/>
      <w:marBottom w:val="0"/>
      <w:divBdr>
        <w:top w:val="none" w:sz="0" w:space="0" w:color="auto"/>
        <w:left w:val="none" w:sz="0" w:space="0" w:color="auto"/>
        <w:bottom w:val="none" w:sz="0" w:space="0" w:color="auto"/>
        <w:right w:val="none" w:sz="0" w:space="0" w:color="auto"/>
      </w:divBdr>
    </w:div>
    <w:div w:id="1830710259">
      <w:bodyDiv w:val="1"/>
      <w:marLeft w:val="0"/>
      <w:marRight w:val="0"/>
      <w:marTop w:val="0"/>
      <w:marBottom w:val="0"/>
      <w:divBdr>
        <w:top w:val="none" w:sz="0" w:space="0" w:color="auto"/>
        <w:left w:val="none" w:sz="0" w:space="0" w:color="auto"/>
        <w:bottom w:val="none" w:sz="0" w:space="0" w:color="auto"/>
        <w:right w:val="none" w:sz="0" w:space="0" w:color="auto"/>
      </w:divBdr>
    </w:div>
    <w:div w:id="1831212349">
      <w:bodyDiv w:val="1"/>
      <w:marLeft w:val="0"/>
      <w:marRight w:val="0"/>
      <w:marTop w:val="0"/>
      <w:marBottom w:val="0"/>
      <w:divBdr>
        <w:top w:val="none" w:sz="0" w:space="0" w:color="auto"/>
        <w:left w:val="none" w:sz="0" w:space="0" w:color="auto"/>
        <w:bottom w:val="none" w:sz="0" w:space="0" w:color="auto"/>
        <w:right w:val="none" w:sz="0" w:space="0" w:color="auto"/>
      </w:divBdr>
    </w:div>
    <w:div w:id="1831285345">
      <w:bodyDiv w:val="1"/>
      <w:marLeft w:val="0"/>
      <w:marRight w:val="0"/>
      <w:marTop w:val="0"/>
      <w:marBottom w:val="0"/>
      <w:divBdr>
        <w:top w:val="none" w:sz="0" w:space="0" w:color="auto"/>
        <w:left w:val="none" w:sz="0" w:space="0" w:color="auto"/>
        <w:bottom w:val="none" w:sz="0" w:space="0" w:color="auto"/>
        <w:right w:val="none" w:sz="0" w:space="0" w:color="auto"/>
      </w:divBdr>
    </w:div>
    <w:div w:id="1831286169">
      <w:bodyDiv w:val="1"/>
      <w:marLeft w:val="0"/>
      <w:marRight w:val="0"/>
      <w:marTop w:val="0"/>
      <w:marBottom w:val="0"/>
      <w:divBdr>
        <w:top w:val="none" w:sz="0" w:space="0" w:color="auto"/>
        <w:left w:val="none" w:sz="0" w:space="0" w:color="auto"/>
        <w:bottom w:val="none" w:sz="0" w:space="0" w:color="auto"/>
        <w:right w:val="none" w:sz="0" w:space="0" w:color="auto"/>
      </w:divBdr>
      <w:divsChild>
        <w:div w:id="635337766">
          <w:marLeft w:val="0"/>
          <w:marRight w:val="0"/>
          <w:marTop w:val="0"/>
          <w:marBottom w:val="0"/>
          <w:divBdr>
            <w:top w:val="none" w:sz="0" w:space="0" w:color="auto"/>
            <w:left w:val="none" w:sz="0" w:space="0" w:color="auto"/>
            <w:bottom w:val="none" w:sz="0" w:space="0" w:color="auto"/>
            <w:right w:val="none" w:sz="0" w:space="0" w:color="auto"/>
          </w:divBdr>
        </w:div>
      </w:divsChild>
    </w:div>
    <w:div w:id="1832138865">
      <w:bodyDiv w:val="1"/>
      <w:marLeft w:val="0"/>
      <w:marRight w:val="0"/>
      <w:marTop w:val="0"/>
      <w:marBottom w:val="0"/>
      <w:divBdr>
        <w:top w:val="none" w:sz="0" w:space="0" w:color="auto"/>
        <w:left w:val="none" w:sz="0" w:space="0" w:color="auto"/>
        <w:bottom w:val="none" w:sz="0" w:space="0" w:color="auto"/>
        <w:right w:val="none" w:sz="0" w:space="0" w:color="auto"/>
      </w:divBdr>
    </w:div>
    <w:div w:id="1832217388">
      <w:bodyDiv w:val="1"/>
      <w:marLeft w:val="0"/>
      <w:marRight w:val="0"/>
      <w:marTop w:val="0"/>
      <w:marBottom w:val="0"/>
      <w:divBdr>
        <w:top w:val="none" w:sz="0" w:space="0" w:color="auto"/>
        <w:left w:val="none" w:sz="0" w:space="0" w:color="auto"/>
        <w:bottom w:val="none" w:sz="0" w:space="0" w:color="auto"/>
        <w:right w:val="none" w:sz="0" w:space="0" w:color="auto"/>
      </w:divBdr>
    </w:div>
    <w:div w:id="1832528247">
      <w:bodyDiv w:val="1"/>
      <w:marLeft w:val="0"/>
      <w:marRight w:val="0"/>
      <w:marTop w:val="0"/>
      <w:marBottom w:val="0"/>
      <w:divBdr>
        <w:top w:val="none" w:sz="0" w:space="0" w:color="auto"/>
        <w:left w:val="none" w:sz="0" w:space="0" w:color="auto"/>
        <w:bottom w:val="none" w:sz="0" w:space="0" w:color="auto"/>
        <w:right w:val="none" w:sz="0" w:space="0" w:color="auto"/>
      </w:divBdr>
    </w:div>
    <w:div w:id="1832600504">
      <w:bodyDiv w:val="1"/>
      <w:marLeft w:val="0"/>
      <w:marRight w:val="0"/>
      <w:marTop w:val="0"/>
      <w:marBottom w:val="0"/>
      <w:divBdr>
        <w:top w:val="none" w:sz="0" w:space="0" w:color="auto"/>
        <w:left w:val="none" w:sz="0" w:space="0" w:color="auto"/>
        <w:bottom w:val="none" w:sz="0" w:space="0" w:color="auto"/>
        <w:right w:val="none" w:sz="0" w:space="0" w:color="auto"/>
      </w:divBdr>
    </w:div>
    <w:div w:id="1832788785">
      <w:bodyDiv w:val="1"/>
      <w:marLeft w:val="0"/>
      <w:marRight w:val="0"/>
      <w:marTop w:val="0"/>
      <w:marBottom w:val="0"/>
      <w:divBdr>
        <w:top w:val="none" w:sz="0" w:space="0" w:color="auto"/>
        <w:left w:val="none" w:sz="0" w:space="0" w:color="auto"/>
        <w:bottom w:val="none" w:sz="0" w:space="0" w:color="auto"/>
        <w:right w:val="none" w:sz="0" w:space="0" w:color="auto"/>
      </w:divBdr>
    </w:div>
    <w:div w:id="1833521698">
      <w:bodyDiv w:val="1"/>
      <w:marLeft w:val="0"/>
      <w:marRight w:val="0"/>
      <w:marTop w:val="0"/>
      <w:marBottom w:val="0"/>
      <w:divBdr>
        <w:top w:val="none" w:sz="0" w:space="0" w:color="auto"/>
        <w:left w:val="none" w:sz="0" w:space="0" w:color="auto"/>
        <w:bottom w:val="none" w:sz="0" w:space="0" w:color="auto"/>
        <w:right w:val="none" w:sz="0" w:space="0" w:color="auto"/>
      </w:divBdr>
    </w:div>
    <w:div w:id="1833838078">
      <w:bodyDiv w:val="1"/>
      <w:marLeft w:val="0"/>
      <w:marRight w:val="0"/>
      <w:marTop w:val="0"/>
      <w:marBottom w:val="0"/>
      <w:divBdr>
        <w:top w:val="none" w:sz="0" w:space="0" w:color="auto"/>
        <w:left w:val="none" w:sz="0" w:space="0" w:color="auto"/>
        <w:bottom w:val="none" w:sz="0" w:space="0" w:color="auto"/>
        <w:right w:val="none" w:sz="0" w:space="0" w:color="auto"/>
      </w:divBdr>
    </w:div>
    <w:div w:id="1834225020">
      <w:bodyDiv w:val="1"/>
      <w:marLeft w:val="0"/>
      <w:marRight w:val="0"/>
      <w:marTop w:val="0"/>
      <w:marBottom w:val="0"/>
      <w:divBdr>
        <w:top w:val="none" w:sz="0" w:space="0" w:color="auto"/>
        <w:left w:val="none" w:sz="0" w:space="0" w:color="auto"/>
        <w:bottom w:val="none" w:sz="0" w:space="0" w:color="auto"/>
        <w:right w:val="none" w:sz="0" w:space="0" w:color="auto"/>
      </w:divBdr>
    </w:div>
    <w:div w:id="1834560351">
      <w:bodyDiv w:val="1"/>
      <w:marLeft w:val="0"/>
      <w:marRight w:val="0"/>
      <w:marTop w:val="0"/>
      <w:marBottom w:val="0"/>
      <w:divBdr>
        <w:top w:val="none" w:sz="0" w:space="0" w:color="auto"/>
        <w:left w:val="none" w:sz="0" w:space="0" w:color="auto"/>
        <w:bottom w:val="none" w:sz="0" w:space="0" w:color="auto"/>
        <w:right w:val="none" w:sz="0" w:space="0" w:color="auto"/>
      </w:divBdr>
      <w:divsChild>
        <w:div w:id="1475562661">
          <w:marLeft w:val="0"/>
          <w:marRight w:val="0"/>
          <w:marTop w:val="0"/>
          <w:marBottom w:val="0"/>
          <w:divBdr>
            <w:top w:val="none" w:sz="0" w:space="0" w:color="auto"/>
            <w:left w:val="none" w:sz="0" w:space="0" w:color="auto"/>
            <w:bottom w:val="none" w:sz="0" w:space="0" w:color="auto"/>
            <w:right w:val="none" w:sz="0" w:space="0" w:color="auto"/>
          </w:divBdr>
        </w:div>
      </w:divsChild>
    </w:div>
    <w:div w:id="1834686990">
      <w:bodyDiv w:val="1"/>
      <w:marLeft w:val="0"/>
      <w:marRight w:val="0"/>
      <w:marTop w:val="0"/>
      <w:marBottom w:val="0"/>
      <w:divBdr>
        <w:top w:val="none" w:sz="0" w:space="0" w:color="auto"/>
        <w:left w:val="none" w:sz="0" w:space="0" w:color="auto"/>
        <w:bottom w:val="none" w:sz="0" w:space="0" w:color="auto"/>
        <w:right w:val="none" w:sz="0" w:space="0" w:color="auto"/>
      </w:divBdr>
    </w:div>
    <w:div w:id="1834712350">
      <w:bodyDiv w:val="1"/>
      <w:marLeft w:val="0"/>
      <w:marRight w:val="0"/>
      <w:marTop w:val="0"/>
      <w:marBottom w:val="0"/>
      <w:divBdr>
        <w:top w:val="none" w:sz="0" w:space="0" w:color="auto"/>
        <w:left w:val="none" w:sz="0" w:space="0" w:color="auto"/>
        <w:bottom w:val="none" w:sz="0" w:space="0" w:color="auto"/>
        <w:right w:val="none" w:sz="0" w:space="0" w:color="auto"/>
      </w:divBdr>
    </w:div>
    <w:div w:id="1834712564">
      <w:bodyDiv w:val="1"/>
      <w:marLeft w:val="0"/>
      <w:marRight w:val="0"/>
      <w:marTop w:val="0"/>
      <w:marBottom w:val="0"/>
      <w:divBdr>
        <w:top w:val="none" w:sz="0" w:space="0" w:color="auto"/>
        <w:left w:val="none" w:sz="0" w:space="0" w:color="auto"/>
        <w:bottom w:val="none" w:sz="0" w:space="0" w:color="auto"/>
        <w:right w:val="none" w:sz="0" w:space="0" w:color="auto"/>
      </w:divBdr>
    </w:div>
    <w:div w:id="1834956366">
      <w:bodyDiv w:val="1"/>
      <w:marLeft w:val="0"/>
      <w:marRight w:val="0"/>
      <w:marTop w:val="0"/>
      <w:marBottom w:val="0"/>
      <w:divBdr>
        <w:top w:val="none" w:sz="0" w:space="0" w:color="auto"/>
        <w:left w:val="none" w:sz="0" w:space="0" w:color="auto"/>
        <w:bottom w:val="none" w:sz="0" w:space="0" w:color="auto"/>
        <w:right w:val="none" w:sz="0" w:space="0" w:color="auto"/>
      </w:divBdr>
      <w:divsChild>
        <w:div w:id="1137649583">
          <w:marLeft w:val="0"/>
          <w:marRight w:val="0"/>
          <w:marTop w:val="0"/>
          <w:marBottom w:val="0"/>
          <w:divBdr>
            <w:top w:val="none" w:sz="0" w:space="0" w:color="auto"/>
            <w:left w:val="none" w:sz="0" w:space="0" w:color="auto"/>
            <w:bottom w:val="none" w:sz="0" w:space="0" w:color="auto"/>
            <w:right w:val="none" w:sz="0" w:space="0" w:color="auto"/>
          </w:divBdr>
        </w:div>
      </w:divsChild>
    </w:div>
    <w:div w:id="1835144797">
      <w:bodyDiv w:val="1"/>
      <w:marLeft w:val="0"/>
      <w:marRight w:val="0"/>
      <w:marTop w:val="0"/>
      <w:marBottom w:val="0"/>
      <w:divBdr>
        <w:top w:val="none" w:sz="0" w:space="0" w:color="auto"/>
        <w:left w:val="none" w:sz="0" w:space="0" w:color="auto"/>
        <w:bottom w:val="none" w:sz="0" w:space="0" w:color="auto"/>
        <w:right w:val="none" w:sz="0" w:space="0" w:color="auto"/>
      </w:divBdr>
    </w:div>
    <w:div w:id="1835411705">
      <w:bodyDiv w:val="1"/>
      <w:marLeft w:val="0"/>
      <w:marRight w:val="0"/>
      <w:marTop w:val="0"/>
      <w:marBottom w:val="0"/>
      <w:divBdr>
        <w:top w:val="none" w:sz="0" w:space="0" w:color="auto"/>
        <w:left w:val="none" w:sz="0" w:space="0" w:color="auto"/>
        <w:bottom w:val="none" w:sz="0" w:space="0" w:color="auto"/>
        <w:right w:val="none" w:sz="0" w:space="0" w:color="auto"/>
      </w:divBdr>
    </w:div>
    <w:div w:id="1835753694">
      <w:bodyDiv w:val="1"/>
      <w:marLeft w:val="0"/>
      <w:marRight w:val="0"/>
      <w:marTop w:val="0"/>
      <w:marBottom w:val="0"/>
      <w:divBdr>
        <w:top w:val="none" w:sz="0" w:space="0" w:color="auto"/>
        <w:left w:val="none" w:sz="0" w:space="0" w:color="auto"/>
        <w:bottom w:val="none" w:sz="0" w:space="0" w:color="auto"/>
        <w:right w:val="none" w:sz="0" w:space="0" w:color="auto"/>
      </w:divBdr>
    </w:div>
    <w:div w:id="1835758025">
      <w:bodyDiv w:val="1"/>
      <w:marLeft w:val="0"/>
      <w:marRight w:val="0"/>
      <w:marTop w:val="0"/>
      <w:marBottom w:val="0"/>
      <w:divBdr>
        <w:top w:val="none" w:sz="0" w:space="0" w:color="auto"/>
        <w:left w:val="none" w:sz="0" w:space="0" w:color="auto"/>
        <w:bottom w:val="none" w:sz="0" w:space="0" w:color="auto"/>
        <w:right w:val="none" w:sz="0" w:space="0" w:color="auto"/>
      </w:divBdr>
    </w:div>
    <w:div w:id="1836067282">
      <w:bodyDiv w:val="1"/>
      <w:marLeft w:val="0"/>
      <w:marRight w:val="0"/>
      <w:marTop w:val="0"/>
      <w:marBottom w:val="0"/>
      <w:divBdr>
        <w:top w:val="none" w:sz="0" w:space="0" w:color="auto"/>
        <w:left w:val="none" w:sz="0" w:space="0" w:color="auto"/>
        <w:bottom w:val="none" w:sz="0" w:space="0" w:color="auto"/>
        <w:right w:val="none" w:sz="0" w:space="0" w:color="auto"/>
      </w:divBdr>
    </w:div>
    <w:div w:id="1836336224">
      <w:bodyDiv w:val="1"/>
      <w:marLeft w:val="0"/>
      <w:marRight w:val="0"/>
      <w:marTop w:val="0"/>
      <w:marBottom w:val="0"/>
      <w:divBdr>
        <w:top w:val="none" w:sz="0" w:space="0" w:color="auto"/>
        <w:left w:val="none" w:sz="0" w:space="0" w:color="auto"/>
        <w:bottom w:val="none" w:sz="0" w:space="0" w:color="auto"/>
        <w:right w:val="none" w:sz="0" w:space="0" w:color="auto"/>
      </w:divBdr>
    </w:div>
    <w:div w:id="1836412082">
      <w:bodyDiv w:val="1"/>
      <w:marLeft w:val="0"/>
      <w:marRight w:val="0"/>
      <w:marTop w:val="0"/>
      <w:marBottom w:val="0"/>
      <w:divBdr>
        <w:top w:val="none" w:sz="0" w:space="0" w:color="auto"/>
        <w:left w:val="none" w:sz="0" w:space="0" w:color="auto"/>
        <w:bottom w:val="none" w:sz="0" w:space="0" w:color="auto"/>
        <w:right w:val="none" w:sz="0" w:space="0" w:color="auto"/>
      </w:divBdr>
    </w:div>
    <w:div w:id="1836459337">
      <w:bodyDiv w:val="1"/>
      <w:marLeft w:val="0"/>
      <w:marRight w:val="0"/>
      <w:marTop w:val="0"/>
      <w:marBottom w:val="0"/>
      <w:divBdr>
        <w:top w:val="none" w:sz="0" w:space="0" w:color="auto"/>
        <w:left w:val="none" w:sz="0" w:space="0" w:color="auto"/>
        <w:bottom w:val="none" w:sz="0" w:space="0" w:color="auto"/>
        <w:right w:val="none" w:sz="0" w:space="0" w:color="auto"/>
      </w:divBdr>
    </w:div>
    <w:div w:id="1836720488">
      <w:bodyDiv w:val="1"/>
      <w:marLeft w:val="0"/>
      <w:marRight w:val="0"/>
      <w:marTop w:val="0"/>
      <w:marBottom w:val="0"/>
      <w:divBdr>
        <w:top w:val="none" w:sz="0" w:space="0" w:color="auto"/>
        <w:left w:val="none" w:sz="0" w:space="0" w:color="auto"/>
        <w:bottom w:val="none" w:sz="0" w:space="0" w:color="auto"/>
        <w:right w:val="none" w:sz="0" w:space="0" w:color="auto"/>
      </w:divBdr>
    </w:div>
    <w:div w:id="1836996099">
      <w:bodyDiv w:val="1"/>
      <w:marLeft w:val="0"/>
      <w:marRight w:val="0"/>
      <w:marTop w:val="0"/>
      <w:marBottom w:val="0"/>
      <w:divBdr>
        <w:top w:val="none" w:sz="0" w:space="0" w:color="auto"/>
        <w:left w:val="none" w:sz="0" w:space="0" w:color="auto"/>
        <w:bottom w:val="none" w:sz="0" w:space="0" w:color="auto"/>
        <w:right w:val="none" w:sz="0" w:space="0" w:color="auto"/>
      </w:divBdr>
    </w:div>
    <w:div w:id="1837111217">
      <w:bodyDiv w:val="1"/>
      <w:marLeft w:val="0"/>
      <w:marRight w:val="0"/>
      <w:marTop w:val="0"/>
      <w:marBottom w:val="0"/>
      <w:divBdr>
        <w:top w:val="none" w:sz="0" w:space="0" w:color="auto"/>
        <w:left w:val="none" w:sz="0" w:space="0" w:color="auto"/>
        <w:bottom w:val="none" w:sz="0" w:space="0" w:color="auto"/>
        <w:right w:val="none" w:sz="0" w:space="0" w:color="auto"/>
      </w:divBdr>
    </w:div>
    <w:div w:id="1837189831">
      <w:bodyDiv w:val="1"/>
      <w:marLeft w:val="0"/>
      <w:marRight w:val="0"/>
      <w:marTop w:val="0"/>
      <w:marBottom w:val="0"/>
      <w:divBdr>
        <w:top w:val="none" w:sz="0" w:space="0" w:color="auto"/>
        <w:left w:val="none" w:sz="0" w:space="0" w:color="auto"/>
        <w:bottom w:val="none" w:sz="0" w:space="0" w:color="auto"/>
        <w:right w:val="none" w:sz="0" w:space="0" w:color="auto"/>
      </w:divBdr>
    </w:div>
    <w:div w:id="1837457103">
      <w:bodyDiv w:val="1"/>
      <w:marLeft w:val="0"/>
      <w:marRight w:val="0"/>
      <w:marTop w:val="0"/>
      <w:marBottom w:val="0"/>
      <w:divBdr>
        <w:top w:val="none" w:sz="0" w:space="0" w:color="auto"/>
        <w:left w:val="none" w:sz="0" w:space="0" w:color="auto"/>
        <w:bottom w:val="none" w:sz="0" w:space="0" w:color="auto"/>
        <w:right w:val="none" w:sz="0" w:space="0" w:color="auto"/>
      </w:divBdr>
    </w:div>
    <w:div w:id="1837501149">
      <w:bodyDiv w:val="1"/>
      <w:marLeft w:val="0"/>
      <w:marRight w:val="0"/>
      <w:marTop w:val="0"/>
      <w:marBottom w:val="0"/>
      <w:divBdr>
        <w:top w:val="none" w:sz="0" w:space="0" w:color="auto"/>
        <w:left w:val="none" w:sz="0" w:space="0" w:color="auto"/>
        <w:bottom w:val="none" w:sz="0" w:space="0" w:color="auto"/>
        <w:right w:val="none" w:sz="0" w:space="0" w:color="auto"/>
      </w:divBdr>
      <w:divsChild>
        <w:div w:id="607390263">
          <w:marLeft w:val="0"/>
          <w:marRight w:val="0"/>
          <w:marTop w:val="0"/>
          <w:marBottom w:val="0"/>
          <w:divBdr>
            <w:top w:val="none" w:sz="0" w:space="0" w:color="auto"/>
            <w:left w:val="none" w:sz="0" w:space="0" w:color="auto"/>
            <w:bottom w:val="none" w:sz="0" w:space="0" w:color="auto"/>
            <w:right w:val="none" w:sz="0" w:space="0" w:color="auto"/>
          </w:divBdr>
        </w:div>
      </w:divsChild>
    </w:div>
    <w:div w:id="1837651311">
      <w:bodyDiv w:val="1"/>
      <w:marLeft w:val="0"/>
      <w:marRight w:val="0"/>
      <w:marTop w:val="0"/>
      <w:marBottom w:val="0"/>
      <w:divBdr>
        <w:top w:val="none" w:sz="0" w:space="0" w:color="auto"/>
        <w:left w:val="none" w:sz="0" w:space="0" w:color="auto"/>
        <w:bottom w:val="none" w:sz="0" w:space="0" w:color="auto"/>
        <w:right w:val="none" w:sz="0" w:space="0" w:color="auto"/>
      </w:divBdr>
    </w:div>
    <w:div w:id="1837771093">
      <w:bodyDiv w:val="1"/>
      <w:marLeft w:val="0"/>
      <w:marRight w:val="0"/>
      <w:marTop w:val="0"/>
      <w:marBottom w:val="0"/>
      <w:divBdr>
        <w:top w:val="none" w:sz="0" w:space="0" w:color="auto"/>
        <w:left w:val="none" w:sz="0" w:space="0" w:color="auto"/>
        <w:bottom w:val="none" w:sz="0" w:space="0" w:color="auto"/>
        <w:right w:val="none" w:sz="0" w:space="0" w:color="auto"/>
      </w:divBdr>
    </w:div>
    <w:div w:id="1838111811">
      <w:bodyDiv w:val="1"/>
      <w:marLeft w:val="0"/>
      <w:marRight w:val="0"/>
      <w:marTop w:val="0"/>
      <w:marBottom w:val="0"/>
      <w:divBdr>
        <w:top w:val="none" w:sz="0" w:space="0" w:color="auto"/>
        <w:left w:val="none" w:sz="0" w:space="0" w:color="auto"/>
        <w:bottom w:val="none" w:sz="0" w:space="0" w:color="auto"/>
        <w:right w:val="none" w:sz="0" w:space="0" w:color="auto"/>
      </w:divBdr>
    </w:div>
    <w:div w:id="1838299127">
      <w:bodyDiv w:val="1"/>
      <w:marLeft w:val="0"/>
      <w:marRight w:val="0"/>
      <w:marTop w:val="0"/>
      <w:marBottom w:val="0"/>
      <w:divBdr>
        <w:top w:val="none" w:sz="0" w:space="0" w:color="auto"/>
        <w:left w:val="none" w:sz="0" w:space="0" w:color="auto"/>
        <w:bottom w:val="none" w:sz="0" w:space="0" w:color="auto"/>
        <w:right w:val="none" w:sz="0" w:space="0" w:color="auto"/>
      </w:divBdr>
    </w:div>
    <w:div w:id="1838492254">
      <w:bodyDiv w:val="1"/>
      <w:marLeft w:val="0"/>
      <w:marRight w:val="0"/>
      <w:marTop w:val="0"/>
      <w:marBottom w:val="0"/>
      <w:divBdr>
        <w:top w:val="none" w:sz="0" w:space="0" w:color="auto"/>
        <w:left w:val="none" w:sz="0" w:space="0" w:color="auto"/>
        <w:bottom w:val="none" w:sz="0" w:space="0" w:color="auto"/>
        <w:right w:val="none" w:sz="0" w:space="0" w:color="auto"/>
      </w:divBdr>
      <w:divsChild>
        <w:div w:id="1203397668">
          <w:marLeft w:val="0"/>
          <w:marRight w:val="0"/>
          <w:marTop w:val="0"/>
          <w:marBottom w:val="0"/>
          <w:divBdr>
            <w:top w:val="none" w:sz="0" w:space="0" w:color="auto"/>
            <w:left w:val="none" w:sz="0" w:space="0" w:color="auto"/>
            <w:bottom w:val="none" w:sz="0" w:space="0" w:color="auto"/>
            <w:right w:val="none" w:sz="0" w:space="0" w:color="auto"/>
          </w:divBdr>
        </w:div>
      </w:divsChild>
    </w:div>
    <w:div w:id="1838881495">
      <w:bodyDiv w:val="1"/>
      <w:marLeft w:val="0"/>
      <w:marRight w:val="0"/>
      <w:marTop w:val="0"/>
      <w:marBottom w:val="0"/>
      <w:divBdr>
        <w:top w:val="none" w:sz="0" w:space="0" w:color="auto"/>
        <w:left w:val="none" w:sz="0" w:space="0" w:color="auto"/>
        <w:bottom w:val="none" w:sz="0" w:space="0" w:color="auto"/>
        <w:right w:val="none" w:sz="0" w:space="0" w:color="auto"/>
      </w:divBdr>
    </w:div>
    <w:div w:id="1839615582">
      <w:bodyDiv w:val="1"/>
      <w:marLeft w:val="0"/>
      <w:marRight w:val="0"/>
      <w:marTop w:val="0"/>
      <w:marBottom w:val="0"/>
      <w:divBdr>
        <w:top w:val="none" w:sz="0" w:space="0" w:color="auto"/>
        <w:left w:val="none" w:sz="0" w:space="0" w:color="auto"/>
        <w:bottom w:val="none" w:sz="0" w:space="0" w:color="auto"/>
        <w:right w:val="none" w:sz="0" w:space="0" w:color="auto"/>
      </w:divBdr>
    </w:div>
    <w:div w:id="1839661106">
      <w:bodyDiv w:val="1"/>
      <w:marLeft w:val="0"/>
      <w:marRight w:val="0"/>
      <w:marTop w:val="0"/>
      <w:marBottom w:val="0"/>
      <w:divBdr>
        <w:top w:val="none" w:sz="0" w:space="0" w:color="auto"/>
        <w:left w:val="none" w:sz="0" w:space="0" w:color="auto"/>
        <w:bottom w:val="none" w:sz="0" w:space="0" w:color="auto"/>
        <w:right w:val="none" w:sz="0" w:space="0" w:color="auto"/>
      </w:divBdr>
    </w:div>
    <w:div w:id="1839809657">
      <w:bodyDiv w:val="1"/>
      <w:marLeft w:val="0"/>
      <w:marRight w:val="0"/>
      <w:marTop w:val="0"/>
      <w:marBottom w:val="0"/>
      <w:divBdr>
        <w:top w:val="none" w:sz="0" w:space="0" w:color="auto"/>
        <w:left w:val="none" w:sz="0" w:space="0" w:color="auto"/>
        <w:bottom w:val="none" w:sz="0" w:space="0" w:color="auto"/>
        <w:right w:val="none" w:sz="0" w:space="0" w:color="auto"/>
      </w:divBdr>
    </w:div>
    <w:div w:id="1839998162">
      <w:bodyDiv w:val="1"/>
      <w:marLeft w:val="0"/>
      <w:marRight w:val="0"/>
      <w:marTop w:val="0"/>
      <w:marBottom w:val="0"/>
      <w:divBdr>
        <w:top w:val="none" w:sz="0" w:space="0" w:color="auto"/>
        <w:left w:val="none" w:sz="0" w:space="0" w:color="auto"/>
        <w:bottom w:val="none" w:sz="0" w:space="0" w:color="auto"/>
        <w:right w:val="none" w:sz="0" w:space="0" w:color="auto"/>
      </w:divBdr>
      <w:divsChild>
        <w:div w:id="96875653">
          <w:marLeft w:val="0"/>
          <w:marRight w:val="0"/>
          <w:marTop w:val="0"/>
          <w:marBottom w:val="0"/>
          <w:divBdr>
            <w:top w:val="none" w:sz="0" w:space="0" w:color="auto"/>
            <w:left w:val="none" w:sz="0" w:space="0" w:color="auto"/>
            <w:bottom w:val="none" w:sz="0" w:space="0" w:color="auto"/>
            <w:right w:val="none" w:sz="0" w:space="0" w:color="auto"/>
          </w:divBdr>
        </w:div>
      </w:divsChild>
    </w:div>
    <w:div w:id="1840198677">
      <w:bodyDiv w:val="1"/>
      <w:marLeft w:val="0"/>
      <w:marRight w:val="0"/>
      <w:marTop w:val="0"/>
      <w:marBottom w:val="0"/>
      <w:divBdr>
        <w:top w:val="none" w:sz="0" w:space="0" w:color="auto"/>
        <w:left w:val="none" w:sz="0" w:space="0" w:color="auto"/>
        <w:bottom w:val="none" w:sz="0" w:space="0" w:color="auto"/>
        <w:right w:val="none" w:sz="0" w:space="0" w:color="auto"/>
      </w:divBdr>
      <w:divsChild>
        <w:div w:id="1296331593">
          <w:marLeft w:val="0"/>
          <w:marRight w:val="0"/>
          <w:marTop w:val="0"/>
          <w:marBottom w:val="0"/>
          <w:divBdr>
            <w:top w:val="none" w:sz="0" w:space="0" w:color="auto"/>
            <w:left w:val="none" w:sz="0" w:space="0" w:color="auto"/>
            <w:bottom w:val="none" w:sz="0" w:space="0" w:color="auto"/>
            <w:right w:val="none" w:sz="0" w:space="0" w:color="auto"/>
          </w:divBdr>
        </w:div>
      </w:divsChild>
    </w:div>
    <w:div w:id="1840535416">
      <w:bodyDiv w:val="1"/>
      <w:marLeft w:val="0"/>
      <w:marRight w:val="0"/>
      <w:marTop w:val="0"/>
      <w:marBottom w:val="0"/>
      <w:divBdr>
        <w:top w:val="none" w:sz="0" w:space="0" w:color="auto"/>
        <w:left w:val="none" w:sz="0" w:space="0" w:color="auto"/>
        <w:bottom w:val="none" w:sz="0" w:space="0" w:color="auto"/>
        <w:right w:val="none" w:sz="0" w:space="0" w:color="auto"/>
      </w:divBdr>
    </w:div>
    <w:div w:id="1840806919">
      <w:bodyDiv w:val="1"/>
      <w:marLeft w:val="0"/>
      <w:marRight w:val="0"/>
      <w:marTop w:val="0"/>
      <w:marBottom w:val="0"/>
      <w:divBdr>
        <w:top w:val="none" w:sz="0" w:space="0" w:color="auto"/>
        <w:left w:val="none" w:sz="0" w:space="0" w:color="auto"/>
        <w:bottom w:val="none" w:sz="0" w:space="0" w:color="auto"/>
        <w:right w:val="none" w:sz="0" w:space="0" w:color="auto"/>
      </w:divBdr>
    </w:div>
    <w:div w:id="1840923543">
      <w:bodyDiv w:val="1"/>
      <w:marLeft w:val="0"/>
      <w:marRight w:val="0"/>
      <w:marTop w:val="0"/>
      <w:marBottom w:val="0"/>
      <w:divBdr>
        <w:top w:val="none" w:sz="0" w:space="0" w:color="auto"/>
        <w:left w:val="none" w:sz="0" w:space="0" w:color="auto"/>
        <w:bottom w:val="none" w:sz="0" w:space="0" w:color="auto"/>
        <w:right w:val="none" w:sz="0" w:space="0" w:color="auto"/>
      </w:divBdr>
    </w:div>
    <w:div w:id="1840928975">
      <w:bodyDiv w:val="1"/>
      <w:marLeft w:val="0"/>
      <w:marRight w:val="0"/>
      <w:marTop w:val="0"/>
      <w:marBottom w:val="0"/>
      <w:divBdr>
        <w:top w:val="none" w:sz="0" w:space="0" w:color="auto"/>
        <w:left w:val="none" w:sz="0" w:space="0" w:color="auto"/>
        <w:bottom w:val="none" w:sz="0" w:space="0" w:color="auto"/>
        <w:right w:val="none" w:sz="0" w:space="0" w:color="auto"/>
      </w:divBdr>
    </w:div>
    <w:div w:id="1841001051">
      <w:bodyDiv w:val="1"/>
      <w:marLeft w:val="0"/>
      <w:marRight w:val="0"/>
      <w:marTop w:val="0"/>
      <w:marBottom w:val="0"/>
      <w:divBdr>
        <w:top w:val="none" w:sz="0" w:space="0" w:color="auto"/>
        <w:left w:val="none" w:sz="0" w:space="0" w:color="auto"/>
        <w:bottom w:val="none" w:sz="0" w:space="0" w:color="auto"/>
        <w:right w:val="none" w:sz="0" w:space="0" w:color="auto"/>
      </w:divBdr>
    </w:div>
    <w:div w:id="1841847956">
      <w:bodyDiv w:val="1"/>
      <w:marLeft w:val="0"/>
      <w:marRight w:val="0"/>
      <w:marTop w:val="0"/>
      <w:marBottom w:val="0"/>
      <w:divBdr>
        <w:top w:val="none" w:sz="0" w:space="0" w:color="auto"/>
        <w:left w:val="none" w:sz="0" w:space="0" w:color="auto"/>
        <w:bottom w:val="none" w:sz="0" w:space="0" w:color="auto"/>
        <w:right w:val="none" w:sz="0" w:space="0" w:color="auto"/>
      </w:divBdr>
    </w:div>
    <w:div w:id="1842234275">
      <w:bodyDiv w:val="1"/>
      <w:marLeft w:val="0"/>
      <w:marRight w:val="0"/>
      <w:marTop w:val="0"/>
      <w:marBottom w:val="0"/>
      <w:divBdr>
        <w:top w:val="none" w:sz="0" w:space="0" w:color="auto"/>
        <w:left w:val="none" w:sz="0" w:space="0" w:color="auto"/>
        <w:bottom w:val="none" w:sz="0" w:space="0" w:color="auto"/>
        <w:right w:val="none" w:sz="0" w:space="0" w:color="auto"/>
      </w:divBdr>
    </w:div>
    <w:div w:id="1842313990">
      <w:bodyDiv w:val="1"/>
      <w:marLeft w:val="0"/>
      <w:marRight w:val="0"/>
      <w:marTop w:val="0"/>
      <w:marBottom w:val="0"/>
      <w:divBdr>
        <w:top w:val="none" w:sz="0" w:space="0" w:color="auto"/>
        <w:left w:val="none" w:sz="0" w:space="0" w:color="auto"/>
        <w:bottom w:val="none" w:sz="0" w:space="0" w:color="auto"/>
        <w:right w:val="none" w:sz="0" w:space="0" w:color="auto"/>
      </w:divBdr>
    </w:div>
    <w:div w:id="1842548204">
      <w:bodyDiv w:val="1"/>
      <w:marLeft w:val="0"/>
      <w:marRight w:val="0"/>
      <w:marTop w:val="0"/>
      <w:marBottom w:val="0"/>
      <w:divBdr>
        <w:top w:val="none" w:sz="0" w:space="0" w:color="auto"/>
        <w:left w:val="none" w:sz="0" w:space="0" w:color="auto"/>
        <w:bottom w:val="none" w:sz="0" w:space="0" w:color="auto"/>
        <w:right w:val="none" w:sz="0" w:space="0" w:color="auto"/>
      </w:divBdr>
    </w:div>
    <w:div w:id="1842773820">
      <w:bodyDiv w:val="1"/>
      <w:marLeft w:val="0"/>
      <w:marRight w:val="0"/>
      <w:marTop w:val="0"/>
      <w:marBottom w:val="0"/>
      <w:divBdr>
        <w:top w:val="none" w:sz="0" w:space="0" w:color="auto"/>
        <w:left w:val="none" w:sz="0" w:space="0" w:color="auto"/>
        <w:bottom w:val="none" w:sz="0" w:space="0" w:color="auto"/>
        <w:right w:val="none" w:sz="0" w:space="0" w:color="auto"/>
      </w:divBdr>
    </w:div>
    <w:div w:id="1843348823">
      <w:bodyDiv w:val="1"/>
      <w:marLeft w:val="0"/>
      <w:marRight w:val="0"/>
      <w:marTop w:val="0"/>
      <w:marBottom w:val="0"/>
      <w:divBdr>
        <w:top w:val="none" w:sz="0" w:space="0" w:color="auto"/>
        <w:left w:val="none" w:sz="0" w:space="0" w:color="auto"/>
        <w:bottom w:val="none" w:sz="0" w:space="0" w:color="auto"/>
        <w:right w:val="none" w:sz="0" w:space="0" w:color="auto"/>
      </w:divBdr>
    </w:div>
    <w:div w:id="1843470895">
      <w:bodyDiv w:val="1"/>
      <w:marLeft w:val="0"/>
      <w:marRight w:val="0"/>
      <w:marTop w:val="0"/>
      <w:marBottom w:val="0"/>
      <w:divBdr>
        <w:top w:val="none" w:sz="0" w:space="0" w:color="auto"/>
        <w:left w:val="none" w:sz="0" w:space="0" w:color="auto"/>
        <w:bottom w:val="none" w:sz="0" w:space="0" w:color="auto"/>
        <w:right w:val="none" w:sz="0" w:space="0" w:color="auto"/>
      </w:divBdr>
      <w:divsChild>
        <w:div w:id="1657345455">
          <w:marLeft w:val="0"/>
          <w:marRight w:val="0"/>
          <w:marTop w:val="0"/>
          <w:marBottom w:val="0"/>
          <w:divBdr>
            <w:top w:val="none" w:sz="0" w:space="0" w:color="auto"/>
            <w:left w:val="none" w:sz="0" w:space="0" w:color="auto"/>
            <w:bottom w:val="none" w:sz="0" w:space="0" w:color="auto"/>
            <w:right w:val="none" w:sz="0" w:space="0" w:color="auto"/>
          </w:divBdr>
        </w:div>
      </w:divsChild>
    </w:div>
    <w:div w:id="1843473586">
      <w:bodyDiv w:val="1"/>
      <w:marLeft w:val="0"/>
      <w:marRight w:val="0"/>
      <w:marTop w:val="0"/>
      <w:marBottom w:val="0"/>
      <w:divBdr>
        <w:top w:val="none" w:sz="0" w:space="0" w:color="auto"/>
        <w:left w:val="none" w:sz="0" w:space="0" w:color="auto"/>
        <w:bottom w:val="none" w:sz="0" w:space="0" w:color="auto"/>
        <w:right w:val="none" w:sz="0" w:space="0" w:color="auto"/>
      </w:divBdr>
    </w:div>
    <w:div w:id="1843548342">
      <w:bodyDiv w:val="1"/>
      <w:marLeft w:val="0"/>
      <w:marRight w:val="0"/>
      <w:marTop w:val="0"/>
      <w:marBottom w:val="0"/>
      <w:divBdr>
        <w:top w:val="none" w:sz="0" w:space="0" w:color="auto"/>
        <w:left w:val="none" w:sz="0" w:space="0" w:color="auto"/>
        <w:bottom w:val="none" w:sz="0" w:space="0" w:color="auto"/>
        <w:right w:val="none" w:sz="0" w:space="0" w:color="auto"/>
      </w:divBdr>
    </w:div>
    <w:div w:id="1843662510">
      <w:bodyDiv w:val="1"/>
      <w:marLeft w:val="0"/>
      <w:marRight w:val="0"/>
      <w:marTop w:val="0"/>
      <w:marBottom w:val="0"/>
      <w:divBdr>
        <w:top w:val="none" w:sz="0" w:space="0" w:color="auto"/>
        <w:left w:val="none" w:sz="0" w:space="0" w:color="auto"/>
        <w:bottom w:val="none" w:sz="0" w:space="0" w:color="auto"/>
        <w:right w:val="none" w:sz="0" w:space="0" w:color="auto"/>
      </w:divBdr>
    </w:div>
    <w:div w:id="1844514663">
      <w:bodyDiv w:val="1"/>
      <w:marLeft w:val="0"/>
      <w:marRight w:val="0"/>
      <w:marTop w:val="0"/>
      <w:marBottom w:val="0"/>
      <w:divBdr>
        <w:top w:val="none" w:sz="0" w:space="0" w:color="auto"/>
        <w:left w:val="none" w:sz="0" w:space="0" w:color="auto"/>
        <w:bottom w:val="none" w:sz="0" w:space="0" w:color="auto"/>
        <w:right w:val="none" w:sz="0" w:space="0" w:color="auto"/>
      </w:divBdr>
    </w:div>
    <w:div w:id="1844658136">
      <w:bodyDiv w:val="1"/>
      <w:marLeft w:val="0"/>
      <w:marRight w:val="0"/>
      <w:marTop w:val="0"/>
      <w:marBottom w:val="0"/>
      <w:divBdr>
        <w:top w:val="none" w:sz="0" w:space="0" w:color="auto"/>
        <w:left w:val="none" w:sz="0" w:space="0" w:color="auto"/>
        <w:bottom w:val="none" w:sz="0" w:space="0" w:color="auto"/>
        <w:right w:val="none" w:sz="0" w:space="0" w:color="auto"/>
      </w:divBdr>
    </w:div>
    <w:div w:id="1844739099">
      <w:bodyDiv w:val="1"/>
      <w:marLeft w:val="0"/>
      <w:marRight w:val="0"/>
      <w:marTop w:val="0"/>
      <w:marBottom w:val="0"/>
      <w:divBdr>
        <w:top w:val="none" w:sz="0" w:space="0" w:color="auto"/>
        <w:left w:val="none" w:sz="0" w:space="0" w:color="auto"/>
        <w:bottom w:val="none" w:sz="0" w:space="0" w:color="auto"/>
        <w:right w:val="none" w:sz="0" w:space="0" w:color="auto"/>
      </w:divBdr>
      <w:divsChild>
        <w:div w:id="1398674616">
          <w:marLeft w:val="0"/>
          <w:marRight w:val="0"/>
          <w:marTop w:val="0"/>
          <w:marBottom w:val="0"/>
          <w:divBdr>
            <w:top w:val="none" w:sz="0" w:space="0" w:color="auto"/>
            <w:left w:val="none" w:sz="0" w:space="0" w:color="auto"/>
            <w:bottom w:val="none" w:sz="0" w:space="0" w:color="auto"/>
            <w:right w:val="none" w:sz="0" w:space="0" w:color="auto"/>
          </w:divBdr>
        </w:div>
      </w:divsChild>
    </w:div>
    <w:div w:id="1844851995">
      <w:bodyDiv w:val="1"/>
      <w:marLeft w:val="0"/>
      <w:marRight w:val="0"/>
      <w:marTop w:val="0"/>
      <w:marBottom w:val="0"/>
      <w:divBdr>
        <w:top w:val="none" w:sz="0" w:space="0" w:color="auto"/>
        <w:left w:val="none" w:sz="0" w:space="0" w:color="auto"/>
        <w:bottom w:val="none" w:sz="0" w:space="0" w:color="auto"/>
        <w:right w:val="none" w:sz="0" w:space="0" w:color="auto"/>
      </w:divBdr>
      <w:divsChild>
        <w:div w:id="1722903259">
          <w:marLeft w:val="0"/>
          <w:marRight w:val="0"/>
          <w:marTop w:val="0"/>
          <w:marBottom w:val="0"/>
          <w:divBdr>
            <w:top w:val="none" w:sz="0" w:space="0" w:color="auto"/>
            <w:left w:val="none" w:sz="0" w:space="0" w:color="auto"/>
            <w:bottom w:val="none" w:sz="0" w:space="0" w:color="auto"/>
            <w:right w:val="none" w:sz="0" w:space="0" w:color="auto"/>
          </w:divBdr>
        </w:div>
      </w:divsChild>
    </w:div>
    <w:div w:id="1844932284">
      <w:bodyDiv w:val="1"/>
      <w:marLeft w:val="0"/>
      <w:marRight w:val="0"/>
      <w:marTop w:val="0"/>
      <w:marBottom w:val="0"/>
      <w:divBdr>
        <w:top w:val="none" w:sz="0" w:space="0" w:color="auto"/>
        <w:left w:val="none" w:sz="0" w:space="0" w:color="auto"/>
        <w:bottom w:val="none" w:sz="0" w:space="0" w:color="auto"/>
        <w:right w:val="none" w:sz="0" w:space="0" w:color="auto"/>
      </w:divBdr>
    </w:div>
    <w:div w:id="1845128844">
      <w:bodyDiv w:val="1"/>
      <w:marLeft w:val="0"/>
      <w:marRight w:val="0"/>
      <w:marTop w:val="0"/>
      <w:marBottom w:val="0"/>
      <w:divBdr>
        <w:top w:val="none" w:sz="0" w:space="0" w:color="auto"/>
        <w:left w:val="none" w:sz="0" w:space="0" w:color="auto"/>
        <w:bottom w:val="none" w:sz="0" w:space="0" w:color="auto"/>
        <w:right w:val="none" w:sz="0" w:space="0" w:color="auto"/>
      </w:divBdr>
    </w:div>
    <w:div w:id="1845172144">
      <w:bodyDiv w:val="1"/>
      <w:marLeft w:val="0"/>
      <w:marRight w:val="0"/>
      <w:marTop w:val="0"/>
      <w:marBottom w:val="0"/>
      <w:divBdr>
        <w:top w:val="none" w:sz="0" w:space="0" w:color="auto"/>
        <w:left w:val="none" w:sz="0" w:space="0" w:color="auto"/>
        <w:bottom w:val="none" w:sz="0" w:space="0" w:color="auto"/>
        <w:right w:val="none" w:sz="0" w:space="0" w:color="auto"/>
      </w:divBdr>
    </w:div>
    <w:div w:id="1845507407">
      <w:bodyDiv w:val="1"/>
      <w:marLeft w:val="0"/>
      <w:marRight w:val="0"/>
      <w:marTop w:val="0"/>
      <w:marBottom w:val="0"/>
      <w:divBdr>
        <w:top w:val="none" w:sz="0" w:space="0" w:color="auto"/>
        <w:left w:val="none" w:sz="0" w:space="0" w:color="auto"/>
        <w:bottom w:val="none" w:sz="0" w:space="0" w:color="auto"/>
        <w:right w:val="none" w:sz="0" w:space="0" w:color="auto"/>
      </w:divBdr>
    </w:div>
    <w:div w:id="1845512142">
      <w:bodyDiv w:val="1"/>
      <w:marLeft w:val="0"/>
      <w:marRight w:val="0"/>
      <w:marTop w:val="0"/>
      <w:marBottom w:val="0"/>
      <w:divBdr>
        <w:top w:val="none" w:sz="0" w:space="0" w:color="auto"/>
        <w:left w:val="none" w:sz="0" w:space="0" w:color="auto"/>
        <w:bottom w:val="none" w:sz="0" w:space="0" w:color="auto"/>
        <w:right w:val="none" w:sz="0" w:space="0" w:color="auto"/>
      </w:divBdr>
    </w:div>
    <w:div w:id="1845897534">
      <w:bodyDiv w:val="1"/>
      <w:marLeft w:val="0"/>
      <w:marRight w:val="0"/>
      <w:marTop w:val="0"/>
      <w:marBottom w:val="0"/>
      <w:divBdr>
        <w:top w:val="none" w:sz="0" w:space="0" w:color="auto"/>
        <w:left w:val="none" w:sz="0" w:space="0" w:color="auto"/>
        <w:bottom w:val="none" w:sz="0" w:space="0" w:color="auto"/>
        <w:right w:val="none" w:sz="0" w:space="0" w:color="auto"/>
      </w:divBdr>
    </w:div>
    <w:div w:id="1846557454">
      <w:bodyDiv w:val="1"/>
      <w:marLeft w:val="0"/>
      <w:marRight w:val="0"/>
      <w:marTop w:val="0"/>
      <w:marBottom w:val="0"/>
      <w:divBdr>
        <w:top w:val="none" w:sz="0" w:space="0" w:color="auto"/>
        <w:left w:val="none" w:sz="0" w:space="0" w:color="auto"/>
        <w:bottom w:val="none" w:sz="0" w:space="0" w:color="auto"/>
        <w:right w:val="none" w:sz="0" w:space="0" w:color="auto"/>
      </w:divBdr>
    </w:div>
    <w:div w:id="1846628772">
      <w:bodyDiv w:val="1"/>
      <w:marLeft w:val="0"/>
      <w:marRight w:val="0"/>
      <w:marTop w:val="0"/>
      <w:marBottom w:val="0"/>
      <w:divBdr>
        <w:top w:val="none" w:sz="0" w:space="0" w:color="auto"/>
        <w:left w:val="none" w:sz="0" w:space="0" w:color="auto"/>
        <w:bottom w:val="none" w:sz="0" w:space="0" w:color="auto"/>
        <w:right w:val="none" w:sz="0" w:space="0" w:color="auto"/>
      </w:divBdr>
    </w:div>
    <w:div w:id="1847281640">
      <w:bodyDiv w:val="1"/>
      <w:marLeft w:val="0"/>
      <w:marRight w:val="0"/>
      <w:marTop w:val="0"/>
      <w:marBottom w:val="0"/>
      <w:divBdr>
        <w:top w:val="none" w:sz="0" w:space="0" w:color="auto"/>
        <w:left w:val="none" w:sz="0" w:space="0" w:color="auto"/>
        <w:bottom w:val="none" w:sz="0" w:space="0" w:color="auto"/>
        <w:right w:val="none" w:sz="0" w:space="0" w:color="auto"/>
      </w:divBdr>
    </w:div>
    <w:div w:id="1847329711">
      <w:bodyDiv w:val="1"/>
      <w:marLeft w:val="0"/>
      <w:marRight w:val="0"/>
      <w:marTop w:val="0"/>
      <w:marBottom w:val="0"/>
      <w:divBdr>
        <w:top w:val="none" w:sz="0" w:space="0" w:color="auto"/>
        <w:left w:val="none" w:sz="0" w:space="0" w:color="auto"/>
        <w:bottom w:val="none" w:sz="0" w:space="0" w:color="auto"/>
        <w:right w:val="none" w:sz="0" w:space="0" w:color="auto"/>
      </w:divBdr>
    </w:div>
    <w:div w:id="1847402191">
      <w:bodyDiv w:val="1"/>
      <w:marLeft w:val="0"/>
      <w:marRight w:val="0"/>
      <w:marTop w:val="0"/>
      <w:marBottom w:val="0"/>
      <w:divBdr>
        <w:top w:val="none" w:sz="0" w:space="0" w:color="auto"/>
        <w:left w:val="none" w:sz="0" w:space="0" w:color="auto"/>
        <w:bottom w:val="none" w:sz="0" w:space="0" w:color="auto"/>
        <w:right w:val="none" w:sz="0" w:space="0" w:color="auto"/>
      </w:divBdr>
    </w:div>
    <w:div w:id="1848253134">
      <w:bodyDiv w:val="1"/>
      <w:marLeft w:val="0"/>
      <w:marRight w:val="0"/>
      <w:marTop w:val="0"/>
      <w:marBottom w:val="0"/>
      <w:divBdr>
        <w:top w:val="none" w:sz="0" w:space="0" w:color="auto"/>
        <w:left w:val="none" w:sz="0" w:space="0" w:color="auto"/>
        <w:bottom w:val="none" w:sz="0" w:space="0" w:color="auto"/>
        <w:right w:val="none" w:sz="0" w:space="0" w:color="auto"/>
      </w:divBdr>
    </w:div>
    <w:div w:id="1848327637">
      <w:bodyDiv w:val="1"/>
      <w:marLeft w:val="0"/>
      <w:marRight w:val="0"/>
      <w:marTop w:val="0"/>
      <w:marBottom w:val="0"/>
      <w:divBdr>
        <w:top w:val="none" w:sz="0" w:space="0" w:color="auto"/>
        <w:left w:val="none" w:sz="0" w:space="0" w:color="auto"/>
        <w:bottom w:val="none" w:sz="0" w:space="0" w:color="auto"/>
        <w:right w:val="none" w:sz="0" w:space="0" w:color="auto"/>
      </w:divBdr>
    </w:div>
    <w:div w:id="1848472217">
      <w:bodyDiv w:val="1"/>
      <w:marLeft w:val="0"/>
      <w:marRight w:val="0"/>
      <w:marTop w:val="0"/>
      <w:marBottom w:val="0"/>
      <w:divBdr>
        <w:top w:val="none" w:sz="0" w:space="0" w:color="auto"/>
        <w:left w:val="none" w:sz="0" w:space="0" w:color="auto"/>
        <w:bottom w:val="none" w:sz="0" w:space="0" w:color="auto"/>
        <w:right w:val="none" w:sz="0" w:space="0" w:color="auto"/>
      </w:divBdr>
    </w:div>
    <w:div w:id="1848666907">
      <w:bodyDiv w:val="1"/>
      <w:marLeft w:val="0"/>
      <w:marRight w:val="0"/>
      <w:marTop w:val="0"/>
      <w:marBottom w:val="0"/>
      <w:divBdr>
        <w:top w:val="none" w:sz="0" w:space="0" w:color="auto"/>
        <w:left w:val="none" w:sz="0" w:space="0" w:color="auto"/>
        <w:bottom w:val="none" w:sz="0" w:space="0" w:color="auto"/>
        <w:right w:val="none" w:sz="0" w:space="0" w:color="auto"/>
      </w:divBdr>
    </w:div>
    <w:div w:id="1848708746">
      <w:bodyDiv w:val="1"/>
      <w:marLeft w:val="0"/>
      <w:marRight w:val="0"/>
      <w:marTop w:val="0"/>
      <w:marBottom w:val="0"/>
      <w:divBdr>
        <w:top w:val="none" w:sz="0" w:space="0" w:color="auto"/>
        <w:left w:val="none" w:sz="0" w:space="0" w:color="auto"/>
        <w:bottom w:val="none" w:sz="0" w:space="0" w:color="auto"/>
        <w:right w:val="none" w:sz="0" w:space="0" w:color="auto"/>
      </w:divBdr>
    </w:div>
    <w:div w:id="1848784683">
      <w:bodyDiv w:val="1"/>
      <w:marLeft w:val="0"/>
      <w:marRight w:val="0"/>
      <w:marTop w:val="0"/>
      <w:marBottom w:val="0"/>
      <w:divBdr>
        <w:top w:val="none" w:sz="0" w:space="0" w:color="auto"/>
        <w:left w:val="none" w:sz="0" w:space="0" w:color="auto"/>
        <w:bottom w:val="none" w:sz="0" w:space="0" w:color="auto"/>
        <w:right w:val="none" w:sz="0" w:space="0" w:color="auto"/>
      </w:divBdr>
      <w:divsChild>
        <w:div w:id="110825986">
          <w:marLeft w:val="0"/>
          <w:marRight w:val="0"/>
          <w:marTop w:val="0"/>
          <w:marBottom w:val="0"/>
          <w:divBdr>
            <w:top w:val="none" w:sz="0" w:space="0" w:color="auto"/>
            <w:left w:val="none" w:sz="0" w:space="0" w:color="auto"/>
            <w:bottom w:val="none" w:sz="0" w:space="0" w:color="auto"/>
            <w:right w:val="none" w:sz="0" w:space="0" w:color="auto"/>
          </w:divBdr>
        </w:div>
      </w:divsChild>
    </w:div>
    <w:div w:id="1848864588">
      <w:bodyDiv w:val="1"/>
      <w:marLeft w:val="0"/>
      <w:marRight w:val="0"/>
      <w:marTop w:val="0"/>
      <w:marBottom w:val="0"/>
      <w:divBdr>
        <w:top w:val="none" w:sz="0" w:space="0" w:color="auto"/>
        <w:left w:val="none" w:sz="0" w:space="0" w:color="auto"/>
        <w:bottom w:val="none" w:sz="0" w:space="0" w:color="auto"/>
        <w:right w:val="none" w:sz="0" w:space="0" w:color="auto"/>
      </w:divBdr>
    </w:div>
    <w:div w:id="1848904343">
      <w:bodyDiv w:val="1"/>
      <w:marLeft w:val="0"/>
      <w:marRight w:val="0"/>
      <w:marTop w:val="0"/>
      <w:marBottom w:val="0"/>
      <w:divBdr>
        <w:top w:val="none" w:sz="0" w:space="0" w:color="auto"/>
        <w:left w:val="none" w:sz="0" w:space="0" w:color="auto"/>
        <w:bottom w:val="none" w:sz="0" w:space="0" w:color="auto"/>
        <w:right w:val="none" w:sz="0" w:space="0" w:color="auto"/>
      </w:divBdr>
    </w:div>
    <w:div w:id="1848906385">
      <w:bodyDiv w:val="1"/>
      <w:marLeft w:val="0"/>
      <w:marRight w:val="0"/>
      <w:marTop w:val="0"/>
      <w:marBottom w:val="0"/>
      <w:divBdr>
        <w:top w:val="none" w:sz="0" w:space="0" w:color="auto"/>
        <w:left w:val="none" w:sz="0" w:space="0" w:color="auto"/>
        <w:bottom w:val="none" w:sz="0" w:space="0" w:color="auto"/>
        <w:right w:val="none" w:sz="0" w:space="0" w:color="auto"/>
      </w:divBdr>
    </w:div>
    <w:div w:id="1849371437">
      <w:bodyDiv w:val="1"/>
      <w:marLeft w:val="0"/>
      <w:marRight w:val="0"/>
      <w:marTop w:val="0"/>
      <w:marBottom w:val="0"/>
      <w:divBdr>
        <w:top w:val="none" w:sz="0" w:space="0" w:color="auto"/>
        <w:left w:val="none" w:sz="0" w:space="0" w:color="auto"/>
        <w:bottom w:val="none" w:sz="0" w:space="0" w:color="auto"/>
        <w:right w:val="none" w:sz="0" w:space="0" w:color="auto"/>
      </w:divBdr>
    </w:div>
    <w:div w:id="1849516973">
      <w:bodyDiv w:val="1"/>
      <w:marLeft w:val="0"/>
      <w:marRight w:val="0"/>
      <w:marTop w:val="0"/>
      <w:marBottom w:val="0"/>
      <w:divBdr>
        <w:top w:val="none" w:sz="0" w:space="0" w:color="auto"/>
        <w:left w:val="none" w:sz="0" w:space="0" w:color="auto"/>
        <w:bottom w:val="none" w:sz="0" w:space="0" w:color="auto"/>
        <w:right w:val="none" w:sz="0" w:space="0" w:color="auto"/>
      </w:divBdr>
    </w:div>
    <w:div w:id="1850287416">
      <w:bodyDiv w:val="1"/>
      <w:marLeft w:val="0"/>
      <w:marRight w:val="0"/>
      <w:marTop w:val="0"/>
      <w:marBottom w:val="0"/>
      <w:divBdr>
        <w:top w:val="none" w:sz="0" w:space="0" w:color="auto"/>
        <w:left w:val="none" w:sz="0" w:space="0" w:color="auto"/>
        <w:bottom w:val="none" w:sz="0" w:space="0" w:color="auto"/>
        <w:right w:val="none" w:sz="0" w:space="0" w:color="auto"/>
      </w:divBdr>
      <w:divsChild>
        <w:div w:id="1545487538">
          <w:marLeft w:val="0"/>
          <w:marRight w:val="0"/>
          <w:marTop w:val="0"/>
          <w:marBottom w:val="0"/>
          <w:divBdr>
            <w:top w:val="none" w:sz="0" w:space="0" w:color="auto"/>
            <w:left w:val="none" w:sz="0" w:space="0" w:color="auto"/>
            <w:bottom w:val="none" w:sz="0" w:space="0" w:color="auto"/>
            <w:right w:val="none" w:sz="0" w:space="0" w:color="auto"/>
          </w:divBdr>
        </w:div>
      </w:divsChild>
    </w:div>
    <w:div w:id="1850409943">
      <w:bodyDiv w:val="1"/>
      <w:marLeft w:val="0"/>
      <w:marRight w:val="0"/>
      <w:marTop w:val="0"/>
      <w:marBottom w:val="0"/>
      <w:divBdr>
        <w:top w:val="none" w:sz="0" w:space="0" w:color="auto"/>
        <w:left w:val="none" w:sz="0" w:space="0" w:color="auto"/>
        <w:bottom w:val="none" w:sz="0" w:space="0" w:color="auto"/>
        <w:right w:val="none" w:sz="0" w:space="0" w:color="auto"/>
      </w:divBdr>
    </w:div>
    <w:div w:id="1850825108">
      <w:bodyDiv w:val="1"/>
      <w:marLeft w:val="0"/>
      <w:marRight w:val="0"/>
      <w:marTop w:val="0"/>
      <w:marBottom w:val="0"/>
      <w:divBdr>
        <w:top w:val="none" w:sz="0" w:space="0" w:color="auto"/>
        <w:left w:val="none" w:sz="0" w:space="0" w:color="auto"/>
        <w:bottom w:val="none" w:sz="0" w:space="0" w:color="auto"/>
        <w:right w:val="none" w:sz="0" w:space="0" w:color="auto"/>
      </w:divBdr>
    </w:div>
    <w:div w:id="1850831863">
      <w:bodyDiv w:val="1"/>
      <w:marLeft w:val="0"/>
      <w:marRight w:val="0"/>
      <w:marTop w:val="0"/>
      <w:marBottom w:val="0"/>
      <w:divBdr>
        <w:top w:val="none" w:sz="0" w:space="0" w:color="auto"/>
        <w:left w:val="none" w:sz="0" w:space="0" w:color="auto"/>
        <w:bottom w:val="none" w:sz="0" w:space="0" w:color="auto"/>
        <w:right w:val="none" w:sz="0" w:space="0" w:color="auto"/>
      </w:divBdr>
    </w:div>
    <w:div w:id="1851066123">
      <w:bodyDiv w:val="1"/>
      <w:marLeft w:val="0"/>
      <w:marRight w:val="0"/>
      <w:marTop w:val="0"/>
      <w:marBottom w:val="0"/>
      <w:divBdr>
        <w:top w:val="none" w:sz="0" w:space="0" w:color="auto"/>
        <w:left w:val="none" w:sz="0" w:space="0" w:color="auto"/>
        <w:bottom w:val="none" w:sz="0" w:space="0" w:color="auto"/>
        <w:right w:val="none" w:sz="0" w:space="0" w:color="auto"/>
      </w:divBdr>
      <w:divsChild>
        <w:div w:id="1654600003">
          <w:marLeft w:val="0"/>
          <w:marRight w:val="0"/>
          <w:marTop w:val="0"/>
          <w:marBottom w:val="0"/>
          <w:divBdr>
            <w:top w:val="none" w:sz="0" w:space="0" w:color="auto"/>
            <w:left w:val="none" w:sz="0" w:space="0" w:color="auto"/>
            <w:bottom w:val="none" w:sz="0" w:space="0" w:color="auto"/>
            <w:right w:val="none" w:sz="0" w:space="0" w:color="auto"/>
          </w:divBdr>
        </w:div>
      </w:divsChild>
    </w:div>
    <w:div w:id="1851220439">
      <w:bodyDiv w:val="1"/>
      <w:marLeft w:val="0"/>
      <w:marRight w:val="0"/>
      <w:marTop w:val="0"/>
      <w:marBottom w:val="0"/>
      <w:divBdr>
        <w:top w:val="none" w:sz="0" w:space="0" w:color="auto"/>
        <w:left w:val="none" w:sz="0" w:space="0" w:color="auto"/>
        <w:bottom w:val="none" w:sz="0" w:space="0" w:color="auto"/>
        <w:right w:val="none" w:sz="0" w:space="0" w:color="auto"/>
      </w:divBdr>
    </w:div>
    <w:div w:id="1851333514">
      <w:bodyDiv w:val="1"/>
      <w:marLeft w:val="0"/>
      <w:marRight w:val="0"/>
      <w:marTop w:val="0"/>
      <w:marBottom w:val="0"/>
      <w:divBdr>
        <w:top w:val="none" w:sz="0" w:space="0" w:color="auto"/>
        <w:left w:val="none" w:sz="0" w:space="0" w:color="auto"/>
        <w:bottom w:val="none" w:sz="0" w:space="0" w:color="auto"/>
        <w:right w:val="none" w:sz="0" w:space="0" w:color="auto"/>
      </w:divBdr>
    </w:div>
    <w:div w:id="1851598368">
      <w:bodyDiv w:val="1"/>
      <w:marLeft w:val="0"/>
      <w:marRight w:val="0"/>
      <w:marTop w:val="0"/>
      <w:marBottom w:val="0"/>
      <w:divBdr>
        <w:top w:val="none" w:sz="0" w:space="0" w:color="auto"/>
        <w:left w:val="none" w:sz="0" w:space="0" w:color="auto"/>
        <w:bottom w:val="none" w:sz="0" w:space="0" w:color="auto"/>
        <w:right w:val="none" w:sz="0" w:space="0" w:color="auto"/>
      </w:divBdr>
    </w:div>
    <w:div w:id="1852062647">
      <w:bodyDiv w:val="1"/>
      <w:marLeft w:val="0"/>
      <w:marRight w:val="0"/>
      <w:marTop w:val="0"/>
      <w:marBottom w:val="0"/>
      <w:divBdr>
        <w:top w:val="none" w:sz="0" w:space="0" w:color="auto"/>
        <w:left w:val="none" w:sz="0" w:space="0" w:color="auto"/>
        <w:bottom w:val="none" w:sz="0" w:space="0" w:color="auto"/>
        <w:right w:val="none" w:sz="0" w:space="0" w:color="auto"/>
      </w:divBdr>
    </w:div>
    <w:div w:id="1852137364">
      <w:bodyDiv w:val="1"/>
      <w:marLeft w:val="0"/>
      <w:marRight w:val="0"/>
      <w:marTop w:val="0"/>
      <w:marBottom w:val="0"/>
      <w:divBdr>
        <w:top w:val="none" w:sz="0" w:space="0" w:color="auto"/>
        <w:left w:val="none" w:sz="0" w:space="0" w:color="auto"/>
        <w:bottom w:val="none" w:sz="0" w:space="0" w:color="auto"/>
        <w:right w:val="none" w:sz="0" w:space="0" w:color="auto"/>
      </w:divBdr>
      <w:divsChild>
        <w:div w:id="1602182717">
          <w:marLeft w:val="0"/>
          <w:marRight w:val="0"/>
          <w:marTop w:val="0"/>
          <w:marBottom w:val="0"/>
          <w:divBdr>
            <w:top w:val="none" w:sz="0" w:space="0" w:color="auto"/>
            <w:left w:val="none" w:sz="0" w:space="0" w:color="auto"/>
            <w:bottom w:val="none" w:sz="0" w:space="0" w:color="auto"/>
            <w:right w:val="none" w:sz="0" w:space="0" w:color="auto"/>
          </w:divBdr>
        </w:div>
      </w:divsChild>
    </w:div>
    <w:div w:id="1852178955">
      <w:bodyDiv w:val="1"/>
      <w:marLeft w:val="0"/>
      <w:marRight w:val="0"/>
      <w:marTop w:val="0"/>
      <w:marBottom w:val="0"/>
      <w:divBdr>
        <w:top w:val="none" w:sz="0" w:space="0" w:color="auto"/>
        <w:left w:val="none" w:sz="0" w:space="0" w:color="auto"/>
        <w:bottom w:val="none" w:sz="0" w:space="0" w:color="auto"/>
        <w:right w:val="none" w:sz="0" w:space="0" w:color="auto"/>
      </w:divBdr>
    </w:div>
    <w:div w:id="1852643311">
      <w:bodyDiv w:val="1"/>
      <w:marLeft w:val="0"/>
      <w:marRight w:val="0"/>
      <w:marTop w:val="0"/>
      <w:marBottom w:val="0"/>
      <w:divBdr>
        <w:top w:val="none" w:sz="0" w:space="0" w:color="auto"/>
        <w:left w:val="none" w:sz="0" w:space="0" w:color="auto"/>
        <w:bottom w:val="none" w:sz="0" w:space="0" w:color="auto"/>
        <w:right w:val="none" w:sz="0" w:space="0" w:color="auto"/>
      </w:divBdr>
    </w:div>
    <w:div w:id="1853185469">
      <w:bodyDiv w:val="1"/>
      <w:marLeft w:val="0"/>
      <w:marRight w:val="0"/>
      <w:marTop w:val="0"/>
      <w:marBottom w:val="0"/>
      <w:divBdr>
        <w:top w:val="none" w:sz="0" w:space="0" w:color="auto"/>
        <w:left w:val="none" w:sz="0" w:space="0" w:color="auto"/>
        <w:bottom w:val="none" w:sz="0" w:space="0" w:color="auto"/>
        <w:right w:val="none" w:sz="0" w:space="0" w:color="auto"/>
      </w:divBdr>
    </w:div>
    <w:div w:id="1853563269">
      <w:bodyDiv w:val="1"/>
      <w:marLeft w:val="0"/>
      <w:marRight w:val="0"/>
      <w:marTop w:val="0"/>
      <w:marBottom w:val="0"/>
      <w:divBdr>
        <w:top w:val="none" w:sz="0" w:space="0" w:color="auto"/>
        <w:left w:val="none" w:sz="0" w:space="0" w:color="auto"/>
        <w:bottom w:val="none" w:sz="0" w:space="0" w:color="auto"/>
        <w:right w:val="none" w:sz="0" w:space="0" w:color="auto"/>
      </w:divBdr>
    </w:div>
    <w:div w:id="1853717268">
      <w:bodyDiv w:val="1"/>
      <w:marLeft w:val="0"/>
      <w:marRight w:val="0"/>
      <w:marTop w:val="0"/>
      <w:marBottom w:val="0"/>
      <w:divBdr>
        <w:top w:val="none" w:sz="0" w:space="0" w:color="auto"/>
        <w:left w:val="none" w:sz="0" w:space="0" w:color="auto"/>
        <w:bottom w:val="none" w:sz="0" w:space="0" w:color="auto"/>
        <w:right w:val="none" w:sz="0" w:space="0" w:color="auto"/>
      </w:divBdr>
    </w:div>
    <w:div w:id="1854226709">
      <w:bodyDiv w:val="1"/>
      <w:marLeft w:val="0"/>
      <w:marRight w:val="0"/>
      <w:marTop w:val="0"/>
      <w:marBottom w:val="0"/>
      <w:divBdr>
        <w:top w:val="none" w:sz="0" w:space="0" w:color="auto"/>
        <w:left w:val="none" w:sz="0" w:space="0" w:color="auto"/>
        <w:bottom w:val="none" w:sz="0" w:space="0" w:color="auto"/>
        <w:right w:val="none" w:sz="0" w:space="0" w:color="auto"/>
      </w:divBdr>
      <w:divsChild>
        <w:div w:id="975379234">
          <w:marLeft w:val="0"/>
          <w:marRight w:val="0"/>
          <w:marTop w:val="0"/>
          <w:marBottom w:val="0"/>
          <w:divBdr>
            <w:top w:val="none" w:sz="0" w:space="0" w:color="auto"/>
            <w:left w:val="none" w:sz="0" w:space="0" w:color="auto"/>
            <w:bottom w:val="none" w:sz="0" w:space="0" w:color="auto"/>
            <w:right w:val="none" w:sz="0" w:space="0" w:color="auto"/>
          </w:divBdr>
        </w:div>
      </w:divsChild>
    </w:div>
    <w:div w:id="1854228034">
      <w:bodyDiv w:val="1"/>
      <w:marLeft w:val="0"/>
      <w:marRight w:val="0"/>
      <w:marTop w:val="0"/>
      <w:marBottom w:val="0"/>
      <w:divBdr>
        <w:top w:val="none" w:sz="0" w:space="0" w:color="auto"/>
        <w:left w:val="none" w:sz="0" w:space="0" w:color="auto"/>
        <w:bottom w:val="none" w:sz="0" w:space="0" w:color="auto"/>
        <w:right w:val="none" w:sz="0" w:space="0" w:color="auto"/>
      </w:divBdr>
    </w:div>
    <w:div w:id="1854418625">
      <w:bodyDiv w:val="1"/>
      <w:marLeft w:val="0"/>
      <w:marRight w:val="0"/>
      <w:marTop w:val="0"/>
      <w:marBottom w:val="0"/>
      <w:divBdr>
        <w:top w:val="none" w:sz="0" w:space="0" w:color="auto"/>
        <w:left w:val="none" w:sz="0" w:space="0" w:color="auto"/>
        <w:bottom w:val="none" w:sz="0" w:space="0" w:color="auto"/>
        <w:right w:val="none" w:sz="0" w:space="0" w:color="auto"/>
      </w:divBdr>
      <w:divsChild>
        <w:div w:id="1914462137">
          <w:marLeft w:val="0"/>
          <w:marRight w:val="0"/>
          <w:marTop w:val="0"/>
          <w:marBottom w:val="0"/>
          <w:divBdr>
            <w:top w:val="none" w:sz="0" w:space="0" w:color="auto"/>
            <w:left w:val="none" w:sz="0" w:space="0" w:color="auto"/>
            <w:bottom w:val="none" w:sz="0" w:space="0" w:color="auto"/>
            <w:right w:val="none" w:sz="0" w:space="0" w:color="auto"/>
          </w:divBdr>
        </w:div>
      </w:divsChild>
    </w:div>
    <w:div w:id="1854495465">
      <w:bodyDiv w:val="1"/>
      <w:marLeft w:val="0"/>
      <w:marRight w:val="0"/>
      <w:marTop w:val="0"/>
      <w:marBottom w:val="0"/>
      <w:divBdr>
        <w:top w:val="none" w:sz="0" w:space="0" w:color="auto"/>
        <w:left w:val="none" w:sz="0" w:space="0" w:color="auto"/>
        <w:bottom w:val="none" w:sz="0" w:space="0" w:color="auto"/>
        <w:right w:val="none" w:sz="0" w:space="0" w:color="auto"/>
      </w:divBdr>
    </w:div>
    <w:div w:id="1854568497">
      <w:bodyDiv w:val="1"/>
      <w:marLeft w:val="0"/>
      <w:marRight w:val="0"/>
      <w:marTop w:val="0"/>
      <w:marBottom w:val="0"/>
      <w:divBdr>
        <w:top w:val="none" w:sz="0" w:space="0" w:color="auto"/>
        <w:left w:val="none" w:sz="0" w:space="0" w:color="auto"/>
        <w:bottom w:val="none" w:sz="0" w:space="0" w:color="auto"/>
        <w:right w:val="none" w:sz="0" w:space="0" w:color="auto"/>
      </w:divBdr>
    </w:div>
    <w:div w:id="1854690036">
      <w:bodyDiv w:val="1"/>
      <w:marLeft w:val="0"/>
      <w:marRight w:val="0"/>
      <w:marTop w:val="0"/>
      <w:marBottom w:val="0"/>
      <w:divBdr>
        <w:top w:val="none" w:sz="0" w:space="0" w:color="auto"/>
        <w:left w:val="none" w:sz="0" w:space="0" w:color="auto"/>
        <w:bottom w:val="none" w:sz="0" w:space="0" w:color="auto"/>
        <w:right w:val="none" w:sz="0" w:space="0" w:color="auto"/>
      </w:divBdr>
    </w:div>
    <w:div w:id="1854878852">
      <w:bodyDiv w:val="1"/>
      <w:marLeft w:val="0"/>
      <w:marRight w:val="0"/>
      <w:marTop w:val="0"/>
      <w:marBottom w:val="0"/>
      <w:divBdr>
        <w:top w:val="none" w:sz="0" w:space="0" w:color="auto"/>
        <w:left w:val="none" w:sz="0" w:space="0" w:color="auto"/>
        <w:bottom w:val="none" w:sz="0" w:space="0" w:color="auto"/>
        <w:right w:val="none" w:sz="0" w:space="0" w:color="auto"/>
      </w:divBdr>
    </w:div>
    <w:div w:id="1855067110">
      <w:bodyDiv w:val="1"/>
      <w:marLeft w:val="0"/>
      <w:marRight w:val="0"/>
      <w:marTop w:val="0"/>
      <w:marBottom w:val="0"/>
      <w:divBdr>
        <w:top w:val="none" w:sz="0" w:space="0" w:color="auto"/>
        <w:left w:val="none" w:sz="0" w:space="0" w:color="auto"/>
        <w:bottom w:val="none" w:sz="0" w:space="0" w:color="auto"/>
        <w:right w:val="none" w:sz="0" w:space="0" w:color="auto"/>
      </w:divBdr>
    </w:div>
    <w:div w:id="1855531442">
      <w:bodyDiv w:val="1"/>
      <w:marLeft w:val="0"/>
      <w:marRight w:val="0"/>
      <w:marTop w:val="0"/>
      <w:marBottom w:val="0"/>
      <w:divBdr>
        <w:top w:val="none" w:sz="0" w:space="0" w:color="auto"/>
        <w:left w:val="none" w:sz="0" w:space="0" w:color="auto"/>
        <w:bottom w:val="none" w:sz="0" w:space="0" w:color="auto"/>
        <w:right w:val="none" w:sz="0" w:space="0" w:color="auto"/>
      </w:divBdr>
    </w:div>
    <w:div w:id="1855801899">
      <w:bodyDiv w:val="1"/>
      <w:marLeft w:val="0"/>
      <w:marRight w:val="0"/>
      <w:marTop w:val="0"/>
      <w:marBottom w:val="0"/>
      <w:divBdr>
        <w:top w:val="none" w:sz="0" w:space="0" w:color="auto"/>
        <w:left w:val="none" w:sz="0" w:space="0" w:color="auto"/>
        <w:bottom w:val="none" w:sz="0" w:space="0" w:color="auto"/>
        <w:right w:val="none" w:sz="0" w:space="0" w:color="auto"/>
      </w:divBdr>
    </w:div>
    <w:div w:id="1855923170">
      <w:bodyDiv w:val="1"/>
      <w:marLeft w:val="0"/>
      <w:marRight w:val="0"/>
      <w:marTop w:val="0"/>
      <w:marBottom w:val="0"/>
      <w:divBdr>
        <w:top w:val="none" w:sz="0" w:space="0" w:color="auto"/>
        <w:left w:val="none" w:sz="0" w:space="0" w:color="auto"/>
        <w:bottom w:val="none" w:sz="0" w:space="0" w:color="auto"/>
        <w:right w:val="none" w:sz="0" w:space="0" w:color="auto"/>
      </w:divBdr>
    </w:div>
    <w:div w:id="1856724644">
      <w:bodyDiv w:val="1"/>
      <w:marLeft w:val="0"/>
      <w:marRight w:val="0"/>
      <w:marTop w:val="0"/>
      <w:marBottom w:val="0"/>
      <w:divBdr>
        <w:top w:val="none" w:sz="0" w:space="0" w:color="auto"/>
        <w:left w:val="none" w:sz="0" w:space="0" w:color="auto"/>
        <w:bottom w:val="none" w:sz="0" w:space="0" w:color="auto"/>
        <w:right w:val="none" w:sz="0" w:space="0" w:color="auto"/>
      </w:divBdr>
      <w:divsChild>
        <w:div w:id="742796581">
          <w:marLeft w:val="0"/>
          <w:marRight w:val="0"/>
          <w:marTop w:val="0"/>
          <w:marBottom w:val="0"/>
          <w:divBdr>
            <w:top w:val="none" w:sz="0" w:space="0" w:color="auto"/>
            <w:left w:val="none" w:sz="0" w:space="0" w:color="auto"/>
            <w:bottom w:val="none" w:sz="0" w:space="0" w:color="auto"/>
            <w:right w:val="none" w:sz="0" w:space="0" w:color="auto"/>
          </w:divBdr>
        </w:div>
      </w:divsChild>
    </w:div>
    <w:div w:id="1856798390">
      <w:bodyDiv w:val="1"/>
      <w:marLeft w:val="0"/>
      <w:marRight w:val="0"/>
      <w:marTop w:val="0"/>
      <w:marBottom w:val="0"/>
      <w:divBdr>
        <w:top w:val="none" w:sz="0" w:space="0" w:color="auto"/>
        <w:left w:val="none" w:sz="0" w:space="0" w:color="auto"/>
        <w:bottom w:val="none" w:sz="0" w:space="0" w:color="auto"/>
        <w:right w:val="none" w:sz="0" w:space="0" w:color="auto"/>
      </w:divBdr>
    </w:div>
    <w:div w:id="1856849046">
      <w:bodyDiv w:val="1"/>
      <w:marLeft w:val="0"/>
      <w:marRight w:val="0"/>
      <w:marTop w:val="0"/>
      <w:marBottom w:val="0"/>
      <w:divBdr>
        <w:top w:val="none" w:sz="0" w:space="0" w:color="auto"/>
        <w:left w:val="none" w:sz="0" w:space="0" w:color="auto"/>
        <w:bottom w:val="none" w:sz="0" w:space="0" w:color="auto"/>
        <w:right w:val="none" w:sz="0" w:space="0" w:color="auto"/>
      </w:divBdr>
    </w:div>
    <w:div w:id="1857190840">
      <w:bodyDiv w:val="1"/>
      <w:marLeft w:val="0"/>
      <w:marRight w:val="0"/>
      <w:marTop w:val="0"/>
      <w:marBottom w:val="0"/>
      <w:divBdr>
        <w:top w:val="none" w:sz="0" w:space="0" w:color="auto"/>
        <w:left w:val="none" w:sz="0" w:space="0" w:color="auto"/>
        <w:bottom w:val="none" w:sz="0" w:space="0" w:color="auto"/>
        <w:right w:val="none" w:sz="0" w:space="0" w:color="auto"/>
      </w:divBdr>
    </w:div>
    <w:div w:id="1857305141">
      <w:bodyDiv w:val="1"/>
      <w:marLeft w:val="0"/>
      <w:marRight w:val="0"/>
      <w:marTop w:val="0"/>
      <w:marBottom w:val="0"/>
      <w:divBdr>
        <w:top w:val="none" w:sz="0" w:space="0" w:color="auto"/>
        <w:left w:val="none" w:sz="0" w:space="0" w:color="auto"/>
        <w:bottom w:val="none" w:sz="0" w:space="0" w:color="auto"/>
        <w:right w:val="none" w:sz="0" w:space="0" w:color="auto"/>
      </w:divBdr>
    </w:div>
    <w:div w:id="1857889868">
      <w:bodyDiv w:val="1"/>
      <w:marLeft w:val="0"/>
      <w:marRight w:val="0"/>
      <w:marTop w:val="0"/>
      <w:marBottom w:val="0"/>
      <w:divBdr>
        <w:top w:val="none" w:sz="0" w:space="0" w:color="auto"/>
        <w:left w:val="none" w:sz="0" w:space="0" w:color="auto"/>
        <w:bottom w:val="none" w:sz="0" w:space="0" w:color="auto"/>
        <w:right w:val="none" w:sz="0" w:space="0" w:color="auto"/>
      </w:divBdr>
    </w:div>
    <w:div w:id="1858230682">
      <w:bodyDiv w:val="1"/>
      <w:marLeft w:val="0"/>
      <w:marRight w:val="0"/>
      <w:marTop w:val="0"/>
      <w:marBottom w:val="0"/>
      <w:divBdr>
        <w:top w:val="none" w:sz="0" w:space="0" w:color="auto"/>
        <w:left w:val="none" w:sz="0" w:space="0" w:color="auto"/>
        <w:bottom w:val="none" w:sz="0" w:space="0" w:color="auto"/>
        <w:right w:val="none" w:sz="0" w:space="0" w:color="auto"/>
      </w:divBdr>
    </w:div>
    <w:div w:id="1858814525">
      <w:bodyDiv w:val="1"/>
      <w:marLeft w:val="0"/>
      <w:marRight w:val="0"/>
      <w:marTop w:val="0"/>
      <w:marBottom w:val="0"/>
      <w:divBdr>
        <w:top w:val="none" w:sz="0" w:space="0" w:color="auto"/>
        <w:left w:val="none" w:sz="0" w:space="0" w:color="auto"/>
        <w:bottom w:val="none" w:sz="0" w:space="0" w:color="auto"/>
        <w:right w:val="none" w:sz="0" w:space="0" w:color="auto"/>
      </w:divBdr>
    </w:div>
    <w:div w:id="1859195191">
      <w:bodyDiv w:val="1"/>
      <w:marLeft w:val="0"/>
      <w:marRight w:val="0"/>
      <w:marTop w:val="0"/>
      <w:marBottom w:val="0"/>
      <w:divBdr>
        <w:top w:val="none" w:sz="0" w:space="0" w:color="auto"/>
        <w:left w:val="none" w:sz="0" w:space="0" w:color="auto"/>
        <w:bottom w:val="none" w:sz="0" w:space="0" w:color="auto"/>
        <w:right w:val="none" w:sz="0" w:space="0" w:color="auto"/>
      </w:divBdr>
    </w:div>
    <w:div w:id="1859462433">
      <w:bodyDiv w:val="1"/>
      <w:marLeft w:val="0"/>
      <w:marRight w:val="0"/>
      <w:marTop w:val="0"/>
      <w:marBottom w:val="0"/>
      <w:divBdr>
        <w:top w:val="none" w:sz="0" w:space="0" w:color="auto"/>
        <w:left w:val="none" w:sz="0" w:space="0" w:color="auto"/>
        <w:bottom w:val="none" w:sz="0" w:space="0" w:color="auto"/>
        <w:right w:val="none" w:sz="0" w:space="0" w:color="auto"/>
      </w:divBdr>
    </w:div>
    <w:div w:id="1859850618">
      <w:bodyDiv w:val="1"/>
      <w:marLeft w:val="0"/>
      <w:marRight w:val="0"/>
      <w:marTop w:val="0"/>
      <w:marBottom w:val="0"/>
      <w:divBdr>
        <w:top w:val="none" w:sz="0" w:space="0" w:color="auto"/>
        <w:left w:val="none" w:sz="0" w:space="0" w:color="auto"/>
        <w:bottom w:val="none" w:sz="0" w:space="0" w:color="auto"/>
        <w:right w:val="none" w:sz="0" w:space="0" w:color="auto"/>
      </w:divBdr>
      <w:divsChild>
        <w:div w:id="1611667681">
          <w:marLeft w:val="0"/>
          <w:marRight w:val="0"/>
          <w:marTop w:val="0"/>
          <w:marBottom w:val="0"/>
          <w:divBdr>
            <w:top w:val="none" w:sz="0" w:space="0" w:color="auto"/>
            <w:left w:val="none" w:sz="0" w:space="0" w:color="auto"/>
            <w:bottom w:val="none" w:sz="0" w:space="0" w:color="auto"/>
            <w:right w:val="none" w:sz="0" w:space="0" w:color="auto"/>
          </w:divBdr>
        </w:div>
      </w:divsChild>
    </w:div>
    <w:div w:id="1860002411">
      <w:bodyDiv w:val="1"/>
      <w:marLeft w:val="0"/>
      <w:marRight w:val="0"/>
      <w:marTop w:val="0"/>
      <w:marBottom w:val="0"/>
      <w:divBdr>
        <w:top w:val="none" w:sz="0" w:space="0" w:color="auto"/>
        <w:left w:val="none" w:sz="0" w:space="0" w:color="auto"/>
        <w:bottom w:val="none" w:sz="0" w:space="0" w:color="auto"/>
        <w:right w:val="none" w:sz="0" w:space="0" w:color="auto"/>
      </w:divBdr>
    </w:div>
    <w:div w:id="1860388967">
      <w:bodyDiv w:val="1"/>
      <w:marLeft w:val="0"/>
      <w:marRight w:val="0"/>
      <w:marTop w:val="0"/>
      <w:marBottom w:val="0"/>
      <w:divBdr>
        <w:top w:val="none" w:sz="0" w:space="0" w:color="auto"/>
        <w:left w:val="none" w:sz="0" w:space="0" w:color="auto"/>
        <w:bottom w:val="none" w:sz="0" w:space="0" w:color="auto"/>
        <w:right w:val="none" w:sz="0" w:space="0" w:color="auto"/>
      </w:divBdr>
    </w:div>
    <w:div w:id="1860777438">
      <w:bodyDiv w:val="1"/>
      <w:marLeft w:val="0"/>
      <w:marRight w:val="0"/>
      <w:marTop w:val="0"/>
      <w:marBottom w:val="0"/>
      <w:divBdr>
        <w:top w:val="none" w:sz="0" w:space="0" w:color="auto"/>
        <w:left w:val="none" w:sz="0" w:space="0" w:color="auto"/>
        <w:bottom w:val="none" w:sz="0" w:space="0" w:color="auto"/>
        <w:right w:val="none" w:sz="0" w:space="0" w:color="auto"/>
      </w:divBdr>
    </w:div>
    <w:div w:id="1861166437">
      <w:bodyDiv w:val="1"/>
      <w:marLeft w:val="0"/>
      <w:marRight w:val="0"/>
      <w:marTop w:val="0"/>
      <w:marBottom w:val="0"/>
      <w:divBdr>
        <w:top w:val="none" w:sz="0" w:space="0" w:color="auto"/>
        <w:left w:val="none" w:sz="0" w:space="0" w:color="auto"/>
        <w:bottom w:val="none" w:sz="0" w:space="0" w:color="auto"/>
        <w:right w:val="none" w:sz="0" w:space="0" w:color="auto"/>
      </w:divBdr>
    </w:div>
    <w:div w:id="1861355229">
      <w:bodyDiv w:val="1"/>
      <w:marLeft w:val="0"/>
      <w:marRight w:val="0"/>
      <w:marTop w:val="0"/>
      <w:marBottom w:val="0"/>
      <w:divBdr>
        <w:top w:val="none" w:sz="0" w:space="0" w:color="auto"/>
        <w:left w:val="none" w:sz="0" w:space="0" w:color="auto"/>
        <w:bottom w:val="none" w:sz="0" w:space="0" w:color="auto"/>
        <w:right w:val="none" w:sz="0" w:space="0" w:color="auto"/>
      </w:divBdr>
    </w:div>
    <w:div w:id="1862283890">
      <w:bodyDiv w:val="1"/>
      <w:marLeft w:val="0"/>
      <w:marRight w:val="0"/>
      <w:marTop w:val="0"/>
      <w:marBottom w:val="0"/>
      <w:divBdr>
        <w:top w:val="none" w:sz="0" w:space="0" w:color="auto"/>
        <w:left w:val="none" w:sz="0" w:space="0" w:color="auto"/>
        <w:bottom w:val="none" w:sz="0" w:space="0" w:color="auto"/>
        <w:right w:val="none" w:sz="0" w:space="0" w:color="auto"/>
      </w:divBdr>
    </w:div>
    <w:div w:id="1862548717">
      <w:bodyDiv w:val="1"/>
      <w:marLeft w:val="0"/>
      <w:marRight w:val="0"/>
      <w:marTop w:val="0"/>
      <w:marBottom w:val="0"/>
      <w:divBdr>
        <w:top w:val="none" w:sz="0" w:space="0" w:color="auto"/>
        <w:left w:val="none" w:sz="0" w:space="0" w:color="auto"/>
        <w:bottom w:val="none" w:sz="0" w:space="0" w:color="auto"/>
        <w:right w:val="none" w:sz="0" w:space="0" w:color="auto"/>
      </w:divBdr>
    </w:div>
    <w:div w:id="1862619812">
      <w:bodyDiv w:val="1"/>
      <w:marLeft w:val="0"/>
      <w:marRight w:val="0"/>
      <w:marTop w:val="0"/>
      <w:marBottom w:val="0"/>
      <w:divBdr>
        <w:top w:val="none" w:sz="0" w:space="0" w:color="auto"/>
        <w:left w:val="none" w:sz="0" w:space="0" w:color="auto"/>
        <w:bottom w:val="none" w:sz="0" w:space="0" w:color="auto"/>
        <w:right w:val="none" w:sz="0" w:space="0" w:color="auto"/>
      </w:divBdr>
    </w:div>
    <w:div w:id="1862667079">
      <w:bodyDiv w:val="1"/>
      <w:marLeft w:val="0"/>
      <w:marRight w:val="0"/>
      <w:marTop w:val="0"/>
      <w:marBottom w:val="0"/>
      <w:divBdr>
        <w:top w:val="none" w:sz="0" w:space="0" w:color="auto"/>
        <w:left w:val="none" w:sz="0" w:space="0" w:color="auto"/>
        <w:bottom w:val="none" w:sz="0" w:space="0" w:color="auto"/>
        <w:right w:val="none" w:sz="0" w:space="0" w:color="auto"/>
      </w:divBdr>
    </w:div>
    <w:div w:id="1862669087">
      <w:bodyDiv w:val="1"/>
      <w:marLeft w:val="0"/>
      <w:marRight w:val="0"/>
      <w:marTop w:val="0"/>
      <w:marBottom w:val="0"/>
      <w:divBdr>
        <w:top w:val="none" w:sz="0" w:space="0" w:color="auto"/>
        <w:left w:val="none" w:sz="0" w:space="0" w:color="auto"/>
        <w:bottom w:val="none" w:sz="0" w:space="0" w:color="auto"/>
        <w:right w:val="none" w:sz="0" w:space="0" w:color="auto"/>
      </w:divBdr>
      <w:divsChild>
        <w:div w:id="502428209">
          <w:marLeft w:val="0"/>
          <w:marRight w:val="0"/>
          <w:marTop w:val="0"/>
          <w:marBottom w:val="0"/>
          <w:divBdr>
            <w:top w:val="none" w:sz="0" w:space="0" w:color="auto"/>
            <w:left w:val="none" w:sz="0" w:space="0" w:color="auto"/>
            <w:bottom w:val="none" w:sz="0" w:space="0" w:color="auto"/>
            <w:right w:val="none" w:sz="0" w:space="0" w:color="auto"/>
          </w:divBdr>
        </w:div>
      </w:divsChild>
    </w:div>
    <w:div w:id="1862669639">
      <w:bodyDiv w:val="1"/>
      <w:marLeft w:val="0"/>
      <w:marRight w:val="0"/>
      <w:marTop w:val="0"/>
      <w:marBottom w:val="0"/>
      <w:divBdr>
        <w:top w:val="none" w:sz="0" w:space="0" w:color="auto"/>
        <w:left w:val="none" w:sz="0" w:space="0" w:color="auto"/>
        <w:bottom w:val="none" w:sz="0" w:space="0" w:color="auto"/>
        <w:right w:val="none" w:sz="0" w:space="0" w:color="auto"/>
      </w:divBdr>
      <w:divsChild>
        <w:div w:id="761873572">
          <w:marLeft w:val="0"/>
          <w:marRight w:val="0"/>
          <w:marTop w:val="0"/>
          <w:marBottom w:val="0"/>
          <w:divBdr>
            <w:top w:val="none" w:sz="0" w:space="0" w:color="auto"/>
            <w:left w:val="none" w:sz="0" w:space="0" w:color="auto"/>
            <w:bottom w:val="none" w:sz="0" w:space="0" w:color="auto"/>
            <w:right w:val="none" w:sz="0" w:space="0" w:color="auto"/>
          </w:divBdr>
        </w:div>
      </w:divsChild>
    </w:div>
    <w:div w:id="1862739994">
      <w:bodyDiv w:val="1"/>
      <w:marLeft w:val="0"/>
      <w:marRight w:val="0"/>
      <w:marTop w:val="0"/>
      <w:marBottom w:val="0"/>
      <w:divBdr>
        <w:top w:val="none" w:sz="0" w:space="0" w:color="auto"/>
        <w:left w:val="none" w:sz="0" w:space="0" w:color="auto"/>
        <w:bottom w:val="none" w:sz="0" w:space="0" w:color="auto"/>
        <w:right w:val="none" w:sz="0" w:space="0" w:color="auto"/>
      </w:divBdr>
    </w:div>
    <w:div w:id="1863057436">
      <w:bodyDiv w:val="1"/>
      <w:marLeft w:val="0"/>
      <w:marRight w:val="0"/>
      <w:marTop w:val="0"/>
      <w:marBottom w:val="0"/>
      <w:divBdr>
        <w:top w:val="none" w:sz="0" w:space="0" w:color="auto"/>
        <w:left w:val="none" w:sz="0" w:space="0" w:color="auto"/>
        <w:bottom w:val="none" w:sz="0" w:space="0" w:color="auto"/>
        <w:right w:val="none" w:sz="0" w:space="0" w:color="auto"/>
      </w:divBdr>
    </w:div>
    <w:div w:id="1864398875">
      <w:bodyDiv w:val="1"/>
      <w:marLeft w:val="0"/>
      <w:marRight w:val="0"/>
      <w:marTop w:val="0"/>
      <w:marBottom w:val="0"/>
      <w:divBdr>
        <w:top w:val="none" w:sz="0" w:space="0" w:color="auto"/>
        <w:left w:val="none" w:sz="0" w:space="0" w:color="auto"/>
        <w:bottom w:val="none" w:sz="0" w:space="0" w:color="auto"/>
        <w:right w:val="none" w:sz="0" w:space="0" w:color="auto"/>
      </w:divBdr>
      <w:divsChild>
        <w:div w:id="176164738">
          <w:marLeft w:val="0"/>
          <w:marRight w:val="0"/>
          <w:marTop w:val="0"/>
          <w:marBottom w:val="0"/>
          <w:divBdr>
            <w:top w:val="none" w:sz="0" w:space="0" w:color="auto"/>
            <w:left w:val="none" w:sz="0" w:space="0" w:color="auto"/>
            <w:bottom w:val="none" w:sz="0" w:space="0" w:color="auto"/>
            <w:right w:val="none" w:sz="0" w:space="0" w:color="auto"/>
          </w:divBdr>
        </w:div>
      </w:divsChild>
    </w:div>
    <w:div w:id="1864439682">
      <w:bodyDiv w:val="1"/>
      <w:marLeft w:val="0"/>
      <w:marRight w:val="0"/>
      <w:marTop w:val="0"/>
      <w:marBottom w:val="0"/>
      <w:divBdr>
        <w:top w:val="none" w:sz="0" w:space="0" w:color="auto"/>
        <w:left w:val="none" w:sz="0" w:space="0" w:color="auto"/>
        <w:bottom w:val="none" w:sz="0" w:space="0" w:color="auto"/>
        <w:right w:val="none" w:sz="0" w:space="0" w:color="auto"/>
      </w:divBdr>
    </w:div>
    <w:div w:id="1864975626">
      <w:bodyDiv w:val="1"/>
      <w:marLeft w:val="0"/>
      <w:marRight w:val="0"/>
      <w:marTop w:val="0"/>
      <w:marBottom w:val="0"/>
      <w:divBdr>
        <w:top w:val="none" w:sz="0" w:space="0" w:color="auto"/>
        <w:left w:val="none" w:sz="0" w:space="0" w:color="auto"/>
        <w:bottom w:val="none" w:sz="0" w:space="0" w:color="auto"/>
        <w:right w:val="none" w:sz="0" w:space="0" w:color="auto"/>
      </w:divBdr>
    </w:div>
    <w:div w:id="1865287399">
      <w:bodyDiv w:val="1"/>
      <w:marLeft w:val="0"/>
      <w:marRight w:val="0"/>
      <w:marTop w:val="0"/>
      <w:marBottom w:val="0"/>
      <w:divBdr>
        <w:top w:val="none" w:sz="0" w:space="0" w:color="auto"/>
        <w:left w:val="none" w:sz="0" w:space="0" w:color="auto"/>
        <w:bottom w:val="none" w:sz="0" w:space="0" w:color="auto"/>
        <w:right w:val="none" w:sz="0" w:space="0" w:color="auto"/>
      </w:divBdr>
    </w:div>
    <w:div w:id="1865434468">
      <w:bodyDiv w:val="1"/>
      <w:marLeft w:val="0"/>
      <w:marRight w:val="0"/>
      <w:marTop w:val="0"/>
      <w:marBottom w:val="0"/>
      <w:divBdr>
        <w:top w:val="none" w:sz="0" w:space="0" w:color="auto"/>
        <w:left w:val="none" w:sz="0" w:space="0" w:color="auto"/>
        <w:bottom w:val="none" w:sz="0" w:space="0" w:color="auto"/>
        <w:right w:val="none" w:sz="0" w:space="0" w:color="auto"/>
      </w:divBdr>
    </w:div>
    <w:div w:id="1865554352">
      <w:bodyDiv w:val="1"/>
      <w:marLeft w:val="0"/>
      <w:marRight w:val="0"/>
      <w:marTop w:val="0"/>
      <w:marBottom w:val="0"/>
      <w:divBdr>
        <w:top w:val="none" w:sz="0" w:space="0" w:color="auto"/>
        <w:left w:val="none" w:sz="0" w:space="0" w:color="auto"/>
        <w:bottom w:val="none" w:sz="0" w:space="0" w:color="auto"/>
        <w:right w:val="none" w:sz="0" w:space="0" w:color="auto"/>
      </w:divBdr>
    </w:div>
    <w:div w:id="1866211468">
      <w:bodyDiv w:val="1"/>
      <w:marLeft w:val="0"/>
      <w:marRight w:val="0"/>
      <w:marTop w:val="0"/>
      <w:marBottom w:val="0"/>
      <w:divBdr>
        <w:top w:val="none" w:sz="0" w:space="0" w:color="auto"/>
        <w:left w:val="none" w:sz="0" w:space="0" w:color="auto"/>
        <w:bottom w:val="none" w:sz="0" w:space="0" w:color="auto"/>
        <w:right w:val="none" w:sz="0" w:space="0" w:color="auto"/>
      </w:divBdr>
    </w:div>
    <w:div w:id="1866744193">
      <w:bodyDiv w:val="1"/>
      <w:marLeft w:val="0"/>
      <w:marRight w:val="0"/>
      <w:marTop w:val="0"/>
      <w:marBottom w:val="0"/>
      <w:divBdr>
        <w:top w:val="none" w:sz="0" w:space="0" w:color="auto"/>
        <w:left w:val="none" w:sz="0" w:space="0" w:color="auto"/>
        <w:bottom w:val="none" w:sz="0" w:space="0" w:color="auto"/>
        <w:right w:val="none" w:sz="0" w:space="0" w:color="auto"/>
      </w:divBdr>
    </w:div>
    <w:div w:id="1866746009">
      <w:bodyDiv w:val="1"/>
      <w:marLeft w:val="0"/>
      <w:marRight w:val="0"/>
      <w:marTop w:val="0"/>
      <w:marBottom w:val="0"/>
      <w:divBdr>
        <w:top w:val="none" w:sz="0" w:space="0" w:color="auto"/>
        <w:left w:val="none" w:sz="0" w:space="0" w:color="auto"/>
        <w:bottom w:val="none" w:sz="0" w:space="0" w:color="auto"/>
        <w:right w:val="none" w:sz="0" w:space="0" w:color="auto"/>
      </w:divBdr>
      <w:divsChild>
        <w:div w:id="792208366">
          <w:marLeft w:val="0"/>
          <w:marRight w:val="0"/>
          <w:marTop w:val="0"/>
          <w:marBottom w:val="0"/>
          <w:divBdr>
            <w:top w:val="none" w:sz="0" w:space="0" w:color="auto"/>
            <w:left w:val="none" w:sz="0" w:space="0" w:color="auto"/>
            <w:bottom w:val="none" w:sz="0" w:space="0" w:color="auto"/>
            <w:right w:val="none" w:sz="0" w:space="0" w:color="auto"/>
          </w:divBdr>
        </w:div>
      </w:divsChild>
    </w:div>
    <w:div w:id="1866865418">
      <w:bodyDiv w:val="1"/>
      <w:marLeft w:val="0"/>
      <w:marRight w:val="0"/>
      <w:marTop w:val="0"/>
      <w:marBottom w:val="0"/>
      <w:divBdr>
        <w:top w:val="none" w:sz="0" w:space="0" w:color="auto"/>
        <w:left w:val="none" w:sz="0" w:space="0" w:color="auto"/>
        <w:bottom w:val="none" w:sz="0" w:space="0" w:color="auto"/>
        <w:right w:val="none" w:sz="0" w:space="0" w:color="auto"/>
      </w:divBdr>
    </w:div>
    <w:div w:id="1866870944">
      <w:bodyDiv w:val="1"/>
      <w:marLeft w:val="0"/>
      <w:marRight w:val="0"/>
      <w:marTop w:val="0"/>
      <w:marBottom w:val="0"/>
      <w:divBdr>
        <w:top w:val="none" w:sz="0" w:space="0" w:color="auto"/>
        <w:left w:val="none" w:sz="0" w:space="0" w:color="auto"/>
        <w:bottom w:val="none" w:sz="0" w:space="0" w:color="auto"/>
        <w:right w:val="none" w:sz="0" w:space="0" w:color="auto"/>
      </w:divBdr>
    </w:div>
    <w:div w:id="1866940619">
      <w:bodyDiv w:val="1"/>
      <w:marLeft w:val="0"/>
      <w:marRight w:val="0"/>
      <w:marTop w:val="0"/>
      <w:marBottom w:val="0"/>
      <w:divBdr>
        <w:top w:val="none" w:sz="0" w:space="0" w:color="auto"/>
        <w:left w:val="none" w:sz="0" w:space="0" w:color="auto"/>
        <w:bottom w:val="none" w:sz="0" w:space="0" w:color="auto"/>
        <w:right w:val="none" w:sz="0" w:space="0" w:color="auto"/>
      </w:divBdr>
      <w:divsChild>
        <w:div w:id="485367089">
          <w:marLeft w:val="0"/>
          <w:marRight w:val="0"/>
          <w:marTop w:val="0"/>
          <w:marBottom w:val="0"/>
          <w:divBdr>
            <w:top w:val="none" w:sz="0" w:space="0" w:color="auto"/>
            <w:left w:val="none" w:sz="0" w:space="0" w:color="auto"/>
            <w:bottom w:val="none" w:sz="0" w:space="0" w:color="auto"/>
            <w:right w:val="none" w:sz="0" w:space="0" w:color="auto"/>
          </w:divBdr>
        </w:div>
      </w:divsChild>
    </w:div>
    <w:div w:id="1867021155">
      <w:bodyDiv w:val="1"/>
      <w:marLeft w:val="0"/>
      <w:marRight w:val="0"/>
      <w:marTop w:val="0"/>
      <w:marBottom w:val="0"/>
      <w:divBdr>
        <w:top w:val="none" w:sz="0" w:space="0" w:color="auto"/>
        <w:left w:val="none" w:sz="0" w:space="0" w:color="auto"/>
        <w:bottom w:val="none" w:sz="0" w:space="0" w:color="auto"/>
        <w:right w:val="none" w:sz="0" w:space="0" w:color="auto"/>
      </w:divBdr>
    </w:div>
    <w:div w:id="1867865799">
      <w:bodyDiv w:val="1"/>
      <w:marLeft w:val="0"/>
      <w:marRight w:val="0"/>
      <w:marTop w:val="0"/>
      <w:marBottom w:val="0"/>
      <w:divBdr>
        <w:top w:val="none" w:sz="0" w:space="0" w:color="auto"/>
        <w:left w:val="none" w:sz="0" w:space="0" w:color="auto"/>
        <w:bottom w:val="none" w:sz="0" w:space="0" w:color="auto"/>
        <w:right w:val="none" w:sz="0" w:space="0" w:color="auto"/>
      </w:divBdr>
    </w:div>
    <w:div w:id="1868371507">
      <w:bodyDiv w:val="1"/>
      <w:marLeft w:val="0"/>
      <w:marRight w:val="0"/>
      <w:marTop w:val="0"/>
      <w:marBottom w:val="0"/>
      <w:divBdr>
        <w:top w:val="none" w:sz="0" w:space="0" w:color="auto"/>
        <w:left w:val="none" w:sz="0" w:space="0" w:color="auto"/>
        <w:bottom w:val="none" w:sz="0" w:space="0" w:color="auto"/>
        <w:right w:val="none" w:sz="0" w:space="0" w:color="auto"/>
      </w:divBdr>
      <w:divsChild>
        <w:div w:id="115293108">
          <w:marLeft w:val="0"/>
          <w:marRight w:val="0"/>
          <w:marTop w:val="0"/>
          <w:marBottom w:val="0"/>
          <w:divBdr>
            <w:top w:val="none" w:sz="0" w:space="0" w:color="auto"/>
            <w:left w:val="none" w:sz="0" w:space="0" w:color="auto"/>
            <w:bottom w:val="none" w:sz="0" w:space="0" w:color="auto"/>
            <w:right w:val="none" w:sz="0" w:space="0" w:color="auto"/>
          </w:divBdr>
        </w:div>
      </w:divsChild>
    </w:div>
    <w:div w:id="1868373074">
      <w:bodyDiv w:val="1"/>
      <w:marLeft w:val="0"/>
      <w:marRight w:val="0"/>
      <w:marTop w:val="0"/>
      <w:marBottom w:val="0"/>
      <w:divBdr>
        <w:top w:val="none" w:sz="0" w:space="0" w:color="auto"/>
        <w:left w:val="none" w:sz="0" w:space="0" w:color="auto"/>
        <w:bottom w:val="none" w:sz="0" w:space="0" w:color="auto"/>
        <w:right w:val="none" w:sz="0" w:space="0" w:color="auto"/>
      </w:divBdr>
      <w:divsChild>
        <w:div w:id="474688985">
          <w:marLeft w:val="0"/>
          <w:marRight w:val="0"/>
          <w:marTop w:val="0"/>
          <w:marBottom w:val="0"/>
          <w:divBdr>
            <w:top w:val="none" w:sz="0" w:space="0" w:color="auto"/>
            <w:left w:val="none" w:sz="0" w:space="0" w:color="auto"/>
            <w:bottom w:val="none" w:sz="0" w:space="0" w:color="auto"/>
            <w:right w:val="none" w:sz="0" w:space="0" w:color="auto"/>
          </w:divBdr>
        </w:div>
      </w:divsChild>
    </w:div>
    <w:div w:id="1868443616">
      <w:bodyDiv w:val="1"/>
      <w:marLeft w:val="0"/>
      <w:marRight w:val="0"/>
      <w:marTop w:val="0"/>
      <w:marBottom w:val="0"/>
      <w:divBdr>
        <w:top w:val="none" w:sz="0" w:space="0" w:color="auto"/>
        <w:left w:val="none" w:sz="0" w:space="0" w:color="auto"/>
        <w:bottom w:val="none" w:sz="0" w:space="0" w:color="auto"/>
        <w:right w:val="none" w:sz="0" w:space="0" w:color="auto"/>
      </w:divBdr>
    </w:div>
    <w:div w:id="1868562638">
      <w:bodyDiv w:val="1"/>
      <w:marLeft w:val="0"/>
      <w:marRight w:val="0"/>
      <w:marTop w:val="0"/>
      <w:marBottom w:val="0"/>
      <w:divBdr>
        <w:top w:val="none" w:sz="0" w:space="0" w:color="auto"/>
        <w:left w:val="none" w:sz="0" w:space="0" w:color="auto"/>
        <w:bottom w:val="none" w:sz="0" w:space="0" w:color="auto"/>
        <w:right w:val="none" w:sz="0" w:space="0" w:color="auto"/>
      </w:divBdr>
    </w:div>
    <w:div w:id="1868594373">
      <w:bodyDiv w:val="1"/>
      <w:marLeft w:val="0"/>
      <w:marRight w:val="0"/>
      <w:marTop w:val="0"/>
      <w:marBottom w:val="0"/>
      <w:divBdr>
        <w:top w:val="none" w:sz="0" w:space="0" w:color="auto"/>
        <w:left w:val="none" w:sz="0" w:space="0" w:color="auto"/>
        <w:bottom w:val="none" w:sz="0" w:space="0" w:color="auto"/>
        <w:right w:val="none" w:sz="0" w:space="0" w:color="auto"/>
      </w:divBdr>
    </w:div>
    <w:div w:id="1869634192">
      <w:bodyDiv w:val="1"/>
      <w:marLeft w:val="0"/>
      <w:marRight w:val="0"/>
      <w:marTop w:val="0"/>
      <w:marBottom w:val="0"/>
      <w:divBdr>
        <w:top w:val="none" w:sz="0" w:space="0" w:color="auto"/>
        <w:left w:val="none" w:sz="0" w:space="0" w:color="auto"/>
        <w:bottom w:val="none" w:sz="0" w:space="0" w:color="auto"/>
        <w:right w:val="none" w:sz="0" w:space="0" w:color="auto"/>
      </w:divBdr>
    </w:div>
    <w:div w:id="1869677879">
      <w:bodyDiv w:val="1"/>
      <w:marLeft w:val="0"/>
      <w:marRight w:val="0"/>
      <w:marTop w:val="0"/>
      <w:marBottom w:val="0"/>
      <w:divBdr>
        <w:top w:val="none" w:sz="0" w:space="0" w:color="auto"/>
        <w:left w:val="none" w:sz="0" w:space="0" w:color="auto"/>
        <w:bottom w:val="none" w:sz="0" w:space="0" w:color="auto"/>
        <w:right w:val="none" w:sz="0" w:space="0" w:color="auto"/>
      </w:divBdr>
    </w:div>
    <w:div w:id="1869904199">
      <w:bodyDiv w:val="1"/>
      <w:marLeft w:val="0"/>
      <w:marRight w:val="0"/>
      <w:marTop w:val="0"/>
      <w:marBottom w:val="0"/>
      <w:divBdr>
        <w:top w:val="none" w:sz="0" w:space="0" w:color="auto"/>
        <w:left w:val="none" w:sz="0" w:space="0" w:color="auto"/>
        <w:bottom w:val="none" w:sz="0" w:space="0" w:color="auto"/>
        <w:right w:val="none" w:sz="0" w:space="0" w:color="auto"/>
      </w:divBdr>
    </w:div>
    <w:div w:id="1869945024">
      <w:bodyDiv w:val="1"/>
      <w:marLeft w:val="0"/>
      <w:marRight w:val="0"/>
      <w:marTop w:val="0"/>
      <w:marBottom w:val="0"/>
      <w:divBdr>
        <w:top w:val="none" w:sz="0" w:space="0" w:color="auto"/>
        <w:left w:val="none" w:sz="0" w:space="0" w:color="auto"/>
        <w:bottom w:val="none" w:sz="0" w:space="0" w:color="auto"/>
        <w:right w:val="none" w:sz="0" w:space="0" w:color="auto"/>
      </w:divBdr>
    </w:div>
    <w:div w:id="1870102048">
      <w:bodyDiv w:val="1"/>
      <w:marLeft w:val="0"/>
      <w:marRight w:val="0"/>
      <w:marTop w:val="0"/>
      <w:marBottom w:val="0"/>
      <w:divBdr>
        <w:top w:val="none" w:sz="0" w:space="0" w:color="auto"/>
        <w:left w:val="none" w:sz="0" w:space="0" w:color="auto"/>
        <w:bottom w:val="none" w:sz="0" w:space="0" w:color="auto"/>
        <w:right w:val="none" w:sz="0" w:space="0" w:color="auto"/>
      </w:divBdr>
    </w:div>
    <w:div w:id="1870147011">
      <w:bodyDiv w:val="1"/>
      <w:marLeft w:val="0"/>
      <w:marRight w:val="0"/>
      <w:marTop w:val="0"/>
      <w:marBottom w:val="0"/>
      <w:divBdr>
        <w:top w:val="none" w:sz="0" w:space="0" w:color="auto"/>
        <w:left w:val="none" w:sz="0" w:space="0" w:color="auto"/>
        <w:bottom w:val="none" w:sz="0" w:space="0" w:color="auto"/>
        <w:right w:val="none" w:sz="0" w:space="0" w:color="auto"/>
      </w:divBdr>
      <w:divsChild>
        <w:div w:id="1108501137">
          <w:marLeft w:val="0"/>
          <w:marRight w:val="0"/>
          <w:marTop w:val="0"/>
          <w:marBottom w:val="0"/>
          <w:divBdr>
            <w:top w:val="none" w:sz="0" w:space="0" w:color="auto"/>
            <w:left w:val="none" w:sz="0" w:space="0" w:color="auto"/>
            <w:bottom w:val="none" w:sz="0" w:space="0" w:color="auto"/>
            <w:right w:val="none" w:sz="0" w:space="0" w:color="auto"/>
          </w:divBdr>
        </w:div>
      </w:divsChild>
    </w:div>
    <w:div w:id="1870147756">
      <w:bodyDiv w:val="1"/>
      <w:marLeft w:val="0"/>
      <w:marRight w:val="0"/>
      <w:marTop w:val="0"/>
      <w:marBottom w:val="0"/>
      <w:divBdr>
        <w:top w:val="none" w:sz="0" w:space="0" w:color="auto"/>
        <w:left w:val="none" w:sz="0" w:space="0" w:color="auto"/>
        <w:bottom w:val="none" w:sz="0" w:space="0" w:color="auto"/>
        <w:right w:val="none" w:sz="0" w:space="0" w:color="auto"/>
      </w:divBdr>
    </w:div>
    <w:div w:id="1870292480">
      <w:bodyDiv w:val="1"/>
      <w:marLeft w:val="0"/>
      <w:marRight w:val="0"/>
      <w:marTop w:val="0"/>
      <w:marBottom w:val="0"/>
      <w:divBdr>
        <w:top w:val="none" w:sz="0" w:space="0" w:color="auto"/>
        <w:left w:val="none" w:sz="0" w:space="0" w:color="auto"/>
        <w:bottom w:val="none" w:sz="0" w:space="0" w:color="auto"/>
        <w:right w:val="none" w:sz="0" w:space="0" w:color="auto"/>
      </w:divBdr>
    </w:div>
    <w:div w:id="1870337181">
      <w:bodyDiv w:val="1"/>
      <w:marLeft w:val="0"/>
      <w:marRight w:val="0"/>
      <w:marTop w:val="0"/>
      <w:marBottom w:val="0"/>
      <w:divBdr>
        <w:top w:val="none" w:sz="0" w:space="0" w:color="auto"/>
        <w:left w:val="none" w:sz="0" w:space="0" w:color="auto"/>
        <w:bottom w:val="none" w:sz="0" w:space="0" w:color="auto"/>
        <w:right w:val="none" w:sz="0" w:space="0" w:color="auto"/>
      </w:divBdr>
    </w:div>
    <w:div w:id="1870338031">
      <w:bodyDiv w:val="1"/>
      <w:marLeft w:val="0"/>
      <w:marRight w:val="0"/>
      <w:marTop w:val="0"/>
      <w:marBottom w:val="0"/>
      <w:divBdr>
        <w:top w:val="none" w:sz="0" w:space="0" w:color="auto"/>
        <w:left w:val="none" w:sz="0" w:space="0" w:color="auto"/>
        <w:bottom w:val="none" w:sz="0" w:space="0" w:color="auto"/>
        <w:right w:val="none" w:sz="0" w:space="0" w:color="auto"/>
      </w:divBdr>
      <w:divsChild>
        <w:div w:id="1610233376">
          <w:marLeft w:val="0"/>
          <w:marRight w:val="0"/>
          <w:marTop w:val="0"/>
          <w:marBottom w:val="0"/>
          <w:divBdr>
            <w:top w:val="none" w:sz="0" w:space="0" w:color="auto"/>
            <w:left w:val="none" w:sz="0" w:space="0" w:color="auto"/>
            <w:bottom w:val="none" w:sz="0" w:space="0" w:color="auto"/>
            <w:right w:val="none" w:sz="0" w:space="0" w:color="auto"/>
          </w:divBdr>
        </w:div>
      </w:divsChild>
    </w:div>
    <w:div w:id="1870407036">
      <w:bodyDiv w:val="1"/>
      <w:marLeft w:val="0"/>
      <w:marRight w:val="0"/>
      <w:marTop w:val="0"/>
      <w:marBottom w:val="0"/>
      <w:divBdr>
        <w:top w:val="none" w:sz="0" w:space="0" w:color="auto"/>
        <w:left w:val="none" w:sz="0" w:space="0" w:color="auto"/>
        <w:bottom w:val="none" w:sz="0" w:space="0" w:color="auto"/>
        <w:right w:val="none" w:sz="0" w:space="0" w:color="auto"/>
      </w:divBdr>
    </w:div>
    <w:div w:id="1870676536">
      <w:bodyDiv w:val="1"/>
      <w:marLeft w:val="0"/>
      <w:marRight w:val="0"/>
      <w:marTop w:val="0"/>
      <w:marBottom w:val="0"/>
      <w:divBdr>
        <w:top w:val="none" w:sz="0" w:space="0" w:color="auto"/>
        <w:left w:val="none" w:sz="0" w:space="0" w:color="auto"/>
        <w:bottom w:val="none" w:sz="0" w:space="0" w:color="auto"/>
        <w:right w:val="none" w:sz="0" w:space="0" w:color="auto"/>
      </w:divBdr>
    </w:div>
    <w:div w:id="1871185792">
      <w:bodyDiv w:val="1"/>
      <w:marLeft w:val="0"/>
      <w:marRight w:val="0"/>
      <w:marTop w:val="0"/>
      <w:marBottom w:val="0"/>
      <w:divBdr>
        <w:top w:val="none" w:sz="0" w:space="0" w:color="auto"/>
        <w:left w:val="none" w:sz="0" w:space="0" w:color="auto"/>
        <w:bottom w:val="none" w:sz="0" w:space="0" w:color="auto"/>
        <w:right w:val="none" w:sz="0" w:space="0" w:color="auto"/>
      </w:divBdr>
    </w:div>
    <w:div w:id="1871530933">
      <w:bodyDiv w:val="1"/>
      <w:marLeft w:val="0"/>
      <w:marRight w:val="0"/>
      <w:marTop w:val="0"/>
      <w:marBottom w:val="0"/>
      <w:divBdr>
        <w:top w:val="none" w:sz="0" w:space="0" w:color="auto"/>
        <w:left w:val="none" w:sz="0" w:space="0" w:color="auto"/>
        <w:bottom w:val="none" w:sz="0" w:space="0" w:color="auto"/>
        <w:right w:val="none" w:sz="0" w:space="0" w:color="auto"/>
      </w:divBdr>
      <w:divsChild>
        <w:div w:id="208107114">
          <w:marLeft w:val="0"/>
          <w:marRight w:val="0"/>
          <w:marTop w:val="0"/>
          <w:marBottom w:val="0"/>
          <w:divBdr>
            <w:top w:val="none" w:sz="0" w:space="0" w:color="auto"/>
            <w:left w:val="none" w:sz="0" w:space="0" w:color="auto"/>
            <w:bottom w:val="none" w:sz="0" w:space="0" w:color="auto"/>
            <w:right w:val="none" w:sz="0" w:space="0" w:color="auto"/>
          </w:divBdr>
        </w:div>
      </w:divsChild>
    </w:div>
    <w:div w:id="1871531864">
      <w:bodyDiv w:val="1"/>
      <w:marLeft w:val="0"/>
      <w:marRight w:val="0"/>
      <w:marTop w:val="0"/>
      <w:marBottom w:val="0"/>
      <w:divBdr>
        <w:top w:val="none" w:sz="0" w:space="0" w:color="auto"/>
        <w:left w:val="none" w:sz="0" w:space="0" w:color="auto"/>
        <w:bottom w:val="none" w:sz="0" w:space="0" w:color="auto"/>
        <w:right w:val="none" w:sz="0" w:space="0" w:color="auto"/>
      </w:divBdr>
    </w:div>
    <w:div w:id="1872186016">
      <w:bodyDiv w:val="1"/>
      <w:marLeft w:val="0"/>
      <w:marRight w:val="0"/>
      <w:marTop w:val="0"/>
      <w:marBottom w:val="0"/>
      <w:divBdr>
        <w:top w:val="none" w:sz="0" w:space="0" w:color="auto"/>
        <w:left w:val="none" w:sz="0" w:space="0" w:color="auto"/>
        <w:bottom w:val="none" w:sz="0" w:space="0" w:color="auto"/>
        <w:right w:val="none" w:sz="0" w:space="0" w:color="auto"/>
      </w:divBdr>
    </w:div>
    <w:div w:id="1872299399">
      <w:bodyDiv w:val="1"/>
      <w:marLeft w:val="0"/>
      <w:marRight w:val="0"/>
      <w:marTop w:val="0"/>
      <w:marBottom w:val="0"/>
      <w:divBdr>
        <w:top w:val="none" w:sz="0" w:space="0" w:color="auto"/>
        <w:left w:val="none" w:sz="0" w:space="0" w:color="auto"/>
        <w:bottom w:val="none" w:sz="0" w:space="0" w:color="auto"/>
        <w:right w:val="none" w:sz="0" w:space="0" w:color="auto"/>
      </w:divBdr>
    </w:div>
    <w:div w:id="1872374024">
      <w:bodyDiv w:val="1"/>
      <w:marLeft w:val="0"/>
      <w:marRight w:val="0"/>
      <w:marTop w:val="0"/>
      <w:marBottom w:val="0"/>
      <w:divBdr>
        <w:top w:val="none" w:sz="0" w:space="0" w:color="auto"/>
        <w:left w:val="none" w:sz="0" w:space="0" w:color="auto"/>
        <w:bottom w:val="none" w:sz="0" w:space="0" w:color="auto"/>
        <w:right w:val="none" w:sz="0" w:space="0" w:color="auto"/>
      </w:divBdr>
    </w:div>
    <w:div w:id="1872450229">
      <w:bodyDiv w:val="1"/>
      <w:marLeft w:val="0"/>
      <w:marRight w:val="0"/>
      <w:marTop w:val="0"/>
      <w:marBottom w:val="0"/>
      <w:divBdr>
        <w:top w:val="none" w:sz="0" w:space="0" w:color="auto"/>
        <w:left w:val="none" w:sz="0" w:space="0" w:color="auto"/>
        <w:bottom w:val="none" w:sz="0" w:space="0" w:color="auto"/>
        <w:right w:val="none" w:sz="0" w:space="0" w:color="auto"/>
      </w:divBdr>
    </w:div>
    <w:div w:id="1872496792">
      <w:bodyDiv w:val="1"/>
      <w:marLeft w:val="0"/>
      <w:marRight w:val="0"/>
      <w:marTop w:val="0"/>
      <w:marBottom w:val="0"/>
      <w:divBdr>
        <w:top w:val="none" w:sz="0" w:space="0" w:color="auto"/>
        <w:left w:val="none" w:sz="0" w:space="0" w:color="auto"/>
        <w:bottom w:val="none" w:sz="0" w:space="0" w:color="auto"/>
        <w:right w:val="none" w:sz="0" w:space="0" w:color="auto"/>
      </w:divBdr>
    </w:div>
    <w:div w:id="1872525025">
      <w:bodyDiv w:val="1"/>
      <w:marLeft w:val="0"/>
      <w:marRight w:val="0"/>
      <w:marTop w:val="0"/>
      <w:marBottom w:val="0"/>
      <w:divBdr>
        <w:top w:val="none" w:sz="0" w:space="0" w:color="auto"/>
        <w:left w:val="none" w:sz="0" w:space="0" w:color="auto"/>
        <w:bottom w:val="none" w:sz="0" w:space="0" w:color="auto"/>
        <w:right w:val="none" w:sz="0" w:space="0" w:color="auto"/>
      </w:divBdr>
    </w:div>
    <w:div w:id="1872761985">
      <w:bodyDiv w:val="1"/>
      <w:marLeft w:val="0"/>
      <w:marRight w:val="0"/>
      <w:marTop w:val="0"/>
      <w:marBottom w:val="0"/>
      <w:divBdr>
        <w:top w:val="none" w:sz="0" w:space="0" w:color="auto"/>
        <w:left w:val="none" w:sz="0" w:space="0" w:color="auto"/>
        <w:bottom w:val="none" w:sz="0" w:space="0" w:color="auto"/>
        <w:right w:val="none" w:sz="0" w:space="0" w:color="auto"/>
      </w:divBdr>
    </w:div>
    <w:div w:id="1873151139">
      <w:bodyDiv w:val="1"/>
      <w:marLeft w:val="0"/>
      <w:marRight w:val="0"/>
      <w:marTop w:val="0"/>
      <w:marBottom w:val="0"/>
      <w:divBdr>
        <w:top w:val="none" w:sz="0" w:space="0" w:color="auto"/>
        <w:left w:val="none" w:sz="0" w:space="0" w:color="auto"/>
        <w:bottom w:val="none" w:sz="0" w:space="0" w:color="auto"/>
        <w:right w:val="none" w:sz="0" w:space="0" w:color="auto"/>
      </w:divBdr>
    </w:div>
    <w:div w:id="1873223020">
      <w:bodyDiv w:val="1"/>
      <w:marLeft w:val="0"/>
      <w:marRight w:val="0"/>
      <w:marTop w:val="0"/>
      <w:marBottom w:val="0"/>
      <w:divBdr>
        <w:top w:val="none" w:sz="0" w:space="0" w:color="auto"/>
        <w:left w:val="none" w:sz="0" w:space="0" w:color="auto"/>
        <w:bottom w:val="none" w:sz="0" w:space="0" w:color="auto"/>
        <w:right w:val="none" w:sz="0" w:space="0" w:color="auto"/>
      </w:divBdr>
    </w:div>
    <w:div w:id="1873880732">
      <w:bodyDiv w:val="1"/>
      <w:marLeft w:val="0"/>
      <w:marRight w:val="0"/>
      <w:marTop w:val="0"/>
      <w:marBottom w:val="0"/>
      <w:divBdr>
        <w:top w:val="none" w:sz="0" w:space="0" w:color="auto"/>
        <w:left w:val="none" w:sz="0" w:space="0" w:color="auto"/>
        <w:bottom w:val="none" w:sz="0" w:space="0" w:color="auto"/>
        <w:right w:val="none" w:sz="0" w:space="0" w:color="auto"/>
      </w:divBdr>
    </w:div>
    <w:div w:id="1874147404">
      <w:bodyDiv w:val="1"/>
      <w:marLeft w:val="0"/>
      <w:marRight w:val="0"/>
      <w:marTop w:val="0"/>
      <w:marBottom w:val="0"/>
      <w:divBdr>
        <w:top w:val="none" w:sz="0" w:space="0" w:color="auto"/>
        <w:left w:val="none" w:sz="0" w:space="0" w:color="auto"/>
        <w:bottom w:val="none" w:sz="0" w:space="0" w:color="auto"/>
        <w:right w:val="none" w:sz="0" w:space="0" w:color="auto"/>
      </w:divBdr>
    </w:div>
    <w:div w:id="1874422969">
      <w:bodyDiv w:val="1"/>
      <w:marLeft w:val="0"/>
      <w:marRight w:val="0"/>
      <w:marTop w:val="0"/>
      <w:marBottom w:val="0"/>
      <w:divBdr>
        <w:top w:val="none" w:sz="0" w:space="0" w:color="auto"/>
        <w:left w:val="none" w:sz="0" w:space="0" w:color="auto"/>
        <w:bottom w:val="none" w:sz="0" w:space="0" w:color="auto"/>
        <w:right w:val="none" w:sz="0" w:space="0" w:color="auto"/>
      </w:divBdr>
      <w:divsChild>
        <w:div w:id="1502696093">
          <w:marLeft w:val="0"/>
          <w:marRight w:val="0"/>
          <w:marTop w:val="0"/>
          <w:marBottom w:val="0"/>
          <w:divBdr>
            <w:top w:val="none" w:sz="0" w:space="0" w:color="auto"/>
            <w:left w:val="none" w:sz="0" w:space="0" w:color="auto"/>
            <w:bottom w:val="none" w:sz="0" w:space="0" w:color="auto"/>
            <w:right w:val="none" w:sz="0" w:space="0" w:color="auto"/>
          </w:divBdr>
        </w:div>
      </w:divsChild>
    </w:div>
    <w:div w:id="1874806918">
      <w:bodyDiv w:val="1"/>
      <w:marLeft w:val="0"/>
      <w:marRight w:val="0"/>
      <w:marTop w:val="0"/>
      <w:marBottom w:val="0"/>
      <w:divBdr>
        <w:top w:val="none" w:sz="0" w:space="0" w:color="auto"/>
        <w:left w:val="none" w:sz="0" w:space="0" w:color="auto"/>
        <w:bottom w:val="none" w:sz="0" w:space="0" w:color="auto"/>
        <w:right w:val="none" w:sz="0" w:space="0" w:color="auto"/>
      </w:divBdr>
    </w:div>
    <w:div w:id="1874882008">
      <w:bodyDiv w:val="1"/>
      <w:marLeft w:val="0"/>
      <w:marRight w:val="0"/>
      <w:marTop w:val="0"/>
      <w:marBottom w:val="0"/>
      <w:divBdr>
        <w:top w:val="none" w:sz="0" w:space="0" w:color="auto"/>
        <w:left w:val="none" w:sz="0" w:space="0" w:color="auto"/>
        <w:bottom w:val="none" w:sz="0" w:space="0" w:color="auto"/>
        <w:right w:val="none" w:sz="0" w:space="0" w:color="auto"/>
      </w:divBdr>
    </w:div>
    <w:div w:id="1875462797">
      <w:bodyDiv w:val="1"/>
      <w:marLeft w:val="0"/>
      <w:marRight w:val="0"/>
      <w:marTop w:val="0"/>
      <w:marBottom w:val="0"/>
      <w:divBdr>
        <w:top w:val="none" w:sz="0" w:space="0" w:color="auto"/>
        <w:left w:val="none" w:sz="0" w:space="0" w:color="auto"/>
        <w:bottom w:val="none" w:sz="0" w:space="0" w:color="auto"/>
        <w:right w:val="none" w:sz="0" w:space="0" w:color="auto"/>
      </w:divBdr>
    </w:div>
    <w:div w:id="1875732369">
      <w:bodyDiv w:val="1"/>
      <w:marLeft w:val="0"/>
      <w:marRight w:val="0"/>
      <w:marTop w:val="0"/>
      <w:marBottom w:val="0"/>
      <w:divBdr>
        <w:top w:val="none" w:sz="0" w:space="0" w:color="auto"/>
        <w:left w:val="none" w:sz="0" w:space="0" w:color="auto"/>
        <w:bottom w:val="none" w:sz="0" w:space="0" w:color="auto"/>
        <w:right w:val="none" w:sz="0" w:space="0" w:color="auto"/>
      </w:divBdr>
    </w:div>
    <w:div w:id="1876308074">
      <w:bodyDiv w:val="1"/>
      <w:marLeft w:val="0"/>
      <w:marRight w:val="0"/>
      <w:marTop w:val="0"/>
      <w:marBottom w:val="0"/>
      <w:divBdr>
        <w:top w:val="none" w:sz="0" w:space="0" w:color="auto"/>
        <w:left w:val="none" w:sz="0" w:space="0" w:color="auto"/>
        <w:bottom w:val="none" w:sz="0" w:space="0" w:color="auto"/>
        <w:right w:val="none" w:sz="0" w:space="0" w:color="auto"/>
      </w:divBdr>
    </w:div>
    <w:div w:id="1876312282">
      <w:bodyDiv w:val="1"/>
      <w:marLeft w:val="0"/>
      <w:marRight w:val="0"/>
      <w:marTop w:val="0"/>
      <w:marBottom w:val="0"/>
      <w:divBdr>
        <w:top w:val="none" w:sz="0" w:space="0" w:color="auto"/>
        <w:left w:val="none" w:sz="0" w:space="0" w:color="auto"/>
        <w:bottom w:val="none" w:sz="0" w:space="0" w:color="auto"/>
        <w:right w:val="none" w:sz="0" w:space="0" w:color="auto"/>
      </w:divBdr>
    </w:div>
    <w:div w:id="1876581397">
      <w:bodyDiv w:val="1"/>
      <w:marLeft w:val="0"/>
      <w:marRight w:val="0"/>
      <w:marTop w:val="0"/>
      <w:marBottom w:val="0"/>
      <w:divBdr>
        <w:top w:val="none" w:sz="0" w:space="0" w:color="auto"/>
        <w:left w:val="none" w:sz="0" w:space="0" w:color="auto"/>
        <w:bottom w:val="none" w:sz="0" w:space="0" w:color="auto"/>
        <w:right w:val="none" w:sz="0" w:space="0" w:color="auto"/>
      </w:divBdr>
    </w:div>
    <w:div w:id="1877082437">
      <w:bodyDiv w:val="1"/>
      <w:marLeft w:val="0"/>
      <w:marRight w:val="0"/>
      <w:marTop w:val="0"/>
      <w:marBottom w:val="0"/>
      <w:divBdr>
        <w:top w:val="none" w:sz="0" w:space="0" w:color="auto"/>
        <w:left w:val="none" w:sz="0" w:space="0" w:color="auto"/>
        <w:bottom w:val="none" w:sz="0" w:space="0" w:color="auto"/>
        <w:right w:val="none" w:sz="0" w:space="0" w:color="auto"/>
      </w:divBdr>
    </w:div>
    <w:div w:id="1877425936">
      <w:bodyDiv w:val="1"/>
      <w:marLeft w:val="0"/>
      <w:marRight w:val="0"/>
      <w:marTop w:val="0"/>
      <w:marBottom w:val="0"/>
      <w:divBdr>
        <w:top w:val="none" w:sz="0" w:space="0" w:color="auto"/>
        <w:left w:val="none" w:sz="0" w:space="0" w:color="auto"/>
        <w:bottom w:val="none" w:sz="0" w:space="0" w:color="auto"/>
        <w:right w:val="none" w:sz="0" w:space="0" w:color="auto"/>
      </w:divBdr>
    </w:div>
    <w:div w:id="1877697006">
      <w:bodyDiv w:val="1"/>
      <w:marLeft w:val="0"/>
      <w:marRight w:val="0"/>
      <w:marTop w:val="0"/>
      <w:marBottom w:val="0"/>
      <w:divBdr>
        <w:top w:val="none" w:sz="0" w:space="0" w:color="auto"/>
        <w:left w:val="none" w:sz="0" w:space="0" w:color="auto"/>
        <w:bottom w:val="none" w:sz="0" w:space="0" w:color="auto"/>
        <w:right w:val="none" w:sz="0" w:space="0" w:color="auto"/>
      </w:divBdr>
      <w:divsChild>
        <w:div w:id="759063452">
          <w:marLeft w:val="0"/>
          <w:marRight w:val="0"/>
          <w:marTop w:val="0"/>
          <w:marBottom w:val="0"/>
          <w:divBdr>
            <w:top w:val="none" w:sz="0" w:space="0" w:color="auto"/>
            <w:left w:val="none" w:sz="0" w:space="0" w:color="auto"/>
            <w:bottom w:val="none" w:sz="0" w:space="0" w:color="auto"/>
            <w:right w:val="none" w:sz="0" w:space="0" w:color="auto"/>
          </w:divBdr>
        </w:div>
      </w:divsChild>
    </w:div>
    <w:div w:id="1877966309">
      <w:bodyDiv w:val="1"/>
      <w:marLeft w:val="0"/>
      <w:marRight w:val="0"/>
      <w:marTop w:val="0"/>
      <w:marBottom w:val="0"/>
      <w:divBdr>
        <w:top w:val="none" w:sz="0" w:space="0" w:color="auto"/>
        <w:left w:val="none" w:sz="0" w:space="0" w:color="auto"/>
        <w:bottom w:val="none" w:sz="0" w:space="0" w:color="auto"/>
        <w:right w:val="none" w:sz="0" w:space="0" w:color="auto"/>
      </w:divBdr>
    </w:div>
    <w:div w:id="1878469033">
      <w:bodyDiv w:val="1"/>
      <w:marLeft w:val="0"/>
      <w:marRight w:val="0"/>
      <w:marTop w:val="0"/>
      <w:marBottom w:val="0"/>
      <w:divBdr>
        <w:top w:val="none" w:sz="0" w:space="0" w:color="auto"/>
        <w:left w:val="none" w:sz="0" w:space="0" w:color="auto"/>
        <w:bottom w:val="none" w:sz="0" w:space="0" w:color="auto"/>
        <w:right w:val="none" w:sz="0" w:space="0" w:color="auto"/>
      </w:divBdr>
      <w:divsChild>
        <w:div w:id="2021657490">
          <w:marLeft w:val="0"/>
          <w:marRight w:val="0"/>
          <w:marTop w:val="0"/>
          <w:marBottom w:val="0"/>
          <w:divBdr>
            <w:top w:val="none" w:sz="0" w:space="0" w:color="auto"/>
            <w:left w:val="none" w:sz="0" w:space="0" w:color="auto"/>
            <w:bottom w:val="none" w:sz="0" w:space="0" w:color="auto"/>
            <w:right w:val="none" w:sz="0" w:space="0" w:color="auto"/>
          </w:divBdr>
        </w:div>
      </w:divsChild>
    </w:div>
    <w:div w:id="1878733517">
      <w:bodyDiv w:val="1"/>
      <w:marLeft w:val="0"/>
      <w:marRight w:val="0"/>
      <w:marTop w:val="0"/>
      <w:marBottom w:val="0"/>
      <w:divBdr>
        <w:top w:val="none" w:sz="0" w:space="0" w:color="auto"/>
        <w:left w:val="none" w:sz="0" w:space="0" w:color="auto"/>
        <w:bottom w:val="none" w:sz="0" w:space="0" w:color="auto"/>
        <w:right w:val="none" w:sz="0" w:space="0" w:color="auto"/>
      </w:divBdr>
    </w:div>
    <w:div w:id="1878884346">
      <w:bodyDiv w:val="1"/>
      <w:marLeft w:val="0"/>
      <w:marRight w:val="0"/>
      <w:marTop w:val="0"/>
      <w:marBottom w:val="0"/>
      <w:divBdr>
        <w:top w:val="none" w:sz="0" w:space="0" w:color="auto"/>
        <w:left w:val="none" w:sz="0" w:space="0" w:color="auto"/>
        <w:bottom w:val="none" w:sz="0" w:space="0" w:color="auto"/>
        <w:right w:val="none" w:sz="0" w:space="0" w:color="auto"/>
      </w:divBdr>
    </w:div>
    <w:div w:id="1878932447">
      <w:bodyDiv w:val="1"/>
      <w:marLeft w:val="0"/>
      <w:marRight w:val="0"/>
      <w:marTop w:val="0"/>
      <w:marBottom w:val="0"/>
      <w:divBdr>
        <w:top w:val="none" w:sz="0" w:space="0" w:color="auto"/>
        <w:left w:val="none" w:sz="0" w:space="0" w:color="auto"/>
        <w:bottom w:val="none" w:sz="0" w:space="0" w:color="auto"/>
        <w:right w:val="none" w:sz="0" w:space="0" w:color="auto"/>
      </w:divBdr>
    </w:div>
    <w:div w:id="1879079534">
      <w:bodyDiv w:val="1"/>
      <w:marLeft w:val="0"/>
      <w:marRight w:val="0"/>
      <w:marTop w:val="0"/>
      <w:marBottom w:val="0"/>
      <w:divBdr>
        <w:top w:val="none" w:sz="0" w:space="0" w:color="auto"/>
        <w:left w:val="none" w:sz="0" w:space="0" w:color="auto"/>
        <w:bottom w:val="none" w:sz="0" w:space="0" w:color="auto"/>
        <w:right w:val="none" w:sz="0" w:space="0" w:color="auto"/>
      </w:divBdr>
      <w:divsChild>
        <w:div w:id="1131244835">
          <w:marLeft w:val="0"/>
          <w:marRight w:val="0"/>
          <w:marTop w:val="0"/>
          <w:marBottom w:val="0"/>
          <w:divBdr>
            <w:top w:val="none" w:sz="0" w:space="0" w:color="auto"/>
            <w:left w:val="none" w:sz="0" w:space="0" w:color="auto"/>
            <w:bottom w:val="none" w:sz="0" w:space="0" w:color="auto"/>
            <w:right w:val="none" w:sz="0" w:space="0" w:color="auto"/>
          </w:divBdr>
        </w:div>
      </w:divsChild>
    </w:div>
    <w:div w:id="1879194217">
      <w:bodyDiv w:val="1"/>
      <w:marLeft w:val="0"/>
      <w:marRight w:val="0"/>
      <w:marTop w:val="0"/>
      <w:marBottom w:val="0"/>
      <w:divBdr>
        <w:top w:val="none" w:sz="0" w:space="0" w:color="auto"/>
        <w:left w:val="none" w:sz="0" w:space="0" w:color="auto"/>
        <w:bottom w:val="none" w:sz="0" w:space="0" w:color="auto"/>
        <w:right w:val="none" w:sz="0" w:space="0" w:color="auto"/>
      </w:divBdr>
    </w:div>
    <w:div w:id="1879320403">
      <w:bodyDiv w:val="1"/>
      <w:marLeft w:val="0"/>
      <w:marRight w:val="0"/>
      <w:marTop w:val="0"/>
      <w:marBottom w:val="0"/>
      <w:divBdr>
        <w:top w:val="none" w:sz="0" w:space="0" w:color="auto"/>
        <w:left w:val="none" w:sz="0" w:space="0" w:color="auto"/>
        <w:bottom w:val="none" w:sz="0" w:space="0" w:color="auto"/>
        <w:right w:val="none" w:sz="0" w:space="0" w:color="auto"/>
      </w:divBdr>
    </w:div>
    <w:div w:id="1879538375">
      <w:bodyDiv w:val="1"/>
      <w:marLeft w:val="0"/>
      <w:marRight w:val="0"/>
      <w:marTop w:val="0"/>
      <w:marBottom w:val="0"/>
      <w:divBdr>
        <w:top w:val="none" w:sz="0" w:space="0" w:color="auto"/>
        <w:left w:val="none" w:sz="0" w:space="0" w:color="auto"/>
        <w:bottom w:val="none" w:sz="0" w:space="0" w:color="auto"/>
        <w:right w:val="none" w:sz="0" w:space="0" w:color="auto"/>
      </w:divBdr>
    </w:div>
    <w:div w:id="1879584842">
      <w:bodyDiv w:val="1"/>
      <w:marLeft w:val="0"/>
      <w:marRight w:val="0"/>
      <w:marTop w:val="0"/>
      <w:marBottom w:val="0"/>
      <w:divBdr>
        <w:top w:val="none" w:sz="0" w:space="0" w:color="auto"/>
        <w:left w:val="none" w:sz="0" w:space="0" w:color="auto"/>
        <w:bottom w:val="none" w:sz="0" w:space="0" w:color="auto"/>
        <w:right w:val="none" w:sz="0" w:space="0" w:color="auto"/>
      </w:divBdr>
      <w:divsChild>
        <w:div w:id="1148084610">
          <w:marLeft w:val="0"/>
          <w:marRight w:val="0"/>
          <w:marTop w:val="0"/>
          <w:marBottom w:val="0"/>
          <w:divBdr>
            <w:top w:val="none" w:sz="0" w:space="0" w:color="auto"/>
            <w:left w:val="none" w:sz="0" w:space="0" w:color="auto"/>
            <w:bottom w:val="none" w:sz="0" w:space="0" w:color="auto"/>
            <w:right w:val="none" w:sz="0" w:space="0" w:color="auto"/>
          </w:divBdr>
        </w:div>
      </w:divsChild>
    </w:div>
    <w:div w:id="1879663655">
      <w:bodyDiv w:val="1"/>
      <w:marLeft w:val="0"/>
      <w:marRight w:val="0"/>
      <w:marTop w:val="0"/>
      <w:marBottom w:val="0"/>
      <w:divBdr>
        <w:top w:val="none" w:sz="0" w:space="0" w:color="auto"/>
        <w:left w:val="none" w:sz="0" w:space="0" w:color="auto"/>
        <w:bottom w:val="none" w:sz="0" w:space="0" w:color="auto"/>
        <w:right w:val="none" w:sz="0" w:space="0" w:color="auto"/>
      </w:divBdr>
    </w:div>
    <w:div w:id="1880506224">
      <w:bodyDiv w:val="1"/>
      <w:marLeft w:val="0"/>
      <w:marRight w:val="0"/>
      <w:marTop w:val="0"/>
      <w:marBottom w:val="0"/>
      <w:divBdr>
        <w:top w:val="none" w:sz="0" w:space="0" w:color="auto"/>
        <w:left w:val="none" w:sz="0" w:space="0" w:color="auto"/>
        <w:bottom w:val="none" w:sz="0" w:space="0" w:color="auto"/>
        <w:right w:val="none" w:sz="0" w:space="0" w:color="auto"/>
      </w:divBdr>
    </w:div>
    <w:div w:id="1880513824">
      <w:bodyDiv w:val="1"/>
      <w:marLeft w:val="0"/>
      <w:marRight w:val="0"/>
      <w:marTop w:val="0"/>
      <w:marBottom w:val="0"/>
      <w:divBdr>
        <w:top w:val="none" w:sz="0" w:space="0" w:color="auto"/>
        <w:left w:val="none" w:sz="0" w:space="0" w:color="auto"/>
        <w:bottom w:val="none" w:sz="0" w:space="0" w:color="auto"/>
        <w:right w:val="none" w:sz="0" w:space="0" w:color="auto"/>
      </w:divBdr>
    </w:div>
    <w:div w:id="1880702548">
      <w:bodyDiv w:val="1"/>
      <w:marLeft w:val="0"/>
      <w:marRight w:val="0"/>
      <w:marTop w:val="0"/>
      <w:marBottom w:val="0"/>
      <w:divBdr>
        <w:top w:val="none" w:sz="0" w:space="0" w:color="auto"/>
        <w:left w:val="none" w:sz="0" w:space="0" w:color="auto"/>
        <w:bottom w:val="none" w:sz="0" w:space="0" w:color="auto"/>
        <w:right w:val="none" w:sz="0" w:space="0" w:color="auto"/>
      </w:divBdr>
    </w:div>
    <w:div w:id="1880849122">
      <w:bodyDiv w:val="1"/>
      <w:marLeft w:val="0"/>
      <w:marRight w:val="0"/>
      <w:marTop w:val="0"/>
      <w:marBottom w:val="0"/>
      <w:divBdr>
        <w:top w:val="none" w:sz="0" w:space="0" w:color="auto"/>
        <w:left w:val="none" w:sz="0" w:space="0" w:color="auto"/>
        <w:bottom w:val="none" w:sz="0" w:space="0" w:color="auto"/>
        <w:right w:val="none" w:sz="0" w:space="0" w:color="auto"/>
      </w:divBdr>
    </w:div>
    <w:div w:id="1881018301">
      <w:bodyDiv w:val="1"/>
      <w:marLeft w:val="0"/>
      <w:marRight w:val="0"/>
      <w:marTop w:val="0"/>
      <w:marBottom w:val="0"/>
      <w:divBdr>
        <w:top w:val="none" w:sz="0" w:space="0" w:color="auto"/>
        <w:left w:val="none" w:sz="0" w:space="0" w:color="auto"/>
        <w:bottom w:val="none" w:sz="0" w:space="0" w:color="auto"/>
        <w:right w:val="none" w:sz="0" w:space="0" w:color="auto"/>
      </w:divBdr>
    </w:div>
    <w:div w:id="1881280134">
      <w:bodyDiv w:val="1"/>
      <w:marLeft w:val="0"/>
      <w:marRight w:val="0"/>
      <w:marTop w:val="0"/>
      <w:marBottom w:val="0"/>
      <w:divBdr>
        <w:top w:val="none" w:sz="0" w:space="0" w:color="auto"/>
        <w:left w:val="none" w:sz="0" w:space="0" w:color="auto"/>
        <w:bottom w:val="none" w:sz="0" w:space="0" w:color="auto"/>
        <w:right w:val="none" w:sz="0" w:space="0" w:color="auto"/>
      </w:divBdr>
    </w:div>
    <w:div w:id="1881430258">
      <w:bodyDiv w:val="1"/>
      <w:marLeft w:val="0"/>
      <w:marRight w:val="0"/>
      <w:marTop w:val="0"/>
      <w:marBottom w:val="0"/>
      <w:divBdr>
        <w:top w:val="none" w:sz="0" w:space="0" w:color="auto"/>
        <w:left w:val="none" w:sz="0" w:space="0" w:color="auto"/>
        <w:bottom w:val="none" w:sz="0" w:space="0" w:color="auto"/>
        <w:right w:val="none" w:sz="0" w:space="0" w:color="auto"/>
      </w:divBdr>
    </w:div>
    <w:div w:id="1881747554">
      <w:bodyDiv w:val="1"/>
      <w:marLeft w:val="0"/>
      <w:marRight w:val="0"/>
      <w:marTop w:val="0"/>
      <w:marBottom w:val="0"/>
      <w:divBdr>
        <w:top w:val="none" w:sz="0" w:space="0" w:color="auto"/>
        <w:left w:val="none" w:sz="0" w:space="0" w:color="auto"/>
        <w:bottom w:val="none" w:sz="0" w:space="0" w:color="auto"/>
        <w:right w:val="none" w:sz="0" w:space="0" w:color="auto"/>
      </w:divBdr>
    </w:div>
    <w:div w:id="1882013210">
      <w:bodyDiv w:val="1"/>
      <w:marLeft w:val="0"/>
      <w:marRight w:val="0"/>
      <w:marTop w:val="0"/>
      <w:marBottom w:val="0"/>
      <w:divBdr>
        <w:top w:val="none" w:sz="0" w:space="0" w:color="auto"/>
        <w:left w:val="none" w:sz="0" w:space="0" w:color="auto"/>
        <w:bottom w:val="none" w:sz="0" w:space="0" w:color="auto"/>
        <w:right w:val="none" w:sz="0" w:space="0" w:color="auto"/>
      </w:divBdr>
    </w:div>
    <w:div w:id="1882208087">
      <w:bodyDiv w:val="1"/>
      <w:marLeft w:val="0"/>
      <w:marRight w:val="0"/>
      <w:marTop w:val="0"/>
      <w:marBottom w:val="0"/>
      <w:divBdr>
        <w:top w:val="none" w:sz="0" w:space="0" w:color="auto"/>
        <w:left w:val="none" w:sz="0" w:space="0" w:color="auto"/>
        <w:bottom w:val="none" w:sz="0" w:space="0" w:color="auto"/>
        <w:right w:val="none" w:sz="0" w:space="0" w:color="auto"/>
      </w:divBdr>
      <w:divsChild>
        <w:div w:id="705526859">
          <w:marLeft w:val="0"/>
          <w:marRight w:val="0"/>
          <w:marTop w:val="0"/>
          <w:marBottom w:val="0"/>
          <w:divBdr>
            <w:top w:val="none" w:sz="0" w:space="0" w:color="auto"/>
            <w:left w:val="none" w:sz="0" w:space="0" w:color="auto"/>
            <w:bottom w:val="none" w:sz="0" w:space="0" w:color="auto"/>
            <w:right w:val="none" w:sz="0" w:space="0" w:color="auto"/>
          </w:divBdr>
        </w:div>
      </w:divsChild>
    </w:div>
    <w:div w:id="1882522107">
      <w:bodyDiv w:val="1"/>
      <w:marLeft w:val="0"/>
      <w:marRight w:val="0"/>
      <w:marTop w:val="0"/>
      <w:marBottom w:val="0"/>
      <w:divBdr>
        <w:top w:val="none" w:sz="0" w:space="0" w:color="auto"/>
        <w:left w:val="none" w:sz="0" w:space="0" w:color="auto"/>
        <w:bottom w:val="none" w:sz="0" w:space="0" w:color="auto"/>
        <w:right w:val="none" w:sz="0" w:space="0" w:color="auto"/>
      </w:divBdr>
    </w:div>
    <w:div w:id="1882551145">
      <w:bodyDiv w:val="1"/>
      <w:marLeft w:val="0"/>
      <w:marRight w:val="0"/>
      <w:marTop w:val="0"/>
      <w:marBottom w:val="0"/>
      <w:divBdr>
        <w:top w:val="none" w:sz="0" w:space="0" w:color="auto"/>
        <w:left w:val="none" w:sz="0" w:space="0" w:color="auto"/>
        <w:bottom w:val="none" w:sz="0" w:space="0" w:color="auto"/>
        <w:right w:val="none" w:sz="0" w:space="0" w:color="auto"/>
      </w:divBdr>
    </w:div>
    <w:div w:id="1882668148">
      <w:bodyDiv w:val="1"/>
      <w:marLeft w:val="0"/>
      <w:marRight w:val="0"/>
      <w:marTop w:val="0"/>
      <w:marBottom w:val="0"/>
      <w:divBdr>
        <w:top w:val="none" w:sz="0" w:space="0" w:color="auto"/>
        <w:left w:val="none" w:sz="0" w:space="0" w:color="auto"/>
        <w:bottom w:val="none" w:sz="0" w:space="0" w:color="auto"/>
        <w:right w:val="none" w:sz="0" w:space="0" w:color="auto"/>
      </w:divBdr>
    </w:div>
    <w:div w:id="1882980814">
      <w:bodyDiv w:val="1"/>
      <w:marLeft w:val="0"/>
      <w:marRight w:val="0"/>
      <w:marTop w:val="0"/>
      <w:marBottom w:val="0"/>
      <w:divBdr>
        <w:top w:val="none" w:sz="0" w:space="0" w:color="auto"/>
        <w:left w:val="none" w:sz="0" w:space="0" w:color="auto"/>
        <w:bottom w:val="none" w:sz="0" w:space="0" w:color="auto"/>
        <w:right w:val="none" w:sz="0" w:space="0" w:color="auto"/>
      </w:divBdr>
      <w:divsChild>
        <w:div w:id="145561694">
          <w:marLeft w:val="0"/>
          <w:marRight w:val="0"/>
          <w:marTop w:val="0"/>
          <w:marBottom w:val="0"/>
          <w:divBdr>
            <w:top w:val="none" w:sz="0" w:space="0" w:color="auto"/>
            <w:left w:val="none" w:sz="0" w:space="0" w:color="auto"/>
            <w:bottom w:val="none" w:sz="0" w:space="0" w:color="auto"/>
            <w:right w:val="none" w:sz="0" w:space="0" w:color="auto"/>
          </w:divBdr>
        </w:div>
      </w:divsChild>
    </w:div>
    <w:div w:id="1883057985">
      <w:bodyDiv w:val="1"/>
      <w:marLeft w:val="0"/>
      <w:marRight w:val="0"/>
      <w:marTop w:val="0"/>
      <w:marBottom w:val="0"/>
      <w:divBdr>
        <w:top w:val="none" w:sz="0" w:space="0" w:color="auto"/>
        <w:left w:val="none" w:sz="0" w:space="0" w:color="auto"/>
        <w:bottom w:val="none" w:sz="0" w:space="0" w:color="auto"/>
        <w:right w:val="none" w:sz="0" w:space="0" w:color="auto"/>
      </w:divBdr>
    </w:div>
    <w:div w:id="1883206002">
      <w:bodyDiv w:val="1"/>
      <w:marLeft w:val="0"/>
      <w:marRight w:val="0"/>
      <w:marTop w:val="0"/>
      <w:marBottom w:val="0"/>
      <w:divBdr>
        <w:top w:val="none" w:sz="0" w:space="0" w:color="auto"/>
        <w:left w:val="none" w:sz="0" w:space="0" w:color="auto"/>
        <w:bottom w:val="none" w:sz="0" w:space="0" w:color="auto"/>
        <w:right w:val="none" w:sz="0" w:space="0" w:color="auto"/>
      </w:divBdr>
    </w:div>
    <w:div w:id="1883251163">
      <w:bodyDiv w:val="1"/>
      <w:marLeft w:val="0"/>
      <w:marRight w:val="0"/>
      <w:marTop w:val="0"/>
      <w:marBottom w:val="0"/>
      <w:divBdr>
        <w:top w:val="none" w:sz="0" w:space="0" w:color="auto"/>
        <w:left w:val="none" w:sz="0" w:space="0" w:color="auto"/>
        <w:bottom w:val="none" w:sz="0" w:space="0" w:color="auto"/>
        <w:right w:val="none" w:sz="0" w:space="0" w:color="auto"/>
      </w:divBdr>
    </w:div>
    <w:div w:id="1883253120">
      <w:bodyDiv w:val="1"/>
      <w:marLeft w:val="0"/>
      <w:marRight w:val="0"/>
      <w:marTop w:val="0"/>
      <w:marBottom w:val="0"/>
      <w:divBdr>
        <w:top w:val="none" w:sz="0" w:space="0" w:color="auto"/>
        <w:left w:val="none" w:sz="0" w:space="0" w:color="auto"/>
        <w:bottom w:val="none" w:sz="0" w:space="0" w:color="auto"/>
        <w:right w:val="none" w:sz="0" w:space="0" w:color="auto"/>
      </w:divBdr>
    </w:div>
    <w:div w:id="1883327166">
      <w:bodyDiv w:val="1"/>
      <w:marLeft w:val="0"/>
      <w:marRight w:val="0"/>
      <w:marTop w:val="0"/>
      <w:marBottom w:val="0"/>
      <w:divBdr>
        <w:top w:val="none" w:sz="0" w:space="0" w:color="auto"/>
        <w:left w:val="none" w:sz="0" w:space="0" w:color="auto"/>
        <w:bottom w:val="none" w:sz="0" w:space="0" w:color="auto"/>
        <w:right w:val="none" w:sz="0" w:space="0" w:color="auto"/>
      </w:divBdr>
    </w:div>
    <w:div w:id="1883514579">
      <w:bodyDiv w:val="1"/>
      <w:marLeft w:val="0"/>
      <w:marRight w:val="0"/>
      <w:marTop w:val="0"/>
      <w:marBottom w:val="0"/>
      <w:divBdr>
        <w:top w:val="none" w:sz="0" w:space="0" w:color="auto"/>
        <w:left w:val="none" w:sz="0" w:space="0" w:color="auto"/>
        <w:bottom w:val="none" w:sz="0" w:space="0" w:color="auto"/>
        <w:right w:val="none" w:sz="0" w:space="0" w:color="auto"/>
      </w:divBdr>
    </w:div>
    <w:div w:id="1883515090">
      <w:bodyDiv w:val="1"/>
      <w:marLeft w:val="0"/>
      <w:marRight w:val="0"/>
      <w:marTop w:val="0"/>
      <w:marBottom w:val="0"/>
      <w:divBdr>
        <w:top w:val="none" w:sz="0" w:space="0" w:color="auto"/>
        <w:left w:val="none" w:sz="0" w:space="0" w:color="auto"/>
        <w:bottom w:val="none" w:sz="0" w:space="0" w:color="auto"/>
        <w:right w:val="none" w:sz="0" w:space="0" w:color="auto"/>
      </w:divBdr>
    </w:div>
    <w:div w:id="1883783314">
      <w:bodyDiv w:val="1"/>
      <w:marLeft w:val="0"/>
      <w:marRight w:val="0"/>
      <w:marTop w:val="0"/>
      <w:marBottom w:val="0"/>
      <w:divBdr>
        <w:top w:val="none" w:sz="0" w:space="0" w:color="auto"/>
        <w:left w:val="none" w:sz="0" w:space="0" w:color="auto"/>
        <w:bottom w:val="none" w:sz="0" w:space="0" w:color="auto"/>
        <w:right w:val="none" w:sz="0" w:space="0" w:color="auto"/>
      </w:divBdr>
      <w:divsChild>
        <w:div w:id="209801398">
          <w:marLeft w:val="0"/>
          <w:marRight w:val="0"/>
          <w:marTop w:val="0"/>
          <w:marBottom w:val="0"/>
          <w:divBdr>
            <w:top w:val="none" w:sz="0" w:space="0" w:color="auto"/>
            <w:left w:val="none" w:sz="0" w:space="0" w:color="auto"/>
            <w:bottom w:val="none" w:sz="0" w:space="0" w:color="auto"/>
            <w:right w:val="none" w:sz="0" w:space="0" w:color="auto"/>
          </w:divBdr>
        </w:div>
      </w:divsChild>
    </w:div>
    <w:div w:id="1884053920">
      <w:bodyDiv w:val="1"/>
      <w:marLeft w:val="0"/>
      <w:marRight w:val="0"/>
      <w:marTop w:val="0"/>
      <w:marBottom w:val="0"/>
      <w:divBdr>
        <w:top w:val="none" w:sz="0" w:space="0" w:color="auto"/>
        <w:left w:val="none" w:sz="0" w:space="0" w:color="auto"/>
        <w:bottom w:val="none" w:sz="0" w:space="0" w:color="auto"/>
        <w:right w:val="none" w:sz="0" w:space="0" w:color="auto"/>
      </w:divBdr>
      <w:divsChild>
        <w:div w:id="1062024312">
          <w:marLeft w:val="0"/>
          <w:marRight w:val="0"/>
          <w:marTop w:val="0"/>
          <w:marBottom w:val="0"/>
          <w:divBdr>
            <w:top w:val="none" w:sz="0" w:space="0" w:color="auto"/>
            <w:left w:val="none" w:sz="0" w:space="0" w:color="auto"/>
            <w:bottom w:val="none" w:sz="0" w:space="0" w:color="auto"/>
            <w:right w:val="none" w:sz="0" w:space="0" w:color="auto"/>
          </w:divBdr>
        </w:div>
      </w:divsChild>
    </w:div>
    <w:div w:id="1884248869">
      <w:bodyDiv w:val="1"/>
      <w:marLeft w:val="0"/>
      <w:marRight w:val="0"/>
      <w:marTop w:val="0"/>
      <w:marBottom w:val="0"/>
      <w:divBdr>
        <w:top w:val="none" w:sz="0" w:space="0" w:color="auto"/>
        <w:left w:val="none" w:sz="0" w:space="0" w:color="auto"/>
        <w:bottom w:val="none" w:sz="0" w:space="0" w:color="auto"/>
        <w:right w:val="none" w:sz="0" w:space="0" w:color="auto"/>
      </w:divBdr>
    </w:div>
    <w:div w:id="1884250977">
      <w:bodyDiv w:val="1"/>
      <w:marLeft w:val="0"/>
      <w:marRight w:val="0"/>
      <w:marTop w:val="0"/>
      <w:marBottom w:val="0"/>
      <w:divBdr>
        <w:top w:val="none" w:sz="0" w:space="0" w:color="auto"/>
        <w:left w:val="none" w:sz="0" w:space="0" w:color="auto"/>
        <w:bottom w:val="none" w:sz="0" w:space="0" w:color="auto"/>
        <w:right w:val="none" w:sz="0" w:space="0" w:color="auto"/>
      </w:divBdr>
      <w:divsChild>
        <w:div w:id="851450971">
          <w:marLeft w:val="0"/>
          <w:marRight w:val="0"/>
          <w:marTop w:val="0"/>
          <w:marBottom w:val="0"/>
          <w:divBdr>
            <w:top w:val="none" w:sz="0" w:space="0" w:color="auto"/>
            <w:left w:val="none" w:sz="0" w:space="0" w:color="auto"/>
            <w:bottom w:val="none" w:sz="0" w:space="0" w:color="auto"/>
            <w:right w:val="none" w:sz="0" w:space="0" w:color="auto"/>
          </w:divBdr>
        </w:div>
      </w:divsChild>
    </w:div>
    <w:div w:id="1884706027">
      <w:bodyDiv w:val="1"/>
      <w:marLeft w:val="0"/>
      <w:marRight w:val="0"/>
      <w:marTop w:val="0"/>
      <w:marBottom w:val="0"/>
      <w:divBdr>
        <w:top w:val="none" w:sz="0" w:space="0" w:color="auto"/>
        <w:left w:val="none" w:sz="0" w:space="0" w:color="auto"/>
        <w:bottom w:val="none" w:sz="0" w:space="0" w:color="auto"/>
        <w:right w:val="none" w:sz="0" w:space="0" w:color="auto"/>
      </w:divBdr>
    </w:div>
    <w:div w:id="1884714514">
      <w:bodyDiv w:val="1"/>
      <w:marLeft w:val="0"/>
      <w:marRight w:val="0"/>
      <w:marTop w:val="0"/>
      <w:marBottom w:val="0"/>
      <w:divBdr>
        <w:top w:val="none" w:sz="0" w:space="0" w:color="auto"/>
        <w:left w:val="none" w:sz="0" w:space="0" w:color="auto"/>
        <w:bottom w:val="none" w:sz="0" w:space="0" w:color="auto"/>
        <w:right w:val="none" w:sz="0" w:space="0" w:color="auto"/>
      </w:divBdr>
    </w:div>
    <w:div w:id="1884978890">
      <w:bodyDiv w:val="1"/>
      <w:marLeft w:val="0"/>
      <w:marRight w:val="0"/>
      <w:marTop w:val="0"/>
      <w:marBottom w:val="0"/>
      <w:divBdr>
        <w:top w:val="none" w:sz="0" w:space="0" w:color="auto"/>
        <w:left w:val="none" w:sz="0" w:space="0" w:color="auto"/>
        <w:bottom w:val="none" w:sz="0" w:space="0" w:color="auto"/>
        <w:right w:val="none" w:sz="0" w:space="0" w:color="auto"/>
      </w:divBdr>
    </w:div>
    <w:div w:id="1884979023">
      <w:bodyDiv w:val="1"/>
      <w:marLeft w:val="0"/>
      <w:marRight w:val="0"/>
      <w:marTop w:val="0"/>
      <w:marBottom w:val="0"/>
      <w:divBdr>
        <w:top w:val="none" w:sz="0" w:space="0" w:color="auto"/>
        <w:left w:val="none" w:sz="0" w:space="0" w:color="auto"/>
        <w:bottom w:val="none" w:sz="0" w:space="0" w:color="auto"/>
        <w:right w:val="none" w:sz="0" w:space="0" w:color="auto"/>
      </w:divBdr>
    </w:div>
    <w:div w:id="1885017993">
      <w:bodyDiv w:val="1"/>
      <w:marLeft w:val="0"/>
      <w:marRight w:val="0"/>
      <w:marTop w:val="0"/>
      <w:marBottom w:val="0"/>
      <w:divBdr>
        <w:top w:val="none" w:sz="0" w:space="0" w:color="auto"/>
        <w:left w:val="none" w:sz="0" w:space="0" w:color="auto"/>
        <w:bottom w:val="none" w:sz="0" w:space="0" w:color="auto"/>
        <w:right w:val="none" w:sz="0" w:space="0" w:color="auto"/>
      </w:divBdr>
    </w:div>
    <w:div w:id="1885020149">
      <w:bodyDiv w:val="1"/>
      <w:marLeft w:val="0"/>
      <w:marRight w:val="0"/>
      <w:marTop w:val="0"/>
      <w:marBottom w:val="0"/>
      <w:divBdr>
        <w:top w:val="none" w:sz="0" w:space="0" w:color="auto"/>
        <w:left w:val="none" w:sz="0" w:space="0" w:color="auto"/>
        <w:bottom w:val="none" w:sz="0" w:space="0" w:color="auto"/>
        <w:right w:val="none" w:sz="0" w:space="0" w:color="auto"/>
      </w:divBdr>
    </w:div>
    <w:div w:id="1885290674">
      <w:bodyDiv w:val="1"/>
      <w:marLeft w:val="0"/>
      <w:marRight w:val="0"/>
      <w:marTop w:val="0"/>
      <w:marBottom w:val="0"/>
      <w:divBdr>
        <w:top w:val="none" w:sz="0" w:space="0" w:color="auto"/>
        <w:left w:val="none" w:sz="0" w:space="0" w:color="auto"/>
        <w:bottom w:val="none" w:sz="0" w:space="0" w:color="auto"/>
        <w:right w:val="none" w:sz="0" w:space="0" w:color="auto"/>
      </w:divBdr>
    </w:div>
    <w:div w:id="1885407018">
      <w:bodyDiv w:val="1"/>
      <w:marLeft w:val="0"/>
      <w:marRight w:val="0"/>
      <w:marTop w:val="0"/>
      <w:marBottom w:val="0"/>
      <w:divBdr>
        <w:top w:val="none" w:sz="0" w:space="0" w:color="auto"/>
        <w:left w:val="none" w:sz="0" w:space="0" w:color="auto"/>
        <w:bottom w:val="none" w:sz="0" w:space="0" w:color="auto"/>
        <w:right w:val="none" w:sz="0" w:space="0" w:color="auto"/>
      </w:divBdr>
    </w:div>
    <w:div w:id="1885560820">
      <w:bodyDiv w:val="1"/>
      <w:marLeft w:val="0"/>
      <w:marRight w:val="0"/>
      <w:marTop w:val="0"/>
      <w:marBottom w:val="0"/>
      <w:divBdr>
        <w:top w:val="none" w:sz="0" w:space="0" w:color="auto"/>
        <w:left w:val="none" w:sz="0" w:space="0" w:color="auto"/>
        <w:bottom w:val="none" w:sz="0" w:space="0" w:color="auto"/>
        <w:right w:val="none" w:sz="0" w:space="0" w:color="auto"/>
      </w:divBdr>
    </w:div>
    <w:div w:id="1885946242">
      <w:bodyDiv w:val="1"/>
      <w:marLeft w:val="0"/>
      <w:marRight w:val="0"/>
      <w:marTop w:val="0"/>
      <w:marBottom w:val="0"/>
      <w:divBdr>
        <w:top w:val="none" w:sz="0" w:space="0" w:color="auto"/>
        <w:left w:val="none" w:sz="0" w:space="0" w:color="auto"/>
        <w:bottom w:val="none" w:sz="0" w:space="0" w:color="auto"/>
        <w:right w:val="none" w:sz="0" w:space="0" w:color="auto"/>
      </w:divBdr>
    </w:div>
    <w:div w:id="1886791668">
      <w:bodyDiv w:val="1"/>
      <w:marLeft w:val="0"/>
      <w:marRight w:val="0"/>
      <w:marTop w:val="0"/>
      <w:marBottom w:val="0"/>
      <w:divBdr>
        <w:top w:val="none" w:sz="0" w:space="0" w:color="auto"/>
        <w:left w:val="none" w:sz="0" w:space="0" w:color="auto"/>
        <w:bottom w:val="none" w:sz="0" w:space="0" w:color="auto"/>
        <w:right w:val="none" w:sz="0" w:space="0" w:color="auto"/>
      </w:divBdr>
    </w:div>
    <w:div w:id="1887059885">
      <w:bodyDiv w:val="1"/>
      <w:marLeft w:val="0"/>
      <w:marRight w:val="0"/>
      <w:marTop w:val="0"/>
      <w:marBottom w:val="0"/>
      <w:divBdr>
        <w:top w:val="none" w:sz="0" w:space="0" w:color="auto"/>
        <w:left w:val="none" w:sz="0" w:space="0" w:color="auto"/>
        <w:bottom w:val="none" w:sz="0" w:space="0" w:color="auto"/>
        <w:right w:val="none" w:sz="0" w:space="0" w:color="auto"/>
      </w:divBdr>
    </w:div>
    <w:div w:id="1887333644">
      <w:bodyDiv w:val="1"/>
      <w:marLeft w:val="0"/>
      <w:marRight w:val="0"/>
      <w:marTop w:val="0"/>
      <w:marBottom w:val="0"/>
      <w:divBdr>
        <w:top w:val="none" w:sz="0" w:space="0" w:color="auto"/>
        <w:left w:val="none" w:sz="0" w:space="0" w:color="auto"/>
        <w:bottom w:val="none" w:sz="0" w:space="0" w:color="auto"/>
        <w:right w:val="none" w:sz="0" w:space="0" w:color="auto"/>
      </w:divBdr>
      <w:divsChild>
        <w:div w:id="2026243565">
          <w:marLeft w:val="0"/>
          <w:marRight w:val="0"/>
          <w:marTop w:val="0"/>
          <w:marBottom w:val="0"/>
          <w:divBdr>
            <w:top w:val="none" w:sz="0" w:space="0" w:color="auto"/>
            <w:left w:val="none" w:sz="0" w:space="0" w:color="auto"/>
            <w:bottom w:val="none" w:sz="0" w:space="0" w:color="auto"/>
            <w:right w:val="none" w:sz="0" w:space="0" w:color="auto"/>
          </w:divBdr>
        </w:div>
      </w:divsChild>
    </w:div>
    <w:div w:id="1887452857">
      <w:bodyDiv w:val="1"/>
      <w:marLeft w:val="0"/>
      <w:marRight w:val="0"/>
      <w:marTop w:val="0"/>
      <w:marBottom w:val="0"/>
      <w:divBdr>
        <w:top w:val="none" w:sz="0" w:space="0" w:color="auto"/>
        <w:left w:val="none" w:sz="0" w:space="0" w:color="auto"/>
        <w:bottom w:val="none" w:sz="0" w:space="0" w:color="auto"/>
        <w:right w:val="none" w:sz="0" w:space="0" w:color="auto"/>
      </w:divBdr>
    </w:div>
    <w:div w:id="1887570069">
      <w:bodyDiv w:val="1"/>
      <w:marLeft w:val="0"/>
      <w:marRight w:val="0"/>
      <w:marTop w:val="0"/>
      <w:marBottom w:val="0"/>
      <w:divBdr>
        <w:top w:val="none" w:sz="0" w:space="0" w:color="auto"/>
        <w:left w:val="none" w:sz="0" w:space="0" w:color="auto"/>
        <w:bottom w:val="none" w:sz="0" w:space="0" w:color="auto"/>
        <w:right w:val="none" w:sz="0" w:space="0" w:color="auto"/>
      </w:divBdr>
    </w:div>
    <w:div w:id="1887645485">
      <w:bodyDiv w:val="1"/>
      <w:marLeft w:val="0"/>
      <w:marRight w:val="0"/>
      <w:marTop w:val="0"/>
      <w:marBottom w:val="0"/>
      <w:divBdr>
        <w:top w:val="none" w:sz="0" w:space="0" w:color="auto"/>
        <w:left w:val="none" w:sz="0" w:space="0" w:color="auto"/>
        <w:bottom w:val="none" w:sz="0" w:space="0" w:color="auto"/>
        <w:right w:val="none" w:sz="0" w:space="0" w:color="auto"/>
      </w:divBdr>
    </w:div>
    <w:div w:id="1887789715">
      <w:bodyDiv w:val="1"/>
      <w:marLeft w:val="0"/>
      <w:marRight w:val="0"/>
      <w:marTop w:val="0"/>
      <w:marBottom w:val="0"/>
      <w:divBdr>
        <w:top w:val="none" w:sz="0" w:space="0" w:color="auto"/>
        <w:left w:val="none" w:sz="0" w:space="0" w:color="auto"/>
        <w:bottom w:val="none" w:sz="0" w:space="0" w:color="auto"/>
        <w:right w:val="none" w:sz="0" w:space="0" w:color="auto"/>
      </w:divBdr>
    </w:div>
    <w:div w:id="1887792447">
      <w:bodyDiv w:val="1"/>
      <w:marLeft w:val="0"/>
      <w:marRight w:val="0"/>
      <w:marTop w:val="0"/>
      <w:marBottom w:val="0"/>
      <w:divBdr>
        <w:top w:val="none" w:sz="0" w:space="0" w:color="auto"/>
        <w:left w:val="none" w:sz="0" w:space="0" w:color="auto"/>
        <w:bottom w:val="none" w:sz="0" w:space="0" w:color="auto"/>
        <w:right w:val="none" w:sz="0" w:space="0" w:color="auto"/>
      </w:divBdr>
    </w:div>
    <w:div w:id="1888224643">
      <w:bodyDiv w:val="1"/>
      <w:marLeft w:val="0"/>
      <w:marRight w:val="0"/>
      <w:marTop w:val="0"/>
      <w:marBottom w:val="0"/>
      <w:divBdr>
        <w:top w:val="none" w:sz="0" w:space="0" w:color="auto"/>
        <w:left w:val="none" w:sz="0" w:space="0" w:color="auto"/>
        <w:bottom w:val="none" w:sz="0" w:space="0" w:color="auto"/>
        <w:right w:val="none" w:sz="0" w:space="0" w:color="auto"/>
      </w:divBdr>
    </w:div>
    <w:div w:id="1888687598">
      <w:bodyDiv w:val="1"/>
      <w:marLeft w:val="0"/>
      <w:marRight w:val="0"/>
      <w:marTop w:val="0"/>
      <w:marBottom w:val="0"/>
      <w:divBdr>
        <w:top w:val="none" w:sz="0" w:space="0" w:color="auto"/>
        <w:left w:val="none" w:sz="0" w:space="0" w:color="auto"/>
        <w:bottom w:val="none" w:sz="0" w:space="0" w:color="auto"/>
        <w:right w:val="none" w:sz="0" w:space="0" w:color="auto"/>
      </w:divBdr>
    </w:div>
    <w:div w:id="1888760751">
      <w:bodyDiv w:val="1"/>
      <w:marLeft w:val="0"/>
      <w:marRight w:val="0"/>
      <w:marTop w:val="0"/>
      <w:marBottom w:val="0"/>
      <w:divBdr>
        <w:top w:val="none" w:sz="0" w:space="0" w:color="auto"/>
        <w:left w:val="none" w:sz="0" w:space="0" w:color="auto"/>
        <w:bottom w:val="none" w:sz="0" w:space="0" w:color="auto"/>
        <w:right w:val="none" w:sz="0" w:space="0" w:color="auto"/>
      </w:divBdr>
      <w:divsChild>
        <w:div w:id="2068989883">
          <w:marLeft w:val="0"/>
          <w:marRight w:val="0"/>
          <w:marTop w:val="0"/>
          <w:marBottom w:val="0"/>
          <w:divBdr>
            <w:top w:val="none" w:sz="0" w:space="0" w:color="auto"/>
            <w:left w:val="none" w:sz="0" w:space="0" w:color="auto"/>
            <w:bottom w:val="none" w:sz="0" w:space="0" w:color="auto"/>
            <w:right w:val="none" w:sz="0" w:space="0" w:color="auto"/>
          </w:divBdr>
        </w:div>
      </w:divsChild>
    </w:div>
    <w:div w:id="1889100512">
      <w:bodyDiv w:val="1"/>
      <w:marLeft w:val="0"/>
      <w:marRight w:val="0"/>
      <w:marTop w:val="0"/>
      <w:marBottom w:val="0"/>
      <w:divBdr>
        <w:top w:val="none" w:sz="0" w:space="0" w:color="auto"/>
        <w:left w:val="none" w:sz="0" w:space="0" w:color="auto"/>
        <w:bottom w:val="none" w:sz="0" w:space="0" w:color="auto"/>
        <w:right w:val="none" w:sz="0" w:space="0" w:color="auto"/>
      </w:divBdr>
    </w:div>
    <w:div w:id="1889295733">
      <w:bodyDiv w:val="1"/>
      <w:marLeft w:val="0"/>
      <w:marRight w:val="0"/>
      <w:marTop w:val="0"/>
      <w:marBottom w:val="0"/>
      <w:divBdr>
        <w:top w:val="none" w:sz="0" w:space="0" w:color="auto"/>
        <w:left w:val="none" w:sz="0" w:space="0" w:color="auto"/>
        <w:bottom w:val="none" w:sz="0" w:space="0" w:color="auto"/>
        <w:right w:val="none" w:sz="0" w:space="0" w:color="auto"/>
      </w:divBdr>
    </w:div>
    <w:div w:id="1889342752">
      <w:bodyDiv w:val="1"/>
      <w:marLeft w:val="0"/>
      <w:marRight w:val="0"/>
      <w:marTop w:val="0"/>
      <w:marBottom w:val="0"/>
      <w:divBdr>
        <w:top w:val="none" w:sz="0" w:space="0" w:color="auto"/>
        <w:left w:val="none" w:sz="0" w:space="0" w:color="auto"/>
        <w:bottom w:val="none" w:sz="0" w:space="0" w:color="auto"/>
        <w:right w:val="none" w:sz="0" w:space="0" w:color="auto"/>
      </w:divBdr>
    </w:div>
    <w:div w:id="1889536073">
      <w:bodyDiv w:val="1"/>
      <w:marLeft w:val="0"/>
      <w:marRight w:val="0"/>
      <w:marTop w:val="0"/>
      <w:marBottom w:val="0"/>
      <w:divBdr>
        <w:top w:val="none" w:sz="0" w:space="0" w:color="auto"/>
        <w:left w:val="none" w:sz="0" w:space="0" w:color="auto"/>
        <w:bottom w:val="none" w:sz="0" w:space="0" w:color="auto"/>
        <w:right w:val="none" w:sz="0" w:space="0" w:color="auto"/>
      </w:divBdr>
    </w:div>
    <w:div w:id="1889608161">
      <w:bodyDiv w:val="1"/>
      <w:marLeft w:val="0"/>
      <w:marRight w:val="0"/>
      <w:marTop w:val="0"/>
      <w:marBottom w:val="0"/>
      <w:divBdr>
        <w:top w:val="none" w:sz="0" w:space="0" w:color="auto"/>
        <w:left w:val="none" w:sz="0" w:space="0" w:color="auto"/>
        <w:bottom w:val="none" w:sz="0" w:space="0" w:color="auto"/>
        <w:right w:val="none" w:sz="0" w:space="0" w:color="auto"/>
      </w:divBdr>
    </w:div>
    <w:div w:id="1889873760">
      <w:bodyDiv w:val="1"/>
      <w:marLeft w:val="0"/>
      <w:marRight w:val="0"/>
      <w:marTop w:val="0"/>
      <w:marBottom w:val="0"/>
      <w:divBdr>
        <w:top w:val="none" w:sz="0" w:space="0" w:color="auto"/>
        <w:left w:val="none" w:sz="0" w:space="0" w:color="auto"/>
        <w:bottom w:val="none" w:sz="0" w:space="0" w:color="auto"/>
        <w:right w:val="none" w:sz="0" w:space="0" w:color="auto"/>
      </w:divBdr>
    </w:div>
    <w:div w:id="1889996143">
      <w:bodyDiv w:val="1"/>
      <w:marLeft w:val="0"/>
      <w:marRight w:val="0"/>
      <w:marTop w:val="0"/>
      <w:marBottom w:val="0"/>
      <w:divBdr>
        <w:top w:val="none" w:sz="0" w:space="0" w:color="auto"/>
        <w:left w:val="none" w:sz="0" w:space="0" w:color="auto"/>
        <w:bottom w:val="none" w:sz="0" w:space="0" w:color="auto"/>
        <w:right w:val="none" w:sz="0" w:space="0" w:color="auto"/>
      </w:divBdr>
    </w:div>
    <w:div w:id="1890220557">
      <w:bodyDiv w:val="1"/>
      <w:marLeft w:val="0"/>
      <w:marRight w:val="0"/>
      <w:marTop w:val="0"/>
      <w:marBottom w:val="0"/>
      <w:divBdr>
        <w:top w:val="none" w:sz="0" w:space="0" w:color="auto"/>
        <w:left w:val="none" w:sz="0" w:space="0" w:color="auto"/>
        <w:bottom w:val="none" w:sz="0" w:space="0" w:color="auto"/>
        <w:right w:val="none" w:sz="0" w:space="0" w:color="auto"/>
      </w:divBdr>
    </w:div>
    <w:div w:id="1890341077">
      <w:bodyDiv w:val="1"/>
      <w:marLeft w:val="0"/>
      <w:marRight w:val="0"/>
      <w:marTop w:val="0"/>
      <w:marBottom w:val="0"/>
      <w:divBdr>
        <w:top w:val="none" w:sz="0" w:space="0" w:color="auto"/>
        <w:left w:val="none" w:sz="0" w:space="0" w:color="auto"/>
        <w:bottom w:val="none" w:sz="0" w:space="0" w:color="auto"/>
        <w:right w:val="none" w:sz="0" w:space="0" w:color="auto"/>
      </w:divBdr>
    </w:div>
    <w:div w:id="1890458818">
      <w:bodyDiv w:val="1"/>
      <w:marLeft w:val="0"/>
      <w:marRight w:val="0"/>
      <w:marTop w:val="0"/>
      <w:marBottom w:val="0"/>
      <w:divBdr>
        <w:top w:val="none" w:sz="0" w:space="0" w:color="auto"/>
        <w:left w:val="none" w:sz="0" w:space="0" w:color="auto"/>
        <w:bottom w:val="none" w:sz="0" w:space="0" w:color="auto"/>
        <w:right w:val="none" w:sz="0" w:space="0" w:color="auto"/>
      </w:divBdr>
    </w:div>
    <w:div w:id="1890460592">
      <w:bodyDiv w:val="1"/>
      <w:marLeft w:val="0"/>
      <w:marRight w:val="0"/>
      <w:marTop w:val="0"/>
      <w:marBottom w:val="0"/>
      <w:divBdr>
        <w:top w:val="none" w:sz="0" w:space="0" w:color="auto"/>
        <w:left w:val="none" w:sz="0" w:space="0" w:color="auto"/>
        <w:bottom w:val="none" w:sz="0" w:space="0" w:color="auto"/>
        <w:right w:val="none" w:sz="0" w:space="0" w:color="auto"/>
      </w:divBdr>
    </w:div>
    <w:div w:id="1890723001">
      <w:bodyDiv w:val="1"/>
      <w:marLeft w:val="0"/>
      <w:marRight w:val="0"/>
      <w:marTop w:val="0"/>
      <w:marBottom w:val="0"/>
      <w:divBdr>
        <w:top w:val="none" w:sz="0" w:space="0" w:color="auto"/>
        <w:left w:val="none" w:sz="0" w:space="0" w:color="auto"/>
        <w:bottom w:val="none" w:sz="0" w:space="0" w:color="auto"/>
        <w:right w:val="none" w:sz="0" w:space="0" w:color="auto"/>
      </w:divBdr>
    </w:div>
    <w:div w:id="1890845909">
      <w:bodyDiv w:val="1"/>
      <w:marLeft w:val="0"/>
      <w:marRight w:val="0"/>
      <w:marTop w:val="0"/>
      <w:marBottom w:val="0"/>
      <w:divBdr>
        <w:top w:val="none" w:sz="0" w:space="0" w:color="auto"/>
        <w:left w:val="none" w:sz="0" w:space="0" w:color="auto"/>
        <w:bottom w:val="none" w:sz="0" w:space="0" w:color="auto"/>
        <w:right w:val="none" w:sz="0" w:space="0" w:color="auto"/>
      </w:divBdr>
    </w:div>
    <w:div w:id="1891072383">
      <w:bodyDiv w:val="1"/>
      <w:marLeft w:val="0"/>
      <w:marRight w:val="0"/>
      <w:marTop w:val="0"/>
      <w:marBottom w:val="0"/>
      <w:divBdr>
        <w:top w:val="none" w:sz="0" w:space="0" w:color="auto"/>
        <w:left w:val="none" w:sz="0" w:space="0" w:color="auto"/>
        <w:bottom w:val="none" w:sz="0" w:space="0" w:color="auto"/>
        <w:right w:val="none" w:sz="0" w:space="0" w:color="auto"/>
      </w:divBdr>
    </w:div>
    <w:div w:id="1891577951">
      <w:bodyDiv w:val="1"/>
      <w:marLeft w:val="0"/>
      <w:marRight w:val="0"/>
      <w:marTop w:val="0"/>
      <w:marBottom w:val="0"/>
      <w:divBdr>
        <w:top w:val="none" w:sz="0" w:space="0" w:color="auto"/>
        <w:left w:val="none" w:sz="0" w:space="0" w:color="auto"/>
        <w:bottom w:val="none" w:sz="0" w:space="0" w:color="auto"/>
        <w:right w:val="none" w:sz="0" w:space="0" w:color="auto"/>
      </w:divBdr>
    </w:div>
    <w:div w:id="1891917134">
      <w:bodyDiv w:val="1"/>
      <w:marLeft w:val="0"/>
      <w:marRight w:val="0"/>
      <w:marTop w:val="0"/>
      <w:marBottom w:val="0"/>
      <w:divBdr>
        <w:top w:val="none" w:sz="0" w:space="0" w:color="auto"/>
        <w:left w:val="none" w:sz="0" w:space="0" w:color="auto"/>
        <w:bottom w:val="none" w:sz="0" w:space="0" w:color="auto"/>
        <w:right w:val="none" w:sz="0" w:space="0" w:color="auto"/>
      </w:divBdr>
    </w:div>
    <w:div w:id="1892496601">
      <w:bodyDiv w:val="1"/>
      <w:marLeft w:val="0"/>
      <w:marRight w:val="0"/>
      <w:marTop w:val="0"/>
      <w:marBottom w:val="0"/>
      <w:divBdr>
        <w:top w:val="none" w:sz="0" w:space="0" w:color="auto"/>
        <w:left w:val="none" w:sz="0" w:space="0" w:color="auto"/>
        <w:bottom w:val="none" w:sz="0" w:space="0" w:color="auto"/>
        <w:right w:val="none" w:sz="0" w:space="0" w:color="auto"/>
      </w:divBdr>
    </w:div>
    <w:div w:id="1892687793">
      <w:bodyDiv w:val="1"/>
      <w:marLeft w:val="0"/>
      <w:marRight w:val="0"/>
      <w:marTop w:val="0"/>
      <w:marBottom w:val="0"/>
      <w:divBdr>
        <w:top w:val="none" w:sz="0" w:space="0" w:color="auto"/>
        <w:left w:val="none" w:sz="0" w:space="0" w:color="auto"/>
        <w:bottom w:val="none" w:sz="0" w:space="0" w:color="auto"/>
        <w:right w:val="none" w:sz="0" w:space="0" w:color="auto"/>
      </w:divBdr>
    </w:div>
    <w:div w:id="1892884847">
      <w:bodyDiv w:val="1"/>
      <w:marLeft w:val="0"/>
      <w:marRight w:val="0"/>
      <w:marTop w:val="0"/>
      <w:marBottom w:val="0"/>
      <w:divBdr>
        <w:top w:val="none" w:sz="0" w:space="0" w:color="auto"/>
        <w:left w:val="none" w:sz="0" w:space="0" w:color="auto"/>
        <w:bottom w:val="none" w:sz="0" w:space="0" w:color="auto"/>
        <w:right w:val="none" w:sz="0" w:space="0" w:color="auto"/>
      </w:divBdr>
      <w:divsChild>
        <w:div w:id="911621571">
          <w:marLeft w:val="0"/>
          <w:marRight w:val="0"/>
          <w:marTop w:val="0"/>
          <w:marBottom w:val="0"/>
          <w:divBdr>
            <w:top w:val="none" w:sz="0" w:space="0" w:color="auto"/>
            <w:left w:val="none" w:sz="0" w:space="0" w:color="auto"/>
            <w:bottom w:val="none" w:sz="0" w:space="0" w:color="auto"/>
            <w:right w:val="none" w:sz="0" w:space="0" w:color="auto"/>
          </w:divBdr>
        </w:div>
      </w:divsChild>
    </w:div>
    <w:div w:id="1892964366">
      <w:bodyDiv w:val="1"/>
      <w:marLeft w:val="0"/>
      <w:marRight w:val="0"/>
      <w:marTop w:val="0"/>
      <w:marBottom w:val="0"/>
      <w:divBdr>
        <w:top w:val="none" w:sz="0" w:space="0" w:color="auto"/>
        <w:left w:val="none" w:sz="0" w:space="0" w:color="auto"/>
        <w:bottom w:val="none" w:sz="0" w:space="0" w:color="auto"/>
        <w:right w:val="none" w:sz="0" w:space="0" w:color="auto"/>
      </w:divBdr>
      <w:divsChild>
        <w:div w:id="268898525">
          <w:marLeft w:val="0"/>
          <w:marRight w:val="0"/>
          <w:marTop w:val="0"/>
          <w:marBottom w:val="0"/>
          <w:divBdr>
            <w:top w:val="none" w:sz="0" w:space="0" w:color="auto"/>
            <w:left w:val="none" w:sz="0" w:space="0" w:color="auto"/>
            <w:bottom w:val="none" w:sz="0" w:space="0" w:color="auto"/>
            <w:right w:val="none" w:sz="0" w:space="0" w:color="auto"/>
          </w:divBdr>
        </w:div>
      </w:divsChild>
    </w:div>
    <w:div w:id="1893036423">
      <w:bodyDiv w:val="1"/>
      <w:marLeft w:val="0"/>
      <w:marRight w:val="0"/>
      <w:marTop w:val="0"/>
      <w:marBottom w:val="0"/>
      <w:divBdr>
        <w:top w:val="none" w:sz="0" w:space="0" w:color="auto"/>
        <w:left w:val="none" w:sz="0" w:space="0" w:color="auto"/>
        <w:bottom w:val="none" w:sz="0" w:space="0" w:color="auto"/>
        <w:right w:val="none" w:sz="0" w:space="0" w:color="auto"/>
      </w:divBdr>
    </w:div>
    <w:div w:id="1893079660">
      <w:bodyDiv w:val="1"/>
      <w:marLeft w:val="0"/>
      <w:marRight w:val="0"/>
      <w:marTop w:val="0"/>
      <w:marBottom w:val="0"/>
      <w:divBdr>
        <w:top w:val="none" w:sz="0" w:space="0" w:color="auto"/>
        <w:left w:val="none" w:sz="0" w:space="0" w:color="auto"/>
        <w:bottom w:val="none" w:sz="0" w:space="0" w:color="auto"/>
        <w:right w:val="none" w:sz="0" w:space="0" w:color="auto"/>
      </w:divBdr>
      <w:divsChild>
        <w:div w:id="292442364">
          <w:marLeft w:val="0"/>
          <w:marRight w:val="0"/>
          <w:marTop w:val="0"/>
          <w:marBottom w:val="0"/>
          <w:divBdr>
            <w:top w:val="none" w:sz="0" w:space="0" w:color="auto"/>
            <w:left w:val="none" w:sz="0" w:space="0" w:color="auto"/>
            <w:bottom w:val="none" w:sz="0" w:space="0" w:color="auto"/>
            <w:right w:val="none" w:sz="0" w:space="0" w:color="auto"/>
          </w:divBdr>
        </w:div>
      </w:divsChild>
    </w:div>
    <w:div w:id="1893224516">
      <w:bodyDiv w:val="1"/>
      <w:marLeft w:val="0"/>
      <w:marRight w:val="0"/>
      <w:marTop w:val="0"/>
      <w:marBottom w:val="0"/>
      <w:divBdr>
        <w:top w:val="none" w:sz="0" w:space="0" w:color="auto"/>
        <w:left w:val="none" w:sz="0" w:space="0" w:color="auto"/>
        <w:bottom w:val="none" w:sz="0" w:space="0" w:color="auto"/>
        <w:right w:val="none" w:sz="0" w:space="0" w:color="auto"/>
      </w:divBdr>
    </w:div>
    <w:div w:id="1893346717">
      <w:bodyDiv w:val="1"/>
      <w:marLeft w:val="0"/>
      <w:marRight w:val="0"/>
      <w:marTop w:val="0"/>
      <w:marBottom w:val="0"/>
      <w:divBdr>
        <w:top w:val="none" w:sz="0" w:space="0" w:color="auto"/>
        <w:left w:val="none" w:sz="0" w:space="0" w:color="auto"/>
        <w:bottom w:val="none" w:sz="0" w:space="0" w:color="auto"/>
        <w:right w:val="none" w:sz="0" w:space="0" w:color="auto"/>
      </w:divBdr>
    </w:div>
    <w:div w:id="1893350141">
      <w:bodyDiv w:val="1"/>
      <w:marLeft w:val="0"/>
      <w:marRight w:val="0"/>
      <w:marTop w:val="0"/>
      <w:marBottom w:val="0"/>
      <w:divBdr>
        <w:top w:val="none" w:sz="0" w:space="0" w:color="auto"/>
        <w:left w:val="none" w:sz="0" w:space="0" w:color="auto"/>
        <w:bottom w:val="none" w:sz="0" w:space="0" w:color="auto"/>
        <w:right w:val="none" w:sz="0" w:space="0" w:color="auto"/>
      </w:divBdr>
    </w:div>
    <w:div w:id="1893543937">
      <w:bodyDiv w:val="1"/>
      <w:marLeft w:val="0"/>
      <w:marRight w:val="0"/>
      <w:marTop w:val="0"/>
      <w:marBottom w:val="0"/>
      <w:divBdr>
        <w:top w:val="none" w:sz="0" w:space="0" w:color="auto"/>
        <w:left w:val="none" w:sz="0" w:space="0" w:color="auto"/>
        <w:bottom w:val="none" w:sz="0" w:space="0" w:color="auto"/>
        <w:right w:val="none" w:sz="0" w:space="0" w:color="auto"/>
      </w:divBdr>
    </w:div>
    <w:div w:id="1893612045">
      <w:bodyDiv w:val="1"/>
      <w:marLeft w:val="0"/>
      <w:marRight w:val="0"/>
      <w:marTop w:val="0"/>
      <w:marBottom w:val="0"/>
      <w:divBdr>
        <w:top w:val="none" w:sz="0" w:space="0" w:color="auto"/>
        <w:left w:val="none" w:sz="0" w:space="0" w:color="auto"/>
        <w:bottom w:val="none" w:sz="0" w:space="0" w:color="auto"/>
        <w:right w:val="none" w:sz="0" w:space="0" w:color="auto"/>
      </w:divBdr>
    </w:div>
    <w:div w:id="1893691691">
      <w:bodyDiv w:val="1"/>
      <w:marLeft w:val="0"/>
      <w:marRight w:val="0"/>
      <w:marTop w:val="0"/>
      <w:marBottom w:val="0"/>
      <w:divBdr>
        <w:top w:val="none" w:sz="0" w:space="0" w:color="auto"/>
        <w:left w:val="none" w:sz="0" w:space="0" w:color="auto"/>
        <w:bottom w:val="none" w:sz="0" w:space="0" w:color="auto"/>
        <w:right w:val="none" w:sz="0" w:space="0" w:color="auto"/>
      </w:divBdr>
    </w:div>
    <w:div w:id="1893810326">
      <w:bodyDiv w:val="1"/>
      <w:marLeft w:val="0"/>
      <w:marRight w:val="0"/>
      <w:marTop w:val="0"/>
      <w:marBottom w:val="0"/>
      <w:divBdr>
        <w:top w:val="none" w:sz="0" w:space="0" w:color="auto"/>
        <w:left w:val="none" w:sz="0" w:space="0" w:color="auto"/>
        <w:bottom w:val="none" w:sz="0" w:space="0" w:color="auto"/>
        <w:right w:val="none" w:sz="0" w:space="0" w:color="auto"/>
      </w:divBdr>
      <w:divsChild>
        <w:div w:id="201216242">
          <w:marLeft w:val="0"/>
          <w:marRight w:val="0"/>
          <w:marTop w:val="0"/>
          <w:marBottom w:val="0"/>
          <w:divBdr>
            <w:top w:val="none" w:sz="0" w:space="0" w:color="auto"/>
            <w:left w:val="none" w:sz="0" w:space="0" w:color="auto"/>
            <w:bottom w:val="none" w:sz="0" w:space="0" w:color="auto"/>
            <w:right w:val="none" w:sz="0" w:space="0" w:color="auto"/>
          </w:divBdr>
        </w:div>
      </w:divsChild>
    </w:div>
    <w:div w:id="1893811278">
      <w:bodyDiv w:val="1"/>
      <w:marLeft w:val="0"/>
      <w:marRight w:val="0"/>
      <w:marTop w:val="0"/>
      <w:marBottom w:val="0"/>
      <w:divBdr>
        <w:top w:val="none" w:sz="0" w:space="0" w:color="auto"/>
        <w:left w:val="none" w:sz="0" w:space="0" w:color="auto"/>
        <w:bottom w:val="none" w:sz="0" w:space="0" w:color="auto"/>
        <w:right w:val="none" w:sz="0" w:space="0" w:color="auto"/>
      </w:divBdr>
      <w:divsChild>
        <w:div w:id="1746762156">
          <w:marLeft w:val="0"/>
          <w:marRight w:val="0"/>
          <w:marTop w:val="0"/>
          <w:marBottom w:val="0"/>
          <w:divBdr>
            <w:top w:val="none" w:sz="0" w:space="0" w:color="auto"/>
            <w:left w:val="none" w:sz="0" w:space="0" w:color="auto"/>
            <w:bottom w:val="none" w:sz="0" w:space="0" w:color="auto"/>
            <w:right w:val="none" w:sz="0" w:space="0" w:color="auto"/>
          </w:divBdr>
        </w:div>
      </w:divsChild>
    </w:div>
    <w:div w:id="1894151987">
      <w:bodyDiv w:val="1"/>
      <w:marLeft w:val="0"/>
      <w:marRight w:val="0"/>
      <w:marTop w:val="0"/>
      <w:marBottom w:val="0"/>
      <w:divBdr>
        <w:top w:val="none" w:sz="0" w:space="0" w:color="auto"/>
        <w:left w:val="none" w:sz="0" w:space="0" w:color="auto"/>
        <w:bottom w:val="none" w:sz="0" w:space="0" w:color="auto"/>
        <w:right w:val="none" w:sz="0" w:space="0" w:color="auto"/>
      </w:divBdr>
      <w:divsChild>
        <w:div w:id="1987120222">
          <w:marLeft w:val="0"/>
          <w:marRight w:val="0"/>
          <w:marTop w:val="0"/>
          <w:marBottom w:val="0"/>
          <w:divBdr>
            <w:top w:val="none" w:sz="0" w:space="0" w:color="auto"/>
            <w:left w:val="none" w:sz="0" w:space="0" w:color="auto"/>
            <w:bottom w:val="none" w:sz="0" w:space="0" w:color="auto"/>
            <w:right w:val="none" w:sz="0" w:space="0" w:color="auto"/>
          </w:divBdr>
        </w:div>
      </w:divsChild>
    </w:div>
    <w:div w:id="1895241130">
      <w:bodyDiv w:val="1"/>
      <w:marLeft w:val="0"/>
      <w:marRight w:val="0"/>
      <w:marTop w:val="0"/>
      <w:marBottom w:val="0"/>
      <w:divBdr>
        <w:top w:val="none" w:sz="0" w:space="0" w:color="auto"/>
        <w:left w:val="none" w:sz="0" w:space="0" w:color="auto"/>
        <w:bottom w:val="none" w:sz="0" w:space="0" w:color="auto"/>
        <w:right w:val="none" w:sz="0" w:space="0" w:color="auto"/>
      </w:divBdr>
    </w:div>
    <w:div w:id="1895391108">
      <w:bodyDiv w:val="1"/>
      <w:marLeft w:val="0"/>
      <w:marRight w:val="0"/>
      <w:marTop w:val="0"/>
      <w:marBottom w:val="0"/>
      <w:divBdr>
        <w:top w:val="none" w:sz="0" w:space="0" w:color="auto"/>
        <w:left w:val="none" w:sz="0" w:space="0" w:color="auto"/>
        <w:bottom w:val="none" w:sz="0" w:space="0" w:color="auto"/>
        <w:right w:val="none" w:sz="0" w:space="0" w:color="auto"/>
      </w:divBdr>
    </w:div>
    <w:div w:id="1895457789">
      <w:bodyDiv w:val="1"/>
      <w:marLeft w:val="0"/>
      <w:marRight w:val="0"/>
      <w:marTop w:val="0"/>
      <w:marBottom w:val="0"/>
      <w:divBdr>
        <w:top w:val="none" w:sz="0" w:space="0" w:color="auto"/>
        <w:left w:val="none" w:sz="0" w:space="0" w:color="auto"/>
        <w:bottom w:val="none" w:sz="0" w:space="0" w:color="auto"/>
        <w:right w:val="none" w:sz="0" w:space="0" w:color="auto"/>
      </w:divBdr>
      <w:divsChild>
        <w:div w:id="2122339537">
          <w:marLeft w:val="0"/>
          <w:marRight w:val="0"/>
          <w:marTop w:val="0"/>
          <w:marBottom w:val="0"/>
          <w:divBdr>
            <w:top w:val="none" w:sz="0" w:space="0" w:color="auto"/>
            <w:left w:val="none" w:sz="0" w:space="0" w:color="auto"/>
            <w:bottom w:val="none" w:sz="0" w:space="0" w:color="auto"/>
            <w:right w:val="none" w:sz="0" w:space="0" w:color="auto"/>
          </w:divBdr>
        </w:div>
      </w:divsChild>
    </w:div>
    <w:div w:id="1896089009">
      <w:bodyDiv w:val="1"/>
      <w:marLeft w:val="0"/>
      <w:marRight w:val="0"/>
      <w:marTop w:val="0"/>
      <w:marBottom w:val="0"/>
      <w:divBdr>
        <w:top w:val="none" w:sz="0" w:space="0" w:color="auto"/>
        <w:left w:val="none" w:sz="0" w:space="0" w:color="auto"/>
        <w:bottom w:val="none" w:sz="0" w:space="0" w:color="auto"/>
        <w:right w:val="none" w:sz="0" w:space="0" w:color="auto"/>
      </w:divBdr>
    </w:div>
    <w:div w:id="1896382340">
      <w:bodyDiv w:val="1"/>
      <w:marLeft w:val="0"/>
      <w:marRight w:val="0"/>
      <w:marTop w:val="0"/>
      <w:marBottom w:val="0"/>
      <w:divBdr>
        <w:top w:val="none" w:sz="0" w:space="0" w:color="auto"/>
        <w:left w:val="none" w:sz="0" w:space="0" w:color="auto"/>
        <w:bottom w:val="none" w:sz="0" w:space="0" w:color="auto"/>
        <w:right w:val="none" w:sz="0" w:space="0" w:color="auto"/>
      </w:divBdr>
    </w:div>
    <w:div w:id="1896551010">
      <w:bodyDiv w:val="1"/>
      <w:marLeft w:val="0"/>
      <w:marRight w:val="0"/>
      <w:marTop w:val="0"/>
      <w:marBottom w:val="0"/>
      <w:divBdr>
        <w:top w:val="none" w:sz="0" w:space="0" w:color="auto"/>
        <w:left w:val="none" w:sz="0" w:space="0" w:color="auto"/>
        <w:bottom w:val="none" w:sz="0" w:space="0" w:color="auto"/>
        <w:right w:val="none" w:sz="0" w:space="0" w:color="auto"/>
      </w:divBdr>
    </w:div>
    <w:div w:id="1896575657">
      <w:bodyDiv w:val="1"/>
      <w:marLeft w:val="0"/>
      <w:marRight w:val="0"/>
      <w:marTop w:val="0"/>
      <w:marBottom w:val="0"/>
      <w:divBdr>
        <w:top w:val="none" w:sz="0" w:space="0" w:color="auto"/>
        <w:left w:val="none" w:sz="0" w:space="0" w:color="auto"/>
        <w:bottom w:val="none" w:sz="0" w:space="0" w:color="auto"/>
        <w:right w:val="none" w:sz="0" w:space="0" w:color="auto"/>
      </w:divBdr>
    </w:div>
    <w:div w:id="1896965223">
      <w:bodyDiv w:val="1"/>
      <w:marLeft w:val="0"/>
      <w:marRight w:val="0"/>
      <w:marTop w:val="0"/>
      <w:marBottom w:val="0"/>
      <w:divBdr>
        <w:top w:val="none" w:sz="0" w:space="0" w:color="auto"/>
        <w:left w:val="none" w:sz="0" w:space="0" w:color="auto"/>
        <w:bottom w:val="none" w:sz="0" w:space="0" w:color="auto"/>
        <w:right w:val="none" w:sz="0" w:space="0" w:color="auto"/>
      </w:divBdr>
    </w:div>
    <w:div w:id="1897348205">
      <w:bodyDiv w:val="1"/>
      <w:marLeft w:val="0"/>
      <w:marRight w:val="0"/>
      <w:marTop w:val="0"/>
      <w:marBottom w:val="0"/>
      <w:divBdr>
        <w:top w:val="none" w:sz="0" w:space="0" w:color="auto"/>
        <w:left w:val="none" w:sz="0" w:space="0" w:color="auto"/>
        <w:bottom w:val="none" w:sz="0" w:space="0" w:color="auto"/>
        <w:right w:val="none" w:sz="0" w:space="0" w:color="auto"/>
      </w:divBdr>
    </w:div>
    <w:div w:id="1897620215">
      <w:bodyDiv w:val="1"/>
      <w:marLeft w:val="0"/>
      <w:marRight w:val="0"/>
      <w:marTop w:val="0"/>
      <w:marBottom w:val="0"/>
      <w:divBdr>
        <w:top w:val="none" w:sz="0" w:space="0" w:color="auto"/>
        <w:left w:val="none" w:sz="0" w:space="0" w:color="auto"/>
        <w:bottom w:val="none" w:sz="0" w:space="0" w:color="auto"/>
        <w:right w:val="none" w:sz="0" w:space="0" w:color="auto"/>
      </w:divBdr>
    </w:div>
    <w:div w:id="1897661095">
      <w:bodyDiv w:val="1"/>
      <w:marLeft w:val="0"/>
      <w:marRight w:val="0"/>
      <w:marTop w:val="0"/>
      <w:marBottom w:val="0"/>
      <w:divBdr>
        <w:top w:val="none" w:sz="0" w:space="0" w:color="auto"/>
        <w:left w:val="none" w:sz="0" w:space="0" w:color="auto"/>
        <w:bottom w:val="none" w:sz="0" w:space="0" w:color="auto"/>
        <w:right w:val="none" w:sz="0" w:space="0" w:color="auto"/>
      </w:divBdr>
    </w:div>
    <w:div w:id="1898589051">
      <w:bodyDiv w:val="1"/>
      <w:marLeft w:val="0"/>
      <w:marRight w:val="0"/>
      <w:marTop w:val="0"/>
      <w:marBottom w:val="0"/>
      <w:divBdr>
        <w:top w:val="none" w:sz="0" w:space="0" w:color="auto"/>
        <w:left w:val="none" w:sz="0" w:space="0" w:color="auto"/>
        <w:bottom w:val="none" w:sz="0" w:space="0" w:color="auto"/>
        <w:right w:val="none" w:sz="0" w:space="0" w:color="auto"/>
      </w:divBdr>
    </w:div>
    <w:div w:id="1898778954">
      <w:bodyDiv w:val="1"/>
      <w:marLeft w:val="0"/>
      <w:marRight w:val="0"/>
      <w:marTop w:val="0"/>
      <w:marBottom w:val="0"/>
      <w:divBdr>
        <w:top w:val="none" w:sz="0" w:space="0" w:color="auto"/>
        <w:left w:val="none" w:sz="0" w:space="0" w:color="auto"/>
        <w:bottom w:val="none" w:sz="0" w:space="0" w:color="auto"/>
        <w:right w:val="none" w:sz="0" w:space="0" w:color="auto"/>
      </w:divBdr>
    </w:div>
    <w:div w:id="1898853423">
      <w:bodyDiv w:val="1"/>
      <w:marLeft w:val="0"/>
      <w:marRight w:val="0"/>
      <w:marTop w:val="0"/>
      <w:marBottom w:val="0"/>
      <w:divBdr>
        <w:top w:val="none" w:sz="0" w:space="0" w:color="auto"/>
        <w:left w:val="none" w:sz="0" w:space="0" w:color="auto"/>
        <w:bottom w:val="none" w:sz="0" w:space="0" w:color="auto"/>
        <w:right w:val="none" w:sz="0" w:space="0" w:color="auto"/>
      </w:divBdr>
    </w:div>
    <w:div w:id="1899389408">
      <w:bodyDiv w:val="1"/>
      <w:marLeft w:val="0"/>
      <w:marRight w:val="0"/>
      <w:marTop w:val="0"/>
      <w:marBottom w:val="0"/>
      <w:divBdr>
        <w:top w:val="none" w:sz="0" w:space="0" w:color="auto"/>
        <w:left w:val="none" w:sz="0" w:space="0" w:color="auto"/>
        <w:bottom w:val="none" w:sz="0" w:space="0" w:color="auto"/>
        <w:right w:val="none" w:sz="0" w:space="0" w:color="auto"/>
      </w:divBdr>
    </w:div>
    <w:div w:id="1899855066">
      <w:bodyDiv w:val="1"/>
      <w:marLeft w:val="0"/>
      <w:marRight w:val="0"/>
      <w:marTop w:val="0"/>
      <w:marBottom w:val="0"/>
      <w:divBdr>
        <w:top w:val="none" w:sz="0" w:space="0" w:color="auto"/>
        <w:left w:val="none" w:sz="0" w:space="0" w:color="auto"/>
        <w:bottom w:val="none" w:sz="0" w:space="0" w:color="auto"/>
        <w:right w:val="none" w:sz="0" w:space="0" w:color="auto"/>
      </w:divBdr>
    </w:div>
    <w:div w:id="1900048628">
      <w:bodyDiv w:val="1"/>
      <w:marLeft w:val="0"/>
      <w:marRight w:val="0"/>
      <w:marTop w:val="0"/>
      <w:marBottom w:val="0"/>
      <w:divBdr>
        <w:top w:val="none" w:sz="0" w:space="0" w:color="auto"/>
        <w:left w:val="none" w:sz="0" w:space="0" w:color="auto"/>
        <w:bottom w:val="none" w:sz="0" w:space="0" w:color="auto"/>
        <w:right w:val="none" w:sz="0" w:space="0" w:color="auto"/>
      </w:divBdr>
    </w:div>
    <w:div w:id="1900092752">
      <w:bodyDiv w:val="1"/>
      <w:marLeft w:val="0"/>
      <w:marRight w:val="0"/>
      <w:marTop w:val="0"/>
      <w:marBottom w:val="0"/>
      <w:divBdr>
        <w:top w:val="none" w:sz="0" w:space="0" w:color="auto"/>
        <w:left w:val="none" w:sz="0" w:space="0" w:color="auto"/>
        <w:bottom w:val="none" w:sz="0" w:space="0" w:color="auto"/>
        <w:right w:val="none" w:sz="0" w:space="0" w:color="auto"/>
      </w:divBdr>
    </w:div>
    <w:div w:id="1900167361">
      <w:bodyDiv w:val="1"/>
      <w:marLeft w:val="0"/>
      <w:marRight w:val="0"/>
      <w:marTop w:val="0"/>
      <w:marBottom w:val="0"/>
      <w:divBdr>
        <w:top w:val="none" w:sz="0" w:space="0" w:color="auto"/>
        <w:left w:val="none" w:sz="0" w:space="0" w:color="auto"/>
        <w:bottom w:val="none" w:sz="0" w:space="0" w:color="auto"/>
        <w:right w:val="none" w:sz="0" w:space="0" w:color="auto"/>
      </w:divBdr>
    </w:div>
    <w:div w:id="1900288040">
      <w:bodyDiv w:val="1"/>
      <w:marLeft w:val="0"/>
      <w:marRight w:val="0"/>
      <w:marTop w:val="0"/>
      <w:marBottom w:val="0"/>
      <w:divBdr>
        <w:top w:val="none" w:sz="0" w:space="0" w:color="auto"/>
        <w:left w:val="none" w:sz="0" w:space="0" w:color="auto"/>
        <w:bottom w:val="none" w:sz="0" w:space="0" w:color="auto"/>
        <w:right w:val="none" w:sz="0" w:space="0" w:color="auto"/>
      </w:divBdr>
    </w:div>
    <w:div w:id="1900360777">
      <w:bodyDiv w:val="1"/>
      <w:marLeft w:val="0"/>
      <w:marRight w:val="0"/>
      <w:marTop w:val="0"/>
      <w:marBottom w:val="0"/>
      <w:divBdr>
        <w:top w:val="none" w:sz="0" w:space="0" w:color="auto"/>
        <w:left w:val="none" w:sz="0" w:space="0" w:color="auto"/>
        <w:bottom w:val="none" w:sz="0" w:space="0" w:color="auto"/>
        <w:right w:val="none" w:sz="0" w:space="0" w:color="auto"/>
      </w:divBdr>
    </w:div>
    <w:div w:id="1900551040">
      <w:bodyDiv w:val="1"/>
      <w:marLeft w:val="0"/>
      <w:marRight w:val="0"/>
      <w:marTop w:val="0"/>
      <w:marBottom w:val="0"/>
      <w:divBdr>
        <w:top w:val="none" w:sz="0" w:space="0" w:color="auto"/>
        <w:left w:val="none" w:sz="0" w:space="0" w:color="auto"/>
        <w:bottom w:val="none" w:sz="0" w:space="0" w:color="auto"/>
        <w:right w:val="none" w:sz="0" w:space="0" w:color="auto"/>
      </w:divBdr>
    </w:div>
    <w:div w:id="1901017135">
      <w:bodyDiv w:val="1"/>
      <w:marLeft w:val="0"/>
      <w:marRight w:val="0"/>
      <w:marTop w:val="0"/>
      <w:marBottom w:val="0"/>
      <w:divBdr>
        <w:top w:val="none" w:sz="0" w:space="0" w:color="auto"/>
        <w:left w:val="none" w:sz="0" w:space="0" w:color="auto"/>
        <w:bottom w:val="none" w:sz="0" w:space="0" w:color="auto"/>
        <w:right w:val="none" w:sz="0" w:space="0" w:color="auto"/>
      </w:divBdr>
    </w:div>
    <w:div w:id="1901094251">
      <w:bodyDiv w:val="1"/>
      <w:marLeft w:val="0"/>
      <w:marRight w:val="0"/>
      <w:marTop w:val="0"/>
      <w:marBottom w:val="0"/>
      <w:divBdr>
        <w:top w:val="none" w:sz="0" w:space="0" w:color="auto"/>
        <w:left w:val="none" w:sz="0" w:space="0" w:color="auto"/>
        <w:bottom w:val="none" w:sz="0" w:space="0" w:color="auto"/>
        <w:right w:val="none" w:sz="0" w:space="0" w:color="auto"/>
      </w:divBdr>
    </w:div>
    <w:div w:id="1901208516">
      <w:bodyDiv w:val="1"/>
      <w:marLeft w:val="0"/>
      <w:marRight w:val="0"/>
      <w:marTop w:val="0"/>
      <w:marBottom w:val="0"/>
      <w:divBdr>
        <w:top w:val="none" w:sz="0" w:space="0" w:color="auto"/>
        <w:left w:val="none" w:sz="0" w:space="0" w:color="auto"/>
        <w:bottom w:val="none" w:sz="0" w:space="0" w:color="auto"/>
        <w:right w:val="none" w:sz="0" w:space="0" w:color="auto"/>
      </w:divBdr>
    </w:div>
    <w:div w:id="1901281237">
      <w:bodyDiv w:val="1"/>
      <w:marLeft w:val="0"/>
      <w:marRight w:val="0"/>
      <w:marTop w:val="0"/>
      <w:marBottom w:val="0"/>
      <w:divBdr>
        <w:top w:val="none" w:sz="0" w:space="0" w:color="auto"/>
        <w:left w:val="none" w:sz="0" w:space="0" w:color="auto"/>
        <w:bottom w:val="none" w:sz="0" w:space="0" w:color="auto"/>
        <w:right w:val="none" w:sz="0" w:space="0" w:color="auto"/>
      </w:divBdr>
      <w:divsChild>
        <w:div w:id="354313449">
          <w:marLeft w:val="0"/>
          <w:marRight w:val="0"/>
          <w:marTop w:val="0"/>
          <w:marBottom w:val="0"/>
          <w:divBdr>
            <w:top w:val="none" w:sz="0" w:space="0" w:color="auto"/>
            <w:left w:val="none" w:sz="0" w:space="0" w:color="auto"/>
            <w:bottom w:val="none" w:sz="0" w:space="0" w:color="auto"/>
            <w:right w:val="none" w:sz="0" w:space="0" w:color="auto"/>
          </w:divBdr>
        </w:div>
      </w:divsChild>
    </w:div>
    <w:div w:id="1901474655">
      <w:bodyDiv w:val="1"/>
      <w:marLeft w:val="0"/>
      <w:marRight w:val="0"/>
      <w:marTop w:val="0"/>
      <w:marBottom w:val="0"/>
      <w:divBdr>
        <w:top w:val="none" w:sz="0" w:space="0" w:color="auto"/>
        <w:left w:val="none" w:sz="0" w:space="0" w:color="auto"/>
        <w:bottom w:val="none" w:sz="0" w:space="0" w:color="auto"/>
        <w:right w:val="none" w:sz="0" w:space="0" w:color="auto"/>
      </w:divBdr>
    </w:div>
    <w:div w:id="1901598495">
      <w:bodyDiv w:val="1"/>
      <w:marLeft w:val="0"/>
      <w:marRight w:val="0"/>
      <w:marTop w:val="0"/>
      <w:marBottom w:val="0"/>
      <w:divBdr>
        <w:top w:val="none" w:sz="0" w:space="0" w:color="auto"/>
        <w:left w:val="none" w:sz="0" w:space="0" w:color="auto"/>
        <w:bottom w:val="none" w:sz="0" w:space="0" w:color="auto"/>
        <w:right w:val="none" w:sz="0" w:space="0" w:color="auto"/>
      </w:divBdr>
    </w:div>
    <w:div w:id="1901820447">
      <w:bodyDiv w:val="1"/>
      <w:marLeft w:val="0"/>
      <w:marRight w:val="0"/>
      <w:marTop w:val="0"/>
      <w:marBottom w:val="0"/>
      <w:divBdr>
        <w:top w:val="none" w:sz="0" w:space="0" w:color="auto"/>
        <w:left w:val="none" w:sz="0" w:space="0" w:color="auto"/>
        <w:bottom w:val="none" w:sz="0" w:space="0" w:color="auto"/>
        <w:right w:val="none" w:sz="0" w:space="0" w:color="auto"/>
      </w:divBdr>
    </w:div>
    <w:div w:id="1902015005">
      <w:bodyDiv w:val="1"/>
      <w:marLeft w:val="0"/>
      <w:marRight w:val="0"/>
      <w:marTop w:val="0"/>
      <w:marBottom w:val="0"/>
      <w:divBdr>
        <w:top w:val="none" w:sz="0" w:space="0" w:color="auto"/>
        <w:left w:val="none" w:sz="0" w:space="0" w:color="auto"/>
        <w:bottom w:val="none" w:sz="0" w:space="0" w:color="auto"/>
        <w:right w:val="none" w:sz="0" w:space="0" w:color="auto"/>
      </w:divBdr>
    </w:div>
    <w:div w:id="1902400407">
      <w:bodyDiv w:val="1"/>
      <w:marLeft w:val="0"/>
      <w:marRight w:val="0"/>
      <w:marTop w:val="0"/>
      <w:marBottom w:val="0"/>
      <w:divBdr>
        <w:top w:val="none" w:sz="0" w:space="0" w:color="auto"/>
        <w:left w:val="none" w:sz="0" w:space="0" w:color="auto"/>
        <w:bottom w:val="none" w:sz="0" w:space="0" w:color="auto"/>
        <w:right w:val="none" w:sz="0" w:space="0" w:color="auto"/>
      </w:divBdr>
    </w:div>
    <w:div w:id="1902641171">
      <w:bodyDiv w:val="1"/>
      <w:marLeft w:val="0"/>
      <w:marRight w:val="0"/>
      <w:marTop w:val="0"/>
      <w:marBottom w:val="0"/>
      <w:divBdr>
        <w:top w:val="none" w:sz="0" w:space="0" w:color="auto"/>
        <w:left w:val="none" w:sz="0" w:space="0" w:color="auto"/>
        <w:bottom w:val="none" w:sz="0" w:space="0" w:color="auto"/>
        <w:right w:val="none" w:sz="0" w:space="0" w:color="auto"/>
      </w:divBdr>
    </w:div>
    <w:div w:id="1902641636">
      <w:bodyDiv w:val="1"/>
      <w:marLeft w:val="0"/>
      <w:marRight w:val="0"/>
      <w:marTop w:val="0"/>
      <w:marBottom w:val="0"/>
      <w:divBdr>
        <w:top w:val="none" w:sz="0" w:space="0" w:color="auto"/>
        <w:left w:val="none" w:sz="0" w:space="0" w:color="auto"/>
        <w:bottom w:val="none" w:sz="0" w:space="0" w:color="auto"/>
        <w:right w:val="none" w:sz="0" w:space="0" w:color="auto"/>
      </w:divBdr>
    </w:div>
    <w:div w:id="1903523286">
      <w:bodyDiv w:val="1"/>
      <w:marLeft w:val="0"/>
      <w:marRight w:val="0"/>
      <w:marTop w:val="0"/>
      <w:marBottom w:val="0"/>
      <w:divBdr>
        <w:top w:val="none" w:sz="0" w:space="0" w:color="auto"/>
        <w:left w:val="none" w:sz="0" w:space="0" w:color="auto"/>
        <w:bottom w:val="none" w:sz="0" w:space="0" w:color="auto"/>
        <w:right w:val="none" w:sz="0" w:space="0" w:color="auto"/>
      </w:divBdr>
      <w:divsChild>
        <w:div w:id="283541195">
          <w:marLeft w:val="0"/>
          <w:marRight w:val="0"/>
          <w:marTop w:val="0"/>
          <w:marBottom w:val="0"/>
          <w:divBdr>
            <w:top w:val="none" w:sz="0" w:space="0" w:color="auto"/>
            <w:left w:val="none" w:sz="0" w:space="0" w:color="auto"/>
            <w:bottom w:val="none" w:sz="0" w:space="0" w:color="auto"/>
            <w:right w:val="none" w:sz="0" w:space="0" w:color="auto"/>
          </w:divBdr>
        </w:div>
      </w:divsChild>
    </w:div>
    <w:div w:id="1904022187">
      <w:bodyDiv w:val="1"/>
      <w:marLeft w:val="0"/>
      <w:marRight w:val="0"/>
      <w:marTop w:val="0"/>
      <w:marBottom w:val="0"/>
      <w:divBdr>
        <w:top w:val="none" w:sz="0" w:space="0" w:color="auto"/>
        <w:left w:val="none" w:sz="0" w:space="0" w:color="auto"/>
        <w:bottom w:val="none" w:sz="0" w:space="0" w:color="auto"/>
        <w:right w:val="none" w:sz="0" w:space="0" w:color="auto"/>
      </w:divBdr>
    </w:div>
    <w:div w:id="1904480868">
      <w:bodyDiv w:val="1"/>
      <w:marLeft w:val="0"/>
      <w:marRight w:val="0"/>
      <w:marTop w:val="0"/>
      <w:marBottom w:val="0"/>
      <w:divBdr>
        <w:top w:val="none" w:sz="0" w:space="0" w:color="auto"/>
        <w:left w:val="none" w:sz="0" w:space="0" w:color="auto"/>
        <w:bottom w:val="none" w:sz="0" w:space="0" w:color="auto"/>
        <w:right w:val="none" w:sz="0" w:space="0" w:color="auto"/>
      </w:divBdr>
    </w:div>
    <w:div w:id="1904751281">
      <w:bodyDiv w:val="1"/>
      <w:marLeft w:val="0"/>
      <w:marRight w:val="0"/>
      <w:marTop w:val="0"/>
      <w:marBottom w:val="0"/>
      <w:divBdr>
        <w:top w:val="none" w:sz="0" w:space="0" w:color="auto"/>
        <w:left w:val="none" w:sz="0" w:space="0" w:color="auto"/>
        <w:bottom w:val="none" w:sz="0" w:space="0" w:color="auto"/>
        <w:right w:val="none" w:sz="0" w:space="0" w:color="auto"/>
      </w:divBdr>
    </w:div>
    <w:div w:id="1904900916">
      <w:bodyDiv w:val="1"/>
      <w:marLeft w:val="0"/>
      <w:marRight w:val="0"/>
      <w:marTop w:val="0"/>
      <w:marBottom w:val="0"/>
      <w:divBdr>
        <w:top w:val="none" w:sz="0" w:space="0" w:color="auto"/>
        <w:left w:val="none" w:sz="0" w:space="0" w:color="auto"/>
        <w:bottom w:val="none" w:sz="0" w:space="0" w:color="auto"/>
        <w:right w:val="none" w:sz="0" w:space="0" w:color="auto"/>
      </w:divBdr>
    </w:div>
    <w:div w:id="1905335286">
      <w:bodyDiv w:val="1"/>
      <w:marLeft w:val="0"/>
      <w:marRight w:val="0"/>
      <w:marTop w:val="0"/>
      <w:marBottom w:val="0"/>
      <w:divBdr>
        <w:top w:val="none" w:sz="0" w:space="0" w:color="auto"/>
        <w:left w:val="none" w:sz="0" w:space="0" w:color="auto"/>
        <w:bottom w:val="none" w:sz="0" w:space="0" w:color="auto"/>
        <w:right w:val="none" w:sz="0" w:space="0" w:color="auto"/>
      </w:divBdr>
    </w:div>
    <w:div w:id="1905752516">
      <w:bodyDiv w:val="1"/>
      <w:marLeft w:val="0"/>
      <w:marRight w:val="0"/>
      <w:marTop w:val="0"/>
      <w:marBottom w:val="0"/>
      <w:divBdr>
        <w:top w:val="none" w:sz="0" w:space="0" w:color="auto"/>
        <w:left w:val="none" w:sz="0" w:space="0" w:color="auto"/>
        <w:bottom w:val="none" w:sz="0" w:space="0" w:color="auto"/>
        <w:right w:val="none" w:sz="0" w:space="0" w:color="auto"/>
      </w:divBdr>
    </w:div>
    <w:div w:id="1905993266">
      <w:bodyDiv w:val="1"/>
      <w:marLeft w:val="0"/>
      <w:marRight w:val="0"/>
      <w:marTop w:val="0"/>
      <w:marBottom w:val="0"/>
      <w:divBdr>
        <w:top w:val="none" w:sz="0" w:space="0" w:color="auto"/>
        <w:left w:val="none" w:sz="0" w:space="0" w:color="auto"/>
        <w:bottom w:val="none" w:sz="0" w:space="0" w:color="auto"/>
        <w:right w:val="none" w:sz="0" w:space="0" w:color="auto"/>
      </w:divBdr>
    </w:div>
    <w:div w:id="1906378434">
      <w:bodyDiv w:val="1"/>
      <w:marLeft w:val="0"/>
      <w:marRight w:val="0"/>
      <w:marTop w:val="0"/>
      <w:marBottom w:val="0"/>
      <w:divBdr>
        <w:top w:val="none" w:sz="0" w:space="0" w:color="auto"/>
        <w:left w:val="none" w:sz="0" w:space="0" w:color="auto"/>
        <w:bottom w:val="none" w:sz="0" w:space="0" w:color="auto"/>
        <w:right w:val="none" w:sz="0" w:space="0" w:color="auto"/>
      </w:divBdr>
    </w:div>
    <w:div w:id="1906452193">
      <w:bodyDiv w:val="1"/>
      <w:marLeft w:val="0"/>
      <w:marRight w:val="0"/>
      <w:marTop w:val="0"/>
      <w:marBottom w:val="0"/>
      <w:divBdr>
        <w:top w:val="none" w:sz="0" w:space="0" w:color="auto"/>
        <w:left w:val="none" w:sz="0" w:space="0" w:color="auto"/>
        <w:bottom w:val="none" w:sz="0" w:space="0" w:color="auto"/>
        <w:right w:val="none" w:sz="0" w:space="0" w:color="auto"/>
      </w:divBdr>
    </w:div>
    <w:div w:id="1906915881">
      <w:bodyDiv w:val="1"/>
      <w:marLeft w:val="0"/>
      <w:marRight w:val="0"/>
      <w:marTop w:val="0"/>
      <w:marBottom w:val="0"/>
      <w:divBdr>
        <w:top w:val="none" w:sz="0" w:space="0" w:color="auto"/>
        <w:left w:val="none" w:sz="0" w:space="0" w:color="auto"/>
        <w:bottom w:val="none" w:sz="0" w:space="0" w:color="auto"/>
        <w:right w:val="none" w:sz="0" w:space="0" w:color="auto"/>
      </w:divBdr>
      <w:divsChild>
        <w:div w:id="139733992">
          <w:marLeft w:val="0"/>
          <w:marRight w:val="0"/>
          <w:marTop w:val="0"/>
          <w:marBottom w:val="0"/>
          <w:divBdr>
            <w:top w:val="none" w:sz="0" w:space="0" w:color="auto"/>
            <w:left w:val="none" w:sz="0" w:space="0" w:color="auto"/>
            <w:bottom w:val="none" w:sz="0" w:space="0" w:color="auto"/>
            <w:right w:val="none" w:sz="0" w:space="0" w:color="auto"/>
          </w:divBdr>
        </w:div>
      </w:divsChild>
    </w:div>
    <w:div w:id="1907059892">
      <w:bodyDiv w:val="1"/>
      <w:marLeft w:val="0"/>
      <w:marRight w:val="0"/>
      <w:marTop w:val="0"/>
      <w:marBottom w:val="0"/>
      <w:divBdr>
        <w:top w:val="none" w:sz="0" w:space="0" w:color="auto"/>
        <w:left w:val="none" w:sz="0" w:space="0" w:color="auto"/>
        <w:bottom w:val="none" w:sz="0" w:space="0" w:color="auto"/>
        <w:right w:val="none" w:sz="0" w:space="0" w:color="auto"/>
      </w:divBdr>
      <w:divsChild>
        <w:div w:id="1303845339">
          <w:marLeft w:val="0"/>
          <w:marRight w:val="0"/>
          <w:marTop w:val="0"/>
          <w:marBottom w:val="0"/>
          <w:divBdr>
            <w:top w:val="none" w:sz="0" w:space="0" w:color="auto"/>
            <w:left w:val="none" w:sz="0" w:space="0" w:color="auto"/>
            <w:bottom w:val="none" w:sz="0" w:space="0" w:color="auto"/>
            <w:right w:val="none" w:sz="0" w:space="0" w:color="auto"/>
          </w:divBdr>
        </w:div>
      </w:divsChild>
    </w:div>
    <w:div w:id="1907640833">
      <w:bodyDiv w:val="1"/>
      <w:marLeft w:val="0"/>
      <w:marRight w:val="0"/>
      <w:marTop w:val="0"/>
      <w:marBottom w:val="0"/>
      <w:divBdr>
        <w:top w:val="none" w:sz="0" w:space="0" w:color="auto"/>
        <w:left w:val="none" w:sz="0" w:space="0" w:color="auto"/>
        <w:bottom w:val="none" w:sz="0" w:space="0" w:color="auto"/>
        <w:right w:val="none" w:sz="0" w:space="0" w:color="auto"/>
      </w:divBdr>
    </w:div>
    <w:div w:id="1907761906">
      <w:bodyDiv w:val="1"/>
      <w:marLeft w:val="0"/>
      <w:marRight w:val="0"/>
      <w:marTop w:val="0"/>
      <w:marBottom w:val="0"/>
      <w:divBdr>
        <w:top w:val="none" w:sz="0" w:space="0" w:color="auto"/>
        <w:left w:val="none" w:sz="0" w:space="0" w:color="auto"/>
        <w:bottom w:val="none" w:sz="0" w:space="0" w:color="auto"/>
        <w:right w:val="none" w:sz="0" w:space="0" w:color="auto"/>
      </w:divBdr>
      <w:divsChild>
        <w:div w:id="87848871">
          <w:marLeft w:val="0"/>
          <w:marRight w:val="0"/>
          <w:marTop w:val="0"/>
          <w:marBottom w:val="0"/>
          <w:divBdr>
            <w:top w:val="none" w:sz="0" w:space="0" w:color="auto"/>
            <w:left w:val="none" w:sz="0" w:space="0" w:color="auto"/>
            <w:bottom w:val="none" w:sz="0" w:space="0" w:color="auto"/>
            <w:right w:val="none" w:sz="0" w:space="0" w:color="auto"/>
          </w:divBdr>
        </w:div>
      </w:divsChild>
    </w:div>
    <w:div w:id="1908757818">
      <w:bodyDiv w:val="1"/>
      <w:marLeft w:val="0"/>
      <w:marRight w:val="0"/>
      <w:marTop w:val="0"/>
      <w:marBottom w:val="0"/>
      <w:divBdr>
        <w:top w:val="none" w:sz="0" w:space="0" w:color="auto"/>
        <w:left w:val="none" w:sz="0" w:space="0" w:color="auto"/>
        <w:bottom w:val="none" w:sz="0" w:space="0" w:color="auto"/>
        <w:right w:val="none" w:sz="0" w:space="0" w:color="auto"/>
      </w:divBdr>
    </w:div>
    <w:div w:id="1909729887">
      <w:bodyDiv w:val="1"/>
      <w:marLeft w:val="0"/>
      <w:marRight w:val="0"/>
      <w:marTop w:val="0"/>
      <w:marBottom w:val="0"/>
      <w:divBdr>
        <w:top w:val="none" w:sz="0" w:space="0" w:color="auto"/>
        <w:left w:val="none" w:sz="0" w:space="0" w:color="auto"/>
        <w:bottom w:val="none" w:sz="0" w:space="0" w:color="auto"/>
        <w:right w:val="none" w:sz="0" w:space="0" w:color="auto"/>
      </w:divBdr>
    </w:div>
    <w:div w:id="1910000692">
      <w:bodyDiv w:val="1"/>
      <w:marLeft w:val="0"/>
      <w:marRight w:val="0"/>
      <w:marTop w:val="0"/>
      <w:marBottom w:val="0"/>
      <w:divBdr>
        <w:top w:val="none" w:sz="0" w:space="0" w:color="auto"/>
        <w:left w:val="none" w:sz="0" w:space="0" w:color="auto"/>
        <w:bottom w:val="none" w:sz="0" w:space="0" w:color="auto"/>
        <w:right w:val="none" w:sz="0" w:space="0" w:color="auto"/>
      </w:divBdr>
    </w:div>
    <w:div w:id="1910115988">
      <w:bodyDiv w:val="1"/>
      <w:marLeft w:val="0"/>
      <w:marRight w:val="0"/>
      <w:marTop w:val="0"/>
      <w:marBottom w:val="0"/>
      <w:divBdr>
        <w:top w:val="none" w:sz="0" w:space="0" w:color="auto"/>
        <w:left w:val="none" w:sz="0" w:space="0" w:color="auto"/>
        <w:bottom w:val="none" w:sz="0" w:space="0" w:color="auto"/>
        <w:right w:val="none" w:sz="0" w:space="0" w:color="auto"/>
      </w:divBdr>
      <w:divsChild>
        <w:div w:id="67701593">
          <w:marLeft w:val="0"/>
          <w:marRight w:val="0"/>
          <w:marTop w:val="0"/>
          <w:marBottom w:val="0"/>
          <w:divBdr>
            <w:top w:val="none" w:sz="0" w:space="0" w:color="auto"/>
            <w:left w:val="none" w:sz="0" w:space="0" w:color="auto"/>
            <w:bottom w:val="none" w:sz="0" w:space="0" w:color="auto"/>
            <w:right w:val="none" w:sz="0" w:space="0" w:color="auto"/>
          </w:divBdr>
        </w:div>
      </w:divsChild>
    </w:div>
    <w:div w:id="1910269181">
      <w:bodyDiv w:val="1"/>
      <w:marLeft w:val="0"/>
      <w:marRight w:val="0"/>
      <w:marTop w:val="0"/>
      <w:marBottom w:val="0"/>
      <w:divBdr>
        <w:top w:val="none" w:sz="0" w:space="0" w:color="auto"/>
        <w:left w:val="none" w:sz="0" w:space="0" w:color="auto"/>
        <w:bottom w:val="none" w:sz="0" w:space="0" w:color="auto"/>
        <w:right w:val="none" w:sz="0" w:space="0" w:color="auto"/>
      </w:divBdr>
    </w:div>
    <w:div w:id="1910382113">
      <w:bodyDiv w:val="1"/>
      <w:marLeft w:val="0"/>
      <w:marRight w:val="0"/>
      <w:marTop w:val="0"/>
      <w:marBottom w:val="0"/>
      <w:divBdr>
        <w:top w:val="none" w:sz="0" w:space="0" w:color="auto"/>
        <w:left w:val="none" w:sz="0" w:space="0" w:color="auto"/>
        <w:bottom w:val="none" w:sz="0" w:space="0" w:color="auto"/>
        <w:right w:val="none" w:sz="0" w:space="0" w:color="auto"/>
      </w:divBdr>
    </w:div>
    <w:div w:id="1910461688">
      <w:bodyDiv w:val="1"/>
      <w:marLeft w:val="0"/>
      <w:marRight w:val="0"/>
      <w:marTop w:val="0"/>
      <w:marBottom w:val="0"/>
      <w:divBdr>
        <w:top w:val="none" w:sz="0" w:space="0" w:color="auto"/>
        <w:left w:val="none" w:sz="0" w:space="0" w:color="auto"/>
        <w:bottom w:val="none" w:sz="0" w:space="0" w:color="auto"/>
        <w:right w:val="none" w:sz="0" w:space="0" w:color="auto"/>
      </w:divBdr>
    </w:div>
    <w:div w:id="1910842150">
      <w:bodyDiv w:val="1"/>
      <w:marLeft w:val="0"/>
      <w:marRight w:val="0"/>
      <w:marTop w:val="0"/>
      <w:marBottom w:val="0"/>
      <w:divBdr>
        <w:top w:val="none" w:sz="0" w:space="0" w:color="auto"/>
        <w:left w:val="none" w:sz="0" w:space="0" w:color="auto"/>
        <w:bottom w:val="none" w:sz="0" w:space="0" w:color="auto"/>
        <w:right w:val="none" w:sz="0" w:space="0" w:color="auto"/>
      </w:divBdr>
    </w:div>
    <w:div w:id="1910915798">
      <w:bodyDiv w:val="1"/>
      <w:marLeft w:val="0"/>
      <w:marRight w:val="0"/>
      <w:marTop w:val="0"/>
      <w:marBottom w:val="0"/>
      <w:divBdr>
        <w:top w:val="none" w:sz="0" w:space="0" w:color="auto"/>
        <w:left w:val="none" w:sz="0" w:space="0" w:color="auto"/>
        <w:bottom w:val="none" w:sz="0" w:space="0" w:color="auto"/>
        <w:right w:val="none" w:sz="0" w:space="0" w:color="auto"/>
      </w:divBdr>
    </w:div>
    <w:div w:id="1911848030">
      <w:bodyDiv w:val="1"/>
      <w:marLeft w:val="0"/>
      <w:marRight w:val="0"/>
      <w:marTop w:val="0"/>
      <w:marBottom w:val="0"/>
      <w:divBdr>
        <w:top w:val="none" w:sz="0" w:space="0" w:color="auto"/>
        <w:left w:val="none" w:sz="0" w:space="0" w:color="auto"/>
        <w:bottom w:val="none" w:sz="0" w:space="0" w:color="auto"/>
        <w:right w:val="none" w:sz="0" w:space="0" w:color="auto"/>
      </w:divBdr>
    </w:div>
    <w:div w:id="1912037204">
      <w:bodyDiv w:val="1"/>
      <w:marLeft w:val="0"/>
      <w:marRight w:val="0"/>
      <w:marTop w:val="0"/>
      <w:marBottom w:val="0"/>
      <w:divBdr>
        <w:top w:val="none" w:sz="0" w:space="0" w:color="auto"/>
        <w:left w:val="none" w:sz="0" w:space="0" w:color="auto"/>
        <w:bottom w:val="none" w:sz="0" w:space="0" w:color="auto"/>
        <w:right w:val="none" w:sz="0" w:space="0" w:color="auto"/>
      </w:divBdr>
      <w:divsChild>
        <w:div w:id="2138451213">
          <w:marLeft w:val="0"/>
          <w:marRight w:val="0"/>
          <w:marTop w:val="0"/>
          <w:marBottom w:val="0"/>
          <w:divBdr>
            <w:top w:val="none" w:sz="0" w:space="0" w:color="auto"/>
            <w:left w:val="none" w:sz="0" w:space="0" w:color="auto"/>
            <w:bottom w:val="none" w:sz="0" w:space="0" w:color="auto"/>
            <w:right w:val="none" w:sz="0" w:space="0" w:color="auto"/>
          </w:divBdr>
        </w:div>
      </w:divsChild>
    </w:div>
    <w:div w:id="1912537396">
      <w:bodyDiv w:val="1"/>
      <w:marLeft w:val="0"/>
      <w:marRight w:val="0"/>
      <w:marTop w:val="0"/>
      <w:marBottom w:val="0"/>
      <w:divBdr>
        <w:top w:val="none" w:sz="0" w:space="0" w:color="auto"/>
        <w:left w:val="none" w:sz="0" w:space="0" w:color="auto"/>
        <w:bottom w:val="none" w:sz="0" w:space="0" w:color="auto"/>
        <w:right w:val="none" w:sz="0" w:space="0" w:color="auto"/>
      </w:divBdr>
      <w:divsChild>
        <w:div w:id="398285283">
          <w:marLeft w:val="0"/>
          <w:marRight w:val="0"/>
          <w:marTop w:val="0"/>
          <w:marBottom w:val="0"/>
          <w:divBdr>
            <w:top w:val="none" w:sz="0" w:space="0" w:color="auto"/>
            <w:left w:val="none" w:sz="0" w:space="0" w:color="auto"/>
            <w:bottom w:val="none" w:sz="0" w:space="0" w:color="auto"/>
            <w:right w:val="none" w:sz="0" w:space="0" w:color="auto"/>
          </w:divBdr>
        </w:div>
      </w:divsChild>
    </w:div>
    <w:div w:id="1912813547">
      <w:bodyDiv w:val="1"/>
      <w:marLeft w:val="0"/>
      <w:marRight w:val="0"/>
      <w:marTop w:val="0"/>
      <w:marBottom w:val="0"/>
      <w:divBdr>
        <w:top w:val="none" w:sz="0" w:space="0" w:color="auto"/>
        <w:left w:val="none" w:sz="0" w:space="0" w:color="auto"/>
        <w:bottom w:val="none" w:sz="0" w:space="0" w:color="auto"/>
        <w:right w:val="none" w:sz="0" w:space="0" w:color="auto"/>
      </w:divBdr>
    </w:div>
    <w:div w:id="1912881417">
      <w:bodyDiv w:val="1"/>
      <w:marLeft w:val="0"/>
      <w:marRight w:val="0"/>
      <w:marTop w:val="0"/>
      <w:marBottom w:val="0"/>
      <w:divBdr>
        <w:top w:val="none" w:sz="0" w:space="0" w:color="auto"/>
        <w:left w:val="none" w:sz="0" w:space="0" w:color="auto"/>
        <w:bottom w:val="none" w:sz="0" w:space="0" w:color="auto"/>
        <w:right w:val="none" w:sz="0" w:space="0" w:color="auto"/>
      </w:divBdr>
      <w:divsChild>
        <w:div w:id="1781297223">
          <w:marLeft w:val="0"/>
          <w:marRight w:val="0"/>
          <w:marTop w:val="0"/>
          <w:marBottom w:val="0"/>
          <w:divBdr>
            <w:top w:val="none" w:sz="0" w:space="0" w:color="auto"/>
            <w:left w:val="none" w:sz="0" w:space="0" w:color="auto"/>
            <w:bottom w:val="none" w:sz="0" w:space="0" w:color="auto"/>
            <w:right w:val="none" w:sz="0" w:space="0" w:color="auto"/>
          </w:divBdr>
        </w:div>
      </w:divsChild>
    </w:div>
    <w:div w:id="1913389825">
      <w:bodyDiv w:val="1"/>
      <w:marLeft w:val="0"/>
      <w:marRight w:val="0"/>
      <w:marTop w:val="0"/>
      <w:marBottom w:val="0"/>
      <w:divBdr>
        <w:top w:val="none" w:sz="0" w:space="0" w:color="auto"/>
        <w:left w:val="none" w:sz="0" w:space="0" w:color="auto"/>
        <w:bottom w:val="none" w:sz="0" w:space="0" w:color="auto"/>
        <w:right w:val="none" w:sz="0" w:space="0" w:color="auto"/>
      </w:divBdr>
      <w:divsChild>
        <w:div w:id="386879763">
          <w:marLeft w:val="0"/>
          <w:marRight w:val="0"/>
          <w:marTop w:val="0"/>
          <w:marBottom w:val="0"/>
          <w:divBdr>
            <w:top w:val="none" w:sz="0" w:space="0" w:color="auto"/>
            <w:left w:val="none" w:sz="0" w:space="0" w:color="auto"/>
            <w:bottom w:val="none" w:sz="0" w:space="0" w:color="auto"/>
            <w:right w:val="none" w:sz="0" w:space="0" w:color="auto"/>
          </w:divBdr>
        </w:div>
      </w:divsChild>
    </w:div>
    <w:div w:id="1914313554">
      <w:bodyDiv w:val="1"/>
      <w:marLeft w:val="0"/>
      <w:marRight w:val="0"/>
      <w:marTop w:val="0"/>
      <w:marBottom w:val="0"/>
      <w:divBdr>
        <w:top w:val="none" w:sz="0" w:space="0" w:color="auto"/>
        <w:left w:val="none" w:sz="0" w:space="0" w:color="auto"/>
        <w:bottom w:val="none" w:sz="0" w:space="0" w:color="auto"/>
        <w:right w:val="none" w:sz="0" w:space="0" w:color="auto"/>
      </w:divBdr>
    </w:div>
    <w:div w:id="1914850245">
      <w:bodyDiv w:val="1"/>
      <w:marLeft w:val="0"/>
      <w:marRight w:val="0"/>
      <w:marTop w:val="0"/>
      <w:marBottom w:val="0"/>
      <w:divBdr>
        <w:top w:val="none" w:sz="0" w:space="0" w:color="auto"/>
        <w:left w:val="none" w:sz="0" w:space="0" w:color="auto"/>
        <w:bottom w:val="none" w:sz="0" w:space="0" w:color="auto"/>
        <w:right w:val="none" w:sz="0" w:space="0" w:color="auto"/>
      </w:divBdr>
    </w:div>
    <w:div w:id="1914850658">
      <w:bodyDiv w:val="1"/>
      <w:marLeft w:val="0"/>
      <w:marRight w:val="0"/>
      <w:marTop w:val="0"/>
      <w:marBottom w:val="0"/>
      <w:divBdr>
        <w:top w:val="none" w:sz="0" w:space="0" w:color="auto"/>
        <w:left w:val="none" w:sz="0" w:space="0" w:color="auto"/>
        <w:bottom w:val="none" w:sz="0" w:space="0" w:color="auto"/>
        <w:right w:val="none" w:sz="0" w:space="0" w:color="auto"/>
      </w:divBdr>
    </w:div>
    <w:div w:id="1915159832">
      <w:bodyDiv w:val="1"/>
      <w:marLeft w:val="0"/>
      <w:marRight w:val="0"/>
      <w:marTop w:val="0"/>
      <w:marBottom w:val="0"/>
      <w:divBdr>
        <w:top w:val="none" w:sz="0" w:space="0" w:color="auto"/>
        <w:left w:val="none" w:sz="0" w:space="0" w:color="auto"/>
        <w:bottom w:val="none" w:sz="0" w:space="0" w:color="auto"/>
        <w:right w:val="none" w:sz="0" w:space="0" w:color="auto"/>
      </w:divBdr>
      <w:divsChild>
        <w:div w:id="955453447">
          <w:marLeft w:val="0"/>
          <w:marRight w:val="0"/>
          <w:marTop w:val="0"/>
          <w:marBottom w:val="0"/>
          <w:divBdr>
            <w:top w:val="none" w:sz="0" w:space="0" w:color="auto"/>
            <w:left w:val="none" w:sz="0" w:space="0" w:color="auto"/>
            <w:bottom w:val="none" w:sz="0" w:space="0" w:color="auto"/>
            <w:right w:val="none" w:sz="0" w:space="0" w:color="auto"/>
          </w:divBdr>
        </w:div>
      </w:divsChild>
    </w:div>
    <w:div w:id="1915429351">
      <w:bodyDiv w:val="1"/>
      <w:marLeft w:val="0"/>
      <w:marRight w:val="0"/>
      <w:marTop w:val="0"/>
      <w:marBottom w:val="0"/>
      <w:divBdr>
        <w:top w:val="none" w:sz="0" w:space="0" w:color="auto"/>
        <w:left w:val="none" w:sz="0" w:space="0" w:color="auto"/>
        <w:bottom w:val="none" w:sz="0" w:space="0" w:color="auto"/>
        <w:right w:val="none" w:sz="0" w:space="0" w:color="auto"/>
      </w:divBdr>
    </w:div>
    <w:div w:id="1915696548">
      <w:bodyDiv w:val="1"/>
      <w:marLeft w:val="0"/>
      <w:marRight w:val="0"/>
      <w:marTop w:val="0"/>
      <w:marBottom w:val="0"/>
      <w:divBdr>
        <w:top w:val="none" w:sz="0" w:space="0" w:color="auto"/>
        <w:left w:val="none" w:sz="0" w:space="0" w:color="auto"/>
        <w:bottom w:val="none" w:sz="0" w:space="0" w:color="auto"/>
        <w:right w:val="none" w:sz="0" w:space="0" w:color="auto"/>
      </w:divBdr>
    </w:div>
    <w:div w:id="1916233035">
      <w:bodyDiv w:val="1"/>
      <w:marLeft w:val="0"/>
      <w:marRight w:val="0"/>
      <w:marTop w:val="0"/>
      <w:marBottom w:val="0"/>
      <w:divBdr>
        <w:top w:val="none" w:sz="0" w:space="0" w:color="auto"/>
        <w:left w:val="none" w:sz="0" w:space="0" w:color="auto"/>
        <w:bottom w:val="none" w:sz="0" w:space="0" w:color="auto"/>
        <w:right w:val="none" w:sz="0" w:space="0" w:color="auto"/>
      </w:divBdr>
    </w:div>
    <w:div w:id="1916357443">
      <w:bodyDiv w:val="1"/>
      <w:marLeft w:val="0"/>
      <w:marRight w:val="0"/>
      <w:marTop w:val="0"/>
      <w:marBottom w:val="0"/>
      <w:divBdr>
        <w:top w:val="none" w:sz="0" w:space="0" w:color="auto"/>
        <w:left w:val="none" w:sz="0" w:space="0" w:color="auto"/>
        <w:bottom w:val="none" w:sz="0" w:space="0" w:color="auto"/>
        <w:right w:val="none" w:sz="0" w:space="0" w:color="auto"/>
      </w:divBdr>
    </w:div>
    <w:div w:id="1916477911">
      <w:bodyDiv w:val="1"/>
      <w:marLeft w:val="0"/>
      <w:marRight w:val="0"/>
      <w:marTop w:val="0"/>
      <w:marBottom w:val="0"/>
      <w:divBdr>
        <w:top w:val="none" w:sz="0" w:space="0" w:color="auto"/>
        <w:left w:val="none" w:sz="0" w:space="0" w:color="auto"/>
        <w:bottom w:val="none" w:sz="0" w:space="0" w:color="auto"/>
        <w:right w:val="none" w:sz="0" w:space="0" w:color="auto"/>
      </w:divBdr>
    </w:div>
    <w:div w:id="1916816718">
      <w:bodyDiv w:val="1"/>
      <w:marLeft w:val="0"/>
      <w:marRight w:val="0"/>
      <w:marTop w:val="0"/>
      <w:marBottom w:val="0"/>
      <w:divBdr>
        <w:top w:val="none" w:sz="0" w:space="0" w:color="auto"/>
        <w:left w:val="none" w:sz="0" w:space="0" w:color="auto"/>
        <w:bottom w:val="none" w:sz="0" w:space="0" w:color="auto"/>
        <w:right w:val="none" w:sz="0" w:space="0" w:color="auto"/>
      </w:divBdr>
    </w:div>
    <w:div w:id="1917086077">
      <w:bodyDiv w:val="1"/>
      <w:marLeft w:val="0"/>
      <w:marRight w:val="0"/>
      <w:marTop w:val="0"/>
      <w:marBottom w:val="0"/>
      <w:divBdr>
        <w:top w:val="none" w:sz="0" w:space="0" w:color="auto"/>
        <w:left w:val="none" w:sz="0" w:space="0" w:color="auto"/>
        <w:bottom w:val="none" w:sz="0" w:space="0" w:color="auto"/>
        <w:right w:val="none" w:sz="0" w:space="0" w:color="auto"/>
      </w:divBdr>
    </w:div>
    <w:div w:id="1917393811">
      <w:bodyDiv w:val="1"/>
      <w:marLeft w:val="0"/>
      <w:marRight w:val="0"/>
      <w:marTop w:val="0"/>
      <w:marBottom w:val="0"/>
      <w:divBdr>
        <w:top w:val="none" w:sz="0" w:space="0" w:color="auto"/>
        <w:left w:val="none" w:sz="0" w:space="0" w:color="auto"/>
        <w:bottom w:val="none" w:sz="0" w:space="0" w:color="auto"/>
        <w:right w:val="none" w:sz="0" w:space="0" w:color="auto"/>
      </w:divBdr>
      <w:divsChild>
        <w:div w:id="1309088686">
          <w:marLeft w:val="0"/>
          <w:marRight w:val="0"/>
          <w:marTop w:val="0"/>
          <w:marBottom w:val="0"/>
          <w:divBdr>
            <w:top w:val="none" w:sz="0" w:space="0" w:color="auto"/>
            <w:left w:val="none" w:sz="0" w:space="0" w:color="auto"/>
            <w:bottom w:val="none" w:sz="0" w:space="0" w:color="auto"/>
            <w:right w:val="none" w:sz="0" w:space="0" w:color="auto"/>
          </w:divBdr>
        </w:div>
      </w:divsChild>
    </w:div>
    <w:div w:id="1917477076">
      <w:bodyDiv w:val="1"/>
      <w:marLeft w:val="0"/>
      <w:marRight w:val="0"/>
      <w:marTop w:val="0"/>
      <w:marBottom w:val="0"/>
      <w:divBdr>
        <w:top w:val="none" w:sz="0" w:space="0" w:color="auto"/>
        <w:left w:val="none" w:sz="0" w:space="0" w:color="auto"/>
        <w:bottom w:val="none" w:sz="0" w:space="0" w:color="auto"/>
        <w:right w:val="none" w:sz="0" w:space="0" w:color="auto"/>
      </w:divBdr>
    </w:div>
    <w:div w:id="1917864097">
      <w:bodyDiv w:val="1"/>
      <w:marLeft w:val="0"/>
      <w:marRight w:val="0"/>
      <w:marTop w:val="0"/>
      <w:marBottom w:val="0"/>
      <w:divBdr>
        <w:top w:val="none" w:sz="0" w:space="0" w:color="auto"/>
        <w:left w:val="none" w:sz="0" w:space="0" w:color="auto"/>
        <w:bottom w:val="none" w:sz="0" w:space="0" w:color="auto"/>
        <w:right w:val="none" w:sz="0" w:space="0" w:color="auto"/>
      </w:divBdr>
    </w:div>
    <w:div w:id="1918511348">
      <w:bodyDiv w:val="1"/>
      <w:marLeft w:val="0"/>
      <w:marRight w:val="0"/>
      <w:marTop w:val="0"/>
      <w:marBottom w:val="0"/>
      <w:divBdr>
        <w:top w:val="none" w:sz="0" w:space="0" w:color="auto"/>
        <w:left w:val="none" w:sz="0" w:space="0" w:color="auto"/>
        <w:bottom w:val="none" w:sz="0" w:space="0" w:color="auto"/>
        <w:right w:val="none" w:sz="0" w:space="0" w:color="auto"/>
      </w:divBdr>
    </w:div>
    <w:div w:id="1919556763">
      <w:bodyDiv w:val="1"/>
      <w:marLeft w:val="0"/>
      <w:marRight w:val="0"/>
      <w:marTop w:val="0"/>
      <w:marBottom w:val="0"/>
      <w:divBdr>
        <w:top w:val="none" w:sz="0" w:space="0" w:color="auto"/>
        <w:left w:val="none" w:sz="0" w:space="0" w:color="auto"/>
        <w:bottom w:val="none" w:sz="0" w:space="0" w:color="auto"/>
        <w:right w:val="none" w:sz="0" w:space="0" w:color="auto"/>
      </w:divBdr>
    </w:div>
    <w:div w:id="1919896301">
      <w:bodyDiv w:val="1"/>
      <w:marLeft w:val="0"/>
      <w:marRight w:val="0"/>
      <w:marTop w:val="0"/>
      <w:marBottom w:val="0"/>
      <w:divBdr>
        <w:top w:val="none" w:sz="0" w:space="0" w:color="auto"/>
        <w:left w:val="none" w:sz="0" w:space="0" w:color="auto"/>
        <w:bottom w:val="none" w:sz="0" w:space="0" w:color="auto"/>
        <w:right w:val="none" w:sz="0" w:space="0" w:color="auto"/>
      </w:divBdr>
      <w:divsChild>
        <w:div w:id="1682512694">
          <w:marLeft w:val="0"/>
          <w:marRight w:val="0"/>
          <w:marTop w:val="0"/>
          <w:marBottom w:val="0"/>
          <w:divBdr>
            <w:top w:val="none" w:sz="0" w:space="0" w:color="auto"/>
            <w:left w:val="none" w:sz="0" w:space="0" w:color="auto"/>
            <w:bottom w:val="none" w:sz="0" w:space="0" w:color="auto"/>
            <w:right w:val="none" w:sz="0" w:space="0" w:color="auto"/>
          </w:divBdr>
        </w:div>
      </w:divsChild>
    </w:div>
    <w:div w:id="1920093276">
      <w:bodyDiv w:val="1"/>
      <w:marLeft w:val="0"/>
      <w:marRight w:val="0"/>
      <w:marTop w:val="0"/>
      <w:marBottom w:val="0"/>
      <w:divBdr>
        <w:top w:val="none" w:sz="0" w:space="0" w:color="auto"/>
        <w:left w:val="none" w:sz="0" w:space="0" w:color="auto"/>
        <w:bottom w:val="none" w:sz="0" w:space="0" w:color="auto"/>
        <w:right w:val="none" w:sz="0" w:space="0" w:color="auto"/>
      </w:divBdr>
    </w:div>
    <w:div w:id="1920170980">
      <w:bodyDiv w:val="1"/>
      <w:marLeft w:val="0"/>
      <w:marRight w:val="0"/>
      <w:marTop w:val="0"/>
      <w:marBottom w:val="0"/>
      <w:divBdr>
        <w:top w:val="none" w:sz="0" w:space="0" w:color="auto"/>
        <w:left w:val="none" w:sz="0" w:space="0" w:color="auto"/>
        <w:bottom w:val="none" w:sz="0" w:space="0" w:color="auto"/>
        <w:right w:val="none" w:sz="0" w:space="0" w:color="auto"/>
      </w:divBdr>
    </w:div>
    <w:div w:id="1920216693">
      <w:bodyDiv w:val="1"/>
      <w:marLeft w:val="0"/>
      <w:marRight w:val="0"/>
      <w:marTop w:val="0"/>
      <w:marBottom w:val="0"/>
      <w:divBdr>
        <w:top w:val="none" w:sz="0" w:space="0" w:color="auto"/>
        <w:left w:val="none" w:sz="0" w:space="0" w:color="auto"/>
        <w:bottom w:val="none" w:sz="0" w:space="0" w:color="auto"/>
        <w:right w:val="none" w:sz="0" w:space="0" w:color="auto"/>
      </w:divBdr>
    </w:div>
    <w:div w:id="1920629188">
      <w:bodyDiv w:val="1"/>
      <w:marLeft w:val="0"/>
      <w:marRight w:val="0"/>
      <w:marTop w:val="0"/>
      <w:marBottom w:val="0"/>
      <w:divBdr>
        <w:top w:val="none" w:sz="0" w:space="0" w:color="auto"/>
        <w:left w:val="none" w:sz="0" w:space="0" w:color="auto"/>
        <w:bottom w:val="none" w:sz="0" w:space="0" w:color="auto"/>
        <w:right w:val="none" w:sz="0" w:space="0" w:color="auto"/>
      </w:divBdr>
    </w:div>
    <w:div w:id="1920752131">
      <w:bodyDiv w:val="1"/>
      <w:marLeft w:val="0"/>
      <w:marRight w:val="0"/>
      <w:marTop w:val="0"/>
      <w:marBottom w:val="0"/>
      <w:divBdr>
        <w:top w:val="none" w:sz="0" w:space="0" w:color="auto"/>
        <w:left w:val="none" w:sz="0" w:space="0" w:color="auto"/>
        <w:bottom w:val="none" w:sz="0" w:space="0" w:color="auto"/>
        <w:right w:val="none" w:sz="0" w:space="0" w:color="auto"/>
      </w:divBdr>
      <w:divsChild>
        <w:div w:id="1720132186">
          <w:marLeft w:val="0"/>
          <w:marRight w:val="0"/>
          <w:marTop w:val="0"/>
          <w:marBottom w:val="0"/>
          <w:divBdr>
            <w:top w:val="none" w:sz="0" w:space="0" w:color="auto"/>
            <w:left w:val="none" w:sz="0" w:space="0" w:color="auto"/>
            <w:bottom w:val="none" w:sz="0" w:space="0" w:color="auto"/>
            <w:right w:val="none" w:sz="0" w:space="0" w:color="auto"/>
          </w:divBdr>
        </w:div>
      </w:divsChild>
    </w:div>
    <w:div w:id="1920824309">
      <w:bodyDiv w:val="1"/>
      <w:marLeft w:val="0"/>
      <w:marRight w:val="0"/>
      <w:marTop w:val="0"/>
      <w:marBottom w:val="0"/>
      <w:divBdr>
        <w:top w:val="none" w:sz="0" w:space="0" w:color="auto"/>
        <w:left w:val="none" w:sz="0" w:space="0" w:color="auto"/>
        <w:bottom w:val="none" w:sz="0" w:space="0" w:color="auto"/>
        <w:right w:val="none" w:sz="0" w:space="0" w:color="auto"/>
      </w:divBdr>
      <w:divsChild>
        <w:div w:id="799543220">
          <w:marLeft w:val="0"/>
          <w:marRight w:val="0"/>
          <w:marTop w:val="0"/>
          <w:marBottom w:val="0"/>
          <w:divBdr>
            <w:top w:val="none" w:sz="0" w:space="0" w:color="auto"/>
            <w:left w:val="none" w:sz="0" w:space="0" w:color="auto"/>
            <w:bottom w:val="none" w:sz="0" w:space="0" w:color="auto"/>
            <w:right w:val="none" w:sz="0" w:space="0" w:color="auto"/>
          </w:divBdr>
        </w:div>
      </w:divsChild>
    </w:div>
    <w:div w:id="1920825865">
      <w:bodyDiv w:val="1"/>
      <w:marLeft w:val="0"/>
      <w:marRight w:val="0"/>
      <w:marTop w:val="0"/>
      <w:marBottom w:val="0"/>
      <w:divBdr>
        <w:top w:val="none" w:sz="0" w:space="0" w:color="auto"/>
        <w:left w:val="none" w:sz="0" w:space="0" w:color="auto"/>
        <w:bottom w:val="none" w:sz="0" w:space="0" w:color="auto"/>
        <w:right w:val="none" w:sz="0" w:space="0" w:color="auto"/>
      </w:divBdr>
    </w:div>
    <w:div w:id="1921015242">
      <w:bodyDiv w:val="1"/>
      <w:marLeft w:val="0"/>
      <w:marRight w:val="0"/>
      <w:marTop w:val="0"/>
      <w:marBottom w:val="0"/>
      <w:divBdr>
        <w:top w:val="none" w:sz="0" w:space="0" w:color="auto"/>
        <w:left w:val="none" w:sz="0" w:space="0" w:color="auto"/>
        <w:bottom w:val="none" w:sz="0" w:space="0" w:color="auto"/>
        <w:right w:val="none" w:sz="0" w:space="0" w:color="auto"/>
      </w:divBdr>
    </w:div>
    <w:div w:id="1921451654">
      <w:bodyDiv w:val="1"/>
      <w:marLeft w:val="0"/>
      <w:marRight w:val="0"/>
      <w:marTop w:val="0"/>
      <w:marBottom w:val="0"/>
      <w:divBdr>
        <w:top w:val="none" w:sz="0" w:space="0" w:color="auto"/>
        <w:left w:val="none" w:sz="0" w:space="0" w:color="auto"/>
        <w:bottom w:val="none" w:sz="0" w:space="0" w:color="auto"/>
        <w:right w:val="none" w:sz="0" w:space="0" w:color="auto"/>
      </w:divBdr>
    </w:div>
    <w:div w:id="1921718063">
      <w:bodyDiv w:val="1"/>
      <w:marLeft w:val="0"/>
      <w:marRight w:val="0"/>
      <w:marTop w:val="0"/>
      <w:marBottom w:val="0"/>
      <w:divBdr>
        <w:top w:val="none" w:sz="0" w:space="0" w:color="auto"/>
        <w:left w:val="none" w:sz="0" w:space="0" w:color="auto"/>
        <w:bottom w:val="none" w:sz="0" w:space="0" w:color="auto"/>
        <w:right w:val="none" w:sz="0" w:space="0" w:color="auto"/>
      </w:divBdr>
    </w:div>
    <w:div w:id="1921792662">
      <w:bodyDiv w:val="1"/>
      <w:marLeft w:val="0"/>
      <w:marRight w:val="0"/>
      <w:marTop w:val="0"/>
      <w:marBottom w:val="0"/>
      <w:divBdr>
        <w:top w:val="none" w:sz="0" w:space="0" w:color="auto"/>
        <w:left w:val="none" w:sz="0" w:space="0" w:color="auto"/>
        <w:bottom w:val="none" w:sz="0" w:space="0" w:color="auto"/>
        <w:right w:val="none" w:sz="0" w:space="0" w:color="auto"/>
      </w:divBdr>
    </w:div>
    <w:div w:id="1922177304">
      <w:bodyDiv w:val="1"/>
      <w:marLeft w:val="0"/>
      <w:marRight w:val="0"/>
      <w:marTop w:val="0"/>
      <w:marBottom w:val="0"/>
      <w:divBdr>
        <w:top w:val="none" w:sz="0" w:space="0" w:color="auto"/>
        <w:left w:val="none" w:sz="0" w:space="0" w:color="auto"/>
        <w:bottom w:val="none" w:sz="0" w:space="0" w:color="auto"/>
        <w:right w:val="none" w:sz="0" w:space="0" w:color="auto"/>
      </w:divBdr>
    </w:div>
    <w:div w:id="1922251974">
      <w:bodyDiv w:val="1"/>
      <w:marLeft w:val="0"/>
      <w:marRight w:val="0"/>
      <w:marTop w:val="0"/>
      <w:marBottom w:val="0"/>
      <w:divBdr>
        <w:top w:val="none" w:sz="0" w:space="0" w:color="auto"/>
        <w:left w:val="none" w:sz="0" w:space="0" w:color="auto"/>
        <w:bottom w:val="none" w:sz="0" w:space="0" w:color="auto"/>
        <w:right w:val="none" w:sz="0" w:space="0" w:color="auto"/>
      </w:divBdr>
    </w:div>
    <w:div w:id="1922719862">
      <w:bodyDiv w:val="1"/>
      <w:marLeft w:val="0"/>
      <w:marRight w:val="0"/>
      <w:marTop w:val="0"/>
      <w:marBottom w:val="0"/>
      <w:divBdr>
        <w:top w:val="none" w:sz="0" w:space="0" w:color="auto"/>
        <w:left w:val="none" w:sz="0" w:space="0" w:color="auto"/>
        <w:bottom w:val="none" w:sz="0" w:space="0" w:color="auto"/>
        <w:right w:val="none" w:sz="0" w:space="0" w:color="auto"/>
      </w:divBdr>
      <w:divsChild>
        <w:div w:id="2032609469">
          <w:marLeft w:val="0"/>
          <w:marRight w:val="0"/>
          <w:marTop w:val="0"/>
          <w:marBottom w:val="0"/>
          <w:divBdr>
            <w:top w:val="none" w:sz="0" w:space="0" w:color="auto"/>
            <w:left w:val="none" w:sz="0" w:space="0" w:color="auto"/>
            <w:bottom w:val="none" w:sz="0" w:space="0" w:color="auto"/>
            <w:right w:val="none" w:sz="0" w:space="0" w:color="auto"/>
          </w:divBdr>
        </w:div>
      </w:divsChild>
    </w:div>
    <w:div w:id="1922907767">
      <w:bodyDiv w:val="1"/>
      <w:marLeft w:val="0"/>
      <w:marRight w:val="0"/>
      <w:marTop w:val="0"/>
      <w:marBottom w:val="0"/>
      <w:divBdr>
        <w:top w:val="none" w:sz="0" w:space="0" w:color="auto"/>
        <w:left w:val="none" w:sz="0" w:space="0" w:color="auto"/>
        <w:bottom w:val="none" w:sz="0" w:space="0" w:color="auto"/>
        <w:right w:val="none" w:sz="0" w:space="0" w:color="auto"/>
      </w:divBdr>
    </w:div>
    <w:div w:id="1923025444">
      <w:bodyDiv w:val="1"/>
      <w:marLeft w:val="0"/>
      <w:marRight w:val="0"/>
      <w:marTop w:val="0"/>
      <w:marBottom w:val="0"/>
      <w:divBdr>
        <w:top w:val="none" w:sz="0" w:space="0" w:color="auto"/>
        <w:left w:val="none" w:sz="0" w:space="0" w:color="auto"/>
        <w:bottom w:val="none" w:sz="0" w:space="0" w:color="auto"/>
        <w:right w:val="none" w:sz="0" w:space="0" w:color="auto"/>
      </w:divBdr>
    </w:div>
    <w:div w:id="1923028706">
      <w:bodyDiv w:val="1"/>
      <w:marLeft w:val="0"/>
      <w:marRight w:val="0"/>
      <w:marTop w:val="0"/>
      <w:marBottom w:val="0"/>
      <w:divBdr>
        <w:top w:val="none" w:sz="0" w:space="0" w:color="auto"/>
        <w:left w:val="none" w:sz="0" w:space="0" w:color="auto"/>
        <w:bottom w:val="none" w:sz="0" w:space="0" w:color="auto"/>
        <w:right w:val="none" w:sz="0" w:space="0" w:color="auto"/>
      </w:divBdr>
    </w:div>
    <w:div w:id="1923177795">
      <w:bodyDiv w:val="1"/>
      <w:marLeft w:val="0"/>
      <w:marRight w:val="0"/>
      <w:marTop w:val="0"/>
      <w:marBottom w:val="0"/>
      <w:divBdr>
        <w:top w:val="none" w:sz="0" w:space="0" w:color="auto"/>
        <w:left w:val="none" w:sz="0" w:space="0" w:color="auto"/>
        <w:bottom w:val="none" w:sz="0" w:space="0" w:color="auto"/>
        <w:right w:val="none" w:sz="0" w:space="0" w:color="auto"/>
      </w:divBdr>
    </w:div>
    <w:div w:id="1923181669">
      <w:bodyDiv w:val="1"/>
      <w:marLeft w:val="0"/>
      <w:marRight w:val="0"/>
      <w:marTop w:val="0"/>
      <w:marBottom w:val="0"/>
      <w:divBdr>
        <w:top w:val="none" w:sz="0" w:space="0" w:color="auto"/>
        <w:left w:val="none" w:sz="0" w:space="0" w:color="auto"/>
        <w:bottom w:val="none" w:sz="0" w:space="0" w:color="auto"/>
        <w:right w:val="none" w:sz="0" w:space="0" w:color="auto"/>
      </w:divBdr>
    </w:div>
    <w:div w:id="1923417783">
      <w:bodyDiv w:val="1"/>
      <w:marLeft w:val="0"/>
      <w:marRight w:val="0"/>
      <w:marTop w:val="0"/>
      <w:marBottom w:val="0"/>
      <w:divBdr>
        <w:top w:val="none" w:sz="0" w:space="0" w:color="auto"/>
        <w:left w:val="none" w:sz="0" w:space="0" w:color="auto"/>
        <w:bottom w:val="none" w:sz="0" w:space="0" w:color="auto"/>
        <w:right w:val="none" w:sz="0" w:space="0" w:color="auto"/>
      </w:divBdr>
    </w:div>
    <w:div w:id="1923758636">
      <w:bodyDiv w:val="1"/>
      <w:marLeft w:val="0"/>
      <w:marRight w:val="0"/>
      <w:marTop w:val="0"/>
      <w:marBottom w:val="0"/>
      <w:divBdr>
        <w:top w:val="none" w:sz="0" w:space="0" w:color="auto"/>
        <w:left w:val="none" w:sz="0" w:space="0" w:color="auto"/>
        <w:bottom w:val="none" w:sz="0" w:space="0" w:color="auto"/>
        <w:right w:val="none" w:sz="0" w:space="0" w:color="auto"/>
      </w:divBdr>
    </w:div>
    <w:div w:id="1924026460">
      <w:bodyDiv w:val="1"/>
      <w:marLeft w:val="0"/>
      <w:marRight w:val="0"/>
      <w:marTop w:val="0"/>
      <w:marBottom w:val="0"/>
      <w:divBdr>
        <w:top w:val="none" w:sz="0" w:space="0" w:color="auto"/>
        <w:left w:val="none" w:sz="0" w:space="0" w:color="auto"/>
        <w:bottom w:val="none" w:sz="0" w:space="0" w:color="auto"/>
        <w:right w:val="none" w:sz="0" w:space="0" w:color="auto"/>
      </w:divBdr>
    </w:div>
    <w:div w:id="1924560301">
      <w:bodyDiv w:val="1"/>
      <w:marLeft w:val="0"/>
      <w:marRight w:val="0"/>
      <w:marTop w:val="0"/>
      <w:marBottom w:val="0"/>
      <w:divBdr>
        <w:top w:val="none" w:sz="0" w:space="0" w:color="auto"/>
        <w:left w:val="none" w:sz="0" w:space="0" w:color="auto"/>
        <w:bottom w:val="none" w:sz="0" w:space="0" w:color="auto"/>
        <w:right w:val="none" w:sz="0" w:space="0" w:color="auto"/>
      </w:divBdr>
    </w:div>
    <w:div w:id="1925412949">
      <w:bodyDiv w:val="1"/>
      <w:marLeft w:val="0"/>
      <w:marRight w:val="0"/>
      <w:marTop w:val="0"/>
      <w:marBottom w:val="0"/>
      <w:divBdr>
        <w:top w:val="none" w:sz="0" w:space="0" w:color="auto"/>
        <w:left w:val="none" w:sz="0" w:space="0" w:color="auto"/>
        <w:bottom w:val="none" w:sz="0" w:space="0" w:color="auto"/>
        <w:right w:val="none" w:sz="0" w:space="0" w:color="auto"/>
      </w:divBdr>
    </w:div>
    <w:div w:id="1926181090">
      <w:bodyDiv w:val="1"/>
      <w:marLeft w:val="0"/>
      <w:marRight w:val="0"/>
      <w:marTop w:val="0"/>
      <w:marBottom w:val="0"/>
      <w:divBdr>
        <w:top w:val="none" w:sz="0" w:space="0" w:color="auto"/>
        <w:left w:val="none" w:sz="0" w:space="0" w:color="auto"/>
        <w:bottom w:val="none" w:sz="0" w:space="0" w:color="auto"/>
        <w:right w:val="none" w:sz="0" w:space="0" w:color="auto"/>
      </w:divBdr>
      <w:divsChild>
        <w:div w:id="1485395974">
          <w:marLeft w:val="0"/>
          <w:marRight w:val="0"/>
          <w:marTop w:val="0"/>
          <w:marBottom w:val="0"/>
          <w:divBdr>
            <w:top w:val="none" w:sz="0" w:space="0" w:color="auto"/>
            <w:left w:val="none" w:sz="0" w:space="0" w:color="auto"/>
            <w:bottom w:val="none" w:sz="0" w:space="0" w:color="auto"/>
            <w:right w:val="none" w:sz="0" w:space="0" w:color="auto"/>
          </w:divBdr>
        </w:div>
      </w:divsChild>
    </w:div>
    <w:div w:id="1926181645">
      <w:bodyDiv w:val="1"/>
      <w:marLeft w:val="0"/>
      <w:marRight w:val="0"/>
      <w:marTop w:val="0"/>
      <w:marBottom w:val="0"/>
      <w:divBdr>
        <w:top w:val="none" w:sz="0" w:space="0" w:color="auto"/>
        <w:left w:val="none" w:sz="0" w:space="0" w:color="auto"/>
        <w:bottom w:val="none" w:sz="0" w:space="0" w:color="auto"/>
        <w:right w:val="none" w:sz="0" w:space="0" w:color="auto"/>
      </w:divBdr>
    </w:div>
    <w:div w:id="1926187731">
      <w:bodyDiv w:val="1"/>
      <w:marLeft w:val="0"/>
      <w:marRight w:val="0"/>
      <w:marTop w:val="0"/>
      <w:marBottom w:val="0"/>
      <w:divBdr>
        <w:top w:val="none" w:sz="0" w:space="0" w:color="auto"/>
        <w:left w:val="none" w:sz="0" w:space="0" w:color="auto"/>
        <w:bottom w:val="none" w:sz="0" w:space="0" w:color="auto"/>
        <w:right w:val="none" w:sz="0" w:space="0" w:color="auto"/>
      </w:divBdr>
    </w:div>
    <w:div w:id="1926260786">
      <w:bodyDiv w:val="1"/>
      <w:marLeft w:val="0"/>
      <w:marRight w:val="0"/>
      <w:marTop w:val="0"/>
      <w:marBottom w:val="0"/>
      <w:divBdr>
        <w:top w:val="none" w:sz="0" w:space="0" w:color="auto"/>
        <w:left w:val="none" w:sz="0" w:space="0" w:color="auto"/>
        <w:bottom w:val="none" w:sz="0" w:space="0" w:color="auto"/>
        <w:right w:val="none" w:sz="0" w:space="0" w:color="auto"/>
      </w:divBdr>
    </w:div>
    <w:div w:id="1926377468">
      <w:bodyDiv w:val="1"/>
      <w:marLeft w:val="0"/>
      <w:marRight w:val="0"/>
      <w:marTop w:val="0"/>
      <w:marBottom w:val="0"/>
      <w:divBdr>
        <w:top w:val="none" w:sz="0" w:space="0" w:color="auto"/>
        <w:left w:val="none" w:sz="0" w:space="0" w:color="auto"/>
        <w:bottom w:val="none" w:sz="0" w:space="0" w:color="auto"/>
        <w:right w:val="none" w:sz="0" w:space="0" w:color="auto"/>
      </w:divBdr>
    </w:div>
    <w:div w:id="1926377570">
      <w:bodyDiv w:val="1"/>
      <w:marLeft w:val="0"/>
      <w:marRight w:val="0"/>
      <w:marTop w:val="0"/>
      <w:marBottom w:val="0"/>
      <w:divBdr>
        <w:top w:val="none" w:sz="0" w:space="0" w:color="auto"/>
        <w:left w:val="none" w:sz="0" w:space="0" w:color="auto"/>
        <w:bottom w:val="none" w:sz="0" w:space="0" w:color="auto"/>
        <w:right w:val="none" w:sz="0" w:space="0" w:color="auto"/>
      </w:divBdr>
    </w:div>
    <w:div w:id="1926719426">
      <w:bodyDiv w:val="1"/>
      <w:marLeft w:val="0"/>
      <w:marRight w:val="0"/>
      <w:marTop w:val="0"/>
      <w:marBottom w:val="0"/>
      <w:divBdr>
        <w:top w:val="none" w:sz="0" w:space="0" w:color="auto"/>
        <w:left w:val="none" w:sz="0" w:space="0" w:color="auto"/>
        <w:bottom w:val="none" w:sz="0" w:space="0" w:color="auto"/>
        <w:right w:val="none" w:sz="0" w:space="0" w:color="auto"/>
      </w:divBdr>
    </w:div>
    <w:div w:id="1926765272">
      <w:bodyDiv w:val="1"/>
      <w:marLeft w:val="0"/>
      <w:marRight w:val="0"/>
      <w:marTop w:val="0"/>
      <w:marBottom w:val="0"/>
      <w:divBdr>
        <w:top w:val="none" w:sz="0" w:space="0" w:color="auto"/>
        <w:left w:val="none" w:sz="0" w:space="0" w:color="auto"/>
        <w:bottom w:val="none" w:sz="0" w:space="0" w:color="auto"/>
        <w:right w:val="none" w:sz="0" w:space="0" w:color="auto"/>
      </w:divBdr>
    </w:div>
    <w:div w:id="1926918299">
      <w:bodyDiv w:val="1"/>
      <w:marLeft w:val="0"/>
      <w:marRight w:val="0"/>
      <w:marTop w:val="0"/>
      <w:marBottom w:val="0"/>
      <w:divBdr>
        <w:top w:val="none" w:sz="0" w:space="0" w:color="auto"/>
        <w:left w:val="none" w:sz="0" w:space="0" w:color="auto"/>
        <w:bottom w:val="none" w:sz="0" w:space="0" w:color="auto"/>
        <w:right w:val="none" w:sz="0" w:space="0" w:color="auto"/>
      </w:divBdr>
    </w:div>
    <w:div w:id="1927301683">
      <w:bodyDiv w:val="1"/>
      <w:marLeft w:val="0"/>
      <w:marRight w:val="0"/>
      <w:marTop w:val="0"/>
      <w:marBottom w:val="0"/>
      <w:divBdr>
        <w:top w:val="none" w:sz="0" w:space="0" w:color="auto"/>
        <w:left w:val="none" w:sz="0" w:space="0" w:color="auto"/>
        <w:bottom w:val="none" w:sz="0" w:space="0" w:color="auto"/>
        <w:right w:val="none" w:sz="0" w:space="0" w:color="auto"/>
      </w:divBdr>
    </w:div>
    <w:div w:id="1927302741">
      <w:bodyDiv w:val="1"/>
      <w:marLeft w:val="0"/>
      <w:marRight w:val="0"/>
      <w:marTop w:val="0"/>
      <w:marBottom w:val="0"/>
      <w:divBdr>
        <w:top w:val="none" w:sz="0" w:space="0" w:color="auto"/>
        <w:left w:val="none" w:sz="0" w:space="0" w:color="auto"/>
        <w:bottom w:val="none" w:sz="0" w:space="0" w:color="auto"/>
        <w:right w:val="none" w:sz="0" w:space="0" w:color="auto"/>
      </w:divBdr>
    </w:div>
    <w:div w:id="1927304403">
      <w:bodyDiv w:val="1"/>
      <w:marLeft w:val="0"/>
      <w:marRight w:val="0"/>
      <w:marTop w:val="0"/>
      <w:marBottom w:val="0"/>
      <w:divBdr>
        <w:top w:val="none" w:sz="0" w:space="0" w:color="auto"/>
        <w:left w:val="none" w:sz="0" w:space="0" w:color="auto"/>
        <w:bottom w:val="none" w:sz="0" w:space="0" w:color="auto"/>
        <w:right w:val="none" w:sz="0" w:space="0" w:color="auto"/>
      </w:divBdr>
    </w:div>
    <w:div w:id="1927348924">
      <w:bodyDiv w:val="1"/>
      <w:marLeft w:val="0"/>
      <w:marRight w:val="0"/>
      <w:marTop w:val="0"/>
      <w:marBottom w:val="0"/>
      <w:divBdr>
        <w:top w:val="none" w:sz="0" w:space="0" w:color="auto"/>
        <w:left w:val="none" w:sz="0" w:space="0" w:color="auto"/>
        <w:bottom w:val="none" w:sz="0" w:space="0" w:color="auto"/>
        <w:right w:val="none" w:sz="0" w:space="0" w:color="auto"/>
      </w:divBdr>
    </w:div>
    <w:div w:id="1927492744">
      <w:bodyDiv w:val="1"/>
      <w:marLeft w:val="0"/>
      <w:marRight w:val="0"/>
      <w:marTop w:val="0"/>
      <w:marBottom w:val="0"/>
      <w:divBdr>
        <w:top w:val="none" w:sz="0" w:space="0" w:color="auto"/>
        <w:left w:val="none" w:sz="0" w:space="0" w:color="auto"/>
        <w:bottom w:val="none" w:sz="0" w:space="0" w:color="auto"/>
        <w:right w:val="none" w:sz="0" w:space="0" w:color="auto"/>
      </w:divBdr>
    </w:div>
    <w:div w:id="1927953908">
      <w:bodyDiv w:val="1"/>
      <w:marLeft w:val="0"/>
      <w:marRight w:val="0"/>
      <w:marTop w:val="0"/>
      <w:marBottom w:val="0"/>
      <w:divBdr>
        <w:top w:val="none" w:sz="0" w:space="0" w:color="auto"/>
        <w:left w:val="none" w:sz="0" w:space="0" w:color="auto"/>
        <w:bottom w:val="none" w:sz="0" w:space="0" w:color="auto"/>
        <w:right w:val="none" w:sz="0" w:space="0" w:color="auto"/>
      </w:divBdr>
    </w:div>
    <w:div w:id="1928072037">
      <w:bodyDiv w:val="1"/>
      <w:marLeft w:val="0"/>
      <w:marRight w:val="0"/>
      <w:marTop w:val="0"/>
      <w:marBottom w:val="0"/>
      <w:divBdr>
        <w:top w:val="none" w:sz="0" w:space="0" w:color="auto"/>
        <w:left w:val="none" w:sz="0" w:space="0" w:color="auto"/>
        <w:bottom w:val="none" w:sz="0" w:space="0" w:color="auto"/>
        <w:right w:val="none" w:sz="0" w:space="0" w:color="auto"/>
      </w:divBdr>
    </w:div>
    <w:div w:id="1928729690">
      <w:bodyDiv w:val="1"/>
      <w:marLeft w:val="0"/>
      <w:marRight w:val="0"/>
      <w:marTop w:val="0"/>
      <w:marBottom w:val="0"/>
      <w:divBdr>
        <w:top w:val="none" w:sz="0" w:space="0" w:color="auto"/>
        <w:left w:val="none" w:sz="0" w:space="0" w:color="auto"/>
        <w:bottom w:val="none" w:sz="0" w:space="0" w:color="auto"/>
        <w:right w:val="none" w:sz="0" w:space="0" w:color="auto"/>
      </w:divBdr>
    </w:div>
    <w:div w:id="1928998359">
      <w:bodyDiv w:val="1"/>
      <w:marLeft w:val="0"/>
      <w:marRight w:val="0"/>
      <w:marTop w:val="0"/>
      <w:marBottom w:val="0"/>
      <w:divBdr>
        <w:top w:val="none" w:sz="0" w:space="0" w:color="auto"/>
        <w:left w:val="none" w:sz="0" w:space="0" w:color="auto"/>
        <w:bottom w:val="none" w:sz="0" w:space="0" w:color="auto"/>
        <w:right w:val="none" w:sz="0" w:space="0" w:color="auto"/>
      </w:divBdr>
    </w:div>
    <w:div w:id="1929538860">
      <w:bodyDiv w:val="1"/>
      <w:marLeft w:val="0"/>
      <w:marRight w:val="0"/>
      <w:marTop w:val="0"/>
      <w:marBottom w:val="0"/>
      <w:divBdr>
        <w:top w:val="none" w:sz="0" w:space="0" w:color="auto"/>
        <w:left w:val="none" w:sz="0" w:space="0" w:color="auto"/>
        <w:bottom w:val="none" w:sz="0" w:space="0" w:color="auto"/>
        <w:right w:val="none" w:sz="0" w:space="0" w:color="auto"/>
      </w:divBdr>
    </w:div>
    <w:div w:id="1929652996">
      <w:bodyDiv w:val="1"/>
      <w:marLeft w:val="0"/>
      <w:marRight w:val="0"/>
      <w:marTop w:val="0"/>
      <w:marBottom w:val="0"/>
      <w:divBdr>
        <w:top w:val="none" w:sz="0" w:space="0" w:color="auto"/>
        <w:left w:val="none" w:sz="0" w:space="0" w:color="auto"/>
        <w:bottom w:val="none" w:sz="0" w:space="0" w:color="auto"/>
        <w:right w:val="none" w:sz="0" w:space="0" w:color="auto"/>
      </w:divBdr>
    </w:div>
    <w:div w:id="1929656126">
      <w:bodyDiv w:val="1"/>
      <w:marLeft w:val="0"/>
      <w:marRight w:val="0"/>
      <w:marTop w:val="0"/>
      <w:marBottom w:val="0"/>
      <w:divBdr>
        <w:top w:val="none" w:sz="0" w:space="0" w:color="auto"/>
        <w:left w:val="none" w:sz="0" w:space="0" w:color="auto"/>
        <w:bottom w:val="none" w:sz="0" w:space="0" w:color="auto"/>
        <w:right w:val="none" w:sz="0" w:space="0" w:color="auto"/>
      </w:divBdr>
    </w:div>
    <w:div w:id="1929919597">
      <w:bodyDiv w:val="1"/>
      <w:marLeft w:val="0"/>
      <w:marRight w:val="0"/>
      <w:marTop w:val="0"/>
      <w:marBottom w:val="0"/>
      <w:divBdr>
        <w:top w:val="none" w:sz="0" w:space="0" w:color="auto"/>
        <w:left w:val="none" w:sz="0" w:space="0" w:color="auto"/>
        <w:bottom w:val="none" w:sz="0" w:space="0" w:color="auto"/>
        <w:right w:val="none" w:sz="0" w:space="0" w:color="auto"/>
      </w:divBdr>
    </w:div>
    <w:div w:id="1929996674">
      <w:bodyDiv w:val="1"/>
      <w:marLeft w:val="0"/>
      <w:marRight w:val="0"/>
      <w:marTop w:val="0"/>
      <w:marBottom w:val="0"/>
      <w:divBdr>
        <w:top w:val="none" w:sz="0" w:space="0" w:color="auto"/>
        <w:left w:val="none" w:sz="0" w:space="0" w:color="auto"/>
        <w:bottom w:val="none" w:sz="0" w:space="0" w:color="auto"/>
        <w:right w:val="none" w:sz="0" w:space="0" w:color="auto"/>
      </w:divBdr>
    </w:div>
    <w:div w:id="1930040500">
      <w:bodyDiv w:val="1"/>
      <w:marLeft w:val="0"/>
      <w:marRight w:val="0"/>
      <w:marTop w:val="0"/>
      <w:marBottom w:val="0"/>
      <w:divBdr>
        <w:top w:val="none" w:sz="0" w:space="0" w:color="auto"/>
        <w:left w:val="none" w:sz="0" w:space="0" w:color="auto"/>
        <w:bottom w:val="none" w:sz="0" w:space="0" w:color="auto"/>
        <w:right w:val="none" w:sz="0" w:space="0" w:color="auto"/>
      </w:divBdr>
    </w:div>
    <w:div w:id="1930118465">
      <w:bodyDiv w:val="1"/>
      <w:marLeft w:val="0"/>
      <w:marRight w:val="0"/>
      <w:marTop w:val="0"/>
      <w:marBottom w:val="0"/>
      <w:divBdr>
        <w:top w:val="none" w:sz="0" w:space="0" w:color="auto"/>
        <w:left w:val="none" w:sz="0" w:space="0" w:color="auto"/>
        <w:bottom w:val="none" w:sz="0" w:space="0" w:color="auto"/>
        <w:right w:val="none" w:sz="0" w:space="0" w:color="auto"/>
      </w:divBdr>
    </w:div>
    <w:div w:id="1930307576">
      <w:bodyDiv w:val="1"/>
      <w:marLeft w:val="0"/>
      <w:marRight w:val="0"/>
      <w:marTop w:val="0"/>
      <w:marBottom w:val="0"/>
      <w:divBdr>
        <w:top w:val="none" w:sz="0" w:space="0" w:color="auto"/>
        <w:left w:val="none" w:sz="0" w:space="0" w:color="auto"/>
        <w:bottom w:val="none" w:sz="0" w:space="0" w:color="auto"/>
        <w:right w:val="none" w:sz="0" w:space="0" w:color="auto"/>
      </w:divBdr>
    </w:div>
    <w:div w:id="1930889437">
      <w:bodyDiv w:val="1"/>
      <w:marLeft w:val="0"/>
      <w:marRight w:val="0"/>
      <w:marTop w:val="0"/>
      <w:marBottom w:val="0"/>
      <w:divBdr>
        <w:top w:val="none" w:sz="0" w:space="0" w:color="auto"/>
        <w:left w:val="none" w:sz="0" w:space="0" w:color="auto"/>
        <w:bottom w:val="none" w:sz="0" w:space="0" w:color="auto"/>
        <w:right w:val="none" w:sz="0" w:space="0" w:color="auto"/>
      </w:divBdr>
    </w:div>
    <w:div w:id="1930891589">
      <w:bodyDiv w:val="1"/>
      <w:marLeft w:val="0"/>
      <w:marRight w:val="0"/>
      <w:marTop w:val="0"/>
      <w:marBottom w:val="0"/>
      <w:divBdr>
        <w:top w:val="none" w:sz="0" w:space="0" w:color="auto"/>
        <w:left w:val="none" w:sz="0" w:space="0" w:color="auto"/>
        <w:bottom w:val="none" w:sz="0" w:space="0" w:color="auto"/>
        <w:right w:val="none" w:sz="0" w:space="0" w:color="auto"/>
      </w:divBdr>
    </w:div>
    <w:div w:id="1931039923">
      <w:bodyDiv w:val="1"/>
      <w:marLeft w:val="0"/>
      <w:marRight w:val="0"/>
      <w:marTop w:val="0"/>
      <w:marBottom w:val="0"/>
      <w:divBdr>
        <w:top w:val="none" w:sz="0" w:space="0" w:color="auto"/>
        <w:left w:val="none" w:sz="0" w:space="0" w:color="auto"/>
        <w:bottom w:val="none" w:sz="0" w:space="0" w:color="auto"/>
        <w:right w:val="none" w:sz="0" w:space="0" w:color="auto"/>
      </w:divBdr>
    </w:div>
    <w:div w:id="1931158757">
      <w:bodyDiv w:val="1"/>
      <w:marLeft w:val="0"/>
      <w:marRight w:val="0"/>
      <w:marTop w:val="0"/>
      <w:marBottom w:val="0"/>
      <w:divBdr>
        <w:top w:val="none" w:sz="0" w:space="0" w:color="auto"/>
        <w:left w:val="none" w:sz="0" w:space="0" w:color="auto"/>
        <w:bottom w:val="none" w:sz="0" w:space="0" w:color="auto"/>
        <w:right w:val="none" w:sz="0" w:space="0" w:color="auto"/>
      </w:divBdr>
    </w:div>
    <w:div w:id="1931311876">
      <w:bodyDiv w:val="1"/>
      <w:marLeft w:val="0"/>
      <w:marRight w:val="0"/>
      <w:marTop w:val="0"/>
      <w:marBottom w:val="0"/>
      <w:divBdr>
        <w:top w:val="none" w:sz="0" w:space="0" w:color="auto"/>
        <w:left w:val="none" w:sz="0" w:space="0" w:color="auto"/>
        <w:bottom w:val="none" w:sz="0" w:space="0" w:color="auto"/>
        <w:right w:val="none" w:sz="0" w:space="0" w:color="auto"/>
      </w:divBdr>
      <w:divsChild>
        <w:div w:id="1309166046">
          <w:marLeft w:val="0"/>
          <w:marRight w:val="0"/>
          <w:marTop w:val="0"/>
          <w:marBottom w:val="0"/>
          <w:divBdr>
            <w:top w:val="none" w:sz="0" w:space="0" w:color="auto"/>
            <w:left w:val="none" w:sz="0" w:space="0" w:color="auto"/>
            <w:bottom w:val="none" w:sz="0" w:space="0" w:color="auto"/>
            <w:right w:val="none" w:sz="0" w:space="0" w:color="auto"/>
          </w:divBdr>
        </w:div>
      </w:divsChild>
    </w:div>
    <w:div w:id="1931507252">
      <w:bodyDiv w:val="1"/>
      <w:marLeft w:val="0"/>
      <w:marRight w:val="0"/>
      <w:marTop w:val="0"/>
      <w:marBottom w:val="0"/>
      <w:divBdr>
        <w:top w:val="none" w:sz="0" w:space="0" w:color="auto"/>
        <w:left w:val="none" w:sz="0" w:space="0" w:color="auto"/>
        <w:bottom w:val="none" w:sz="0" w:space="0" w:color="auto"/>
        <w:right w:val="none" w:sz="0" w:space="0" w:color="auto"/>
      </w:divBdr>
    </w:div>
    <w:div w:id="1931770171">
      <w:bodyDiv w:val="1"/>
      <w:marLeft w:val="0"/>
      <w:marRight w:val="0"/>
      <w:marTop w:val="0"/>
      <w:marBottom w:val="0"/>
      <w:divBdr>
        <w:top w:val="none" w:sz="0" w:space="0" w:color="auto"/>
        <w:left w:val="none" w:sz="0" w:space="0" w:color="auto"/>
        <w:bottom w:val="none" w:sz="0" w:space="0" w:color="auto"/>
        <w:right w:val="none" w:sz="0" w:space="0" w:color="auto"/>
      </w:divBdr>
    </w:div>
    <w:div w:id="1932541739">
      <w:bodyDiv w:val="1"/>
      <w:marLeft w:val="0"/>
      <w:marRight w:val="0"/>
      <w:marTop w:val="0"/>
      <w:marBottom w:val="0"/>
      <w:divBdr>
        <w:top w:val="none" w:sz="0" w:space="0" w:color="auto"/>
        <w:left w:val="none" w:sz="0" w:space="0" w:color="auto"/>
        <w:bottom w:val="none" w:sz="0" w:space="0" w:color="auto"/>
        <w:right w:val="none" w:sz="0" w:space="0" w:color="auto"/>
      </w:divBdr>
    </w:div>
    <w:div w:id="1932621535">
      <w:bodyDiv w:val="1"/>
      <w:marLeft w:val="0"/>
      <w:marRight w:val="0"/>
      <w:marTop w:val="0"/>
      <w:marBottom w:val="0"/>
      <w:divBdr>
        <w:top w:val="none" w:sz="0" w:space="0" w:color="auto"/>
        <w:left w:val="none" w:sz="0" w:space="0" w:color="auto"/>
        <w:bottom w:val="none" w:sz="0" w:space="0" w:color="auto"/>
        <w:right w:val="none" w:sz="0" w:space="0" w:color="auto"/>
      </w:divBdr>
    </w:div>
    <w:div w:id="1932659114">
      <w:bodyDiv w:val="1"/>
      <w:marLeft w:val="0"/>
      <w:marRight w:val="0"/>
      <w:marTop w:val="0"/>
      <w:marBottom w:val="0"/>
      <w:divBdr>
        <w:top w:val="none" w:sz="0" w:space="0" w:color="auto"/>
        <w:left w:val="none" w:sz="0" w:space="0" w:color="auto"/>
        <w:bottom w:val="none" w:sz="0" w:space="0" w:color="auto"/>
        <w:right w:val="none" w:sz="0" w:space="0" w:color="auto"/>
      </w:divBdr>
      <w:divsChild>
        <w:div w:id="882599292">
          <w:marLeft w:val="0"/>
          <w:marRight w:val="0"/>
          <w:marTop w:val="0"/>
          <w:marBottom w:val="0"/>
          <w:divBdr>
            <w:top w:val="none" w:sz="0" w:space="0" w:color="auto"/>
            <w:left w:val="none" w:sz="0" w:space="0" w:color="auto"/>
            <w:bottom w:val="none" w:sz="0" w:space="0" w:color="auto"/>
            <w:right w:val="none" w:sz="0" w:space="0" w:color="auto"/>
          </w:divBdr>
        </w:div>
      </w:divsChild>
    </w:div>
    <w:div w:id="1932856218">
      <w:bodyDiv w:val="1"/>
      <w:marLeft w:val="0"/>
      <w:marRight w:val="0"/>
      <w:marTop w:val="0"/>
      <w:marBottom w:val="0"/>
      <w:divBdr>
        <w:top w:val="none" w:sz="0" w:space="0" w:color="auto"/>
        <w:left w:val="none" w:sz="0" w:space="0" w:color="auto"/>
        <w:bottom w:val="none" w:sz="0" w:space="0" w:color="auto"/>
        <w:right w:val="none" w:sz="0" w:space="0" w:color="auto"/>
      </w:divBdr>
    </w:div>
    <w:div w:id="1932927933">
      <w:bodyDiv w:val="1"/>
      <w:marLeft w:val="0"/>
      <w:marRight w:val="0"/>
      <w:marTop w:val="0"/>
      <w:marBottom w:val="0"/>
      <w:divBdr>
        <w:top w:val="none" w:sz="0" w:space="0" w:color="auto"/>
        <w:left w:val="none" w:sz="0" w:space="0" w:color="auto"/>
        <w:bottom w:val="none" w:sz="0" w:space="0" w:color="auto"/>
        <w:right w:val="none" w:sz="0" w:space="0" w:color="auto"/>
      </w:divBdr>
    </w:div>
    <w:div w:id="1933050131">
      <w:bodyDiv w:val="1"/>
      <w:marLeft w:val="0"/>
      <w:marRight w:val="0"/>
      <w:marTop w:val="0"/>
      <w:marBottom w:val="0"/>
      <w:divBdr>
        <w:top w:val="none" w:sz="0" w:space="0" w:color="auto"/>
        <w:left w:val="none" w:sz="0" w:space="0" w:color="auto"/>
        <w:bottom w:val="none" w:sz="0" w:space="0" w:color="auto"/>
        <w:right w:val="none" w:sz="0" w:space="0" w:color="auto"/>
      </w:divBdr>
    </w:div>
    <w:div w:id="1933051487">
      <w:bodyDiv w:val="1"/>
      <w:marLeft w:val="0"/>
      <w:marRight w:val="0"/>
      <w:marTop w:val="0"/>
      <w:marBottom w:val="0"/>
      <w:divBdr>
        <w:top w:val="none" w:sz="0" w:space="0" w:color="auto"/>
        <w:left w:val="none" w:sz="0" w:space="0" w:color="auto"/>
        <w:bottom w:val="none" w:sz="0" w:space="0" w:color="auto"/>
        <w:right w:val="none" w:sz="0" w:space="0" w:color="auto"/>
      </w:divBdr>
      <w:divsChild>
        <w:div w:id="407074610">
          <w:marLeft w:val="0"/>
          <w:marRight w:val="0"/>
          <w:marTop w:val="0"/>
          <w:marBottom w:val="0"/>
          <w:divBdr>
            <w:top w:val="none" w:sz="0" w:space="0" w:color="auto"/>
            <w:left w:val="none" w:sz="0" w:space="0" w:color="auto"/>
            <w:bottom w:val="none" w:sz="0" w:space="0" w:color="auto"/>
            <w:right w:val="none" w:sz="0" w:space="0" w:color="auto"/>
          </w:divBdr>
        </w:div>
      </w:divsChild>
    </w:div>
    <w:div w:id="1934120606">
      <w:bodyDiv w:val="1"/>
      <w:marLeft w:val="0"/>
      <w:marRight w:val="0"/>
      <w:marTop w:val="0"/>
      <w:marBottom w:val="0"/>
      <w:divBdr>
        <w:top w:val="none" w:sz="0" w:space="0" w:color="auto"/>
        <w:left w:val="none" w:sz="0" w:space="0" w:color="auto"/>
        <w:bottom w:val="none" w:sz="0" w:space="0" w:color="auto"/>
        <w:right w:val="none" w:sz="0" w:space="0" w:color="auto"/>
      </w:divBdr>
    </w:div>
    <w:div w:id="1934703114">
      <w:bodyDiv w:val="1"/>
      <w:marLeft w:val="0"/>
      <w:marRight w:val="0"/>
      <w:marTop w:val="0"/>
      <w:marBottom w:val="0"/>
      <w:divBdr>
        <w:top w:val="none" w:sz="0" w:space="0" w:color="auto"/>
        <w:left w:val="none" w:sz="0" w:space="0" w:color="auto"/>
        <w:bottom w:val="none" w:sz="0" w:space="0" w:color="auto"/>
        <w:right w:val="none" w:sz="0" w:space="0" w:color="auto"/>
      </w:divBdr>
    </w:div>
    <w:div w:id="1934972715">
      <w:bodyDiv w:val="1"/>
      <w:marLeft w:val="0"/>
      <w:marRight w:val="0"/>
      <w:marTop w:val="0"/>
      <w:marBottom w:val="0"/>
      <w:divBdr>
        <w:top w:val="none" w:sz="0" w:space="0" w:color="auto"/>
        <w:left w:val="none" w:sz="0" w:space="0" w:color="auto"/>
        <w:bottom w:val="none" w:sz="0" w:space="0" w:color="auto"/>
        <w:right w:val="none" w:sz="0" w:space="0" w:color="auto"/>
      </w:divBdr>
    </w:div>
    <w:div w:id="1935630844">
      <w:bodyDiv w:val="1"/>
      <w:marLeft w:val="0"/>
      <w:marRight w:val="0"/>
      <w:marTop w:val="0"/>
      <w:marBottom w:val="0"/>
      <w:divBdr>
        <w:top w:val="none" w:sz="0" w:space="0" w:color="auto"/>
        <w:left w:val="none" w:sz="0" w:space="0" w:color="auto"/>
        <w:bottom w:val="none" w:sz="0" w:space="0" w:color="auto"/>
        <w:right w:val="none" w:sz="0" w:space="0" w:color="auto"/>
      </w:divBdr>
    </w:div>
    <w:div w:id="1935894924">
      <w:bodyDiv w:val="1"/>
      <w:marLeft w:val="0"/>
      <w:marRight w:val="0"/>
      <w:marTop w:val="0"/>
      <w:marBottom w:val="0"/>
      <w:divBdr>
        <w:top w:val="none" w:sz="0" w:space="0" w:color="auto"/>
        <w:left w:val="none" w:sz="0" w:space="0" w:color="auto"/>
        <w:bottom w:val="none" w:sz="0" w:space="0" w:color="auto"/>
        <w:right w:val="none" w:sz="0" w:space="0" w:color="auto"/>
      </w:divBdr>
    </w:div>
    <w:div w:id="1935895755">
      <w:bodyDiv w:val="1"/>
      <w:marLeft w:val="0"/>
      <w:marRight w:val="0"/>
      <w:marTop w:val="0"/>
      <w:marBottom w:val="0"/>
      <w:divBdr>
        <w:top w:val="none" w:sz="0" w:space="0" w:color="auto"/>
        <w:left w:val="none" w:sz="0" w:space="0" w:color="auto"/>
        <w:bottom w:val="none" w:sz="0" w:space="0" w:color="auto"/>
        <w:right w:val="none" w:sz="0" w:space="0" w:color="auto"/>
      </w:divBdr>
    </w:div>
    <w:div w:id="1936085299">
      <w:bodyDiv w:val="1"/>
      <w:marLeft w:val="0"/>
      <w:marRight w:val="0"/>
      <w:marTop w:val="0"/>
      <w:marBottom w:val="0"/>
      <w:divBdr>
        <w:top w:val="none" w:sz="0" w:space="0" w:color="auto"/>
        <w:left w:val="none" w:sz="0" w:space="0" w:color="auto"/>
        <w:bottom w:val="none" w:sz="0" w:space="0" w:color="auto"/>
        <w:right w:val="none" w:sz="0" w:space="0" w:color="auto"/>
      </w:divBdr>
    </w:div>
    <w:div w:id="1936400739">
      <w:bodyDiv w:val="1"/>
      <w:marLeft w:val="0"/>
      <w:marRight w:val="0"/>
      <w:marTop w:val="0"/>
      <w:marBottom w:val="0"/>
      <w:divBdr>
        <w:top w:val="none" w:sz="0" w:space="0" w:color="auto"/>
        <w:left w:val="none" w:sz="0" w:space="0" w:color="auto"/>
        <w:bottom w:val="none" w:sz="0" w:space="0" w:color="auto"/>
        <w:right w:val="none" w:sz="0" w:space="0" w:color="auto"/>
      </w:divBdr>
    </w:div>
    <w:div w:id="1936590472">
      <w:bodyDiv w:val="1"/>
      <w:marLeft w:val="0"/>
      <w:marRight w:val="0"/>
      <w:marTop w:val="0"/>
      <w:marBottom w:val="0"/>
      <w:divBdr>
        <w:top w:val="none" w:sz="0" w:space="0" w:color="auto"/>
        <w:left w:val="none" w:sz="0" w:space="0" w:color="auto"/>
        <w:bottom w:val="none" w:sz="0" w:space="0" w:color="auto"/>
        <w:right w:val="none" w:sz="0" w:space="0" w:color="auto"/>
      </w:divBdr>
    </w:div>
    <w:div w:id="1936594566">
      <w:bodyDiv w:val="1"/>
      <w:marLeft w:val="0"/>
      <w:marRight w:val="0"/>
      <w:marTop w:val="0"/>
      <w:marBottom w:val="0"/>
      <w:divBdr>
        <w:top w:val="none" w:sz="0" w:space="0" w:color="auto"/>
        <w:left w:val="none" w:sz="0" w:space="0" w:color="auto"/>
        <w:bottom w:val="none" w:sz="0" w:space="0" w:color="auto"/>
        <w:right w:val="none" w:sz="0" w:space="0" w:color="auto"/>
      </w:divBdr>
    </w:div>
    <w:div w:id="1937054492">
      <w:bodyDiv w:val="1"/>
      <w:marLeft w:val="0"/>
      <w:marRight w:val="0"/>
      <w:marTop w:val="0"/>
      <w:marBottom w:val="0"/>
      <w:divBdr>
        <w:top w:val="none" w:sz="0" w:space="0" w:color="auto"/>
        <w:left w:val="none" w:sz="0" w:space="0" w:color="auto"/>
        <w:bottom w:val="none" w:sz="0" w:space="0" w:color="auto"/>
        <w:right w:val="none" w:sz="0" w:space="0" w:color="auto"/>
      </w:divBdr>
    </w:div>
    <w:div w:id="1937207773">
      <w:bodyDiv w:val="1"/>
      <w:marLeft w:val="0"/>
      <w:marRight w:val="0"/>
      <w:marTop w:val="0"/>
      <w:marBottom w:val="0"/>
      <w:divBdr>
        <w:top w:val="none" w:sz="0" w:space="0" w:color="auto"/>
        <w:left w:val="none" w:sz="0" w:space="0" w:color="auto"/>
        <w:bottom w:val="none" w:sz="0" w:space="0" w:color="auto"/>
        <w:right w:val="none" w:sz="0" w:space="0" w:color="auto"/>
      </w:divBdr>
    </w:div>
    <w:div w:id="1937248778">
      <w:bodyDiv w:val="1"/>
      <w:marLeft w:val="0"/>
      <w:marRight w:val="0"/>
      <w:marTop w:val="0"/>
      <w:marBottom w:val="0"/>
      <w:divBdr>
        <w:top w:val="none" w:sz="0" w:space="0" w:color="auto"/>
        <w:left w:val="none" w:sz="0" w:space="0" w:color="auto"/>
        <w:bottom w:val="none" w:sz="0" w:space="0" w:color="auto"/>
        <w:right w:val="none" w:sz="0" w:space="0" w:color="auto"/>
      </w:divBdr>
    </w:div>
    <w:div w:id="1937252505">
      <w:bodyDiv w:val="1"/>
      <w:marLeft w:val="0"/>
      <w:marRight w:val="0"/>
      <w:marTop w:val="0"/>
      <w:marBottom w:val="0"/>
      <w:divBdr>
        <w:top w:val="none" w:sz="0" w:space="0" w:color="auto"/>
        <w:left w:val="none" w:sz="0" w:space="0" w:color="auto"/>
        <w:bottom w:val="none" w:sz="0" w:space="0" w:color="auto"/>
        <w:right w:val="none" w:sz="0" w:space="0" w:color="auto"/>
      </w:divBdr>
    </w:div>
    <w:div w:id="1937669486">
      <w:bodyDiv w:val="1"/>
      <w:marLeft w:val="0"/>
      <w:marRight w:val="0"/>
      <w:marTop w:val="0"/>
      <w:marBottom w:val="0"/>
      <w:divBdr>
        <w:top w:val="none" w:sz="0" w:space="0" w:color="auto"/>
        <w:left w:val="none" w:sz="0" w:space="0" w:color="auto"/>
        <w:bottom w:val="none" w:sz="0" w:space="0" w:color="auto"/>
        <w:right w:val="none" w:sz="0" w:space="0" w:color="auto"/>
      </w:divBdr>
    </w:div>
    <w:div w:id="1938125644">
      <w:bodyDiv w:val="1"/>
      <w:marLeft w:val="0"/>
      <w:marRight w:val="0"/>
      <w:marTop w:val="0"/>
      <w:marBottom w:val="0"/>
      <w:divBdr>
        <w:top w:val="none" w:sz="0" w:space="0" w:color="auto"/>
        <w:left w:val="none" w:sz="0" w:space="0" w:color="auto"/>
        <w:bottom w:val="none" w:sz="0" w:space="0" w:color="auto"/>
        <w:right w:val="none" w:sz="0" w:space="0" w:color="auto"/>
      </w:divBdr>
    </w:div>
    <w:div w:id="1938250627">
      <w:bodyDiv w:val="1"/>
      <w:marLeft w:val="0"/>
      <w:marRight w:val="0"/>
      <w:marTop w:val="0"/>
      <w:marBottom w:val="0"/>
      <w:divBdr>
        <w:top w:val="none" w:sz="0" w:space="0" w:color="auto"/>
        <w:left w:val="none" w:sz="0" w:space="0" w:color="auto"/>
        <w:bottom w:val="none" w:sz="0" w:space="0" w:color="auto"/>
        <w:right w:val="none" w:sz="0" w:space="0" w:color="auto"/>
      </w:divBdr>
    </w:div>
    <w:div w:id="1938438692">
      <w:bodyDiv w:val="1"/>
      <w:marLeft w:val="0"/>
      <w:marRight w:val="0"/>
      <w:marTop w:val="0"/>
      <w:marBottom w:val="0"/>
      <w:divBdr>
        <w:top w:val="none" w:sz="0" w:space="0" w:color="auto"/>
        <w:left w:val="none" w:sz="0" w:space="0" w:color="auto"/>
        <w:bottom w:val="none" w:sz="0" w:space="0" w:color="auto"/>
        <w:right w:val="none" w:sz="0" w:space="0" w:color="auto"/>
      </w:divBdr>
    </w:div>
    <w:div w:id="1939094290">
      <w:bodyDiv w:val="1"/>
      <w:marLeft w:val="0"/>
      <w:marRight w:val="0"/>
      <w:marTop w:val="0"/>
      <w:marBottom w:val="0"/>
      <w:divBdr>
        <w:top w:val="none" w:sz="0" w:space="0" w:color="auto"/>
        <w:left w:val="none" w:sz="0" w:space="0" w:color="auto"/>
        <w:bottom w:val="none" w:sz="0" w:space="0" w:color="auto"/>
        <w:right w:val="none" w:sz="0" w:space="0" w:color="auto"/>
      </w:divBdr>
    </w:div>
    <w:div w:id="1939868304">
      <w:bodyDiv w:val="1"/>
      <w:marLeft w:val="0"/>
      <w:marRight w:val="0"/>
      <w:marTop w:val="0"/>
      <w:marBottom w:val="0"/>
      <w:divBdr>
        <w:top w:val="none" w:sz="0" w:space="0" w:color="auto"/>
        <w:left w:val="none" w:sz="0" w:space="0" w:color="auto"/>
        <w:bottom w:val="none" w:sz="0" w:space="0" w:color="auto"/>
        <w:right w:val="none" w:sz="0" w:space="0" w:color="auto"/>
      </w:divBdr>
    </w:div>
    <w:div w:id="1939898158">
      <w:bodyDiv w:val="1"/>
      <w:marLeft w:val="0"/>
      <w:marRight w:val="0"/>
      <w:marTop w:val="0"/>
      <w:marBottom w:val="0"/>
      <w:divBdr>
        <w:top w:val="none" w:sz="0" w:space="0" w:color="auto"/>
        <w:left w:val="none" w:sz="0" w:space="0" w:color="auto"/>
        <w:bottom w:val="none" w:sz="0" w:space="0" w:color="auto"/>
        <w:right w:val="none" w:sz="0" w:space="0" w:color="auto"/>
      </w:divBdr>
    </w:div>
    <w:div w:id="1939945173">
      <w:bodyDiv w:val="1"/>
      <w:marLeft w:val="0"/>
      <w:marRight w:val="0"/>
      <w:marTop w:val="0"/>
      <w:marBottom w:val="0"/>
      <w:divBdr>
        <w:top w:val="none" w:sz="0" w:space="0" w:color="auto"/>
        <w:left w:val="none" w:sz="0" w:space="0" w:color="auto"/>
        <w:bottom w:val="none" w:sz="0" w:space="0" w:color="auto"/>
        <w:right w:val="none" w:sz="0" w:space="0" w:color="auto"/>
      </w:divBdr>
    </w:div>
    <w:div w:id="1940023561">
      <w:bodyDiv w:val="1"/>
      <w:marLeft w:val="0"/>
      <w:marRight w:val="0"/>
      <w:marTop w:val="0"/>
      <w:marBottom w:val="0"/>
      <w:divBdr>
        <w:top w:val="none" w:sz="0" w:space="0" w:color="auto"/>
        <w:left w:val="none" w:sz="0" w:space="0" w:color="auto"/>
        <w:bottom w:val="none" w:sz="0" w:space="0" w:color="auto"/>
        <w:right w:val="none" w:sz="0" w:space="0" w:color="auto"/>
      </w:divBdr>
      <w:divsChild>
        <w:div w:id="1565678158">
          <w:marLeft w:val="0"/>
          <w:marRight w:val="0"/>
          <w:marTop w:val="0"/>
          <w:marBottom w:val="0"/>
          <w:divBdr>
            <w:top w:val="none" w:sz="0" w:space="0" w:color="auto"/>
            <w:left w:val="none" w:sz="0" w:space="0" w:color="auto"/>
            <w:bottom w:val="none" w:sz="0" w:space="0" w:color="auto"/>
            <w:right w:val="none" w:sz="0" w:space="0" w:color="auto"/>
          </w:divBdr>
        </w:div>
      </w:divsChild>
    </w:div>
    <w:div w:id="1940062525">
      <w:bodyDiv w:val="1"/>
      <w:marLeft w:val="0"/>
      <w:marRight w:val="0"/>
      <w:marTop w:val="0"/>
      <w:marBottom w:val="0"/>
      <w:divBdr>
        <w:top w:val="none" w:sz="0" w:space="0" w:color="auto"/>
        <w:left w:val="none" w:sz="0" w:space="0" w:color="auto"/>
        <w:bottom w:val="none" w:sz="0" w:space="0" w:color="auto"/>
        <w:right w:val="none" w:sz="0" w:space="0" w:color="auto"/>
      </w:divBdr>
    </w:div>
    <w:div w:id="1940260431">
      <w:bodyDiv w:val="1"/>
      <w:marLeft w:val="0"/>
      <w:marRight w:val="0"/>
      <w:marTop w:val="0"/>
      <w:marBottom w:val="0"/>
      <w:divBdr>
        <w:top w:val="none" w:sz="0" w:space="0" w:color="auto"/>
        <w:left w:val="none" w:sz="0" w:space="0" w:color="auto"/>
        <w:bottom w:val="none" w:sz="0" w:space="0" w:color="auto"/>
        <w:right w:val="none" w:sz="0" w:space="0" w:color="auto"/>
      </w:divBdr>
    </w:div>
    <w:div w:id="1940596795">
      <w:bodyDiv w:val="1"/>
      <w:marLeft w:val="0"/>
      <w:marRight w:val="0"/>
      <w:marTop w:val="0"/>
      <w:marBottom w:val="0"/>
      <w:divBdr>
        <w:top w:val="none" w:sz="0" w:space="0" w:color="auto"/>
        <w:left w:val="none" w:sz="0" w:space="0" w:color="auto"/>
        <w:bottom w:val="none" w:sz="0" w:space="0" w:color="auto"/>
        <w:right w:val="none" w:sz="0" w:space="0" w:color="auto"/>
      </w:divBdr>
    </w:div>
    <w:div w:id="1941450596">
      <w:bodyDiv w:val="1"/>
      <w:marLeft w:val="0"/>
      <w:marRight w:val="0"/>
      <w:marTop w:val="0"/>
      <w:marBottom w:val="0"/>
      <w:divBdr>
        <w:top w:val="none" w:sz="0" w:space="0" w:color="auto"/>
        <w:left w:val="none" w:sz="0" w:space="0" w:color="auto"/>
        <w:bottom w:val="none" w:sz="0" w:space="0" w:color="auto"/>
        <w:right w:val="none" w:sz="0" w:space="0" w:color="auto"/>
      </w:divBdr>
    </w:div>
    <w:div w:id="1942257185">
      <w:bodyDiv w:val="1"/>
      <w:marLeft w:val="0"/>
      <w:marRight w:val="0"/>
      <w:marTop w:val="0"/>
      <w:marBottom w:val="0"/>
      <w:divBdr>
        <w:top w:val="none" w:sz="0" w:space="0" w:color="auto"/>
        <w:left w:val="none" w:sz="0" w:space="0" w:color="auto"/>
        <w:bottom w:val="none" w:sz="0" w:space="0" w:color="auto"/>
        <w:right w:val="none" w:sz="0" w:space="0" w:color="auto"/>
      </w:divBdr>
    </w:div>
    <w:div w:id="1942910032">
      <w:bodyDiv w:val="1"/>
      <w:marLeft w:val="0"/>
      <w:marRight w:val="0"/>
      <w:marTop w:val="0"/>
      <w:marBottom w:val="0"/>
      <w:divBdr>
        <w:top w:val="none" w:sz="0" w:space="0" w:color="auto"/>
        <w:left w:val="none" w:sz="0" w:space="0" w:color="auto"/>
        <w:bottom w:val="none" w:sz="0" w:space="0" w:color="auto"/>
        <w:right w:val="none" w:sz="0" w:space="0" w:color="auto"/>
      </w:divBdr>
    </w:div>
    <w:div w:id="1943025411">
      <w:bodyDiv w:val="1"/>
      <w:marLeft w:val="0"/>
      <w:marRight w:val="0"/>
      <w:marTop w:val="0"/>
      <w:marBottom w:val="0"/>
      <w:divBdr>
        <w:top w:val="none" w:sz="0" w:space="0" w:color="auto"/>
        <w:left w:val="none" w:sz="0" w:space="0" w:color="auto"/>
        <w:bottom w:val="none" w:sz="0" w:space="0" w:color="auto"/>
        <w:right w:val="none" w:sz="0" w:space="0" w:color="auto"/>
      </w:divBdr>
    </w:div>
    <w:div w:id="1943030749">
      <w:bodyDiv w:val="1"/>
      <w:marLeft w:val="0"/>
      <w:marRight w:val="0"/>
      <w:marTop w:val="0"/>
      <w:marBottom w:val="0"/>
      <w:divBdr>
        <w:top w:val="none" w:sz="0" w:space="0" w:color="auto"/>
        <w:left w:val="none" w:sz="0" w:space="0" w:color="auto"/>
        <w:bottom w:val="none" w:sz="0" w:space="0" w:color="auto"/>
        <w:right w:val="none" w:sz="0" w:space="0" w:color="auto"/>
      </w:divBdr>
      <w:divsChild>
        <w:div w:id="863179286">
          <w:marLeft w:val="0"/>
          <w:marRight w:val="0"/>
          <w:marTop w:val="0"/>
          <w:marBottom w:val="0"/>
          <w:divBdr>
            <w:top w:val="none" w:sz="0" w:space="0" w:color="auto"/>
            <w:left w:val="none" w:sz="0" w:space="0" w:color="auto"/>
            <w:bottom w:val="none" w:sz="0" w:space="0" w:color="auto"/>
            <w:right w:val="none" w:sz="0" w:space="0" w:color="auto"/>
          </w:divBdr>
        </w:div>
      </w:divsChild>
    </w:div>
    <w:div w:id="1943033248">
      <w:bodyDiv w:val="1"/>
      <w:marLeft w:val="0"/>
      <w:marRight w:val="0"/>
      <w:marTop w:val="0"/>
      <w:marBottom w:val="0"/>
      <w:divBdr>
        <w:top w:val="none" w:sz="0" w:space="0" w:color="auto"/>
        <w:left w:val="none" w:sz="0" w:space="0" w:color="auto"/>
        <w:bottom w:val="none" w:sz="0" w:space="0" w:color="auto"/>
        <w:right w:val="none" w:sz="0" w:space="0" w:color="auto"/>
      </w:divBdr>
      <w:divsChild>
        <w:div w:id="1589191552">
          <w:marLeft w:val="0"/>
          <w:marRight w:val="0"/>
          <w:marTop w:val="0"/>
          <w:marBottom w:val="0"/>
          <w:divBdr>
            <w:top w:val="none" w:sz="0" w:space="0" w:color="auto"/>
            <w:left w:val="none" w:sz="0" w:space="0" w:color="auto"/>
            <w:bottom w:val="none" w:sz="0" w:space="0" w:color="auto"/>
            <w:right w:val="none" w:sz="0" w:space="0" w:color="auto"/>
          </w:divBdr>
        </w:div>
      </w:divsChild>
    </w:div>
    <w:div w:id="1943561559">
      <w:bodyDiv w:val="1"/>
      <w:marLeft w:val="0"/>
      <w:marRight w:val="0"/>
      <w:marTop w:val="0"/>
      <w:marBottom w:val="0"/>
      <w:divBdr>
        <w:top w:val="none" w:sz="0" w:space="0" w:color="auto"/>
        <w:left w:val="none" w:sz="0" w:space="0" w:color="auto"/>
        <w:bottom w:val="none" w:sz="0" w:space="0" w:color="auto"/>
        <w:right w:val="none" w:sz="0" w:space="0" w:color="auto"/>
      </w:divBdr>
    </w:div>
    <w:div w:id="1943757035">
      <w:bodyDiv w:val="1"/>
      <w:marLeft w:val="0"/>
      <w:marRight w:val="0"/>
      <w:marTop w:val="0"/>
      <w:marBottom w:val="0"/>
      <w:divBdr>
        <w:top w:val="none" w:sz="0" w:space="0" w:color="auto"/>
        <w:left w:val="none" w:sz="0" w:space="0" w:color="auto"/>
        <w:bottom w:val="none" w:sz="0" w:space="0" w:color="auto"/>
        <w:right w:val="none" w:sz="0" w:space="0" w:color="auto"/>
      </w:divBdr>
    </w:div>
    <w:div w:id="1944149057">
      <w:bodyDiv w:val="1"/>
      <w:marLeft w:val="0"/>
      <w:marRight w:val="0"/>
      <w:marTop w:val="0"/>
      <w:marBottom w:val="0"/>
      <w:divBdr>
        <w:top w:val="none" w:sz="0" w:space="0" w:color="auto"/>
        <w:left w:val="none" w:sz="0" w:space="0" w:color="auto"/>
        <w:bottom w:val="none" w:sz="0" w:space="0" w:color="auto"/>
        <w:right w:val="none" w:sz="0" w:space="0" w:color="auto"/>
      </w:divBdr>
    </w:div>
    <w:div w:id="1944459039">
      <w:bodyDiv w:val="1"/>
      <w:marLeft w:val="0"/>
      <w:marRight w:val="0"/>
      <w:marTop w:val="0"/>
      <w:marBottom w:val="0"/>
      <w:divBdr>
        <w:top w:val="none" w:sz="0" w:space="0" w:color="auto"/>
        <w:left w:val="none" w:sz="0" w:space="0" w:color="auto"/>
        <w:bottom w:val="none" w:sz="0" w:space="0" w:color="auto"/>
        <w:right w:val="none" w:sz="0" w:space="0" w:color="auto"/>
      </w:divBdr>
    </w:div>
    <w:div w:id="1944726593">
      <w:bodyDiv w:val="1"/>
      <w:marLeft w:val="0"/>
      <w:marRight w:val="0"/>
      <w:marTop w:val="0"/>
      <w:marBottom w:val="0"/>
      <w:divBdr>
        <w:top w:val="none" w:sz="0" w:space="0" w:color="auto"/>
        <w:left w:val="none" w:sz="0" w:space="0" w:color="auto"/>
        <w:bottom w:val="none" w:sz="0" w:space="0" w:color="auto"/>
        <w:right w:val="none" w:sz="0" w:space="0" w:color="auto"/>
      </w:divBdr>
    </w:div>
    <w:div w:id="1945066818">
      <w:bodyDiv w:val="1"/>
      <w:marLeft w:val="0"/>
      <w:marRight w:val="0"/>
      <w:marTop w:val="0"/>
      <w:marBottom w:val="0"/>
      <w:divBdr>
        <w:top w:val="none" w:sz="0" w:space="0" w:color="auto"/>
        <w:left w:val="none" w:sz="0" w:space="0" w:color="auto"/>
        <w:bottom w:val="none" w:sz="0" w:space="0" w:color="auto"/>
        <w:right w:val="none" w:sz="0" w:space="0" w:color="auto"/>
      </w:divBdr>
    </w:div>
    <w:div w:id="1945112482">
      <w:bodyDiv w:val="1"/>
      <w:marLeft w:val="0"/>
      <w:marRight w:val="0"/>
      <w:marTop w:val="0"/>
      <w:marBottom w:val="0"/>
      <w:divBdr>
        <w:top w:val="none" w:sz="0" w:space="0" w:color="auto"/>
        <w:left w:val="none" w:sz="0" w:space="0" w:color="auto"/>
        <w:bottom w:val="none" w:sz="0" w:space="0" w:color="auto"/>
        <w:right w:val="none" w:sz="0" w:space="0" w:color="auto"/>
      </w:divBdr>
    </w:div>
    <w:div w:id="1945377028">
      <w:bodyDiv w:val="1"/>
      <w:marLeft w:val="0"/>
      <w:marRight w:val="0"/>
      <w:marTop w:val="0"/>
      <w:marBottom w:val="0"/>
      <w:divBdr>
        <w:top w:val="none" w:sz="0" w:space="0" w:color="auto"/>
        <w:left w:val="none" w:sz="0" w:space="0" w:color="auto"/>
        <w:bottom w:val="none" w:sz="0" w:space="0" w:color="auto"/>
        <w:right w:val="none" w:sz="0" w:space="0" w:color="auto"/>
      </w:divBdr>
      <w:divsChild>
        <w:div w:id="2120560026">
          <w:marLeft w:val="0"/>
          <w:marRight w:val="0"/>
          <w:marTop w:val="0"/>
          <w:marBottom w:val="0"/>
          <w:divBdr>
            <w:top w:val="none" w:sz="0" w:space="0" w:color="auto"/>
            <w:left w:val="none" w:sz="0" w:space="0" w:color="auto"/>
            <w:bottom w:val="none" w:sz="0" w:space="0" w:color="auto"/>
            <w:right w:val="none" w:sz="0" w:space="0" w:color="auto"/>
          </w:divBdr>
        </w:div>
      </w:divsChild>
    </w:div>
    <w:div w:id="1945458389">
      <w:bodyDiv w:val="1"/>
      <w:marLeft w:val="0"/>
      <w:marRight w:val="0"/>
      <w:marTop w:val="0"/>
      <w:marBottom w:val="0"/>
      <w:divBdr>
        <w:top w:val="none" w:sz="0" w:space="0" w:color="auto"/>
        <w:left w:val="none" w:sz="0" w:space="0" w:color="auto"/>
        <w:bottom w:val="none" w:sz="0" w:space="0" w:color="auto"/>
        <w:right w:val="none" w:sz="0" w:space="0" w:color="auto"/>
      </w:divBdr>
    </w:div>
    <w:div w:id="1945578342">
      <w:bodyDiv w:val="1"/>
      <w:marLeft w:val="0"/>
      <w:marRight w:val="0"/>
      <w:marTop w:val="0"/>
      <w:marBottom w:val="0"/>
      <w:divBdr>
        <w:top w:val="none" w:sz="0" w:space="0" w:color="auto"/>
        <w:left w:val="none" w:sz="0" w:space="0" w:color="auto"/>
        <w:bottom w:val="none" w:sz="0" w:space="0" w:color="auto"/>
        <w:right w:val="none" w:sz="0" w:space="0" w:color="auto"/>
      </w:divBdr>
    </w:div>
    <w:div w:id="1945654400">
      <w:bodyDiv w:val="1"/>
      <w:marLeft w:val="0"/>
      <w:marRight w:val="0"/>
      <w:marTop w:val="0"/>
      <w:marBottom w:val="0"/>
      <w:divBdr>
        <w:top w:val="none" w:sz="0" w:space="0" w:color="auto"/>
        <w:left w:val="none" w:sz="0" w:space="0" w:color="auto"/>
        <w:bottom w:val="none" w:sz="0" w:space="0" w:color="auto"/>
        <w:right w:val="none" w:sz="0" w:space="0" w:color="auto"/>
      </w:divBdr>
      <w:divsChild>
        <w:div w:id="846864062">
          <w:marLeft w:val="0"/>
          <w:marRight w:val="0"/>
          <w:marTop w:val="0"/>
          <w:marBottom w:val="0"/>
          <w:divBdr>
            <w:top w:val="none" w:sz="0" w:space="0" w:color="auto"/>
            <w:left w:val="none" w:sz="0" w:space="0" w:color="auto"/>
            <w:bottom w:val="none" w:sz="0" w:space="0" w:color="auto"/>
            <w:right w:val="none" w:sz="0" w:space="0" w:color="auto"/>
          </w:divBdr>
        </w:div>
      </w:divsChild>
    </w:div>
    <w:div w:id="1946033766">
      <w:bodyDiv w:val="1"/>
      <w:marLeft w:val="0"/>
      <w:marRight w:val="0"/>
      <w:marTop w:val="0"/>
      <w:marBottom w:val="0"/>
      <w:divBdr>
        <w:top w:val="none" w:sz="0" w:space="0" w:color="auto"/>
        <w:left w:val="none" w:sz="0" w:space="0" w:color="auto"/>
        <w:bottom w:val="none" w:sz="0" w:space="0" w:color="auto"/>
        <w:right w:val="none" w:sz="0" w:space="0" w:color="auto"/>
      </w:divBdr>
      <w:divsChild>
        <w:div w:id="2137290126">
          <w:marLeft w:val="0"/>
          <w:marRight w:val="0"/>
          <w:marTop w:val="0"/>
          <w:marBottom w:val="0"/>
          <w:divBdr>
            <w:top w:val="none" w:sz="0" w:space="0" w:color="auto"/>
            <w:left w:val="none" w:sz="0" w:space="0" w:color="auto"/>
            <w:bottom w:val="none" w:sz="0" w:space="0" w:color="auto"/>
            <w:right w:val="none" w:sz="0" w:space="0" w:color="auto"/>
          </w:divBdr>
        </w:div>
      </w:divsChild>
    </w:div>
    <w:div w:id="1946188337">
      <w:bodyDiv w:val="1"/>
      <w:marLeft w:val="0"/>
      <w:marRight w:val="0"/>
      <w:marTop w:val="0"/>
      <w:marBottom w:val="0"/>
      <w:divBdr>
        <w:top w:val="none" w:sz="0" w:space="0" w:color="auto"/>
        <w:left w:val="none" w:sz="0" w:space="0" w:color="auto"/>
        <w:bottom w:val="none" w:sz="0" w:space="0" w:color="auto"/>
        <w:right w:val="none" w:sz="0" w:space="0" w:color="auto"/>
      </w:divBdr>
    </w:div>
    <w:div w:id="1946383701">
      <w:bodyDiv w:val="1"/>
      <w:marLeft w:val="0"/>
      <w:marRight w:val="0"/>
      <w:marTop w:val="0"/>
      <w:marBottom w:val="0"/>
      <w:divBdr>
        <w:top w:val="none" w:sz="0" w:space="0" w:color="auto"/>
        <w:left w:val="none" w:sz="0" w:space="0" w:color="auto"/>
        <w:bottom w:val="none" w:sz="0" w:space="0" w:color="auto"/>
        <w:right w:val="none" w:sz="0" w:space="0" w:color="auto"/>
      </w:divBdr>
    </w:div>
    <w:div w:id="1946425254">
      <w:bodyDiv w:val="1"/>
      <w:marLeft w:val="0"/>
      <w:marRight w:val="0"/>
      <w:marTop w:val="0"/>
      <w:marBottom w:val="0"/>
      <w:divBdr>
        <w:top w:val="none" w:sz="0" w:space="0" w:color="auto"/>
        <w:left w:val="none" w:sz="0" w:space="0" w:color="auto"/>
        <w:bottom w:val="none" w:sz="0" w:space="0" w:color="auto"/>
        <w:right w:val="none" w:sz="0" w:space="0" w:color="auto"/>
      </w:divBdr>
    </w:div>
    <w:div w:id="1946499552">
      <w:bodyDiv w:val="1"/>
      <w:marLeft w:val="0"/>
      <w:marRight w:val="0"/>
      <w:marTop w:val="0"/>
      <w:marBottom w:val="0"/>
      <w:divBdr>
        <w:top w:val="none" w:sz="0" w:space="0" w:color="auto"/>
        <w:left w:val="none" w:sz="0" w:space="0" w:color="auto"/>
        <w:bottom w:val="none" w:sz="0" w:space="0" w:color="auto"/>
        <w:right w:val="none" w:sz="0" w:space="0" w:color="auto"/>
      </w:divBdr>
    </w:div>
    <w:div w:id="1946569161">
      <w:bodyDiv w:val="1"/>
      <w:marLeft w:val="0"/>
      <w:marRight w:val="0"/>
      <w:marTop w:val="0"/>
      <w:marBottom w:val="0"/>
      <w:divBdr>
        <w:top w:val="none" w:sz="0" w:space="0" w:color="auto"/>
        <w:left w:val="none" w:sz="0" w:space="0" w:color="auto"/>
        <w:bottom w:val="none" w:sz="0" w:space="0" w:color="auto"/>
        <w:right w:val="none" w:sz="0" w:space="0" w:color="auto"/>
      </w:divBdr>
    </w:div>
    <w:div w:id="1946691274">
      <w:bodyDiv w:val="1"/>
      <w:marLeft w:val="0"/>
      <w:marRight w:val="0"/>
      <w:marTop w:val="0"/>
      <w:marBottom w:val="0"/>
      <w:divBdr>
        <w:top w:val="none" w:sz="0" w:space="0" w:color="auto"/>
        <w:left w:val="none" w:sz="0" w:space="0" w:color="auto"/>
        <w:bottom w:val="none" w:sz="0" w:space="0" w:color="auto"/>
        <w:right w:val="none" w:sz="0" w:space="0" w:color="auto"/>
      </w:divBdr>
    </w:div>
    <w:div w:id="1946886423">
      <w:bodyDiv w:val="1"/>
      <w:marLeft w:val="0"/>
      <w:marRight w:val="0"/>
      <w:marTop w:val="0"/>
      <w:marBottom w:val="0"/>
      <w:divBdr>
        <w:top w:val="none" w:sz="0" w:space="0" w:color="auto"/>
        <w:left w:val="none" w:sz="0" w:space="0" w:color="auto"/>
        <w:bottom w:val="none" w:sz="0" w:space="0" w:color="auto"/>
        <w:right w:val="none" w:sz="0" w:space="0" w:color="auto"/>
      </w:divBdr>
    </w:div>
    <w:div w:id="1946957127">
      <w:bodyDiv w:val="1"/>
      <w:marLeft w:val="0"/>
      <w:marRight w:val="0"/>
      <w:marTop w:val="0"/>
      <w:marBottom w:val="0"/>
      <w:divBdr>
        <w:top w:val="none" w:sz="0" w:space="0" w:color="auto"/>
        <w:left w:val="none" w:sz="0" w:space="0" w:color="auto"/>
        <w:bottom w:val="none" w:sz="0" w:space="0" w:color="auto"/>
        <w:right w:val="none" w:sz="0" w:space="0" w:color="auto"/>
      </w:divBdr>
      <w:divsChild>
        <w:div w:id="634019783">
          <w:marLeft w:val="0"/>
          <w:marRight w:val="0"/>
          <w:marTop w:val="0"/>
          <w:marBottom w:val="0"/>
          <w:divBdr>
            <w:top w:val="none" w:sz="0" w:space="0" w:color="auto"/>
            <w:left w:val="none" w:sz="0" w:space="0" w:color="auto"/>
            <w:bottom w:val="none" w:sz="0" w:space="0" w:color="auto"/>
            <w:right w:val="none" w:sz="0" w:space="0" w:color="auto"/>
          </w:divBdr>
        </w:div>
      </w:divsChild>
    </w:div>
    <w:div w:id="1946962375">
      <w:bodyDiv w:val="1"/>
      <w:marLeft w:val="0"/>
      <w:marRight w:val="0"/>
      <w:marTop w:val="0"/>
      <w:marBottom w:val="0"/>
      <w:divBdr>
        <w:top w:val="none" w:sz="0" w:space="0" w:color="auto"/>
        <w:left w:val="none" w:sz="0" w:space="0" w:color="auto"/>
        <w:bottom w:val="none" w:sz="0" w:space="0" w:color="auto"/>
        <w:right w:val="none" w:sz="0" w:space="0" w:color="auto"/>
      </w:divBdr>
      <w:divsChild>
        <w:div w:id="1543833143">
          <w:marLeft w:val="0"/>
          <w:marRight w:val="0"/>
          <w:marTop w:val="0"/>
          <w:marBottom w:val="0"/>
          <w:divBdr>
            <w:top w:val="none" w:sz="0" w:space="0" w:color="auto"/>
            <w:left w:val="none" w:sz="0" w:space="0" w:color="auto"/>
            <w:bottom w:val="none" w:sz="0" w:space="0" w:color="auto"/>
            <w:right w:val="none" w:sz="0" w:space="0" w:color="auto"/>
          </w:divBdr>
        </w:div>
      </w:divsChild>
    </w:div>
    <w:div w:id="1947230278">
      <w:bodyDiv w:val="1"/>
      <w:marLeft w:val="0"/>
      <w:marRight w:val="0"/>
      <w:marTop w:val="0"/>
      <w:marBottom w:val="0"/>
      <w:divBdr>
        <w:top w:val="none" w:sz="0" w:space="0" w:color="auto"/>
        <w:left w:val="none" w:sz="0" w:space="0" w:color="auto"/>
        <w:bottom w:val="none" w:sz="0" w:space="0" w:color="auto"/>
        <w:right w:val="none" w:sz="0" w:space="0" w:color="auto"/>
      </w:divBdr>
    </w:div>
    <w:div w:id="1947737278">
      <w:bodyDiv w:val="1"/>
      <w:marLeft w:val="0"/>
      <w:marRight w:val="0"/>
      <w:marTop w:val="0"/>
      <w:marBottom w:val="0"/>
      <w:divBdr>
        <w:top w:val="none" w:sz="0" w:space="0" w:color="auto"/>
        <w:left w:val="none" w:sz="0" w:space="0" w:color="auto"/>
        <w:bottom w:val="none" w:sz="0" w:space="0" w:color="auto"/>
        <w:right w:val="none" w:sz="0" w:space="0" w:color="auto"/>
      </w:divBdr>
    </w:div>
    <w:div w:id="1947762187">
      <w:bodyDiv w:val="1"/>
      <w:marLeft w:val="0"/>
      <w:marRight w:val="0"/>
      <w:marTop w:val="0"/>
      <w:marBottom w:val="0"/>
      <w:divBdr>
        <w:top w:val="none" w:sz="0" w:space="0" w:color="auto"/>
        <w:left w:val="none" w:sz="0" w:space="0" w:color="auto"/>
        <w:bottom w:val="none" w:sz="0" w:space="0" w:color="auto"/>
        <w:right w:val="none" w:sz="0" w:space="0" w:color="auto"/>
      </w:divBdr>
    </w:div>
    <w:div w:id="1947926987">
      <w:bodyDiv w:val="1"/>
      <w:marLeft w:val="0"/>
      <w:marRight w:val="0"/>
      <w:marTop w:val="0"/>
      <w:marBottom w:val="0"/>
      <w:divBdr>
        <w:top w:val="none" w:sz="0" w:space="0" w:color="auto"/>
        <w:left w:val="none" w:sz="0" w:space="0" w:color="auto"/>
        <w:bottom w:val="none" w:sz="0" w:space="0" w:color="auto"/>
        <w:right w:val="none" w:sz="0" w:space="0" w:color="auto"/>
      </w:divBdr>
    </w:div>
    <w:div w:id="1948461967">
      <w:bodyDiv w:val="1"/>
      <w:marLeft w:val="0"/>
      <w:marRight w:val="0"/>
      <w:marTop w:val="0"/>
      <w:marBottom w:val="0"/>
      <w:divBdr>
        <w:top w:val="none" w:sz="0" w:space="0" w:color="auto"/>
        <w:left w:val="none" w:sz="0" w:space="0" w:color="auto"/>
        <w:bottom w:val="none" w:sz="0" w:space="0" w:color="auto"/>
        <w:right w:val="none" w:sz="0" w:space="0" w:color="auto"/>
      </w:divBdr>
    </w:div>
    <w:div w:id="1948537421">
      <w:bodyDiv w:val="1"/>
      <w:marLeft w:val="0"/>
      <w:marRight w:val="0"/>
      <w:marTop w:val="0"/>
      <w:marBottom w:val="0"/>
      <w:divBdr>
        <w:top w:val="none" w:sz="0" w:space="0" w:color="auto"/>
        <w:left w:val="none" w:sz="0" w:space="0" w:color="auto"/>
        <w:bottom w:val="none" w:sz="0" w:space="0" w:color="auto"/>
        <w:right w:val="none" w:sz="0" w:space="0" w:color="auto"/>
      </w:divBdr>
    </w:div>
    <w:div w:id="1949192964">
      <w:bodyDiv w:val="1"/>
      <w:marLeft w:val="0"/>
      <w:marRight w:val="0"/>
      <w:marTop w:val="0"/>
      <w:marBottom w:val="0"/>
      <w:divBdr>
        <w:top w:val="none" w:sz="0" w:space="0" w:color="auto"/>
        <w:left w:val="none" w:sz="0" w:space="0" w:color="auto"/>
        <w:bottom w:val="none" w:sz="0" w:space="0" w:color="auto"/>
        <w:right w:val="none" w:sz="0" w:space="0" w:color="auto"/>
      </w:divBdr>
    </w:div>
    <w:div w:id="1949386686">
      <w:bodyDiv w:val="1"/>
      <w:marLeft w:val="0"/>
      <w:marRight w:val="0"/>
      <w:marTop w:val="0"/>
      <w:marBottom w:val="0"/>
      <w:divBdr>
        <w:top w:val="none" w:sz="0" w:space="0" w:color="auto"/>
        <w:left w:val="none" w:sz="0" w:space="0" w:color="auto"/>
        <w:bottom w:val="none" w:sz="0" w:space="0" w:color="auto"/>
        <w:right w:val="none" w:sz="0" w:space="0" w:color="auto"/>
      </w:divBdr>
    </w:div>
    <w:div w:id="1949434848">
      <w:bodyDiv w:val="1"/>
      <w:marLeft w:val="0"/>
      <w:marRight w:val="0"/>
      <w:marTop w:val="0"/>
      <w:marBottom w:val="0"/>
      <w:divBdr>
        <w:top w:val="none" w:sz="0" w:space="0" w:color="auto"/>
        <w:left w:val="none" w:sz="0" w:space="0" w:color="auto"/>
        <w:bottom w:val="none" w:sz="0" w:space="0" w:color="auto"/>
        <w:right w:val="none" w:sz="0" w:space="0" w:color="auto"/>
      </w:divBdr>
    </w:div>
    <w:div w:id="1949510609">
      <w:bodyDiv w:val="1"/>
      <w:marLeft w:val="0"/>
      <w:marRight w:val="0"/>
      <w:marTop w:val="0"/>
      <w:marBottom w:val="0"/>
      <w:divBdr>
        <w:top w:val="none" w:sz="0" w:space="0" w:color="auto"/>
        <w:left w:val="none" w:sz="0" w:space="0" w:color="auto"/>
        <w:bottom w:val="none" w:sz="0" w:space="0" w:color="auto"/>
        <w:right w:val="none" w:sz="0" w:space="0" w:color="auto"/>
      </w:divBdr>
    </w:div>
    <w:div w:id="1949578788">
      <w:bodyDiv w:val="1"/>
      <w:marLeft w:val="0"/>
      <w:marRight w:val="0"/>
      <w:marTop w:val="0"/>
      <w:marBottom w:val="0"/>
      <w:divBdr>
        <w:top w:val="none" w:sz="0" w:space="0" w:color="auto"/>
        <w:left w:val="none" w:sz="0" w:space="0" w:color="auto"/>
        <w:bottom w:val="none" w:sz="0" w:space="0" w:color="auto"/>
        <w:right w:val="none" w:sz="0" w:space="0" w:color="auto"/>
      </w:divBdr>
    </w:div>
    <w:div w:id="1949728750">
      <w:bodyDiv w:val="1"/>
      <w:marLeft w:val="0"/>
      <w:marRight w:val="0"/>
      <w:marTop w:val="0"/>
      <w:marBottom w:val="0"/>
      <w:divBdr>
        <w:top w:val="none" w:sz="0" w:space="0" w:color="auto"/>
        <w:left w:val="none" w:sz="0" w:space="0" w:color="auto"/>
        <w:bottom w:val="none" w:sz="0" w:space="0" w:color="auto"/>
        <w:right w:val="none" w:sz="0" w:space="0" w:color="auto"/>
      </w:divBdr>
    </w:div>
    <w:div w:id="1949922389">
      <w:bodyDiv w:val="1"/>
      <w:marLeft w:val="0"/>
      <w:marRight w:val="0"/>
      <w:marTop w:val="0"/>
      <w:marBottom w:val="0"/>
      <w:divBdr>
        <w:top w:val="none" w:sz="0" w:space="0" w:color="auto"/>
        <w:left w:val="none" w:sz="0" w:space="0" w:color="auto"/>
        <w:bottom w:val="none" w:sz="0" w:space="0" w:color="auto"/>
        <w:right w:val="none" w:sz="0" w:space="0" w:color="auto"/>
      </w:divBdr>
    </w:div>
    <w:div w:id="1950165387">
      <w:bodyDiv w:val="1"/>
      <w:marLeft w:val="0"/>
      <w:marRight w:val="0"/>
      <w:marTop w:val="0"/>
      <w:marBottom w:val="0"/>
      <w:divBdr>
        <w:top w:val="none" w:sz="0" w:space="0" w:color="auto"/>
        <w:left w:val="none" w:sz="0" w:space="0" w:color="auto"/>
        <w:bottom w:val="none" w:sz="0" w:space="0" w:color="auto"/>
        <w:right w:val="none" w:sz="0" w:space="0" w:color="auto"/>
      </w:divBdr>
      <w:divsChild>
        <w:div w:id="2045716796">
          <w:marLeft w:val="0"/>
          <w:marRight w:val="0"/>
          <w:marTop w:val="0"/>
          <w:marBottom w:val="0"/>
          <w:divBdr>
            <w:top w:val="none" w:sz="0" w:space="0" w:color="auto"/>
            <w:left w:val="none" w:sz="0" w:space="0" w:color="auto"/>
            <w:bottom w:val="none" w:sz="0" w:space="0" w:color="auto"/>
            <w:right w:val="none" w:sz="0" w:space="0" w:color="auto"/>
          </w:divBdr>
        </w:div>
      </w:divsChild>
    </w:div>
    <w:div w:id="1950234233">
      <w:bodyDiv w:val="1"/>
      <w:marLeft w:val="0"/>
      <w:marRight w:val="0"/>
      <w:marTop w:val="0"/>
      <w:marBottom w:val="0"/>
      <w:divBdr>
        <w:top w:val="none" w:sz="0" w:space="0" w:color="auto"/>
        <w:left w:val="none" w:sz="0" w:space="0" w:color="auto"/>
        <w:bottom w:val="none" w:sz="0" w:space="0" w:color="auto"/>
        <w:right w:val="none" w:sz="0" w:space="0" w:color="auto"/>
      </w:divBdr>
    </w:div>
    <w:div w:id="1950240006">
      <w:bodyDiv w:val="1"/>
      <w:marLeft w:val="0"/>
      <w:marRight w:val="0"/>
      <w:marTop w:val="0"/>
      <w:marBottom w:val="0"/>
      <w:divBdr>
        <w:top w:val="none" w:sz="0" w:space="0" w:color="auto"/>
        <w:left w:val="none" w:sz="0" w:space="0" w:color="auto"/>
        <w:bottom w:val="none" w:sz="0" w:space="0" w:color="auto"/>
        <w:right w:val="none" w:sz="0" w:space="0" w:color="auto"/>
      </w:divBdr>
    </w:div>
    <w:div w:id="1950354688">
      <w:bodyDiv w:val="1"/>
      <w:marLeft w:val="0"/>
      <w:marRight w:val="0"/>
      <w:marTop w:val="0"/>
      <w:marBottom w:val="0"/>
      <w:divBdr>
        <w:top w:val="none" w:sz="0" w:space="0" w:color="auto"/>
        <w:left w:val="none" w:sz="0" w:space="0" w:color="auto"/>
        <w:bottom w:val="none" w:sz="0" w:space="0" w:color="auto"/>
        <w:right w:val="none" w:sz="0" w:space="0" w:color="auto"/>
      </w:divBdr>
    </w:div>
    <w:div w:id="1950697337">
      <w:bodyDiv w:val="1"/>
      <w:marLeft w:val="0"/>
      <w:marRight w:val="0"/>
      <w:marTop w:val="0"/>
      <w:marBottom w:val="0"/>
      <w:divBdr>
        <w:top w:val="none" w:sz="0" w:space="0" w:color="auto"/>
        <w:left w:val="none" w:sz="0" w:space="0" w:color="auto"/>
        <w:bottom w:val="none" w:sz="0" w:space="0" w:color="auto"/>
        <w:right w:val="none" w:sz="0" w:space="0" w:color="auto"/>
      </w:divBdr>
    </w:div>
    <w:div w:id="1950893158">
      <w:bodyDiv w:val="1"/>
      <w:marLeft w:val="0"/>
      <w:marRight w:val="0"/>
      <w:marTop w:val="0"/>
      <w:marBottom w:val="0"/>
      <w:divBdr>
        <w:top w:val="none" w:sz="0" w:space="0" w:color="auto"/>
        <w:left w:val="none" w:sz="0" w:space="0" w:color="auto"/>
        <w:bottom w:val="none" w:sz="0" w:space="0" w:color="auto"/>
        <w:right w:val="none" w:sz="0" w:space="0" w:color="auto"/>
      </w:divBdr>
    </w:div>
    <w:div w:id="1951352825">
      <w:bodyDiv w:val="1"/>
      <w:marLeft w:val="0"/>
      <w:marRight w:val="0"/>
      <w:marTop w:val="0"/>
      <w:marBottom w:val="0"/>
      <w:divBdr>
        <w:top w:val="none" w:sz="0" w:space="0" w:color="auto"/>
        <w:left w:val="none" w:sz="0" w:space="0" w:color="auto"/>
        <w:bottom w:val="none" w:sz="0" w:space="0" w:color="auto"/>
        <w:right w:val="none" w:sz="0" w:space="0" w:color="auto"/>
      </w:divBdr>
      <w:divsChild>
        <w:div w:id="1884059009">
          <w:marLeft w:val="0"/>
          <w:marRight w:val="0"/>
          <w:marTop w:val="0"/>
          <w:marBottom w:val="0"/>
          <w:divBdr>
            <w:top w:val="none" w:sz="0" w:space="0" w:color="auto"/>
            <w:left w:val="none" w:sz="0" w:space="0" w:color="auto"/>
            <w:bottom w:val="none" w:sz="0" w:space="0" w:color="auto"/>
            <w:right w:val="none" w:sz="0" w:space="0" w:color="auto"/>
          </w:divBdr>
        </w:div>
      </w:divsChild>
    </w:div>
    <w:div w:id="1951425929">
      <w:bodyDiv w:val="1"/>
      <w:marLeft w:val="0"/>
      <w:marRight w:val="0"/>
      <w:marTop w:val="0"/>
      <w:marBottom w:val="0"/>
      <w:divBdr>
        <w:top w:val="none" w:sz="0" w:space="0" w:color="auto"/>
        <w:left w:val="none" w:sz="0" w:space="0" w:color="auto"/>
        <w:bottom w:val="none" w:sz="0" w:space="0" w:color="auto"/>
        <w:right w:val="none" w:sz="0" w:space="0" w:color="auto"/>
      </w:divBdr>
    </w:div>
    <w:div w:id="1951546379">
      <w:bodyDiv w:val="1"/>
      <w:marLeft w:val="0"/>
      <w:marRight w:val="0"/>
      <w:marTop w:val="0"/>
      <w:marBottom w:val="0"/>
      <w:divBdr>
        <w:top w:val="none" w:sz="0" w:space="0" w:color="auto"/>
        <w:left w:val="none" w:sz="0" w:space="0" w:color="auto"/>
        <w:bottom w:val="none" w:sz="0" w:space="0" w:color="auto"/>
        <w:right w:val="none" w:sz="0" w:space="0" w:color="auto"/>
      </w:divBdr>
    </w:div>
    <w:div w:id="1951622237">
      <w:bodyDiv w:val="1"/>
      <w:marLeft w:val="0"/>
      <w:marRight w:val="0"/>
      <w:marTop w:val="0"/>
      <w:marBottom w:val="0"/>
      <w:divBdr>
        <w:top w:val="none" w:sz="0" w:space="0" w:color="auto"/>
        <w:left w:val="none" w:sz="0" w:space="0" w:color="auto"/>
        <w:bottom w:val="none" w:sz="0" w:space="0" w:color="auto"/>
        <w:right w:val="none" w:sz="0" w:space="0" w:color="auto"/>
      </w:divBdr>
    </w:div>
    <w:div w:id="1952080510">
      <w:bodyDiv w:val="1"/>
      <w:marLeft w:val="0"/>
      <w:marRight w:val="0"/>
      <w:marTop w:val="0"/>
      <w:marBottom w:val="0"/>
      <w:divBdr>
        <w:top w:val="none" w:sz="0" w:space="0" w:color="auto"/>
        <w:left w:val="none" w:sz="0" w:space="0" w:color="auto"/>
        <w:bottom w:val="none" w:sz="0" w:space="0" w:color="auto"/>
        <w:right w:val="none" w:sz="0" w:space="0" w:color="auto"/>
      </w:divBdr>
    </w:div>
    <w:div w:id="1952085852">
      <w:bodyDiv w:val="1"/>
      <w:marLeft w:val="0"/>
      <w:marRight w:val="0"/>
      <w:marTop w:val="0"/>
      <w:marBottom w:val="0"/>
      <w:divBdr>
        <w:top w:val="none" w:sz="0" w:space="0" w:color="auto"/>
        <w:left w:val="none" w:sz="0" w:space="0" w:color="auto"/>
        <w:bottom w:val="none" w:sz="0" w:space="0" w:color="auto"/>
        <w:right w:val="none" w:sz="0" w:space="0" w:color="auto"/>
      </w:divBdr>
    </w:div>
    <w:div w:id="1952738229">
      <w:bodyDiv w:val="1"/>
      <w:marLeft w:val="0"/>
      <w:marRight w:val="0"/>
      <w:marTop w:val="0"/>
      <w:marBottom w:val="0"/>
      <w:divBdr>
        <w:top w:val="none" w:sz="0" w:space="0" w:color="auto"/>
        <w:left w:val="none" w:sz="0" w:space="0" w:color="auto"/>
        <w:bottom w:val="none" w:sz="0" w:space="0" w:color="auto"/>
        <w:right w:val="none" w:sz="0" w:space="0" w:color="auto"/>
      </w:divBdr>
    </w:div>
    <w:div w:id="1953585889">
      <w:bodyDiv w:val="1"/>
      <w:marLeft w:val="0"/>
      <w:marRight w:val="0"/>
      <w:marTop w:val="0"/>
      <w:marBottom w:val="0"/>
      <w:divBdr>
        <w:top w:val="none" w:sz="0" w:space="0" w:color="auto"/>
        <w:left w:val="none" w:sz="0" w:space="0" w:color="auto"/>
        <w:bottom w:val="none" w:sz="0" w:space="0" w:color="auto"/>
        <w:right w:val="none" w:sz="0" w:space="0" w:color="auto"/>
      </w:divBdr>
    </w:div>
    <w:div w:id="1954166049">
      <w:bodyDiv w:val="1"/>
      <w:marLeft w:val="0"/>
      <w:marRight w:val="0"/>
      <w:marTop w:val="0"/>
      <w:marBottom w:val="0"/>
      <w:divBdr>
        <w:top w:val="none" w:sz="0" w:space="0" w:color="auto"/>
        <w:left w:val="none" w:sz="0" w:space="0" w:color="auto"/>
        <w:bottom w:val="none" w:sz="0" w:space="0" w:color="auto"/>
        <w:right w:val="none" w:sz="0" w:space="0" w:color="auto"/>
      </w:divBdr>
    </w:div>
    <w:div w:id="1954243163">
      <w:bodyDiv w:val="1"/>
      <w:marLeft w:val="0"/>
      <w:marRight w:val="0"/>
      <w:marTop w:val="0"/>
      <w:marBottom w:val="0"/>
      <w:divBdr>
        <w:top w:val="none" w:sz="0" w:space="0" w:color="auto"/>
        <w:left w:val="none" w:sz="0" w:space="0" w:color="auto"/>
        <w:bottom w:val="none" w:sz="0" w:space="0" w:color="auto"/>
        <w:right w:val="none" w:sz="0" w:space="0" w:color="auto"/>
      </w:divBdr>
    </w:div>
    <w:div w:id="1954971445">
      <w:bodyDiv w:val="1"/>
      <w:marLeft w:val="0"/>
      <w:marRight w:val="0"/>
      <w:marTop w:val="0"/>
      <w:marBottom w:val="0"/>
      <w:divBdr>
        <w:top w:val="none" w:sz="0" w:space="0" w:color="auto"/>
        <w:left w:val="none" w:sz="0" w:space="0" w:color="auto"/>
        <w:bottom w:val="none" w:sz="0" w:space="0" w:color="auto"/>
        <w:right w:val="none" w:sz="0" w:space="0" w:color="auto"/>
      </w:divBdr>
    </w:div>
    <w:div w:id="1955014909">
      <w:bodyDiv w:val="1"/>
      <w:marLeft w:val="0"/>
      <w:marRight w:val="0"/>
      <w:marTop w:val="0"/>
      <w:marBottom w:val="0"/>
      <w:divBdr>
        <w:top w:val="none" w:sz="0" w:space="0" w:color="auto"/>
        <w:left w:val="none" w:sz="0" w:space="0" w:color="auto"/>
        <w:bottom w:val="none" w:sz="0" w:space="0" w:color="auto"/>
        <w:right w:val="none" w:sz="0" w:space="0" w:color="auto"/>
      </w:divBdr>
    </w:div>
    <w:div w:id="1955555478">
      <w:bodyDiv w:val="1"/>
      <w:marLeft w:val="0"/>
      <w:marRight w:val="0"/>
      <w:marTop w:val="0"/>
      <w:marBottom w:val="0"/>
      <w:divBdr>
        <w:top w:val="none" w:sz="0" w:space="0" w:color="auto"/>
        <w:left w:val="none" w:sz="0" w:space="0" w:color="auto"/>
        <w:bottom w:val="none" w:sz="0" w:space="0" w:color="auto"/>
        <w:right w:val="none" w:sz="0" w:space="0" w:color="auto"/>
      </w:divBdr>
    </w:div>
    <w:div w:id="1955668003">
      <w:bodyDiv w:val="1"/>
      <w:marLeft w:val="0"/>
      <w:marRight w:val="0"/>
      <w:marTop w:val="0"/>
      <w:marBottom w:val="0"/>
      <w:divBdr>
        <w:top w:val="none" w:sz="0" w:space="0" w:color="auto"/>
        <w:left w:val="none" w:sz="0" w:space="0" w:color="auto"/>
        <w:bottom w:val="none" w:sz="0" w:space="0" w:color="auto"/>
        <w:right w:val="none" w:sz="0" w:space="0" w:color="auto"/>
      </w:divBdr>
    </w:div>
    <w:div w:id="1955939114">
      <w:bodyDiv w:val="1"/>
      <w:marLeft w:val="0"/>
      <w:marRight w:val="0"/>
      <w:marTop w:val="0"/>
      <w:marBottom w:val="0"/>
      <w:divBdr>
        <w:top w:val="none" w:sz="0" w:space="0" w:color="auto"/>
        <w:left w:val="none" w:sz="0" w:space="0" w:color="auto"/>
        <w:bottom w:val="none" w:sz="0" w:space="0" w:color="auto"/>
        <w:right w:val="none" w:sz="0" w:space="0" w:color="auto"/>
      </w:divBdr>
    </w:div>
    <w:div w:id="1956446246">
      <w:bodyDiv w:val="1"/>
      <w:marLeft w:val="0"/>
      <w:marRight w:val="0"/>
      <w:marTop w:val="0"/>
      <w:marBottom w:val="0"/>
      <w:divBdr>
        <w:top w:val="none" w:sz="0" w:space="0" w:color="auto"/>
        <w:left w:val="none" w:sz="0" w:space="0" w:color="auto"/>
        <w:bottom w:val="none" w:sz="0" w:space="0" w:color="auto"/>
        <w:right w:val="none" w:sz="0" w:space="0" w:color="auto"/>
      </w:divBdr>
      <w:divsChild>
        <w:div w:id="1129056293">
          <w:marLeft w:val="0"/>
          <w:marRight w:val="0"/>
          <w:marTop w:val="0"/>
          <w:marBottom w:val="0"/>
          <w:divBdr>
            <w:top w:val="none" w:sz="0" w:space="0" w:color="auto"/>
            <w:left w:val="none" w:sz="0" w:space="0" w:color="auto"/>
            <w:bottom w:val="none" w:sz="0" w:space="0" w:color="auto"/>
            <w:right w:val="none" w:sz="0" w:space="0" w:color="auto"/>
          </w:divBdr>
        </w:div>
      </w:divsChild>
    </w:div>
    <w:div w:id="1956789459">
      <w:bodyDiv w:val="1"/>
      <w:marLeft w:val="0"/>
      <w:marRight w:val="0"/>
      <w:marTop w:val="0"/>
      <w:marBottom w:val="0"/>
      <w:divBdr>
        <w:top w:val="none" w:sz="0" w:space="0" w:color="auto"/>
        <w:left w:val="none" w:sz="0" w:space="0" w:color="auto"/>
        <w:bottom w:val="none" w:sz="0" w:space="0" w:color="auto"/>
        <w:right w:val="none" w:sz="0" w:space="0" w:color="auto"/>
      </w:divBdr>
    </w:div>
    <w:div w:id="1956979129">
      <w:bodyDiv w:val="1"/>
      <w:marLeft w:val="0"/>
      <w:marRight w:val="0"/>
      <w:marTop w:val="0"/>
      <w:marBottom w:val="0"/>
      <w:divBdr>
        <w:top w:val="none" w:sz="0" w:space="0" w:color="auto"/>
        <w:left w:val="none" w:sz="0" w:space="0" w:color="auto"/>
        <w:bottom w:val="none" w:sz="0" w:space="0" w:color="auto"/>
        <w:right w:val="none" w:sz="0" w:space="0" w:color="auto"/>
      </w:divBdr>
    </w:div>
    <w:div w:id="1957446675">
      <w:bodyDiv w:val="1"/>
      <w:marLeft w:val="0"/>
      <w:marRight w:val="0"/>
      <w:marTop w:val="0"/>
      <w:marBottom w:val="0"/>
      <w:divBdr>
        <w:top w:val="none" w:sz="0" w:space="0" w:color="auto"/>
        <w:left w:val="none" w:sz="0" w:space="0" w:color="auto"/>
        <w:bottom w:val="none" w:sz="0" w:space="0" w:color="auto"/>
        <w:right w:val="none" w:sz="0" w:space="0" w:color="auto"/>
      </w:divBdr>
    </w:div>
    <w:div w:id="1957904382">
      <w:bodyDiv w:val="1"/>
      <w:marLeft w:val="0"/>
      <w:marRight w:val="0"/>
      <w:marTop w:val="0"/>
      <w:marBottom w:val="0"/>
      <w:divBdr>
        <w:top w:val="none" w:sz="0" w:space="0" w:color="auto"/>
        <w:left w:val="none" w:sz="0" w:space="0" w:color="auto"/>
        <w:bottom w:val="none" w:sz="0" w:space="0" w:color="auto"/>
        <w:right w:val="none" w:sz="0" w:space="0" w:color="auto"/>
      </w:divBdr>
    </w:div>
    <w:div w:id="1957906647">
      <w:bodyDiv w:val="1"/>
      <w:marLeft w:val="0"/>
      <w:marRight w:val="0"/>
      <w:marTop w:val="0"/>
      <w:marBottom w:val="0"/>
      <w:divBdr>
        <w:top w:val="none" w:sz="0" w:space="0" w:color="auto"/>
        <w:left w:val="none" w:sz="0" w:space="0" w:color="auto"/>
        <w:bottom w:val="none" w:sz="0" w:space="0" w:color="auto"/>
        <w:right w:val="none" w:sz="0" w:space="0" w:color="auto"/>
      </w:divBdr>
    </w:div>
    <w:div w:id="1957984110">
      <w:bodyDiv w:val="1"/>
      <w:marLeft w:val="0"/>
      <w:marRight w:val="0"/>
      <w:marTop w:val="0"/>
      <w:marBottom w:val="0"/>
      <w:divBdr>
        <w:top w:val="none" w:sz="0" w:space="0" w:color="auto"/>
        <w:left w:val="none" w:sz="0" w:space="0" w:color="auto"/>
        <w:bottom w:val="none" w:sz="0" w:space="0" w:color="auto"/>
        <w:right w:val="none" w:sz="0" w:space="0" w:color="auto"/>
      </w:divBdr>
    </w:div>
    <w:div w:id="1958216492">
      <w:bodyDiv w:val="1"/>
      <w:marLeft w:val="0"/>
      <w:marRight w:val="0"/>
      <w:marTop w:val="0"/>
      <w:marBottom w:val="0"/>
      <w:divBdr>
        <w:top w:val="none" w:sz="0" w:space="0" w:color="auto"/>
        <w:left w:val="none" w:sz="0" w:space="0" w:color="auto"/>
        <w:bottom w:val="none" w:sz="0" w:space="0" w:color="auto"/>
        <w:right w:val="none" w:sz="0" w:space="0" w:color="auto"/>
      </w:divBdr>
      <w:divsChild>
        <w:div w:id="1124226954">
          <w:marLeft w:val="0"/>
          <w:marRight w:val="0"/>
          <w:marTop w:val="0"/>
          <w:marBottom w:val="0"/>
          <w:divBdr>
            <w:top w:val="none" w:sz="0" w:space="0" w:color="auto"/>
            <w:left w:val="none" w:sz="0" w:space="0" w:color="auto"/>
            <w:bottom w:val="none" w:sz="0" w:space="0" w:color="auto"/>
            <w:right w:val="none" w:sz="0" w:space="0" w:color="auto"/>
          </w:divBdr>
        </w:div>
      </w:divsChild>
    </w:div>
    <w:div w:id="1958439971">
      <w:bodyDiv w:val="1"/>
      <w:marLeft w:val="0"/>
      <w:marRight w:val="0"/>
      <w:marTop w:val="0"/>
      <w:marBottom w:val="0"/>
      <w:divBdr>
        <w:top w:val="none" w:sz="0" w:space="0" w:color="auto"/>
        <w:left w:val="none" w:sz="0" w:space="0" w:color="auto"/>
        <w:bottom w:val="none" w:sz="0" w:space="0" w:color="auto"/>
        <w:right w:val="none" w:sz="0" w:space="0" w:color="auto"/>
      </w:divBdr>
    </w:div>
    <w:div w:id="1958564622">
      <w:bodyDiv w:val="1"/>
      <w:marLeft w:val="0"/>
      <w:marRight w:val="0"/>
      <w:marTop w:val="0"/>
      <w:marBottom w:val="0"/>
      <w:divBdr>
        <w:top w:val="none" w:sz="0" w:space="0" w:color="auto"/>
        <w:left w:val="none" w:sz="0" w:space="0" w:color="auto"/>
        <w:bottom w:val="none" w:sz="0" w:space="0" w:color="auto"/>
        <w:right w:val="none" w:sz="0" w:space="0" w:color="auto"/>
      </w:divBdr>
    </w:div>
    <w:div w:id="1958752360">
      <w:bodyDiv w:val="1"/>
      <w:marLeft w:val="0"/>
      <w:marRight w:val="0"/>
      <w:marTop w:val="0"/>
      <w:marBottom w:val="0"/>
      <w:divBdr>
        <w:top w:val="none" w:sz="0" w:space="0" w:color="auto"/>
        <w:left w:val="none" w:sz="0" w:space="0" w:color="auto"/>
        <w:bottom w:val="none" w:sz="0" w:space="0" w:color="auto"/>
        <w:right w:val="none" w:sz="0" w:space="0" w:color="auto"/>
      </w:divBdr>
    </w:div>
    <w:div w:id="1959022109">
      <w:bodyDiv w:val="1"/>
      <w:marLeft w:val="0"/>
      <w:marRight w:val="0"/>
      <w:marTop w:val="0"/>
      <w:marBottom w:val="0"/>
      <w:divBdr>
        <w:top w:val="none" w:sz="0" w:space="0" w:color="auto"/>
        <w:left w:val="none" w:sz="0" w:space="0" w:color="auto"/>
        <w:bottom w:val="none" w:sz="0" w:space="0" w:color="auto"/>
        <w:right w:val="none" w:sz="0" w:space="0" w:color="auto"/>
      </w:divBdr>
    </w:div>
    <w:div w:id="1959143132">
      <w:bodyDiv w:val="1"/>
      <w:marLeft w:val="0"/>
      <w:marRight w:val="0"/>
      <w:marTop w:val="0"/>
      <w:marBottom w:val="0"/>
      <w:divBdr>
        <w:top w:val="none" w:sz="0" w:space="0" w:color="auto"/>
        <w:left w:val="none" w:sz="0" w:space="0" w:color="auto"/>
        <w:bottom w:val="none" w:sz="0" w:space="0" w:color="auto"/>
        <w:right w:val="none" w:sz="0" w:space="0" w:color="auto"/>
      </w:divBdr>
    </w:div>
    <w:div w:id="1959677241">
      <w:bodyDiv w:val="1"/>
      <w:marLeft w:val="0"/>
      <w:marRight w:val="0"/>
      <w:marTop w:val="0"/>
      <w:marBottom w:val="0"/>
      <w:divBdr>
        <w:top w:val="none" w:sz="0" w:space="0" w:color="auto"/>
        <w:left w:val="none" w:sz="0" w:space="0" w:color="auto"/>
        <w:bottom w:val="none" w:sz="0" w:space="0" w:color="auto"/>
        <w:right w:val="none" w:sz="0" w:space="0" w:color="auto"/>
      </w:divBdr>
    </w:div>
    <w:div w:id="1959796762">
      <w:bodyDiv w:val="1"/>
      <w:marLeft w:val="0"/>
      <w:marRight w:val="0"/>
      <w:marTop w:val="0"/>
      <w:marBottom w:val="0"/>
      <w:divBdr>
        <w:top w:val="none" w:sz="0" w:space="0" w:color="auto"/>
        <w:left w:val="none" w:sz="0" w:space="0" w:color="auto"/>
        <w:bottom w:val="none" w:sz="0" w:space="0" w:color="auto"/>
        <w:right w:val="none" w:sz="0" w:space="0" w:color="auto"/>
      </w:divBdr>
    </w:div>
    <w:div w:id="1959950290">
      <w:bodyDiv w:val="1"/>
      <w:marLeft w:val="0"/>
      <w:marRight w:val="0"/>
      <w:marTop w:val="0"/>
      <w:marBottom w:val="0"/>
      <w:divBdr>
        <w:top w:val="none" w:sz="0" w:space="0" w:color="auto"/>
        <w:left w:val="none" w:sz="0" w:space="0" w:color="auto"/>
        <w:bottom w:val="none" w:sz="0" w:space="0" w:color="auto"/>
        <w:right w:val="none" w:sz="0" w:space="0" w:color="auto"/>
      </w:divBdr>
      <w:divsChild>
        <w:div w:id="373315536">
          <w:marLeft w:val="0"/>
          <w:marRight w:val="0"/>
          <w:marTop w:val="0"/>
          <w:marBottom w:val="0"/>
          <w:divBdr>
            <w:top w:val="none" w:sz="0" w:space="0" w:color="auto"/>
            <w:left w:val="none" w:sz="0" w:space="0" w:color="auto"/>
            <w:bottom w:val="none" w:sz="0" w:space="0" w:color="auto"/>
            <w:right w:val="none" w:sz="0" w:space="0" w:color="auto"/>
          </w:divBdr>
        </w:div>
      </w:divsChild>
    </w:div>
    <w:div w:id="1960061111">
      <w:bodyDiv w:val="1"/>
      <w:marLeft w:val="0"/>
      <w:marRight w:val="0"/>
      <w:marTop w:val="0"/>
      <w:marBottom w:val="0"/>
      <w:divBdr>
        <w:top w:val="none" w:sz="0" w:space="0" w:color="auto"/>
        <w:left w:val="none" w:sz="0" w:space="0" w:color="auto"/>
        <w:bottom w:val="none" w:sz="0" w:space="0" w:color="auto"/>
        <w:right w:val="none" w:sz="0" w:space="0" w:color="auto"/>
      </w:divBdr>
    </w:div>
    <w:div w:id="1960337368">
      <w:bodyDiv w:val="1"/>
      <w:marLeft w:val="0"/>
      <w:marRight w:val="0"/>
      <w:marTop w:val="0"/>
      <w:marBottom w:val="0"/>
      <w:divBdr>
        <w:top w:val="none" w:sz="0" w:space="0" w:color="auto"/>
        <w:left w:val="none" w:sz="0" w:space="0" w:color="auto"/>
        <w:bottom w:val="none" w:sz="0" w:space="0" w:color="auto"/>
        <w:right w:val="none" w:sz="0" w:space="0" w:color="auto"/>
      </w:divBdr>
    </w:div>
    <w:div w:id="1960525175">
      <w:bodyDiv w:val="1"/>
      <w:marLeft w:val="0"/>
      <w:marRight w:val="0"/>
      <w:marTop w:val="0"/>
      <w:marBottom w:val="0"/>
      <w:divBdr>
        <w:top w:val="none" w:sz="0" w:space="0" w:color="auto"/>
        <w:left w:val="none" w:sz="0" w:space="0" w:color="auto"/>
        <w:bottom w:val="none" w:sz="0" w:space="0" w:color="auto"/>
        <w:right w:val="none" w:sz="0" w:space="0" w:color="auto"/>
      </w:divBdr>
    </w:div>
    <w:div w:id="1960644961">
      <w:bodyDiv w:val="1"/>
      <w:marLeft w:val="0"/>
      <w:marRight w:val="0"/>
      <w:marTop w:val="0"/>
      <w:marBottom w:val="0"/>
      <w:divBdr>
        <w:top w:val="none" w:sz="0" w:space="0" w:color="auto"/>
        <w:left w:val="none" w:sz="0" w:space="0" w:color="auto"/>
        <w:bottom w:val="none" w:sz="0" w:space="0" w:color="auto"/>
        <w:right w:val="none" w:sz="0" w:space="0" w:color="auto"/>
      </w:divBdr>
    </w:div>
    <w:div w:id="1961256068">
      <w:bodyDiv w:val="1"/>
      <w:marLeft w:val="0"/>
      <w:marRight w:val="0"/>
      <w:marTop w:val="0"/>
      <w:marBottom w:val="0"/>
      <w:divBdr>
        <w:top w:val="none" w:sz="0" w:space="0" w:color="auto"/>
        <w:left w:val="none" w:sz="0" w:space="0" w:color="auto"/>
        <w:bottom w:val="none" w:sz="0" w:space="0" w:color="auto"/>
        <w:right w:val="none" w:sz="0" w:space="0" w:color="auto"/>
      </w:divBdr>
    </w:div>
    <w:div w:id="1961447105">
      <w:bodyDiv w:val="1"/>
      <w:marLeft w:val="0"/>
      <w:marRight w:val="0"/>
      <w:marTop w:val="0"/>
      <w:marBottom w:val="0"/>
      <w:divBdr>
        <w:top w:val="none" w:sz="0" w:space="0" w:color="auto"/>
        <w:left w:val="none" w:sz="0" w:space="0" w:color="auto"/>
        <w:bottom w:val="none" w:sz="0" w:space="0" w:color="auto"/>
        <w:right w:val="none" w:sz="0" w:space="0" w:color="auto"/>
      </w:divBdr>
      <w:divsChild>
        <w:div w:id="1663241500">
          <w:marLeft w:val="0"/>
          <w:marRight w:val="0"/>
          <w:marTop w:val="0"/>
          <w:marBottom w:val="0"/>
          <w:divBdr>
            <w:top w:val="none" w:sz="0" w:space="0" w:color="auto"/>
            <w:left w:val="none" w:sz="0" w:space="0" w:color="auto"/>
            <w:bottom w:val="none" w:sz="0" w:space="0" w:color="auto"/>
            <w:right w:val="none" w:sz="0" w:space="0" w:color="auto"/>
          </w:divBdr>
        </w:div>
      </w:divsChild>
    </w:div>
    <w:div w:id="1961495297">
      <w:bodyDiv w:val="1"/>
      <w:marLeft w:val="0"/>
      <w:marRight w:val="0"/>
      <w:marTop w:val="0"/>
      <w:marBottom w:val="0"/>
      <w:divBdr>
        <w:top w:val="none" w:sz="0" w:space="0" w:color="auto"/>
        <w:left w:val="none" w:sz="0" w:space="0" w:color="auto"/>
        <w:bottom w:val="none" w:sz="0" w:space="0" w:color="auto"/>
        <w:right w:val="none" w:sz="0" w:space="0" w:color="auto"/>
      </w:divBdr>
      <w:divsChild>
        <w:div w:id="1913006539">
          <w:marLeft w:val="0"/>
          <w:marRight w:val="0"/>
          <w:marTop w:val="0"/>
          <w:marBottom w:val="0"/>
          <w:divBdr>
            <w:top w:val="none" w:sz="0" w:space="0" w:color="auto"/>
            <w:left w:val="none" w:sz="0" w:space="0" w:color="auto"/>
            <w:bottom w:val="none" w:sz="0" w:space="0" w:color="auto"/>
            <w:right w:val="none" w:sz="0" w:space="0" w:color="auto"/>
          </w:divBdr>
        </w:div>
      </w:divsChild>
    </w:div>
    <w:div w:id="1961721454">
      <w:bodyDiv w:val="1"/>
      <w:marLeft w:val="0"/>
      <w:marRight w:val="0"/>
      <w:marTop w:val="0"/>
      <w:marBottom w:val="0"/>
      <w:divBdr>
        <w:top w:val="none" w:sz="0" w:space="0" w:color="auto"/>
        <w:left w:val="none" w:sz="0" w:space="0" w:color="auto"/>
        <w:bottom w:val="none" w:sz="0" w:space="0" w:color="auto"/>
        <w:right w:val="none" w:sz="0" w:space="0" w:color="auto"/>
      </w:divBdr>
    </w:div>
    <w:div w:id="1962682408">
      <w:bodyDiv w:val="1"/>
      <w:marLeft w:val="0"/>
      <w:marRight w:val="0"/>
      <w:marTop w:val="0"/>
      <w:marBottom w:val="0"/>
      <w:divBdr>
        <w:top w:val="none" w:sz="0" w:space="0" w:color="auto"/>
        <w:left w:val="none" w:sz="0" w:space="0" w:color="auto"/>
        <w:bottom w:val="none" w:sz="0" w:space="0" w:color="auto"/>
        <w:right w:val="none" w:sz="0" w:space="0" w:color="auto"/>
      </w:divBdr>
      <w:divsChild>
        <w:div w:id="2061007420">
          <w:marLeft w:val="0"/>
          <w:marRight w:val="0"/>
          <w:marTop w:val="0"/>
          <w:marBottom w:val="0"/>
          <w:divBdr>
            <w:top w:val="none" w:sz="0" w:space="0" w:color="auto"/>
            <w:left w:val="none" w:sz="0" w:space="0" w:color="auto"/>
            <w:bottom w:val="none" w:sz="0" w:space="0" w:color="auto"/>
            <w:right w:val="none" w:sz="0" w:space="0" w:color="auto"/>
          </w:divBdr>
        </w:div>
      </w:divsChild>
    </w:div>
    <w:div w:id="1962758082">
      <w:bodyDiv w:val="1"/>
      <w:marLeft w:val="0"/>
      <w:marRight w:val="0"/>
      <w:marTop w:val="0"/>
      <w:marBottom w:val="0"/>
      <w:divBdr>
        <w:top w:val="none" w:sz="0" w:space="0" w:color="auto"/>
        <w:left w:val="none" w:sz="0" w:space="0" w:color="auto"/>
        <w:bottom w:val="none" w:sz="0" w:space="0" w:color="auto"/>
        <w:right w:val="none" w:sz="0" w:space="0" w:color="auto"/>
      </w:divBdr>
    </w:div>
    <w:div w:id="1962764159">
      <w:bodyDiv w:val="1"/>
      <w:marLeft w:val="0"/>
      <w:marRight w:val="0"/>
      <w:marTop w:val="0"/>
      <w:marBottom w:val="0"/>
      <w:divBdr>
        <w:top w:val="none" w:sz="0" w:space="0" w:color="auto"/>
        <w:left w:val="none" w:sz="0" w:space="0" w:color="auto"/>
        <w:bottom w:val="none" w:sz="0" w:space="0" w:color="auto"/>
        <w:right w:val="none" w:sz="0" w:space="0" w:color="auto"/>
      </w:divBdr>
    </w:div>
    <w:div w:id="1962834990">
      <w:bodyDiv w:val="1"/>
      <w:marLeft w:val="0"/>
      <w:marRight w:val="0"/>
      <w:marTop w:val="0"/>
      <w:marBottom w:val="0"/>
      <w:divBdr>
        <w:top w:val="none" w:sz="0" w:space="0" w:color="auto"/>
        <w:left w:val="none" w:sz="0" w:space="0" w:color="auto"/>
        <w:bottom w:val="none" w:sz="0" w:space="0" w:color="auto"/>
        <w:right w:val="none" w:sz="0" w:space="0" w:color="auto"/>
      </w:divBdr>
    </w:div>
    <w:div w:id="1962951848">
      <w:bodyDiv w:val="1"/>
      <w:marLeft w:val="0"/>
      <w:marRight w:val="0"/>
      <w:marTop w:val="0"/>
      <w:marBottom w:val="0"/>
      <w:divBdr>
        <w:top w:val="none" w:sz="0" w:space="0" w:color="auto"/>
        <w:left w:val="none" w:sz="0" w:space="0" w:color="auto"/>
        <w:bottom w:val="none" w:sz="0" w:space="0" w:color="auto"/>
        <w:right w:val="none" w:sz="0" w:space="0" w:color="auto"/>
      </w:divBdr>
    </w:div>
    <w:div w:id="1963614131">
      <w:bodyDiv w:val="1"/>
      <w:marLeft w:val="0"/>
      <w:marRight w:val="0"/>
      <w:marTop w:val="0"/>
      <w:marBottom w:val="0"/>
      <w:divBdr>
        <w:top w:val="none" w:sz="0" w:space="0" w:color="auto"/>
        <w:left w:val="none" w:sz="0" w:space="0" w:color="auto"/>
        <w:bottom w:val="none" w:sz="0" w:space="0" w:color="auto"/>
        <w:right w:val="none" w:sz="0" w:space="0" w:color="auto"/>
      </w:divBdr>
    </w:div>
    <w:div w:id="1963727591">
      <w:bodyDiv w:val="1"/>
      <w:marLeft w:val="0"/>
      <w:marRight w:val="0"/>
      <w:marTop w:val="0"/>
      <w:marBottom w:val="0"/>
      <w:divBdr>
        <w:top w:val="none" w:sz="0" w:space="0" w:color="auto"/>
        <w:left w:val="none" w:sz="0" w:space="0" w:color="auto"/>
        <w:bottom w:val="none" w:sz="0" w:space="0" w:color="auto"/>
        <w:right w:val="none" w:sz="0" w:space="0" w:color="auto"/>
      </w:divBdr>
    </w:div>
    <w:div w:id="1964075176">
      <w:bodyDiv w:val="1"/>
      <w:marLeft w:val="0"/>
      <w:marRight w:val="0"/>
      <w:marTop w:val="0"/>
      <w:marBottom w:val="0"/>
      <w:divBdr>
        <w:top w:val="none" w:sz="0" w:space="0" w:color="auto"/>
        <w:left w:val="none" w:sz="0" w:space="0" w:color="auto"/>
        <w:bottom w:val="none" w:sz="0" w:space="0" w:color="auto"/>
        <w:right w:val="none" w:sz="0" w:space="0" w:color="auto"/>
      </w:divBdr>
    </w:div>
    <w:div w:id="1964115569">
      <w:bodyDiv w:val="1"/>
      <w:marLeft w:val="0"/>
      <w:marRight w:val="0"/>
      <w:marTop w:val="0"/>
      <w:marBottom w:val="0"/>
      <w:divBdr>
        <w:top w:val="none" w:sz="0" w:space="0" w:color="auto"/>
        <w:left w:val="none" w:sz="0" w:space="0" w:color="auto"/>
        <w:bottom w:val="none" w:sz="0" w:space="0" w:color="auto"/>
        <w:right w:val="none" w:sz="0" w:space="0" w:color="auto"/>
      </w:divBdr>
    </w:div>
    <w:div w:id="1964380190">
      <w:bodyDiv w:val="1"/>
      <w:marLeft w:val="0"/>
      <w:marRight w:val="0"/>
      <w:marTop w:val="0"/>
      <w:marBottom w:val="0"/>
      <w:divBdr>
        <w:top w:val="none" w:sz="0" w:space="0" w:color="auto"/>
        <w:left w:val="none" w:sz="0" w:space="0" w:color="auto"/>
        <w:bottom w:val="none" w:sz="0" w:space="0" w:color="auto"/>
        <w:right w:val="none" w:sz="0" w:space="0" w:color="auto"/>
      </w:divBdr>
    </w:div>
    <w:div w:id="1964457555">
      <w:bodyDiv w:val="1"/>
      <w:marLeft w:val="0"/>
      <w:marRight w:val="0"/>
      <w:marTop w:val="0"/>
      <w:marBottom w:val="0"/>
      <w:divBdr>
        <w:top w:val="none" w:sz="0" w:space="0" w:color="auto"/>
        <w:left w:val="none" w:sz="0" w:space="0" w:color="auto"/>
        <w:bottom w:val="none" w:sz="0" w:space="0" w:color="auto"/>
        <w:right w:val="none" w:sz="0" w:space="0" w:color="auto"/>
      </w:divBdr>
    </w:div>
    <w:div w:id="1964531433">
      <w:bodyDiv w:val="1"/>
      <w:marLeft w:val="0"/>
      <w:marRight w:val="0"/>
      <w:marTop w:val="0"/>
      <w:marBottom w:val="0"/>
      <w:divBdr>
        <w:top w:val="none" w:sz="0" w:space="0" w:color="auto"/>
        <w:left w:val="none" w:sz="0" w:space="0" w:color="auto"/>
        <w:bottom w:val="none" w:sz="0" w:space="0" w:color="auto"/>
        <w:right w:val="none" w:sz="0" w:space="0" w:color="auto"/>
      </w:divBdr>
    </w:div>
    <w:div w:id="1964725545">
      <w:bodyDiv w:val="1"/>
      <w:marLeft w:val="0"/>
      <w:marRight w:val="0"/>
      <w:marTop w:val="0"/>
      <w:marBottom w:val="0"/>
      <w:divBdr>
        <w:top w:val="none" w:sz="0" w:space="0" w:color="auto"/>
        <w:left w:val="none" w:sz="0" w:space="0" w:color="auto"/>
        <w:bottom w:val="none" w:sz="0" w:space="0" w:color="auto"/>
        <w:right w:val="none" w:sz="0" w:space="0" w:color="auto"/>
      </w:divBdr>
    </w:div>
    <w:div w:id="1964993833">
      <w:bodyDiv w:val="1"/>
      <w:marLeft w:val="0"/>
      <w:marRight w:val="0"/>
      <w:marTop w:val="0"/>
      <w:marBottom w:val="0"/>
      <w:divBdr>
        <w:top w:val="none" w:sz="0" w:space="0" w:color="auto"/>
        <w:left w:val="none" w:sz="0" w:space="0" w:color="auto"/>
        <w:bottom w:val="none" w:sz="0" w:space="0" w:color="auto"/>
        <w:right w:val="none" w:sz="0" w:space="0" w:color="auto"/>
      </w:divBdr>
    </w:div>
    <w:div w:id="1965185273">
      <w:bodyDiv w:val="1"/>
      <w:marLeft w:val="0"/>
      <w:marRight w:val="0"/>
      <w:marTop w:val="0"/>
      <w:marBottom w:val="0"/>
      <w:divBdr>
        <w:top w:val="none" w:sz="0" w:space="0" w:color="auto"/>
        <w:left w:val="none" w:sz="0" w:space="0" w:color="auto"/>
        <w:bottom w:val="none" w:sz="0" w:space="0" w:color="auto"/>
        <w:right w:val="none" w:sz="0" w:space="0" w:color="auto"/>
      </w:divBdr>
    </w:div>
    <w:div w:id="1965192723">
      <w:bodyDiv w:val="1"/>
      <w:marLeft w:val="0"/>
      <w:marRight w:val="0"/>
      <w:marTop w:val="0"/>
      <w:marBottom w:val="0"/>
      <w:divBdr>
        <w:top w:val="none" w:sz="0" w:space="0" w:color="auto"/>
        <w:left w:val="none" w:sz="0" w:space="0" w:color="auto"/>
        <w:bottom w:val="none" w:sz="0" w:space="0" w:color="auto"/>
        <w:right w:val="none" w:sz="0" w:space="0" w:color="auto"/>
      </w:divBdr>
      <w:divsChild>
        <w:div w:id="548567799">
          <w:marLeft w:val="0"/>
          <w:marRight w:val="0"/>
          <w:marTop w:val="0"/>
          <w:marBottom w:val="0"/>
          <w:divBdr>
            <w:top w:val="none" w:sz="0" w:space="0" w:color="auto"/>
            <w:left w:val="none" w:sz="0" w:space="0" w:color="auto"/>
            <w:bottom w:val="none" w:sz="0" w:space="0" w:color="auto"/>
            <w:right w:val="none" w:sz="0" w:space="0" w:color="auto"/>
          </w:divBdr>
        </w:div>
      </w:divsChild>
    </w:div>
    <w:div w:id="1965232006">
      <w:bodyDiv w:val="1"/>
      <w:marLeft w:val="0"/>
      <w:marRight w:val="0"/>
      <w:marTop w:val="0"/>
      <w:marBottom w:val="0"/>
      <w:divBdr>
        <w:top w:val="none" w:sz="0" w:space="0" w:color="auto"/>
        <w:left w:val="none" w:sz="0" w:space="0" w:color="auto"/>
        <w:bottom w:val="none" w:sz="0" w:space="0" w:color="auto"/>
        <w:right w:val="none" w:sz="0" w:space="0" w:color="auto"/>
      </w:divBdr>
    </w:div>
    <w:div w:id="1965311527">
      <w:bodyDiv w:val="1"/>
      <w:marLeft w:val="0"/>
      <w:marRight w:val="0"/>
      <w:marTop w:val="0"/>
      <w:marBottom w:val="0"/>
      <w:divBdr>
        <w:top w:val="none" w:sz="0" w:space="0" w:color="auto"/>
        <w:left w:val="none" w:sz="0" w:space="0" w:color="auto"/>
        <w:bottom w:val="none" w:sz="0" w:space="0" w:color="auto"/>
        <w:right w:val="none" w:sz="0" w:space="0" w:color="auto"/>
      </w:divBdr>
    </w:div>
    <w:div w:id="1965503236">
      <w:bodyDiv w:val="1"/>
      <w:marLeft w:val="0"/>
      <w:marRight w:val="0"/>
      <w:marTop w:val="0"/>
      <w:marBottom w:val="0"/>
      <w:divBdr>
        <w:top w:val="none" w:sz="0" w:space="0" w:color="auto"/>
        <w:left w:val="none" w:sz="0" w:space="0" w:color="auto"/>
        <w:bottom w:val="none" w:sz="0" w:space="0" w:color="auto"/>
        <w:right w:val="none" w:sz="0" w:space="0" w:color="auto"/>
      </w:divBdr>
    </w:div>
    <w:div w:id="1965694067">
      <w:bodyDiv w:val="1"/>
      <w:marLeft w:val="0"/>
      <w:marRight w:val="0"/>
      <w:marTop w:val="0"/>
      <w:marBottom w:val="0"/>
      <w:divBdr>
        <w:top w:val="none" w:sz="0" w:space="0" w:color="auto"/>
        <w:left w:val="none" w:sz="0" w:space="0" w:color="auto"/>
        <w:bottom w:val="none" w:sz="0" w:space="0" w:color="auto"/>
        <w:right w:val="none" w:sz="0" w:space="0" w:color="auto"/>
      </w:divBdr>
      <w:divsChild>
        <w:div w:id="349990726">
          <w:marLeft w:val="0"/>
          <w:marRight w:val="0"/>
          <w:marTop w:val="0"/>
          <w:marBottom w:val="0"/>
          <w:divBdr>
            <w:top w:val="none" w:sz="0" w:space="0" w:color="auto"/>
            <w:left w:val="none" w:sz="0" w:space="0" w:color="auto"/>
            <w:bottom w:val="none" w:sz="0" w:space="0" w:color="auto"/>
            <w:right w:val="none" w:sz="0" w:space="0" w:color="auto"/>
          </w:divBdr>
        </w:div>
      </w:divsChild>
    </w:div>
    <w:div w:id="1965883987">
      <w:bodyDiv w:val="1"/>
      <w:marLeft w:val="0"/>
      <w:marRight w:val="0"/>
      <w:marTop w:val="0"/>
      <w:marBottom w:val="0"/>
      <w:divBdr>
        <w:top w:val="none" w:sz="0" w:space="0" w:color="auto"/>
        <w:left w:val="none" w:sz="0" w:space="0" w:color="auto"/>
        <w:bottom w:val="none" w:sz="0" w:space="0" w:color="auto"/>
        <w:right w:val="none" w:sz="0" w:space="0" w:color="auto"/>
      </w:divBdr>
    </w:div>
    <w:div w:id="1965890686">
      <w:bodyDiv w:val="1"/>
      <w:marLeft w:val="0"/>
      <w:marRight w:val="0"/>
      <w:marTop w:val="0"/>
      <w:marBottom w:val="0"/>
      <w:divBdr>
        <w:top w:val="none" w:sz="0" w:space="0" w:color="auto"/>
        <w:left w:val="none" w:sz="0" w:space="0" w:color="auto"/>
        <w:bottom w:val="none" w:sz="0" w:space="0" w:color="auto"/>
        <w:right w:val="none" w:sz="0" w:space="0" w:color="auto"/>
      </w:divBdr>
    </w:div>
    <w:div w:id="1966350056">
      <w:bodyDiv w:val="1"/>
      <w:marLeft w:val="0"/>
      <w:marRight w:val="0"/>
      <w:marTop w:val="0"/>
      <w:marBottom w:val="0"/>
      <w:divBdr>
        <w:top w:val="none" w:sz="0" w:space="0" w:color="auto"/>
        <w:left w:val="none" w:sz="0" w:space="0" w:color="auto"/>
        <w:bottom w:val="none" w:sz="0" w:space="0" w:color="auto"/>
        <w:right w:val="none" w:sz="0" w:space="0" w:color="auto"/>
      </w:divBdr>
    </w:div>
    <w:div w:id="1967158317">
      <w:bodyDiv w:val="1"/>
      <w:marLeft w:val="0"/>
      <w:marRight w:val="0"/>
      <w:marTop w:val="0"/>
      <w:marBottom w:val="0"/>
      <w:divBdr>
        <w:top w:val="none" w:sz="0" w:space="0" w:color="auto"/>
        <w:left w:val="none" w:sz="0" w:space="0" w:color="auto"/>
        <w:bottom w:val="none" w:sz="0" w:space="0" w:color="auto"/>
        <w:right w:val="none" w:sz="0" w:space="0" w:color="auto"/>
      </w:divBdr>
    </w:div>
    <w:div w:id="1967273544">
      <w:bodyDiv w:val="1"/>
      <w:marLeft w:val="0"/>
      <w:marRight w:val="0"/>
      <w:marTop w:val="0"/>
      <w:marBottom w:val="0"/>
      <w:divBdr>
        <w:top w:val="none" w:sz="0" w:space="0" w:color="auto"/>
        <w:left w:val="none" w:sz="0" w:space="0" w:color="auto"/>
        <w:bottom w:val="none" w:sz="0" w:space="0" w:color="auto"/>
        <w:right w:val="none" w:sz="0" w:space="0" w:color="auto"/>
      </w:divBdr>
    </w:div>
    <w:div w:id="1967277772">
      <w:bodyDiv w:val="1"/>
      <w:marLeft w:val="0"/>
      <w:marRight w:val="0"/>
      <w:marTop w:val="0"/>
      <w:marBottom w:val="0"/>
      <w:divBdr>
        <w:top w:val="none" w:sz="0" w:space="0" w:color="auto"/>
        <w:left w:val="none" w:sz="0" w:space="0" w:color="auto"/>
        <w:bottom w:val="none" w:sz="0" w:space="0" w:color="auto"/>
        <w:right w:val="none" w:sz="0" w:space="0" w:color="auto"/>
      </w:divBdr>
    </w:div>
    <w:div w:id="1967655771">
      <w:bodyDiv w:val="1"/>
      <w:marLeft w:val="0"/>
      <w:marRight w:val="0"/>
      <w:marTop w:val="0"/>
      <w:marBottom w:val="0"/>
      <w:divBdr>
        <w:top w:val="none" w:sz="0" w:space="0" w:color="auto"/>
        <w:left w:val="none" w:sz="0" w:space="0" w:color="auto"/>
        <w:bottom w:val="none" w:sz="0" w:space="0" w:color="auto"/>
        <w:right w:val="none" w:sz="0" w:space="0" w:color="auto"/>
      </w:divBdr>
    </w:div>
    <w:div w:id="1967733876">
      <w:bodyDiv w:val="1"/>
      <w:marLeft w:val="0"/>
      <w:marRight w:val="0"/>
      <w:marTop w:val="0"/>
      <w:marBottom w:val="0"/>
      <w:divBdr>
        <w:top w:val="none" w:sz="0" w:space="0" w:color="auto"/>
        <w:left w:val="none" w:sz="0" w:space="0" w:color="auto"/>
        <w:bottom w:val="none" w:sz="0" w:space="0" w:color="auto"/>
        <w:right w:val="none" w:sz="0" w:space="0" w:color="auto"/>
      </w:divBdr>
    </w:div>
    <w:div w:id="1967858292">
      <w:bodyDiv w:val="1"/>
      <w:marLeft w:val="0"/>
      <w:marRight w:val="0"/>
      <w:marTop w:val="0"/>
      <w:marBottom w:val="0"/>
      <w:divBdr>
        <w:top w:val="none" w:sz="0" w:space="0" w:color="auto"/>
        <w:left w:val="none" w:sz="0" w:space="0" w:color="auto"/>
        <w:bottom w:val="none" w:sz="0" w:space="0" w:color="auto"/>
        <w:right w:val="none" w:sz="0" w:space="0" w:color="auto"/>
      </w:divBdr>
    </w:div>
    <w:div w:id="1968006243">
      <w:bodyDiv w:val="1"/>
      <w:marLeft w:val="0"/>
      <w:marRight w:val="0"/>
      <w:marTop w:val="0"/>
      <w:marBottom w:val="0"/>
      <w:divBdr>
        <w:top w:val="none" w:sz="0" w:space="0" w:color="auto"/>
        <w:left w:val="none" w:sz="0" w:space="0" w:color="auto"/>
        <w:bottom w:val="none" w:sz="0" w:space="0" w:color="auto"/>
        <w:right w:val="none" w:sz="0" w:space="0" w:color="auto"/>
      </w:divBdr>
    </w:div>
    <w:div w:id="1968047939">
      <w:bodyDiv w:val="1"/>
      <w:marLeft w:val="0"/>
      <w:marRight w:val="0"/>
      <w:marTop w:val="0"/>
      <w:marBottom w:val="0"/>
      <w:divBdr>
        <w:top w:val="none" w:sz="0" w:space="0" w:color="auto"/>
        <w:left w:val="none" w:sz="0" w:space="0" w:color="auto"/>
        <w:bottom w:val="none" w:sz="0" w:space="0" w:color="auto"/>
        <w:right w:val="none" w:sz="0" w:space="0" w:color="auto"/>
      </w:divBdr>
    </w:div>
    <w:div w:id="1968117641">
      <w:bodyDiv w:val="1"/>
      <w:marLeft w:val="0"/>
      <w:marRight w:val="0"/>
      <w:marTop w:val="0"/>
      <w:marBottom w:val="0"/>
      <w:divBdr>
        <w:top w:val="none" w:sz="0" w:space="0" w:color="auto"/>
        <w:left w:val="none" w:sz="0" w:space="0" w:color="auto"/>
        <w:bottom w:val="none" w:sz="0" w:space="0" w:color="auto"/>
        <w:right w:val="none" w:sz="0" w:space="0" w:color="auto"/>
      </w:divBdr>
      <w:divsChild>
        <w:div w:id="384377484">
          <w:marLeft w:val="0"/>
          <w:marRight w:val="0"/>
          <w:marTop w:val="0"/>
          <w:marBottom w:val="0"/>
          <w:divBdr>
            <w:top w:val="none" w:sz="0" w:space="0" w:color="auto"/>
            <w:left w:val="none" w:sz="0" w:space="0" w:color="auto"/>
            <w:bottom w:val="none" w:sz="0" w:space="0" w:color="auto"/>
            <w:right w:val="none" w:sz="0" w:space="0" w:color="auto"/>
          </w:divBdr>
        </w:div>
      </w:divsChild>
    </w:div>
    <w:div w:id="1968195131">
      <w:bodyDiv w:val="1"/>
      <w:marLeft w:val="0"/>
      <w:marRight w:val="0"/>
      <w:marTop w:val="0"/>
      <w:marBottom w:val="0"/>
      <w:divBdr>
        <w:top w:val="none" w:sz="0" w:space="0" w:color="auto"/>
        <w:left w:val="none" w:sz="0" w:space="0" w:color="auto"/>
        <w:bottom w:val="none" w:sz="0" w:space="0" w:color="auto"/>
        <w:right w:val="none" w:sz="0" w:space="0" w:color="auto"/>
      </w:divBdr>
    </w:div>
    <w:div w:id="1968394544">
      <w:bodyDiv w:val="1"/>
      <w:marLeft w:val="0"/>
      <w:marRight w:val="0"/>
      <w:marTop w:val="0"/>
      <w:marBottom w:val="0"/>
      <w:divBdr>
        <w:top w:val="none" w:sz="0" w:space="0" w:color="auto"/>
        <w:left w:val="none" w:sz="0" w:space="0" w:color="auto"/>
        <w:bottom w:val="none" w:sz="0" w:space="0" w:color="auto"/>
        <w:right w:val="none" w:sz="0" w:space="0" w:color="auto"/>
      </w:divBdr>
    </w:div>
    <w:div w:id="1968394634">
      <w:bodyDiv w:val="1"/>
      <w:marLeft w:val="0"/>
      <w:marRight w:val="0"/>
      <w:marTop w:val="0"/>
      <w:marBottom w:val="0"/>
      <w:divBdr>
        <w:top w:val="none" w:sz="0" w:space="0" w:color="auto"/>
        <w:left w:val="none" w:sz="0" w:space="0" w:color="auto"/>
        <w:bottom w:val="none" w:sz="0" w:space="0" w:color="auto"/>
        <w:right w:val="none" w:sz="0" w:space="0" w:color="auto"/>
      </w:divBdr>
    </w:div>
    <w:div w:id="1968925508">
      <w:bodyDiv w:val="1"/>
      <w:marLeft w:val="0"/>
      <w:marRight w:val="0"/>
      <w:marTop w:val="0"/>
      <w:marBottom w:val="0"/>
      <w:divBdr>
        <w:top w:val="none" w:sz="0" w:space="0" w:color="auto"/>
        <w:left w:val="none" w:sz="0" w:space="0" w:color="auto"/>
        <w:bottom w:val="none" w:sz="0" w:space="0" w:color="auto"/>
        <w:right w:val="none" w:sz="0" w:space="0" w:color="auto"/>
      </w:divBdr>
    </w:div>
    <w:div w:id="1969819117">
      <w:bodyDiv w:val="1"/>
      <w:marLeft w:val="0"/>
      <w:marRight w:val="0"/>
      <w:marTop w:val="0"/>
      <w:marBottom w:val="0"/>
      <w:divBdr>
        <w:top w:val="none" w:sz="0" w:space="0" w:color="auto"/>
        <w:left w:val="none" w:sz="0" w:space="0" w:color="auto"/>
        <w:bottom w:val="none" w:sz="0" w:space="0" w:color="auto"/>
        <w:right w:val="none" w:sz="0" w:space="0" w:color="auto"/>
      </w:divBdr>
    </w:div>
    <w:div w:id="1969824106">
      <w:bodyDiv w:val="1"/>
      <w:marLeft w:val="0"/>
      <w:marRight w:val="0"/>
      <w:marTop w:val="0"/>
      <w:marBottom w:val="0"/>
      <w:divBdr>
        <w:top w:val="none" w:sz="0" w:space="0" w:color="auto"/>
        <w:left w:val="none" w:sz="0" w:space="0" w:color="auto"/>
        <w:bottom w:val="none" w:sz="0" w:space="0" w:color="auto"/>
        <w:right w:val="none" w:sz="0" w:space="0" w:color="auto"/>
      </w:divBdr>
    </w:div>
    <w:div w:id="1970623967">
      <w:bodyDiv w:val="1"/>
      <w:marLeft w:val="0"/>
      <w:marRight w:val="0"/>
      <w:marTop w:val="0"/>
      <w:marBottom w:val="0"/>
      <w:divBdr>
        <w:top w:val="none" w:sz="0" w:space="0" w:color="auto"/>
        <w:left w:val="none" w:sz="0" w:space="0" w:color="auto"/>
        <w:bottom w:val="none" w:sz="0" w:space="0" w:color="auto"/>
        <w:right w:val="none" w:sz="0" w:space="0" w:color="auto"/>
      </w:divBdr>
      <w:divsChild>
        <w:div w:id="337848799">
          <w:marLeft w:val="0"/>
          <w:marRight w:val="0"/>
          <w:marTop w:val="0"/>
          <w:marBottom w:val="0"/>
          <w:divBdr>
            <w:top w:val="none" w:sz="0" w:space="0" w:color="auto"/>
            <w:left w:val="none" w:sz="0" w:space="0" w:color="auto"/>
            <w:bottom w:val="none" w:sz="0" w:space="0" w:color="auto"/>
            <w:right w:val="none" w:sz="0" w:space="0" w:color="auto"/>
          </w:divBdr>
        </w:div>
      </w:divsChild>
    </w:div>
    <w:div w:id="1970667574">
      <w:bodyDiv w:val="1"/>
      <w:marLeft w:val="0"/>
      <w:marRight w:val="0"/>
      <w:marTop w:val="0"/>
      <w:marBottom w:val="0"/>
      <w:divBdr>
        <w:top w:val="none" w:sz="0" w:space="0" w:color="auto"/>
        <w:left w:val="none" w:sz="0" w:space="0" w:color="auto"/>
        <w:bottom w:val="none" w:sz="0" w:space="0" w:color="auto"/>
        <w:right w:val="none" w:sz="0" w:space="0" w:color="auto"/>
      </w:divBdr>
    </w:div>
    <w:div w:id="1970746268">
      <w:bodyDiv w:val="1"/>
      <w:marLeft w:val="0"/>
      <w:marRight w:val="0"/>
      <w:marTop w:val="0"/>
      <w:marBottom w:val="0"/>
      <w:divBdr>
        <w:top w:val="none" w:sz="0" w:space="0" w:color="auto"/>
        <w:left w:val="none" w:sz="0" w:space="0" w:color="auto"/>
        <w:bottom w:val="none" w:sz="0" w:space="0" w:color="auto"/>
        <w:right w:val="none" w:sz="0" w:space="0" w:color="auto"/>
      </w:divBdr>
    </w:div>
    <w:div w:id="1970935653">
      <w:bodyDiv w:val="1"/>
      <w:marLeft w:val="0"/>
      <w:marRight w:val="0"/>
      <w:marTop w:val="0"/>
      <w:marBottom w:val="0"/>
      <w:divBdr>
        <w:top w:val="none" w:sz="0" w:space="0" w:color="auto"/>
        <w:left w:val="none" w:sz="0" w:space="0" w:color="auto"/>
        <w:bottom w:val="none" w:sz="0" w:space="0" w:color="auto"/>
        <w:right w:val="none" w:sz="0" w:space="0" w:color="auto"/>
      </w:divBdr>
    </w:div>
    <w:div w:id="1971012190">
      <w:bodyDiv w:val="1"/>
      <w:marLeft w:val="0"/>
      <w:marRight w:val="0"/>
      <w:marTop w:val="0"/>
      <w:marBottom w:val="0"/>
      <w:divBdr>
        <w:top w:val="none" w:sz="0" w:space="0" w:color="auto"/>
        <w:left w:val="none" w:sz="0" w:space="0" w:color="auto"/>
        <w:bottom w:val="none" w:sz="0" w:space="0" w:color="auto"/>
        <w:right w:val="none" w:sz="0" w:space="0" w:color="auto"/>
      </w:divBdr>
    </w:div>
    <w:div w:id="1971282115">
      <w:bodyDiv w:val="1"/>
      <w:marLeft w:val="0"/>
      <w:marRight w:val="0"/>
      <w:marTop w:val="0"/>
      <w:marBottom w:val="0"/>
      <w:divBdr>
        <w:top w:val="none" w:sz="0" w:space="0" w:color="auto"/>
        <w:left w:val="none" w:sz="0" w:space="0" w:color="auto"/>
        <w:bottom w:val="none" w:sz="0" w:space="0" w:color="auto"/>
        <w:right w:val="none" w:sz="0" w:space="0" w:color="auto"/>
      </w:divBdr>
    </w:div>
    <w:div w:id="1971548693">
      <w:bodyDiv w:val="1"/>
      <w:marLeft w:val="0"/>
      <w:marRight w:val="0"/>
      <w:marTop w:val="0"/>
      <w:marBottom w:val="0"/>
      <w:divBdr>
        <w:top w:val="none" w:sz="0" w:space="0" w:color="auto"/>
        <w:left w:val="none" w:sz="0" w:space="0" w:color="auto"/>
        <w:bottom w:val="none" w:sz="0" w:space="0" w:color="auto"/>
        <w:right w:val="none" w:sz="0" w:space="0" w:color="auto"/>
      </w:divBdr>
    </w:div>
    <w:div w:id="1971786844">
      <w:bodyDiv w:val="1"/>
      <w:marLeft w:val="0"/>
      <w:marRight w:val="0"/>
      <w:marTop w:val="0"/>
      <w:marBottom w:val="0"/>
      <w:divBdr>
        <w:top w:val="none" w:sz="0" w:space="0" w:color="auto"/>
        <w:left w:val="none" w:sz="0" w:space="0" w:color="auto"/>
        <w:bottom w:val="none" w:sz="0" w:space="0" w:color="auto"/>
        <w:right w:val="none" w:sz="0" w:space="0" w:color="auto"/>
      </w:divBdr>
    </w:div>
    <w:div w:id="1972049956">
      <w:bodyDiv w:val="1"/>
      <w:marLeft w:val="0"/>
      <w:marRight w:val="0"/>
      <w:marTop w:val="0"/>
      <w:marBottom w:val="0"/>
      <w:divBdr>
        <w:top w:val="none" w:sz="0" w:space="0" w:color="auto"/>
        <w:left w:val="none" w:sz="0" w:space="0" w:color="auto"/>
        <w:bottom w:val="none" w:sz="0" w:space="0" w:color="auto"/>
        <w:right w:val="none" w:sz="0" w:space="0" w:color="auto"/>
      </w:divBdr>
    </w:div>
    <w:div w:id="1972441782">
      <w:bodyDiv w:val="1"/>
      <w:marLeft w:val="0"/>
      <w:marRight w:val="0"/>
      <w:marTop w:val="0"/>
      <w:marBottom w:val="0"/>
      <w:divBdr>
        <w:top w:val="none" w:sz="0" w:space="0" w:color="auto"/>
        <w:left w:val="none" w:sz="0" w:space="0" w:color="auto"/>
        <w:bottom w:val="none" w:sz="0" w:space="0" w:color="auto"/>
        <w:right w:val="none" w:sz="0" w:space="0" w:color="auto"/>
      </w:divBdr>
    </w:div>
    <w:div w:id="1972587867">
      <w:bodyDiv w:val="1"/>
      <w:marLeft w:val="0"/>
      <w:marRight w:val="0"/>
      <w:marTop w:val="0"/>
      <w:marBottom w:val="0"/>
      <w:divBdr>
        <w:top w:val="none" w:sz="0" w:space="0" w:color="auto"/>
        <w:left w:val="none" w:sz="0" w:space="0" w:color="auto"/>
        <w:bottom w:val="none" w:sz="0" w:space="0" w:color="auto"/>
        <w:right w:val="none" w:sz="0" w:space="0" w:color="auto"/>
      </w:divBdr>
      <w:divsChild>
        <w:div w:id="261300680">
          <w:marLeft w:val="0"/>
          <w:marRight w:val="0"/>
          <w:marTop w:val="0"/>
          <w:marBottom w:val="0"/>
          <w:divBdr>
            <w:top w:val="none" w:sz="0" w:space="0" w:color="auto"/>
            <w:left w:val="none" w:sz="0" w:space="0" w:color="auto"/>
            <w:bottom w:val="none" w:sz="0" w:space="0" w:color="auto"/>
            <w:right w:val="none" w:sz="0" w:space="0" w:color="auto"/>
          </w:divBdr>
        </w:div>
      </w:divsChild>
    </w:div>
    <w:div w:id="1972712759">
      <w:bodyDiv w:val="1"/>
      <w:marLeft w:val="0"/>
      <w:marRight w:val="0"/>
      <w:marTop w:val="0"/>
      <w:marBottom w:val="0"/>
      <w:divBdr>
        <w:top w:val="none" w:sz="0" w:space="0" w:color="auto"/>
        <w:left w:val="none" w:sz="0" w:space="0" w:color="auto"/>
        <w:bottom w:val="none" w:sz="0" w:space="0" w:color="auto"/>
        <w:right w:val="none" w:sz="0" w:space="0" w:color="auto"/>
      </w:divBdr>
    </w:div>
    <w:div w:id="1972787262">
      <w:bodyDiv w:val="1"/>
      <w:marLeft w:val="0"/>
      <w:marRight w:val="0"/>
      <w:marTop w:val="0"/>
      <w:marBottom w:val="0"/>
      <w:divBdr>
        <w:top w:val="none" w:sz="0" w:space="0" w:color="auto"/>
        <w:left w:val="none" w:sz="0" w:space="0" w:color="auto"/>
        <w:bottom w:val="none" w:sz="0" w:space="0" w:color="auto"/>
        <w:right w:val="none" w:sz="0" w:space="0" w:color="auto"/>
      </w:divBdr>
    </w:div>
    <w:div w:id="1972897502">
      <w:bodyDiv w:val="1"/>
      <w:marLeft w:val="0"/>
      <w:marRight w:val="0"/>
      <w:marTop w:val="0"/>
      <w:marBottom w:val="0"/>
      <w:divBdr>
        <w:top w:val="none" w:sz="0" w:space="0" w:color="auto"/>
        <w:left w:val="none" w:sz="0" w:space="0" w:color="auto"/>
        <w:bottom w:val="none" w:sz="0" w:space="0" w:color="auto"/>
        <w:right w:val="none" w:sz="0" w:space="0" w:color="auto"/>
      </w:divBdr>
    </w:div>
    <w:div w:id="1973363871">
      <w:bodyDiv w:val="1"/>
      <w:marLeft w:val="0"/>
      <w:marRight w:val="0"/>
      <w:marTop w:val="0"/>
      <w:marBottom w:val="0"/>
      <w:divBdr>
        <w:top w:val="none" w:sz="0" w:space="0" w:color="auto"/>
        <w:left w:val="none" w:sz="0" w:space="0" w:color="auto"/>
        <w:bottom w:val="none" w:sz="0" w:space="0" w:color="auto"/>
        <w:right w:val="none" w:sz="0" w:space="0" w:color="auto"/>
      </w:divBdr>
    </w:div>
    <w:div w:id="1973706723">
      <w:bodyDiv w:val="1"/>
      <w:marLeft w:val="0"/>
      <w:marRight w:val="0"/>
      <w:marTop w:val="0"/>
      <w:marBottom w:val="0"/>
      <w:divBdr>
        <w:top w:val="none" w:sz="0" w:space="0" w:color="auto"/>
        <w:left w:val="none" w:sz="0" w:space="0" w:color="auto"/>
        <w:bottom w:val="none" w:sz="0" w:space="0" w:color="auto"/>
        <w:right w:val="none" w:sz="0" w:space="0" w:color="auto"/>
      </w:divBdr>
    </w:div>
    <w:div w:id="1973709933">
      <w:bodyDiv w:val="1"/>
      <w:marLeft w:val="0"/>
      <w:marRight w:val="0"/>
      <w:marTop w:val="0"/>
      <w:marBottom w:val="0"/>
      <w:divBdr>
        <w:top w:val="none" w:sz="0" w:space="0" w:color="auto"/>
        <w:left w:val="none" w:sz="0" w:space="0" w:color="auto"/>
        <w:bottom w:val="none" w:sz="0" w:space="0" w:color="auto"/>
        <w:right w:val="none" w:sz="0" w:space="0" w:color="auto"/>
      </w:divBdr>
      <w:divsChild>
        <w:div w:id="124739707">
          <w:marLeft w:val="0"/>
          <w:marRight w:val="0"/>
          <w:marTop w:val="0"/>
          <w:marBottom w:val="0"/>
          <w:divBdr>
            <w:top w:val="none" w:sz="0" w:space="0" w:color="auto"/>
            <w:left w:val="none" w:sz="0" w:space="0" w:color="auto"/>
            <w:bottom w:val="none" w:sz="0" w:space="0" w:color="auto"/>
            <w:right w:val="none" w:sz="0" w:space="0" w:color="auto"/>
          </w:divBdr>
        </w:div>
      </w:divsChild>
    </w:div>
    <w:div w:id="1973946681">
      <w:bodyDiv w:val="1"/>
      <w:marLeft w:val="0"/>
      <w:marRight w:val="0"/>
      <w:marTop w:val="0"/>
      <w:marBottom w:val="0"/>
      <w:divBdr>
        <w:top w:val="none" w:sz="0" w:space="0" w:color="auto"/>
        <w:left w:val="none" w:sz="0" w:space="0" w:color="auto"/>
        <w:bottom w:val="none" w:sz="0" w:space="0" w:color="auto"/>
        <w:right w:val="none" w:sz="0" w:space="0" w:color="auto"/>
      </w:divBdr>
    </w:div>
    <w:div w:id="1974211563">
      <w:bodyDiv w:val="1"/>
      <w:marLeft w:val="0"/>
      <w:marRight w:val="0"/>
      <w:marTop w:val="0"/>
      <w:marBottom w:val="0"/>
      <w:divBdr>
        <w:top w:val="none" w:sz="0" w:space="0" w:color="auto"/>
        <w:left w:val="none" w:sz="0" w:space="0" w:color="auto"/>
        <w:bottom w:val="none" w:sz="0" w:space="0" w:color="auto"/>
        <w:right w:val="none" w:sz="0" w:space="0" w:color="auto"/>
      </w:divBdr>
    </w:div>
    <w:div w:id="1974293004">
      <w:bodyDiv w:val="1"/>
      <w:marLeft w:val="0"/>
      <w:marRight w:val="0"/>
      <w:marTop w:val="0"/>
      <w:marBottom w:val="0"/>
      <w:divBdr>
        <w:top w:val="none" w:sz="0" w:space="0" w:color="auto"/>
        <w:left w:val="none" w:sz="0" w:space="0" w:color="auto"/>
        <w:bottom w:val="none" w:sz="0" w:space="0" w:color="auto"/>
        <w:right w:val="none" w:sz="0" w:space="0" w:color="auto"/>
      </w:divBdr>
    </w:div>
    <w:div w:id="1974554909">
      <w:bodyDiv w:val="1"/>
      <w:marLeft w:val="0"/>
      <w:marRight w:val="0"/>
      <w:marTop w:val="0"/>
      <w:marBottom w:val="0"/>
      <w:divBdr>
        <w:top w:val="none" w:sz="0" w:space="0" w:color="auto"/>
        <w:left w:val="none" w:sz="0" w:space="0" w:color="auto"/>
        <w:bottom w:val="none" w:sz="0" w:space="0" w:color="auto"/>
        <w:right w:val="none" w:sz="0" w:space="0" w:color="auto"/>
      </w:divBdr>
    </w:div>
    <w:div w:id="1975452505">
      <w:bodyDiv w:val="1"/>
      <w:marLeft w:val="0"/>
      <w:marRight w:val="0"/>
      <w:marTop w:val="0"/>
      <w:marBottom w:val="0"/>
      <w:divBdr>
        <w:top w:val="none" w:sz="0" w:space="0" w:color="auto"/>
        <w:left w:val="none" w:sz="0" w:space="0" w:color="auto"/>
        <w:bottom w:val="none" w:sz="0" w:space="0" w:color="auto"/>
        <w:right w:val="none" w:sz="0" w:space="0" w:color="auto"/>
      </w:divBdr>
    </w:div>
    <w:div w:id="1975865585">
      <w:bodyDiv w:val="1"/>
      <w:marLeft w:val="0"/>
      <w:marRight w:val="0"/>
      <w:marTop w:val="0"/>
      <w:marBottom w:val="0"/>
      <w:divBdr>
        <w:top w:val="none" w:sz="0" w:space="0" w:color="auto"/>
        <w:left w:val="none" w:sz="0" w:space="0" w:color="auto"/>
        <w:bottom w:val="none" w:sz="0" w:space="0" w:color="auto"/>
        <w:right w:val="none" w:sz="0" w:space="0" w:color="auto"/>
      </w:divBdr>
    </w:div>
    <w:div w:id="1975871451">
      <w:bodyDiv w:val="1"/>
      <w:marLeft w:val="0"/>
      <w:marRight w:val="0"/>
      <w:marTop w:val="0"/>
      <w:marBottom w:val="0"/>
      <w:divBdr>
        <w:top w:val="none" w:sz="0" w:space="0" w:color="auto"/>
        <w:left w:val="none" w:sz="0" w:space="0" w:color="auto"/>
        <w:bottom w:val="none" w:sz="0" w:space="0" w:color="auto"/>
        <w:right w:val="none" w:sz="0" w:space="0" w:color="auto"/>
      </w:divBdr>
      <w:divsChild>
        <w:div w:id="407775728">
          <w:marLeft w:val="0"/>
          <w:marRight w:val="0"/>
          <w:marTop w:val="0"/>
          <w:marBottom w:val="0"/>
          <w:divBdr>
            <w:top w:val="none" w:sz="0" w:space="0" w:color="auto"/>
            <w:left w:val="none" w:sz="0" w:space="0" w:color="auto"/>
            <w:bottom w:val="none" w:sz="0" w:space="0" w:color="auto"/>
            <w:right w:val="none" w:sz="0" w:space="0" w:color="auto"/>
          </w:divBdr>
        </w:div>
      </w:divsChild>
    </w:div>
    <w:div w:id="1976134930">
      <w:bodyDiv w:val="1"/>
      <w:marLeft w:val="0"/>
      <w:marRight w:val="0"/>
      <w:marTop w:val="0"/>
      <w:marBottom w:val="0"/>
      <w:divBdr>
        <w:top w:val="none" w:sz="0" w:space="0" w:color="auto"/>
        <w:left w:val="none" w:sz="0" w:space="0" w:color="auto"/>
        <w:bottom w:val="none" w:sz="0" w:space="0" w:color="auto"/>
        <w:right w:val="none" w:sz="0" w:space="0" w:color="auto"/>
      </w:divBdr>
      <w:divsChild>
        <w:div w:id="1949727772">
          <w:marLeft w:val="0"/>
          <w:marRight w:val="0"/>
          <w:marTop w:val="0"/>
          <w:marBottom w:val="0"/>
          <w:divBdr>
            <w:top w:val="none" w:sz="0" w:space="0" w:color="auto"/>
            <w:left w:val="none" w:sz="0" w:space="0" w:color="auto"/>
            <w:bottom w:val="none" w:sz="0" w:space="0" w:color="auto"/>
            <w:right w:val="none" w:sz="0" w:space="0" w:color="auto"/>
          </w:divBdr>
        </w:div>
      </w:divsChild>
    </w:div>
    <w:div w:id="1976522044">
      <w:bodyDiv w:val="1"/>
      <w:marLeft w:val="0"/>
      <w:marRight w:val="0"/>
      <w:marTop w:val="0"/>
      <w:marBottom w:val="0"/>
      <w:divBdr>
        <w:top w:val="none" w:sz="0" w:space="0" w:color="auto"/>
        <w:left w:val="none" w:sz="0" w:space="0" w:color="auto"/>
        <w:bottom w:val="none" w:sz="0" w:space="0" w:color="auto"/>
        <w:right w:val="none" w:sz="0" w:space="0" w:color="auto"/>
      </w:divBdr>
    </w:div>
    <w:div w:id="1976636861">
      <w:bodyDiv w:val="1"/>
      <w:marLeft w:val="0"/>
      <w:marRight w:val="0"/>
      <w:marTop w:val="0"/>
      <w:marBottom w:val="0"/>
      <w:divBdr>
        <w:top w:val="none" w:sz="0" w:space="0" w:color="auto"/>
        <w:left w:val="none" w:sz="0" w:space="0" w:color="auto"/>
        <w:bottom w:val="none" w:sz="0" w:space="0" w:color="auto"/>
        <w:right w:val="none" w:sz="0" w:space="0" w:color="auto"/>
      </w:divBdr>
    </w:div>
    <w:div w:id="1976829101">
      <w:bodyDiv w:val="1"/>
      <w:marLeft w:val="0"/>
      <w:marRight w:val="0"/>
      <w:marTop w:val="0"/>
      <w:marBottom w:val="0"/>
      <w:divBdr>
        <w:top w:val="none" w:sz="0" w:space="0" w:color="auto"/>
        <w:left w:val="none" w:sz="0" w:space="0" w:color="auto"/>
        <w:bottom w:val="none" w:sz="0" w:space="0" w:color="auto"/>
        <w:right w:val="none" w:sz="0" w:space="0" w:color="auto"/>
      </w:divBdr>
    </w:div>
    <w:div w:id="1976980761">
      <w:bodyDiv w:val="1"/>
      <w:marLeft w:val="0"/>
      <w:marRight w:val="0"/>
      <w:marTop w:val="0"/>
      <w:marBottom w:val="0"/>
      <w:divBdr>
        <w:top w:val="none" w:sz="0" w:space="0" w:color="auto"/>
        <w:left w:val="none" w:sz="0" w:space="0" w:color="auto"/>
        <w:bottom w:val="none" w:sz="0" w:space="0" w:color="auto"/>
        <w:right w:val="none" w:sz="0" w:space="0" w:color="auto"/>
      </w:divBdr>
    </w:div>
    <w:div w:id="1977027128">
      <w:bodyDiv w:val="1"/>
      <w:marLeft w:val="0"/>
      <w:marRight w:val="0"/>
      <w:marTop w:val="0"/>
      <w:marBottom w:val="0"/>
      <w:divBdr>
        <w:top w:val="none" w:sz="0" w:space="0" w:color="auto"/>
        <w:left w:val="none" w:sz="0" w:space="0" w:color="auto"/>
        <w:bottom w:val="none" w:sz="0" w:space="0" w:color="auto"/>
        <w:right w:val="none" w:sz="0" w:space="0" w:color="auto"/>
      </w:divBdr>
    </w:div>
    <w:div w:id="1977098132">
      <w:bodyDiv w:val="1"/>
      <w:marLeft w:val="0"/>
      <w:marRight w:val="0"/>
      <w:marTop w:val="0"/>
      <w:marBottom w:val="0"/>
      <w:divBdr>
        <w:top w:val="none" w:sz="0" w:space="0" w:color="auto"/>
        <w:left w:val="none" w:sz="0" w:space="0" w:color="auto"/>
        <w:bottom w:val="none" w:sz="0" w:space="0" w:color="auto"/>
        <w:right w:val="none" w:sz="0" w:space="0" w:color="auto"/>
      </w:divBdr>
    </w:div>
    <w:div w:id="1977444340">
      <w:bodyDiv w:val="1"/>
      <w:marLeft w:val="0"/>
      <w:marRight w:val="0"/>
      <w:marTop w:val="0"/>
      <w:marBottom w:val="0"/>
      <w:divBdr>
        <w:top w:val="none" w:sz="0" w:space="0" w:color="auto"/>
        <w:left w:val="none" w:sz="0" w:space="0" w:color="auto"/>
        <w:bottom w:val="none" w:sz="0" w:space="0" w:color="auto"/>
        <w:right w:val="none" w:sz="0" w:space="0" w:color="auto"/>
      </w:divBdr>
    </w:div>
    <w:div w:id="1977762494">
      <w:bodyDiv w:val="1"/>
      <w:marLeft w:val="0"/>
      <w:marRight w:val="0"/>
      <w:marTop w:val="0"/>
      <w:marBottom w:val="0"/>
      <w:divBdr>
        <w:top w:val="none" w:sz="0" w:space="0" w:color="auto"/>
        <w:left w:val="none" w:sz="0" w:space="0" w:color="auto"/>
        <w:bottom w:val="none" w:sz="0" w:space="0" w:color="auto"/>
        <w:right w:val="none" w:sz="0" w:space="0" w:color="auto"/>
      </w:divBdr>
    </w:div>
    <w:div w:id="1978220241">
      <w:bodyDiv w:val="1"/>
      <w:marLeft w:val="0"/>
      <w:marRight w:val="0"/>
      <w:marTop w:val="0"/>
      <w:marBottom w:val="0"/>
      <w:divBdr>
        <w:top w:val="none" w:sz="0" w:space="0" w:color="auto"/>
        <w:left w:val="none" w:sz="0" w:space="0" w:color="auto"/>
        <w:bottom w:val="none" w:sz="0" w:space="0" w:color="auto"/>
        <w:right w:val="none" w:sz="0" w:space="0" w:color="auto"/>
      </w:divBdr>
    </w:div>
    <w:div w:id="1978339118">
      <w:bodyDiv w:val="1"/>
      <w:marLeft w:val="0"/>
      <w:marRight w:val="0"/>
      <w:marTop w:val="0"/>
      <w:marBottom w:val="0"/>
      <w:divBdr>
        <w:top w:val="none" w:sz="0" w:space="0" w:color="auto"/>
        <w:left w:val="none" w:sz="0" w:space="0" w:color="auto"/>
        <w:bottom w:val="none" w:sz="0" w:space="0" w:color="auto"/>
        <w:right w:val="none" w:sz="0" w:space="0" w:color="auto"/>
      </w:divBdr>
    </w:div>
    <w:div w:id="1979528752">
      <w:bodyDiv w:val="1"/>
      <w:marLeft w:val="0"/>
      <w:marRight w:val="0"/>
      <w:marTop w:val="0"/>
      <w:marBottom w:val="0"/>
      <w:divBdr>
        <w:top w:val="none" w:sz="0" w:space="0" w:color="auto"/>
        <w:left w:val="none" w:sz="0" w:space="0" w:color="auto"/>
        <w:bottom w:val="none" w:sz="0" w:space="0" w:color="auto"/>
        <w:right w:val="none" w:sz="0" w:space="0" w:color="auto"/>
      </w:divBdr>
    </w:div>
    <w:div w:id="1980109465">
      <w:bodyDiv w:val="1"/>
      <w:marLeft w:val="0"/>
      <w:marRight w:val="0"/>
      <w:marTop w:val="0"/>
      <w:marBottom w:val="0"/>
      <w:divBdr>
        <w:top w:val="none" w:sz="0" w:space="0" w:color="auto"/>
        <w:left w:val="none" w:sz="0" w:space="0" w:color="auto"/>
        <w:bottom w:val="none" w:sz="0" w:space="0" w:color="auto"/>
        <w:right w:val="none" w:sz="0" w:space="0" w:color="auto"/>
      </w:divBdr>
    </w:div>
    <w:div w:id="1980573140">
      <w:bodyDiv w:val="1"/>
      <w:marLeft w:val="0"/>
      <w:marRight w:val="0"/>
      <w:marTop w:val="0"/>
      <w:marBottom w:val="0"/>
      <w:divBdr>
        <w:top w:val="none" w:sz="0" w:space="0" w:color="auto"/>
        <w:left w:val="none" w:sz="0" w:space="0" w:color="auto"/>
        <w:bottom w:val="none" w:sz="0" w:space="0" w:color="auto"/>
        <w:right w:val="none" w:sz="0" w:space="0" w:color="auto"/>
      </w:divBdr>
      <w:divsChild>
        <w:div w:id="983122635">
          <w:marLeft w:val="0"/>
          <w:marRight w:val="0"/>
          <w:marTop w:val="0"/>
          <w:marBottom w:val="0"/>
          <w:divBdr>
            <w:top w:val="none" w:sz="0" w:space="0" w:color="auto"/>
            <w:left w:val="none" w:sz="0" w:space="0" w:color="auto"/>
            <w:bottom w:val="none" w:sz="0" w:space="0" w:color="auto"/>
            <w:right w:val="none" w:sz="0" w:space="0" w:color="auto"/>
          </w:divBdr>
        </w:div>
      </w:divsChild>
    </w:div>
    <w:div w:id="1980838028">
      <w:bodyDiv w:val="1"/>
      <w:marLeft w:val="0"/>
      <w:marRight w:val="0"/>
      <w:marTop w:val="0"/>
      <w:marBottom w:val="0"/>
      <w:divBdr>
        <w:top w:val="none" w:sz="0" w:space="0" w:color="auto"/>
        <w:left w:val="none" w:sz="0" w:space="0" w:color="auto"/>
        <w:bottom w:val="none" w:sz="0" w:space="0" w:color="auto"/>
        <w:right w:val="none" w:sz="0" w:space="0" w:color="auto"/>
      </w:divBdr>
    </w:div>
    <w:div w:id="1980845717">
      <w:bodyDiv w:val="1"/>
      <w:marLeft w:val="0"/>
      <w:marRight w:val="0"/>
      <w:marTop w:val="0"/>
      <w:marBottom w:val="0"/>
      <w:divBdr>
        <w:top w:val="none" w:sz="0" w:space="0" w:color="auto"/>
        <w:left w:val="none" w:sz="0" w:space="0" w:color="auto"/>
        <w:bottom w:val="none" w:sz="0" w:space="0" w:color="auto"/>
        <w:right w:val="none" w:sz="0" w:space="0" w:color="auto"/>
      </w:divBdr>
      <w:divsChild>
        <w:div w:id="740568200">
          <w:marLeft w:val="0"/>
          <w:marRight w:val="0"/>
          <w:marTop w:val="0"/>
          <w:marBottom w:val="0"/>
          <w:divBdr>
            <w:top w:val="none" w:sz="0" w:space="0" w:color="auto"/>
            <w:left w:val="none" w:sz="0" w:space="0" w:color="auto"/>
            <w:bottom w:val="none" w:sz="0" w:space="0" w:color="auto"/>
            <w:right w:val="none" w:sz="0" w:space="0" w:color="auto"/>
          </w:divBdr>
        </w:div>
      </w:divsChild>
    </w:div>
    <w:div w:id="1981420277">
      <w:bodyDiv w:val="1"/>
      <w:marLeft w:val="0"/>
      <w:marRight w:val="0"/>
      <w:marTop w:val="0"/>
      <w:marBottom w:val="0"/>
      <w:divBdr>
        <w:top w:val="none" w:sz="0" w:space="0" w:color="auto"/>
        <w:left w:val="none" w:sz="0" w:space="0" w:color="auto"/>
        <w:bottom w:val="none" w:sz="0" w:space="0" w:color="auto"/>
        <w:right w:val="none" w:sz="0" w:space="0" w:color="auto"/>
      </w:divBdr>
    </w:div>
    <w:div w:id="1981684800">
      <w:bodyDiv w:val="1"/>
      <w:marLeft w:val="0"/>
      <w:marRight w:val="0"/>
      <w:marTop w:val="0"/>
      <w:marBottom w:val="0"/>
      <w:divBdr>
        <w:top w:val="none" w:sz="0" w:space="0" w:color="auto"/>
        <w:left w:val="none" w:sz="0" w:space="0" w:color="auto"/>
        <w:bottom w:val="none" w:sz="0" w:space="0" w:color="auto"/>
        <w:right w:val="none" w:sz="0" w:space="0" w:color="auto"/>
      </w:divBdr>
    </w:div>
    <w:div w:id="1981836916">
      <w:bodyDiv w:val="1"/>
      <w:marLeft w:val="0"/>
      <w:marRight w:val="0"/>
      <w:marTop w:val="0"/>
      <w:marBottom w:val="0"/>
      <w:divBdr>
        <w:top w:val="none" w:sz="0" w:space="0" w:color="auto"/>
        <w:left w:val="none" w:sz="0" w:space="0" w:color="auto"/>
        <w:bottom w:val="none" w:sz="0" w:space="0" w:color="auto"/>
        <w:right w:val="none" w:sz="0" w:space="0" w:color="auto"/>
      </w:divBdr>
    </w:div>
    <w:div w:id="1981962060">
      <w:bodyDiv w:val="1"/>
      <w:marLeft w:val="0"/>
      <w:marRight w:val="0"/>
      <w:marTop w:val="0"/>
      <w:marBottom w:val="0"/>
      <w:divBdr>
        <w:top w:val="none" w:sz="0" w:space="0" w:color="auto"/>
        <w:left w:val="none" w:sz="0" w:space="0" w:color="auto"/>
        <w:bottom w:val="none" w:sz="0" w:space="0" w:color="auto"/>
        <w:right w:val="none" w:sz="0" w:space="0" w:color="auto"/>
      </w:divBdr>
    </w:div>
    <w:div w:id="1982151523">
      <w:bodyDiv w:val="1"/>
      <w:marLeft w:val="0"/>
      <w:marRight w:val="0"/>
      <w:marTop w:val="0"/>
      <w:marBottom w:val="0"/>
      <w:divBdr>
        <w:top w:val="none" w:sz="0" w:space="0" w:color="auto"/>
        <w:left w:val="none" w:sz="0" w:space="0" w:color="auto"/>
        <w:bottom w:val="none" w:sz="0" w:space="0" w:color="auto"/>
        <w:right w:val="none" w:sz="0" w:space="0" w:color="auto"/>
      </w:divBdr>
    </w:div>
    <w:div w:id="1982466953">
      <w:bodyDiv w:val="1"/>
      <w:marLeft w:val="0"/>
      <w:marRight w:val="0"/>
      <w:marTop w:val="0"/>
      <w:marBottom w:val="0"/>
      <w:divBdr>
        <w:top w:val="none" w:sz="0" w:space="0" w:color="auto"/>
        <w:left w:val="none" w:sz="0" w:space="0" w:color="auto"/>
        <w:bottom w:val="none" w:sz="0" w:space="0" w:color="auto"/>
        <w:right w:val="none" w:sz="0" w:space="0" w:color="auto"/>
      </w:divBdr>
    </w:div>
    <w:div w:id="1983151103">
      <w:bodyDiv w:val="1"/>
      <w:marLeft w:val="0"/>
      <w:marRight w:val="0"/>
      <w:marTop w:val="0"/>
      <w:marBottom w:val="0"/>
      <w:divBdr>
        <w:top w:val="none" w:sz="0" w:space="0" w:color="auto"/>
        <w:left w:val="none" w:sz="0" w:space="0" w:color="auto"/>
        <w:bottom w:val="none" w:sz="0" w:space="0" w:color="auto"/>
        <w:right w:val="none" w:sz="0" w:space="0" w:color="auto"/>
      </w:divBdr>
    </w:div>
    <w:div w:id="1983272220">
      <w:bodyDiv w:val="1"/>
      <w:marLeft w:val="0"/>
      <w:marRight w:val="0"/>
      <w:marTop w:val="0"/>
      <w:marBottom w:val="0"/>
      <w:divBdr>
        <w:top w:val="none" w:sz="0" w:space="0" w:color="auto"/>
        <w:left w:val="none" w:sz="0" w:space="0" w:color="auto"/>
        <w:bottom w:val="none" w:sz="0" w:space="0" w:color="auto"/>
        <w:right w:val="none" w:sz="0" w:space="0" w:color="auto"/>
      </w:divBdr>
    </w:div>
    <w:div w:id="1983383707">
      <w:bodyDiv w:val="1"/>
      <w:marLeft w:val="0"/>
      <w:marRight w:val="0"/>
      <w:marTop w:val="0"/>
      <w:marBottom w:val="0"/>
      <w:divBdr>
        <w:top w:val="none" w:sz="0" w:space="0" w:color="auto"/>
        <w:left w:val="none" w:sz="0" w:space="0" w:color="auto"/>
        <w:bottom w:val="none" w:sz="0" w:space="0" w:color="auto"/>
        <w:right w:val="none" w:sz="0" w:space="0" w:color="auto"/>
      </w:divBdr>
    </w:div>
    <w:div w:id="1983460614">
      <w:bodyDiv w:val="1"/>
      <w:marLeft w:val="0"/>
      <w:marRight w:val="0"/>
      <w:marTop w:val="0"/>
      <w:marBottom w:val="0"/>
      <w:divBdr>
        <w:top w:val="none" w:sz="0" w:space="0" w:color="auto"/>
        <w:left w:val="none" w:sz="0" w:space="0" w:color="auto"/>
        <w:bottom w:val="none" w:sz="0" w:space="0" w:color="auto"/>
        <w:right w:val="none" w:sz="0" w:space="0" w:color="auto"/>
      </w:divBdr>
    </w:div>
    <w:div w:id="1983609074">
      <w:bodyDiv w:val="1"/>
      <w:marLeft w:val="0"/>
      <w:marRight w:val="0"/>
      <w:marTop w:val="0"/>
      <w:marBottom w:val="0"/>
      <w:divBdr>
        <w:top w:val="none" w:sz="0" w:space="0" w:color="auto"/>
        <w:left w:val="none" w:sz="0" w:space="0" w:color="auto"/>
        <w:bottom w:val="none" w:sz="0" w:space="0" w:color="auto"/>
        <w:right w:val="none" w:sz="0" w:space="0" w:color="auto"/>
      </w:divBdr>
    </w:div>
    <w:div w:id="1983919776">
      <w:bodyDiv w:val="1"/>
      <w:marLeft w:val="0"/>
      <w:marRight w:val="0"/>
      <w:marTop w:val="0"/>
      <w:marBottom w:val="0"/>
      <w:divBdr>
        <w:top w:val="none" w:sz="0" w:space="0" w:color="auto"/>
        <w:left w:val="none" w:sz="0" w:space="0" w:color="auto"/>
        <w:bottom w:val="none" w:sz="0" w:space="0" w:color="auto"/>
        <w:right w:val="none" w:sz="0" w:space="0" w:color="auto"/>
      </w:divBdr>
      <w:divsChild>
        <w:div w:id="43260409">
          <w:marLeft w:val="0"/>
          <w:marRight w:val="0"/>
          <w:marTop w:val="0"/>
          <w:marBottom w:val="0"/>
          <w:divBdr>
            <w:top w:val="none" w:sz="0" w:space="0" w:color="auto"/>
            <w:left w:val="none" w:sz="0" w:space="0" w:color="auto"/>
            <w:bottom w:val="none" w:sz="0" w:space="0" w:color="auto"/>
            <w:right w:val="none" w:sz="0" w:space="0" w:color="auto"/>
          </w:divBdr>
        </w:div>
      </w:divsChild>
    </w:div>
    <w:div w:id="1984196114">
      <w:bodyDiv w:val="1"/>
      <w:marLeft w:val="0"/>
      <w:marRight w:val="0"/>
      <w:marTop w:val="0"/>
      <w:marBottom w:val="0"/>
      <w:divBdr>
        <w:top w:val="none" w:sz="0" w:space="0" w:color="auto"/>
        <w:left w:val="none" w:sz="0" w:space="0" w:color="auto"/>
        <w:bottom w:val="none" w:sz="0" w:space="0" w:color="auto"/>
        <w:right w:val="none" w:sz="0" w:space="0" w:color="auto"/>
      </w:divBdr>
    </w:div>
    <w:div w:id="1985230894">
      <w:bodyDiv w:val="1"/>
      <w:marLeft w:val="0"/>
      <w:marRight w:val="0"/>
      <w:marTop w:val="0"/>
      <w:marBottom w:val="0"/>
      <w:divBdr>
        <w:top w:val="none" w:sz="0" w:space="0" w:color="auto"/>
        <w:left w:val="none" w:sz="0" w:space="0" w:color="auto"/>
        <w:bottom w:val="none" w:sz="0" w:space="0" w:color="auto"/>
        <w:right w:val="none" w:sz="0" w:space="0" w:color="auto"/>
      </w:divBdr>
    </w:div>
    <w:div w:id="1985353149">
      <w:bodyDiv w:val="1"/>
      <w:marLeft w:val="0"/>
      <w:marRight w:val="0"/>
      <w:marTop w:val="0"/>
      <w:marBottom w:val="0"/>
      <w:divBdr>
        <w:top w:val="none" w:sz="0" w:space="0" w:color="auto"/>
        <w:left w:val="none" w:sz="0" w:space="0" w:color="auto"/>
        <w:bottom w:val="none" w:sz="0" w:space="0" w:color="auto"/>
        <w:right w:val="none" w:sz="0" w:space="0" w:color="auto"/>
      </w:divBdr>
    </w:div>
    <w:div w:id="1985503176">
      <w:bodyDiv w:val="1"/>
      <w:marLeft w:val="0"/>
      <w:marRight w:val="0"/>
      <w:marTop w:val="0"/>
      <w:marBottom w:val="0"/>
      <w:divBdr>
        <w:top w:val="none" w:sz="0" w:space="0" w:color="auto"/>
        <w:left w:val="none" w:sz="0" w:space="0" w:color="auto"/>
        <w:bottom w:val="none" w:sz="0" w:space="0" w:color="auto"/>
        <w:right w:val="none" w:sz="0" w:space="0" w:color="auto"/>
      </w:divBdr>
    </w:div>
    <w:div w:id="1985809811">
      <w:bodyDiv w:val="1"/>
      <w:marLeft w:val="0"/>
      <w:marRight w:val="0"/>
      <w:marTop w:val="0"/>
      <w:marBottom w:val="0"/>
      <w:divBdr>
        <w:top w:val="none" w:sz="0" w:space="0" w:color="auto"/>
        <w:left w:val="none" w:sz="0" w:space="0" w:color="auto"/>
        <w:bottom w:val="none" w:sz="0" w:space="0" w:color="auto"/>
        <w:right w:val="none" w:sz="0" w:space="0" w:color="auto"/>
      </w:divBdr>
      <w:divsChild>
        <w:div w:id="1178037882">
          <w:marLeft w:val="0"/>
          <w:marRight w:val="0"/>
          <w:marTop w:val="0"/>
          <w:marBottom w:val="0"/>
          <w:divBdr>
            <w:top w:val="none" w:sz="0" w:space="0" w:color="auto"/>
            <w:left w:val="none" w:sz="0" w:space="0" w:color="auto"/>
            <w:bottom w:val="none" w:sz="0" w:space="0" w:color="auto"/>
            <w:right w:val="none" w:sz="0" w:space="0" w:color="auto"/>
          </w:divBdr>
        </w:div>
      </w:divsChild>
    </w:div>
    <w:div w:id="1985809979">
      <w:bodyDiv w:val="1"/>
      <w:marLeft w:val="0"/>
      <w:marRight w:val="0"/>
      <w:marTop w:val="0"/>
      <w:marBottom w:val="0"/>
      <w:divBdr>
        <w:top w:val="none" w:sz="0" w:space="0" w:color="auto"/>
        <w:left w:val="none" w:sz="0" w:space="0" w:color="auto"/>
        <w:bottom w:val="none" w:sz="0" w:space="0" w:color="auto"/>
        <w:right w:val="none" w:sz="0" w:space="0" w:color="auto"/>
      </w:divBdr>
    </w:div>
    <w:div w:id="1985888845">
      <w:bodyDiv w:val="1"/>
      <w:marLeft w:val="0"/>
      <w:marRight w:val="0"/>
      <w:marTop w:val="0"/>
      <w:marBottom w:val="0"/>
      <w:divBdr>
        <w:top w:val="none" w:sz="0" w:space="0" w:color="auto"/>
        <w:left w:val="none" w:sz="0" w:space="0" w:color="auto"/>
        <w:bottom w:val="none" w:sz="0" w:space="0" w:color="auto"/>
        <w:right w:val="none" w:sz="0" w:space="0" w:color="auto"/>
      </w:divBdr>
    </w:div>
    <w:div w:id="1985966915">
      <w:bodyDiv w:val="1"/>
      <w:marLeft w:val="0"/>
      <w:marRight w:val="0"/>
      <w:marTop w:val="0"/>
      <w:marBottom w:val="0"/>
      <w:divBdr>
        <w:top w:val="none" w:sz="0" w:space="0" w:color="auto"/>
        <w:left w:val="none" w:sz="0" w:space="0" w:color="auto"/>
        <w:bottom w:val="none" w:sz="0" w:space="0" w:color="auto"/>
        <w:right w:val="none" w:sz="0" w:space="0" w:color="auto"/>
      </w:divBdr>
      <w:divsChild>
        <w:div w:id="1101102592">
          <w:marLeft w:val="0"/>
          <w:marRight w:val="0"/>
          <w:marTop w:val="0"/>
          <w:marBottom w:val="0"/>
          <w:divBdr>
            <w:top w:val="none" w:sz="0" w:space="0" w:color="auto"/>
            <w:left w:val="none" w:sz="0" w:space="0" w:color="auto"/>
            <w:bottom w:val="none" w:sz="0" w:space="0" w:color="auto"/>
            <w:right w:val="none" w:sz="0" w:space="0" w:color="auto"/>
          </w:divBdr>
        </w:div>
      </w:divsChild>
    </w:div>
    <w:div w:id="1986545634">
      <w:bodyDiv w:val="1"/>
      <w:marLeft w:val="0"/>
      <w:marRight w:val="0"/>
      <w:marTop w:val="0"/>
      <w:marBottom w:val="0"/>
      <w:divBdr>
        <w:top w:val="none" w:sz="0" w:space="0" w:color="auto"/>
        <w:left w:val="none" w:sz="0" w:space="0" w:color="auto"/>
        <w:bottom w:val="none" w:sz="0" w:space="0" w:color="auto"/>
        <w:right w:val="none" w:sz="0" w:space="0" w:color="auto"/>
      </w:divBdr>
    </w:div>
    <w:div w:id="1986884536">
      <w:bodyDiv w:val="1"/>
      <w:marLeft w:val="0"/>
      <w:marRight w:val="0"/>
      <w:marTop w:val="0"/>
      <w:marBottom w:val="0"/>
      <w:divBdr>
        <w:top w:val="none" w:sz="0" w:space="0" w:color="auto"/>
        <w:left w:val="none" w:sz="0" w:space="0" w:color="auto"/>
        <w:bottom w:val="none" w:sz="0" w:space="0" w:color="auto"/>
        <w:right w:val="none" w:sz="0" w:space="0" w:color="auto"/>
      </w:divBdr>
    </w:div>
    <w:div w:id="1988434780">
      <w:bodyDiv w:val="1"/>
      <w:marLeft w:val="0"/>
      <w:marRight w:val="0"/>
      <w:marTop w:val="0"/>
      <w:marBottom w:val="0"/>
      <w:divBdr>
        <w:top w:val="none" w:sz="0" w:space="0" w:color="auto"/>
        <w:left w:val="none" w:sz="0" w:space="0" w:color="auto"/>
        <w:bottom w:val="none" w:sz="0" w:space="0" w:color="auto"/>
        <w:right w:val="none" w:sz="0" w:space="0" w:color="auto"/>
      </w:divBdr>
    </w:div>
    <w:div w:id="1988582313">
      <w:bodyDiv w:val="1"/>
      <w:marLeft w:val="0"/>
      <w:marRight w:val="0"/>
      <w:marTop w:val="0"/>
      <w:marBottom w:val="0"/>
      <w:divBdr>
        <w:top w:val="none" w:sz="0" w:space="0" w:color="auto"/>
        <w:left w:val="none" w:sz="0" w:space="0" w:color="auto"/>
        <w:bottom w:val="none" w:sz="0" w:space="0" w:color="auto"/>
        <w:right w:val="none" w:sz="0" w:space="0" w:color="auto"/>
      </w:divBdr>
      <w:divsChild>
        <w:div w:id="579024442">
          <w:marLeft w:val="0"/>
          <w:marRight w:val="0"/>
          <w:marTop w:val="0"/>
          <w:marBottom w:val="0"/>
          <w:divBdr>
            <w:top w:val="none" w:sz="0" w:space="0" w:color="auto"/>
            <w:left w:val="none" w:sz="0" w:space="0" w:color="auto"/>
            <w:bottom w:val="none" w:sz="0" w:space="0" w:color="auto"/>
            <w:right w:val="none" w:sz="0" w:space="0" w:color="auto"/>
          </w:divBdr>
        </w:div>
      </w:divsChild>
    </w:div>
    <w:div w:id="1988628640">
      <w:bodyDiv w:val="1"/>
      <w:marLeft w:val="0"/>
      <w:marRight w:val="0"/>
      <w:marTop w:val="0"/>
      <w:marBottom w:val="0"/>
      <w:divBdr>
        <w:top w:val="none" w:sz="0" w:space="0" w:color="auto"/>
        <w:left w:val="none" w:sz="0" w:space="0" w:color="auto"/>
        <w:bottom w:val="none" w:sz="0" w:space="0" w:color="auto"/>
        <w:right w:val="none" w:sz="0" w:space="0" w:color="auto"/>
      </w:divBdr>
      <w:divsChild>
        <w:div w:id="247233014">
          <w:marLeft w:val="0"/>
          <w:marRight w:val="0"/>
          <w:marTop w:val="0"/>
          <w:marBottom w:val="0"/>
          <w:divBdr>
            <w:top w:val="none" w:sz="0" w:space="0" w:color="auto"/>
            <w:left w:val="none" w:sz="0" w:space="0" w:color="auto"/>
            <w:bottom w:val="none" w:sz="0" w:space="0" w:color="auto"/>
            <w:right w:val="none" w:sz="0" w:space="0" w:color="auto"/>
          </w:divBdr>
        </w:div>
      </w:divsChild>
    </w:div>
    <w:div w:id="1988898871">
      <w:bodyDiv w:val="1"/>
      <w:marLeft w:val="0"/>
      <w:marRight w:val="0"/>
      <w:marTop w:val="0"/>
      <w:marBottom w:val="0"/>
      <w:divBdr>
        <w:top w:val="none" w:sz="0" w:space="0" w:color="auto"/>
        <w:left w:val="none" w:sz="0" w:space="0" w:color="auto"/>
        <w:bottom w:val="none" w:sz="0" w:space="0" w:color="auto"/>
        <w:right w:val="none" w:sz="0" w:space="0" w:color="auto"/>
      </w:divBdr>
    </w:div>
    <w:div w:id="1989284574">
      <w:bodyDiv w:val="1"/>
      <w:marLeft w:val="0"/>
      <w:marRight w:val="0"/>
      <w:marTop w:val="0"/>
      <w:marBottom w:val="0"/>
      <w:divBdr>
        <w:top w:val="none" w:sz="0" w:space="0" w:color="auto"/>
        <w:left w:val="none" w:sz="0" w:space="0" w:color="auto"/>
        <w:bottom w:val="none" w:sz="0" w:space="0" w:color="auto"/>
        <w:right w:val="none" w:sz="0" w:space="0" w:color="auto"/>
      </w:divBdr>
    </w:div>
    <w:div w:id="1989363556">
      <w:bodyDiv w:val="1"/>
      <w:marLeft w:val="0"/>
      <w:marRight w:val="0"/>
      <w:marTop w:val="0"/>
      <w:marBottom w:val="0"/>
      <w:divBdr>
        <w:top w:val="none" w:sz="0" w:space="0" w:color="auto"/>
        <w:left w:val="none" w:sz="0" w:space="0" w:color="auto"/>
        <w:bottom w:val="none" w:sz="0" w:space="0" w:color="auto"/>
        <w:right w:val="none" w:sz="0" w:space="0" w:color="auto"/>
      </w:divBdr>
      <w:divsChild>
        <w:div w:id="1349060435">
          <w:marLeft w:val="0"/>
          <w:marRight w:val="0"/>
          <w:marTop w:val="0"/>
          <w:marBottom w:val="0"/>
          <w:divBdr>
            <w:top w:val="none" w:sz="0" w:space="0" w:color="auto"/>
            <w:left w:val="none" w:sz="0" w:space="0" w:color="auto"/>
            <w:bottom w:val="none" w:sz="0" w:space="0" w:color="auto"/>
            <w:right w:val="none" w:sz="0" w:space="0" w:color="auto"/>
          </w:divBdr>
        </w:div>
      </w:divsChild>
    </w:div>
    <w:div w:id="1989437816">
      <w:bodyDiv w:val="1"/>
      <w:marLeft w:val="0"/>
      <w:marRight w:val="0"/>
      <w:marTop w:val="0"/>
      <w:marBottom w:val="0"/>
      <w:divBdr>
        <w:top w:val="none" w:sz="0" w:space="0" w:color="auto"/>
        <w:left w:val="none" w:sz="0" w:space="0" w:color="auto"/>
        <w:bottom w:val="none" w:sz="0" w:space="0" w:color="auto"/>
        <w:right w:val="none" w:sz="0" w:space="0" w:color="auto"/>
      </w:divBdr>
    </w:div>
    <w:div w:id="1989550675">
      <w:bodyDiv w:val="1"/>
      <w:marLeft w:val="0"/>
      <w:marRight w:val="0"/>
      <w:marTop w:val="0"/>
      <w:marBottom w:val="0"/>
      <w:divBdr>
        <w:top w:val="none" w:sz="0" w:space="0" w:color="auto"/>
        <w:left w:val="none" w:sz="0" w:space="0" w:color="auto"/>
        <w:bottom w:val="none" w:sz="0" w:space="0" w:color="auto"/>
        <w:right w:val="none" w:sz="0" w:space="0" w:color="auto"/>
      </w:divBdr>
    </w:div>
    <w:div w:id="1990477963">
      <w:bodyDiv w:val="1"/>
      <w:marLeft w:val="0"/>
      <w:marRight w:val="0"/>
      <w:marTop w:val="0"/>
      <w:marBottom w:val="0"/>
      <w:divBdr>
        <w:top w:val="none" w:sz="0" w:space="0" w:color="auto"/>
        <w:left w:val="none" w:sz="0" w:space="0" w:color="auto"/>
        <w:bottom w:val="none" w:sz="0" w:space="0" w:color="auto"/>
        <w:right w:val="none" w:sz="0" w:space="0" w:color="auto"/>
      </w:divBdr>
      <w:divsChild>
        <w:div w:id="801533019">
          <w:marLeft w:val="0"/>
          <w:marRight w:val="0"/>
          <w:marTop w:val="0"/>
          <w:marBottom w:val="0"/>
          <w:divBdr>
            <w:top w:val="none" w:sz="0" w:space="0" w:color="auto"/>
            <w:left w:val="none" w:sz="0" w:space="0" w:color="auto"/>
            <w:bottom w:val="none" w:sz="0" w:space="0" w:color="auto"/>
            <w:right w:val="none" w:sz="0" w:space="0" w:color="auto"/>
          </w:divBdr>
        </w:div>
      </w:divsChild>
    </w:div>
    <w:div w:id="1990547396">
      <w:bodyDiv w:val="1"/>
      <w:marLeft w:val="0"/>
      <w:marRight w:val="0"/>
      <w:marTop w:val="0"/>
      <w:marBottom w:val="0"/>
      <w:divBdr>
        <w:top w:val="none" w:sz="0" w:space="0" w:color="auto"/>
        <w:left w:val="none" w:sz="0" w:space="0" w:color="auto"/>
        <w:bottom w:val="none" w:sz="0" w:space="0" w:color="auto"/>
        <w:right w:val="none" w:sz="0" w:space="0" w:color="auto"/>
      </w:divBdr>
    </w:div>
    <w:div w:id="1990548968">
      <w:bodyDiv w:val="1"/>
      <w:marLeft w:val="0"/>
      <w:marRight w:val="0"/>
      <w:marTop w:val="0"/>
      <w:marBottom w:val="0"/>
      <w:divBdr>
        <w:top w:val="none" w:sz="0" w:space="0" w:color="auto"/>
        <w:left w:val="none" w:sz="0" w:space="0" w:color="auto"/>
        <w:bottom w:val="none" w:sz="0" w:space="0" w:color="auto"/>
        <w:right w:val="none" w:sz="0" w:space="0" w:color="auto"/>
      </w:divBdr>
    </w:div>
    <w:div w:id="1990623156">
      <w:bodyDiv w:val="1"/>
      <w:marLeft w:val="0"/>
      <w:marRight w:val="0"/>
      <w:marTop w:val="0"/>
      <w:marBottom w:val="0"/>
      <w:divBdr>
        <w:top w:val="none" w:sz="0" w:space="0" w:color="auto"/>
        <w:left w:val="none" w:sz="0" w:space="0" w:color="auto"/>
        <w:bottom w:val="none" w:sz="0" w:space="0" w:color="auto"/>
        <w:right w:val="none" w:sz="0" w:space="0" w:color="auto"/>
      </w:divBdr>
    </w:div>
    <w:div w:id="1990818262">
      <w:bodyDiv w:val="1"/>
      <w:marLeft w:val="0"/>
      <w:marRight w:val="0"/>
      <w:marTop w:val="0"/>
      <w:marBottom w:val="0"/>
      <w:divBdr>
        <w:top w:val="none" w:sz="0" w:space="0" w:color="auto"/>
        <w:left w:val="none" w:sz="0" w:space="0" w:color="auto"/>
        <w:bottom w:val="none" w:sz="0" w:space="0" w:color="auto"/>
        <w:right w:val="none" w:sz="0" w:space="0" w:color="auto"/>
      </w:divBdr>
    </w:div>
    <w:div w:id="1990934901">
      <w:bodyDiv w:val="1"/>
      <w:marLeft w:val="0"/>
      <w:marRight w:val="0"/>
      <w:marTop w:val="0"/>
      <w:marBottom w:val="0"/>
      <w:divBdr>
        <w:top w:val="none" w:sz="0" w:space="0" w:color="auto"/>
        <w:left w:val="none" w:sz="0" w:space="0" w:color="auto"/>
        <w:bottom w:val="none" w:sz="0" w:space="0" w:color="auto"/>
        <w:right w:val="none" w:sz="0" w:space="0" w:color="auto"/>
      </w:divBdr>
    </w:div>
    <w:div w:id="1991250642">
      <w:bodyDiv w:val="1"/>
      <w:marLeft w:val="0"/>
      <w:marRight w:val="0"/>
      <w:marTop w:val="0"/>
      <w:marBottom w:val="0"/>
      <w:divBdr>
        <w:top w:val="none" w:sz="0" w:space="0" w:color="auto"/>
        <w:left w:val="none" w:sz="0" w:space="0" w:color="auto"/>
        <w:bottom w:val="none" w:sz="0" w:space="0" w:color="auto"/>
        <w:right w:val="none" w:sz="0" w:space="0" w:color="auto"/>
      </w:divBdr>
    </w:div>
    <w:div w:id="1991398865">
      <w:bodyDiv w:val="1"/>
      <w:marLeft w:val="0"/>
      <w:marRight w:val="0"/>
      <w:marTop w:val="0"/>
      <w:marBottom w:val="0"/>
      <w:divBdr>
        <w:top w:val="none" w:sz="0" w:space="0" w:color="auto"/>
        <w:left w:val="none" w:sz="0" w:space="0" w:color="auto"/>
        <w:bottom w:val="none" w:sz="0" w:space="0" w:color="auto"/>
        <w:right w:val="none" w:sz="0" w:space="0" w:color="auto"/>
      </w:divBdr>
    </w:div>
    <w:div w:id="1991785660">
      <w:bodyDiv w:val="1"/>
      <w:marLeft w:val="0"/>
      <w:marRight w:val="0"/>
      <w:marTop w:val="0"/>
      <w:marBottom w:val="0"/>
      <w:divBdr>
        <w:top w:val="none" w:sz="0" w:space="0" w:color="auto"/>
        <w:left w:val="none" w:sz="0" w:space="0" w:color="auto"/>
        <w:bottom w:val="none" w:sz="0" w:space="0" w:color="auto"/>
        <w:right w:val="none" w:sz="0" w:space="0" w:color="auto"/>
      </w:divBdr>
      <w:divsChild>
        <w:div w:id="1727954202">
          <w:marLeft w:val="0"/>
          <w:marRight w:val="0"/>
          <w:marTop w:val="0"/>
          <w:marBottom w:val="0"/>
          <w:divBdr>
            <w:top w:val="none" w:sz="0" w:space="0" w:color="auto"/>
            <w:left w:val="none" w:sz="0" w:space="0" w:color="auto"/>
            <w:bottom w:val="none" w:sz="0" w:space="0" w:color="auto"/>
            <w:right w:val="none" w:sz="0" w:space="0" w:color="auto"/>
          </w:divBdr>
        </w:div>
      </w:divsChild>
    </w:div>
    <w:div w:id="1992101885">
      <w:bodyDiv w:val="1"/>
      <w:marLeft w:val="0"/>
      <w:marRight w:val="0"/>
      <w:marTop w:val="0"/>
      <w:marBottom w:val="0"/>
      <w:divBdr>
        <w:top w:val="none" w:sz="0" w:space="0" w:color="auto"/>
        <w:left w:val="none" w:sz="0" w:space="0" w:color="auto"/>
        <w:bottom w:val="none" w:sz="0" w:space="0" w:color="auto"/>
        <w:right w:val="none" w:sz="0" w:space="0" w:color="auto"/>
      </w:divBdr>
    </w:div>
    <w:div w:id="1992130547">
      <w:bodyDiv w:val="1"/>
      <w:marLeft w:val="0"/>
      <w:marRight w:val="0"/>
      <w:marTop w:val="0"/>
      <w:marBottom w:val="0"/>
      <w:divBdr>
        <w:top w:val="none" w:sz="0" w:space="0" w:color="auto"/>
        <w:left w:val="none" w:sz="0" w:space="0" w:color="auto"/>
        <w:bottom w:val="none" w:sz="0" w:space="0" w:color="auto"/>
        <w:right w:val="none" w:sz="0" w:space="0" w:color="auto"/>
      </w:divBdr>
    </w:div>
    <w:div w:id="1993017551">
      <w:bodyDiv w:val="1"/>
      <w:marLeft w:val="0"/>
      <w:marRight w:val="0"/>
      <w:marTop w:val="0"/>
      <w:marBottom w:val="0"/>
      <w:divBdr>
        <w:top w:val="none" w:sz="0" w:space="0" w:color="auto"/>
        <w:left w:val="none" w:sz="0" w:space="0" w:color="auto"/>
        <w:bottom w:val="none" w:sz="0" w:space="0" w:color="auto"/>
        <w:right w:val="none" w:sz="0" w:space="0" w:color="auto"/>
      </w:divBdr>
      <w:divsChild>
        <w:div w:id="826362745">
          <w:marLeft w:val="0"/>
          <w:marRight w:val="0"/>
          <w:marTop w:val="0"/>
          <w:marBottom w:val="0"/>
          <w:divBdr>
            <w:top w:val="none" w:sz="0" w:space="0" w:color="auto"/>
            <w:left w:val="none" w:sz="0" w:space="0" w:color="auto"/>
            <w:bottom w:val="none" w:sz="0" w:space="0" w:color="auto"/>
            <w:right w:val="none" w:sz="0" w:space="0" w:color="auto"/>
          </w:divBdr>
        </w:div>
      </w:divsChild>
    </w:div>
    <w:div w:id="1993025362">
      <w:bodyDiv w:val="1"/>
      <w:marLeft w:val="0"/>
      <w:marRight w:val="0"/>
      <w:marTop w:val="0"/>
      <w:marBottom w:val="0"/>
      <w:divBdr>
        <w:top w:val="none" w:sz="0" w:space="0" w:color="auto"/>
        <w:left w:val="none" w:sz="0" w:space="0" w:color="auto"/>
        <w:bottom w:val="none" w:sz="0" w:space="0" w:color="auto"/>
        <w:right w:val="none" w:sz="0" w:space="0" w:color="auto"/>
      </w:divBdr>
    </w:div>
    <w:div w:id="1993177051">
      <w:bodyDiv w:val="1"/>
      <w:marLeft w:val="0"/>
      <w:marRight w:val="0"/>
      <w:marTop w:val="0"/>
      <w:marBottom w:val="0"/>
      <w:divBdr>
        <w:top w:val="none" w:sz="0" w:space="0" w:color="auto"/>
        <w:left w:val="none" w:sz="0" w:space="0" w:color="auto"/>
        <w:bottom w:val="none" w:sz="0" w:space="0" w:color="auto"/>
        <w:right w:val="none" w:sz="0" w:space="0" w:color="auto"/>
      </w:divBdr>
    </w:div>
    <w:div w:id="1994483816">
      <w:bodyDiv w:val="1"/>
      <w:marLeft w:val="0"/>
      <w:marRight w:val="0"/>
      <w:marTop w:val="0"/>
      <w:marBottom w:val="0"/>
      <w:divBdr>
        <w:top w:val="none" w:sz="0" w:space="0" w:color="auto"/>
        <w:left w:val="none" w:sz="0" w:space="0" w:color="auto"/>
        <w:bottom w:val="none" w:sz="0" w:space="0" w:color="auto"/>
        <w:right w:val="none" w:sz="0" w:space="0" w:color="auto"/>
      </w:divBdr>
      <w:divsChild>
        <w:div w:id="77678130">
          <w:marLeft w:val="0"/>
          <w:marRight w:val="0"/>
          <w:marTop w:val="0"/>
          <w:marBottom w:val="0"/>
          <w:divBdr>
            <w:top w:val="none" w:sz="0" w:space="0" w:color="auto"/>
            <w:left w:val="none" w:sz="0" w:space="0" w:color="auto"/>
            <w:bottom w:val="none" w:sz="0" w:space="0" w:color="auto"/>
            <w:right w:val="none" w:sz="0" w:space="0" w:color="auto"/>
          </w:divBdr>
        </w:div>
      </w:divsChild>
    </w:div>
    <w:div w:id="1994672715">
      <w:bodyDiv w:val="1"/>
      <w:marLeft w:val="0"/>
      <w:marRight w:val="0"/>
      <w:marTop w:val="0"/>
      <w:marBottom w:val="0"/>
      <w:divBdr>
        <w:top w:val="none" w:sz="0" w:space="0" w:color="auto"/>
        <w:left w:val="none" w:sz="0" w:space="0" w:color="auto"/>
        <w:bottom w:val="none" w:sz="0" w:space="0" w:color="auto"/>
        <w:right w:val="none" w:sz="0" w:space="0" w:color="auto"/>
      </w:divBdr>
    </w:div>
    <w:div w:id="1994676488">
      <w:bodyDiv w:val="1"/>
      <w:marLeft w:val="0"/>
      <w:marRight w:val="0"/>
      <w:marTop w:val="0"/>
      <w:marBottom w:val="0"/>
      <w:divBdr>
        <w:top w:val="none" w:sz="0" w:space="0" w:color="auto"/>
        <w:left w:val="none" w:sz="0" w:space="0" w:color="auto"/>
        <w:bottom w:val="none" w:sz="0" w:space="0" w:color="auto"/>
        <w:right w:val="none" w:sz="0" w:space="0" w:color="auto"/>
      </w:divBdr>
    </w:div>
    <w:div w:id="1994866304">
      <w:bodyDiv w:val="1"/>
      <w:marLeft w:val="0"/>
      <w:marRight w:val="0"/>
      <w:marTop w:val="0"/>
      <w:marBottom w:val="0"/>
      <w:divBdr>
        <w:top w:val="none" w:sz="0" w:space="0" w:color="auto"/>
        <w:left w:val="none" w:sz="0" w:space="0" w:color="auto"/>
        <w:bottom w:val="none" w:sz="0" w:space="0" w:color="auto"/>
        <w:right w:val="none" w:sz="0" w:space="0" w:color="auto"/>
      </w:divBdr>
    </w:div>
    <w:div w:id="1994940948">
      <w:bodyDiv w:val="1"/>
      <w:marLeft w:val="0"/>
      <w:marRight w:val="0"/>
      <w:marTop w:val="0"/>
      <w:marBottom w:val="0"/>
      <w:divBdr>
        <w:top w:val="none" w:sz="0" w:space="0" w:color="auto"/>
        <w:left w:val="none" w:sz="0" w:space="0" w:color="auto"/>
        <w:bottom w:val="none" w:sz="0" w:space="0" w:color="auto"/>
        <w:right w:val="none" w:sz="0" w:space="0" w:color="auto"/>
      </w:divBdr>
    </w:div>
    <w:div w:id="1994943006">
      <w:bodyDiv w:val="1"/>
      <w:marLeft w:val="0"/>
      <w:marRight w:val="0"/>
      <w:marTop w:val="0"/>
      <w:marBottom w:val="0"/>
      <w:divBdr>
        <w:top w:val="none" w:sz="0" w:space="0" w:color="auto"/>
        <w:left w:val="none" w:sz="0" w:space="0" w:color="auto"/>
        <w:bottom w:val="none" w:sz="0" w:space="0" w:color="auto"/>
        <w:right w:val="none" w:sz="0" w:space="0" w:color="auto"/>
      </w:divBdr>
    </w:div>
    <w:div w:id="1994985946">
      <w:bodyDiv w:val="1"/>
      <w:marLeft w:val="0"/>
      <w:marRight w:val="0"/>
      <w:marTop w:val="0"/>
      <w:marBottom w:val="0"/>
      <w:divBdr>
        <w:top w:val="none" w:sz="0" w:space="0" w:color="auto"/>
        <w:left w:val="none" w:sz="0" w:space="0" w:color="auto"/>
        <w:bottom w:val="none" w:sz="0" w:space="0" w:color="auto"/>
        <w:right w:val="none" w:sz="0" w:space="0" w:color="auto"/>
      </w:divBdr>
      <w:divsChild>
        <w:div w:id="1088885978">
          <w:marLeft w:val="0"/>
          <w:marRight w:val="0"/>
          <w:marTop w:val="0"/>
          <w:marBottom w:val="0"/>
          <w:divBdr>
            <w:top w:val="none" w:sz="0" w:space="0" w:color="auto"/>
            <w:left w:val="none" w:sz="0" w:space="0" w:color="auto"/>
            <w:bottom w:val="none" w:sz="0" w:space="0" w:color="auto"/>
            <w:right w:val="none" w:sz="0" w:space="0" w:color="auto"/>
          </w:divBdr>
        </w:div>
      </w:divsChild>
    </w:div>
    <w:div w:id="1995407168">
      <w:bodyDiv w:val="1"/>
      <w:marLeft w:val="0"/>
      <w:marRight w:val="0"/>
      <w:marTop w:val="0"/>
      <w:marBottom w:val="0"/>
      <w:divBdr>
        <w:top w:val="none" w:sz="0" w:space="0" w:color="auto"/>
        <w:left w:val="none" w:sz="0" w:space="0" w:color="auto"/>
        <w:bottom w:val="none" w:sz="0" w:space="0" w:color="auto"/>
        <w:right w:val="none" w:sz="0" w:space="0" w:color="auto"/>
      </w:divBdr>
    </w:div>
    <w:div w:id="1995642483">
      <w:bodyDiv w:val="1"/>
      <w:marLeft w:val="0"/>
      <w:marRight w:val="0"/>
      <w:marTop w:val="0"/>
      <w:marBottom w:val="0"/>
      <w:divBdr>
        <w:top w:val="none" w:sz="0" w:space="0" w:color="auto"/>
        <w:left w:val="none" w:sz="0" w:space="0" w:color="auto"/>
        <w:bottom w:val="none" w:sz="0" w:space="0" w:color="auto"/>
        <w:right w:val="none" w:sz="0" w:space="0" w:color="auto"/>
      </w:divBdr>
      <w:divsChild>
        <w:div w:id="1032920403">
          <w:marLeft w:val="0"/>
          <w:marRight w:val="0"/>
          <w:marTop w:val="0"/>
          <w:marBottom w:val="0"/>
          <w:divBdr>
            <w:top w:val="none" w:sz="0" w:space="0" w:color="auto"/>
            <w:left w:val="none" w:sz="0" w:space="0" w:color="auto"/>
            <w:bottom w:val="none" w:sz="0" w:space="0" w:color="auto"/>
            <w:right w:val="none" w:sz="0" w:space="0" w:color="auto"/>
          </w:divBdr>
        </w:div>
      </w:divsChild>
    </w:div>
    <w:div w:id="1996185061">
      <w:bodyDiv w:val="1"/>
      <w:marLeft w:val="0"/>
      <w:marRight w:val="0"/>
      <w:marTop w:val="0"/>
      <w:marBottom w:val="0"/>
      <w:divBdr>
        <w:top w:val="none" w:sz="0" w:space="0" w:color="auto"/>
        <w:left w:val="none" w:sz="0" w:space="0" w:color="auto"/>
        <w:bottom w:val="none" w:sz="0" w:space="0" w:color="auto"/>
        <w:right w:val="none" w:sz="0" w:space="0" w:color="auto"/>
      </w:divBdr>
    </w:div>
    <w:div w:id="1996715792">
      <w:bodyDiv w:val="1"/>
      <w:marLeft w:val="0"/>
      <w:marRight w:val="0"/>
      <w:marTop w:val="0"/>
      <w:marBottom w:val="0"/>
      <w:divBdr>
        <w:top w:val="none" w:sz="0" w:space="0" w:color="auto"/>
        <w:left w:val="none" w:sz="0" w:space="0" w:color="auto"/>
        <w:bottom w:val="none" w:sz="0" w:space="0" w:color="auto"/>
        <w:right w:val="none" w:sz="0" w:space="0" w:color="auto"/>
      </w:divBdr>
    </w:div>
    <w:div w:id="1996757427">
      <w:bodyDiv w:val="1"/>
      <w:marLeft w:val="0"/>
      <w:marRight w:val="0"/>
      <w:marTop w:val="0"/>
      <w:marBottom w:val="0"/>
      <w:divBdr>
        <w:top w:val="none" w:sz="0" w:space="0" w:color="auto"/>
        <w:left w:val="none" w:sz="0" w:space="0" w:color="auto"/>
        <w:bottom w:val="none" w:sz="0" w:space="0" w:color="auto"/>
        <w:right w:val="none" w:sz="0" w:space="0" w:color="auto"/>
      </w:divBdr>
    </w:div>
    <w:div w:id="1996956167">
      <w:bodyDiv w:val="1"/>
      <w:marLeft w:val="0"/>
      <w:marRight w:val="0"/>
      <w:marTop w:val="0"/>
      <w:marBottom w:val="0"/>
      <w:divBdr>
        <w:top w:val="none" w:sz="0" w:space="0" w:color="auto"/>
        <w:left w:val="none" w:sz="0" w:space="0" w:color="auto"/>
        <w:bottom w:val="none" w:sz="0" w:space="0" w:color="auto"/>
        <w:right w:val="none" w:sz="0" w:space="0" w:color="auto"/>
      </w:divBdr>
    </w:div>
    <w:div w:id="1997221807">
      <w:bodyDiv w:val="1"/>
      <w:marLeft w:val="0"/>
      <w:marRight w:val="0"/>
      <w:marTop w:val="0"/>
      <w:marBottom w:val="0"/>
      <w:divBdr>
        <w:top w:val="none" w:sz="0" w:space="0" w:color="auto"/>
        <w:left w:val="none" w:sz="0" w:space="0" w:color="auto"/>
        <w:bottom w:val="none" w:sz="0" w:space="0" w:color="auto"/>
        <w:right w:val="none" w:sz="0" w:space="0" w:color="auto"/>
      </w:divBdr>
    </w:div>
    <w:div w:id="1997298421">
      <w:bodyDiv w:val="1"/>
      <w:marLeft w:val="0"/>
      <w:marRight w:val="0"/>
      <w:marTop w:val="0"/>
      <w:marBottom w:val="0"/>
      <w:divBdr>
        <w:top w:val="none" w:sz="0" w:space="0" w:color="auto"/>
        <w:left w:val="none" w:sz="0" w:space="0" w:color="auto"/>
        <w:bottom w:val="none" w:sz="0" w:space="0" w:color="auto"/>
        <w:right w:val="none" w:sz="0" w:space="0" w:color="auto"/>
      </w:divBdr>
    </w:div>
    <w:div w:id="1997300229">
      <w:bodyDiv w:val="1"/>
      <w:marLeft w:val="0"/>
      <w:marRight w:val="0"/>
      <w:marTop w:val="0"/>
      <w:marBottom w:val="0"/>
      <w:divBdr>
        <w:top w:val="none" w:sz="0" w:space="0" w:color="auto"/>
        <w:left w:val="none" w:sz="0" w:space="0" w:color="auto"/>
        <w:bottom w:val="none" w:sz="0" w:space="0" w:color="auto"/>
        <w:right w:val="none" w:sz="0" w:space="0" w:color="auto"/>
      </w:divBdr>
    </w:div>
    <w:div w:id="1997343504">
      <w:bodyDiv w:val="1"/>
      <w:marLeft w:val="0"/>
      <w:marRight w:val="0"/>
      <w:marTop w:val="0"/>
      <w:marBottom w:val="0"/>
      <w:divBdr>
        <w:top w:val="none" w:sz="0" w:space="0" w:color="auto"/>
        <w:left w:val="none" w:sz="0" w:space="0" w:color="auto"/>
        <w:bottom w:val="none" w:sz="0" w:space="0" w:color="auto"/>
        <w:right w:val="none" w:sz="0" w:space="0" w:color="auto"/>
      </w:divBdr>
    </w:div>
    <w:div w:id="1997416326">
      <w:bodyDiv w:val="1"/>
      <w:marLeft w:val="0"/>
      <w:marRight w:val="0"/>
      <w:marTop w:val="0"/>
      <w:marBottom w:val="0"/>
      <w:divBdr>
        <w:top w:val="none" w:sz="0" w:space="0" w:color="auto"/>
        <w:left w:val="none" w:sz="0" w:space="0" w:color="auto"/>
        <w:bottom w:val="none" w:sz="0" w:space="0" w:color="auto"/>
        <w:right w:val="none" w:sz="0" w:space="0" w:color="auto"/>
      </w:divBdr>
    </w:div>
    <w:div w:id="1997605035">
      <w:bodyDiv w:val="1"/>
      <w:marLeft w:val="0"/>
      <w:marRight w:val="0"/>
      <w:marTop w:val="0"/>
      <w:marBottom w:val="0"/>
      <w:divBdr>
        <w:top w:val="none" w:sz="0" w:space="0" w:color="auto"/>
        <w:left w:val="none" w:sz="0" w:space="0" w:color="auto"/>
        <w:bottom w:val="none" w:sz="0" w:space="0" w:color="auto"/>
        <w:right w:val="none" w:sz="0" w:space="0" w:color="auto"/>
      </w:divBdr>
    </w:div>
    <w:div w:id="1997607064">
      <w:bodyDiv w:val="1"/>
      <w:marLeft w:val="0"/>
      <w:marRight w:val="0"/>
      <w:marTop w:val="0"/>
      <w:marBottom w:val="0"/>
      <w:divBdr>
        <w:top w:val="none" w:sz="0" w:space="0" w:color="auto"/>
        <w:left w:val="none" w:sz="0" w:space="0" w:color="auto"/>
        <w:bottom w:val="none" w:sz="0" w:space="0" w:color="auto"/>
        <w:right w:val="none" w:sz="0" w:space="0" w:color="auto"/>
      </w:divBdr>
    </w:div>
    <w:div w:id="1997757294">
      <w:bodyDiv w:val="1"/>
      <w:marLeft w:val="0"/>
      <w:marRight w:val="0"/>
      <w:marTop w:val="0"/>
      <w:marBottom w:val="0"/>
      <w:divBdr>
        <w:top w:val="none" w:sz="0" w:space="0" w:color="auto"/>
        <w:left w:val="none" w:sz="0" w:space="0" w:color="auto"/>
        <w:bottom w:val="none" w:sz="0" w:space="0" w:color="auto"/>
        <w:right w:val="none" w:sz="0" w:space="0" w:color="auto"/>
      </w:divBdr>
      <w:divsChild>
        <w:div w:id="5642688">
          <w:marLeft w:val="0"/>
          <w:marRight w:val="0"/>
          <w:marTop w:val="0"/>
          <w:marBottom w:val="0"/>
          <w:divBdr>
            <w:top w:val="none" w:sz="0" w:space="0" w:color="auto"/>
            <w:left w:val="none" w:sz="0" w:space="0" w:color="auto"/>
            <w:bottom w:val="none" w:sz="0" w:space="0" w:color="auto"/>
            <w:right w:val="none" w:sz="0" w:space="0" w:color="auto"/>
          </w:divBdr>
        </w:div>
      </w:divsChild>
    </w:div>
    <w:div w:id="1997759230">
      <w:bodyDiv w:val="1"/>
      <w:marLeft w:val="0"/>
      <w:marRight w:val="0"/>
      <w:marTop w:val="0"/>
      <w:marBottom w:val="0"/>
      <w:divBdr>
        <w:top w:val="none" w:sz="0" w:space="0" w:color="auto"/>
        <w:left w:val="none" w:sz="0" w:space="0" w:color="auto"/>
        <w:bottom w:val="none" w:sz="0" w:space="0" w:color="auto"/>
        <w:right w:val="none" w:sz="0" w:space="0" w:color="auto"/>
      </w:divBdr>
    </w:div>
    <w:div w:id="1997762617">
      <w:bodyDiv w:val="1"/>
      <w:marLeft w:val="0"/>
      <w:marRight w:val="0"/>
      <w:marTop w:val="0"/>
      <w:marBottom w:val="0"/>
      <w:divBdr>
        <w:top w:val="none" w:sz="0" w:space="0" w:color="auto"/>
        <w:left w:val="none" w:sz="0" w:space="0" w:color="auto"/>
        <w:bottom w:val="none" w:sz="0" w:space="0" w:color="auto"/>
        <w:right w:val="none" w:sz="0" w:space="0" w:color="auto"/>
      </w:divBdr>
    </w:div>
    <w:div w:id="1997802864">
      <w:bodyDiv w:val="1"/>
      <w:marLeft w:val="0"/>
      <w:marRight w:val="0"/>
      <w:marTop w:val="0"/>
      <w:marBottom w:val="0"/>
      <w:divBdr>
        <w:top w:val="none" w:sz="0" w:space="0" w:color="auto"/>
        <w:left w:val="none" w:sz="0" w:space="0" w:color="auto"/>
        <w:bottom w:val="none" w:sz="0" w:space="0" w:color="auto"/>
        <w:right w:val="none" w:sz="0" w:space="0" w:color="auto"/>
      </w:divBdr>
    </w:div>
    <w:div w:id="1997879959">
      <w:bodyDiv w:val="1"/>
      <w:marLeft w:val="0"/>
      <w:marRight w:val="0"/>
      <w:marTop w:val="0"/>
      <w:marBottom w:val="0"/>
      <w:divBdr>
        <w:top w:val="none" w:sz="0" w:space="0" w:color="auto"/>
        <w:left w:val="none" w:sz="0" w:space="0" w:color="auto"/>
        <w:bottom w:val="none" w:sz="0" w:space="0" w:color="auto"/>
        <w:right w:val="none" w:sz="0" w:space="0" w:color="auto"/>
      </w:divBdr>
      <w:divsChild>
        <w:div w:id="1461025930">
          <w:marLeft w:val="0"/>
          <w:marRight w:val="0"/>
          <w:marTop w:val="0"/>
          <w:marBottom w:val="0"/>
          <w:divBdr>
            <w:top w:val="none" w:sz="0" w:space="0" w:color="auto"/>
            <w:left w:val="none" w:sz="0" w:space="0" w:color="auto"/>
            <w:bottom w:val="none" w:sz="0" w:space="0" w:color="auto"/>
            <w:right w:val="none" w:sz="0" w:space="0" w:color="auto"/>
          </w:divBdr>
        </w:div>
      </w:divsChild>
    </w:div>
    <w:div w:id="1998028157">
      <w:bodyDiv w:val="1"/>
      <w:marLeft w:val="0"/>
      <w:marRight w:val="0"/>
      <w:marTop w:val="0"/>
      <w:marBottom w:val="0"/>
      <w:divBdr>
        <w:top w:val="none" w:sz="0" w:space="0" w:color="auto"/>
        <w:left w:val="none" w:sz="0" w:space="0" w:color="auto"/>
        <w:bottom w:val="none" w:sz="0" w:space="0" w:color="auto"/>
        <w:right w:val="none" w:sz="0" w:space="0" w:color="auto"/>
      </w:divBdr>
    </w:div>
    <w:div w:id="1998263825">
      <w:bodyDiv w:val="1"/>
      <w:marLeft w:val="0"/>
      <w:marRight w:val="0"/>
      <w:marTop w:val="0"/>
      <w:marBottom w:val="0"/>
      <w:divBdr>
        <w:top w:val="none" w:sz="0" w:space="0" w:color="auto"/>
        <w:left w:val="none" w:sz="0" w:space="0" w:color="auto"/>
        <w:bottom w:val="none" w:sz="0" w:space="0" w:color="auto"/>
        <w:right w:val="none" w:sz="0" w:space="0" w:color="auto"/>
      </w:divBdr>
    </w:div>
    <w:div w:id="1998341388">
      <w:bodyDiv w:val="1"/>
      <w:marLeft w:val="0"/>
      <w:marRight w:val="0"/>
      <w:marTop w:val="0"/>
      <w:marBottom w:val="0"/>
      <w:divBdr>
        <w:top w:val="none" w:sz="0" w:space="0" w:color="auto"/>
        <w:left w:val="none" w:sz="0" w:space="0" w:color="auto"/>
        <w:bottom w:val="none" w:sz="0" w:space="0" w:color="auto"/>
        <w:right w:val="none" w:sz="0" w:space="0" w:color="auto"/>
      </w:divBdr>
    </w:div>
    <w:div w:id="1998455429">
      <w:bodyDiv w:val="1"/>
      <w:marLeft w:val="0"/>
      <w:marRight w:val="0"/>
      <w:marTop w:val="0"/>
      <w:marBottom w:val="0"/>
      <w:divBdr>
        <w:top w:val="none" w:sz="0" w:space="0" w:color="auto"/>
        <w:left w:val="none" w:sz="0" w:space="0" w:color="auto"/>
        <w:bottom w:val="none" w:sz="0" w:space="0" w:color="auto"/>
        <w:right w:val="none" w:sz="0" w:space="0" w:color="auto"/>
      </w:divBdr>
    </w:div>
    <w:div w:id="1998459632">
      <w:bodyDiv w:val="1"/>
      <w:marLeft w:val="0"/>
      <w:marRight w:val="0"/>
      <w:marTop w:val="0"/>
      <w:marBottom w:val="0"/>
      <w:divBdr>
        <w:top w:val="none" w:sz="0" w:space="0" w:color="auto"/>
        <w:left w:val="none" w:sz="0" w:space="0" w:color="auto"/>
        <w:bottom w:val="none" w:sz="0" w:space="0" w:color="auto"/>
        <w:right w:val="none" w:sz="0" w:space="0" w:color="auto"/>
      </w:divBdr>
    </w:div>
    <w:div w:id="1998606260">
      <w:bodyDiv w:val="1"/>
      <w:marLeft w:val="0"/>
      <w:marRight w:val="0"/>
      <w:marTop w:val="0"/>
      <w:marBottom w:val="0"/>
      <w:divBdr>
        <w:top w:val="none" w:sz="0" w:space="0" w:color="auto"/>
        <w:left w:val="none" w:sz="0" w:space="0" w:color="auto"/>
        <w:bottom w:val="none" w:sz="0" w:space="0" w:color="auto"/>
        <w:right w:val="none" w:sz="0" w:space="0" w:color="auto"/>
      </w:divBdr>
    </w:div>
    <w:div w:id="1999070219">
      <w:bodyDiv w:val="1"/>
      <w:marLeft w:val="0"/>
      <w:marRight w:val="0"/>
      <w:marTop w:val="0"/>
      <w:marBottom w:val="0"/>
      <w:divBdr>
        <w:top w:val="none" w:sz="0" w:space="0" w:color="auto"/>
        <w:left w:val="none" w:sz="0" w:space="0" w:color="auto"/>
        <w:bottom w:val="none" w:sz="0" w:space="0" w:color="auto"/>
        <w:right w:val="none" w:sz="0" w:space="0" w:color="auto"/>
      </w:divBdr>
    </w:div>
    <w:div w:id="1999267364">
      <w:bodyDiv w:val="1"/>
      <w:marLeft w:val="0"/>
      <w:marRight w:val="0"/>
      <w:marTop w:val="0"/>
      <w:marBottom w:val="0"/>
      <w:divBdr>
        <w:top w:val="none" w:sz="0" w:space="0" w:color="auto"/>
        <w:left w:val="none" w:sz="0" w:space="0" w:color="auto"/>
        <w:bottom w:val="none" w:sz="0" w:space="0" w:color="auto"/>
        <w:right w:val="none" w:sz="0" w:space="0" w:color="auto"/>
      </w:divBdr>
    </w:div>
    <w:div w:id="1999339091">
      <w:bodyDiv w:val="1"/>
      <w:marLeft w:val="0"/>
      <w:marRight w:val="0"/>
      <w:marTop w:val="0"/>
      <w:marBottom w:val="0"/>
      <w:divBdr>
        <w:top w:val="none" w:sz="0" w:space="0" w:color="auto"/>
        <w:left w:val="none" w:sz="0" w:space="0" w:color="auto"/>
        <w:bottom w:val="none" w:sz="0" w:space="0" w:color="auto"/>
        <w:right w:val="none" w:sz="0" w:space="0" w:color="auto"/>
      </w:divBdr>
      <w:divsChild>
        <w:div w:id="211314348">
          <w:marLeft w:val="0"/>
          <w:marRight w:val="0"/>
          <w:marTop w:val="0"/>
          <w:marBottom w:val="0"/>
          <w:divBdr>
            <w:top w:val="none" w:sz="0" w:space="0" w:color="auto"/>
            <w:left w:val="none" w:sz="0" w:space="0" w:color="auto"/>
            <w:bottom w:val="none" w:sz="0" w:space="0" w:color="auto"/>
            <w:right w:val="none" w:sz="0" w:space="0" w:color="auto"/>
          </w:divBdr>
        </w:div>
      </w:divsChild>
    </w:div>
    <w:div w:id="1999386019">
      <w:bodyDiv w:val="1"/>
      <w:marLeft w:val="0"/>
      <w:marRight w:val="0"/>
      <w:marTop w:val="0"/>
      <w:marBottom w:val="0"/>
      <w:divBdr>
        <w:top w:val="none" w:sz="0" w:space="0" w:color="auto"/>
        <w:left w:val="none" w:sz="0" w:space="0" w:color="auto"/>
        <w:bottom w:val="none" w:sz="0" w:space="0" w:color="auto"/>
        <w:right w:val="none" w:sz="0" w:space="0" w:color="auto"/>
      </w:divBdr>
    </w:div>
    <w:div w:id="1999577124">
      <w:bodyDiv w:val="1"/>
      <w:marLeft w:val="0"/>
      <w:marRight w:val="0"/>
      <w:marTop w:val="0"/>
      <w:marBottom w:val="0"/>
      <w:divBdr>
        <w:top w:val="none" w:sz="0" w:space="0" w:color="auto"/>
        <w:left w:val="none" w:sz="0" w:space="0" w:color="auto"/>
        <w:bottom w:val="none" w:sz="0" w:space="0" w:color="auto"/>
        <w:right w:val="none" w:sz="0" w:space="0" w:color="auto"/>
      </w:divBdr>
    </w:div>
    <w:div w:id="1999723472">
      <w:bodyDiv w:val="1"/>
      <w:marLeft w:val="0"/>
      <w:marRight w:val="0"/>
      <w:marTop w:val="0"/>
      <w:marBottom w:val="0"/>
      <w:divBdr>
        <w:top w:val="none" w:sz="0" w:space="0" w:color="auto"/>
        <w:left w:val="none" w:sz="0" w:space="0" w:color="auto"/>
        <w:bottom w:val="none" w:sz="0" w:space="0" w:color="auto"/>
        <w:right w:val="none" w:sz="0" w:space="0" w:color="auto"/>
      </w:divBdr>
    </w:div>
    <w:div w:id="1999729876">
      <w:bodyDiv w:val="1"/>
      <w:marLeft w:val="0"/>
      <w:marRight w:val="0"/>
      <w:marTop w:val="0"/>
      <w:marBottom w:val="0"/>
      <w:divBdr>
        <w:top w:val="none" w:sz="0" w:space="0" w:color="auto"/>
        <w:left w:val="none" w:sz="0" w:space="0" w:color="auto"/>
        <w:bottom w:val="none" w:sz="0" w:space="0" w:color="auto"/>
        <w:right w:val="none" w:sz="0" w:space="0" w:color="auto"/>
      </w:divBdr>
    </w:div>
    <w:div w:id="2000033722">
      <w:bodyDiv w:val="1"/>
      <w:marLeft w:val="0"/>
      <w:marRight w:val="0"/>
      <w:marTop w:val="0"/>
      <w:marBottom w:val="0"/>
      <w:divBdr>
        <w:top w:val="none" w:sz="0" w:space="0" w:color="auto"/>
        <w:left w:val="none" w:sz="0" w:space="0" w:color="auto"/>
        <w:bottom w:val="none" w:sz="0" w:space="0" w:color="auto"/>
        <w:right w:val="none" w:sz="0" w:space="0" w:color="auto"/>
      </w:divBdr>
    </w:div>
    <w:div w:id="2000690381">
      <w:bodyDiv w:val="1"/>
      <w:marLeft w:val="0"/>
      <w:marRight w:val="0"/>
      <w:marTop w:val="0"/>
      <w:marBottom w:val="0"/>
      <w:divBdr>
        <w:top w:val="none" w:sz="0" w:space="0" w:color="auto"/>
        <w:left w:val="none" w:sz="0" w:space="0" w:color="auto"/>
        <w:bottom w:val="none" w:sz="0" w:space="0" w:color="auto"/>
        <w:right w:val="none" w:sz="0" w:space="0" w:color="auto"/>
      </w:divBdr>
    </w:div>
    <w:div w:id="2000884426">
      <w:bodyDiv w:val="1"/>
      <w:marLeft w:val="0"/>
      <w:marRight w:val="0"/>
      <w:marTop w:val="0"/>
      <w:marBottom w:val="0"/>
      <w:divBdr>
        <w:top w:val="none" w:sz="0" w:space="0" w:color="auto"/>
        <w:left w:val="none" w:sz="0" w:space="0" w:color="auto"/>
        <w:bottom w:val="none" w:sz="0" w:space="0" w:color="auto"/>
        <w:right w:val="none" w:sz="0" w:space="0" w:color="auto"/>
      </w:divBdr>
      <w:divsChild>
        <w:div w:id="1753039419">
          <w:marLeft w:val="0"/>
          <w:marRight w:val="0"/>
          <w:marTop w:val="0"/>
          <w:marBottom w:val="0"/>
          <w:divBdr>
            <w:top w:val="none" w:sz="0" w:space="0" w:color="auto"/>
            <w:left w:val="none" w:sz="0" w:space="0" w:color="auto"/>
            <w:bottom w:val="none" w:sz="0" w:space="0" w:color="auto"/>
            <w:right w:val="none" w:sz="0" w:space="0" w:color="auto"/>
          </w:divBdr>
        </w:div>
      </w:divsChild>
    </w:div>
    <w:div w:id="2000961709">
      <w:bodyDiv w:val="1"/>
      <w:marLeft w:val="0"/>
      <w:marRight w:val="0"/>
      <w:marTop w:val="0"/>
      <w:marBottom w:val="0"/>
      <w:divBdr>
        <w:top w:val="none" w:sz="0" w:space="0" w:color="auto"/>
        <w:left w:val="none" w:sz="0" w:space="0" w:color="auto"/>
        <w:bottom w:val="none" w:sz="0" w:space="0" w:color="auto"/>
        <w:right w:val="none" w:sz="0" w:space="0" w:color="auto"/>
      </w:divBdr>
    </w:div>
    <w:div w:id="2001035692">
      <w:bodyDiv w:val="1"/>
      <w:marLeft w:val="0"/>
      <w:marRight w:val="0"/>
      <w:marTop w:val="0"/>
      <w:marBottom w:val="0"/>
      <w:divBdr>
        <w:top w:val="none" w:sz="0" w:space="0" w:color="auto"/>
        <w:left w:val="none" w:sz="0" w:space="0" w:color="auto"/>
        <w:bottom w:val="none" w:sz="0" w:space="0" w:color="auto"/>
        <w:right w:val="none" w:sz="0" w:space="0" w:color="auto"/>
      </w:divBdr>
    </w:div>
    <w:div w:id="2001155293">
      <w:bodyDiv w:val="1"/>
      <w:marLeft w:val="0"/>
      <w:marRight w:val="0"/>
      <w:marTop w:val="0"/>
      <w:marBottom w:val="0"/>
      <w:divBdr>
        <w:top w:val="none" w:sz="0" w:space="0" w:color="auto"/>
        <w:left w:val="none" w:sz="0" w:space="0" w:color="auto"/>
        <w:bottom w:val="none" w:sz="0" w:space="0" w:color="auto"/>
        <w:right w:val="none" w:sz="0" w:space="0" w:color="auto"/>
      </w:divBdr>
    </w:div>
    <w:div w:id="2001349544">
      <w:bodyDiv w:val="1"/>
      <w:marLeft w:val="0"/>
      <w:marRight w:val="0"/>
      <w:marTop w:val="0"/>
      <w:marBottom w:val="0"/>
      <w:divBdr>
        <w:top w:val="none" w:sz="0" w:space="0" w:color="auto"/>
        <w:left w:val="none" w:sz="0" w:space="0" w:color="auto"/>
        <w:bottom w:val="none" w:sz="0" w:space="0" w:color="auto"/>
        <w:right w:val="none" w:sz="0" w:space="0" w:color="auto"/>
      </w:divBdr>
      <w:divsChild>
        <w:div w:id="986324250">
          <w:marLeft w:val="0"/>
          <w:marRight w:val="0"/>
          <w:marTop w:val="0"/>
          <w:marBottom w:val="0"/>
          <w:divBdr>
            <w:top w:val="none" w:sz="0" w:space="0" w:color="auto"/>
            <w:left w:val="none" w:sz="0" w:space="0" w:color="auto"/>
            <w:bottom w:val="none" w:sz="0" w:space="0" w:color="auto"/>
            <w:right w:val="none" w:sz="0" w:space="0" w:color="auto"/>
          </w:divBdr>
        </w:div>
      </w:divsChild>
    </w:div>
    <w:div w:id="2001734176">
      <w:bodyDiv w:val="1"/>
      <w:marLeft w:val="0"/>
      <w:marRight w:val="0"/>
      <w:marTop w:val="0"/>
      <w:marBottom w:val="0"/>
      <w:divBdr>
        <w:top w:val="none" w:sz="0" w:space="0" w:color="auto"/>
        <w:left w:val="none" w:sz="0" w:space="0" w:color="auto"/>
        <w:bottom w:val="none" w:sz="0" w:space="0" w:color="auto"/>
        <w:right w:val="none" w:sz="0" w:space="0" w:color="auto"/>
      </w:divBdr>
    </w:div>
    <w:div w:id="2001880931">
      <w:bodyDiv w:val="1"/>
      <w:marLeft w:val="0"/>
      <w:marRight w:val="0"/>
      <w:marTop w:val="0"/>
      <w:marBottom w:val="0"/>
      <w:divBdr>
        <w:top w:val="none" w:sz="0" w:space="0" w:color="auto"/>
        <w:left w:val="none" w:sz="0" w:space="0" w:color="auto"/>
        <w:bottom w:val="none" w:sz="0" w:space="0" w:color="auto"/>
        <w:right w:val="none" w:sz="0" w:space="0" w:color="auto"/>
      </w:divBdr>
    </w:div>
    <w:div w:id="2002344406">
      <w:bodyDiv w:val="1"/>
      <w:marLeft w:val="0"/>
      <w:marRight w:val="0"/>
      <w:marTop w:val="0"/>
      <w:marBottom w:val="0"/>
      <w:divBdr>
        <w:top w:val="none" w:sz="0" w:space="0" w:color="auto"/>
        <w:left w:val="none" w:sz="0" w:space="0" w:color="auto"/>
        <w:bottom w:val="none" w:sz="0" w:space="0" w:color="auto"/>
        <w:right w:val="none" w:sz="0" w:space="0" w:color="auto"/>
      </w:divBdr>
    </w:div>
    <w:div w:id="2002346831">
      <w:bodyDiv w:val="1"/>
      <w:marLeft w:val="0"/>
      <w:marRight w:val="0"/>
      <w:marTop w:val="0"/>
      <w:marBottom w:val="0"/>
      <w:divBdr>
        <w:top w:val="none" w:sz="0" w:space="0" w:color="auto"/>
        <w:left w:val="none" w:sz="0" w:space="0" w:color="auto"/>
        <w:bottom w:val="none" w:sz="0" w:space="0" w:color="auto"/>
        <w:right w:val="none" w:sz="0" w:space="0" w:color="auto"/>
      </w:divBdr>
    </w:div>
    <w:div w:id="2002586223">
      <w:bodyDiv w:val="1"/>
      <w:marLeft w:val="0"/>
      <w:marRight w:val="0"/>
      <w:marTop w:val="0"/>
      <w:marBottom w:val="0"/>
      <w:divBdr>
        <w:top w:val="none" w:sz="0" w:space="0" w:color="auto"/>
        <w:left w:val="none" w:sz="0" w:space="0" w:color="auto"/>
        <w:bottom w:val="none" w:sz="0" w:space="0" w:color="auto"/>
        <w:right w:val="none" w:sz="0" w:space="0" w:color="auto"/>
      </w:divBdr>
      <w:divsChild>
        <w:div w:id="741021370">
          <w:marLeft w:val="0"/>
          <w:marRight w:val="0"/>
          <w:marTop w:val="0"/>
          <w:marBottom w:val="0"/>
          <w:divBdr>
            <w:top w:val="none" w:sz="0" w:space="0" w:color="auto"/>
            <w:left w:val="none" w:sz="0" w:space="0" w:color="auto"/>
            <w:bottom w:val="none" w:sz="0" w:space="0" w:color="auto"/>
            <w:right w:val="none" w:sz="0" w:space="0" w:color="auto"/>
          </w:divBdr>
        </w:div>
      </w:divsChild>
    </w:div>
    <w:div w:id="2002926895">
      <w:bodyDiv w:val="1"/>
      <w:marLeft w:val="0"/>
      <w:marRight w:val="0"/>
      <w:marTop w:val="0"/>
      <w:marBottom w:val="0"/>
      <w:divBdr>
        <w:top w:val="none" w:sz="0" w:space="0" w:color="auto"/>
        <w:left w:val="none" w:sz="0" w:space="0" w:color="auto"/>
        <w:bottom w:val="none" w:sz="0" w:space="0" w:color="auto"/>
        <w:right w:val="none" w:sz="0" w:space="0" w:color="auto"/>
      </w:divBdr>
    </w:div>
    <w:div w:id="2002928224">
      <w:bodyDiv w:val="1"/>
      <w:marLeft w:val="0"/>
      <w:marRight w:val="0"/>
      <w:marTop w:val="0"/>
      <w:marBottom w:val="0"/>
      <w:divBdr>
        <w:top w:val="none" w:sz="0" w:space="0" w:color="auto"/>
        <w:left w:val="none" w:sz="0" w:space="0" w:color="auto"/>
        <w:bottom w:val="none" w:sz="0" w:space="0" w:color="auto"/>
        <w:right w:val="none" w:sz="0" w:space="0" w:color="auto"/>
      </w:divBdr>
    </w:div>
    <w:div w:id="2003851473">
      <w:bodyDiv w:val="1"/>
      <w:marLeft w:val="0"/>
      <w:marRight w:val="0"/>
      <w:marTop w:val="0"/>
      <w:marBottom w:val="0"/>
      <w:divBdr>
        <w:top w:val="none" w:sz="0" w:space="0" w:color="auto"/>
        <w:left w:val="none" w:sz="0" w:space="0" w:color="auto"/>
        <w:bottom w:val="none" w:sz="0" w:space="0" w:color="auto"/>
        <w:right w:val="none" w:sz="0" w:space="0" w:color="auto"/>
      </w:divBdr>
    </w:div>
    <w:div w:id="2004117961">
      <w:bodyDiv w:val="1"/>
      <w:marLeft w:val="0"/>
      <w:marRight w:val="0"/>
      <w:marTop w:val="0"/>
      <w:marBottom w:val="0"/>
      <w:divBdr>
        <w:top w:val="none" w:sz="0" w:space="0" w:color="auto"/>
        <w:left w:val="none" w:sz="0" w:space="0" w:color="auto"/>
        <w:bottom w:val="none" w:sz="0" w:space="0" w:color="auto"/>
        <w:right w:val="none" w:sz="0" w:space="0" w:color="auto"/>
      </w:divBdr>
    </w:div>
    <w:div w:id="2004162942">
      <w:bodyDiv w:val="1"/>
      <w:marLeft w:val="0"/>
      <w:marRight w:val="0"/>
      <w:marTop w:val="0"/>
      <w:marBottom w:val="0"/>
      <w:divBdr>
        <w:top w:val="none" w:sz="0" w:space="0" w:color="auto"/>
        <w:left w:val="none" w:sz="0" w:space="0" w:color="auto"/>
        <w:bottom w:val="none" w:sz="0" w:space="0" w:color="auto"/>
        <w:right w:val="none" w:sz="0" w:space="0" w:color="auto"/>
      </w:divBdr>
    </w:div>
    <w:div w:id="2004551012">
      <w:bodyDiv w:val="1"/>
      <w:marLeft w:val="0"/>
      <w:marRight w:val="0"/>
      <w:marTop w:val="0"/>
      <w:marBottom w:val="0"/>
      <w:divBdr>
        <w:top w:val="none" w:sz="0" w:space="0" w:color="auto"/>
        <w:left w:val="none" w:sz="0" w:space="0" w:color="auto"/>
        <w:bottom w:val="none" w:sz="0" w:space="0" w:color="auto"/>
        <w:right w:val="none" w:sz="0" w:space="0" w:color="auto"/>
      </w:divBdr>
    </w:div>
    <w:div w:id="2005008801">
      <w:bodyDiv w:val="1"/>
      <w:marLeft w:val="0"/>
      <w:marRight w:val="0"/>
      <w:marTop w:val="0"/>
      <w:marBottom w:val="0"/>
      <w:divBdr>
        <w:top w:val="none" w:sz="0" w:space="0" w:color="auto"/>
        <w:left w:val="none" w:sz="0" w:space="0" w:color="auto"/>
        <w:bottom w:val="none" w:sz="0" w:space="0" w:color="auto"/>
        <w:right w:val="none" w:sz="0" w:space="0" w:color="auto"/>
      </w:divBdr>
      <w:divsChild>
        <w:div w:id="1456169470">
          <w:marLeft w:val="0"/>
          <w:marRight w:val="0"/>
          <w:marTop w:val="0"/>
          <w:marBottom w:val="0"/>
          <w:divBdr>
            <w:top w:val="none" w:sz="0" w:space="0" w:color="auto"/>
            <w:left w:val="none" w:sz="0" w:space="0" w:color="auto"/>
            <w:bottom w:val="none" w:sz="0" w:space="0" w:color="auto"/>
            <w:right w:val="none" w:sz="0" w:space="0" w:color="auto"/>
          </w:divBdr>
        </w:div>
      </w:divsChild>
    </w:div>
    <w:div w:id="2005013969">
      <w:bodyDiv w:val="1"/>
      <w:marLeft w:val="0"/>
      <w:marRight w:val="0"/>
      <w:marTop w:val="0"/>
      <w:marBottom w:val="0"/>
      <w:divBdr>
        <w:top w:val="none" w:sz="0" w:space="0" w:color="auto"/>
        <w:left w:val="none" w:sz="0" w:space="0" w:color="auto"/>
        <w:bottom w:val="none" w:sz="0" w:space="0" w:color="auto"/>
        <w:right w:val="none" w:sz="0" w:space="0" w:color="auto"/>
      </w:divBdr>
    </w:div>
    <w:div w:id="2006013740">
      <w:bodyDiv w:val="1"/>
      <w:marLeft w:val="0"/>
      <w:marRight w:val="0"/>
      <w:marTop w:val="0"/>
      <w:marBottom w:val="0"/>
      <w:divBdr>
        <w:top w:val="none" w:sz="0" w:space="0" w:color="auto"/>
        <w:left w:val="none" w:sz="0" w:space="0" w:color="auto"/>
        <w:bottom w:val="none" w:sz="0" w:space="0" w:color="auto"/>
        <w:right w:val="none" w:sz="0" w:space="0" w:color="auto"/>
      </w:divBdr>
      <w:divsChild>
        <w:div w:id="449590576">
          <w:marLeft w:val="0"/>
          <w:marRight w:val="0"/>
          <w:marTop w:val="0"/>
          <w:marBottom w:val="0"/>
          <w:divBdr>
            <w:top w:val="none" w:sz="0" w:space="0" w:color="auto"/>
            <w:left w:val="none" w:sz="0" w:space="0" w:color="auto"/>
            <w:bottom w:val="none" w:sz="0" w:space="0" w:color="auto"/>
            <w:right w:val="none" w:sz="0" w:space="0" w:color="auto"/>
          </w:divBdr>
        </w:div>
      </w:divsChild>
    </w:div>
    <w:div w:id="2006279526">
      <w:bodyDiv w:val="1"/>
      <w:marLeft w:val="0"/>
      <w:marRight w:val="0"/>
      <w:marTop w:val="0"/>
      <w:marBottom w:val="0"/>
      <w:divBdr>
        <w:top w:val="none" w:sz="0" w:space="0" w:color="auto"/>
        <w:left w:val="none" w:sz="0" w:space="0" w:color="auto"/>
        <w:bottom w:val="none" w:sz="0" w:space="0" w:color="auto"/>
        <w:right w:val="none" w:sz="0" w:space="0" w:color="auto"/>
      </w:divBdr>
      <w:divsChild>
        <w:div w:id="506872750">
          <w:marLeft w:val="0"/>
          <w:marRight w:val="0"/>
          <w:marTop w:val="0"/>
          <w:marBottom w:val="0"/>
          <w:divBdr>
            <w:top w:val="none" w:sz="0" w:space="0" w:color="auto"/>
            <w:left w:val="none" w:sz="0" w:space="0" w:color="auto"/>
            <w:bottom w:val="none" w:sz="0" w:space="0" w:color="auto"/>
            <w:right w:val="none" w:sz="0" w:space="0" w:color="auto"/>
          </w:divBdr>
        </w:div>
      </w:divsChild>
    </w:div>
    <w:div w:id="2006395534">
      <w:bodyDiv w:val="1"/>
      <w:marLeft w:val="0"/>
      <w:marRight w:val="0"/>
      <w:marTop w:val="0"/>
      <w:marBottom w:val="0"/>
      <w:divBdr>
        <w:top w:val="none" w:sz="0" w:space="0" w:color="auto"/>
        <w:left w:val="none" w:sz="0" w:space="0" w:color="auto"/>
        <w:bottom w:val="none" w:sz="0" w:space="0" w:color="auto"/>
        <w:right w:val="none" w:sz="0" w:space="0" w:color="auto"/>
      </w:divBdr>
      <w:divsChild>
        <w:div w:id="798911445">
          <w:marLeft w:val="0"/>
          <w:marRight w:val="0"/>
          <w:marTop w:val="0"/>
          <w:marBottom w:val="0"/>
          <w:divBdr>
            <w:top w:val="none" w:sz="0" w:space="0" w:color="auto"/>
            <w:left w:val="none" w:sz="0" w:space="0" w:color="auto"/>
            <w:bottom w:val="none" w:sz="0" w:space="0" w:color="auto"/>
            <w:right w:val="none" w:sz="0" w:space="0" w:color="auto"/>
          </w:divBdr>
        </w:div>
      </w:divsChild>
    </w:div>
    <w:div w:id="2006664192">
      <w:bodyDiv w:val="1"/>
      <w:marLeft w:val="0"/>
      <w:marRight w:val="0"/>
      <w:marTop w:val="0"/>
      <w:marBottom w:val="0"/>
      <w:divBdr>
        <w:top w:val="none" w:sz="0" w:space="0" w:color="auto"/>
        <w:left w:val="none" w:sz="0" w:space="0" w:color="auto"/>
        <w:bottom w:val="none" w:sz="0" w:space="0" w:color="auto"/>
        <w:right w:val="none" w:sz="0" w:space="0" w:color="auto"/>
      </w:divBdr>
    </w:div>
    <w:div w:id="2007172115">
      <w:bodyDiv w:val="1"/>
      <w:marLeft w:val="0"/>
      <w:marRight w:val="0"/>
      <w:marTop w:val="0"/>
      <w:marBottom w:val="0"/>
      <w:divBdr>
        <w:top w:val="none" w:sz="0" w:space="0" w:color="auto"/>
        <w:left w:val="none" w:sz="0" w:space="0" w:color="auto"/>
        <w:bottom w:val="none" w:sz="0" w:space="0" w:color="auto"/>
        <w:right w:val="none" w:sz="0" w:space="0" w:color="auto"/>
      </w:divBdr>
    </w:div>
    <w:div w:id="2007856266">
      <w:bodyDiv w:val="1"/>
      <w:marLeft w:val="0"/>
      <w:marRight w:val="0"/>
      <w:marTop w:val="0"/>
      <w:marBottom w:val="0"/>
      <w:divBdr>
        <w:top w:val="none" w:sz="0" w:space="0" w:color="auto"/>
        <w:left w:val="none" w:sz="0" w:space="0" w:color="auto"/>
        <w:bottom w:val="none" w:sz="0" w:space="0" w:color="auto"/>
        <w:right w:val="none" w:sz="0" w:space="0" w:color="auto"/>
      </w:divBdr>
    </w:div>
    <w:div w:id="2008052408">
      <w:bodyDiv w:val="1"/>
      <w:marLeft w:val="0"/>
      <w:marRight w:val="0"/>
      <w:marTop w:val="0"/>
      <w:marBottom w:val="0"/>
      <w:divBdr>
        <w:top w:val="none" w:sz="0" w:space="0" w:color="auto"/>
        <w:left w:val="none" w:sz="0" w:space="0" w:color="auto"/>
        <w:bottom w:val="none" w:sz="0" w:space="0" w:color="auto"/>
        <w:right w:val="none" w:sz="0" w:space="0" w:color="auto"/>
      </w:divBdr>
    </w:div>
    <w:div w:id="2008317550">
      <w:bodyDiv w:val="1"/>
      <w:marLeft w:val="0"/>
      <w:marRight w:val="0"/>
      <w:marTop w:val="0"/>
      <w:marBottom w:val="0"/>
      <w:divBdr>
        <w:top w:val="none" w:sz="0" w:space="0" w:color="auto"/>
        <w:left w:val="none" w:sz="0" w:space="0" w:color="auto"/>
        <w:bottom w:val="none" w:sz="0" w:space="0" w:color="auto"/>
        <w:right w:val="none" w:sz="0" w:space="0" w:color="auto"/>
      </w:divBdr>
    </w:div>
    <w:div w:id="2008559318">
      <w:bodyDiv w:val="1"/>
      <w:marLeft w:val="0"/>
      <w:marRight w:val="0"/>
      <w:marTop w:val="0"/>
      <w:marBottom w:val="0"/>
      <w:divBdr>
        <w:top w:val="none" w:sz="0" w:space="0" w:color="auto"/>
        <w:left w:val="none" w:sz="0" w:space="0" w:color="auto"/>
        <w:bottom w:val="none" w:sz="0" w:space="0" w:color="auto"/>
        <w:right w:val="none" w:sz="0" w:space="0" w:color="auto"/>
      </w:divBdr>
    </w:div>
    <w:div w:id="2008702686">
      <w:bodyDiv w:val="1"/>
      <w:marLeft w:val="0"/>
      <w:marRight w:val="0"/>
      <w:marTop w:val="0"/>
      <w:marBottom w:val="0"/>
      <w:divBdr>
        <w:top w:val="none" w:sz="0" w:space="0" w:color="auto"/>
        <w:left w:val="none" w:sz="0" w:space="0" w:color="auto"/>
        <w:bottom w:val="none" w:sz="0" w:space="0" w:color="auto"/>
        <w:right w:val="none" w:sz="0" w:space="0" w:color="auto"/>
      </w:divBdr>
    </w:div>
    <w:div w:id="2008709718">
      <w:bodyDiv w:val="1"/>
      <w:marLeft w:val="0"/>
      <w:marRight w:val="0"/>
      <w:marTop w:val="0"/>
      <w:marBottom w:val="0"/>
      <w:divBdr>
        <w:top w:val="none" w:sz="0" w:space="0" w:color="auto"/>
        <w:left w:val="none" w:sz="0" w:space="0" w:color="auto"/>
        <w:bottom w:val="none" w:sz="0" w:space="0" w:color="auto"/>
        <w:right w:val="none" w:sz="0" w:space="0" w:color="auto"/>
      </w:divBdr>
    </w:div>
    <w:div w:id="2008710250">
      <w:bodyDiv w:val="1"/>
      <w:marLeft w:val="0"/>
      <w:marRight w:val="0"/>
      <w:marTop w:val="0"/>
      <w:marBottom w:val="0"/>
      <w:divBdr>
        <w:top w:val="none" w:sz="0" w:space="0" w:color="auto"/>
        <w:left w:val="none" w:sz="0" w:space="0" w:color="auto"/>
        <w:bottom w:val="none" w:sz="0" w:space="0" w:color="auto"/>
        <w:right w:val="none" w:sz="0" w:space="0" w:color="auto"/>
      </w:divBdr>
    </w:div>
    <w:div w:id="2009215405">
      <w:bodyDiv w:val="1"/>
      <w:marLeft w:val="0"/>
      <w:marRight w:val="0"/>
      <w:marTop w:val="0"/>
      <w:marBottom w:val="0"/>
      <w:divBdr>
        <w:top w:val="none" w:sz="0" w:space="0" w:color="auto"/>
        <w:left w:val="none" w:sz="0" w:space="0" w:color="auto"/>
        <w:bottom w:val="none" w:sz="0" w:space="0" w:color="auto"/>
        <w:right w:val="none" w:sz="0" w:space="0" w:color="auto"/>
      </w:divBdr>
    </w:div>
    <w:div w:id="2009364591">
      <w:bodyDiv w:val="1"/>
      <w:marLeft w:val="0"/>
      <w:marRight w:val="0"/>
      <w:marTop w:val="0"/>
      <w:marBottom w:val="0"/>
      <w:divBdr>
        <w:top w:val="none" w:sz="0" w:space="0" w:color="auto"/>
        <w:left w:val="none" w:sz="0" w:space="0" w:color="auto"/>
        <w:bottom w:val="none" w:sz="0" w:space="0" w:color="auto"/>
        <w:right w:val="none" w:sz="0" w:space="0" w:color="auto"/>
      </w:divBdr>
    </w:div>
    <w:div w:id="2009365947">
      <w:bodyDiv w:val="1"/>
      <w:marLeft w:val="0"/>
      <w:marRight w:val="0"/>
      <w:marTop w:val="0"/>
      <w:marBottom w:val="0"/>
      <w:divBdr>
        <w:top w:val="none" w:sz="0" w:space="0" w:color="auto"/>
        <w:left w:val="none" w:sz="0" w:space="0" w:color="auto"/>
        <w:bottom w:val="none" w:sz="0" w:space="0" w:color="auto"/>
        <w:right w:val="none" w:sz="0" w:space="0" w:color="auto"/>
      </w:divBdr>
    </w:div>
    <w:div w:id="2009407268">
      <w:bodyDiv w:val="1"/>
      <w:marLeft w:val="0"/>
      <w:marRight w:val="0"/>
      <w:marTop w:val="0"/>
      <w:marBottom w:val="0"/>
      <w:divBdr>
        <w:top w:val="none" w:sz="0" w:space="0" w:color="auto"/>
        <w:left w:val="none" w:sz="0" w:space="0" w:color="auto"/>
        <w:bottom w:val="none" w:sz="0" w:space="0" w:color="auto"/>
        <w:right w:val="none" w:sz="0" w:space="0" w:color="auto"/>
      </w:divBdr>
    </w:div>
    <w:div w:id="2009747128">
      <w:bodyDiv w:val="1"/>
      <w:marLeft w:val="0"/>
      <w:marRight w:val="0"/>
      <w:marTop w:val="0"/>
      <w:marBottom w:val="0"/>
      <w:divBdr>
        <w:top w:val="none" w:sz="0" w:space="0" w:color="auto"/>
        <w:left w:val="none" w:sz="0" w:space="0" w:color="auto"/>
        <w:bottom w:val="none" w:sz="0" w:space="0" w:color="auto"/>
        <w:right w:val="none" w:sz="0" w:space="0" w:color="auto"/>
      </w:divBdr>
      <w:divsChild>
        <w:div w:id="1962028212">
          <w:marLeft w:val="0"/>
          <w:marRight w:val="0"/>
          <w:marTop w:val="0"/>
          <w:marBottom w:val="0"/>
          <w:divBdr>
            <w:top w:val="none" w:sz="0" w:space="0" w:color="auto"/>
            <w:left w:val="none" w:sz="0" w:space="0" w:color="auto"/>
            <w:bottom w:val="none" w:sz="0" w:space="0" w:color="auto"/>
            <w:right w:val="none" w:sz="0" w:space="0" w:color="auto"/>
          </w:divBdr>
        </w:div>
      </w:divsChild>
    </w:div>
    <w:div w:id="2009750131">
      <w:bodyDiv w:val="1"/>
      <w:marLeft w:val="0"/>
      <w:marRight w:val="0"/>
      <w:marTop w:val="0"/>
      <w:marBottom w:val="0"/>
      <w:divBdr>
        <w:top w:val="none" w:sz="0" w:space="0" w:color="auto"/>
        <w:left w:val="none" w:sz="0" w:space="0" w:color="auto"/>
        <w:bottom w:val="none" w:sz="0" w:space="0" w:color="auto"/>
        <w:right w:val="none" w:sz="0" w:space="0" w:color="auto"/>
      </w:divBdr>
    </w:div>
    <w:div w:id="2010407047">
      <w:bodyDiv w:val="1"/>
      <w:marLeft w:val="0"/>
      <w:marRight w:val="0"/>
      <w:marTop w:val="0"/>
      <w:marBottom w:val="0"/>
      <w:divBdr>
        <w:top w:val="none" w:sz="0" w:space="0" w:color="auto"/>
        <w:left w:val="none" w:sz="0" w:space="0" w:color="auto"/>
        <w:bottom w:val="none" w:sz="0" w:space="0" w:color="auto"/>
        <w:right w:val="none" w:sz="0" w:space="0" w:color="auto"/>
      </w:divBdr>
    </w:div>
    <w:div w:id="2010524109">
      <w:bodyDiv w:val="1"/>
      <w:marLeft w:val="0"/>
      <w:marRight w:val="0"/>
      <w:marTop w:val="0"/>
      <w:marBottom w:val="0"/>
      <w:divBdr>
        <w:top w:val="none" w:sz="0" w:space="0" w:color="auto"/>
        <w:left w:val="none" w:sz="0" w:space="0" w:color="auto"/>
        <w:bottom w:val="none" w:sz="0" w:space="0" w:color="auto"/>
        <w:right w:val="none" w:sz="0" w:space="0" w:color="auto"/>
      </w:divBdr>
    </w:div>
    <w:div w:id="2010525019">
      <w:bodyDiv w:val="1"/>
      <w:marLeft w:val="0"/>
      <w:marRight w:val="0"/>
      <w:marTop w:val="0"/>
      <w:marBottom w:val="0"/>
      <w:divBdr>
        <w:top w:val="none" w:sz="0" w:space="0" w:color="auto"/>
        <w:left w:val="none" w:sz="0" w:space="0" w:color="auto"/>
        <w:bottom w:val="none" w:sz="0" w:space="0" w:color="auto"/>
        <w:right w:val="none" w:sz="0" w:space="0" w:color="auto"/>
      </w:divBdr>
    </w:div>
    <w:div w:id="2010785680">
      <w:bodyDiv w:val="1"/>
      <w:marLeft w:val="0"/>
      <w:marRight w:val="0"/>
      <w:marTop w:val="0"/>
      <w:marBottom w:val="0"/>
      <w:divBdr>
        <w:top w:val="none" w:sz="0" w:space="0" w:color="auto"/>
        <w:left w:val="none" w:sz="0" w:space="0" w:color="auto"/>
        <w:bottom w:val="none" w:sz="0" w:space="0" w:color="auto"/>
        <w:right w:val="none" w:sz="0" w:space="0" w:color="auto"/>
      </w:divBdr>
    </w:div>
    <w:div w:id="2010909349">
      <w:bodyDiv w:val="1"/>
      <w:marLeft w:val="0"/>
      <w:marRight w:val="0"/>
      <w:marTop w:val="0"/>
      <w:marBottom w:val="0"/>
      <w:divBdr>
        <w:top w:val="none" w:sz="0" w:space="0" w:color="auto"/>
        <w:left w:val="none" w:sz="0" w:space="0" w:color="auto"/>
        <w:bottom w:val="none" w:sz="0" w:space="0" w:color="auto"/>
        <w:right w:val="none" w:sz="0" w:space="0" w:color="auto"/>
      </w:divBdr>
      <w:divsChild>
        <w:div w:id="1433161189">
          <w:marLeft w:val="0"/>
          <w:marRight w:val="0"/>
          <w:marTop w:val="0"/>
          <w:marBottom w:val="0"/>
          <w:divBdr>
            <w:top w:val="none" w:sz="0" w:space="0" w:color="auto"/>
            <w:left w:val="none" w:sz="0" w:space="0" w:color="auto"/>
            <w:bottom w:val="none" w:sz="0" w:space="0" w:color="auto"/>
            <w:right w:val="none" w:sz="0" w:space="0" w:color="auto"/>
          </w:divBdr>
        </w:div>
      </w:divsChild>
    </w:div>
    <w:div w:id="2011171885">
      <w:bodyDiv w:val="1"/>
      <w:marLeft w:val="0"/>
      <w:marRight w:val="0"/>
      <w:marTop w:val="0"/>
      <w:marBottom w:val="0"/>
      <w:divBdr>
        <w:top w:val="none" w:sz="0" w:space="0" w:color="auto"/>
        <w:left w:val="none" w:sz="0" w:space="0" w:color="auto"/>
        <w:bottom w:val="none" w:sz="0" w:space="0" w:color="auto"/>
        <w:right w:val="none" w:sz="0" w:space="0" w:color="auto"/>
      </w:divBdr>
      <w:divsChild>
        <w:div w:id="1463226209">
          <w:marLeft w:val="0"/>
          <w:marRight w:val="0"/>
          <w:marTop w:val="0"/>
          <w:marBottom w:val="0"/>
          <w:divBdr>
            <w:top w:val="none" w:sz="0" w:space="0" w:color="auto"/>
            <w:left w:val="none" w:sz="0" w:space="0" w:color="auto"/>
            <w:bottom w:val="none" w:sz="0" w:space="0" w:color="auto"/>
            <w:right w:val="none" w:sz="0" w:space="0" w:color="auto"/>
          </w:divBdr>
        </w:div>
      </w:divsChild>
    </w:div>
    <w:div w:id="2011325224">
      <w:bodyDiv w:val="1"/>
      <w:marLeft w:val="0"/>
      <w:marRight w:val="0"/>
      <w:marTop w:val="0"/>
      <w:marBottom w:val="0"/>
      <w:divBdr>
        <w:top w:val="none" w:sz="0" w:space="0" w:color="auto"/>
        <w:left w:val="none" w:sz="0" w:space="0" w:color="auto"/>
        <w:bottom w:val="none" w:sz="0" w:space="0" w:color="auto"/>
        <w:right w:val="none" w:sz="0" w:space="0" w:color="auto"/>
      </w:divBdr>
    </w:div>
    <w:div w:id="2011442497">
      <w:bodyDiv w:val="1"/>
      <w:marLeft w:val="0"/>
      <w:marRight w:val="0"/>
      <w:marTop w:val="0"/>
      <w:marBottom w:val="0"/>
      <w:divBdr>
        <w:top w:val="none" w:sz="0" w:space="0" w:color="auto"/>
        <w:left w:val="none" w:sz="0" w:space="0" w:color="auto"/>
        <w:bottom w:val="none" w:sz="0" w:space="0" w:color="auto"/>
        <w:right w:val="none" w:sz="0" w:space="0" w:color="auto"/>
      </w:divBdr>
    </w:div>
    <w:div w:id="2011521019">
      <w:bodyDiv w:val="1"/>
      <w:marLeft w:val="0"/>
      <w:marRight w:val="0"/>
      <w:marTop w:val="0"/>
      <w:marBottom w:val="0"/>
      <w:divBdr>
        <w:top w:val="none" w:sz="0" w:space="0" w:color="auto"/>
        <w:left w:val="none" w:sz="0" w:space="0" w:color="auto"/>
        <w:bottom w:val="none" w:sz="0" w:space="0" w:color="auto"/>
        <w:right w:val="none" w:sz="0" w:space="0" w:color="auto"/>
      </w:divBdr>
    </w:div>
    <w:div w:id="2011594095">
      <w:bodyDiv w:val="1"/>
      <w:marLeft w:val="0"/>
      <w:marRight w:val="0"/>
      <w:marTop w:val="0"/>
      <w:marBottom w:val="0"/>
      <w:divBdr>
        <w:top w:val="none" w:sz="0" w:space="0" w:color="auto"/>
        <w:left w:val="none" w:sz="0" w:space="0" w:color="auto"/>
        <w:bottom w:val="none" w:sz="0" w:space="0" w:color="auto"/>
        <w:right w:val="none" w:sz="0" w:space="0" w:color="auto"/>
      </w:divBdr>
    </w:div>
    <w:div w:id="2011634333">
      <w:bodyDiv w:val="1"/>
      <w:marLeft w:val="0"/>
      <w:marRight w:val="0"/>
      <w:marTop w:val="0"/>
      <w:marBottom w:val="0"/>
      <w:divBdr>
        <w:top w:val="none" w:sz="0" w:space="0" w:color="auto"/>
        <w:left w:val="none" w:sz="0" w:space="0" w:color="auto"/>
        <w:bottom w:val="none" w:sz="0" w:space="0" w:color="auto"/>
        <w:right w:val="none" w:sz="0" w:space="0" w:color="auto"/>
      </w:divBdr>
    </w:div>
    <w:div w:id="2011911641">
      <w:bodyDiv w:val="1"/>
      <w:marLeft w:val="0"/>
      <w:marRight w:val="0"/>
      <w:marTop w:val="0"/>
      <w:marBottom w:val="0"/>
      <w:divBdr>
        <w:top w:val="none" w:sz="0" w:space="0" w:color="auto"/>
        <w:left w:val="none" w:sz="0" w:space="0" w:color="auto"/>
        <w:bottom w:val="none" w:sz="0" w:space="0" w:color="auto"/>
        <w:right w:val="none" w:sz="0" w:space="0" w:color="auto"/>
      </w:divBdr>
    </w:div>
    <w:div w:id="2012370310">
      <w:bodyDiv w:val="1"/>
      <w:marLeft w:val="0"/>
      <w:marRight w:val="0"/>
      <w:marTop w:val="0"/>
      <w:marBottom w:val="0"/>
      <w:divBdr>
        <w:top w:val="none" w:sz="0" w:space="0" w:color="auto"/>
        <w:left w:val="none" w:sz="0" w:space="0" w:color="auto"/>
        <w:bottom w:val="none" w:sz="0" w:space="0" w:color="auto"/>
        <w:right w:val="none" w:sz="0" w:space="0" w:color="auto"/>
      </w:divBdr>
    </w:div>
    <w:div w:id="2012487206">
      <w:bodyDiv w:val="1"/>
      <w:marLeft w:val="0"/>
      <w:marRight w:val="0"/>
      <w:marTop w:val="0"/>
      <w:marBottom w:val="0"/>
      <w:divBdr>
        <w:top w:val="none" w:sz="0" w:space="0" w:color="auto"/>
        <w:left w:val="none" w:sz="0" w:space="0" w:color="auto"/>
        <w:bottom w:val="none" w:sz="0" w:space="0" w:color="auto"/>
        <w:right w:val="none" w:sz="0" w:space="0" w:color="auto"/>
      </w:divBdr>
    </w:div>
    <w:div w:id="2012490467">
      <w:bodyDiv w:val="1"/>
      <w:marLeft w:val="0"/>
      <w:marRight w:val="0"/>
      <w:marTop w:val="0"/>
      <w:marBottom w:val="0"/>
      <w:divBdr>
        <w:top w:val="none" w:sz="0" w:space="0" w:color="auto"/>
        <w:left w:val="none" w:sz="0" w:space="0" w:color="auto"/>
        <w:bottom w:val="none" w:sz="0" w:space="0" w:color="auto"/>
        <w:right w:val="none" w:sz="0" w:space="0" w:color="auto"/>
      </w:divBdr>
    </w:div>
    <w:div w:id="2012634416">
      <w:bodyDiv w:val="1"/>
      <w:marLeft w:val="0"/>
      <w:marRight w:val="0"/>
      <w:marTop w:val="0"/>
      <w:marBottom w:val="0"/>
      <w:divBdr>
        <w:top w:val="none" w:sz="0" w:space="0" w:color="auto"/>
        <w:left w:val="none" w:sz="0" w:space="0" w:color="auto"/>
        <w:bottom w:val="none" w:sz="0" w:space="0" w:color="auto"/>
        <w:right w:val="none" w:sz="0" w:space="0" w:color="auto"/>
      </w:divBdr>
    </w:div>
    <w:div w:id="2013216329">
      <w:bodyDiv w:val="1"/>
      <w:marLeft w:val="0"/>
      <w:marRight w:val="0"/>
      <w:marTop w:val="0"/>
      <w:marBottom w:val="0"/>
      <w:divBdr>
        <w:top w:val="none" w:sz="0" w:space="0" w:color="auto"/>
        <w:left w:val="none" w:sz="0" w:space="0" w:color="auto"/>
        <w:bottom w:val="none" w:sz="0" w:space="0" w:color="auto"/>
        <w:right w:val="none" w:sz="0" w:space="0" w:color="auto"/>
      </w:divBdr>
    </w:div>
    <w:div w:id="2013753916">
      <w:bodyDiv w:val="1"/>
      <w:marLeft w:val="0"/>
      <w:marRight w:val="0"/>
      <w:marTop w:val="0"/>
      <w:marBottom w:val="0"/>
      <w:divBdr>
        <w:top w:val="none" w:sz="0" w:space="0" w:color="auto"/>
        <w:left w:val="none" w:sz="0" w:space="0" w:color="auto"/>
        <w:bottom w:val="none" w:sz="0" w:space="0" w:color="auto"/>
        <w:right w:val="none" w:sz="0" w:space="0" w:color="auto"/>
      </w:divBdr>
    </w:div>
    <w:div w:id="2014068646">
      <w:bodyDiv w:val="1"/>
      <w:marLeft w:val="0"/>
      <w:marRight w:val="0"/>
      <w:marTop w:val="0"/>
      <w:marBottom w:val="0"/>
      <w:divBdr>
        <w:top w:val="none" w:sz="0" w:space="0" w:color="auto"/>
        <w:left w:val="none" w:sz="0" w:space="0" w:color="auto"/>
        <w:bottom w:val="none" w:sz="0" w:space="0" w:color="auto"/>
        <w:right w:val="none" w:sz="0" w:space="0" w:color="auto"/>
      </w:divBdr>
    </w:div>
    <w:div w:id="2014140278">
      <w:bodyDiv w:val="1"/>
      <w:marLeft w:val="0"/>
      <w:marRight w:val="0"/>
      <w:marTop w:val="0"/>
      <w:marBottom w:val="0"/>
      <w:divBdr>
        <w:top w:val="none" w:sz="0" w:space="0" w:color="auto"/>
        <w:left w:val="none" w:sz="0" w:space="0" w:color="auto"/>
        <w:bottom w:val="none" w:sz="0" w:space="0" w:color="auto"/>
        <w:right w:val="none" w:sz="0" w:space="0" w:color="auto"/>
      </w:divBdr>
    </w:div>
    <w:div w:id="2014257120">
      <w:bodyDiv w:val="1"/>
      <w:marLeft w:val="0"/>
      <w:marRight w:val="0"/>
      <w:marTop w:val="0"/>
      <w:marBottom w:val="0"/>
      <w:divBdr>
        <w:top w:val="none" w:sz="0" w:space="0" w:color="auto"/>
        <w:left w:val="none" w:sz="0" w:space="0" w:color="auto"/>
        <w:bottom w:val="none" w:sz="0" w:space="0" w:color="auto"/>
        <w:right w:val="none" w:sz="0" w:space="0" w:color="auto"/>
      </w:divBdr>
    </w:div>
    <w:div w:id="2014331416">
      <w:bodyDiv w:val="1"/>
      <w:marLeft w:val="0"/>
      <w:marRight w:val="0"/>
      <w:marTop w:val="0"/>
      <w:marBottom w:val="0"/>
      <w:divBdr>
        <w:top w:val="none" w:sz="0" w:space="0" w:color="auto"/>
        <w:left w:val="none" w:sz="0" w:space="0" w:color="auto"/>
        <w:bottom w:val="none" w:sz="0" w:space="0" w:color="auto"/>
        <w:right w:val="none" w:sz="0" w:space="0" w:color="auto"/>
      </w:divBdr>
    </w:div>
    <w:div w:id="2014381177">
      <w:bodyDiv w:val="1"/>
      <w:marLeft w:val="0"/>
      <w:marRight w:val="0"/>
      <w:marTop w:val="0"/>
      <w:marBottom w:val="0"/>
      <w:divBdr>
        <w:top w:val="none" w:sz="0" w:space="0" w:color="auto"/>
        <w:left w:val="none" w:sz="0" w:space="0" w:color="auto"/>
        <w:bottom w:val="none" w:sz="0" w:space="0" w:color="auto"/>
        <w:right w:val="none" w:sz="0" w:space="0" w:color="auto"/>
      </w:divBdr>
    </w:div>
    <w:div w:id="2014406470">
      <w:bodyDiv w:val="1"/>
      <w:marLeft w:val="0"/>
      <w:marRight w:val="0"/>
      <w:marTop w:val="0"/>
      <w:marBottom w:val="0"/>
      <w:divBdr>
        <w:top w:val="none" w:sz="0" w:space="0" w:color="auto"/>
        <w:left w:val="none" w:sz="0" w:space="0" w:color="auto"/>
        <w:bottom w:val="none" w:sz="0" w:space="0" w:color="auto"/>
        <w:right w:val="none" w:sz="0" w:space="0" w:color="auto"/>
      </w:divBdr>
    </w:div>
    <w:div w:id="2014449907">
      <w:bodyDiv w:val="1"/>
      <w:marLeft w:val="0"/>
      <w:marRight w:val="0"/>
      <w:marTop w:val="0"/>
      <w:marBottom w:val="0"/>
      <w:divBdr>
        <w:top w:val="none" w:sz="0" w:space="0" w:color="auto"/>
        <w:left w:val="none" w:sz="0" w:space="0" w:color="auto"/>
        <w:bottom w:val="none" w:sz="0" w:space="0" w:color="auto"/>
        <w:right w:val="none" w:sz="0" w:space="0" w:color="auto"/>
      </w:divBdr>
    </w:div>
    <w:div w:id="2014918310">
      <w:bodyDiv w:val="1"/>
      <w:marLeft w:val="0"/>
      <w:marRight w:val="0"/>
      <w:marTop w:val="0"/>
      <w:marBottom w:val="0"/>
      <w:divBdr>
        <w:top w:val="none" w:sz="0" w:space="0" w:color="auto"/>
        <w:left w:val="none" w:sz="0" w:space="0" w:color="auto"/>
        <w:bottom w:val="none" w:sz="0" w:space="0" w:color="auto"/>
        <w:right w:val="none" w:sz="0" w:space="0" w:color="auto"/>
      </w:divBdr>
      <w:divsChild>
        <w:div w:id="52854632">
          <w:marLeft w:val="0"/>
          <w:marRight w:val="0"/>
          <w:marTop w:val="0"/>
          <w:marBottom w:val="0"/>
          <w:divBdr>
            <w:top w:val="none" w:sz="0" w:space="0" w:color="auto"/>
            <w:left w:val="none" w:sz="0" w:space="0" w:color="auto"/>
            <w:bottom w:val="none" w:sz="0" w:space="0" w:color="auto"/>
            <w:right w:val="none" w:sz="0" w:space="0" w:color="auto"/>
          </w:divBdr>
        </w:div>
      </w:divsChild>
    </w:div>
    <w:div w:id="2014990204">
      <w:bodyDiv w:val="1"/>
      <w:marLeft w:val="0"/>
      <w:marRight w:val="0"/>
      <w:marTop w:val="0"/>
      <w:marBottom w:val="0"/>
      <w:divBdr>
        <w:top w:val="none" w:sz="0" w:space="0" w:color="auto"/>
        <w:left w:val="none" w:sz="0" w:space="0" w:color="auto"/>
        <w:bottom w:val="none" w:sz="0" w:space="0" w:color="auto"/>
        <w:right w:val="none" w:sz="0" w:space="0" w:color="auto"/>
      </w:divBdr>
    </w:div>
    <w:div w:id="2015452188">
      <w:bodyDiv w:val="1"/>
      <w:marLeft w:val="0"/>
      <w:marRight w:val="0"/>
      <w:marTop w:val="0"/>
      <w:marBottom w:val="0"/>
      <w:divBdr>
        <w:top w:val="none" w:sz="0" w:space="0" w:color="auto"/>
        <w:left w:val="none" w:sz="0" w:space="0" w:color="auto"/>
        <w:bottom w:val="none" w:sz="0" w:space="0" w:color="auto"/>
        <w:right w:val="none" w:sz="0" w:space="0" w:color="auto"/>
      </w:divBdr>
    </w:div>
    <w:div w:id="2015453672">
      <w:bodyDiv w:val="1"/>
      <w:marLeft w:val="0"/>
      <w:marRight w:val="0"/>
      <w:marTop w:val="0"/>
      <w:marBottom w:val="0"/>
      <w:divBdr>
        <w:top w:val="none" w:sz="0" w:space="0" w:color="auto"/>
        <w:left w:val="none" w:sz="0" w:space="0" w:color="auto"/>
        <w:bottom w:val="none" w:sz="0" w:space="0" w:color="auto"/>
        <w:right w:val="none" w:sz="0" w:space="0" w:color="auto"/>
      </w:divBdr>
    </w:div>
    <w:div w:id="2015494214">
      <w:bodyDiv w:val="1"/>
      <w:marLeft w:val="0"/>
      <w:marRight w:val="0"/>
      <w:marTop w:val="0"/>
      <w:marBottom w:val="0"/>
      <w:divBdr>
        <w:top w:val="none" w:sz="0" w:space="0" w:color="auto"/>
        <w:left w:val="none" w:sz="0" w:space="0" w:color="auto"/>
        <w:bottom w:val="none" w:sz="0" w:space="0" w:color="auto"/>
        <w:right w:val="none" w:sz="0" w:space="0" w:color="auto"/>
      </w:divBdr>
    </w:div>
    <w:div w:id="2015571460">
      <w:bodyDiv w:val="1"/>
      <w:marLeft w:val="0"/>
      <w:marRight w:val="0"/>
      <w:marTop w:val="0"/>
      <w:marBottom w:val="0"/>
      <w:divBdr>
        <w:top w:val="none" w:sz="0" w:space="0" w:color="auto"/>
        <w:left w:val="none" w:sz="0" w:space="0" w:color="auto"/>
        <w:bottom w:val="none" w:sz="0" w:space="0" w:color="auto"/>
        <w:right w:val="none" w:sz="0" w:space="0" w:color="auto"/>
      </w:divBdr>
    </w:div>
    <w:div w:id="2015642823">
      <w:bodyDiv w:val="1"/>
      <w:marLeft w:val="0"/>
      <w:marRight w:val="0"/>
      <w:marTop w:val="0"/>
      <w:marBottom w:val="0"/>
      <w:divBdr>
        <w:top w:val="none" w:sz="0" w:space="0" w:color="auto"/>
        <w:left w:val="none" w:sz="0" w:space="0" w:color="auto"/>
        <w:bottom w:val="none" w:sz="0" w:space="0" w:color="auto"/>
        <w:right w:val="none" w:sz="0" w:space="0" w:color="auto"/>
      </w:divBdr>
    </w:div>
    <w:div w:id="2015839889">
      <w:bodyDiv w:val="1"/>
      <w:marLeft w:val="0"/>
      <w:marRight w:val="0"/>
      <w:marTop w:val="0"/>
      <w:marBottom w:val="0"/>
      <w:divBdr>
        <w:top w:val="none" w:sz="0" w:space="0" w:color="auto"/>
        <w:left w:val="none" w:sz="0" w:space="0" w:color="auto"/>
        <w:bottom w:val="none" w:sz="0" w:space="0" w:color="auto"/>
        <w:right w:val="none" w:sz="0" w:space="0" w:color="auto"/>
      </w:divBdr>
    </w:div>
    <w:div w:id="2015840374">
      <w:bodyDiv w:val="1"/>
      <w:marLeft w:val="0"/>
      <w:marRight w:val="0"/>
      <w:marTop w:val="0"/>
      <w:marBottom w:val="0"/>
      <w:divBdr>
        <w:top w:val="none" w:sz="0" w:space="0" w:color="auto"/>
        <w:left w:val="none" w:sz="0" w:space="0" w:color="auto"/>
        <w:bottom w:val="none" w:sz="0" w:space="0" w:color="auto"/>
        <w:right w:val="none" w:sz="0" w:space="0" w:color="auto"/>
      </w:divBdr>
    </w:div>
    <w:div w:id="2016109216">
      <w:bodyDiv w:val="1"/>
      <w:marLeft w:val="0"/>
      <w:marRight w:val="0"/>
      <w:marTop w:val="0"/>
      <w:marBottom w:val="0"/>
      <w:divBdr>
        <w:top w:val="none" w:sz="0" w:space="0" w:color="auto"/>
        <w:left w:val="none" w:sz="0" w:space="0" w:color="auto"/>
        <w:bottom w:val="none" w:sz="0" w:space="0" w:color="auto"/>
        <w:right w:val="none" w:sz="0" w:space="0" w:color="auto"/>
      </w:divBdr>
    </w:div>
    <w:div w:id="2016613639">
      <w:bodyDiv w:val="1"/>
      <w:marLeft w:val="0"/>
      <w:marRight w:val="0"/>
      <w:marTop w:val="0"/>
      <w:marBottom w:val="0"/>
      <w:divBdr>
        <w:top w:val="none" w:sz="0" w:space="0" w:color="auto"/>
        <w:left w:val="none" w:sz="0" w:space="0" w:color="auto"/>
        <w:bottom w:val="none" w:sz="0" w:space="0" w:color="auto"/>
        <w:right w:val="none" w:sz="0" w:space="0" w:color="auto"/>
      </w:divBdr>
    </w:div>
    <w:div w:id="2016808108">
      <w:bodyDiv w:val="1"/>
      <w:marLeft w:val="0"/>
      <w:marRight w:val="0"/>
      <w:marTop w:val="0"/>
      <w:marBottom w:val="0"/>
      <w:divBdr>
        <w:top w:val="none" w:sz="0" w:space="0" w:color="auto"/>
        <w:left w:val="none" w:sz="0" w:space="0" w:color="auto"/>
        <w:bottom w:val="none" w:sz="0" w:space="0" w:color="auto"/>
        <w:right w:val="none" w:sz="0" w:space="0" w:color="auto"/>
      </w:divBdr>
    </w:div>
    <w:div w:id="2016954626">
      <w:bodyDiv w:val="1"/>
      <w:marLeft w:val="0"/>
      <w:marRight w:val="0"/>
      <w:marTop w:val="0"/>
      <w:marBottom w:val="0"/>
      <w:divBdr>
        <w:top w:val="none" w:sz="0" w:space="0" w:color="auto"/>
        <w:left w:val="none" w:sz="0" w:space="0" w:color="auto"/>
        <w:bottom w:val="none" w:sz="0" w:space="0" w:color="auto"/>
        <w:right w:val="none" w:sz="0" w:space="0" w:color="auto"/>
      </w:divBdr>
    </w:div>
    <w:div w:id="2016958935">
      <w:bodyDiv w:val="1"/>
      <w:marLeft w:val="0"/>
      <w:marRight w:val="0"/>
      <w:marTop w:val="0"/>
      <w:marBottom w:val="0"/>
      <w:divBdr>
        <w:top w:val="none" w:sz="0" w:space="0" w:color="auto"/>
        <w:left w:val="none" w:sz="0" w:space="0" w:color="auto"/>
        <w:bottom w:val="none" w:sz="0" w:space="0" w:color="auto"/>
        <w:right w:val="none" w:sz="0" w:space="0" w:color="auto"/>
      </w:divBdr>
    </w:div>
    <w:div w:id="2017221526">
      <w:bodyDiv w:val="1"/>
      <w:marLeft w:val="0"/>
      <w:marRight w:val="0"/>
      <w:marTop w:val="0"/>
      <w:marBottom w:val="0"/>
      <w:divBdr>
        <w:top w:val="none" w:sz="0" w:space="0" w:color="auto"/>
        <w:left w:val="none" w:sz="0" w:space="0" w:color="auto"/>
        <w:bottom w:val="none" w:sz="0" w:space="0" w:color="auto"/>
        <w:right w:val="none" w:sz="0" w:space="0" w:color="auto"/>
      </w:divBdr>
    </w:div>
    <w:div w:id="2017685310">
      <w:bodyDiv w:val="1"/>
      <w:marLeft w:val="0"/>
      <w:marRight w:val="0"/>
      <w:marTop w:val="0"/>
      <w:marBottom w:val="0"/>
      <w:divBdr>
        <w:top w:val="none" w:sz="0" w:space="0" w:color="auto"/>
        <w:left w:val="none" w:sz="0" w:space="0" w:color="auto"/>
        <w:bottom w:val="none" w:sz="0" w:space="0" w:color="auto"/>
        <w:right w:val="none" w:sz="0" w:space="0" w:color="auto"/>
      </w:divBdr>
    </w:div>
    <w:div w:id="2018119377">
      <w:bodyDiv w:val="1"/>
      <w:marLeft w:val="0"/>
      <w:marRight w:val="0"/>
      <w:marTop w:val="0"/>
      <w:marBottom w:val="0"/>
      <w:divBdr>
        <w:top w:val="none" w:sz="0" w:space="0" w:color="auto"/>
        <w:left w:val="none" w:sz="0" w:space="0" w:color="auto"/>
        <w:bottom w:val="none" w:sz="0" w:space="0" w:color="auto"/>
        <w:right w:val="none" w:sz="0" w:space="0" w:color="auto"/>
      </w:divBdr>
    </w:div>
    <w:div w:id="2018195405">
      <w:bodyDiv w:val="1"/>
      <w:marLeft w:val="0"/>
      <w:marRight w:val="0"/>
      <w:marTop w:val="0"/>
      <w:marBottom w:val="0"/>
      <w:divBdr>
        <w:top w:val="none" w:sz="0" w:space="0" w:color="auto"/>
        <w:left w:val="none" w:sz="0" w:space="0" w:color="auto"/>
        <w:bottom w:val="none" w:sz="0" w:space="0" w:color="auto"/>
        <w:right w:val="none" w:sz="0" w:space="0" w:color="auto"/>
      </w:divBdr>
    </w:div>
    <w:div w:id="2018728901">
      <w:bodyDiv w:val="1"/>
      <w:marLeft w:val="0"/>
      <w:marRight w:val="0"/>
      <w:marTop w:val="0"/>
      <w:marBottom w:val="0"/>
      <w:divBdr>
        <w:top w:val="none" w:sz="0" w:space="0" w:color="auto"/>
        <w:left w:val="none" w:sz="0" w:space="0" w:color="auto"/>
        <w:bottom w:val="none" w:sz="0" w:space="0" w:color="auto"/>
        <w:right w:val="none" w:sz="0" w:space="0" w:color="auto"/>
      </w:divBdr>
      <w:divsChild>
        <w:div w:id="1162349759">
          <w:marLeft w:val="0"/>
          <w:marRight w:val="0"/>
          <w:marTop w:val="0"/>
          <w:marBottom w:val="0"/>
          <w:divBdr>
            <w:top w:val="none" w:sz="0" w:space="0" w:color="auto"/>
            <w:left w:val="none" w:sz="0" w:space="0" w:color="auto"/>
            <w:bottom w:val="none" w:sz="0" w:space="0" w:color="auto"/>
            <w:right w:val="none" w:sz="0" w:space="0" w:color="auto"/>
          </w:divBdr>
        </w:div>
      </w:divsChild>
    </w:div>
    <w:div w:id="2019036431">
      <w:bodyDiv w:val="1"/>
      <w:marLeft w:val="0"/>
      <w:marRight w:val="0"/>
      <w:marTop w:val="0"/>
      <w:marBottom w:val="0"/>
      <w:divBdr>
        <w:top w:val="none" w:sz="0" w:space="0" w:color="auto"/>
        <w:left w:val="none" w:sz="0" w:space="0" w:color="auto"/>
        <w:bottom w:val="none" w:sz="0" w:space="0" w:color="auto"/>
        <w:right w:val="none" w:sz="0" w:space="0" w:color="auto"/>
      </w:divBdr>
      <w:divsChild>
        <w:div w:id="1641494765">
          <w:marLeft w:val="0"/>
          <w:marRight w:val="0"/>
          <w:marTop w:val="0"/>
          <w:marBottom w:val="0"/>
          <w:divBdr>
            <w:top w:val="none" w:sz="0" w:space="0" w:color="auto"/>
            <w:left w:val="none" w:sz="0" w:space="0" w:color="auto"/>
            <w:bottom w:val="none" w:sz="0" w:space="0" w:color="auto"/>
            <w:right w:val="none" w:sz="0" w:space="0" w:color="auto"/>
          </w:divBdr>
        </w:div>
      </w:divsChild>
    </w:div>
    <w:div w:id="2019193192">
      <w:bodyDiv w:val="1"/>
      <w:marLeft w:val="0"/>
      <w:marRight w:val="0"/>
      <w:marTop w:val="0"/>
      <w:marBottom w:val="0"/>
      <w:divBdr>
        <w:top w:val="none" w:sz="0" w:space="0" w:color="auto"/>
        <w:left w:val="none" w:sz="0" w:space="0" w:color="auto"/>
        <w:bottom w:val="none" w:sz="0" w:space="0" w:color="auto"/>
        <w:right w:val="none" w:sz="0" w:space="0" w:color="auto"/>
      </w:divBdr>
    </w:div>
    <w:div w:id="2019237699">
      <w:bodyDiv w:val="1"/>
      <w:marLeft w:val="0"/>
      <w:marRight w:val="0"/>
      <w:marTop w:val="0"/>
      <w:marBottom w:val="0"/>
      <w:divBdr>
        <w:top w:val="none" w:sz="0" w:space="0" w:color="auto"/>
        <w:left w:val="none" w:sz="0" w:space="0" w:color="auto"/>
        <w:bottom w:val="none" w:sz="0" w:space="0" w:color="auto"/>
        <w:right w:val="none" w:sz="0" w:space="0" w:color="auto"/>
      </w:divBdr>
      <w:divsChild>
        <w:div w:id="310257426">
          <w:marLeft w:val="0"/>
          <w:marRight w:val="0"/>
          <w:marTop w:val="0"/>
          <w:marBottom w:val="0"/>
          <w:divBdr>
            <w:top w:val="none" w:sz="0" w:space="0" w:color="auto"/>
            <w:left w:val="none" w:sz="0" w:space="0" w:color="auto"/>
            <w:bottom w:val="none" w:sz="0" w:space="0" w:color="auto"/>
            <w:right w:val="none" w:sz="0" w:space="0" w:color="auto"/>
          </w:divBdr>
        </w:div>
      </w:divsChild>
    </w:div>
    <w:div w:id="2019304715">
      <w:bodyDiv w:val="1"/>
      <w:marLeft w:val="0"/>
      <w:marRight w:val="0"/>
      <w:marTop w:val="0"/>
      <w:marBottom w:val="0"/>
      <w:divBdr>
        <w:top w:val="none" w:sz="0" w:space="0" w:color="auto"/>
        <w:left w:val="none" w:sz="0" w:space="0" w:color="auto"/>
        <w:bottom w:val="none" w:sz="0" w:space="0" w:color="auto"/>
        <w:right w:val="none" w:sz="0" w:space="0" w:color="auto"/>
      </w:divBdr>
    </w:div>
    <w:div w:id="2019385237">
      <w:bodyDiv w:val="1"/>
      <w:marLeft w:val="0"/>
      <w:marRight w:val="0"/>
      <w:marTop w:val="0"/>
      <w:marBottom w:val="0"/>
      <w:divBdr>
        <w:top w:val="none" w:sz="0" w:space="0" w:color="auto"/>
        <w:left w:val="none" w:sz="0" w:space="0" w:color="auto"/>
        <w:bottom w:val="none" w:sz="0" w:space="0" w:color="auto"/>
        <w:right w:val="none" w:sz="0" w:space="0" w:color="auto"/>
      </w:divBdr>
    </w:div>
    <w:div w:id="2019691185">
      <w:bodyDiv w:val="1"/>
      <w:marLeft w:val="0"/>
      <w:marRight w:val="0"/>
      <w:marTop w:val="0"/>
      <w:marBottom w:val="0"/>
      <w:divBdr>
        <w:top w:val="none" w:sz="0" w:space="0" w:color="auto"/>
        <w:left w:val="none" w:sz="0" w:space="0" w:color="auto"/>
        <w:bottom w:val="none" w:sz="0" w:space="0" w:color="auto"/>
        <w:right w:val="none" w:sz="0" w:space="0" w:color="auto"/>
      </w:divBdr>
    </w:div>
    <w:div w:id="2020156567">
      <w:bodyDiv w:val="1"/>
      <w:marLeft w:val="0"/>
      <w:marRight w:val="0"/>
      <w:marTop w:val="0"/>
      <w:marBottom w:val="0"/>
      <w:divBdr>
        <w:top w:val="none" w:sz="0" w:space="0" w:color="auto"/>
        <w:left w:val="none" w:sz="0" w:space="0" w:color="auto"/>
        <w:bottom w:val="none" w:sz="0" w:space="0" w:color="auto"/>
        <w:right w:val="none" w:sz="0" w:space="0" w:color="auto"/>
      </w:divBdr>
    </w:div>
    <w:div w:id="2020429040">
      <w:bodyDiv w:val="1"/>
      <w:marLeft w:val="0"/>
      <w:marRight w:val="0"/>
      <w:marTop w:val="0"/>
      <w:marBottom w:val="0"/>
      <w:divBdr>
        <w:top w:val="none" w:sz="0" w:space="0" w:color="auto"/>
        <w:left w:val="none" w:sz="0" w:space="0" w:color="auto"/>
        <w:bottom w:val="none" w:sz="0" w:space="0" w:color="auto"/>
        <w:right w:val="none" w:sz="0" w:space="0" w:color="auto"/>
      </w:divBdr>
    </w:div>
    <w:div w:id="2020501992">
      <w:bodyDiv w:val="1"/>
      <w:marLeft w:val="0"/>
      <w:marRight w:val="0"/>
      <w:marTop w:val="0"/>
      <w:marBottom w:val="0"/>
      <w:divBdr>
        <w:top w:val="none" w:sz="0" w:space="0" w:color="auto"/>
        <w:left w:val="none" w:sz="0" w:space="0" w:color="auto"/>
        <w:bottom w:val="none" w:sz="0" w:space="0" w:color="auto"/>
        <w:right w:val="none" w:sz="0" w:space="0" w:color="auto"/>
      </w:divBdr>
    </w:div>
    <w:div w:id="2020691356">
      <w:bodyDiv w:val="1"/>
      <w:marLeft w:val="0"/>
      <w:marRight w:val="0"/>
      <w:marTop w:val="0"/>
      <w:marBottom w:val="0"/>
      <w:divBdr>
        <w:top w:val="none" w:sz="0" w:space="0" w:color="auto"/>
        <w:left w:val="none" w:sz="0" w:space="0" w:color="auto"/>
        <w:bottom w:val="none" w:sz="0" w:space="0" w:color="auto"/>
        <w:right w:val="none" w:sz="0" w:space="0" w:color="auto"/>
      </w:divBdr>
    </w:div>
    <w:div w:id="2020813904">
      <w:bodyDiv w:val="1"/>
      <w:marLeft w:val="0"/>
      <w:marRight w:val="0"/>
      <w:marTop w:val="0"/>
      <w:marBottom w:val="0"/>
      <w:divBdr>
        <w:top w:val="none" w:sz="0" w:space="0" w:color="auto"/>
        <w:left w:val="none" w:sz="0" w:space="0" w:color="auto"/>
        <w:bottom w:val="none" w:sz="0" w:space="0" w:color="auto"/>
        <w:right w:val="none" w:sz="0" w:space="0" w:color="auto"/>
      </w:divBdr>
    </w:div>
    <w:div w:id="2021463121">
      <w:bodyDiv w:val="1"/>
      <w:marLeft w:val="0"/>
      <w:marRight w:val="0"/>
      <w:marTop w:val="0"/>
      <w:marBottom w:val="0"/>
      <w:divBdr>
        <w:top w:val="none" w:sz="0" w:space="0" w:color="auto"/>
        <w:left w:val="none" w:sz="0" w:space="0" w:color="auto"/>
        <w:bottom w:val="none" w:sz="0" w:space="0" w:color="auto"/>
        <w:right w:val="none" w:sz="0" w:space="0" w:color="auto"/>
      </w:divBdr>
      <w:divsChild>
        <w:div w:id="37046941">
          <w:marLeft w:val="0"/>
          <w:marRight w:val="0"/>
          <w:marTop w:val="0"/>
          <w:marBottom w:val="0"/>
          <w:divBdr>
            <w:top w:val="none" w:sz="0" w:space="0" w:color="auto"/>
            <w:left w:val="none" w:sz="0" w:space="0" w:color="auto"/>
            <w:bottom w:val="none" w:sz="0" w:space="0" w:color="auto"/>
            <w:right w:val="none" w:sz="0" w:space="0" w:color="auto"/>
          </w:divBdr>
        </w:div>
      </w:divsChild>
    </w:div>
    <w:div w:id="2021657739">
      <w:bodyDiv w:val="1"/>
      <w:marLeft w:val="0"/>
      <w:marRight w:val="0"/>
      <w:marTop w:val="0"/>
      <w:marBottom w:val="0"/>
      <w:divBdr>
        <w:top w:val="none" w:sz="0" w:space="0" w:color="auto"/>
        <w:left w:val="none" w:sz="0" w:space="0" w:color="auto"/>
        <w:bottom w:val="none" w:sz="0" w:space="0" w:color="auto"/>
        <w:right w:val="none" w:sz="0" w:space="0" w:color="auto"/>
      </w:divBdr>
      <w:divsChild>
        <w:div w:id="1008796061">
          <w:marLeft w:val="0"/>
          <w:marRight w:val="0"/>
          <w:marTop w:val="0"/>
          <w:marBottom w:val="0"/>
          <w:divBdr>
            <w:top w:val="none" w:sz="0" w:space="0" w:color="auto"/>
            <w:left w:val="none" w:sz="0" w:space="0" w:color="auto"/>
            <w:bottom w:val="none" w:sz="0" w:space="0" w:color="auto"/>
            <w:right w:val="none" w:sz="0" w:space="0" w:color="auto"/>
          </w:divBdr>
        </w:div>
      </w:divsChild>
    </w:div>
    <w:div w:id="2021664852">
      <w:bodyDiv w:val="1"/>
      <w:marLeft w:val="0"/>
      <w:marRight w:val="0"/>
      <w:marTop w:val="0"/>
      <w:marBottom w:val="0"/>
      <w:divBdr>
        <w:top w:val="none" w:sz="0" w:space="0" w:color="auto"/>
        <w:left w:val="none" w:sz="0" w:space="0" w:color="auto"/>
        <w:bottom w:val="none" w:sz="0" w:space="0" w:color="auto"/>
        <w:right w:val="none" w:sz="0" w:space="0" w:color="auto"/>
      </w:divBdr>
    </w:div>
    <w:div w:id="2022000411">
      <w:bodyDiv w:val="1"/>
      <w:marLeft w:val="0"/>
      <w:marRight w:val="0"/>
      <w:marTop w:val="0"/>
      <w:marBottom w:val="0"/>
      <w:divBdr>
        <w:top w:val="none" w:sz="0" w:space="0" w:color="auto"/>
        <w:left w:val="none" w:sz="0" w:space="0" w:color="auto"/>
        <w:bottom w:val="none" w:sz="0" w:space="0" w:color="auto"/>
        <w:right w:val="none" w:sz="0" w:space="0" w:color="auto"/>
      </w:divBdr>
    </w:div>
    <w:div w:id="2022119777">
      <w:bodyDiv w:val="1"/>
      <w:marLeft w:val="0"/>
      <w:marRight w:val="0"/>
      <w:marTop w:val="0"/>
      <w:marBottom w:val="0"/>
      <w:divBdr>
        <w:top w:val="none" w:sz="0" w:space="0" w:color="auto"/>
        <w:left w:val="none" w:sz="0" w:space="0" w:color="auto"/>
        <w:bottom w:val="none" w:sz="0" w:space="0" w:color="auto"/>
        <w:right w:val="none" w:sz="0" w:space="0" w:color="auto"/>
      </w:divBdr>
    </w:div>
    <w:div w:id="2022123994">
      <w:bodyDiv w:val="1"/>
      <w:marLeft w:val="0"/>
      <w:marRight w:val="0"/>
      <w:marTop w:val="0"/>
      <w:marBottom w:val="0"/>
      <w:divBdr>
        <w:top w:val="none" w:sz="0" w:space="0" w:color="auto"/>
        <w:left w:val="none" w:sz="0" w:space="0" w:color="auto"/>
        <w:bottom w:val="none" w:sz="0" w:space="0" w:color="auto"/>
        <w:right w:val="none" w:sz="0" w:space="0" w:color="auto"/>
      </w:divBdr>
    </w:div>
    <w:div w:id="2022273916">
      <w:bodyDiv w:val="1"/>
      <w:marLeft w:val="0"/>
      <w:marRight w:val="0"/>
      <w:marTop w:val="0"/>
      <w:marBottom w:val="0"/>
      <w:divBdr>
        <w:top w:val="none" w:sz="0" w:space="0" w:color="auto"/>
        <w:left w:val="none" w:sz="0" w:space="0" w:color="auto"/>
        <w:bottom w:val="none" w:sz="0" w:space="0" w:color="auto"/>
        <w:right w:val="none" w:sz="0" w:space="0" w:color="auto"/>
      </w:divBdr>
    </w:div>
    <w:div w:id="2022386991">
      <w:bodyDiv w:val="1"/>
      <w:marLeft w:val="0"/>
      <w:marRight w:val="0"/>
      <w:marTop w:val="0"/>
      <w:marBottom w:val="0"/>
      <w:divBdr>
        <w:top w:val="none" w:sz="0" w:space="0" w:color="auto"/>
        <w:left w:val="none" w:sz="0" w:space="0" w:color="auto"/>
        <w:bottom w:val="none" w:sz="0" w:space="0" w:color="auto"/>
        <w:right w:val="none" w:sz="0" w:space="0" w:color="auto"/>
      </w:divBdr>
      <w:divsChild>
        <w:div w:id="1395394113">
          <w:marLeft w:val="0"/>
          <w:marRight w:val="0"/>
          <w:marTop w:val="0"/>
          <w:marBottom w:val="0"/>
          <w:divBdr>
            <w:top w:val="none" w:sz="0" w:space="0" w:color="auto"/>
            <w:left w:val="none" w:sz="0" w:space="0" w:color="auto"/>
            <w:bottom w:val="none" w:sz="0" w:space="0" w:color="auto"/>
            <w:right w:val="none" w:sz="0" w:space="0" w:color="auto"/>
          </w:divBdr>
        </w:div>
      </w:divsChild>
    </w:div>
    <w:div w:id="2022470503">
      <w:bodyDiv w:val="1"/>
      <w:marLeft w:val="0"/>
      <w:marRight w:val="0"/>
      <w:marTop w:val="0"/>
      <w:marBottom w:val="0"/>
      <w:divBdr>
        <w:top w:val="none" w:sz="0" w:space="0" w:color="auto"/>
        <w:left w:val="none" w:sz="0" w:space="0" w:color="auto"/>
        <w:bottom w:val="none" w:sz="0" w:space="0" w:color="auto"/>
        <w:right w:val="none" w:sz="0" w:space="0" w:color="auto"/>
      </w:divBdr>
    </w:div>
    <w:div w:id="2022661212">
      <w:bodyDiv w:val="1"/>
      <w:marLeft w:val="0"/>
      <w:marRight w:val="0"/>
      <w:marTop w:val="0"/>
      <w:marBottom w:val="0"/>
      <w:divBdr>
        <w:top w:val="none" w:sz="0" w:space="0" w:color="auto"/>
        <w:left w:val="none" w:sz="0" w:space="0" w:color="auto"/>
        <w:bottom w:val="none" w:sz="0" w:space="0" w:color="auto"/>
        <w:right w:val="none" w:sz="0" w:space="0" w:color="auto"/>
      </w:divBdr>
    </w:div>
    <w:div w:id="2022855638">
      <w:bodyDiv w:val="1"/>
      <w:marLeft w:val="0"/>
      <w:marRight w:val="0"/>
      <w:marTop w:val="0"/>
      <w:marBottom w:val="0"/>
      <w:divBdr>
        <w:top w:val="none" w:sz="0" w:space="0" w:color="auto"/>
        <w:left w:val="none" w:sz="0" w:space="0" w:color="auto"/>
        <w:bottom w:val="none" w:sz="0" w:space="0" w:color="auto"/>
        <w:right w:val="none" w:sz="0" w:space="0" w:color="auto"/>
      </w:divBdr>
    </w:div>
    <w:div w:id="2022856650">
      <w:bodyDiv w:val="1"/>
      <w:marLeft w:val="0"/>
      <w:marRight w:val="0"/>
      <w:marTop w:val="0"/>
      <w:marBottom w:val="0"/>
      <w:divBdr>
        <w:top w:val="none" w:sz="0" w:space="0" w:color="auto"/>
        <w:left w:val="none" w:sz="0" w:space="0" w:color="auto"/>
        <w:bottom w:val="none" w:sz="0" w:space="0" w:color="auto"/>
        <w:right w:val="none" w:sz="0" w:space="0" w:color="auto"/>
      </w:divBdr>
    </w:div>
    <w:div w:id="2023050972">
      <w:bodyDiv w:val="1"/>
      <w:marLeft w:val="0"/>
      <w:marRight w:val="0"/>
      <w:marTop w:val="0"/>
      <w:marBottom w:val="0"/>
      <w:divBdr>
        <w:top w:val="none" w:sz="0" w:space="0" w:color="auto"/>
        <w:left w:val="none" w:sz="0" w:space="0" w:color="auto"/>
        <w:bottom w:val="none" w:sz="0" w:space="0" w:color="auto"/>
        <w:right w:val="none" w:sz="0" w:space="0" w:color="auto"/>
      </w:divBdr>
    </w:div>
    <w:div w:id="2023165302">
      <w:bodyDiv w:val="1"/>
      <w:marLeft w:val="0"/>
      <w:marRight w:val="0"/>
      <w:marTop w:val="0"/>
      <w:marBottom w:val="0"/>
      <w:divBdr>
        <w:top w:val="none" w:sz="0" w:space="0" w:color="auto"/>
        <w:left w:val="none" w:sz="0" w:space="0" w:color="auto"/>
        <w:bottom w:val="none" w:sz="0" w:space="0" w:color="auto"/>
        <w:right w:val="none" w:sz="0" w:space="0" w:color="auto"/>
      </w:divBdr>
    </w:div>
    <w:div w:id="2023167388">
      <w:bodyDiv w:val="1"/>
      <w:marLeft w:val="0"/>
      <w:marRight w:val="0"/>
      <w:marTop w:val="0"/>
      <w:marBottom w:val="0"/>
      <w:divBdr>
        <w:top w:val="none" w:sz="0" w:space="0" w:color="auto"/>
        <w:left w:val="none" w:sz="0" w:space="0" w:color="auto"/>
        <w:bottom w:val="none" w:sz="0" w:space="0" w:color="auto"/>
        <w:right w:val="none" w:sz="0" w:space="0" w:color="auto"/>
      </w:divBdr>
    </w:div>
    <w:div w:id="2023362621">
      <w:bodyDiv w:val="1"/>
      <w:marLeft w:val="0"/>
      <w:marRight w:val="0"/>
      <w:marTop w:val="0"/>
      <w:marBottom w:val="0"/>
      <w:divBdr>
        <w:top w:val="none" w:sz="0" w:space="0" w:color="auto"/>
        <w:left w:val="none" w:sz="0" w:space="0" w:color="auto"/>
        <w:bottom w:val="none" w:sz="0" w:space="0" w:color="auto"/>
        <w:right w:val="none" w:sz="0" w:space="0" w:color="auto"/>
      </w:divBdr>
    </w:div>
    <w:div w:id="2023387672">
      <w:bodyDiv w:val="1"/>
      <w:marLeft w:val="0"/>
      <w:marRight w:val="0"/>
      <w:marTop w:val="0"/>
      <w:marBottom w:val="0"/>
      <w:divBdr>
        <w:top w:val="none" w:sz="0" w:space="0" w:color="auto"/>
        <w:left w:val="none" w:sz="0" w:space="0" w:color="auto"/>
        <w:bottom w:val="none" w:sz="0" w:space="0" w:color="auto"/>
        <w:right w:val="none" w:sz="0" w:space="0" w:color="auto"/>
      </w:divBdr>
    </w:div>
    <w:div w:id="2023623434">
      <w:bodyDiv w:val="1"/>
      <w:marLeft w:val="0"/>
      <w:marRight w:val="0"/>
      <w:marTop w:val="0"/>
      <w:marBottom w:val="0"/>
      <w:divBdr>
        <w:top w:val="none" w:sz="0" w:space="0" w:color="auto"/>
        <w:left w:val="none" w:sz="0" w:space="0" w:color="auto"/>
        <w:bottom w:val="none" w:sz="0" w:space="0" w:color="auto"/>
        <w:right w:val="none" w:sz="0" w:space="0" w:color="auto"/>
      </w:divBdr>
    </w:div>
    <w:div w:id="2023819423">
      <w:bodyDiv w:val="1"/>
      <w:marLeft w:val="0"/>
      <w:marRight w:val="0"/>
      <w:marTop w:val="0"/>
      <w:marBottom w:val="0"/>
      <w:divBdr>
        <w:top w:val="none" w:sz="0" w:space="0" w:color="auto"/>
        <w:left w:val="none" w:sz="0" w:space="0" w:color="auto"/>
        <w:bottom w:val="none" w:sz="0" w:space="0" w:color="auto"/>
        <w:right w:val="none" w:sz="0" w:space="0" w:color="auto"/>
      </w:divBdr>
    </w:div>
    <w:div w:id="2023891179">
      <w:bodyDiv w:val="1"/>
      <w:marLeft w:val="0"/>
      <w:marRight w:val="0"/>
      <w:marTop w:val="0"/>
      <w:marBottom w:val="0"/>
      <w:divBdr>
        <w:top w:val="none" w:sz="0" w:space="0" w:color="auto"/>
        <w:left w:val="none" w:sz="0" w:space="0" w:color="auto"/>
        <w:bottom w:val="none" w:sz="0" w:space="0" w:color="auto"/>
        <w:right w:val="none" w:sz="0" w:space="0" w:color="auto"/>
      </w:divBdr>
    </w:div>
    <w:div w:id="2023970585">
      <w:bodyDiv w:val="1"/>
      <w:marLeft w:val="0"/>
      <w:marRight w:val="0"/>
      <w:marTop w:val="0"/>
      <w:marBottom w:val="0"/>
      <w:divBdr>
        <w:top w:val="none" w:sz="0" w:space="0" w:color="auto"/>
        <w:left w:val="none" w:sz="0" w:space="0" w:color="auto"/>
        <w:bottom w:val="none" w:sz="0" w:space="0" w:color="auto"/>
        <w:right w:val="none" w:sz="0" w:space="0" w:color="auto"/>
      </w:divBdr>
    </w:div>
    <w:div w:id="2024084892">
      <w:bodyDiv w:val="1"/>
      <w:marLeft w:val="0"/>
      <w:marRight w:val="0"/>
      <w:marTop w:val="0"/>
      <w:marBottom w:val="0"/>
      <w:divBdr>
        <w:top w:val="none" w:sz="0" w:space="0" w:color="auto"/>
        <w:left w:val="none" w:sz="0" w:space="0" w:color="auto"/>
        <w:bottom w:val="none" w:sz="0" w:space="0" w:color="auto"/>
        <w:right w:val="none" w:sz="0" w:space="0" w:color="auto"/>
      </w:divBdr>
    </w:div>
    <w:div w:id="2024084917">
      <w:bodyDiv w:val="1"/>
      <w:marLeft w:val="0"/>
      <w:marRight w:val="0"/>
      <w:marTop w:val="0"/>
      <w:marBottom w:val="0"/>
      <w:divBdr>
        <w:top w:val="none" w:sz="0" w:space="0" w:color="auto"/>
        <w:left w:val="none" w:sz="0" w:space="0" w:color="auto"/>
        <w:bottom w:val="none" w:sz="0" w:space="0" w:color="auto"/>
        <w:right w:val="none" w:sz="0" w:space="0" w:color="auto"/>
      </w:divBdr>
    </w:div>
    <w:div w:id="2024236701">
      <w:bodyDiv w:val="1"/>
      <w:marLeft w:val="0"/>
      <w:marRight w:val="0"/>
      <w:marTop w:val="0"/>
      <w:marBottom w:val="0"/>
      <w:divBdr>
        <w:top w:val="none" w:sz="0" w:space="0" w:color="auto"/>
        <w:left w:val="none" w:sz="0" w:space="0" w:color="auto"/>
        <w:bottom w:val="none" w:sz="0" w:space="0" w:color="auto"/>
        <w:right w:val="none" w:sz="0" w:space="0" w:color="auto"/>
      </w:divBdr>
    </w:div>
    <w:div w:id="2024505029">
      <w:bodyDiv w:val="1"/>
      <w:marLeft w:val="0"/>
      <w:marRight w:val="0"/>
      <w:marTop w:val="0"/>
      <w:marBottom w:val="0"/>
      <w:divBdr>
        <w:top w:val="none" w:sz="0" w:space="0" w:color="auto"/>
        <w:left w:val="none" w:sz="0" w:space="0" w:color="auto"/>
        <w:bottom w:val="none" w:sz="0" w:space="0" w:color="auto"/>
        <w:right w:val="none" w:sz="0" w:space="0" w:color="auto"/>
      </w:divBdr>
    </w:div>
    <w:div w:id="2024554603">
      <w:bodyDiv w:val="1"/>
      <w:marLeft w:val="0"/>
      <w:marRight w:val="0"/>
      <w:marTop w:val="0"/>
      <w:marBottom w:val="0"/>
      <w:divBdr>
        <w:top w:val="none" w:sz="0" w:space="0" w:color="auto"/>
        <w:left w:val="none" w:sz="0" w:space="0" w:color="auto"/>
        <w:bottom w:val="none" w:sz="0" w:space="0" w:color="auto"/>
        <w:right w:val="none" w:sz="0" w:space="0" w:color="auto"/>
      </w:divBdr>
      <w:divsChild>
        <w:div w:id="866139340">
          <w:marLeft w:val="0"/>
          <w:marRight w:val="0"/>
          <w:marTop w:val="0"/>
          <w:marBottom w:val="0"/>
          <w:divBdr>
            <w:top w:val="none" w:sz="0" w:space="0" w:color="auto"/>
            <w:left w:val="none" w:sz="0" w:space="0" w:color="auto"/>
            <w:bottom w:val="none" w:sz="0" w:space="0" w:color="auto"/>
            <w:right w:val="none" w:sz="0" w:space="0" w:color="auto"/>
          </w:divBdr>
        </w:div>
      </w:divsChild>
    </w:div>
    <w:div w:id="2024894027">
      <w:bodyDiv w:val="1"/>
      <w:marLeft w:val="0"/>
      <w:marRight w:val="0"/>
      <w:marTop w:val="0"/>
      <w:marBottom w:val="0"/>
      <w:divBdr>
        <w:top w:val="none" w:sz="0" w:space="0" w:color="auto"/>
        <w:left w:val="none" w:sz="0" w:space="0" w:color="auto"/>
        <w:bottom w:val="none" w:sz="0" w:space="0" w:color="auto"/>
        <w:right w:val="none" w:sz="0" w:space="0" w:color="auto"/>
      </w:divBdr>
    </w:div>
    <w:div w:id="2024896897">
      <w:bodyDiv w:val="1"/>
      <w:marLeft w:val="0"/>
      <w:marRight w:val="0"/>
      <w:marTop w:val="0"/>
      <w:marBottom w:val="0"/>
      <w:divBdr>
        <w:top w:val="none" w:sz="0" w:space="0" w:color="auto"/>
        <w:left w:val="none" w:sz="0" w:space="0" w:color="auto"/>
        <w:bottom w:val="none" w:sz="0" w:space="0" w:color="auto"/>
        <w:right w:val="none" w:sz="0" w:space="0" w:color="auto"/>
      </w:divBdr>
      <w:divsChild>
        <w:div w:id="784812851">
          <w:marLeft w:val="0"/>
          <w:marRight w:val="0"/>
          <w:marTop w:val="0"/>
          <w:marBottom w:val="0"/>
          <w:divBdr>
            <w:top w:val="none" w:sz="0" w:space="0" w:color="auto"/>
            <w:left w:val="none" w:sz="0" w:space="0" w:color="auto"/>
            <w:bottom w:val="none" w:sz="0" w:space="0" w:color="auto"/>
            <w:right w:val="none" w:sz="0" w:space="0" w:color="auto"/>
          </w:divBdr>
        </w:div>
      </w:divsChild>
    </w:div>
    <w:div w:id="2024938663">
      <w:bodyDiv w:val="1"/>
      <w:marLeft w:val="0"/>
      <w:marRight w:val="0"/>
      <w:marTop w:val="0"/>
      <w:marBottom w:val="0"/>
      <w:divBdr>
        <w:top w:val="none" w:sz="0" w:space="0" w:color="auto"/>
        <w:left w:val="none" w:sz="0" w:space="0" w:color="auto"/>
        <w:bottom w:val="none" w:sz="0" w:space="0" w:color="auto"/>
        <w:right w:val="none" w:sz="0" w:space="0" w:color="auto"/>
      </w:divBdr>
    </w:div>
    <w:div w:id="2025014315">
      <w:bodyDiv w:val="1"/>
      <w:marLeft w:val="0"/>
      <w:marRight w:val="0"/>
      <w:marTop w:val="0"/>
      <w:marBottom w:val="0"/>
      <w:divBdr>
        <w:top w:val="none" w:sz="0" w:space="0" w:color="auto"/>
        <w:left w:val="none" w:sz="0" w:space="0" w:color="auto"/>
        <w:bottom w:val="none" w:sz="0" w:space="0" w:color="auto"/>
        <w:right w:val="none" w:sz="0" w:space="0" w:color="auto"/>
      </w:divBdr>
    </w:div>
    <w:div w:id="2025282089">
      <w:bodyDiv w:val="1"/>
      <w:marLeft w:val="0"/>
      <w:marRight w:val="0"/>
      <w:marTop w:val="0"/>
      <w:marBottom w:val="0"/>
      <w:divBdr>
        <w:top w:val="none" w:sz="0" w:space="0" w:color="auto"/>
        <w:left w:val="none" w:sz="0" w:space="0" w:color="auto"/>
        <w:bottom w:val="none" w:sz="0" w:space="0" w:color="auto"/>
        <w:right w:val="none" w:sz="0" w:space="0" w:color="auto"/>
      </w:divBdr>
    </w:div>
    <w:div w:id="2025550113">
      <w:bodyDiv w:val="1"/>
      <w:marLeft w:val="0"/>
      <w:marRight w:val="0"/>
      <w:marTop w:val="0"/>
      <w:marBottom w:val="0"/>
      <w:divBdr>
        <w:top w:val="none" w:sz="0" w:space="0" w:color="auto"/>
        <w:left w:val="none" w:sz="0" w:space="0" w:color="auto"/>
        <w:bottom w:val="none" w:sz="0" w:space="0" w:color="auto"/>
        <w:right w:val="none" w:sz="0" w:space="0" w:color="auto"/>
      </w:divBdr>
    </w:div>
    <w:div w:id="2025864142">
      <w:bodyDiv w:val="1"/>
      <w:marLeft w:val="0"/>
      <w:marRight w:val="0"/>
      <w:marTop w:val="0"/>
      <w:marBottom w:val="0"/>
      <w:divBdr>
        <w:top w:val="none" w:sz="0" w:space="0" w:color="auto"/>
        <w:left w:val="none" w:sz="0" w:space="0" w:color="auto"/>
        <w:bottom w:val="none" w:sz="0" w:space="0" w:color="auto"/>
        <w:right w:val="none" w:sz="0" w:space="0" w:color="auto"/>
      </w:divBdr>
    </w:div>
    <w:div w:id="2025936931">
      <w:bodyDiv w:val="1"/>
      <w:marLeft w:val="0"/>
      <w:marRight w:val="0"/>
      <w:marTop w:val="0"/>
      <w:marBottom w:val="0"/>
      <w:divBdr>
        <w:top w:val="none" w:sz="0" w:space="0" w:color="auto"/>
        <w:left w:val="none" w:sz="0" w:space="0" w:color="auto"/>
        <w:bottom w:val="none" w:sz="0" w:space="0" w:color="auto"/>
        <w:right w:val="none" w:sz="0" w:space="0" w:color="auto"/>
      </w:divBdr>
    </w:div>
    <w:div w:id="2026906579">
      <w:bodyDiv w:val="1"/>
      <w:marLeft w:val="0"/>
      <w:marRight w:val="0"/>
      <w:marTop w:val="0"/>
      <w:marBottom w:val="0"/>
      <w:divBdr>
        <w:top w:val="none" w:sz="0" w:space="0" w:color="auto"/>
        <w:left w:val="none" w:sz="0" w:space="0" w:color="auto"/>
        <w:bottom w:val="none" w:sz="0" w:space="0" w:color="auto"/>
        <w:right w:val="none" w:sz="0" w:space="0" w:color="auto"/>
      </w:divBdr>
    </w:div>
    <w:div w:id="2027249138">
      <w:bodyDiv w:val="1"/>
      <w:marLeft w:val="0"/>
      <w:marRight w:val="0"/>
      <w:marTop w:val="0"/>
      <w:marBottom w:val="0"/>
      <w:divBdr>
        <w:top w:val="none" w:sz="0" w:space="0" w:color="auto"/>
        <w:left w:val="none" w:sz="0" w:space="0" w:color="auto"/>
        <w:bottom w:val="none" w:sz="0" w:space="0" w:color="auto"/>
        <w:right w:val="none" w:sz="0" w:space="0" w:color="auto"/>
      </w:divBdr>
    </w:div>
    <w:div w:id="2027368803">
      <w:bodyDiv w:val="1"/>
      <w:marLeft w:val="0"/>
      <w:marRight w:val="0"/>
      <w:marTop w:val="0"/>
      <w:marBottom w:val="0"/>
      <w:divBdr>
        <w:top w:val="none" w:sz="0" w:space="0" w:color="auto"/>
        <w:left w:val="none" w:sz="0" w:space="0" w:color="auto"/>
        <w:bottom w:val="none" w:sz="0" w:space="0" w:color="auto"/>
        <w:right w:val="none" w:sz="0" w:space="0" w:color="auto"/>
      </w:divBdr>
      <w:divsChild>
        <w:div w:id="810949887">
          <w:marLeft w:val="0"/>
          <w:marRight w:val="0"/>
          <w:marTop w:val="0"/>
          <w:marBottom w:val="0"/>
          <w:divBdr>
            <w:top w:val="none" w:sz="0" w:space="0" w:color="auto"/>
            <w:left w:val="none" w:sz="0" w:space="0" w:color="auto"/>
            <w:bottom w:val="none" w:sz="0" w:space="0" w:color="auto"/>
            <w:right w:val="none" w:sz="0" w:space="0" w:color="auto"/>
          </w:divBdr>
        </w:div>
      </w:divsChild>
    </w:div>
    <w:div w:id="2027754225">
      <w:bodyDiv w:val="1"/>
      <w:marLeft w:val="0"/>
      <w:marRight w:val="0"/>
      <w:marTop w:val="0"/>
      <w:marBottom w:val="0"/>
      <w:divBdr>
        <w:top w:val="none" w:sz="0" w:space="0" w:color="auto"/>
        <w:left w:val="none" w:sz="0" w:space="0" w:color="auto"/>
        <w:bottom w:val="none" w:sz="0" w:space="0" w:color="auto"/>
        <w:right w:val="none" w:sz="0" w:space="0" w:color="auto"/>
      </w:divBdr>
    </w:div>
    <w:div w:id="2028023599">
      <w:bodyDiv w:val="1"/>
      <w:marLeft w:val="0"/>
      <w:marRight w:val="0"/>
      <w:marTop w:val="0"/>
      <w:marBottom w:val="0"/>
      <w:divBdr>
        <w:top w:val="none" w:sz="0" w:space="0" w:color="auto"/>
        <w:left w:val="none" w:sz="0" w:space="0" w:color="auto"/>
        <w:bottom w:val="none" w:sz="0" w:space="0" w:color="auto"/>
        <w:right w:val="none" w:sz="0" w:space="0" w:color="auto"/>
      </w:divBdr>
      <w:divsChild>
        <w:div w:id="343750029">
          <w:marLeft w:val="0"/>
          <w:marRight w:val="0"/>
          <w:marTop w:val="0"/>
          <w:marBottom w:val="0"/>
          <w:divBdr>
            <w:top w:val="none" w:sz="0" w:space="0" w:color="auto"/>
            <w:left w:val="none" w:sz="0" w:space="0" w:color="auto"/>
            <w:bottom w:val="none" w:sz="0" w:space="0" w:color="auto"/>
            <w:right w:val="none" w:sz="0" w:space="0" w:color="auto"/>
          </w:divBdr>
        </w:div>
      </w:divsChild>
    </w:div>
    <w:div w:id="2028477951">
      <w:bodyDiv w:val="1"/>
      <w:marLeft w:val="0"/>
      <w:marRight w:val="0"/>
      <w:marTop w:val="0"/>
      <w:marBottom w:val="0"/>
      <w:divBdr>
        <w:top w:val="none" w:sz="0" w:space="0" w:color="auto"/>
        <w:left w:val="none" w:sz="0" w:space="0" w:color="auto"/>
        <w:bottom w:val="none" w:sz="0" w:space="0" w:color="auto"/>
        <w:right w:val="none" w:sz="0" w:space="0" w:color="auto"/>
      </w:divBdr>
    </w:div>
    <w:div w:id="2028629145">
      <w:bodyDiv w:val="1"/>
      <w:marLeft w:val="0"/>
      <w:marRight w:val="0"/>
      <w:marTop w:val="0"/>
      <w:marBottom w:val="0"/>
      <w:divBdr>
        <w:top w:val="none" w:sz="0" w:space="0" w:color="auto"/>
        <w:left w:val="none" w:sz="0" w:space="0" w:color="auto"/>
        <w:bottom w:val="none" w:sz="0" w:space="0" w:color="auto"/>
        <w:right w:val="none" w:sz="0" w:space="0" w:color="auto"/>
      </w:divBdr>
    </w:div>
    <w:div w:id="2028822078">
      <w:bodyDiv w:val="1"/>
      <w:marLeft w:val="0"/>
      <w:marRight w:val="0"/>
      <w:marTop w:val="0"/>
      <w:marBottom w:val="0"/>
      <w:divBdr>
        <w:top w:val="none" w:sz="0" w:space="0" w:color="auto"/>
        <w:left w:val="none" w:sz="0" w:space="0" w:color="auto"/>
        <w:bottom w:val="none" w:sz="0" w:space="0" w:color="auto"/>
        <w:right w:val="none" w:sz="0" w:space="0" w:color="auto"/>
      </w:divBdr>
    </w:div>
    <w:div w:id="2028865654">
      <w:bodyDiv w:val="1"/>
      <w:marLeft w:val="0"/>
      <w:marRight w:val="0"/>
      <w:marTop w:val="0"/>
      <w:marBottom w:val="0"/>
      <w:divBdr>
        <w:top w:val="none" w:sz="0" w:space="0" w:color="auto"/>
        <w:left w:val="none" w:sz="0" w:space="0" w:color="auto"/>
        <w:bottom w:val="none" w:sz="0" w:space="0" w:color="auto"/>
        <w:right w:val="none" w:sz="0" w:space="0" w:color="auto"/>
      </w:divBdr>
    </w:div>
    <w:div w:id="2029287506">
      <w:bodyDiv w:val="1"/>
      <w:marLeft w:val="0"/>
      <w:marRight w:val="0"/>
      <w:marTop w:val="0"/>
      <w:marBottom w:val="0"/>
      <w:divBdr>
        <w:top w:val="none" w:sz="0" w:space="0" w:color="auto"/>
        <w:left w:val="none" w:sz="0" w:space="0" w:color="auto"/>
        <w:bottom w:val="none" w:sz="0" w:space="0" w:color="auto"/>
        <w:right w:val="none" w:sz="0" w:space="0" w:color="auto"/>
      </w:divBdr>
    </w:div>
    <w:div w:id="2029526766">
      <w:bodyDiv w:val="1"/>
      <w:marLeft w:val="0"/>
      <w:marRight w:val="0"/>
      <w:marTop w:val="0"/>
      <w:marBottom w:val="0"/>
      <w:divBdr>
        <w:top w:val="none" w:sz="0" w:space="0" w:color="auto"/>
        <w:left w:val="none" w:sz="0" w:space="0" w:color="auto"/>
        <w:bottom w:val="none" w:sz="0" w:space="0" w:color="auto"/>
        <w:right w:val="none" w:sz="0" w:space="0" w:color="auto"/>
      </w:divBdr>
      <w:divsChild>
        <w:div w:id="72899960">
          <w:marLeft w:val="0"/>
          <w:marRight w:val="0"/>
          <w:marTop w:val="0"/>
          <w:marBottom w:val="0"/>
          <w:divBdr>
            <w:top w:val="none" w:sz="0" w:space="0" w:color="auto"/>
            <w:left w:val="none" w:sz="0" w:space="0" w:color="auto"/>
            <w:bottom w:val="none" w:sz="0" w:space="0" w:color="auto"/>
            <w:right w:val="none" w:sz="0" w:space="0" w:color="auto"/>
          </w:divBdr>
        </w:div>
      </w:divsChild>
    </w:div>
    <w:div w:id="2030132187">
      <w:bodyDiv w:val="1"/>
      <w:marLeft w:val="0"/>
      <w:marRight w:val="0"/>
      <w:marTop w:val="0"/>
      <w:marBottom w:val="0"/>
      <w:divBdr>
        <w:top w:val="none" w:sz="0" w:space="0" w:color="auto"/>
        <w:left w:val="none" w:sz="0" w:space="0" w:color="auto"/>
        <w:bottom w:val="none" w:sz="0" w:space="0" w:color="auto"/>
        <w:right w:val="none" w:sz="0" w:space="0" w:color="auto"/>
      </w:divBdr>
    </w:div>
    <w:div w:id="2030373026">
      <w:bodyDiv w:val="1"/>
      <w:marLeft w:val="0"/>
      <w:marRight w:val="0"/>
      <w:marTop w:val="0"/>
      <w:marBottom w:val="0"/>
      <w:divBdr>
        <w:top w:val="none" w:sz="0" w:space="0" w:color="auto"/>
        <w:left w:val="none" w:sz="0" w:space="0" w:color="auto"/>
        <w:bottom w:val="none" w:sz="0" w:space="0" w:color="auto"/>
        <w:right w:val="none" w:sz="0" w:space="0" w:color="auto"/>
      </w:divBdr>
    </w:div>
    <w:div w:id="2030570299">
      <w:bodyDiv w:val="1"/>
      <w:marLeft w:val="0"/>
      <w:marRight w:val="0"/>
      <w:marTop w:val="0"/>
      <w:marBottom w:val="0"/>
      <w:divBdr>
        <w:top w:val="none" w:sz="0" w:space="0" w:color="auto"/>
        <w:left w:val="none" w:sz="0" w:space="0" w:color="auto"/>
        <w:bottom w:val="none" w:sz="0" w:space="0" w:color="auto"/>
        <w:right w:val="none" w:sz="0" w:space="0" w:color="auto"/>
      </w:divBdr>
    </w:div>
    <w:div w:id="2030711868">
      <w:bodyDiv w:val="1"/>
      <w:marLeft w:val="0"/>
      <w:marRight w:val="0"/>
      <w:marTop w:val="0"/>
      <w:marBottom w:val="0"/>
      <w:divBdr>
        <w:top w:val="none" w:sz="0" w:space="0" w:color="auto"/>
        <w:left w:val="none" w:sz="0" w:space="0" w:color="auto"/>
        <w:bottom w:val="none" w:sz="0" w:space="0" w:color="auto"/>
        <w:right w:val="none" w:sz="0" w:space="0" w:color="auto"/>
      </w:divBdr>
      <w:divsChild>
        <w:div w:id="1547914235">
          <w:marLeft w:val="0"/>
          <w:marRight w:val="0"/>
          <w:marTop w:val="0"/>
          <w:marBottom w:val="0"/>
          <w:divBdr>
            <w:top w:val="none" w:sz="0" w:space="0" w:color="auto"/>
            <w:left w:val="none" w:sz="0" w:space="0" w:color="auto"/>
            <w:bottom w:val="none" w:sz="0" w:space="0" w:color="auto"/>
            <w:right w:val="none" w:sz="0" w:space="0" w:color="auto"/>
          </w:divBdr>
        </w:div>
      </w:divsChild>
    </w:div>
    <w:div w:id="2030712228">
      <w:bodyDiv w:val="1"/>
      <w:marLeft w:val="0"/>
      <w:marRight w:val="0"/>
      <w:marTop w:val="0"/>
      <w:marBottom w:val="0"/>
      <w:divBdr>
        <w:top w:val="none" w:sz="0" w:space="0" w:color="auto"/>
        <w:left w:val="none" w:sz="0" w:space="0" w:color="auto"/>
        <w:bottom w:val="none" w:sz="0" w:space="0" w:color="auto"/>
        <w:right w:val="none" w:sz="0" w:space="0" w:color="auto"/>
      </w:divBdr>
    </w:div>
    <w:div w:id="2030911902">
      <w:bodyDiv w:val="1"/>
      <w:marLeft w:val="0"/>
      <w:marRight w:val="0"/>
      <w:marTop w:val="0"/>
      <w:marBottom w:val="0"/>
      <w:divBdr>
        <w:top w:val="none" w:sz="0" w:space="0" w:color="auto"/>
        <w:left w:val="none" w:sz="0" w:space="0" w:color="auto"/>
        <w:bottom w:val="none" w:sz="0" w:space="0" w:color="auto"/>
        <w:right w:val="none" w:sz="0" w:space="0" w:color="auto"/>
      </w:divBdr>
    </w:div>
    <w:div w:id="2031176975">
      <w:bodyDiv w:val="1"/>
      <w:marLeft w:val="0"/>
      <w:marRight w:val="0"/>
      <w:marTop w:val="0"/>
      <w:marBottom w:val="0"/>
      <w:divBdr>
        <w:top w:val="none" w:sz="0" w:space="0" w:color="auto"/>
        <w:left w:val="none" w:sz="0" w:space="0" w:color="auto"/>
        <w:bottom w:val="none" w:sz="0" w:space="0" w:color="auto"/>
        <w:right w:val="none" w:sz="0" w:space="0" w:color="auto"/>
      </w:divBdr>
    </w:div>
    <w:div w:id="2031449567">
      <w:bodyDiv w:val="1"/>
      <w:marLeft w:val="0"/>
      <w:marRight w:val="0"/>
      <w:marTop w:val="0"/>
      <w:marBottom w:val="0"/>
      <w:divBdr>
        <w:top w:val="none" w:sz="0" w:space="0" w:color="auto"/>
        <w:left w:val="none" w:sz="0" w:space="0" w:color="auto"/>
        <w:bottom w:val="none" w:sz="0" w:space="0" w:color="auto"/>
        <w:right w:val="none" w:sz="0" w:space="0" w:color="auto"/>
      </w:divBdr>
    </w:div>
    <w:div w:id="2031489031">
      <w:bodyDiv w:val="1"/>
      <w:marLeft w:val="0"/>
      <w:marRight w:val="0"/>
      <w:marTop w:val="0"/>
      <w:marBottom w:val="0"/>
      <w:divBdr>
        <w:top w:val="none" w:sz="0" w:space="0" w:color="auto"/>
        <w:left w:val="none" w:sz="0" w:space="0" w:color="auto"/>
        <w:bottom w:val="none" w:sz="0" w:space="0" w:color="auto"/>
        <w:right w:val="none" w:sz="0" w:space="0" w:color="auto"/>
      </w:divBdr>
    </w:div>
    <w:div w:id="2031492346">
      <w:bodyDiv w:val="1"/>
      <w:marLeft w:val="0"/>
      <w:marRight w:val="0"/>
      <w:marTop w:val="0"/>
      <w:marBottom w:val="0"/>
      <w:divBdr>
        <w:top w:val="none" w:sz="0" w:space="0" w:color="auto"/>
        <w:left w:val="none" w:sz="0" w:space="0" w:color="auto"/>
        <w:bottom w:val="none" w:sz="0" w:space="0" w:color="auto"/>
        <w:right w:val="none" w:sz="0" w:space="0" w:color="auto"/>
      </w:divBdr>
    </w:div>
    <w:div w:id="2031687811">
      <w:bodyDiv w:val="1"/>
      <w:marLeft w:val="0"/>
      <w:marRight w:val="0"/>
      <w:marTop w:val="0"/>
      <w:marBottom w:val="0"/>
      <w:divBdr>
        <w:top w:val="none" w:sz="0" w:space="0" w:color="auto"/>
        <w:left w:val="none" w:sz="0" w:space="0" w:color="auto"/>
        <w:bottom w:val="none" w:sz="0" w:space="0" w:color="auto"/>
        <w:right w:val="none" w:sz="0" w:space="0" w:color="auto"/>
      </w:divBdr>
    </w:div>
    <w:div w:id="2031836091">
      <w:bodyDiv w:val="1"/>
      <w:marLeft w:val="0"/>
      <w:marRight w:val="0"/>
      <w:marTop w:val="0"/>
      <w:marBottom w:val="0"/>
      <w:divBdr>
        <w:top w:val="none" w:sz="0" w:space="0" w:color="auto"/>
        <w:left w:val="none" w:sz="0" w:space="0" w:color="auto"/>
        <w:bottom w:val="none" w:sz="0" w:space="0" w:color="auto"/>
        <w:right w:val="none" w:sz="0" w:space="0" w:color="auto"/>
      </w:divBdr>
    </w:div>
    <w:div w:id="2032102875">
      <w:bodyDiv w:val="1"/>
      <w:marLeft w:val="0"/>
      <w:marRight w:val="0"/>
      <w:marTop w:val="0"/>
      <w:marBottom w:val="0"/>
      <w:divBdr>
        <w:top w:val="none" w:sz="0" w:space="0" w:color="auto"/>
        <w:left w:val="none" w:sz="0" w:space="0" w:color="auto"/>
        <w:bottom w:val="none" w:sz="0" w:space="0" w:color="auto"/>
        <w:right w:val="none" w:sz="0" w:space="0" w:color="auto"/>
      </w:divBdr>
    </w:div>
    <w:div w:id="2032140624">
      <w:bodyDiv w:val="1"/>
      <w:marLeft w:val="0"/>
      <w:marRight w:val="0"/>
      <w:marTop w:val="0"/>
      <w:marBottom w:val="0"/>
      <w:divBdr>
        <w:top w:val="none" w:sz="0" w:space="0" w:color="auto"/>
        <w:left w:val="none" w:sz="0" w:space="0" w:color="auto"/>
        <w:bottom w:val="none" w:sz="0" w:space="0" w:color="auto"/>
        <w:right w:val="none" w:sz="0" w:space="0" w:color="auto"/>
      </w:divBdr>
    </w:div>
    <w:div w:id="2032147552">
      <w:bodyDiv w:val="1"/>
      <w:marLeft w:val="0"/>
      <w:marRight w:val="0"/>
      <w:marTop w:val="0"/>
      <w:marBottom w:val="0"/>
      <w:divBdr>
        <w:top w:val="none" w:sz="0" w:space="0" w:color="auto"/>
        <w:left w:val="none" w:sz="0" w:space="0" w:color="auto"/>
        <w:bottom w:val="none" w:sz="0" w:space="0" w:color="auto"/>
        <w:right w:val="none" w:sz="0" w:space="0" w:color="auto"/>
      </w:divBdr>
    </w:div>
    <w:div w:id="2032222852">
      <w:bodyDiv w:val="1"/>
      <w:marLeft w:val="0"/>
      <w:marRight w:val="0"/>
      <w:marTop w:val="0"/>
      <w:marBottom w:val="0"/>
      <w:divBdr>
        <w:top w:val="none" w:sz="0" w:space="0" w:color="auto"/>
        <w:left w:val="none" w:sz="0" w:space="0" w:color="auto"/>
        <w:bottom w:val="none" w:sz="0" w:space="0" w:color="auto"/>
        <w:right w:val="none" w:sz="0" w:space="0" w:color="auto"/>
      </w:divBdr>
    </w:div>
    <w:div w:id="2032225415">
      <w:bodyDiv w:val="1"/>
      <w:marLeft w:val="0"/>
      <w:marRight w:val="0"/>
      <w:marTop w:val="0"/>
      <w:marBottom w:val="0"/>
      <w:divBdr>
        <w:top w:val="none" w:sz="0" w:space="0" w:color="auto"/>
        <w:left w:val="none" w:sz="0" w:space="0" w:color="auto"/>
        <w:bottom w:val="none" w:sz="0" w:space="0" w:color="auto"/>
        <w:right w:val="none" w:sz="0" w:space="0" w:color="auto"/>
      </w:divBdr>
      <w:divsChild>
        <w:div w:id="1015881893">
          <w:marLeft w:val="0"/>
          <w:marRight w:val="0"/>
          <w:marTop w:val="0"/>
          <w:marBottom w:val="0"/>
          <w:divBdr>
            <w:top w:val="none" w:sz="0" w:space="0" w:color="auto"/>
            <w:left w:val="none" w:sz="0" w:space="0" w:color="auto"/>
            <w:bottom w:val="none" w:sz="0" w:space="0" w:color="auto"/>
            <w:right w:val="none" w:sz="0" w:space="0" w:color="auto"/>
          </w:divBdr>
        </w:div>
      </w:divsChild>
    </w:div>
    <w:div w:id="2032369643">
      <w:bodyDiv w:val="1"/>
      <w:marLeft w:val="0"/>
      <w:marRight w:val="0"/>
      <w:marTop w:val="0"/>
      <w:marBottom w:val="0"/>
      <w:divBdr>
        <w:top w:val="none" w:sz="0" w:space="0" w:color="auto"/>
        <w:left w:val="none" w:sz="0" w:space="0" w:color="auto"/>
        <w:bottom w:val="none" w:sz="0" w:space="0" w:color="auto"/>
        <w:right w:val="none" w:sz="0" w:space="0" w:color="auto"/>
      </w:divBdr>
    </w:div>
    <w:div w:id="2032416681">
      <w:bodyDiv w:val="1"/>
      <w:marLeft w:val="0"/>
      <w:marRight w:val="0"/>
      <w:marTop w:val="0"/>
      <w:marBottom w:val="0"/>
      <w:divBdr>
        <w:top w:val="none" w:sz="0" w:space="0" w:color="auto"/>
        <w:left w:val="none" w:sz="0" w:space="0" w:color="auto"/>
        <w:bottom w:val="none" w:sz="0" w:space="0" w:color="auto"/>
        <w:right w:val="none" w:sz="0" w:space="0" w:color="auto"/>
      </w:divBdr>
    </w:div>
    <w:div w:id="2032686070">
      <w:bodyDiv w:val="1"/>
      <w:marLeft w:val="0"/>
      <w:marRight w:val="0"/>
      <w:marTop w:val="0"/>
      <w:marBottom w:val="0"/>
      <w:divBdr>
        <w:top w:val="none" w:sz="0" w:space="0" w:color="auto"/>
        <w:left w:val="none" w:sz="0" w:space="0" w:color="auto"/>
        <w:bottom w:val="none" w:sz="0" w:space="0" w:color="auto"/>
        <w:right w:val="none" w:sz="0" w:space="0" w:color="auto"/>
      </w:divBdr>
    </w:div>
    <w:div w:id="2032872959">
      <w:bodyDiv w:val="1"/>
      <w:marLeft w:val="0"/>
      <w:marRight w:val="0"/>
      <w:marTop w:val="0"/>
      <w:marBottom w:val="0"/>
      <w:divBdr>
        <w:top w:val="none" w:sz="0" w:space="0" w:color="auto"/>
        <w:left w:val="none" w:sz="0" w:space="0" w:color="auto"/>
        <w:bottom w:val="none" w:sz="0" w:space="0" w:color="auto"/>
        <w:right w:val="none" w:sz="0" w:space="0" w:color="auto"/>
      </w:divBdr>
    </w:div>
    <w:div w:id="2032992719">
      <w:bodyDiv w:val="1"/>
      <w:marLeft w:val="0"/>
      <w:marRight w:val="0"/>
      <w:marTop w:val="0"/>
      <w:marBottom w:val="0"/>
      <w:divBdr>
        <w:top w:val="none" w:sz="0" w:space="0" w:color="auto"/>
        <w:left w:val="none" w:sz="0" w:space="0" w:color="auto"/>
        <w:bottom w:val="none" w:sz="0" w:space="0" w:color="auto"/>
        <w:right w:val="none" w:sz="0" w:space="0" w:color="auto"/>
      </w:divBdr>
      <w:divsChild>
        <w:div w:id="21129396">
          <w:marLeft w:val="0"/>
          <w:marRight w:val="0"/>
          <w:marTop w:val="0"/>
          <w:marBottom w:val="0"/>
          <w:divBdr>
            <w:top w:val="none" w:sz="0" w:space="0" w:color="auto"/>
            <w:left w:val="none" w:sz="0" w:space="0" w:color="auto"/>
            <w:bottom w:val="none" w:sz="0" w:space="0" w:color="auto"/>
            <w:right w:val="none" w:sz="0" w:space="0" w:color="auto"/>
          </w:divBdr>
        </w:div>
      </w:divsChild>
    </w:div>
    <w:div w:id="2033190785">
      <w:bodyDiv w:val="1"/>
      <w:marLeft w:val="0"/>
      <w:marRight w:val="0"/>
      <w:marTop w:val="0"/>
      <w:marBottom w:val="0"/>
      <w:divBdr>
        <w:top w:val="none" w:sz="0" w:space="0" w:color="auto"/>
        <w:left w:val="none" w:sz="0" w:space="0" w:color="auto"/>
        <w:bottom w:val="none" w:sz="0" w:space="0" w:color="auto"/>
        <w:right w:val="none" w:sz="0" w:space="0" w:color="auto"/>
      </w:divBdr>
    </w:div>
    <w:div w:id="2033451823">
      <w:bodyDiv w:val="1"/>
      <w:marLeft w:val="0"/>
      <w:marRight w:val="0"/>
      <w:marTop w:val="0"/>
      <w:marBottom w:val="0"/>
      <w:divBdr>
        <w:top w:val="none" w:sz="0" w:space="0" w:color="auto"/>
        <w:left w:val="none" w:sz="0" w:space="0" w:color="auto"/>
        <w:bottom w:val="none" w:sz="0" w:space="0" w:color="auto"/>
        <w:right w:val="none" w:sz="0" w:space="0" w:color="auto"/>
      </w:divBdr>
    </w:div>
    <w:div w:id="2033602015">
      <w:bodyDiv w:val="1"/>
      <w:marLeft w:val="0"/>
      <w:marRight w:val="0"/>
      <w:marTop w:val="0"/>
      <w:marBottom w:val="0"/>
      <w:divBdr>
        <w:top w:val="none" w:sz="0" w:space="0" w:color="auto"/>
        <w:left w:val="none" w:sz="0" w:space="0" w:color="auto"/>
        <w:bottom w:val="none" w:sz="0" w:space="0" w:color="auto"/>
        <w:right w:val="none" w:sz="0" w:space="0" w:color="auto"/>
      </w:divBdr>
    </w:div>
    <w:div w:id="2033722070">
      <w:bodyDiv w:val="1"/>
      <w:marLeft w:val="0"/>
      <w:marRight w:val="0"/>
      <w:marTop w:val="0"/>
      <w:marBottom w:val="0"/>
      <w:divBdr>
        <w:top w:val="none" w:sz="0" w:space="0" w:color="auto"/>
        <w:left w:val="none" w:sz="0" w:space="0" w:color="auto"/>
        <w:bottom w:val="none" w:sz="0" w:space="0" w:color="auto"/>
        <w:right w:val="none" w:sz="0" w:space="0" w:color="auto"/>
      </w:divBdr>
    </w:div>
    <w:div w:id="2033845327">
      <w:bodyDiv w:val="1"/>
      <w:marLeft w:val="0"/>
      <w:marRight w:val="0"/>
      <w:marTop w:val="0"/>
      <w:marBottom w:val="0"/>
      <w:divBdr>
        <w:top w:val="none" w:sz="0" w:space="0" w:color="auto"/>
        <w:left w:val="none" w:sz="0" w:space="0" w:color="auto"/>
        <w:bottom w:val="none" w:sz="0" w:space="0" w:color="auto"/>
        <w:right w:val="none" w:sz="0" w:space="0" w:color="auto"/>
      </w:divBdr>
    </w:div>
    <w:div w:id="2033920215">
      <w:bodyDiv w:val="1"/>
      <w:marLeft w:val="0"/>
      <w:marRight w:val="0"/>
      <w:marTop w:val="0"/>
      <w:marBottom w:val="0"/>
      <w:divBdr>
        <w:top w:val="none" w:sz="0" w:space="0" w:color="auto"/>
        <w:left w:val="none" w:sz="0" w:space="0" w:color="auto"/>
        <w:bottom w:val="none" w:sz="0" w:space="0" w:color="auto"/>
        <w:right w:val="none" w:sz="0" w:space="0" w:color="auto"/>
      </w:divBdr>
    </w:div>
    <w:div w:id="2034071584">
      <w:bodyDiv w:val="1"/>
      <w:marLeft w:val="0"/>
      <w:marRight w:val="0"/>
      <w:marTop w:val="0"/>
      <w:marBottom w:val="0"/>
      <w:divBdr>
        <w:top w:val="none" w:sz="0" w:space="0" w:color="auto"/>
        <w:left w:val="none" w:sz="0" w:space="0" w:color="auto"/>
        <w:bottom w:val="none" w:sz="0" w:space="0" w:color="auto"/>
        <w:right w:val="none" w:sz="0" w:space="0" w:color="auto"/>
      </w:divBdr>
    </w:div>
    <w:div w:id="2034181920">
      <w:bodyDiv w:val="1"/>
      <w:marLeft w:val="0"/>
      <w:marRight w:val="0"/>
      <w:marTop w:val="0"/>
      <w:marBottom w:val="0"/>
      <w:divBdr>
        <w:top w:val="none" w:sz="0" w:space="0" w:color="auto"/>
        <w:left w:val="none" w:sz="0" w:space="0" w:color="auto"/>
        <w:bottom w:val="none" w:sz="0" w:space="0" w:color="auto"/>
        <w:right w:val="none" w:sz="0" w:space="0" w:color="auto"/>
      </w:divBdr>
      <w:divsChild>
        <w:div w:id="1221938832">
          <w:marLeft w:val="0"/>
          <w:marRight w:val="0"/>
          <w:marTop w:val="0"/>
          <w:marBottom w:val="0"/>
          <w:divBdr>
            <w:top w:val="none" w:sz="0" w:space="0" w:color="auto"/>
            <w:left w:val="none" w:sz="0" w:space="0" w:color="auto"/>
            <w:bottom w:val="none" w:sz="0" w:space="0" w:color="auto"/>
            <w:right w:val="none" w:sz="0" w:space="0" w:color="auto"/>
          </w:divBdr>
        </w:div>
      </w:divsChild>
    </w:div>
    <w:div w:id="2034189396">
      <w:bodyDiv w:val="1"/>
      <w:marLeft w:val="0"/>
      <w:marRight w:val="0"/>
      <w:marTop w:val="0"/>
      <w:marBottom w:val="0"/>
      <w:divBdr>
        <w:top w:val="none" w:sz="0" w:space="0" w:color="auto"/>
        <w:left w:val="none" w:sz="0" w:space="0" w:color="auto"/>
        <w:bottom w:val="none" w:sz="0" w:space="0" w:color="auto"/>
        <w:right w:val="none" w:sz="0" w:space="0" w:color="auto"/>
      </w:divBdr>
    </w:div>
    <w:div w:id="2034189900">
      <w:bodyDiv w:val="1"/>
      <w:marLeft w:val="0"/>
      <w:marRight w:val="0"/>
      <w:marTop w:val="0"/>
      <w:marBottom w:val="0"/>
      <w:divBdr>
        <w:top w:val="none" w:sz="0" w:space="0" w:color="auto"/>
        <w:left w:val="none" w:sz="0" w:space="0" w:color="auto"/>
        <w:bottom w:val="none" w:sz="0" w:space="0" w:color="auto"/>
        <w:right w:val="none" w:sz="0" w:space="0" w:color="auto"/>
      </w:divBdr>
    </w:div>
    <w:div w:id="2034190989">
      <w:bodyDiv w:val="1"/>
      <w:marLeft w:val="0"/>
      <w:marRight w:val="0"/>
      <w:marTop w:val="0"/>
      <w:marBottom w:val="0"/>
      <w:divBdr>
        <w:top w:val="none" w:sz="0" w:space="0" w:color="auto"/>
        <w:left w:val="none" w:sz="0" w:space="0" w:color="auto"/>
        <w:bottom w:val="none" w:sz="0" w:space="0" w:color="auto"/>
        <w:right w:val="none" w:sz="0" w:space="0" w:color="auto"/>
      </w:divBdr>
      <w:divsChild>
        <w:div w:id="1945377523">
          <w:marLeft w:val="0"/>
          <w:marRight w:val="0"/>
          <w:marTop w:val="0"/>
          <w:marBottom w:val="0"/>
          <w:divBdr>
            <w:top w:val="none" w:sz="0" w:space="0" w:color="auto"/>
            <w:left w:val="none" w:sz="0" w:space="0" w:color="auto"/>
            <w:bottom w:val="none" w:sz="0" w:space="0" w:color="auto"/>
            <w:right w:val="none" w:sz="0" w:space="0" w:color="auto"/>
          </w:divBdr>
        </w:div>
      </w:divsChild>
    </w:div>
    <w:div w:id="2034376374">
      <w:bodyDiv w:val="1"/>
      <w:marLeft w:val="0"/>
      <w:marRight w:val="0"/>
      <w:marTop w:val="0"/>
      <w:marBottom w:val="0"/>
      <w:divBdr>
        <w:top w:val="none" w:sz="0" w:space="0" w:color="auto"/>
        <w:left w:val="none" w:sz="0" w:space="0" w:color="auto"/>
        <w:bottom w:val="none" w:sz="0" w:space="0" w:color="auto"/>
        <w:right w:val="none" w:sz="0" w:space="0" w:color="auto"/>
      </w:divBdr>
    </w:div>
    <w:div w:id="2035420820">
      <w:bodyDiv w:val="1"/>
      <w:marLeft w:val="0"/>
      <w:marRight w:val="0"/>
      <w:marTop w:val="0"/>
      <w:marBottom w:val="0"/>
      <w:divBdr>
        <w:top w:val="none" w:sz="0" w:space="0" w:color="auto"/>
        <w:left w:val="none" w:sz="0" w:space="0" w:color="auto"/>
        <w:bottom w:val="none" w:sz="0" w:space="0" w:color="auto"/>
        <w:right w:val="none" w:sz="0" w:space="0" w:color="auto"/>
      </w:divBdr>
    </w:div>
    <w:div w:id="2035576853">
      <w:bodyDiv w:val="1"/>
      <w:marLeft w:val="0"/>
      <w:marRight w:val="0"/>
      <w:marTop w:val="0"/>
      <w:marBottom w:val="0"/>
      <w:divBdr>
        <w:top w:val="none" w:sz="0" w:space="0" w:color="auto"/>
        <w:left w:val="none" w:sz="0" w:space="0" w:color="auto"/>
        <w:bottom w:val="none" w:sz="0" w:space="0" w:color="auto"/>
        <w:right w:val="none" w:sz="0" w:space="0" w:color="auto"/>
      </w:divBdr>
    </w:div>
    <w:div w:id="2035618990">
      <w:bodyDiv w:val="1"/>
      <w:marLeft w:val="0"/>
      <w:marRight w:val="0"/>
      <w:marTop w:val="0"/>
      <w:marBottom w:val="0"/>
      <w:divBdr>
        <w:top w:val="none" w:sz="0" w:space="0" w:color="auto"/>
        <w:left w:val="none" w:sz="0" w:space="0" w:color="auto"/>
        <w:bottom w:val="none" w:sz="0" w:space="0" w:color="auto"/>
        <w:right w:val="none" w:sz="0" w:space="0" w:color="auto"/>
      </w:divBdr>
    </w:div>
    <w:div w:id="2035836927">
      <w:bodyDiv w:val="1"/>
      <w:marLeft w:val="0"/>
      <w:marRight w:val="0"/>
      <w:marTop w:val="0"/>
      <w:marBottom w:val="0"/>
      <w:divBdr>
        <w:top w:val="none" w:sz="0" w:space="0" w:color="auto"/>
        <w:left w:val="none" w:sz="0" w:space="0" w:color="auto"/>
        <w:bottom w:val="none" w:sz="0" w:space="0" w:color="auto"/>
        <w:right w:val="none" w:sz="0" w:space="0" w:color="auto"/>
      </w:divBdr>
    </w:div>
    <w:div w:id="2036032766">
      <w:bodyDiv w:val="1"/>
      <w:marLeft w:val="0"/>
      <w:marRight w:val="0"/>
      <w:marTop w:val="0"/>
      <w:marBottom w:val="0"/>
      <w:divBdr>
        <w:top w:val="none" w:sz="0" w:space="0" w:color="auto"/>
        <w:left w:val="none" w:sz="0" w:space="0" w:color="auto"/>
        <w:bottom w:val="none" w:sz="0" w:space="0" w:color="auto"/>
        <w:right w:val="none" w:sz="0" w:space="0" w:color="auto"/>
      </w:divBdr>
    </w:div>
    <w:div w:id="2036078408">
      <w:bodyDiv w:val="1"/>
      <w:marLeft w:val="0"/>
      <w:marRight w:val="0"/>
      <w:marTop w:val="0"/>
      <w:marBottom w:val="0"/>
      <w:divBdr>
        <w:top w:val="none" w:sz="0" w:space="0" w:color="auto"/>
        <w:left w:val="none" w:sz="0" w:space="0" w:color="auto"/>
        <w:bottom w:val="none" w:sz="0" w:space="0" w:color="auto"/>
        <w:right w:val="none" w:sz="0" w:space="0" w:color="auto"/>
      </w:divBdr>
    </w:div>
    <w:div w:id="2036151237">
      <w:bodyDiv w:val="1"/>
      <w:marLeft w:val="0"/>
      <w:marRight w:val="0"/>
      <w:marTop w:val="0"/>
      <w:marBottom w:val="0"/>
      <w:divBdr>
        <w:top w:val="none" w:sz="0" w:space="0" w:color="auto"/>
        <w:left w:val="none" w:sz="0" w:space="0" w:color="auto"/>
        <w:bottom w:val="none" w:sz="0" w:space="0" w:color="auto"/>
        <w:right w:val="none" w:sz="0" w:space="0" w:color="auto"/>
      </w:divBdr>
    </w:div>
    <w:div w:id="2036342968">
      <w:bodyDiv w:val="1"/>
      <w:marLeft w:val="0"/>
      <w:marRight w:val="0"/>
      <w:marTop w:val="0"/>
      <w:marBottom w:val="0"/>
      <w:divBdr>
        <w:top w:val="none" w:sz="0" w:space="0" w:color="auto"/>
        <w:left w:val="none" w:sz="0" w:space="0" w:color="auto"/>
        <w:bottom w:val="none" w:sz="0" w:space="0" w:color="auto"/>
        <w:right w:val="none" w:sz="0" w:space="0" w:color="auto"/>
      </w:divBdr>
    </w:div>
    <w:div w:id="2036684773">
      <w:bodyDiv w:val="1"/>
      <w:marLeft w:val="0"/>
      <w:marRight w:val="0"/>
      <w:marTop w:val="0"/>
      <w:marBottom w:val="0"/>
      <w:divBdr>
        <w:top w:val="none" w:sz="0" w:space="0" w:color="auto"/>
        <w:left w:val="none" w:sz="0" w:space="0" w:color="auto"/>
        <w:bottom w:val="none" w:sz="0" w:space="0" w:color="auto"/>
        <w:right w:val="none" w:sz="0" w:space="0" w:color="auto"/>
      </w:divBdr>
    </w:div>
    <w:div w:id="2037541397">
      <w:bodyDiv w:val="1"/>
      <w:marLeft w:val="0"/>
      <w:marRight w:val="0"/>
      <w:marTop w:val="0"/>
      <w:marBottom w:val="0"/>
      <w:divBdr>
        <w:top w:val="none" w:sz="0" w:space="0" w:color="auto"/>
        <w:left w:val="none" w:sz="0" w:space="0" w:color="auto"/>
        <w:bottom w:val="none" w:sz="0" w:space="0" w:color="auto"/>
        <w:right w:val="none" w:sz="0" w:space="0" w:color="auto"/>
      </w:divBdr>
      <w:divsChild>
        <w:div w:id="258374598">
          <w:marLeft w:val="0"/>
          <w:marRight w:val="0"/>
          <w:marTop w:val="0"/>
          <w:marBottom w:val="0"/>
          <w:divBdr>
            <w:top w:val="none" w:sz="0" w:space="0" w:color="auto"/>
            <w:left w:val="none" w:sz="0" w:space="0" w:color="auto"/>
            <w:bottom w:val="none" w:sz="0" w:space="0" w:color="auto"/>
            <w:right w:val="none" w:sz="0" w:space="0" w:color="auto"/>
          </w:divBdr>
        </w:div>
      </w:divsChild>
    </w:div>
    <w:div w:id="2037924227">
      <w:bodyDiv w:val="1"/>
      <w:marLeft w:val="0"/>
      <w:marRight w:val="0"/>
      <w:marTop w:val="0"/>
      <w:marBottom w:val="0"/>
      <w:divBdr>
        <w:top w:val="none" w:sz="0" w:space="0" w:color="auto"/>
        <w:left w:val="none" w:sz="0" w:space="0" w:color="auto"/>
        <w:bottom w:val="none" w:sz="0" w:space="0" w:color="auto"/>
        <w:right w:val="none" w:sz="0" w:space="0" w:color="auto"/>
      </w:divBdr>
    </w:div>
    <w:div w:id="2037995993">
      <w:bodyDiv w:val="1"/>
      <w:marLeft w:val="0"/>
      <w:marRight w:val="0"/>
      <w:marTop w:val="0"/>
      <w:marBottom w:val="0"/>
      <w:divBdr>
        <w:top w:val="none" w:sz="0" w:space="0" w:color="auto"/>
        <w:left w:val="none" w:sz="0" w:space="0" w:color="auto"/>
        <w:bottom w:val="none" w:sz="0" w:space="0" w:color="auto"/>
        <w:right w:val="none" w:sz="0" w:space="0" w:color="auto"/>
      </w:divBdr>
    </w:div>
    <w:div w:id="2038043619">
      <w:bodyDiv w:val="1"/>
      <w:marLeft w:val="0"/>
      <w:marRight w:val="0"/>
      <w:marTop w:val="0"/>
      <w:marBottom w:val="0"/>
      <w:divBdr>
        <w:top w:val="none" w:sz="0" w:space="0" w:color="auto"/>
        <w:left w:val="none" w:sz="0" w:space="0" w:color="auto"/>
        <w:bottom w:val="none" w:sz="0" w:space="0" w:color="auto"/>
        <w:right w:val="none" w:sz="0" w:space="0" w:color="auto"/>
      </w:divBdr>
    </w:div>
    <w:div w:id="2038118645">
      <w:bodyDiv w:val="1"/>
      <w:marLeft w:val="0"/>
      <w:marRight w:val="0"/>
      <w:marTop w:val="0"/>
      <w:marBottom w:val="0"/>
      <w:divBdr>
        <w:top w:val="none" w:sz="0" w:space="0" w:color="auto"/>
        <w:left w:val="none" w:sz="0" w:space="0" w:color="auto"/>
        <w:bottom w:val="none" w:sz="0" w:space="0" w:color="auto"/>
        <w:right w:val="none" w:sz="0" w:space="0" w:color="auto"/>
      </w:divBdr>
    </w:div>
    <w:div w:id="2038844604">
      <w:bodyDiv w:val="1"/>
      <w:marLeft w:val="0"/>
      <w:marRight w:val="0"/>
      <w:marTop w:val="0"/>
      <w:marBottom w:val="0"/>
      <w:divBdr>
        <w:top w:val="none" w:sz="0" w:space="0" w:color="auto"/>
        <w:left w:val="none" w:sz="0" w:space="0" w:color="auto"/>
        <w:bottom w:val="none" w:sz="0" w:space="0" w:color="auto"/>
        <w:right w:val="none" w:sz="0" w:space="0" w:color="auto"/>
      </w:divBdr>
    </w:div>
    <w:div w:id="2039503274">
      <w:bodyDiv w:val="1"/>
      <w:marLeft w:val="0"/>
      <w:marRight w:val="0"/>
      <w:marTop w:val="0"/>
      <w:marBottom w:val="0"/>
      <w:divBdr>
        <w:top w:val="none" w:sz="0" w:space="0" w:color="auto"/>
        <w:left w:val="none" w:sz="0" w:space="0" w:color="auto"/>
        <w:bottom w:val="none" w:sz="0" w:space="0" w:color="auto"/>
        <w:right w:val="none" w:sz="0" w:space="0" w:color="auto"/>
      </w:divBdr>
    </w:div>
    <w:div w:id="2039618454">
      <w:bodyDiv w:val="1"/>
      <w:marLeft w:val="0"/>
      <w:marRight w:val="0"/>
      <w:marTop w:val="0"/>
      <w:marBottom w:val="0"/>
      <w:divBdr>
        <w:top w:val="none" w:sz="0" w:space="0" w:color="auto"/>
        <w:left w:val="none" w:sz="0" w:space="0" w:color="auto"/>
        <w:bottom w:val="none" w:sz="0" w:space="0" w:color="auto"/>
        <w:right w:val="none" w:sz="0" w:space="0" w:color="auto"/>
      </w:divBdr>
    </w:div>
    <w:div w:id="2039962519">
      <w:bodyDiv w:val="1"/>
      <w:marLeft w:val="0"/>
      <w:marRight w:val="0"/>
      <w:marTop w:val="0"/>
      <w:marBottom w:val="0"/>
      <w:divBdr>
        <w:top w:val="none" w:sz="0" w:space="0" w:color="auto"/>
        <w:left w:val="none" w:sz="0" w:space="0" w:color="auto"/>
        <w:bottom w:val="none" w:sz="0" w:space="0" w:color="auto"/>
        <w:right w:val="none" w:sz="0" w:space="0" w:color="auto"/>
      </w:divBdr>
    </w:div>
    <w:div w:id="2040011928">
      <w:bodyDiv w:val="1"/>
      <w:marLeft w:val="0"/>
      <w:marRight w:val="0"/>
      <w:marTop w:val="0"/>
      <w:marBottom w:val="0"/>
      <w:divBdr>
        <w:top w:val="none" w:sz="0" w:space="0" w:color="auto"/>
        <w:left w:val="none" w:sz="0" w:space="0" w:color="auto"/>
        <w:bottom w:val="none" w:sz="0" w:space="0" w:color="auto"/>
        <w:right w:val="none" w:sz="0" w:space="0" w:color="auto"/>
      </w:divBdr>
    </w:div>
    <w:div w:id="2040081439">
      <w:bodyDiv w:val="1"/>
      <w:marLeft w:val="0"/>
      <w:marRight w:val="0"/>
      <w:marTop w:val="0"/>
      <w:marBottom w:val="0"/>
      <w:divBdr>
        <w:top w:val="none" w:sz="0" w:space="0" w:color="auto"/>
        <w:left w:val="none" w:sz="0" w:space="0" w:color="auto"/>
        <w:bottom w:val="none" w:sz="0" w:space="0" w:color="auto"/>
        <w:right w:val="none" w:sz="0" w:space="0" w:color="auto"/>
      </w:divBdr>
    </w:div>
    <w:div w:id="2040158364">
      <w:bodyDiv w:val="1"/>
      <w:marLeft w:val="0"/>
      <w:marRight w:val="0"/>
      <w:marTop w:val="0"/>
      <w:marBottom w:val="0"/>
      <w:divBdr>
        <w:top w:val="none" w:sz="0" w:space="0" w:color="auto"/>
        <w:left w:val="none" w:sz="0" w:space="0" w:color="auto"/>
        <w:bottom w:val="none" w:sz="0" w:space="0" w:color="auto"/>
        <w:right w:val="none" w:sz="0" w:space="0" w:color="auto"/>
      </w:divBdr>
    </w:div>
    <w:div w:id="2040159413">
      <w:bodyDiv w:val="1"/>
      <w:marLeft w:val="0"/>
      <w:marRight w:val="0"/>
      <w:marTop w:val="0"/>
      <w:marBottom w:val="0"/>
      <w:divBdr>
        <w:top w:val="none" w:sz="0" w:space="0" w:color="auto"/>
        <w:left w:val="none" w:sz="0" w:space="0" w:color="auto"/>
        <w:bottom w:val="none" w:sz="0" w:space="0" w:color="auto"/>
        <w:right w:val="none" w:sz="0" w:space="0" w:color="auto"/>
      </w:divBdr>
      <w:divsChild>
        <w:div w:id="875627206">
          <w:marLeft w:val="0"/>
          <w:marRight w:val="0"/>
          <w:marTop w:val="0"/>
          <w:marBottom w:val="0"/>
          <w:divBdr>
            <w:top w:val="none" w:sz="0" w:space="0" w:color="auto"/>
            <w:left w:val="none" w:sz="0" w:space="0" w:color="auto"/>
            <w:bottom w:val="none" w:sz="0" w:space="0" w:color="auto"/>
            <w:right w:val="none" w:sz="0" w:space="0" w:color="auto"/>
          </w:divBdr>
        </w:div>
      </w:divsChild>
    </w:div>
    <w:div w:id="2040351896">
      <w:bodyDiv w:val="1"/>
      <w:marLeft w:val="0"/>
      <w:marRight w:val="0"/>
      <w:marTop w:val="0"/>
      <w:marBottom w:val="0"/>
      <w:divBdr>
        <w:top w:val="none" w:sz="0" w:space="0" w:color="auto"/>
        <w:left w:val="none" w:sz="0" w:space="0" w:color="auto"/>
        <w:bottom w:val="none" w:sz="0" w:space="0" w:color="auto"/>
        <w:right w:val="none" w:sz="0" w:space="0" w:color="auto"/>
      </w:divBdr>
      <w:divsChild>
        <w:div w:id="1852181491">
          <w:marLeft w:val="0"/>
          <w:marRight w:val="0"/>
          <w:marTop w:val="0"/>
          <w:marBottom w:val="0"/>
          <w:divBdr>
            <w:top w:val="none" w:sz="0" w:space="0" w:color="auto"/>
            <w:left w:val="none" w:sz="0" w:space="0" w:color="auto"/>
            <w:bottom w:val="none" w:sz="0" w:space="0" w:color="auto"/>
            <w:right w:val="none" w:sz="0" w:space="0" w:color="auto"/>
          </w:divBdr>
        </w:div>
      </w:divsChild>
    </w:div>
    <w:div w:id="2040743232">
      <w:bodyDiv w:val="1"/>
      <w:marLeft w:val="0"/>
      <w:marRight w:val="0"/>
      <w:marTop w:val="0"/>
      <w:marBottom w:val="0"/>
      <w:divBdr>
        <w:top w:val="none" w:sz="0" w:space="0" w:color="auto"/>
        <w:left w:val="none" w:sz="0" w:space="0" w:color="auto"/>
        <w:bottom w:val="none" w:sz="0" w:space="0" w:color="auto"/>
        <w:right w:val="none" w:sz="0" w:space="0" w:color="auto"/>
      </w:divBdr>
    </w:div>
    <w:div w:id="2041205863">
      <w:bodyDiv w:val="1"/>
      <w:marLeft w:val="0"/>
      <w:marRight w:val="0"/>
      <w:marTop w:val="0"/>
      <w:marBottom w:val="0"/>
      <w:divBdr>
        <w:top w:val="none" w:sz="0" w:space="0" w:color="auto"/>
        <w:left w:val="none" w:sz="0" w:space="0" w:color="auto"/>
        <w:bottom w:val="none" w:sz="0" w:space="0" w:color="auto"/>
        <w:right w:val="none" w:sz="0" w:space="0" w:color="auto"/>
      </w:divBdr>
    </w:div>
    <w:div w:id="2041275071">
      <w:bodyDiv w:val="1"/>
      <w:marLeft w:val="0"/>
      <w:marRight w:val="0"/>
      <w:marTop w:val="0"/>
      <w:marBottom w:val="0"/>
      <w:divBdr>
        <w:top w:val="none" w:sz="0" w:space="0" w:color="auto"/>
        <w:left w:val="none" w:sz="0" w:space="0" w:color="auto"/>
        <w:bottom w:val="none" w:sz="0" w:space="0" w:color="auto"/>
        <w:right w:val="none" w:sz="0" w:space="0" w:color="auto"/>
      </w:divBdr>
    </w:div>
    <w:div w:id="2041280853">
      <w:bodyDiv w:val="1"/>
      <w:marLeft w:val="0"/>
      <w:marRight w:val="0"/>
      <w:marTop w:val="0"/>
      <w:marBottom w:val="0"/>
      <w:divBdr>
        <w:top w:val="none" w:sz="0" w:space="0" w:color="auto"/>
        <w:left w:val="none" w:sz="0" w:space="0" w:color="auto"/>
        <w:bottom w:val="none" w:sz="0" w:space="0" w:color="auto"/>
        <w:right w:val="none" w:sz="0" w:space="0" w:color="auto"/>
      </w:divBdr>
    </w:div>
    <w:div w:id="2041586427">
      <w:bodyDiv w:val="1"/>
      <w:marLeft w:val="0"/>
      <w:marRight w:val="0"/>
      <w:marTop w:val="0"/>
      <w:marBottom w:val="0"/>
      <w:divBdr>
        <w:top w:val="none" w:sz="0" w:space="0" w:color="auto"/>
        <w:left w:val="none" w:sz="0" w:space="0" w:color="auto"/>
        <w:bottom w:val="none" w:sz="0" w:space="0" w:color="auto"/>
        <w:right w:val="none" w:sz="0" w:space="0" w:color="auto"/>
      </w:divBdr>
    </w:div>
    <w:div w:id="2042046181">
      <w:bodyDiv w:val="1"/>
      <w:marLeft w:val="0"/>
      <w:marRight w:val="0"/>
      <w:marTop w:val="0"/>
      <w:marBottom w:val="0"/>
      <w:divBdr>
        <w:top w:val="none" w:sz="0" w:space="0" w:color="auto"/>
        <w:left w:val="none" w:sz="0" w:space="0" w:color="auto"/>
        <w:bottom w:val="none" w:sz="0" w:space="0" w:color="auto"/>
        <w:right w:val="none" w:sz="0" w:space="0" w:color="auto"/>
      </w:divBdr>
    </w:div>
    <w:div w:id="2042170384">
      <w:bodyDiv w:val="1"/>
      <w:marLeft w:val="0"/>
      <w:marRight w:val="0"/>
      <w:marTop w:val="0"/>
      <w:marBottom w:val="0"/>
      <w:divBdr>
        <w:top w:val="none" w:sz="0" w:space="0" w:color="auto"/>
        <w:left w:val="none" w:sz="0" w:space="0" w:color="auto"/>
        <w:bottom w:val="none" w:sz="0" w:space="0" w:color="auto"/>
        <w:right w:val="none" w:sz="0" w:space="0" w:color="auto"/>
      </w:divBdr>
    </w:div>
    <w:div w:id="2042241428">
      <w:bodyDiv w:val="1"/>
      <w:marLeft w:val="0"/>
      <w:marRight w:val="0"/>
      <w:marTop w:val="0"/>
      <w:marBottom w:val="0"/>
      <w:divBdr>
        <w:top w:val="none" w:sz="0" w:space="0" w:color="auto"/>
        <w:left w:val="none" w:sz="0" w:space="0" w:color="auto"/>
        <w:bottom w:val="none" w:sz="0" w:space="0" w:color="auto"/>
        <w:right w:val="none" w:sz="0" w:space="0" w:color="auto"/>
      </w:divBdr>
    </w:div>
    <w:div w:id="2042246867">
      <w:bodyDiv w:val="1"/>
      <w:marLeft w:val="0"/>
      <w:marRight w:val="0"/>
      <w:marTop w:val="0"/>
      <w:marBottom w:val="0"/>
      <w:divBdr>
        <w:top w:val="none" w:sz="0" w:space="0" w:color="auto"/>
        <w:left w:val="none" w:sz="0" w:space="0" w:color="auto"/>
        <w:bottom w:val="none" w:sz="0" w:space="0" w:color="auto"/>
        <w:right w:val="none" w:sz="0" w:space="0" w:color="auto"/>
      </w:divBdr>
    </w:div>
    <w:div w:id="2042317927">
      <w:bodyDiv w:val="1"/>
      <w:marLeft w:val="0"/>
      <w:marRight w:val="0"/>
      <w:marTop w:val="0"/>
      <w:marBottom w:val="0"/>
      <w:divBdr>
        <w:top w:val="none" w:sz="0" w:space="0" w:color="auto"/>
        <w:left w:val="none" w:sz="0" w:space="0" w:color="auto"/>
        <w:bottom w:val="none" w:sz="0" w:space="0" w:color="auto"/>
        <w:right w:val="none" w:sz="0" w:space="0" w:color="auto"/>
      </w:divBdr>
    </w:div>
    <w:div w:id="2042389616">
      <w:bodyDiv w:val="1"/>
      <w:marLeft w:val="0"/>
      <w:marRight w:val="0"/>
      <w:marTop w:val="0"/>
      <w:marBottom w:val="0"/>
      <w:divBdr>
        <w:top w:val="none" w:sz="0" w:space="0" w:color="auto"/>
        <w:left w:val="none" w:sz="0" w:space="0" w:color="auto"/>
        <w:bottom w:val="none" w:sz="0" w:space="0" w:color="auto"/>
        <w:right w:val="none" w:sz="0" w:space="0" w:color="auto"/>
      </w:divBdr>
    </w:div>
    <w:div w:id="2042784922">
      <w:bodyDiv w:val="1"/>
      <w:marLeft w:val="0"/>
      <w:marRight w:val="0"/>
      <w:marTop w:val="0"/>
      <w:marBottom w:val="0"/>
      <w:divBdr>
        <w:top w:val="none" w:sz="0" w:space="0" w:color="auto"/>
        <w:left w:val="none" w:sz="0" w:space="0" w:color="auto"/>
        <w:bottom w:val="none" w:sz="0" w:space="0" w:color="auto"/>
        <w:right w:val="none" w:sz="0" w:space="0" w:color="auto"/>
      </w:divBdr>
      <w:divsChild>
        <w:div w:id="1507206630">
          <w:marLeft w:val="0"/>
          <w:marRight w:val="0"/>
          <w:marTop w:val="0"/>
          <w:marBottom w:val="0"/>
          <w:divBdr>
            <w:top w:val="none" w:sz="0" w:space="0" w:color="auto"/>
            <w:left w:val="none" w:sz="0" w:space="0" w:color="auto"/>
            <w:bottom w:val="none" w:sz="0" w:space="0" w:color="auto"/>
            <w:right w:val="none" w:sz="0" w:space="0" w:color="auto"/>
          </w:divBdr>
        </w:div>
      </w:divsChild>
    </w:div>
    <w:div w:id="2042894378">
      <w:bodyDiv w:val="1"/>
      <w:marLeft w:val="0"/>
      <w:marRight w:val="0"/>
      <w:marTop w:val="0"/>
      <w:marBottom w:val="0"/>
      <w:divBdr>
        <w:top w:val="none" w:sz="0" w:space="0" w:color="auto"/>
        <w:left w:val="none" w:sz="0" w:space="0" w:color="auto"/>
        <w:bottom w:val="none" w:sz="0" w:space="0" w:color="auto"/>
        <w:right w:val="none" w:sz="0" w:space="0" w:color="auto"/>
      </w:divBdr>
    </w:div>
    <w:div w:id="2043245113">
      <w:bodyDiv w:val="1"/>
      <w:marLeft w:val="0"/>
      <w:marRight w:val="0"/>
      <w:marTop w:val="0"/>
      <w:marBottom w:val="0"/>
      <w:divBdr>
        <w:top w:val="none" w:sz="0" w:space="0" w:color="auto"/>
        <w:left w:val="none" w:sz="0" w:space="0" w:color="auto"/>
        <w:bottom w:val="none" w:sz="0" w:space="0" w:color="auto"/>
        <w:right w:val="none" w:sz="0" w:space="0" w:color="auto"/>
      </w:divBdr>
    </w:div>
    <w:div w:id="2043555200">
      <w:bodyDiv w:val="1"/>
      <w:marLeft w:val="0"/>
      <w:marRight w:val="0"/>
      <w:marTop w:val="0"/>
      <w:marBottom w:val="0"/>
      <w:divBdr>
        <w:top w:val="none" w:sz="0" w:space="0" w:color="auto"/>
        <w:left w:val="none" w:sz="0" w:space="0" w:color="auto"/>
        <w:bottom w:val="none" w:sz="0" w:space="0" w:color="auto"/>
        <w:right w:val="none" w:sz="0" w:space="0" w:color="auto"/>
      </w:divBdr>
    </w:div>
    <w:div w:id="2043555756">
      <w:bodyDiv w:val="1"/>
      <w:marLeft w:val="0"/>
      <w:marRight w:val="0"/>
      <w:marTop w:val="0"/>
      <w:marBottom w:val="0"/>
      <w:divBdr>
        <w:top w:val="none" w:sz="0" w:space="0" w:color="auto"/>
        <w:left w:val="none" w:sz="0" w:space="0" w:color="auto"/>
        <w:bottom w:val="none" w:sz="0" w:space="0" w:color="auto"/>
        <w:right w:val="none" w:sz="0" w:space="0" w:color="auto"/>
      </w:divBdr>
    </w:div>
    <w:div w:id="2043820356">
      <w:bodyDiv w:val="1"/>
      <w:marLeft w:val="0"/>
      <w:marRight w:val="0"/>
      <w:marTop w:val="0"/>
      <w:marBottom w:val="0"/>
      <w:divBdr>
        <w:top w:val="none" w:sz="0" w:space="0" w:color="auto"/>
        <w:left w:val="none" w:sz="0" w:space="0" w:color="auto"/>
        <w:bottom w:val="none" w:sz="0" w:space="0" w:color="auto"/>
        <w:right w:val="none" w:sz="0" w:space="0" w:color="auto"/>
      </w:divBdr>
    </w:div>
    <w:div w:id="2044164593">
      <w:bodyDiv w:val="1"/>
      <w:marLeft w:val="0"/>
      <w:marRight w:val="0"/>
      <w:marTop w:val="0"/>
      <w:marBottom w:val="0"/>
      <w:divBdr>
        <w:top w:val="none" w:sz="0" w:space="0" w:color="auto"/>
        <w:left w:val="none" w:sz="0" w:space="0" w:color="auto"/>
        <w:bottom w:val="none" w:sz="0" w:space="0" w:color="auto"/>
        <w:right w:val="none" w:sz="0" w:space="0" w:color="auto"/>
      </w:divBdr>
    </w:div>
    <w:div w:id="2044866257">
      <w:bodyDiv w:val="1"/>
      <w:marLeft w:val="0"/>
      <w:marRight w:val="0"/>
      <w:marTop w:val="0"/>
      <w:marBottom w:val="0"/>
      <w:divBdr>
        <w:top w:val="none" w:sz="0" w:space="0" w:color="auto"/>
        <w:left w:val="none" w:sz="0" w:space="0" w:color="auto"/>
        <w:bottom w:val="none" w:sz="0" w:space="0" w:color="auto"/>
        <w:right w:val="none" w:sz="0" w:space="0" w:color="auto"/>
      </w:divBdr>
    </w:div>
    <w:div w:id="2045134186">
      <w:bodyDiv w:val="1"/>
      <w:marLeft w:val="0"/>
      <w:marRight w:val="0"/>
      <w:marTop w:val="0"/>
      <w:marBottom w:val="0"/>
      <w:divBdr>
        <w:top w:val="none" w:sz="0" w:space="0" w:color="auto"/>
        <w:left w:val="none" w:sz="0" w:space="0" w:color="auto"/>
        <w:bottom w:val="none" w:sz="0" w:space="0" w:color="auto"/>
        <w:right w:val="none" w:sz="0" w:space="0" w:color="auto"/>
      </w:divBdr>
    </w:div>
    <w:div w:id="2045859843">
      <w:bodyDiv w:val="1"/>
      <w:marLeft w:val="0"/>
      <w:marRight w:val="0"/>
      <w:marTop w:val="0"/>
      <w:marBottom w:val="0"/>
      <w:divBdr>
        <w:top w:val="none" w:sz="0" w:space="0" w:color="auto"/>
        <w:left w:val="none" w:sz="0" w:space="0" w:color="auto"/>
        <w:bottom w:val="none" w:sz="0" w:space="0" w:color="auto"/>
        <w:right w:val="none" w:sz="0" w:space="0" w:color="auto"/>
      </w:divBdr>
    </w:div>
    <w:div w:id="2046178818">
      <w:bodyDiv w:val="1"/>
      <w:marLeft w:val="0"/>
      <w:marRight w:val="0"/>
      <w:marTop w:val="0"/>
      <w:marBottom w:val="0"/>
      <w:divBdr>
        <w:top w:val="none" w:sz="0" w:space="0" w:color="auto"/>
        <w:left w:val="none" w:sz="0" w:space="0" w:color="auto"/>
        <w:bottom w:val="none" w:sz="0" w:space="0" w:color="auto"/>
        <w:right w:val="none" w:sz="0" w:space="0" w:color="auto"/>
      </w:divBdr>
      <w:divsChild>
        <w:div w:id="963929348">
          <w:marLeft w:val="0"/>
          <w:marRight w:val="0"/>
          <w:marTop w:val="0"/>
          <w:marBottom w:val="0"/>
          <w:divBdr>
            <w:top w:val="none" w:sz="0" w:space="0" w:color="auto"/>
            <w:left w:val="none" w:sz="0" w:space="0" w:color="auto"/>
            <w:bottom w:val="none" w:sz="0" w:space="0" w:color="auto"/>
            <w:right w:val="none" w:sz="0" w:space="0" w:color="auto"/>
          </w:divBdr>
        </w:div>
      </w:divsChild>
    </w:div>
    <w:div w:id="2046366040">
      <w:bodyDiv w:val="1"/>
      <w:marLeft w:val="0"/>
      <w:marRight w:val="0"/>
      <w:marTop w:val="0"/>
      <w:marBottom w:val="0"/>
      <w:divBdr>
        <w:top w:val="none" w:sz="0" w:space="0" w:color="auto"/>
        <w:left w:val="none" w:sz="0" w:space="0" w:color="auto"/>
        <w:bottom w:val="none" w:sz="0" w:space="0" w:color="auto"/>
        <w:right w:val="none" w:sz="0" w:space="0" w:color="auto"/>
      </w:divBdr>
    </w:div>
    <w:div w:id="2046829350">
      <w:bodyDiv w:val="1"/>
      <w:marLeft w:val="0"/>
      <w:marRight w:val="0"/>
      <w:marTop w:val="0"/>
      <w:marBottom w:val="0"/>
      <w:divBdr>
        <w:top w:val="none" w:sz="0" w:space="0" w:color="auto"/>
        <w:left w:val="none" w:sz="0" w:space="0" w:color="auto"/>
        <w:bottom w:val="none" w:sz="0" w:space="0" w:color="auto"/>
        <w:right w:val="none" w:sz="0" w:space="0" w:color="auto"/>
      </w:divBdr>
    </w:div>
    <w:div w:id="2046976860">
      <w:bodyDiv w:val="1"/>
      <w:marLeft w:val="0"/>
      <w:marRight w:val="0"/>
      <w:marTop w:val="0"/>
      <w:marBottom w:val="0"/>
      <w:divBdr>
        <w:top w:val="none" w:sz="0" w:space="0" w:color="auto"/>
        <w:left w:val="none" w:sz="0" w:space="0" w:color="auto"/>
        <w:bottom w:val="none" w:sz="0" w:space="0" w:color="auto"/>
        <w:right w:val="none" w:sz="0" w:space="0" w:color="auto"/>
      </w:divBdr>
    </w:div>
    <w:div w:id="2046978926">
      <w:bodyDiv w:val="1"/>
      <w:marLeft w:val="0"/>
      <w:marRight w:val="0"/>
      <w:marTop w:val="0"/>
      <w:marBottom w:val="0"/>
      <w:divBdr>
        <w:top w:val="none" w:sz="0" w:space="0" w:color="auto"/>
        <w:left w:val="none" w:sz="0" w:space="0" w:color="auto"/>
        <w:bottom w:val="none" w:sz="0" w:space="0" w:color="auto"/>
        <w:right w:val="none" w:sz="0" w:space="0" w:color="auto"/>
      </w:divBdr>
    </w:div>
    <w:div w:id="2047438976">
      <w:bodyDiv w:val="1"/>
      <w:marLeft w:val="0"/>
      <w:marRight w:val="0"/>
      <w:marTop w:val="0"/>
      <w:marBottom w:val="0"/>
      <w:divBdr>
        <w:top w:val="none" w:sz="0" w:space="0" w:color="auto"/>
        <w:left w:val="none" w:sz="0" w:space="0" w:color="auto"/>
        <w:bottom w:val="none" w:sz="0" w:space="0" w:color="auto"/>
        <w:right w:val="none" w:sz="0" w:space="0" w:color="auto"/>
      </w:divBdr>
      <w:divsChild>
        <w:div w:id="1615283451">
          <w:marLeft w:val="0"/>
          <w:marRight w:val="0"/>
          <w:marTop w:val="0"/>
          <w:marBottom w:val="0"/>
          <w:divBdr>
            <w:top w:val="none" w:sz="0" w:space="0" w:color="auto"/>
            <w:left w:val="none" w:sz="0" w:space="0" w:color="auto"/>
            <w:bottom w:val="none" w:sz="0" w:space="0" w:color="auto"/>
            <w:right w:val="none" w:sz="0" w:space="0" w:color="auto"/>
          </w:divBdr>
        </w:div>
      </w:divsChild>
    </w:div>
    <w:div w:id="2048599672">
      <w:bodyDiv w:val="1"/>
      <w:marLeft w:val="0"/>
      <w:marRight w:val="0"/>
      <w:marTop w:val="0"/>
      <w:marBottom w:val="0"/>
      <w:divBdr>
        <w:top w:val="none" w:sz="0" w:space="0" w:color="auto"/>
        <w:left w:val="none" w:sz="0" w:space="0" w:color="auto"/>
        <w:bottom w:val="none" w:sz="0" w:space="0" w:color="auto"/>
        <w:right w:val="none" w:sz="0" w:space="0" w:color="auto"/>
      </w:divBdr>
    </w:div>
    <w:div w:id="2048602158">
      <w:bodyDiv w:val="1"/>
      <w:marLeft w:val="0"/>
      <w:marRight w:val="0"/>
      <w:marTop w:val="0"/>
      <w:marBottom w:val="0"/>
      <w:divBdr>
        <w:top w:val="none" w:sz="0" w:space="0" w:color="auto"/>
        <w:left w:val="none" w:sz="0" w:space="0" w:color="auto"/>
        <w:bottom w:val="none" w:sz="0" w:space="0" w:color="auto"/>
        <w:right w:val="none" w:sz="0" w:space="0" w:color="auto"/>
      </w:divBdr>
    </w:div>
    <w:div w:id="2048603393">
      <w:bodyDiv w:val="1"/>
      <w:marLeft w:val="0"/>
      <w:marRight w:val="0"/>
      <w:marTop w:val="0"/>
      <w:marBottom w:val="0"/>
      <w:divBdr>
        <w:top w:val="none" w:sz="0" w:space="0" w:color="auto"/>
        <w:left w:val="none" w:sz="0" w:space="0" w:color="auto"/>
        <w:bottom w:val="none" w:sz="0" w:space="0" w:color="auto"/>
        <w:right w:val="none" w:sz="0" w:space="0" w:color="auto"/>
      </w:divBdr>
    </w:div>
    <w:div w:id="2049139104">
      <w:bodyDiv w:val="1"/>
      <w:marLeft w:val="0"/>
      <w:marRight w:val="0"/>
      <w:marTop w:val="0"/>
      <w:marBottom w:val="0"/>
      <w:divBdr>
        <w:top w:val="none" w:sz="0" w:space="0" w:color="auto"/>
        <w:left w:val="none" w:sz="0" w:space="0" w:color="auto"/>
        <w:bottom w:val="none" w:sz="0" w:space="0" w:color="auto"/>
        <w:right w:val="none" w:sz="0" w:space="0" w:color="auto"/>
      </w:divBdr>
    </w:div>
    <w:div w:id="2049377153">
      <w:bodyDiv w:val="1"/>
      <w:marLeft w:val="0"/>
      <w:marRight w:val="0"/>
      <w:marTop w:val="0"/>
      <w:marBottom w:val="0"/>
      <w:divBdr>
        <w:top w:val="none" w:sz="0" w:space="0" w:color="auto"/>
        <w:left w:val="none" w:sz="0" w:space="0" w:color="auto"/>
        <w:bottom w:val="none" w:sz="0" w:space="0" w:color="auto"/>
        <w:right w:val="none" w:sz="0" w:space="0" w:color="auto"/>
      </w:divBdr>
    </w:div>
    <w:div w:id="2049798359">
      <w:bodyDiv w:val="1"/>
      <w:marLeft w:val="0"/>
      <w:marRight w:val="0"/>
      <w:marTop w:val="0"/>
      <w:marBottom w:val="0"/>
      <w:divBdr>
        <w:top w:val="none" w:sz="0" w:space="0" w:color="auto"/>
        <w:left w:val="none" w:sz="0" w:space="0" w:color="auto"/>
        <w:bottom w:val="none" w:sz="0" w:space="0" w:color="auto"/>
        <w:right w:val="none" w:sz="0" w:space="0" w:color="auto"/>
      </w:divBdr>
    </w:div>
    <w:div w:id="2050034643">
      <w:bodyDiv w:val="1"/>
      <w:marLeft w:val="0"/>
      <w:marRight w:val="0"/>
      <w:marTop w:val="0"/>
      <w:marBottom w:val="0"/>
      <w:divBdr>
        <w:top w:val="none" w:sz="0" w:space="0" w:color="auto"/>
        <w:left w:val="none" w:sz="0" w:space="0" w:color="auto"/>
        <w:bottom w:val="none" w:sz="0" w:space="0" w:color="auto"/>
        <w:right w:val="none" w:sz="0" w:space="0" w:color="auto"/>
      </w:divBdr>
    </w:div>
    <w:div w:id="2050060545">
      <w:bodyDiv w:val="1"/>
      <w:marLeft w:val="0"/>
      <w:marRight w:val="0"/>
      <w:marTop w:val="0"/>
      <w:marBottom w:val="0"/>
      <w:divBdr>
        <w:top w:val="none" w:sz="0" w:space="0" w:color="auto"/>
        <w:left w:val="none" w:sz="0" w:space="0" w:color="auto"/>
        <w:bottom w:val="none" w:sz="0" w:space="0" w:color="auto"/>
        <w:right w:val="none" w:sz="0" w:space="0" w:color="auto"/>
      </w:divBdr>
    </w:div>
    <w:div w:id="2050253843">
      <w:bodyDiv w:val="1"/>
      <w:marLeft w:val="0"/>
      <w:marRight w:val="0"/>
      <w:marTop w:val="0"/>
      <w:marBottom w:val="0"/>
      <w:divBdr>
        <w:top w:val="none" w:sz="0" w:space="0" w:color="auto"/>
        <w:left w:val="none" w:sz="0" w:space="0" w:color="auto"/>
        <w:bottom w:val="none" w:sz="0" w:space="0" w:color="auto"/>
        <w:right w:val="none" w:sz="0" w:space="0" w:color="auto"/>
      </w:divBdr>
    </w:div>
    <w:div w:id="2050300402">
      <w:bodyDiv w:val="1"/>
      <w:marLeft w:val="0"/>
      <w:marRight w:val="0"/>
      <w:marTop w:val="0"/>
      <w:marBottom w:val="0"/>
      <w:divBdr>
        <w:top w:val="none" w:sz="0" w:space="0" w:color="auto"/>
        <w:left w:val="none" w:sz="0" w:space="0" w:color="auto"/>
        <w:bottom w:val="none" w:sz="0" w:space="0" w:color="auto"/>
        <w:right w:val="none" w:sz="0" w:space="0" w:color="auto"/>
      </w:divBdr>
    </w:div>
    <w:div w:id="2050451276">
      <w:bodyDiv w:val="1"/>
      <w:marLeft w:val="0"/>
      <w:marRight w:val="0"/>
      <w:marTop w:val="0"/>
      <w:marBottom w:val="0"/>
      <w:divBdr>
        <w:top w:val="none" w:sz="0" w:space="0" w:color="auto"/>
        <w:left w:val="none" w:sz="0" w:space="0" w:color="auto"/>
        <w:bottom w:val="none" w:sz="0" w:space="0" w:color="auto"/>
        <w:right w:val="none" w:sz="0" w:space="0" w:color="auto"/>
      </w:divBdr>
      <w:divsChild>
        <w:div w:id="1054812513">
          <w:marLeft w:val="0"/>
          <w:marRight w:val="0"/>
          <w:marTop w:val="0"/>
          <w:marBottom w:val="0"/>
          <w:divBdr>
            <w:top w:val="none" w:sz="0" w:space="0" w:color="auto"/>
            <w:left w:val="none" w:sz="0" w:space="0" w:color="auto"/>
            <w:bottom w:val="none" w:sz="0" w:space="0" w:color="auto"/>
            <w:right w:val="none" w:sz="0" w:space="0" w:color="auto"/>
          </w:divBdr>
        </w:div>
      </w:divsChild>
    </w:div>
    <w:div w:id="2050647274">
      <w:bodyDiv w:val="1"/>
      <w:marLeft w:val="0"/>
      <w:marRight w:val="0"/>
      <w:marTop w:val="0"/>
      <w:marBottom w:val="0"/>
      <w:divBdr>
        <w:top w:val="none" w:sz="0" w:space="0" w:color="auto"/>
        <w:left w:val="none" w:sz="0" w:space="0" w:color="auto"/>
        <w:bottom w:val="none" w:sz="0" w:space="0" w:color="auto"/>
        <w:right w:val="none" w:sz="0" w:space="0" w:color="auto"/>
      </w:divBdr>
    </w:div>
    <w:div w:id="2050690117">
      <w:bodyDiv w:val="1"/>
      <w:marLeft w:val="0"/>
      <w:marRight w:val="0"/>
      <w:marTop w:val="0"/>
      <w:marBottom w:val="0"/>
      <w:divBdr>
        <w:top w:val="none" w:sz="0" w:space="0" w:color="auto"/>
        <w:left w:val="none" w:sz="0" w:space="0" w:color="auto"/>
        <w:bottom w:val="none" w:sz="0" w:space="0" w:color="auto"/>
        <w:right w:val="none" w:sz="0" w:space="0" w:color="auto"/>
      </w:divBdr>
    </w:div>
    <w:div w:id="2050838399">
      <w:bodyDiv w:val="1"/>
      <w:marLeft w:val="0"/>
      <w:marRight w:val="0"/>
      <w:marTop w:val="0"/>
      <w:marBottom w:val="0"/>
      <w:divBdr>
        <w:top w:val="none" w:sz="0" w:space="0" w:color="auto"/>
        <w:left w:val="none" w:sz="0" w:space="0" w:color="auto"/>
        <w:bottom w:val="none" w:sz="0" w:space="0" w:color="auto"/>
        <w:right w:val="none" w:sz="0" w:space="0" w:color="auto"/>
      </w:divBdr>
    </w:div>
    <w:div w:id="2050955289">
      <w:bodyDiv w:val="1"/>
      <w:marLeft w:val="0"/>
      <w:marRight w:val="0"/>
      <w:marTop w:val="0"/>
      <w:marBottom w:val="0"/>
      <w:divBdr>
        <w:top w:val="none" w:sz="0" w:space="0" w:color="auto"/>
        <w:left w:val="none" w:sz="0" w:space="0" w:color="auto"/>
        <w:bottom w:val="none" w:sz="0" w:space="0" w:color="auto"/>
        <w:right w:val="none" w:sz="0" w:space="0" w:color="auto"/>
      </w:divBdr>
      <w:divsChild>
        <w:div w:id="190411744">
          <w:marLeft w:val="0"/>
          <w:marRight w:val="0"/>
          <w:marTop w:val="0"/>
          <w:marBottom w:val="0"/>
          <w:divBdr>
            <w:top w:val="none" w:sz="0" w:space="0" w:color="auto"/>
            <w:left w:val="none" w:sz="0" w:space="0" w:color="auto"/>
            <w:bottom w:val="none" w:sz="0" w:space="0" w:color="auto"/>
            <w:right w:val="none" w:sz="0" w:space="0" w:color="auto"/>
          </w:divBdr>
        </w:div>
      </w:divsChild>
    </w:div>
    <w:div w:id="2051420053">
      <w:bodyDiv w:val="1"/>
      <w:marLeft w:val="0"/>
      <w:marRight w:val="0"/>
      <w:marTop w:val="0"/>
      <w:marBottom w:val="0"/>
      <w:divBdr>
        <w:top w:val="none" w:sz="0" w:space="0" w:color="auto"/>
        <w:left w:val="none" w:sz="0" w:space="0" w:color="auto"/>
        <w:bottom w:val="none" w:sz="0" w:space="0" w:color="auto"/>
        <w:right w:val="none" w:sz="0" w:space="0" w:color="auto"/>
      </w:divBdr>
    </w:div>
    <w:div w:id="2051605145">
      <w:bodyDiv w:val="1"/>
      <w:marLeft w:val="0"/>
      <w:marRight w:val="0"/>
      <w:marTop w:val="0"/>
      <w:marBottom w:val="0"/>
      <w:divBdr>
        <w:top w:val="none" w:sz="0" w:space="0" w:color="auto"/>
        <w:left w:val="none" w:sz="0" w:space="0" w:color="auto"/>
        <w:bottom w:val="none" w:sz="0" w:space="0" w:color="auto"/>
        <w:right w:val="none" w:sz="0" w:space="0" w:color="auto"/>
      </w:divBdr>
    </w:div>
    <w:div w:id="2051874593">
      <w:bodyDiv w:val="1"/>
      <w:marLeft w:val="0"/>
      <w:marRight w:val="0"/>
      <w:marTop w:val="0"/>
      <w:marBottom w:val="0"/>
      <w:divBdr>
        <w:top w:val="none" w:sz="0" w:space="0" w:color="auto"/>
        <w:left w:val="none" w:sz="0" w:space="0" w:color="auto"/>
        <w:bottom w:val="none" w:sz="0" w:space="0" w:color="auto"/>
        <w:right w:val="none" w:sz="0" w:space="0" w:color="auto"/>
      </w:divBdr>
    </w:div>
    <w:div w:id="2051957084">
      <w:bodyDiv w:val="1"/>
      <w:marLeft w:val="0"/>
      <w:marRight w:val="0"/>
      <w:marTop w:val="0"/>
      <w:marBottom w:val="0"/>
      <w:divBdr>
        <w:top w:val="none" w:sz="0" w:space="0" w:color="auto"/>
        <w:left w:val="none" w:sz="0" w:space="0" w:color="auto"/>
        <w:bottom w:val="none" w:sz="0" w:space="0" w:color="auto"/>
        <w:right w:val="none" w:sz="0" w:space="0" w:color="auto"/>
      </w:divBdr>
    </w:div>
    <w:div w:id="2052876809">
      <w:bodyDiv w:val="1"/>
      <w:marLeft w:val="0"/>
      <w:marRight w:val="0"/>
      <w:marTop w:val="0"/>
      <w:marBottom w:val="0"/>
      <w:divBdr>
        <w:top w:val="none" w:sz="0" w:space="0" w:color="auto"/>
        <w:left w:val="none" w:sz="0" w:space="0" w:color="auto"/>
        <w:bottom w:val="none" w:sz="0" w:space="0" w:color="auto"/>
        <w:right w:val="none" w:sz="0" w:space="0" w:color="auto"/>
      </w:divBdr>
    </w:div>
    <w:div w:id="2053074378">
      <w:bodyDiv w:val="1"/>
      <w:marLeft w:val="0"/>
      <w:marRight w:val="0"/>
      <w:marTop w:val="0"/>
      <w:marBottom w:val="0"/>
      <w:divBdr>
        <w:top w:val="none" w:sz="0" w:space="0" w:color="auto"/>
        <w:left w:val="none" w:sz="0" w:space="0" w:color="auto"/>
        <w:bottom w:val="none" w:sz="0" w:space="0" w:color="auto"/>
        <w:right w:val="none" w:sz="0" w:space="0" w:color="auto"/>
      </w:divBdr>
      <w:divsChild>
        <w:div w:id="1240478546">
          <w:marLeft w:val="0"/>
          <w:marRight w:val="0"/>
          <w:marTop w:val="0"/>
          <w:marBottom w:val="0"/>
          <w:divBdr>
            <w:top w:val="none" w:sz="0" w:space="0" w:color="auto"/>
            <w:left w:val="none" w:sz="0" w:space="0" w:color="auto"/>
            <w:bottom w:val="none" w:sz="0" w:space="0" w:color="auto"/>
            <w:right w:val="none" w:sz="0" w:space="0" w:color="auto"/>
          </w:divBdr>
        </w:div>
      </w:divsChild>
    </w:div>
    <w:div w:id="2053143372">
      <w:bodyDiv w:val="1"/>
      <w:marLeft w:val="0"/>
      <w:marRight w:val="0"/>
      <w:marTop w:val="0"/>
      <w:marBottom w:val="0"/>
      <w:divBdr>
        <w:top w:val="none" w:sz="0" w:space="0" w:color="auto"/>
        <w:left w:val="none" w:sz="0" w:space="0" w:color="auto"/>
        <w:bottom w:val="none" w:sz="0" w:space="0" w:color="auto"/>
        <w:right w:val="none" w:sz="0" w:space="0" w:color="auto"/>
      </w:divBdr>
    </w:div>
    <w:div w:id="2053187557">
      <w:bodyDiv w:val="1"/>
      <w:marLeft w:val="0"/>
      <w:marRight w:val="0"/>
      <w:marTop w:val="0"/>
      <w:marBottom w:val="0"/>
      <w:divBdr>
        <w:top w:val="none" w:sz="0" w:space="0" w:color="auto"/>
        <w:left w:val="none" w:sz="0" w:space="0" w:color="auto"/>
        <w:bottom w:val="none" w:sz="0" w:space="0" w:color="auto"/>
        <w:right w:val="none" w:sz="0" w:space="0" w:color="auto"/>
      </w:divBdr>
    </w:div>
    <w:div w:id="2053261432">
      <w:bodyDiv w:val="1"/>
      <w:marLeft w:val="0"/>
      <w:marRight w:val="0"/>
      <w:marTop w:val="0"/>
      <w:marBottom w:val="0"/>
      <w:divBdr>
        <w:top w:val="none" w:sz="0" w:space="0" w:color="auto"/>
        <w:left w:val="none" w:sz="0" w:space="0" w:color="auto"/>
        <w:bottom w:val="none" w:sz="0" w:space="0" w:color="auto"/>
        <w:right w:val="none" w:sz="0" w:space="0" w:color="auto"/>
      </w:divBdr>
    </w:div>
    <w:div w:id="2053381612">
      <w:bodyDiv w:val="1"/>
      <w:marLeft w:val="0"/>
      <w:marRight w:val="0"/>
      <w:marTop w:val="0"/>
      <w:marBottom w:val="0"/>
      <w:divBdr>
        <w:top w:val="none" w:sz="0" w:space="0" w:color="auto"/>
        <w:left w:val="none" w:sz="0" w:space="0" w:color="auto"/>
        <w:bottom w:val="none" w:sz="0" w:space="0" w:color="auto"/>
        <w:right w:val="none" w:sz="0" w:space="0" w:color="auto"/>
      </w:divBdr>
    </w:div>
    <w:div w:id="2053458394">
      <w:bodyDiv w:val="1"/>
      <w:marLeft w:val="0"/>
      <w:marRight w:val="0"/>
      <w:marTop w:val="0"/>
      <w:marBottom w:val="0"/>
      <w:divBdr>
        <w:top w:val="none" w:sz="0" w:space="0" w:color="auto"/>
        <w:left w:val="none" w:sz="0" w:space="0" w:color="auto"/>
        <w:bottom w:val="none" w:sz="0" w:space="0" w:color="auto"/>
        <w:right w:val="none" w:sz="0" w:space="0" w:color="auto"/>
      </w:divBdr>
    </w:div>
    <w:div w:id="2053727382">
      <w:bodyDiv w:val="1"/>
      <w:marLeft w:val="0"/>
      <w:marRight w:val="0"/>
      <w:marTop w:val="0"/>
      <w:marBottom w:val="0"/>
      <w:divBdr>
        <w:top w:val="none" w:sz="0" w:space="0" w:color="auto"/>
        <w:left w:val="none" w:sz="0" w:space="0" w:color="auto"/>
        <w:bottom w:val="none" w:sz="0" w:space="0" w:color="auto"/>
        <w:right w:val="none" w:sz="0" w:space="0" w:color="auto"/>
      </w:divBdr>
    </w:div>
    <w:div w:id="2053924190">
      <w:bodyDiv w:val="1"/>
      <w:marLeft w:val="0"/>
      <w:marRight w:val="0"/>
      <w:marTop w:val="0"/>
      <w:marBottom w:val="0"/>
      <w:divBdr>
        <w:top w:val="none" w:sz="0" w:space="0" w:color="auto"/>
        <w:left w:val="none" w:sz="0" w:space="0" w:color="auto"/>
        <w:bottom w:val="none" w:sz="0" w:space="0" w:color="auto"/>
        <w:right w:val="none" w:sz="0" w:space="0" w:color="auto"/>
      </w:divBdr>
    </w:div>
    <w:div w:id="2053965360">
      <w:bodyDiv w:val="1"/>
      <w:marLeft w:val="0"/>
      <w:marRight w:val="0"/>
      <w:marTop w:val="0"/>
      <w:marBottom w:val="0"/>
      <w:divBdr>
        <w:top w:val="none" w:sz="0" w:space="0" w:color="auto"/>
        <w:left w:val="none" w:sz="0" w:space="0" w:color="auto"/>
        <w:bottom w:val="none" w:sz="0" w:space="0" w:color="auto"/>
        <w:right w:val="none" w:sz="0" w:space="0" w:color="auto"/>
      </w:divBdr>
    </w:div>
    <w:div w:id="2054302375">
      <w:bodyDiv w:val="1"/>
      <w:marLeft w:val="0"/>
      <w:marRight w:val="0"/>
      <w:marTop w:val="0"/>
      <w:marBottom w:val="0"/>
      <w:divBdr>
        <w:top w:val="none" w:sz="0" w:space="0" w:color="auto"/>
        <w:left w:val="none" w:sz="0" w:space="0" w:color="auto"/>
        <w:bottom w:val="none" w:sz="0" w:space="0" w:color="auto"/>
        <w:right w:val="none" w:sz="0" w:space="0" w:color="auto"/>
      </w:divBdr>
      <w:divsChild>
        <w:div w:id="1797333097">
          <w:marLeft w:val="0"/>
          <w:marRight w:val="0"/>
          <w:marTop w:val="0"/>
          <w:marBottom w:val="0"/>
          <w:divBdr>
            <w:top w:val="none" w:sz="0" w:space="0" w:color="auto"/>
            <w:left w:val="none" w:sz="0" w:space="0" w:color="auto"/>
            <w:bottom w:val="none" w:sz="0" w:space="0" w:color="auto"/>
            <w:right w:val="none" w:sz="0" w:space="0" w:color="auto"/>
          </w:divBdr>
        </w:div>
      </w:divsChild>
    </w:div>
    <w:div w:id="2054382568">
      <w:bodyDiv w:val="1"/>
      <w:marLeft w:val="0"/>
      <w:marRight w:val="0"/>
      <w:marTop w:val="0"/>
      <w:marBottom w:val="0"/>
      <w:divBdr>
        <w:top w:val="none" w:sz="0" w:space="0" w:color="auto"/>
        <w:left w:val="none" w:sz="0" w:space="0" w:color="auto"/>
        <w:bottom w:val="none" w:sz="0" w:space="0" w:color="auto"/>
        <w:right w:val="none" w:sz="0" w:space="0" w:color="auto"/>
      </w:divBdr>
    </w:div>
    <w:div w:id="2054500959">
      <w:bodyDiv w:val="1"/>
      <w:marLeft w:val="0"/>
      <w:marRight w:val="0"/>
      <w:marTop w:val="0"/>
      <w:marBottom w:val="0"/>
      <w:divBdr>
        <w:top w:val="none" w:sz="0" w:space="0" w:color="auto"/>
        <w:left w:val="none" w:sz="0" w:space="0" w:color="auto"/>
        <w:bottom w:val="none" w:sz="0" w:space="0" w:color="auto"/>
        <w:right w:val="none" w:sz="0" w:space="0" w:color="auto"/>
      </w:divBdr>
    </w:div>
    <w:div w:id="2054647256">
      <w:bodyDiv w:val="1"/>
      <w:marLeft w:val="0"/>
      <w:marRight w:val="0"/>
      <w:marTop w:val="0"/>
      <w:marBottom w:val="0"/>
      <w:divBdr>
        <w:top w:val="none" w:sz="0" w:space="0" w:color="auto"/>
        <w:left w:val="none" w:sz="0" w:space="0" w:color="auto"/>
        <w:bottom w:val="none" w:sz="0" w:space="0" w:color="auto"/>
        <w:right w:val="none" w:sz="0" w:space="0" w:color="auto"/>
      </w:divBdr>
    </w:div>
    <w:div w:id="2054769598">
      <w:bodyDiv w:val="1"/>
      <w:marLeft w:val="0"/>
      <w:marRight w:val="0"/>
      <w:marTop w:val="0"/>
      <w:marBottom w:val="0"/>
      <w:divBdr>
        <w:top w:val="none" w:sz="0" w:space="0" w:color="auto"/>
        <w:left w:val="none" w:sz="0" w:space="0" w:color="auto"/>
        <w:bottom w:val="none" w:sz="0" w:space="0" w:color="auto"/>
        <w:right w:val="none" w:sz="0" w:space="0" w:color="auto"/>
      </w:divBdr>
      <w:divsChild>
        <w:div w:id="1624771051">
          <w:marLeft w:val="0"/>
          <w:marRight w:val="0"/>
          <w:marTop w:val="0"/>
          <w:marBottom w:val="0"/>
          <w:divBdr>
            <w:top w:val="none" w:sz="0" w:space="0" w:color="auto"/>
            <w:left w:val="none" w:sz="0" w:space="0" w:color="auto"/>
            <w:bottom w:val="none" w:sz="0" w:space="0" w:color="auto"/>
            <w:right w:val="none" w:sz="0" w:space="0" w:color="auto"/>
          </w:divBdr>
        </w:div>
      </w:divsChild>
    </w:div>
    <w:div w:id="2055612650">
      <w:bodyDiv w:val="1"/>
      <w:marLeft w:val="0"/>
      <w:marRight w:val="0"/>
      <w:marTop w:val="0"/>
      <w:marBottom w:val="0"/>
      <w:divBdr>
        <w:top w:val="none" w:sz="0" w:space="0" w:color="auto"/>
        <w:left w:val="none" w:sz="0" w:space="0" w:color="auto"/>
        <w:bottom w:val="none" w:sz="0" w:space="0" w:color="auto"/>
        <w:right w:val="none" w:sz="0" w:space="0" w:color="auto"/>
      </w:divBdr>
    </w:div>
    <w:div w:id="2055806519">
      <w:bodyDiv w:val="1"/>
      <w:marLeft w:val="0"/>
      <w:marRight w:val="0"/>
      <w:marTop w:val="0"/>
      <w:marBottom w:val="0"/>
      <w:divBdr>
        <w:top w:val="none" w:sz="0" w:space="0" w:color="auto"/>
        <w:left w:val="none" w:sz="0" w:space="0" w:color="auto"/>
        <w:bottom w:val="none" w:sz="0" w:space="0" w:color="auto"/>
        <w:right w:val="none" w:sz="0" w:space="0" w:color="auto"/>
      </w:divBdr>
    </w:div>
    <w:div w:id="2056157794">
      <w:bodyDiv w:val="1"/>
      <w:marLeft w:val="0"/>
      <w:marRight w:val="0"/>
      <w:marTop w:val="0"/>
      <w:marBottom w:val="0"/>
      <w:divBdr>
        <w:top w:val="none" w:sz="0" w:space="0" w:color="auto"/>
        <w:left w:val="none" w:sz="0" w:space="0" w:color="auto"/>
        <w:bottom w:val="none" w:sz="0" w:space="0" w:color="auto"/>
        <w:right w:val="none" w:sz="0" w:space="0" w:color="auto"/>
      </w:divBdr>
    </w:div>
    <w:div w:id="2056158493">
      <w:bodyDiv w:val="1"/>
      <w:marLeft w:val="0"/>
      <w:marRight w:val="0"/>
      <w:marTop w:val="0"/>
      <w:marBottom w:val="0"/>
      <w:divBdr>
        <w:top w:val="none" w:sz="0" w:space="0" w:color="auto"/>
        <w:left w:val="none" w:sz="0" w:space="0" w:color="auto"/>
        <w:bottom w:val="none" w:sz="0" w:space="0" w:color="auto"/>
        <w:right w:val="none" w:sz="0" w:space="0" w:color="auto"/>
      </w:divBdr>
    </w:div>
    <w:div w:id="2056192537">
      <w:bodyDiv w:val="1"/>
      <w:marLeft w:val="0"/>
      <w:marRight w:val="0"/>
      <w:marTop w:val="0"/>
      <w:marBottom w:val="0"/>
      <w:divBdr>
        <w:top w:val="none" w:sz="0" w:space="0" w:color="auto"/>
        <w:left w:val="none" w:sz="0" w:space="0" w:color="auto"/>
        <w:bottom w:val="none" w:sz="0" w:space="0" w:color="auto"/>
        <w:right w:val="none" w:sz="0" w:space="0" w:color="auto"/>
      </w:divBdr>
      <w:divsChild>
        <w:div w:id="866527278">
          <w:marLeft w:val="0"/>
          <w:marRight w:val="0"/>
          <w:marTop w:val="0"/>
          <w:marBottom w:val="0"/>
          <w:divBdr>
            <w:top w:val="none" w:sz="0" w:space="0" w:color="auto"/>
            <w:left w:val="none" w:sz="0" w:space="0" w:color="auto"/>
            <w:bottom w:val="none" w:sz="0" w:space="0" w:color="auto"/>
            <w:right w:val="none" w:sz="0" w:space="0" w:color="auto"/>
          </w:divBdr>
        </w:div>
      </w:divsChild>
    </w:div>
    <w:div w:id="2056349357">
      <w:bodyDiv w:val="1"/>
      <w:marLeft w:val="0"/>
      <w:marRight w:val="0"/>
      <w:marTop w:val="0"/>
      <w:marBottom w:val="0"/>
      <w:divBdr>
        <w:top w:val="none" w:sz="0" w:space="0" w:color="auto"/>
        <w:left w:val="none" w:sz="0" w:space="0" w:color="auto"/>
        <w:bottom w:val="none" w:sz="0" w:space="0" w:color="auto"/>
        <w:right w:val="none" w:sz="0" w:space="0" w:color="auto"/>
      </w:divBdr>
    </w:div>
    <w:div w:id="2056349737">
      <w:bodyDiv w:val="1"/>
      <w:marLeft w:val="0"/>
      <w:marRight w:val="0"/>
      <w:marTop w:val="0"/>
      <w:marBottom w:val="0"/>
      <w:divBdr>
        <w:top w:val="none" w:sz="0" w:space="0" w:color="auto"/>
        <w:left w:val="none" w:sz="0" w:space="0" w:color="auto"/>
        <w:bottom w:val="none" w:sz="0" w:space="0" w:color="auto"/>
        <w:right w:val="none" w:sz="0" w:space="0" w:color="auto"/>
      </w:divBdr>
    </w:div>
    <w:div w:id="2056808160">
      <w:bodyDiv w:val="1"/>
      <w:marLeft w:val="0"/>
      <w:marRight w:val="0"/>
      <w:marTop w:val="0"/>
      <w:marBottom w:val="0"/>
      <w:divBdr>
        <w:top w:val="none" w:sz="0" w:space="0" w:color="auto"/>
        <w:left w:val="none" w:sz="0" w:space="0" w:color="auto"/>
        <w:bottom w:val="none" w:sz="0" w:space="0" w:color="auto"/>
        <w:right w:val="none" w:sz="0" w:space="0" w:color="auto"/>
      </w:divBdr>
    </w:div>
    <w:div w:id="2056930671">
      <w:bodyDiv w:val="1"/>
      <w:marLeft w:val="0"/>
      <w:marRight w:val="0"/>
      <w:marTop w:val="0"/>
      <w:marBottom w:val="0"/>
      <w:divBdr>
        <w:top w:val="none" w:sz="0" w:space="0" w:color="auto"/>
        <w:left w:val="none" w:sz="0" w:space="0" w:color="auto"/>
        <w:bottom w:val="none" w:sz="0" w:space="0" w:color="auto"/>
        <w:right w:val="none" w:sz="0" w:space="0" w:color="auto"/>
      </w:divBdr>
    </w:div>
    <w:div w:id="2057000076">
      <w:bodyDiv w:val="1"/>
      <w:marLeft w:val="0"/>
      <w:marRight w:val="0"/>
      <w:marTop w:val="0"/>
      <w:marBottom w:val="0"/>
      <w:divBdr>
        <w:top w:val="none" w:sz="0" w:space="0" w:color="auto"/>
        <w:left w:val="none" w:sz="0" w:space="0" w:color="auto"/>
        <w:bottom w:val="none" w:sz="0" w:space="0" w:color="auto"/>
        <w:right w:val="none" w:sz="0" w:space="0" w:color="auto"/>
      </w:divBdr>
    </w:div>
    <w:div w:id="2057315408">
      <w:bodyDiv w:val="1"/>
      <w:marLeft w:val="0"/>
      <w:marRight w:val="0"/>
      <w:marTop w:val="0"/>
      <w:marBottom w:val="0"/>
      <w:divBdr>
        <w:top w:val="none" w:sz="0" w:space="0" w:color="auto"/>
        <w:left w:val="none" w:sz="0" w:space="0" w:color="auto"/>
        <w:bottom w:val="none" w:sz="0" w:space="0" w:color="auto"/>
        <w:right w:val="none" w:sz="0" w:space="0" w:color="auto"/>
      </w:divBdr>
    </w:div>
    <w:div w:id="2057316031">
      <w:bodyDiv w:val="1"/>
      <w:marLeft w:val="0"/>
      <w:marRight w:val="0"/>
      <w:marTop w:val="0"/>
      <w:marBottom w:val="0"/>
      <w:divBdr>
        <w:top w:val="none" w:sz="0" w:space="0" w:color="auto"/>
        <w:left w:val="none" w:sz="0" w:space="0" w:color="auto"/>
        <w:bottom w:val="none" w:sz="0" w:space="0" w:color="auto"/>
        <w:right w:val="none" w:sz="0" w:space="0" w:color="auto"/>
      </w:divBdr>
    </w:div>
    <w:div w:id="2057469667">
      <w:bodyDiv w:val="1"/>
      <w:marLeft w:val="0"/>
      <w:marRight w:val="0"/>
      <w:marTop w:val="0"/>
      <w:marBottom w:val="0"/>
      <w:divBdr>
        <w:top w:val="none" w:sz="0" w:space="0" w:color="auto"/>
        <w:left w:val="none" w:sz="0" w:space="0" w:color="auto"/>
        <w:bottom w:val="none" w:sz="0" w:space="0" w:color="auto"/>
        <w:right w:val="none" w:sz="0" w:space="0" w:color="auto"/>
      </w:divBdr>
    </w:div>
    <w:div w:id="2057580264">
      <w:bodyDiv w:val="1"/>
      <w:marLeft w:val="0"/>
      <w:marRight w:val="0"/>
      <w:marTop w:val="0"/>
      <w:marBottom w:val="0"/>
      <w:divBdr>
        <w:top w:val="none" w:sz="0" w:space="0" w:color="auto"/>
        <w:left w:val="none" w:sz="0" w:space="0" w:color="auto"/>
        <w:bottom w:val="none" w:sz="0" w:space="0" w:color="auto"/>
        <w:right w:val="none" w:sz="0" w:space="0" w:color="auto"/>
      </w:divBdr>
      <w:divsChild>
        <w:div w:id="516120052">
          <w:marLeft w:val="0"/>
          <w:marRight w:val="0"/>
          <w:marTop w:val="0"/>
          <w:marBottom w:val="0"/>
          <w:divBdr>
            <w:top w:val="none" w:sz="0" w:space="0" w:color="auto"/>
            <w:left w:val="none" w:sz="0" w:space="0" w:color="auto"/>
            <w:bottom w:val="none" w:sz="0" w:space="0" w:color="auto"/>
            <w:right w:val="none" w:sz="0" w:space="0" w:color="auto"/>
          </w:divBdr>
        </w:div>
      </w:divsChild>
    </w:div>
    <w:div w:id="2057660018">
      <w:bodyDiv w:val="1"/>
      <w:marLeft w:val="0"/>
      <w:marRight w:val="0"/>
      <w:marTop w:val="0"/>
      <w:marBottom w:val="0"/>
      <w:divBdr>
        <w:top w:val="none" w:sz="0" w:space="0" w:color="auto"/>
        <w:left w:val="none" w:sz="0" w:space="0" w:color="auto"/>
        <w:bottom w:val="none" w:sz="0" w:space="0" w:color="auto"/>
        <w:right w:val="none" w:sz="0" w:space="0" w:color="auto"/>
      </w:divBdr>
    </w:div>
    <w:div w:id="2057777850">
      <w:bodyDiv w:val="1"/>
      <w:marLeft w:val="0"/>
      <w:marRight w:val="0"/>
      <w:marTop w:val="0"/>
      <w:marBottom w:val="0"/>
      <w:divBdr>
        <w:top w:val="none" w:sz="0" w:space="0" w:color="auto"/>
        <w:left w:val="none" w:sz="0" w:space="0" w:color="auto"/>
        <w:bottom w:val="none" w:sz="0" w:space="0" w:color="auto"/>
        <w:right w:val="none" w:sz="0" w:space="0" w:color="auto"/>
      </w:divBdr>
    </w:div>
    <w:div w:id="2058626772">
      <w:bodyDiv w:val="1"/>
      <w:marLeft w:val="0"/>
      <w:marRight w:val="0"/>
      <w:marTop w:val="0"/>
      <w:marBottom w:val="0"/>
      <w:divBdr>
        <w:top w:val="none" w:sz="0" w:space="0" w:color="auto"/>
        <w:left w:val="none" w:sz="0" w:space="0" w:color="auto"/>
        <w:bottom w:val="none" w:sz="0" w:space="0" w:color="auto"/>
        <w:right w:val="none" w:sz="0" w:space="0" w:color="auto"/>
      </w:divBdr>
    </w:div>
    <w:div w:id="2058815497">
      <w:bodyDiv w:val="1"/>
      <w:marLeft w:val="0"/>
      <w:marRight w:val="0"/>
      <w:marTop w:val="0"/>
      <w:marBottom w:val="0"/>
      <w:divBdr>
        <w:top w:val="none" w:sz="0" w:space="0" w:color="auto"/>
        <w:left w:val="none" w:sz="0" w:space="0" w:color="auto"/>
        <w:bottom w:val="none" w:sz="0" w:space="0" w:color="auto"/>
        <w:right w:val="none" w:sz="0" w:space="0" w:color="auto"/>
      </w:divBdr>
    </w:div>
    <w:div w:id="2058896513">
      <w:bodyDiv w:val="1"/>
      <w:marLeft w:val="0"/>
      <w:marRight w:val="0"/>
      <w:marTop w:val="0"/>
      <w:marBottom w:val="0"/>
      <w:divBdr>
        <w:top w:val="none" w:sz="0" w:space="0" w:color="auto"/>
        <w:left w:val="none" w:sz="0" w:space="0" w:color="auto"/>
        <w:bottom w:val="none" w:sz="0" w:space="0" w:color="auto"/>
        <w:right w:val="none" w:sz="0" w:space="0" w:color="auto"/>
      </w:divBdr>
    </w:div>
    <w:div w:id="2058970304">
      <w:bodyDiv w:val="1"/>
      <w:marLeft w:val="0"/>
      <w:marRight w:val="0"/>
      <w:marTop w:val="0"/>
      <w:marBottom w:val="0"/>
      <w:divBdr>
        <w:top w:val="none" w:sz="0" w:space="0" w:color="auto"/>
        <w:left w:val="none" w:sz="0" w:space="0" w:color="auto"/>
        <w:bottom w:val="none" w:sz="0" w:space="0" w:color="auto"/>
        <w:right w:val="none" w:sz="0" w:space="0" w:color="auto"/>
      </w:divBdr>
    </w:div>
    <w:div w:id="2059164029">
      <w:bodyDiv w:val="1"/>
      <w:marLeft w:val="0"/>
      <w:marRight w:val="0"/>
      <w:marTop w:val="0"/>
      <w:marBottom w:val="0"/>
      <w:divBdr>
        <w:top w:val="none" w:sz="0" w:space="0" w:color="auto"/>
        <w:left w:val="none" w:sz="0" w:space="0" w:color="auto"/>
        <w:bottom w:val="none" w:sz="0" w:space="0" w:color="auto"/>
        <w:right w:val="none" w:sz="0" w:space="0" w:color="auto"/>
      </w:divBdr>
    </w:div>
    <w:div w:id="2059429475">
      <w:bodyDiv w:val="1"/>
      <w:marLeft w:val="0"/>
      <w:marRight w:val="0"/>
      <w:marTop w:val="0"/>
      <w:marBottom w:val="0"/>
      <w:divBdr>
        <w:top w:val="none" w:sz="0" w:space="0" w:color="auto"/>
        <w:left w:val="none" w:sz="0" w:space="0" w:color="auto"/>
        <w:bottom w:val="none" w:sz="0" w:space="0" w:color="auto"/>
        <w:right w:val="none" w:sz="0" w:space="0" w:color="auto"/>
      </w:divBdr>
    </w:div>
    <w:div w:id="2059544813">
      <w:bodyDiv w:val="1"/>
      <w:marLeft w:val="0"/>
      <w:marRight w:val="0"/>
      <w:marTop w:val="0"/>
      <w:marBottom w:val="0"/>
      <w:divBdr>
        <w:top w:val="none" w:sz="0" w:space="0" w:color="auto"/>
        <w:left w:val="none" w:sz="0" w:space="0" w:color="auto"/>
        <w:bottom w:val="none" w:sz="0" w:space="0" w:color="auto"/>
        <w:right w:val="none" w:sz="0" w:space="0" w:color="auto"/>
      </w:divBdr>
      <w:divsChild>
        <w:div w:id="182519605">
          <w:marLeft w:val="0"/>
          <w:marRight w:val="0"/>
          <w:marTop w:val="0"/>
          <w:marBottom w:val="0"/>
          <w:divBdr>
            <w:top w:val="none" w:sz="0" w:space="0" w:color="auto"/>
            <w:left w:val="none" w:sz="0" w:space="0" w:color="auto"/>
            <w:bottom w:val="none" w:sz="0" w:space="0" w:color="auto"/>
            <w:right w:val="none" w:sz="0" w:space="0" w:color="auto"/>
          </w:divBdr>
        </w:div>
      </w:divsChild>
    </w:div>
    <w:div w:id="2059624492">
      <w:bodyDiv w:val="1"/>
      <w:marLeft w:val="0"/>
      <w:marRight w:val="0"/>
      <w:marTop w:val="0"/>
      <w:marBottom w:val="0"/>
      <w:divBdr>
        <w:top w:val="none" w:sz="0" w:space="0" w:color="auto"/>
        <w:left w:val="none" w:sz="0" w:space="0" w:color="auto"/>
        <w:bottom w:val="none" w:sz="0" w:space="0" w:color="auto"/>
        <w:right w:val="none" w:sz="0" w:space="0" w:color="auto"/>
      </w:divBdr>
      <w:divsChild>
        <w:div w:id="1103038187">
          <w:marLeft w:val="0"/>
          <w:marRight w:val="0"/>
          <w:marTop w:val="0"/>
          <w:marBottom w:val="0"/>
          <w:divBdr>
            <w:top w:val="none" w:sz="0" w:space="0" w:color="auto"/>
            <w:left w:val="none" w:sz="0" w:space="0" w:color="auto"/>
            <w:bottom w:val="none" w:sz="0" w:space="0" w:color="auto"/>
            <w:right w:val="none" w:sz="0" w:space="0" w:color="auto"/>
          </w:divBdr>
        </w:div>
      </w:divsChild>
    </w:div>
    <w:div w:id="2059745706">
      <w:bodyDiv w:val="1"/>
      <w:marLeft w:val="0"/>
      <w:marRight w:val="0"/>
      <w:marTop w:val="0"/>
      <w:marBottom w:val="0"/>
      <w:divBdr>
        <w:top w:val="none" w:sz="0" w:space="0" w:color="auto"/>
        <w:left w:val="none" w:sz="0" w:space="0" w:color="auto"/>
        <w:bottom w:val="none" w:sz="0" w:space="0" w:color="auto"/>
        <w:right w:val="none" w:sz="0" w:space="0" w:color="auto"/>
      </w:divBdr>
    </w:div>
    <w:div w:id="2059933271">
      <w:bodyDiv w:val="1"/>
      <w:marLeft w:val="0"/>
      <w:marRight w:val="0"/>
      <w:marTop w:val="0"/>
      <w:marBottom w:val="0"/>
      <w:divBdr>
        <w:top w:val="none" w:sz="0" w:space="0" w:color="auto"/>
        <w:left w:val="none" w:sz="0" w:space="0" w:color="auto"/>
        <w:bottom w:val="none" w:sz="0" w:space="0" w:color="auto"/>
        <w:right w:val="none" w:sz="0" w:space="0" w:color="auto"/>
      </w:divBdr>
      <w:divsChild>
        <w:div w:id="404377392">
          <w:marLeft w:val="0"/>
          <w:marRight w:val="0"/>
          <w:marTop w:val="0"/>
          <w:marBottom w:val="0"/>
          <w:divBdr>
            <w:top w:val="none" w:sz="0" w:space="0" w:color="auto"/>
            <w:left w:val="none" w:sz="0" w:space="0" w:color="auto"/>
            <w:bottom w:val="none" w:sz="0" w:space="0" w:color="auto"/>
            <w:right w:val="none" w:sz="0" w:space="0" w:color="auto"/>
          </w:divBdr>
        </w:div>
      </w:divsChild>
    </w:div>
    <w:div w:id="2060088755">
      <w:bodyDiv w:val="1"/>
      <w:marLeft w:val="0"/>
      <w:marRight w:val="0"/>
      <w:marTop w:val="0"/>
      <w:marBottom w:val="0"/>
      <w:divBdr>
        <w:top w:val="none" w:sz="0" w:space="0" w:color="auto"/>
        <w:left w:val="none" w:sz="0" w:space="0" w:color="auto"/>
        <w:bottom w:val="none" w:sz="0" w:space="0" w:color="auto"/>
        <w:right w:val="none" w:sz="0" w:space="0" w:color="auto"/>
      </w:divBdr>
    </w:div>
    <w:div w:id="2060787016">
      <w:bodyDiv w:val="1"/>
      <w:marLeft w:val="0"/>
      <w:marRight w:val="0"/>
      <w:marTop w:val="0"/>
      <w:marBottom w:val="0"/>
      <w:divBdr>
        <w:top w:val="none" w:sz="0" w:space="0" w:color="auto"/>
        <w:left w:val="none" w:sz="0" w:space="0" w:color="auto"/>
        <w:bottom w:val="none" w:sz="0" w:space="0" w:color="auto"/>
        <w:right w:val="none" w:sz="0" w:space="0" w:color="auto"/>
      </w:divBdr>
    </w:div>
    <w:div w:id="2061247582">
      <w:bodyDiv w:val="1"/>
      <w:marLeft w:val="0"/>
      <w:marRight w:val="0"/>
      <w:marTop w:val="0"/>
      <w:marBottom w:val="0"/>
      <w:divBdr>
        <w:top w:val="none" w:sz="0" w:space="0" w:color="auto"/>
        <w:left w:val="none" w:sz="0" w:space="0" w:color="auto"/>
        <w:bottom w:val="none" w:sz="0" w:space="0" w:color="auto"/>
        <w:right w:val="none" w:sz="0" w:space="0" w:color="auto"/>
      </w:divBdr>
    </w:div>
    <w:div w:id="2061438946">
      <w:bodyDiv w:val="1"/>
      <w:marLeft w:val="0"/>
      <w:marRight w:val="0"/>
      <w:marTop w:val="0"/>
      <w:marBottom w:val="0"/>
      <w:divBdr>
        <w:top w:val="none" w:sz="0" w:space="0" w:color="auto"/>
        <w:left w:val="none" w:sz="0" w:space="0" w:color="auto"/>
        <w:bottom w:val="none" w:sz="0" w:space="0" w:color="auto"/>
        <w:right w:val="none" w:sz="0" w:space="0" w:color="auto"/>
      </w:divBdr>
    </w:div>
    <w:div w:id="2061442833">
      <w:bodyDiv w:val="1"/>
      <w:marLeft w:val="0"/>
      <w:marRight w:val="0"/>
      <w:marTop w:val="0"/>
      <w:marBottom w:val="0"/>
      <w:divBdr>
        <w:top w:val="none" w:sz="0" w:space="0" w:color="auto"/>
        <w:left w:val="none" w:sz="0" w:space="0" w:color="auto"/>
        <w:bottom w:val="none" w:sz="0" w:space="0" w:color="auto"/>
        <w:right w:val="none" w:sz="0" w:space="0" w:color="auto"/>
      </w:divBdr>
      <w:divsChild>
        <w:div w:id="742144587">
          <w:marLeft w:val="0"/>
          <w:marRight w:val="0"/>
          <w:marTop w:val="0"/>
          <w:marBottom w:val="0"/>
          <w:divBdr>
            <w:top w:val="none" w:sz="0" w:space="0" w:color="auto"/>
            <w:left w:val="none" w:sz="0" w:space="0" w:color="auto"/>
            <w:bottom w:val="none" w:sz="0" w:space="0" w:color="auto"/>
            <w:right w:val="none" w:sz="0" w:space="0" w:color="auto"/>
          </w:divBdr>
        </w:div>
      </w:divsChild>
    </w:div>
    <w:div w:id="2061902918">
      <w:bodyDiv w:val="1"/>
      <w:marLeft w:val="0"/>
      <w:marRight w:val="0"/>
      <w:marTop w:val="0"/>
      <w:marBottom w:val="0"/>
      <w:divBdr>
        <w:top w:val="none" w:sz="0" w:space="0" w:color="auto"/>
        <w:left w:val="none" w:sz="0" w:space="0" w:color="auto"/>
        <w:bottom w:val="none" w:sz="0" w:space="0" w:color="auto"/>
        <w:right w:val="none" w:sz="0" w:space="0" w:color="auto"/>
      </w:divBdr>
    </w:div>
    <w:div w:id="2061975469">
      <w:bodyDiv w:val="1"/>
      <w:marLeft w:val="0"/>
      <w:marRight w:val="0"/>
      <w:marTop w:val="0"/>
      <w:marBottom w:val="0"/>
      <w:divBdr>
        <w:top w:val="none" w:sz="0" w:space="0" w:color="auto"/>
        <w:left w:val="none" w:sz="0" w:space="0" w:color="auto"/>
        <w:bottom w:val="none" w:sz="0" w:space="0" w:color="auto"/>
        <w:right w:val="none" w:sz="0" w:space="0" w:color="auto"/>
      </w:divBdr>
    </w:div>
    <w:div w:id="2062247919">
      <w:bodyDiv w:val="1"/>
      <w:marLeft w:val="0"/>
      <w:marRight w:val="0"/>
      <w:marTop w:val="0"/>
      <w:marBottom w:val="0"/>
      <w:divBdr>
        <w:top w:val="none" w:sz="0" w:space="0" w:color="auto"/>
        <w:left w:val="none" w:sz="0" w:space="0" w:color="auto"/>
        <w:bottom w:val="none" w:sz="0" w:space="0" w:color="auto"/>
        <w:right w:val="none" w:sz="0" w:space="0" w:color="auto"/>
      </w:divBdr>
    </w:div>
    <w:div w:id="2062746442">
      <w:bodyDiv w:val="1"/>
      <w:marLeft w:val="0"/>
      <w:marRight w:val="0"/>
      <w:marTop w:val="0"/>
      <w:marBottom w:val="0"/>
      <w:divBdr>
        <w:top w:val="none" w:sz="0" w:space="0" w:color="auto"/>
        <w:left w:val="none" w:sz="0" w:space="0" w:color="auto"/>
        <w:bottom w:val="none" w:sz="0" w:space="0" w:color="auto"/>
        <w:right w:val="none" w:sz="0" w:space="0" w:color="auto"/>
      </w:divBdr>
    </w:div>
    <w:div w:id="2062903301">
      <w:bodyDiv w:val="1"/>
      <w:marLeft w:val="0"/>
      <w:marRight w:val="0"/>
      <w:marTop w:val="0"/>
      <w:marBottom w:val="0"/>
      <w:divBdr>
        <w:top w:val="none" w:sz="0" w:space="0" w:color="auto"/>
        <w:left w:val="none" w:sz="0" w:space="0" w:color="auto"/>
        <w:bottom w:val="none" w:sz="0" w:space="0" w:color="auto"/>
        <w:right w:val="none" w:sz="0" w:space="0" w:color="auto"/>
      </w:divBdr>
    </w:div>
    <w:div w:id="2063139427">
      <w:bodyDiv w:val="1"/>
      <w:marLeft w:val="0"/>
      <w:marRight w:val="0"/>
      <w:marTop w:val="0"/>
      <w:marBottom w:val="0"/>
      <w:divBdr>
        <w:top w:val="none" w:sz="0" w:space="0" w:color="auto"/>
        <w:left w:val="none" w:sz="0" w:space="0" w:color="auto"/>
        <w:bottom w:val="none" w:sz="0" w:space="0" w:color="auto"/>
        <w:right w:val="none" w:sz="0" w:space="0" w:color="auto"/>
      </w:divBdr>
    </w:div>
    <w:div w:id="2063169237">
      <w:bodyDiv w:val="1"/>
      <w:marLeft w:val="0"/>
      <w:marRight w:val="0"/>
      <w:marTop w:val="0"/>
      <w:marBottom w:val="0"/>
      <w:divBdr>
        <w:top w:val="none" w:sz="0" w:space="0" w:color="auto"/>
        <w:left w:val="none" w:sz="0" w:space="0" w:color="auto"/>
        <w:bottom w:val="none" w:sz="0" w:space="0" w:color="auto"/>
        <w:right w:val="none" w:sz="0" w:space="0" w:color="auto"/>
      </w:divBdr>
    </w:div>
    <w:div w:id="2063483696">
      <w:bodyDiv w:val="1"/>
      <w:marLeft w:val="0"/>
      <w:marRight w:val="0"/>
      <w:marTop w:val="0"/>
      <w:marBottom w:val="0"/>
      <w:divBdr>
        <w:top w:val="none" w:sz="0" w:space="0" w:color="auto"/>
        <w:left w:val="none" w:sz="0" w:space="0" w:color="auto"/>
        <w:bottom w:val="none" w:sz="0" w:space="0" w:color="auto"/>
        <w:right w:val="none" w:sz="0" w:space="0" w:color="auto"/>
      </w:divBdr>
    </w:div>
    <w:div w:id="2063868266">
      <w:bodyDiv w:val="1"/>
      <w:marLeft w:val="0"/>
      <w:marRight w:val="0"/>
      <w:marTop w:val="0"/>
      <w:marBottom w:val="0"/>
      <w:divBdr>
        <w:top w:val="none" w:sz="0" w:space="0" w:color="auto"/>
        <w:left w:val="none" w:sz="0" w:space="0" w:color="auto"/>
        <w:bottom w:val="none" w:sz="0" w:space="0" w:color="auto"/>
        <w:right w:val="none" w:sz="0" w:space="0" w:color="auto"/>
      </w:divBdr>
      <w:divsChild>
        <w:div w:id="645210081">
          <w:marLeft w:val="0"/>
          <w:marRight w:val="0"/>
          <w:marTop w:val="0"/>
          <w:marBottom w:val="0"/>
          <w:divBdr>
            <w:top w:val="none" w:sz="0" w:space="0" w:color="auto"/>
            <w:left w:val="none" w:sz="0" w:space="0" w:color="auto"/>
            <w:bottom w:val="none" w:sz="0" w:space="0" w:color="auto"/>
            <w:right w:val="none" w:sz="0" w:space="0" w:color="auto"/>
          </w:divBdr>
        </w:div>
      </w:divsChild>
    </w:div>
    <w:div w:id="2063868988">
      <w:bodyDiv w:val="1"/>
      <w:marLeft w:val="0"/>
      <w:marRight w:val="0"/>
      <w:marTop w:val="0"/>
      <w:marBottom w:val="0"/>
      <w:divBdr>
        <w:top w:val="none" w:sz="0" w:space="0" w:color="auto"/>
        <w:left w:val="none" w:sz="0" w:space="0" w:color="auto"/>
        <w:bottom w:val="none" w:sz="0" w:space="0" w:color="auto"/>
        <w:right w:val="none" w:sz="0" w:space="0" w:color="auto"/>
      </w:divBdr>
    </w:div>
    <w:div w:id="2064056550">
      <w:bodyDiv w:val="1"/>
      <w:marLeft w:val="0"/>
      <w:marRight w:val="0"/>
      <w:marTop w:val="0"/>
      <w:marBottom w:val="0"/>
      <w:divBdr>
        <w:top w:val="none" w:sz="0" w:space="0" w:color="auto"/>
        <w:left w:val="none" w:sz="0" w:space="0" w:color="auto"/>
        <w:bottom w:val="none" w:sz="0" w:space="0" w:color="auto"/>
        <w:right w:val="none" w:sz="0" w:space="0" w:color="auto"/>
      </w:divBdr>
    </w:div>
    <w:div w:id="2064325433">
      <w:bodyDiv w:val="1"/>
      <w:marLeft w:val="0"/>
      <w:marRight w:val="0"/>
      <w:marTop w:val="0"/>
      <w:marBottom w:val="0"/>
      <w:divBdr>
        <w:top w:val="none" w:sz="0" w:space="0" w:color="auto"/>
        <w:left w:val="none" w:sz="0" w:space="0" w:color="auto"/>
        <w:bottom w:val="none" w:sz="0" w:space="0" w:color="auto"/>
        <w:right w:val="none" w:sz="0" w:space="0" w:color="auto"/>
      </w:divBdr>
    </w:div>
    <w:div w:id="2064403707">
      <w:bodyDiv w:val="1"/>
      <w:marLeft w:val="0"/>
      <w:marRight w:val="0"/>
      <w:marTop w:val="0"/>
      <w:marBottom w:val="0"/>
      <w:divBdr>
        <w:top w:val="none" w:sz="0" w:space="0" w:color="auto"/>
        <w:left w:val="none" w:sz="0" w:space="0" w:color="auto"/>
        <w:bottom w:val="none" w:sz="0" w:space="0" w:color="auto"/>
        <w:right w:val="none" w:sz="0" w:space="0" w:color="auto"/>
      </w:divBdr>
    </w:div>
    <w:div w:id="2064403965">
      <w:bodyDiv w:val="1"/>
      <w:marLeft w:val="0"/>
      <w:marRight w:val="0"/>
      <w:marTop w:val="0"/>
      <w:marBottom w:val="0"/>
      <w:divBdr>
        <w:top w:val="none" w:sz="0" w:space="0" w:color="auto"/>
        <w:left w:val="none" w:sz="0" w:space="0" w:color="auto"/>
        <w:bottom w:val="none" w:sz="0" w:space="0" w:color="auto"/>
        <w:right w:val="none" w:sz="0" w:space="0" w:color="auto"/>
      </w:divBdr>
    </w:div>
    <w:div w:id="2064519761">
      <w:bodyDiv w:val="1"/>
      <w:marLeft w:val="0"/>
      <w:marRight w:val="0"/>
      <w:marTop w:val="0"/>
      <w:marBottom w:val="0"/>
      <w:divBdr>
        <w:top w:val="none" w:sz="0" w:space="0" w:color="auto"/>
        <w:left w:val="none" w:sz="0" w:space="0" w:color="auto"/>
        <w:bottom w:val="none" w:sz="0" w:space="0" w:color="auto"/>
        <w:right w:val="none" w:sz="0" w:space="0" w:color="auto"/>
      </w:divBdr>
    </w:div>
    <w:div w:id="2064938772">
      <w:bodyDiv w:val="1"/>
      <w:marLeft w:val="0"/>
      <w:marRight w:val="0"/>
      <w:marTop w:val="0"/>
      <w:marBottom w:val="0"/>
      <w:divBdr>
        <w:top w:val="none" w:sz="0" w:space="0" w:color="auto"/>
        <w:left w:val="none" w:sz="0" w:space="0" w:color="auto"/>
        <w:bottom w:val="none" w:sz="0" w:space="0" w:color="auto"/>
        <w:right w:val="none" w:sz="0" w:space="0" w:color="auto"/>
      </w:divBdr>
    </w:div>
    <w:div w:id="2064979565">
      <w:bodyDiv w:val="1"/>
      <w:marLeft w:val="0"/>
      <w:marRight w:val="0"/>
      <w:marTop w:val="0"/>
      <w:marBottom w:val="0"/>
      <w:divBdr>
        <w:top w:val="none" w:sz="0" w:space="0" w:color="auto"/>
        <w:left w:val="none" w:sz="0" w:space="0" w:color="auto"/>
        <w:bottom w:val="none" w:sz="0" w:space="0" w:color="auto"/>
        <w:right w:val="none" w:sz="0" w:space="0" w:color="auto"/>
      </w:divBdr>
    </w:div>
    <w:div w:id="2065375481">
      <w:bodyDiv w:val="1"/>
      <w:marLeft w:val="0"/>
      <w:marRight w:val="0"/>
      <w:marTop w:val="0"/>
      <w:marBottom w:val="0"/>
      <w:divBdr>
        <w:top w:val="none" w:sz="0" w:space="0" w:color="auto"/>
        <w:left w:val="none" w:sz="0" w:space="0" w:color="auto"/>
        <w:bottom w:val="none" w:sz="0" w:space="0" w:color="auto"/>
        <w:right w:val="none" w:sz="0" w:space="0" w:color="auto"/>
      </w:divBdr>
    </w:div>
    <w:div w:id="2065524098">
      <w:bodyDiv w:val="1"/>
      <w:marLeft w:val="0"/>
      <w:marRight w:val="0"/>
      <w:marTop w:val="0"/>
      <w:marBottom w:val="0"/>
      <w:divBdr>
        <w:top w:val="none" w:sz="0" w:space="0" w:color="auto"/>
        <w:left w:val="none" w:sz="0" w:space="0" w:color="auto"/>
        <w:bottom w:val="none" w:sz="0" w:space="0" w:color="auto"/>
        <w:right w:val="none" w:sz="0" w:space="0" w:color="auto"/>
      </w:divBdr>
    </w:div>
    <w:div w:id="2065566110">
      <w:bodyDiv w:val="1"/>
      <w:marLeft w:val="0"/>
      <w:marRight w:val="0"/>
      <w:marTop w:val="0"/>
      <w:marBottom w:val="0"/>
      <w:divBdr>
        <w:top w:val="none" w:sz="0" w:space="0" w:color="auto"/>
        <w:left w:val="none" w:sz="0" w:space="0" w:color="auto"/>
        <w:bottom w:val="none" w:sz="0" w:space="0" w:color="auto"/>
        <w:right w:val="none" w:sz="0" w:space="0" w:color="auto"/>
      </w:divBdr>
    </w:div>
    <w:div w:id="2066221947">
      <w:bodyDiv w:val="1"/>
      <w:marLeft w:val="0"/>
      <w:marRight w:val="0"/>
      <w:marTop w:val="0"/>
      <w:marBottom w:val="0"/>
      <w:divBdr>
        <w:top w:val="none" w:sz="0" w:space="0" w:color="auto"/>
        <w:left w:val="none" w:sz="0" w:space="0" w:color="auto"/>
        <w:bottom w:val="none" w:sz="0" w:space="0" w:color="auto"/>
        <w:right w:val="none" w:sz="0" w:space="0" w:color="auto"/>
      </w:divBdr>
    </w:div>
    <w:div w:id="2066560823">
      <w:bodyDiv w:val="1"/>
      <w:marLeft w:val="0"/>
      <w:marRight w:val="0"/>
      <w:marTop w:val="0"/>
      <w:marBottom w:val="0"/>
      <w:divBdr>
        <w:top w:val="none" w:sz="0" w:space="0" w:color="auto"/>
        <w:left w:val="none" w:sz="0" w:space="0" w:color="auto"/>
        <w:bottom w:val="none" w:sz="0" w:space="0" w:color="auto"/>
        <w:right w:val="none" w:sz="0" w:space="0" w:color="auto"/>
      </w:divBdr>
    </w:div>
    <w:div w:id="2066759774">
      <w:bodyDiv w:val="1"/>
      <w:marLeft w:val="0"/>
      <w:marRight w:val="0"/>
      <w:marTop w:val="0"/>
      <w:marBottom w:val="0"/>
      <w:divBdr>
        <w:top w:val="none" w:sz="0" w:space="0" w:color="auto"/>
        <w:left w:val="none" w:sz="0" w:space="0" w:color="auto"/>
        <w:bottom w:val="none" w:sz="0" w:space="0" w:color="auto"/>
        <w:right w:val="none" w:sz="0" w:space="0" w:color="auto"/>
      </w:divBdr>
    </w:div>
    <w:div w:id="2066906499">
      <w:bodyDiv w:val="1"/>
      <w:marLeft w:val="0"/>
      <w:marRight w:val="0"/>
      <w:marTop w:val="0"/>
      <w:marBottom w:val="0"/>
      <w:divBdr>
        <w:top w:val="none" w:sz="0" w:space="0" w:color="auto"/>
        <w:left w:val="none" w:sz="0" w:space="0" w:color="auto"/>
        <w:bottom w:val="none" w:sz="0" w:space="0" w:color="auto"/>
        <w:right w:val="none" w:sz="0" w:space="0" w:color="auto"/>
      </w:divBdr>
    </w:div>
    <w:div w:id="2066953761">
      <w:bodyDiv w:val="1"/>
      <w:marLeft w:val="0"/>
      <w:marRight w:val="0"/>
      <w:marTop w:val="0"/>
      <w:marBottom w:val="0"/>
      <w:divBdr>
        <w:top w:val="none" w:sz="0" w:space="0" w:color="auto"/>
        <w:left w:val="none" w:sz="0" w:space="0" w:color="auto"/>
        <w:bottom w:val="none" w:sz="0" w:space="0" w:color="auto"/>
        <w:right w:val="none" w:sz="0" w:space="0" w:color="auto"/>
      </w:divBdr>
    </w:div>
    <w:div w:id="2067021206">
      <w:bodyDiv w:val="1"/>
      <w:marLeft w:val="0"/>
      <w:marRight w:val="0"/>
      <w:marTop w:val="0"/>
      <w:marBottom w:val="0"/>
      <w:divBdr>
        <w:top w:val="none" w:sz="0" w:space="0" w:color="auto"/>
        <w:left w:val="none" w:sz="0" w:space="0" w:color="auto"/>
        <w:bottom w:val="none" w:sz="0" w:space="0" w:color="auto"/>
        <w:right w:val="none" w:sz="0" w:space="0" w:color="auto"/>
      </w:divBdr>
    </w:div>
    <w:div w:id="2067365865">
      <w:bodyDiv w:val="1"/>
      <w:marLeft w:val="0"/>
      <w:marRight w:val="0"/>
      <w:marTop w:val="0"/>
      <w:marBottom w:val="0"/>
      <w:divBdr>
        <w:top w:val="none" w:sz="0" w:space="0" w:color="auto"/>
        <w:left w:val="none" w:sz="0" w:space="0" w:color="auto"/>
        <w:bottom w:val="none" w:sz="0" w:space="0" w:color="auto"/>
        <w:right w:val="none" w:sz="0" w:space="0" w:color="auto"/>
      </w:divBdr>
    </w:div>
    <w:div w:id="2067487807">
      <w:bodyDiv w:val="1"/>
      <w:marLeft w:val="0"/>
      <w:marRight w:val="0"/>
      <w:marTop w:val="0"/>
      <w:marBottom w:val="0"/>
      <w:divBdr>
        <w:top w:val="none" w:sz="0" w:space="0" w:color="auto"/>
        <w:left w:val="none" w:sz="0" w:space="0" w:color="auto"/>
        <w:bottom w:val="none" w:sz="0" w:space="0" w:color="auto"/>
        <w:right w:val="none" w:sz="0" w:space="0" w:color="auto"/>
      </w:divBdr>
    </w:div>
    <w:div w:id="2067679064">
      <w:bodyDiv w:val="1"/>
      <w:marLeft w:val="0"/>
      <w:marRight w:val="0"/>
      <w:marTop w:val="0"/>
      <w:marBottom w:val="0"/>
      <w:divBdr>
        <w:top w:val="none" w:sz="0" w:space="0" w:color="auto"/>
        <w:left w:val="none" w:sz="0" w:space="0" w:color="auto"/>
        <w:bottom w:val="none" w:sz="0" w:space="0" w:color="auto"/>
        <w:right w:val="none" w:sz="0" w:space="0" w:color="auto"/>
      </w:divBdr>
      <w:divsChild>
        <w:div w:id="1411855066">
          <w:marLeft w:val="0"/>
          <w:marRight w:val="0"/>
          <w:marTop w:val="0"/>
          <w:marBottom w:val="0"/>
          <w:divBdr>
            <w:top w:val="none" w:sz="0" w:space="0" w:color="auto"/>
            <w:left w:val="none" w:sz="0" w:space="0" w:color="auto"/>
            <w:bottom w:val="none" w:sz="0" w:space="0" w:color="auto"/>
            <w:right w:val="none" w:sz="0" w:space="0" w:color="auto"/>
          </w:divBdr>
        </w:div>
      </w:divsChild>
    </w:div>
    <w:div w:id="2067679278">
      <w:bodyDiv w:val="1"/>
      <w:marLeft w:val="0"/>
      <w:marRight w:val="0"/>
      <w:marTop w:val="0"/>
      <w:marBottom w:val="0"/>
      <w:divBdr>
        <w:top w:val="none" w:sz="0" w:space="0" w:color="auto"/>
        <w:left w:val="none" w:sz="0" w:space="0" w:color="auto"/>
        <w:bottom w:val="none" w:sz="0" w:space="0" w:color="auto"/>
        <w:right w:val="none" w:sz="0" w:space="0" w:color="auto"/>
      </w:divBdr>
    </w:div>
    <w:div w:id="2068144990">
      <w:bodyDiv w:val="1"/>
      <w:marLeft w:val="0"/>
      <w:marRight w:val="0"/>
      <w:marTop w:val="0"/>
      <w:marBottom w:val="0"/>
      <w:divBdr>
        <w:top w:val="none" w:sz="0" w:space="0" w:color="auto"/>
        <w:left w:val="none" w:sz="0" w:space="0" w:color="auto"/>
        <w:bottom w:val="none" w:sz="0" w:space="0" w:color="auto"/>
        <w:right w:val="none" w:sz="0" w:space="0" w:color="auto"/>
      </w:divBdr>
    </w:div>
    <w:div w:id="2068213640">
      <w:bodyDiv w:val="1"/>
      <w:marLeft w:val="0"/>
      <w:marRight w:val="0"/>
      <w:marTop w:val="0"/>
      <w:marBottom w:val="0"/>
      <w:divBdr>
        <w:top w:val="none" w:sz="0" w:space="0" w:color="auto"/>
        <w:left w:val="none" w:sz="0" w:space="0" w:color="auto"/>
        <w:bottom w:val="none" w:sz="0" w:space="0" w:color="auto"/>
        <w:right w:val="none" w:sz="0" w:space="0" w:color="auto"/>
      </w:divBdr>
    </w:div>
    <w:div w:id="2068409278">
      <w:bodyDiv w:val="1"/>
      <w:marLeft w:val="0"/>
      <w:marRight w:val="0"/>
      <w:marTop w:val="0"/>
      <w:marBottom w:val="0"/>
      <w:divBdr>
        <w:top w:val="none" w:sz="0" w:space="0" w:color="auto"/>
        <w:left w:val="none" w:sz="0" w:space="0" w:color="auto"/>
        <w:bottom w:val="none" w:sz="0" w:space="0" w:color="auto"/>
        <w:right w:val="none" w:sz="0" w:space="0" w:color="auto"/>
      </w:divBdr>
    </w:div>
    <w:div w:id="2068410137">
      <w:bodyDiv w:val="1"/>
      <w:marLeft w:val="0"/>
      <w:marRight w:val="0"/>
      <w:marTop w:val="0"/>
      <w:marBottom w:val="0"/>
      <w:divBdr>
        <w:top w:val="none" w:sz="0" w:space="0" w:color="auto"/>
        <w:left w:val="none" w:sz="0" w:space="0" w:color="auto"/>
        <w:bottom w:val="none" w:sz="0" w:space="0" w:color="auto"/>
        <w:right w:val="none" w:sz="0" w:space="0" w:color="auto"/>
      </w:divBdr>
    </w:div>
    <w:div w:id="2068530863">
      <w:bodyDiv w:val="1"/>
      <w:marLeft w:val="0"/>
      <w:marRight w:val="0"/>
      <w:marTop w:val="0"/>
      <w:marBottom w:val="0"/>
      <w:divBdr>
        <w:top w:val="none" w:sz="0" w:space="0" w:color="auto"/>
        <w:left w:val="none" w:sz="0" w:space="0" w:color="auto"/>
        <w:bottom w:val="none" w:sz="0" w:space="0" w:color="auto"/>
        <w:right w:val="none" w:sz="0" w:space="0" w:color="auto"/>
      </w:divBdr>
    </w:div>
    <w:div w:id="2068602073">
      <w:bodyDiv w:val="1"/>
      <w:marLeft w:val="0"/>
      <w:marRight w:val="0"/>
      <w:marTop w:val="0"/>
      <w:marBottom w:val="0"/>
      <w:divBdr>
        <w:top w:val="none" w:sz="0" w:space="0" w:color="auto"/>
        <w:left w:val="none" w:sz="0" w:space="0" w:color="auto"/>
        <w:bottom w:val="none" w:sz="0" w:space="0" w:color="auto"/>
        <w:right w:val="none" w:sz="0" w:space="0" w:color="auto"/>
      </w:divBdr>
    </w:div>
    <w:div w:id="2068605456">
      <w:bodyDiv w:val="1"/>
      <w:marLeft w:val="0"/>
      <w:marRight w:val="0"/>
      <w:marTop w:val="0"/>
      <w:marBottom w:val="0"/>
      <w:divBdr>
        <w:top w:val="none" w:sz="0" w:space="0" w:color="auto"/>
        <w:left w:val="none" w:sz="0" w:space="0" w:color="auto"/>
        <w:bottom w:val="none" w:sz="0" w:space="0" w:color="auto"/>
        <w:right w:val="none" w:sz="0" w:space="0" w:color="auto"/>
      </w:divBdr>
    </w:div>
    <w:div w:id="2068793402">
      <w:bodyDiv w:val="1"/>
      <w:marLeft w:val="0"/>
      <w:marRight w:val="0"/>
      <w:marTop w:val="0"/>
      <w:marBottom w:val="0"/>
      <w:divBdr>
        <w:top w:val="none" w:sz="0" w:space="0" w:color="auto"/>
        <w:left w:val="none" w:sz="0" w:space="0" w:color="auto"/>
        <w:bottom w:val="none" w:sz="0" w:space="0" w:color="auto"/>
        <w:right w:val="none" w:sz="0" w:space="0" w:color="auto"/>
      </w:divBdr>
    </w:div>
    <w:div w:id="2068802345">
      <w:bodyDiv w:val="1"/>
      <w:marLeft w:val="0"/>
      <w:marRight w:val="0"/>
      <w:marTop w:val="0"/>
      <w:marBottom w:val="0"/>
      <w:divBdr>
        <w:top w:val="none" w:sz="0" w:space="0" w:color="auto"/>
        <w:left w:val="none" w:sz="0" w:space="0" w:color="auto"/>
        <w:bottom w:val="none" w:sz="0" w:space="0" w:color="auto"/>
        <w:right w:val="none" w:sz="0" w:space="0" w:color="auto"/>
      </w:divBdr>
    </w:div>
    <w:div w:id="2069183145">
      <w:bodyDiv w:val="1"/>
      <w:marLeft w:val="0"/>
      <w:marRight w:val="0"/>
      <w:marTop w:val="0"/>
      <w:marBottom w:val="0"/>
      <w:divBdr>
        <w:top w:val="none" w:sz="0" w:space="0" w:color="auto"/>
        <w:left w:val="none" w:sz="0" w:space="0" w:color="auto"/>
        <w:bottom w:val="none" w:sz="0" w:space="0" w:color="auto"/>
        <w:right w:val="none" w:sz="0" w:space="0" w:color="auto"/>
      </w:divBdr>
    </w:div>
    <w:div w:id="2069302822">
      <w:bodyDiv w:val="1"/>
      <w:marLeft w:val="0"/>
      <w:marRight w:val="0"/>
      <w:marTop w:val="0"/>
      <w:marBottom w:val="0"/>
      <w:divBdr>
        <w:top w:val="none" w:sz="0" w:space="0" w:color="auto"/>
        <w:left w:val="none" w:sz="0" w:space="0" w:color="auto"/>
        <w:bottom w:val="none" w:sz="0" w:space="0" w:color="auto"/>
        <w:right w:val="none" w:sz="0" w:space="0" w:color="auto"/>
      </w:divBdr>
    </w:div>
    <w:div w:id="2069452268">
      <w:bodyDiv w:val="1"/>
      <w:marLeft w:val="0"/>
      <w:marRight w:val="0"/>
      <w:marTop w:val="0"/>
      <w:marBottom w:val="0"/>
      <w:divBdr>
        <w:top w:val="none" w:sz="0" w:space="0" w:color="auto"/>
        <w:left w:val="none" w:sz="0" w:space="0" w:color="auto"/>
        <w:bottom w:val="none" w:sz="0" w:space="0" w:color="auto"/>
        <w:right w:val="none" w:sz="0" w:space="0" w:color="auto"/>
      </w:divBdr>
    </w:div>
    <w:div w:id="2069527493">
      <w:bodyDiv w:val="1"/>
      <w:marLeft w:val="0"/>
      <w:marRight w:val="0"/>
      <w:marTop w:val="0"/>
      <w:marBottom w:val="0"/>
      <w:divBdr>
        <w:top w:val="none" w:sz="0" w:space="0" w:color="auto"/>
        <w:left w:val="none" w:sz="0" w:space="0" w:color="auto"/>
        <w:bottom w:val="none" w:sz="0" w:space="0" w:color="auto"/>
        <w:right w:val="none" w:sz="0" w:space="0" w:color="auto"/>
      </w:divBdr>
    </w:div>
    <w:div w:id="2069985454">
      <w:bodyDiv w:val="1"/>
      <w:marLeft w:val="0"/>
      <w:marRight w:val="0"/>
      <w:marTop w:val="0"/>
      <w:marBottom w:val="0"/>
      <w:divBdr>
        <w:top w:val="none" w:sz="0" w:space="0" w:color="auto"/>
        <w:left w:val="none" w:sz="0" w:space="0" w:color="auto"/>
        <w:bottom w:val="none" w:sz="0" w:space="0" w:color="auto"/>
        <w:right w:val="none" w:sz="0" w:space="0" w:color="auto"/>
      </w:divBdr>
    </w:div>
    <w:div w:id="2070106321">
      <w:bodyDiv w:val="1"/>
      <w:marLeft w:val="0"/>
      <w:marRight w:val="0"/>
      <w:marTop w:val="0"/>
      <w:marBottom w:val="0"/>
      <w:divBdr>
        <w:top w:val="none" w:sz="0" w:space="0" w:color="auto"/>
        <w:left w:val="none" w:sz="0" w:space="0" w:color="auto"/>
        <w:bottom w:val="none" w:sz="0" w:space="0" w:color="auto"/>
        <w:right w:val="none" w:sz="0" w:space="0" w:color="auto"/>
      </w:divBdr>
    </w:div>
    <w:div w:id="2070683655">
      <w:bodyDiv w:val="1"/>
      <w:marLeft w:val="0"/>
      <w:marRight w:val="0"/>
      <w:marTop w:val="0"/>
      <w:marBottom w:val="0"/>
      <w:divBdr>
        <w:top w:val="none" w:sz="0" w:space="0" w:color="auto"/>
        <w:left w:val="none" w:sz="0" w:space="0" w:color="auto"/>
        <w:bottom w:val="none" w:sz="0" w:space="0" w:color="auto"/>
        <w:right w:val="none" w:sz="0" w:space="0" w:color="auto"/>
      </w:divBdr>
    </w:div>
    <w:div w:id="2070759679">
      <w:bodyDiv w:val="1"/>
      <w:marLeft w:val="0"/>
      <w:marRight w:val="0"/>
      <w:marTop w:val="0"/>
      <w:marBottom w:val="0"/>
      <w:divBdr>
        <w:top w:val="none" w:sz="0" w:space="0" w:color="auto"/>
        <w:left w:val="none" w:sz="0" w:space="0" w:color="auto"/>
        <w:bottom w:val="none" w:sz="0" w:space="0" w:color="auto"/>
        <w:right w:val="none" w:sz="0" w:space="0" w:color="auto"/>
      </w:divBdr>
    </w:div>
    <w:div w:id="2070807692">
      <w:bodyDiv w:val="1"/>
      <w:marLeft w:val="0"/>
      <w:marRight w:val="0"/>
      <w:marTop w:val="0"/>
      <w:marBottom w:val="0"/>
      <w:divBdr>
        <w:top w:val="none" w:sz="0" w:space="0" w:color="auto"/>
        <w:left w:val="none" w:sz="0" w:space="0" w:color="auto"/>
        <w:bottom w:val="none" w:sz="0" w:space="0" w:color="auto"/>
        <w:right w:val="none" w:sz="0" w:space="0" w:color="auto"/>
      </w:divBdr>
      <w:divsChild>
        <w:div w:id="936406327">
          <w:marLeft w:val="0"/>
          <w:marRight w:val="0"/>
          <w:marTop w:val="0"/>
          <w:marBottom w:val="0"/>
          <w:divBdr>
            <w:top w:val="none" w:sz="0" w:space="0" w:color="auto"/>
            <w:left w:val="none" w:sz="0" w:space="0" w:color="auto"/>
            <w:bottom w:val="none" w:sz="0" w:space="0" w:color="auto"/>
            <w:right w:val="none" w:sz="0" w:space="0" w:color="auto"/>
          </w:divBdr>
        </w:div>
      </w:divsChild>
    </w:div>
    <w:div w:id="2070877877">
      <w:bodyDiv w:val="1"/>
      <w:marLeft w:val="0"/>
      <w:marRight w:val="0"/>
      <w:marTop w:val="0"/>
      <w:marBottom w:val="0"/>
      <w:divBdr>
        <w:top w:val="none" w:sz="0" w:space="0" w:color="auto"/>
        <w:left w:val="none" w:sz="0" w:space="0" w:color="auto"/>
        <w:bottom w:val="none" w:sz="0" w:space="0" w:color="auto"/>
        <w:right w:val="none" w:sz="0" w:space="0" w:color="auto"/>
      </w:divBdr>
    </w:div>
    <w:div w:id="2070956315">
      <w:bodyDiv w:val="1"/>
      <w:marLeft w:val="0"/>
      <w:marRight w:val="0"/>
      <w:marTop w:val="0"/>
      <w:marBottom w:val="0"/>
      <w:divBdr>
        <w:top w:val="none" w:sz="0" w:space="0" w:color="auto"/>
        <w:left w:val="none" w:sz="0" w:space="0" w:color="auto"/>
        <w:bottom w:val="none" w:sz="0" w:space="0" w:color="auto"/>
        <w:right w:val="none" w:sz="0" w:space="0" w:color="auto"/>
      </w:divBdr>
      <w:divsChild>
        <w:div w:id="992685783">
          <w:marLeft w:val="0"/>
          <w:marRight w:val="0"/>
          <w:marTop w:val="0"/>
          <w:marBottom w:val="0"/>
          <w:divBdr>
            <w:top w:val="none" w:sz="0" w:space="0" w:color="auto"/>
            <w:left w:val="none" w:sz="0" w:space="0" w:color="auto"/>
            <w:bottom w:val="none" w:sz="0" w:space="0" w:color="auto"/>
            <w:right w:val="none" w:sz="0" w:space="0" w:color="auto"/>
          </w:divBdr>
        </w:div>
      </w:divsChild>
    </w:div>
    <w:div w:id="2071027935">
      <w:bodyDiv w:val="1"/>
      <w:marLeft w:val="0"/>
      <w:marRight w:val="0"/>
      <w:marTop w:val="0"/>
      <w:marBottom w:val="0"/>
      <w:divBdr>
        <w:top w:val="none" w:sz="0" w:space="0" w:color="auto"/>
        <w:left w:val="none" w:sz="0" w:space="0" w:color="auto"/>
        <w:bottom w:val="none" w:sz="0" w:space="0" w:color="auto"/>
        <w:right w:val="none" w:sz="0" w:space="0" w:color="auto"/>
      </w:divBdr>
    </w:div>
    <w:div w:id="2071224815">
      <w:bodyDiv w:val="1"/>
      <w:marLeft w:val="0"/>
      <w:marRight w:val="0"/>
      <w:marTop w:val="0"/>
      <w:marBottom w:val="0"/>
      <w:divBdr>
        <w:top w:val="none" w:sz="0" w:space="0" w:color="auto"/>
        <w:left w:val="none" w:sz="0" w:space="0" w:color="auto"/>
        <w:bottom w:val="none" w:sz="0" w:space="0" w:color="auto"/>
        <w:right w:val="none" w:sz="0" w:space="0" w:color="auto"/>
      </w:divBdr>
    </w:div>
    <w:div w:id="2071270424">
      <w:bodyDiv w:val="1"/>
      <w:marLeft w:val="0"/>
      <w:marRight w:val="0"/>
      <w:marTop w:val="0"/>
      <w:marBottom w:val="0"/>
      <w:divBdr>
        <w:top w:val="none" w:sz="0" w:space="0" w:color="auto"/>
        <w:left w:val="none" w:sz="0" w:space="0" w:color="auto"/>
        <w:bottom w:val="none" w:sz="0" w:space="0" w:color="auto"/>
        <w:right w:val="none" w:sz="0" w:space="0" w:color="auto"/>
      </w:divBdr>
    </w:div>
    <w:div w:id="2071414934">
      <w:bodyDiv w:val="1"/>
      <w:marLeft w:val="0"/>
      <w:marRight w:val="0"/>
      <w:marTop w:val="0"/>
      <w:marBottom w:val="0"/>
      <w:divBdr>
        <w:top w:val="none" w:sz="0" w:space="0" w:color="auto"/>
        <w:left w:val="none" w:sz="0" w:space="0" w:color="auto"/>
        <w:bottom w:val="none" w:sz="0" w:space="0" w:color="auto"/>
        <w:right w:val="none" w:sz="0" w:space="0" w:color="auto"/>
      </w:divBdr>
    </w:div>
    <w:div w:id="2071493114">
      <w:bodyDiv w:val="1"/>
      <w:marLeft w:val="0"/>
      <w:marRight w:val="0"/>
      <w:marTop w:val="0"/>
      <w:marBottom w:val="0"/>
      <w:divBdr>
        <w:top w:val="none" w:sz="0" w:space="0" w:color="auto"/>
        <w:left w:val="none" w:sz="0" w:space="0" w:color="auto"/>
        <w:bottom w:val="none" w:sz="0" w:space="0" w:color="auto"/>
        <w:right w:val="none" w:sz="0" w:space="0" w:color="auto"/>
      </w:divBdr>
    </w:div>
    <w:div w:id="2071612176">
      <w:bodyDiv w:val="1"/>
      <w:marLeft w:val="0"/>
      <w:marRight w:val="0"/>
      <w:marTop w:val="0"/>
      <w:marBottom w:val="0"/>
      <w:divBdr>
        <w:top w:val="none" w:sz="0" w:space="0" w:color="auto"/>
        <w:left w:val="none" w:sz="0" w:space="0" w:color="auto"/>
        <w:bottom w:val="none" w:sz="0" w:space="0" w:color="auto"/>
        <w:right w:val="none" w:sz="0" w:space="0" w:color="auto"/>
      </w:divBdr>
    </w:div>
    <w:div w:id="2072078563">
      <w:bodyDiv w:val="1"/>
      <w:marLeft w:val="0"/>
      <w:marRight w:val="0"/>
      <w:marTop w:val="0"/>
      <w:marBottom w:val="0"/>
      <w:divBdr>
        <w:top w:val="none" w:sz="0" w:space="0" w:color="auto"/>
        <w:left w:val="none" w:sz="0" w:space="0" w:color="auto"/>
        <w:bottom w:val="none" w:sz="0" w:space="0" w:color="auto"/>
        <w:right w:val="none" w:sz="0" w:space="0" w:color="auto"/>
      </w:divBdr>
    </w:div>
    <w:div w:id="2072147713">
      <w:bodyDiv w:val="1"/>
      <w:marLeft w:val="0"/>
      <w:marRight w:val="0"/>
      <w:marTop w:val="0"/>
      <w:marBottom w:val="0"/>
      <w:divBdr>
        <w:top w:val="none" w:sz="0" w:space="0" w:color="auto"/>
        <w:left w:val="none" w:sz="0" w:space="0" w:color="auto"/>
        <w:bottom w:val="none" w:sz="0" w:space="0" w:color="auto"/>
        <w:right w:val="none" w:sz="0" w:space="0" w:color="auto"/>
      </w:divBdr>
    </w:div>
    <w:div w:id="2072458466">
      <w:bodyDiv w:val="1"/>
      <w:marLeft w:val="0"/>
      <w:marRight w:val="0"/>
      <w:marTop w:val="0"/>
      <w:marBottom w:val="0"/>
      <w:divBdr>
        <w:top w:val="none" w:sz="0" w:space="0" w:color="auto"/>
        <w:left w:val="none" w:sz="0" w:space="0" w:color="auto"/>
        <w:bottom w:val="none" w:sz="0" w:space="0" w:color="auto"/>
        <w:right w:val="none" w:sz="0" w:space="0" w:color="auto"/>
      </w:divBdr>
    </w:div>
    <w:div w:id="2072538056">
      <w:bodyDiv w:val="1"/>
      <w:marLeft w:val="0"/>
      <w:marRight w:val="0"/>
      <w:marTop w:val="0"/>
      <w:marBottom w:val="0"/>
      <w:divBdr>
        <w:top w:val="none" w:sz="0" w:space="0" w:color="auto"/>
        <w:left w:val="none" w:sz="0" w:space="0" w:color="auto"/>
        <w:bottom w:val="none" w:sz="0" w:space="0" w:color="auto"/>
        <w:right w:val="none" w:sz="0" w:space="0" w:color="auto"/>
      </w:divBdr>
    </w:div>
    <w:div w:id="2073305189">
      <w:bodyDiv w:val="1"/>
      <w:marLeft w:val="0"/>
      <w:marRight w:val="0"/>
      <w:marTop w:val="0"/>
      <w:marBottom w:val="0"/>
      <w:divBdr>
        <w:top w:val="none" w:sz="0" w:space="0" w:color="auto"/>
        <w:left w:val="none" w:sz="0" w:space="0" w:color="auto"/>
        <w:bottom w:val="none" w:sz="0" w:space="0" w:color="auto"/>
        <w:right w:val="none" w:sz="0" w:space="0" w:color="auto"/>
      </w:divBdr>
    </w:div>
    <w:div w:id="2073573317">
      <w:bodyDiv w:val="1"/>
      <w:marLeft w:val="0"/>
      <w:marRight w:val="0"/>
      <w:marTop w:val="0"/>
      <w:marBottom w:val="0"/>
      <w:divBdr>
        <w:top w:val="none" w:sz="0" w:space="0" w:color="auto"/>
        <w:left w:val="none" w:sz="0" w:space="0" w:color="auto"/>
        <w:bottom w:val="none" w:sz="0" w:space="0" w:color="auto"/>
        <w:right w:val="none" w:sz="0" w:space="0" w:color="auto"/>
      </w:divBdr>
    </w:div>
    <w:div w:id="2073699576">
      <w:bodyDiv w:val="1"/>
      <w:marLeft w:val="0"/>
      <w:marRight w:val="0"/>
      <w:marTop w:val="0"/>
      <w:marBottom w:val="0"/>
      <w:divBdr>
        <w:top w:val="none" w:sz="0" w:space="0" w:color="auto"/>
        <w:left w:val="none" w:sz="0" w:space="0" w:color="auto"/>
        <w:bottom w:val="none" w:sz="0" w:space="0" w:color="auto"/>
        <w:right w:val="none" w:sz="0" w:space="0" w:color="auto"/>
      </w:divBdr>
    </w:div>
    <w:div w:id="2074236716">
      <w:bodyDiv w:val="1"/>
      <w:marLeft w:val="0"/>
      <w:marRight w:val="0"/>
      <w:marTop w:val="0"/>
      <w:marBottom w:val="0"/>
      <w:divBdr>
        <w:top w:val="none" w:sz="0" w:space="0" w:color="auto"/>
        <w:left w:val="none" w:sz="0" w:space="0" w:color="auto"/>
        <w:bottom w:val="none" w:sz="0" w:space="0" w:color="auto"/>
        <w:right w:val="none" w:sz="0" w:space="0" w:color="auto"/>
      </w:divBdr>
    </w:div>
    <w:div w:id="2074312210">
      <w:bodyDiv w:val="1"/>
      <w:marLeft w:val="0"/>
      <w:marRight w:val="0"/>
      <w:marTop w:val="0"/>
      <w:marBottom w:val="0"/>
      <w:divBdr>
        <w:top w:val="none" w:sz="0" w:space="0" w:color="auto"/>
        <w:left w:val="none" w:sz="0" w:space="0" w:color="auto"/>
        <w:bottom w:val="none" w:sz="0" w:space="0" w:color="auto"/>
        <w:right w:val="none" w:sz="0" w:space="0" w:color="auto"/>
      </w:divBdr>
    </w:div>
    <w:div w:id="2074352115">
      <w:bodyDiv w:val="1"/>
      <w:marLeft w:val="0"/>
      <w:marRight w:val="0"/>
      <w:marTop w:val="0"/>
      <w:marBottom w:val="0"/>
      <w:divBdr>
        <w:top w:val="none" w:sz="0" w:space="0" w:color="auto"/>
        <w:left w:val="none" w:sz="0" w:space="0" w:color="auto"/>
        <w:bottom w:val="none" w:sz="0" w:space="0" w:color="auto"/>
        <w:right w:val="none" w:sz="0" w:space="0" w:color="auto"/>
      </w:divBdr>
    </w:div>
    <w:div w:id="2074695121">
      <w:bodyDiv w:val="1"/>
      <w:marLeft w:val="0"/>
      <w:marRight w:val="0"/>
      <w:marTop w:val="0"/>
      <w:marBottom w:val="0"/>
      <w:divBdr>
        <w:top w:val="none" w:sz="0" w:space="0" w:color="auto"/>
        <w:left w:val="none" w:sz="0" w:space="0" w:color="auto"/>
        <w:bottom w:val="none" w:sz="0" w:space="0" w:color="auto"/>
        <w:right w:val="none" w:sz="0" w:space="0" w:color="auto"/>
      </w:divBdr>
    </w:div>
    <w:div w:id="2074810663">
      <w:bodyDiv w:val="1"/>
      <w:marLeft w:val="0"/>
      <w:marRight w:val="0"/>
      <w:marTop w:val="0"/>
      <w:marBottom w:val="0"/>
      <w:divBdr>
        <w:top w:val="none" w:sz="0" w:space="0" w:color="auto"/>
        <w:left w:val="none" w:sz="0" w:space="0" w:color="auto"/>
        <w:bottom w:val="none" w:sz="0" w:space="0" w:color="auto"/>
        <w:right w:val="none" w:sz="0" w:space="0" w:color="auto"/>
      </w:divBdr>
    </w:div>
    <w:div w:id="2074966438">
      <w:bodyDiv w:val="1"/>
      <w:marLeft w:val="0"/>
      <w:marRight w:val="0"/>
      <w:marTop w:val="0"/>
      <w:marBottom w:val="0"/>
      <w:divBdr>
        <w:top w:val="none" w:sz="0" w:space="0" w:color="auto"/>
        <w:left w:val="none" w:sz="0" w:space="0" w:color="auto"/>
        <w:bottom w:val="none" w:sz="0" w:space="0" w:color="auto"/>
        <w:right w:val="none" w:sz="0" w:space="0" w:color="auto"/>
      </w:divBdr>
    </w:div>
    <w:div w:id="2075081597">
      <w:bodyDiv w:val="1"/>
      <w:marLeft w:val="0"/>
      <w:marRight w:val="0"/>
      <w:marTop w:val="0"/>
      <w:marBottom w:val="0"/>
      <w:divBdr>
        <w:top w:val="none" w:sz="0" w:space="0" w:color="auto"/>
        <w:left w:val="none" w:sz="0" w:space="0" w:color="auto"/>
        <w:bottom w:val="none" w:sz="0" w:space="0" w:color="auto"/>
        <w:right w:val="none" w:sz="0" w:space="0" w:color="auto"/>
      </w:divBdr>
    </w:div>
    <w:div w:id="2075229334">
      <w:bodyDiv w:val="1"/>
      <w:marLeft w:val="0"/>
      <w:marRight w:val="0"/>
      <w:marTop w:val="0"/>
      <w:marBottom w:val="0"/>
      <w:divBdr>
        <w:top w:val="none" w:sz="0" w:space="0" w:color="auto"/>
        <w:left w:val="none" w:sz="0" w:space="0" w:color="auto"/>
        <w:bottom w:val="none" w:sz="0" w:space="0" w:color="auto"/>
        <w:right w:val="none" w:sz="0" w:space="0" w:color="auto"/>
      </w:divBdr>
    </w:div>
    <w:div w:id="2075539556">
      <w:bodyDiv w:val="1"/>
      <w:marLeft w:val="0"/>
      <w:marRight w:val="0"/>
      <w:marTop w:val="0"/>
      <w:marBottom w:val="0"/>
      <w:divBdr>
        <w:top w:val="none" w:sz="0" w:space="0" w:color="auto"/>
        <w:left w:val="none" w:sz="0" w:space="0" w:color="auto"/>
        <w:bottom w:val="none" w:sz="0" w:space="0" w:color="auto"/>
        <w:right w:val="none" w:sz="0" w:space="0" w:color="auto"/>
      </w:divBdr>
    </w:div>
    <w:div w:id="2075737637">
      <w:bodyDiv w:val="1"/>
      <w:marLeft w:val="0"/>
      <w:marRight w:val="0"/>
      <w:marTop w:val="0"/>
      <w:marBottom w:val="0"/>
      <w:divBdr>
        <w:top w:val="none" w:sz="0" w:space="0" w:color="auto"/>
        <w:left w:val="none" w:sz="0" w:space="0" w:color="auto"/>
        <w:bottom w:val="none" w:sz="0" w:space="0" w:color="auto"/>
        <w:right w:val="none" w:sz="0" w:space="0" w:color="auto"/>
      </w:divBdr>
    </w:div>
    <w:div w:id="2076313060">
      <w:bodyDiv w:val="1"/>
      <w:marLeft w:val="0"/>
      <w:marRight w:val="0"/>
      <w:marTop w:val="0"/>
      <w:marBottom w:val="0"/>
      <w:divBdr>
        <w:top w:val="none" w:sz="0" w:space="0" w:color="auto"/>
        <w:left w:val="none" w:sz="0" w:space="0" w:color="auto"/>
        <w:bottom w:val="none" w:sz="0" w:space="0" w:color="auto"/>
        <w:right w:val="none" w:sz="0" w:space="0" w:color="auto"/>
      </w:divBdr>
    </w:div>
    <w:div w:id="2076706032">
      <w:bodyDiv w:val="1"/>
      <w:marLeft w:val="0"/>
      <w:marRight w:val="0"/>
      <w:marTop w:val="0"/>
      <w:marBottom w:val="0"/>
      <w:divBdr>
        <w:top w:val="none" w:sz="0" w:space="0" w:color="auto"/>
        <w:left w:val="none" w:sz="0" w:space="0" w:color="auto"/>
        <w:bottom w:val="none" w:sz="0" w:space="0" w:color="auto"/>
        <w:right w:val="none" w:sz="0" w:space="0" w:color="auto"/>
      </w:divBdr>
      <w:divsChild>
        <w:div w:id="648217713">
          <w:marLeft w:val="0"/>
          <w:marRight w:val="0"/>
          <w:marTop w:val="0"/>
          <w:marBottom w:val="0"/>
          <w:divBdr>
            <w:top w:val="none" w:sz="0" w:space="0" w:color="auto"/>
            <w:left w:val="none" w:sz="0" w:space="0" w:color="auto"/>
            <w:bottom w:val="none" w:sz="0" w:space="0" w:color="auto"/>
            <w:right w:val="none" w:sz="0" w:space="0" w:color="auto"/>
          </w:divBdr>
        </w:div>
      </w:divsChild>
    </w:div>
    <w:div w:id="2076968268">
      <w:bodyDiv w:val="1"/>
      <w:marLeft w:val="0"/>
      <w:marRight w:val="0"/>
      <w:marTop w:val="0"/>
      <w:marBottom w:val="0"/>
      <w:divBdr>
        <w:top w:val="none" w:sz="0" w:space="0" w:color="auto"/>
        <w:left w:val="none" w:sz="0" w:space="0" w:color="auto"/>
        <w:bottom w:val="none" w:sz="0" w:space="0" w:color="auto"/>
        <w:right w:val="none" w:sz="0" w:space="0" w:color="auto"/>
      </w:divBdr>
    </w:div>
    <w:div w:id="2077195888">
      <w:bodyDiv w:val="1"/>
      <w:marLeft w:val="0"/>
      <w:marRight w:val="0"/>
      <w:marTop w:val="0"/>
      <w:marBottom w:val="0"/>
      <w:divBdr>
        <w:top w:val="none" w:sz="0" w:space="0" w:color="auto"/>
        <w:left w:val="none" w:sz="0" w:space="0" w:color="auto"/>
        <w:bottom w:val="none" w:sz="0" w:space="0" w:color="auto"/>
        <w:right w:val="none" w:sz="0" w:space="0" w:color="auto"/>
      </w:divBdr>
    </w:div>
    <w:div w:id="2077196215">
      <w:bodyDiv w:val="1"/>
      <w:marLeft w:val="0"/>
      <w:marRight w:val="0"/>
      <w:marTop w:val="0"/>
      <w:marBottom w:val="0"/>
      <w:divBdr>
        <w:top w:val="none" w:sz="0" w:space="0" w:color="auto"/>
        <w:left w:val="none" w:sz="0" w:space="0" w:color="auto"/>
        <w:bottom w:val="none" w:sz="0" w:space="0" w:color="auto"/>
        <w:right w:val="none" w:sz="0" w:space="0" w:color="auto"/>
      </w:divBdr>
    </w:div>
    <w:div w:id="2077316717">
      <w:bodyDiv w:val="1"/>
      <w:marLeft w:val="0"/>
      <w:marRight w:val="0"/>
      <w:marTop w:val="0"/>
      <w:marBottom w:val="0"/>
      <w:divBdr>
        <w:top w:val="none" w:sz="0" w:space="0" w:color="auto"/>
        <w:left w:val="none" w:sz="0" w:space="0" w:color="auto"/>
        <w:bottom w:val="none" w:sz="0" w:space="0" w:color="auto"/>
        <w:right w:val="none" w:sz="0" w:space="0" w:color="auto"/>
      </w:divBdr>
    </w:div>
    <w:div w:id="2077583122">
      <w:bodyDiv w:val="1"/>
      <w:marLeft w:val="0"/>
      <w:marRight w:val="0"/>
      <w:marTop w:val="0"/>
      <w:marBottom w:val="0"/>
      <w:divBdr>
        <w:top w:val="none" w:sz="0" w:space="0" w:color="auto"/>
        <w:left w:val="none" w:sz="0" w:space="0" w:color="auto"/>
        <w:bottom w:val="none" w:sz="0" w:space="0" w:color="auto"/>
        <w:right w:val="none" w:sz="0" w:space="0" w:color="auto"/>
      </w:divBdr>
    </w:div>
    <w:div w:id="2078092718">
      <w:bodyDiv w:val="1"/>
      <w:marLeft w:val="0"/>
      <w:marRight w:val="0"/>
      <w:marTop w:val="0"/>
      <w:marBottom w:val="0"/>
      <w:divBdr>
        <w:top w:val="none" w:sz="0" w:space="0" w:color="auto"/>
        <w:left w:val="none" w:sz="0" w:space="0" w:color="auto"/>
        <w:bottom w:val="none" w:sz="0" w:space="0" w:color="auto"/>
        <w:right w:val="none" w:sz="0" w:space="0" w:color="auto"/>
      </w:divBdr>
    </w:div>
    <w:div w:id="2078238901">
      <w:bodyDiv w:val="1"/>
      <w:marLeft w:val="0"/>
      <w:marRight w:val="0"/>
      <w:marTop w:val="0"/>
      <w:marBottom w:val="0"/>
      <w:divBdr>
        <w:top w:val="none" w:sz="0" w:space="0" w:color="auto"/>
        <w:left w:val="none" w:sz="0" w:space="0" w:color="auto"/>
        <w:bottom w:val="none" w:sz="0" w:space="0" w:color="auto"/>
        <w:right w:val="none" w:sz="0" w:space="0" w:color="auto"/>
      </w:divBdr>
    </w:div>
    <w:div w:id="2078285558">
      <w:bodyDiv w:val="1"/>
      <w:marLeft w:val="0"/>
      <w:marRight w:val="0"/>
      <w:marTop w:val="0"/>
      <w:marBottom w:val="0"/>
      <w:divBdr>
        <w:top w:val="none" w:sz="0" w:space="0" w:color="auto"/>
        <w:left w:val="none" w:sz="0" w:space="0" w:color="auto"/>
        <w:bottom w:val="none" w:sz="0" w:space="0" w:color="auto"/>
        <w:right w:val="none" w:sz="0" w:space="0" w:color="auto"/>
      </w:divBdr>
    </w:div>
    <w:div w:id="2078287409">
      <w:bodyDiv w:val="1"/>
      <w:marLeft w:val="0"/>
      <w:marRight w:val="0"/>
      <w:marTop w:val="0"/>
      <w:marBottom w:val="0"/>
      <w:divBdr>
        <w:top w:val="none" w:sz="0" w:space="0" w:color="auto"/>
        <w:left w:val="none" w:sz="0" w:space="0" w:color="auto"/>
        <w:bottom w:val="none" w:sz="0" w:space="0" w:color="auto"/>
        <w:right w:val="none" w:sz="0" w:space="0" w:color="auto"/>
      </w:divBdr>
    </w:div>
    <w:div w:id="2078546508">
      <w:bodyDiv w:val="1"/>
      <w:marLeft w:val="0"/>
      <w:marRight w:val="0"/>
      <w:marTop w:val="0"/>
      <w:marBottom w:val="0"/>
      <w:divBdr>
        <w:top w:val="none" w:sz="0" w:space="0" w:color="auto"/>
        <w:left w:val="none" w:sz="0" w:space="0" w:color="auto"/>
        <w:bottom w:val="none" w:sz="0" w:space="0" w:color="auto"/>
        <w:right w:val="none" w:sz="0" w:space="0" w:color="auto"/>
      </w:divBdr>
    </w:div>
    <w:div w:id="2078631465">
      <w:bodyDiv w:val="1"/>
      <w:marLeft w:val="0"/>
      <w:marRight w:val="0"/>
      <w:marTop w:val="0"/>
      <w:marBottom w:val="0"/>
      <w:divBdr>
        <w:top w:val="none" w:sz="0" w:space="0" w:color="auto"/>
        <w:left w:val="none" w:sz="0" w:space="0" w:color="auto"/>
        <w:bottom w:val="none" w:sz="0" w:space="0" w:color="auto"/>
        <w:right w:val="none" w:sz="0" w:space="0" w:color="auto"/>
      </w:divBdr>
    </w:div>
    <w:div w:id="2078936218">
      <w:bodyDiv w:val="1"/>
      <w:marLeft w:val="0"/>
      <w:marRight w:val="0"/>
      <w:marTop w:val="0"/>
      <w:marBottom w:val="0"/>
      <w:divBdr>
        <w:top w:val="none" w:sz="0" w:space="0" w:color="auto"/>
        <w:left w:val="none" w:sz="0" w:space="0" w:color="auto"/>
        <w:bottom w:val="none" w:sz="0" w:space="0" w:color="auto"/>
        <w:right w:val="none" w:sz="0" w:space="0" w:color="auto"/>
      </w:divBdr>
    </w:div>
    <w:div w:id="2078942794">
      <w:bodyDiv w:val="1"/>
      <w:marLeft w:val="0"/>
      <w:marRight w:val="0"/>
      <w:marTop w:val="0"/>
      <w:marBottom w:val="0"/>
      <w:divBdr>
        <w:top w:val="none" w:sz="0" w:space="0" w:color="auto"/>
        <w:left w:val="none" w:sz="0" w:space="0" w:color="auto"/>
        <w:bottom w:val="none" w:sz="0" w:space="0" w:color="auto"/>
        <w:right w:val="none" w:sz="0" w:space="0" w:color="auto"/>
      </w:divBdr>
    </w:div>
    <w:div w:id="2079816976">
      <w:bodyDiv w:val="1"/>
      <w:marLeft w:val="0"/>
      <w:marRight w:val="0"/>
      <w:marTop w:val="0"/>
      <w:marBottom w:val="0"/>
      <w:divBdr>
        <w:top w:val="none" w:sz="0" w:space="0" w:color="auto"/>
        <w:left w:val="none" w:sz="0" w:space="0" w:color="auto"/>
        <w:bottom w:val="none" w:sz="0" w:space="0" w:color="auto"/>
        <w:right w:val="none" w:sz="0" w:space="0" w:color="auto"/>
      </w:divBdr>
    </w:div>
    <w:div w:id="2080243721">
      <w:bodyDiv w:val="1"/>
      <w:marLeft w:val="0"/>
      <w:marRight w:val="0"/>
      <w:marTop w:val="0"/>
      <w:marBottom w:val="0"/>
      <w:divBdr>
        <w:top w:val="none" w:sz="0" w:space="0" w:color="auto"/>
        <w:left w:val="none" w:sz="0" w:space="0" w:color="auto"/>
        <w:bottom w:val="none" w:sz="0" w:space="0" w:color="auto"/>
        <w:right w:val="none" w:sz="0" w:space="0" w:color="auto"/>
      </w:divBdr>
    </w:div>
    <w:div w:id="2080513832">
      <w:bodyDiv w:val="1"/>
      <w:marLeft w:val="0"/>
      <w:marRight w:val="0"/>
      <w:marTop w:val="0"/>
      <w:marBottom w:val="0"/>
      <w:divBdr>
        <w:top w:val="none" w:sz="0" w:space="0" w:color="auto"/>
        <w:left w:val="none" w:sz="0" w:space="0" w:color="auto"/>
        <w:bottom w:val="none" w:sz="0" w:space="0" w:color="auto"/>
        <w:right w:val="none" w:sz="0" w:space="0" w:color="auto"/>
      </w:divBdr>
    </w:div>
    <w:div w:id="2080668046">
      <w:bodyDiv w:val="1"/>
      <w:marLeft w:val="0"/>
      <w:marRight w:val="0"/>
      <w:marTop w:val="0"/>
      <w:marBottom w:val="0"/>
      <w:divBdr>
        <w:top w:val="none" w:sz="0" w:space="0" w:color="auto"/>
        <w:left w:val="none" w:sz="0" w:space="0" w:color="auto"/>
        <w:bottom w:val="none" w:sz="0" w:space="0" w:color="auto"/>
        <w:right w:val="none" w:sz="0" w:space="0" w:color="auto"/>
      </w:divBdr>
    </w:div>
    <w:div w:id="2080785009">
      <w:bodyDiv w:val="1"/>
      <w:marLeft w:val="0"/>
      <w:marRight w:val="0"/>
      <w:marTop w:val="0"/>
      <w:marBottom w:val="0"/>
      <w:divBdr>
        <w:top w:val="none" w:sz="0" w:space="0" w:color="auto"/>
        <w:left w:val="none" w:sz="0" w:space="0" w:color="auto"/>
        <w:bottom w:val="none" w:sz="0" w:space="0" w:color="auto"/>
        <w:right w:val="none" w:sz="0" w:space="0" w:color="auto"/>
      </w:divBdr>
    </w:div>
    <w:div w:id="2080788822">
      <w:bodyDiv w:val="1"/>
      <w:marLeft w:val="0"/>
      <w:marRight w:val="0"/>
      <w:marTop w:val="0"/>
      <w:marBottom w:val="0"/>
      <w:divBdr>
        <w:top w:val="none" w:sz="0" w:space="0" w:color="auto"/>
        <w:left w:val="none" w:sz="0" w:space="0" w:color="auto"/>
        <w:bottom w:val="none" w:sz="0" w:space="0" w:color="auto"/>
        <w:right w:val="none" w:sz="0" w:space="0" w:color="auto"/>
      </w:divBdr>
    </w:div>
    <w:div w:id="2081293000">
      <w:bodyDiv w:val="1"/>
      <w:marLeft w:val="0"/>
      <w:marRight w:val="0"/>
      <w:marTop w:val="0"/>
      <w:marBottom w:val="0"/>
      <w:divBdr>
        <w:top w:val="none" w:sz="0" w:space="0" w:color="auto"/>
        <w:left w:val="none" w:sz="0" w:space="0" w:color="auto"/>
        <w:bottom w:val="none" w:sz="0" w:space="0" w:color="auto"/>
        <w:right w:val="none" w:sz="0" w:space="0" w:color="auto"/>
      </w:divBdr>
    </w:div>
    <w:div w:id="2081780788">
      <w:bodyDiv w:val="1"/>
      <w:marLeft w:val="0"/>
      <w:marRight w:val="0"/>
      <w:marTop w:val="0"/>
      <w:marBottom w:val="0"/>
      <w:divBdr>
        <w:top w:val="none" w:sz="0" w:space="0" w:color="auto"/>
        <w:left w:val="none" w:sz="0" w:space="0" w:color="auto"/>
        <w:bottom w:val="none" w:sz="0" w:space="0" w:color="auto"/>
        <w:right w:val="none" w:sz="0" w:space="0" w:color="auto"/>
      </w:divBdr>
    </w:div>
    <w:div w:id="2081975640">
      <w:bodyDiv w:val="1"/>
      <w:marLeft w:val="0"/>
      <w:marRight w:val="0"/>
      <w:marTop w:val="0"/>
      <w:marBottom w:val="0"/>
      <w:divBdr>
        <w:top w:val="none" w:sz="0" w:space="0" w:color="auto"/>
        <w:left w:val="none" w:sz="0" w:space="0" w:color="auto"/>
        <w:bottom w:val="none" w:sz="0" w:space="0" w:color="auto"/>
        <w:right w:val="none" w:sz="0" w:space="0" w:color="auto"/>
      </w:divBdr>
    </w:div>
    <w:div w:id="2082018057">
      <w:bodyDiv w:val="1"/>
      <w:marLeft w:val="0"/>
      <w:marRight w:val="0"/>
      <w:marTop w:val="0"/>
      <w:marBottom w:val="0"/>
      <w:divBdr>
        <w:top w:val="none" w:sz="0" w:space="0" w:color="auto"/>
        <w:left w:val="none" w:sz="0" w:space="0" w:color="auto"/>
        <w:bottom w:val="none" w:sz="0" w:space="0" w:color="auto"/>
        <w:right w:val="none" w:sz="0" w:space="0" w:color="auto"/>
      </w:divBdr>
      <w:divsChild>
        <w:div w:id="133759369">
          <w:marLeft w:val="0"/>
          <w:marRight w:val="0"/>
          <w:marTop w:val="0"/>
          <w:marBottom w:val="0"/>
          <w:divBdr>
            <w:top w:val="none" w:sz="0" w:space="0" w:color="auto"/>
            <w:left w:val="none" w:sz="0" w:space="0" w:color="auto"/>
            <w:bottom w:val="none" w:sz="0" w:space="0" w:color="auto"/>
            <w:right w:val="none" w:sz="0" w:space="0" w:color="auto"/>
          </w:divBdr>
        </w:div>
      </w:divsChild>
    </w:div>
    <w:div w:id="2082092168">
      <w:bodyDiv w:val="1"/>
      <w:marLeft w:val="0"/>
      <w:marRight w:val="0"/>
      <w:marTop w:val="0"/>
      <w:marBottom w:val="0"/>
      <w:divBdr>
        <w:top w:val="none" w:sz="0" w:space="0" w:color="auto"/>
        <w:left w:val="none" w:sz="0" w:space="0" w:color="auto"/>
        <w:bottom w:val="none" w:sz="0" w:space="0" w:color="auto"/>
        <w:right w:val="none" w:sz="0" w:space="0" w:color="auto"/>
      </w:divBdr>
    </w:div>
    <w:div w:id="2082478925">
      <w:bodyDiv w:val="1"/>
      <w:marLeft w:val="0"/>
      <w:marRight w:val="0"/>
      <w:marTop w:val="0"/>
      <w:marBottom w:val="0"/>
      <w:divBdr>
        <w:top w:val="none" w:sz="0" w:space="0" w:color="auto"/>
        <w:left w:val="none" w:sz="0" w:space="0" w:color="auto"/>
        <w:bottom w:val="none" w:sz="0" w:space="0" w:color="auto"/>
        <w:right w:val="none" w:sz="0" w:space="0" w:color="auto"/>
      </w:divBdr>
    </w:div>
    <w:div w:id="2082942248">
      <w:bodyDiv w:val="1"/>
      <w:marLeft w:val="0"/>
      <w:marRight w:val="0"/>
      <w:marTop w:val="0"/>
      <w:marBottom w:val="0"/>
      <w:divBdr>
        <w:top w:val="none" w:sz="0" w:space="0" w:color="auto"/>
        <w:left w:val="none" w:sz="0" w:space="0" w:color="auto"/>
        <w:bottom w:val="none" w:sz="0" w:space="0" w:color="auto"/>
        <w:right w:val="none" w:sz="0" w:space="0" w:color="auto"/>
      </w:divBdr>
    </w:div>
    <w:div w:id="2082945585">
      <w:bodyDiv w:val="1"/>
      <w:marLeft w:val="0"/>
      <w:marRight w:val="0"/>
      <w:marTop w:val="0"/>
      <w:marBottom w:val="0"/>
      <w:divBdr>
        <w:top w:val="none" w:sz="0" w:space="0" w:color="auto"/>
        <w:left w:val="none" w:sz="0" w:space="0" w:color="auto"/>
        <w:bottom w:val="none" w:sz="0" w:space="0" w:color="auto"/>
        <w:right w:val="none" w:sz="0" w:space="0" w:color="auto"/>
      </w:divBdr>
    </w:div>
    <w:div w:id="2083024375">
      <w:bodyDiv w:val="1"/>
      <w:marLeft w:val="0"/>
      <w:marRight w:val="0"/>
      <w:marTop w:val="0"/>
      <w:marBottom w:val="0"/>
      <w:divBdr>
        <w:top w:val="none" w:sz="0" w:space="0" w:color="auto"/>
        <w:left w:val="none" w:sz="0" w:space="0" w:color="auto"/>
        <w:bottom w:val="none" w:sz="0" w:space="0" w:color="auto"/>
        <w:right w:val="none" w:sz="0" w:space="0" w:color="auto"/>
      </w:divBdr>
    </w:div>
    <w:div w:id="2083481410">
      <w:bodyDiv w:val="1"/>
      <w:marLeft w:val="0"/>
      <w:marRight w:val="0"/>
      <w:marTop w:val="0"/>
      <w:marBottom w:val="0"/>
      <w:divBdr>
        <w:top w:val="none" w:sz="0" w:space="0" w:color="auto"/>
        <w:left w:val="none" w:sz="0" w:space="0" w:color="auto"/>
        <w:bottom w:val="none" w:sz="0" w:space="0" w:color="auto"/>
        <w:right w:val="none" w:sz="0" w:space="0" w:color="auto"/>
      </w:divBdr>
    </w:div>
    <w:div w:id="2083678548">
      <w:bodyDiv w:val="1"/>
      <w:marLeft w:val="0"/>
      <w:marRight w:val="0"/>
      <w:marTop w:val="0"/>
      <w:marBottom w:val="0"/>
      <w:divBdr>
        <w:top w:val="none" w:sz="0" w:space="0" w:color="auto"/>
        <w:left w:val="none" w:sz="0" w:space="0" w:color="auto"/>
        <w:bottom w:val="none" w:sz="0" w:space="0" w:color="auto"/>
        <w:right w:val="none" w:sz="0" w:space="0" w:color="auto"/>
      </w:divBdr>
    </w:div>
    <w:div w:id="2083987721">
      <w:bodyDiv w:val="1"/>
      <w:marLeft w:val="0"/>
      <w:marRight w:val="0"/>
      <w:marTop w:val="0"/>
      <w:marBottom w:val="0"/>
      <w:divBdr>
        <w:top w:val="none" w:sz="0" w:space="0" w:color="auto"/>
        <w:left w:val="none" w:sz="0" w:space="0" w:color="auto"/>
        <w:bottom w:val="none" w:sz="0" w:space="0" w:color="auto"/>
        <w:right w:val="none" w:sz="0" w:space="0" w:color="auto"/>
      </w:divBdr>
    </w:div>
    <w:div w:id="2084521490">
      <w:bodyDiv w:val="1"/>
      <w:marLeft w:val="0"/>
      <w:marRight w:val="0"/>
      <w:marTop w:val="0"/>
      <w:marBottom w:val="0"/>
      <w:divBdr>
        <w:top w:val="none" w:sz="0" w:space="0" w:color="auto"/>
        <w:left w:val="none" w:sz="0" w:space="0" w:color="auto"/>
        <w:bottom w:val="none" w:sz="0" w:space="0" w:color="auto"/>
        <w:right w:val="none" w:sz="0" w:space="0" w:color="auto"/>
      </w:divBdr>
    </w:div>
    <w:div w:id="2084909584">
      <w:bodyDiv w:val="1"/>
      <w:marLeft w:val="0"/>
      <w:marRight w:val="0"/>
      <w:marTop w:val="0"/>
      <w:marBottom w:val="0"/>
      <w:divBdr>
        <w:top w:val="none" w:sz="0" w:space="0" w:color="auto"/>
        <w:left w:val="none" w:sz="0" w:space="0" w:color="auto"/>
        <w:bottom w:val="none" w:sz="0" w:space="0" w:color="auto"/>
        <w:right w:val="none" w:sz="0" w:space="0" w:color="auto"/>
      </w:divBdr>
    </w:div>
    <w:div w:id="2085688498">
      <w:bodyDiv w:val="1"/>
      <w:marLeft w:val="0"/>
      <w:marRight w:val="0"/>
      <w:marTop w:val="0"/>
      <w:marBottom w:val="0"/>
      <w:divBdr>
        <w:top w:val="none" w:sz="0" w:space="0" w:color="auto"/>
        <w:left w:val="none" w:sz="0" w:space="0" w:color="auto"/>
        <w:bottom w:val="none" w:sz="0" w:space="0" w:color="auto"/>
        <w:right w:val="none" w:sz="0" w:space="0" w:color="auto"/>
      </w:divBdr>
    </w:div>
    <w:div w:id="2086145917">
      <w:bodyDiv w:val="1"/>
      <w:marLeft w:val="0"/>
      <w:marRight w:val="0"/>
      <w:marTop w:val="0"/>
      <w:marBottom w:val="0"/>
      <w:divBdr>
        <w:top w:val="none" w:sz="0" w:space="0" w:color="auto"/>
        <w:left w:val="none" w:sz="0" w:space="0" w:color="auto"/>
        <w:bottom w:val="none" w:sz="0" w:space="0" w:color="auto"/>
        <w:right w:val="none" w:sz="0" w:space="0" w:color="auto"/>
      </w:divBdr>
    </w:div>
    <w:div w:id="2086217140">
      <w:bodyDiv w:val="1"/>
      <w:marLeft w:val="0"/>
      <w:marRight w:val="0"/>
      <w:marTop w:val="0"/>
      <w:marBottom w:val="0"/>
      <w:divBdr>
        <w:top w:val="none" w:sz="0" w:space="0" w:color="auto"/>
        <w:left w:val="none" w:sz="0" w:space="0" w:color="auto"/>
        <w:bottom w:val="none" w:sz="0" w:space="0" w:color="auto"/>
        <w:right w:val="none" w:sz="0" w:space="0" w:color="auto"/>
      </w:divBdr>
    </w:div>
    <w:div w:id="2086297423">
      <w:bodyDiv w:val="1"/>
      <w:marLeft w:val="0"/>
      <w:marRight w:val="0"/>
      <w:marTop w:val="0"/>
      <w:marBottom w:val="0"/>
      <w:divBdr>
        <w:top w:val="none" w:sz="0" w:space="0" w:color="auto"/>
        <w:left w:val="none" w:sz="0" w:space="0" w:color="auto"/>
        <w:bottom w:val="none" w:sz="0" w:space="0" w:color="auto"/>
        <w:right w:val="none" w:sz="0" w:space="0" w:color="auto"/>
      </w:divBdr>
    </w:div>
    <w:div w:id="2086342081">
      <w:bodyDiv w:val="1"/>
      <w:marLeft w:val="0"/>
      <w:marRight w:val="0"/>
      <w:marTop w:val="0"/>
      <w:marBottom w:val="0"/>
      <w:divBdr>
        <w:top w:val="none" w:sz="0" w:space="0" w:color="auto"/>
        <w:left w:val="none" w:sz="0" w:space="0" w:color="auto"/>
        <w:bottom w:val="none" w:sz="0" w:space="0" w:color="auto"/>
        <w:right w:val="none" w:sz="0" w:space="0" w:color="auto"/>
      </w:divBdr>
    </w:div>
    <w:div w:id="2086560617">
      <w:bodyDiv w:val="1"/>
      <w:marLeft w:val="0"/>
      <w:marRight w:val="0"/>
      <w:marTop w:val="0"/>
      <w:marBottom w:val="0"/>
      <w:divBdr>
        <w:top w:val="none" w:sz="0" w:space="0" w:color="auto"/>
        <w:left w:val="none" w:sz="0" w:space="0" w:color="auto"/>
        <w:bottom w:val="none" w:sz="0" w:space="0" w:color="auto"/>
        <w:right w:val="none" w:sz="0" w:space="0" w:color="auto"/>
      </w:divBdr>
    </w:div>
    <w:div w:id="2086682535">
      <w:bodyDiv w:val="1"/>
      <w:marLeft w:val="0"/>
      <w:marRight w:val="0"/>
      <w:marTop w:val="0"/>
      <w:marBottom w:val="0"/>
      <w:divBdr>
        <w:top w:val="none" w:sz="0" w:space="0" w:color="auto"/>
        <w:left w:val="none" w:sz="0" w:space="0" w:color="auto"/>
        <w:bottom w:val="none" w:sz="0" w:space="0" w:color="auto"/>
        <w:right w:val="none" w:sz="0" w:space="0" w:color="auto"/>
      </w:divBdr>
    </w:div>
    <w:div w:id="2086803945">
      <w:bodyDiv w:val="1"/>
      <w:marLeft w:val="0"/>
      <w:marRight w:val="0"/>
      <w:marTop w:val="0"/>
      <w:marBottom w:val="0"/>
      <w:divBdr>
        <w:top w:val="none" w:sz="0" w:space="0" w:color="auto"/>
        <w:left w:val="none" w:sz="0" w:space="0" w:color="auto"/>
        <w:bottom w:val="none" w:sz="0" w:space="0" w:color="auto"/>
        <w:right w:val="none" w:sz="0" w:space="0" w:color="auto"/>
      </w:divBdr>
    </w:div>
    <w:div w:id="2087219779">
      <w:bodyDiv w:val="1"/>
      <w:marLeft w:val="0"/>
      <w:marRight w:val="0"/>
      <w:marTop w:val="0"/>
      <w:marBottom w:val="0"/>
      <w:divBdr>
        <w:top w:val="none" w:sz="0" w:space="0" w:color="auto"/>
        <w:left w:val="none" w:sz="0" w:space="0" w:color="auto"/>
        <w:bottom w:val="none" w:sz="0" w:space="0" w:color="auto"/>
        <w:right w:val="none" w:sz="0" w:space="0" w:color="auto"/>
      </w:divBdr>
    </w:div>
    <w:div w:id="2087334271">
      <w:bodyDiv w:val="1"/>
      <w:marLeft w:val="0"/>
      <w:marRight w:val="0"/>
      <w:marTop w:val="0"/>
      <w:marBottom w:val="0"/>
      <w:divBdr>
        <w:top w:val="none" w:sz="0" w:space="0" w:color="auto"/>
        <w:left w:val="none" w:sz="0" w:space="0" w:color="auto"/>
        <w:bottom w:val="none" w:sz="0" w:space="0" w:color="auto"/>
        <w:right w:val="none" w:sz="0" w:space="0" w:color="auto"/>
      </w:divBdr>
    </w:div>
    <w:div w:id="2087997756">
      <w:bodyDiv w:val="1"/>
      <w:marLeft w:val="0"/>
      <w:marRight w:val="0"/>
      <w:marTop w:val="0"/>
      <w:marBottom w:val="0"/>
      <w:divBdr>
        <w:top w:val="none" w:sz="0" w:space="0" w:color="auto"/>
        <w:left w:val="none" w:sz="0" w:space="0" w:color="auto"/>
        <w:bottom w:val="none" w:sz="0" w:space="0" w:color="auto"/>
        <w:right w:val="none" w:sz="0" w:space="0" w:color="auto"/>
      </w:divBdr>
      <w:divsChild>
        <w:div w:id="306210016">
          <w:marLeft w:val="0"/>
          <w:marRight w:val="0"/>
          <w:marTop w:val="0"/>
          <w:marBottom w:val="0"/>
          <w:divBdr>
            <w:top w:val="none" w:sz="0" w:space="0" w:color="auto"/>
            <w:left w:val="none" w:sz="0" w:space="0" w:color="auto"/>
            <w:bottom w:val="none" w:sz="0" w:space="0" w:color="auto"/>
            <w:right w:val="none" w:sz="0" w:space="0" w:color="auto"/>
          </w:divBdr>
        </w:div>
      </w:divsChild>
    </w:div>
    <w:div w:id="2088569903">
      <w:bodyDiv w:val="1"/>
      <w:marLeft w:val="0"/>
      <w:marRight w:val="0"/>
      <w:marTop w:val="0"/>
      <w:marBottom w:val="0"/>
      <w:divBdr>
        <w:top w:val="none" w:sz="0" w:space="0" w:color="auto"/>
        <w:left w:val="none" w:sz="0" w:space="0" w:color="auto"/>
        <w:bottom w:val="none" w:sz="0" w:space="0" w:color="auto"/>
        <w:right w:val="none" w:sz="0" w:space="0" w:color="auto"/>
      </w:divBdr>
    </w:div>
    <w:div w:id="2089035733">
      <w:bodyDiv w:val="1"/>
      <w:marLeft w:val="0"/>
      <w:marRight w:val="0"/>
      <w:marTop w:val="0"/>
      <w:marBottom w:val="0"/>
      <w:divBdr>
        <w:top w:val="none" w:sz="0" w:space="0" w:color="auto"/>
        <w:left w:val="none" w:sz="0" w:space="0" w:color="auto"/>
        <w:bottom w:val="none" w:sz="0" w:space="0" w:color="auto"/>
        <w:right w:val="none" w:sz="0" w:space="0" w:color="auto"/>
      </w:divBdr>
    </w:div>
    <w:div w:id="2089113361">
      <w:bodyDiv w:val="1"/>
      <w:marLeft w:val="0"/>
      <w:marRight w:val="0"/>
      <w:marTop w:val="0"/>
      <w:marBottom w:val="0"/>
      <w:divBdr>
        <w:top w:val="none" w:sz="0" w:space="0" w:color="auto"/>
        <w:left w:val="none" w:sz="0" w:space="0" w:color="auto"/>
        <w:bottom w:val="none" w:sz="0" w:space="0" w:color="auto"/>
        <w:right w:val="none" w:sz="0" w:space="0" w:color="auto"/>
      </w:divBdr>
    </w:div>
    <w:div w:id="2089233484">
      <w:bodyDiv w:val="1"/>
      <w:marLeft w:val="0"/>
      <w:marRight w:val="0"/>
      <w:marTop w:val="0"/>
      <w:marBottom w:val="0"/>
      <w:divBdr>
        <w:top w:val="none" w:sz="0" w:space="0" w:color="auto"/>
        <w:left w:val="none" w:sz="0" w:space="0" w:color="auto"/>
        <w:bottom w:val="none" w:sz="0" w:space="0" w:color="auto"/>
        <w:right w:val="none" w:sz="0" w:space="0" w:color="auto"/>
      </w:divBdr>
    </w:div>
    <w:div w:id="2090078518">
      <w:bodyDiv w:val="1"/>
      <w:marLeft w:val="0"/>
      <w:marRight w:val="0"/>
      <w:marTop w:val="0"/>
      <w:marBottom w:val="0"/>
      <w:divBdr>
        <w:top w:val="none" w:sz="0" w:space="0" w:color="auto"/>
        <w:left w:val="none" w:sz="0" w:space="0" w:color="auto"/>
        <w:bottom w:val="none" w:sz="0" w:space="0" w:color="auto"/>
        <w:right w:val="none" w:sz="0" w:space="0" w:color="auto"/>
      </w:divBdr>
    </w:div>
    <w:div w:id="2090105792">
      <w:bodyDiv w:val="1"/>
      <w:marLeft w:val="0"/>
      <w:marRight w:val="0"/>
      <w:marTop w:val="0"/>
      <w:marBottom w:val="0"/>
      <w:divBdr>
        <w:top w:val="none" w:sz="0" w:space="0" w:color="auto"/>
        <w:left w:val="none" w:sz="0" w:space="0" w:color="auto"/>
        <w:bottom w:val="none" w:sz="0" w:space="0" w:color="auto"/>
        <w:right w:val="none" w:sz="0" w:space="0" w:color="auto"/>
      </w:divBdr>
    </w:div>
    <w:div w:id="2090343619">
      <w:bodyDiv w:val="1"/>
      <w:marLeft w:val="0"/>
      <w:marRight w:val="0"/>
      <w:marTop w:val="0"/>
      <w:marBottom w:val="0"/>
      <w:divBdr>
        <w:top w:val="none" w:sz="0" w:space="0" w:color="auto"/>
        <w:left w:val="none" w:sz="0" w:space="0" w:color="auto"/>
        <w:bottom w:val="none" w:sz="0" w:space="0" w:color="auto"/>
        <w:right w:val="none" w:sz="0" w:space="0" w:color="auto"/>
      </w:divBdr>
    </w:div>
    <w:div w:id="2090347238">
      <w:bodyDiv w:val="1"/>
      <w:marLeft w:val="0"/>
      <w:marRight w:val="0"/>
      <w:marTop w:val="0"/>
      <w:marBottom w:val="0"/>
      <w:divBdr>
        <w:top w:val="none" w:sz="0" w:space="0" w:color="auto"/>
        <w:left w:val="none" w:sz="0" w:space="0" w:color="auto"/>
        <w:bottom w:val="none" w:sz="0" w:space="0" w:color="auto"/>
        <w:right w:val="none" w:sz="0" w:space="0" w:color="auto"/>
      </w:divBdr>
    </w:div>
    <w:div w:id="2090611212">
      <w:bodyDiv w:val="1"/>
      <w:marLeft w:val="0"/>
      <w:marRight w:val="0"/>
      <w:marTop w:val="0"/>
      <w:marBottom w:val="0"/>
      <w:divBdr>
        <w:top w:val="none" w:sz="0" w:space="0" w:color="auto"/>
        <w:left w:val="none" w:sz="0" w:space="0" w:color="auto"/>
        <w:bottom w:val="none" w:sz="0" w:space="0" w:color="auto"/>
        <w:right w:val="none" w:sz="0" w:space="0" w:color="auto"/>
      </w:divBdr>
    </w:div>
    <w:div w:id="2090927896">
      <w:bodyDiv w:val="1"/>
      <w:marLeft w:val="0"/>
      <w:marRight w:val="0"/>
      <w:marTop w:val="0"/>
      <w:marBottom w:val="0"/>
      <w:divBdr>
        <w:top w:val="none" w:sz="0" w:space="0" w:color="auto"/>
        <w:left w:val="none" w:sz="0" w:space="0" w:color="auto"/>
        <w:bottom w:val="none" w:sz="0" w:space="0" w:color="auto"/>
        <w:right w:val="none" w:sz="0" w:space="0" w:color="auto"/>
      </w:divBdr>
    </w:div>
    <w:div w:id="2091000833">
      <w:bodyDiv w:val="1"/>
      <w:marLeft w:val="0"/>
      <w:marRight w:val="0"/>
      <w:marTop w:val="0"/>
      <w:marBottom w:val="0"/>
      <w:divBdr>
        <w:top w:val="none" w:sz="0" w:space="0" w:color="auto"/>
        <w:left w:val="none" w:sz="0" w:space="0" w:color="auto"/>
        <w:bottom w:val="none" w:sz="0" w:space="0" w:color="auto"/>
        <w:right w:val="none" w:sz="0" w:space="0" w:color="auto"/>
      </w:divBdr>
    </w:div>
    <w:div w:id="2091005517">
      <w:bodyDiv w:val="1"/>
      <w:marLeft w:val="0"/>
      <w:marRight w:val="0"/>
      <w:marTop w:val="0"/>
      <w:marBottom w:val="0"/>
      <w:divBdr>
        <w:top w:val="none" w:sz="0" w:space="0" w:color="auto"/>
        <w:left w:val="none" w:sz="0" w:space="0" w:color="auto"/>
        <w:bottom w:val="none" w:sz="0" w:space="0" w:color="auto"/>
        <w:right w:val="none" w:sz="0" w:space="0" w:color="auto"/>
      </w:divBdr>
    </w:div>
    <w:div w:id="2091148060">
      <w:bodyDiv w:val="1"/>
      <w:marLeft w:val="0"/>
      <w:marRight w:val="0"/>
      <w:marTop w:val="0"/>
      <w:marBottom w:val="0"/>
      <w:divBdr>
        <w:top w:val="none" w:sz="0" w:space="0" w:color="auto"/>
        <w:left w:val="none" w:sz="0" w:space="0" w:color="auto"/>
        <w:bottom w:val="none" w:sz="0" w:space="0" w:color="auto"/>
        <w:right w:val="none" w:sz="0" w:space="0" w:color="auto"/>
      </w:divBdr>
    </w:div>
    <w:div w:id="2091190989">
      <w:bodyDiv w:val="1"/>
      <w:marLeft w:val="0"/>
      <w:marRight w:val="0"/>
      <w:marTop w:val="0"/>
      <w:marBottom w:val="0"/>
      <w:divBdr>
        <w:top w:val="none" w:sz="0" w:space="0" w:color="auto"/>
        <w:left w:val="none" w:sz="0" w:space="0" w:color="auto"/>
        <w:bottom w:val="none" w:sz="0" w:space="0" w:color="auto"/>
        <w:right w:val="none" w:sz="0" w:space="0" w:color="auto"/>
      </w:divBdr>
    </w:div>
    <w:div w:id="2091195620">
      <w:bodyDiv w:val="1"/>
      <w:marLeft w:val="0"/>
      <w:marRight w:val="0"/>
      <w:marTop w:val="0"/>
      <w:marBottom w:val="0"/>
      <w:divBdr>
        <w:top w:val="none" w:sz="0" w:space="0" w:color="auto"/>
        <w:left w:val="none" w:sz="0" w:space="0" w:color="auto"/>
        <w:bottom w:val="none" w:sz="0" w:space="0" w:color="auto"/>
        <w:right w:val="none" w:sz="0" w:space="0" w:color="auto"/>
      </w:divBdr>
    </w:div>
    <w:div w:id="2091197742">
      <w:bodyDiv w:val="1"/>
      <w:marLeft w:val="0"/>
      <w:marRight w:val="0"/>
      <w:marTop w:val="0"/>
      <w:marBottom w:val="0"/>
      <w:divBdr>
        <w:top w:val="none" w:sz="0" w:space="0" w:color="auto"/>
        <w:left w:val="none" w:sz="0" w:space="0" w:color="auto"/>
        <w:bottom w:val="none" w:sz="0" w:space="0" w:color="auto"/>
        <w:right w:val="none" w:sz="0" w:space="0" w:color="auto"/>
      </w:divBdr>
    </w:div>
    <w:div w:id="2091197774">
      <w:bodyDiv w:val="1"/>
      <w:marLeft w:val="0"/>
      <w:marRight w:val="0"/>
      <w:marTop w:val="0"/>
      <w:marBottom w:val="0"/>
      <w:divBdr>
        <w:top w:val="none" w:sz="0" w:space="0" w:color="auto"/>
        <w:left w:val="none" w:sz="0" w:space="0" w:color="auto"/>
        <w:bottom w:val="none" w:sz="0" w:space="0" w:color="auto"/>
        <w:right w:val="none" w:sz="0" w:space="0" w:color="auto"/>
      </w:divBdr>
      <w:divsChild>
        <w:div w:id="1460999396">
          <w:marLeft w:val="0"/>
          <w:marRight w:val="0"/>
          <w:marTop w:val="0"/>
          <w:marBottom w:val="0"/>
          <w:divBdr>
            <w:top w:val="none" w:sz="0" w:space="0" w:color="auto"/>
            <w:left w:val="none" w:sz="0" w:space="0" w:color="auto"/>
            <w:bottom w:val="none" w:sz="0" w:space="0" w:color="auto"/>
            <w:right w:val="none" w:sz="0" w:space="0" w:color="auto"/>
          </w:divBdr>
        </w:div>
      </w:divsChild>
    </w:div>
    <w:div w:id="2091273997">
      <w:bodyDiv w:val="1"/>
      <w:marLeft w:val="0"/>
      <w:marRight w:val="0"/>
      <w:marTop w:val="0"/>
      <w:marBottom w:val="0"/>
      <w:divBdr>
        <w:top w:val="none" w:sz="0" w:space="0" w:color="auto"/>
        <w:left w:val="none" w:sz="0" w:space="0" w:color="auto"/>
        <w:bottom w:val="none" w:sz="0" w:space="0" w:color="auto"/>
        <w:right w:val="none" w:sz="0" w:space="0" w:color="auto"/>
      </w:divBdr>
    </w:div>
    <w:div w:id="2091728502">
      <w:bodyDiv w:val="1"/>
      <w:marLeft w:val="0"/>
      <w:marRight w:val="0"/>
      <w:marTop w:val="0"/>
      <w:marBottom w:val="0"/>
      <w:divBdr>
        <w:top w:val="none" w:sz="0" w:space="0" w:color="auto"/>
        <w:left w:val="none" w:sz="0" w:space="0" w:color="auto"/>
        <w:bottom w:val="none" w:sz="0" w:space="0" w:color="auto"/>
        <w:right w:val="none" w:sz="0" w:space="0" w:color="auto"/>
      </w:divBdr>
    </w:div>
    <w:div w:id="2092389056">
      <w:bodyDiv w:val="1"/>
      <w:marLeft w:val="0"/>
      <w:marRight w:val="0"/>
      <w:marTop w:val="0"/>
      <w:marBottom w:val="0"/>
      <w:divBdr>
        <w:top w:val="none" w:sz="0" w:space="0" w:color="auto"/>
        <w:left w:val="none" w:sz="0" w:space="0" w:color="auto"/>
        <w:bottom w:val="none" w:sz="0" w:space="0" w:color="auto"/>
        <w:right w:val="none" w:sz="0" w:space="0" w:color="auto"/>
      </w:divBdr>
    </w:div>
    <w:div w:id="2092464606">
      <w:bodyDiv w:val="1"/>
      <w:marLeft w:val="0"/>
      <w:marRight w:val="0"/>
      <w:marTop w:val="0"/>
      <w:marBottom w:val="0"/>
      <w:divBdr>
        <w:top w:val="none" w:sz="0" w:space="0" w:color="auto"/>
        <w:left w:val="none" w:sz="0" w:space="0" w:color="auto"/>
        <w:bottom w:val="none" w:sz="0" w:space="0" w:color="auto"/>
        <w:right w:val="none" w:sz="0" w:space="0" w:color="auto"/>
      </w:divBdr>
    </w:div>
    <w:div w:id="2093113767">
      <w:bodyDiv w:val="1"/>
      <w:marLeft w:val="0"/>
      <w:marRight w:val="0"/>
      <w:marTop w:val="0"/>
      <w:marBottom w:val="0"/>
      <w:divBdr>
        <w:top w:val="none" w:sz="0" w:space="0" w:color="auto"/>
        <w:left w:val="none" w:sz="0" w:space="0" w:color="auto"/>
        <w:bottom w:val="none" w:sz="0" w:space="0" w:color="auto"/>
        <w:right w:val="none" w:sz="0" w:space="0" w:color="auto"/>
      </w:divBdr>
    </w:div>
    <w:div w:id="2093117696">
      <w:bodyDiv w:val="1"/>
      <w:marLeft w:val="0"/>
      <w:marRight w:val="0"/>
      <w:marTop w:val="0"/>
      <w:marBottom w:val="0"/>
      <w:divBdr>
        <w:top w:val="none" w:sz="0" w:space="0" w:color="auto"/>
        <w:left w:val="none" w:sz="0" w:space="0" w:color="auto"/>
        <w:bottom w:val="none" w:sz="0" w:space="0" w:color="auto"/>
        <w:right w:val="none" w:sz="0" w:space="0" w:color="auto"/>
      </w:divBdr>
    </w:div>
    <w:div w:id="2093235138">
      <w:bodyDiv w:val="1"/>
      <w:marLeft w:val="0"/>
      <w:marRight w:val="0"/>
      <w:marTop w:val="0"/>
      <w:marBottom w:val="0"/>
      <w:divBdr>
        <w:top w:val="none" w:sz="0" w:space="0" w:color="auto"/>
        <w:left w:val="none" w:sz="0" w:space="0" w:color="auto"/>
        <w:bottom w:val="none" w:sz="0" w:space="0" w:color="auto"/>
        <w:right w:val="none" w:sz="0" w:space="0" w:color="auto"/>
      </w:divBdr>
      <w:divsChild>
        <w:div w:id="749043504">
          <w:marLeft w:val="0"/>
          <w:marRight w:val="0"/>
          <w:marTop w:val="0"/>
          <w:marBottom w:val="0"/>
          <w:divBdr>
            <w:top w:val="none" w:sz="0" w:space="0" w:color="auto"/>
            <w:left w:val="none" w:sz="0" w:space="0" w:color="auto"/>
            <w:bottom w:val="none" w:sz="0" w:space="0" w:color="auto"/>
            <w:right w:val="none" w:sz="0" w:space="0" w:color="auto"/>
          </w:divBdr>
        </w:div>
      </w:divsChild>
    </w:div>
    <w:div w:id="2093236190">
      <w:bodyDiv w:val="1"/>
      <w:marLeft w:val="0"/>
      <w:marRight w:val="0"/>
      <w:marTop w:val="0"/>
      <w:marBottom w:val="0"/>
      <w:divBdr>
        <w:top w:val="none" w:sz="0" w:space="0" w:color="auto"/>
        <w:left w:val="none" w:sz="0" w:space="0" w:color="auto"/>
        <w:bottom w:val="none" w:sz="0" w:space="0" w:color="auto"/>
        <w:right w:val="none" w:sz="0" w:space="0" w:color="auto"/>
      </w:divBdr>
    </w:div>
    <w:div w:id="2093577412">
      <w:bodyDiv w:val="1"/>
      <w:marLeft w:val="0"/>
      <w:marRight w:val="0"/>
      <w:marTop w:val="0"/>
      <w:marBottom w:val="0"/>
      <w:divBdr>
        <w:top w:val="none" w:sz="0" w:space="0" w:color="auto"/>
        <w:left w:val="none" w:sz="0" w:space="0" w:color="auto"/>
        <w:bottom w:val="none" w:sz="0" w:space="0" w:color="auto"/>
        <w:right w:val="none" w:sz="0" w:space="0" w:color="auto"/>
      </w:divBdr>
    </w:div>
    <w:div w:id="2093699873">
      <w:bodyDiv w:val="1"/>
      <w:marLeft w:val="0"/>
      <w:marRight w:val="0"/>
      <w:marTop w:val="0"/>
      <w:marBottom w:val="0"/>
      <w:divBdr>
        <w:top w:val="none" w:sz="0" w:space="0" w:color="auto"/>
        <w:left w:val="none" w:sz="0" w:space="0" w:color="auto"/>
        <w:bottom w:val="none" w:sz="0" w:space="0" w:color="auto"/>
        <w:right w:val="none" w:sz="0" w:space="0" w:color="auto"/>
      </w:divBdr>
      <w:divsChild>
        <w:div w:id="1604649207">
          <w:marLeft w:val="0"/>
          <w:marRight w:val="0"/>
          <w:marTop w:val="0"/>
          <w:marBottom w:val="0"/>
          <w:divBdr>
            <w:top w:val="none" w:sz="0" w:space="0" w:color="auto"/>
            <w:left w:val="none" w:sz="0" w:space="0" w:color="auto"/>
            <w:bottom w:val="none" w:sz="0" w:space="0" w:color="auto"/>
            <w:right w:val="none" w:sz="0" w:space="0" w:color="auto"/>
          </w:divBdr>
        </w:div>
      </w:divsChild>
    </w:div>
    <w:div w:id="2093891542">
      <w:bodyDiv w:val="1"/>
      <w:marLeft w:val="0"/>
      <w:marRight w:val="0"/>
      <w:marTop w:val="0"/>
      <w:marBottom w:val="0"/>
      <w:divBdr>
        <w:top w:val="none" w:sz="0" w:space="0" w:color="auto"/>
        <w:left w:val="none" w:sz="0" w:space="0" w:color="auto"/>
        <w:bottom w:val="none" w:sz="0" w:space="0" w:color="auto"/>
        <w:right w:val="none" w:sz="0" w:space="0" w:color="auto"/>
      </w:divBdr>
      <w:divsChild>
        <w:div w:id="77406330">
          <w:marLeft w:val="0"/>
          <w:marRight w:val="0"/>
          <w:marTop w:val="0"/>
          <w:marBottom w:val="0"/>
          <w:divBdr>
            <w:top w:val="none" w:sz="0" w:space="0" w:color="auto"/>
            <w:left w:val="none" w:sz="0" w:space="0" w:color="auto"/>
            <w:bottom w:val="none" w:sz="0" w:space="0" w:color="auto"/>
            <w:right w:val="none" w:sz="0" w:space="0" w:color="auto"/>
          </w:divBdr>
        </w:div>
      </w:divsChild>
    </w:div>
    <w:div w:id="2094469402">
      <w:bodyDiv w:val="1"/>
      <w:marLeft w:val="0"/>
      <w:marRight w:val="0"/>
      <w:marTop w:val="0"/>
      <w:marBottom w:val="0"/>
      <w:divBdr>
        <w:top w:val="none" w:sz="0" w:space="0" w:color="auto"/>
        <w:left w:val="none" w:sz="0" w:space="0" w:color="auto"/>
        <w:bottom w:val="none" w:sz="0" w:space="0" w:color="auto"/>
        <w:right w:val="none" w:sz="0" w:space="0" w:color="auto"/>
      </w:divBdr>
      <w:divsChild>
        <w:div w:id="662271771">
          <w:marLeft w:val="0"/>
          <w:marRight w:val="0"/>
          <w:marTop w:val="0"/>
          <w:marBottom w:val="0"/>
          <w:divBdr>
            <w:top w:val="none" w:sz="0" w:space="0" w:color="auto"/>
            <w:left w:val="none" w:sz="0" w:space="0" w:color="auto"/>
            <w:bottom w:val="none" w:sz="0" w:space="0" w:color="auto"/>
            <w:right w:val="none" w:sz="0" w:space="0" w:color="auto"/>
          </w:divBdr>
        </w:div>
      </w:divsChild>
    </w:div>
    <w:div w:id="2094471180">
      <w:bodyDiv w:val="1"/>
      <w:marLeft w:val="0"/>
      <w:marRight w:val="0"/>
      <w:marTop w:val="0"/>
      <w:marBottom w:val="0"/>
      <w:divBdr>
        <w:top w:val="none" w:sz="0" w:space="0" w:color="auto"/>
        <w:left w:val="none" w:sz="0" w:space="0" w:color="auto"/>
        <w:bottom w:val="none" w:sz="0" w:space="0" w:color="auto"/>
        <w:right w:val="none" w:sz="0" w:space="0" w:color="auto"/>
      </w:divBdr>
    </w:div>
    <w:div w:id="2094621261">
      <w:bodyDiv w:val="1"/>
      <w:marLeft w:val="0"/>
      <w:marRight w:val="0"/>
      <w:marTop w:val="0"/>
      <w:marBottom w:val="0"/>
      <w:divBdr>
        <w:top w:val="none" w:sz="0" w:space="0" w:color="auto"/>
        <w:left w:val="none" w:sz="0" w:space="0" w:color="auto"/>
        <w:bottom w:val="none" w:sz="0" w:space="0" w:color="auto"/>
        <w:right w:val="none" w:sz="0" w:space="0" w:color="auto"/>
      </w:divBdr>
    </w:div>
    <w:div w:id="2094859170">
      <w:bodyDiv w:val="1"/>
      <w:marLeft w:val="0"/>
      <w:marRight w:val="0"/>
      <w:marTop w:val="0"/>
      <w:marBottom w:val="0"/>
      <w:divBdr>
        <w:top w:val="none" w:sz="0" w:space="0" w:color="auto"/>
        <w:left w:val="none" w:sz="0" w:space="0" w:color="auto"/>
        <w:bottom w:val="none" w:sz="0" w:space="0" w:color="auto"/>
        <w:right w:val="none" w:sz="0" w:space="0" w:color="auto"/>
      </w:divBdr>
    </w:div>
    <w:div w:id="2094930520">
      <w:bodyDiv w:val="1"/>
      <w:marLeft w:val="0"/>
      <w:marRight w:val="0"/>
      <w:marTop w:val="0"/>
      <w:marBottom w:val="0"/>
      <w:divBdr>
        <w:top w:val="none" w:sz="0" w:space="0" w:color="auto"/>
        <w:left w:val="none" w:sz="0" w:space="0" w:color="auto"/>
        <w:bottom w:val="none" w:sz="0" w:space="0" w:color="auto"/>
        <w:right w:val="none" w:sz="0" w:space="0" w:color="auto"/>
      </w:divBdr>
    </w:div>
    <w:div w:id="2095007185">
      <w:bodyDiv w:val="1"/>
      <w:marLeft w:val="0"/>
      <w:marRight w:val="0"/>
      <w:marTop w:val="0"/>
      <w:marBottom w:val="0"/>
      <w:divBdr>
        <w:top w:val="none" w:sz="0" w:space="0" w:color="auto"/>
        <w:left w:val="none" w:sz="0" w:space="0" w:color="auto"/>
        <w:bottom w:val="none" w:sz="0" w:space="0" w:color="auto"/>
        <w:right w:val="none" w:sz="0" w:space="0" w:color="auto"/>
      </w:divBdr>
    </w:div>
    <w:div w:id="2095055654">
      <w:bodyDiv w:val="1"/>
      <w:marLeft w:val="0"/>
      <w:marRight w:val="0"/>
      <w:marTop w:val="0"/>
      <w:marBottom w:val="0"/>
      <w:divBdr>
        <w:top w:val="none" w:sz="0" w:space="0" w:color="auto"/>
        <w:left w:val="none" w:sz="0" w:space="0" w:color="auto"/>
        <w:bottom w:val="none" w:sz="0" w:space="0" w:color="auto"/>
        <w:right w:val="none" w:sz="0" w:space="0" w:color="auto"/>
      </w:divBdr>
    </w:div>
    <w:div w:id="2095081601">
      <w:bodyDiv w:val="1"/>
      <w:marLeft w:val="0"/>
      <w:marRight w:val="0"/>
      <w:marTop w:val="0"/>
      <w:marBottom w:val="0"/>
      <w:divBdr>
        <w:top w:val="none" w:sz="0" w:space="0" w:color="auto"/>
        <w:left w:val="none" w:sz="0" w:space="0" w:color="auto"/>
        <w:bottom w:val="none" w:sz="0" w:space="0" w:color="auto"/>
        <w:right w:val="none" w:sz="0" w:space="0" w:color="auto"/>
      </w:divBdr>
    </w:div>
    <w:div w:id="2095128827">
      <w:bodyDiv w:val="1"/>
      <w:marLeft w:val="0"/>
      <w:marRight w:val="0"/>
      <w:marTop w:val="0"/>
      <w:marBottom w:val="0"/>
      <w:divBdr>
        <w:top w:val="none" w:sz="0" w:space="0" w:color="auto"/>
        <w:left w:val="none" w:sz="0" w:space="0" w:color="auto"/>
        <w:bottom w:val="none" w:sz="0" w:space="0" w:color="auto"/>
        <w:right w:val="none" w:sz="0" w:space="0" w:color="auto"/>
      </w:divBdr>
    </w:div>
    <w:div w:id="2095470563">
      <w:bodyDiv w:val="1"/>
      <w:marLeft w:val="0"/>
      <w:marRight w:val="0"/>
      <w:marTop w:val="0"/>
      <w:marBottom w:val="0"/>
      <w:divBdr>
        <w:top w:val="none" w:sz="0" w:space="0" w:color="auto"/>
        <w:left w:val="none" w:sz="0" w:space="0" w:color="auto"/>
        <w:bottom w:val="none" w:sz="0" w:space="0" w:color="auto"/>
        <w:right w:val="none" w:sz="0" w:space="0" w:color="auto"/>
      </w:divBdr>
    </w:div>
    <w:div w:id="2095741483">
      <w:bodyDiv w:val="1"/>
      <w:marLeft w:val="0"/>
      <w:marRight w:val="0"/>
      <w:marTop w:val="0"/>
      <w:marBottom w:val="0"/>
      <w:divBdr>
        <w:top w:val="none" w:sz="0" w:space="0" w:color="auto"/>
        <w:left w:val="none" w:sz="0" w:space="0" w:color="auto"/>
        <w:bottom w:val="none" w:sz="0" w:space="0" w:color="auto"/>
        <w:right w:val="none" w:sz="0" w:space="0" w:color="auto"/>
      </w:divBdr>
    </w:div>
    <w:div w:id="2096169547">
      <w:bodyDiv w:val="1"/>
      <w:marLeft w:val="0"/>
      <w:marRight w:val="0"/>
      <w:marTop w:val="0"/>
      <w:marBottom w:val="0"/>
      <w:divBdr>
        <w:top w:val="none" w:sz="0" w:space="0" w:color="auto"/>
        <w:left w:val="none" w:sz="0" w:space="0" w:color="auto"/>
        <w:bottom w:val="none" w:sz="0" w:space="0" w:color="auto"/>
        <w:right w:val="none" w:sz="0" w:space="0" w:color="auto"/>
      </w:divBdr>
      <w:divsChild>
        <w:div w:id="2016689486">
          <w:marLeft w:val="0"/>
          <w:marRight w:val="0"/>
          <w:marTop w:val="0"/>
          <w:marBottom w:val="0"/>
          <w:divBdr>
            <w:top w:val="none" w:sz="0" w:space="0" w:color="auto"/>
            <w:left w:val="none" w:sz="0" w:space="0" w:color="auto"/>
            <w:bottom w:val="none" w:sz="0" w:space="0" w:color="auto"/>
            <w:right w:val="none" w:sz="0" w:space="0" w:color="auto"/>
          </w:divBdr>
        </w:div>
      </w:divsChild>
    </w:div>
    <w:div w:id="2096201495">
      <w:bodyDiv w:val="1"/>
      <w:marLeft w:val="0"/>
      <w:marRight w:val="0"/>
      <w:marTop w:val="0"/>
      <w:marBottom w:val="0"/>
      <w:divBdr>
        <w:top w:val="none" w:sz="0" w:space="0" w:color="auto"/>
        <w:left w:val="none" w:sz="0" w:space="0" w:color="auto"/>
        <w:bottom w:val="none" w:sz="0" w:space="0" w:color="auto"/>
        <w:right w:val="none" w:sz="0" w:space="0" w:color="auto"/>
      </w:divBdr>
    </w:div>
    <w:div w:id="2096319005">
      <w:bodyDiv w:val="1"/>
      <w:marLeft w:val="0"/>
      <w:marRight w:val="0"/>
      <w:marTop w:val="0"/>
      <w:marBottom w:val="0"/>
      <w:divBdr>
        <w:top w:val="none" w:sz="0" w:space="0" w:color="auto"/>
        <w:left w:val="none" w:sz="0" w:space="0" w:color="auto"/>
        <w:bottom w:val="none" w:sz="0" w:space="0" w:color="auto"/>
        <w:right w:val="none" w:sz="0" w:space="0" w:color="auto"/>
      </w:divBdr>
    </w:div>
    <w:div w:id="2096435659">
      <w:bodyDiv w:val="1"/>
      <w:marLeft w:val="0"/>
      <w:marRight w:val="0"/>
      <w:marTop w:val="0"/>
      <w:marBottom w:val="0"/>
      <w:divBdr>
        <w:top w:val="none" w:sz="0" w:space="0" w:color="auto"/>
        <w:left w:val="none" w:sz="0" w:space="0" w:color="auto"/>
        <w:bottom w:val="none" w:sz="0" w:space="0" w:color="auto"/>
        <w:right w:val="none" w:sz="0" w:space="0" w:color="auto"/>
      </w:divBdr>
    </w:div>
    <w:div w:id="2096630865">
      <w:bodyDiv w:val="1"/>
      <w:marLeft w:val="0"/>
      <w:marRight w:val="0"/>
      <w:marTop w:val="0"/>
      <w:marBottom w:val="0"/>
      <w:divBdr>
        <w:top w:val="none" w:sz="0" w:space="0" w:color="auto"/>
        <w:left w:val="none" w:sz="0" w:space="0" w:color="auto"/>
        <w:bottom w:val="none" w:sz="0" w:space="0" w:color="auto"/>
        <w:right w:val="none" w:sz="0" w:space="0" w:color="auto"/>
      </w:divBdr>
    </w:div>
    <w:div w:id="2096778491">
      <w:bodyDiv w:val="1"/>
      <w:marLeft w:val="0"/>
      <w:marRight w:val="0"/>
      <w:marTop w:val="0"/>
      <w:marBottom w:val="0"/>
      <w:divBdr>
        <w:top w:val="none" w:sz="0" w:space="0" w:color="auto"/>
        <w:left w:val="none" w:sz="0" w:space="0" w:color="auto"/>
        <w:bottom w:val="none" w:sz="0" w:space="0" w:color="auto"/>
        <w:right w:val="none" w:sz="0" w:space="0" w:color="auto"/>
      </w:divBdr>
    </w:div>
    <w:div w:id="2097746083">
      <w:bodyDiv w:val="1"/>
      <w:marLeft w:val="0"/>
      <w:marRight w:val="0"/>
      <w:marTop w:val="0"/>
      <w:marBottom w:val="0"/>
      <w:divBdr>
        <w:top w:val="none" w:sz="0" w:space="0" w:color="auto"/>
        <w:left w:val="none" w:sz="0" w:space="0" w:color="auto"/>
        <w:bottom w:val="none" w:sz="0" w:space="0" w:color="auto"/>
        <w:right w:val="none" w:sz="0" w:space="0" w:color="auto"/>
      </w:divBdr>
    </w:div>
    <w:div w:id="2097825223">
      <w:bodyDiv w:val="1"/>
      <w:marLeft w:val="0"/>
      <w:marRight w:val="0"/>
      <w:marTop w:val="0"/>
      <w:marBottom w:val="0"/>
      <w:divBdr>
        <w:top w:val="none" w:sz="0" w:space="0" w:color="auto"/>
        <w:left w:val="none" w:sz="0" w:space="0" w:color="auto"/>
        <w:bottom w:val="none" w:sz="0" w:space="0" w:color="auto"/>
        <w:right w:val="none" w:sz="0" w:space="0" w:color="auto"/>
      </w:divBdr>
    </w:div>
    <w:div w:id="2097894368">
      <w:bodyDiv w:val="1"/>
      <w:marLeft w:val="0"/>
      <w:marRight w:val="0"/>
      <w:marTop w:val="0"/>
      <w:marBottom w:val="0"/>
      <w:divBdr>
        <w:top w:val="none" w:sz="0" w:space="0" w:color="auto"/>
        <w:left w:val="none" w:sz="0" w:space="0" w:color="auto"/>
        <w:bottom w:val="none" w:sz="0" w:space="0" w:color="auto"/>
        <w:right w:val="none" w:sz="0" w:space="0" w:color="auto"/>
      </w:divBdr>
    </w:div>
    <w:div w:id="2098011291">
      <w:bodyDiv w:val="1"/>
      <w:marLeft w:val="0"/>
      <w:marRight w:val="0"/>
      <w:marTop w:val="0"/>
      <w:marBottom w:val="0"/>
      <w:divBdr>
        <w:top w:val="none" w:sz="0" w:space="0" w:color="auto"/>
        <w:left w:val="none" w:sz="0" w:space="0" w:color="auto"/>
        <w:bottom w:val="none" w:sz="0" w:space="0" w:color="auto"/>
        <w:right w:val="none" w:sz="0" w:space="0" w:color="auto"/>
      </w:divBdr>
    </w:div>
    <w:div w:id="2098548805">
      <w:bodyDiv w:val="1"/>
      <w:marLeft w:val="0"/>
      <w:marRight w:val="0"/>
      <w:marTop w:val="0"/>
      <w:marBottom w:val="0"/>
      <w:divBdr>
        <w:top w:val="none" w:sz="0" w:space="0" w:color="auto"/>
        <w:left w:val="none" w:sz="0" w:space="0" w:color="auto"/>
        <w:bottom w:val="none" w:sz="0" w:space="0" w:color="auto"/>
        <w:right w:val="none" w:sz="0" w:space="0" w:color="auto"/>
      </w:divBdr>
    </w:div>
    <w:div w:id="2098556401">
      <w:bodyDiv w:val="1"/>
      <w:marLeft w:val="0"/>
      <w:marRight w:val="0"/>
      <w:marTop w:val="0"/>
      <w:marBottom w:val="0"/>
      <w:divBdr>
        <w:top w:val="none" w:sz="0" w:space="0" w:color="auto"/>
        <w:left w:val="none" w:sz="0" w:space="0" w:color="auto"/>
        <w:bottom w:val="none" w:sz="0" w:space="0" w:color="auto"/>
        <w:right w:val="none" w:sz="0" w:space="0" w:color="auto"/>
      </w:divBdr>
    </w:div>
    <w:div w:id="2098597849">
      <w:bodyDiv w:val="1"/>
      <w:marLeft w:val="0"/>
      <w:marRight w:val="0"/>
      <w:marTop w:val="0"/>
      <w:marBottom w:val="0"/>
      <w:divBdr>
        <w:top w:val="none" w:sz="0" w:space="0" w:color="auto"/>
        <w:left w:val="none" w:sz="0" w:space="0" w:color="auto"/>
        <w:bottom w:val="none" w:sz="0" w:space="0" w:color="auto"/>
        <w:right w:val="none" w:sz="0" w:space="0" w:color="auto"/>
      </w:divBdr>
    </w:div>
    <w:div w:id="2099400496">
      <w:bodyDiv w:val="1"/>
      <w:marLeft w:val="0"/>
      <w:marRight w:val="0"/>
      <w:marTop w:val="0"/>
      <w:marBottom w:val="0"/>
      <w:divBdr>
        <w:top w:val="none" w:sz="0" w:space="0" w:color="auto"/>
        <w:left w:val="none" w:sz="0" w:space="0" w:color="auto"/>
        <w:bottom w:val="none" w:sz="0" w:space="0" w:color="auto"/>
        <w:right w:val="none" w:sz="0" w:space="0" w:color="auto"/>
      </w:divBdr>
    </w:div>
    <w:div w:id="2099474711">
      <w:bodyDiv w:val="1"/>
      <w:marLeft w:val="0"/>
      <w:marRight w:val="0"/>
      <w:marTop w:val="0"/>
      <w:marBottom w:val="0"/>
      <w:divBdr>
        <w:top w:val="none" w:sz="0" w:space="0" w:color="auto"/>
        <w:left w:val="none" w:sz="0" w:space="0" w:color="auto"/>
        <w:bottom w:val="none" w:sz="0" w:space="0" w:color="auto"/>
        <w:right w:val="none" w:sz="0" w:space="0" w:color="auto"/>
      </w:divBdr>
    </w:div>
    <w:div w:id="2099523535">
      <w:bodyDiv w:val="1"/>
      <w:marLeft w:val="0"/>
      <w:marRight w:val="0"/>
      <w:marTop w:val="0"/>
      <w:marBottom w:val="0"/>
      <w:divBdr>
        <w:top w:val="none" w:sz="0" w:space="0" w:color="auto"/>
        <w:left w:val="none" w:sz="0" w:space="0" w:color="auto"/>
        <w:bottom w:val="none" w:sz="0" w:space="0" w:color="auto"/>
        <w:right w:val="none" w:sz="0" w:space="0" w:color="auto"/>
      </w:divBdr>
    </w:div>
    <w:div w:id="2099788797">
      <w:bodyDiv w:val="1"/>
      <w:marLeft w:val="0"/>
      <w:marRight w:val="0"/>
      <w:marTop w:val="0"/>
      <w:marBottom w:val="0"/>
      <w:divBdr>
        <w:top w:val="none" w:sz="0" w:space="0" w:color="auto"/>
        <w:left w:val="none" w:sz="0" w:space="0" w:color="auto"/>
        <w:bottom w:val="none" w:sz="0" w:space="0" w:color="auto"/>
        <w:right w:val="none" w:sz="0" w:space="0" w:color="auto"/>
      </w:divBdr>
    </w:div>
    <w:div w:id="2099862580">
      <w:bodyDiv w:val="1"/>
      <w:marLeft w:val="0"/>
      <w:marRight w:val="0"/>
      <w:marTop w:val="0"/>
      <w:marBottom w:val="0"/>
      <w:divBdr>
        <w:top w:val="none" w:sz="0" w:space="0" w:color="auto"/>
        <w:left w:val="none" w:sz="0" w:space="0" w:color="auto"/>
        <w:bottom w:val="none" w:sz="0" w:space="0" w:color="auto"/>
        <w:right w:val="none" w:sz="0" w:space="0" w:color="auto"/>
      </w:divBdr>
    </w:div>
    <w:div w:id="2099984596">
      <w:bodyDiv w:val="1"/>
      <w:marLeft w:val="0"/>
      <w:marRight w:val="0"/>
      <w:marTop w:val="0"/>
      <w:marBottom w:val="0"/>
      <w:divBdr>
        <w:top w:val="none" w:sz="0" w:space="0" w:color="auto"/>
        <w:left w:val="none" w:sz="0" w:space="0" w:color="auto"/>
        <w:bottom w:val="none" w:sz="0" w:space="0" w:color="auto"/>
        <w:right w:val="none" w:sz="0" w:space="0" w:color="auto"/>
      </w:divBdr>
    </w:div>
    <w:div w:id="2100249635">
      <w:bodyDiv w:val="1"/>
      <w:marLeft w:val="0"/>
      <w:marRight w:val="0"/>
      <w:marTop w:val="0"/>
      <w:marBottom w:val="0"/>
      <w:divBdr>
        <w:top w:val="none" w:sz="0" w:space="0" w:color="auto"/>
        <w:left w:val="none" w:sz="0" w:space="0" w:color="auto"/>
        <w:bottom w:val="none" w:sz="0" w:space="0" w:color="auto"/>
        <w:right w:val="none" w:sz="0" w:space="0" w:color="auto"/>
      </w:divBdr>
    </w:div>
    <w:div w:id="2100253464">
      <w:bodyDiv w:val="1"/>
      <w:marLeft w:val="0"/>
      <w:marRight w:val="0"/>
      <w:marTop w:val="0"/>
      <w:marBottom w:val="0"/>
      <w:divBdr>
        <w:top w:val="none" w:sz="0" w:space="0" w:color="auto"/>
        <w:left w:val="none" w:sz="0" w:space="0" w:color="auto"/>
        <w:bottom w:val="none" w:sz="0" w:space="0" w:color="auto"/>
        <w:right w:val="none" w:sz="0" w:space="0" w:color="auto"/>
      </w:divBdr>
    </w:div>
    <w:div w:id="2100441086">
      <w:bodyDiv w:val="1"/>
      <w:marLeft w:val="0"/>
      <w:marRight w:val="0"/>
      <w:marTop w:val="0"/>
      <w:marBottom w:val="0"/>
      <w:divBdr>
        <w:top w:val="none" w:sz="0" w:space="0" w:color="auto"/>
        <w:left w:val="none" w:sz="0" w:space="0" w:color="auto"/>
        <w:bottom w:val="none" w:sz="0" w:space="0" w:color="auto"/>
        <w:right w:val="none" w:sz="0" w:space="0" w:color="auto"/>
      </w:divBdr>
    </w:div>
    <w:div w:id="2100632897">
      <w:bodyDiv w:val="1"/>
      <w:marLeft w:val="0"/>
      <w:marRight w:val="0"/>
      <w:marTop w:val="0"/>
      <w:marBottom w:val="0"/>
      <w:divBdr>
        <w:top w:val="none" w:sz="0" w:space="0" w:color="auto"/>
        <w:left w:val="none" w:sz="0" w:space="0" w:color="auto"/>
        <w:bottom w:val="none" w:sz="0" w:space="0" w:color="auto"/>
        <w:right w:val="none" w:sz="0" w:space="0" w:color="auto"/>
      </w:divBdr>
    </w:div>
    <w:div w:id="2100758978">
      <w:bodyDiv w:val="1"/>
      <w:marLeft w:val="0"/>
      <w:marRight w:val="0"/>
      <w:marTop w:val="0"/>
      <w:marBottom w:val="0"/>
      <w:divBdr>
        <w:top w:val="none" w:sz="0" w:space="0" w:color="auto"/>
        <w:left w:val="none" w:sz="0" w:space="0" w:color="auto"/>
        <w:bottom w:val="none" w:sz="0" w:space="0" w:color="auto"/>
        <w:right w:val="none" w:sz="0" w:space="0" w:color="auto"/>
      </w:divBdr>
    </w:div>
    <w:div w:id="2100785510">
      <w:bodyDiv w:val="1"/>
      <w:marLeft w:val="0"/>
      <w:marRight w:val="0"/>
      <w:marTop w:val="0"/>
      <w:marBottom w:val="0"/>
      <w:divBdr>
        <w:top w:val="none" w:sz="0" w:space="0" w:color="auto"/>
        <w:left w:val="none" w:sz="0" w:space="0" w:color="auto"/>
        <w:bottom w:val="none" w:sz="0" w:space="0" w:color="auto"/>
        <w:right w:val="none" w:sz="0" w:space="0" w:color="auto"/>
      </w:divBdr>
    </w:div>
    <w:div w:id="2101874226">
      <w:bodyDiv w:val="1"/>
      <w:marLeft w:val="0"/>
      <w:marRight w:val="0"/>
      <w:marTop w:val="0"/>
      <w:marBottom w:val="0"/>
      <w:divBdr>
        <w:top w:val="none" w:sz="0" w:space="0" w:color="auto"/>
        <w:left w:val="none" w:sz="0" w:space="0" w:color="auto"/>
        <w:bottom w:val="none" w:sz="0" w:space="0" w:color="auto"/>
        <w:right w:val="none" w:sz="0" w:space="0" w:color="auto"/>
      </w:divBdr>
    </w:div>
    <w:div w:id="2102529147">
      <w:bodyDiv w:val="1"/>
      <w:marLeft w:val="0"/>
      <w:marRight w:val="0"/>
      <w:marTop w:val="0"/>
      <w:marBottom w:val="0"/>
      <w:divBdr>
        <w:top w:val="none" w:sz="0" w:space="0" w:color="auto"/>
        <w:left w:val="none" w:sz="0" w:space="0" w:color="auto"/>
        <w:bottom w:val="none" w:sz="0" w:space="0" w:color="auto"/>
        <w:right w:val="none" w:sz="0" w:space="0" w:color="auto"/>
      </w:divBdr>
    </w:div>
    <w:div w:id="2103142141">
      <w:bodyDiv w:val="1"/>
      <w:marLeft w:val="0"/>
      <w:marRight w:val="0"/>
      <w:marTop w:val="0"/>
      <w:marBottom w:val="0"/>
      <w:divBdr>
        <w:top w:val="none" w:sz="0" w:space="0" w:color="auto"/>
        <w:left w:val="none" w:sz="0" w:space="0" w:color="auto"/>
        <w:bottom w:val="none" w:sz="0" w:space="0" w:color="auto"/>
        <w:right w:val="none" w:sz="0" w:space="0" w:color="auto"/>
      </w:divBdr>
    </w:div>
    <w:div w:id="2103213363">
      <w:bodyDiv w:val="1"/>
      <w:marLeft w:val="0"/>
      <w:marRight w:val="0"/>
      <w:marTop w:val="0"/>
      <w:marBottom w:val="0"/>
      <w:divBdr>
        <w:top w:val="none" w:sz="0" w:space="0" w:color="auto"/>
        <w:left w:val="none" w:sz="0" w:space="0" w:color="auto"/>
        <w:bottom w:val="none" w:sz="0" w:space="0" w:color="auto"/>
        <w:right w:val="none" w:sz="0" w:space="0" w:color="auto"/>
      </w:divBdr>
    </w:div>
    <w:div w:id="2103720506">
      <w:bodyDiv w:val="1"/>
      <w:marLeft w:val="0"/>
      <w:marRight w:val="0"/>
      <w:marTop w:val="0"/>
      <w:marBottom w:val="0"/>
      <w:divBdr>
        <w:top w:val="none" w:sz="0" w:space="0" w:color="auto"/>
        <w:left w:val="none" w:sz="0" w:space="0" w:color="auto"/>
        <w:bottom w:val="none" w:sz="0" w:space="0" w:color="auto"/>
        <w:right w:val="none" w:sz="0" w:space="0" w:color="auto"/>
      </w:divBdr>
    </w:div>
    <w:div w:id="2103799225">
      <w:bodyDiv w:val="1"/>
      <w:marLeft w:val="0"/>
      <w:marRight w:val="0"/>
      <w:marTop w:val="0"/>
      <w:marBottom w:val="0"/>
      <w:divBdr>
        <w:top w:val="none" w:sz="0" w:space="0" w:color="auto"/>
        <w:left w:val="none" w:sz="0" w:space="0" w:color="auto"/>
        <w:bottom w:val="none" w:sz="0" w:space="0" w:color="auto"/>
        <w:right w:val="none" w:sz="0" w:space="0" w:color="auto"/>
      </w:divBdr>
    </w:div>
    <w:div w:id="2104908945">
      <w:bodyDiv w:val="1"/>
      <w:marLeft w:val="0"/>
      <w:marRight w:val="0"/>
      <w:marTop w:val="0"/>
      <w:marBottom w:val="0"/>
      <w:divBdr>
        <w:top w:val="none" w:sz="0" w:space="0" w:color="auto"/>
        <w:left w:val="none" w:sz="0" w:space="0" w:color="auto"/>
        <w:bottom w:val="none" w:sz="0" w:space="0" w:color="auto"/>
        <w:right w:val="none" w:sz="0" w:space="0" w:color="auto"/>
      </w:divBdr>
      <w:divsChild>
        <w:div w:id="998655154">
          <w:marLeft w:val="0"/>
          <w:marRight w:val="0"/>
          <w:marTop w:val="0"/>
          <w:marBottom w:val="0"/>
          <w:divBdr>
            <w:top w:val="none" w:sz="0" w:space="0" w:color="auto"/>
            <w:left w:val="none" w:sz="0" w:space="0" w:color="auto"/>
            <w:bottom w:val="none" w:sz="0" w:space="0" w:color="auto"/>
            <w:right w:val="none" w:sz="0" w:space="0" w:color="auto"/>
          </w:divBdr>
        </w:div>
      </w:divsChild>
    </w:div>
    <w:div w:id="2105110329">
      <w:bodyDiv w:val="1"/>
      <w:marLeft w:val="0"/>
      <w:marRight w:val="0"/>
      <w:marTop w:val="0"/>
      <w:marBottom w:val="0"/>
      <w:divBdr>
        <w:top w:val="none" w:sz="0" w:space="0" w:color="auto"/>
        <w:left w:val="none" w:sz="0" w:space="0" w:color="auto"/>
        <w:bottom w:val="none" w:sz="0" w:space="0" w:color="auto"/>
        <w:right w:val="none" w:sz="0" w:space="0" w:color="auto"/>
      </w:divBdr>
    </w:div>
    <w:div w:id="2105222977">
      <w:bodyDiv w:val="1"/>
      <w:marLeft w:val="0"/>
      <w:marRight w:val="0"/>
      <w:marTop w:val="0"/>
      <w:marBottom w:val="0"/>
      <w:divBdr>
        <w:top w:val="none" w:sz="0" w:space="0" w:color="auto"/>
        <w:left w:val="none" w:sz="0" w:space="0" w:color="auto"/>
        <w:bottom w:val="none" w:sz="0" w:space="0" w:color="auto"/>
        <w:right w:val="none" w:sz="0" w:space="0" w:color="auto"/>
      </w:divBdr>
    </w:div>
    <w:div w:id="2105492403">
      <w:bodyDiv w:val="1"/>
      <w:marLeft w:val="0"/>
      <w:marRight w:val="0"/>
      <w:marTop w:val="0"/>
      <w:marBottom w:val="0"/>
      <w:divBdr>
        <w:top w:val="none" w:sz="0" w:space="0" w:color="auto"/>
        <w:left w:val="none" w:sz="0" w:space="0" w:color="auto"/>
        <w:bottom w:val="none" w:sz="0" w:space="0" w:color="auto"/>
        <w:right w:val="none" w:sz="0" w:space="0" w:color="auto"/>
      </w:divBdr>
    </w:div>
    <w:div w:id="2105613019">
      <w:bodyDiv w:val="1"/>
      <w:marLeft w:val="0"/>
      <w:marRight w:val="0"/>
      <w:marTop w:val="0"/>
      <w:marBottom w:val="0"/>
      <w:divBdr>
        <w:top w:val="none" w:sz="0" w:space="0" w:color="auto"/>
        <w:left w:val="none" w:sz="0" w:space="0" w:color="auto"/>
        <w:bottom w:val="none" w:sz="0" w:space="0" w:color="auto"/>
        <w:right w:val="none" w:sz="0" w:space="0" w:color="auto"/>
      </w:divBdr>
    </w:div>
    <w:div w:id="2106458977">
      <w:bodyDiv w:val="1"/>
      <w:marLeft w:val="0"/>
      <w:marRight w:val="0"/>
      <w:marTop w:val="0"/>
      <w:marBottom w:val="0"/>
      <w:divBdr>
        <w:top w:val="none" w:sz="0" w:space="0" w:color="auto"/>
        <w:left w:val="none" w:sz="0" w:space="0" w:color="auto"/>
        <w:bottom w:val="none" w:sz="0" w:space="0" w:color="auto"/>
        <w:right w:val="none" w:sz="0" w:space="0" w:color="auto"/>
      </w:divBdr>
    </w:div>
    <w:div w:id="2106808073">
      <w:bodyDiv w:val="1"/>
      <w:marLeft w:val="0"/>
      <w:marRight w:val="0"/>
      <w:marTop w:val="0"/>
      <w:marBottom w:val="0"/>
      <w:divBdr>
        <w:top w:val="none" w:sz="0" w:space="0" w:color="auto"/>
        <w:left w:val="none" w:sz="0" w:space="0" w:color="auto"/>
        <w:bottom w:val="none" w:sz="0" w:space="0" w:color="auto"/>
        <w:right w:val="none" w:sz="0" w:space="0" w:color="auto"/>
      </w:divBdr>
    </w:div>
    <w:div w:id="2106918509">
      <w:bodyDiv w:val="1"/>
      <w:marLeft w:val="0"/>
      <w:marRight w:val="0"/>
      <w:marTop w:val="0"/>
      <w:marBottom w:val="0"/>
      <w:divBdr>
        <w:top w:val="none" w:sz="0" w:space="0" w:color="auto"/>
        <w:left w:val="none" w:sz="0" w:space="0" w:color="auto"/>
        <w:bottom w:val="none" w:sz="0" w:space="0" w:color="auto"/>
        <w:right w:val="none" w:sz="0" w:space="0" w:color="auto"/>
      </w:divBdr>
    </w:div>
    <w:div w:id="2106923542">
      <w:bodyDiv w:val="1"/>
      <w:marLeft w:val="0"/>
      <w:marRight w:val="0"/>
      <w:marTop w:val="0"/>
      <w:marBottom w:val="0"/>
      <w:divBdr>
        <w:top w:val="none" w:sz="0" w:space="0" w:color="auto"/>
        <w:left w:val="none" w:sz="0" w:space="0" w:color="auto"/>
        <w:bottom w:val="none" w:sz="0" w:space="0" w:color="auto"/>
        <w:right w:val="none" w:sz="0" w:space="0" w:color="auto"/>
      </w:divBdr>
    </w:div>
    <w:div w:id="2106923826">
      <w:bodyDiv w:val="1"/>
      <w:marLeft w:val="0"/>
      <w:marRight w:val="0"/>
      <w:marTop w:val="0"/>
      <w:marBottom w:val="0"/>
      <w:divBdr>
        <w:top w:val="none" w:sz="0" w:space="0" w:color="auto"/>
        <w:left w:val="none" w:sz="0" w:space="0" w:color="auto"/>
        <w:bottom w:val="none" w:sz="0" w:space="0" w:color="auto"/>
        <w:right w:val="none" w:sz="0" w:space="0" w:color="auto"/>
      </w:divBdr>
    </w:div>
    <w:div w:id="2106999215">
      <w:bodyDiv w:val="1"/>
      <w:marLeft w:val="0"/>
      <w:marRight w:val="0"/>
      <w:marTop w:val="0"/>
      <w:marBottom w:val="0"/>
      <w:divBdr>
        <w:top w:val="none" w:sz="0" w:space="0" w:color="auto"/>
        <w:left w:val="none" w:sz="0" w:space="0" w:color="auto"/>
        <w:bottom w:val="none" w:sz="0" w:space="0" w:color="auto"/>
        <w:right w:val="none" w:sz="0" w:space="0" w:color="auto"/>
      </w:divBdr>
    </w:div>
    <w:div w:id="2107337613">
      <w:bodyDiv w:val="1"/>
      <w:marLeft w:val="0"/>
      <w:marRight w:val="0"/>
      <w:marTop w:val="0"/>
      <w:marBottom w:val="0"/>
      <w:divBdr>
        <w:top w:val="none" w:sz="0" w:space="0" w:color="auto"/>
        <w:left w:val="none" w:sz="0" w:space="0" w:color="auto"/>
        <w:bottom w:val="none" w:sz="0" w:space="0" w:color="auto"/>
        <w:right w:val="none" w:sz="0" w:space="0" w:color="auto"/>
      </w:divBdr>
    </w:div>
    <w:div w:id="2107604446">
      <w:bodyDiv w:val="1"/>
      <w:marLeft w:val="0"/>
      <w:marRight w:val="0"/>
      <w:marTop w:val="0"/>
      <w:marBottom w:val="0"/>
      <w:divBdr>
        <w:top w:val="none" w:sz="0" w:space="0" w:color="auto"/>
        <w:left w:val="none" w:sz="0" w:space="0" w:color="auto"/>
        <w:bottom w:val="none" w:sz="0" w:space="0" w:color="auto"/>
        <w:right w:val="none" w:sz="0" w:space="0" w:color="auto"/>
      </w:divBdr>
    </w:div>
    <w:div w:id="2107648154">
      <w:bodyDiv w:val="1"/>
      <w:marLeft w:val="0"/>
      <w:marRight w:val="0"/>
      <w:marTop w:val="0"/>
      <w:marBottom w:val="0"/>
      <w:divBdr>
        <w:top w:val="none" w:sz="0" w:space="0" w:color="auto"/>
        <w:left w:val="none" w:sz="0" w:space="0" w:color="auto"/>
        <w:bottom w:val="none" w:sz="0" w:space="0" w:color="auto"/>
        <w:right w:val="none" w:sz="0" w:space="0" w:color="auto"/>
      </w:divBdr>
    </w:div>
    <w:div w:id="2107798336">
      <w:bodyDiv w:val="1"/>
      <w:marLeft w:val="0"/>
      <w:marRight w:val="0"/>
      <w:marTop w:val="0"/>
      <w:marBottom w:val="0"/>
      <w:divBdr>
        <w:top w:val="none" w:sz="0" w:space="0" w:color="auto"/>
        <w:left w:val="none" w:sz="0" w:space="0" w:color="auto"/>
        <w:bottom w:val="none" w:sz="0" w:space="0" w:color="auto"/>
        <w:right w:val="none" w:sz="0" w:space="0" w:color="auto"/>
      </w:divBdr>
    </w:div>
    <w:div w:id="2108692958">
      <w:bodyDiv w:val="1"/>
      <w:marLeft w:val="0"/>
      <w:marRight w:val="0"/>
      <w:marTop w:val="0"/>
      <w:marBottom w:val="0"/>
      <w:divBdr>
        <w:top w:val="none" w:sz="0" w:space="0" w:color="auto"/>
        <w:left w:val="none" w:sz="0" w:space="0" w:color="auto"/>
        <w:bottom w:val="none" w:sz="0" w:space="0" w:color="auto"/>
        <w:right w:val="none" w:sz="0" w:space="0" w:color="auto"/>
      </w:divBdr>
    </w:div>
    <w:div w:id="2108842517">
      <w:bodyDiv w:val="1"/>
      <w:marLeft w:val="0"/>
      <w:marRight w:val="0"/>
      <w:marTop w:val="0"/>
      <w:marBottom w:val="0"/>
      <w:divBdr>
        <w:top w:val="none" w:sz="0" w:space="0" w:color="auto"/>
        <w:left w:val="none" w:sz="0" w:space="0" w:color="auto"/>
        <w:bottom w:val="none" w:sz="0" w:space="0" w:color="auto"/>
        <w:right w:val="none" w:sz="0" w:space="0" w:color="auto"/>
      </w:divBdr>
    </w:div>
    <w:div w:id="2108957522">
      <w:bodyDiv w:val="1"/>
      <w:marLeft w:val="0"/>
      <w:marRight w:val="0"/>
      <w:marTop w:val="0"/>
      <w:marBottom w:val="0"/>
      <w:divBdr>
        <w:top w:val="none" w:sz="0" w:space="0" w:color="auto"/>
        <w:left w:val="none" w:sz="0" w:space="0" w:color="auto"/>
        <w:bottom w:val="none" w:sz="0" w:space="0" w:color="auto"/>
        <w:right w:val="none" w:sz="0" w:space="0" w:color="auto"/>
      </w:divBdr>
    </w:div>
    <w:div w:id="2109041314">
      <w:bodyDiv w:val="1"/>
      <w:marLeft w:val="0"/>
      <w:marRight w:val="0"/>
      <w:marTop w:val="0"/>
      <w:marBottom w:val="0"/>
      <w:divBdr>
        <w:top w:val="none" w:sz="0" w:space="0" w:color="auto"/>
        <w:left w:val="none" w:sz="0" w:space="0" w:color="auto"/>
        <w:bottom w:val="none" w:sz="0" w:space="0" w:color="auto"/>
        <w:right w:val="none" w:sz="0" w:space="0" w:color="auto"/>
      </w:divBdr>
    </w:div>
    <w:div w:id="2109496637">
      <w:bodyDiv w:val="1"/>
      <w:marLeft w:val="0"/>
      <w:marRight w:val="0"/>
      <w:marTop w:val="0"/>
      <w:marBottom w:val="0"/>
      <w:divBdr>
        <w:top w:val="none" w:sz="0" w:space="0" w:color="auto"/>
        <w:left w:val="none" w:sz="0" w:space="0" w:color="auto"/>
        <w:bottom w:val="none" w:sz="0" w:space="0" w:color="auto"/>
        <w:right w:val="none" w:sz="0" w:space="0" w:color="auto"/>
      </w:divBdr>
    </w:div>
    <w:div w:id="2109956894">
      <w:bodyDiv w:val="1"/>
      <w:marLeft w:val="0"/>
      <w:marRight w:val="0"/>
      <w:marTop w:val="0"/>
      <w:marBottom w:val="0"/>
      <w:divBdr>
        <w:top w:val="none" w:sz="0" w:space="0" w:color="auto"/>
        <w:left w:val="none" w:sz="0" w:space="0" w:color="auto"/>
        <w:bottom w:val="none" w:sz="0" w:space="0" w:color="auto"/>
        <w:right w:val="none" w:sz="0" w:space="0" w:color="auto"/>
      </w:divBdr>
    </w:div>
    <w:div w:id="2110731002">
      <w:bodyDiv w:val="1"/>
      <w:marLeft w:val="0"/>
      <w:marRight w:val="0"/>
      <w:marTop w:val="0"/>
      <w:marBottom w:val="0"/>
      <w:divBdr>
        <w:top w:val="none" w:sz="0" w:space="0" w:color="auto"/>
        <w:left w:val="none" w:sz="0" w:space="0" w:color="auto"/>
        <w:bottom w:val="none" w:sz="0" w:space="0" w:color="auto"/>
        <w:right w:val="none" w:sz="0" w:space="0" w:color="auto"/>
      </w:divBdr>
    </w:div>
    <w:div w:id="2111002150">
      <w:bodyDiv w:val="1"/>
      <w:marLeft w:val="0"/>
      <w:marRight w:val="0"/>
      <w:marTop w:val="0"/>
      <w:marBottom w:val="0"/>
      <w:divBdr>
        <w:top w:val="none" w:sz="0" w:space="0" w:color="auto"/>
        <w:left w:val="none" w:sz="0" w:space="0" w:color="auto"/>
        <w:bottom w:val="none" w:sz="0" w:space="0" w:color="auto"/>
        <w:right w:val="none" w:sz="0" w:space="0" w:color="auto"/>
      </w:divBdr>
    </w:div>
    <w:div w:id="2111779533">
      <w:bodyDiv w:val="1"/>
      <w:marLeft w:val="0"/>
      <w:marRight w:val="0"/>
      <w:marTop w:val="0"/>
      <w:marBottom w:val="0"/>
      <w:divBdr>
        <w:top w:val="none" w:sz="0" w:space="0" w:color="auto"/>
        <w:left w:val="none" w:sz="0" w:space="0" w:color="auto"/>
        <w:bottom w:val="none" w:sz="0" w:space="0" w:color="auto"/>
        <w:right w:val="none" w:sz="0" w:space="0" w:color="auto"/>
      </w:divBdr>
    </w:div>
    <w:div w:id="2111781050">
      <w:bodyDiv w:val="1"/>
      <w:marLeft w:val="0"/>
      <w:marRight w:val="0"/>
      <w:marTop w:val="0"/>
      <w:marBottom w:val="0"/>
      <w:divBdr>
        <w:top w:val="none" w:sz="0" w:space="0" w:color="auto"/>
        <w:left w:val="none" w:sz="0" w:space="0" w:color="auto"/>
        <w:bottom w:val="none" w:sz="0" w:space="0" w:color="auto"/>
        <w:right w:val="none" w:sz="0" w:space="0" w:color="auto"/>
      </w:divBdr>
    </w:div>
    <w:div w:id="2112238629">
      <w:bodyDiv w:val="1"/>
      <w:marLeft w:val="0"/>
      <w:marRight w:val="0"/>
      <w:marTop w:val="0"/>
      <w:marBottom w:val="0"/>
      <w:divBdr>
        <w:top w:val="none" w:sz="0" w:space="0" w:color="auto"/>
        <w:left w:val="none" w:sz="0" w:space="0" w:color="auto"/>
        <w:bottom w:val="none" w:sz="0" w:space="0" w:color="auto"/>
        <w:right w:val="none" w:sz="0" w:space="0" w:color="auto"/>
      </w:divBdr>
    </w:div>
    <w:div w:id="2112433361">
      <w:bodyDiv w:val="1"/>
      <w:marLeft w:val="0"/>
      <w:marRight w:val="0"/>
      <w:marTop w:val="0"/>
      <w:marBottom w:val="0"/>
      <w:divBdr>
        <w:top w:val="none" w:sz="0" w:space="0" w:color="auto"/>
        <w:left w:val="none" w:sz="0" w:space="0" w:color="auto"/>
        <w:bottom w:val="none" w:sz="0" w:space="0" w:color="auto"/>
        <w:right w:val="none" w:sz="0" w:space="0" w:color="auto"/>
      </w:divBdr>
    </w:div>
    <w:div w:id="2112584511">
      <w:bodyDiv w:val="1"/>
      <w:marLeft w:val="0"/>
      <w:marRight w:val="0"/>
      <w:marTop w:val="0"/>
      <w:marBottom w:val="0"/>
      <w:divBdr>
        <w:top w:val="none" w:sz="0" w:space="0" w:color="auto"/>
        <w:left w:val="none" w:sz="0" w:space="0" w:color="auto"/>
        <w:bottom w:val="none" w:sz="0" w:space="0" w:color="auto"/>
        <w:right w:val="none" w:sz="0" w:space="0" w:color="auto"/>
      </w:divBdr>
    </w:div>
    <w:div w:id="2112622218">
      <w:bodyDiv w:val="1"/>
      <w:marLeft w:val="0"/>
      <w:marRight w:val="0"/>
      <w:marTop w:val="0"/>
      <w:marBottom w:val="0"/>
      <w:divBdr>
        <w:top w:val="none" w:sz="0" w:space="0" w:color="auto"/>
        <w:left w:val="none" w:sz="0" w:space="0" w:color="auto"/>
        <w:bottom w:val="none" w:sz="0" w:space="0" w:color="auto"/>
        <w:right w:val="none" w:sz="0" w:space="0" w:color="auto"/>
      </w:divBdr>
    </w:div>
    <w:div w:id="2113043763">
      <w:bodyDiv w:val="1"/>
      <w:marLeft w:val="0"/>
      <w:marRight w:val="0"/>
      <w:marTop w:val="0"/>
      <w:marBottom w:val="0"/>
      <w:divBdr>
        <w:top w:val="none" w:sz="0" w:space="0" w:color="auto"/>
        <w:left w:val="none" w:sz="0" w:space="0" w:color="auto"/>
        <w:bottom w:val="none" w:sz="0" w:space="0" w:color="auto"/>
        <w:right w:val="none" w:sz="0" w:space="0" w:color="auto"/>
      </w:divBdr>
    </w:div>
    <w:div w:id="2113278603">
      <w:bodyDiv w:val="1"/>
      <w:marLeft w:val="0"/>
      <w:marRight w:val="0"/>
      <w:marTop w:val="0"/>
      <w:marBottom w:val="0"/>
      <w:divBdr>
        <w:top w:val="none" w:sz="0" w:space="0" w:color="auto"/>
        <w:left w:val="none" w:sz="0" w:space="0" w:color="auto"/>
        <w:bottom w:val="none" w:sz="0" w:space="0" w:color="auto"/>
        <w:right w:val="none" w:sz="0" w:space="0" w:color="auto"/>
      </w:divBdr>
      <w:divsChild>
        <w:div w:id="993068202">
          <w:marLeft w:val="0"/>
          <w:marRight w:val="0"/>
          <w:marTop w:val="0"/>
          <w:marBottom w:val="0"/>
          <w:divBdr>
            <w:top w:val="none" w:sz="0" w:space="0" w:color="auto"/>
            <w:left w:val="none" w:sz="0" w:space="0" w:color="auto"/>
            <w:bottom w:val="none" w:sz="0" w:space="0" w:color="auto"/>
            <w:right w:val="none" w:sz="0" w:space="0" w:color="auto"/>
          </w:divBdr>
        </w:div>
      </w:divsChild>
    </w:div>
    <w:div w:id="2113937684">
      <w:bodyDiv w:val="1"/>
      <w:marLeft w:val="0"/>
      <w:marRight w:val="0"/>
      <w:marTop w:val="0"/>
      <w:marBottom w:val="0"/>
      <w:divBdr>
        <w:top w:val="none" w:sz="0" w:space="0" w:color="auto"/>
        <w:left w:val="none" w:sz="0" w:space="0" w:color="auto"/>
        <w:bottom w:val="none" w:sz="0" w:space="0" w:color="auto"/>
        <w:right w:val="none" w:sz="0" w:space="0" w:color="auto"/>
      </w:divBdr>
    </w:div>
    <w:div w:id="2114084477">
      <w:bodyDiv w:val="1"/>
      <w:marLeft w:val="0"/>
      <w:marRight w:val="0"/>
      <w:marTop w:val="0"/>
      <w:marBottom w:val="0"/>
      <w:divBdr>
        <w:top w:val="none" w:sz="0" w:space="0" w:color="auto"/>
        <w:left w:val="none" w:sz="0" w:space="0" w:color="auto"/>
        <w:bottom w:val="none" w:sz="0" w:space="0" w:color="auto"/>
        <w:right w:val="none" w:sz="0" w:space="0" w:color="auto"/>
      </w:divBdr>
      <w:divsChild>
        <w:div w:id="1582985073">
          <w:marLeft w:val="0"/>
          <w:marRight w:val="0"/>
          <w:marTop w:val="0"/>
          <w:marBottom w:val="0"/>
          <w:divBdr>
            <w:top w:val="none" w:sz="0" w:space="0" w:color="auto"/>
            <w:left w:val="none" w:sz="0" w:space="0" w:color="auto"/>
            <w:bottom w:val="none" w:sz="0" w:space="0" w:color="auto"/>
            <w:right w:val="none" w:sz="0" w:space="0" w:color="auto"/>
          </w:divBdr>
        </w:div>
      </w:divsChild>
    </w:div>
    <w:div w:id="2114130961">
      <w:bodyDiv w:val="1"/>
      <w:marLeft w:val="0"/>
      <w:marRight w:val="0"/>
      <w:marTop w:val="0"/>
      <w:marBottom w:val="0"/>
      <w:divBdr>
        <w:top w:val="none" w:sz="0" w:space="0" w:color="auto"/>
        <w:left w:val="none" w:sz="0" w:space="0" w:color="auto"/>
        <w:bottom w:val="none" w:sz="0" w:space="0" w:color="auto"/>
        <w:right w:val="none" w:sz="0" w:space="0" w:color="auto"/>
      </w:divBdr>
    </w:div>
    <w:div w:id="2114277069">
      <w:bodyDiv w:val="1"/>
      <w:marLeft w:val="0"/>
      <w:marRight w:val="0"/>
      <w:marTop w:val="0"/>
      <w:marBottom w:val="0"/>
      <w:divBdr>
        <w:top w:val="none" w:sz="0" w:space="0" w:color="auto"/>
        <w:left w:val="none" w:sz="0" w:space="0" w:color="auto"/>
        <w:bottom w:val="none" w:sz="0" w:space="0" w:color="auto"/>
        <w:right w:val="none" w:sz="0" w:space="0" w:color="auto"/>
      </w:divBdr>
    </w:div>
    <w:div w:id="2114323504">
      <w:bodyDiv w:val="1"/>
      <w:marLeft w:val="0"/>
      <w:marRight w:val="0"/>
      <w:marTop w:val="0"/>
      <w:marBottom w:val="0"/>
      <w:divBdr>
        <w:top w:val="none" w:sz="0" w:space="0" w:color="auto"/>
        <w:left w:val="none" w:sz="0" w:space="0" w:color="auto"/>
        <w:bottom w:val="none" w:sz="0" w:space="0" w:color="auto"/>
        <w:right w:val="none" w:sz="0" w:space="0" w:color="auto"/>
      </w:divBdr>
    </w:div>
    <w:div w:id="2114393364">
      <w:bodyDiv w:val="1"/>
      <w:marLeft w:val="0"/>
      <w:marRight w:val="0"/>
      <w:marTop w:val="0"/>
      <w:marBottom w:val="0"/>
      <w:divBdr>
        <w:top w:val="none" w:sz="0" w:space="0" w:color="auto"/>
        <w:left w:val="none" w:sz="0" w:space="0" w:color="auto"/>
        <w:bottom w:val="none" w:sz="0" w:space="0" w:color="auto"/>
        <w:right w:val="none" w:sz="0" w:space="0" w:color="auto"/>
      </w:divBdr>
    </w:div>
    <w:div w:id="2114397929">
      <w:bodyDiv w:val="1"/>
      <w:marLeft w:val="0"/>
      <w:marRight w:val="0"/>
      <w:marTop w:val="0"/>
      <w:marBottom w:val="0"/>
      <w:divBdr>
        <w:top w:val="none" w:sz="0" w:space="0" w:color="auto"/>
        <w:left w:val="none" w:sz="0" w:space="0" w:color="auto"/>
        <w:bottom w:val="none" w:sz="0" w:space="0" w:color="auto"/>
        <w:right w:val="none" w:sz="0" w:space="0" w:color="auto"/>
      </w:divBdr>
    </w:div>
    <w:div w:id="2114663231">
      <w:bodyDiv w:val="1"/>
      <w:marLeft w:val="0"/>
      <w:marRight w:val="0"/>
      <w:marTop w:val="0"/>
      <w:marBottom w:val="0"/>
      <w:divBdr>
        <w:top w:val="none" w:sz="0" w:space="0" w:color="auto"/>
        <w:left w:val="none" w:sz="0" w:space="0" w:color="auto"/>
        <w:bottom w:val="none" w:sz="0" w:space="0" w:color="auto"/>
        <w:right w:val="none" w:sz="0" w:space="0" w:color="auto"/>
      </w:divBdr>
      <w:divsChild>
        <w:div w:id="1979414830">
          <w:marLeft w:val="0"/>
          <w:marRight w:val="0"/>
          <w:marTop w:val="0"/>
          <w:marBottom w:val="0"/>
          <w:divBdr>
            <w:top w:val="none" w:sz="0" w:space="0" w:color="auto"/>
            <w:left w:val="none" w:sz="0" w:space="0" w:color="auto"/>
            <w:bottom w:val="none" w:sz="0" w:space="0" w:color="auto"/>
            <w:right w:val="none" w:sz="0" w:space="0" w:color="auto"/>
          </w:divBdr>
        </w:div>
      </w:divsChild>
    </w:div>
    <w:div w:id="2114667224">
      <w:bodyDiv w:val="1"/>
      <w:marLeft w:val="0"/>
      <w:marRight w:val="0"/>
      <w:marTop w:val="0"/>
      <w:marBottom w:val="0"/>
      <w:divBdr>
        <w:top w:val="none" w:sz="0" w:space="0" w:color="auto"/>
        <w:left w:val="none" w:sz="0" w:space="0" w:color="auto"/>
        <w:bottom w:val="none" w:sz="0" w:space="0" w:color="auto"/>
        <w:right w:val="none" w:sz="0" w:space="0" w:color="auto"/>
      </w:divBdr>
    </w:div>
    <w:div w:id="2114937810">
      <w:bodyDiv w:val="1"/>
      <w:marLeft w:val="0"/>
      <w:marRight w:val="0"/>
      <w:marTop w:val="0"/>
      <w:marBottom w:val="0"/>
      <w:divBdr>
        <w:top w:val="none" w:sz="0" w:space="0" w:color="auto"/>
        <w:left w:val="none" w:sz="0" w:space="0" w:color="auto"/>
        <w:bottom w:val="none" w:sz="0" w:space="0" w:color="auto"/>
        <w:right w:val="none" w:sz="0" w:space="0" w:color="auto"/>
      </w:divBdr>
    </w:div>
    <w:div w:id="2115009144">
      <w:bodyDiv w:val="1"/>
      <w:marLeft w:val="0"/>
      <w:marRight w:val="0"/>
      <w:marTop w:val="0"/>
      <w:marBottom w:val="0"/>
      <w:divBdr>
        <w:top w:val="none" w:sz="0" w:space="0" w:color="auto"/>
        <w:left w:val="none" w:sz="0" w:space="0" w:color="auto"/>
        <w:bottom w:val="none" w:sz="0" w:space="0" w:color="auto"/>
        <w:right w:val="none" w:sz="0" w:space="0" w:color="auto"/>
      </w:divBdr>
    </w:div>
    <w:div w:id="2115132540">
      <w:bodyDiv w:val="1"/>
      <w:marLeft w:val="0"/>
      <w:marRight w:val="0"/>
      <w:marTop w:val="0"/>
      <w:marBottom w:val="0"/>
      <w:divBdr>
        <w:top w:val="none" w:sz="0" w:space="0" w:color="auto"/>
        <w:left w:val="none" w:sz="0" w:space="0" w:color="auto"/>
        <w:bottom w:val="none" w:sz="0" w:space="0" w:color="auto"/>
        <w:right w:val="none" w:sz="0" w:space="0" w:color="auto"/>
      </w:divBdr>
    </w:div>
    <w:div w:id="2115249417">
      <w:bodyDiv w:val="1"/>
      <w:marLeft w:val="0"/>
      <w:marRight w:val="0"/>
      <w:marTop w:val="0"/>
      <w:marBottom w:val="0"/>
      <w:divBdr>
        <w:top w:val="none" w:sz="0" w:space="0" w:color="auto"/>
        <w:left w:val="none" w:sz="0" w:space="0" w:color="auto"/>
        <w:bottom w:val="none" w:sz="0" w:space="0" w:color="auto"/>
        <w:right w:val="none" w:sz="0" w:space="0" w:color="auto"/>
      </w:divBdr>
    </w:div>
    <w:div w:id="2115250129">
      <w:bodyDiv w:val="1"/>
      <w:marLeft w:val="0"/>
      <w:marRight w:val="0"/>
      <w:marTop w:val="0"/>
      <w:marBottom w:val="0"/>
      <w:divBdr>
        <w:top w:val="none" w:sz="0" w:space="0" w:color="auto"/>
        <w:left w:val="none" w:sz="0" w:space="0" w:color="auto"/>
        <w:bottom w:val="none" w:sz="0" w:space="0" w:color="auto"/>
        <w:right w:val="none" w:sz="0" w:space="0" w:color="auto"/>
      </w:divBdr>
      <w:divsChild>
        <w:div w:id="1887641639">
          <w:marLeft w:val="0"/>
          <w:marRight w:val="0"/>
          <w:marTop w:val="0"/>
          <w:marBottom w:val="0"/>
          <w:divBdr>
            <w:top w:val="none" w:sz="0" w:space="0" w:color="auto"/>
            <w:left w:val="none" w:sz="0" w:space="0" w:color="auto"/>
            <w:bottom w:val="none" w:sz="0" w:space="0" w:color="auto"/>
            <w:right w:val="none" w:sz="0" w:space="0" w:color="auto"/>
          </w:divBdr>
        </w:div>
      </w:divsChild>
    </w:div>
    <w:div w:id="2115392253">
      <w:bodyDiv w:val="1"/>
      <w:marLeft w:val="0"/>
      <w:marRight w:val="0"/>
      <w:marTop w:val="0"/>
      <w:marBottom w:val="0"/>
      <w:divBdr>
        <w:top w:val="none" w:sz="0" w:space="0" w:color="auto"/>
        <w:left w:val="none" w:sz="0" w:space="0" w:color="auto"/>
        <w:bottom w:val="none" w:sz="0" w:space="0" w:color="auto"/>
        <w:right w:val="none" w:sz="0" w:space="0" w:color="auto"/>
      </w:divBdr>
    </w:div>
    <w:div w:id="2115897184">
      <w:bodyDiv w:val="1"/>
      <w:marLeft w:val="0"/>
      <w:marRight w:val="0"/>
      <w:marTop w:val="0"/>
      <w:marBottom w:val="0"/>
      <w:divBdr>
        <w:top w:val="none" w:sz="0" w:space="0" w:color="auto"/>
        <w:left w:val="none" w:sz="0" w:space="0" w:color="auto"/>
        <w:bottom w:val="none" w:sz="0" w:space="0" w:color="auto"/>
        <w:right w:val="none" w:sz="0" w:space="0" w:color="auto"/>
      </w:divBdr>
    </w:div>
    <w:div w:id="2116242878">
      <w:bodyDiv w:val="1"/>
      <w:marLeft w:val="0"/>
      <w:marRight w:val="0"/>
      <w:marTop w:val="0"/>
      <w:marBottom w:val="0"/>
      <w:divBdr>
        <w:top w:val="none" w:sz="0" w:space="0" w:color="auto"/>
        <w:left w:val="none" w:sz="0" w:space="0" w:color="auto"/>
        <w:bottom w:val="none" w:sz="0" w:space="0" w:color="auto"/>
        <w:right w:val="none" w:sz="0" w:space="0" w:color="auto"/>
      </w:divBdr>
    </w:div>
    <w:div w:id="2116436333">
      <w:bodyDiv w:val="1"/>
      <w:marLeft w:val="0"/>
      <w:marRight w:val="0"/>
      <w:marTop w:val="0"/>
      <w:marBottom w:val="0"/>
      <w:divBdr>
        <w:top w:val="none" w:sz="0" w:space="0" w:color="auto"/>
        <w:left w:val="none" w:sz="0" w:space="0" w:color="auto"/>
        <w:bottom w:val="none" w:sz="0" w:space="0" w:color="auto"/>
        <w:right w:val="none" w:sz="0" w:space="0" w:color="auto"/>
      </w:divBdr>
    </w:div>
    <w:div w:id="2116631682">
      <w:bodyDiv w:val="1"/>
      <w:marLeft w:val="0"/>
      <w:marRight w:val="0"/>
      <w:marTop w:val="0"/>
      <w:marBottom w:val="0"/>
      <w:divBdr>
        <w:top w:val="none" w:sz="0" w:space="0" w:color="auto"/>
        <w:left w:val="none" w:sz="0" w:space="0" w:color="auto"/>
        <w:bottom w:val="none" w:sz="0" w:space="0" w:color="auto"/>
        <w:right w:val="none" w:sz="0" w:space="0" w:color="auto"/>
      </w:divBdr>
    </w:div>
    <w:div w:id="2116703717">
      <w:bodyDiv w:val="1"/>
      <w:marLeft w:val="0"/>
      <w:marRight w:val="0"/>
      <w:marTop w:val="0"/>
      <w:marBottom w:val="0"/>
      <w:divBdr>
        <w:top w:val="none" w:sz="0" w:space="0" w:color="auto"/>
        <w:left w:val="none" w:sz="0" w:space="0" w:color="auto"/>
        <w:bottom w:val="none" w:sz="0" w:space="0" w:color="auto"/>
        <w:right w:val="none" w:sz="0" w:space="0" w:color="auto"/>
      </w:divBdr>
    </w:div>
    <w:div w:id="2116707950">
      <w:bodyDiv w:val="1"/>
      <w:marLeft w:val="0"/>
      <w:marRight w:val="0"/>
      <w:marTop w:val="0"/>
      <w:marBottom w:val="0"/>
      <w:divBdr>
        <w:top w:val="none" w:sz="0" w:space="0" w:color="auto"/>
        <w:left w:val="none" w:sz="0" w:space="0" w:color="auto"/>
        <w:bottom w:val="none" w:sz="0" w:space="0" w:color="auto"/>
        <w:right w:val="none" w:sz="0" w:space="0" w:color="auto"/>
      </w:divBdr>
    </w:div>
    <w:div w:id="2116779802">
      <w:bodyDiv w:val="1"/>
      <w:marLeft w:val="0"/>
      <w:marRight w:val="0"/>
      <w:marTop w:val="0"/>
      <w:marBottom w:val="0"/>
      <w:divBdr>
        <w:top w:val="none" w:sz="0" w:space="0" w:color="auto"/>
        <w:left w:val="none" w:sz="0" w:space="0" w:color="auto"/>
        <w:bottom w:val="none" w:sz="0" w:space="0" w:color="auto"/>
        <w:right w:val="none" w:sz="0" w:space="0" w:color="auto"/>
      </w:divBdr>
    </w:div>
    <w:div w:id="2116901014">
      <w:bodyDiv w:val="1"/>
      <w:marLeft w:val="0"/>
      <w:marRight w:val="0"/>
      <w:marTop w:val="0"/>
      <w:marBottom w:val="0"/>
      <w:divBdr>
        <w:top w:val="none" w:sz="0" w:space="0" w:color="auto"/>
        <w:left w:val="none" w:sz="0" w:space="0" w:color="auto"/>
        <w:bottom w:val="none" w:sz="0" w:space="0" w:color="auto"/>
        <w:right w:val="none" w:sz="0" w:space="0" w:color="auto"/>
      </w:divBdr>
    </w:div>
    <w:div w:id="2116903151">
      <w:bodyDiv w:val="1"/>
      <w:marLeft w:val="0"/>
      <w:marRight w:val="0"/>
      <w:marTop w:val="0"/>
      <w:marBottom w:val="0"/>
      <w:divBdr>
        <w:top w:val="none" w:sz="0" w:space="0" w:color="auto"/>
        <w:left w:val="none" w:sz="0" w:space="0" w:color="auto"/>
        <w:bottom w:val="none" w:sz="0" w:space="0" w:color="auto"/>
        <w:right w:val="none" w:sz="0" w:space="0" w:color="auto"/>
      </w:divBdr>
    </w:div>
    <w:div w:id="2118212475">
      <w:bodyDiv w:val="1"/>
      <w:marLeft w:val="0"/>
      <w:marRight w:val="0"/>
      <w:marTop w:val="0"/>
      <w:marBottom w:val="0"/>
      <w:divBdr>
        <w:top w:val="none" w:sz="0" w:space="0" w:color="auto"/>
        <w:left w:val="none" w:sz="0" w:space="0" w:color="auto"/>
        <w:bottom w:val="none" w:sz="0" w:space="0" w:color="auto"/>
        <w:right w:val="none" w:sz="0" w:space="0" w:color="auto"/>
      </w:divBdr>
      <w:divsChild>
        <w:div w:id="1514610894">
          <w:marLeft w:val="0"/>
          <w:marRight w:val="0"/>
          <w:marTop w:val="0"/>
          <w:marBottom w:val="0"/>
          <w:divBdr>
            <w:top w:val="none" w:sz="0" w:space="0" w:color="auto"/>
            <w:left w:val="none" w:sz="0" w:space="0" w:color="auto"/>
            <w:bottom w:val="none" w:sz="0" w:space="0" w:color="auto"/>
            <w:right w:val="none" w:sz="0" w:space="0" w:color="auto"/>
          </w:divBdr>
        </w:div>
      </w:divsChild>
    </w:div>
    <w:div w:id="2118256043">
      <w:bodyDiv w:val="1"/>
      <w:marLeft w:val="0"/>
      <w:marRight w:val="0"/>
      <w:marTop w:val="0"/>
      <w:marBottom w:val="0"/>
      <w:divBdr>
        <w:top w:val="none" w:sz="0" w:space="0" w:color="auto"/>
        <w:left w:val="none" w:sz="0" w:space="0" w:color="auto"/>
        <w:bottom w:val="none" w:sz="0" w:space="0" w:color="auto"/>
        <w:right w:val="none" w:sz="0" w:space="0" w:color="auto"/>
      </w:divBdr>
    </w:div>
    <w:div w:id="2118326841">
      <w:bodyDiv w:val="1"/>
      <w:marLeft w:val="0"/>
      <w:marRight w:val="0"/>
      <w:marTop w:val="0"/>
      <w:marBottom w:val="0"/>
      <w:divBdr>
        <w:top w:val="none" w:sz="0" w:space="0" w:color="auto"/>
        <w:left w:val="none" w:sz="0" w:space="0" w:color="auto"/>
        <w:bottom w:val="none" w:sz="0" w:space="0" w:color="auto"/>
        <w:right w:val="none" w:sz="0" w:space="0" w:color="auto"/>
      </w:divBdr>
    </w:div>
    <w:div w:id="2118913433">
      <w:bodyDiv w:val="1"/>
      <w:marLeft w:val="0"/>
      <w:marRight w:val="0"/>
      <w:marTop w:val="0"/>
      <w:marBottom w:val="0"/>
      <w:divBdr>
        <w:top w:val="none" w:sz="0" w:space="0" w:color="auto"/>
        <w:left w:val="none" w:sz="0" w:space="0" w:color="auto"/>
        <w:bottom w:val="none" w:sz="0" w:space="0" w:color="auto"/>
        <w:right w:val="none" w:sz="0" w:space="0" w:color="auto"/>
      </w:divBdr>
    </w:div>
    <w:div w:id="2118942423">
      <w:bodyDiv w:val="1"/>
      <w:marLeft w:val="0"/>
      <w:marRight w:val="0"/>
      <w:marTop w:val="0"/>
      <w:marBottom w:val="0"/>
      <w:divBdr>
        <w:top w:val="none" w:sz="0" w:space="0" w:color="auto"/>
        <w:left w:val="none" w:sz="0" w:space="0" w:color="auto"/>
        <w:bottom w:val="none" w:sz="0" w:space="0" w:color="auto"/>
        <w:right w:val="none" w:sz="0" w:space="0" w:color="auto"/>
      </w:divBdr>
    </w:div>
    <w:div w:id="2118989518">
      <w:bodyDiv w:val="1"/>
      <w:marLeft w:val="0"/>
      <w:marRight w:val="0"/>
      <w:marTop w:val="0"/>
      <w:marBottom w:val="0"/>
      <w:divBdr>
        <w:top w:val="none" w:sz="0" w:space="0" w:color="auto"/>
        <w:left w:val="none" w:sz="0" w:space="0" w:color="auto"/>
        <w:bottom w:val="none" w:sz="0" w:space="0" w:color="auto"/>
        <w:right w:val="none" w:sz="0" w:space="0" w:color="auto"/>
      </w:divBdr>
    </w:div>
    <w:div w:id="2119636490">
      <w:bodyDiv w:val="1"/>
      <w:marLeft w:val="0"/>
      <w:marRight w:val="0"/>
      <w:marTop w:val="0"/>
      <w:marBottom w:val="0"/>
      <w:divBdr>
        <w:top w:val="none" w:sz="0" w:space="0" w:color="auto"/>
        <w:left w:val="none" w:sz="0" w:space="0" w:color="auto"/>
        <w:bottom w:val="none" w:sz="0" w:space="0" w:color="auto"/>
        <w:right w:val="none" w:sz="0" w:space="0" w:color="auto"/>
      </w:divBdr>
    </w:div>
    <w:div w:id="2119638658">
      <w:bodyDiv w:val="1"/>
      <w:marLeft w:val="0"/>
      <w:marRight w:val="0"/>
      <w:marTop w:val="0"/>
      <w:marBottom w:val="0"/>
      <w:divBdr>
        <w:top w:val="none" w:sz="0" w:space="0" w:color="auto"/>
        <w:left w:val="none" w:sz="0" w:space="0" w:color="auto"/>
        <w:bottom w:val="none" w:sz="0" w:space="0" w:color="auto"/>
        <w:right w:val="none" w:sz="0" w:space="0" w:color="auto"/>
      </w:divBdr>
    </w:div>
    <w:div w:id="2120562613">
      <w:bodyDiv w:val="1"/>
      <w:marLeft w:val="0"/>
      <w:marRight w:val="0"/>
      <w:marTop w:val="0"/>
      <w:marBottom w:val="0"/>
      <w:divBdr>
        <w:top w:val="none" w:sz="0" w:space="0" w:color="auto"/>
        <w:left w:val="none" w:sz="0" w:space="0" w:color="auto"/>
        <w:bottom w:val="none" w:sz="0" w:space="0" w:color="auto"/>
        <w:right w:val="none" w:sz="0" w:space="0" w:color="auto"/>
      </w:divBdr>
    </w:div>
    <w:div w:id="2120831893">
      <w:bodyDiv w:val="1"/>
      <w:marLeft w:val="0"/>
      <w:marRight w:val="0"/>
      <w:marTop w:val="0"/>
      <w:marBottom w:val="0"/>
      <w:divBdr>
        <w:top w:val="none" w:sz="0" w:space="0" w:color="auto"/>
        <w:left w:val="none" w:sz="0" w:space="0" w:color="auto"/>
        <w:bottom w:val="none" w:sz="0" w:space="0" w:color="auto"/>
        <w:right w:val="none" w:sz="0" w:space="0" w:color="auto"/>
      </w:divBdr>
    </w:div>
    <w:div w:id="2120878406">
      <w:bodyDiv w:val="1"/>
      <w:marLeft w:val="0"/>
      <w:marRight w:val="0"/>
      <w:marTop w:val="0"/>
      <w:marBottom w:val="0"/>
      <w:divBdr>
        <w:top w:val="none" w:sz="0" w:space="0" w:color="auto"/>
        <w:left w:val="none" w:sz="0" w:space="0" w:color="auto"/>
        <w:bottom w:val="none" w:sz="0" w:space="0" w:color="auto"/>
        <w:right w:val="none" w:sz="0" w:space="0" w:color="auto"/>
      </w:divBdr>
    </w:div>
    <w:div w:id="2120878851">
      <w:bodyDiv w:val="1"/>
      <w:marLeft w:val="0"/>
      <w:marRight w:val="0"/>
      <w:marTop w:val="0"/>
      <w:marBottom w:val="0"/>
      <w:divBdr>
        <w:top w:val="none" w:sz="0" w:space="0" w:color="auto"/>
        <w:left w:val="none" w:sz="0" w:space="0" w:color="auto"/>
        <w:bottom w:val="none" w:sz="0" w:space="0" w:color="auto"/>
        <w:right w:val="none" w:sz="0" w:space="0" w:color="auto"/>
      </w:divBdr>
    </w:div>
    <w:div w:id="2120948330">
      <w:bodyDiv w:val="1"/>
      <w:marLeft w:val="0"/>
      <w:marRight w:val="0"/>
      <w:marTop w:val="0"/>
      <w:marBottom w:val="0"/>
      <w:divBdr>
        <w:top w:val="none" w:sz="0" w:space="0" w:color="auto"/>
        <w:left w:val="none" w:sz="0" w:space="0" w:color="auto"/>
        <w:bottom w:val="none" w:sz="0" w:space="0" w:color="auto"/>
        <w:right w:val="none" w:sz="0" w:space="0" w:color="auto"/>
      </w:divBdr>
    </w:div>
    <w:div w:id="2121022015">
      <w:bodyDiv w:val="1"/>
      <w:marLeft w:val="0"/>
      <w:marRight w:val="0"/>
      <w:marTop w:val="0"/>
      <w:marBottom w:val="0"/>
      <w:divBdr>
        <w:top w:val="none" w:sz="0" w:space="0" w:color="auto"/>
        <w:left w:val="none" w:sz="0" w:space="0" w:color="auto"/>
        <w:bottom w:val="none" w:sz="0" w:space="0" w:color="auto"/>
        <w:right w:val="none" w:sz="0" w:space="0" w:color="auto"/>
      </w:divBdr>
    </w:div>
    <w:div w:id="2121029865">
      <w:bodyDiv w:val="1"/>
      <w:marLeft w:val="0"/>
      <w:marRight w:val="0"/>
      <w:marTop w:val="0"/>
      <w:marBottom w:val="0"/>
      <w:divBdr>
        <w:top w:val="none" w:sz="0" w:space="0" w:color="auto"/>
        <w:left w:val="none" w:sz="0" w:space="0" w:color="auto"/>
        <w:bottom w:val="none" w:sz="0" w:space="0" w:color="auto"/>
        <w:right w:val="none" w:sz="0" w:space="0" w:color="auto"/>
      </w:divBdr>
      <w:divsChild>
        <w:div w:id="166019477">
          <w:marLeft w:val="0"/>
          <w:marRight w:val="0"/>
          <w:marTop w:val="0"/>
          <w:marBottom w:val="0"/>
          <w:divBdr>
            <w:top w:val="none" w:sz="0" w:space="0" w:color="auto"/>
            <w:left w:val="none" w:sz="0" w:space="0" w:color="auto"/>
            <w:bottom w:val="none" w:sz="0" w:space="0" w:color="auto"/>
            <w:right w:val="none" w:sz="0" w:space="0" w:color="auto"/>
          </w:divBdr>
        </w:div>
      </w:divsChild>
    </w:div>
    <w:div w:id="2121340240">
      <w:bodyDiv w:val="1"/>
      <w:marLeft w:val="0"/>
      <w:marRight w:val="0"/>
      <w:marTop w:val="0"/>
      <w:marBottom w:val="0"/>
      <w:divBdr>
        <w:top w:val="none" w:sz="0" w:space="0" w:color="auto"/>
        <w:left w:val="none" w:sz="0" w:space="0" w:color="auto"/>
        <w:bottom w:val="none" w:sz="0" w:space="0" w:color="auto"/>
        <w:right w:val="none" w:sz="0" w:space="0" w:color="auto"/>
      </w:divBdr>
      <w:divsChild>
        <w:div w:id="2043703174">
          <w:marLeft w:val="0"/>
          <w:marRight w:val="0"/>
          <w:marTop w:val="0"/>
          <w:marBottom w:val="0"/>
          <w:divBdr>
            <w:top w:val="none" w:sz="0" w:space="0" w:color="auto"/>
            <w:left w:val="none" w:sz="0" w:space="0" w:color="auto"/>
            <w:bottom w:val="none" w:sz="0" w:space="0" w:color="auto"/>
            <w:right w:val="none" w:sz="0" w:space="0" w:color="auto"/>
          </w:divBdr>
        </w:div>
      </w:divsChild>
    </w:div>
    <w:div w:id="2121996255">
      <w:bodyDiv w:val="1"/>
      <w:marLeft w:val="0"/>
      <w:marRight w:val="0"/>
      <w:marTop w:val="0"/>
      <w:marBottom w:val="0"/>
      <w:divBdr>
        <w:top w:val="none" w:sz="0" w:space="0" w:color="auto"/>
        <w:left w:val="none" w:sz="0" w:space="0" w:color="auto"/>
        <w:bottom w:val="none" w:sz="0" w:space="0" w:color="auto"/>
        <w:right w:val="none" w:sz="0" w:space="0" w:color="auto"/>
      </w:divBdr>
    </w:div>
    <w:div w:id="2121996336">
      <w:bodyDiv w:val="1"/>
      <w:marLeft w:val="0"/>
      <w:marRight w:val="0"/>
      <w:marTop w:val="0"/>
      <w:marBottom w:val="0"/>
      <w:divBdr>
        <w:top w:val="none" w:sz="0" w:space="0" w:color="auto"/>
        <w:left w:val="none" w:sz="0" w:space="0" w:color="auto"/>
        <w:bottom w:val="none" w:sz="0" w:space="0" w:color="auto"/>
        <w:right w:val="none" w:sz="0" w:space="0" w:color="auto"/>
      </w:divBdr>
    </w:div>
    <w:div w:id="2122021818">
      <w:bodyDiv w:val="1"/>
      <w:marLeft w:val="0"/>
      <w:marRight w:val="0"/>
      <w:marTop w:val="0"/>
      <w:marBottom w:val="0"/>
      <w:divBdr>
        <w:top w:val="none" w:sz="0" w:space="0" w:color="auto"/>
        <w:left w:val="none" w:sz="0" w:space="0" w:color="auto"/>
        <w:bottom w:val="none" w:sz="0" w:space="0" w:color="auto"/>
        <w:right w:val="none" w:sz="0" w:space="0" w:color="auto"/>
      </w:divBdr>
    </w:div>
    <w:div w:id="2122064365">
      <w:bodyDiv w:val="1"/>
      <w:marLeft w:val="0"/>
      <w:marRight w:val="0"/>
      <w:marTop w:val="0"/>
      <w:marBottom w:val="0"/>
      <w:divBdr>
        <w:top w:val="none" w:sz="0" w:space="0" w:color="auto"/>
        <w:left w:val="none" w:sz="0" w:space="0" w:color="auto"/>
        <w:bottom w:val="none" w:sz="0" w:space="0" w:color="auto"/>
        <w:right w:val="none" w:sz="0" w:space="0" w:color="auto"/>
      </w:divBdr>
    </w:div>
    <w:div w:id="2122334861">
      <w:bodyDiv w:val="1"/>
      <w:marLeft w:val="0"/>
      <w:marRight w:val="0"/>
      <w:marTop w:val="0"/>
      <w:marBottom w:val="0"/>
      <w:divBdr>
        <w:top w:val="none" w:sz="0" w:space="0" w:color="auto"/>
        <w:left w:val="none" w:sz="0" w:space="0" w:color="auto"/>
        <w:bottom w:val="none" w:sz="0" w:space="0" w:color="auto"/>
        <w:right w:val="none" w:sz="0" w:space="0" w:color="auto"/>
      </w:divBdr>
    </w:div>
    <w:div w:id="2122530453">
      <w:bodyDiv w:val="1"/>
      <w:marLeft w:val="0"/>
      <w:marRight w:val="0"/>
      <w:marTop w:val="0"/>
      <w:marBottom w:val="0"/>
      <w:divBdr>
        <w:top w:val="none" w:sz="0" w:space="0" w:color="auto"/>
        <w:left w:val="none" w:sz="0" w:space="0" w:color="auto"/>
        <w:bottom w:val="none" w:sz="0" w:space="0" w:color="auto"/>
        <w:right w:val="none" w:sz="0" w:space="0" w:color="auto"/>
      </w:divBdr>
    </w:div>
    <w:div w:id="2122794451">
      <w:bodyDiv w:val="1"/>
      <w:marLeft w:val="0"/>
      <w:marRight w:val="0"/>
      <w:marTop w:val="0"/>
      <w:marBottom w:val="0"/>
      <w:divBdr>
        <w:top w:val="none" w:sz="0" w:space="0" w:color="auto"/>
        <w:left w:val="none" w:sz="0" w:space="0" w:color="auto"/>
        <w:bottom w:val="none" w:sz="0" w:space="0" w:color="auto"/>
        <w:right w:val="none" w:sz="0" w:space="0" w:color="auto"/>
      </w:divBdr>
    </w:div>
    <w:div w:id="2123455490">
      <w:bodyDiv w:val="1"/>
      <w:marLeft w:val="0"/>
      <w:marRight w:val="0"/>
      <w:marTop w:val="0"/>
      <w:marBottom w:val="0"/>
      <w:divBdr>
        <w:top w:val="none" w:sz="0" w:space="0" w:color="auto"/>
        <w:left w:val="none" w:sz="0" w:space="0" w:color="auto"/>
        <w:bottom w:val="none" w:sz="0" w:space="0" w:color="auto"/>
        <w:right w:val="none" w:sz="0" w:space="0" w:color="auto"/>
      </w:divBdr>
      <w:divsChild>
        <w:div w:id="911895339">
          <w:marLeft w:val="0"/>
          <w:marRight w:val="0"/>
          <w:marTop w:val="0"/>
          <w:marBottom w:val="0"/>
          <w:divBdr>
            <w:top w:val="none" w:sz="0" w:space="0" w:color="auto"/>
            <w:left w:val="none" w:sz="0" w:space="0" w:color="auto"/>
            <w:bottom w:val="none" w:sz="0" w:space="0" w:color="auto"/>
            <w:right w:val="none" w:sz="0" w:space="0" w:color="auto"/>
          </w:divBdr>
        </w:div>
      </w:divsChild>
    </w:div>
    <w:div w:id="2123499306">
      <w:bodyDiv w:val="1"/>
      <w:marLeft w:val="0"/>
      <w:marRight w:val="0"/>
      <w:marTop w:val="0"/>
      <w:marBottom w:val="0"/>
      <w:divBdr>
        <w:top w:val="none" w:sz="0" w:space="0" w:color="auto"/>
        <w:left w:val="none" w:sz="0" w:space="0" w:color="auto"/>
        <w:bottom w:val="none" w:sz="0" w:space="0" w:color="auto"/>
        <w:right w:val="none" w:sz="0" w:space="0" w:color="auto"/>
      </w:divBdr>
    </w:div>
    <w:div w:id="2124225789">
      <w:bodyDiv w:val="1"/>
      <w:marLeft w:val="0"/>
      <w:marRight w:val="0"/>
      <w:marTop w:val="0"/>
      <w:marBottom w:val="0"/>
      <w:divBdr>
        <w:top w:val="none" w:sz="0" w:space="0" w:color="auto"/>
        <w:left w:val="none" w:sz="0" w:space="0" w:color="auto"/>
        <w:bottom w:val="none" w:sz="0" w:space="0" w:color="auto"/>
        <w:right w:val="none" w:sz="0" w:space="0" w:color="auto"/>
      </w:divBdr>
    </w:div>
    <w:div w:id="2124297447">
      <w:bodyDiv w:val="1"/>
      <w:marLeft w:val="0"/>
      <w:marRight w:val="0"/>
      <w:marTop w:val="0"/>
      <w:marBottom w:val="0"/>
      <w:divBdr>
        <w:top w:val="none" w:sz="0" w:space="0" w:color="auto"/>
        <w:left w:val="none" w:sz="0" w:space="0" w:color="auto"/>
        <w:bottom w:val="none" w:sz="0" w:space="0" w:color="auto"/>
        <w:right w:val="none" w:sz="0" w:space="0" w:color="auto"/>
      </w:divBdr>
      <w:divsChild>
        <w:div w:id="806899017">
          <w:marLeft w:val="0"/>
          <w:marRight w:val="0"/>
          <w:marTop w:val="0"/>
          <w:marBottom w:val="0"/>
          <w:divBdr>
            <w:top w:val="none" w:sz="0" w:space="0" w:color="auto"/>
            <w:left w:val="none" w:sz="0" w:space="0" w:color="auto"/>
            <w:bottom w:val="none" w:sz="0" w:space="0" w:color="auto"/>
            <w:right w:val="none" w:sz="0" w:space="0" w:color="auto"/>
          </w:divBdr>
        </w:div>
      </w:divsChild>
    </w:div>
    <w:div w:id="2124496607">
      <w:bodyDiv w:val="1"/>
      <w:marLeft w:val="0"/>
      <w:marRight w:val="0"/>
      <w:marTop w:val="0"/>
      <w:marBottom w:val="0"/>
      <w:divBdr>
        <w:top w:val="none" w:sz="0" w:space="0" w:color="auto"/>
        <w:left w:val="none" w:sz="0" w:space="0" w:color="auto"/>
        <w:bottom w:val="none" w:sz="0" w:space="0" w:color="auto"/>
        <w:right w:val="none" w:sz="0" w:space="0" w:color="auto"/>
      </w:divBdr>
      <w:divsChild>
        <w:div w:id="1245069577">
          <w:marLeft w:val="0"/>
          <w:marRight w:val="0"/>
          <w:marTop w:val="0"/>
          <w:marBottom w:val="0"/>
          <w:divBdr>
            <w:top w:val="none" w:sz="0" w:space="0" w:color="auto"/>
            <w:left w:val="none" w:sz="0" w:space="0" w:color="auto"/>
            <w:bottom w:val="none" w:sz="0" w:space="0" w:color="auto"/>
            <w:right w:val="none" w:sz="0" w:space="0" w:color="auto"/>
          </w:divBdr>
        </w:div>
      </w:divsChild>
    </w:div>
    <w:div w:id="2124691550">
      <w:bodyDiv w:val="1"/>
      <w:marLeft w:val="0"/>
      <w:marRight w:val="0"/>
      <w:marTop w:val="0"/>
      <w:marBottom w:val="0"/>
      <w:divBdr>
        <w:top w:val="none" w:sz="0" w:space="0" w:color="auto"/>
        <w:left w:val="none" w:sz="0" w:space="0" w:color="auto"/>
        <w:bottom w:val="none" w:sz="0" w:space="0" w:color="auto"/>
        <w:right w:val="none" w:sz="0" w:space="0" w:color="auto"/>
      </w:divBdr>
    </w:div>
    <w:div w:id="2125225050">
      <w:bodyDiv w:val="1"/>
      <w:marLeft w:val="0"/>
      <w:marRight w:val="0"/>
      <w:marTop w:val="0"/>
      <w:marBottom w:val="0"/>
      <w:divBdr>
        <w:top w:val="none" w:sz="0" w:space="0" w:color="auto"/>
        <w:left w:val="none" w:sz="0" w:space="0" w:color="auto"/>
        <w:bottom w:val="none" w:sz="0" w:space="0" w:color="auto"/>
        <w:right w:val="none" w:sz="0" w:space="0" w:color="auto"/>
      </w:divBdr>
    </w:div>
    <w:div w:id="2125416715">
      <w:bodyDiv w:val="1"/>
      <w:marLeft w:val="0"/>
      <w:marRight w:val="0"/>
      <w:marTop w:val="0"/>
      <w:marBottom w:val="0"/>
      <w:divBdr>
        <w:top w:val="none" w:sz="0" w:space="0" w:color="auto"/>
        <w:left w:val="none" w:sz="0" w:space="0" w:color="auto"/>
        <w:bottom w:val="none" w:sz="0" w:space="0" w:color="auto"/>
        <w:right w:val="none" w:sz="0" w:space="0" w:color="auto"/>
      </w:divBdr>
    </w:div>
    <w:div w:id="2125491519">
      <w:bodyDiv w:val="1"/>
      <w:marLeft w:val="0"/>
      <w:marRight w:val="0"/>
      <w:marTop w:val="0"/>
      <w:marBottom w:val="0"/>
      <w:divBdr>
        <w:top w:val="none" w:sz="0" w:space="0" w:color="auto"/>
        <w:left w:val="none" w:sz="0" w:space="0" w:color="auto"/>
        <w:bottom w:val="none" w:sz="0" w:space="0" w:color="auto"/>
        <w:right w:val="none" w:sz="0" w:space="0" w:color="auto"/>
      </w:divBdr>
      <w:divsChild>
        <w:div w:id="1389261452">
          <w:marLeft w:val="0"/>
          <w:marRight w:val="0"/>
          <w:marTop w:val="0"/>
          <w:marBottom w:val="0"/>
          <w:divBdr>
            <w:top w:val="none" w:sz="0" w:space="0" w:color="auto"/>
            <w:left w:val="none" w:sz="0" w:space="0" w:color="auto"/>
            <w:bottom w:val="none" w:sz="0" w:space="0" w:color="auto"/>
            <w:right w:val="none" w:sz="0" w:space="0" w:color="auto"/>
          </w:divBdr>
        </w:div>
      </w:divsChild>
    </w:div>
    <w:div w:id="2125609502">
      <w:bodyDiv w:val="1"/>
      <w:marLeft w:val="0"/>
      <w:marRight w:val="0"/>
      <w:marTop w:val="0"/>
      <w:marBottom w:val="0"/>
      <w:divBdr>
        <w:top w:val="none" w:sz="0" w:space="0" w:color="auto"/>
        <w:left w:val="none" w:sz="0" w:space="0" w:color="auto"/>
        <w:bottom w:val="none" w:sz="0" w:space="0" w:color="auto"/>
        <w:right w:val="none" w:sz="0" w:space="0" w:color="auto"/>
      </w:divBdr>
    </w:div>
    <w:div w:id="2126120664">
      <w:bodyDiv w:val="1"/>
      <w:marLeft w:val="0"/>
      <w:marRight w:val="0"/>
      <w:marTop w:val="0"/>
      <w:marBottom w:val="0"/>
      <w:divBdr>
        <w:top w:val="none" w:sz="0" w:space="0" w:color="auto"/>
        <w:left w:val="none" w:sz="0" w:space="0" w:color="auto"/>
        <w:bottom w:val="none" w:sz="0" w:space="0" w:color="auto"/>
        <w:right w:val="none" w:sz="0" w:space="0" w:color="auto"/>
      </w:divBdr>
      <w:divsChild>
        <w:div w:id="177307183">
          <w:marLeft w:val="0"/>
          <w:marRight w:val="0"/>
          <w:marTop w:val="0"/>
          <w:marBottom w:val="0"/>
          <w:divBdr>
            <w:top w:val="none" w:sz="0" w:space="0" w:color="auto"/>
            <w:left w:val="none" w:sz="0" w:space="0" w:color="auto"/>
            <w:bottom w:val="none" w:sz="0" w:space="0" w:color="auto"/>
            <w:right w:val="none" w:sz="0" w:space="0" w:color="auto"/>
          </w:divBdr>
        </w:div>
      </w:divsChild>
    </w:div>
    <w:div w:id="2126456751">
      <w:bodyDiv w:val="1"/>
      <w:marLeft w:val="0"/>
      <w:marRight w:val="0"/>
      <w:marTop w:val="0"/>
      <w:marBottom w:val="0"/>
      <w:divBdr>
        <w:top w:val="none" w:sz="0" w:space="0" w:color="auto"/>
        <w:left w:val="none" w:sz="0" w:space="0" w:color="auto"/>
        <w:bottom w:val="none" w:sz="0" w:space="0" w:color="auto"/>
        <w:right w:val="none" w:sz="0" w:space="0" w:color="auto"/>
      </w:divBdr>
    </w:div>
    <w:div w:id="2126458882">
      <w:bodyDiv w:val="1"/>
      <w:marLeft w:val="0"/>
      <w:marRight w:val="0"/>
      <w:marTop w:val="0"/>
      <w:marBottom w:val="0"/>
      <w:divBdr>
        <w:top w:val="none" w:sz="0" w:space="0" w:color="auto"/>
        <w:left w:val="none" w:sz="0" w:space="0" w:color="auto"/>
        <w:bottom w:val="none" w:sz="0" w:space="0" w:color="auto"/>
        <w:right w:val="none" w:sz="0" w:space="0" w:color="auto"/>
      </w:divBdr>
    </w:div>
    <w:div w:id="2126807038">
      <w:bodyDiv w:val="1"/>
      <w:marLeft w:val="0"/>
      <w:marRight w:val="0"/>
      <w:marTop w:val="0"/>
      <w:marBottom w:val="0"/>
      <w:divBdr>
        <w:top w:val="none" w:sz="0" w:space="0" w:color="auto"/>
        <w:left w:val="none" w:sz="0" w:space="0" w:color="auto"/>
        <w:bottom w:val="none" w:sz="0" w:space="0" w:color="auto"/>
        <w:right w:val="none" w:sz="0" w:space="0" w:color="auto"/>
      </w:divBdr>
    </w:div>
    <w:div w:id="2127195357">
      <w:bodyDiv w:val="1"/>
      <w:marLeft w:val="0"/>
      <w:marRight w:val="0"/>
      <w:marTop w:val="0"/>
      <w:marBottom w:val="0"/>
      <w:divBdr>
        <w:top w:val="none" w:sz="0" w:space="0" w:color="auto"/>
        <w:left w:val="none" w:sz="0" w:space="0" w:color="auto"/>
        <w:bottom w:val="none" w:sz="0" w:space="0" w:color="auto"/>
        <w:right w:val="none" w:sz="0" w:space="0" w:color="auto"/>
      </w:divBdr>
      <w:divsChild>
        <w:div w:id="285238536">
          <w:marLeft w:val="0"/>
          <w:marRight w:val="0"/>
          <w:marTop w:val="0"/>
          <w:marBottom w:val="0"/>
          <w:divBdr>
            <w:top w:val="none" w:sz="0" w:space="0" w:color="auto"/>
            <w:left w:val="none" w:sz="0" w:space="0" w:color="auto"/>
            <w:bottom w:val="none" w:sz="0" w:space="0" w:color="auto"/>
            <w:right w:val="none" w:sz="0" w:space="0" w:color="auto"/>
          </w:divBdr>
        </w:div>
      </w:divsChild>
    </w:div>
    <w:div w:id="2127843799">
      <w:bodyDiv w:val="1"/>
      <w:marLeft w:val="0"/>
      <w:marRight w:val="0"/>
      <w:marTop w:val="0"/>
      <w:marBottom w:val="0"/>
      <w:divBdr>
        <w:top w:val="none" w:sz="0" w:space="0" w:color="auto"/>
        <w:left w:val="none" w:sz="0" w:space="0" w:color="auto"/>
        <w:bottom w:val="none" w:sz="0" w:space="0" w:color="auto"/>
        <w:right w:val="none" w:sz="0" w:space="0" w:color="auto"/>
      </w:divBdr>
    </w:div>
    <w:div w:id="2127890528">
      <w:bodyDiv w:val="1"/>
      <w:marLeft w:val="0"/>
      <w:marRight w:val="0"/>
      <w:marTop w:val="0"/>
      <w:marBottom w:val="0"/>
      <w:divBdr>
        <w:top w:val="none" w:sz="0" w:space="0" w:color="auto"/>
        <w:left w:val="none" w:sz="0" w:space="0" w:color="auto"/>
        <w:bottom w:val="none" w:sz="0" w:space="0" w:color="auto"/>
        <w:right w:val="none" w:sz="0" w:space="0" w:color="auto"/>
      </w:divBdr>
    </w:div>
    <w:div w:id="2127961912">
      <w:bodyDiv w:val="1"/>
      <w:marLeft w:val="0"/>
      <w:marRight w:val="0"/>
      <w:marTop w:val="0"/>
      <w:marBottom w:val="0"/>
      <w:divBdr>
        <w:top w:val="none" w:sz="0" w:space="0" w:color="auto"/>
        <w:left w:val="none" w:sz="0" w:space="0" w:color="auto"/>
        <w:bottom w:val="none" w:sz="0" w:space="0" w:color="auto"/>
        <w:right w:val="none" w:sz="0" w:space="0" w:color="auto"/>
      </w:divBdr>
      <w:divsChild>
        <w:div w:id="1348941314">
          <w:marLeft w:val="0"/>
          <w:marRight w:val="0"/>
          <w:marTop w:val="0"/>
          <w:marBottom w:val="0"/>
          <w:divBdr>
            <w:top w:val="none" w:sz="0" w:space="0" w:color="auto"/>
            <w:left w:val="none" w:sz="0" w:space="0" w:color="auto"/>
            <w:bottom w:val="none" w:sz="0" w:space="0" w:color="auto"/>
            <w:right w:val="none" w:sz="0" w:space="0" w:color="auto"/>
          </w:divBdr>
        </w:div>
      </w:divsChild>
    </w:div>
    <w:div w:id="2128085770">
      <w:bodyDiv w:val="1"/>
      <w:marLeft w:val="0"/>
      <w:marRight w:val="0"/>
      <w:marTop w:val="0"/>
      <w:marBottom w:val="0"/>
      <w:divBdr>
        <w:top w:val="none" w:sz="0" w:space="0" w:color="auto"/>
        <w:left w:val="none" w:sz="0" w:space="0" w:color="auto"/>
        <w:bottom w:val="none" w:sz="0" w:space="0" w:color="auto"/>
        <w:right w:val="none" w:sz="0" w:space="0" w:color="auto"/>
      </w:divBdr>
    </w:div>
    <w:div w:id="2128087797">
      <w:bodyDiv w:val="1"/>
      <w:marLeft w:val="0"/>
      <w:marRight w:val="0"/>
      <w:marTop w:val="0"/>
      <w:marBottom w:val="0"/>
      <w:divBdr>
        <w:top w:val="none" w:sz="0" w:space="0" w:color="auto"/>
        <w:left w:val="none" w:sz="0" w:space="0" w:color="auto"/>
        <w:bottom w:val="none" w:sz="0" w:space="0" w:color="auto"/>
        <w:right w:val="none" w:sz="0" w:space="0" w:color="auto"/>
      </w:divBdr>
    </w:div>
    <w:div w:id="2128111961">
      <w:bodyDiv w:val="1"/>
      <w:marLeft w:val="0"/>
      <w:marRight w:val="0"/>
      <w:marTop w:val="0"/>
      <w:marBottom w:val="0"/>
      <w:divBdr>
        <w:top w:val="none" w:sz="0" w:space="0" w:color="auto"/>
        <w:left w:val="none" w:sz="0" w:space="0" w:color="auto"/>
        <w:bottom w:val="none" w:sz="0" w:space="0" w:color="auto"/>
        <w:right w:val="none" w:sz="0" w:space="0" w:color="auto"/>
      </w:divBdr>
    </w:div>
    <w:div w:id="2128161018">
      <w:bodyDiv w:val="1"/>
      <w:marLeft w:val="0"/>
      <w:marRight w:val="0"/>
      <w:marTop w:val="0"/>
      <w:marBottom w:val="0"/>
      <w:divBdr>
        <w:top w:val="none" w:sz="0" w:space="0" w:color="auto"/>
        <w:left w:val="none" w:sz="0" w:space="0" w:color="auto"/>
        <w:bottom w:val="none" w:sz="0" w:space="0" w:color="auto"/>
        <w:right w:val="none" w:sz="0" w:space="0" w:color="auto"/>
      </w:divBdr>
    </w:div>
    <w:div w:id="2128425791">
      <w:bodyDiv w:val="1"/>
      <w:marLeft w:val="0"/>
      <w:marRight w:val="0"/>
      <w:marTop w:val="0"/>
      <w:marBottom w:val="0"/>
      <w:divBdr>
        <w:top w:val="none" w:sz="0" w:space="0" w:color="auto"/>
        <w:left w:val="none" w:sz="0" w:space="0" w:color="auto"/>
        <w:bottom w:val="none" w:sz="0" w:space="0" w:color="auto"/>
        <w:right w:val="none" w:sz="0" w:space="0" w:color="auto"/>
      </w:divBdr>
    </w:div>
    <w:div w:id="2128429601">
      <w:bodyDiv w:val="1"/>
      <w:marLeft w:val="0"/>
      <w:marRight w:val="0"/>
      <w:marTop w:val="0"/>
      <w:marBottom w:val="0"/>
      <w:divBdr>
        <w:top w:val="none" w:sz="0" w:space="0" w:color="auto"/>
        <w:left w:val="none" w:sz="0" w:space="0" w:color="auto"/>
        <w:bottom w:val="none" w:sz="0" w:space="0" w:color="auto"/>
        <w:right w:val="none" w:sz="0" w:space="0" w:color="auto"/>
      </w:divBdr>
    </w:div>
    <w:div w:id="2128742723">
      <w:bodyDiv w:val="1"/>
      <w:marLeft w:val="0"/>
      <w:marRight w:val="0"/>
      <w:marTop w:val="0"/>
      <w:marBottom w:val="0"/>
      <w:divBdr>
        <w:top w:val="none" w:sz="0" w:space="0" w:color="auto"/>
        <w:left w:val="none" w:sz="0" w:space="0" w:color="auto"/>
        <w:bottom w:val="none" w:sz="0" w:space="0" w:color="auto"/>
        <w:right w:val="none" w:sz="0" w:space="0" w:color="auto"/>
      </w:divBdr>
    </w:div>
    <w:div w:id="2129199711">
      <w:bodyDiv w:val="1"/>
      <w:marLeft w:val="0"/>
      <w:marRight w:val="0"/>
      <w:marTop w:val="0"/>
      <w:marBottom w:val="0"/>
      <w:divBdr>
        <w:top w:val="none" w:sz="0" w:space="0" w:color="auto"/>
        <w:left w:val="none" w:sz="0" w:space="0" w:color="auto"/>
        <w:bottom w:val="none" w:sz="0" w:space="0" w:color="auto"/>
        <w:right w:val="none" w:sz="0" w:space="0" w:color="auto"/>
      </w:divBdr>
    </w:div>
    <w:div w:id="2129545754">
      <w:bodyDiv w:val="1"/>
      <w:marLeft w:val="0"/>
      <w:marRight w:val="0"/>
      <w:marTop w:val="0"/>
      <w:marBottom w:val="0"/>
      <w:divBdr>
        <w:top w:val="none" w:sz="0" w:space="0" w:color="auto"/>
        <w:left w:val="none" w:sz="0" w:space="0" w:color="auto"/>
        <w:bottom w:val="none" w:sz="0" w:space="0" w:color="auto"/>
        <w:right w:val="none" w:sz="0" w:space="0" w:color="auto"/>
      </w:divBdr>
    </w:div>
    <w:div w:id="2129883912">
      <w:bodyDiv w:val="1"/>
      <w:marLeft w:val="0"/>
      <w:marRight w:val="0"/>
      <w:marTop w:val="0"/>
      <w:marBottom w:val="0"/>
      <w:divBdr>
        <w:top w:val="none" w:sz="0" w:space="0" w:color="auto"/>
        <w:left w:val="none" w:sz="0" w:space="0" w:color="auto"/>
        <w:bottom w:val="none" w:sz="0" w:space="0" w:color="auto"/>
        <w:right w:val="none" w:sz="0" w:space="0" w:color="auto"/>
      </w:divBdr>
      <w:divsChild>
        <w:div w:id="1834635877">
          <w:marLeft w:val="0"/>
          <w:marRight w:val="0"/>
          <w:marTop w:val="0"/>
          <w:marBottom w:val="0"/>
          <w:divBdr>
            <w:top w:val="none" w:sz="0" w:space="0" w:color="auto"/>
            <w:left w:val="none" w:sz="0" w:space="0" w:color="auto"/>
            <w:bottom w:val="none" w:sz="0" w:space="0" w:color="auto"/>
            <w:right w:val="none" w:sz="0" w:space="0" w:color="auto"/>
          </w:divBdr>
        </w:div>
      </w:divsChild>
    </w:div>
    <w:div w:id="2130078630">
      <w:bodyDiv w:val="1"/>
      <w:marLeft w:val="0"/>
      <w:marRight w:val="0"/>
      <w:marTop w:val="0"/>
      <w:marBottom w:val="0"/>
      <w:divBdr>
        <w:top w:val="none" w:sz="0" w:space="0" w:color="auto"/>
        <w:left w:val="none" w:sz="0" w:space="0" w:color="auto"/>
        <w:bottom w:val="none" w:sz="0" w:space="0" w:color="auto"/>
        <w:right w:val="none" w:sz="0" w:space="0" w:color="auto"/>
      </w:divBdr>
      <w:divsChild>
        <w:div w:id="414285142">
          <w:marLeft w:val="0"/>
          <w:marRight w:val="0"/>
          <w:marTop w:val="0"/>
          <w:marBottom w:val="0"/>
          <w:divBdr>
            <w:top w:val="none" w:sz="0" w:space="0" w:color="auto"/>
            <w:left w:val="none" w:sz="0" w:space="0" w:color="auto"/>
            <w:bottom w:val="none" w:sz="0" w:space="0" w:color="auto"/>
            <w:right w:val="none" w:sz="0" w:space="0" w:color="auto"/>
          </w:divBdr>
        </w:div>
      </w:divsChild>
    </w:div>
    <w:div w:id="2130396378">
      <w:bodyDiv w:val="1"/>
      <w:marLeft w:val="0"/>
      <w:marRight w:val="0"/>
      <w:marTop w:val="0"/>
      <w:marBottom w:val="0"/>
      <w:divBdr>
        <w:top w:val="none" w:sz="0" w:space="0" w:color="auto"/>
        <w:left w:val="none" w:sz="0" w:space="0" w:color="auto"/>
        <w:bottom w:val="none" w:sz="0" w:space="0" w:color="auto"/>
        <w:right w:val="none" w:sz="0" w:space="0" w:color="auto"/>
      </w:divBdr>
    </w:div>
    <w:div w:id="2130779765">
      <w:bodyDiv w:val="1"/>
      <w:marLeft w:val="0"/>
      <w:marRight w:val="0"/>
      <w:marTop w:val="0"/>
      <w:marBottom w:val="0"/>
      <w:divBdr>
        <w:top w:val="none" w:sz="0" w:space="0" w:color="auto"/>
        <w:left w:val="none" w:sz="0" w:space="0" w:color="auto"/>
        <w:bottom w:val="none" w:sz="0" w:space="0" w:color="auto"/>
        <w:right w:val="none" w:sz="0" w:space="0" w:color="auto"/>
      </w:divBdr>
    </w:div>
    <w:div w:id="2130783661">
      <w:bodyDiv w:val="1"/>
      <w:marLeft w:val="0"/>
      <w:marRight w:val="0"/>
      <w:marTop w:val="0"/>
      <w:marBottom w:val="0"/>
      <w:divBdr>
        <w:top w:val="none" w:sz="0" w:space="0" w:color="auto"/>
        <w:left w:val="none" w:sz="0" w:space="0" w:color="auto"/>
        <w:bottom w:val="none" w:sz="0" w:space="0" w:color="auto"/>
        <w:right w:val="none" w:sz="0" w:space="0" w:color="auto"/>
      </w:divBdr>
    </w:div>
    <w:div w:id="2130852970">
      <w:bodyDiv w:val="1"/>
      <w:marLeft w:val="0"/>
      <w:marRight w:val="0"/>
      <w:marTop w:val="0"/>
      <w:marBottom w:val="0"/>
      <w:divBdr>
        <w:top w:val="none" w:sz="0" w:space="0" w:color="auto"/>
        <w:left w:val="none" w:sz="0" w:space="0" w:color="auto"/>
        <w:bottom w:val="none" w:sz="0" w:space="0" w:color="auto"/>
        <w:right w:val="none" w:sz="0" w:space="0" w:color="auto"/>
      </w:divBdr>
    </w:div>
    <w:div w:id="2130932868">
      <w:bodyDiv w:val="1"/>
      <w:marLeft w:val="0"/>
      <w:marRight w:val="0"/>
      <w:marTop w:val="0"/>
      <w:marBottom w:val="0"/>
      <w:divBdr>
        <w:top w:val="none" w:sz="0" w:space="0" w:color="auto"/>
        <w:left w:val="none" w:sz="0" w:space="0" w:color="auto"/>
        <w:bottom w:val="none" w:sz="0" w:space="0" w:color="auto"/>
        <w:right w:val="none" w:sz="0" w:space="0" w:color="auto"/>
      </w:divBdr>
    </w:div>
    <w:div w:id="2130934641">
      <w:bodyDiv w:val="1"/>
      <w:marLeft w:val="0"/>
      <w:marRight w:val="0"/>
      <w:marTop w:val="0"/>
      <w:marBottom w:val="0"/>
      <w:divBdr>
        <w:top w:val="none" w:sz="0" w:space="0" w:color="auto"/>
        <w:left w:val="none" w:sz="0" w:space="0" w:color="auto"/>
        <w:bottom w:val="none" w:sz="0" w:space="0" w:color="auto"/>
        <w:right w:val="none" w:sz="0" w:space="0" w:color="auto"/>
      </w:divBdr>
    </w:div>
    <w:div w:id="2131775520">
      <w:bodyDiv w:val="1"/>
      <w:marLeft w:val="0"/>
      <w:marRight w:val="0"/>
      <w:marTop w:val="0"/>
      <w:marBottom w:val="0"/>
      <w:divBdr>
        <w:top w:val="none" w:sz="0" w:space="0" w:color="auto"/>
        <w:left w:val="none" w:sz="0" w:space="0" w:color="auto"/>
        <w:bottom w:val="none" w:sz="0" w:space="0" w:color="auto"/>
        <w:right w:val="none" w:sz="0" w:space="0" w:color="auto"/>
      </w:divBdr>
    </w:div>
    <w:div w:id="2131778769">
      <w:bodyDiv w:val="1"/>
      <w:marLeft w:val="0"/>
      <w:marRight w:val="0"/>
      <w:marTop w:val="0"/>
      <w:marBottom w:val="0"/>
      <w:divBdr>
        <w:top w:val="none" w:sz="0" w:space="0" w:color="auto"/>
        <w:left w:val="none" w:sz="0" w:space="0" w:color="auto"/>
        <w:bottom w:val="none" w:sz="0" w:space="0" w:color="auto"/>
        <w:right w:val="none" w:sz="0" w:space="0" w:color="auto"/>
      </w:divBdr>
    </w:div>
    <w:div w:id="2131783318">
      <w:bodyDiv w:val="1"/>
      <w:marLeft w:val="0"/>
      <w:marRight w:val="0"/>
      <w:marTop w:val="0"/>
      <w:marBottom w:val="0"/>
      <w:divBdr>
        <w:top w:val="none" w:sz="0" w:space="0" w:color="auto"/>
        <w:left w:val="none" w:sz="0" w:space="0" w:color="auto"/>
        <w:bottom w:val="none" w:sz="0" w:space="0" w:color="auto"/>
        <w:right w:val="none" w:sz="0" w:space="0" w:color="auto"/>
      </w:divBdr>
    </w:div>
    <w:div w:id="2131823400">
      <w:bodyDiv w:val="1"/>
      <w:marLeft w:val="0"/>
      <w:marRight w:val="0"/>
      <w:marTop w:val="0"/>
      <w:marBottom w:val="0"/>
      <w:divBdr>
        <w:top w:val="none" w:sz="0" w:space="0" w:color="auto"/>
        <w:left w:val="none" w:sz="0" w:space="0" w:color="auto"/>
        <w:bottom w:val="none" w:sz="0" w:space="0" w:color="auto"/>
        <w:right w:val="none" w:sz="0" w:space="0" w:color="auto"/>
      </w:divBdr>
    </w:div>
    <w:div w:id="2131897076">
      <w:bodyDiv w:val="1"/>
      <w:marLeft w:val="0"/>
      <w:marRight w:val="0"/>
      <w:marTop w:val="0"/>
      <w:marBottom w:val="0"/>
      <w:divBdr>
        <w:top w:val="none" w:sz="0" w:space="0" w:color="auto"/>
        <w:left w:val="none" w:sz="0" w:space="0" w:color="auto"/>
        <w:bottom w:val="none" w:sz="0" w:space="0" w:color="auto"/>
        <w:right w:val="none" w:sz="0" w:space="0" w:color="auto"/>
      </w:divBdr>
      <w:divsChild>
        <w:div w:id="1453790182">
          <w:marLeft w:val="0"/>
          <w:marRight w:val="0"/>
          <w:marTop w:val="0"/>
          <w:marBottom w:val="0"/>
          <w:divBdr>
            <w:top w:val="none" w:sz="0" w:space="0" w:color="auto"/>
            <w:left w:val="none" w:sz="0" w:space="0" w:color="auto"/>
            <w:bottom w:val="none" w:sz="0" w:space="0" w:color="auto"/>
            <w:right w:val="none" w:sz="0" w:space="0" w:color="auto"/>
          </w:divBdr>
        </w:div>
      </w:divsChild>
    </w:div>
    <w:div w:id="2131898635">
      <w:bodyDiv w:val="1"/>
      <w:marLeft w:val="0"/>
      <w:marRight w:val="0"/>
      <w:marTop w:val="0"/>
      <w:marBottom w:val="0"/>
      <w:divBdr>
        <w:top w:val="none" w:sz="0" w:space="0" w:color="auto"/>
        <w:left w:val="none" w:sz="0" w:space="0" w:color="auto"/>
        <w:bottom w:val="none" w:sz="0" w:space="0" w:color="auto"/>
        <w:right w:val="none" w:sz="0" w:space="0" w:color="auto"/>
      </w:divBdr>
    </w:div>
    <w:div w:id="2131968787">
      <w:bodyDiv w:val="1"/>
      <w:marLeft w:val="0"/>
      <w:marRight w:val="0"/>
      <w:marTop w:val="0"/>
      <w:marBottom w:val="0"/>
      <w:divBdr>
        <w:top w:val="none" w:sz="0" w:space="0" w:color="auto"/>
        <w:left w:val="none" w:sz="0" w:space="0" w:color="auto"/>
        <w:bottom w:val="none" w:sz="0" w:space="0" w:color="auto"/>
        <w:right w:val="none" w:sz="0" w:space="0" w:color="auto"/>
      </w:divBdr>
    </w:div>
    <w:div w:id="2131975815">
      <w:bodyDiv w:val="1"/>
      <w:marLeft w:val="0"/>
      <w:marRight w:val="0"/>
      <w:marTop w:val="0"/>
      <w:marBottom w:val="0"/>
      <w:divBdr>
        <w:top w:val="none" w:sz="0" w:space="0" w:color="auto"/>
        <w:left w:val="none" w:sz="0" w:space="0" w:color="auto"/>
        <w:bottom w:val="none" w:sz="0" w:space="0" w:color="auto"/>
        <w:right w:val="none" w:sz="0" w:space="0" w:color="auto"/>
      </w:divBdr>
    </w:div>
    <w:div w:id="2132162629">
      <w:bodyDiv w:val="1"/>
      <w:marLeft w:val="0"/>
      <w:marRight w:val="0"/>
      <w:marTop w:val="0"/>
      <w:marBottom w:val="0"/>
      <w:divBdr>
        <w:top w:val="none" w:sz="0" w:space="0" w:color="auto"/>
        <w:left w:val="none" w:sz="0" w:space="0" w:color="auto"/>
        <w:bottom w:val="none" w:sz="0" w:space="0" w:color="auto"/>
        <w:right w:val="none" w:sz="0" w:space="0" w:color="auto"/>
      </w:divBdr>
    </w:div>
    <w:div w:id="2132236295">
      <w:bodyDiv w:val="1"/>
      <w:marLeft w:val="0"/>
      <w:marRight w:val="0"/>
      <w:marTop w:val="0"/>
      <w:marBottom w:val="0"/>
      <w:divBdr>
        <w:top w:val="none" w:sz="0" w:space="0" w:color="auto"/>
        <w:left w:val="none" w:sz="0" w:space="0" w:color="auto"/>
        <w:bottom w:val="none" w:sz="0" w:space="0" w:color="auto"/>
        <w:right w:val="none" w:sz="0" w:space="0" w:color="auto"/>
      </w:divBdr>
    </w:div>
    <w:div w:id="2132700258">
      <w:bodyDiv w:val="1"/>
      <w:marLeft w:val="0"/>
      <w:marRight w:val="0"/>
      <w:marTop w:val="0"/>
      <w:marBottom w:val="0"/>
      <w:divBdr>
        <w:top w:val="none" w:sz="0" w:space="0" w:color="auto"/>
        <w:left w:val="none" w:sz="0" w:space="0" w:color="auto"/>
        <w:bottom w:val="none" w:sz="0" w:space="0" w:color="auto"/>
        <w:right w:val="none" w:sz="0" w:space="0" w:color="auto"/>
      </w:divBdr>
    </w:div>
    <w:div w:id="2132748961">
      <w:bodyDiv w:val="1"/>
      <w:marLeft w:val="0"/>
      <w:marRight w:val="0"/>
      <w:marTop w:val="0"/>
      <w:marBottom w:val="0"/>
      <w:divBdr>
        <w:top w:val="none" w:sz="0" w:space="0" w:color="auto"/>
        <w:left w:val="none" w:sz="0" w:space="0" w:color="auto"/>
        <w:bottom w:val="none" w:sz="0" w:space="0" w:color="auto"/>
        <w:right w:val="none" w:sz="0" w:space="0" w:color="auto"/>
      </w:divBdr>
    </w:div>
    <w:div w:id="2132895447">
      <w:bodyDiv w:val="1"/>
      <w:marLeft w:val="0"/>
      <w:marRight w:val="0"/>
      <w:marTop w:val="0"/>
      <w:marBottom w:val="0"/>
      <w:divBdr>
        <w:top w:val="none" w:sz="0" w:space="0" w:color="auto"/>
        <w:left w:val="none" w:sz="0" w:space="0" w:color="auto"/>
        <w:bottom w:val="none" w:sz="0" w:space="0" w:color="auto"/>
        <w:right w:val="none" w:sz="0" w:space="0" w:color="auto"/>
      </w:divBdr>
    </w:div>
    <w:div w:id="2133132200">
      <w:bodyDiv w:val="1"/>
      <w:marLeft w:val="0"/>
      <w:marRight w:val="0"/>
      <w:marTop w:val="0"/>
      <w:marBottom w:val="0"/>
      <w:divBdr>
        <w:top w:val="none" w:sz="0" w:space="0" w:color="auto"/>
        <w:left w:val="none" w:sz="0" w:space="0" w:color="auto"/>
        <w:bottom w:val="none" w:sz="0" w:space="0" w:color="auto"/>
        <w:right w:val="none" w:sz="0" w:space="0" w:color="auto"/>
      </w:divBdr>
    </w:div>
    <w:div w:id="2133358475">
      <w:bodyDiv w:val="1"/>
      <w:marLeft w:val="0"/>
      <w:marRight w:val="0"/>
      <w:marTop w:val="0"/>
      <w:marBottom w:val="0"/>
      <w:divBdr>
        <w:top w:val="none" w:sz="0" w:space="0" w:color="auto"/>
        <w:left w:val="none" w:sz="0" w:space="0" w:color="auto"/>
        <w:bottom w:val="none" w:sz="0" w:space="0" w:color="auto"/>
        <w:right w:val="none" w:sz="0" w:space="0" w:color="auto"/>
      </w:divBdr>
    </w:div>
    <w:div w:id="2133933941">
      <w:bodyDiv w:val="1"/>
      <w:marLeft w:val="0"/>
      <w:marRight w:val="0"/>
      <w:marTop w:val="0"/>
      <w:marBottom w:val="0"/>
      <w:divBdr>
        <w:top w:val="none" w:sz="0" w:space="0" w:color="auto"/>
        <w:left w:val="none" w:sz="0" w:space="0" w:color="auto"/>
        <w:bottom w:val="none" w:sz="0" w:space="0" w:color="auto"/>
        <w:right w:val="none" w:sz="0" w:space="0" w:color="auto"/>
      </w:divBdr>
    </w:div>
    <w:div w:id="2134013954">
      <w:bodyDiv w:val="1"/>
      <w:marLeft w:val="0"/>
      <w:marRight w:val="0"/>
      <w:marTop w:val="0"/>
      <w:marBottom w:val="0"/>
      <w:divBdr>
        <w:top w:val="none" w:sz="0" w:space="0" w:color="auto"/>
        <w:left w:val="none" w:sz="0" w:space="0" w:color="auto"/>
        <w:bottom w:val="none" w:sz="0" w:space="0" w:color="auto"/>
        <w:right w:val="none" w:sz="0" w:space="0" w:color="auto"/>
      </w:divBdr>
    </w:div>
    <w:div w:id="2134202607">
      <w:bodyDiv w:val="1"/>
      <w:marLeft w:val="0"/>
      <w:marRight w:val="0"/>
      <w:marTop w:val="0"/>
      <w:marBottom w:val="0"/>
      <w:divBdr>
        <w:top w:val="none" w:sz="0" w:space="0" w:color="auto"/>
        <w:left w:val="none" w:sz="0" w:space="0" w:color="auto"/>
        <w:bottom w:val="none" w:sz="0" w:space="0" w:color="auto"/>
        <w:right w:val="none" w:sz="0" w:space="0" w:color="auto"/>
      </w:divBdr>
    </w:div>
    <w:div w:id="2134400210">
      <w:bodyDiv w:val="1"/>
      <w:marLeft w:val="0"/>
      <w:marRight w:val="0"/>
      <w:marTop w:val="0"/>
      <w:marBottom w:val="0"/>
      <w:divBdr>
        <w:top w:val="none" w:sz="0" w:space="0" w:color="auto"/>
        <w:left w:val="none" w:sz="0" w:space="0" w:color="auto"/>
        <w:bottom w:val="none" w:sz="0" w:space="0" w:color="auto"/>
        <w:right w:val="none" w:sz="0" w:space="0" w:color="auto"/>
      </w:divBdr>
    </w:div>
    <w:div w:id="2134518247">
      <w:bodyDiv w:val="1"/>
      <w:marLeft w:val="0"/>
      <w:marRight w:val="0"/>
      <w:marTop w:val="0"/>
      <w:marBottom w:val="0"/>
      <w:divBdr>
        <w:top w:val="none" w:sz="0" w:space="0" w:color="auto"/>
        <w:left w:val="none" w:sz="0" w:space="0" w:color="auto"/>
        <w:bottom w:val="none" w:sz="0" w:space="0" w:color="auto"/>
        <w:right w:val="none" w:sz="0" w:space="0" w:color="auto"/>
      </w:divBdr>
    </w:div>
    <w:div w:id="2134589043">
      <w:bodyDiv w:val="1"/>
      <w:marLeft w:val="0"/>
      <w:marRight w:val="0"/>
      <w:marTop w:val="0"/>
      <w:marBottom w:val="0"/>
      <w:divBdr>
        <w:top w:val="none" w:sz="0" w:space="0" w:color="auto"/>
        <w:left w:val="none" w:sz="0" w:space="0" w:color="auto"/>
        <w:bottom w:val="none" w:sz="0" w:space="0" w:color="auto"/>
        <w:right w:val="none" w:sz="0" w:space="0" w:color="auto"/>
      </w:divBdr>
    </w:div>
    <w:div w:id="2134787430">
      <w:bodyDiv w:val="1"/>
      <w:marLeft w:val="0"/>
      <w:marRight w:val="0"/>
      <w:marTop w:val="0"/>
      <w:marBottom w:val="0"/>
      <w:divBdr>
        <w:top w:val="none" w:sz="0" w:space="0" w:color="auto"/>
        <w:left w:val="none" w:sz="0" w:space="0" w:color="auto"/>
        <w:bottom w:val="none" w:sz="0" w:space="0" w:color="auto"/>
        <w:right w:val="none" w:sz="0" w:space="0" w:color="auto"/>
      </w:divBdr>
    </w:div>
    <w:div w:id="2134933360">
      <w:bodyDiv w:val="1"/>
      <w:marLeft w:val="0"/>
      <w:marRight w:val="0"/>
      <w:marTop w:val="0"/>
      <w:marBottom w:val="0"/>
      <w:divBdr>
        <w:top w:val="none" w:sz="0" w:space="0" w:color="auto"/>
        <w:left w:val="none" w:sz="0" w:space="0" w:color="auto"/>
        <w:bottom w:val="none" w:sz="0" w:space="0" w:color="auto"/>
        <w:right w:val="none" w:sz="0" w:space="0" w:color="auto"/>
      </w:divBdr>
    </w:div>
    <w:div w:id="2135295256">
      <w:bodyDiv w:val="1"/>
      <w:marLeft w:val="0"/>
      <w:marRight w:val="0"/>
      <w:marTop w:val="0"/>
      <w:marBottom w:val="0"/>
      <w:divBdr>
        <w:top w:val="none" w:sz="0" w:space="0" w:color="auto"/>
        <w:left w:val="none" w:sz="0" w:space="0" w:color="auto"/>
        <w:bottom w:val="none" w:sz="0" w:space="0" w:color="auto"/>
        <w:right w:val="none" w:sz="0" w:space="0" w:color="auto"/>
      </w:divBdr>
    </w:div>
    <w:div w:id="2135436947">
      <w:bodyDiv w:val="1"/>
      <w:marLeft w:val="0"/>
      <w:marRight w:val="0"/>
      <w:marTop w:val="0"/>
      <w:marBottom w:val="0"/>
      <w:divBdr>
        <w:top w:val="none" w:sz="0" w:space="0" w:color="auto"/>
        <w:left w:val="none" w:sz="0" w:space="0" w:color="auto"/>
        <w:bottom w:val="none" w:sz="0" w:space="0" w:color="auto"/>
        <w:right w:val="none" w:sz="0" w:space="0" w:color="auto"/>
      </w:divBdr>
    </w:div>
    <w:div w:id="2135517400">
      <w:bodyDiv w:val="1"/>
      <w:marLeft w:val="0"/>
      <w:marRight w:val="0"/>
      <w:marTop w:val="0"/>
      <w:marBottom w:val="0"/>
      <w:divBdr>
        <w:top w:val="none" w:sz="0" w:space="0" w:color="auto"/>
        <w:left w:val="none" w:sz="0" w:space="0" w:color="auto"/>
        <w:bottom w:val="none" w:sz="0" w:space="0" w:color="auto"/>
        <w:right w:val="none" w:sz="0" w:space="0" w:color="auto"/>
      </w:divBdr>
    </w:div>
    <w:div w:id="2135561424">
      <w:bodyDiv w:val="1"/>
      <w:marLeft w:val="0"/>
      <w:marRight w:val="0"/>
      <w:marTop w:val="0"/>
      <w:marBottom w:val="0"/>
      <w:divBdr>
        <w:top w:val="none" w:sz="0" w:space="0" w:color="auto"/>
        <w:left w:val="none" w:sz="0" w:space="0" w:color="auto"/>
        <w:bottom w:val="none" w:sz="0" w:space="0" w:color="auto"/>
        <w:right w:val="none" w:sz="0" w:space="0" w:color="auto"/>
      </w:divBdr>
      <w:divsChild>
        <w:div w:id="1974675589">
          <w:marLeft w:val="0"/>
          <w:marRight w:val="0"/>
          <w:marTop w:val="0"/>
          <w:marBottom w:val="0"/>
          <w:divBdr>
            <w:top w:val="none" w:sz="0" w:space="0" w:color="auto"/>
            <w:left w:val="none" w:sz="0" w:space="0" w:color="auto"/>
            <w:bottom w:val="none" w:sz="0" w:space="0" w:color="auto"/>
            <w:right w:val="none" w:sz="0" w:space="0" w:color="auto"/>
          </w:divBdr>
        </w:div>
      </w:divsChild>
    </w:div>
    <w:div w:id="2135753470">
      <w:bodyDiv w:val="1"/>
      <w:marLeft w:val="0"/>
      <w:marRight w:val="0"/>
      <w:marTop w:val="0"/>
      <w:marBottom w:val="0"/>
      <w:divBdr>
        <w:top w:val="none" w:sz="0" w:space="0" w:color="auto"/>
        <w:left w:val="none" w:sz="0" w:space="0" w:color="auto"/>
        <w:bottom w:val="none" w:sz="0" w:space="0" w:color="auto"/>
        <w:right w:val="none" w:sz="0" w:space="0" w:color="auto"/>
      </w:divBdr>
    </w:div>
    <w:div w:id="2135755083">
      <w:bodyDiv w:val="1"/>
      <w:marLeft w:val="0"/>
      <w:marRight w:val="0"/>
      <w:marTop w:val="0"/>
      <w:marBottom w:val="0"/>
      <w:divBdr>
        <w:top w:val="none" w:sz="0" w:space="0" w:color="auto"/>
        <w:left w:val="none" w:sz="0" w:space="0" w:color="auto"/>
        <w:bottom w:val="none" w:sz="0" w:space="0" w:color="auto"/>
        <w:right w:val="none" w:sz="0" w:space="0" w:color="auto"/>
      </w:divBdr>
    </w:div>
    <w:div w:id="2136832526">
      <w:bodyDiv w:val="1"/>
      <w:marLeft w:val="0"/>
      <w:marRight w:val="0"/>
      <w:marTop w:val="0"/>
      <w:marBottom w:val="0"/>
      <w:divBdr>
        <w:top w:val="none" w:sz="0" w:space="0" w:color="auto"/>
        <w:left w:val="none" w:sz="0" w:space="0" w:color="auto"/>
        <w:bottom w:val="none" w:sz="0" w:space="0" w:color="auto"/>
        <w:right w:val="none" w:sz="0" w:space="0" w:color="auto"/>
      </w:divBdr>
    </w:div>
    <w:div w:id="2137138261">
      <w:bodyDiv w:val="1"/>
      <w:marLeft w:val="0"/>
      <w:marRight w:val="0"/>
      <w:marTop w:val="0"/>
      <w:marBottom w:val="0"/>
      <w:divBdr>
        <w:top w:val="none" w:sz="0" w:space="0" w:color="auto"/>
        <w:left w:val="none" w:sz="0" w:space="0" w:color="auto"/>
        <w:bottom w:val="none" w:sz="0" w:space="0" w:color="auto"/>
        <w:right w:val="none" w:sz="0" w:space="0" w:color="auto"/>
      </w:divBdr>
    </w:div>
    <w:div w:id="2137599290">
      <w:bodyDiv w:val="1"/>
      <w:marLeft w:val="0"/>
      <w:marRight w:val="0"/>
      <w:marTop w:val="0"/>
      <w:marBottom w:val="0"/>
      <w:divBdr>
        <w:top w:val="none" w:sz="0" w:space="0" w:color="auto"/>
        <w:left w:val="none" w:sz="0" w:space="0" w:color="auto"/>
        <w:bottom w:val="none" w:sz="0" w:space="0" w:color="auto"/>
        <w:right w:val="none" w:sz="0" w:space="0" w:color="auto"/>
      </w:divBdr>
    </w:div>
    <w:div w:id="2137797337">
      <w:bodyDiv w:val="1"/>
      <w:marLeft w:val="0"/>
      <w:marRight w:val="0"/>
      <w:marTop w:val="0"/>
      <w:marBottom w:val="0"/>
      <w:divBdr>
        <w:top w:val="none" w:sz="0" w:space="0" w:color="auto"/>
        <w:left w:val="none" w:sz="0" w:space="0" w:color="auto"/>
        <w:bottom w:val="none" w:sz="0" w:space="0" w:color="auto"/>
        <w:right w:val="none" w:sz="0" w:space="0" w:color="auto"/>
      </w:divBdr>
    </w:div>
    <w:div w:id="2137942979">
      <w:bodyDiv w:val="1"/>
      <w:marLeft w:val="0"/>
      <w:marRight w:val="0"/>
      <w:marTop w:val="0"/>
      <w:marBottom w:val="0"/>
      <w:divBdr>
        <w:top w:val="none" w:sz="0" w:space="0" w:color="auto"/>
        <w:left w:val="none" w:sz="0" w:space="0" w:color="auto"/>
        <w:bottom w:val="none" w:sz="0" w:space="0" w:color="auto"/>
        <w:right w:val="none" w:sz="0" w:space="0" w:color="auto"/>
      </w:divBdr>
    </w:div>
    <w:div w:id="2137990525">
      <w:bodyDiv w:val="1"/>
      <w:marLeft w:val="0"/>
      <w:marRight w:val="0"/>
      <w:marTop w:val="0"/>
      <w:marBottom w:val="0"/>
      <w:divBdr>
        <w:top w:val="none" w:sz="0" w:space="0" w:color="auto"/>
        <w:left w:val="none" w:sz="0" w:space="0" w:color="auto"/>
        <w:bottom w:val="none" w:sz="0" w:space="0" w:color="auto"/>
        <w:right w:val="none" w:sz="0" w:space="0" w:color="auto"/>
      </w:divBdr>
      <w:divsChild>
        <w:div w:id="1947692246">
          <w:marLeft w:val="0"/>
          <w:marRight w:val="0"/>
          <w:marTop w:val="0"/>
          <w:marBottom w:val="0"/>
          <w:divBdr>
            <w:top w:val="none" w:sz="0" w:space="0" w:color="auto"/>
            <w:left w:val="none" w:sz="0" w:space="0" w:color="auto"/>
            <w:bottom w:val="none" w:sz="0" w:space="0" w:color="auto"/>
            <w:right w:val="none" w:sz="0" w:space="0" w:color="auto"/>
          </w:divBdr>
        </w:div>
      </w:divsChild>
    </w:div>
    <w:div w:id="2138209102">
      <w:bodyDiv w:val="1"/>
      <w:marLeft w:val="0"/>
      <w:marRight w:val="0"/>
      <w:marTop w:val="0"/>
      <w:marBottom w:val="0"/>
      <w:divBdr>
        <w:top w:val="none" w:sz="0" w:space="0" w:color="auto"/>
        <w:left w:val="none" w:sz="0" w:space="0" w:color="auto"/>
        <w:bottom w:val="none" w:sz="0" w:space="0" w:color="auto"/>
        <w:right w:val="none" w:sz="0" w:space="0" w:color="auto"/>
      </w:divBdr>
    </w:div>
    <w:div w:id="2138644210">
      <w:bodyDiv w:val="1"/>
      <w:marLeft w:val="0"/>
      <w:marRight w:val="0"/>
      <w:marTop w:val="0"/>
      <w:marBottom w:val="0"/>
      <w:divBdr>
        <w:top w:val="none" w:sz="0" w:space="0" w:color="auto"/>
        <w:left w:val="none" w:sz="0" w:space="0" w:color="auto"/>
        <w:bottom w:val="none" w:sz="0" w:space="0" w:color="auto"/>
        <w:right w:val="none" w:sz="0" w:space="0" w:color="auto"/>
      </w:divBdr>
    </w:div>
    <w:div w:id="2139033339">
      <w:bodyDiv w:val="1"/>
      <w:marLeft w:val="0"/>
      <w:marRight w:val="0"/>
      <w:marTop w:val="0"/>
      <w:marBottom w:val="0"/>
      <w:divBdr>
        <w:top w:val="none" w:sz="0" w:space="0" w:color="auto"/>
        <w:left w:val="none" w:sz="0" w:space="0" w:color="auto"/>
        <w:bottom w:val="none" w:sz="0" w:space="0" w:color="auto"/>
        <w:right w:val="none" w:sz="0" w:space="0" w:color="auto"/>
      </w:divBdr>
    </w:div>
    <w:div w:id="2139445463">
      <w:bodyDiv w:val="1"/>
      <w:marLeft w:val="0"/>
      <w:marRight w:val="0"/>
      <w:marTop w:val="0"/>
      <w:marBottom w:val="0"/>
      <w:divBdr>
        <w:top w:val="none" w:sz="0" w:space="0" w:color="auto"/>
        <w:left w:val="none" w:sz="0" w:space="0" w:color="auto"/>
        <w:bottom w:val="none" w:sz="0" w:space="0" w:color="auto"/>
        <w:right w:val="none" w:sz="0" w:space="0" w:color="auto"/>
      </w:divBdr>
      <w:divsChild>
        <w:div w:id="129901704">
          <w:marLeft w:val="0"/>
          <w:marRight w:val="0"/>
          <w:marTop w:val="0"/>
          <w:marBottom w:val="0"/>
          <w:divBdr>
            <w:top w:val="none" w:sz="0" w:space="0" w:color="auto"/>
            <w:left w:val="none" w:sz="0" w:space="0" w:color="auto"/>
            <w:bottom w:val="none" w:sz="0" w:space="0" w:color="auto"/>
            <w:right w:val="none" w:sz="0" w:space="0" w:color="auto"/>
          </w:divBdr>
        </w:div>
      </w:divsChild>
    </w:div>
    <w:div w:id="2140412570">
      <w:bodyDiv w:val="1"/>
      <w:marLeft w:val="0"/>
      <w:marRight w:val="0"/>
      <w:marTop w:val="0"/>
      <w:marBottom w:val="0"/>
      <w:divBdr>
        <w:top w:val="none" w:sz="0" w:space="0" w:color="auto"/>
        <w:left w:val="none" w:sz="0" w:space="0" w:color="auto"/>
        <w:bottom w:val="none" w:sz="0" w:space="0" w:color="auto"/>
        <w:right w:val="none" w:sz="0" w:space="0" w:color="auto"/>
      </w:divBdr>
    </w:div>
    <w:div w:id="2140420170">
      <w:bodyDiv w:val="1"/>
      <w:marLeft w:val="0"/>
      <w:marRight w:val="0"/>
      <w:marTop w:val="0"/>
      <w:marBottom w:val="0"/>
      <w:divBdr>
        <w:top w:val="none" w:sz="0" w:space="0" w:color="auto"/>
        <w:left w:val="none" w:sz="0" w:space="0" w:color="auto"/>
        <w:bottom w:val="none" w:sz="0" w:space="0" w:color="auto"/>
        <w:right w:val="none" w:sz="0" w:space="0" w:color="auto"/>
      </w:divBdr>
    </w:div>
    <w:div w:id="2140756059">
      <w:bodyDiv w:val="1"/>
      <w:marLeft w:val="0"/>
      <w:marRight w:val="0"/>
      <w:marTop w:val="0"/>
      <w:marBottom w:val="0"/>
      <w:divBdr>
        <w:top w:val="none" w:sz="0" w:space="0" w:color="auto"/>
        <w:left w:val="none" w:sz="0" w:space="0" w:color="auto"/>
        <w:bottom w:val="none" w:sz="0" w:space="0" w:color="auto"/>
        <w:right w:val="none" w:sz="0" w:space="0" w:color="auto"/>
      </w:divBdr>
      <w:divsChild>
        <w:div w:id="1858156711">
          <w:marLeft w:val="0"/>
          <w:marRight w:val="0"/>
          <w:marTop w:val="0"/>
          <w:marBottom w:val="0"/>
          <w:divBdr>
            <w:top w:val="none" w:sz="0" w:space="0" w:color="auto"/>
            <w:left w:val="none" w:sz="0" w:space="0" w:color="auto"/>
            <w:bottom w:val="none" w:sz="0" w:space="0" w:color="auto"/>
            <w:right w:val="none" w:sz="0" w:space="0" w:color="auto"/>
          </w:divBdr>
        </w:div>
      </w:divsChild>
    </w:div>
    <w:div w:id="2140758295">
      <w:bodyDiv w:val="1"/>
      <w:marLeft w:val="0"/>
      <w:marRight w:val="0"/>
      <w:marTop w:val="0"/>
      <w:marBottom w:val="0"/>
      <w:divBdr>
        <w:top w:val="none" w:sz="0" w:space="0" w:color="auto"/>
        <w:left w:val="none" w:sz="0" w:space="0" w:color="auto"/>
        <w:bottom w:val="none" w:sz="0" w:space="0" w:color="auto"/>
        <w:right w:val="none" w:sz="0" w:space="0" w:color="auto"/>
      </w:divBdr>
    </w:div>
    <w:div w:id="2140760907">
      <w:bodyDiv w:val="1"/>
      <w:marLeft w:val="0"/>
      <w:marRight w:val="0"/>
      <w:marTop w:val="0"/>
      <w:marBottom w:val="0"/>
      <w:divBdr>
        <w:top w:val="none" w:sz="0" w:space="0" w:color="auto"/>
        <w:left w:val="none" w:sz="0" w:space="0" w:color="auto"/>
        <w:bottom w:val="none" w:sz="0" w:space="0" w:color="auto"/>
        <w:right w:val="none" w:sz="0" w:space="0" w:color="auto"/>
      </w:divBdr>
    </w:div>
    <w:div w:id="2141074197">
      <w:bodyDiv w:val="1"/>
      <w:marLeft w:val="0"/>
      <w:marRight w:val="0"/>
      <w:marTop w:val="0"/>
      <w:marBottom w:val="0"/>
      <w:divBdr>
        <w:top w:val="none" w:sz="0" w:space="0" w:color="auto"/>
        <w:left w:val="none" w:sz="0" w:space="0" w:color="auto"/>
        <w:bottom w:val="none" w:sz="0" w:space="0" w:color="auto"/>
        <w:right w:val="none" w:sz="0" w:space="0" w:color="auto"/>
      </w:divBdr>
    </w:div>
    <w:div w:id="2141145228">
      <w:bodyDiv w:val="1"/>
      <w:marLeft w:val="0"/>
      <w:marRight w:val="0"/>
      <w:marTop w:val="0"/>
      <w:marBottom w:val="0"/>
      <w:divBdr>
        <w:top w:val="none" w:sz="0" w:space="0" w:color="auto"/>
        <w:left w:val="none" w:sz="0" w:space="0" w:color="auto"/>
        <w:bottom w:val="none" w:sz="0" w:space="0" w:color="auto"/>
        <w:right w:val="none" w:sz="0" w:space="0" w:color="auto"/>
      </w:divBdr>
      <w:divsChild>
        <w:div w:id="1012296515">
          <w:marLeft w:val="0"/>
          <w:marRight w:val="0"/>
          <w:marTop w:val="0"/>
          <w:marBottom w:val="0"/>
          <w:divBdr>
            <w:top w:val="none" w:sz="0" w:space="0" w:color="auto"/>
            <w:left w:val="none" w:sz="0" w:space="0" w:color="auto"/>
            <w:bottom w:val="none" w:sz="0" w:space="0" w:color="auto"/>
            <w:right w:val="none" w:sz="0" w:space="0" w:color="auto"/>
          </w:divBdr>
        </w:div>
      </w:divsChild>
    </w:div>
    <w:div w:id="2141192923">
      <w:bodyDiv w:val="1"/>
      <w:marLeft w:val="0"/>
      <w:marRight w:val="0"/>
      <w:marTop w:val="0"/>
      <w:marBottom w:val="0"/>
      <w:divBdr>
        <w:top w:val="none" w:sz="0" w:space="0" w:color="auto"/>
        <w:left w:val="none" w:sz="0" w:space="0" w:color="auto"/>
        <w:bottom w:val="none" w:sz="0" w:space="0" w:color="auto"/>
        <w:right w:val="none" w:sz="0" w:space="0" w:color="auto"/>
      </w:divBdr>
    </w:div>
    <w:div w:id="2141221520">
      <w:bodyDiv w:val="1"/>
      <w:marLeft w:val="0"/>
      <w:marRight w:val="0"/>
      <w:marTop w:val="0"/>
      <w:marBottom w:val="0"/>
      <w:divBdr>
        <w:top w:val="none" w:sz="0" w:space="0" w:color="auto"/>
        <w:left w:val="none" w:sz="0" w:space="0" w:color="auto"/>
        <w:bottom w:val="none" w:sz="0" w:space="0" w:color="auto"/>
        <w:right w:val="none" w:sz="0" w:space="0" w:color="auto"/>
      </w:divBdr>
      <w:divsChild>
        <w:div w:id="600720002">
          <w:marLeft w:val="0"/>
          <w:marRight w:val="0"/>
          <w:marTop w:val="0"/>
          <w:marBottom w:val="0"/>
          <w:divBdr>
            <w:top w:val="none" w:sz="0" w:space="0" w:color="auto"/>
            <w:left w:val="none" w:sz="0" w:space="0" w:color="auto"/>
            <w:bottom w:val="none" w:sz="0" w:space="0" w:color="auto"/>
            <w:right w:val="none" w:sz="0" w:space="0" w:color="auto"/>
          </w:divBdr>
        </w:div>
      </w:divsChild>
    </w:div>
    <w:div w:id="2141603576">
      <w:bodyDiv w:val="1"/>
      <w:marLeft w:val="0"/>
      <w:marRight w:val="0"/>
      <w:marTop w:val="0"/>
      <w:marBottom w:val="0"/>
      <w:divBdr>
        <w:top w:val="none" w:sz="0" w:space="0" w:color="auto"/>
        <w:left w:val="none" w:sz="0" w:space="0" w:color="auto"/>
        <w:bottom w:val="none" w:sz="0" w:space="0" w:color="auto"/>
        <w:right w:val="none" w:sz="0" w:space="0" w:color="auto"/>
      </w:divBdr>
    </w:div>
    <w:div w:id="2141805593">
      <w:bodyDiv w:val="1"/>
      <w:marLeft w:val="0"/>
      <w:marRight w:val="0"/>
      <w:marTop w:val="0"/>
      <w:marBottom w:val="0"/>
      <w:divBdr>
        <w:top w:val="none" w:sz="0" w:space="0" w:color="auto"/>
        <w:left w:val="none" w:sz="0" w:space="0" w:color="auto"/>
        <w:bottom w:val="none" w:sz="0" w:space="0" w:color="auto"/>
        <w:right w:val="none" w:sz="0" w:space="0" w:color="auto"/>
      </w:divBdr>
    </w:div>
    <w:div w:id="2141990322">
      <w:bodyDiv w:val="1"/>
      <w:marLeft w:val="0"/>
      <w:marRight w:val="0"/>
      <w:marTop w:val="0"/>
      <w:marBottom w:val="0"/>
      <w:divBdr>
        <w:top w:val="none" w:sz="0" w:space="0" w:color="auto"/>
        <w:left w:val="none" w:sz="0" w:space="0" w:color="auto"/>
        <w:bottom w:val="none" w:sz="0" w:space="0" w:color="auto"/>
        <w:right w:val="none" w:sz="0" w:space="0" w:color="auto"/>
      </w:divBdr>
    </w:div>
    <w:div w:id="2142071309">
      <w:bodyDiv w:val="1"/>
      <w:marLeft w:val="0"/>
      <w:marRight w:val="0"/>
      <w:marTop w:val="0"/>
      <w:marBottom w:val="0"/>
      <w:divBdr>
        <w:top w:val="none" w:sz="0" w:space="0" w:color="auto"/>
        <w:left w:val="none" w:sz="0" w:space="0" w:color="auto"/>
        <w:bottom w:val="none" w:sz="0" w:space="0" w:color="auto"/>
        <w:right w:val="none" w:sz="0" w:space="0" w:color="auto"/>
      </w:divBdr>
    </w:div>
    <w:div w:id="2142531126">
      <w:bodyDiv w:val="1"/>
      <w:marLeft w:val="0"/>
      <w:marRight w:val="0"/>
      <w:marTop w:val="0"/>
      <w:marBottom w:val="0"/>
      <w:divBdr>
        <w:top w:val="none" w:sz="0" w:space="0" w:color="auto"/>
        <w:left w:val="none" w:sz="0" w:space="0" w:color="auto"/>
        <w:bottom w:val="none" w:sz="0" w:space="0" w:color="auto"/>
        <w:right w:val="none" w:sz="0" w:space="0" w:color="auto"/>
      </w:divBdr>
      <w:divsChild>
        <w:div w:id="1591157749">
          <w:marLeft w:val="0"/>
          <w:marRight w:val="0"/>
          <w:marTop w:val="0"/>
          <w:marBottom w:val="0"/>
          <w:divBdr>
            <w:top w:val="none" w:sz="0" w:space="0" w:color="auto"/>
            <w:left w:val="none" w:sz="0" w:space="0" w:color="auto"/>
            <w:bottom w:val="none" w:sz="0" w:space="0" w:color="auto"/>
            <w:right w:val="none" w:sz="0" w:space="0" w:color="auto"/>
          </w:divBdr>
        </w:div>
      </w:divsChild>
    </w:div>
    <w:div w:id="2142720734">
      <w:bodyDiv w:val="1"/>
      <w:marLeft w:val="0"/>
      <w:marRight w:val="0"/>
      <w:marTop w:val="0"/>
      <w:marBottom w:val="0"/>
      <w:divBdr>
        <w:top w:val="none" w:sz="0" w:space="0" w:color="auto"/>
        <w:left w:val="none" w:sz="0" w:space="0" w:color="auto"/>
        <w:bottom w:val="none" w:sz="0" w:space="0" w:color="auto"/>
        <w:right w:val="none" w:sz="0" w:space="0" w:color="auto"/>
      </w:divBdr>
      <w:divsChild>
        <w:div w:id="1040283529">
          <w:marLeft w:val="0"/>
          <w:marRight w:val="0"/>
          <w:marTop w:val="0"/>
          <w:marBottom w:val="0"/>
          <w:divBdr>
            <w:top w:val="none" w:sz="0" w:space="0" w:color="auto"/>
            <w:left w:val="none" w:sz="0" w:space="0" w:color="auto"/>
            <w:bottom w:val="none" w:sz="0" w:space="0" w:color="auto"/>
            <w:right w:val="none" w:sz="0" w:space="0" w:color="auto"/>
          </w:divBdr>
        </w:div>
      </w:divsChild>
    </w:div>
    <w:div w:id="2143108419">
      <w:bodyDiv w:val="1"/>
      <w:marLeft w:val="0"/>
      <w:marRight w:val="0"/>
      <w:marTop w:val="0"/>
      <w:marBottom w:val="0"/>
      <w:divBdr>
        <w:top w:val="none" w:sz="0" w:space="0" w:color="auto"/>
        <w:left w:val="none" w:sz="0" w:space="0" w:color="auto"/>
        <w:bottom w:val="none" w:sz="0" w:space="0" w:color="auto"/>
        <w:right w:val="none" w:sz="0" w:space="0" w:color="auto"/>
      </w:divBdr>
    </w:div>
    <w:div w:id="2143379438">
      <w:bodyDiv w:val="1"/>
      <w:marLeft w:val="0"/>
      <w:marRight w:val="0"/>
      <w:marTop w:val="0"/>
      <w:marBottom w:val="0"/>
      <w:divBdr>
        <w:top w:val="none" w:sz="0" w:space="0" w:color="auto"/>
        <w:left w:val="none" w:sz="0" w:space="0" w:color="auto"/>
        <w:bottom w:val="none" w:sz="0" w:space="0" w:color="auto"/>
        <w:right w:val="none" w:sz="0" w:space="0" w:color="auto"/>
      </w:divBdr>
    </w:div>
    <w:div w:id="2143426548">
      <w:bodyDiv w:val="1"/>
      <w:marLeft w:val="0"/>
      <w:marRight w:val="0"/>
      <w:marTop w:val="0"/>
      <w:marBottom w:val="0"/>
      <w:divBdr>
        <w:top w:val="none" w:sz="0" w:space="0" w:color="auto"/>
        <w:left w:val="none" w:sz="0" w:space="0" w:color="auto"/>
        <w:bottom w:val="none" w:sz="0" w:space="0" w:color="auto"/>
        <w:right w:val="none" w:sz="0" w:space="0" w:color="auto"/>
      </w:divBdr>
    </w:div>
    <w:div w:id="2143427732">
      <w:bodyDiv w:val="1"/>
      <w:marLeft w:val="0"/>
      <w:marRight w:val="0"/>
      <w:marTop w:val="0"/>
      <w:marBottom w:val="0"/>
      <w:divBdr>
        <w:top w:val="none" w:sz="0" w:space="0" w:color="auto"/>
        <w:left w:val="none" w:sz="0" w:space="0" w:color="auto"/>
        <w:bottom w:val="none" w:sz="0" w:space="0" w:color="auto"/>
        <w:right w:val="none" w:sz="0" w:space="0" w:color="auto"/>
      </w:divBdr>
    </w:div>
    <w:div w:id="2144077686">
      <w:bodyDiv w:val="1"/>
      <w:marLeft w:val="0"/>
      <w:marRight w:val="0"/>
      <w:marTop w:val="0"/>
      <w:marBottom w:val="0"/>
      <w:divBdr>
        <w:top w:val="none" w:sz="0" w:space="0" w:color="auto"/>
        <w:left w:val="none" w:sz="0" w:space="0" w:color="auto"/>
        <w:bottom w:val="none" w:sz="0" w:space="0" w:color="auto"/>
        <w:right w:val="none" w:sz="0" w:space="0" w:color="auto"/>
      </w:divBdr>
    </w:div>
    <w:div w:id="2144422704">
      <w:bodyDiv w:val="1"/>
      <w:marLeft w:val="0"/>
      <w:marRight w:val="0"/>
      <w:marTop w:val="0"/>
      <w:marBottom w:val="0"/>
      <w:divBdr>
        <w:top w:val="none" w:sz="0" w:space="0" w:color="auto"/>
        <w:left w:val="none" w:sz="0" w:space="0" w:color="auto"/>
        <w:bottom w:val="none" w:sz="0" w:space="0" w:color="auto"/>
        <w:right w:val="none" w:sz="0" w:space="0" w:color="auto"/>
      </w:divBdr>
    </w:div>
    <w:div w:id="2144425406">
      <w:bodyDiv w:val="1"/>
      <w:marLeft w:val="0"/>
      <w:marRight w:val="0"/>
      <w:marTop w:val="0"/>
      <w:marBottom w:val="0"/>
      <w:divBdr>
        <w:top w:val="none" w:sz="0" w:space="0" w:color="auto"/>
        <w:left w:val="none" w:sz="0" w:space="0" w:color="auto"/>
        <w:bottom w:val="none" w:sz="0" w:space="0" w:color="auto"/>
        <w:right w:val="none" w:sz="0" w:space="0" w:color="auto"/>
      </w:divBdr>
    </w:div>
    <w:div w:id="2144425652">
      <w:bodyDiv w:val="1"/>
      <w:marLeft w:val="0"/>
      <w:marRight w:val="0"/>
      <w:marTop w:val="0"/>
      <w:marBottom w:val="0"/>
      <w:divBdr>
        <w:top w:val="none" w:sz="0" w:space="0" w:color="auto"/>
        <w:left w:val="none" w:sz="0" w:space="0" w:color="auto"/>
        <w:bottom w:val="none" w:sz="0" w:space="0" w:color="auto"/>
        <w:right w:val="none" w:sz="0" w:space="0" w:color="auto"/>
      </w:divBdr>
    </w:div>
    <w:div w:id="2144469658">
      <w:bodyDiv w:val="1"/>
      <w:marLeft w:val="0"/>
      <w:marRight w:val="0"/>
      <w:marTop w:val="0"/>
      <w:marBottom w:val="0"/>
      <w:divBdr>
        <w:top w:val="none" w:sz="0" w:space="0" w:color="auto"/>
        <w:left w:val="none" w:sz="0" w:space="0" w:color="auto"/>
        <w:bottom w:val="none" w:sz="0" w:space="0" w:color="auto"/>
        <w:right w:val="none" w:sz="0" w:space="0" w:color="auto"/>
      </w:divBdr>
    </w:div>
    <w:div w:id="2145152076">
      <w:bodyDiv w:val="1"/>
      <w:marLeft w:val="0"/>
      <w:marRight w:val="0"/>
      <w:marTop w:val="0"/>
      <w:marBottom w:val="0"/>
      <w:divBdr>
        <w:top w:val="none" w:sz="0" w:space="0" w:color="auto"/>
        <w:left w:val="none" w:sz="0" w:space="0" w:color="auto"/>
        <w:bottom w:val="none" w:sz="0" w:space="0" w:color="auto"/>
        <w:right w:val="none" w:sz="0" w:space="0" w:color="auto"/>
      </w:divBdr>
      <w:divsChild>
        <w:div w:id="896817779">
          <w:marLeft w:val="0"/>
          <w:marRight w:val="0"/>
          <w:marTop w:val="0"/>
          <w:marBottom w:val="0"/>
          <w:divBdr>
            <w:top w:val="none" w:sz="0" w:space="0" w:color="auto"/>
            <w:left w:val="none" w:sz="0" w:space="0" w:color="auto"/>
            <w:bottom w:val="none" w:sz="0" w:space="0" w:color="auto"/>
            <w:right w:val="none" w:sz="0" w:space="0" w:color="auto"/>
          </w:divBdr>
        </w:div>
      </w:divsChild>
    </w:div>
    <w:div w:id="2145536611">
      <w:bodyDiv w:val="1"/>
      <w:marLeft w:val="0"/>
      <w:marRight w:val="0"/>
      <w:marTop w:val="0"/>
      <w:marBottom w:val="0"/>
      <w:divBdr>
        <w:top w:val="none" w:sz="0" w:space="0" w:color="auto"/>
        <w:left w:val="none" w:sz="0" w:space="0" w:color="auto"/>
        <w:bottom w:val="none" w:sz="0" w:space="0" w:color="auto"/>
        <w:right w:val="none" w:sz="0" w:space="0" w:color="auto"/>
      </w:divBdr>
    </w:div>
    <w:div w:id="2145999865">
      <w:bodyDiv w:val="1"/>
      <w:marLeft w:val="0"/>
      <w:marRight w:val="0"/>
      <w:marTop w:val="0"/>
      <w:marBottom w:val="0"/>
      <w:divBdr>
        <w:top w:val="none" w:sz="0" w:space="0" w:color="auto"/>
        <w:left w:val="none" w:sz="0" w:space="0" w:color="auto"/>
        <w:bottom w:val="none" w:sz="0" w:space="0" w:color="auto"/>
        <w:right w:val="none" w:sz="0" w:space="0" w:color="auto"/>
      </w:divBdr>
    </w:div>
    <w:div w:id="2146501832">
      <w:bodyDiv w:val="1"/>
      <w:marLeft w:val="0"/>
      <w:marRight w:val="0"/>
      <w:marTop w:val="0"/>
      <w:marBottom w:val="0"/>
      <w:divBdr>
        <w:top w:val="none" w:sz="0" w:space="0" w:color="auto"/>
        <w:left w:val="none" w:sz="0" w:space="0" w:color="auto"/>
        <w:bottom w:val="none" w:sz="0" w:space="0" w:color="auto"/>
        <w:right w:val="none" w:sz="0" w:space="0" w:color="auto"/>
      </w:divBdr>
    </w:div>
    <w:div w:id="214724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ot\Documents\&#1053;&#1072;&#1089;&#1090;&#1088;&#1086;&#1102;&#1074;&#1072;&#1085;&#1110;%20&#1096;&#1072;&#1073;&#1083;&#1086;&#1085;&#1080;%20Office\&#1053;&#1040;&#1050;&#1040;&#1047;_&#1057;&#1058;&#1056;&#1054;&#1049;&#1054;&#1042;&#104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B6B847E2DD485E88B0533EB61E4C68"/>
        <w:category>
          <w:name w:val="Загальні"/>
          <w:gallery w:val="placeholder"/>
        </w:category>
        <w:types>
          <w:type w:val="bbPlcHdr"/>
        </w:types>
        <w:behaviors>
          <w:behavior w:val="content"/>
        </w:behaviors>
        <w:guid w:val="{56C230E5-60B6-4DD2-BD2C-035B36ADB04A}"/>
      </w:docPartPr>
      <w:docPartBody>
        <w:p w:rsidR="00A01575" w:rsidRDefault="009C4E88">
          <w:pPr>
            <w:pStyle w:val="1FB6B847E2DD485E88B0533EB61E4C68"/>
          </w:pPr>
          <w:r w:rsidRPr="00421519">
            <w:rPr>
              <w:rStyle w:val="PlaceholderText"/>
            </w:rPr>
            <w:t>Клацніть або торкніться тут, щоб ввести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AB4"/>
    <w:rsid w:val="0000698B"/>
    <w:rsid w:val="00051A83"/>
    <w:rsid w:val="000619C2"/>
    <w:rsid w:val="00080B39"/>
    <w:rsid w:val="000952D2"/>
    <w:rsid w:val="000E33F9"/>
    <w:rsid w:val="001866C8"/>
    <w:rsid w:val="00276AEC"/>
    <w:rsid w:val="0029276F"/>
    <w:rsid w:val="002C40C2"/>
    <w:rsid w:val="0033163D"/>
    <w:rsid w:val="00377382"/>
    <w:rsid w:val="003B45B0"/>
    <w:rsid w:val="003E1AF3"/>
    <w:rsid w:val="004252EA"/>
    <w:rsid w:val="00472E7D"/>
    <w:rsid w:val="004A77F1"/>
    <w:rsid w:val="00542BD8"/>
    <w:rsid w:val="005503DC"/>
    <w:rsid w:val="0057686E"/>
    <w:rsid w:val="005C0AE3"/>
    <w:rsid w:val="0064247F"/>
    <w:rsid w:val="0065373D"/>
    <w:rsid w:val="00674A8A"/>
    <w:rsid w:val="006C6326"/>
    <w:rsid w:val="007232B5"/>
    <w:rsid w:val="00794A6D"/>
    <w:rsid w:val="007A4DB0"/>
    <w:rsid w:val="00816AC0"/>
    <w:rsid w:val="008C7196"/>
    <w:rsid w:val="008D2D6B"/>
    <w:rsid w:val="00923852"/>
    <w:rsid w:val="009323B2"/>
    <w:rsid w:val="0095286E"/>
    <w:rsid w:val="00973ED4"/>
    <w:rsid w:val="0099226E"/>
    <w:rsid w:val="009C1761"/>
    <w:rsid w:val="009C4E88"/>
    <w:rsid w:val="00A01575"/>
    <w:rsid w:val="00A343F7"/>
    <w:rsid w:val="00A854FA"/>
    <w:rsid w:val="00AD216F"/>
    <w:rsid w:val="00AF669A"/>
    <w:rsid w:val="00B50DF7"/>
    <w:rsid w:val="00BC268A"/>
    <w:rsid w:val="00C02D1C"/>
    <w:rsid w:val="00C35DB0"/>
    <w:rsid w:val="00CA720B"/>
    <w:rsid w:val="00CE6500"/>
    <w:rsid w:val="00D3131A"/>
    <w:rsid w:val="00D37AAD"/>
    <w:rsid w:val="00D54CAE"/>
    <w:rsid w:val="00DD433A"/>
    <w:rsid w:val="00E0003D"/>
    <w:rsid w:val="00E12281"/>
    <w:rsid w:val="00E15B05"/>
    <w:rsid w:val="00E33A40"/>
    <w:rsid w:val="00E52447"/>
    <w:rsid w:val="00EE4692"/>
    <w:rsid w:val="00EF0D2E"/>
    <w:rsid w:val="00F12AD5"/>
    <w:rsid w:val="00F152B0"/>
    <w:rsid w:val="00F47B8D"/>
    <w:rsid w:val="00F57ACD"/>
    <w:rsid w:val="00FA0AB4"/>
    <w:rsid w:val="00FC4B79"/>
    <w:rsid w:val="00FD5852"/>
  </w:rsids>
  <m:mathPr>
    <m:mathFont m:val="Cambria Math"/>
    <m:brkBin m:val="before"/>
    <m:brkBinSub m:val="--"/>
    <m:smallFrac m:val="0"/>
    <m:dispDef/>
    <m:lMargin m:val="0"/>
    <m:rMargin m:val="0"/>
    <m:defJc m:val="centerGroup"/>
    <m:wrapIndent m:val="1440"/>
    <m:intLim m:val="subSup"/>
    <m:naryLim m:val="undOvr"/>
  </m:mathPr>
  <w:themeFontLang w:val="uk-UA"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uk-UA" w:eastAsia="uk-U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1575"/>
    <w:rPr>
      <w:color w:val="666666"/>
    </w:rPr>
  </w:style>
  <w:style w:type="paragraph" w:customStyle="1" w:styleId="1FB6B847E2DD485E88B0533EB61E4C68">
    <w:name w:val="1FB6B847E2DD485E88B0533EB61E4C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1"/>
  <w:optimizeForBrowser/>
  <w:allowPNG/>
</w:webSetting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1D6B1-CB2D-4E65-ADB0-DF289F172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НАКАЗ_СТРОЙОВА.dotx</Template>
  <TotalTime>366</TotalTime>
  <Pages>1</Pages>
  <Words>12851</Words>
  <Characters>73251</Characters>
  <Application>Microsoft Office Word</Application>
  <DocSecurity>4</DocSecurity>
  <Lines>610</Lines>
  <Paragraphs>171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85931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Laser Beard</dc:creator>
  <cp:keywords/>
  <dc:description/>
  <cp:lastModifiedBy>Адміністратор</cp:lastModifiedBy>
  <cp:revision>186</cp:revision>
  <dcterms:created xsi:type="dcterms:W3CDTF">2025-07-23T20:37:00Z</dcterms:created>
  <dcterms:modified xsi:type="dcterms:W3CDTF">2025-09-30T08:54:00Z</dcterms:modified>
  <dc:language/>
</cp:coreProperties>
</file>